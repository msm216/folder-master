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D5470" w14:textId="276C7F74" w:rsidR="00F92046" w:rsidRPr="00DE1661" w:rsidRDefault="00F92046" w:rsidP="006C7FC2">
      <w:pPr>
        <w:spacing w:line="480" w:lineRule="auto"/>
        <w:jc w:val="center"/>
        <w:rPr>
          <w:lang w:eastAsia="en-US"/>
        </w:rPr>
      </w:pPr>
      <w:bookmarkStart w:id="0" w:name="_Ref366140957"/>
      <w:bookmarkStart w:id="1" w:name="OLE_LINK20"/>
      <w:bookmarkStart w:id="2" w:name="OLE_LINK19"/>
      <w:r w:rsidRPr="00DE1661">
        <w:rPr>
          <w:noProof/>
        </w:rPr>
        <w:drawing>
          <wp:anchor distT="0" distB="0" distL="114300" distR="114300" simplePos="0" relativeHeight="252849152" behindDoc="0" locked="0" layoutInCell="1" allowOverlap="1" wp14:anchorId="197A648D" wp14:editId="4DCEB2C1">
            <wp:simplePos x="0" y="0"/>
            <wp:positionH relativeFrom="margin">
              <wp:posOffset>3282315</wp:posOffset>
            </wp:positionH>
            <wp:positionV relativeFrom="paragraph">
              <wp:posOffset>86360</wp:posOffset>
            </wp:positionV>
            <wp:extent cx="1244600" cy="238700"/>
            <wp:effectExtent l="0" t="0" r="0" b="952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44600" cy="238700"/>
                    </a:xfrm>
                    <a:prstGeom prst="rect">
                      <a:avLst/>
                    </a:prstGeom>
                  </pic:spPr>
                </pic:pic>
              </a:graphicData>
            </a:graphic>
            <wp14:sizeRelH relativeFrom="margin">
              <wp14:pctWidth>0</wp14:pctWidth>
            </wp14:sizeRelH>
            <wp14:sizeRelV relativeFrom="margin">
              <wp14:pctHeight>0</wp14:pctHeight>
            </wp14:sizeRelV>
          </wp:anchor>
        </w:drawing>
      </w:r>
    </w:p>
    <w:p w14:paraId="63DD4133" w14:textId="5B85647A" w:rsidR="00F92046" w:rsidRPr="00DE1661" w:rsidRDefault="00F92046" w:rsidP="006C7FC2">
      <w:pPr>
        <w:spacing w:line="480" w:lineRule="auto"/>
        <w:jc w:val="center"/>
        <w:rPr>
          <w:lang w:eastAsia="en-US"/>
        </w:rPr>
      </w:pPr>
    </w:p>
    <w:p w14:paraId="007A4EDB" w14:textId="3207D87C" w:rsidR="006C7FC2" w:rsidRDefault="00AD0841" w:rsidP="00AD0841">
      <w:pPr>
        <w:spacing w:line="480" w:lineRule="auto"/>
        <w:ind w:left="0"/>
        <w:jc w:val="center"/>
        <w:rPr>
          <w:lang w:eastAsia="en-US"/>
        </w:rPr>
      </w:pPr>
      <w:r>
        <w:rPr>
          <w:rFonts w:hint="eastAsia"/>
        </w:rPr>
        <w:t xml:space="preserve"> </w:t>
      </w:r>
      <w:r>
        <w:t xml:space="preserve">     </w:t>
      </w:r>
      <w:r w:rsidR="006C7FC2" w:rsidRPr="00DE1661">
        <w:rPr>
          <w:noProof/>
        </w:rPr>
        <w:drawing>
          <wp:inline distT="0" distB="0" distL="0" distR="0" wp14:anchorId="76FA4A09" wp14:editId="7D2B81CB">
            <wp:extent cx="1852550" cy="2863033"/>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9">
                      <a:extLst>
                        <a:ext uri="{28A0092B-C50C-407E-A947-70E740481C1C}">
                          <a14:useLocalDpi xmlns:a14="http://schemas.microsoft.com/office/drawing/2010/main" val="0"/>
                        </a:ext>
                      </a:extLst>
                    </a:blip>
                    <a:stretch>
                      <a:fillRect/>
                    </a:stretch>
                  </pic:blipFill>
                  <pic:spPr bwMode="auto">
                    <a:xfrm>
                      <a:off x="0" y="0"/>
                      <a:ext cx="1856237" cy="2868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EDFC23" wp14:editId="58B7EBBA">
            <wp:extent cx="2208414" cy="3505932"/>
            <wp:effectExtent l="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封面--立柱.png"/>
                    <pic:cNvPicPr/>
                  </pic:nvPicPr>
                  <pic:blipFill>
                    <a:blip r:embed="rId10">
                      <a:extLst>
                        <a:ext uri="{28A0092B-C50C-407E-A947-70E740481C1C}">
                          <a14:useLocalDpi xmlns:a14="http://schemas.microsoft.com/office/drawing/2010/main" val="0"/>
                        </a:ext>
                      </a:extLst>
                    </a:blip>
                    <a:stretch>
                      <a:fillRect/>
                    </a:stretch>
                  </pic:blipFill>
                  <pic:spPr>
                    <a:xfrm>
                      <a:off x="0" y="0"/>
                      <a:ext cx="2224879" cy="3532071"/>
                    </a:xfrm>
                    <a:prstGeom prst="rect">
                      <a:avLst/>
                    </a:prstGeom>
                  </pic:spPr>
                </pic:pic>
              </a:graphicData>
            </a:graphic>
          </wp:inline>
        </w:drawing>
      </w:r>
    </w:p>
    <w:p w14:paraId="4E13322C" w14:textId="77777777" w:rsidR="00AD0841" w:rsidRPr="00DE1661" w:rsidRDefault="00AD0841" w:rsidP="00AD0841">
      <w:pPr>
        <w:spacing w:line="480" w:lineRule="auto"/>
        <w:ind w:left="0"/>
        <w:jc w:val="left"/>
        <w:rPr>
          <w:lang w:eastAsia="en-US"/>
        </w:rPr>
      </w:pPr>
    </w:p>
    <w:p w14:paraId="064DB22E" w14:textId="77777777" w:rsidR="006C7FC2" w:rsidRPr="00DE1661" w:rsidRDefault="006C7FC2" w:rsidP="006C7FC2">
      <w:pPr>
        <w:spacing w:line="240" w:lineRule="atLeast"/>
        <w:ind w:left="510"/>
        <w:jc w:val="center"/>
        <w:rPr>
          <w:b/>
          <w:sz w:val="28"/>
          <w:u w:val="single"/>
        </w:rPr>
      </w:pPr>
      <w:r w:rsidRPr="00DE1661">
        <w:rPr>
          <w:b/>
          <w:sz w:val="36"/>
          <w:u w:val="single"/>
        </w:rPr>
        <w:t>Installation and Operation Manual</w:t>
      </w:r>
    </w:p>
    <w:p w14:paraId="6E4BD8AA" w14:textId="12181200" w:rsidR="00325447" w:rsidRPr="00DE1661" w:rsidRDefault="006C7FC2" w:rsidP="006C7FC2">
      <w:pPr>
        <w:spacing w:line="240" w:lineRule="atLeast"/>
        <w:ind w:left="510"/>
        <w:jc w:val="center"/>
        <w:rPr>
          <w:lang w:eastAsia="en-US"/>
        </w:rPr>
      </w:pPr>
      <w:r w:rsidRPr="00DE1661">
        <w:rPr>
          <w:sz w:val="24"/>
        </w:rPr>
        <w:t xml:space="preserve">MaxiCharger DC </w:t>
      </w:r>
      <w:r w:rsidR="00474468">
        <w:rPr>
          <w:sz w:val="24"/>
        </w:rPr>
        <w:t>Compact</w:t>
      </w:r>
      <w:r w:rsidR="00BB024B" w:rsidRPr="00DE1661">
        <w:rPr>
          <w:sz w:val="24"/>
        </w:rPr>
        <w:t xml:space="preserve"> (EU)</w:t>
      </w:r>
      <w:r w:rsidR="00325447" w:rsidRPr="00DE1661">
        <w:rPr>
          <w:lang w:eastAsia="en-US"/>
        </w:rPr>
        <w:br w:type="page"/>
      </w:r>
    </w:p>
    <w:p w14:paraId="29C9196B" w14:textId="53AA0D92" w:rsidR="00783D51" w:rsidRPr="00DE1661" w:rsidRDefault="00783D51" w:rsidP="0065730C">
      <w:pPr>
        <w:pStyle w:val="Trademark"/>
        <w:rPr>
          <w:rFonts w:cs="Arial"/>
          <w:sz w:val="18"/>
        </w:rPr>
      </w:pPr>
      <w:r w:rsidRPr="00DE1661">
        <w:rPr>
          <w:rFonts w:eastAsiaTheme="minorEastAsia" w:cs="Arial"/>
          <w:lang w:eastAsia="en-US"/>
        </w:rPr>
        <w:lastRenderedPageBreak/>
        <w:t>Trademarks</w:t>
      </w:r>
      <w:bookmarkEnd w:id="0"/>
    </w:p>
    <w:p w14:paraId="22E0EC9F" w14:textId="4036EA07" w:rsidR="00783D51" w:rsidRPr="00DE1661" w:rsidRDefault="00783D51" w:rsidP="00116D06">
      <w:pPr>
        <w:pStyle w:val="EN"/>
      </w:pPr>
      <w:bookmarkStart w:id="3" w:name="OLE_LINK63"/>
      <w:bookmarkStart w:id="4" w:name="OLE_LINK62"/>
      <w:r w:rsidRPr="00DE1661">
        <w:t>Autel</w:t>
      </w:r>
      <w:r w:rsidRPr="00DE1661">
        <w:rPr>
          <w:vertAlign w:val="superscript"/>
        </w:rPr>
        <w:t>®</w:t>
      </w:r>
      <w:r w:rsidR="001E61AF" w:rsidRPr="00DE1661">
        <w:t xml:space="preserve"> and</w:t>
      </w:r>
      <w:r w:rsidRPr="00DE1661">
        <w:t xml:space="preserve"> </w:t>
      </w:r>
      <w:r w:rsidR="00C77578" w:rsidRPr="00DE1661">
        <w:t>MaxiCharger</w:t>
      </w:r>
      <w:r w:rsidR="00C77578" w:rsidRPr="00DE1661">
        <w:rPr>
          <w:vertAlign w:val="superscript"/>
        </w:rPr>
        <w:t>®</w:t>
      </w:r>
      <w:bookmarkEnd w:id="3"/>
      <w:bookmarkEnd w:id="4"/>
      <w:r w:rsidR="001E61AF" w:rsidRPr="00DE1661">
        <w:t xml:space="preserve"> </w:t>
      </w:r>
      <w:r w:rsidRPr="00DE1661">
        <w:t>are trademarks of Autel Intelligent Technology Corp., Ltd., registered in China, the United States and other countries. All other marks are trademarks or registered trademarks of their respective holders.</w:t>
      </w:r>
    </w:p>
    <w:p w14:paraId="29E265EE"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Copyright Information</w:t>
      </w:r>
    </w:p>
    <w:p w14:paraId="6D6D30F4" w14:textId="77777777" w:rsidR="00783D51" w:rsidRPr="00DE1661" w:rsidRDefault="00783D51" w:rsidP="00116D06">
      <w:pPr>
        <w:pStyle w:val="EN"/>
      </w:pPr>
      <w:r w:rsidRPr="00DE1661">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Disclaimer of Warranties and Limitation of Liabilities</w:t>
      </w:r>
    </w:p>
    <w:p w14:paraId="2A6C41AD" w14:textId="77777777" w:rsidR="00783D51" w:rsidRPr="00DE1661" w:rsidRDefault="00783D51" w:rsidP="00116D06">
      <w:pPr>
        <w:pStyle w:val="EN"/>
      </w:pPr>
      <w:r w:rsidRPr="00DE1661">
        <w:t>All information, specifications and illustrations in this manual are based on the latest information available at the time of printing.</w:t>
      </w:r>
    </w:p>
    <w:p w14:paraId="16204259" w14:textId="77777777" w:rsidR="00783D51" w:rsidRPr="00DE1661" w:rsidRDefault="00783D51" w:rsidP="00116D06">
      <w:pPr>
        <w:pStyle w:val="EN"/>
      </w:pPr>
      <w:r w:rsidRPr="00DE1661">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DE1661" w:rsidRDefault="00783D51" w:rsidP="00116D06">
      <w:pPr>
        <w:pStyle w:val="EN"/>
      </w:pPr>
      <w:r w:rsidRPr="00DE1661">
        <w:t>Autel will not be liable for any direct, special, incidental, indirect damages or any economic consequential damages (including the loss of profits).</w:t>
      </w:r>
    </w:p>
    <w:p w14:paraId="3EC5B0B7" w14:textId="753FC2C7" w:rsidR="00783D51" w:rsidRPr="00DE1661" w:rsidRDefault="00865CBA" w:rsidP="00F00AA2">
      <w:pPr>
        <w:pStyle w:val="NOTE0"/>
        <w:ind w:left="284"/>
        <w:rPr>
          <w:rFonts w:cs="Arial"/>
          <w:b/>
        </w:rPr>
      </w:pPr>
      <w:bookmarkStart w:id="5" w:name="OLE_LINK23"/>
      <w:bookmarkEnd w:id="1"/>
      <w:bookmarkEnd w:id="2"/>
      <w:r w:rsidRPr="00DE1661">
        <w:rPr>
          <w:rFonts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DE1661">
        <w:rPr>
          <w:rFonts w:cs="Arial"/>
          <w:b/>
        </w:rPr>
        <w:t>IMPORTANT</w:t>
      </w:r>
    </w:p>
    <w:p w14:paraId="411943CF" w14:textId="1BFEA7FE" w:rsidR="00783D51" w:rsidRPr="00DE1661" w:rsidRDefault="00F00AA2" w:rsidP="00F00AA2">
      <w:pPr>
        <w:pStyle w:val="NOTE0"/>
        <w:ind w:left="284"/>
        <w:rPr>
          <w:rFonts w:cs="Arial"/>
        </w:rPr>
      </w:pPr>
      <w:r w:rsidRPr="00DE1661">
        <w:rPr>
          <w:rFonts w:cs="Arial"/>
        </w:rPr>
        <w:t>Before operating or maintaining this unit, please read this manual carefully, paying extra attention to the safety warnings and precautions.</w:t>
      </w:r>
      <w:bookmarkStart w:id="6" w:name="OLE_LINK76"/>
      <w:bookmarkEnd w:id="5"/>
    </w:p>
    <w:p w14:paraId="014B2230"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For Services and Support:</w:t>
      </w:r>
    </w:p>
    <w:p w14:paraId="3A6B3194" w14:textId="41F7A9CA" w:rsidR="00783D51" w:rsidRPr="00DE1661" w:rsidRDefault="00783D51" w:rsidP="00116D06">
      <w:pPr>
        <w:pStyle w:val="EN"/>
      </w:pPr>
      <w:r w:rsidRPr="00DE1661">
        <w:t xml:space="preserve">Web: </w:t>
      </w:r>
      <w:r w:rsidR="00FA6CA5" w:rsidRPr="00DE1661">
        <w:rPr>
          <w:rStyle w:val="Char1"/>
          <w:rFonts w:cs="Arial"/>
          <w:i w:val="0"/>
          <w:u w:val="single"/>
        </w:rPr>
        <w:t>www.autelenergy.com</w:t>
      </w:r>
    </w:p>
    <w:p w14:paraId="3D59BFB4" w14:textId="77777777" w:rsidR="00783D51" w:rsidRPr="00DE1661" w:rsidRDefault="00783D51" w:rsidP="00116D06">
      <w:pPr>
        <w:pStyle w:val="EN"/>
      </w:pPr>
      <w:r w:rsidRPr="00DE1661">
        <w:t>Tel: +49 (0) 89 540299608 (Europe)</w:t>
      </w:r>
    </w:p>
    <w:p w14:paraId="371C1F87" w14:textId="77777777" w:rsidR="00783D51" w:rsidRPr="00DE1661" w:rsidRDefault="00783D51" w:rsidP="00116D06">
      <w:pPr>
        <w:pStyle w:val="EN"/>
      </w:pPr>
      <w:r w:rsidRPr="00DE1661">
        <w:t>0086-755-2267-2493 (China)</w:t>
      </w:r>
    </w:p>
    <w:p w14:paraId="4CF24E4A" w14:textId="6F6A5556" w:rsidR="00783D51" w:rsidRPr="00DE1661" w:rsidRDefault="00783D51" w:rsidP="00116D06">
      <w:pPr>
        <w:pStyle w:val="EN"/>
      </w:pPr>
      <w:r w:rsidRPr="00DE1661">
        <w:t xml:space="preserve">Email: </w:t>
      </w:r>
      <w:r w:rsidR="00D83239" w:rsidRPr="00DE1661">
        <w:rPr>
          <w:color w:val="0000FF"/>
          <w:u w:val="single"/>
        </w:rPr>
        <w:t>evsu</w:t>
      </w:r>
      <w:r w:rsidRPr="00DE1661">
        <w:rPr>
          <w:rStyle w:val="Char1"/>
          <w:rFonts w:cs="Arial"/>
          <w:i w:val="0"/>
          <w:u w:val="single"/>
        </w:rPr>
        <w:t>pport.eu@autel.com</w:t>
      </w:r>
    </w:p>
    <w:p w14:paraId="06B25B55" w14:textId="73DDF85D" w:rsidR="00783D51" w:rsidRPr="00DE1661" w:rsidRDefault="00783D51" w:rsidP="00116D06">
      <w:pPr>
        <w:pStyle w:val="EN"/>
      </w:pPr>
      <w:r w:rsidRPr="00DE1661">
        <w:t>For technical assistance in all other markets, please contact your local selling agent.</w:t>
      </w:r>
      <w:bookmarkEnd w:id="6"/>
    </w:p>
    <w:p w14:paraId="699C8426" w14:textId="05C2F707" w:rsidR="000F1A83" w:rsidRPr="00DE1661" w:rsidRDefault="000F1A83" w:rsidP="009C4A6D">
      <w:pPr>
        <w:pStyle w:val="ItemList"/>
        <w:numPr>
          <w:ilvl w:val="0"/>
          <w:numId w:val="0"/>
        </w:numPr>
        <w:spacing w:before="48" w:after="48"/>
        <w:ind w:left="704"/>
      </w:pPr>
    </w:p>
    <w:p w14:paraId="735B3CE3" w14:textId="26DC1E6C" w:rsidR="001D035A" w:rsidRPr="00DE1661" w:rsidRDefault="001D035A">
      <w:pPr>
        <w:rPr>
          <w:rFonts w:eastAsia="Arial"/>
          <w:bCs/>
          <w:kern w:val="2"/>
        </w:rPr>
      </w:pPr>
      <w:r w:rsidRPr="00DE1661">
        <w:br w:type="page"/>
      </w:r>
    </w:p>
    <w:p w14:paraId="6587D7D8" w14:textId="77777777" w:rsidR="002C6F13" w:rsidRPr="00DE1661" w:rsidRDefault="002C6F13" w:rsidP="00116D06">
      <w:pPr>
        <w:pStyle w:val="ItemList"/>
        <w:spacing w:before="48" w:after="48"/>
        <w:sectPr w:rsidR="002C6F13" w:rsidRPr="00DE1661" w:rsidSect="007B1D75">
          <w:footerReference w:type="default" r:id="rId12"/>
          <w:pgSz w:w="8392" w:h="11907"/>
          <w:pgMar w:top="567" w:right="567" w:bottom="567" w:left="567" w:header="0" w:footer="340" w:gutter="0"/>
          <w:pgNumType w:fmt="lowerRoman" w:start="1"/>
          <w:cols w:space="720"/>
          <w:titlePg/>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DE1661" w:rsidRDefault="0076791B" w:rsidP="0076791B">
          <w:pPr>
            <w:pStyle w:val="TOC"/>
            <w:jc w:val="center"/>
            <w:rPr>
              <w:rFonts w:ascii="Arial" w:hAnsi="Arial" w:cs="Arial"/>
              <w:color w:val="auto"/>
              <w:sz w:val="24"/>
            </w:rPr>
          </w:pPr>
          <w:r w:rsidRPr="00DE1661">
            <w:rPr>
              <w:rFonts w:ascii="Arial" w:hAnsi="Arial" w:cs="Arial"/>
              <w:b/>
              <w:color w:val="auto"/>
              <w:sz w:val="24"/>
              <w:lang w:val="zh-CN"/>
            </w:rPr>
            <w:t>CONTENTS</w:t>
          </w:r>
        </w:p>
        <w:p w14:paraId="531D3DB1" w14:textId="77777777" w:rsidR="00651536"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DE1661">
            <w:fldChar w:fldCharType="begin"/>
          </w:r>
          <w:r w:rsidRPr="00DE1661">
            <w:instrText xml:space="preserve"> TOC \o "1-3" \h \z \u </w:instrText>
          </w:r>
          <w:r w:rsidRPr="00DE1661">
            <w:fldChar w:fldCharType="separate"/>
          </w:r>
          <w:hyperlink w:anchor="_Toc133150418" w:history="1">
            <w:r w:rsidR="00651536" w:rsidRPr="008045DB">
              <w:rPr>
                <w:rStyle w:val="ae"/>
                <w:noProof/>
                <w14:scene3d>
                  <w14:camera w14:prst="orthographicFront"/>
                  <w14:lightRig w14:rig="threePt" w14:dir="t">
                    <w14:rot w14:lat="0" w14:lon="0" w14:rev="0"/>
                  </w14:lightRig>
                </w14:scene3d>
              </w:rPr>
              <w:t>1</w:t>
            </w:r>
            <w:r w:rsidR="00651536" w:rsidRPr="008045DB">
              <w:rPr>
                <w:rStyle w:val="ae"/>
                <w:noProof/>
              </w:rPr>
              <w:t xml:space="preserve"> Using This Manual</w:t>
            </w:r>
            <w:r w:rsidR="00651536">
              <w:rPr>
                <w:noProof/>
                <w:webHidden/>
              </w:rPr>
              <w:tab/>
            </w:r>
            <w:r w:rsidR="00651536">
              <w:rPr>
                <w:noProof/>
                <w:webHidden/>
              </w:rPr>
              <w:fldChar w:fldCharType="begin"/>
            </w:r>
            <w:r w:rsidR="00651536">
              <w:rPr>
                <w:noProof/>
                <w:webHidden/>
              </w:rPr>
              <w:instrText xml:space="preserve"> PAGEREF _Toc133150418 \h </w:instrText>
            </w:r>
            <w:r w:rsidR="00651536">
              <w:rPr>
                <w:noProof/>
                <w:webHidden/>
              </w:rPr>
            </w:r>
            <w:r w:rsidR="00651536">
              <w:rPr>
                <w:noProof/>
                <w:webHidden/>
              </w:rPr>
              <w:fldChar w:fldCharType="separate"/>
            </w:r>
            <w:r w:rsidR="00651536">
              <w:rPr>
                <w:noProof/>
                <w:webHidden/>
              </w:rPr>
              <w:t>1</w:t>
            </w:r>
            <w:r w:rsidR="00651536">
              <w:rPr>
                <w:noProof/>
                <w:webHidden/>
              </w:rPr>
              <w:fldChar w:fldCharType="end"/>
            </w:r>
          </w:hyperlink>
        </w:p>
        <w:p w14:paraId="23D48399" w14:textId="77777777" w:rsidR="00651536" w:rsidRDefault="00651536">
          <w:pPr>
            <w:pStyle w:val="20"/>
            <w:rPr>
              <w:rFonts w:asciiTheme="minorHAnsi" w:eastAsiaTheme="minorEastAsia" w:hAnsiTheme="minorHAnsi" w:cstheme="minorBidi"/>
              <w:smallCaps w:val="0"/>
              <w:kern w:val="2"/>
              <w:sz w:val="21"/>
              <w:szCs w:val="22"/>
            </w:rPr>
          </w:pPr>
          <w:hyperlink w:anchor="_Toc133150419" w:history="1">
            <w:r w:rsidRPr="008045DB">
              <w:rPr>
                <w:rStyle w:val="ae"/>
                <w14:scene3d>
                  <w14:camera w14:prst="orthographicFront"/>
                  <w14:lightRig w14:rig="threePt" w14:dir="t">
                    <w14:rot w14:lat="0" w14:lon="0" w14:rev="0"/>
                  </w14:lightRig>
                </w14:scene3d>
              </w:rPr>
              <w:t>1.1</w:t>
            </w:r>
            <w:r>
              <w:rPr>
                <w:rFonts w:asciiTheme="minorHAnsi" w:eastAsiaTheme="minorEastAsia" w:hAnsiTheme="minorHAnsi" w:cstheme="minorBidi"/>
                <w:smallCaps w:val="0"/>
                <w:kern w:val="2"/>
                <w:sz w:val="21"/>
                <w:szCs w:val="22"/>
              </w:rPr>
              <w:tab/>
            </w:r>
            <w:r w:rsidRPr="008045DB">
              <w:rPr>
                <w:rStyle w:val="ae"/>
              </w:rPr>
              <w:t>Conventions</w:t>
            </w:r>
            <w:r>
              <w:rPr>
                <w:webHidden/>
              </w:rPr>
              <w:tab/>
            </w:r>
            <w:r>
              <w:rPr>
                <w:webHidden/>
              </w:rPr>
              <w:fldChar w:fldCharType="begin"/>
            </w:r>
            <w:r>
              <w:rPr>
                <w:webHidden/>
              </w:rPr>
              <w:instrText xml:space="preserve"> PAGEREF _Toc133150419 \h </w:instrText>
            </w:r>
            <w:r>
              <w:rPr>
                <w:webHidden/>
              </w:rPr>
            </w:r>
            <w:r>
              <w:rPr>
                <w:webHidden/>
              </w:rPr>
              <w:fldChar w:fldCharType="separate"/>
            </w:r>
            <w:r>
              <w:rPr>
                <w:webHidden/>
              </w:rPr>
              <w:t>1</w:t>
            </w:r>
            <w:r>
              <w:rPr>
                <w:webHidden/>
              </w:rPr>
              <w:fldChar w:fldCharType="end"/>
            </w:r>
          </w:hyperlink>
        </w:p>
        <w:p w14:paraId="2AC94552"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20" w:history="1">
            <w:r w:rsidRPr="008045DB">
              <w:rPr>
                <w:rStyle w:val="ae"/>
                <w:rFonts w:eastAsia="宋体"/>
                <w14:scene3d>
                  <w14:camera w14:prst="orthographicFront"/>
                  <w14:lightRig w14:rig="threePt" w14:dir="t">
                    <w14:rot w14:lat="0" w14:lon="0" w14:rev="0"/>
                  </w14:lightRig>
                </w14:scene3d>
              </w:rPr>
              <w:t>1.1.1</w:t>
            </w:r>
            <w:r>
              <w:rPr>
                <w:rFonts w:asciiTheme="minorHAnsi" w:eastAsiaTheme="minorEastAsia" w:hAnsiTheme="minorHAnsi" w:cstheme="minorBidi"/>
                <w:i w:val="0"/>
                <w:iCs w:val="0"/>
                <w:kern w:val="2"/>
                <w:sz w:val="21"/>
                <w:szCs w:val="22"/>
              </w:rPr>
              <w:tab/>
            </w:r>
            <w:r w:rsidRPr="008045DB">
              <w:rPr>
                <w:rStyle w:val="ae"/>
              </w:rPr>
              <w:t>Bold Text</w:t>
            </w:r>
            <w:r>
              <w:rPr>
                <w:webHidden/>
              </w:rPr>
              <w:tab/>
            </w:r>
            <w:r>
              <w:rPr>
                <w:webHidden/>
              </w:rPr>
              <w:fldChar w:fldCharType="begin"/>
            </w:r>
            <w:r>
              <w:rPr>
                <w:webHidden/>
              </w:rPr>
              <w:instrText xml:space="preserve"> PAGEREF _Toc133150420 \h </w:instrText>
            </w:r>
            <w:r>
              <w:rPr>
                <w:webHidden/>
              </w:rPr>
            </w:r>
            <w:r>
              <w:rPr>
                <w:webHidden/>
              </w:rPr>
              <w:fldChar w:fldCharType="separate"/>
            </w:r>
            <w:r>
              <w:rPr>
                <w:webHidden/>
              </w:rPr>
              <w:t>1</w:t>
            </w:r>
            <w:r>
              <w:rPr>
                <w:webHidden/>
              </w:rPr>
              <w:fldChar w:fldCharType="end"/>
            </w:r>
          </w:hyperlink>
        </w:p>
        <w:p w14:paraId="0675323C"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21" w:history="1">
            <w:r w:rsidRPr="008045DB">
              <w:rPr>
                <w:rStyle w:val="ae"/>
                <w:rFonts w:eastAsia="宋体"/>
                <w14:scene3d>
                  <w14:camera w14:prst="orthographicFront"/>
                  <w14:lightRig w14:rig="threePt" w14:dir="t">
                    <w14:rot w14:lat="0" w14:lon="0" w14:rev="0"/>
                  </w14:lightRig>
                </w14:scene3d>
              </w:rPr>
              <w:t>1.1.2</w:t>
            </w:r>
            <w:r>
              <w:rPr>
                <w:rFonts w:asciiTheme="minorHAnsi" w:eastAsiaTheme="minorEastAsia" w:hAnsiTheme="minorHAnsi" w:cstheme="minorBidi"/>
                <w:i w:val="0"/>
                <w:iCs w:val="0"/>
                <w:kern w:val="2"/>
                <w:sz w:val="21"/>
                <w:szCs w:val="22"/>
              </w:rPr>
              <w:tab/>
            </w:r>
            <w:r w:rsidRPr="008045DB">
              <w:rPr>
                <w:rStyle w:val="ae"/>
              </w:rPr>
              <w:t>Signal Words</w:t>
            </w:r>
            <w:r>
              <w:rPr>
                <w:webHidden/>
              </w:rPr>
              <w:tab/>
            </w:r>
            <w:r>
              <w:rPr>
                <w:webHidden/>
              </w:rPr>
              <w:fldChar w:fldCharType="begin"/>
            </w:r>
            <w:r>
              <w:rPr>
                <w:webHidden/>
              </w:rPr>
              <w:instrText xml:space="preserve"> PAGEREF _Toc133150421 \h </w:instrText>
            </w:r>
            <w:r>
              <w:rPr>
                <w:webHidden/>
              </w:rPr>
            </w:r>
            <w:r>
              <w:rPr>
                <w:webHidden/>
              </w:rPr>
              <w:fldChar w:fldCharType="separate"/>
            </w:r>
            <w:r>
              <w:rPr>
                <w:webHidden/>
              </w:rPr>
              <w:t>1</w:t>
            </w:r>
            <w:r>
              <w:rPr>
                <w:webHidden/>
              </w:rPr>
              <w:fldChar w:fldCharType="end"/>
            </w:r>
          </w:hyperlink>
        </w:p>
        <w:p w14:paraId="5914DA4C"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22" w:history="1">
            <w:r w:rsidRPr="008045DB">
              <w:rPr>
                <w:rStyle w:val="ae"/>
                <w:rFonts w:eastAsia="宋体"/>
                <w14:scene3d>
                  <w14:camera w14:prst="orthographicFront"/>
                  <w14:lightRig w14:rig="threePt" w14:dir="t">
                    <w14:rot w14:lat="0" w14:lon="0" w14:rev="0"/>
                  </w14:lightRig>
                </w14:scene3d>
              </w:rPr>
              <w:t>1.1.3</w:t>
            </w:r>
            <w:r>
              <w:rPr>
                <w:rFonts w:asciiTheme="minorHAnsi" w:eastAsiaTheme="minorEastAsia" w:hAnsiTheme="minorHAnsi" w:cstheme="minorBidi"/>
                <w:i w:val="0"/>
                <w:iCs w:val="0"/>
                <w:kern w:val="2"/>
                <w:sz w:val="21"/>
                <w:szCs w:val="22"/>
              </w:rPr>
              <w:tab/>
            </w:r>
            <w:r w:rsidRPr="008045DB">
              <w:rPr>
                <w:rStyle w:val="ae"/>
              </w:rPr>
              <w:t>Hyperlinks</w:t>
            </w:r>
            <w:r>
              <w:rPr>
                <w:webHidden/>
              </w:rPr>
              <w:tab/>
            </w:r>
            <w:r>
              <w:rPr>
                <w:webHidden/>
              </w:rPr>
              <w:fldChar w:fldCharType="begin"/>
            </w:r>
            <w:r>
              <w:rPr>
                <w:webHidden/>
              </w:rPr>
              <w:instrText xml:space="preserve"> PAGEREF _Toc133150422 \h </w:instrText>
            </w:r>
            <w:r>
              <w:rPr>
                <w:webHidden/>
              </w:rPr>
            </w:r>
            <w:r>
              <w:rPr>
                <w:webHidden/>
              </w:rPr>
              <w:fldChar w:fldCharType="separate"/>
            </w:r>
            <w:r>
              <w:rPr>
                <w:webHidden/>
              </w:rPr>
              <w:t>1</w:t>
            </w:r>
            <w:r>
              <w:rPr>
                <w:webHidden/>
              </w:rPr>
              <w:fldChar w:fldCharType="end"/>
            </w:r>
          </w:hyperlink>
        </w:p>
        <w:p w14:paraId="10077FC9"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23" w:history="1">
            <w:r w:rsidRPr="008045DB">
              <w:rPr>
                <w:rStyle w:val="ae"/>
                <w14:scene3d>
                  <w14:camera w14:prst="orthographicFront"/>
                  <w14:lightRig w14:rig="threePt" w14:dir="t">
                    <w14:rot w14:lat="0" w14:lon="0" w14:rev="0"/>
                  </w14:lightRig>
                </w14:scene3d>
              </w:rPr>
              <w:t>1.1.4</w:t>
            </w:r>
            <w:r>
              <w:rPr>
                <w:rFonts w:asciiTheme="minorHAnsi" w:eastAsiaTheme="minorEastAsia" w:hAnsiTheme="minorHAnsi" w:cstheme="minorBidi"/>
                <w:i w:val="0"/>
                <w:iCs w:val="0"/>
                <w:kern w:val="2"/>
                <w:sz w:val="21"/>
                <w:szCs w:val="22"/>
              </w:rPr>
              <w:tab/>
            </w:r>
            <w:r w:rsidRPr="008045DB">
              <w:rPr>
                <w:rStyle w:val="ae"/>
              </w:rPr>
              <w:t>Illustrations</w:t>
            </w:r>
            <w:r>
              <w:rPr>
                <w:webHidden/>
              </w:rPr>
              <w:tab/>
            </w:r>
            <w:r>
              <w:rPr>
                <w:webHidden/>
              </w:rPr>
              <w:fldChar w:fldCharType="begin"/>
            </w:r>
            <w:r>
              <w:rPr>
                <w:webHidden/>
              </w:rPr>
              <w:instrText xml:space="preserve"> PAGEREF _Toc133150423 \h </w:instrText>
            </w:r>
            <w:r>
              <w:rPr>
                <w:webHidden/>
              </w:rPr>
            </w:r>
            <w:r>
              <w:rPr>
                <w:webHidden/>
              </w:rPr>
              <w:fldChar w:fldCharType="separate"/>
            </w:r>
            <w:r>
              <w:rPr>
                <w:webHidden/>
              </w:rPr>
              <w:t>1</w:t>
            </w:r>
            <w:r>
              <w:rPr>
                <w:webHidden/>
              </w:rPr>
              <w:fldChar w:fldCharType="end"/>
            </w:r>
          </w:hyperlink>
        </w:p>
        <w:p w14:paraId="0ABE0442"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24" w:history="1">
            <w:r w:rsidRPr="008045DB">
              <w:rPr>
                <w:rStyle w:val="ae"/>
                <w14:scene3d>
                  <w14:camera w14:prst="orthographicFront"/>
                  <w14:lightRig w14:rig="threePt" w14:dir="t">
                    <w14:rot w14:lat="0" w14:lon="0" w14:rev="0"/>
                  </w14:lightRig>
                </w14:scene3d>
              </w:rPr>
              <w:t>1.1.5</w:t>
            </w:r>
            <w:r>
              <w:rPr>
                <w:rFonts w:asciiTheme="minorHAnsi" w:eastAsiaTheme="minorEastAsia" w:hAnsiTheme="minorHAnsi" w:cstheme="minorBidi"/>
                <w:i w:val="0"/>
                <w:iCs w:val="0"/>
                <w:kern w:val="2"/>
                <w:sz w:val="21"/>
                <w:szCs w:val="22"/>
              </w:rPr>
              <w:tab/>
            </w:r>
            <w:r w:rsidRPr="008045DB">
              <w:rPr>
                <w:rStyle w:val="ae"/>
              </w:rPr>
              <w:t>Revision History</w:t>
            </w:r>
            <w:r>
              <w:rPr>
                <w:webHidden/>
              </w:rPr>
              <w:tab/>
            </w:r>
            <w:r>
              <w:rPr>
                <w:webHidden/>
              </w:rPr>
              <w:fldChar w:fldCharType="begin"/>
            </w:r>
            <w:r>
              <w:rPr>
                <w:webHidden/>
              </w:rPr>
              <w:instrText xml:space="preserve"> PAGEREF _Toc133150424 \h </w:instrText>
            </w:r>
            <w:r>
              <w:rPr>
                <w:webHidden/>
              </w:rPr>
            </w:r>
            <w:r>
              <w:rPr>
                <w:webHidden/>
              </w:rPr>
              <w:fldChar w:fldCharType="separate"/>
            </w:r>
            <w:r>
              <w:rPr>
                <w:webHidden/>
              </w:rPr>
              <w:t>2</w:t>
            </w:r>
            <w:r>
              <w:rPr>
                <w:webHidden/>
              </w:rPr>
              <w:fldChar w:fldCharType="end"/>
            </w:r>
          </w:hyperlink>
        </w:p>
        <w:p w14:paraId="36B62155"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25" w:history="1">
            <w:r w:rsidRPr="008045DB">
              <w:rPr>
                <w:rStyle w:val="ae"/>
                <w:noProof/>
                <w14:scene3d>
                  <w14:camera w14:prst="orthographicFront"/>
                  <w14:lightRig w14:rig="threePt" w14:dir="t">
                    <w14:rot w14:lat="0" w14:lon="0" w14:rev="0"/>
                  </w14:lightRig>
                </w14:scene3d>
              </w:rPr>
              <w:t>2</w:t>
            </w:r>
            <w:r w:rsidRPr="008045DB">
              <w:rPr>
                <w:rStyle w:val="ae"/>
                <w:noProof/>
              </w:rPr>
              <w:t xml:space="preserve"> Safety</w:t>
            </w:r>
            <w:r>
              <w:rPr>
                <w:noProof/>
                <w:webHidden/>
              </w:rPr>
              <w:tab/>
            </w:r>
            <w:r>
              <w:rPr>
                <w:noProof/>
                <w:webHidden/>
              </w:rPr>
              <w:fldChar w:fldCharType="begin"/>
            </w:r>
            <w:r>
              <w:rPr>
                <w:noProof/>
                <w:webHidden/>
              </w:rPr>
              <w:instrText xml:space="preserve"> PAGEREF _Toc133150425 \h </w:instrText>
            </w:r>
            <w:r>
              <w:rPr>
                <w:noProof/>
                <w:webHidden/>
              </w:rPr>
            </w:r>
            <w:r>
              <w:rPr>
                <w:noProof/>
                <w:webHidden/>
              </w:rPr>
              <w:fldChar w:fldCharType="separate"/>
            </w:r>
            <w:r>
              <w:rPr>
                <w:noProof/>
                <w:webHidden/>
              </w:rPr>
              <w:t>3</w:t>
            </w:r>
            <w:r>
              <w:rPr>
                <w:noProof/>
                <w:webHidden/>
              </w:rPr>
              <w:fldChar w:fldCharType="end"/>
            </w:r>
          </w:hyperlink>
        </w:p>
        <w:p w14:paraId="04298D0E" w14:textId="77777777" w:rsidR="00651536" w:rsidRDefault="00651536">
          <w:pPr>
            <w:pStyle w:val="20"/>
            <w:rPr>
              <w:rFonts w:asciiTheme="minorHAnsi" w:eastAsiaTheme="minorEastAsia" w:hAnsiTheme="minorHAnsi" w:cstheme="minorBidi"/>
              <w:smallCaps w:val="0"/>
              <w:kern w:val="2"/>
              <w:sz w:val="21"/>
              <w:szCs w:val="22"/>
            </w:rPr>
          </w:pPr>
          <w:hyperlink w:anchor="_Toc133150426" w:history="1">
            <w:r w:rsidRPr="008045DB">
              <w:rPr>
                <w:rStyle w:val="ae"/>
                <w14:scene3d>
                  <w14:camera w14:prst="orthographicFront"/>
                  <w14:lightRig w14:rig="threePt" w14:dir="t">
                    <w14:rot w14:lat="0" w14:lon="0" w14:rev="0"/>
                  </w14:lightRig>
                </w14:scene3d>
              </w:rPr>
              <w:t>2.1</w:t>
            </w:r>
            <w:r>
              <w:rPr>
                <w:rFonts w:asciiTheme="minorHAnsi" w:eastAsiaTheme="minorEastAsia" w:hAnsiTheme="minorHAnsi" w:cstheme="minorBidi"/>
                <w:smallCaps w:val="0"/>
                <w:kern w:val="2"/>
                <w:sz w:val="21"/>
                <w:szCs w:val="22"/>
              </w:rPr>
              <w:tab/>
            </w:r>
            <w:r w:rsidRPr="008045DB">
              <w:rPr>
                <w:rStyle w:val="ae"/>
              </w:rPr>
              <w:t>Safety Warnings</w:t>
            </w:r>
            <w:r>
              <w:rPr>
                <w:webHidden/>
              </w:rPr>
              <w:tab/>
            </w:r>
            <w:r>
              <w:rPr>
                <w:webHidden/>
              </w:rPr>
              <w:fldChar w:fldCharType="begin"/>
            </w:r>
            <w:r>
              <w:rPr>
                <w:webHidden/>
              </w:rPr>
              <w:instrText xml:space="preserve"> PAGEREF _Toc133150426 \h </w:instrText>
            </w:r>
            <w:r>
              <w:rPr>
                <w:webHidden/>
              </w:rPr>
            </w:r>
            <w:r>
              <w:rPr>
                <w:webHidden/>
              </w:rPr>
              <w:fldChar w:fldCharType="separate"/>
            </w:r>
            <w:r>
              <w:rPr>
                <w:webHidden/>
              </w:rPr>
              <w:t>3</w:t>
            </w:r>
            <w:r>
              <w:rPr>
                <w:webHidden/>
              </w:rPr>
              <w:fldChar w:fldCharType="end"/>
            </w:r>
          </w:hyperlink>
        </w:p>
        <w:p w14:paraId="4914F706" w14:textId="77777777" w:rsidR="00651536" w:rsidRDefault="00651536">
          <w:pPr>
            <w:pStyle w:val="20"/>
            <w:rPr>
              <w:rFonts w:asciiTheme="minorHAnsi" w:eastAsiaTheme="minorEastAsia" w:hAnsiTheme="minorHAnsi" w:cstheme="minorBidi"/>
              <w:smallCaps w:val="0"/>
              <w:kern w:val="2"/>
              <w:sz w:val="21"/>
              <w:szCs w:val="22"/>
            </w:rPr>
          </w:pPr>
          <w:hyperlink w:anchor="_Toc133150427" w:history="1">
            <w:r w:rsidRPr="008045DB">
              <w:rPr>
                <w:rStyle w:val="ae"/>
                <w14:scene3d>
                  <w14:camera w14:prst="orthographicFront"/>
                  <w14:lightRig w14:rig="threePt" w14:dir="t">
                    <w14:rot w14:lat="0" w14:lon="0" w14:rev="0"/>
                  </w14:lightRig>
                </w14:scene3d>
              </w:rPr>
              <w:t>2.2</w:t>
            </w:r>
            <w:r>
              <w:rPr>
                <w:rFonts w:asciiTheme="minorHAnsi" w:eastAsiaTheme="minorEastAsia" w:hAnsiTheme="minorHAnsi" w:cstheme="minorBidi"/>
                <w:smallCaps w:val="0"/>
                <w:kern w:val="2"/>
                <w:sz w:val="21"/>
                <w:szCs w:val="22"/>
              </w:rPr>
              <w:tab/>
            </w:r>
            <w:r w:rsidRPr="008045DB">
              <w:rPr>
                <w:rStyle w:val="ae"/>
              </w:rPr>
              <w:t>Disposal Instructions</w:t>
            </w:r>
            <w:r>
              <w:rPr>
                <w:webHidden/>
              </w:rPr>
              <w:tab/>
            </w:r>
            <w:r>
              <w:rPr>
                <w:webHidden/>
              </w:rPr>
              <w:fldChar w:fldCharType="begin"/>
            </w:r>
            <w:r>
              <w:rPr>
                <w:webHidden/>
              </w:rPr>
              <w:instrText xml:space="preserve"> PAGEREF _Toc133150427 \h </w:instrText>
            </w:r>
            <w:r>
              <w:rPr>
                <w:webHidden/>
              </w:rPr>
            </w:r>
            <w:r>
              <w:rPr>
                <w:webHidden/>
              </w:rPr>
              <w:fldChar w:fldCharType="separate"/>
            </w:r>
            <w:r>
              <w:rPr>
                <w:webHidden/>
              </w:rPr>
              <w:t>3</w:t>
            </w:r>
            <w:r>
              <w:rPr>
                <w:webHidden/>
              </w:rPr>
              <w:fldChar w:fldCharType="end"/>
            </w:r>
          </w:hyperlink>
        </w:p>
        <w:p w14:paraId="44559013"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28" w:history="1">
            <w:r w:rsidRPr="008045DB">
              <w:rPr>
                <w:rStyle w:val="ae"/>
                <w:noProof/>
                <w14:scene3d>
                  <w14:camera w14:prst="orthographicFront"/>
                  <w14:lightRig w14:rig="threePt" w14:dir="t">
                    <w14:rot w14:lat="0" w14:lon="0" w14:rev="0"/>
                  </w14:lightRig>
                </w14:scene3d>
              </w:rPr>
              <w:t>3</w:t>
            </w:r>
            <w:r w:rsidRPr="008045DB">
              <w:rPr>
                <w:rStyle w:val="ae"/>
                <w:noProof/>
              </w:rPr>
              <w:t xml:space="preserve"> General Introduction</w:t>
            </w:r>
            <w:r>
              <w:rPr>
                <w:noProof/>
                <w:webHidden/>
              </w:rPr>
              <w:tab/>
            </w:r>
            <w:r>
              <w:rPr>
                <w:noProof/>
                <w:webHidden/>
              </w:rPr>
              <w:fldChar w:fldCharType="begin"/>
            </w:r>
            <w:r>
              <w:rPr>
                <w:noProof/>
                <w:webHidden/>
              </w:rPr>
              <w:instrText xml:space="preserve"> PAGEREF _Toc133150428 \h </w:instrText>
            </w:r>
            <w:r>
              <w:rPr>
                <w:noProof/>
                <w:webHidden/>
              </w:rPr>
            </w:r>
            <w:r>
              <w:rPr>
                <w:noProof/>
                <w:webHidden/>
              </w:rPr>
              <w:fldChar w:fldCharType="separate"/>
            </w:r>
            <w:r>
              <w:rPr>
                <w:noProof/>
                <w:webHidden/>
              </w:rPr>
              <w:t>4</w:t>
            </w:r>
            <w:r>
              <w:rPr>
                <w:noProof/>
                <w:webHidden/>
              </w:rPr>
              <w:fldChar w:fldCharType="end"/>
            </w:r>
          </w:hyperlink>
        </w:p>
        <w:p w14:paraId="2184FC26" w14:textId="77777777" w:rsidR="00651536" w:rsidRDefault="00651536">
          <w:pPr>
            <w:pStyle w:val="20"/>
            <w:rPr>
              <w:rFonts w:asciiTheme="minorHAnsi" w:eastAsiaTheme="minorEastAsia" w:hAnsiTheme="minorHAnsi" w:cstheme="minorBidi"/>
              <w:smallCaps w:val="0"/>
              <w:kern w:val="2"/>
              <w:sz w:val="21"/>
              <w:szCs w:val="22"/>
            </w:rPr>
          </w:pPr>
          <w:hyperlink w:anchor="_Toc133150429" w:history="1">
            <w:r w:rsidRPr="008045DB">
              <w:rPr>
                <w:rStyle w:val="ae"/>
                <w14:scene3d>
                  <w14:camera w14:prst="orthographicFront"/>
                  <w14:lightRig w14:rig="threePt" w14:dir="t">
                    <w14:rot w14:lat="0" w14:lon="0" w14:rev="0"/>
                  </w14:lightRig>
                </w14:scene3d>
              </w:rPr>
              <w:t>3.1</w:t>
            </w:r>
            <w:r>
              <w:rPr>
                <w:rFonts w:asciiTheme="minorHAnsi" w:eastAsiaTheme="minorEastAsia" w:hAnsiTheme="minorHAnsi" w:cstheme="minorBidi"/>
                <w:smallCaps w:val="0"/>
                <w:kern w:val="2"/>
                <w:sz w:val="21"/>
                <w:szCs w:val="22"/>
              </w:rPr>
              <w:tab/>
            </w:r>
            <w:r w:rsidRPr="008045DB">
              <w:rPr>
                <w:rStyle w:val="ae"/>
              </w:rPr>
              <w:t>Product Overview (Outside)</w:t>
            </w:r>
            <w:r>
              <w:rPr>
                <w:webHidden/>
              </w:rPr>
              <w:tab/>
            </w:r>
            <w:r>
              <w:rPr>
                <w:webHidden/>
              </w:rPr>
              <w:fldChar w:fldCharType="begin"/>
            </w:r>
            <w:r>
              <w:rPr>
                <w:webHidden/>
              </w:rPr>
              <w:instrText xml:space="preserve"> PAGEREF _Toc133150429 \h </w:instrText>
            </w:r>
            <w:r>
              <w:rPr>
                <w:webHidden/>
              </w:rPr>
            </w:r>
            <w:r>
              <w:rPr>
                <w:webHidden/>
              </w:rPr>
              <w:fldChar w:fldCharType="separate"/>
            </w:r>
            <w:r>
              <w:rPr>
                <w:webHidden/>
              </w:rPr>
              <w:t>5</w:t>
            </w:r>
            <w:r>
              <w:rPr>
                <w:webHidden/>
              </w:rPr>
              <w:fldChar w:fldCharType="end"/>
            </w:r>
          </w:hyperlink>
        </w:p>
        <w:p w14:paraId="05CA1014" w14:textId="77777777" w:rsidR="00651536" w:rsidRDefault="00651536">
          <w:pPr>
            <w:pStyle w:val="20"/>
            <w:rPr>
              <w:rFonts w:asciiTheme="minorHAnsi" w:eastAsiaTheme="minorEastAsia" w:hAnsiTheme="minorHAnsi" w:cstheme="minorBidi"/>
              <w:smallCaps w:val="0"/>
              <w:kern w:val="2"/>
              <w:sz w:val="21"/>
              <w:szCs w:val="22"/>
            </w:rPr>
          </w:pPr>
          <w:hyperlink w:anchor="_Toc133150430" w:history="1">
            <w:r w:rsidRPr="008045DB">
              <w:rPr>
                <w:rStyle w:val="ae"/>
                <w14:scene3d>
                  <w14:camera w14:prst="orthographicFront"/>
                  <w14:lightRig w14:rig="threePt" w14:dir="t">
                    <w14:rot w14:lat="0" w14:lon="0" w14:rev="0"/>
                  </w14:lightRig>
                </w14:scene3d>
              </w:rPr>
              <w:t>3.2</w:t>
            </w:r>
            <w:r>
              <w:rPr>
                <w:rFonts w:asciiTheme="minorHAnsi" w:eastAsiaTheme="minorEastAsia" w:hAnsiTheme="minorHAnsi" w:cstheme="minorBidi"/>
                <w:smallCaps w:val="0"/>
                <w:kern w:val="2"/>
                <w:sz w:val="21"/>
                <w:szCs w:val="22"/>
              </w:rPr>
              <w:tab/>
            </w:r>
            <w:r w:rsidRPr="008045DB">
              <w:rPr>
                <w:rStyle w:val="ae"/>
              </w:rPr>
              <w:t>Product Overview (Inside)</w:t>
            </w:r>
            <w:r>
              <w:rPr>
                <w:webHidden/>
              </w:rPr>
              <w:tab/>
            </w:r>
            <w:r>
              <w:rPr>
                <w:webHidden/>
              </w:rPr>
              <w:fldChar w:fldCharType="begin"/>
            </w:r>
            <w:r>
              <w:rPr>
                <w:webHidden/>
              </w:rPr>
              <w:instrText xml:space="preserve"> PAGEREF _Toc133150430 \h </w:instrText>
            </w:r>
            <w:r>
              <w:rPr>
                <w:webHidden/>
              </w:rPr>
            </w:r>
            <w:r>
              <w:rPr>
                <w:webHidden/>
              </w:rPr>
              <w:fldChar w:fldCharType="separate"/>
            </w:r>
            <w:r>
              <w:rPr>
                <w:webHidden/>
              </w:rPr>
              <w:t>6</w:t>
            </w:r>
            <w:r>
              <w:rPr>
                <w:webHidden/>
              </w:rPr>
              <w:fldChar w:fldCharType="end"/>
            </w:r>
          </w:hyperlink>
        </w:p>
        <w:p w14:paraId="33D793AD" w14:textId="77777777" w:rsidR="00651536" w:rsidRDefault="00651536">
          <w:pPr>
            <w:pStyle w:val="20"/>
            <w:rPr>
              <w:rFonts w:asciiTheme="minorHAnsi" w:eastAsiaTheme="minorEastAsia" w:hAnsiTheme="minorHAnsi" w:cstheme="minorBidi"/>
              <w:smallCaps w:val="0"/>
              <w:kern w:val="2"/>
              <w:sz w:val="21"/>
              <w:szCs w:val="22"/>
            </w:rPr>
          </w:pPr>
          <w:hyperlink w:anchor="_Toc133150431" w:history="1">
            <w:r w:rsidRPr="008045DB">
              <w:rPr>
                <w:rStyle w:val="ae"/>
                <w14:scene3d>
                  <w14:camera w14:prst="orthographicFront"/>
                  <w14:lightRig w14:rig="threePt" w14:dir="t">
                    <w14:rot w14:lat="0" w14:lon="0" w14:rev="0"/>
                  </w14:lightRig>
                </w14:scene3d>
              </w:rPr>
              <w:t>3.3</w:t>
            </w:r>
            <w:r>
              <w:rPr>
                <w:rFonts w:asciiTheme="minorHAnsi" w:eastAsiaTheme="minorEastAsia" w:hAnsiTheme="minorHAnsi" w:cstheme="minorBidi"/>
                <w:smallCaps w:val="0"/>
                <w:kern w:val="2"/>
                <w:sz w:val="21"/>
                <w:szCs w:val="22"/>
              </w:rPr>
              <w:tab/>
            </w:r>
            <w:r w:rsidRPr="008045DB">
              <w:rPr>
                <w:rStyle w:val="ae"/>
              </w:rPr>
              <w:t>Technical Specifications</w:t>
            </w:r>
            <w:r>
              <w:rPr>
                <w:webHidden/>
              </w:rPr>
              <w:tab/>
            </w:r>
            <w:r>
              <w:rPr>
                <w:webHidden/>
              </w:rPr>
              <w:fldChar w:fldCharType="begin"/>
            </w:r>
            <w:r>
              <w:rPr>
                <w:webHidden/>
              </w:rPr>
              <w:instrText xml:space="preserve"> PAGEREF _Toc133150431 \h </w:instrText>
            </w:r>
            <w:r>
              <w:rPr>
                <w:webHidden/>
              </w:rPr>
            </w:r>
            <w:r>
              <w:rPr>
                <w:webHidden/>
              </w:rPr>
              <w:fldChar w:fldCharType="separate"/>
            </w:r>
            <w:r>
              <w:rPr>
                <w:webHidden/>
              </w:rPr>
              <w:t>7</w:t>
            </w:r>
            <w:r>
              <w:rPr>
                <w:webHidden/>
              </w:rPr>
              <w:fldChar w:fldCharType="end"/>
            </w:r>
          </w:hyperlink>
        </w:p>
        <w:p w14:paraId="70492777" w14:textId="77777777" w:rsidR="00651536" w:rsidRDefault="00651536">
          <w:pPr>
            <w:pStyle w:val="20"/>
            <w:rPr>
              <w:rFonts w:asciiTheme="minorHAnsi" w:eastAsiaTheme="minorEastAsia" w:hAnsiTheme="minorHAnsi" w:cstheme="minorBidi"/>
              <w:smallCaps w:val="0"/>
              <w:kern w:val="2"/>
              <w:sz w:val="21"/>
              <w:szCs w:val="22"/>
            </w:rPr>
          </w:pPr>
          <w:hyperlink w:anchor="_Toc133150432" w:history="1">
            <w:r w:rsidRPr="008045DB">
              <w:rPr>
                <w:rStyle w:val="ae"/>
                <w14:scene3d>
                  <w14:camera w14:prst="orthographicFront"/>
                  <w14:lightRig w14:rig="threePt" w14:dir="t">
                    <w14:rot w14:lat="0" w14:lon="0" w14:rev="0"/>
                  </w14:lightRig>
                </w14:scene3d>
              </w:rPr>
              <w:t>3.4</w:t>
            </w:r>
            <w:r>
              <w:rPr>
                <w:rFonts w:asciiTheme="minorHAnsi" w:eastAsiaTheme="minorEastAsia" w:hAnsiTheme="minorHAnsi" w:cstheme="minorBidi"/>
                <w:smallCaps w:val="0"/>
                <w:kern w:val="2"/>
                <w:sz w:val="21"/>
                <w:szCs w:val="22"/>
              </w:rPr>
              <w:tab/>
            </w:r>
            <w:r w:rsidRPr="008045DB">
              <w:rPr>
                <w:rStyle w:val="ae"/>
              </w:rPr>
              <w:t>Product Dimensions</w:t>
            </w:r>
            <w:r>
              <w:rPr>
                <w:webHidden/>
              </w:rPr>
              <w:tab/>
            </w:r>
            <w:r>
              <w:rPr>
                <w:webHidden/>
              </w:rPr>
              <w:fldChar w:fldCharType="begin"/>
            </w:r>
            <w:r>
              <w:rPr>
                <w:webHidden/>
              </w:rPr>
              <w:instrText xml:space="preserve"> PAGEREF _Toc133150432 \h </w:instrText>
            </w:r>
            <w:r>
              <w:rPr>
                <w:webHidden/>
              </w:rPr>
            </w:r>
            <w:r>
              <w:rPr>
                <w:webHidden/>
              </w:rPr>
              <w:fldChar w:fldCharType="separate"/>
            </w:r>
            <w:r>
              <w:rPr>
                <w:webHidden/>
              </w:rPr>
              <w:t>10</w:t>
            </w:r>
            <w:r>
              <w:rPr>
                <w:webHidden/>
              </w:rPr>
              <w:fldChar w:fldCharType="end"/>
            </w:r>
          </w:hyperlink>
        </w:p>
        <w:p w14:paraId="417BF558"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33" w:history="1">
            <w:r w:rsidRPr="008045DB">
              <w:rPr>
                <w:rStyle w:val="ae"/>
                <w:noProof/>
                <w14:scene3d>
                  <w14:camera w14:prst="orthographicFront"/>
                  <w14:lightRig w14:rig="threePt" w14:dir="t">
                    <w14:rot w14:lat="0" w14:lon="0" w14:rev="0"/>
                  </w14:lightRig>
                </w14:scene3d>
              </w:rPr>
              <w:t>4</w:t>
            </w:r>
            <w:r w:rsidRPr="008045DB">
              <w:rPr>
                <w:rStyle w:val="ae"/>
                <w:noProof/>
              </w:rPr>
              <w:t xml:space="preserve"> Preparation</w:t>
            </w:r>
            <w:r>
              <w:rPr>
                <w:noProof/>
                <w:webHidden/>
              </w:rPr>
              <w:tab/>
            </w:r>
            <w:r>
              <w:rPr>
                <w:noProof/>
                <w:webHidden/>
              </w:rPr>
              <w:fldChar w:fldCharType="begin"/>
            </w:r>
            <w:r>
              <w:rPr>
                <w:noProof/>
                <w:webHidden/>
              </w:rPr>
              <w:instrText xml:space="preserve"> PAGEREF _Toc133150433 \h </w:instrText>
            </w:r>
            <w:r>
              <w:rPr>
                <w:noProof/>
                <w:webHidden/>
              </w:rPr>
            </w:r>
            <w:r>
              <w:rPr>
                <w:noProof/>
                <w:webHidden/>
              </w:rPr>
              <w:fldChar w:fldCharType="separate"/>
            </w:r>
            <w:r>
              <w:rPr>
                <w:noProof/>
                <w:webHidden/>
              </w:rPr>
              <w:t>12</w:t>
            </w:r>
            <w:r>
              <w:rPr>
                <w:noProof/>
                <w:webHidden/>
              </w:rPr>
              <w:fldChar w:fldCharType="end"/>
            </w:r>
          </w:hyperlink>
        </w:p>
        <w:p w14:paraId="4B800736" w14:textId="77777777" w:rsidR="00651536" w:rsidRDefault="00651536">
          <w:pPr>
            <w:pStyle w:val="20"/>
            <w:rPr>
              <w:rFonts w:asciiTheme="minorHAnsi" w:eastAsiaTheme="minorEastAsia" w:hAnsiTheme="minorHAnsi" w:cstheme="minorBidi"/>
              <w:smallCaps w:val="0"/>
              <w:kern w:val="2"/>
              <w:sz w:val="21"/>
              <w:szCs w:val="22"/>
            </w:rPr>
          </w:pPr>
          <w:hyperlink w:anchor="_Toc133150434" w:history="1">
            <w:r w:rsidRPr="008045DB">
              <w:rPr>
                <w:rStyle w:val="ae"/>
                <w14:scene3d>
                  <w14:camera w14:prst="orthographicFront"/>
                  <w14:lightRig w14:rig="threePt" w14:dir="t">
                    <w14:rot w14:lat="0" w14:lon="0" w14:rev="0"/>
                  </w14:lightRig>
                </w14:scene3d>
              </w:rPr>
              <w:t>4.1</w:t>
            </w:r>
            <w:r>
              <w:rPr>
                <w:rFonts w:asciiTheme="minorHAnsi" w:eastAsiaTheme="minorEastAsia" w:hAnsiTheme="minorHAnsi" w:cstheme="minorBidi"/>
                <w:smallCaps w:val="0"/>
                <w:kern w:val="2"/>
                <w:sz w:val="21"/>
                <w:szCs w:val="22"/>
              </w:rPr>
              <w:tab/>
            </w:r>
            <w:r w:rsidRPr="008045DB">
              <w:rPr>
                <w:rStyle w:val="ae"/>
              </w:rPr>
              <w:t>Before You Begin</w:t>
            </w:r>
            <w:r>
              <w:rPr>
                <w:webHidden/>
              </w:rPr>
              <w:tab/>
            </w:r>
            <w:r>
              <w:rPr>
                <w:webHidden/>
              </w:rPr>
              <w:fldChar w:fldCharType="begin"/>
            </w:r>
            <w:r>
              <w:rPr>
                <w:webHidden/>
              </w:rPr>
              <w:instrText xml:space="preserve"> PAGEREF _Toc133150434 \h </w:instrText>
            </w:r>
            <w:r>
              <w:rPr>
                <w:webHidden/>
              </w:rPr>
            </w:r>
            <w:r>
              <w:rPr>
                <w:webHidden/>
              </w:rPr>
              <w:fldChar w:fldCharType="separate"/>
            </w:r>
            <w:r>
              <w:rPr>
                <w:webHidden/>
              </w:rPr>
              <w:t>12</w:t>
            </w:r>
            <w:r>
              <w:rPr>
                <w:webHidden/>
              </w:rPr>
              <w:fldChar w:fldCharType="end"/>
            </w:r>
          </w:hyperlink>
        </w:p>
        <w:p w14:paraId="09A17F15" w14:textId="77777777" w:rsidR="00651536" w:rsidRDefault="00651536">
          <w:pPr>
            <w:pStyle w:val="20"/>
            <w:rPr>
              <w:rFonts w:asciiTheme="minorHAnsi" w:eastAsiaTheme="minorEastAsia" w:hAnsiTheme="minorHAnsi" w:cstheme="minorBidi"/>
              <w:smallCaps w:val="0"/>
              <w:kern w:val="2"/>
              <w:sz w:val="21"/>
              <w:szCs w:val="22"/>
            </w:rPr>
          </w:pPr>
          <w:hyperlink w:anchor="_Toc133150435" w:history="1">
            <w:r w:rsidRPr="008045DB">
              <w:rPr>
                <w:rStyle w:val="ae"/>
                <w14:scene3d>
                  <w14:camera w14:prst="orthographicFront"/>
                  <w14:lightRig w14:rig="threePt" w14:dir="t">
                    <w14:rot w14:lat="0" w14:lon="0" w14:rev="0"/>
                  </w14:lightRig>
                </w14:scene3d>
              </w:rPr>
              <w:t>4.2</w:t>
            </w:r>
            <w:r>
              <w:rPr>
                <w:rFonts w:asciiTheme="minorHAnsi" w:eastAsiaTheme="minorEastAsia" w:hAnsiTheme="minorHAnsi" w:cstheme="minorBidi"/>
                <w:smallCaps w:val="0"/>
                <w:kern w:val="2"/>
                <w:sz w:val="21"/>
                <w:szCs w:val="22"/>
              </w:rPr>
              <w:tab/>
            </w:r>
            <w:r w:rsidRPr="008045DB">
              <w:rPr>
                <w:rStyle w:val="ae"/>
              </w:rPr>
              <w:t>Installation Tools</w:t>
            </w:r>
            <w:r>
              <w:rPr>
                <w:webHidden/>
              </w:rPr>
              <w:tab/>
            </w:r>
            <w:r>
              <w:rPr>
                <w:webHidden/>
              </w:rPr>
              <w:fldChar w:fldCharType="begin"/>
            </w:r>
            <w:r>
              <w:rPr>
                <w:webHidden/>
              </w:rPr>
              <w:instrText xml:space="preserve"> PAGEREF _Toc133150435 \h </w:instrText>
            </w:r>
            <w:r>
              <w:rPr>
                <w:webHidden/>
              </w:rPr>
            </w:r>
            <w:r>
              <w:rPr>
                <w:webHidden/>
              </w:rPr>
              <w:fldChar w:fldCharType="separate"/>
            </w:r>
            <w:r>
              <w:rPr>
                <w:webHidden/>
              </w:rPr>
              <w:t>13</w:t>
            </w:r>
            <w:r>
              <w:rPr>
                <w:webHidden/>
              </w:rPr>
              <w:fldChar w:fldCharType="end"/>
            </w:r>
          </w:hyperlink>
        </w:p>
        <w:p w14:paraId="139501A7"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36" w:history="1">
            <w:r w:rsidRPr="008045DB">
              <w:rPr>
                <w:rStyle w:val="ae"/>
                <w:noProof/>
                <w14:scene3d>
                  <w14:camera w14:prst="orthographicFront"/>
                  <w14:lightRig w14:rig="threePt" w14:dir="t">
                    <w14:rot w14:lat="0" w14:lon="0" w14:rev="0"/>
                  </w14:lightRig>
                </w14:scene3d>
              </w:rPr>
              <w:t>5</w:t>
            </w:r>
            <w:r w:rsidRPr="008045DB">
              <w:rPr>
                <w:rStyle w:val="ae"/>
                <w:noProof/>
              </w:rPr>
              <w:t xml:space="preserve"> Installation</w:t>
            </w:r>
            <w:r>
              <w:rPr>
                <w:noProof/>
                <w:webHidden/>
              </w:rPr>
              <w:tab/>
            </w:r>
            <w:r>
              <w:rPr>
                <w:noProof/>
                <w:webHidden/>
              </w:rPr>
              <w:fldChar w:fldCharType="begin"/>
            </w:r>
            <w:r>
              <w:rPr>
                <w:noProof/>
                <w:webHidden/>
              </w:rPr>
              <w:instrText xml:space="preserve"> PAGEREF _Toc133150436 \h </w:instrText>
            </w:r>
            <w:r>
              <w:rPr>
                <w:noProof/>
                <w:webHidden/>
              </w:rPr>
            </w:r>
            <w:r>
              <w:rPr>
                <w:noProof/>
                <w:webHidden/>
              </w:rPr>
              <w:fldChar w:fldCharType="separate"/>
            </w:r>
            <w:r>
              <w:rPr>
                <w:noProof/>
                <w:webHidden/>
              </w:rPr>
              <w:t>14</w:t>
            </w:r>
            <w:r>
              <w:rPr>
                <w:noProof/>
                <w:webHidden/>
              </w:rPr>
              <w:fldChar w:fldCharType="end"/>
            </w:r>
          </w:hyperlink>
        </w:p>
        <w:p w14:paraId="566D1FE9" w14:textId="77777777" w:rsidR="00651536" w:rsidRDefault="00651536">
          <w:pPr>
            <w:pStyle w:val="20"/>
            <w:rPr>
              <w:rFonts w:asciiTheme="minorHAnsi" w:eastAsiaTheme="minorEastAsia" w:hAnsiTheme="minorHAnsi" w:cstheme="minorBidi"/>
              <w:smallCaps w:val="0"/>
              <w:kern w:val="2"/>
              <w:sz w:val="21"/>
              <w:szCs w:val="22"/>
            </w:rPr>
          </w:pPr>
          <w:hyperlink w:anchor="_Toc133150437" w:history="1">
            <w:r w:rsidRPr="008045DB">
              <w:rPr>
                <w:rStyle w:val="ae"/>
                <w14:scene3d>
                  <w14:camera w14:prst="orthographicFront"/>
                  <w14:lightRig w14:rig="threePt" w14:dir="t">
                    <w14:rot w14:lat="0" w14:lon="0" w14:rev="0"/>
                  </w14:lightRig>
                </w14:scene3d>
              </w:rPr>
              <w:t>5.1</w:t>
            </w:r>
            <w:r>
              <w:rPr>
                <w:rFonts w:asciiTheme="minorHAnsi" w:eastAsiaTheme="minorEastAsia" w:hAnsiTheme="minorHAnsi" w:cstheme="minorBidi"/>
                <w:smallCaps w:val="0"/>
                <w:kern w:val="2"/>
                <w:sz w:val="21"/>
                <w:szCs w:val="22"/>
              </w:rPr>
              <w:tab/>
            </w:r>
            <w:r w:rsidRPr="008045DB">
              <w:rPr>
                <w:rStyle w:val="ae"/>
              </w:rPr>
              <w:t>Unpacking</w:t>
            </w:r>
            <w:r>
              <w:rPr>
                <w:webHidden/>
              </w:rPr>
              <w:tab/>
            </w:r>
            <w:r>
              <w:rPr>
                <w:webHidden/>
              </w:rPr>
              <w:fldChar w:fldCharType="begin"/>
            </w:r>
            <w:r>
              <w:rPr>
                <w:webHidden/>
              </w:rPr>
              <w:instrText xml:space="preserve"> PAGEREF _Toc133150437 \h </w:instrText>
            </w:r>
            <w:r>
              <w:rPr>
                <w:webHidden/>
              </w:rPr>
            </w:r>
            <w:r>
              <w:rPr>
                <w:webHidden/>
              </w:rPr>
              <w:fldChar w:fldCharType="separate"/>
            </w:r>
            <w:r>
              <w:rPr>
                <w:webHidden/>
              </w:rPr>
              <w:t>16</w:t>
            </w:r>
            <w:r>
              <w:rPr>
                <w:webHidden/>
              </w:rPr>
              <w:fldChar w:fldCharType="end"/>
            </w:r>
          </w:hyperlink>
        </w:p>
        <w:p w14:paraId="336E08FC" w14:textId="77777777" w:rsidR="00651536" w:rsidRDefault="00651536">
          <w:pPr>
            <w:pStyle w:val="20"/>
            <w:rPr>
              <w:rFonts w:asciiTheme="minorHAnsi" w:eastAsiaTheme="minorEastAsia" w:hAnsiTheme="minorHAnsi" w:cstheme="minorBidi"/>
              <w:smallCaps w:val="0"/>
              <w:kern w:val="2"/>
              <w:sz w:val="21"/>
              <w:szCs w:val="22"/>
            </w:rPr>
          </w:pPr>
          <w:hyperlink w:anchor="_Toc133150438" w:history="1">
            <w:r w:rsidRPr="008045DB">
              <w:rPr>
                <w:rStyle w:val="ae"/>
                <w14:scene3d>
                  <w14:camera w14:prst="orthographicFront"/>
                  <w14:lightRig w14:rig="threePt" w14:dir="t">
                    <w14:rot w14:lat="0" w14:lon="0" w14:rev="0"/>
                  </w14:lightRig>
                </w14:scene3d>
              </w:rPr>
              <w:t>5.2</w:t>
            </w:r>
            <w:r>
              <w:rPr>
                <w:rFonts w:asciiTheme="minorHAnsi" w:eastAsiaTheme="minorEastAsia" w:hAnsiTheme="minorHAnsi" w:cstheme="minorBidi"/>
                <w:smallCaps w:val="0"/>
                <w:kern w:val="2"/>
                <w:sz w:val="21"/>
                <w:szCs w:val="22"/>
              </w:rPr>
              <w:tab/>
            </w:r>
            <w:r w:rsidRPr="008045DB">
              <w:rPr>
                <w:rStyle w:val="ae"/>
              </w:rPr>
              <w:t>Moving the MaxiCharger</w:t>
            </w:r>
            <w:r>
              <w:rPr>
                <w:webHidden/>
              </w:rPr>
              <w:tab/>
            </w:r>
            <w:r>
              <w:rPr>
                <w:webHidden/>
              </w:rPr>
              <w:fldChar w:fldCharType="begin"/>
            </w:r>
            <w:r>
              <w:rPr>
                <w:webHidden/>
              </w:rPr>
              <w:instrText xml:space="preserve"> PAGEREF _Toc133150438 \h </w:instrText>
            </w:r>
            <w:r>
              <w:rPr>
                <w:webHidden/>
              </w:rPr>
            </w:r>
            <w:r>
              <w:rPr>
                <w:webHidden/>
              </w:rPr>
              <w:fldChar w:fldCharType="separate"/>
            </w:r>
            <w:r>
              <w:rPr>
                <w:webHidden/>
              </w:rPr>
              <w:t>17</w:t>
            </w:r>
            <w:r>
              <w:rPr>
                <w:webHidden/>
              </w:rPr>
              <w:fldChar w:fldCharType="end"/>
            </w:r>
          </w:hyperlink>
        </w:p>
        <w:p w14:paraId="1F5B6F22" w14:textId="77777777" w:rsidR="00651536" w:rsidRDefault="00651536">
          <w:pPr>
            <w:pStyle w:val="20"/>
            <w:rPr>
              <w:rFonts w:asciiTheme="minorHAnsi" w:eastAsiaTheme="minorEastAsia" w:hAnsiTheme="minorHAnsi" w:cstheme="minorBidi"/>
              <w:smallCaps w:val="0"/>
              <w:kern w:val="2"/>
              <w:sz w:val="21"/>
              <w:szCs w:val="22"/>
            </w:rPr>
          </w:pPr>
          <w:hyperlink w:anchor="_Toc133150439" w:history="1">
            <w:r w:rsidRPr="008045DB">
              <w:rPr>
                <w:rStyle w:val="ae"/>
                <w14:scene3d>
                  <w14:camera w14:prst="orthographicFront"/>
                  <w14:lightRig w14:rig="threePt" w14:dir="t">
                    <w14:rot w14:lat="0" w14:lon="0" w14:rev="0"/>
                  </w14:lightRig>
                </w14:scene3d>
              </w:rPr>
              <w:t>5.3</w:t>
            </w:r>
            <w:r>
              <w:rPr>
                <w:rFonts w:asciiTheme="minorHAnsi" w:eastAsiaTheme="minorEastAsia" w:hAnsiTheme="minorHAnsi" w:cstheme="minorBidi"/>
                <w:smallCaps w:val="0"/>
                <w:kern w:val="2"/>
                <w:sz w:val="21"/>
                <w:szCs w:val="22"/>
              </w:rPr>
              <w:tab/>
            </w:r>
            <w:r w:rsidRPr="008045DB">
              <w:rPr>
                <w:rStyle w:val="ae"/>
              </w:rPr>
              <w:t>Installing MaxiCharger and Pedestal</w:t>
            </w:r>
            <w:r>
              <w:rPr>
                <w:webHidden/>
              </w:rPr>
              <w:tab/>
            </w:r>
            <w:r>
              <w:rPr>
                <w:webHidden/>
              </w:rPr>
              <w:fldChar w:fldCharType="begin"/>
            </w:r>
            <w:r>
              <w:rPr>
                <w:webHidden/>
              </w:rPr>
              <w:instrText xml:space="preserve"> PAGEREF _Toc133150439 \h </w:instrText>
            </w:r>
            <w:r>
              <w:rPr>
                <w:webHidden/>
              </w:rPr>
            </w:r>
            <w:r>
              <w:rPr>
                <w:webHidden/>
              </w:rPr>
              <w:fldChar w:fldCharType="separate"/>
            </w:r>
            <w:r>
              <w:rPr>
                <w:webHidden/>
              </w:rPr>
              <w:t>19</w:t>
            </w:r>
            <w:r>
              <w:rPr>
                <w:webHidden/>
              </w:rPr>
              <w:fldChar w:fldCharType="end"/>
            </w:r>
          </w:hyperlink>
        </w:p>
        <w:p w14:paraId="11C33F0D"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0" w:history="1">
            <w:r w:rsidRPr="008045DB">
              <w:rPr>
                <w:rStyle w:val="ae"/>
                <w14:scene3d>
                  <w14:camera w14:prst="orthographicFront"/>
                  <w14:lightRig w14:rig="threePt" w14:dir="t">
                    <w14:rot w14:lat="0" w14:lon="0" w14:rev="0"/>
                  </w14:lightRig>
                </w14:scene3d>
              </w:rPr>
              <w:t>5.3.1</w:t>
            </w:r>
            <w:r>
              <w:rPr>
                <w:rFonts w:asciiTheme="minorHAnsi" w:eastAsiaTheme="minorEastAsia" w:hAnsiTheme="minorHAnsi" w:cstheme="minorBidi"/>
                <w:i w:val="0"/>
                <w:iCs w:val="0"/>
                <w:kern w:val="2"/>
                <w:sz w:val="21"/>
                <w:szCs w:val="22"/>
              </w:rPr>
              <w:tab/>
            </w:r>
            <w:r w:rsidRPr="008045DB">
              <w:rPr>
                <w:rStyle w:val="ae"/>
              </w:rPr>
              <w:t>Location Requirements</w:t>
            </w:r>
            <w:r>
              <w:rPr>
                <w:webHidden/>
              </w:rPr>
              <w:tab/>
            </w:r>
            <w:r>
              <w:rPr>
                <w:webHidden/>
              </w:rPr>
              <w:fldChar w:fldCharType="begin"/>
            </w:r>
            <w:r>
              <w:rPr>
                <w:webHidden/>
              </w:rPr>
              <w:instrText xml:space="preserve"> PAGEREF _Toc133150440 \h </w:instrText>
            </w:r>
            <w:r>
              <w:rPr>
                <w:webHidden/>
              </w:rPr>
            </w:r>
            <w:r>
              <w:rPr>
                <w:webHidden/>
              </w:rPr>
              <w:fldChar w:fldCharType="separate"/>
            </w:r>
            <w:r>
              <w:rPr>
                <w:webHidden/>
              </w:rPr>
              <w:t>19</w:t>
            </w:r>
            <w:r>
              <w:rPr>
                <w:webHidden/>
              </w:rPr>
              <w:fldChar w:fldCharType="end"/>
            </w:r>
          </w:hyperlink>
        </w:p>
        <w:p w14:paraId="0A568515"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1" w:history="1">
            <w:r w:rsidRPr="008045DB">
              <w:rPr>
                <w:rStyle w:val="ae"/>
                <w14:scene3d>
                  <w14:camera w14:prst="orthographicFront"/>
                  <w14:lightRig w14:rig="threePt" w14:dir="t">
                    <w14:rot w14:lat="0" w14:lon="0" w14:rev="0"/>
                  </w14:lightRig>
                </w14:scene3d>
              </w:rPr>
              <w:t>5.3.2</w:t>
            </w:r>
            <w:r>
              <w:rPr>
                <w:rFonts w:asciiTheme="minorHAnsi" w:eastAsiaTheme="minorEastAsia" w:hAnsiTheme="minorHAnsi" w:cstheme="minorBidi"/>
                <w:i w:val="0"/>
                <w:iCs w:val="0"/>
                <w:kern w:val="2"/>
                <w:sz w:val="21"/>
                <w:szCs w:val="22"/>
              </w:rPr>
              <w:tab/>
            </w:r>
            <w:r w:rsidRPr="008045DB">
              <w:rPr>
                <w:rStyle w:val="ae"/>
              </w:rPr>
              <w:t>Checking the Package</w:t>
            </w:r>
            <w:r>
              <w:rPr>
                <w:webHidden/>
              </w:rPr>
              <w:tab/>
            </w:r>
            <w:r>
              <w:rPr>
                <w:webHidden/>
              </w:rPr>
              <w:fldChar w:fldCharType="begin"/>
            </w:r>
            <w:r>
              <w:rPr>
                <w:webHidden/>
              </w:rPr>
              <w:instrText xml:space="preserve"> PAGEREF _Toc133150441 \h </w:instrText>
            </w:r>
            <w:r>
              <w:rPr>
                <w:webHidden/>
              </w:rPr>
            </w:r>
            <w:r>
              <w:rPr>
                <w:webHidden/>
              </w:rPr>
              <w:fldChar w:fldCharType="separate"/>
            </w:r>
            <w:r>
              <w:rPr>
                <w:webHidden/>
              </w:rPr>
              <w:t>20</w:t>
            </w:r>
            <w:r>
              <w:rPr>
                <w:webHidden/>
              </w:rPr>
              <w:fldChar w:fldCharType="end"/>
            </w:r>
          </w:hyperlink>
        </w:p>
        <w:p w14:paraId="343C2250"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2" w:history="1">
            <w:r w:rsidRPr="008045DB">
              <w:rPr>
                <w:rStyle w:val="ae"/>
                <w14:scene3d>
                  <w14:camera w14:prst="orthographicFront"/>
                  <w14:lightRig w14:rig="threePt" w14:dir="t">
                    <w14:rot w14:lat="0" w14:lon="0" w14:rev="0"/>
                  </w14:lightRig>
                </w14:scene3d>
              </w:rPr>
              <w:t>5.3.3</w:t>
            </w:r>
            <w:r>
              <w:rPr>
                <w:rFonts w:asciiTheme="minorHAnsi" w:eastAsiaTheme="minorEastAsia" w:hAnsiTheme="minorHAnsi" w:cstheme="minorBidi"/>
                <w:i w:val="0"/>
                <w:iCs w:val="0"/>
                <w:kern w:val="2"/>
                <w:sz w:val="21"/>
                <w:szCs w:val="22"/>
              </w:rPr>
              <w:tab/>
            </w:r>
            <w:r w:rsidRPr="008045DB">
              <w:rPr>
                <w:rStyle w:val="ae"/>
              </w:rPr>
              <w:t>Getting Started</w:t>
            </w:r>
            <w:r>
              <w:rPr>
                <w:webHidden/>
              </w:rPr>
              <w:tab/>
            </w:r>
            <w:r>
              <w:rPr>
                <w:webHidden/>
              </w:rPr>
              <w:fldChar w:fldCharType="begin"/>
            </w:r>
            <w:r>
              <w:rPr>
                <w:webHidden/>
              </w:rPr>
              <w:instrText xml:space="preserve"> PAGEREF _Toc133150442 \h </w:instrText>
            </w:r>
            <w:r>
              <w:rPr>
                <w:webHidden/>
              </w:rPr>
            </w:r>
            <w:r>
              <w:rPr>
                <w:webHidden/>
              </w:rPr>
              <w:fldChar w:fldCharType="separate"/>
            </w:r>
            <w:r>
              <w:rPr>
                <w:webHidden/>
              </w:rPr>
              <w:t>21</w:t>
            </w:r>
            <w:r>
              <w:rPr>
                <w:webHidden/>
              </w:rPr>
              <w:fldChar w:fldCharType="end"/>
            </w:r>
          </w:hyperlink>
        </w:p>
        <w:p w14:paraId="01FD2CEF"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3" w:history="1">
            <w:r w:rsidRPr="008045DB">
              <w:rPr>
                <w:rStyle w:val="ae"/>
                <w14:scene3d>
                  <w14:camera w14:prst="orthographicFront"/>
                  <w14:lightRig w14:rig="threePt" w14:dir="t">
                    <w14:rot w14:lat="0" w14:lon="0" w14:rev="0"/>
                  </w14:lightRig>
                </w14:scene3d>
              </w:rPr>
              <w:t>5.3.4</w:t>
            </w:r>
            <w:r>
              <w:rPr>
                <w:rFonts w:asciiTheme="minorHAnsi" w:eastAsiaTheme="minorEastAsia" w:hAnsiTheme="minorHAnsi" w:cstheme="minorBidi"/>
                <w:i w:val="0"/>
                <w:iCs w:val="0"/>
                <w:kern w:val="2"/>
                <w:sz w:val="21"/>
                <w:szCs w:val="22"/>
              </w:rPr>
              <w:tab/>
            </w:r>
            <w:r w:rsidRPr="008045DB">
              <w:rPr>
                <w:rStyle w:val="ae"/>
              </w:rPr>
              <w:t>Completing the Installation</w:t>
            </w:r>
            <w:r>
              <w:rPr>
                <w:webHidden/>
              </w:rPr>
              <w:tab/>
            </w:r>
            <w:r>
              <w:rPr>
                <w:webHidden/>
              </w:rPr>
              <w:fldChar w:fldCharType="begin"/>
            </w:r>
            <w:r>
              <w:rPr>
                <w:webHidden/>
              </w:rPr>
              <w:instrText xml:space="preserve"> PAGEREF _Toc133150443 \h </w:instrText>
            </w:r>
            <w:r>
              <w:rPr>
                <w:webHidden/>
              </w:rPr>
            </w:r>
            <w:r>
              <w:rPr>
                <w:webHidden/>
              </w:rPr>
              <w:fldChar w:fldCharType="separate"/>
            </w:r>
            <w:r>
              <w:rPr>
                <w:webHidden/>
              </w:rPr>
              <w:t>29</w:t>
            </w:r>
            <w:r>
              <w:rPr>
                <w:webHidden/>
              </w:rPr>
              <w:fldChar w:fldCharType="end"/>
            </w:r>
          </w:hyperlink>
        </w:p>
        <w:p w14:paraId="68B18671" w14:textId="77777777" w:rsidR="00651536" w:rsidRDefault="00651536">
          <w:pPr>
            <w:pStyle w:val="20"/>
            <w:rPr>
              <w:rFonts w:asciiTheme="minorHAnsi" w:eastAsiaTheme="minorEastAsia" w:hAnsiTheme="minorHAnsi" w:cstheme="minorBidi"/>
              <w:smallCaps w:val="0"/>
              <w:kern w:val="2"/>
              <w:sz w:val="21"/>
              <w:szCs w:val="22"/>
            </w:rPr>
          </w:pPr>
          <w:hyperlink w:anchor="_Toc133150444" w:history="1">
            <w:r w:rsidRPr="008045DB">
              <w:rPr>
                <w:rStyle w:val="ae"/>
                <w14:scene3d>
                  <w14:camera w14:prst="orthographicFront"/>
                  <w14:lightRig w14:rig="threePt" w14:dir="t">
                    <w14:rot w14:lat="0" w14:lon="0" w14:rev="0"/>
                  </w14:lightRig>
                </w14:scene3d>
              </w:rPr>
              <w:t>5.4</w:t>
            </w:r>
            <w:r>
              <w:rPr>
                <w:rFonts w:asciiTheme="minorHAnsi" w:eastAsiaTheme="minorEastAsia" w:hAnsiTheme="minorHAnsi" w:cstheme="minorBidi"/>
                <w:smallCaps w:val="0"/>
                <w:kern w:val="2"/>
                <w:sz w:val="21"/>
                <w:szCs w:val="22"/>
              </w:rPr>
              <w:tab/>
            </w:r>
            <w:r w:rsidRPr="008045DB">
              <w:rPr>
                <w:rStyle w:val="ae"/>
              </w:rPr>
              <w:t>Installing MaxiCharger Mounted on Pedestal</w:t>
            </w:r>
            <w:r>
              <w:rPr>
                <w:webHidden/>
              </w:rPr>
              <w:tab/>
            </w:r>
            <w:r>
              <w:rPr>
                <w:webHidden/>
              </w:rPr>
              <w:fldChar w:fldCharType="begin"/>
            </w:r>
            <w:r>
              <w:rPr>
                <w:webHidden/>
              </w:rPr>
              <w:instrText xml:space="preserve"> PAGEREF _Toc133150444 \h </w:instrText>
            </w:r>
            <w:r>
              <w:rPr>
                <w:webHidden/>
              </w:rPr>
            </w:r>
            <w:r>
              <w:rPr>
                <w:webHidden/>
              </w:rPr>
              <w:fldChar w:fldCharType="separate"/>
            </w:r>
            <w:r>
              <w:rPr>
                <w:webHidden/>
              </w:rPr>
              <w:t>31</w:t>
            </w:r>
            <w:r>
              <w:rPr>
                <w:webHidden/>
              </w:rPr>
              <w:fldChar w:fldCharType="end"/>
            </w:r>
          </w:hyperlink>
        </w:p>
        <w:p w14:paraId="7D7F910A"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5" w:history="1">
            <w:r w:rsidRPr="008045DB">
              <w:rPr>
                <w:rStyle w:val="ae"/>
                <w14:scene3d>
                  <w14:camera w14:prst="orthographicFront"/>
                  <w14:lightRig w14:rig="threePt" w14:dir="t">
                    <w14:rot w14:lat="0" w14:lon="0" w14:rev="0"/>
                  </w14:lightRig>
                </w14:scene3d>
              </w:rPr>
              <w:t>5.4.1</w:t>
            </w:r>
            <w:r>
              <w:rPr>
                <w:rFonts w:asciiTheme="minorHAnsi" w:eastAsiaTheme="minorEastAsia" w:hAnsiTheme="minorHAnsi" w:cstheme="minorBidi"/>
                <w:i w:val="0"/>
                <w:iCs w:val="0"/>
                <w:kern w:val="2"/>
                <w:sz w:val="21"/>
                <w:szCs w:val="22"/>
              </w:rPr>
              <w:tab/>
            </w:r>
            <w:r w:rsidRPr="008045DB">
              <w:rPr>
                <w:rStyle w:val="ae"/>
              </w:rPr>
              <w:t>Location Requirements</w:t>
            </w:r>
            <w:r>
              <w:rPr>
                <w:webHidden/>
              </w:rPr>
              <w:tab/>
            </w:r>
            <w:r>
              <w:rPr>
                <w:webHidden/>
              </w:rPr>
              <w:fldChar w:fldCharType="begin"/>
            </w:r>
            <w:r>
              <w:rPr>
                <w:webHidden/>
              </w:rPr>
              <w:instrText xml:space="preserve"> PAGEREF _Toc133150445 \h </w:instrText>
            </w:r>
            <w:r>
              <w:rPr>
                <w:webHidden/>
              </w:rPr>
            </w:r>
            <w:r>
              <w:rPr>
                <w:webHidden/>
              </w:rPr>
              <w:fldChar w:fldCharType="separate"/>
            </w:r>
            <w:r>
              <w:rPr>
                <w:webHidden/>
              </w:rPr>
              <w:t>31</w:t>
            </w:r>
            <w:r>
              <w:rPr>
                <w:webHidden/>
              </w:rPr>
              <w:fldChar w:fldCharType="end"/>
            </w:r>
          </w:hyperlink>
        </w:p>
        <w:p w14:paraId="21EC245F"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6" w:history="1">
            <w:r w:rsidRPr="008045DB">
              <w:rPr>
                <w:rStyle w:val="ae"/>
                <w14:scene3d>
                  <w14:camera w14:prst="orthographicFront"/>
                  <w14:lightRig w14:rig="threePt" w14:dir="t">
                    <w14:rot w14:lat="0" w14:lon="0" w14:rev="0"/>
                  </w14:lightRig>
                </w14:scene3d>
              </w:rPr>
              <w:t>5.4.2</w:t>
            </w:r>
            <w:r>
              <w:rPr>
                <w:rFonts w:asciiTheme="minorHAnsi" w:eastAsiaTheme="minorEastAsia" w:hAnsiTheme="minorHAnsi" w:cstheme="minorBidi"/>
                <w:i w:val="0"/>
                <w:iCs w:val="0"/>
                <w:kern w:val="2"/>
                <w:sz w:val="21"/>
                <w:szCs w:val="22"/>
              </w:rPr>
              <w:tab/>
            </w:r>
            <w:r w:rsidRPr="008045DB">
              <w:rPr>
                <w:rStyle w:val="ae"/>
              </w:rPr>
              <w:t>Checking the Package</w:t>
            </w:r>
            <w:r>
              <w:rPr>
                <w:webHidden/>
              </w:rPr>
              <w:tab/>
            </w:r>
            <w:r>
              <w:rPr>
                <w:webHidden/>
              </w:rPr>
              <w:fldChar w:fldCharType="begin"/>
            </w:r>
            <w:r>
              <w:rPr>
                <w:webHidden/>
              </w:rPr>
              <w:instrText xml:space="preserve"> PAGEREF _Toc133150446 \h </w:instrText>
            </w:r>
            <w:r>
              <w:rPr>
                <w:webHidden/>
              </w:rPr>
            </w:r>
            <w:r>
              <w:rPr>
                <w:webHidden/>
              </w:rPr>
              <w:fldChar w:fldCharType="separate"/>
            </w:r>
            <w:r>
              <w:rPr>
                <w:webHidden/>
              </w:rPr>
              <w:t>32</w:t>
            </w:r>
            <w:r>
              <w:rPr>
                <w:webHidden/>
              </w:rPr>
              <w:fldChar w:fldCharType="end"/>
            </w:r>
          </w:hyperlink>
        </w:p>
        <w:p w14:paraId="7B3C0E2D"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7" w:history="1">
            <w:r w:rsidRPr="008045DB">
              <w:rPr>
                <w:rStyle w:val="ae"/>
                <w14:scene3d>
                  <w14:camera w14:prst="orthographicFront"/>
                  <w14:lightRig w14:rig="threePt" w14:dir="t">
                    <w14:rot w14:lat="0" w14:lon="0" w14:rev="0"/>
                  </w14:lightRig>
                </w14:scene3d>
              </w:rPr>
              <w:t>5.4.3</w:t>
            </w:r>
            <w:r>
              <w:rPr>
                <w:rFonts w:asciiTheme="minorHAnsi" w:eastAsiaTheme="minorEastAsia" w:hAnsiTheme="minorHAnsi" w:cstheme="minorBidi"/>
                <w:i w:val="0"/>
                <w:iCs w:val="0"/>
                <w:kern w:val="2"/>
                <w:sz w:val="21"/>
                <w:szCs w:val="22"/>
              </w:rPr>
              <w:tab/>
            </w:r>
            <w:r w:rsidRPr="008045DB">
              <w:rPr>
                <w:rStyle w:val="ae"/>
              </w:rPr>
              <w:t>Getting Started</w:t>
            </w:r>
            <w:r>
              <w:rPr>
                <w:webHidden/>
              </w:rPr>
              <w:tab/>
            </w:r>
            <w:r>
              <w:rPr>
                <w:webHidden/>
              </w:rPr>
              <w:fldChar w:fldCharType="begin"/>
            </w:r>
            <w:r>
              <w:rPr>
                <w:webHidden/>
              </w:rPr>
              <w:instrText xml:space="preserve"> PAGEREF _Toc133150447 \h </w:instrText>
            </w:r>
            <w:r>
              <w:rPr>
                <w:webHidden/>
              </w:rPr>
            </w:r>
            <w:r>
              <w:rPr>
                <w:webHidden/>
              </w:rPr>
              <w:fldChar w:fldCharType="separate"/>
            </w:r>
            <w:r>
              <w:rPr>
                <w:webHidden/>
              </w:rPr>
              <w:t>33</w:t>
            </w:r>
            <w:r>
              <w:rPr>
                <w:webHidden/>
              </w:rPr>
              <w:fldChar w:fldCharType="end"/>
            </w:r>
          </w:hyperlink>
        </w:p>
        <w:p w14:paraId="49F8C0FE"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48" w:history="1">
            <w:r w:rsidRPr="008045DB">
              <w:rPr>
                <w:rStyle w:val="ae"/>
                <w14:scene3d>
                  <w14:camera w14:prst="orthographicFront"/>
                  <w14:lightRig w14:rig="threePt" w14:dir="t">
                    <w14:rot w14:lat="0" w14:lon="0" w14:rev="0"/>
                  </w14:lightRig>
                </w14:scene3d>
              </w:rPr>
              <w:t>5.4.4</w:t>
            </w:r>
            <w:r>
              <w:rPr>
                <w:rFonts w:asciiTheme="minorHAnsi" w:eastAsiaTheme="minorEastAsia" w:hAnsiTheme="minorHAnsi" w:cstheme="minorBidi"/>
                <w:i w:val="0"/>
                <w:iCs w:val="0"/>
                <w:kern w:val="2"/>
                <w:sz w:val="21"/>
                <w:szCs w:val="22"/>
              </w:rPr>
              <w:tab/>
            </w:r>
            <w:r w:rsidRPr="008045DB">
              <w:rPr>
                <w:rStyle w:val="ae"/>
              </w:rPr>
              <w:t>Completing the Installation</w:t>
            </w:r>
            <w:r>
              <w:rPr>
                <w:webHidden/>
              </w:rPr>
              <w:tab/>
            </w:r>
            <w:r>
              <w:rPr>
                <w:webHidden/>
              </w:rPr>
              <w:fldChar w:fldCharType="begin"/>
            </w:r>
            <w:r>
              <w:rPr>
                <w:webHidden/>
              </w:rPr>
              <w:instrText xml:space="preserve"> PAGEREF _Toc133150448 \h </w:instrText>
            </w:r>
            <w:r>
              <w:rPr>
                <w:webHidden/>
              </w:rPr>
            </w:r>
            <w:r>
              <w:rPr>
                <w:webHidden/>
              </w:rPr>
              <w:fldChar w:fldCharType="separate"/>
            </w:r>
            <w:r>
              <w:rPr>
                <w:webHidden/>
              </w:rPr>
              <w:t>38</w:t>
            </w:r>
            <w:r>
              <w:rPr>
                <w:webHidden/>
              </w:rPr>
              <w:fldChar w:fldCharType="end"/>
            </w:r>
          </w:hyperlink>
        </w:p>
        <w:p w14:paraId="6710B8CC" w14:textId="77777777" w:rsidR="00651536" w:rsidRDefault="00651536">
          <w:pPr>
            <w:pStyle w:val="20"/>
            <w:rPr>
              <w:rFonts w:asciiTheme="minorHAnsi" w:eastAsiaTheme="minorEastAsia" w:hAnsiTheme="minorHAnsi" w:cstheme="minorBidi"/>
              <w:smallCaps w:val="0"/>
              <w:kern w:val="2"/>
              <w:sz w:val="21"/>
              <w:szCs w:val="22"/>
            </w:rPr>
          </w:pPr>
          <w:hyperlink w:anchor="_Toc133150449" w:history="1">
            <w:r w:rsidRPr="008045DB">
              <w:rPr>
                <w:rStyle w:val="ae"/>
                <w14:scene3d>
                  <w14:camera w14:prst="orthographicFront"/>
                  <w14:lightRig w14:rig="threePt" w14:dir="t">
                    <w14:rot w14:lat="0" w14:lon="0" w14:rev="0"/>
                  </w14:lightRig>
                </w14:scene3d>
              </w:rPr>
              <w:t>5.5</w:t>
            </w:r>
            <w:r>
              <w:rPr>
                <w:rFonts w:asciiTheme="minorHAnsi" w:eastAsiaTheme="minorEastAsia" w:hAnsiTheme="minorHAnsi" w:cstheme="minorBidi"/>
                <w:smallCaps w:val="0"/>
                <w:kern w:val="2"/>
                <w:sz w:val="21"/>
                <w:szCs w:val="22"/>
              </w:rPr>
              <w:tab/>
            </w:r>
            <w:r w:rsidRPr="008045DB">
              <w:rPr>
                <w:rStyle w:val="ae"/>
              </w:rPr>
              <w:t>Installing MaxiCharger and Trolley</w:t>
            </w:r>
            <w:r>
              <w:rPr>
                <w:webHidden/>
              </w:rPr>
              <w:tab/>
            </w:r>
            <w:r>
              <w:rPr>
                <w:webHidden/>
              </w:rPr>
              <w:fldChar w:fldCharType="begin"/>
            </w:r>
            <w:r>
              <w:rPr>
                <w:webHidden/>
              </w:rPr>
              <w:instrText xml:space="preserve"> PAGEREF _Toc133150449 \h </w:instrText>
            </w:r>
            <w:r>
              <w:rPr>
                <w:webHidden/>
              </w:rPr>
            </w:r>
            <w:r>
              <w:rPr>
                <w:webHidden/>
              </w:rPr>
              <w:fldChar w:fldCharType="separate"/>
            </w:r>
            <w:r>
              <w:rPr>
                <w:webHidden/>
              </w:rPr>
              <w:t>40</w:t>
            </w:r>
            <w:r>
              <w:rPr>
                <w:webHidden/>
              </w:rPr>
              <w:fldChar w:fldCharType="end"/>
            </w:r>
          </w:hyperlink>
        </w:p>
        <w:p w14:paraId="078E52DD"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0" w:history="1">
            <w:r w:rsidRPr="008045DB">
              <w:rPr>
                <w:rStyle w:val="ae"/>
                <w14:scene3d>
                  <w14:camera w14:prst="orthographicFront"/>
                  <w14:lightRig w14:rig="threePt" w14:dir="t">
                    <w14:rot w14:lat="0" w14:lon="0" w14:rev="0"/>
                  </w14:lightRig>
                </w14:scene3d>
              </w:rPr>
              <w:t>5.5.1</w:t>
            </w:r>
            <w:r>
              <w:rPr>
                <w:rFonts w:asciiTheme="minorHAnsi" w:eastAsiaTheme="minorEastAsia" w:hAnsiTheme="minorHAnsi" w:cstheme="minorBidi"/>
                <w:i w:val="0"/>
                <w:iCs w:val="0"/>
                <w:kern w:val="2"/>
                <w:sz w:val="21"/>
                <w:szCs w:val="22"/>
              </w:rPr>
              <w:tab/>
            </w:r>
            <w:r w:rsidRPr="008045DB">
              <w:rPr>
                <w:rStyle w:val="ae"/>
              </w:rPr>
              <w:t>Checking the Package</w:t>
            </w:r>
            <w:r>
              <w:rPr>
                <w:webHidden/>
              </w:rPr>
              <w:tab/>
            </w:r>
            <w:r>
              <w:rPr>
                <w:webHidden/>
              </w:rPr>
              <w:fldChar w:fldCharType="begin"/>
            </w:r>
            <w:r>
              <w:rPr>
                <w:webHidden/>
              </w:rPr>
              <w:instrText xml:space="preserve"> PAGEREF _Toc133150450 \h </w:instrText>
            </w:r>
            <w:r>
              <w:rPr>
                <w:webHidden/>
              </w:rPr>
            </w:r>
            <w:r>
              <w:rPr>
                <w:webHidden/>
              </w:rPr>
              <w:fldChar w:fldCharType="separate"/>
            </w:r>
            <w:r>
              <w:rPr>
                <w:webHidden/>
              </w:rPr>
              <w:t>40</w:t>
            </w:r>
            <w:r>
              <w:rPr>
                <w:webHidden/>
              </w:rPr>
              <w:fldChar w:fldCharType="end"/>
            </w:r>
          </w:hyperlink>
        </w:p>
        <w:p w14:paraId="7A0D9936"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1" w:history="1">
            <w:r w:rsidRPr="008045DB">
              <w:rPr>
                <w:rStyle w:val="ae"/>
                <w14:scene3d>
                  <w14:camera w14:prst="orthographicFront"/>
                  <w14:lightRig w14:rig="threePt" w14:dir="t">
                    <w14:rot w14:lat="0" w14:lon="0" w14:rev="0"/>
                  </w14:lightRig>
                </w14:scene3d>
              </w:rPr>
              <w:t>5.5.2</w:t>
            </w:r>
            <w:r>
              <w:rPr>
                <w:rFonts w:asciiTheme="minorHAnsi" w:eastAsiaTheme="minorEastAsia" w:hAnsiTheme="minorHAnsi" w:cstheme="minorBidi"/>
                <w:i w:val="0"/>
                <w:iCs w:val="0"/>
                <w:kern w:val="2"/>
                <w:sz w:val="21"/>
                <w:szCs w:val="22"/>
              </w:rPr>
              <w:tab/>
            </w:r>
            <w:r w:rsidRPr="008045DB">
              <w:rPr>
                <w:rStyle w:val="ae"/>
              </w:rPr>
              <w:t>Getting Started</w:t>
            </w:r>
            <w:r>
              <w:rPr>
                <w:webHidden/>
              </w:rPr>
              <w:tab/>
            </w:r>
            <w:r>
              <w:rPr>
                <w:webHidden/>
              </w:rPr>
              <w:fldChar w:fldCharType="begin"/>
            </w:r>
            <w:r>
              <w:rPr>
                <w:webHidden/>
              </w:rPr>
              <w:instrText xml:space="preserve"> PAGEREF _Toc133150451 \h </w:instrText>
            </w:r>
            <w:r>
              <w:rPr>
                <w:webHidden/>
              </w:rPr>
            </w:r>
            <w:r>
              <w:rPr>
                <w:webHidden/>
              </w:rPr>
              <w:fldChar w:fldCharType="separate"/>
            </w:r>
            <w:r>
              <w:rPr>
                <w:webHidden/>
              </w:rPr>
              <w:t>41</w:t>
            </w:r>
            <w:r>
              <w:rPr>
                <w:webHidden/>
              </w:rPr>
              <w:fldChar w:fldCharType="end"/>
            </w:r>
          </w:hyperlink>
        </w:p>
        <w:p w14:paraId="76BB9DE8"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2" w:history="1">
            <w:r w:rsidRPr="008045DB">
              <w:rPr>
                <w:rStyle w:val="ae"/>
                <w14:scene3d>
                  <w14:camera w14:prst="orthographicFront"/>
                  <w14:lightRig w14:rig="threePt" w14:dir="t">
                    <w14:rot w14:lat="0" w14:lon="0" w14:rev="0"/>
                  </w14:lightRig>
                </w14:scene3d>
              </w:rPr>
              <w:t>5.5.3</w:t>
            </w:r>
            <w:r>
              <w:rPr>
                <w:rFonts w:asciiTheme="minorHAnsi" w:eastAsiaTheme="minorEastAsia" w:hAnsiTheme="minorHAnsi" w:cstheme="minorBidi"/>
                <w:i w:val="0"/>
                <w:iCs w:val="0"/>
                <w:kern w:val="2"/>
                <w:sz w:val="21"/>
                <w:szCs w:val="22"/>
              </w:rPr>
              <w:tab/>
            </w:r>
            <w:r w:rsidRPr="008045DB">
              <w:rPr>
                <w:rStyle w:val="ae"/>
              </w:rPr>
              <w:t>Completing the Installation</w:t>
            </w:r>
            <w:r>
              <w:rPr>
                <w:webHidden/>
              </w:rPr>
              <w:tab/>
            </w:r>
            <w:r>
              <w:rPr>
                <w:webHidden/>
              </w:rPr>
              <w:fldChar w:fldCharType="begin"/>
            </w:r>
            <w:r>
              <w:rPr>
                <w:webHidden/>
              </w:rPr>
              <w:instrText xml:space="preserve"> PAGEREF _Toc133150452 \h </w:instrText>
            </w:r>
            <w:r>
              <w:rPr>
                <w:webHidden/>
              </w:rPr>
            </w:r>
            <w:r>
              <w:rPr>
                <w:webHidden/>
              </w:rPr>
              <w:fldChar w:fldCharType="separate"/>
            </w:r>
            <w:r>
              <w:rPr>
                <w:webHidden/>
              </w:rPr>
              <w:t>43</w:t>
            </w:r>
            <w:r>
              <w:rPr>
                <w:webHidden/>
              </w:rPr>
              <w:fldChar w:fldCharType="end"/>
            </w:r>
          </w:hyperlink>
        </w:p>
        <w:p w14:paraId="16A5BFB3" w14:textId="77777777" w:rsidR="00651536" w:rsidRDefault="00651536">
          <w:pPr>
            <w:pStyle w:val="20"/>
            <w:rPr>
              <w:rFonts w:asciiTheme="minorHAnsi" w:eastAsiaTheme="minorEastAsia" w:hAnsiTheme="minorHAnsi" w:cstheme="minorBidi"/>
              <w:smallCaps w:val="0"/>
              <w:kern w:val="2"/>
              <w:sz w:val="21"/>
              <w:szCs w:val="22"/>
            </w:rPr>
          </w:pPr>
          <w:hyperlink w:anchor="_Toc133150453" w:history="1">
            <w:r w:rsidRPr="008045DB">
              <w:rPr>
                <w:rStyle w:val="ae"/>
                <w14:scene3d>
                  <w14:camera w14:prst="orthographicFront"/>
                  <w14:lightRig w14:rig="threePt" w14:dir="t">
                    <w14:rot w14:lat="0" w14:lon="0" w14:rev="0"/>
                  </w14:lightRig>
                </w14:scene3d>
              </w:rPr>
              <w:t>5.6</w:t>
            </w:r>
            <w:r>
              <w:rPr>
                <w:rFonts w:asciiTheme="minorHAnsi" w:eastAsiaTheme="minorEastAsia" w:hAnsiTheme="minorHAnsi" w:cstheme="minorBidi"/>
                <w:smallCaps w:val="0"/>
                <w:kern w:val="2"/>
                <w:sz w:val="21"/>
                <w:szCs w:val="22"/>
              </w:rPr>
              <w:tab/>
            </w:r>
            <w:r w:rsidRPr="008045DB">
              <w:rPr>
                <w:rStyle w:val="ae"/>
              </w:rPr>
              <w:t>Power Supply Wiring</w:t>
            </w:r>
            <w:r>
              <w:rPr>
                <w:webHidden/>
              </w:rPr>
              <w:tab/>
            </w:r>
            <w:r>
              <w:rPr>
                <w:webHidden/>
              </w:rPr>
              <w:fldChar w:fldCharType="begin"/>
            </w:r>
            <w:r>
              <w:rPr>
                <w:webHidden/>
              </w:rPr>
              <w:instrText xml:space="preserve"> PAGEREF _Toc133150453 \h </w:instrText>
            </w:r>
            <w:r>
              <w:rPr>
                <w:webHidden/>
              </w:rPr>
            </w:r>
            <w:r>
              <w:rPr>
                <w:webHidden/>
              </w:rPr>
              <w:fldChar w:fldCharType="separate"/>
            </w:r>
            <w:r>
              <w:rPr>
                <w:webHidden/>
              </w:rPr>
              <w:t>45</w:t>
            </w:r>
            <w:r>
              <w:rPr>
                <w:webHidden/>
              </w:rPr>
              <w:fldChar w:fldCharType="end"/>
            </w:r>
          </w:hyperlink>
        </w:p>
        <w:p w14:paraId="6FB7F796"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4" w:history="1">
            <w:r w:rsidRPr="008045DB">
              <w:rPr>
                <w:rStyle w:val="ae"/>
                <w14:scene3d>
                  <w14:camera w14:prst="orthographicFront"/>
                  <w14:lightRig w14:rig="threePt" w14:dir="t">
                    <w14:rot w14:lat="0" w14:lon="0" w14:rev="0"/>
                  </w14:lightRig>
                </w14:scene3d>
              </w:rPr>
              <w:t>5.6.1</w:t>
            </w:r>
            <w:r>
              <w:rPr>
                <w:rFonts w:asciiTheme="minorHAnsi" w:eastAsiaTheme="minorEastAsia" w:hAnsiTheme="minorHAnsi" w:cstheme="minorBidi"/>
                <w:i w:val="0"/>
                <w:iCs w:val="0"/>
                <w:kern w:val="2"/>
                <w:sz w:val="21"/>
                <w:szCs w:val="22"/>
              </w:rPr>
              <w:tab/>
            </w:r>
            <w:r w:rsidRPr="008045DB">
              <w:rPr>
                <w:rStyle w:val="ae"/>
              </w:rPr>
              <w:t>AC Input Cable Information</w:t>
            </w:r>
            <w:r>
              <w:rPr>
                <w:webHidden/>
              </w:rPr>
              <w:tab/>
            </w:r>
            <w:r>
              <w:rPr>
                <w:webHidden/>
              </w:rPr>
              <w:fldChar w:fldCharType="begin"/>
            </w:r>
            <w:r>
              <w:rPr>
                <w:webHidden/>
              </w:rPr>
              <w:instrText xml:space="preserve"> PAGEREF _Toc133150454 \h </w:instrText>
            </w:r>
            <w:r>
              <w:rPr>
                <w:webHidden/>
              </w:rPr>
            </w:r>
            <w:r>
              <w:rPr>
                <w:webHidden/>
              </w:rPr>
              <w:fldChar w:fldCharType="separate"/>
            </w:r>
            <w:r>
              <w:rPr>
                <w:webHidden/>
              </w:rPr>
              <w:t>45</w:t>
            </w:r>
            <w:r>
              <w:rPr>
                <w:webHidden/>
              </w:rPr>
              <w:fldChar w:fldCharType="end"/>
            </w:r>
          </w:hyperlink>
        </w:p>
        <w:p w14:paraId="7FA23338"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5" w:history="1">
            <w:r w:rsidRPr="008045DB">
              <w:rPr>
                <w:rStyle w:val="ae"/>
                <w14:scene3d>
                  <w14:camera w14:prst="orthographicFront"/>
                  <w14:lightRig w14:rig="threePt" w14:dir="t">
                    <w14:rot w14:lat="0" w14:lon="0" w14:rev="0"/>
                  </w14:lightRig>
                </w14:scene3d>
              </w:rPr>
              <w:t>5.6.2</w:t>
            </w:r>
            <w:r>
              <w:rPr>
                <w:rFonts w:asciiTheme="minorHAnsi" w:eastAsiaTheme="minorEastAsia" w:hAnsiTheme="minorHAnsi" w:cstheme="minorBidi"/>
                <w:i w:val="0"/>
                <w:iCs w:val="0"/>
                <w:kern w:val="2"/>
                <w:sz w:val="21"/>
                <w:szCs w:val="22"/>
              </w:rPr>
              <w:tab/>
            </w:r>
            <w:r w:rsidRPr="008045DB">
              <w:rPr>
                <w:rStyle w:val="ae"/>
              </w:rPr>
              <w:t>Opening the Door</w:t>
            </w:r>
            <w:r>
              <w:rPr>
                <w:webHidden/>
              </w:rPr>
              <w:tab/>
            </w:r>
            <w:r>
              <w:rPr>
                <w:webHidden/>
              </w:rPr>
              <w:fldChar w:fldCharType="begin"/>
            </w:r>
            <w:r>
              <w:rPr>
                <w:webHidden/>
              </w:rPr>
              <w:instrText xml:space="preserve"> PAGEREF _Toc133150455 \h </w:instrText>
            </w:r>
            <w:r>
              <w:rPr>
                <w:webHidden/>
              </w:rPr>
            </w:r>
            <w:r>
              <w:rPr>
                <w:webHidden/>
              </w:rPr>
              <w:fldChar w:fldCharType="separate"/>
            </w:r>
            <w:r>
              <w:rPr>
                <w:webHidden/>
              </w:rPr>
              <w:t>46</w:t>
            </w:r>
            <w:r>
              <w:rPr>
                <w:webHidden/>
              </w:rPr>
              <w:fldChar w:fldCharType="end"/>
            </w:r>
          </w:hyperlink>
        </w:p>
        <w:p w14:paraId="0C93E3C2"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6" w:history="1">
            <w:r w:rsidRPr="008045DB">
              <w:rPr>
                <w:rStyle w:val="ae"/>
                <w14:scene3d>
                  <w14:camera w14:prst="orthographicFront"/>
                  <w14:lightRig w14:rig="threePt" w14:dir="t">
                    <w14:rot w14:lat="0" w14:lon="0" w14:rev="0"/>
                  </w14:lightRig>
                </w14:scene3d>
              </w:rPr>
              <w:t>5.6.3</w:t>
            </w:r>
            <w:r>
              <w:rPr>
                <w:rFonts w:asciiTheme="minorHAnsi" w:eastAsiaTheme="minorEastAsia" w:hAnsiTheme="minorHAnsi" w:cstheme="minorBidi"/>
                <w:i w:val="0"/>
                <w:iCs w:val="0"/>
                <w:kern w:val="2"/>
                <w:sz w:val="21"/>
                <w:szCs w:val="22"/>
              </w:rPr>
              <w:tab/>
            </w:r>
            <w:r w:rsidRPr="008045DB">
              <w:rPr>
                <w:rStyle w:val="ae"/>
              </w:rPr>
              <w:t>Connecting the AC Input Cable</w:t>
            </w:r>
            <w:r>
              <w:rPr>
                <w:webHidden/>
              </w:rPr>
              <w:tab/>
            </w:r>
            <w:r>
              <w:rPr>
                <w:webHidden/>
              </w:rPr>
              <w:fldChar w:fldCharType="begin"/>
            </w:r>
            <w:r>
              <w:rPr>
                <w:webHidden/>
              </w:rPr>
              <w:instrText xml:space="preserve"> PAGEREF _Toc133150456 \h </w:instrText>
            </w:r>
            <w:r>
              <w:rPr>
                <w:webHidden/>
              </w:rPr>
            </w:r>
            <w:r>
              <w:rPr>
                <w:webHidden/>
              </w:rPr>
              <w:fldChar w:fldCharType="separate"/>
            </w:r>
            <w:r>
              <w:rPr>
                <w:webHidden/>
              </w:rPr>
              <w:t>47</w:t>
            </w:r>
            <w:r>
              <w:rPr>
                <w:webHidden/>
              </w:rPr>
              <w:fldChar w:fldCharType="end"/>
            </w:r>
          </w:hyperlink>
        </w:p>
        <w:p w14:paraId="2095390F" w14:textId="77777777" w:rsidR="00651536" w:rsidRDefault="00651536">
          <w:pPr>
            <w:pStyle w:val="20"/>
            <w:rPr>
              <w:rFonts w:asciiTheme="minorHAnsi" w:eastAsiaTheme="minorEastAsia" w:hAnsiTheme="minorHAnsi" w:cstheme="minorBidi"/>
              <w:smallCaps w:val="0"/>
              <w:kern w:val="2"/>
              <w:sz w:val="21"/>
              <w:szCs w:val="22"/>
            </w:rPr>
          </w:pPr>
          <w:hyperlink w:anchor="_Toc133150457" w:history="1">
            <w:r w:rsidRPr="008045DB">
              <w:rPr>
                <w:rStyle w:val="ae"/>
                <w14:scene3d>
                  <w14:camera w14:prst="orthographicFront"/>
                  <w14:lightRig w14:rig="threePt" w14:dir="t">
                    <w14:rot w14:lat="0" w14:lon="0" w14:rev="0"/>
                  </w14:lightRig>
                </w14:scene3d>
              </w:rPr>
              <w:t>5.7</w:t>
            </w:r>
            <w:r>
              <w:rPr>
                <w:rFonts w:asciiTheme="minorHAnsi" w:eastAsiaTheme="minorEastAsia" w:hAnsiTheme="minorHAnsi" w:cstheme="minorBidi"/>
                <w:smallCaps w:val="0"/>
                <w:kern w:val="2"/>
                <w:sz w:val="21"/>
                <w:szCs w:val="22"/>
              </w:rPr>
              <w:tab/>
            </w:r>
            <w:r w:rsidRPr="008045DB">
              <w:rPr>
                <w:rStyle w:val="ae"/>
              </w:rPr>
              <w:t>Connecting to the Internet</w:t>
            </w:r>
            <w:r>
              <w:rPr>
                <w:webHidden/>
              </w:rPr>
              <w:tab/>
            </w:r>
            <w:r>
              <w:rPr>
                <w:webHidden/>
              </w:rPr>
              <w:fldChar w:fldCharType="begin"/>
            </w:r>
            <w:r>
              <w:rPr>
                <w:webHidden/>
              </w:rPr>
              <w:instrText xml:space="preserve"> PAGEREF _Toc133150457 \h </w:instrText>
            </w:r>
            <w:r>
              <w:rPr>
                <w:webHidden/>
              </w:rPr>
            </w:r>
            <w:r>
              <w:rPr>
                <w:webHidden/>
              </w:rPr>
              <w:fldChar w:fldCharType="separate"/>
            </w:r>
            <w:r>
              <w:rPr>
                <w:webHidden/>
              </w:rPr>
              <w:t>49</w:t>
            </w:r>
            <w:r>
              <w:rPr>
                <w:webHidden/>
              </w:rPr>
              <w:fldChar w:fldCharType="end"/>
            </w:r>
          </w:hyperlink>
        </w:p>
        <w:p w14:paraId="17BAB50A"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8" w:history="1">
            <w:r w:rsidRPr="008045DB">
              <w:rPr>
                <w:rStyle w:val="ae"/>
                <w14:scene3d>
                  <w14:camera w14:prst="orthographicFront"/>
                  <w14:lightRig w14:rig="threePt" w14:dir="t">
                    <w14:rot w14:lat="0" w14:lon="0" w14:rev="0"/>
                  </w14:lightRig>
                </w14:scene3d>
              </w:rPr>
              <w:t>5.7.1</w:t>
            </w:r>
            <w:r>
              <w:rPr>
                <w:rFonts w:asciiTheme="minorHAnsi" w:eastAsiaTheme="minorEastAsia" w:hAnsiTheme="minorHAnsi" w:cstheme="minorBidi"/>
                <w:i w:val="0"/>
                <w:iCs w:val="0"/>
                <w:kern w:val="2"/>
                <w:sz w:val="21"/>
                <w:szCs w:val="22"/>
              </w:rPr>
              <w:tab/>
            </w:r>
            <w:r w:rsidRPr="008045DB">
              <w:rPr>
                <w:rStyle w:val="ae"/>
              </w:rPr>
              <w:t>Via the Ethernet Cable</w:t>
            </w:r>
            <w:r>
              <w:rPr>
                <w:webHidden/>
              </w:rPr>
              <w:tab/>
            </w:r>
            <w:r>
              <w:rPr>
                <w:webHidden/>
              </w:rPr>
              <w:fldChar w:fldCharType="begin"/>
            </w:r>
            <w:r>
              <w:rPr>
                <w:webHidden/>
              </w:rPr>
              <w:instrText xml:space="preserve"> PAGEREF _Toc133150458 \h </w:instrText>
            </w:r>
            <w:r>
              <w:rPr>
                <w:webHidden/>
              </w:rPr>
            </w:r>
            <w:r>
              <w:rPr>
                <w:webHidden/>
              </w:rPr>
              <w:fldChar w:fldCharType="separate"/>
            </w:r>
            <w:r>
              <w:rPr>
                <w:webHidden/>
              </w:rPr>
              <w:t>49</w:t>
            </w:r>
            <w:r>
              <w:rPr>
                <w:webHidden/>
              </w:rPr>
              <w:fldChar w:fldCharType="end"/>
            </w:r>
          </w:hyperlink>
        </w:p>
        <w:p w14:paraId="70C00A23"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59" w:history="1">
            <w:r w:rsidRPr="008045DB">
              <w:rPr>
                <w:rStyle w:val="ae"/>
                <w14:scene3d>
                  <w14:camera w14:prst="orthographicFront"/>
                  <w14:lightRig w14:rig="threePt" w14:dir="t">
                    <w14:rot w14:lat="0" w14:lon="0" w14:rev="0"/>
                  </w14:lightRig>
                </w14:scene3d>
              </w:rPr>
              <w:t>5.7.2</w:t>
            </w:r>
            <w:r>
              <w:rPr>
                <w:rFonts w:asciiTheme="minorHAnsi" w:eastAsiaTheme="minorEastAsia" w:hAnsiTheme="minorHAnsi" w:cstheme="minorBidi"/>
                <w:i w:val="0"/>
                <w:iCs w:val="0"/>
                <w:kern w:val="2"/>
                <w:sz w:val="21"/>
                <w:szCs w:val="22"/>
              </w:rPr>
              <w:tab/>
            </w:r>
            <w:r w:rsidRPr="008045DB">
              <w:rPr>
                <w:rStyle w:val="ae"/>
              </w:rPr>
              <w:t>Via the Cellular Network</w:t>
            </w:r>
            <w:r>
              <w:rPr>
                <w:webHidden/>
              </w:rPr>
              <w:tab/>
            </w:r>
            <w:r>
              <w:rPr>
                <w:webHidden/>
              </w:rPr>
              <w:fldChar w:fldCharType="begin"/>
            </w:r>
            <w:r>
              <w:rPr>
                <w:webHidden/>
              </w:rPr>
              <w:instrText xml:space="preserve"> PAGEREF _Toc133150459 \h </w:instrText>
            </w:r>
            <w:r>
              <w:rPr>
                <w:webHidden/>
              </w:rPr>
            </w:r>
            <w:r>
              <w:rPr>
                <w:webHidden/>
              </w:rPr>
              <w:fldChar w:fldCharType="separate"/>
            </w:r>
            <w:r>
              <w:rPr>
                <w:webHidden/>
              </w:rPr>
              <w:t>50</w:t>
            </w:r>
            <w:r>
              <w:rPr>
                <w:webHidden/>
              </w:rPr>
              <w:fldChar w:fldCharType="end"/>
            </w:r>
          </w:hyperlink>
        </w:p>
        <w:p w14:paraId="1251C1D3" w14:textId="77777777" w:rsidR="00651536" w:rsidRDefault="00651536">
          <w:pPr>
            <w:pStyle w:val="20"/>
            <w:rPr>
              <w:rFonts w:asciiTheme="minorHAnsi" w:eastAsiaTheme="minorEastAsia" w:hAnsiTheme="minorHAnsi" w:cstheme="minorBidi"/>
              <w:smallCaps w:val="0"/>
              <w:kern w:val="2"/>
              <w:sz w:val="21"/>
              <w:szCs w:val="22"/>
            </w:rPr>
          </w:pPr>
          <w:hyperlink w:anchor="_Toc133150460" w:history="1">
            <w:r w:rsidRPr="008045DB">
              <w:rPr>
                <w:rStyle w:val="ae"/>
                <w14:scene3d>
                  <w14:camera w14:prst="orthographicFront"/>
                  <w14:lightRig w14:rig="threePt" w14:dir="t">
                    <w14:rot w14:lat="0" w14:lon="0" w14:rev="0"/>
                  </w14:lightRig>
                </w14:scene3d>
              </w:rPr>
              <w:t>5.8</w:t>
            </w:r>
            <w:r>
              <w:rPr>
                <w:rFonts w:asciiTheme="minorHAnsi" w:eastAsiaTheme="minorEastAsia" w:hAnsiTheme="minorHAnsi" w:cstheme="minorBidi"/>
                <w:smallCaps w:val="0"/>
                <w:kern w:val="2"/>
                <w:sz w:val="21"/>
                <w:szCs w:val="22"/>
              </w:rPr>
              <w:tab/>
            </w:r>
            <w:r w:rsidRPr="008045DB">
              <w:rPr>
                <w:rStyle w:val="ae"/>
              </w:rPr>
              <w:t>Installing the Upstream Protective Device</w:t>
            </w:r>
            <w:r>
              <w:rPr>
                <w:webHidden/>
              </w:rPr>
              <w:tab/>
            </w:r>
            <w:r>
              <w:rPr>
                <w:webHidden/>
              </w:rPr>
              <w:fldChar w:fldCharType="begin"/>
            </w:r>
            <w:r>
              <w:rPr>
                <w:webHidden/>
              </w:rPr>
              <w:instrText xml:space="preserve"> PAGEREF _Toc133150460 \h </w:instrText>
            </w:r>
            <w:r>
              <w:rPr>
                <w:webHidden/>
              </w:rPr>
            </w:r>
            <w:r>
              <w:rPr>
                <w:webHidden/>
              </w:rPr>
              <w:fldChar w:fldCharType="separate"/>
            </w:r>
            <w:r>
              <w:rPr>
                <w:webHidden/>
              </w:rPr>
              <w:t>51</w:t>
            </w:r>
            <w:r>
              <w:rPr>
                <w:webHidden/>
              </w:rPr>
              <w:fldChar w:fldCharType="end"/>
            </w:r>
          </w:hyperlink>
        </w:p>
        <w:p w14:paraId="65857EB6" w14:textId="77777777" w:rsidR="00651536" w:rsidRDefault="00651536">
          <w:pPr>
            <w:pStyle w:val="20"/>
            <w:rPr>
              <w:rFonts w:asciiTheme="minorHAnsi" w:eastAsiaTheme="minorEastAsia" w:hAnsiTheme="minorHAnsi" w:cstheme="minorBidi"/>
              <w:smallCaps w:val="0"/>
              <w:kern w:val="2"/>
              <w:sz w:val="21"/>
              <w:szCs w:val="22"/>
            </w:rPr>
          </w:pPr>
          <w:hyperlink w:anchor="_Toc133150461" w:history="1">
            <w:r w:rsidRPr="008045DB">
              <w:rPr>
                <w:rStyle w:val="ae"/>
                <w14:scene3d>
                  <w14:camera w14:prst="orthographicFront"/>
                  <w14:lightRig w14:rig="threePt" w14:dir="t">
                    <w14:rot w14:lat="0" w14:lon="0" w14:rev="0"/>
                  </w14:lightRig>
                </w14:scene3d>
              </w:rPr>
              <w:t>5.9</w:t>
            </w:r>
            <w:r>
              <w:rPr>
                <w:rFonts w:asciiTheme="minorHAnsi" w:eastAsiaTheme="minorEastAsia" w:hAnsiTheme="minorHAnsi" w:cstheme="minorBidi"/>
                <w:smallCaps w:val="0"/>
                <w:kern w:val="2"/>
                <w:sz w:val="21"/>
                <w:szCs w:val="22"/>
              </w:rPr>
              <w:tab/>
            </w:r>
            <w:r w:rsidRPr="008045DB">
              <w:rPr>
                <w:rStyle w:val="ae"/>
              </w:rPr>
              <w:t>Connecting the Industrial Plug to the Socket</w:t>
            </w:r>
            <w:r>
              <w:rPr>
                <w:webHidden/>
              </w:rPr>
              <w:tab/>
            </w:r>
            <w:r>
              <w:rPr>
                <w:webHidden/>
              </w:rPr>
              <w:fldChar w:fldCharType="begin"/>
            </w:r>
            <w:r>
              <w:rPr>
                <w:webHidden/>
              </w:rPr>
              <w:instrText xml:space="preserve"> PAGEREF _Toc133150461 \h </w:instrText>
            </w:r>
            <w:r>
              <w:rPr>
                <w:webHidden/>
              </w:rPr>
            </w:r>
            <w:r>
              <w:rPr>
                <w:webHidden/>
              </w:rPr>
              <w:fldChar w:fldCharType="separate"/>
            </w:r>
            <w:r>
              <w:rPr>
                <w:webHidden/>
              </w:rPr>
              <w:t>51</w:t>
            </w:r>
            <w:r>
              <w:rPr>
                <w:webHidden/>
              </w:rPr>
              <w:fldChar w:fldCharType="end"/>
            </w:r>
          </w:hyperlink>
        </w:p>
        <w:p w14:paraId="4D5AFBC3"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62" w:history="1">
            <w:r w:rsidRPr="008045DB">
              <w:rPr>
                <w:rStyle w:val="ae"/>
                <w:noProof/>
                <w14:scene3d>
                  <w14:camera w14:prst="orthographicFront"/>
                  <w14:lightRig w14:rig="threePt" w14:dir="t">
                    <w14:rot w14:lat="0" w14:lon="0" w14:rev="0"/>
                  </w14:lightRig>
                </w14:scene3d>
              </w:rPr>
              <w:t>6</w:t>
            </w:r>
            <w:r w:rsidRPr="008045DB">
              <w:rPr>
                <w:rStyle w:val="ae"/>
                <w:noProof/>
              </w:rPr>
              <w:t xml:space="preserve"> Operation</w:t>
            </w:r>
            <w:r>
              <w:rPr>
                <w:noProof/>
                <w:webHidden/>
              </w:rPr>
              <w:tab/>
            </w:r>
            <w:r>
              <w:rPr>
                <w:noProof/>
                <w:webHidden/>
              </w:rPr>
              <w:fldChar w:fldCharType="begin"/>
            </w:r>
            <w:r>
              <w:rPr>
                <w:noProof/>
                <w:webHidden/>
              </w:rPr>
              <w:instrText xml:space="preserve"> PAGEREF _Toc133150462 \h </w:instrText>
            </w:r>
            <w:r>
              <w:rPr>
                <w:noProof/>
                <w:webHidden/>
              </w:rPr>
            </w:r>
            <w:r>
              <w:rPr>
                <w:noProof/>
                <w:webHidden/>
              </w:rPr>
              <w:fldChar w:fldCharType="separate"/>
            </w:r>
            <w:r>
              <w:rPr>
                <w:noProof/>
                <w:webHidden/>
              </w:rPr>
              <w:t>52</w:t>
            </w:r>
            <w:r>
              <w:rPr>
                <w:noProof/>
                <w:webHidden/>
              </w:rPr>
              <w:fldChar w:fldCharType="end"/>
            </w:r>
          </w:hyperlink>
        </w:p>
        <w:p w14:paraId="3679340B" w14:textId="77777777" w:rsidR="00651536" w:rsidRDefault="00651536">
          <w:pPr>
            <w:pStyle w:val="20"/>
            <w:rPr>
              <w:rFonts w:asciiTheme="minorHAnsi" w:eastAsiaTheme="minorEastAsia" w:hAnsiTheme="minorHAnsi" w:cstheme="minorBidi"/>
              <w:smallCaps w:val="0"/>
              <w:kern w:val="2"/>
              <w:sz w:val="21"/>
              <w:szCs w:val="22"/>
            </w:rPr>
          </w:pPr>
          <w:hyperlink w:anchor="_Toc133150463" w:history="1">
            <w:r w:rsidRPr="008045DB">
              <w:rPr>
                <w:rStyle w:val="ae"/>
                <w14:scene3d>
                  <w14:camera w14:prst="orthographicFront"/>
                  <w14:lightRig w14:rig="threePt" w14:dir="t">
                    <w14:rot w14:lat="0" w14:lon="0" w14:rev="0"/>
                  </w14:lightRig>
                </w14:scene3d>
              </w:rPr>
              <w:t>6.1</w:t>
            </w:r>
            <w:r>
              <w:rPr>
                <w:rFonts w:asciiTheme="minorHAnsi" w:eastAsiaTheme="minorEastAsia" w:hAnsiTheme="minorHAnsi" w:cstheme="minorBidi"/>
                <w:smallCaps w:val="0"/>
                <w:kern w:val="2"/>
                <w:sz w:val="21"/>
                <w:szCs w:val="22"/>
              </w:rPr>
              <w:tab/>
            </w:r>
            <w:r w:rsidRPr="008045DB">
              <w:rPr>
                <w:rStyle w:val="ae"/>
              </w:rPr>
              <w:t>Charging Procedure</w:t>
            </w:r>
            <w:r>
              <w:rPr>
                <w:webHidden/>
              </w:rPr>
              <w:tab/>
            </w:r>
            <w:r>
              <w:rPr>
                <w:webHidden/>
              </w:rPr>
              <w:fldChar w:fldCharType="begin"/>
            </w:r>
            <w:r>
              <w:rPr>
                <w:webHidden/>
              </w:rPr>
              <w:instrText xml:space="preserve"> PAGEREF _Toc133150463 \h </w:instrText>
            </w:r>
            <w:r>
              <w:rPr>
                <w:webHidden/>
              </w:rPr>
            </w:r>
            <w:r>
              <w:rPr>
                <w:webHidden/>
              </w:rPr>
              <w:fldChar w:fldCharType="separate"/>
            </w:r>
            <w:r>
              <w:rPr>
                <w:webHidden/>
              </w:rPr>
              <w:t>52</w:t>
            </w:r>
            <w:r>
              <w:rPr>
                <w:webHidden/>
              </w:rPr>
              <w:fldChar w:fldCharType="end"/>
            </w:r>
          </w:hyperlink>
        </w:p>
        <w:p w14:paraId="62CE596B"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4" w:history="1">
            <w:r w:rsidRPr="008045DB">
              <w:rPr>
                <w:rStyle w:val="ae"/>
                <w14:scene3d>
                  <w14:camera w14:prst="orthographicFront"/>
                  <w14:lightRig w14:rig="threePt" w14:dir="t">
                    <w14:rot w14:lat="0" w14:lon="0" w14:rev="0"/>
                  </w14:lightRig>
                </w14:scene3d>
              </w:rPr>
              <w:t>6.1.1</w:t>
            </w:r>
            <w:r>
              <w:rPr>
                <w:rFonts w:asciiTheme="minorHAnsi" w:eastAsiaTheme="minorEastAsia" w:hAnsiTheme="minorHAnsi" w:cstheme="minorBidi"/>
                <w:i w:val="0"/>
                <w:iCs w:val="0"/>
                <w:kern w:val="2"/>
                <w:sz w:val="21"/>
                <w:szCs w:val="22"/>
              </w:rPr>
              <w:tab/>
            </w:r>
            <w:r w:rsidRPr="008045DB">
              <w:rPr>
                <w:rStyle w:val="ae"/>
              </w:rPr>
              <w:t>Standby Mode</w:t>
            </w:r>
            <w:r>
              <w:rPr>
                <w:webHidden/>
              </w:rPr>
              <w:tab/>
            </w:r>
            <w:r>
              <w:rPr>
                <w:webHidden/>
              </w:rPr>
              <w:fldChar w:fldCharType="begin"/>
            </w:r>
            <w:r>
              <w:rPr>
                <w:webHidden/>
              </w:rPr>
              <w:instrText xml:space="preserve"> PAGEREF _Toc133150464 \h </w:instrText>
            </w:r>
            <w:r>
              <w:rPr>
                <w:webHidden/>
              </w:rPr>
            </w:r>
            <w:r>
              <w:rPr>
                <w:webHidden/>
              </w:rPr>
              <w:fldChar w:fldCharType="separate"/>
            </w:r>
            <w:r>
              <w:rPr>
                <w:webHidden/>
              </w:rPr>
              <w:t>52</w:t>
            </w:r>
            <w:r>
              <w:rPr>
                <w:webHidden/>
              </w:rPr>
              <w:fldChar w:fldCharType="end"/>
            </w:r>
          </w:hyperlink>
        </w:p>
        <w:p w14:paraId="21494C64"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5" w:history="1">
            <w:r w:rsidRPr="008045DB">
              <w:rPr>
                <w:rStyle w:val="ae"/>
                <w14:scene3d>
                  <w14:camera w14:prst="orthographicFront"/>
                  <w14:lightRig w14:rig="threePt" w14:dir="t">
                    <w14:rot w14:lat="0" w14:lon="0" w14:rev="0"/>
                  </w14:lightRig>
                </w14:scene3d>
              </w:rPr>
              <w:t>6.1.2</w:t>
            </w:r>
            <w:r>
              <w:rPr>
                <w:rFonts w:asciiTheme="minorHAnsi" w:eastAsiaTheme="minorEastAsia" w:hAnsiTheme="minorHAnsi" w:cstheme="minorBidi"/>
                <w:i w:val="0"/>
                <w:iCs w:val="0"/>
                <w:kern w:val="2"/>
                <w:sz w:val="21"/>
                <w:szCs w:val="22"/>
              </w:rPr>
              <w:tab/>
            </w:r>
            <w:r w:rsidRPr="008045DB">
              <w:rPr>
                <w:rStyle w:val="ae"/>
              </w:rPr>
              <w:t>Authorization</w:t>
            </w:r>
            <w:r>
              <w:rPr>
                <w:webHidden/>
              </w:rPr>
              <w:tab/>
            </w:r>
            <w:r>
              <w:rPr>
                <w:webHidden/>
              </w:rPr>
              <w:fldChar w:fldCharType="begin"/>
            </w:r>
            <w:r>
              <w:rPr>
                <w:webHidden/>
              </w:rPr>
              <w:instrText xml:space="preserve"> PAGEREF _Toc133150465 \h </w:instrText>
            </w:r>
            <w:r>
              <w:rPr>
                <w:webHidden/>
              </w:rPr>
            </w:r>
            <w:r>
              <w:rPr>
                <w:webHidden/>
              </w:rPr>
              <w:fldChar w:fldCharType="separate"/>
            </w:r>
            <w:r>
              <w:rPr>
                <w:webHidden/>
              </w:rPr>
              <w:t>53</w:t>
            </w:r>
            <w:r>
              <w:rPr>
                <w:webHidden/>
              </w:rPr>
              <w:fldChar w:fldCharType="end"/>
            </w:r>
          </w:hyperlink>
        </w:p>
        <w:p w14:paraId="14046F19"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6" w:history="1">
            <w:r w:rsidRPr="008045DB">
              <w:rPr>
                <w:rStyle w:val="ae"/>
                <w14:scene3d>
                  <w14:camera w14:prst="orthographicFront"/>
                  <w14:lightRig w14:rig="threePt" w14:dir="t">
                    <w14:rot w14:lat="0" w14:lon="0" w14:rev="0"/>
                  </w14:lightRig>
                </w14:scene3d>
              </w:rPr>
              <w:t>6.1.3</w:t>
            </w:r>
            <w:r>
              <w:rPr>
                <w:rFonts w:asciiTheme="minorHAnsi" w:eastAsiaTheme="minorEastAsia" w:hAnsiTheme="minorHAnsi" w:cstheme="minorBidi"/>
                <w:i w:val="0"/>
                <w:iCs w:val="0"/>
                <w:kern w:val="2"/>
                <w:sz w:val="21"/>
                <w:szCs w:val="22"/>
              </w:rPr>
              <w:tab/>
            </w:r>
            <w:r w:rsidRPr="008045DB">
              <w:rPr>
                <w:rStyle w:val="ae"/>
              </w:rPr>
              <w:t>Start Charging</w:t>
            </w:r>
            <w:r>
              <w:rPr>
                <w:webHidden/>
              </w:rPr>
              <w:tab/>
            </w:r>
            <w:r>
              <w:rPr>
                <w:webHidden/>
              </w:rPr>
              <w:fldChar w:fldCharType="begin"/>
            </w:r>
            <w:r>
              <w:rPr>
                <w:webHidden/>
              </w:rPr>
              <w:instrText xml:space="preserve"> PAGEREF _Toc133150466 \h </w:instrText>
            </w:r>
            <w:r>
              <w:rPr>
                <w:webHidden/>
              </w:rPr>
            </w:r>
            <w:r>
              <w:rPr>
                <w:webHidden/>
              </w:rPr>
              <w:fldChar w:fldCharType="separate"/>
            </w:r>
            <w:r>
              <w:rPr>
                <w:webHidden/>
              </w:rPr>
              <w:t>54</w:t>
            </w:r>
            <w:r>
              <w:rPr>
                <w:webHidden/>
              </w:rPr>
              <w:fldChar w:fldCharType="end"/>
            </w:r>
          </w:hyperlink>
        </w:p>
        <w:p w14:paraId="0926D299"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7" w:history="1">
            <w:r w:rsidRPr="008045DB">
              <w:rPr>
                <w:rStyle w:val="ae"/>
                <w14:scene3d>
                  <w14:camera w14:prst="orthographicFront"/>
                  <w14:lightRig w14:rig="threePt" w14:dir="t">
                    <w14:rot w14:lat="0" w14:lon="0" w14:rev="0"/>
                  </w14:lightRig>
                </w14:scene3d>
              </w:rPr>
              <w:t>6.1.4</w:t>
            </w:r>
            <w:r>
              <w:rPr>
                <w:rFonts w:asciiTheme="minorHAnsi" w:eastAsiaTheme="minorEastAsia" w:hAnsiTheme="minorHAnsi" w:cstheme="minorBidi"/>
                <w:i w:val="0"/>
                <w:iCs w:val="0"/>
                <w:kern w:val="2"/>
                <w:sz w:val="21"/>
                <w:szCs w:val="22"/>
              </w:rPr>
              <w:tab/>
            </w:r>
            <w:r w:rsidRPr="008045DB">
              <w:rPr>
                <w:rStyle w:val="ae"/>
              </w:rPr>
              <w:t>Charging</w:t>
            </w:r>
            <w:r>
              <w:rPr>
                <w:webHidden/>
              </w:rPr>
              <w:tab/>
            </w:r>
            <w:r>
              <w:rPr>
                <w:webHidden/>
              </w:rPr>
              <w:fldChar w:fldCharType="begin"/>
            </w:r>
            <w:r>
              <w:rPr>
                <w:webHidden/>
              </w:rPr>
              <w:instrText xml:space="preserve"> PAGEREF _Toc133150467 \h </w:instrText>
            </w:r>
            <w:r>
              <w:rPr>
                <w:webHidden/>
              </w:rPr>
            </w:r>
            <w:r>
              <w:rPr>
                <w:webHidden/>
              </w:rPr>
              <w:fldChar w:fldCharType="separate"/>
            </w:r>
            <w:r>
              <w:rPr>
                <w:webHidden/>
              </w:rPr>
              <w:t>54</w:t>
            </w:r>
            <w:r>
              <w:rPr>
                <w:webHidden/>
              </w:rPr>
              <w:fldChar w:fldCharType="end"/>
            </w:r>
          </w:hyperlink>
        </w:p>
        <w:p w14:paraId="3169FA1F"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8" w:history="1">
            <w:r w:rsidRPr="008045DB">
              <w:rPr>
                <w:rStyle w:val="ae"/>
                <w14:scene3d>
                  <w14:camera w14:prst="orthographicFront"/>
                  <w14:lightRig w14:rig="threePt" w14:dir="t">
                    <w14:rot w14:lat="0" w14:lon="0" w14:rev="0"/>
                  </w14:lightRig>
                </w14:scene3d>
              </w:rPr>
              <w:t>6.1.5</w:t>
            </w:r>
            <w:r>
              <w:rPr>
                <w:rFonts w:asciiTheme="minorHAnsi" w:eastAsiaTheme="minorEastAsia" w:hAnsiTheme="minorHAnsi" w:cstheme="minorBidi"/>
                <w:i w:val="0"/>
                <w:iCs w:val="0"/>
                <w:kern w:val="2"/>
                <w:sz w:val="21"/>
                <w:szCs w:val="22"/>
              </w:rPr>
              <w:tab/>
            </w:r>
            <w:r w:rsidRPr="008045DB">
              <w:rPr>
                <w:rStyle w:val="ae"/>
              </w:rPr>
              <w:t>Stop Charging</w:t>
            </w:r>
            <w:r>
              <w:rPr>
                <w:webHidden/>
              </w:rPr>
              <w:tab/>
            </w:r>
            <w:r>
              <w:rPr>
                <w:webHidden/>
              </w:rPr>
              <w:fldChar w:fldCharType="begin"/>
            </w:r>
            <w:r>
              <w:rPr>
                <w:webHidden/>
              </w:rPr>
              <w:instrText xml:space="preserve"> PAGEREF _Toc133150468 \h </w:instrText>
            </w:r>
            <w:r>
              <w:rPr>
                <w:webHidden/>
              </w:rPr>
            </w:r>
            <w:r>
              <w:rPr>
                <w:webHidden/>
              </w:rPr>
              <w:fldChar w:fldCharType="separate"/>
            </w:r>
            <w:r>
              <w:rPr>
                <w:webHidden/>
              </w:rPr>
              <w:t>55</w:t>
            </w:r>
            <w:r>
              <w:rPr>
                <w:webHidden/>
              </w:rPr>
              <w:fldChar w:fldCharType="end"/>
            </w:r>
          </w:hyperlink>
        </w:p>
        <w:p w14:paraId="49AD3620"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69" w:history="1">
            <w:r w:rsidRPr="008045DB">
              <w:rPr>
                <w:rStyle w:val="ae"/>
                <w14:scene3d>
                  <w14:camera w14:prst="orthographicFront"/>
                  <w14:lightRig w14:rig="threePt" w14:dir="t">
                    <w14:rot w14:lat="0" w14:lon="0" w14:rev="0"/>
                  </w14:lightRig>
                </w14:scene3d>
              </w:rPr>
              <w:t>6.1.6</w:t>
            </w:r>
            <w:r>
              <w:rPr>
                <w:rFonts w:asciiTheme="minorHAnsi" w:eastAsiaTheme="minorEastAsia" w:hAnsiTheme="minorHAnsi" w:cstheme="minorBidi"/>
                <w:i w:val="0"/>
                <w:iCs w:val="0"/>
                <w:kern w:val="2"/>
                <w:sz w:val="21"/>
                <w:szCs w:val="22"/>
              </w:rPr>
              <w:tab/>
            </w:r>
            <w:r w:rsidRPr="008045DB">
              <w:rPr>
                <w:rStyle w:val="ae"/>
              </w:rPr>
              <w:t>Finish Charging</w:t>
            </w:r>
            <w:r>
              <w:rPr>
                <w:webHidden/>
              </w:rPr>
              <w:tab/>
            </w:r>
            <w:r>
              <w:rPr>
                <w:webHidden/>
              </w:rPr>
              <w:fldChar w:fldCharType="begin"/>
            </w:r>
            <w:r>
              <w:rPr>
                <w:webHidden/>
              </w:rPr>
              <w:instrText xml:space="preserve"> PAGEREF _Toc133150469 \h </w:instrText>
            </w:r>
            <w:r>
              <w:rPr>
                <w:webHidden/>
              </w:rPr>
            </w:r>
            <w:r>
              <w:rPr>
                <w:webHidden/>
              </w:rPr>
              <w:fldChar w:fldCharType="separate"/>
            </w:r>
            <w:r>
              <w:rPr>
                <w:webHidden/>
              </w:rPr>
              <w:t>55</w:t>
            </w:r>
            <w:r>
              <w:rPr>
                <w:webHidden/>
              </w:rPr>
              <w:fldChar w:fldCharType="end"/>
            </w:r>
          </w:hyperlink>
        </w:p>
        <w:p w14:paraId="150252AD" w14:textId="77777777" w:rsidR="00651536" w:rsidRDefault="00651536">
          <w:pPr>
            <w:pStyle w:val="20"/>
            <w:rPr>
              <w:rFonts w:asciiTheme="minorHAnsi" w:eastAsiaTheme="minorEastAsia" w:hAnsiTheme="minorHAnsi" w:cstheme="minorBidi"/>
              <w:smallCaps w:val="0"/>
              <w:kern w:val="2"/>
              <w:sz w:val="21"/>
              <w:szCs w:val="22"/>
            </w:rPr>
          </w:pPr>
          <w:hyperlink w:anchor="_Toc133150470" w:history="1">
            <w:r w:rsidRPr="008045DB">
              <w:rPr>
                <w:rStyle w:val="ae"/>
                <w14:scene3d>
                  <w14:camera w14:prst="orthographicFront"/>
                  <w14:lightRig w14:rig="threePt" w14:dir="t">
                    <w14:rot w14:lat="0" w14:lon="0" w14:rev="0"/>
                  </w14:lightRig>
                </w14:scene3d>
              </w:rPr>
              <w:t>6.2</w:t>
            </w:r>
            <w:r>
              <w:rPr>
                <w:rFonts w:asciiTheme="minorHAnsi" w:eastAsiaTheme="minorEastAsia" w:hAnsiTheme="minorHAnsi" w:cstheme="minorBidi"/>
                <w:smallCaps w:val="0"/>
                <w:kern w:val="2"/>
                <w:sz w:val="21"/>
                <w:szCs w:val="22"/>
              </w:rPr>
              <w:tab/>
            </w:r>
            <w:r w:rsidRPr="008045DB">
              <w:rPr>
                <w:rStyle w:val="ae"/>
              </w:rPr>
              <w:t>Charging Errors</w:t>
            </w:r>
            <w:r>
              <w:rPr>
                <w:webHidden/>
              </w:rPr>
              <w:tab/>
            </w:r>
            <w:r>
              <w:rPr>
                <w:webHidden/>
              </w:rPr>
              <w:fldChar w:fldCharType="begin"/>
            </w:r>
            <w:r>
              <w:rPr>
                <w:webHidden/>
              </w:rPr>
              <w:instrText xml:space="preserve"> PAGEREF _Toc133150470 \h </w:instrText>
            </w:r>
            <w:r>
              <w:rPr>
                <w:webHidden/>
              </w:rPr>
            </w:r>
            <w:r>
              <w:rPr>
                <w:webHidden/>
              </w:rPr>
              <w:fldChar w:fldCharType="separate"/>
            </w:r>
            <w:r>
              <w:rPr>
                <w:webHidden/>
              </w:rPr>
              <w:t>56</w:t>
            </w:r>
            <w:r>
              <w:rPr>
                <w:webHidden/>
              </w:rPr>
              <w:fldChar w:fldCharType="end"/>
            </w:r>
          </w:hyperlink>
        </w:p>
        <w:p w14:paraId="152A83A7"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1" w:history="1">
            <w:r w:rsidRPr="008045DB">
              <w:rPr>
                <w:rStyle w:val="ae"/>
                <w14:scene3d>
                  <w14:camera w14:prst="orthographicFront"/>
                  <w14:lightRig w14:rig="threePt" w14:dir="t">
                    <w14:rot w14:lat="0" w14:lon="0" w14:rev="0"/>
                  </w14:lightRig>
                </w14:scene3d>
              </w:rPr>
              <w:t>6.2.1</w:t>
            </w:r>
            <w:r>
              <w:rPr>
                <w:rFonts w:asciiTheme="minorHAnsi" w:eastAsiaTheme="minorEastAsia" w:hAnsiTheme="minorHAnsi" w:cstheme="minorBidi"/>
                <w:i w:val="0"/>
                <w:iCs w:val="0"/>
                <w:kern w:val="2"/>
                <w:sz w:val="21"/>
                <w:szCs w:val="22"/>
              </w:rPr>
              <w:tab/>
            </w:r>
            <w:r w:rsidRPr="008045DB">
              <w:rPr>
                <w:rStyle w:val="ae"/>
              </w:rPr>
              <w:t>Connector Connection Error</w:t>
            </w:r>
            <w:r>
              <w:rPr>
                <w:webHidden/>
              </w:rPr>
              <w:tab/>
            </w:r>
            <w:r>
              <w:rPr>
                <w:webHidden/>
              </w:rPr>
              <w:fldChar w:fldCharType="begin"/>
            </w:r>
            <w:r>
              <w:rPr>
                <w:webHidden/>
              </w:rPr>
              <w:instrText xml:space="preserve"> PAGEREF _Toc133150471 \h </w:instrText>
            </w:r>
            <w:r>
              <w:rPr>
                <w:webHidden/>
              </w:rPr>
            </w:r>
            <w:r>
              <w:rPr>
                <w:webHidden/>
              </w:rPr>
              <w:fldChar w:fldCharType="separate"/>
            </w:r>
            <w:r>
              <w:rPr>
                <w:webHidden/>
              </w:rPr>
              <w:t>56</w:t>
            </w:r>
            <w:r>
              <w:rPr>
                <w:webHidden/>
              </w:rPr>
              <w:fldChar w:fldCharType="end"/>
            </w:r>
          </w:hyperlink>
        </w:p>
        <w:p w14:paraId="1B09581D"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2" w:history="1">
            <w:r w:rsidRPr="008045DB">
              <w:rPr>
                <w:rStyle w:val="ae"/>
                <w14:scene3d>
                  <w14:camera w14:prst="orthographicFront"/>
                  <w14:lightRig w14:rig="threePt" w14:dir="t">
                    <w14:rot w14:lat="0" w14:lon="0" w14:rev="0"/>
                  </w14:lightRig>
                </w14:scene3d>
              </w:rPr>
              <w:t>6.2.2</w:t>
            </w:r>
            <w:r>
              <w:rPr>
                <w:rFonts w:asciiTheme="minorHAnsi" w:eastAsiaTheme="minorEastAsia" w:hAnsiTheme="minorHAnsi" w:cstheme="minorBidi"/>
                <w:i w:val="0"/>
                <w:iCs w:val="0"/>
                <w:kern w:val="2"/>
                <w:sz w:val="21"/>
                <w:szCs w:val="22"/>
              </w:rPr>
              <w:tab/>
            </w:r>
            <w:r w:rsidRPr="008045DB">
              <w:rPr>
                <w:rStyle w:val="ae"/>
              </w:rPr>
              <w:t>Authorization Failure</w:t>
            </w:r>
            <w:r>
              <w:rPr>
                <w:webHidden/>
              </w:rPr>
              <w:tab/>
            </w:r>
            <w:r>
              <w:rPr>
                <w:webHidden/>
              </w:rPr>
              <w:fldChar w:fldCharType="begin"/>
            </w:r>
            <w:r>
              <w:rPr>
                <w:webHidden/>
              </w:rPr>
              <w:instrText xml:space="preserve"> PAGEREF _Toc133150472 \h </w:instrText>
            </w:r>
            <w:r>
              <w:rPr>
                <w:webHidden/>
              </w:rPr>
            </w:r>
            <w:r>
              <w:rPr>
                <w:webHidden/>
              </w:rPr>
              <w:fldChar w:fldCharType="separate"/>
            </w:r>
            <w:r>
              <w:rPr>
                <w:webHidden/>
              </w:rPr>
              <w:t>56</w:t>
            </w:r>
            <w:r>
              <w:rPr>
                <w:webHidden/>
              </w:rPr>
              <w:fldChar w:fldCharType="end"/>
            </w:r>
          </w:hyperlink>
        </w:p>
        <w:p w14:paraId="50861E16"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3" w:history="1">
            <w:r w:rsidRPr="008045DB">
              <w:rPr>
                <w:rStyle w:val="ae"/>
                <w14:scene3d>
                  <w14:camera w14:prst="orthographicFront"/>
                  <w14:lightRig w14:rig="threePt" w14:dir="t">
                    <w14:rot w14:lat="0" w14:lon="0" w14:rev="0"/>
                  </w14:lightRig>
                </w14:scene3d>
              </w:rPr>
              <w:t>6.2.3</w:t>
            </w:r>
            <w:r>
              <w:rPr>
                <w:rFonts w:asciiTheme="minorHAnsi" w:eastAsiaTheme="minorEastAsia" w:hAnsiTheme="minorHAnsi" w:cstheme="minorBidi"/>
                <w:i w:val="0"/>
                <w:iCs w:val="0"/>
                <w:kern w:val="2"/>
                <w:sz w:val="21"/>
                <w:szCs w:val="22"/>
              </w:rPr>
              <w:tab/>
            </w:r>
            <w:r w:rsidRPr="008045DB">
              <w:rPr>
                <w:rStyle w:val="ae"/>
              </w:rPr>
              <w:t>Charging Start Failure</w:t>
            </w:r>
            <w:r>
              <w:rPr>
                <w:webHidden/>
              </w:rPr>
              <w:tab/>
            </w:r>
            <w:r>
              <w:rPr>
                <w:webHidden/>
              </w:rPr>
              <w:fldChar w:fldCharType="begin"/>
            </w:r>
            <w:r>
              <w:rPr>
                <w:webHidden/>
              </w:rPr>
              <w:instrText xml:space="preserve"> PAGEREF _Toc133150473 \h </w:instrText>
            </w:r>
            <w:r>
              <w:rPr>
                <w:webHidden/>
              </w:rPr>
            </w:r>
            <w:r>
              <w:rPr>
                <w:webHidden/>
              </w:rPr>
              <w:fldChar w:fldCharType="separate"/>
            </w:r>
            <w:r>
              <w:rPr>
                <w:webHidden/>
              </w:rPr>
              <w:t>56</w:t>
            </w:r>
            <w:r>
              <w:rPr>
                <w:webHidden/>
              </w:rPr>
              <w:fldChar w:fldCharType="end"/>
            </w:r>
          </w:hyperlink>
        </w:p>
        <w:p w14:paraId="443D0BC2"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4" w:history="1">
            <w:r w:rsidRPr="008045DB">
              <w:rPr>
                <w:rStyle w:val="ae"/>
                <w14:scene3d>
                  <w14:camera w14:prst="orthographicFront"/>
                  <w14:lightRig w14:rig="threePt" w14:dir="t">
                    <w14:rot w14:lat="0" w14:lon="0" w14:rev="0"/>
                  </w14:lightRig>
                </w14:scene3d>
              </w:rPr>
              <w:t>6.2.4</w:t>
            </w:r>
            <w:r>
              <w:rPr>
                <w:rFonts w:asciiTheme="minorHAnsi" w:eastAsiaTheme="minorEastAsia" w:hAnsiTheme="minorHAnsi" w:cstheme="minorBidi"/>
                <w:i w:val="0"/>
                <w:iCs w:val="0"/>
                <w:kern w:val="2"/>
                <w:sz w:val="21"/>
                <w:szCs w:val="22"/>
              </w:rPr>
              <w:tab/>
            </w:r>
            <w:r w:rsidRPr="008045DB">
              <w:rPr>
                <w:rStyle w:val="ae"/>
              </w:rPr>
              <w:t>Charging Failure</w:t>
            </w:r>
            <w:r>
              <w:rPr>
                <w:webHidden/>
              </w:rPr>
              <w:tab/>
            </w:r>
            <w:r>
              <w:rPr>
                <w:webHidden/>
              </w:rPr>
              <w:fldChar w:fldCharType="begin"/>
            </w:r>
            <w:r>
              <w:rPr>
                <w:webHidden/>
              </w:rPr>
              <w:instrText xml:space="preserve"> PAGEREF _Toc133150474 \h </w:instrText>
            </w:r>
            <w:r>
              <w:rPr>
                <w:webHidden/>
              </w:rPr>
            </w:r>
            <w:r>
              <w:rPr>
                <w:webHidden/>
              </w:rPr>
              <w:fldChar w:fldCharType="separate"/>
            </w:r>
            <w:r>
              <w:rPr>
                <w:webHidden/>
              </w:rPr>
              <w:t>56</w:t>
            </w:r>
            <w:r>
              <w:rPr>
                <w:webHidden/>
              </w:rPr>
              <w:fldChar w:fldCharType="end"/>
            </w:r>
          </w:hyperlink>
        </w:p>
        <w:p w14:paraId="74F8DC2D" w14:textId="77777777" w:rsidR="00651536" w:rsidRDefault="00651536">
          <w:pPr>
            <w:pStyle w:val="20"/>
            <w:rPr>
              <w:rFonts w:asciiTheme="minorHAnsi" w:eastAsiaTheme="minorEastAsia" w:hAnsiTheme="minorHAnsi" w:cstheme="minorBidi"/>
              <w:smallCaps w:val="0"/>
              <w:kern w:val="2"/>
              <w:sz w:val="21"/>
              <w:szCs w:val="22"/>
            </w:rPr>
          </w:pPr>
          <w:hyperlink w:anchor="_Toc133150475" w:history="1">
            <w:r w:rsidRPr="008045DB">
              <w:rPr>
                <w:rStyle w:val="ae"/>
                <w14:scene3d>
                  <w14:camera w14:prst="orthographicFront"/>
                  <w14:lightRig w14:rig="threePt" w14:dir="t">
                    <w14:rot w14:lat="0" w14:lon="0" w14:rev="0"/>
                  </w14:lightRig>
                </w14:scene3d>
              </w:rPr>
              <w:t>6.3</w:t>
            </w:r>
            <w:r>
              <w:rPr>
                <w:rFonts w:asciiTheme="minorHAnsi" w:eastAsiaTheme="minorEastAsia" w:hAnsiTheme="minorHAnsi" w:cstheme="minorBidi"/>
                <w:smallCaps w:val="0"/>
                <w:kern w:val="2"/>
                <w:sz w:val="21"/>
                <w:szCs w:val="22"/>
              </w:rPr>
              <w:tab/>
            </w:r>
            <w:r w:rsidRPr="008045DB">
              <w:rPr>
                <w:rStyle w:val="ae"/>
              </w:rPr>
              <w:t>Emergency Stop Response</w:t>
            </w:r>
            <w:r>
              <w:rPr>
                <w:webHidden/>
              </w:rPr>
              <w:tab/>
            </w:r>
            <w:r>
              <w:rPr>
                <w:webHidden/>
              </w:rPr>
              <w:fldChar w:fldCharType="begin"/>
            </w:r>
            <w:r>
              <w:rPr>
                <w:webHidden/>
              </w:rPr>
              <w:instrText xml:space="preserve"> PAGEREF _Toc133150475 \h </w:instrText>
            </w:r>
            <w:r>
              <w:rPr>
                <w:webHidden/>
              </w:rPr>
            </w:r>
            <w:r>
              <w:rPr>
                <w:webHidden/>
              </w:rPr>
              <w:fldChar w:fldCharType="separate"/>
            </w:r>
            <w:r>
              <w:rPr>
                <w:webHidden/>
              </w:rPr>
              <w:t>56</w:t>
            </w:r>
            <w:r>
              <w:rPr>
                <w:webHidden/>
              </w:rPr>
              <w:fldChar w:fldCharType="end"/>
            </w:r>
          </w:hyperlink>
        </w:p>
        <w:p w14:paraId="0A23AE3A" w14:textId="77777777" w:rsidR="00651536" w:rsidRDefault="00651536">
          <w:pPr>
            <w:pStyle w:val="20"/>
            <w:rPr>
              <w:rFonts w:asciiTheme="minorHAnsi" w:eastAsiaTheme="minorEastAsia" w:hAnsiTheme="minorHAnsi" w:cstheme="minorBidi"/>
              <w:smallCaps w:val="0"/>
              <w:kern w:val="2"/>
              <w:sz w:val="21"/>
              <w:szCs w:val="22"/>
            </w:rPr>
          </w:pPr>
          <w:hyperlink w:anchor="_Toc133150476" w:history="1">
            <w:r w:rsidRPr="008045DB">
              <w:rPr>
                <w:rStyle w:val="ae"/>
                <w14:scene3d>
                  <w14:camera w14:prst="orthographicFront"/>
                  <w14:lightRig w14:rig="threePt" w14:dir="t">
                    <w14:rot w14:lat="0" w14:lon="0" w14:rev="0"/>
                  </w14:lightRig>
                </w14:scene3d>
              </w:rPr>
              <w:t>6.4</w:t>
            </w:r>
            <w:r>
              <w:rPr>
                <w:rFonts w:asciiTheme="minorHAnsi" w:eastAsiaTheme="minorEastAsia" w:hAnsiTheme="minorHAnsi" w:cstheme="minorBidi"/>
                <w:smallCaps w:val="0"/>
                <w:kern w:val="2"/>
                <w:sz w:val="21"/>
                <w:szCs w:val="22"/>
              </w:rPr>
              <w:tab/>
            </w:r>
            <w:r w:rsidRPr="008045DB">
              <w:rPr>
                <w:rStyle w:val="ae"/>
              </w:rPr>
              <w:t>Powering down the MaxiCharger</w:t>
            </w:r>
            <w:r>
              <w:rPr>
                <w:webHidden/>
              </w:rPr>
              <w:tab/>
            </w:r>
            <w:r>
              <w:rPr>
                <w:webHidden/>
              </w:rPr>
              <w:fldChar w:fldCharType="begin"/>
            </w:r>
            <w:r>
              <w:rPr>
                <w:webHidden/>
              </w:rPr>
              <w:instrText xml:space="preserve"> PAGEREF _Toc133150476 \h </w:instrText>
            </w:r>
            <w:r>
              <w:rPr>
                <w:webHidden/>
              </w:rPr>
            </w:r>
            <w:r>
              <w:rPr>
                <w:webHidden/>
              </w:rPr>
              <w:fldChar w:fldCharType="separate"/>
            </w:r>
            <w:r>
              <w:rPr>
                <w:webHidden/>
              </w:rPr>
              <w:t>57</w:t>
            </w:r>
            <w:r>
              <w:rPr>
                <w:webHidden/>
              </w:rPr>
              <w:fldChar w:fldCharType="end"/>
            </w:r>
          </w:hyperlink>
        </w:p>
        <w:p w14:paraId="15DF8E8F"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7" w:history="1">
            <w:r w:rsidRPr="008045DB">
              <w:rPr>
                <w:rStyle w:val="ae"/>
                <w14:scene3d>
                  <w14:camera w14:prst="orthographicFront"/>
                  <w14:lightRig w14:rig="threePt" w14:dir="t">
                    <w14:rot w14:lat="0" w14:lon="0" w14:rev="0"/>
                  </w14:lightRig>
                </w14:scene3d>
              </w:rPr>
              <w:t>6.4.1</w:t>
            </w:r>
            <w:r>
              <w:rPr>
                <w:rFonts w:asciiTheme="minorHAnsi" w:eastAsiaTheme="minorEastAsia" w:hAnsiTheme="minorHAnsi" w:cstheme="minorBidi"/>
                <w:i w:val="0"/>
                <w:iCs w:val="0"/>
                <w:kern w:val="2"/>
                <w:sz w:val="21"/>
                <w:szCs w:val="22"/>
              </w:rPr>
              <w:tab/>
            </w:r>
            <w:r w:rsidRPr="008045DB">
              <w:rPr>
                <w:rStyle w:val="ae"/>
              </w:rPr>
              <w:t>Measuring the AC Voltage</w:t>
            </w:r>
            <w:r>
              <w:rPr>
                <w:webHidden/>
              </w:rPr>
              <w:tab/>
            </w:r>
            <w:r>
              <w:rPr>
                <w:webHidden/>
              </w:rPr>
              <w:fldChar w:fldCharType="begin"/>
            </w:r>
            <w:r>
              <w:rPr>
                <w:webHidden/>
              </w:rPr>
              <w:instrText xml:space="preserve"> PAGEREF _Toc133150477 \h </w:instrText>
            </w:r>
            <w:r>
              <w:rPr>
                <w:webHidden/>
              </w:rPr>
            </w:r>
            <w:r>
              <w:rPr>
                <w:webHidden/>
              </w:rPr>
              <w:fldChar w:fldCharType="separate"/>
            </w:r>
            <w:r>
              <w:rPr>
                <w:webHidden/>
              </w:rPr>
              <w:t>57</w:t>
            </w:r>
            <w:r>
              <w:rPr>
                <w:webHidden/>
              </w:rPr>
              <w:fldChar w:fldCharType="end"/>
            </w:r>
          </w:hyperlink>
        </w:p>
        <w:p w14:paraId="3C6CD339"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78" w:history="1">
            <w:r w:rsidRPr="008045DB">
              <w:rPr>
                <w:rStyle w:val="ae"/>
                <w14:scene3d>
                  <w14:camera w14:prst="orthographicFront"/>
                  <w14:lightRig w14:rig="threePt" w14:dir="t">
                    <w14:rot w14:lat="0" w14:lon="0" w14:rev="0"/>
                  </w14:lightRig>
                </w14:scene3d>
              </w:rPr>
              <w:t>6.4.2</w:t>
            </w:r>
            <w:r>
              <w:rPr>
                <w:rFonts w:asciiTheme="minorHAnsi" w:eastAsiaTheme="minorEastAsia" w:hAnsiTheme="minorHAnsi" w:cstheme="minorBidi"/>
                <w:i w:val="0"/>
                <w:iCs w:val="0"/>
                <w:kern w:val="2"/>
                <w:sz w:val="21"/>
                <w:szCs w:val="22"/>
              </w:rPr>
              <w:tab/>
            </w:r>
            <w:r w:rsidRPr="008045DB">
              <w:rPr>
                <w:rStyle w:val="ae"/>
              </w:rPr>
              <w:t>Measuring the DC Voltage</w:t>
            </w:r>
            <w:r>
              <w:rPr>
                <w:webHidden/>
              </w:rPr>
              <w:tab/>
            </w:r>
            <w:r>
              <w:rPr>
                <w:webHidden/>
              </w:rPr>
              <w:fldChar w:fldCharType="begin"/>
            </w:r>
            <w:r>
              <w:rPr>
                <w:webHidden/>
              </w:rPr>
              <w:instrText xml:space="preserve"> PAGEREF _Toc133150478 \h </w:instrText>
            </w:r>
            <w:r>
              <w:rPr>
                <w:webHidden/>
              </w:rPr>
            </w:r>
            <w:r>
              <w:rPr>
                <w:webHidden/>
              </w:rPr>
              <w:fldChar w:fldCharType="separate"/>
            </w:r>
            <w:r>
              <w:rPr>
                <w:webHidden/>
              </w:rPr>
              <w:t>58</w:t>
            </w:r>
            <w:r>
              <w:rPr>
                <w:webHidden/>
              </w:rPr>
              <w:fldChar w:fldCharType="end"/>
            </w:r>
          </w:hyperlink>
        </w:p>
        <w:p w14:paraId="35F0124A" w14:textId="77777777" w:rsidR="00651536" w:rsidRDefault="00651536">
          <w:pPr>
            <w:pStyle w:val="20"/>
            <w:rPr>
              <w:rFonts w:asciiTheme="minorHAnsi" w:eastAsiaTheme="minorEastAsia" w:hAnsiTheme="minorHAnsi" w:cstheme="minorBidi"/>
              <w:smallCaps w:val="0"/>
              <w:kern w:val="2"/>
              <w:sz w:val="21"/>
              <w:szCs w:val="22"/>
            </w:rPr>
          </w:pPr>
          <w:hyperlink w:anchor="_Toc133150479" w:history="1">
            <w:r w:rsidRPr="008045DB">
              <w:rPr>
                <w:rStyle w:val="ae"/>
                <w14:scene3d>
                  <w14:camera w14:prst="orthographicFront"/>
                  <w14:lightRig w14:rig="threePt" w14:dir="t">
                    <w14:rot w14:lat="0" w14:lon="0" w14:rev="0"/>
                  </w14:lightRig>
                </w14:scene3d>
              </w:rPr>
              <w:t>6.5</w:t>
            </w:r>
            <w:r>
              <w:rPr>
                <w:rFonts w:asciiTheme="minorHAnsi" w:eastAsiaTheme="minorEastAsia" w:hAnsiTheme="minorHAnsi" w:cstheme="minorBidi"/>
                <w:smallCaps w:val="0"/>
                <w:kern w:val="2"/>
                <w:sz w:val="21"/>
                <w:szCs w:val="22"/>
              </w:rPr>
              <w:tab/>
            </w:r>
            <w:r w:rsidRPr="008045DB">
              <w:rPr>
                <w:rStyle w:val="ae"/>
              </w:rPr>
              <w:t>Local Service Portal Operations</w:t>
            </w:r>
            <w:r>
              <w:rPr>
                <w:webHidden/>
              </w:rPr>
              <w:tab/>
            </w:r>
            <w:r>
              <w:rPr>
                <w:webHidden/>
              </w:rPr>
              <w:fldChar w:fldCharType="begin"/>
            </w:r>
            <w:r>
              <w:rPr>
                <w:webHidden/>
              </w:rPr>
              <w:instrText xml:space="preserve"> PAGEREF _Toc133150479 \h </w:instrText>
            </w:r>
            <w:r>
              <w:rPr>
                <w:webHidden/>
              </w:rPr>
            </w:r>
            <w:r>
              <w:rPr>
                <w:webHidden/>
              </w:rPr>
              <w:fldChar w:fldCharType="separate"/>
            </w:r>
            <w:r>
              <w:rPr>
                <w:webHidden/>
              </w:rPr>
              <w:t>59</w:t>
            </w:r>
            <w:r>
              <w:rPr>
                <w:webHidden/>
              </w:rPr>
              <w:fldChar w:fldCharType="end"/>
            </w:r>
          </w:hyperlink>
        </w:p>
        <w:p w14:paraId="55FA7FE4"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80" w:history="1">
            <w:r w:rsidRPr="008045DB">
              <w:rPr>
                <w:rStyle w:val="ae"/>
                <w14:scene3d>
                  <w14:camera w14:prst="orthographicFront"/>
                  <w14:lightRig w14:rig="threePt" w14:dir="t">
                    <w14:rot w14:lat="0" w14:lon="0" w14:rev="0"/>
                  </w14:lightRig>
                </w14:scene3d>
              </w:rPr>
              <w:t>6.5.1</w:t>
            </w:r>
            <w:r>
              <w:rPr>
                <w:rFonts w:asciiTheme="minorHAnsi" w:eastAsiaTheme="minorEastAsia" w:hAnsiTheme="minorHAnsi" w:cstheme="minorBidi"/>
                <w:i w:val="0"/>
                <w:iCs w:val="0"/>
                <w:kern w:val="2"/>
                <w:sz w:val="21"/>
                <w:szCs w:val="22"/>
              </w:rPr>
              <w:tab/>
            </w:r>
            <w:r w:rsidRPr="008045DB">
              <w:rPr>
                <w:rStyle w:val="ae"/>
              </w:rPr>
              <w:t>Setting the OCPP Parameters</w:t>
            </w:r>
            <w:r>
              <w:rPr>
                <w:webHidden/>
              </w:rPr>
              <w:tab/>
            </w:r>
            <w:r>
              <w:rPr>
                <w:webHidden/>
              </w:rPr>
              <w:fldChar w:fldCharType="begin"/>
            </w:r>
            <w:r>
              <w:rPr>
                <w:webHidden/>
              </w:rPr>
              <w:instrText xml:space="preserve"> PAGEREF _Toc133150480 \h </w:instrText>
            </w:r>
            <w:r>
              <w:rPr>
                <w:webHidden/>
              </w:rPr>
            </w:r>
            <w:r>
              <w:rPr>
                <w:webHidden/>
              </w:rPr>
              <w:fldChar w:fldCharType="separate"/>
            </w:r>
            <w:r>
              <w:rPr>
                <w:webHidden/>
              </w:rPr>
              <w:t>59</w:t>
            </w:r>
            <w:r>
              <w:rPr>
                <w:webHidden/>
              </w:rPr>
              <w:fldChar w:fldCharType="end"/>
            </w:r>
          </w:hyperlink>
        </w:p>
        <w:p w14:paraId="060933F6"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81" w:history="1">
            <w:r w:rsidRPr="008045DB">
              <w:rPr>
                <w:rStyle w:val="ae"/>
                <w14:scene3d>
                  <w14:camera w14:prst="orthographicFront"/>
                  <w14:lightRig w14:rig="threePt" w14:dir="t">
                    <w14:rot w14:lat="0" w14:lon="0" w14:rev="0"/>
                  </w14:lightRig>
                </w14:scene3d>
              </w:rPr>
              <w:t>6.5.2</w:t>
            </w:r>
            <w:r>
              <w:rPr>
                <w:rFonts w:asciiTheme="minorHAnsi" w:eastAsiaTheme="minorEastAsia" w:hAnsiTheme="minorHAnsi" w:cstheme="minorBidi"/>
                <w:i w:val="0"/>
                <w:iCs w:val="0"/>
                <w:kern w:val="2"/>
                <w:sz w:val="21"/>
                <w:szCs w:val="22"/>
              </w:rPr>
              <w:tab/>
            </w:r>
            <w:r w:rsidRPr="008045DB">
              <w:rPr>
                <w:rStyle w:val="ae"/>
              </w:rPr>
              <w:t>Configuring the Cloud Platform</w:t>
            </w:r>
            <w:r>
              <w:rPr>
                <w:webHidden/>
              </w:rPr>
              <w:tab/>
            </w:r>
            <w:r>
              <w:rPr>
                <w:webHidden/>
              </w:rPr>
              <w:fldChar w:fldCharType="begin"/>
            </w:r>
            <w:r>
              <w:rPr>
                <w:webHidden/>
              </w:rPr>
              <w:instrText xml:space="preserve"> PAGEREF _Toc133150481 \h </w:instrText>
            </w:r>
            <w:r>
              <w:rPr>
                <w:webHidden/>
              </w:rPr>
            </w:r>
            <w:r>
              <w:rPr>
                <w:webHidden/>
              </w:rPr>
              <w:fldChar w:fldCharType="separate"/>
            </w:r>
            <w:r>
              <w:rPr>
                <w:webHidden/>
              </w:rPr>
              <w:t>59</w:t>
            </w:r>
            <w:r>
              <w:rPr>
                <w:webHidden/>
              </w:rPr>
              <w:fldChar w:fldCharType="end"/>
            </w:r>
          </w:hyperlink>
        </w:p>
        <w:p w14:paraId="2A1B0796"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82" w:history="1">
            <w:r w:rsidRPr="008045DB">
              <w:rPr>
                <w:rStyle w:val="ae"/>
                <w:noProof/>
                <w14:scene3d>
                  <w14:camera w14:prst="orthographicFront"/>
                  <w14:lightRig w14:rig="threePt" w14:dir="t">
                    <w14:rot w14:lat="0" w14:lon="0" w14:rev="0"/>
                  </w14:lightRig>
                </w14:scene3d>
              </w:rPr>
              <w:t>7</w:t>
            </w:r>
            <w:r w:rsidRPr="008045DB">
              <w:rPr>
                <w:rStyle w:val="ae"/>
                <w:noProof/>
              </w:rPr>
              <w:t xml:space="preserve"> Maintenance</w:t>
            </w:r>
            <w:r>
              <w:rPr>
                <w:noProof/>
                <w:webHidden/>
              </w:rPr>
              <w:tab/>
            </w:r>
            <w:r>
              <w:rPr>
                <w:noProof/>
                <w:webHidden/>
              </w:rPr>
              <w:fldChar w:fldCharType="begin"/>
            </w:r>
            <w:r>
              <w:rPr>
                <w:noProof/>
                <w:webHidden/>
              </w:rPr>
              <w:instrText xml:space="preserve"> PAGEREF _Toc133150482 \h </w:instrText>
            </w:r>
            <w:r>
              <w:rPr>
                <w:noProof/>
                <w:webHidden/>
              </w:rPr>
            </w:r>
            <w:r>
              <w:rPr>
                <w:noProof/>
                <w:webHidden/>
              </w:rPr>
              <w:fldChar w:fldCharType="separate"/>
            </w:r>
            <w:r>
              <w:rPr>
                <w:noProof/>
                <w:webHidden/>
              </w:rPr>
              <w:t>60</w:t>
            </w:r>
            <w:r>
              <w:rPr>
                <w:noProof/>
                <w:webHidden/>
              </w:rPr>
              <w:fldChar w:fldCharType="end"/>
            </w:r>
          </w:hyperlink>
        </w:p>
        <w:p w14:paraId="69FEC734" w14:textId="77777777" w:rsidR="00651536" w:rsidRDefault="00651536">
          <w:pPr>
            <w:pStyle w:val="20"/>
            <w:rPr>
              <w:rFonts w:asciiTheme="minorHAnsi" w:eastAsiaTheme="minorEastAsia" w:hAnsiTheme="minorHAnsi" w:cstheme="minorBidi"/>
              <w:smallCaps w:val="0"/>
              <w:kern w:val="2"/>
              <w:sz w:val="21"/>
              <w:szCs w:val="22"/>
            </w:rPr>
          </w:pPr>
          <w:hyperlink w:anchor="_Toc133150483" w:history="1">
            <w:r w:rsidRPr="008045DB">
              <w:rPr>
                <w:rStyle w:val="ae"/>
                <w14:scene3d>
                  <w14:camera w14:prst="orthographicFront"/>
                  <w14:lightRig w14:rig="threePt" w14:dir="t">
                    <w14:rot w14:lat="0" w14:lon="0" w14:rev="0"/>
                  </w14:lightRig>
                </w14:scene3d>
              </w:rPr>
              <w:t>7.1</w:t>
            </w:r>
            <w:r>
              <w:rPr>
                <w:rFonts w:asciiTheme="minorHAnsi" w:eastAsiaTheme="minorEastAsia" w:hAnsiTheme="minorHAnsi" w:cstheme="minorBidi"/>
                <w:smallCaps w:val="0"/>
                <w:kern w:val="2"/>
                <w:sz w:val="21"/>
                <w:szCs w:val="22"/>
              </w:rPr>
              <w:tab/>
            </w:r>
            <w:r w:rsidRPr="008045DB">
              <w:rPr>
                <w:rStyle w:val="ae"/>
              </w:rPr>
              <w:t>Routine Maintenance</w:t>
            </w:r>
            <w:r>
              <w:rPr>
                <w:webHidden/>
              </w:rPr>
              <w:tab/>
            </w:r>
            <w:r>
              <w:rPr>
                <w:webHidden/>
              </w:rPr>
              <w:fldChar w:fldCharType="begin"/>
            </w:r>
            <w:r>
              <w:rPr>
                <w:webHidden/>
              </w:rPr>
              <w:instrText xml:space="preserve"> PAGEREF _Toc133150483 \h </w:instrText>
            </w:r>
            <w:r>
              <w:rPr>
                <w:webHidden/>
              </w:rPr>
            </w:r>
            <w:r>
              <w:rPr>
                <w:webHidden/>
              </w:rPr>
              <w:fldChar w:fldCharType="separate"/>
            </w:r>
            <w:r>
              <w:rPr>
                <w:webHidden/>
              </w:rPr>
              <w:t>60</w:t>
            </w:r>
            <w:r>
              <w:rPr>
                <w:webHidden/>
              </w:rPr>
              <w:fldChar w:fldCharType="end"/>
            </w:r>
          </w:hyperlink>
        </w:p>
        <w:p w14:paraId="6E2CFB31"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84" w:history="1">
            <w:r w:rsidRPr="008045DB">
              <w:rPr>
                <w:rStyle w:val="ae"/>
                <w14:scene3d>
                  <w14:camera w14:prst="orthographicFront"/>
                  <w14:lightRig w14:rig="threePt" w14:dir="t">
                    <w14:rot w14:lat="0" w14:lon="0" w14:rev="0"/>
                  </w14:lightRig>
                </w14:scene3d>
              </w:rPr>
              <w:t>7.1.1</w:t>
            </w:r>
            <w:r>
              <w:rPr>
                <w:rFonts w:asciiTheme="minorHAnsi" w:eastAsiaTheme="minorEastAsia" w:hAnsiTheme="minorHAnsi" w:cstheme="minorBidi"/>
                <w:i w:val="0"/>
                <w:iCs w:val="0"/>
                <w:kern w:val="2"/>
                <w:sz w:val="21"/>
                <w:szCs w:val="22"/>
              </w:rPr>
              <w:tab/>
            </w:r>
            <w:r w:rsidRPr="008045DB">
              <w:rPr>
                <w:rStyle w:val="ae"/>
              </w:rPr>
              <w:t>Residual Current Device Maintenance</w:t>
            </w:r>
            <w:r>
              <w:rPr>
                <w:webHidden/>
              </w:rPr>
              <w:tab/>
            </w:r>
            <w:r>
              <w:rPr>
                <w:webHidden/>
              </w:rPr>
              <w:fldChar w:fldCharType="begin"/>
            </w:r>
            <w:r>
              <w:rPr>
                <w:webHidden/>
              </w:rPr>
              <w:instrText xml:space="preserve"> PAGEREF _Toc133150484 \h </w:instrText>
            </w:r>
            <w:r>
              <w:rPr>
                <w:webHidden/>
              </w:rPr>
            </w:r>
            <w:r>
              <w:rPr>
                <w:webHidden/>
              </w:rPr>
              <w:fldChar w:fldCharType="separate"/>
            </w:r>
            <w:r>
              <w:rPr>
                <w:webHidden/>
              </w:rPr>
              <w:t>60</w:t>
            </w:r>
            <w:r>
              <w:rPr>
                <w:webHidden/>
              </w:rPr>
              <w:fldChar w:fldCharType="end"/>
            </w:r>
          </w:hyperlink>
        </w:p>
        <w:p w14:paraId="4EAD76D1"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85" w:history="1">
            <w:r w:rsidRPr="008045DB">
              <w:rPr>
                <w:rStyle w:val="ae"/>
                <w14:scene3d>
                  <w14:camera w14:prst="orthographicFront"/>
                  <w14:lightRig w14:rig="threePt" w14:dir="t">
                    <w14:rot w14:lat="0" w14:lon="0" w14:rev="0"/>
                  </w14:lightRig>
                </w14:scene3d>
              </w:rPr>
              <w:t>7.1.2</w:t>
            </w:r>
            <w:r>
              <w:rPr>
                <w:rFonts w:asciiTheme="minorHAnsi" w:eastAsiaTheme="minorEastAsia" w:hAnsiTheme="minorHAnsi" w:cstheme="minorBidi"/>
                <w:i w:val="0"/>
                <w:iCs w:val="0"/>
                <w:kern w:val="2"/>
                <w:sz w:val="21"/>
                <w:szCs w:val="22"/>
              </w:rPr>
              <w:tab/>
            </w:r>
            <w:r w:rsidRPr="008045DB">
              <w:rPr>
                <w:rStyle w:val="ae"/>
              </w:rPr>
              <w:t>Cleaning the MaxiCharger</w:t>
            </w:r>
            <w:r>
              <w:rPr>
                <w:webHidden/>
              </w:rPr>
              <w:tab/>
            </w:r>
            <w:r>
              <w:rPr>
                <w:webHidden/>
              </w:rPr>
              <w:fldChar w:fldCharType="begin"/>
            </w:r>
            <w:r>
              <w:rPr>
                <w:webHidden/>
              </w:rPr>
              <w:instrText xml:space="preserve"> PAGEREF _Toc133150485 \h </w:instrText>
            </w:r>
            <w:r>
              <w:rPr>
                <w:webHidden/>
              </w:rPr>
            </w:r>
            <w:r>
              <w:rPr>
                <w:webHidden/>
              </w:rPr>
              <w:fldChar w:fldCharType="separate"/>
            </w:r>
            <w:r>
              <w:rPr>
                <w:webHidden/>
              </w:rPr>
              <w:t>61</w:t>
            </w:r>
            <w:r>
              <w:rPr>
                <w:webHidden/>
              </w:rPr>
              <w:fldChar w:fldCharType="end"/>
            </w:r>
          </w:hyperlink>
        </w:p>
        <w:p w14:paraId="6FB41F0B" w14:textId="77777777" w:rsidR="00651536" w:rsidRDefault="00651536">
          <w:pPr>
            <w:pStyle w:val="30"/>
            <w:ind w:left="284"/>
            <w:rPr>
              <w:rFonts w:asciiTheme="minorHAnsi" w:eastAsiaTheme="minorEastAsia" w:hAnsiTheme="minorHAnsi" w:cstheme="minorBidi"/>
              <w:i w:val="0"/>
              <w:iCs w:val="0"/>
              <w:kern w:val="2"/>
              <w:sz w:val="21"/>
              <w:szCs w:val="22"/>
            </w:rPr>
          </w:pPr>
          <w:hyperlink w:anchor="_Toc133150486" w:history="1">
            <w:r w:rsidRPr="008045DB">
              <w:rPr>
                <w:rStyle w:val="ae"/>
                <w14:scene3d>
                  <w14:camera w14:prst="orthographicFront"/>
                  <w14:lightRig w14:rig="threePt" w14:dir="t">
                    <w14:rot w14:lat="0" w14:lon="0" w14:rev="0"/>
                  </w14:lightRig>
                </w14:scene3d>
              </w:rPr>
              <w:t>7.1.3</w:t>
            </w:r>
            <w:r>
              <w:rPr>
                <w:rFonts w:asciiTheme="minorHAnsi" w:eastAsiaTheme="minorEastAsia" w:hAnsiTheme="minorHAnsi" w:cstheme="minorBidi"/>
                <w:i w:val="0"/>
                <w:iCs w:val="0"/>
                <w:kern w:val="2"/>
                <w:sz w:val="21"/>
                <w:szCs w:val="22"/>
              </w:rPr>
              <w:tab/>
            </w:r>
            <w:r w:rsidRPr="008045DB">
              <w:rPr>
                <w:rStyle w:val="ae"/>
              </w:rPr>
              <w:t>Cleaning and Replacing the Filter</w:t>
            </w:r>
            <w:r>
              <w:rPr>
                <w:webHidden/>
              </w:rPr>
              <w:tab/>
            </w:r>
            <w:r>
              <w:rPr>
                <w:webHidden/>
              </w:rPr>
              <w:fldChar w:fldCharType="begin"/>
            </w:r>
            <w:r>
              <w:rPr>
                <w:webHidden/>
              </w:rPr>
              <w:instrText xml:space="preserve"> PAGEREF _Toc133150486 \h </w:instrText>
            </w:r>
            <w:r>
              <w:rPr>
                <w:webHidden/>
              </w:rPr>
            </w:r>
            <w:r>
              <w:rPr>
                <w:webHidden/>
              </w:rPr>
              <w:fldChar w:fldCharType="separate"/>
            </w:r>
            <w:r>
              <w:rPr>
                <w:webHidden/>
              </w:rPr>
              <w:t>61</w:t>
            </w:r>
            <w:r>
              <w:rPr>
                <w:webHidden/>
              </w:rPr>
              <w:fldChar w:fldCharType="end"/>
            </w:r>
          </w:hyperlink>
        </w:p>
        <w:p w14:paraId="6C17D125" w14:textId="77777777" w:rsidR="00651536" w:rsidRDefault="00651536">
          <w:pPr>
            <w:pStyle w:val="20"/>
            <w:rPr>
              <w:rFonts w:asciiTheme="minorHAnsi" w:eastAsiaTheme="minorEastAsia" w:hAnsiTheme="minorHAnsi" w:cstheme="minorBidi"/>
              <w:smallCaps w:val="0"/>
              <w:kern w:val="2"/>
              <w:sz w:val="21"/>
              <w:szCs w:val="22"/>
            </w:rPr>
          </w:pPr>
          <w:hyperlink w:anchor="_Toc133150487" w:history="1">
            <w:r w:rsidRPr="008045DB">
              <w:rPr>
                <w:rStyle w:val="ae"/>
                <w14:scene3d>
                  <w14:camera w14:prst="orthographicFront"/>
                  <w14:lightRig w14:rig="threePt" w14:dir="t">
                    <w14:rot w14:lat="0" w14:lon="0" w14:rev="0"/>
                  </w14:lightRig>
                </w14:scene3d>
              </w:rPr>
              <w:t>7.2</w:t>
            </w:r>
            <w:r>
              <w:rPr>
                <w:rFonts w:asciiTheme="minorHAnsi" w:eastAsiaTheme="minorEastAsia" w:hAnsiTheme="minorHAnsi" w:cstheme="minorBidi"/>
                <w:smallCaps w:val="0"/>
                <w:kern w:val="2"/>
                <w:sz w:val="21"/>
                <w:szCs w:val="22"/>
              </w:rPr>
              <w:tab/>
            </w:r>
            <w:r w:rsidRPr="008045DB">
              <w:rPr>
                <w:rStyle w:val="ae"/>
              </w:rPr>
              <w:t>Inspection and Maintenance</w:t>
            </w:r>
            <w:r>
              <w:rPr>
                <w:webHidden/>
              </w:rPr>
              <w:tab/>
            </w:r>
            <w:r>
              <w:rPr>
                <w:webHidden/>
              </w:rPr>
              <w:fldChar w:fldCharType="begin"/>
            </w:r>
            <w:r>
              <w:rPr>
                <w:webHidden/>
              </w:rPr>
              <w:instrText xml:space="preserve"> PAGEREF _Toc133150487 \h </w:instrText>
            </w:r>
            <w:r>
              <w:rPr>
                <w:webHidden/>
              </w:rPr>
            </w:r>
            <w:r>
              <w:rPr>
                <w:webHidden/>
              </w:rPr>
              <w:fldChar w:fldCharType="separate"/>
            </w:r>
            <w:r>
              <w:rPr>
                <w:webHidden/>
              </w:rPr>
              <w:t>63</w:t>
            </w:r>
            <w:r>
              <w:rPr>
                <w:webHidden/>
              </w:rPr>
              <w:fldChar w:fldCharType="end"/>
            </w:r>
          </w:hyperlink>
        </w:p>
        <w:p w14:paraId="68BF64DC" w14:textId="77777777" w:rsidR="00651536" w:rsidRDefault="00651536">
          <w:pPr>
            <w:pStyle w:val="20"/>
            <w:rPr>
              <w:rFonts w:asciiTheme="minorHAnsi" w:eastAsiaTheme="minorEastAsia" w:hAnsiTheme="minorHAnsi" w:cstheme="minorBidi"/>
              <w:smallCaps w:val="0"/>
              <w:kern w:val="2"/>
              <w:sz w:val="21"/>
              <w:szCs w:val="22"/>
            </w:rPr>
          </w:pPr>
          <w:hyperlink w:anchor="_Toc133150488" w:history="1">
            <w:r w:rsidRPr="008045DB">
              <w:rPr>
                <w:rStyle w:val="ae"/>
                <w14:scene3d>
                  <w14:camera w14:prst="orthographicFront"/>
                  <w14:lightRig w14:rig="threePt" w14:dir="t">
                    <w14:rot w14:lat="0" w14:lon="0" w14:rev="0"/>
                  </w14:lightRig>
                </w14:scene3d>
              </w:rPr>
              <w:t>7.3</w:t>
            </w:r>
            <w:r>
              <w:rPr>
                <w:rFonts w:asciiTheme="minorHAnsi" w:eastAsiaTheme="minorEastAsia" w:hAnsiTheme="minorHAnsi" w:cstheme="minorBidi"/>
                <w:smallCaps w:val="0"/>
                <w:kern w:val="2"/>
                <w:sz w:val="21"/>
                <w:szCs w:val="22"/>
              </w:rPr>
              <w:tab/>
            </w:r>
            <w:r w:rsidRPr="008045DB">
              <w:rPr>
                <w:rStyle w:val="ae"/>
              </w:rPr>
              <w:t>Remote Maintenance</w:t>
            </w:r>
            <w:r>
              <w:rPr>
                <w:webHidden/>
              </w:rPr>
              <w:tab/>
            </w:r>
            <w:r>
              <w:rPr>
                <w:webHidden/>
              </w:rPr>
              <w:fldChar w:fldCharType="begin"/>
            </w:r>
            <w:r>
              <w:rPr>
                <w:webHidden/>
              </w:rPr>
              <w:instrText xml:space="preserve"> PAGEREF _Toc133150488 \h </w:instrText>
            </w:r>
            <w:r>
              <w:rPr>
                <w:webHidden/>
              </w:rPr>
            </w:r>
            <w:r>
              <w:rPr>
                <w:webHidden/>
              </w:rPr>
              <w:fldChar w:fldCharType="separate"/>
            </w:r>
            <w:r>
              <w:rPr>
                <w:webHidden/>
              </w:rPr>
              <w:t>63</w:t>
            </w:r>
            <w:r>
              <w:rPr>
                <w:webHidden/>
              </w:rPr>
              <w:fldChar w:fldCharType="end"/>
            </w:r>
          </w:hyperlink>
        </w:p>
        <w:p w14:paraId="118D45D5" w14:textId="77777777" w:rsidR="00651536" w:rsidRDefault="00651536">
          <w:pPr>
            <w:pStyle w:val="20"/>
            <w:rPr>
              <w:rFonts w:asciiTheme="minorHAnsi" w:eastAsiaTheme="minorEastAsia" w:hAnsiTheme="minorHAnsi" w:cstheme="minorBidi"/>
              <w:smallCaps w:val="0"/>
              <w:kern w:val="2"/>
              <w:sz w:val="21"/>
              <w:szCs w:val="22"/>
            </w:rPr>
          </w:pPr>
          <w:hyperlink w:anchor="_Toc133150489" w:history="1">
            <w:r w:rsidRPr="008045DB">
              <w:rPr>
                <w:rStyle w:val="ae"/>
                <w14:scene3d>
                  <w14:camera w14:prst="orthographicFront"/>
                  <w14:lightRig w14:rig="threePt" w14:dir="t">
                    <w14:rot w14:lat="0" w14:lon="0" w14:rev="0"/>
                  </w14:lightRig>
                </w14:scene3d>
              </w:rPr>
              <w:t>7.4</w:t>
            </w:r>
            <w:r>
              <w:rPr>
                <w:rFonts w:asciiTheme="minorHAnsi" w:eastAsiaTheme="minorEastAsia" w:hAnsiTheme="minorHAnsi" w:cstheme="minorBidi"/>
                <w:smallCaps w:val="0"/>
                <w:kern w:val="2"/>
                <w:sz w:val="21"/>
                <w:szCs w:val="22"/>
              </w:rPr>
              <w:tab/>
            </w:r>
            <w:r w:rsidRPr="008045DB">
              <w:rPr>
                <w:rStyle w:val="ae"/>
              </w:rPr>
              <w:t>Maintenance Schedule</w:t>
            </w:r>
            <w:r>
              <w:rPr>
                <w:webHidden/>
              </w:rPr>
              <w:tab/>
            </w:r>
            <w:r>
              <w:rPr>
                <w:webHidden/>
              </w:rPr>
              <w:fldChar w:fldCharType="begin"/>
            </w:r>
            <w:r>
              <w:rPr>
                <w:webHidden/>
              </w:rPr>
              <w:instrText xml:space="preserve"> PAGEREF _Toc133150489 \h </w:instrText>
            </w:r>
            <w:r>
              <w:rPr>
                <w:webHidden/>
              </w:rPr>
            </w:r>
            <w:r>
              <w:rPr>
                <w:webHidden/>
              </w:rPr>
              <w:fldChar w:fldCharType="separate"/>
            </w:r>
            <w:r>
              <w:rPr>
                <w:webHidden/>
              </w:rPr>
              <w:t>64</w:t>
            </w:r>
            <w:r>
              <w:rPr>
                <w:webHidden/>
              </w:rPr>
              <w:fldChar w:fldCharType="end"/>
            </w:r>
          </w:hyperlink>
        </w:p>
        <w:p w14:paraId="73BCC428" w14:textId="77777777" w:rsidR="00651536" w:rsidRDefault="0065153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3150490" w:history="1">
            <w:r w:rsidRPr="008045DB">
              <w:rPr>
                <w:rStyle w:val="ae"/>
                <w:noProof/>
                <w14:scene3d>
                  <w14:camera w14:prst="orthographicFront"/>
                  <w14:lightRig w14:rig="threePt" w14:dir="t">
                    <w14:rot w14:lat="0" w14:lon="0" w14:rev="0"/>
                  </w14:lightRig>
                </w14:scene3d>
              </w:rPr>
              <w:t>8</w:t>
            </w:r>
            <w:r w:rsidRPr="008045DB">
              <w:rPr>
                <w:rStyle w:val="ae"/>
                <w:noProof/>
              </w:rPr>
              <w:t xml:space="preserve"> Troubleshooting and Service</w:t>
            </w:r>
            <w:r>
              <w:rPr>
                <w:noProof/>
                <w:webHidden/>
              </w:rPr>
              <w:tab/>
            </w:r>
            <w:r>
              <w:rPr>
                <w:noProof/>
                <w:webHidden/>
              </w:rPr>
              <w:fldChar w:fldCharType="begin"/>
            </w:r>
            <w:r>
              <w:rPr>
                <w:noProof/>
                <w:webHidden/>
              </w:rPr>
              <w:instrText xml:space="preserve"> PAGEREF _Toc133150490 \h </w:instrText>
            </w:r>
            <w:r>
              <w:rPr>
                <w:noProof/>
                <w:webHidden/>
              </w:rPr>
            </w:r>
            <w:r>
              <w:rPr>
                <w:noProof/>
                <w:webHidden/>
              </w:rPr>
              <w:fldChar w:fldCharType="separate"/>
            </w:r>
            <w:r>
              <w:rPr>
                <w:noProof/>
                <w:webHidden/>
              </w:rPr>
              <w:t>65</w:t>
            </w:r>
            <w:r>
              <w:rPr>
                <w:noProof/>
                <w:webHidden/>
              </w:rPr>
              <w:fldChar w:fldCharType="end"/>
            </w:r>
          </w:hyperlink>
        </w:p>
        <w:p w14:paraId="2BBE332F" w14:textId="77777777" w:rsidR="00651536" w:rsidRDefault="00651536">
          <w:pPr>
            <w:pStyle w:val="20"/>
            <w:rPr>
              <w:rFonts w:asciiTheme="minorHAnsi" w:eastAsiaTheme="minorEastAsia" w:hAnsiTheme="minorHAnsi" w:cstheme="minorBidi"/>
              <w:smallCaps w:val="0"/>
              <w:kern w:val="2"/>
              <w:sz w:val="21"/>
              <w:szCs w:val="22"/>
            </w:rPr>
          </w:pPr>
          <w:hyperlink w:anchor="_Toc133150491" w:history="1">
            <w:r w:rsidRPr="008045DB">
              <w:rPr>
                <w:rStyle w:val="ae"/>
                <w14:scene3d>
                  <w14:camera w14:prst="orthographicFront"/>
                  <w14:lightRig w14:rig="threePt" w14:dir="t">
                    <w14:rot w14:lat="0" w14:lon="0" w14:rev="0"/>
                  </w14:lightRig>
                </w14:scene3d>
              </w:rPr>
              <w:t>8.1</w:t>
            </w:r>
            <w:r>
              <w:rPr>
                <w:rFonts w:asciiTheme="minorHAnsi" w:eastAsiaTheme="minorEastAsia" w:hAnsiTheme="minorHAnsi" w:cstheme="minorBidi"/>
                <w:smallCaps w:val="0"/>
                <w:kern w:val="2"/>
                <w:sz w:val="21"/>
                <w:szCs w:val="22"/>
              </w:rPr>
              <w:tab/>
            </w:r>
            <w:r w:rsidRPr="008045DB">
              <w:rPr>
                <w:rStyle w:val="ae"/>
              </w:rPr>
              <w:t>Troubleshooting</w:t>
            </w:r>
            <w:r>
              <w:rPr>
                <w:webHidden/>
              </w:rPr>
              <w:tab/>
            </w:r>
            <w:r>
              <w:rPr>
                <w:webHidden/>
              </w:rPr>
              <w:fldChar w:fldCharType="begin"/>
            </w:r>
            <w:r>
              <w:rPr>
                <w:webHidden/>
              </w:rPr>
              <w:instrText xml:space="preserve"> PAGEREF _Toc133150491 \h </w:instrText>
            </w:r>
            <w:r>
              <w:rPr>
                <w:webHidden/>
              </w:rPr>
            </w:r>
            <w:r>
              <w:rPr>
                <w:webHidden/>
              </w:rPr>
              <w:fldChar w:fldCharType="separate"/>
            </w:r>
            <w:r>
              <w:rPr>
                <w:webHidden/>
              </w:rPr>
              <w:t>65</w:t>
            </w:r>
            <w:r>
              <w:rPr>
                <w:webHidden/>
              </w:rPr>
              <w:fldChar w:fldCharType="end"/>
            </w:r>
          </w:hyperlink>
        </w:p>
        <w:p w14:paraId="3ABE6745" w14:textId="77777777" w:rsidR="00651536" w:rsidRDefault="00651536">
          <w:pPr>
            <w:pStyle w:val="20"/>
            <w:rPr>
              <w:rFonts w:asciiTheme="minorHAnsi" w:eastAsiaTheme="minorEastAsia" w:hAnsiTheme="minorHAnsi" w:cstheme="minorBidi"/>
              <w:smallCaps w:val="0"/>
              <w:kern w:val="2"/>
              <w:sz w:val="21"/>
              <w:szCs w:val="22"/>
            </w:rPr>
          </w:pPr>
          <w:hyperlink w:anchor="_Toc133150492" w:history="1">
            <w:r w:rsidRPr="008045DB">
              <w:rPr>
                <w:rStyle w:val="ae"/>
                <w14:scene3d>
                  <w14:camera w14:prst="orthographicFront"/>
                  <w14:lightRig w14:rig="threePt" w14:dir="t">
                    <w14:rot w14:lat="0" w14:lon="0" w14:rev="0"/>
                  </w14:lightRig>
                </w14:scene3d>
              </w:rPr>
              <w:t>8.2</w:t>
            </w:r>
            <w:r>
              <w:rPr>
                <w:rFonts w:asciiTheme="minorHAnsi" w:eastAsiaTheme="minorEastAsia" w:hAnsiTheme="minorHAnsi" w:cstheme="minorBidi"/>
                <w:smallCaps w:val="0"/>
                <w:kern w:val="2"/>
                <w:sz w:val="21"/>
                <w:szCs w:val="22"/>
              </w:rPr>
              <w:tab/>
            </w:r>
            <w:r w:rsidRPr="008045DB">
              <w:rPr>
                <w:rStyle w:val="ae"/>
              </w:rPr>
              <w:t>Service</w:t>
            </w:r>
            <w:r>
              <w:rPr>
                <w:webHidden/>
              </w:rPr>
              <w:tab/>
            </w:r>
            <w:r>
              <w:rPr>
                <w:webHidden/>
              </w:rPr>
              <w:fldChar w:fldCharType="begin"/>
            </w:r>
            <w:r>
              <w:rPr>
                <w:webHidden/>
              </w:rPr>
              <w:instrText xml:space="preserve"> PAGEREF _Toc133150492 \h </w:instrText>
            </w:r>
            <w:r>
              <w:rPr>
                <w:webHidden/>
              </w:rPr>
            </w:r>
            <w:r>
              <w:rPr>
                <w:webHidden/>
              </w:rPr>
              <w:fldChar w:fldCharType="separate"/>
            </w:r>
            <w:r>
              <w:rPr>
                <w:webHidden/>
              </w:rPr>
              <w:t>68</w:t>
            </w:r>
            <w:r>
              <w:rPr>
                <w:webHidden/>
              </w:rPr>
              <w:fldChar w:fldCharType="end"/>
            </w:r>
          </w:hyperlink>
        </w:p>
        <w:p w14:paraId="7E23F498" w14:textId="41F2C9E2" w:rsidR="0076791B" w:rsidRPr="00DE1661" w:rsidRDefault="0076791B">
          <w:r w:rsidRPr="00DE1661">
            <w:rPr>
              <w:b/>
              <w:bCs/>
              <w:lang w:val="zh-CN"/>
            </w:rPr>
            <w:fldChar w:fldCharType="end"/>
          </w:r>
        </w:p>
      </w:sdtContent>
    </w:sdt>
    <w:p w14:paraId="59E304DA" w14:textId="0822B1C6" w:rsidR="003C6F4C" w:rsidRPr="00DE1661" w:rsidRDefault="00B051D0" w:rsidP="0076791B">
      <w:pPr>
        <w:pStyle w:val="11"/>
        <w:tabs>
          <w:tab w:val="right" w:leader="dot" w:pos="7248"/>
        </w:tabs>
        <w:spacing w:before="48" w:after="48"/>
        <w:ind w:left="284" w:hanging="284"/>
        <w:sectPr w:rsidR="003C6F4C" w:rsidRPr="00DE1661" w:rsidSect="007B1D75">
          <w:footerReference w:type="default" r:id="rId13"/>
          <w:pgSz w:w="8392" w:h="11907"/>
          <w:pgMar w:top="567" w:right="567" w:bottom="567" w:left="567" w:header="0" w:footer="340" w:gutter="0"/>
          <w:pgNumType w:fmt="lowerRoman" w:start="2"/>
          <w:cols w:space="720"/>
          <w:docGrid w:linePitch="245"/>
        </w:sectPr>
      </w:pPr>
      <w:r w:rsidRPr="00DE1661">
        <w:rPr>
          <w:b w:val="0"/>
          <w:caps w:val="0"/>
        </w:rPr>
        <w:fldChar w:fldCharType="begin"/>
      </w:r>
      <w:r w:rsidRPr="00DE1661">
        <w:rPr>
          <w:b w:val="0"/>
          <w:caps w:val="0"/>
        </w:rPr>
        <w:instrText xml:space="preserve"> TOC \o "1-3" \h \z \u </w:instrText>
      </w:r>
      <w:r w:rsidRPr="00DE1661">
        <w:rPr>
          <w:b w:val="0"/>
          <w:caps w:val="0"/>
        </w:rPr>
        <w:fldChar w:fldCharType="separate"/>
      </w:r>
    </w:p>
    <w:p w14:paraId="799C69DC" w14:textId="71D97A3E" w:rsidR="00B67D5F" w:rsidRPr="00DE1661" w:rsidRDefault="00B051D0" w:rsidP="003C6F4C">
      <w:pPr>
        <w:pStyle w:val="10"/>
      </w:pPr>
      <w:r w:rsidRPr="00DE1661">
        <w:lastRenderedPageBreak/>
        <w:fldChar w:fldCharType="end"/>
      </w:r>
      <w:bookmarkStart w:id="7" w:name="_Toc106900376"/>
      <w:bookmarkStart w:id="8" w:name="_Toc106983248"/>
      <w:r w:rsidR="00883962" w:rsidRPr="00DE1661">
        <w:t xml:space="preserve"> </w:t>
      </w:r>
      <w:bookmarkStart w:id="9" w:name="_Toc133150418"/>
      <w:r w:rsidR="003D247A" w:rsidRPr="00DE1661">
        <w:t xml:space="preserve">Using </w:t>
      </w:r>
      <w:r w:rsidR="00103D66" w:rsidRPr="00DE1661">
        <w:t xml:space="preserve">This </w:t>
      </w:r>
      <w:r w:rsidR="003D247A" w:rsidRPr="00DE1661">
        <w:t>Manual</w:t>
      </w:r>
      <w:bookmarkEnd w:id="7"/>
      <w:bookmarkEnd w:id="8"/>
      <w:bookmarkEnd w:id="9"/>
    </w:p>
    <w:p w14:paraId="28F79587" w14:textId="3C16451E" w:rsidR="008A3BA3" w:rsidRPr="00DE1661" w:rsidRDefault="001E61AF" w:rsidP="008D0402">
      <w:pPr>
        <w:pStyle w:val="EN"/>
        <w:rPr>
          <w:rFonts w:eastAsiaTheme="minorEastAsia"/>
        </w:rPr>
      </w:pPr>
      <w:bookmarkStart w:id="10" w:name="1.1_Function_of_this_document"/>
      <w:bookmarkStart w:id="11" w:name="_bookmark1"/>
      <w:bookmarkEnd w:id="10"/>
      <w:bookmarkEnd w:id="11"/>
      <w:r w:rsidRPr="00DE1661">
        <w:t xml:space="preserve">This manual provides the </w:t>
      </w:r>
      <w:r w:rsidR="00883962" w:rsidRPr="00DE1661">
        <w:t>procedures for installing and operating of</w:t>
      </w:r>
      <w:r w:rsidRPr="00DE1661">
        <w:t xml:space="preserve"> the MaxiCharger DC </w:t>
      </w:r>
      <w:r w:rsidR="00474468">
        <w:t>Compact</w:t>
      </w:r>
      <w:r w:rsidRPr="00DE1661">
        <w:t>. Read through this manual and become familiarized with the instructions of the MaxiCharger prior to installation to ensure successful</w:t>
      </w:r>
      <w:r w:rsidR="00883962" w:rsidRPr="00DE1661">
        <w:t xml:space="preserve"> use</w:t>
      </w:r>
      <w:r w:rsidRPr="00DE1661">
        <w:t>.</w:t>
      </w:r>
    </w:p>
    <w:p w14:paraId="33DEB513" w14:textId="4BDD69A6" w:rsidR="00103D66" w:rsidRPr="00DE1661" w:rsidRDefault="00883962" w:rsidP="00116D06">
      <w:pPr>
        <w:pStyle w:val="EN"/>
      </w:pPr>
      <w:bookmarkStart w:id="12" w:name="1.2_Target_group"/>
      <w:bookmarkStart w:id="13" w:name="_bookmark2"/>
      <w:bookmarkEnd w:id="12"/>
      <w:bookmarkEnd w:id="13"/>
      <w:r w:rsidRPr="00DE1661">
        <w:t>This</w:t>
      </w:r>
      <w:r w:rsidR="00103D66" w:rsidRPr="00DE1661">
        <w:t xml:space="preserve"> document is intended for these groups:</w:t>
      </w:r>
    </w:p>
    <w:p w14:paraId="01D57398" w14:textId="082AD927" w:rsidR="00103D66" w:rsidRPr="00DE1661" w:rsidRDefault="00103D66" w:rsidP="00116D06">
      <w:pPr>
        <w:pStyle w:val="ItemList"/>
        <w:spacing w:before="48" w:after="48"/>
      </w:pPr>
      <w:r w:rsidRPr="00DE1661">
        <w:t xml:space="preserve">Owner of the </w:t>
      </w:r>
      <w:r w:rsidR="003D247A" w:rsidRPr="00DE1661">
        <w:t>MaxiCharger</w:t>
      </w:r>
    </w:p>
    <w:p w14:paraId="74C051F3" w14:textId="13D54F8A" w:rsidR="00103D66" w:rsidRPr="00DE1661" w:rsidRDefault="00103D66" w:rsidP="00116D06">
      <w:pPr>
        <w:pStyle w:val="ItemList"/>
        <w:spacing w:before="48" w:after="48"/>
      </w:pPr>
      <w:r w:rsidRPr="00DE1661">
        <w:t>I</w:t>
      </w:r>
      <w:r w:rsidR="000D1386" w:rsidRPr="00DE1661">
        <w:t>nstallation E</w:t>
      </w:r>
      <w:r w:rsidRPr="00DE1661">
        <w:t>ngineer</w:t>
      </w:r>
    </w:p>
    <w:p w14:paraId="0D9C2AE0" w14:textId="1D75F9C9" w:rsidR="00B67D5F" w:rsidRPr="00DE1661" w:rsidRDefault="00883962" w:rsidP="008F3E23">
      <w:pPr>
        <w:pStyle w:val="2"/>
        <w:spacing w:before="240"/>
        <w:rPr>
          <w:rFonts w:cs="Arial"/>
        </w:rPr>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DE1661">
        <w:rPr>
          <w:rFonts w:cs="Arial"/>
        </w:rPr>
        <w:t xml:space="preserve"> </w:t>
      </w:r>
      <w:bookmarkStart w:id="20" w:name="_Toc133150419"/>
      <w:r w:rsidR="00103D66" w:rsidRPr="00DE1661">
        <w:rPr>
          <w:rFonts w:cs="Arial"/>
        </w:rPr>
        <w:t>Conventions</w:t>
      </w:r>
      <w:bookmarkEnd w:id="18"/>
      <w:bookmarkEnd w:id="19"/>
      <w:bookmarkEnd w:id="20"/>
    </w:p>
    <w:p w14:paraId="3B258B46" w14:textId="4DEB64C2" w:rsidR="00103D66" w:rsidRPr="00DE1661"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3150420"/>
      <w:r w:rsidRPr="00DE1661">
        <w:t>Bold Text</w:t>
      </w:r>
      <w:bookmarkEnd w:id="21"/>
      <w:bookmarkEnd w:id="22"/>
      <w:bookmarkEnd w:id="23"/>
      <w:bookmarkEnd w:id="24"/>
      <w:bookmarkEnd w:id="25"/>
      <w:bookmarkEnd w:id="26"/>
      <w:bookmarkEnd w:id="27"/>
      <w:bookmarkEnd w:id="28"/>
      <w:bookmarkEnd w:id="29"/>
      <w:bookmarkEnd w:id="30"/>
    </w:p>
    <w:p w14:paraId="43BAC796" w14:textId="4B9700E0" w:rsidR="00103D66" w:rsidRPr="00DE1661" w:rsidRDefault="00103D66" w:rsidP="00116D06">
      <w:pPr>
        <w:pStyle w:val="EN"/>
      </w:pPr>
      <w:r w:rsidRPr="00DE1661">
        <w:t xml:space="preserve">Bold text is used to highlight selectable items such as buttons and menu options. </w:t>
      </w:r>
    </w:p>
    <w:p w14:paraId="6F87A9D2" w14:textId="363A745D" w:rsidR="00103D66" w:rsidRPr="00DE1661" w:rsidRDefault="007D67FB" w:rsidP="008F3E23">
      <w:pPr>
        <w:pStyle w:val="3"/>
        <w:spacing w:before="240"/>
        <w:rPr>
          <w:rFonts w:eastAsia="宋体"/>
        </w:rPr>
      </w:pPr>
      <w:bookmarkStart w:id="31" w:name="_Toc133150421"/>
      <w:r w:rsidRPr="00DE1661">
        <w:t>Signal Words</w:t>
      </w:r>
      <w:bookmarkEnd w:id="31"/>
    </w:p>
    <w:p w14:paraId="5FDF5074" w14:textId="5102F793" w:rsidR="00103D66" w:rsidRPr="00DE1661" w:rsidRDefault="008A3BA3" w:rsidP="00116D06">
      <w:pPr>
        <w:pStyle w:val="ItemList"/>
        <w:spacing w:before="48" w:after="48"/>
      </w:pPr>
      <w:r w:rsidRPr="00DE1661">
        <w:rPr>
          <w:b/>
        </w:rPr>
        <w:t>NOTE</w:t>
      </w:r>
      <w:r w:rsidRPr="00DE1661">
        <w:t xml:space="preserve">: </w:t>
      </w:r>
      <w:r w:rsidR="00103D66" w:rsidRPr="00DE1661">
        <w:t>provides helpful information such as additional explanations, tips, and comments.</w:t>
      </w:r>
    </w:p>
    <w:p w14:paraId="48CB3188" w14:textId="41341811" w:rsidR="00103D66" w:rsidRPr="00DE1661" w:rsidRDefault="008A3BA3" w:rsidP="00116D06">
      <w:pPr>
        <w:pStyle w:val="ItemList"/>
        <w:spacing w:before="48" w:after="48"/>
      </w:pPr>
      <w:r w:rsidRPr="00DE1661">
        <w:rPr>
          <w:b/>
        </w:rPr>
        <w:t>IMPORTANT</w:t>
      </w:r>
      <w:r w:rsidRPr="00DE1661">
        <w:t xml:space="preserve">: </w:t>
      </w:r>
      <w:r w:rsidR="00103D66" w:rsidRPr="00DE1661">
        <w:t>indicates a situation that, if not avoided, may result in damage to the test equipment or vehicle.</w:t>
      </w:r>
    </w:p>
    <w:p w14:paraId="27CB569A" w14:textId="4FA0B1B6" w:rsidR="008A3BA3" w:rsidRPr="00DE1661" w:rsidRDefault="008A3BA3" w:rsidP="00116D06">
      <w:pPr>
        <w:pStyle w:val="ItemList"/>
        <w:spacing w:before="48" w:after="48"/>
      </w:pPr>
      <w:r w:rsidRPr="00DE1661">
        <w:rPr>
          <w:b/>
        </w:rPr>
        <w:t>DANGER</w:t>
      </w:r>
      <w:r w:rsidRPr="00DE1661">
        <w:t xml:space="preserve">: </w:t>
      </w:r>
      <w:r w:rsidR="00CF7B75" w:rsidRPr="00DE1661">
        <w:t>i</w:t>
      </w:r>
      <w:r w:rsidR="008D0402" w:rsidRPr="00DE1661">
        <w:t>ndicates an imminently hazardous situation with a high risk level which, if the danger is not avoided, will cause death or serious injury.</w:t>
      </w:r>
    </w:p>
    <w:p w14:paraId="7575D5EA" w14:textId="2308F242" w:rsidR="008A3BA3" w:rsidRPr="00DE1661" w:rsidRDefault="008A3BA3" w:rsidP="00116D06">
      <w:pPr>
        <w:pStyle w:val="ItemList"/>
        <w:spacing w:before="48" w:after="48"/>
      </w:pPr>
      <w:r w:rsidRPr="00DE1661">
        <w:rPr>
          <w:b/>
        </w:rPr>
        <w:t>WARNING</w:t>
      </w:r>
      <w:r w:rsidRPr="00DE1661">
        <w:t xml:space="preserve">: </w:t>
      </w:r>
      <w:r w:rsidR="00CF7B75" w:rsidRPr="00DE1661">
        <w:t>i</w:t>
      </w:r>
      <w:r w:rsidR="008D0402" w:rsidRPr="00DE1661">
        <w:t>ndicates a potentially hazardous situation with moderate risk level which, if the warning is not obeyed, can cause death or serious injury.</w:t>
      </w:r>
    </w:p>
    <w:p w14:paraId="7A060A11" w14:textId="78F6DF17" w:rsidR="008A3BA3" w:rsidRPr="00DE1661" w:rsidRDefault="008A3BA3" w:rsidP="00116D06">
      <w:pPr>
        <w:pStyle w:val="ItemList"/>
        <w:spacing w:before="48" w:after="48"/>
      </w:pPr>
      <w:r w:rsidRPr="00DE1661">
        <w:rPr>
          <w:b/>
        </w:rPr>
        <w:t>CAUTION</w:t>
      </w:r>
      <w:r w:rsidRPr="00DE1661">
        <w:t xml:space="preserve">: </w:t>
      </w:r>
      <w:r w:rsidR="00CF7B75" w:rsidRPr="00DE1661">
        <w:t>i</w:t>
      </w:r>
      <w:r w:rsidR="008D0402" w:rsidRPr="00DE1661">
        <w:t>ndicates a potentially hazardous situation with a medium risk level which, if the caution is not obeyed, may cause minor or moderate injury or damage to the equipment.</w:t>
      </w:r>
    </w:p>
    <w:p w14:paraId="36381A01" w14:textId="287407C9" w:rsidR="00103D66" w:rsidRPr="00DE1661" w:rsidRDefault="00103D66" w:rsidP="008F3E23">
      <w:pPr>
        <w:pStyle w:val="3"/>
        <w:spacing w:before="240"/>
        <w:rPr>
          <w:rFonts w:eastAsia="宋体"/>
        </w:rPr>
      </w:pPr>
      <w:bookmarkStart w:id="32" w:name="_Toc91000985"/>
      <w:bookmarkStart w:id="33" w:name="_Toc85095901"/>
      <w:bookmarkStart w:id="34" w:name="_Toc106900380"/>
      <w:bookmarkStart w:id="35" w:name="_Toc106983252"/>
      <w:bookmarkStart w:id="36" w:name="_Toc133150422"/>
      <w:r w:rsidRPr="00DE1661">
        <w:t>Hyperlink</w:t>
      </w:r>
      <w:bookmarkEnd w:id="32"/>
      <w:bookmarkEnd w:id="33"/>
      <w:r w:rsidR="00F86502" w:rsidRPr="00DE1661">
        <w:t>s</w:t>
      </w:r>
      <w:bookmarkEnd w:id="34"/>
      <w:bookmarkEnd w:id="35"/>
      <w:bookmarkEnd w:id="36"/>
    </w:p>
    <w:p w14:paraId="214A6BE9" w14:textId="64C6F0B5" w:rsidR="00467A6B" w:rsidRPr="00DE1661" w:rsidRDefault="008D0402" w:rsidP="00116D06">
      <w:pPr>
        <w:pStyle w:val="EN"/>
      </w:pPr>
      <w:r w:rsidRPr="00DE1661">
        <w:t>Hyperlinks and links that take you to other related articles, procedures, and illustrations are available in electronic documents.</w:t>
      </w:r>
    </w:p>
    <w:p w14:paraId="395F4854" w14:textId="6A5B394C" w:rsidR="008D0402" w:rsidRPr="00DE1661" w:rsidRDefault="008D0402" w:rsidP="008D0402">
      <w:pPr>
        <w:pStyle w:val="3"/>
        <w:spacing w:before="240"/>
      </w:pPr>
      <w:bookmarkStart w:id="37" w:name="_Toc133150423"/>
      <w:r w:rsidRPr="00DE1661">
        <w:t>Illustrations</w:t>
      </w:r>
      <w:bookmarkEnd w:id="37"/>
    </w:p>
    <w:p w14:paraId="48B21717" w14:textId="4C9F0326" w:rsidR="008D0402" w:rsidRDefault="008D0402" w:rsidP="00116D06">
      <w:pPr>
        <w:pStyle w:val="EN"/>
      </w:pPr>
      <w:r w:rsidRPr="00DE1661">
        <w:t>Illustrations used in this manual are only examples; the actual product(s) or screens may vary.</w:t>
      </w:r>
    </w:p>
    <w:p w14:paraId="2FD1D452" w14:textId="632D9B71" w:rsidR="0034501B" w:rsidRPr="00C436FE" w:rsidRDefault="0034501B" w:rsidP="0034501B">
      <w:pPr>
        <w:pStyle w:val="3"/>
        <w:spacing w:before="240"/>
      </w:pPr>
      <w:bookmarkStart w:id="38" w:name="_Toc133150424"/>
      <w:r w:rsidRPr="00C436FE">
        <w:lastRenderedPageBreak/>
        <w:t>Revision History</w:t>
      </w:r>
      <w:bookmarkEnd w:id="38"/>
    </w:p>
    <w:tbl>
      <w:tblPr>
        <w:tblStyle w:val="af0"/>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4501B" w:rsidRPr="00E52B29" w14:paraId="495FFB5A" w14:textId="77777777" w:rsidTr="00224C72">
        <w:tc>
          <w:tcPr>
            <w:tcW w:w="2168" w:type="dxa"/>
            <w:tcBorders>
              <w:bottom w:val="nil"/>
              <w:right w:val="nil"/>
            </w:tcBorders>
            <w:shd w:val="clear" w:color="auto" w:fill="D9D9D9" w:themeFill="background1" w:themeFillShade="D9"/>
          </w:tcPr>
          <w:p w14:paraId="6376B368" w14:textId="77777777" w:rsidR="0034501B" w:rsidRPr="00E52B29" w:rsidRDefault="0034501B" w:rsidP="00976380">
            <w:pPr>
              <w:pStyle w:val="BodytextUserManual"/>
              <w:spacing w:before="120" w:after="120"/>
              <w:ind w:left="561" w:hanging="561"/>
              <w:rPr>
                <w:b/>
                <w:szCs w:val="18"/>
              </w:rPr>
            </w:pPr>
            <w:r w:rsidRPr="00E52B29">
              <w:rPr>
                <w:b/>
                <w:szCs w:val="18"/>
              </w:rPr>
              <w:t>Version</w:t>
            </w:r>
          </w:p>
        </w:tc>
        <w:tc>
          <w:tcPr>
            <w:tcW w:w="2355" w:type="dxa"/>
            <w:tcBorders>
              <w:left w:val="nil"/>
              <w:bottom w:val="nil"/>
              <w:right w:val="nil"/>
            </w:tcBorders>
            <w:shd w:val="clear" w:color="auto" w:fill="D9D9D9" w:themeFill="background1" w:themeFillShade="D9"/>
          </w:tcPr>
          <w:p w14:paraId="5BCD9198" w14:textId="77777777" w:rsidR="0034501B" w:rsidRPr="00E52B29" w:rsidRDefault="0034501B" w:rsidP="00976380">
            <w:pPr>
              <w:pStyle w:val="BodytextUserManual"/>
              <w:spacing w:before="120" w:after="120"/>
              <w:ind w:left="561" w:hanging="561"/>
              <w:rPr>
                <w:b/>
                <w:szCs w:val="18"/>
              </w:rPr>
            </w:pPr>
            <w:r w:rsidRPr="00E52B29">
              <w:rPr>
                <w:b/>
                <w:szCs w:val="18"/>
              </w:rPr>
              <w:t>Date</w:t>
            </w:r>
          </w:p>
        </w:tc>
        <w:tc>
          <w:tcPr>
            <w:tcW w:w="2451" w:type="dxa"/>
            <w:tcBorders>
              <w:left w:val="nil"/>
              <w:bottom w:val="nil"/>
            </w:tcBorders>
            <w:shd w:val="clear" w:color="auto" w:fill="D9D9D9" w:themeFill="background1" w:themeFillShade="D9"/>
          </w:tcPr>
          <w:p w14:paraId="785754E0" w14:textId="77777777" w:rsidR="0034501B" w:rsidRPr="00E52B29" w:rsidRDefault="0034501B" w:rsidP="00976380">
            <w:pPr>
              <w:pStyle w:val="BodytextUserManual"/>
              <w:spacing w:before="120" w:after="120"/>
              <w:ind w:left="561" w:hanging="561"/>
              <w:rPr>
                <w:b/>
                <w:szCs w:val="18"/>
              </w:rPr>
            </w:pPr>
            <w:r w:rsidRPr="00E52B29">
              <w:rPr>
                <w:b/>
                <w:szCs w:val="18"/>
              </w:rPr>
              <w:t>Descriptions</w:t>
            </w:r>
          </w:p>
        </w:tc>
      </w:tr>
      <w:tr w:rsidR="0034501B" w:rsidRPr="00E52B29" w14:paraId="005A6C96" w14:textId="77777777" w:rsidTr="00224C72">
        <w:tc>
          <w:tcPr>
            <w:tcW w:w="2168" w:type="dxa"/>
            <w:tcBorders>
              <w:top w:val="nil"/>
              <w:bottom w:val="single" w:sz="4" w:space="0" w:color="auto"/>
              <w:right w:val="nil"/>
            </w:tcBorders>
          </w:tcPr>
          <w:p w14:paraId="023A8DC8" w14:textId="77777777" w:rsidR="0034501B" w:rsidRPr="00E52B29" w:rsidRDefault="0034501B" w:rsidP="00976380">
            <w:pPr>
              <w:pStyle w:val="BodytextUserManual"/>
              <w:spacing w:before="120" w:after="120"/>
              <w:ind w:left="559" w:hanging="559"/>
              <w:rPr>
                <w:szCs w:val="18"/>
              </w:rPr>
            </w:pPr>
            <w:r w:rsidRPr="00E52B29">
              <w:rPr>
                <w:szCs w:val="18"/>
              </w:rPr>
              <w:t>V1</w:t>
            </w:r>
          </w:p>
        </w:tc>
        <w:tc>
          <w:tcPr>
            <w:tcW w:w="2355" w:type="dxa"/>
            <w:tcBorders>
              <w:top w:val="nil"/>
              <w:left w:val="nil"/>
              <w:bottom w:val="single" w:sz="4" w:space="0" w:color="auto"/>
              <w:right w:val="nil"/>
            </w:tcBorders>
          </w:tcPr>
          <w:p w14:paraId="1B5DDC38" w14:textId="7F931F44" w:rsidR="0034501B" w:rsidRPr="00E52B29" w:rsidRDefault="0034501B" w:rsidP="00D02218">
            <w:pPr>
              <w:pStyle w:val="BodytextUserManual"/>
              <w:spacing w:before="120" w:after="120"/>
              <w:ind w:left="559" w:hanging="559"/>
              <w:rPr>
                <w:szCs w:val="18"/>
              </w:rPr>
            </w:pPr>
            <w:r w:rsidRPr="00E52B29">
              <w:rPr>
                <w:szCs w:val="18"/>
              </w:rPr>
              <w:t>2022.</w:t>
            </w:r>
            <w:r>
              <w:rPr>
                <w:szCs w:val="18"/>
              </w:rPr>
              <w:t>11</w:t>
            </w:r>
            <w:r w:rsidRPr="00E52B29">
              <w:rPr>
                <w:szCs w:val="18"/>
              </w:rPr>
              <w:t>.2</w:t>
            </w:r>
            <w:r>
              <w:rPr>
                <w:szCs w:val="18"/>
              </w:rPr>
              <w:t>5</w:t>
            </w:r>
          </w:p>
        </w:tc>
        <w:tc>
          <w:tcPr>
            <w:tcW w:w="2451" w:type="dxa"/>
            <w:tcBorders>
              <w:top w:val="nil"/>
              <w:left w:val="nil"/>
              <w:bottom w:val="single" w:sz="4" w:space="0" w:color="auto"/>
            </w:tcBorders>
          </w:tcPr>
          <w:p w14:paraId="7AD60A6A" w14:textId="77777777" w:rsidR="0034501B" w:rsidRPr="00E52B29" w:rsidRDefault="0034501B" w:rsidP="00976380">
            <w:pPr>
              <w:pStyle w:val="BodytextUserManual"/>
              <w:spacing w:before="120" w:after="120"/>
              <w:ind w:left="559" w:hanging="559"/>
              <w:rPr>
                <w:szCs w:val="18"/>
              </w:rPr>
            </w:pPr>
            <w:r w:rsidRPr="00E52B29">
              <w:rPr>
                <w:szCs w:val="18"/>
              </w:rPr>
              <w:t>Initial version</w:t>
            </w:r>
          </w:p>
        </w:tc>
      </w:tr>
      <w:tr w:rsidR="0034501B" w:rsidRPr="00E52B29" w14:paraId="068533D8" w14:textId="77777777" w:rsidTr="00224C72">
        <w:tc>
          <w:tcPr>
            <w:tcW w:w="2168" w:type="dxa"/>
            <w:tcBorders>
              <w:top w:val="single" w:sz="4" w:space="0" w:color="auto"/>
              <w:bottom w:val="single" w:sz="4" w:space="0" w:color="auto"/>
              <w:right w:val="nil"/>
            </w:tcBorders>
          </w:tcPr>
          <w:p w14:paraId="28047582" w14:textId="77777777" w:rsidR="0034501B" w:rsidRPr="00E52B29" w:rsidRDefault="0034501B" w:rsidP="00976380">
            <w:pPr>
              <w:pStyle w:val="BodytextUserManual"/>
              <w:spacing w:before="120" w:after="120"/>
              <w:ind w:left="559" w:hanging="559"/>
              <w:rPr>
                <w:szCs w:val="18"/>
              </w:rPr>
            </w:pPr>
            <w:r w:rsidRPr="00E52B29">
              <w:rPr>
                <w:szCs w:val="18"/>
              </w:rPr>
              <w:t>V2</w:t>
            </w:r>
          </w:p>
        </w:tc>
        <w:tc>
          <w:tcPr>
            <w:tcW w:w="2355" w:type="dxa"/>
            <w:tcBorders>
              <w:top w:val="single" w:sz="4" w:space="0" w:color="auto"/>
              <w:left w:val="nil"/>
              <w:bottom w:val="single" w:sz="4" w:space="0" w:color="auto"/>
              <w:right w:val="nil"/>
            </w:tcBorders>
          </w:tcPr>
          <w:p w14:paraId="4E1CCCDA" w14:textId="77777777" w:rsidR="0034501B" w:rsidRPr="00E52B29" w:rsidRDefault="0034501B" w:rsidP="00976380">
            <w:pPr>
              <w:pStyle w:val="BodytextUserManual"/>
              <w:spacing w:before="120" w:after="120"/>
              <w:ind w:left="559" w:hanging="559"/>
              <w:rPr>
                <w:szCs w:val="18"/>
              </w:rPr>
            </w:pPr>
            <w:r>
              <w:rPr>
                <w:szCs w:val="18"/>
              </w:rPr>
              <w:t>2023</w:t>
            </w:r>
            <w:r w:rsidRPr="00E52B29">
              <w:rPr>
                <w:szCs w:val="18"/>
              </w:rPr>
              <w:t>.</w:t>
            </w:r>
            <w:r>
              <w:rPr>
                <w:szCs w:val="18"/>
              </w:rPr>
              <w:t>02</w:t>
            </w:r>
            <w:r w:rsidRPr="00E52B29">
              <w:rPr>
                <w:szCs w:val="18"/>
              </w:rPr>
              <w:t>.</w:t>
            </w:r>
            <w:r>
              <w:rPr>
                <w:szCs w:val="18"/>
              </w:rPr>
              <w:t>20</w:t>
            </w:r>
          </w:p>
        </w:tc>
        <w:tc>
          <w:tcPr>
            <w:tcW w:w="2451" w:type="dxa"/>
            <w:tcBorders>
              <w:top w:val="single" w:sz="4" w:space="0" w:color="auto"/>
              <w:left w:val="nil"/>
              <w:bottom w:val="single" w:sz="4" w:space="0" w:color="auto"/>
            </w:tcBorders>
          </w:tcPr>
          <w:p w14:paraId="41EB9A24" w14:textId="77777777" w:rsidR="0034501B" w:rsidRPr="00E52B29" w:rsidRDefault="0034501B" w:rsidP="00976380">
            <w:pPr>
              <w:pStyle w:val="BodytextUserManual"/>
              <w:spacing w:before="120" w:after="120"/>
              <w:ind w:left="0"/>
              <w:jc w:val="left"/>
              <w:rPr>
                <w:szCs w:val="18"/>
              </w:rPr>
            </w:pPr>
            <w:r w:rsidRPr="00E52B29">
              <w:rPr>
                <w:szCs w:val="18"/>
              </w:rPr>
              <w:t>Complete overhaul</w:t>
            </w:r>
          </w:p>
        </w:tc>
      </w:tr>
      <w:tr w:rsidR="00C436FE" w:rsidRPr="00E52B29" w14:paraId="547E6ED9" w14:textId="77777777" w:rsidTr="00224C72">
        <w:tc>
          <w:tcPr>
            <w:tcW w:w="2168" w:type="dxa"/>
            <w:tcBorders>
              <w:top w:val="single" w:sz="4" w:space="0" w:color="auto"/>
              <w:bottom w:val="single" w:sz="4" w:space="0" w:color="auto"/>
              <w:right w:val="nil"/>
            </w:tcBorders>
          </w:tcPr>
          <w:p w14:paraId="1655212C" w14:textId="2EA53561" w:rsidR="00C436FE" w:rsidRPr="00E52B29" w:rsidRDefault="00C436FE" w:rsidP="00976380">
            <w:pPr>
              <w:pStyle w:val="BodytextUserManual"/>
              <w:spacing w:before="120" w:after="120"/>
              <w:ind w:left="559" w:hanging="559"/>
              <w:rPr>
                <w:szCs w:val="18"/>
              </w:rPr>
            </w:pPr>
            <w:r>
              <w:rPr>
                <w:rFonts w:hint="eastAsia"/>
                <w:szCs w:val="18"/>
              </w:rPr>
              <w:t>V</w:t>
            </w:r>
            <w:r>
              <w:rPr>
                <w:szCs w:val="18"/>
              </w:rPr>
              <w:t>2.1</w:t>
            </w:r>
          </w:p>
        </w:tc>
        <w:tc>
          <w:tcPr>
            <w:tcW w:w="2355" w:type="dxa"/>
            <w:tcBorders>
              <w:top w:val="single" w:sz="4" w:space="0" w:color="auto"/>
              <w:left w:val="nil"/>
              <w:bottom w:val="single" w:sz="4" w:space="0" w:color="auto"/>
              <w:right w:val="nil"/>
            </w:tcBorders>
          </w:tcPr>
          <w:p w14:paraId="5AE66455" w14:textId="64A368F7" w:rsidR="00C436FE" w:rsidRDefault="00C436FE" w:rsidP="00782744">
            <w:pPr>
              <w:pStyle w:val="BodytextUserManual"/>
              <w:spacing w:before="120" w:after="120"/>
              <w:ind w:left="559" w:hanging="559"/>
              <w:rPr>
                <w:szCs w:val="18"/>
              </w:rPr>
            </w:pPr>
            <w:r>
              <w:rPr>
                <w:rFonts w:hint="eastAsia"/>
                <w:szCs w:val="18"/>
              </w:rPr>
              <w:t>2</w:t>
            </w:r>
            <w:r>
              <w:rPr>
                <w:szCs w:val="18"/>
              </w:rPr>
              <w:t>023.0</w:t>
            </w:r>
            <w:r w:rsidR="00E356F6">
              <w:rPr>
                <w:szCs w:val="18"/>
              </w:rPr>
              <w:t>4</w:t>
            </w:r>
            <w:r>
              <w:rPr>
                <w:szCs w:val="18"/>
              </w:rPr>
              <w:t>.</w:t>
            </w:r>
            <w:r w:rsidR="00C04120">
              <w:rPr>
                <w:szCs w:val="18"/>
              </w:rPr>
              <w:t>23</w:t>
            </w:r>
            <w:bookmarkStart w:id="39" w:name="_GoBack"/>
            <w:bookmarkEnd w:id="39"/>
          </w:p>
        </w:tc>
        <w:tc>
          <w:tcPr>
            <w:tcW w:w="2451" w:type="dxa"/>
            <w:tcBorders>
              <w:top w:val="single" w:sz="4" w:space="0" w:color="auto"/>
              <w:left w:val="nil"/>
              <w:bottom w:val="single" w:sz="4" w:space="0" w:color="auto"/>
            </w:tcBorders>
          </w:tcPr>
          <w:p w14:paraId="65A8170D" w14:textId="70196528" w:rsidR="00A00AC5" w:rsidRDefault="00A00AC5" w:rsidP="00976380">
            <w:pPr>
              <w:pStyle w:val="BodytextUserManual"/>
              <w:spacing w:before="120" w:after="120"/>
              <w:ind w:left="0"/>
              <w:jc w:val="left"/>
              <w:rPr>
                <w:szCs w:val="18"/>
              </w:rPr>
            </w:pPr>
            <w:r>
              <w:rPr>
                <w:rFonts w:hint="eastAsia"/>
                <w:szCs w:val="18"/>
              </w:rPr>
              <w:t>P</w:t>
            </w:r>
            <w:r>
              <w:rPr>
                <w:szCs w:val="18"/>
              </w:rPr>
              <w:t>roduct name revision</w:t>
            </w:r>
          </w:p>
          <w:p w14:paraId="3D59F70F" w14:textId="4AEC3BE9" w:rsidR="00782744" w:rsidRDefault="00782744" w:rsidP="00976380">
            <w:pPr>
              <w:pStyle w:val="BodytextUserManual"/>
              <w:spacing w:before="120" w:after="120"/>
              <w:ind w:left="0"/>
              <w:jc w:val="left"/>
              <w:rPr>
                <w:szCs w:val="18"/>
              </w:rPr>
            </w:pPr>
            <w:r>
              <w:rPr>
                <w:szCs w:val="18"/>
              </w:rPr>
              <w:t xml:space="preserve">Linguistic revision </w:t>
            </w:r>
          </w:p>
          <w:p w14:paraId="45F33D66" w14:textId="4A767D6E" w:rsidR="00224C72" w:rsidRDefault="00224C72" w:rsidP="00976380">
            <w:pPr>
              <w:pStyle w:val="BodytextUserManual"/>
              <w:spacing w:before="120" w:after="120"/>
              <w:ind w:left="0"/>
              <w:jc w:val="left"/>
              <w:rPr>
                <w:szCs w:val="18"/>
              </w:rPr>
            </w:pPr>
            <w:r>
              <w:rPr>
                <w:rFonts w:hint="eastAsia"/>
                <w:szCs w:val="18"/>
              </w:rPr>
              <w:t>2</w:t>
            </w:r>
            <w:r>
              <w:rPr>
                <w:szCs w:val="18"/>
              </w:rPr>
              <w:t>.1 Fire protection added</w:t>
            </w:r>
          </w:p>
          <w:p w14:paraId="3EB6D368" w14:textId="31398F13" w:rsidR="00224C72" w:rsidRDefault="00224C72" w:rsidP="00976380">
            <w:pPr>
              <w:pStyle w:val="BodytextUserManual"/>
              <w:spacing w:before="120" w:after="120"/>
              <w:ind w:left="0"/>
              <w:jc w:val="left"/>
              <w:rPr>
                <w:szCs w:val="18"/>
              </w:rPr>
            </w:pPr>
            <w:r>
              <w:rPr>
                <w:szCs w:val="18"/>
              </w:rPr>
              <w:t>2.2 Disposal instructions added</w:t>
            </w:r>
          </w:p>
          <w:p w14:paraId="5299F1C1" w14:textId="01FD37E9" w:rsidR="00897708" w:rsidRDefault="00897708" w:rsidP="00976380">
            <w:pPr>
              <w:pStyle w:val="BodytextUserManual"/>
              <w:spacing w:before="120" w:after="120"/>
              <w:ind w:left="0"/>
              <w:jc w:val="left"/>
              <w:rPr>
                <w:szCs w:val="18"/>
              </w:rPr>
            </w:pPr>
            <w:r>
              <w:rPr>
                <w:szCs w:val="18"/>
              </w:rPr>
              <w:t>3.4 Product dimensions added</w:t>
            </w:r>
          </w:p>
          <w:p w14:paraId="38C551C1" w14:textId="77777777" w:rsidR="00C436FE" w:rsidRDefault="00224C72" w:rsidP="00976380">
            <w:pPr>
              <w:pStyle w:val="BodytextUserManual"/>
              <w:spacing w:before="120" w:after="120"/>
              <w:ind w:left="0"/>
              <w:jc w:val="left"/>
              <w:rPr>
                <w:szCs w:val="18"/>
              </w:rPr>
            </w:pPr>
            <w:r>
              <w:rPr>
                <w:rFonts w:hint="eastAsia"/>
                <w:szCs w:val="18"/>
              </w:rPr>
              <w:t>5</w:t>
            </w:r>
            <w:r>
              <w:rPr>
                <w:szCs w:val="18"/>
              </w:rPr>
              <w:t>. Installation updated</w:t>
            </w:r>
          </w:p>
          <w:p w14:paraId="1B124182" w14:textId="77777777" w:rsidR="00224C72" w:rsidRDefault="00224C72" w:rsidP="00976380">
            <w:pPr>
              <w:pStyle w:val="BodytextUserManual"/>
              <w:spacing w:before="120" w:after="120"/>
              <w:ind w:left="0"/>
              <w:jc w:val="left"/>
              <w:rPr>
                <w:szCs w:val="18"/>
              </w:rPr>
            </w:pPr>
            <w:r>
              <w:rPr>
                <w:szCs w:val="18"/>
              </w:rPr>
              <w:t>6.3 Emergency stop response added</w:t>
            </w:r>
          </w:p>
          <w:p w14:paraId="53A3F86E" w14:textId="39B48DA5" w:rsidR="00C04120" w:rsidRPr="00E52B29" w:rsidRDefault="00C04120" w:rsidP="00976380">
            <w:pPr>
              <w:pStyle w:val="BodytextUserManual"/>
              <w:spacing w:before="120" w:after="120"/>
              <w:ind w:left="0"/>
              <w:jc w:val="left"/>
              <w:rPr>
                <w:szCs w:val="18"/>
              </w:rPr>
            </w:pPr>
            <w:r>
              <w:rPr>
                <w:szCs w:val="18"/>
              </w:rPr>
              <w:t>6.5 Configuring the cloud platform added</w:t>
            </w:r>
          </w:p>
        </w:tc>
      </w:tr>
    </w:tbl>
    <w:p w14:paraId="67B1309D" w14:textId="77777777" w:rsidR="0034501B" w:rsidRPr="00DE1661" w:rsidRDefault="0034501B" w:rsidP="00116D06">
      <w:pPr>
        <w:pStyle w:val="EN"/>
      </w:pPr>
    </w:p>
    <w:p w14:paraId="76EFFD7C" w14:textId="77777777" w:rsidR="00467A6B" w:rsidRPr="00DE1661" w:rsidRDefault="00467A6B" w:rsidP="00467A6B">
      <w:pPr>
        <w:sectPr w:rsidR="00467A6B" w:rsidRPr="00DE1661" w:rsidSect="00D26989">
          <w:pgSz w:w="8392" w:h="11907"/>
          <w:pgMar w:top="567" w:right="567" w:bottom="567" w:left="567" w:header="0" w:footer="340" w:gutter="0"/>
          <w:pgNumType w:start="1"/>
          <w:cols w:space="720"/>
          <w:docGrid w:linePitch="245"/>
        </w:sectPr>
      </w:pPr>
    </w:p>
    <w:p w14:paraId="22C6BABA" w14:textId="2D0FBB68" w:rsidR="00AB74AC" w:rsidRDefault="00883962" w:rsidP="00777848">
      <w:pPr>
        <w:pStyle w:val="10"/>
      </w:pPr>
      <w:bookmarkStart w:id="40" w:name="1.9_General_symbols_and_signal_words"/>
      <w:bookmarkStart w:id="41" w:name="_bookmark9"/>
      <w:bookmarkStart w:id="42" w:name="1.10_Special_symbols_for_warnings_and_da"/>
      <w:bookmarkStart w:id="43" w:name="_bookmark10"/>
      <w:bookmarkStart w:id="44" w:name="1.11_Related_documents"/>
      <w:bookmarkStart w:id="45" w:name="_bookmark11"/>
      <w:bookmarkStart w:id="46" w:name="1.12_Manufacturer_and_contact_data"/>
      <w:bookmarkStart w:id="47" w:name="_bookmark12"/>
      <w:bookmarkStart w:id="48" w:name="1.13_Abbreviations"/>
      <w:bookmarkStart w:id="49" w:name="_bookmark13"/>
      <w:bookmarkStart w:id="50" w:name="1.14_Terminology"/>
      <w:bookmarkStart w:id="51" w:name="_bookmark14"/>
      <w:bookmarkStart w:id="52" w:name="_Toc106900391"/>
      <w:bookmarkStart w:id="53" w:name="_Toc106983263"/>
      <w:bookmarkEnd w:id="40"/>
      <w:bookmarkEnd w:id="41"/>
      <w:bookmarkEnd w:id="42"/>
      <w:bookmarkEnd w:id="43"/>
      <w:bookmarkEnd w:id="44"/>
      <w:bookmarkEnd w:id="45"/>
      <w:bookmarkEnd w:id="46"/>
      <w:bookmarkEnd w:id="47"/>
      <w:bookmarkEnd w:id="48"/>
      <w:bookmarkEnd w:id="49"/>
      <w:bookmarkEnd w:id="50"/>
      <w:bookmarkEnd w:id="51"/>
      <w:r w:rsidRPr="00DE1661">
        <w:lastRenderedPageBreak/>
        <w:t xml:space="preserve"> </w:t>
      </w:r>
      <w:bookmarkStart w:id="54" w:name="_Toc133150425"/>
      <w:r w:rsidR="00AB74AC">
        <w:t>Safety</w:t>
      </w:r>
      <w:bookmarkEnd w:id="54"/>
      <w:r w:rsidR="00AB74AC">
        <w:t xml:space="preserve"> </w:t>
      </w:r>
    </w:p>
    <w:p w14:paraId="5944CF18" w14:textId="77777777" w:rsidR="00AB74AC" w:rsidRPr="00DE1661" w:rsidRDefault="00AB74AC" w:rsidP="00AB74AC">
      <w:pPr>
        <w:pStyle w:val="2"/>
        <w:spacing w:before="240"/>
        <w:rPr>
          <w:rFonts w:cs="Arial"/>
        </w:rPr>
      </w:pPr>
      <w:bookmarkStart w:id="55" w:name="_Toc106900384"/>
      <w:bookmarkStart w:id="56" w:name="_Toc106983256"/>
      <w:bookmarkStart w:id="57" w:name="_Toc133150426"/>
      <w:r w:rsidRPr="00DE1661">
        <w:rPr>
          <w:rFonts w:cs="Arial"/>
        </w:rPr>
        <w:t>Safety Warnings</w:t>
      </w:r>
      <w:bookmarkEnd w:id="55"/>
      <w:bookmarkEnd w:id="56"/>
      <w:bookmarkEnd w:id="57"/>
    </w:p>
    <w:p w14:paraId="3FC9B691" w14:textId="77777777" w:rsidR="00AB74AC" w:rsidRPr="00DE1661" w:rsidRDefault="00AB74AC" w:rsidP="00923E67">
      <w:pPr>
        <w:pStyle w:val="ad"/>
        <w:numPr>
          <w:ilvl w:val="0"/>
          <w:numId w:val="13"/>
        </w:numPr>
        <w:spacing w:beforeLines="20" w:before="48" w:afterLines="20" w:after="48"/>
        <w:ind w:left="654"/>
      </w:pPr>
      <w:r w:rsidRPr="00DE1661">
        <w:rPr>
          <w:snapToGrid w:val="0"/>
        </w:rPr>
        <w:t xml:space="preserve">Disconnect the power supply to the MaxiCharger </w:t>
      </w:r>
      <w:r w:rsidRPr="00DE1661">
        <w:t>during the entire installation procedure.</w:t>
      </w:r>
    </w:p>
    <w:p w14:paraId="386DB344" w14:textId="77777777" w:rsidR="00AB74AC" w:rsidRPr="00DE1661" w:rsidRDefault="00AB74AC" w:rsidP="00923E67">
      <w:pPr>
        <w:pStyle w:val="ad"/>
        <w:numPr>
          <w:ilvl w:val="0"/>
          <w:numId w:val="13"/>
        </w:numPr>
        <w:spacing w:beforeLines="20" w:before="48" w:afterLines="20" w:after="48"/>
        <w:ind w:left="654"/>
      </w:pPr>
      <w:r w:rsidRPr="00DE1661">
        <w:t>The load capacity of the grid must meet the requirements of the MaxiCharger.</w:t>
      </w:r>
    </w:p>
    <w:p w14:paraId="63830254" w14:textId="77777777" w:rsidR="00AB74AC" w:rsidRPr="00DE1661" w:rsidRDefault="00AB74AC" w:rsidP="00923E67">
      <w:pPr>
        <w:pStyle w:val="ad"/>
        <w:numPr>
          <w:ilvl w:val="0"/>
          <w:numId w:val="13"/>
        </w:numPr>
        <w:spacing w:beforeLines="20" w:before="48" w:afterLines="20" w:after="48"/>
        <w:ind w:left="654"/>
      </w:pPr>
      <w:r w:rsidRPr="00DE1661">
        <w:t>Connect the MaxiCharger to a grounded, metal, permanent wiring system. Otherwise, use the equipment-grounding conductor with the circuit conductors and connect it to the equipment grounding terminal or lead on the product.</w:t>
      </w:r>
    </w:p>
    <w:p w14:paraId="33FD4D6C" w14:textId="77777777" w:rsidR="00AB74AC" w:rsidRPr="00DE1661" w:rsidRDefault="00AB74AC" w:rsidP="00923E67">
      <w:pPr>
        <w:pStyle w:val="ad"/>
        <w:numPr>
          <w:ilvl w:val="0"/>
          <w:numId w:val="13"/>
        </w:numPr>
        <w:spacing w:beforeLines="20" w:before="48" w:afterLines="20" w:after="48"/>
        <w:ind w:left="654"/>
      </w:pPr>
      <w:r w:rsidRPr="00DE1661">
        <w:t>Unqualified personnel must keep a safe distance during the entire installation procedure.</w:t>
      </w:r>
    </w:p>
    <w:p w14:paraId="178FFA35" w14:textId="77777777" w:rsidR="00AB74AC" w:rsidRPr="00DE1661" w:rsidRDefault="00AB74AC" w:rsidP="00923E67">
      <w:pPr>
        <w:pStyle w:val="ad"/>
        <w:numPr>
          <w:ilvl w:val="0"/>
          <w:numId w:val="13"/>
        </w:numPr>
        <w:spacing w:beforeLines="20" w:before="48" w:afterLines="20" w:after="48"/>
        <w:ind w:left="654"/>
      </w:pPr>
      <w:r w:rsidRPr="00DE1661">
        <w:t>The connections to the MaxiCharger must comply with all applicable local rules.</w:t>
      </w:r>
    </w:p>
    <w:p w14:paraId="097E9228" w14:textId="77777777" w:rsidR="00AB74AC" w:rsidRPr="00DE1661" w:rsidRDefault="00AB74AC" w:rsidP="00923E67">
      <w:pPr>
        <w:pStyle w:val="ad"/>
        <w:numPr>
          <w:ilvl w:val="0"/>
          <w:numId w:val="13"/>
        </w:numPr>
        <w:spacing w:beforeLines="20" w:before="48" w:afterLines="20" w:after="48"/>
        <w:ind w:left="654"/>
      </w:pPr>
      <w:r w:rsidRPr="00DE1661">
        <w:t>Only use electrical wires of sufficient gauge and insulation to handle the rated current and voltage demand.</w:t>
      </w:r>
    </w:p>
    <w:p w14:paraId="57B9C645" w14:textId="77777777" w:rsidR="00AB74AC" w:rsidRPr="00DE1661" w:rsidRDefault="00AB74AC" w:rsidP="00923E67">
      <w:pPr>
        <w:pStyle w:val="ad"/>
        <w:numPr>
          <w:ilvl w:val="0"/>
          <w:numId w:val="13"/>
        </w:numPr>
        <w:spacing w:beforeLines="20" w:before="48" w:afterLines="20" w:after="48"/>
        <w:ind w:left="654"/>
      </w:pPr>
      <w:r w:rsidRPr="00DE1661">
        <w:t>Protect the wiring inside the MaxiCharger from damage and do not obstruct the wiring when you perform maintenance on the cabinet.</w:t>
      </w:r>
    </w:p>
    <w:p w14:paraId="0CF838AF" w14:textId="77777777" w:rsidR="00AB74AC" w:rsidRPr="007B61B8" w:rsidRDefault="00AB74AC" w:rsidP="00923E67">
      <w:pPr>
        <w:pStyle w:val="ad"/>
        <w:numPr>
          <w:ilvl w:val="0"/>
          <w:numId w:val="13"/>
        </w:numPr>
        <w:spacing w:beforeLines="20" w:before="48" w:afterLines="20" w:after="48"/>
        <w:ind w:left="654"/>
      </w:pPr>
      <w:r w:rsidRPr="007B61B8">
        <w:t>Protect the MaxiCharger with safety devices and measures as specified by local rules.</w:t>
      </w:r>
    </w:p>
    <w:p w14:paraId="29A34F77" w14:textId="77777777" w:rsidR="00AB74AC" w:rsidRPr="007B61B8" w:rsidRDefault="00AB74AC" w:rsidP="00923E67">
      <w:pPr>
        <w:pStyle w:val="ad"/>
        <w:numPr>
          <w:ilvl w:val="0"/>
          <w:numId w:val="13"/>
        </w:numPr>
        <w:spacing w:beforeLines="20" w:before="48" w:afterLines="20" w:after="48"/>
        <w:ind w:left="654"/>
      </w:pPr>
      <w:r w:rsidRPr="007B61B8">
        <w:t>Do not install or use this equipment near flammable, explosive, harsh, or combustible materials, chemicals or vapors.</w:t>
      </w:r>
    </w:p>
    <w:p w14:paraId="792C636A" w14:textId="7E392EC2" w:rsidR="00AB74AC" w:rsidRPr="007B61B8" w:rsidRDefault="00ED725A" w:rsidP="00923E67">
      <w:pPr>
        <w:pStyle w:val="ad"/>
        <w:numPr>
          <w:ilvl w:val="0"/>
          <w:numId w:val="13"/>
        </w:numPr>
        <w:spacing w:beforeLines="20" w:before="48" w:afterLines="20" w:after="48"/>
        <w:ind w:left="654"/>
      </w:pPr>
      <w:r w:rsidRPr="007B61B8">
        <w:t xml:space="preserve">If applicable, </w:t>
      </w:r>
      <w:r w:rsidR="00AB74AC" w:rsidRPr="007B61B8">
        <w:t>install a fire alarm system</w:t>
      </w:r>
      <w:r w:rsidRPr="007B61B8">
        <w:t xml:space="preserve"> nearby this equipment</w:t>
      </w:r>
      <w:r w:rsidR="00AB74AC" w:rsidRPr="007B61B8">
        <w:t xml:space="preserve"> to detect </w:t>
      </w:r>
      <w:r w:rsidRPr="007B61B8">
        <w:t xml:space="preserve">early </w:t>
      </w:r>
      <w:r w:rsidR="00AB74AC" w:rsidRPr="007B61B8">
        <w:t>fires.</w:t>
      </w:r>
    </w:p>
    <w:p w14:paraId="36EEDBE2" w14:textId="77777777" w:rsidR="00AB74AC" w:rsidRPr="007B61B8" w:rsidRDefault="00AB74AC" w:rsidP="00923E67">
      <w:pPr>
        <w:pStyle w:val="ad"/>
        <w:numPr>
          <w:ilvl w:val="0"/>
          <w:numId w:val="13"/>
        </w:numPr>
        <w:spacing w:beforeLines="20" w:before="48" w:afterLines="20" w:after="48"/>
        <w:ind w:left="654"/>
      </w:pPr>
      <w:r w:rsidRPr="007B61B8">
        <w:rPr>
          <w:b/>
        </w:rPr>
        <w:t>If any specifications or regulations mentioned in this manual contradict with your local rules, refer to your local rules.</w:t>
      </w:r>
    </w:p>
    <w:p w14:paraId="0476490B" w14:textId="231EF5DA" w:rsidR="00AB74AC" w:rsidRPr="007B61B8" w:rsidRDefault="00AB74AC" w:rsidP="00AB74AC">
      <w:pPr>
        <w:pStyle w:val="2"/>
        <w:spacing w:before="240"/>
      </w:pPr>
      <w:bookmarkStart w:id="58" w:name="_Toc133150427"/>
      <w:r w:rsidRPr="007B61B8">
        <w:rPr>
          <w:rFonts w:hint="eastAsia"/>
        </w:rPr>
        <w:t>D</w:t>
      </w:r>
      <w:r w:rsidRPr="007B61B8">
        <w:t>isposal Instructions</w:t>
      </w:r>
      <w:bookmarkEnd w:id="58"/>
    </w:p>
    <w:p w14:paraId="49355F91" w14:textId="77777777" w:rsidR="00D02218" w:rsidRDefault="00D02218" w:rsidP="00D02218">
      <w:pPr>
        <w:spacing w:beforeLines="20" w:before="48" w:afterLines="20" w:after="48"/>
        <w:ind w:left="234"/>
      </w:pPr>
      <w:r>
        <w:t>Handling waste incorrectly can have a negative effect on the environment and human health due to potential hazardous substances. Discard the charging station correctly can facilitate the reuse and recycling the materials and environmental protection.</w:t>
      </w:r>
    </w:p>
    <w:p w14:paraId="1FA02694" w14:textId="5640BB65" w:rsidR="00D02218" w:rsidRDefault="00D02218" w:rsidP="00D02218">
      <w:pPr>
        <w:pStyle w:val="ad"/>
        <w:numPr>
          <w:ilvl w:val="0"/>
          <w:numId w:val="80"/>
        </w:numPr>
        <w:spacing w:beforeLines="20" w:before="48" w:afterLines="20" w:after="48"/>
      </w:pPr>
      <w:r>
        <w:t>Obey the local rules when discarding parts, packaging materials or the charging station.</w:t>
      </w:r>
    </w:p>
    <w:p w14:paraId="5DF4BAA1" w14:textId="1C60D8D6" w:rsidR="00D02218" w:rsidRDefault="00D02218" w:rsidP="00D02218">
      <w:pPr>
        <w:pStyle w:val="ad"/>
        <w:numPr>
          <w:ilvl w:val="0"/>
          <w:numId w:val="80"/>
        </w:numPr>
        <w:spacing w:beforeLines="20" w:before="48" w:afterLines="20" w:after="48"/>
      </w:pPr>
      <w:r>
        <w:t>Discard electrical and electronic equipment separately in compliance with the WEEE-2012/19/EU Directive on waste of electrical and electronic equipment.</w:t>
      </w:r>
    </w:p>
    <w:p w14:paraId="75CA70FA" w14:textId="42B61BE4" w:rsidR="00AB74AC" w:rsidRPr="00DE1661" w:rsidRDefault="00D02218" w:rsidP="00D02218">
      <w:pPr>
        <w:pStyle w:val="ad"/>
        <w:numPr>
          <w:ilvl w:val="0"/>
          <w:numId w:val="80"/>
        </w:numPr>
        <w:spacing w:beforeLines="20" w:before="48" w:afterLines="20" w:after="48"/>
      </w:pPr>
      <w:r>
        <w:t>Do not mix or dispose the charging station with the household waste.</w:t>
      </w:r>
    </w:p>
    <w:p w14:paraId="480D73C7" w14:textId="3CF631A2" w:rsidR="00B67D5F" w:rsidRPr="00DE1661" w:rsidRDefault="00D02557" w:rsidP="00777848">
      <w:pPr>
        <w:pStyle w:val="10"/>
      </w:pPr>
      <w:bookmarkStart w:id="59" w:name="_Toc133150428"/>
      <w:r w:rsidRPr="00DE1661">
        <w:lastRenderedPageBreak/>
        <w:t>General Introduction</w:t>
      </w:r>
      <w:bookmarkEnd w:id="52"/>
      <w:bookmarkEnd w:id="53"/>
      <w:bookmarkEnd w:id="59"/>
    </w:p>
    <w:p w14:paraId="114A18A8" w14:textId="1DF31DD3" w:rsidR="0035674E" w:rsidRPr="00DE1661" w:rsidRDefault="0035674E" w:rsidP="00116D06">
      <w:pPr>
        <w:pStyle w:val="EN"/>
        <w:rPr>
          <w:rFonts w:eastAsiaTheme="minorEastAsia"/>
          <w:kern w:val="44"/>
        </w:rPr>
      </w:pPr>
      <w:r w:rsidRPr="00DE1661">
        <w:t xml:space="preserve">The MaxiCharger </w:t>
      </w:r>
      <w:r w:rsidR="00D83239" w:rsidRPr="00DE1661">
        <w:t xml:space="preserve">DC </w:t>
      </w:r>
      <w:r w:rsidR="00474468">
        <w:t>Compact</w:t>
      </w:r>
      <w:r w:rsidR="00D83239" w:rsidRPr="00DE1661">
        <w:t xml:space="preserve"> </w:t>
      </w:r>
      <w:r w:rsidRPr="00DE1661">
        <w:t>is designed to charge an electric vehicle (hereinafter called EV). Our chargers provide safe, reliable, fast, and smart charging solutions.</w:t>
      </w:r>
    </w:p>
    <w:p w14:paraId="3D0833E2" w14:textId="09D8F33B" w:rsidR="00FC7BDA" w:rsidRPr="00DE1661" w:rsidRDefault="00D83239" w:rsidP="00116D06">
      <w:pPr>
        <w:pStyle w:val="EN"/>
      </w:pPr>
      <w:bookmarkStart w:id="60" w:name="3.1_Type_plate"/>
      <w:bookmarkStart w:id="61" w:name="_bookmark30"/>
      <w:bookmarkStart w:id="62" w:name="3.2_Intended_use"/>
      <w:bookmarkStart w:id="63" w:name="_bookmark31"/>
      <w:bookmarkEnd w:id="60"/>
      <w:bookmarkEnd w:id="61"/>
      <w:bookmarkEnd w:id="62"/>
      <w:bookmarkEnd w:id="63"/>
      <w:r w:rsidRPr="00DE1661">
        <w:t>This</w:t>
      </w:r>
      <w:r w:rsidR="00B67D5F" w:rsidRPr="00DE1661">
        <w:t xml:space="preserve"> </w:t>
      </w:r>
      <w:r w:rsidR="003D247A" w:rsidRPr="00DE1661">
        <w:t>MaxiCharger</w:t>
      </w:r>
      <w:r w:rsidR="0035674E" w:rsidRPr="00DE1661">
        <w:t xml:space="preserve"> </w:t>
      </w:r>
      <w:r w:rsidR="00B67D5F" w:rsidRPr="00DE1661">
        <w:t xml:space="preserve">is intended for the DC charging of EVs </w:t>
      </w:r>
      <w:r w:rsidR="00A8322C" w:rsidRPr="00DE1661">
        <w:t>and is</w:t>
      </w:r>
      <w:r w:rsidR="00D02557" w:rsidRPr="00DE1661">
        <w:t xml:space="preserve"> intended for </w:t>
      </w:r>
      <w:r w:rsidR="00A8322C" w:rsidRPr="00DE1661">
        <w:t xml:space="preserve">both indoor and </w:t>
      </w:r>
      <w:r w:rsidR="00FC7BDA" w:rsidRPr="00DE1661">
        <w:t>outdoor use:</w:t>
      </w:r>
    </w:p>
    <w:p w14:paraId="082D8783" w14:textId="507FF807" w:rsidR="00FC7BDA" w:rsidRPr="00DE1661" w:rsidRDefault="00FC7BDA" w:rsidP="00923E67">
      <w:pPr>
        <w:pStyle w:val="EN"/>
        <w:numPr>
          <w:ilvl w:val="0"/>
          <w:numId w:val="60"/>
        </w:numPr>
      </w:pPr>
      <w:r w:rsidRPr="00DE1661">
        <w:t>F</w:t>
      </w:r>
      <w:r w:rsidR="00777848" w:rsidRPr="00DE1661">
        <w:t>leet</w:t>
      </w:r>
      <w:r w:rsidRPr="00DE1661">
        <w:t>s</w:t>
      </w:r>
      <w:r w:rsidR="00777848" w:rsidRPr="00DE1661">
        <w:t xml:space="preserve"> </w:t>
      </w:r>
    </w:p>
    <w:p w14:paraId="15D80ADE" w14:textId="77777777" w:rsidR="00FC7BDA" w:rsidRPr="00DE1661" w:rsidRDefault="00FC7BDA" w:rsidP="00923E67">
      <w:pPr>
        <w:pStyle w:val="EN"/>
        <w:numPr>
          <w:ilvl w:val="0"/>
          <w:numId w:val="60"/>
        </w:numPr>
      </w:pPr>
      <w:r w:rsidRPr="00DE1661">
        <w:t>H</w:t>
      </w:r>
      <w:r w:rsidR="00777848" w:rsidRPr="00DE1661">
        <w:t>ighway rest stops</w:t>
      </w:r>
    </w:p>
    <w:p w14:paraId="00774179" w14:textId="77777777" w:rsidR="00FC7BDA" w:rsidRPr="00DE1661" w:rsidRDefault="00FC7BDA" w:rsidP="00923E67">
      <w:pPr>
        <w:pStyle w:val="EN"/>
        <w:numPr>
          <w:ilvl w:val="0"/>
          <w:numId w:val="60"/>
        </w:numPr>
      </w:pPr>
      <w:r w:rsidRPr="00DE1661">
        <w:t>C</w:t>
      </w:r>
      <w:r w:rsidR="00777848" w:rsidRPr="00DE1661">
        <w:t>ommercial parking garages</w:t>
      </w:r>
    </w:p>
    <w:p w14:paraId="2A040C69" w14:textId="4DF6A603" w:rsidR="004107F2" w:rsidRPr="00DE1661" w:rsidRDefault="00FC7BDA" w:rsidP="00923E67">
      <w:pPr>
        <w:pStyle w:val="EN"/>
        <w:numPr>
          <w:ilvl w:val="0"/>
          <w:numId w:val="60"/>
        </w:numPr>
      </w:pPr>
      <w:r w:rsidRPr="00DE1661">
        <w:t>Other locations</w:t>
      </w:r>
    </w:p>
    <w:p w14:paraId="6084EAA9" w14:textId="00A679FA" w:rsidR="00E52FAA" w:rsidRPr="00DE1661" w:rsidRDefault="00E52FAA" w:rsidP="00225364">
      <w:pPr>
        <w:pStyle w:val="NOTE0"/>
        <w:ind w:left="284"/>
        <w:rPr>
          <w:rFonts w:cs="Arial"/>
          <w:b/>
        </w:rPr>
      </w:pPr>
      <w:r w:rsidRPr="00DE1661">
        <w:rPr>
          <w:rFonts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4">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DE1661">
        <w:rPr>
          <w:rFonts w:cs="Arial"/>
          <w:b/>
        </w:rPr>
        <w:t>DANGER</w:t>
      </w:r>
    </w:p>
    <w:p w14:paraId="0DBD04F7" w14:textId="59D47A1F" w:rsidR="00225364" w:rsidRPr="00DE1661" w:rsidRDefault="00FC7BDA" w:rsidP="00923E67">
      <w:pPr>
        <w:pStyle w:val="NOTE0"/>
        <w:numPr>
          <w:ilvl w:val="0"/>
          <w:numId w:val="38"/>
        </w:numPr>
        <w:rPr>
          <w:rFonts w:cs="Arial"/>
        </w:rPr>
      </w:pPr>
      <w:r w:rsidRPr="00DE1661">
        <w:rPr>
          <w:rFonts w:cs="Arial"/>
        </w:rPr>
        <w:t xml:space="preserve">Do not operate the equipment in any </w:t>
      </w:r>
      <w:r w:rsidR="00BE01D3" w:rsidRPr="00DE1661">
        <w:rPr>
          <w:rFonts w:cs="Arial"/>
        </w:rPr>
        <w:t xml:space="preserve">ways </w:t>
      </w:r>
      <w:r w:rsidRPr="00DE1661">
        <w:rPr>
          <w:rFonts w:cs="Arial"/>
        </w:rPr>
        <w:t>other than described in this manual or other related documents. Not following the instructions may cause potential personal injury and/or damage to the property.</w:t>
      </w:r>
    </w:p>
    <w:p w14:paraId="060F8B43" w14:textId="32E59C0D" w:rsidR="00E52FAA" w:rsidRPr="00DE1661" w:rsidRDefault="00225364" w:rsidP="00923E67">
      <w:pPr>
        <w:pStyle w:val="NOTE0"/>
        <w:numPr>
          <w:ilvl w:val="0"/>
          <w:numId w:val="38"/>
        </w:numPr>
        <w:rPr>
          <w:rFonts w:cs="Arial"/>
        </w:rPr>
      </w:pPr>
      <w:r w:rsidRPr="00DE1661">
        <w:rPr>
          <w:rFonts w:cs="Arial"/>
        </w:rPr>
        <w:t>Use the MaxiCharger only as intended.</w:t>
      </w:r>
    </w:p>
    <w:p w14:paraId="4AE73AC6" w14:textId="2DA0714C" w:rsidR="00225364" w:rsidRPr="00DE1661" w:rsidRDefault="00D1133C" w:rsidP="00D83239">
      <w:pPr>
        <w:pStyle w:val="NOTE"/>
        <w:pBdr>
          <w:top w:val="single" w:sz="4" w:space="1" w:color="auto"/>
        </w:pBdr>
        <w:rPr>
          <w:rFonts w:eastAsiaTheme="minorEastAsia"/>
          <w:b/>
          <w:snapToGrid w:val="0"/>
        </w:rPr>
      </w:pPr>
      <w:r w:rsidRPr="00DE1661">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DE1661">
        <w:rPr>
          <w:rFonts w:eastAsiaTheme="minorEastAsia"/>
          <w:b/>
          <w:snapToGrid w:val="0"/>
        </w:rPr>
        <w:t>NOTE</w:t>
      </w:r>
    </w:p>
    <w:p w14:paraId="6997AF97" w14:textId="070655E6" w:rsidR="00E52FAA" w:rsidRPr="00DE1661" w:rsidRDefault="00E52FAA" w:rsidP="00D83239">
      <w:pPr>
        <w:pStyle w:val="NOTE"/>
        <w:pBdr>
          <w:top w:val="single" w:sz="4" w:space="1" w:color="auto"/>
        </w:pBdr>
        <w:rPr>
          <w:snapToGrid w:val="0"/>
        </w:rPr>
      </w:pPr>
      <w:r w:rsidRPr="00DE1661">
        <w:rPr>
          <w:snapToGrid w:val="0"/>
        </w:rPr>
        <w:t xml:space="preserve">The images and illustrations depicted in this manual may </w:t>
      </w:r>
      <w:r w:rsidR="00FC7BDA" w:rsidRPr="00DE1661">
        <w:rPr>
          <w:snapToGrid w:val="0"/>
        </w:rPr>
        <w:t xml:space="preserve">slightly </w:t>
      </w:r>
      <w:r w:rsidRPr="00DE1661">
        <w:rPr>
          <w:snapToGrid w:val="0"/>
        </w:rPr>
        <w:t>differ from the actual product.</w:t>
      </w:r>
    </w:p>
    <w:p w14:paraId="326A2B94" w14:textId="316257C8" w:rsidR="004107F2" w:rsidRPr="00DE1661" w:rsidRDefault="004107F2" w:rsidP="00116D06">
      <w:pPr>
        <w:pStyle w:val="EN"/>
        <w:rPr>
          <w:rFonts w:eastAsia="Verdana"/>
          <w:b/>
          <w:sz w:val="45"/>
          <w:szCs w:val="45"/>
        </w:rPr>
      </w:pPr>
      <w:r w:rsidRPr="00DE1661">
        <w:t xml:space="preserve">This manual will instruct you how to install and </w:t>
      </w:r>
      <w:r w:rsidR="00EA31CC" w:rsidRPr="00DE1661">
        <w:t xml:space="preserve">operate </w:t>
      </w:r>
      <w:r w:rsidR="000444F1" w:rsidRPr="00DE1661">
        <w:t>the MaxiCharger</w:t>
      </w:r>
      <w:r w:rsidRPr="00DE1661">
        <w:t>.</w:t>
      </w:r>
    </w:p>
    <w:p w14:paraId="582E4A7B" w14:textId="77777777" w:rsidR="008F3E23" w:rsidRPr="00DE1661" w:rsidRDefault="008F3E23" w:rsidP="00467A6B">
      <w:pPr>
        <w:sectPr w:rsidR="008F3E23" w:rsidRPr="00DE1661" w:rsidSect="00D26989">
          <w:pgSz w:w="8392" w:h="11907"/>
          <w:pgMar w:top="567" w:right="567" w:bottom="567" w:left="567" w:header="0" w:footer="340" w:gutter="0"/>
          <w:cols w:space="720"/>
          <w:docGrid w:linePitch="245"/>
        </w:sectPr>
      </w:pPr>
      <w:bookmarkStart w:id="64" w:name="3.3_Working_principles"/>
      <w:bookmarkStart w:id="65" w:name="_bookmark32"/>
      <w:bookmarkStart w:id="66" w:name="3.4_Overview"/>
      <w:bookmarkStart w:id="67" w:name="_bookmark35"/>
      <w:bookmarkStart w:id="68" w:name="3.4.1_Overview_of_the_system"/>
      <w:bookmarkStart w:id="69" w:name="_bookmark36"/>
      <w:bookmarkStart w:id="70" w:name="_Ref101876619"/>
      <w:bookmarkStart w:id="71" w:name="_Toc101951996"/>
      <w:bookmarkEnd w:id="64"/>
      <w:bookmarkEnd w:id="65"/>
      <w:bookmarkEnd w:id="66"/>
      <w:bookmarkEnd w:id="67"/>
      <w:bookmarkEnd w:id="68"/>
      <w:bookmarkEnd w:id="69"/>
    </w:p>
    <w:p w14:paraId="3568C742" w14:textId="01417EAC" w:rsidR="005D5A73" w:rsidRPr="00DE1661" w:rsidRDefault="0061413C" w:rsidP="005D5A73">
      <w:pPr>
        <w:pStyle w:val="2"/>
        <w:spacing w:before="240"/>
        <w:rPr>
          <w:rFonts w:cs="Arial"/>
        </w:rPr>
      </w:pPr>
      <w:bookmarkStart w:id="72" w:name="_Ref103185500"/>
      <w:bookmarkStart w:id="73" w:name="_Ref103869934"/>
      <w:bookmarkStart w:id="74" w:name="_Toc106900392"/>
      <w:bookmarkStart w:id="75" w:name="_Toc106983264"/>
      <w:bookmarkStart w:id="76" w:name="_Toc133150429"/>
      <w:r w:rsidRPr="00DE1661">
        <w:rPr>
          <w:rFonts w:cs="Arial"/>
        </w:rPr>
        <w:lastRenderedPageBreak/>
        <w:t xml:space="preserve">Product </w:t>
      </w:r>
      <w:bookmarkEnd w:id="70"/>
      <w:bookmarkEnd w:id="71"/>
      <w:bookmarkEnd w:id="72"/>
      <w:r w:rsidR="00777848" w:rsidRPr="00DE1661">
        <w:rPr>
          <w:rFonts w:cs="Arial"/>
        </w:rPr>
        <w:t>Overview</w:t>
      </w:r>
      <w:bookmarkEnd w:id="73"/>
      <w:bookmarkEnd w:id="74"/>
      <w:bookmarkEnd w:id="75"/>
      <w:r w:rsidR="00953A43" w:rsidRPr="00DE1661">
        <w:rPr>
          <w:rFonts w:cs="Arial"/>
        </w:rPr>
        <w:t xml:space="preserve"> (Outside)</w:t>
      </w:r>
      <w:bookmarkEnd w:id="76"/>
    </w:p>
    <w:p w14:paraId="789B4D0A" w14:textId="197053BE" w:rsidR="003C40FF" w:rsidRPr="00DE1661" w:rsidRDefault="005D5A73" w:rsidP="00923E67">
      <w:pPr>
        <w:pStyle w:val="ad"/>
        <w:numPr>
          <w:ilvl w:val="0"/>
          <w:numId w:val="47"/>
        </w:numPr>
        <w:spacing w:before="360"/>
        <w:ind w:left="930"/>
      </w:pPr>
      <w:r w:rsidRPr="00DE1661">
        <w:rPr>
          <w:noProof/>
        </w:rPr>
        <w:drawing>
          <wp:anchor distT="0" distB="0" distL="114300" distR="114300" simplePos="0" relativeHeight="252781568" behindDoc="0" locked="0" layoutInCell="1" allowOverlap="1" wp14:anchorId="02B1E9C9" wp14:editId="13B78628">
            <wp:simplePos x="0" y="0"/>
            <wp:positionH relativeFrom="column">
              <wp:posOffset>484116</wp:posOffset>
            </wp:positionH>
            <wp:positionV relativeFrom="paragraph">
              <wp:posOffset>133891</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D83239" w:rsidRPr="00DE1661">
        <w:t xml:space="preserve">Ambient </w:t>
      </w:r>
      <w:r w:rsidRPr="00DE1661">
        <w:t>Light Sensor</w:t>
      </w:r>
    </w:p>
    <w:p w14:paraId="5E77654D" w14:textId="5D4B235C" w:rsidR="005D5A73" w:rsidRPr="00DE1661" w:rsidRDefault="005D5A73" w:rsidP="00923E67">
      <w:pPr>
        <w:pStyle w:val="ad"/>
        <w:numPr>
          <w:ilvl w:val="0"/>
          <w:numId w:val="47"/>
        </w:numPr>
      </w:pPr>
      <w:r w:rsidRPr="00DE1661">
        <w:t>Touchscreen</w:t>
      </w:r>
    </w:p>
    <w:p w14:paraId="66451134" w14:textId="295F4019" w:rsidR="005D5A73" w:rsidRPr="00DE1661" w:rsidRDefault="005D5A73" w:rsidP="00923E67">
      <w:pPr>
        <w:pStyle w:val="ad"/>
        <w:numPr>
          <w:ilvl w:val="0"/>
          <w:numId w:val="47"/>
        </w:numPr>
      </w:pPr>
      <w:r w:rsidRPr="00DE1661">
        <w:t>RFID Card Reader</w:t>
      </w:r>
    </w:p>
    <w:p w14:paraId="4C414483" w14:textId="1ABFF8AC" w:rsidR="00DC0FDF" w:rsidRPr="00DE1661" w:rsidRDefault="00DC0FDF" w:rsidP="00923E67">
      <w:pPr>
        <w:pStyle w:val="ad"/>
        <w:numPr>
          <w:ilvl w:val="0"/>
          <w:numId w:val="47"/>
        </w:numPr>
      </w:pPr>
      <w:r w:rsidRPr="00DE1661">
        <w:t>POS Payment Device (optional)</w:t>
      </w:r>
    </w:p>
    <w:p w14:paraId="255B61AF" w14:textId="10046237" w:rsidR="005D5A73" w:rsidRPr="00DE1661" w:rsidRDefault="005D5A73" w:rsidP="00923E67">
      <w:pPr>
        <w:pStyle w:val="ad"/>
        <w:numPr>
          <w:ilvl w:val="0"/>
          <w:numId w:val="47"/>
        </w:numPr>
      </w:pPr>
      <w:r w:rsidRPr="00DE1661">
        <w:t>EV Charging Cable</w:t>
      </w:r>
    </w:p>
    <w:p w14:paraId="2A89C269" w14:textId="5CFEF9D5" w:rsidR="005D5A73" w:rsidRPr="00DE1661" w:rsidRDefault="005D5A73" w:rsidP="00923E67">
      <w:pPr>
        <w:pStyle w:val="ad"/>
        <w:numPr>
          <w:ilvl w:val="0"/>
          <w:numId w:val="47"/>
        </w:numPr>
      </w:pPr>
      <w:r w:rsidRPr="00DE1661">
        <w:t>Ethernet Cable Port</w:t>
      </w:r>
    </w:p>
    <w:p w14:paraId="03F2FD5B" w14:textId="3C9A8935" w:rsidR="005D5A73" w:rsidRPr="00DE1661" w:rsidRDefault="005D5A73" w:rsidP="00923E67">
      <w:pPr>
        <w:pStyle w:val="ad"/>
        <w:numPr>
          <w:ilvl w:val="0"/>
          <w:numId w:val="47"/>
        </w:numPr>
      </w:pPr>
      <w:r w:rsidRPr="00DE1661">
        <w:t>AC Inlet Hole</w:t>
      </w:r>
    </w:p>
    <w:p w14:paraId="6801D818" w14:textId="51573FC6" w:rsidR="005D5A73" w:rsidRPr="00DE1661" w:rsidRDefault="005D5A73" w:rsidP="00923E67">
      <w:pPr>
        <w:pStyle w:val="ad"/>
        <w:numPr>
          <w:ilvl w:val="0"/>
          <w:numId w:val="47"/>
        </w:numPr>
      </w:pPr>
      <w:r w:rsidRPr="00DE1661">
        <w:t>Vent</w:t>
      </w:r>
      <w:r w:rsidR="00AB58E4" w:rsidRPr="00DE1661">
        <w:t xml:space="preserve"> — each on the right and left side</w:t>
      </w:r>
    </w:p>
    <w:p w14:paraId="17B834E6" w14:textId="28722693" w:rsidR="00AB58E4" w:rsidRPr="00DE1661" w:rsidRDefault="00AB58E4" w:rsidP="00923E67">
      <w:pPr>
        <w:pStyle w:val="ad"/>
        <w:numPr>
          <w:ilvl w:val="0"/>
          <w:numId w:val="47"/>
        </w:numPr>
      </w:pPr>
      <w:r w:rsidRPr="00DE1661">
        <w:t>Slot</w:t>
      </w:r>
    </w:p>
    <w:p w14:paraId="3E3E8BE0" w14:textId="52822A8C" w:rsidR="00AB58E4" w:rsidRPr="00DE1661" w:rsidRDefault="00AB58E4" w:rsidP="00923E67">
      <w:pPr>
        <w:pStyle w:val="ad"/>
        <w:numPr>
          <w:ilvl w:val="0"/>
          <w:numId w:val="47"/>
        </w:numPr>
      </w:pPr>
      <w:r w:rsidRPr="00DE1661">
        <w:t>Groove</w:t>
      </w:r>
    </w:p>
    <w:p w14:paraId="66A727DB" w14:textId="55341D08" w:rsidR="00AB58E4" w:rsidRPr="00DE1661" w:rsidRDefault="00AB58E4" w:rsidP="00923E67">
      <w:pPr>
        <w:pStyle w:val="ad"/>
        <w:numPr>
          <w:ilvl w:val="0"/>
          <w:numId w:val="47"/>
        </w:numPr>
      </w:pPr>
      <w:r w:rsidRPr="00DE1661">
        <w:t>Bezel</w:t>
      </w:r>
    </w:p>
    <w:p w14:paraId="0A2F75E9" w14:textId="0A01EA5A" w:rsidR="00AB58E4" w:rsidRPr="00DE1661" w:rsidRDefault="00AB58E4" w:rsidP="00923E67">
      <w:pPr>
        <w:pStyle w:val="ad"/>
        <w:numPr>
          <w:ilvl w:val="0"/>
          <w:numId w:val="47"/>
        </w:numPr>
      </w:pPr>
      <w:r w:rsidRPr="00DE1661">
        <w:t>Lifting Handle</w:t>
      </w:r>
    </w:p>
    <w:p w14:paraId="00B1BA05" w14:textId="6BEB5406" w:rsidR="003C40FF" w:rsidRPr="00DE1661" w:rsidRDefault="005D5A73" w:rsidP="00953A43">
      <w:pPr>
        <w:spacing w:line="480" w:lineRule="auto"/>
      </w:pPr>
      <w:r w:rsidRPr="00DE1661">
        <w:t xml:space="preserve">        </w:t>
      </w:r>
    </w:p>
    <w:p w14:paraId="3D39FCD3" w14:textId="2067A3B9" w:rsidR="003C40FF" w:rsidRPr="00DE1661" w:rsidRDefault="00953A43" w:rsidP="002637CB">
      <w:pPr>
        <w:spacing w:line="480" w:lineRule="auto"/>
        <w:jc w:val="center"/>
      </w:pPr>
      <w:r w:rsidRPr="00DE1661">
        <w:rPr>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DE1661">
        <w:rPr>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8">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DE1661" w:rsidRDefault="002637CB" w:rsidP="002637CB">
      <w:pPr>
        <w:spacing w:line="480" w:lineRule="auto"/>
        <w:jc w:val="center"/>
      </w:pPr>
    </w:p>
    <w:p w14:paraId="10C8139E" w14:textId="67563B40" w:rsidR="009D3249" w:rsidRPr="00DE1661" w:rsidRDefault="00AB58E4" w:rsidP="00AB58E4">
      <w:r w:rsidRPr="00DE1661">
        <w:rPr>
          <w:noProof/>
        </w:rPr>
        <w:drawing>
          <wp:anchor distT="0" distB="0" distL="114300" distR="114300" simplePos="0" relativeHeight="252796928" behindDoc="0" locked="0" layoutInCell="1" allowOverlap="1" wp14:anchorId="67DD0072" wp14:editId="5EA29173">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9">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DE1661" w:rsidRDefault="002637CB" w:rsidP="002637CB">
      <w:pPr>
        <w:spacing w:line="480" w:lineRule="auto"/>
        <w:jc w:val="center"/>
      </w:pPr>
    </w:p>
    <w:p w14:paraId="2BF9AFC8" w14:textId="4FBC1CD2" w:rsidR="002637CB" w:rsidRPr="00DE1661" w:rsidRDefault="002637CB" w:rsidP="002637CB">
      <w:pPr>
        <w:spacing w:line="480" w:lineRule="auto"/>
        <w:jc w:val="center"/>
      </w:pPr>
    </w:p>
    <w:p w14:paraId="1ACFD76A" w14:textId="196DBC55" w:rsidR="00282CA1" w:rsidRPr="00DE1661" w:rsidRDefault="00282CA1" w:rsidP="009C4A6D">
      <w:pPr>
        <w:pStyle w:val="EN"/>
        <w:spacing w:line="480" w:lineRule="auto"/>
        <w:ind w:left="0"/>
        <w:rPr>
          <w:rFonts w:eastAsiaTheme="minorEastAsia"/>
        </w:rPr>
      </w:pPr>
    </w:p>
    <w:p w14:paraId="47E3A301" w14:textId="77777777" w:rsidR="00953A43" w:rsidRPr="00DE1661" w:rsidRDefault="00953A43" w:rsidP="009C4A6D">
      <w:pPr>
        <w:pStyle w:val="EN"/>
        <w:spacing w:line="480" w:lineRule="auto"/>
        <w:ind w:left="0"/>
        <w:rPr>
          <w:rFonts w:eastAsiaTheme="minorEastAsia"/>
        </w:rPr>
      </w:pPr>
    </w:p>
    <w:p w14:paraId="02F1381B" w14:textId="77777777" w:rsidR="00953A43" w:rsidRPr="00DE1661" w:rsidRDefault="00953A43" w:rsidP="009C4A6D">
      <w:pPr>
        <w:pStyle w:val="EN"/>
        <w:spacing w:line="480" w:lineRule="auto"/>
        <w:ind w:left="0"/>
        <w:rPr>
          <w:rFonts w:eastAsiaTheme="minorEastAsia"/>
        </w:rPr>
      </w:pPr>
    </w:p>
    <w:p w14:paraId="7B021602" w14:textId="77777777" w:rsidR="00953A43" w:rsidRPr="00DE1661" w:rsidRDefault="00953A43" w:rsidP="009C4A6D">
      <w:pPr>
        <w:pStyle w:val="EN"/>
        <w:spacing w:line="480" w:lineRule="auto"/>
        <w:ind w:left="0"/>
        <w:rPr>
          <w:rFonts w:eastAsiaTheme="minorEastAsia"/>
        </w:rPr>
      </w:pPr>
    </w:p>
    <w:p w14:paraId="093CB37A" w14:textId="2E681452" w:rsidR="00953A43" w:rsidRPr="00DE1661" w:rsidRDefault="00953A43" w:rsidP="00953A43">
      <w:pPr>
        <w:pStyle w:val="2"/>
        <w:spacing w:before="240"/>
        <w:rPr>
          <w:rFonts w:cs="Arial"/>
        </w:rPr>
      </w:pPr>
      <w:bookmarkStart w:id="77" w:name="_Toc133150430"/>
      <w:r w:rsidRPr="00DE1661">
        <w:rPr>
          <w:rFonts w:cs="Arial"/>
        </w:rPr>
        <w:lastRenderedPageBreak/>
        <w:t>Product Overview (Inside)</w:t>
      </w:r>
      <w:bookmarkEnd w:id="77"/>
    </w:p>
    <w:p w14:paraId="2B8CA8A5" w14:textId="77777777" w:rsidR="00953A43" w:rsidRPr="00DE1661" w:rsidRDefault="00953A43" w:rsidP="00953A43"/>
    <w:p w14:paraId="1A133F65" w14:textId="78BDFC80" w:rsidR="00953A43" w:rsidRPr="00DE1661" w:rsidRDefault="00953A43" w:rsidP="00953A43">
      <w:r w:rsidRPr="00DE1661">
        <w:rPr>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0"/>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tblGrid>
      <w:tr w:rsidR="009C4A6D" w:rsidRPr="00DE1661" w14:paraId="03A7D9BA" w14:textId="77777777" w:rsidTr="006608F7">
        <w:trPr>
          <w:jc w:val="right"/>
        </w:trPr>
        <w:tc>
          <w:tcPr>
            <w:tcW w:w="3119" w:type="dxa"/>
          </w:tcPr>
          <w:p w14:paraId="7DA6D0DE" w14:textId="0D9D0F0F"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1 </w:t>
            </w:r>
          </w:p>
        </w:tc>
      </w:tr>
      <w:tr w:rsidR="009C4A6D" w:rsidRPr="00DE1661" w14:paraId="2D4680EF" w14:textId="77777777" w:rsidTr="006608F7">
        <w:trPr>
          <w:jc w:val="right"/>
        </w:trPr>
        <w:tc>
          <w:tcPr>
            <w:tcW w:w="3119" w:type="dxa"/>
          </w:tcPr>
          <w:p w14:paraId="59585876" w14:textId="568AEBA1" w:rsidR="009C4A6D" w:rsidRPr="00DE1661" w:rsidRDefault="009C4A6D" w:rsidP="00923E67">
            <w:pPr>
              <w:pStyle w:val="EN"/>
              <w:numPr>
                <w:ilvl w:val="0"/>
                <w:numId w:val="49"/>
              </w:numPr>
              <w:spacing w:before="120" w:after="120"/>
            </w:pPr>
            <w:r w:rsidRPr="00DE1661">
              <w:t>E</w:t>
            </w:r>
            <w:r w:rsidR="00D83239" w:rsidRPr="00DE1661">
              <w:t>quipment</w:t>
            </w:r>
            <w:r w:rsidRPr="00DE1661">
              <w:t xml:space="preserve"> Control Unit </w:t>
            </w:r>
          </w:p>
        </w:tc>
      </w:tr>
      <w:tr w:rsidR="009C4A6D" w:rsidRPr="00DE1661" w14:paraId="4A1379A9" w14:textId="77777777" w:rsidTr="006608F7">
        <w:trPr>
          <w:jc w:val="right"/>
        </w:trPr>
        <w:tc>
          <w:tcPr>
            <w:tcW w:w="3119" w:type="dxa"/>
          </w:tcPr>
          <w:p w14:paraId="04CD110B" w14:textId="01F2D31A"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2 </w:t>
            </w:r>
          </w:p>
        </w:tc>
      </w:tr>
      <w:tr w:rsidR="009C4A6D" w:rsidRPr="00DE1661" w14:paraId="71AEBB92" w14:textId="77777777" w:rsidTr="006608F7">
        <w:trPr>
          <w:jc w:val="right"/>
        </w:trPr>
        <w:tc>
          <w:tcPr>
            <w:tcW w:w="3119" w:type="dxa"/>
          </w:tcPr>
          <w:p w14:paraId="682F17BE" w14:textId="77777777" w:rsidR="009C4A6D" w:rsidRPr="00DE1661" w:rsidRDefault="009C4A6D" w:rsidP="00923E67">
            <w:pPr>
              <w:pStyle w:val="EN"/>
              <w:numPr>
                <w:ilvl w:val="0"/>
                <w:numId w:val="49"/>
              </w:numPr>
              <w:spacing w:before="120" w:after="120"/>
            </w:pPr>
            <w:r w:rsidRPr="00DE1661">
              <w:t>Energy Meter (PJ1)</w:t>
            </w:r>
          </w:p>
        </w:tc>
      </w:tr>
      <w:tr w:rsidR="009C4A6D" w:rsidRPr="00DE1661" w14:paraId="6B8FEA75" w14:textId="77777777" w:rsidTr="006608F7">
        <w:trPr>
          <w:jc w:val="right"/>
        </w:trPr>
        <w:tc>
          <w:tcPr>
            <w:tcW w:w="3119" w:type="dxa"/>
          </w:tcPr>
          <w:p w14:paraId="575ED14A" w14:textId="295227D2" w:rsidR="009C4A6D" w:rsidRPr="00DE1661" w:rsidRDefault="009C4A6D" w:rsidP="00923E67">
            <w:pPr>
              <w:pStyle w:val="EN"/>
              <w:numPr>
                <w:ilvl w:val="0"/>
                <w:numId w:val="49"/>
              </w:numPr>
              <w:spacing w:before="120" w:after="120"/>
            </w:pPr>
            <w:r w:rsidRPr="00DE1661">
              <w:t>Energy Meter (PJ2)</w:t>
            </w:r>
          </w:p>
        </w:tc>
      </w:tr>
      <w:tr w:rsidR="009C4A6D" w:rsidRPr="00DE1661" w14:paraId="4544898A" w14:textId="77777777" w:rsidTr="006608F7">
        <w:trPr>
          <w:jc w:val="right"/>
        </w:trPr>
        <w:tc>
          <w:tcPr>
            <w:tcW w:w="3119" w:type="dxa"/>
          </w:tcPr>
          <w:p w14:paraId="0B227DE6" w14:textId="16165ECD" w:rsidR="009C4A6D" w:rsidRPr="00DE1661" w:rsidRDefault="009C4A6D" w:rsidP="00923E67">
            <w:pPr>
              <w:pStyle w:val="EN"/>
              <w:numPr>
                <w:ilvl w:val="0"/>
                <w:numId w:val="49"/>
              </w:numPr>
              <w:spacing w:before="120" w:after="120"/>
            </w:pPr>
            <w:r w:rsidRPr="00DE1661">
              <w:t>48 V Auxiliary Power</w:t>
            </w:r>
          </w:p>
        </w:tc>
      </w:tr>
      <w:tr w:rsidR="009C4A6D" w:rsidRPr="00DE1661" w14:paraId="256CC677" w14:textId="77777777" w:rsidTr="006608F7">
        <w:trPr>
          <w:jc w:val="right"/>
        </w:trPr>
        <w:tc>
          <w:tcPr>
            <w:tcW w:w="3119" w:type="dxa"/>
          </w:tcPr>
          <w:p w14:paraId="715D5AAE" w14:textId="65EA07CB" w:rsidR="009C4A6D" w:rsidRPr="00DE1661" w:rsidRDefault="009C4A6D" w:rsidP="00923E67">
            <w:pPr>
              <w:pStyle w:val="EN"/>
              <w:numPr>
                <w:ilvl w:val="0"/>
                <w:numId w:val="49"/>
              </w:numPr>
              <w:spacing w:before="120" w:after="120"/>
            </w:pPr>
            <w:r w:rsidRPr="00DE1661">
              <w:t>24 V Auxiliary Power</w:t>
            </w:r>
          </w:p>
        </w:tc>
      </w:tr>
      <w:tr w:rsidR="009C4A6D" w:rsidRPr="00DE1661" w14:paraId="69ED7970" w14:textId="77777777" w:rsidTr="006608F7">
        <w:trPr>
          <w:jc w:val="right"/>
        </w:trPr>
        <w:tc>
          <w:tcPr>
            <w:tcW w:w="3119" w:type="dxa"/>
          </w:tcPr>
          <w:p w14:paraId="59068371" w14:textId="48A47222" w:rsidR="009C4A6D" w:rsidRPr="00DE1661" w:rsidRDefault="009C4A6D" w:rsidP="00923E67">
            <w:pPr>
              <w:pStyle w:val="EN"/>
              <w:numPr>
                <w:ilvl w:val="0"/>
                <w:numId w:val="49"/>
              </w:numPr>
              <w:spacing w:before="120" w:after="120"/>
            </w:pPr>
            <w:r w:rsidRPr="00DE1661">
              <w:rPr>
                <w:rFonts w:eastAsiaTheme="minorEastAsia"/>
              </w:rPr>
              <w:t>AC Contactor (KM2)</w:t>
            </w:r>
          </w:p>
        </w:tc>
      </w:tr>
      <w:tr w:rsidR="009C4A6D" w:rsidRPr="00DE1661" w14:paraId="23E7379C" w14:textId="77777777" w:rsidTr="006608F7">
        <w:trPr>
          <w:jc w:val="right"/>
        </w:trPr>
        <w:tc>
          <w:tcPr>
            <w:tcW w:w="3119" w:type="dxa"/>
          </w:tcPr>
          <w:p w14:paraId="5658B366" w14:textId="77777777" w:rsidR="009C4A6D" w:rsidRPr="00DE1661" w:rsidRDefault="009C4A6D" w:rsidP="00923E67">
            <w:pPr>
              <w:pStyle w:val="EN"/>
              <w:numPr>
                <w:ilvl w:val="0"/>
                <w:numId w:val="49"/>
              </w:numPr>
              <w:spacing w:before="120" w:after="120"/>
            </w:pPr>
            <w:r w:rsidRPr="00DE1661">
              <w:rPr>
                <w:rFonts w:eastAsiaTheme="minorEastAsia"/>
              </w:rPr>
              <w:t>AC Contactor (KM1)</w:t>
            </w:r>
          </w:p>
        </w:tc>
      </w:tr>
      <w:tr w:rsidR="009C4A6D" w:rsidRPr="00DE1661" w14:paraId="3F7334AB" w14:textId="77777777" w:rsidTr="006608F7">
        <w:trPr>
          <w:jc w:val="right"/>
        </w:trPr>
        <w:tc>
          <w:tcPr>
            <w:tcW w:w="3119" w:type="dxa"/>
          </w:tcPr>
          <w:p w14:paraId="784D1032" w14:textId="0C0F0D9E" w:rsidR="009C4A6D" w:rsidRPr="00DE1661" w:rsidRDefault="009C4A6D" w:rsidP="00923E67">
            <w:pPr>
              <w:pStyle w:val="EN"/>
              <w:numPr>
                <w:ilvl w:val="0"/>
                <w:numId w:val="49"/>
              </w:numPr>
              <w:spacing w:before="120" w:after="120"/>
            </w:pPr>
            <w:r w:rsidRPr="00DE1661">
              <w:rPr>
                <w:rFonts w:eastAsiaTheme="minorEastAsia"/>
              </w:rPr>
              <w:t xml:space="preserve">Surge Protection Device                                </w:t>
            </w:r>
          </w:p>
        </w:tc>
      </w:tr>
      <w:tr w:rsidR="009C4A6D" w:rsidRPr="00DE1661" w14:paraId="56029A2E" w14:textId="77777777" w:rsidTr="006608F7">
        <w:trPr>
          <w:jc w:val="right"/>
        </w:trPr>
        <w:tc>
          <w:tcPr>
            <w:tcW w:w="3119" w:type="dxa"/>
          </w:tcPr>
          <w:p w14:paraId="41B84A2E" w14:textId="6304E80A" w:rsidR="009C4A6D" w:rsidRPr="00DE1661" w:rsidRDefault="009C4A6D" w:rsidP="00923E67">
            <w:pPr>
              <w:pStyle w:val="EN"/>
              <w:numPr>
                <w:ilvl w:val="0"/>
                <w:numId w:val="49"/>
              </w:numPr>
              <w:spacing w:before="120" w:after="120"/>
            </w:pPr>
            <w:r w:rsidRPr="00DE1661">
              <w:rPr>
                <w:rFonts w:eastAsiaTheme="minorEastAsia"/>
              </w:rPr>
              <w:t>Fuse</w:t>
            </w:r>
          </w:p>
        </w:tc>
      </w:tr>
      <w:tr w:rsidR="009C4A6D" w:rsidRPr="00DE1661" w14:paraId="3B3E8BE0" w14:textId="77777777" w:rsidTr="006608F7">
        <w:trPr>
          <w:jc w:val="right"/>
        </w:trPr>
        <w:tc>
          <w:tcPr>
            <w:tcW w:w="3119" w:type="dxa"/>
          </w:tcPr>
          <w:p w14:paraId="3CE1BDE3" w14:textId="77777777" w:rsidR="009C4A6D" w:rsidRPr="00DE1661" w:rsidRDefault="009C4A6D" w:rsidP="00923E67">
            <w:pPr>
              <w:pStyle w:val="EN"/>
              <w:numPr>
                <w:ilvl w:val="0"/>
                <w:numId w:val="49"/>
              </w:numPr>
              <w:spacing w:before="120" w:after="120"/>
            </w:pPr>
            <w:r w:rsidRPr="00DE1661">
              <w:rPr>
                <w:rFonts w:eastAsiaTheme="minorEastAsia"/>
              </w:rPr>
              <w:t>Intermediate Relay</w:t>
            </w:r>
          </w:p>
        </w:tc>
      </w:tr>
    </w:tbl>
    <w:p w14:paraId="7B5BFB15" w14:textId="31F1F356" w:rsidR="0099218C" w:rsidRPr="00DE1661" w:rsidRDefault="0099218C" w:rsidP="009C4A6D">
      <w:pPr>
        <w:pStyle w:val="EN"/>
      </w:pPr>
    </w:p>
    <w:p w14:paraId="26EB9766" w14:textId="2FF6C939" w:rsidR="00B13CDC" w:rsidRPr="00DE1661" w:rsidRDefault="00B13CDC" w:rsidP="00B13CDC">
      <w:pPr>
        <w:rPr>
          <w:bCs/>
          <w:kern w:val="2"/>
        </w:rPr>
      </w:pPr>
      <w:r w:rsidRPr="00DE1661">
        <w:br w:type="page"/>
      </w:r>
    </w:p>
    <w:p w14:paraId="513FD455" w14:textId="77777777" w:rsidR="002510AE" w:rsidRPr="00DE1661" w:rsidRDefault="002510AE" w:rsidP="002510AE">
      <w:pPr>
        <w:pStyle w:val="2"/>
        <w:spacing w:before="240"/>
        <w:rPr>
          <w:rFonts w:cs="Arial"/>
        </w:rPr>
      </w:pPr>
      <w:bookmarkStart w:id="78" w:name="_Ref118192102"/>
      <w:bookmarkStart w:id="79" w:name="_Ref102665761"/>
      <w:bookmarkStart w:id="80" w:name="_Toc133150431"/>
      <w:r w:rsidRPr="00DE1661">
        <w:rPr>
          <w:rFonts w:cs="Arial"/>
        </w:rPr>
        <w:lastRenderedPageBreak/>
        <w:t>Technical Specifications</w:t>
      </w:r>
      <w:bookmarkEnd w:id="80"/>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2510AE" w:rsidRPr="00DE1661" w14:paraId="2ECA68AF" w14:textId="77777777" w:rsidTr="001E4C52">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18C19194" w14:textId="77777777" w:rsidR="002510AE" w:rsidRPr="00DE1661" w:rsidRDefault="002510AE" w:rsidP="001E4C52">
            <w:r w:rsidRPr="00DE1661">
              <w:t>Item</w:t>
            </w:r>
          </w:p>
        </w:tc>
        <w:tc>
          <w:tcPr>
            <w:tcW w:w="3400" w:type="dxa"/>
          </w:tcPr>
          <w:p w14:paraId="54FAA64B" w14:textId="77777777" w:rsidR="002510AE" w:rsidRPr="00DE1661" w:rsidRDefault="002510AE" w:rsidP="001E4C52">
            <w:r w:rsidRPr="00DE1661">
              <w:t>Description</w:t>
            </w:r>
          </w:p>
        </w:tc>
      </w:tr>
      <w:tr w:rsidR="002510AE" w:rsidRPr="00DE1661" w14:paraId="05FD03E7" w14:textId="77777777" w:rsidTr="001E4C52">
        <w:trPr>
          <w:trHeight w:val="454"/>
          <w:jc w:val="center"/>
        </w:trPr>
        <w:tc>
          <w:tcPr>
            <w:tcW w:w="6799" w:type="dxa"/>
            <w:gridSpan w:val="2"/>
            <w:shd w:val="clear" w:color="auto" w:fill="A8D08D" w:themeFill="accent6" w:themeFillTint="99"/>
          </w:tcPr>
          <w:p w14:paraId="261EC875" w14:textId="77777777" w:rsidR="002510AE" w:rsidRPr="00DE1661" w:rsidRDefault="002510AE" w:rsidP="001E4C52">
            <w:pPr>
              <w:spacing w:line="340" w:lineRule="exact"/>
              <w:rPr>
                <w:rFonts w:ascii="Arial" w:hAnsi="Arial"/>
                <w:b/>
              </w:rPr>
            </w:pPr>
            <w:r w:rsidRPr="00DE1661">
              <w:rPr>
                <w:rFonts w:ascii="Arial" w:hAnsi="Arial"/>
                <w:b/>
              </w:rPr>
              <w:t>Product Information</w:t>
            </w:r>
          </w:p>
        </w:tc>
      </w:tr>
      <w:tr w:rsidR="002510AE" w:rsidRPr="00DE1661" w14:paraId="2F183DE2" w14:textId="77777777" w:rsidTr="001E4C52">
        <w:trPr>
          <w:trHeight w:val="611"/>
          <w:jc w:val="center"/>
        </w:trPr>
        <w:tc>
          <w:tcPr>
            <w:tcW w:w="3397" w:type="dxa"/>
            <w:vAlign w:val="center"/>
          </w:tcPr>
          <w:p w14:paraId="568B6EC3" w14:textId="77777777" w:rsidR="002510AE" w:rsidRPr="00DE1661" w:rsidRDefault="002510AE" w:rsidP="001E4C52">
            <w:pPr>
              <w:jc w:val="both"/>
              <w:rPr>
                <w:rFonts w:ascii="Arial" w:hAnsi="Arial"/>
                <w:b/>
              </w:rPr>
            </w:pPr>
            <w:r w:rsidRPr="00DE1661">
              <w:rPr>
                <w:rFonts w:ascii="Arial" w:hAnsi="Arial"/>
                <w:b/>
              </w:rPr>
              <w:t>Power Rating</w:t>
            </w:r>
          </w:p>
        </w:tc>
        <w:tc>
          <w:tcPr>
            <w:tcW w:w="3402" w:type="dxa"/>
            <w:vAlign w:val="center"/>
          </w:tcPr>
          <w:p w14:paraId="3E25115F" w14:textId="77777777" w:rsidR="002510AE" w:rsidRPr="00DE1661" w:rsidRDefault="002510AE" w:rsidP="001E4C52">
            <w:pPr>
              <w:pStyle w:val="ItemListinTable"/>
              <w:spacing w:before="48" w:after="48"/>
              <w:rPr>
                <w:rFonts w:ascii="Arial" w:hAnsi="Arial"/>
              </w:rPr>
            </w:pPr>
            <w:r w:rsidRPr="00DE1661">
              <w:rPr>
                <w:rFonts w:ascii="Arial" w:hAnsi="Arial"/>
              </w:rPr>
              <w:t>40 kW, max. 47 kW</w:t>
            </w:r>
          </w:p>
        </w:tc>
      </w:tr>
      <w:tr w:rsidR="002510AE" w:rsidRPr="00DE1661" w14:paraId="00AFFD8F" w14:textId="77777777" w:rsidTr="001E4C52">
        <w:trPr>
          <w:trHeight w:val="563"/>
          <w:jc w:val="center"/>
        </w:trPr>
        <w:tc>
          <w:tcPr>
            <w:tcW w:w="3397" w:type="dxa"/>
            <w:vAlign w:val="center"/>
          </w:tcPr>
          <w:p w14:paraId="500ACECF" w14:textId="77777777" w:rsidR="002510AE" w:rsidRPr="00DE1661" w:rsidRDefault="002510AE" w:rsidP="001E4C52">
            <w:pPr>
              <w:rPr>
                <w:rFonts w:ascii="Arial" w:hAnsi="Arial"/>
                <w:b/>
              </w:rPr>
            </w:pPr>
            <w:r w:rsidRPr="00DE1661">
              <w:rPr>
                <w:rFonts w:ascii="Arial" w:hAnsi="Arial"/>
                <w:b/>
              </w:rPr>
              <w:t>Charging Type</w:t>
            </w:r>
          </w:p>
        </w:tc>
        <w:tc>
          <w:tcPr>
            <w:tcW w:w="3402" w:type="dxa"/>
            <w:vAlign w:val="center"/>
          </w:tcPr>
          <w:p w14:paraId="49ACAE85" w14:textId="77777777" w:rsidR="002510AE" w:rsidRPr="00DE1661" w:rsidRDefault="002510AE" w:rsidP="001E4C52">
            <w:pPr>
              <w:pStyle w:val="ItemListinTable"/>
              <w:spacing w:before="48" w:after="48"/>
              <w:rPr>
                <w:rFonts w:ascii="Arial" w:hAnsi="Arial"/>
              </w:rPr>
            </w:pPr>
            <w:r w:rsidRPr="00DE1661">
              <w:rPr>
                <w:rFonts w:ascii="Arial" w:hAnsi="Arial"/>
              </w:rPr>
              <w:t xml:space="preserve">Mode 4 </w:t>
            </w:r>
          </w:p>
        </w:tc>
      </w:tr>
      <w:tr w:rsidR="002510AE" w:rsidRPr="00DE1661" w14:paraId="64FBB65B" w14:textId="77777777" w:rsidTr="001E4C52">
        <w:trPr>
          <w:trHeight w:val="699"/>
          <w:jc w:val="center"/>
        </w:trPr>
        <w:tc>
          <w:tcPr>
            <w:tcW w:w="3397" w:type="dxa"/>
            <w:vAlign w:val="center"/>
          </w:tcPr>
          <w:p w14:paraId="7A9F173C" w14:textId="77777777" w:rsidR="002510AE" w:rsidRPr="00DE1661" w:rsidRDefault="002510AE" w:rsidP="001E4C52">
            <w:pPr>
              <w:rPr>
                <w:rFonts w:ascii="Arial" w:hAnsi="Arial"/>
                <w:b/>
              </w:rPr>
            </w:pPr>
            <w:r w:rsidRPr="00DE1661">
              <w:rPr>
                <w:rFonts w:ascii="Arial" w:hAnsi="Arial"/>
                <w:b/>
              </w:rPr>
              <w:t>Max. Output Current for Outlet A/B</w:t>
            </w:r>
          </w:p>
        </w:tc>
        <w:tc>
          <w:tcPr>
            <w:tcW w:w="3402" w:type="dxa"/>
            <w:vAlign w:val="center"/>
          </w:tcPr>
          <w:p w14:paraId="444B5328" w14:textId="77777777" w:rsidR="002510AE" w:rsidRPr="005E3E61" w:rsidRDefault="002510AE" w:rsidP="001E4C52">
            <w:pPr>
              <w:pStyle w:val="ItemListinTable"/>
              <w:numPr>
                <w:ilvl w:val="0"/>
                <w:numId w:val="39"/>
              </w:numPr>
              <w:spacing w:before="48" w:after="48"/>
              <w:rPr>
                <w:rFonts w:ascii="Arial" w:hAnsi="Arial"/>
              </w:rPr>
            </w:pPr>
            <w:r w:rsidRPr="005E3E61">
              <w:rPr>
                <w:rFonts w:ascii="Arial" w:hAnsi="Arial"/>
              </w:rPr>
              <w:t>CCS2: 130 A</w:t>
            </w:r>
          </w:p>
          <w:p w14:paraId="18C1FC60" w14:textId="77777777" w:rsidR="002510AE" w:rsidRPr="005E3E61" w:rsidRDefault="002510AE" w:rsidP="001E4C52">
            <w:pPr>
              <w:pStyle w:val="ItemListinTable"/>
              <w:numPr>
                <w:ilvl w:val="0"/>
                <w:numId w:val="39"/>
              </w:numPr>
              <w:spacing w:before="48" w:after="48"/>
              <w:rPr>
                <w:rFonts w:ascii="Arial" w:hAnsi="Arial"/>
              </w:rPr>
            </w:pPr>
            <w:r w:rsidRPr="005E3E61">
              <w:rPr>
                <w:rFonts w:ascii="Arial" w:hAnsi="Arial"/>
              </w:rPr>
              <w:t>CHAdeMO: 125 A</w:t>
            </w:r>
          </w:p>
        </w:tc>
      </w:tr>
      <w:tr w:rsidR="002510AE" w:rsidRPr="00DE1661" w14:paraId="2216AFB3" w14:textId="77777777" w:rsidTr="001E4C52">
        <w:trPr>
          <w:trHeight w:val="1403"/>
          <w:jc w:val="center"/>
        </w:trPr>
        <w:tc>
          <w:tcPr>
            <w:tcW w:w="3397" w:type="dxa"/>
            <w:vAlign w:val="center"/>
          </w:tcPr>
          <w:p w14:paraId="278FA5D7" w14:textId="77777777" w:rsidR="002510AE" w:rsidRPr="00DE1661" w:rsidRDefault="002510AE" w:rsidP="001E4C52">
            <w:pPr>
              <w:rPr>
                <w:rFonts w:ascii="Arial" w:hAnsi="Arial"/>
                <w:b/>
              </w:rPr>
            </w:pPr>
            <w:r w:rsidRPr="00DE1661">
              <w:rPr>
                <w:rFonts w:ascii="Arial" w:hAnsi="Arial"/>
                <w:b/>
              </w:rPr>
              <w:t>Outlet A+B</w:t>
            </w:r>
          </w:p>
        </w:tc>
        <w:tc>
          <w:tcPr>
            <w:tcW w:w="3402" w:type="dxa"/>
            <w:vAlign w:val="center"/>
          </w:tcPr>
          <w:p w14:paraId="4CD9E858" w14:textId="77777777" w:rsidR="002510AE" w:rsidRPr="005E3E61" w:rsidRDefault="002510AE" w:rsidP="001E4C52">
            <w:pPr>
              <w:pStyle w:val="ItemListinTable"/>
              <w:numPr>
                <w:ilvl w:val="0"/>
                <w:numId w:val="39"/>
              </w:numPr>
              <w:spacing w:before="48" w:after="48"/>
              <w:rPr>
                <w:rFonts w:ascii="Arial" w:hAnsi="Arial"/>
              </w:rPr>
            </w:pPr>
            <w:r w:rsidRPr="005E3E61">
              <w:rPr>
                <w:rFonts w:ascii="Arial" w:hAnsi="Arial"/>
              </w:rPr>
              <w:t>CCS2 + CHAdeMO (charging for 2 EVs concurrently)</w:t>
            </w:r>
          </w:p>
          <w:p w14:paraId="5EB35D7F" w14:textId="77777777" w:rsidR="002510AE" w:rsidRPr="005E3E61" w:rsidRDefault="002510AE" w:rsidP="001E4C52">
            <w:pPr>
              <w:pStyle w:val="ItemListinTable"/>
              <w:numPr>
                <w:ilvl w:val="0"/>
                <w:numId w:val="39"/>
              </w:numPr>
              <w:spacing w:before="48" w:after="48"/>
              <w:rPr>
                <w:rFonts w:ascii="Arial" w:hAnsi="Arial"/>
              </w:rPr>
            </w:pPr>
            <w:r w:rsidRPr="005E3E61">
              <w:rPr>
                <w:rFonts w:ascii="Arial" w:hAnsi="Arial"/>
              </w:rPr>
              <w:t>CCS2 + CCS2 (charging for 2 EVs concurrently)</w:t>
            </w:r>
          </w:p>
        </w:tc>
      </w:tr>
      <w:tr w:rsidR="002510AE" w:rsidRPr="00DE1661" w14:paraId="2A079F42" w14:textId="77777777" w:rsidTr="001E4C52">
        <w:trPr>
          <w:trHeight w:val="639"/>
          <w:jc w:val="center"/>
        </w:trPr>
        <w:tc>
          <w:tcPr>
            <w:tcW w:w="3397" w:type="dxa"/>
            <w:vAlign w:val="center"/>
          </w:tcPr>
          <w:p w14:paraId="5B5F2258" w14:textId="77777777" w:rsidR="002510AE" w:rsidRPr="00DE1661" w:rsidRDefault="002510AE" w:rsidP="001E4C52">
            <w:pPr>
              <w:rPr>
                <w:rFonts w:ascii="Arial" w:hAnsi="Arial"/>
                <w:b/>
              </w:rPr>
            </w:pPr>
            <w:r w:rsidRPr="00DE1661">
              <w:rPr>
                <w:rFonts w:ascii="Arial" w:hAnsi="Arial"/>
                <w:b/>
              </w:rPr>
              <w:t>Rated/Max. Input AC Current</w:t>
            </w:r>
          </w:p>
        </w:tc>
        <w:tc>
          <w:tcPr>
            <w:tcW w:w="3402" w:type="dxa"/>
            <w:vAlign w:val="center"/>
          </w:tcPr>
          <w:p w14:paraId="6BB56C46" w14:textId="77777777" w:rsidR="002510AE" w:rsidRPr="00DE1661" w:rsidRDefault="002510AE" w:rsidP="001E4C52">
            <w:pPr>
              <w:pStyle w:val="ItemListinTable"/>
              <w:spacing w:before="48" w:after="48"/>
              <w:rPr>
                <w:rFonts w:ascii="Arial" w:hAnsi="Arial"/>
              </w:rPr>
            </w:pPr>
            <w:r w:rsidRPr="00DE1661">
              <w:rPr>
                <w:rFonts w:ascii="Arial" w:hAnsi="Arial"/>
              </w:rPr>
              <w:t>75 A/82 A</w:t>
            </w:r>
          </w:p>
        </w:tc>
      </w:tr>
      <w:tr w:rsidR="002510AE" w:rsidRPr="00DE1661" w14:paraId="2F388E49" w14:textId="77777777" w:rsidTr="001E4C52">
        <w:trPr>
          <w:trHeight w:val="670"/>
          <w:jc w:val="center"/>
        </w:trPr>
        <w:tc>
          <w:tcPr>
            <w:tcW w:w="3397" w:type="dxa"/>
            <w:vAlign w:val="center"/>
          </w:tcPr>
          <w:p w14:paraId="01757B20" w14:textId="77777777" w:rsidR="002510AE" w:rsidRPr="00DE1661" w:rsidRDefault="002510AE" w:rsidP="001E4C52">
            <w:pPr>
              <w:rPr>
                <w:rFonts w:ascii="Arial" w:hAnsi="Arial"/>
                <w:b/>
              </w:rPr>
            </w:pPr>
            <w:r w:rsidRPr="00DE1661">
              <w:rPr>
                <w:rFonts w:ascii="Arial" w:hAnsi="Arial"/>
                <w:b/>
              </w:rPr>
              <w:t>Input Voltage Range</w:t>
            </w:r>
          </w:p>
        </w:tc>
        <w:tc>
          <w:tcPr>
            <w:tcW w:w="3402" w:type="dxa"/>
            <w:vAlign w:val="center"/>
          </w:tcPr>
          <w:p w14:paraId="13012D6E" w14:textId="77777777" w:rsidR="002510AE" w:rsidRPr="00DE1661" w:rsidRDefault="002510AE" w:rsidP="001E4C52">
            <w:pPr>
              <w:pStyle w:val="ItemListinTable"/>
              <w:spacing w:before="48" w:after="48"/>
              <w:rPr>
                <w:rFonts w:ascii="Arial" w:hAnsi="Arial"/>
              </w:rPr>
            </w:pPr>
            <w:r w:rsidRPr="00DE1661">
              <w:rPr>
                <w:rFonts w:ascii="Arial" w:hAnsi="Arial"/>
              </w:rPr>
              <w:t>400 VAC +10% ~ -10% @ 50Hz</w:t>
            </w:r>
          </w:p>
        </w:tc>
      </w:tr>
      <w:tr w:rsidR="002510AE" w:rsidRPr="00DE1661" w14:paraId="0BE3D081" w14:textId="77777777" w:rsidTr="001E4C52">
        <w:trPr>
          <w:trHeight w:val="1357"/>
          <w:jc w:val="center"/>
        </w:trPr>
        <w:tc>
          <w:tcPr>
            <w:tcW w:w="3397" w:type="dxa"/>
            <w:vAlign w:val="center"/>
          </w:tcPr>
          <w:p w14:paraId="27B743C6" w14:textId="77777777" w:rsidR="002510AE" w:rsidRPr="00DE1661" w:rsidRDefault="002510AE" w:rsidP="001E4C52">
            <w:pPr>
              <w:rPr>
                <w:rFonts w:ascii="Arial" w:hAnsi="Arial"/>
                <w:b/>
              </w:rPr>
            </w:pPr>
            <w:r w:rsidRPr="00DE1661">
              <w:rPr>
                <w:rFonts w:ascii="Arial" w:hAnsi="Arial"/>
                <w:b/>
              </w:rPr>
              <w:t>Network Type</w:t>
            </w:r>
          </w:p>
        </w:tc>
        <w:tc>
          <w:tcPr>
            <w:tcW w:w="3402" w:type="dxa"/>
            <w:vAlign w:val="center"/>
          </w:tcPr>
          <w:p w14:paraId="3CAFDC6F" w14:textId="77777777" w:rsidR="002510AE" w:rsidRPr="00DE1661" w:rsidRDefault="002510AE" w:rsidP="001E4C52">
            <w:pPr>
              <w:pStyle w:val="ItemListinTable"/>
              <w:numPr>
                <w:ilvl w:val="0"/>
                <w:numId w:val="40"/>
              </w:numPr>
              <w:spacing w:before="48" w:after="48"/>
              <w:rPr>
                <w:rFonts w:ascii="Arial" w:hAnsi="Arial"/>
              </w:rPr>
            </w:pPr>
            <w:r w:rsidRPr="00DE1661">
              <w:rPr>
                <w:rFonts w:ascii="Arial" w:hAnsi="Arial"/>
              </w:rPr>
              <w:t>TN-S (Requires external RCD)</w:t>
            </w:r>
          </w:p>
          <w:p w14:paraId="41A853D2" w14:textId="77777777" w:rsidR="002510AE" w:rsidRPr="00DE1661" w:rsidRDefault="002510AE" w:rsidP="001E4C52">
            <w:pPr>
              <w:pStyle w:val="ItemListinTable"/>
              <w:numPr>
                <w:ilvl w:val="0"/>
                <w:numId w:val="40"/>
              </w:numPr>
              <w:spacing w:before="48" w:after="48"/>
              <w:rPr>
                <w:rFonts w:ascii="Arial" w:hAnsi="Arial"/>
              </w:rPr>
            </w:pPr>
            <w:r w:rsidRPr="00DE1661">
              <w:rPr>
                <w:rFonts w:ascii="Arial" w:hAnsi="Arial"/>
              </w:rPr>
              <w:t>TN-C (Requires external RCD)</w:t>
            </w:r>
          </w:p>
          <w:p w14:paraId="71A47800" w14:textId="77777777" w:rsidR="002510AE" w:rsidRPr="00DE1661" w:rsidRDefault="002510AE" w:rsidP="001E4C52">
            <w:pPr>
              <w:pStyle w:val="ItemListinTable"/>
              <w:numPr>
                <w:ilvl w:val="0"/>
                <w:numId w:val="40"/>
              </w:numPr>
              <w:spacing w:before="48" w:after="48"/>
              <w:rPr>
                <w:rFonts w:ascii="Arial" w:hAnsi="Arial"/>
              </w:rPr>
            </w:pPr>
            <w:r w:rsidRPr="00DE1661">
              <w:rPr>
                <w:rFonts w:ascii="Arial" w:hAnsi="Arial"/>
              </w:rPr>
              <w:t>TN-C-S (Requires external RCD)</w:t>
            </w:r>
          </w:p>
          <w:p w14:paraId="4D9C9A99" w14:textId="77777777" w:rsidR="002510AE" w:rsidRPr="00DE1661" w:rsidRDefault="002510AE" w:rsidP="001E4C52">
            <w:pPr>
              <w:pStyle w:val="ItemListinTable"/>
              <w:numPr>
                <w:ilvl w:val="0"/>
                <w:numId w:val="40"/>
              </w:numPr>
              <w:spacing w:before="48" w:after="48"/>
              <w:rPr>
                <w:rFonts w:ascii="Arial" w:hAnsi="Arial"/>
              </w:rPr>
            </w:pPr>
            <w:r w:rsidRPr="00DE1661">
              <w:rPr>
                <w:rFonts w:ascii="Arial" w:hAnsi="Arial"/>
              </w:rPr>
              <w:t>TT (Requires external RCD)</w:t>
            </w:r>
          </w:p>
        </w:tc>
      </w:tr>
      <w:tr w:rsidR="002510AE" w:rsidRPr="00DE1661" w14:paraId="5650B929" w14:textId="77777777" w:rsidTr="001E4C52">
        <w:trPr>
          <w:trHeight w:val="495"/>
          <w:jc w:val="center"/>
        </w:trPr>
        <w:tc>
          <w:tcPr>
            <w:tcW w:w="3397" w:type="dxa"/>
            <w:vAlign w:val="center"/>
          </w:tcPr>
          <w:p w14:paraId="3DC28E13" w14:textId="77777777" w:rsidR="002510AE" w:rsidRPr="00DE1661" w:rsidRDefault="002510AE" w:rsidP="001E4C52">
            <w:pPr>
              <w:rPr>
                <w:rFonts w:ascii="Arial" w:hAnsi="Arial"/>
                <w:b/>
              </w:rPr>
            </w:pPr>
            <w:r w:rsidRPr="00DE1661">
              <w:rPr>
                <w:rFonts w:ascii="Arial" w:hAnsi="Arial"/>
                <w:b/>
              </w:rPr>
              <w:t>AC Input Connection</w:t>
            </w:r>
          </w:p>
        </w:tc>
        <w:tc>
          <w:tcPr>
            <w:tcW w:w="3402" w:type="dxa"/>
            <w:vAlign w:val="center"/>
          </w:tcPr>
          <w:p w14:paraId="6BD144FE" w14:textId="77777777" w:rsidR="002510AE" w:rsidRPr="00DE1661" w:rsidRDefault="002510AE" w:rsidP="001E4C52">
            <w:pPr>
              <w:pStyle w:val="ItemListinTable"/>
              <w:spacing w:before="48" w:after="48"/>
              <w:rPr>
                <w:rFonts w:ascii="Arial" w:hAnsi="Arial"/>
              </w:rPr>
            </w:pPr>
            <w:r w:rsidRPr="00DE1661">
              <w:rPr>
                <w:rFonts w:ascii="Arial" w:hAnsi="Arial"/>
              </w:rPr>
              <w:t>3P + N + PE</w:t>
            </w:r>
          </w:p>
        </w:tc>
      </w:tr>
      <w:tr w:rsidR="002510AE" w:rsidRPr="00DE1661" w14:paraId="6AB88352" w14:textId="77777777" w:rsidTr="001E4C52">
        <w:trPr>
          <w:trHeight w:val="1040"/>
          <w:jc w:val="center"/>
        </w:trPr>
        <w:tc>
          <w:tcPr>
            <w:tcW w:w="3397" w:type="dxa"/>
            <w:vAlign w:val="center"/>
          </w:tcPr>
          <w:p w14:paraId="71DC4185" w14:textId="77777777" w:rsidR="002510AE" w:rsidRPr="00DE1661" w:rsidRDefault="002510AE" w:rsidP="001E4C52">
            <w:pPr>
              <w:rPr>
                <w:rFonts w:ascii="Arial" w:hAnsi="Arial"/>
                <w:b/>
              </w:rPr>
            </w:pPr>
            <w:r w:rsidRPr="00DE1661">
              <w:rPr>
                <w:rFonts w:ascii="Arial" w:hAnsi="Arial"/>
                <w:b/>
              </w:rPr>
              <w:t>DC Output Voltage</w:t>
            </w:r>
          </w:p>
        </w:tc>
        <w:tc>
          <w:tcPr>
            <w:tcW w:w="3402" w:type="dxa"/>
            <w:vAlign w:val="center"/>
          </w:tcPr>
          <w:p w14:paraId="29CA6D2D" w14:textId="4AD55B78" w:rsidR="002510AE" w:rsidRPr="00DE1661" w:rsidRDefault="00D0028D" w:rsidP="001E4C52">
            <w:pPr>
              <w:pStyle w:val="ItemListinTable"/>
              <w:numPr>
                <w:ilvl w:val="0"/>
                <w:numId w:val="7"/>
              </w:numPr>
              <w:spacing w:before="48" w:after="48"/>
              <w:rPr>
                <w:rFonts w:ascii="Arial" w:hAnsi="Arial"/>
              </w:rPr>
            </w:pPr>
            <w:r>
              <w:rPr>
                <w:rFonts w:ascii="Arial" w:hAnsi="Arial"/>
              </w:rPr>
              <w:t xml:space="preserve">CCS2: 150 to </w:t>
            </w:r>
            <w:r w:rsidR="002510AE" w:rsidRPr="00DE1661">
              <w:rPr>
                <w:rFonts w:ascii="Arial" w:hAnsi="Arial"/>
              </w:rPr>
              <w:t>950 VDC</w:t>
            </w:r>
          </w:p>
          <w:p w14:paraId="55CB1384" w14:textId="571C31AC" w:rsidR="002510AE" w:rsidRPr="00DE1661" w:rsidRDefault="002510AE" w:rsidP="001E4C52">
            <w:pPr>
              <w:pStyle w:val="ItemListinTable"/>
              <w:numPr>
                <w:ilvl w:val="0"/>
                <w:numId w:val="7"/>
              </w:numPr>
              <w:spacing w:before="48" w:after="48"/>
              <w:rPr>
                <w:rFonts w:ascii="Arial" w:hAnsi="Arial"/>
              </w:rPr>
            </w:pPr>
            <w:r w:rsidRPr="00DE1661">
              <w:rPr>
                <w:rFonts w:ascii="Arial" w:hAnsi="Arial"/>
              </w:rPr>
              <w:t>CHAdeMO: 150</w:t>
            </w:r>
            <w:r w:rsidR="00D0028D">
              <w:rPr>
                <w:rFonts w:ascii="Arial" w:hAnsi="Arial"/>
              </w:rPr>
              <w:t xml:space="preserve"> to </w:t>
            </w:r>
            <w:r w:rsidRPr="00DE1661">
              <w:rPr>
                <w:rFonts w:ascii="Arial" w:hAnsi="Arial"/>
              </w:rPr>
              <w:t>500 VDC</w:t>
            </w:r>
          </w:p>
        </w:tc>
      </w:tr>
      <w:tr w:rsidR="002510AE" w:rsidRPr="00DE1661" w14:paraId="6934A0C3" w14:textId="77777777" w:rsidTr="001E4C52">
        <w:trPr>
          <w:trHeight w:val="555"/>
          <w:jc w:val="center"/>
        </w:trPr>
        <w:tc>
          <w:tcPr>
            <w:tcW w:w="3397" w:type="dxa"/>
            <w:vAlign w:val="center"/>
          </w:tcPr>
          <w:p w14:paraId="4392CEDC" w14:textId="77777777" w:rsidR="002510AE" w:rsidRPr="00DE1661" w:rsidRDefault="002510AE" w:rsidP="001E4C52">
            <w:pPr>
              <w:rPr>
                <w:rFonts w:ascii="Arial" w:hAnsi="Arial"/>
                <w:b/>
              </w:rPr>
            </w:pPr>
            <w:r w:rsidRPr="00DE1661">
              <w:rPr>
                <w:rFonts w:ascii="Arial" w:hAnsi="Arial"/>
                <w:b/>
              </w:rPr>
              <w:t>Cable Length</w:t>
            </w:r>
          </w:p>
        </w:tc>
        <w:tc>
          <w:tcPr>
            <w:tcW w:w="3402" w:type="dxa"/>
            <w:vAlign w:val="center"/>
          </w:tcPr>
          <w:p w14:paraId="7216A13D" w14:textId="77777777" w:rsidR="002510AE" w:rsidRPr="00DE1661" w:rsidRDefault="002510AE" w:rsidP="001E4C52">
            <w:pPr>
              <w:pStyle w:val="ItemListinTable"/>
              <w:spacing w:before="48" w:after="48"/>
              <w:rPr>
                <w:rFonts w:ascii="Arial" w:hAnsi="Arial"/>
              </w:rPr>
            </w:pPr>
            <w:r w:rsidRPr="00DE1661">
              <w:rPr>
                <w:rFonts w:ascii="Arial" w:hAnsi="Arial"/>
              </w:rPr>
              <w:t>4 m</w:t>
            </w:r>
            <w:r w:rsidRPr="005E3E61">
              <w:rPr>
                <w:rFonts w:ascii="Arial" w:hAnsi="Arial"/>
              </w:rPr>
              <w:t>/7.5 m</w:t>
            </w:r>
          </w:p>
        </w:tc>
      </w:tr>
      <w:tr w:rsidR="002510AE" w:rsidRPr="00DE1661" w14:paraId="337C258E" w14:textId="77777777" w:rsidTr="001E4C52">
        <w:trPr>
          <w:trHeight w:val="797"/>
          <w:jc w:val="center"/>
        </w:trPr>
        <w:tc>
          <w:tcPr>
            <w:tcW w:w="3397" w:type="dxa"/>
            <w:vAlign w:val="center"/>
          </w:tcPr>
          <w:p w14:paraId="23083F92" w14:textId="77777777" w:rsidR="002510AE" w:rsidRPr="00DE1661" w:rsidRDefault="002510AE" w:rsidP="001E4C52">
            <w:pPr>
              <w:rPr>
                <w:rFonts w:ascii="Arial" w:hAnsi="Arial"/>
                <w:b/>
              </w:rPr>
            </w:pPr>
            <w:r w:rsidRPr="00DE1661">
              <w:rPr>
                <w:rFonts w:ascii="Arial" w:hAnsi="Arial"/>
                <w:b/>
              </w:rPr>
              <w:lastRenderedPageBreak/>
              <w:t>Protection</w:t>
            </w:r>
          </w:p>
        </w:tc>
        <w:tc>
          <w:tcPr>
            <w:tcW w:w="3402" w:type="dxa"/>
            <w:vAlign w:val="center"/>
          </w:tcPr>
          <w:p w14:paraId="0E7B78A4"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Overcurrent</w:t>
            </w:r>
          </w:p>
          <w:p w14:paraId="31CFF2B0"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Overvoltage</w:t>
            </w:r>
          </w:p>
          <w:p w14:paraId="119E0BE1"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Under-voltage</w:t>
            </w:r>
          </w:p>
          <w:p w14:paraId="773A6437"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Ground Fault</w:t>
            </w:r>
          </w:p>
          <w:p w14:paraId="16239C00"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Over-temperature</w:t>
            </w:r>
          </w:p>
          <w:p w14:paraId="6F2475F4"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Short-circuit</w:t>
            </w:r>
          </w:p>
          <w:p w14:paraId="64CDF631"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Insulation Monitor</w:t>
            </w:r>
          </w:p>
          <w:p w14:paraId="4C6AAD03" w14:textId="77777777" w:rsidR="002510AE" w:rsidRPr="00DE1661" w:rsidRDefault="002510AE" w:rsidP="001E4C52">
            <w:pPr>
              <w:pStyle w:val="ItemListinTable"/>
              <w:numPr>
                <w:ilvl w:val="0"/>
                <w:numId w:val="70"/>
              </w:numPr>
              <w:spacing w:before="48" w:after="48"/>
              <w:rPr>
                <w:rFonts w:ascii="Arial" w:hAnsi="Arial"/>
              </w:rPr>
            </w:pPr>
            <w:r w:rsidRPr="00DE1661">
              <w:rPr>
                <w:rFonts w:ascii="Arial" w:hAnsi="Arial"/>
              </w:rPr>
              <w:t>Surge Protection</w:t>
            </w:r>
          </w:p>
        </w:tc>
      </w:tr>
      <w:tr w:rsidR="002510AE" w:rsidRPr="00DE1661" w14:paraId="2FE8583C" w14:textId="77777777" w:rsidTr="001E4C52">
        <w:trPr>
          <w:trHeight w:val="541"/>
          <w:jc w:val="center"/>
        </w:trPr>
        <w:tc>
          <w:tcPr>
            <w:tcW w:w="3397" w:type="dxa"/>
            <w:vAlign w:val="center"/>
          </w:tcPr>
          <w:p w14:paraId="3CB98DC8" w14:textId="77777777" w:rsidR="002510AE" w:rsidRPr="00DE1661" w:rsidRDefault="002510AE" w:rsidP="001E4C52">
            <w:pPr>
              <w:rPr>
                <w:rFonts w:ascii="Arial" w:hAnsi="Arial"/>
                <w:b/>
              </w:rPr>
            </w:pPr>
            <w:r w:rsidRPr="00DE1661">
              <w:rPr>
                <w:rFonts w:ascii="Arial" w:hAnsi="Arial"/>
                <w:b/>
              </w:rPr>
              <w:t>Overvoltage Category</w:t>
            </w:r>
          </w:p>
        </w:tc>
        <w:tc>
          <w:tcPr>
            <w:tcW w:w="3402" w:type="dxa"/>
            <w:vAlign w:val="center"/>
          </w:tcPr>
          <w:p w14:paraId="3580F94A" w14:textId="77777777" w:rsidR="002510AE" w:rsidRPr="00DE1661" w:rsidRDefault="002510AE" w:rsidP="001E4C52">
            <w:pPr>
              <w:pStyle w:val="ItemListinTable"/>
              <w:spacing w:before="48" w:after="48"/>
              <w:rPr>
                <w:rFonts w:ascii="Arial" w:hAnsi="Arial"/>
              </w:rPr>
            </w:pPr>
            <w:r w:rsidRPr="00DE1661">
              <w:rPr>
                <w:rFonts w:ascii="Arial" w:hAnsi="Arial"/>
              </w:rPr>
              <w:t>AC side (Input) OVC: III</w:t>
            </w:r>
          </w:p>
        </w:tc>
      </w:tr>
      <w:tr w:rsidR="002510AE" w:rsidRPr="00DE1661" w14:paraId="07025BCB" w14:textId="77777777" w:rsidTr="001E4C52">
        <w:trPr>
          <w:trHeight w:val="559"/>
          <w:jc w:val="center"/>
        </w:trPr>
        <w:tc>
          <w:tcPr>
            <w:tcW w:w="3397" w:type="dxa"/>
            <w:vAlign w:val="center"/>
          </w:tcPr>
          <w:p w14:paraId="7F8DD327" w14:textId="77777777" w:rsidR="002510AE" w:rsidRPr="005E3E61" w:rsidRDefault="002510AE" w:rsidP="001E4C52">
            <w:pPr>
              <w:rPr>
                <w:rFonts w:ascii="Arial" w:hAnsi="Arial"/>
                <w:b/>
              </w:rPr>
            </w:pPr>
            <w:r w:rsidRPr="005E3E61">
              <w:rPr>
                <w:rFonts w:ascii="Arial" w:hAnsi="Arial"/>
                <w:b/>
              </w:rPr>
              <w:t>Power Factor (&gt;50% load)</w:t>
            </w:r>
          </w:p>
        </w:tc>
        <w:tc>
          <w:tcPr>
            <w:tcW w:w="3402" w:type="dxa"/>
            <w:vAlign w:val="center"/>
          </w:tcPr>
          <w:p w14:paraId="7EEA8BCE" w14:textId="77777777" w:rsidR="002510AE" w:rsidRPr="005E3E61" w:rsidRDefault="002510AE" w:rsidP="001E4C52">
            <w:pPr>
              <w:pStyle w:val="ItemListinTable"/>
              <w:spacing w:before="48" w:after="48"/>
              <w:rPr>
                <w:rFonts w:ascii="Arial" w:hAnsi="Arial"/>
              </w:rPr>
            </w:pPr>
            <w:r w:rsidRPr="005E3E61">
              <w:rPr>
                <w:rFonts w:ascii="Arial" w:hAnsi="Arial"/>
              </w:rPr>
              <w:t>≥ 0.98</w:t>
            </w:r>
          </w:p>
        </w:tc>
      </w:tr>
      <w:tr w:rsidR="002510AE" w:rsidRPr="00DE1661" w14:paraId="3FCC397E" w14:textId="77777777" w:rsidTr="001E4C52">
        <w:trPr>
          <w:trHeight w:val="714"/>
          <w:jc w:val="center"/>
        </w:trPr>
        <w:tc>
          <w:tcPr>
            <w:tcW w:w="3397" w:type="dxa"/>
            <w:vAlign w:val="center"/>
          </w:tcPr>
          <w:p w14:paraId="00883B43" w14:textId="77777777" w:rsidR="002510AE" w:rsidRPr="00DE1661" w:rsidRDefault="002510AE" w:rsidP="001E4C52">
            <w:pPr>
              <w:jc w:val="both"/>
              <w:rPr>
                <w:rFonts w:ascii="Arial" w:hAnsi="Arial"/>
                <w:b/>
              </w:rPr>
            </w:pPr>
            <w:r w:rsidRPr="00DE1661">
              <w:rPr>
                <w:rFonts w:ascii="Arial" w:hAnsi="Arial"/>
                <w:b/>
              </w:rPr>
              <w:t xml:space="preserve">Total Harmonic Distortion </w:t>
            </w:r>
          </w:p>
          <w:p w14:paraId="05563BE1" w14:textId="77777777" w:rsidR="002510AE" w:rsidRPr="00DE1661" w:rsidRDefault="002510AE" w:rsidP="001E4C52">
            <w:pPr>
              <w:jc w:val="both"/>
              <w:rPr>
                <w:rFonts w:ascii="Arial" w:hAnsi="Arial"/>
                <w:b/>
              </w:rPr>
            </w:pPr>
            <w:r w:rsidRPr="00DE1661">
              <w:rPr>
                <w:rFonts w:ascii="Arial" w:hAnsi="Arial"/>
                <w:b/>
              </w:rPr>
              <w:t>(&gt;50% load)</w:t>
            </w:r>
          </w:p>
        </w:tc>
        <w:tc>
          <w:tcPr>
            <w:tcW w:w="3402" w:type="dxa"/>
            <w:vAlign w:val="center"/>
          </w:tcPr>
          <w:p w14:paraId="5843E59A" w14:textId="77777777" w:rsidR="002510AE" w:rsidRPr="00DE1661" w:rsidRDefault="002510AE" w:rsidP="001E4C52">
            <w:pPr>
              <w:pStyle w:val="ItemListinTable"/>
              <w:spacing w:before="48" w:after="48"/>
              <w:rPr>
                <w:rFonts w:ascii="Arial" w:hAnsi="Arial"/>
              </w:rPr>
            </w:pPr>
            <w:r w:rsidRPr="00DE1661">
              <w:rPr>
                <w:rFonts w:ascii="Arial" w:hAnsi="Arial"/>
              </w:rPr>
              <w:t>≤ 5%</w:t>
            </w:r>
          </w:p>
        </w:tc>
      </w:tr>
      <w:tr w:rsidR="002510AE" w:rsidRPr="00DE1661" w14:paraId="6AE8C9E3" w14:textId="77777777" w:rsidTr="001E4C52">
        <w:trPr>
          <w:trHeight w:val="549"/>
          <w:jc w:val="center"/>
        </w:trPr>
        <w:tc>
          <w:tcPr>
            <w:tcW w:w="3397" w:type="dxa"/>
            <w:vAlign w:val="center"/>
          </w:tcPr>
          <w:p w14:paraId="18C66A9F" w14:textId="77777777" w:rsidR="002510AE" w:rsidRPr="00DE1661" w:rsidRDefault="002510AE" w:rsidP="001E4C52">
            <w:pPr>
              <w:rPr>
                <w:rFonts w:ascii="Arial" w:hAnsi="Arial"/>
                <w:b/>
              </w:rPr>
            </w:pPr>
            <w:r w:rsidRPr="00DE1661">
              <w:rPr>
                <w:rFonts w:ascii="Arial" w:hAnsi="Arial"/>
                <w:b/>
              </w:rPr>
              <w:t>Peak Efficiency</w:t>
            </w:r>
          </w:p>
        </w:tc>
        <w:tc>
          <w:tcPr>
            <w:tcW w:w="3402" w:type="dxa"/>
            <w:vAlign w:val="center"/>
          </w:tcPr>
          <w:p w14:paraId="0EF5130E" w14:textId="77777777" w:rsidR="002510AE" w:rsidRPr="00DE1661" w:rsidRDefault="002510AE" w:rsidP="001E4C52">
            <w:pPr>
              <w:rPr>
                <w:rFonts w:ascii="Arial" w:hAnsi="Arial"/>
              </w:rPr>
            </w:pPr>
            <w:r w:rsidRPr="00DE1661">
              <w:rPr>
                <w:rFonts w:ascii="Arial" w:hAnsi="Arial"/>
              </w:rPr>
              <w:t>≥ 96%</w:t>
            </w:r>
          </w:p>
        </w:tc>
      </w:tr>
      <w:tr w:rsidR="002510AE" w:rsidRPr="00DE1661" w14:paraId="4F8699E9" w14:textId="77777777" w:rsidTr="001E4C52">
        <w:trPr>
          <w:trHeight w:val="557"/>
          <w:jc w:val="center"/>
        </w:trPr>
        <w:tc>
          <w:tcPr>
            <w:tcW w:w="3397" w:type="dxa"/>
            <w:vAlign w:val="center"/>
          </w:tcPr>
          <w:p w14:paraId="7F960671" w14:textId="77777777" w:rsidR="002510AE" w:rsidRPr="00DE1661" w:rsidRDefault="002510AE" w:rsidP="001E4C52">
            <w:pPr>
              <w:rPr>
                <w:rFonts w:ascii="Arial" w:hAnsi="Arial"/>
                <w:b/>
              </w:rPr>
            </w:pPr>
            <w:r w:rsidRPr="00DE1661">
              <w:rPr>
                <w:rFonts w:ascii="Arial" w:hAnsi="Arial"/>
                <w:b/>
              </w:rPr>
              <w:t>Standby Power</w:t>
            </w:r>
          </w:p>
        </w:tc>
        <w:tc>
          <w:tcPr>
            <w:tcW w:w="3402" w:type="dxa"/>
            <w:vAlign w:val="center"/>
          </w:tcPr>
          <w:p w14:paraId="39821C5B" w14:textId="77777777" w:rsidR="002510AE" w:rsidRPr="00DE1661" w:rsidRDefault="002510AE" w:rsidP="001E4C52">
            <w:pPr>
              <w:pStyle w:val="ItemListinTable"/>
              <w:spacing w:before="48" w:after="48"/>
              <w:rPr>
                <w:rFonts w:ascii="Arial" w:hAnsi="Arial"/>
              </w:rPr>
            </w:pPr>
            <w:r w:rsidRPr="00DE1661">
              <w:rPr>
                <w:rFonts w:ascii="Arial" w:hAnsi="Arial"/>
              </w:rPr>
              <w:t>40 W</w:t>
            </w:r>
          </w:p>
        </w:tc>
      </w:tr>
      <w:tr w:rsidR="002510AE" w:rsidRPr="00DE1661" w14:paraId="71C55E89" w14:textId="77777777" w:rsidTr="001E4C52">
        <w:trPr>
          <w:trHeight w:val="527"/>
          <w:jc w:val="center"/>
        </w:trPr>
        <w:tc>
          <w:tcPr>
            <w:tcW w:w="3397" w:type="dxa"/>
            <w:vAlign w:val="center"/>
          </w:tcPr>
          <w:p w14:paraId="79CB6B17" w14:textId="77777777" w:rsidR="002510AE" w:rsidRPr="00DE1661" w:rsidRDefault="002510AE" w:rsidP="001E4C52">
            <w:pPr>
              <w:rPr>
                <w:rFonts w:ascii="Arial" w:hAnsi="Arial"/>
                <w:b/>
              </w:rPr>
            </w:pPr>
            <w:r w:rsidRPr="00DE1661">
              <w:rPr>
                <w:rFonts w:ascii="Arial" w:hAnsi="Arial"/>
                <w:b/>
              </w:rPr>
              <w:t>Cellular Communication</w:t>
            </w:r>
          </w:p>
        </w:tc>
        <w:tc>
          <w:tcPr>
            <w:tcW w:w="3402" w:type="dxa"/>
            <w:vAlign w:val="center"/>
          </w:tcPr>
          <w:p w14:paraId="0BD83D55" w14:textId="77777777" w:rsidR="002510AE" w:rsidRPr="00DE1661" w:rsidRDefault="002510AE" w:rsidP="001E4C52">
            <w:pPr>
              <w:pStyle w:val="ItemListinTable"/>
              <w:numPr>
                <w:ilvl w:val="0"/>
                <w:numId w:val="71"/>
              </w:numPr>
              <w:spacing w:before="48" w:after="48"/>
              <w:rPr>
                <w:rFonts w:ascii="Arial" w:hAnsi="Arial"/>
              </w:rPr>
            </w:pPr>
            <w:r w:rsidRPr="00DE1661">
              <w:rPr>
                <w:rFonts w:ascii="Arial" w:hAnsi="Arial"/>
              </w:rPr>
              <w:t>GSM</w:t>
            </w:r>
          </w:p>
          <w:p w14:paraId="01B58F9E" w14:textId="77777777" w:rsidR="002510AE" w:rsidRPr="00DE1661" w:rsidRDefault="002510AE" w:rsidP="001E4C52">
            <w:pPr>
              <w:pStyle w:val="ItemListinTable"/>
              <w:numPr>
                <w:ilvl w:val="0"/>
                <w:numId w:val="71"/>
              </w:numPr>
              <w:spacing w:before="48" w:after="48"/>
              <w:rPr>
                <w:rFonts w:ascii="Arial" w:hAnsi="Arial"/>
              </w:rPr>
            </w:pPr>
            <w:r w:rsidRPr="00DE1661">
              <w:rPr>
                <w:rFonts w:ascii="Arial" w:hAnsi="Arial"/>
              </w:rPr>
              <w:t>4G</w:t>
            </w:r>
          </w:p>
          <w:p w14:paraId="2D535A8B" w14:textId="77777777" w:rsidR="002510AE" w:rsidRPr="00DE1661" w:rsidRDefault="002510AE" w:rsidP="001E4C52">
            <w:pPr>
              <w:pStyle w:val="ItemListinTable"/>
              <w:numPr>
                <w:ilvl w:val="0"/>
                <w:numId w:val="71"/>
              </w:numPr>
              <w:spacing w:before="48" w:after="48"/>
              <w:rPr>
                <w:rFonts w:ascii="Arial" w:hAnsi="Arial"/>
              </w:rPr>
            </w:pPr>
            <w:r w:rsidRPr="00DE1661">
              <w:rPr>
                <w:rFonts w:ascii="Arial" w:hAnsi="Arial"/>
              </w:rPr>
              <w:t>LTE</w:t>
            </w:r>
          </w:p>
        </w:tc>
      </w:tr>
      <w:tr w:rsidR="002510AE" w:rsidRPr="00DE1661" w14:paraId="1CEF3965" w14:textId="77777777" w:rsidTr="001E4C52">
        <w:trPr>
          <w:trHeight w:val="528"/>
          <w:jc w:val="center"/>
        </w:trPr>
        <w:tc>
          <w:tcPr>
            <w:tcW w:w="6799" w:type="dxa"/>
            <w:gridSpan w:val="2"/>
            <w:shd w:val="clear" w:color="auto" w:fill="A8D08D" w:themeFill="accent6" w:themeFillTint="99"/>
            <w:vAlign w:val="center"/>
          </w:tcPr>
          <w:p w14:paraId="3BC8AF05" w14:textId="77777777" w:rsidR="002510AE" w:rsidRPr="00555116" w:rsidRDefault="002510AE" w:rsidP="001E4C52">
            <w:pPr>
              <w:pStyle w:val="ItemListinTable"/>
              <w:spacing w:before="48" w:after="48"/>
              <w:rPr>
                <w:rFonts w:ascii="Arial" w:eastAsiaTheme="minorEastAsia" w:hAnsi="Arial"/>
                <w:b/>
              </w:rPr>
            </w:pPr>
            <w:r w:rsidRPr="00555116">
              <w:rPr>
                <w:rFonts w:ascii="Arial" w:hAnsi="Arial"/>
                <w:b/>
              </w:rPr>
              <w:t>General Characteristics</w:t>
            </w:r>
          </w:p>
        </w:tc>
      </w:tr>
      <w:tr w:rsidR="002510AE" w:rsidRPr="00DE1661" w14:paraId="20E19D5B" w14:textId="77777777" w:rsidTr="001E4C52">
        <w:trPr>
          <w:trHeight w:val="567"/>
          <w:jc w:val="center"/>
        </w:trPr>
        <w:tc>
          <w:tcPr>
            <w:tcW w:w="3397" w:type="dxa"/>
            <w:vAlign w:val="center"/>
          </w:tcPr>
          <w:p w14:paraId="2079A4B8" w14:textId="77777777" w:rsidR="002510AE" w:rsidRPr="00DE1661" w:rsidRDefault="002510AE" w:rsidP="001E4C52">
            <w:pPr>
              <w:jc w:val="both"/>
              <w:rPr>
                <w:rFonts w:ascii="Arial" w:hAnsi="Arial"/>
                <w:b/>
              </w:rPr>
            </w:pPr>
            <w:r w:rsidRPr="00DE1661">
              <w:rPr>
                <w:rFonts w:ascii="Arial" w:hAnsi="Arial"/>
                <w:b/>
              </w:rPr>
              <w:t>Enclosure Rating</w:t>
            </w:r>
          </w:p>
        </w:tc>
        <w:tc>
          <w:tcPr>
            <w:tcW w:w="3402" w:type="dxa"/>
            <w:vAlign w:val="center"/>
          </w:tcPr>
          <w:p w14:paraId="75B0F631" w14:textId="77777777" w:rsidR="002510AE" w:rsidRPr="00DE1661" w:rsidRDefault="002510AE" w:rsidP="001E4C52">
            <w:pPr>
              <w:jc w:val="both"/>
              <w:rPr>
                <w:rFonts w:ascii="Arial" w:eastAsia="微软雅黑" w:hAnsi="Arial"/>
                <w:lang w:val="fr-FR"/>
              </w:rPr>
            </w:pPr>
            <w:r w:rsidRPr="00DE1661">
              <w:rPr>
                <w:rFonts w:ascii="Arial" w:eastAsia="微软雅黑" w:hAnsi="Arial"/>
                <w:lang w:val="fr-FR"/>
              </w:rPr>
              <w:t>IP54</w:t>
            </w:r>
          </w:p>
        </w:tc>
      </w:tr>
      <w:tr w:rsidR="002510AE" w:rsidRPr="00DE1661" w14:paraId="7F1352B0" w14:textId="77777777" w:rsidTr="001E4C52">
        <w:trPr>
          <w:trHeight w:val="567"/>
          <w:jc w:val="center"/>
        </w:trPr>
        <w:tc>
          <w:tcPr>
            <w:tcW w:w="3397" w:type="dxa"/>
            <w:vAlign w:val="center"/>
          </w:tcPr>
          <w:p w14:paraId="0A5E60BD" w14:textId="77777777" w:rsidR="002510AE" w:rsidRPr="00DE1661" w:rsidRDefault="002510AE" w:rsidP="001E4C52">
            <w:pPr>
              <w:rPr>
                <w:rFonts w:ascii="Arial" w:hAnsi="Arial"/>
                <w:b/>
              </w:rPr>
            </w:pPr>
            <w:r w:rsidRPr="00DE1661">
              <w:rPr>
                <w:rFonts w:ascii="Arial" w:hAnsi="Arial"/>
                <w:b/>
              </w:rPr>
              <w:t>Operating Altitude</w:t>
            </w:r>
          </w:p>
        </w:tc>
        <w:tc>
          <w:tcPr>
            <w:tcW w:w="3402" w:type="dxa"/>
            <w:vAlign w:val="center"/>
          </w:tcPr>
          <w:p w14:paraId="61B1DA5F" w14:textId="5822B0EA" w:rsidR="002510AE" w:rsidRPr="00DE1661" w:rsidRDefault="00D0028D" w:rsidP="001E4C52">
            <w:pPr>
              <w:rPr>
                <w:rFonts w:ascii="Arial" w:eastAsia="微软雅黑" w:hAnsi="Arial"/>
                <w:lang w:val="fr-FR"/>
              </w:rPr>
            </w:pPr>
            <w:r>
              <w:rPr>
                <w:rFonts w:ascii="Arial" w:eastAsia="微软雅黑" w:hAnsi="Arial"/>
                <w:lang w:val="fr-FR"/>
              </w:rPr>
              <w:t>&lt; 2000 m (2000 m to</w:t>
            </w:r>
            <w:r w:rsidR="002510AE" w:rsidRPr="00DE1661">
              <w:rPr>
                <w:rFonts w:ascii="Arial" w:eastAsia="微软雅黑" w:hAnsi="Arial"/>
                <w:lang w:val="fr-FR"/>
              </w:rPr>
              <w:t xml:space="preserve"> 3000 m with power de-rating)</w:t>
            </w:r>
          </w:p>
        </w:tc>
      </w:tr>
      <w:tr w:rsidR="002510AE" w:rsidRPr="00DE1661" w14:paraId="03653158" w14:textId="77777777" w:rsidTr="001E4C52">
        <w:trPr>
          <w:trHeight w:val="567"/>
          <w:jc w:val="center"/>
        </w:trPr>
        <w:tc>
          <w:tcPr>
            <w:tcW w:w="3397" w:type="dxa"/>
            <w:vAlign w:val="center"/>
          </w:tcPr>
          <w:p w14:paraId="23582486" w14:textId="77777777" w:rsidR="002510AE" w:rsidRPr="00DE1661" w:rsidRDefault="002510AE" w:rsidP="001E4C52">
            <w:pPr>
              <w:rPr>
                <w:rFonts w:ascii="Arial" w:hAnsi="Arial"/>
                <w:b/>
              </w:rPr>
            </w:pPr>
            <w:r w:rsidRPr="00DE1661">
              <w:rPr>
                <w:rFonts w:ascii="Arial" w:hAnsi="Arial"/>
                <w:b/>
              </w:rPr>
              <w:t>Operating Temperature Range</w:t>
            </w:r>
          </w:p>
        </w:tc>
        <w:tc>
          <w:tcPr>
            <w:tcW w:w="3402" w:type="dxa"/>
            <w:vAlign w:val="center"/>
          </w:tcPr>
          <w:p w14:paraId="077DE274" w14:textId="77777777" w:rsidR="002510AE" w:rsidRPr="00DE1661" w:rsidRDefault="002510AE" w:rsidP="001E4C52">
            <w:pPr>
              <w:rPr>
                <w:rFonts w:ascii="Arial" w:eastAsia="微软雅黑" w:hAnsi="Arial"/>
                <w:lang w:val="fr-FR"/>
              </w:rPr>
            </w:pPr>
            <w:r w:rsidRPr="00DE1661">
              <w:rPr>
                <w:rFonts w:ascii="Arial" w:eastAsia="微软雅黑" w:hAnsi="Arial"/>
                <w:lang w:val="fr-FR"/>
              </w:rPr>
              <w:t>-30 °C to +55 °C (+45 °C to +55 °C with linear power de-rating)</w:t>
            </w:r>
          </w:p>
        </w:tc>
      </w:tr>
      <w:tr w:rsidR="002510AE" w:rsidRPr="00DE1661" w14:paraId="676FCE59" w14:textId="77777777" w:rsidTr="001E4C52">
        <w:trPr>
          <w:trHeight w:val="567"/>
          <w:jc w:val="center"/>
        </w:trPr>
        <w:tc>
          <w:tcPr>
            <w:tcW w:w="3397" w:type="dxa"/>
            <w:vAlign w:val="center"/>
          </w:tcPr>
          <w:p w14:paraId="5C22AF18" w14:textId="77777777" w:rsidR="002510AE" w:rsidRPr="00DE1661" w:rsidRDefault="002510AE" w:rsidP="001E4C52">
            <w:pPr>
              <w:rPr>
                <w:rFonts w:ascii="Arial" w:hAnsi="Arial"/>
                <w:b/>
              </w:rPr>
            </w:pPr>
            <w:r w:rsidRPr="00DE1661">
              <w:rPr>
                <w:rFonts w:ascii="Arial" w:hAnsi="Arial"/>
                <w:b/>
              </w:rPr>
              <w:t>Storage Temperature Range</w:t>
            </w:r>
          </w:p>
        </w:tc>
        <w:tc>
          <w:tcPr>
            <w:tcW w:w="3402" w:type="dxa"/>
            <w:vAlign w:val="center"/>
          </w:tcPr>
          <w:p w14:paraId="39A4196A" w14:textId="77777777" w:rsidR="002510AE" w:rsidRPr="00DE1661" w:rsidRDefault="002510AE" w:rsidP="001E4C52">
            <w:pPr>
              <w:rPr>
                <w:rFonts w:ascii="Arial" w:eastAsia="微软雅黑" w:hAnsi="Arial"/>
                <w:lang w:val="fr-FR"/>
              </w:rPr>
            </w:pPr>
            <w:r w:rsidRPr="00DE1661">
              <w:rPr>
                <w:rFonts w:ascii="Arial" w:eastAsia="微软雅黑" w:hAnsi="Arial"/>
                <w:lang w:val="fr-FR"/>
              </w:rPr>
              <w:t>-40 °C to +70 °C</w:t>
            </w:r>
          </w:p>
        </w:tc>
      </w:tr>
      <w:tr w:rsidR="002510AE" w:rsidRPr="00DE1661" w14:paraId="6B58523A" w14:textId="77777777" w:rsidTr="001E4C52">
        <w:trPr>
          <w:trHeight w:val="567"/>
          <w:jc w:val="center"/>
        </w:trPr>
        <w:tc>
          <w:tcPr>
            <w:tcW w:w="3397" w:type="dxa"/>
            <w:vAlign w:val="center"/>
          </w:tcPr>
          <w:p w14:paraId="474C1A2D" w14:textId="77777777" w:rsidR="002510AE" w:rsidRPr="00DE1661" w:rsidRDefault="002510AE" w:rsidP="001E4C52">
            <w:pPr>
              <w:rPr>
                <w:rFonts w:ascii="Arial" w:hAnsi="Arial"/>
                <w:b/>
              </w:rPr>
            </w:pPr>
            <w:r w:rsidRPr="00DE1661">
              <w:rPr>
                <w:rFonts w:ascii="Arial" w:hAnsi="Arial"/>
                <w:b/>
              </w:rPr>
              <w:t xml:space="preserve">Mounting </w:t>
            </w:r>
          </w:p>
        </w:tc>
        <w:tc>
          <w:tcPr>
            <w:tcW w:w="3402" w:type="dxa"/>
            <w:vAlign w:val="center"/>
          </w:tcPr>
          <w:p w14:paraId="1B75CAC3" w14:textId="77777777" w:rsidR="002510AE" w:rsidRDefault="00D0028D" w:rsidP="00D0028D">
            <w:pPr>
              <w:pStyle w:val="ad"/>
              <w:numPr>
                <w:ilvl w:val="0"/>
                <w:numId w:val="83"/>
              </w:numPr>
              <w:rPr>
                <w:rFonts w:ascii="Arial" w:eastAsia="微软雅黑" w:hAnsi="Arial"/>
                <w:lang w:val="fr-FR"/>
              </w:rPr>
            </w:pPr>
            <w:r>
              <w:rPr>
                <w:rFonts w:ascii="Arial" w:eastAsia="微软雅黑" w:hAnsi="Arial"/>
                <w:lang w:val="fr-FR"/>
              </w:rPr>
              <w:t>Pedestal</w:t>
            </w:r>
            <w:r w:rsidR="002510AE" w:rsidRPr="00D0028D">
              <w:rPr>
                <w:rFonts w:ascii="Arial" w:eastAsia="微软雅黑" w:hAnsi="Arial"/>
                <w:lang w:val="fr-FR"/>
              </w:rPr>
              <w:t xml:space="preserve"> Mount</w:t>
            </w:r>
          </w:p>
          <w:p w14:paraId="4D951520" w14:textId="04FC47DE" w:rsidR="00D0028D" w:rsidRPr="00D0028D" w:rsidRDefault="00D0028D" w:rsidP="00D0028D">
            <w:pPr>
              <w:pStyle w:val="ad"/>
              <w:numPr>
                <w:ilvl w:val="0"/>
                <w:numId w:val="83"/>
              </w:numPr>
              <w:rPr>
                <w:rFonts w:ascii="Arial" w:eastAsia="微软雅黑" w:hAnsi="Arial"/>
                <w:lang w:val="fr-FR"/>
              </w:rPr>
            </w:pPr>
            <w:r>
              <w:rPr>
                <w:rFonts w:ascii="Arial" w:eastAsia="微软雅黑" w:hAnsi="Arial"/>
                <w:lang w:val="fr-FR"/>
              </w:rPr>
              <w:t>Trolley Mount</w:t>
            </w:r>
          </w:p>
        </w:tc>
      </w:tr>
      <w:tr w:rsidR="002510AE" w:rsidRPr="00DE1661" w14:paraId="13D8A3A2" w14:textId="77777777" w:rsidTr="001E4C52">
        <w:trPr>
          <w:trHeight w:val="567"/>
          <w:jc w:val="center"/>
        </w:trPr>
        <w:tc>
          <w:tcPr>
            <w:tcW w:w="3397" w:type="dxa"/>
            <w:vAlign w:val="center"/>
          </w:tcPr>
          <w:p w14:paraId="36576099" w14:textId="77777777" w:rsidR="002510AE" w:rsidRPr="00DE1661" w:rsidRDefault="002510AE" w:rsidP="001E4C52">
            <w:pPr>
              <w:rPr>
                <w:rFonts w:ascii="Arial" w:hAnsi="Arial"/>
                <w:b/>
              </w:rPr>
            </w:pPr>
            <w:r w:rsidRPr="00DE1661">
              <w:rPr>
                <w:rFonts w:ascii="Arial" w:hAnsi="Arial"/>
                <w:b/>
              </w:rPr>
              <w:lastRenderedPageBreak/>
              <w:t>Dimensions (W x D x H)</w:t>
            </w:r>
          </w:p>
        </w:tc>
        <w:tc>
          <w:tcPr>
            <w:tcW w:w="3402" w:type="dxa"/>
            <w:vAlign w:val="center"/>
          </w:tcPr>
          <w:p w14:paraId="5121AC37" w14:textId="77777777" w:rsidR="002510AE" w:rsidRPr="00DE1661" w:rsidRDefault="002510AE" w:rsidP="001E4C52">
            <w:pPr>
              <w:rPr>
                <w:rFonts w:ascii="Arial" w:eastAsia="微软雅黑" w:hAnsi="Arial"/>
              </w:rPr>
            </w:pPr>
            <w:r w:rsidRPr="00DE1661">
              <w:rPr>
                <w:rFonts w:ascii="Arial" w:eastAsia="微软雅黑" w:hAnsi="Arial"/>
              </w:rPr>
              <w:t>550 x 265 x 1000 mm</w:t>
            </w:r>
          </w:p>
        </w:tc>
      </w:tr>
      <w:tr w:rsidR="002510AE" w:rsidRPr="00DE1661" w14:paraId="17B9EDB0" w14:textId="77777777" w:rsidTr="001E4C52">
        <w:trPr>
          <w:trHeight w:val="567"/>
          <w:jc w:val="center"/>
        </w:trPr>
        <w:tc>
          <w:tcPr>
            <w:tcW w:w="6799" w:type="dxa"/>
            <w:gridSpan w:val="2"/>
            <w:shd w:val="clear" w:color="auto" w:fill="A8D08D" w:themeFill="accent6" w:themeFillTint="99"/>
            <w:vAlign w:val="center"/>
          </w:tcPr>
          <w:p w14:paraId="790A35AC" w14:textId="77777777" w:rsidR="002510AE" w:rsidRPr="00DE1661" w:rsidRDefault="002510AE" w:rsidP="001E4C52">
            <w:pPr>
              <w:rPr>
                <w:rFonts w:ascii="Arial" w:eastAsia="微软雅黑" w:hAnsi="Arial"/>
                <w:lang w:val="fr-FR"/>
              </w:rPr>
            </w:pPr>
            <w:r w:rsidRPr="00DE1661">
              <w:rPr>
                <w:rFonts w:ascii="Arial" w:hAnsi="Arial"/>
                <w:b/>
              </w:rPr>
              <w:t>User Interface</w:t>
            </w:r>
          </w:p>
        </w:tc>
      </w:tr>
      <w:tr w:rsidR="002510AE" w:rsidRPr="00DE1661" w14:paraId="40702BAE" w14:textId="77777777" w:rsidTr="001E4C52">
        <w:trPr>
          <w:trHeight w:val="567"/>
          <w:jc w:val="center"/>
        </w:trPr>
        <w:tc>
          <w:tcPr>
            <w:tcW w:w="3397" w:type="dxa"/>
            <w:vAlign w:val="center"/>
          </w:tcPr>
          <w:p w14:paraId="52E0497C" w14:textId="77777777" w:rsidR="002510AE" w:rsidRPr="00DE1661" w:rsidRDefault="002510AE" w:rsidP="001E4C52">
            <w:pPr>
              <w:jc w:val="both"/>
              <w:rPr>
                <w:rFonts w:ascii="Arial" w:hAnsi="Arial"/>
                <w:b/>
              </w:rPr>
            </w:pPr>
            <w:r w:rsidRPr="00DE1661">
              <w:rPr>
                <w:rFonts w:ascii="Arial" w:hAnsi="Arial"/>
                <w:b/>
              </w:rPr>
              <w:t>Status Indication</w:t>
            </w:r>
          </w:p>
        </w:tc>
        <w:tc>
          <w:tcPr>
            <w:tcW w:w="3402" w:type="dxa"/>
            <w:vAlign w:val="center"/>
          </w:tcPr>
          <w:p w14:paraId="016FFE01" w14:textId="77777777" w:rsidR="002510AE" w:rsidRPr="00DE1661" w:rsidRDefault="002510AE" w:rsidP="001E4C52">
            <w:pPr>
              <w:pStyle w:val="ItemListinTable"/>
              <w:spacing w:before="48" w:after="48"/>
              <w:rPr>
                <w:rFonts w:ascii="Arial" w:hAnsi="Arial"/>
              </w:rPr>
            </w:pPr>
            <w:r w:rsidRPr="00DE1661">
              <w:rPr>
                <w:rFonts w:ascii="Arial" w:hAnsi="Arial"/>
              </w:rPr>
              <w:t>LED/APP</w:t>
            </w:r>
          </w:p>
        </w:tc>
      </w:tr>
      <w:tr w:rsidR="002510AE" w:rsidRPr="00DE1661" w14:paraId="666803CC" w14:textId="77777777" w:rsidTr="001E4C52">
        <w:trPr>
          <w:trHeight w:val="567"/>
          <w:jc w:val="center"/>
        </w:trPr>
        <w:tc>
          <w:tcPr>
            <w:tcW w:w="3397" w:type="dxa"/>
            <w:vAlign w:val="center"/>
          </w:tcPr>
          <w:p w14:paraId="2A487859" w14:textId="77777777" w:rsidR="002510AE" w:rsidRPr="00DE1661" w:rsidRDefault="002510AE" w:rsidP="001E4C52">
            <w:pPr>
              <w:rPr>
                <w:rFonts w:ascii="Arial" w:hAnsi="Arial"/>
                <w:b/>
              </w:rPr>
            </w:pPr>
            <w:r w:rsidRPr="00DE1661">
              <w:rPr>
                <w:rFonts w:ascii="Arial" w:hAnsi="Arial"/>
                <w:b/>
              </w:rPr>
              <w:t>User Interface</w:t>
            </w:r>
          </w:p>
        </w:tc>
        <w:tc>
          <w:tcPr>
            <w:tcW w:w="3402" w:type="dxa"/>
            <w:vAlign w:val="center"/>
          </w:tcPr>
          <w:p w14:paraId="393DADDF"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Autel Charge APP</w:t>
            </w:r>
          </w:p>
          <w:p w14:paraId="0E441F0E"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Autel Charge Cloud</w:t>
            </w:r>
          </w:p>
        </w:tc>
      </w:tr>
      <w:tr w:rsidR="002510AE" w:rsidRPr="00DE1661" w14:paraId="2CA9D74B" w14:textId="77777777" w:rsidTr="001E4C52">
        <w:trPr>
          <w:trHeight w:val="567"/>
          <w:jc w:val="center"/>
        </w:trPr>
        <w:tc>
          <w:tcPr>
            <w:tcW w:w="3397" w:type="dxa"/>
            <w:vAlign w:val="center"/>
          </w:tcPr>
          <w:p w14:paraId="3F668D4A" w14:textId="77777777" w:rsidR="002510AE" w:rsidRPr="00DE1661" w:rsidRDefault="002510AE" w:rsidP="001E4C52">
            <w:pPr>
              <w:rPr>
                <w:rFonts w:ascii="Arial" w:hAnsi="Arial"/>
                <w:b/>
              </w:rPr>
            </w:pPr>
            <w:r w:rsidRPr="00DE1661">
              <w:rPr>
                <w:rFonts w:ascii="Arial" w:hAnsi="Arial"/>
                <w:b/>
              </w:rPr>
              <w:t>Connectivity</w:t>
            </w:r>
          </w:p>
        </w:tc>
        <w:tc>
          <w:tcPr>
            <w:tcW w:w="3402" w:type="dxa"/>
            <w:vAlign w:val="center"/>
          </w:tcPr>
          <w:p w14:paraId="5C47241A"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Wi-Fi</w:t>
            </w:r>
          </w:p>
          <w:p w14:paraId="3040D994"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Ethernet</w:t>
            </w:r>
          </w:p>
          <w:p w14:paraId="42E7DE54"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 xml:space="preserve">CAN </w:t>
            </w:r>
          </w:p>
          <w:p w14:paraId="54491501"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RS485</w:t>
            </w:r>
          </w:p>
          <w:p w14:paraId="12B7B510"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Cellular Network</w:t>
            </w:r>
          </w:p>
        </w:tc>
      </w:tr>
      <w:tr w:rsidR="002510AE" w:rsidRPr="00DE1661" w14:paraId="42F1A45A" w14:textId="77777777" w:rsidTr="001E4C52">
        <w:trPr>
          <w:trHeight w:val="567"/>
          <w:jc w:val="center"/>
        </w:trPr>
        <w:tc>
          <w:tcPr>
            <w:tcW w:w="3397" w:type="dxa"/>
            <w:vAlign w:val="center"/>
          </w:tcPr>
          <w:p w14:paraId="0AB51FBB" w14:textId="77777777" w:rsidR="002510AE" w:rsidRPr="00DE1661" w:rsidRDefault="002510AE" w:rsidP="001E4C52">
            <w:pPr>
              <w:rPr>
                <w:rFonts w:ascii="Arial" w:hAnsi="Arial"/>
                <w:b/>
              </w:rPr>
            </w:pPr>
            <w:r w:rsidRPr="00DE1661">
              <w:rPr>
                <w:rFonts w:ascii="Arial" w:hAnsi="Arial"/>
                <w:b/>
              </w:rPr>
              <w:t>Communications Protocols</w:t>
            </w:r>
          </w:p>
        </w:tc>
        <w:tc>
          <w:tcPr>
            <w:tcW w:w="3402" w:type="dxa"/>
            <w:vAlign w:val="center"/>
          </w:tcPr>
          <w:p w14:paraId="618F0759"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OCPP 1.6 JSON</w:t>
            </w:r>
          </w:p>
          <w:p w14:paraId="4719C6EF"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OCPP 2.0.1 (optional)</w:t>
            </w:r>
          </w:p>
        </w:tc>
      </w:tr>
      <w:tr w:rsidR="002510AE" w:rsidRPr="00DE1661" w14:paraId="4A6C28F1" w14:textId="77777777" w:rsidTr="001E4C52">
        <w:trPr>
          <w:trHeight w:val="567"/>
          <w:jc w:val="center"/>
        </w:trPr>
        <w:tc>
          <w:tcPr>
            <w:tcW w:w="3397" w:type="dxa"/>
            <w:vAlign w:val="center"/>
          </w:tcPr>
          <w:p w14:paraId="4B3AEF41" w14:textId="77777777" w:rsidR="002510AE" w:rsidRPr="00DE1661" w:rsidRDefault="002510AE" w:rsidP="001E4C52">
            <w:pPr>
              <w:rPr>
                <w:rFonts w:ascii="Arial" w:hAnsi="Arial"/>
                <w:b/>
              </w:rPr>
            </w:pPr>
            <w:r w:rsidRPr="00DE1661">
              <w:rPr>
                <w:rFonts w:ascii="Arial" w:hAnsi="Arial"/>
                <w:b/>
              </w:rPr>
              <w:t>User Authentication</w:t>
            </w:r>
          </w:p>
        </w:tc>
        <w:tc>
          <w:tcPr>
            <w:tcW w:w="3402" w:type="dxa"/>
            <w:vAlign w:val="center"/>
          </w:tcPr>
          <w:p w14:paraId="2EF9734C"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QR Code</w:t>
            </w:r>
          </w:p>
          <w:p w14:paraId="32C8E68E"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RFID</w:t>
            </w:r>
          </w:p>
          <w:p w14:paraId="6041950C"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Plug &amp; Charge</w:t>
            </w:r>
          </w:p>
          <w:p w14:paraId="4EFFE7CB" w14:textId="77777777" w:rsidR="002510AE" w:rsidRPr="00DE1661" w:rsidRDefault="002510AE" w:rsidP="001E4C52">
            <w:pPr>
              <w:pStyle w:val="ItemListinTable"/>
              <w:numPr>
                <w:ilvl w:val="0"/>
                <w:numId w:val="41"/>
              </w:numPr>
              <w:spacing w:before="48" w:after="48"/>
              <w:rPr>
                <w:rFonts w:ascii="Arial" w:hAnsi="Arial"/>
              </w:rPr>
            </w:pPr>
            <w:r w:rsidRPr="00DE1661">
              <w:rPr>
                <w:rFonts w:ascii="Arial" w:hAnsi="Arial"/>
              </w:rPr>
              <w:t>Credit Card (optional)</w:t>
            </w:r>
          </w:p>
        </w:tc>
      </w:tr>
      <w:tr w:rsidR="002510AE" w:rsidRPr="00DE1661" w14:paraId="62813FCC" w14:textId="77777777" w:rsidTr="001E4C52">
        <w:trPr>
          <w:trHeight w:val="567"/>
          <w:jc w:val="center"/>
        </w:trPr>
        <w:tc>
          <w:tcPr>
            <w:tcW w:w="6799" w:type="dxa"/>
            <w:gridSpan w:val="2"/>
            <w:shd w:val="clear" w:color="auto" w:fill="A8D08D" w:themeFill="accent6" w:themeFillTint="99"/>
            <w:vAlign w:val="center"/>
          </w:tcPr>
          <w:p w14:paraId="326B895B" w14:textId="77777777" w:rsidR="002510AE" w:rsidRPr="00555116" w:rsidRDefault="002510AE" w:rsidP="001E4C52">
            <w:pPr>
              <w:pStyle w:val="ItemListinTable"/>
              <w:spacing w:before="48" w:after="48"/>
              <w:rPr>
                <w:rFonts w:ascii="Arial" w:hAnsi="Arial"/>
                <w:b/>
              </w:rPr>
            </w:pPr>
            <w:r w:rsidRPr="00555116">
              <w:rPr>
                <w:rFonts w:ascii="Arial" w:hAnsi="Arial"/>
                <w:b/>
              </w:rPr>
              <w:t>Software Update</w:t>
            </w:r>
          </w:p>
        </w:tc>
      </w:tr>
      <w:tr w:rsidR="002510AE" w:rsidRPr="00DE1661" w14:paraId="7A686F69" w14:textId="77777777" w:rsidTr="001E4C52">
        <w:trPr>
          <w:trHeight w:val="567"/>
          <w:jc w:val="center"/>
        </w:trPr>
        <w:tc>
          <w:tcPr>
            <w:tcW w:w="3397" w:type="dxa"/>
            <w:vAlign w:val="center"/>
          </w:tcPr>
          <w:p w14:paraId="137969DA" w14:textId="77777777" w:rsidR="002510AE" w:rsidRPr="00DE1661" w:rsidRDefault="002510AE" w:rsidP="001E4C52">
            <w:pPr>
              <w:jc w:val="both"/>
              <w:rPr>
                <w:rFonts w:ascii="Arial" w:hAnsi="Arial"/>
                <w:b/>
              </w:rPr>
            </w:pPr>
            <w:r w:rsidRPr="00DE1661">
              <w:rPr>
                <w:rFonts w:ascii="Arial" w:hAnsi="Arial"/>
                <w:b/>
              </w:rPr>
              <w:t>Software Update</w:t>
            </w:r>
          </w:p>
        </w:tc>
        <w:tc>
          <w:tcPr>
            <w:tcW w:w="3402" w:type="dxa"/>
            <w:vAlign w:val="center"/>
          </w:tcPr>
          <w:p w14:paraId="33DE8386" w14:textId="77777777" w:rsidR="002510AE" w:rsidRPr="00DE1661" w:rsidRDefault="002510AE" w:rsidP="001E4C52">
            <w:pPr>
              <w:jc w:val="both"/>
              <w:rPr>
                <w:rFonts w:ascii="Arial" w:hAnsi="Arial"/>
              </w:rPr>
            </w:pPr>
            <w:r w:rsidRPr="00DE1661">
              <w:rPr>
                <w:rFonts w:ascii="Arial" w:hAnsi="Arial"/>
              </w:rPr>
              <w:t>OTA updates via web portal</w:t>
            </w:r>
          </w:p>
        </w:tc>
      </w:tr>
      <w:tr w:rsidR="002510AE" w:rsidRPr="00DE1661" w14:paraId="408F8DA1" w14:textId="77777777" w:rsidTr="001E4C52">
        <w:trPr>
          <w:trHeight w:val="680"/>
          <w:jc w:val="center"/>
        </w:trPr>
        <w:tc>
          <w:tcPr>
            <w:tcW w:w="6799" w:type="dxa"/>
            <w:gridSpan w:val="2"/>
            <w:shd w:val="clear" w:color="auto" w:fill="A8D08D" w:themeFill="accent6" w:themeFillTint="99"/>
            <w:vAlign w:val="center"/>
          </w:tcPr>
          <w:p w14:paraId="13871724" w14:textId="77777777" w:rsidR="002510AE" w:rsidRPr="00555116" w:rsidRDefault="002510AE" w:rsidP="001E4C52">
            <w:pPr>
              <w:pStyle w:val="ItemListinTable"/>
              <w:spacing w:before="48" w:after="48"/>
              <w:rPr>
                <w:rFonts w:ascii="Arial" w:hAnsi="Arial"/>
                <w:b/>
              </w:rPr>
            </w:pPr>
            <w:r w:rsidRPr="00555116">
              <w:rPr>
                <w:rFonts w:ascii="Arial" w:hAnsi="Arial"/>
                <w:b/>
              </w:rPr>
              <w:t>Certification and Standards</w:t>
            </w:r>
          </w:p>
        </w:tc>
      </w:tr>
      <w:tr w:rsidR="002510AE" w:rsidRPr="00DE1661" w14:paraId="7E8D2AE7" w14:textId="77777777" w:rsidTr="001E4C52">
        <w:trPr>
          <w:trHeight w:val="680"/>
          <w:jc w:val="center"/>
        </w:trPr>
        <w:tc>
          <w:tcPr>
            <w:tcW w:w="3397" w:type="dxa"/>
            <w:vAlign w:val="center"/>
          </w:tcPr>
          <w:p w14:paraId="5E393340" w14:textId="77777777" w:rsidR="002510AE" w:rsidRPr="00DE1661" w:rsidRDefault="002510AE" w:rsidP="001E4C52">
            <w:pPr>
              <w:rPr>
                <w:rFonts w:ascii="Arial" w:hAnsi="Arial"/>
                <w:b/>
              </w:rPr>
            </w:pPr>
            <w:r w:rsidRPr="00DE1661">
              <w:rPr>
                <w:rFonts w:ascii="Arial" w:hAnsi="Arial"/>
                <w:b/>
              </w:rPr>
              <w:t>Charging System</w:t>
            </w:r>
          </w:p>
        </w:tc>
        <w:tc>
          <w:tcPr>
            <w:tcW w:w="3402" w:type="dxa"/>
            <w:vAlign w:val="center"/>
          </w:tcPr>
          <w:p w14:paraId="53700F51" w14:textId="77777777" w:rsidR="002510AE" w:rsidRPr="00DE1661" w:rsidRDefault="002510AE" w:rsidP="001E4C52">
            <w:pPr>
              <w:pStyle w:val="ItemListinTable"/>
              <w:numPr>
                <w:ilvl w:val="0"/>
                <w:numId w:val="42"/>
              </w:numPr>
              <w:spacing w:before="48" w:after="48"/>
              <w:rPr>
                <w:rFonts w:ascii="Arial" w:hAnsi="Arial"/>
              </w:rPr>
            </w:pPr>
            <w:r w:rsidRPr="00DE1661">
              <w:rPr>
                <w:rFonts w:ascii="Arial" w:hAnsi="Arial"/>
              </w:rPr>
              <w:t>IEC 61851-1</w:t>
            </w:r>
          </w:p>
          <w:p w14:paraId="0D0873F1" w14:textId="77777777" w:rsidR="002510AE" w:rsidRPr="00DE1661" w:rsidRDefault="002510AE" w:rsidP="001E4C52">
            <w:pPr>
              <w:pStyle w:val="ItemListinTable"/>
              <w:numPr>
                <w:ilvl w:val="0"/>
                <w:numId w:val="42"/>
              </w:numPr>
              <w:spacing w:before="48" w:after="48"/>
              <w:rPr>
                <w:rFonts w:ascii="Arial" w:hAnsi="Arial"/>
              </w:rPr>
            </w:pPr>
            <w:r w:rsidRPr="00DE1661">
              <w:rPr>
                <w:rFonts w:ascii="Arial" w:hAnsi="Arial"/>
              </w:rPr>
              <w:t>IEC 61851-23</w:t>
            </w:r>
          </w:p>
          <w:p w14:paraId="18548C0A" w14:textId="77777777" w:rsidR="002510AE" w:rsidRPr="00DE1661" w:rsidRDefault="002510AE" w:rsidP="001E4C52">
            <w:pPr>
              <w:pStyle w:val="ItemListinTable"/>
              <w:numPr>
                <w:ilvl w:val="0"/>
                <w:numId w:val="42"/>
              </w:numPr>
              <w:spacing w:before="48" w:after="48"/>
              <w:rPr>
                <w:rFonts w:ascii="Arial" w:hAnsi="Arial"/>
              </w:rPr>
            </w:pPr>
            <w:r w:rsidRPr="00DE1661">
              <w:rPr>
                <w:rFonts w:ascii="Arial" w:hAnsi="Arial"/>
              </w:rPr>
              <w:t>IEC 61851-21-2</w:t>
            </w:r>
          </w:p>
        </w:tc>
      </w:tr>
      <w:tr w:rsidR="002510AE" w:rsidRPr="00DE1661" w14:paraId="6D92C86B" w14:textId="77777777" w:rsidTr="001E4C52">
        <w:trPr>
          <w:trHeight w:val="680"/>
          <w:jc w:val="center"/>
        </w:trPr>
        <w:tc>
          <w:tcPr>
            <w:tcW w:w="3397" w:type="dxa"/>
            <w:vAlign w:val="center"/>
          </w:tcPr>
          <w:p w14:paraId="08B3E6DE" w14:textId="77777777" w:rsidR="002510AE" w:rsidRPr="00DE1661" w:rsidRDefault="002510AE" w:rsidP="001E4C52">
            <w:pPr>
              <w:rPr>
                <w:rFonts w:ascii="Arial" w:hAnsi="Arial"/>
                <w:b/>
              </w:rPr>
            </w:pPr>
            <w:r w:rsidRPr="00DE1661">
              <w:rPr>
                <w:rFonts w:ascii="Arial" w:hAnsi="Arial"/>
                <w:b/>
              </w:rPr>
              <w:t>Communication to the EV</w:t>
            </w:r>
          </w:p>
        </w:tc>
        <w:tc>
          <w:tcPr>
            <w:tcW w:w="3402" w:type="dxa"/>
            <w:vAlign w:val="center"/>
          </w:tcPr>
          <w:p w14:paraId="78AC8B5E" w14:textId="77777777" w:rsidR="002510AE" w:rsidRPr="00DE1661" w:rsidRDefault="002510AE" w:rsidP="001E4C52">
            <w:pPr>
              <w:pStyle w:val="ItemListinTable"/>
              <w:numPr>
                <w:ilvl w:val="0"/>
                <w:numId w:val="43"/>
              </w:numPr>
              <w:spacing w:before="48" w:after="48"/>
              <w:rPr>
                <w:rFonts w:ascii="Arial" w:hAnsi="Arial"/>
              </w:rPr>
            </w:pPr>
            <w:r w:rsidRPr="00DE1661">
              <w:rPr>
                <w:rFonts w:ascii="Arial" w:hAnsi="Arial"/>
              </w:rPr>
              <w:t xml:space="preserve">ISO 15118 </w:t>
            </w:r>
          </w:p>
          <w:p w14:paraId="0E6B823F" w14:textId="77777777" w:rsidR="002510AE" w:rsidRPr="00DE1661" w:rsidRDefault="002510AE" w:rsidP="001E4C52">
            <w:pPr>
              <w:pStyle w:val="ItemListinTable"/>
              <w:numPr>
                <w:ilvl w:val="0"/>
                <w:numId w:val="43"/>
              </w:numPr>
              <w:spacing w:before="48" w:after="48"/>
              <w:rPr>
                <w:rFonts w:ascii="Arial" w:hAnsi="Arial"/>
              </w:rPr>
            </w:pPr>
            <w:r w:rsidRPr="00DE1661">
              <w:rPr>
                <w:rFonts w:ascii="Arial" w:hAnsi="Arial"/>
              </w:rPr>
              <w:t>DIN 70121</w:t>
            </w:r>
          </w:p>
          <w:p w14:paraId="4D707058" w14:textId="77777777" w:rsidR="002510AE" w:rsidRPr="00DE1661" w:rsidRDefault="002510AE" w:rsidP="001E4C52">
            <w:pPr>
              <w:pStyle w:val="ItemListinTable"/>
              <w:numPr>
                <w:ilvl w:val="0"/>
                <w:numId w:val="43"/>
              </w:numPr>
              <w:spacing w:before="48" w:after="48"/>
              <w:rPr>
                <w:rFonts w:ascii="Arial" w:hAnsi="Arial"/>
              </w:rPr>
            </w:pPr>
            <w:r w:rsidRPr="00DE1661">
              <w:rPr>
                <w:rFonts w:ascii="Arial" w:hAnsi="Arial"/>
              </w:rPr>
              <w:t>CHAdeMO 1.2</w:t>
            </w:r>
          </w:p>
        </w:tc>
      </w:tr>
      <w:tr w:rsidR="002510AE" w:rsidRPr="00DE1661" w14:paraId="77F58C0D" w14:textId="77777777" w:rsidTr="001E4C52">
        <w:trPr>
          <w:trHeight w:val="680"/>
          <w:jc w:val="center"/>
        </w:trPr>
        <w:tc>
          <w:tcPr>
            <w:tcW w:w="3397" w:type="dxa"/>
            <w:vAlign w:val="center"/>
          </w:tcPr>
          <w:p w14:paraId="331F92A7" w14:textId="77777777" w:rsidR="002510AE" w:rsidRPr="00DE1661" w:rsidRDefault="002510AE" w:rsidP="001E4C52">
            <w:pPr>
              <w:rPr>
                <w:rFonts w:ascii="Arial" w:hAnsi="Arial"/>
                <w:b/>
              </w:rPr>
            </w:pPr>
            <w:r w:rsidRPr="00DE1661">
              <w:rPr>
                <w:rFonts w:ascii="Arial" w:hAnsi="Arial"/>
                <w:b/>
              </w:rPr>
              <w:t>EMC Compliance</w:t>
            </w:r>
          </w:p>
        </w:tc>
        <w:tc>
          <w:tcPr>
            <w:tcW w:w="3402" w:type="dxa"/>
            <w:vAlign w:val="center"/>
          </w:tcPr>
          <w:p w14:paraId="5D49EC27" w14:textId="77777777" w:rsidR="002510AE" w:rsidRPr="00DE1661" w:rsidRDefault="002510AE" w:rsidP="001E4C52">
            <w:pPr>
              <w:pStyle w:val="ItemListinTable"/>
              <w:spacing w:before="48" w:after="48"/>
              <w:rPr>
                <w:rFonts w:ascii="Arial" w:hAnsi="Arial"/>
              </w:rPr>
            </w:pPr>
            <w:r w:rsidRPr="00DE1661">
              <w:rPr>
                <w:rFonts w:ascii="Arial" w:hAnsi="Arial"/>
              </w:rPr>
              <w:t>Class A</w:t>
            </w:r>
          </w:p>
        </w:tc>
      </w:tr>
      <w:tr w:rsidR="002510AE" w:rsidRPr="00DE1661" w14:paraId="106DB131" w14:textId="77777777" w:rsidTr="001E4C52">
        <w:trPr>
          <w:trHeight w:val="680"/>
          <w:jc w:val="center"/>
        </w:trPr>
        <w:tc>
          <w:tcPr>
            <w:tcW w:w="3397" w:type="dxa"/>
            <w:vAlign w:val="center"/>
          </w:tcPr>
          <w:p w14:paraId="220AC08A" w14:textId="77777777" w:rsidR="002510AE" w:rsidRPr="00DE1661" w:rsidRDefault="002510AE" w:rsidP="001E4C52">
            <w:pPr>
              <w:rPr>
                <w:rFonts w:ascii="Arial" w:hAnsi="Arial"/>
                <w:b/>
              </w:rPr>
            </w:pPr>
            <w:r w:rsidRPr="00DE1661">
              <w:rPr>
                <w:rFonts w:ascii="Arial" w:hAnsi="Arial"/>
                <w:b/>
              </w:rPr>
              <w:lastRenderedPageBreak/>
              <w:t>Certification</w:t>
            </w:r>
          </w:p>
        </w:tc>
        <w:tc>
          <w:tcPr>
            <w:tcW w:w="3402" w:type="dxa"/>
            <w:vAlign w:val="center"/>
          </w:tcPr>
          <w:p w14:paraId="118944AE" w14:textId="77777777" w:rsidR="002510AE" w:rsidRPr="00DE1661" w:rsidRDefault="002510AE" w:rsidP="001E4C52">
            <w:pPr>
              <w:pStyle w:val="ItemListinTable"/>
              <w:numPr>
                <w:ilvl w:val="0"/>
                <w:numId w:val="44"/>
              </w:numPr>
              <w:spacing w:before="48" w:after="48"/>
              <w:rPr>
                <w:rFonts w:ascii="Arial" w:hAnsi="Arial"/>
              </w:rPr>
            </w:pPr>
            <w:r w:rsidRPr="00DE1661">
              <w:rPr>
                <w:rFonts w:ascii="Arial" w:hAnsi="Arial"/>
              </w:rPr>
              <w:t>CE</w:t>
            </w:r>
          </w:p>
          <w:p w14:paraId="5A1C72D1" w14:textId="77777777" w:rsidR="002510AE" w:rsidRPr="00DE1661" w:rsidRDefault="002510AE" w:rsidP="001E4C52">
            <w:pPr>
              <w:pStyle w:val="ItemListinTable"/>
              <w:numPr>
                <w:ilvl w:val="0"/>
                <w:numId w:val="44"/>
              </w:numPr>
              <w:spacing w:before="48" w:after="48"/>
              <w:rPr>
                <w:rFonts w:ascii="Arial" w:hAnsi="Arial"/>
              </w:rPr>
            </w:pPr>
            <w:r w:rsidRPr="00DE1661">
              <w:rPr>
                <w:rFonts w:ascii="Arial" w:hAnsi="Arial"/>
              </w:rPr>
              <w:t>UKCA</w:t>
            </w:r>
          </w:p>
        </w:tc>
      </w:tr>
      <w:tr w:rsidR="002510AE" w:rsidRPr="00DE1661" w14:paraId="1CF8F2A5" w14:textId="77777777" w:rsidTr="001E4C52">
        <w:trPr>
          <w:trHeight w:val="525"/>
          <w:jc w:val="center"/>
        </w:trPr>
        <w:tc>
          <w:tcPr>
            <w:tcW w:w="3397" w:type="dxa"/>
            <w:vAlign w:val="center"/>
          </w:tcPr>
          <w:p w14:paraId="5B33628A" w14:textId="77777777" w:rsidR="002510AE" w:rsidRPr="00DE1661" w:rsidRDefault="002510AE" w:rsidP="001E4C52">
            <w:pPr>
              <w:rPr>
                <w:rFonts w:ascii="Arial" w:hAnsi="Arial"/>
                <w:b/>
              </w:rPr>
            </w:pPr>
            <w:r w:rsidRPr="00DE1661">
              <w:rPr>
                <w:rFonts w:ascii="Arial" w:hAnsi="Arial"/>
                <w:b/>
              </w:rPr>
              <w:t>Design Life</w:t>
            </w:r>
          </w:p>
        </w:tc>
        <w:tc>
          <w:tcPr>
            <w:tcW w:w="3402" w:type="dxa"/>
            <w:vAlign w:val="center"/>
          </w:tcPr>
          <w:p w14:paraId="5D583BBF" w14:textId="2139CD12" w:rsidR="002510AE" w:rsidRPr="00DE1661" w:rsidRDefault="002510AE" w:rsidP="001E4C52">
            <w:pPr>
              <w:rPr>
                <w:rFonts w:ascii="Arial" w:hAnsi="Arial"/>
              </w:rPr>
            </w:pPr>
            <w:r w:rsidRPr="00DE1661">
              <w:rPr>
                <w:rFonts w:ascii="Arial" w:hAnsi="Arial"/>
              </w:rPr>
              <w:t>10 year</w:t>
            </w:r>
            <w:r w:rsidR="00233F40">
              <w:rPr>
                <w:rFonts w:ascii="Arial" w:hAnsi="Arial"/>
              </w:rPr>
              <w:t>s</w:t>
            </w:r>
          </w:p>
        </w:tc>
      </w:tr>
      <w:tr w:rsidR="002510AE" w:rsidRPr="00DE1661" w14:paraId="46B4A0EB" w14:textId="77777777" w:rsidTr="001E4C52">
        <w:trPr>
          <w:trHeight w:val="680"/>
          <w:jc w:val="center"/>
        </w:trPr>
        <w:tc>
          <w:tcPr>
            <w:tcW w:w="3397" w:type="dxa"/>
            <w:vAlign w:val="center"/>
          </w:tcPr>
          <w:p w14:paraId="158158C5" w14:textId="77777777" w:rsidR="002510AE" w:rsidRPr="00DE1661" w:rsidRDefault="002510AE" w:rsidP="001E4C52">
            <w:pPr>
              <w:rPr>
                <w:rFonts w:ascii="Arial" w:hAnsi="Arial"/>
                <w:b/>
              </w:rPr>
            </w:pPr>
            <w:r w:rsidRPr="00DE1661">
              <w:rPr>
                <w:rFonts w:ascii="Arial" w:hAnsi="Arial"/>
                <w:b/>
              </w:rPr>
              <w:t>Warranty</w:t>
            </w:r>
          </w:p>
        </w:tc>
        <w:tc>
          <w:tcPr>
            <w:tcW w:w="3402" w:type="dxa"/>
            <w:vAlign w:val="center"/>
          </w:tcPr>
          <w:p w14:paraId="1E373338" w14:textId="77777777" w:rsidR="002510AE" w:rsidRPr="00DE1661" w:rsidRDefault="002510AE" w:rsidP="001E4C52">
            <w:pPr>
              <w:rPr>
                <w:rFonts w:ascii="Arial" w:hAnsi="Arial"/>
              </w:rPr>
            </w:pPr>
            <w:r w:rsidRPr="00DE1661">
              <w:rPr>
                <w:rFonts w:ascii="Arial" w:hAnsi="Arial"/>
              </w:rPr>
              <w:t>Base warranty 24 months after site acceptance test or 30 months after factory delivery. Warranty extensions available.</w:t>
            </w:r>
          </w:p>
        </w:tc>
      </w:tr>
    </w:tbl>
    <w:p w14:paraId="7EDACEC7" w14:textId="69BC2E2F" w:rsidR="002510AE" w:rsidRPr="002510AE" w:rsidRDefault="002510AE" w:rsidP="00DE134F">
      <w:pPr>
        <w:ind w:left="0"/>
        <w:rPr>
          <w:rFonts w:eastAsia="宋体"/>
          <w:bCs/>
          <w:kern w:val="0"/>
          <w:szCs w:val="20"/>
        </w:rPr>
      </w:pPr>
    </w:p>
    <w:p w14:paraId="22DF7CF2" w14:textId="5A821A7A" w:rsidR="002510AE" w:rsidRDefault="002510AE" w:rsidP="001B1FC9">
      <w:pPr>
        <w:pStyle w:val="2"/>
        <w:spacing w:before="240"/>
        <w:rPr>
          <w:rFonts w:cs="Arial"/>
        </w:rPr>
      </w:pPr>
      <w:bookmarkStart w:id="81" w:name="_Toc133150432"/>
      <w:r>
        <w:rPr>
          <w:rFonts w:cs="Arial"/>
        </w:rPr>
        <w:t>Product Dimensions</w:t>
      </w:r>
      <w:bookmarkEnd w:id="81"/>
      <w:r w:rsidR="00883962" w:rsidRPr="00DE1661">
        <w:rPr>
          <w:rFonts w:cs="Arial"/>
        </w:rPr>
        <w:t xml:space="preserve"> </w:t>
      </w:r>
    </w:p>
    <w:tbl>
      <w:tblPr>
        <w:tblStyle w:val="af0"/>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tblGrid>
      <w:tr w:rsidR="002510AE" w14:paraId="560F5FE3" w14:textId="77777777" w:rsidTr="002510AE">
        <w:tc>
          <w:tcPr>
            <w:tcW w:w="7248" w:type="dxa"/>
          </w:tcPr>
          <w:p w14:paraId="417CEA2E" w14:textId="345454DB" w:rsidR="00233F40" w:rsidRPr="00233F40" w:rsidRDefault="00233F40" w:rsidP="00233F40">
            <w:pPr>
              <w:ind w:left="284"/>
              <w:rPr>
                <w:b/>
              </w:rPr>
            </w:pPr>
            <w:r w:rsidRPr="00233F40">
              <w:rPr>
                <w:rFonts w:hint="eastAsia"/>
                <w:b/>
              </w:rPr>
              <w:t>M</w:t>
            </w:r>
            <w:r w:rsidRPr="00233F40">
              <w:rPr>
                <w:b/>
              </w:rPr>
              <w:t>axiCharger</w:t>
            </w:r>
          </w:p>
          <w:p w14:paraId="7F0DBD3A" w14:textId="1B4FA529" w:rsidR="002510AE" w:rsidRPr="002510AE" w:rsidRDefault="002510AE" w:rsidP="002510AE">
            <w:pPr>
              <w:pStyle w:val="BodytextUserManual"/>
              <w:spacing w:before="120" w:afterLines="0" w:after="0"/>
              <w:ind w:left="0" w:firstLineChars="1000" w:firstLine="1807"/>
              <w:jc w:val="left"/>
              <w:rPr>
                <w:b/>
              </w:rPr>
            </w:pPr>
            <w:r w:rsidRPr="002510AE">
              <w:rPr>
                <w:rFonts w:hint="eastAsia"/>
                <w:b/>
              </w:rPr>
              <w:t>F</w:t>
            </w:r>
            <w:r w:rsidRPr="002510AE">
              <w:rPr>
                <w:b/>
              </w:rPr>
              <w:t>ront View                   Side View</w:t>
            </w:r>
          </w:p>
          <w:p w14:paraId="5D7991B1" w14:textId="77777777" w:rsidR="002510AE" w:rsidRDefault="002510AE" w:rsidP="002510AE">
            <w:pPr>
              <w:pStyle w:val="BodytextUserManual"/>
              <w:spacing w:before="120" w:after="120"/>
              <w:ind w:left="0"/>
              <w:jc w:val="center"/>
            </w:pPr>
            <w:r>
              <w:rPr>
                <w:rFonts w:hint="eastAsia"/>
                <w:noProof/>
              </w:rPr>
              <w:drawing>
                <wp:inline distT="0" distB="0" distL="0" distR="0" wp14:anchorId="26E0492C" wp14:editId="5D516884">
                  <wp:extent cx="1992573" cy="274644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主机尺寸图-正面.png"/>
                          <pic:cNvPicPr/>
                        </pic:nvPicPr>
                        <pic:blipFill>
                          <a:blip r:embed="rId21">
                            <a:extLst>
                              <a:ext uri="{28A0092B-C50C-407E-A947-70E740481C1C}">
                                <a14:useLocalDpi xmlns:a14="http://schemas.microsoft.com/office/drawing/2010/main" val="0"/>
                              </a:ext>
                            </a:extLst>
                          </a:blip>
                          <a:stretch>
                            <a:fillRect/>
                          </a:stretch>
                        </pic:blipFill>
                        <pic:spPr>
                          <a:xfrm>
                            <a:off x="0" y="0"/>
                            <a:ext cx="2004084" cy="2762312"/>
                          </a:xfrm>
                          <a:prstGeom prst="rect">
                            <a:avLst/>
                          </a:prstGeom>
                        </pic:spPr>
                      </pic:pic>
                    </a:graphicData>
                  </a:graphic>
                </wp:inline>
              </w:drawing>
            </w:r>
            <w:r>
              <w:rPr>
                <w:rFonts w:hint="eastAsia"/>
                <w:noProof/>
              </w:rPr>
              <w:drawing>
                <wp:inline distT="0" distB="0" distL="0" distR="0" wp14:anchorId="201EB18C" wp14:editId="321D4514">
                  <wp:extent cx="910133" cy="2743200"/>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主机尺寸图-侧面.png"/>
                          <pic:cNvPicPr/>
                        </pic:nvPicPr>
                        <pic:blipFill>
                          <a:blip r:embed="rId22">
                            <a:extLst>
                              <a:ext uri="{28A0092B-C50C-407E-A947-70E740481C1C}">
                                <a14:useLocalDpi xmlns:a14="http://schemas.microsoft.com/office/drawing/2010/main" val="0"/>
                              </a:ext>
                            </a:extLst>
                          </a:blip>
                          <a:stretch>
                            <a:fillRect/>
                          </a:stretch>
                        </pic:blipFill>
                        <pic:spPr>
                          <a:xfrm>
                            <a:off x="0" y="0"/>
                            <a:ext cx="930833" cy="2805591"/>
                          </a:xfrm>
                          <a:prstGeom prst="rect">
                            <a:avLst/>
                          </a:prstGeom>
                        </pic:spPr>
                      </pic:pic>
                    </a:graphicData>
                  </a:graphic>
                </wp:inline>
              </w:drawing>
            </w:r>
          </w:p>
          <w:p w14:paraId="1BD70B58" w14:textId="77777777" w:rsidR="00DE134F" w:rsidRDefault="00DE134F" w:rsidP="002510AE">
            <w:pPr>
              <w:pStyle w:val="BodytextUserManual"/>
              <w:spacing w:before="120" w:after="120"/>
              <w:ind w:left="0"/>
              <w:jc w:val="center"/>
            </w:pPr>
          </w:p>
          <w:p w14:paraId="23DAF2DB" w14:textId="77777777" w:rsidR="00DE134F" w:rsidRDefault="00DE134F" w:rsidP="002510AE">
            <w:pPr>
              <w:pStyle w:val="BodytextUserManual"/>
              <w:spacing w:before="120" w:after="120"/>
              <w:ind w:left="0"/>
              <w:jc w:val="center"/>
            </w:pPr>
          </w:p>
          <w:p w14:paraId="21A384C4" w14:textId="77777777" w:rsidR="00DE134F" w:rsidRDefault="00DE134F" w:rsidP="002510AE">
            <w:pPr>
              <w:pStyle w:val="BodytextUserManual"/>
              <w:spacing w:before="120" w:after="120"/>
              <w:ind w:left="0"/>
              <w:jc w:val="center"/>
            </w:pPr>
          </w:p>
          <w:p w14:paraId="5E2121EB" w14:textId="77777777" w:rsidR="00DE134F" w:rsidRDefault="00DE134F" w:rsidP="002510AE">
            <w:pPr>
              <w:pStyle w:val="BodytextUserManual"/>
              <w:spacing w:before="120" w:after="120"/>
              <w:ind w:left="0"/>
              <w:jc w:val="center"/>
            </w:pPr>
          </w:p>
          <w:p w14:paraId="44B7B108" w14:textId="354C998E" w:rsidR="00233F40" w:rsidRPr="00233F40" w:rsidRDefault="00233F40" w:rsidP="00233F40">
            <w:pPr>
              <w:pStyle w:val="BodytextUserManual"/>
              <w:spacing w:before="120" w:after="120"/>
              <w:rPr>
                <w:b/>
              </w:rPr>
            </w:pPr>
            <w:r w:rsidRPr="00233F40">
              <w:rPr>
                <w:rFonts w:hint="eastAsia"/>
                <w:b/>
              </w:rPr>
              <w:lastRenderedPageBreak/>
              <w:t>P</w:t>
            </w:r>
            <w:r w:rsidRPr="00233F40">
              <w:rPr>
                <w:b/>
              </w:rPr>
              <w:t>edestal</w:t>
            </w:r>
          </w:p>
        </w:tc>
      </w:tr>
      <w:tr w:rsidR="002510AE" w14:paraId="4032F1E0" w14:textId="77777777" w:rsidTr="002510AE">
        <w:tc>
          <w:tcPr>
            <w:tcW w:w="7248" w:type="dxa"/>
          </w:tcPr>
          <w:p w14:paraId="5E4A24FB" w14:textId="19291871" w:rsidR="00DE134F" w:rsidRPr="00DE134F" w:rsidRDefault="002510AE" w:rsidP="00DE134F">
            <w:pPr>
              <w:pStyle w:val="BodytextUserManual"/>
              <w:spacing w:before="120" w:after="120"/>
              <w:ind w:firstLineChars="800" w:firstLine="1446"/>
              <w:rPr>
                <w:b/>
              </w:rPr>
            </w:pPr>
            <w:r w:rsidRPr="002510AE">
              <w:rPr>
                <w:rFonts w:hint="eastAsia"/>
                <w:b/>
              </w:rPr>
              <w:lastRenderedPageBreak/>
              <w:t>F</w:t>
            </w:r>
            <w:r w:rsidRPr="002510AE">
              <w:rPr>
                <w:b/>
              </w:rPr>
              <w:t xml:space="preserve">ront View                 </w:t>
            </w:r>
            <w:r>
              <w:rPr>
                <w:b/>
              </w:rPr>
              <w:t xml:space="preserve"> </w:t>
            </w:r>
            <w:r w:rsidRPr="002510AE">
              <w:rPr>
                <w:b/>
              </w:rPr>
              <w:t>Side View</w:t>
            </w:r>
          </w:p>
          <w:p w14:paraId="26DE7B75" w14:textId="35CB2E61" w:rsidR="002510AE" w:rsidRDefault="002510AE" w:rsidP="002510AE">
            <w:pPr>
              <w:pStyle w:val="BodytextUserManual"/>
              <w:spacing w:before="120" w:after="120"/>
              <w:ind w:left="0"/>
              <w:jc w:val="center"/>
            </w:pPr>
            <w:r>
              <w:rPr>
                <w:noProof/>
              </w:rPr>
              <w:drawing>
                <wp:inline distT="0" distB="0" distL="0" distR="0" wp14:anchorId="7CD6F633" wp14:editId="7B051F7B">
                  <wp:extent cx="1658203" cy="266863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立柱尺寸-正面.png"/>
                          <pic:cNvPicPr/>
                        </pic:nvPicPr>
                        <pic:blipFill>
                          <a:blip r:embed="rId23">
                            <a:extLst>
                              <a:ext uri="{28A0092B-C50C-407E-A947-70E740481C1C}">
                                <a14:useLocalDpi xmlns:a14="http://schemas.microsoft.com/office/drawing/2010/main" val="0"/>
                              </a:ext>
                            </a:extLst>
                          </a:blip>
                          <a:stretch>
                            <a:fillRect/>
                          </a:stretch>
                        </pic:blipFill>
                        <pic:spPr>
                          <a:xfrm>
                            <a:off x="0" y="0"/>
                            <a:ext cx="1675004" cy="2695669"/>
                          </a:xfrm>
                          <a:prstGeom prst="rect">
                            <a:avLst/>
                          </a:prstGeom>
                        </pic:spPr>
                      </pic:pic>
                    </a:graphicData>
                  </a:graphic>
                </wp:inline>
              </w:drawing>
            </w:r>
            <w:r>
              <w:rPr>
                <w:rFonts w:hint="eastAsia"/>
              </w:rPr>
              <w:t xml:space="preserve"> </w:t>
            </w:r>
            <w:r>
              <w:t xml:space="preserve">     </w:t>
            </w:r>
            <w:r>
              <w:rPr>
                <w:noProof/>
              </w:rPr>
              <w:drawing>
                <wp:inline distT="0" distB="0" distL="0" distR="0" wp14:anchorId="79D324AB" wp14:editId="44A5BE0C">
                  <wp:extent cx="907576" cy="2669209"/>
                  <wp:effectExtent l="0" t="0" r="698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立柱尺寸-侧面.png"/>
                          <pic:cNvPicPr/>
                        </pic:nvPicPr>
                        <pic:blipFill>
                          <a:blip r:embed="rId24">
                            <a:extLst>
                              <a:ext uri="{28A0092B-C50C-407E-A947-70E740481C1C}">
                                <a14:useLocalDpi xmlns:a14="http://schemas.microsoft.com/office/drawing/2010/main" val="0"/>
                              </a:ext>
                            </a:extLst>
                          </a:blip>
                          <a:stretch>
                            <a:fillRect/>
                          </a:stretch>
                        </pic:blipFill>
                        <pic:spPr>
                          <a:xfrm>
                            <a:off x="0" y="0"/>
                            <a:ext cx="925641" cy="2722339"/>
                          </a:xfrm>
                          <a:prstGeom prst="rect">
                            <a:avLst/>
                          </a:prstGeom>
                        </pic:spPr>
                      </pic:pic>
                    </a:graphicData>
                  </a:graphic>
                </wp:inline>
              </w:drawing>
            </w:r>
          </w:p>
        </w:tc>
      </w:tr>
      <w:tr w:rsidR="002510AE" w14:paraId="2EDD68E4" w14:textId="77777777" w:rsidTr="002510AE">
        <w:tc>
          <w:tcPr>
            <w:tcW w:w="7248" w:type="dxa"/>
          </w:tcPr>
          <w:p w14:paraId="45612528" w14:textId="417C7060" w:rsidR="002510AE" w:rsidRPr="00233F40" w:rsidRDefault="00233F40" w:rsidP="00233F40">
            <w:pPr>
              <w:pStyle w:val="BodytextUserManual"/>
              <w:spacing w:before="120" w:after="120"/>
              <w:rPr>
                <w:b/>
              </w:rPr>
            </w:pPr>
            <w:r w:rsidRPr="00233F40">
              <w:rPr>
                <w:rFonts w:hint="eastAsia"/>
                <w:b/>
              </w:rPr>
              <w:t>T</w:t>
            </w:r>
            <w:r w:rsidRPr="00233F40">
              <w:rPr>
                <w:b/>
              </w:rPr>
              <w:t>rolley</w:t>
            </w:r>
          </w:p>
          <w:p w14:paraId="1B117D00" w14:textId="37474CFC" w:rsidR="002510AE" w:rsidRPr="002510AE" w:rsidRDefault="002510AE" w:rsidP="002510AE">
            <w:pPr>
              <w:pStyle w:val="BodytextUserManual"/>
              <w:spacing w:before="120" w:after="120"/>
              <w:ind w:firstLineChars="700" w:firstLine="1265"/>
              <w:rPr>
                <w:b/>
              </w:rPr>
            </w:pPr>
            <w:r w:rsidRPr="002510AE">
              <w:rPr>
                <w:rFonts w:hint="eastAsia"/>
                <w:b/>
              </w:rPr>
              <w:t>Fron</w:t>
            </w:r>
            <w:r w:rsidRPr="002510AE">
              <w:rPr>
                <w:b/>
              </w:rPr>
              <w:t xml:space="preserve">t View </w:t>
            </w:r>
            <w:r>
              <w:rPr>
                <w:b/>
              </w:rPr>
              <w:t xml:space="preserve">                    </w:t>
            </w:r>
            <w:r w:rsidRPr="002510AE">
              <w:rPr>
                <w:b/>
              </w:rPr>
              <w:t>Side View</w:t>
            </w:r>
          </w:p>
          <w:p w14:paraId="7D75E4F4" w14:textId="09E6B7CD" w:rsidR="002510AE" w:rsidRDefault="002510AE" w:rsidP="002510AE">
            <w:pPr>
              <w:pStyle w:val="BodytextUserManual"/>
              <w:spacing w:before="120" w:after="120"/>
              <w:ind w:left="0"/>
              <w:jc w:val="center"/>
            </w:pPr>
            <w:r>
              <w:rPr>
                <w:rFonts w:hint="eastAsia"/>
                <w:noProof/>
              </w:rPr>
              <w:drawing>
                <wp:inline distT="0" distB="0" distL="0" distR="0" wp14:anchorId="384D6DDE" wp14:editId="32DCB0D6">
                  <wp:extent cx="2323704" cy="2367886"/>
                  <wp:effectExtent l="0" t="0" r="635" b="0"/>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小推车尺寸图-正面.png"/>
                          <pic:cNvPicPr/>
                        </pic:nvPicPr>
                        <pic:blipFill>
                          <a:blip r:embed="rId25">
                            <a:extLst>
                              <a:ext uri="{28A0092B-C50C-407E-A947-70E740481C1C}">
                                <a14:useLocalDpi xmlns:a14="http://schemas.microsoft.com/office/drawing/2010/main" val="0"/>
                              </a:ext>
                            </a:extLst>
                          </a:blip>
                          <a:stretch>
                            <a:fillRect/>
                          </a:stretch>
                        </pic:blipFill>
                        <pic:spPr>
                          <a:xfrm>
                            <a:off x="0" y="0"/>
                            <a:ext cx="2335680" cy="2380090"/>
                          </a:xfrm>
                          <a:prstGeom prst="rect">
                            <a:avLst/>
                          </a:prstGeom>
                        </pic:spPr>
                      </pic:pic>
                    </a:graphicData>
                  </a:graphic>
                </wp:inline>
              </w:drawing>
            </w:r>
            <w:r>
              <w:rPr>
                <w:rFonts w:hint="eastAsia"/>
                <w:noProof/>
              </w:rPr>
              <w:drawing>
                <wp:inline distT="0" distB="0" distL="0" distR="0" wp14:anchorId="7325E48C" wp14:editId="07A48DCB">
                  <wp:extent cx="1480782" cy="2323976"/>
                  <wp:effectExtent l="0" t="0" r="571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小推车尺寸图-侧面.png"/>
                          <pic:cNvPicPr/>
                        </pic:nvPicPr>
                        <pic:blipFill>
                          <a:blip r:embed="rId26">
                            <a:extLst>
                              <a:ext uri="{28A0092B-C50C-407E-A947-70E740481C1C}">
                                <a14:useLocalDpi xmlns:a14="http://schemas.microsoft.com/office/drawing/2010/main" val="0"/>
                              </a:ext>
                            </a:extLst>
                          </a:blip>
                          <a:stretch>
                            <a:fillRect/>
                          </a:stretch>
                        </pic:blipFill>
                        <pic:spPr>
                          <a:xfrm>
                            <a:off x="0" y="0"/>
                            <a:ext cx="1494068" cy="2344828"/>
                          </a:xfrm>
                          <a:prstGeom prst="rect">
                            <a:avLst/>
                          </a:prstGeom>
                        </pic:spPr>
                      </pic:pic>
                    </a:graphicData>
                  </a:graphic>
                </wp:inline>
              </w:drawing>
            </w:r>
          </w:p>
        </w:tc>
      </w:tr>
    </w:tbl>
    <w:p w14:paraId="4C3EA385" w14:textId="77777777" w:rsidR="002510AE" w:rsidRDefault="002510AE" w:rsidP="002510AE">
      <w:pPr>
        <w:pStyle w:val="BodytextUserManual"/>
        <w:spacing w:before="120" w:after="120"/>
      </w:pPr>
    </w:p>
    <w:p w14:paraId="04EA2AE8" w14:textId="1AA54474" w:rsidR="00F51A11" w:rsidRPr="00DE1661" w:rsidRDefault="003D247A" w:rsidP="00777848">
      <w:pPr>
        <w:pStyle w:val="10"/>
      </w:pPr>
      <w:bookmarkStart w:id="82" w:name="_Toc106900396"/>
      <w:bookmarkStart w:id="83" w:name="_Toc106983268"/>
      <w:bookmarkStart w:id="84" w:name="_Toc133150433"/>
      <w:bookmarkEnd w:id="78"/>
      <w:bookmarkEnd w:id="79"/>
      <w:r w:rsidRPr="00DE1661">
        <w:lastRenderedPageBreak/>
        <w:t>Preparation</w:t>
      </w:r>
      <w:bookmarkEnd w:id="82"/>
      <w:bookmarkEnd w:id="83"/>
      <w:bookmarkEnd w:id="84"/>
    </w:p>
    <w:p w14:paraId="70A3F7AC" w14:textId="1B64D1C4" w:rsidR="00085A07" w:rsidRPr="00DE1661" w:rsidRDefault="00085A07" w:rsidP="009E49FC">
      <w:pPr>
        <w:pStyle w:val="2"/>
        <w:spacing w:before="240"/>
        <w:rPr>
          <w:rFonts w:cs="Arial"/>
        </w:rPr>
      </w:pPr>
      <w:bookmarkStart w:id="85" w:name="_Toc102657975"/>
      <w:bookmarkStart w:id="86" w:name="_Toc106900397"/>
      <w:bookmarkStart w:id="87" w:name="_Toc106983269"/>
      <w:bookmarkStart w:id="88" w:name="_Ref101960607"/>
      <w:bookmarkStart w:id="89" w:name="_Ref102665465"/>
      <w:bookmarkStart w:id="90" w:name="_Toc133150434"/>
      <w:r w:rsidRPr="00DE1661">
        <w:rPr>
          <w:rFonts w:cs="Arial"/>
        </w:rPr>
        <w:t xml:space="preserve">Before </w:t>
      </w:r>
      <w:bookmarkEnd w:id="85"/>
      <w:bookmarkEnd w:id="86"/>
      <w:bookmarkEnd w:id="87"/>
      <w:r w:rsidR="001E61AF" w:rsidRPr="00DE1661">
        <w:rPr>
          <w:rFonts w:cs="Arial"/>
        </w:rPr>
        <w:t>You Begin</w:t>
      </w:r>
      <w:bookmarkEnd w:id="90"/>
    </w:p>
    <w:p w14:paraId="177C743E" w14:textId="40BCC6FC" w:rsidR="001E61AF" w:rsidRPr="00DE1661" w:rsidRDefault="001E61AF" w:rsidP="00923E67">
      <w:pPr>
        <w:pStyle w:val="BodytextUserManual"/>
        <w:numPr>
          <w:ilvl w:val="0"/>
          <w:numId w:val="15"/>
        </w:numPr>
        <w:spacing w:before="120" w:after="120"/>
        <w:ind w:left="704"/>
      </w:pPr>
      <w:r w:rsidRPr="00DE1661">
        <w:t xml:space="preserve">Read through this manual prior to installation to </w:t>
      </w:r>
      <w:r w:rsidR="00D83239" w:rsidRPr="00DE1661">
        <w:t>familiarize yourself</w:t>
      </w:r>
      <w:r w:rsidRPr="00DE1661">
        <w:t xml:space="preserve"> with the installation steps.</w:t>
      </w:r>
    </w:p>
    <w:p w14:paraId="1C843389" w14:textId="3FC79CF9" w:rsidR="001E61AF" w:rsidRPr="00DE1661" w:rsidRDefault="001E61AF" w:rsidP="00923E67">
      <w:pPr>
        <w:pStyle w:val="BodytextUserManual"/>
        <w:numPr>
          <w:ilvl w:val="0"/>
          <w:numId w:val="15"/>
        </w:numPr>
        <w:spacing w:before="120" w:after="120"/>
        <w:ind w:left="704"/>
      </w:pPr>
      <w:r w:rsidRPr="00DE1661">
        <w:t xml:space="preserve">Ensure the appropriate wiring, circuit protection, and metering </w:t>
      </w:r>
      <w:r w:rsidR="00FC7BDA" w:rsidRPr="00DE1661">
        <w:t>are</w:t>
      </w:r>
      <w:r w:rsidRPr="00DE1661">
        <w:t xml:space="preserve"> in place at the installation site, according to the specifications, wiring diagrams, and grounding requirements.</w:t>
      </w:r>
    </w:p>
    <w:p w14:paraId="16B9CD6A" w14:textId="77777777" w:rsidR="001E61AF" w:rsidRPr="00DE1661" w:rsidRDefault="001E61AF" w:rsidP="00923E67">
      <w:pPr>
        <w:pStyle w:val="BodytextUserManual"/>
        <w:numPr>
          <w:ilvl w:val="0"/>
          <w:numId w:val="15"/>
        </w:numPr>
        <w:spacing w:before="120" w:after="120"/>
        <w:ind w:left="704"/>
      </w:pPr>
      <w:r w:rsidRPr="00DE1661">
        <w:t>Ensure the MaxiCharger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DE1661" w:rsidRDefault="001E61AF" w:rsidP="00923E67">
      <w:pPr>
        <w:pStyle w:val="BodytextUserManual"/>
        <w:numPr>
          <w:ilvl w:val="0"/>
          <w:numId w:val="15"/>
        </w:numPr>
        <w:spacing w:before="120" w:after="120"/>
        <w:ind w:left="704"/>
      </w:pPr>
      <w:r w:rsidRPr="00DE1661">
        <w:t>Ensure the installation site has a load capacity sufficient to support the MaxiCharger.</w:t>
      </w:r>
    </w:p>
    <w:p w14:paraId="2913350D" w14:textId="77777777" w:rsidR="001E61AF" w:rsidRPr="00DE1661" w:rsidRDefault="001E61AF" w:rsidP="00923E67">
      <w:pPr>
        <w:pStyle w:val="BodytextUserManual"/>
        <w:numPr>
          <w:ilvl w:val="0"/>
          <w:numId w:val="15"/>
        </w:numPr>
        <w:spacing w:before="120" w:after="120"/>
        <w:ind w:left="704"/>
      </w:pPr>
      <w:r w:rsidRPr="00DE1661">
        <w:t>If you choose to use a cellular network to communicate with the MaxiCharger,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MaxiCharger in underground environments such as in an underground garage or enclosed parking space.</w:t>
      </w:r>
    </w:p>
    <w:p w14:paraId="47423464" w14:textId="525BF81F" w:rsidR="00F20AFD" w:rsidRDefault="001E61AF" w:rsidP="00923E67">
      <w:pPr>
        <w:pStyle w:val="BodytextUserManual"/>
        <w:numPr>
          <w:ilvl w:val="0"/>
          <w:numId w:val="15"/>
        </w:numPr>
        <w:spacing w:before="120" w:after="120"/>
        <w:ind w:left="704"/>
      </w:pPr>
      <w:r w:rsidRPr="00DE1661">
        <w:t xml:space="preserve">There is enough space available around the installation site to use </w:t>
      </w:r>
      <w:r w:rsidR="00FC7BDA" w:rsidRPr="00DE1661">
        <w:t xml:space="preserve">a </w:t>
      </w:r>
      <w:r w:rsidRPr="00DE1661">
        <w:t>lifting equipment, to unpack, and to allow people to work freely.</w:t>
      </w:r>
    </w:p>
    <w:p w14:paraId="298998FF" w14:textId="6834C156" w:rsidR="00F20AFD" w:rsidRDefault="00F20AFD" w:rsidP="00923E67">
      <w:pPr>
        <w:pStyle w:val="BodytextUserManual"/>
        <w:numPr>
          <w:ilvl w:val="0"/>
          <w:numId w:val="15"/>
        </w:numPr>
        <w:spacing w:before="120" w:after="120"/>
        <w:ind w:left="704"/>
      </w:pPr>
      <w:r>
        <w:t xml:space="preserve">Ensure the </w:t>
      </w:r>
      <w:r w:rsidRPr="00717A27">
        <w:t xml:space="preserve">charging connector of the MaxiCharger can sufficiently reach the vehicle’s charging port with the chosen cable length. The standard charging cable length is 4 m, and </w:t>
      </w:r>
      <w:r w:rsidRPr="005E3E61">
        <w:t>a 7.5-meter cab</w:t>
      </w:r>
      <w:r w:rsidRPr="00717A27">
        <w:t>le is also available.</w:t>
      </w:r>
    </w:p>
    <w:p w14:paraId="544E13D7" w14:textId="0EF5C104" w:rsidR="001E61AF" w:rsidRPr="00F20AFD" w:rsidRDefault="00F20AFD" w:rsidP="00F20AFD">
      <w:pPr>
        <w:rPr>
          <w:rFonts w:eastAsia="宋体"/>
          <w:bCs/>
          <w:kern w:val="0"/>
          <w:szCs w:val="20"/>
        </w:rPr>
      </w:pPr>
      <w:r>
        <w:br w:type="page"/>
      </w:r>
    </w:p>
    <w:p w14:paraId="1764BD7D" w14:textId="4C1690E9" w:rsidR="003D247A" w:rsidRPr="00DE1661" w:rsidRDefault="003D247A" w:rsidP="003D247A">
      <w:pPr>
        <w:pStyle w:val="2"/>
        <w:spacing w:before="240"/>
        <w:rPr>
          <w:rFonts w:cs="Arial"/>
        </w:rPr>
      </w:pPr>
      <w:bookmarkStart w:id="91" w:name="_Toc102657977"/>
      <w:bookmarkStart w:id="92" w:name="_Ref102745301"/>
      <w:bookmarkStart w:id="93" w:name="_Toc106900403"/>
      <w:bookmarkStart w:id="94" w:name="_Toc106983275"/>
      <w:bookmarkStart w:id="95" w:name="_Toc133150435"/>
      <w:bookmarkEnd w:id="88"/>
      <w:bookmarkEnd w:id="89"/>
      <w:r w:rsidRPr="00DE1661">
        <w:rPr>
          <w:rFonts w:cs="Arial"/>
        </w:rPr>
        <w:lastRenderedPageBreak/>
        <w:t>Installation Tools</w:t>
      </w:r>
      <w:bookmarkEnd w:id="91"/>
      <w:bookmarkEnd w:id="92"/>
      <w:bookmarkEnd w:id="93"/>
      <w:bookmarkEnd w:id="94"/>
      <w:bookmarkEnd w:id="95"/>
    </w:p>
    <w:p w14:paraId="4624DDF7" w14:textId="64E8A9DB" w:rsidR="00931119" w:rsidRPr="00DE1661" w:rsidRDefault="00953A43" w:rsidP="00923E67">
      <w:pPr>
        <w:pStyle w:val="BodytextUserManual"/>
        <w:numPr>
          <w:ilvl w:val="0"/>
          <w:numId w:val="45"/>
        </w:numPr>
        <w:spacing w:before="120" w:after="120"/>
      </w:pPr>
      <w:r w:rsidRPr="00DE1661">
        <w:t>Flathead S</w:t>
      </w:r>
      <w:r w:rsidR="00931119" w:rsidRPr="00DE1661">
        <w:t>crewdriver</w:t>
      </w:r>
    </w:p>
    <w:p w14:paraId="7C09F10F" w14:textId="2B4A082E" w:rsidR="00931119" w:rsidRPr="00DE1661" w:rsidRDefault="00931119" w:rsidP="00923E67">
      <w:pPr>
        <w:pStyle w:val="BodytextUserManual"/>
        <w:numPr>
          <w:ilvl w:val="0"/>
          <w:numId w:val="45"/>
        </w:numPr>
        <w:spacing w:before="120" w:after="120"/>
      </w:pPr>
      <w:r w:rsidRPr="00DE1661">
        <w:t xml:space="preserve">Hoisting </w:t>
      </w:r>
      <w:r w:rsidR="00953A43" w:rsidRPr="00DE1661">
        <w:t>E</w:t>
      </w:r>
      <w:r w:rsidRPr="00DE1661">
        <w:t>quipment</w:t>
      </w:r>
    </w:p>
    <w:p w14:paraId="4F810560" w14:textId="03873F66" w:rsidR="00931119" w:rsidRDefault="00493755" w:rsidP="00923E67">
      <w:pPr>
        <w:pStyle w:val="BodytextUserManual"/>
        <w:numPr>
          <w:ilvl w:val="0"/>
          <w:numId w:val="45"/>
        </w:numPr>
        <w:spacing w:before="120" w:after="120"/>
      </w:pPr>
      <w:r w:rsidRPr="00DE1661">
        <w:t xml:space="preserve">Socket </w:t>
      </w:r>
      <w:r w:rsidR="00953A43" w:rsidRPr="00DE1661">
        <w:t>W</w:t>
      </w:r>
      <w:r w:rsidRPr="00DE1661">
        <w:t>rench (</w:t>
      </w:r>
      <w:r w:rsidR="00DB765F">
        <w:t>8 mm/</w:t>
      </w:r>
      <w:r w:rsidRPr="00DE1661">
        <w:t>10 mm/</w:t>
      </w:r>
      <w:r w:rsidR="00AB58E4" w:rsidRPr="00DE1661">
        <w:t>13 mm/</w:t>
      </w:r>
      <w:r w:rsidRPr="00DE1661">
        <w:t>19 mm)</w:t>
      </w:r>
    </w:p>
    <w:p w14:paraId="458B140E" w14:textId="3BC3BCE6" w:rsidR="003608CA" w:rsidRPr="00ED725A" w:rsidRDefault="003608CA" w:rsidP="00923E67">
      <w:pPr>
        <w:pStyle w:val="BodytextUserManual"/>
        <w:numPr>
          <w:ilvl w:val="0"/>
          <w:numId w:val="45"/>
        </w:numPr>
        <w:spacing w:before="120" w:after="120"/>
      </w:pPr>
      <w:r w:rsidRPr="00ED725A">
        <w:t>Phillips Screwdriver</w:t>
      </w:r>
    </w:p>
    <w:p w14:paraId="1A918566" w14:textId="3DF21141" w:rsidR="00931119" w:rsidRPr="00DE1661" w:rsidRDefault="00931119" w:rsidP="00923E67">
      <w:pPr>
        <w:pStyle w:val="BodytextUserManual"/>
        <w:numPr>
          <w:ilvl w:val="0"/>
          <w:numId w:val="45"/>
        </w:numPr>
        <w:spacing w:before="120" w:after="120"/>
      </w:pPr>
      <w:r w:rsidRPr="00DE1661">
        <w:t>Drill</w:t>
      </w:r>
      <w:r w:rsidR="009D3249" w:rsidRPr="00DE1661">
        <w:t xml:space="preserve"> (16 mm)</w:t>
      </w:r>
    </w:p>
    <w:p w14:paraId="5AF7DB22" w14:textId="38BBCD58" w:rsidR="00931119" w:rsidRPr="00DE1661" w:rsidRDefault="00233F40" w:rsidP="00923E67">
      <w:pPr>
        <w:pStyle w:val="BodytextUserManual"/>
        <w:numPr>
          <w:ilvl w:val="0"/>
          <w:numId w:val="45"/>
        </w:numPr>
        <w:spacing w:before="120" w:after="120"/>
      </w:pPr>
      <w:r>
        <w:t>Brush</w:t>
      </w:r>
    </w:p>
    <w:p w14:paraId="71895494" w14:textId="00EA0C9E" w:rsidR="00931119" w:rsidRPr="00DE1661" w:rsidRDefault="00931119" w:rsidP="00923E67">
      <w:pPr>
        <w:pStyle w:val="BodytextUserManual"/>
        <w:numPr>
          <w:ilvl w:val="0"/>
          <w:numId w:val="45"/>
        </w:numPr>
        <w:spacing w:before="120" w:after="120"/>
      </w:pPr>
      <w:r w:rsidRPr="00DE1661">
        <w:t xml:space="preserve">Wire </w:t>
      </w:r>
      <w:r w:rsidR="00953A43" w:rsidRPr="00DE1661">
        <w:t>S</w:t>
      </w:r>
      <w:r w:rsidRPr="00DE1661">
        <w:t>tripper</w:t>
      </w:r>
    </w:p>
    <w:p w14:paraId="6A57BC8B" w14:textId="47A242CD" w:rsidR="00931119" w:rsidRPr="00DE1661" w:rsidRDefault="00931119" w:rsidP="006608F7">
      <w:pPr>
        <w:pStyle w:val="BodytextUserManual"/>
        <w:numPr>
          <w:ilvl w:val="0"/>
          <w:numId w:val="45"/>
        </w:numPr>
        <w:spacing w:before="120" w:after="120"/>
      </w:pPr>
      <w:r w:rsidRPr="00DE1661">
        <w:t xml:space="preserve">Cable </w:t>
      </w:r>
      <w:r w:rsidR="00953A43" w:rsidRPr="00DE1661">
        <w:t>L</w:t>
      </w:r>
      <w:r w:rsidRPr="00DE1661">
        <w:t>ug</w:t>
      </w:r>
      <w:r w:rsidR="006608F7">
        <w:t xml:space="preserve"> (Recommended: </w:t>
      </w:r>
      <w:r w:rsidR="006608F7" w:rsidRPr="006608F7">
        <w:t>EVN16-18</w:t>
      </w:r>
      <w:r w:rsidR="006608F7">
        <w:t>)</w:t>
      </w:r>
    </w:p>
    <w:p w14:paraId="1B1500EF" w14:textId="7A347F9B" w:rsidR="00931119" w:rsidRPr="00DE1661" w:rsidRDefault="00931119" w:rsidP="00923E67">
      <w:pPr>
        <w:pStyle w:val="BodytextUserManual"/>
        <w:numPr>
          <w:ilvl w:val="0"/>
          <w:numId w:val="45"/>
        </w:numPr>
        <w:spacing w:before="120" w:after="120"/>
      </w:pPr>
      <w:r w:rsidRPr="00DE1661">
        <w:t xml:space="preserve">Voltage </w:t>
      </w:r>
      <w:r w:rsidR="00953A43" w:rsidRPr="00DE1661">
        <w:t>T</w:t>
      </w:r>
      <w:r w:rsidRPr="00DE1661">
        <w:t>ester</w:t>
      </w:r>
    </w:p>
    <w:p w14:paraId="08E26D57" w14:textId="4B8A573C" w:rsidR="00931119" w:rsidRPr="00DE1661" w:rsidRDefault="00931119" w:rsidP="00923E67">
      <w:pPr>
        <w:pStyle w:val="BodytextUserManual"/>
        <w:numPr>
          <w:ilvl w:val="0"/>
          <w:numId w:val="45"/>
        </w:numPr>
        <w:spacing w:before="120" w:after="120"/>
      </w:pPr>
      <w:r w:rsidRPr="00DE1661">
        <w:t xml:space="preserve">Digital </w:t>
      </w:r>
      <w:r w:rsidR="00953A43" w:rsidRPr="00DE1661">
        <w:t>M</w:t>
      </w:r>
      <w:r w:rsidRPr="00DE1661">
        <w:t>ultimeter</w:t>
      </w:r>
    </w:p>
    <w:p w14:paraId="73B4B4A6" w14:textId="5C32EF84" w:rsidR="00E93887" w:rsidRPr="00DE1661" w:rsidRDefault="007350BC" w:rsidP="007E5A3B">
      <w:pPr>
        <w:pStyle w:val="NOTE0"/>
        <w:ind w:left="284"/>
        <w:rPr>
          <w:rFonts w:cs="Arial"/>
          <w:b/>
        </w:rPr>
      </w:pPr>
      <w:r w:rsidRPr="00DE1661">
        <w:rPr>
          <w:rFonts w:cs="Arial"/>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DE1661">
        <w:rPr>
          <w:rFonts w:cs="Arial"/>
          <w:b/>
        </w:rPr>
        <w:t>NOTE</w:t>
      </w:r>
    </w:p>
    <w:p w14:paraId="5F2F9AC2" w14:textId="2E9BFA3E" w:rsidR="007E5A3B" w:rsidRDefault="007E5A3B" w:rsidP="00233F40">
      <w:pPr>
        <w:pStyle w:val="NOTE0"/>
        <w:numPr>
          <w:ilvl w:val="0"/>
          <w:numId w:val="82"/>
        </w:numPr>
        <w:rPr>
          <w:rFonts w:cs="Arial"/>
        </w:rPr>
      </w:pPr>
      <w:r w:rsidRPr="00DE1661">
        <w:rPr>
          <w:rFonts w:cs="Arial"/>
        </w:rPr>
        <w:t>The tools mentioned above are not provided. Be sure to have all the tools prepared prior to the installation.</w:t>
      </w:r>
    </w:p>
    <w:p w14:paraId="143FD8C3" w14:textId="7D4595B8" w:rsidR="00233F40" w:rsidRPr="00DE1661" w:rsidRDefault="00233F40" w:rsidP="00233F40">
      <w:pPr>
        <w:pStyle w:val="NOTE0"/>
        <w:numPr>
          <w:ilvl w:val="0"/>
          <w:numId w:val="82"/>
        </w:numPr>
        <w:rPr>
          <w:rFonts w:cs="Arial"/>
        </w:rPr>
      </w:pPr>
      <w:r w:rsidRPr="00233F40">
        <w:rPr>
          <w:rFonts w:cs="Arial"/>
        </w:rPr>
        <w:t>This tool list does not necessarily include all the tools you may need.</w:t>
      </w:r>
    </w:p>
    <w:p w14:paraId="6C402C63" w14:textId="77777777" w:rsidR="00E93887" w:rsidRPr="00DE1661" w:rsidRDefault="00E93887" w:rsidP="00923E67">
      <w:pPr>
        <w:pStyle w:val="NOTE"/>
        <w:numPr>
          <w:ilvl w:val="0"/>
          <w:numId w:val="14"/>
        </w:numPr>
        <w:ind w:left="704"/>
        <w:rPr>
          <w:rFonts w:eastAsiaTheme="minorEastAsia"/>
        </w:rPr>
        <w:sectPr w:rsidR="00E93887" w:rsidRPr="00DE1661" w:rsidSect="00D26989">
          <w:pgSz w:w="8392" w:h="11907"/>
          <w:pgMar w:top="567" w:right="567" w:bottom="567" w:left="567" w:header="0" w:footer="340" w:gutter="0"/>
          <w:cols w:space="720"/>
          <w:docGrid w:linePitch="245"/>
        </w:sectPr>
      </w:pPr>
    </w:p>
    <w:p w14:paraId="731CA02C" w14:textId="237A5F7E" w:rsidR="00B47419" w:rsidRPr="00DE1661" w:rsidRDefault="00883962" w:rsidP="00777848">
      <w:pPr>
        <w:pStyle w:val="10"/>
      </w:pPr>
      <w:bookmarkStart w:id="96" w:name="_Toc106900404"/>
      <w:bookmarkStart w:id="97" w:name="_Toc106983276"/>
      <w:r w:rsidRPr="00DE1661">
        <w:lastRenderedPageBreak/>
        <w:t xml:space="preserve"> </w:t>
      </w:r>
      <w:bookmarkStart w:id="98" w:name="_Toc133150436"/>
      <w:r w:rsidR="00B47419" w:rsidRPr="00DE1661">
        <w:t>Installation</w:t>
      </w:r>
      <w:bookmarkEnd w:id="96"/>
      <w:bookmarkEnd w:id="97"/>
      <w:bookmarkEnd w:id="98"/>
    </w:p>
    <w:p w14:paraId="6356F207" w14:textId="3417D657" w:rsidR="00DE1661" w:rsidRPr="00ED725A" w:rsidRDefault="00DE1661" w:rsidP="00DE1661">
      <w:pPr>
        <w:spacing w:beforeLines="50" w:afterLines="50"/>
        <w:ind w:left="284"/>
      </w:pPr>
      <w:bookmarkStart w:id="99" w:name="5.1_General_installation_procedure"/>
      <w:bookmarkStart w:id="100" w:name="_bookmark72"/>
      <w:bookmarkStart w:id="101" w:name="5.2_Site_preparation"/>
      <w:bookmarkStart w:id="102" w:name="_bookmark73"/>
      <w:bookmarkStart w:id="103" w:name="5.3_Prepare_the_foundation"/>
      <w:bookmarkStart w:id="104" w:name="_bookmark76"/>
      <w:bookmarkStart w:id="105" w:name="_Toc102657949"/>
      <w:bookmarkStart w:id="106" w:name="_Ref102745363"/>
      <w:bookmarkStart w:id="107" w:name="_Ref102753598"/>
      <w:bookmarkEnd w:id="99"/>
      <w:bookmarkEnd w:id="100"/>
      <w:bookmarkEnd w:id="101"/>
      <w:bookmarkEnd w:id="102"/>
      <w:bookmarkEnd w:id="103"/>
      <w:bookmarkEnd w:id="104"/>
      <w:r w:rsidRPr="00ED725A">
        <w:t xml:space="preserve">The MaxiCharger DC </w:t>
      </w:r>
      <w:r w:rsidR="00474468">
        <w:t>Compact</w:t>
      </w:r>
      <w:r w:rsidR="005F0CBF" w:rsidRPr="00ED725A">
        <w:t xml:space="preserve"> has four variations available. The installation work shall be carried out after a suitable location is chosen.</w:t>
      </w:r>
      <w:r w:rsidR="0034501B" w:rsidRPr="00ED725A">
        <w:t xml:space="preserve"> </w:t>
      </w:r>
    </w:p>
    <w:tbl>
      <w:tblPr>
        <w:tblStyle w:val="af0"/>
        <w:tblW w:w="0" w:type="auto"/>
        <w:tblInd w:w="284" w:type="dxa"/>
        <w:tblLook w:val="04A0" w:firstRow="1" w:lastRow="0" w:firstColumn="1" w:lastColumn="0" w:noHBand="0" w:noVBand="1"/>
      </w:tblPr>
      <w:tblGrid>
        <w:gridCol w:w="675"/>
        <w:gridCol w:w="2491"/>
        <w:gridCol w:w="3798"/>
      </w:tblGrid>
      <w:tr w:rsidR="0034501B" w:rsidRPr="00ED725A" w14:paraId="22EDE652" w14:textId="77777777" w:rsidTr="00EA4576">
        <w:trPr>
          <w:trHeight w:val="617"/>
        </w:trPr>
        <w:tc>
          <w:tcPr>
            <w:tcW w:w="845" w:type="dxa"/>
            <w:shd w:val="clear" w:color="auto" w:fill="D9D9D9" w:themeFill="background1" w:themeFillShade="D9"/>
            <w:vAlign w:val="center"/>
          </w:tcPr>
          <w:p w14:paraId="43D85FA1" w14:textId="77777777" w:rsidR="0034501B" w:rsidRPr="00ED725A" w:rsidRDefault="0034501B" w:rsidP="00976380">
            <w:pPr>
              <w:spacing w:before="48" w:after="48"/>
              <w:ind w:left="0"/>
              <w:jc w:val="center"/>
              <w:rPr>
                <w:b/>
              </w:rPr>
            </w:pPr>
            <w:r w:rsidRPr="00ED725A">
              <w:rPr>
                <w:b/>
              </w:rPr>
              <w:t>No.</w:t>
            </w:r>
          </w:p>
        </w:tc>
        <w:tc>
          <w:tcPr>
            <w:tcW w:w="3686" w:type="dxa"/>
            <w:shd w:val="clear" w:color="auto" w:fill="D9D9D9" w:themeFill="background1" w:themeFillShade="D9"/>
            <w:vAlign w:val="center"/>
          </w:tcPr>
          <w:p w14:paraId="5ED98D6F" w14:textId="77777777" w:rsidR="0034501B" w:rsidRPr="00ED725A" w:rsidRDefault="0034501B" w:rsidP="00976380">
            <w:pPr>
              <w:spacing w:before="48" w:after="48"/>
              <w:ind w:left="0"/>
              <w:rPr>
                <w:b/>
              </w:rPr>
            </w:pPr>
            <w:r w:rsidRPr="00ED725A">
              <w:rPr>
                <w:b/>
              </w:rPr>
              <w:t>Variation</w:t>
            </w:r>
          </w:p>
        </w:tc>
        <w:tc>
          <w:tcPr>
            <w:tcW w:w="5948" w:type="dxa"/>
            <w:shd w:val="clear" w:color="auto" w:fill="D9D9D9" w:themeFill="background1" w:themeFillShade="D9"/>
            <w:vAlign w:val="center"/>
          </w:tcPr>
          <w:p w14:paraId="5B13D562" w14:textId="77777777" w:rsidR="0034501B" w:rsidRPr="00ED725A" w:rsidRDefault="0034501B" w:rsidP="00976380">
            <w:pPr>
              <w:spacing w:before="48" w:after="48"/>
              <w:ind w:left="0"/>
              <w:jc w:val="left"/>
              <w:rPr>
                <w:b/>
              </w:rPr>
            </w:pPr>
            <w:r w:rsidRPr="00ED725A">
              <w:rPr>
                <w:b/>
              </w:rPr>
              <w:t>Overview of Installation Steps</w:t>
            </w:r>
          </w:p>
        </w:tc>
      </w:tr>
      <w:tr w:rsidR="0034501B" w:rsidRPr="00ED725A" w14:paraId="53EF20E7" w14:textId="77777777" w:rsidTr="00976380">
        <w:trPr>
          <w:trHeight w:val="887"/>
        </w:trPr>
        <w:tc>
          <w:tcPr>
            <w:tcW w:w="845" w:type="dxa"/>
            <w:vAlign w:val="center"/>
          </w:tcPr>
          <w:p w14:paraId="1BA9A9D7" w14:textId="77777777" w:rsidR="0034501B" w:rsidRPr="00ED725A" w:rsidRDefault="0034501B" w:rsidP="00976380">
            <w:pPr>
              <w:spacing w:before="48" w:after="48"/>
              <w:ind w:left="0"/>
              <w:jc w:val="center"/>
              <w:rPr>
                <w:b/>
              </w:rPr>
            </w:pPr>
            <w:r w:rsidRPr="00ED725A">
              <w:rPr>
                <w:b/>
              </w:rPr>
              <w:t>A</w:t>
            </w:r>
          </w:p>
        </w:tc>
        <w:tc>
          <w:tcPr>
            <w:tcW w:w="3686" w:type="dxa"/>
            <w:vAlign w:val="center"/>
          </w:tcPr>
          <w:p w14:paraId="35B8DCA8" w14:textId="0CCE29C8" w:rsidR="0034501B" w:rsidRPr="00ED725A" w:rsidRDefault="0034501B" w:rsidP="00EA4576">
            <w:pPr>
              <w:spacing w:before="48" w:after="48"/>
              <w:ind w:left="0"/>
              <w:rPr>
                <w:b/>
              </w:rPr>
            </w:pPr>
            <w:r w:rsidRPr="00ED725A">
              <w:rPr>
                <w:b/>
              </w:rPr>
              <w:t>MaxiCharger and Pedestal</w:t>
            </w:r>
          </w:p>
        </w:tc>
        <w:tc>
          <w:tcPr>
            <w:tcW w:w="5948" w:type="dxa"/>
            <w:vAlign w:val="center"/>
          </w:tcPr>
          <w:p w14:paraId="217B27A7" w14:textId="77777777" w:rsidR="00EA4576" w:rsidRPr="00ED725A" w:rsidRDefault="00EA4576" w:rsidP="00923E67">
            <w:pPr>
              <w:pStyle w:val="ad"/>
              <w:numPr>
                <w:ilvl w:val="0"/>
                <w:numId w:val="73"/>
              </w:numPr>
              <w:spacing w:beforeLines="20" w:before="48" w:afterLines="20" w:after="48" w:line="240" w:lineRule="exact"/>
              <w:ind w:left="419" w:hangingChars="233" w:hanging="419"/>
              <w:jc w:val="left"/>
            </w:pPr>
            <w:r w:rsidRPr="00ED725A">
              <w:t>Unpacking</w:t>
            </w:r>
          </w:p>
          <w:p w14:paraId="0FF5E6A9" w14:textId="7EBB7C27" w:rsidR="0034501B" w:rsidRPr="00ED725A" w:rsidRDefault="00EA4576" w:rsidP="00923E67">
            <w:pPr>
              <w:pStyle w:val="ad"/>
              <w:numPr>
                <w:ilvl w:val="0"/>
                <w:numId w:val="73"/>
              </w:numPr>
              <w:spacing w:beforeLines="20" w:before="48" w:afterLines="20" w:after="48" w:line="240" w:lineRule="exact"/>
              <w:ind w:left="419" w:hangingChars="233" w:hanging="419"/>
              <w:jc w:val="left"/>
            </w:pPr>
            <w:r w:rsidRPr="00ED725A">
              <w:t>Moving the MaxiCharger</w:t>
            </w:r>
          </w:p>
          <w:p w14:paraId="7996F12E" w14:textId="076CEBDB" w:rsidR="00EA4576" w:rsidRPr="00ED725A" w:rsidRDefault="00EA4576" w:rsidP="00923E67">
            <w:pPr>
              <w:pStyle w:val="ad"/>
              <w:numPr>
                <w:ilvl w:val="0"/>
                <w:numId w:val="73"/>
              </w:numPr>
              <w:spacing w:beforeLines="20" w:before="48" w:afterLines="20" w:after="48" w:line="240" w:lineRule="exact"/>
              <w:ind w:left="419" w:hangingChars="233" w:hanging="419"/>
              <w:jc w:val="left"/>
            </w:pPr>
            <w:r w:rsidRPr="00ED725A">
              <w:t>Installing MaxiCharger and Pedestal</w:t>
            </w:r>
          </w:p>
          <w:p w14:paraId="3FC439EC" w14:textId="77777777" w:rsidR="0034501B" w:rsidRPr="00ED725A" w:rsidRDefault="00EA4576" w:rsidP="00923E67">
            <w:pPr>
              <w:pStyle w:val="ad"/>
              <w:numPr>
                <w:ilvl w:val="0"/>
                <w:numId w:val="73"/>
              </w:numPr>
              <w:spacing w:beforeLines="20" w:before="48" w:afterLines="20" w:after="48" w:line="240" w:lineRule="exact"/>
              <w:ind w:left="419" w:hangingChars="233" w:hanging="419"/>
              <w:jc w:val="left"/>
            </w:pPr>
            <w:r w:rsidRPr="00ED725A">
              <w:t>Power Supply Wiring</w:t>
            </w:r>
          </w:p>
          <w:p w14:paraId="4ACA74C9" w14:textId="183450FC" w:rsidR="00EA4576" w:rsidRPr="00ED725A" w:rsidRDefault="00EA4576" w:rsidP="00923E67">
            <w:pPr>
              <w:pStyle w:val="ad"/>
              <w:numPr>
                <w:ilvl w:val="0"/>
                <w:numId w:val="73"/>
              </w:numPr>
              <w:spacing w:beforeLines="20" w:before="48" w:afterLines="20" w:after="48" w:line="240" w:lineRule="exact"/>
              <w:ind w:left="419" w:hangingChars="233" w:hanging="419"/>
              <w:jc w:val="left"/>
            </w:pPr>
            <w:r w:rsidRPr="00ED725A">
              <w:t>Completing the Installation</w:t>
            </w:r>
          </w:p>
        </w:tc>
      </w:tr>
      <w:tr w:rsidR="0034501B" w:rsidRPr="00ED725A" w14:paraId="47DA03DE" w14:textId="77777777" w:rsidTr="00976380">
        <w:tc>
          <w:tcPr>
            <w:tcW w:w="845" w:type="dxa"/>
            <w:vAlign w:val="center"/>
          </w:tcPr>
          <w:p w14:paraId="17CE2E9D" w14:textId="77777777" w:rsidR="0034501B" w:rsidRPr="00ED725A" w:rsidRDefault="0034501B" w:rsidP="00976380">
            <w:pPr>
              <w:spacing w:before="48" w:after="48"/>
              <w:ind w:left="0"/>
              <w:jc w:val="center"/>
              <w:rPr>
                <w:b/>
              </w:rPr>
            </w:pPr>
            <w:r w:rsidRPr="00ED725A">
              <w:rPr>
                <w:b/>
              </w:rPr>
              <w:t>B</w:t>
            </w:r>
          </w:p>
        </w:tc>
        <w:tc>
          <w:tcPr>
            <w:tcW w:w="3686" w:type="dxa"/>
            <w:vAlign w:val="center"/>
          </w:tcPr>
          <w:p w14:paraId="13D196D9" w14:textId="29826869" w:rsidR="0034501B" w:rsidRPr="00ED725A" w:rsidRDefault="0034501B" w:rsidP="0034501B">
            <w:pPr>
              <w:spacing w:before="48" w:after="48"/>
              <w:ind w:left="0"/>
              <w:jc w:val="left"/>
              <w:rPr>
                <w:b/>
              </w:rPr>
            </w:pPr>
            <w:r w:rsidRPr="00ED725A">
              <w:rPr>
                <w:b/>
              </w:rPr>
              <w:t>MaxiCharger mounted on Pedestal</w:t>
            </w:r>
          </w:p>
        </w:tc>
        <w:tc>
          <w:tcPr>
            <w:tcW w:w="5948" w:type="dxa"/>
            <w:vAlign w:val="center"/>
          </w:tcPr>
          <w:p w14:paraId="6100B06F" w14:textId="77777777" w:rsidR="00EA4576" w:rsidRPr="00ED725A" w:rsidRDefault="00EA4576" w:rsidP="00923E67">
            <w:pPr>
              <w:pStyle w:val="ad"/>
              <w:numPr>
                <w:ilvl w:val="0"/>
                <w:numId w:val="74"/>
              </w:numPr>
              <w:spacing w:beforeLines="20" w:before="48" w:afterLines="20" w:after="48" w:line="240" w:lineRule="exact"/>
              <w:ind w:left="419" w:hangingChars="233" w:hanging="419"/>
              <w:jc w:val="left"/>
            </w:pPr>
            <w:r w:rsidRPr="00ED725A">
              <w:t>Unpacking</w:t>
            </w:r>
          </w:p>
          <w:p w14:paraId="727D7261" w14:textId="77777777" w:rsidR="00EA4576" w:rsidRPr="00ED725A" w:rsidRDefault="00EA4576" w:rsidP="00923E67">
            <w:pPr>
              <w:pStyle w:val="ad"/>
              <w:numPr>
                <w:ilvl w:val="0"/>
                <w:numId w:val="74"/>
              </w:numPr>
              <w:spacing w:beforeLines="20" w:before="48" w:afterLines="20" w:after="48" w:line="240" w:lineRule="exact"/>
              <w:ind w:left="419" w:hangingChars="233" w:hanging="419"/>
              <w:jc w:val="left"/>
            </w:pPr>
            <w:r w:rsidRPr="00ED725A">
              <w:t>Moving the MaxiCharger</w:t>
            </w:r>
          </w:p>
          <w:p w14:paraId="5199EE32" w14:textId="367E7E16" w:rsidR="00EA4576" w:rsidRPr="00ED725A" w:rsidRDefault="00EA4576" w:rsidP="00923E67">
            <w:pPr>
              <w:pStyle w:val="ad"/>
              <w:numPr>
                <w:ilvl w:val="0"/>
                <w:numId w:val="74"/>
              </w:numPr>
              <w:spacing w:beforeLines="20" w:before="48" w:afterLines="20" w:after="48" w:line="240" w:lineRule="exact"/>
              <w:ind w:left="419" w:hangingChars="233" w:hanging="419"/>
              <w:jc w:val="left"/>
            </w:pPr>
            <w:r w:rsidRPr="00ED725A">
              <w:t>Installing MaxiCharger Mounted on Pedestal</w:t>
            </w:r>
          </w:p>
          <w:p w14:paraId="1953D0DA" w14:textId="77777777" w:rsidR="00EA4576" w:rsidRPr="00ED725A" w:rsidRDefault="00EA4576" w:rsidP="00923E67">
            <w:pPr>
              <w:pStyle w:val="ad"/>
              <w:numPr>
                <w:ilvl w:val="0"/>
                <w:numId w:val="74"/>
              </w:numPr>
              <w:spacing w:beforeLines="20" w:before="48" w:afterLines="20" w:after="48" w:line="240" w:lineRule="exact"/>
              <w:ind w:left="419" w:hangingChars="233" w:hanging="419"/>
              <w:jc w:val="left"/>
            </w:pPr>
            <w:r w:rsidRPr="00ED725A">
              <w:t>Power Supply Wiring</w:t>
            </w:r>
          </w:p>
          <w:p w14:paraId="05C3E94E" w14:textId="3F80091F" w:rsidR="0034501B" w:rsidRPr="00ED725A" w:rsidRDefault="00EA4576" w:rsidP="00923E67">
            <w:pPr>
              <w:pStyle w:val="ad"/>
              <w:numPr>
                <w:ilvl w:val="0"/>
                <w:numId w:val="74"/>
              </w:numPr>
              <w:spacing w:beforeLines="20" w:before="48" w:afterLines="20" w:after="48" w:line="240" w:lineRule="exact"/>
              <w:ind w:left="419" w:hangingChars="233" w:hanging="419"/>
            </w:pPr>
            <w:r w:rsidRPr="00ED725A">
              <w:t>Completing the Installation</w:t>
            </w:r>
          </w:p>
        </w:tc>
      </w:tr>
      <w:tr w:rsidR="0034501B" w:rsidRPr="00ED725A" w14:paraId="1B383F52" w14:textId="77777777" w:rsidTr="00976380">
        <w:tc>
          <w:tcPr>
            <w:tcW w:w="845" w:type="dxa"/>
            <w:vAlign w:val="center"/>
          </w:tcPr>
          <w:p w14:paraId="11D32DC6" w14:textId="77777777" w:rsidR="0034501B" w:rsidRPr="00ED725A" w:rsidRDefault="0034501B" w:rsidP="00976380">
            <w:pPr>
              <w:spacing w:before="48" w:after="48"/>
              <w:ind w:left="0"/>
              <w:jc w:val="center"/>
              <w:rPr>
                <w:b/>
              </w:rPr>
            </w:pPr>
            <w:r w:rsidRPr="00ED725A">
              <w:rPr>
                <w:b/>
              </w:rPr>
              <w:t>C</w:t>
            </w:r>
          </w:p>
        </w:tc>
        <w:tc>
          <w:tcPr>
            <w:tcW w:w="3686" w:type="dxa"/>
            <w:vAlign w:val="center"/>
          </w:tcPr>
          <w:p w14:paraId="3E153A48" w14:textId="2801082E" w:rsidR="0034501B" w:rsidRPr="00ED725A" w:rsidRDefault="0034501B" w:rsidP="00EA4576">
            <w:pPr>
              <w:spacing w:before="48" w:after="48"/>
              <w:ind w:left="0"/>
              <w:rPr>
                <w:b/>
              </w:rPr>
            </w:pPr>
            <w:r w:rsidRPr="00ED725A">
              <w:rPr>
                <w:b/>
              </w:rPr>
              <w:t>MaxiCharger and Trolley</w:t>
            </w:r>
          </w:p>
        </w:tc>
        <w:tc>
          <w:tcPr>
            <w:tcW w:w="5948" w:type="dxa"/>
            <w:vAlign w:val="center"/>
          </w:tcPr>
          <w:p w14:paraId="35584905" w14:textId="77777777" w:rsidR="00EA4576" w:rsidRPr="00ED725A" w:rsidRDefault="00EA4576" w:rsidP="00923E67">
            <w:pPr>
              <w:pStyle w:val="ad"/>
              <w:numPr>
                <w:ilvl w:val="0"/>
                <w:numId w:val="75"/>
              </w:numPr>
              <w:spacing w:beforeLines="20" w:before="48" w:afterLines="20" w:after="48" w:line="240" w:lineRule="exact"/>
              <w:ind w:left="419" w:hangingChars="233" w:hanging="419"/>
              <w:jc w:val="left"/>
            </w:pPr>
            <w:r w:rsidRPr="00ED725A">
              <w:t>Unpacking</w:t>
            </w:r>
          </w:p>
          <w:p w14:paraId="16F61AC3" w14:textId="77777777" w:rsidR="00EA4576" w:rsidRPr="00ED725A" w:rsidRDefault="00EA4576" w:rsidP="00923E67">
            <w:pPr>
              <w:pStyle w:val="ad"/>
              <w:numPr>
                <w:ilvl w:val="0"/>
                <w:numId w:val="75"/>
              </w:numPr>
              <w:spacing w:beforeLines="20" w:before="48" w:afterLines="20" w:after="48" w:line="240" w:lineRule="exact"/>
              <w:ind w:left="419" w:hangingChars="233" w:hanging="419"/>
              <w:jc w:val="left"/>
            </w:pPr>
            <w:r w:rsidRPr="00ED725A">
              <w:t>Moving the MaxiCharger</w:t>
            </w:r>
          </w:p>
          <w:p w14:paraId="7A6D6B6D" w14:textId="77FADDE9" w:rsidR="00EA4576" w:rsidRPr="00ED725A" w:rsidRDefault="00EA4576" w:rsidP="00923E67">
            <w:pPr>
              <w:pStyle w:val="ad"/>
              <w:numPr>
                <w:ilvl w:val="0"/>
                <w:numId w:val="75"/>
              </w:numPr>
              <w:spacing w:beforeLines="20" w:before="48" w:afterLines="20" w:after="48" w:line="240" w:lineRule="exact"/>
              <w:ind w:left="419" w:hangingChars="233" w:hanging="419"/>
              <w:jc w:val="left"/>
            </w:pPr>
            <w:r w:rsidRPr="00ED725A">
              <w:t>Installing MaxiCharger and Trolley</w:t>
            </w:r>
          </w:p>
          <w:p w14:paraId="52BF2477" w14:textId="77777777" w:rsidR="00EA4576" w:rsidRPr="00ED725A" w:rsidRDefault="00EA4576" w:rsidP="00923E67">
            <w:pPr>
              <w:pStyle w:val="ad"/>
              <w:numPr>
                <w:ilvl w:val="0"/>
                <w:numId w:val="75"/>
              </w:numPr>
              <w:spacing w:beforeLines="20" w:before="48" w:afterLines="20" w:after="48" w:line="240" w:lineRule="exact"/>
              <w:ind w:left="419" w:hangingChars="233" w:hanging="419"/>
              <w:jc w:val="left"/>
            </w:pPr>
            <w:r w:rsidRPr="00ED725A">
              <w:t>Power Supply Wiring</w:t>
            </w:r>
          </w:p>
          <w:p w14:paraId="6C1921F2" w14:textId="09E6CA6B" w:rsidR="0034501B" w:rsidRPr="00ED725A" w:rsidRDefault="00EA4576" w:rsidP="00923E67">
            <w:pPr>
              <w:pStyle w:val="ad"/>
              <w:numPr>
                <w:ilvl w:val="0"/>
                <w:numId w:val="75"/>
              </w:numPr>
              <w:spacing w:beforeLines="20" w:before="48" w:afterLines="20" w:after="48" w:line="240" w:lineRule="exact"/>
              <w:ind w:left="419" w:hangingChars="233" w:hanging="419"/>
            </w:pPr>
            <w:r w:rsidRPr="00ED725A">
              <w:t>Completing the Installation</w:t>
            </w:r>
          </w:p>
        </w:tc>
      </w:tr>
      <w:tr w:rsidR="0034501B" w:rsidRPr="00ED725A" w14:paraId="48587E7E" w14:textId="77777777" w:rsidTr="00976380">
        <w:tc>
          <w:tcPr>
            <w:tcW w:w="845" w:type="dxa"/>
            <w:vAlign w:val="center"/>
          </w:tcPr>
          <w:p w14:paraId="57E1F0BF" w14:textId="77777777" w:rsidR="0034501B" w:rsidRPr="00ED725A" w:rsidRDefault="0034501B" w:rsidP="00976380">
            <w:pPr>
              <w:spacing w:before="48" w:after="48"/>
              <w:ind w:left="0"/>
              <w:jc w:val="center"/>
              <w:rPr>
                <w:b/>
              </w:rPr>
            </w:pPr>
            <w:r w:rsidRPr="00ED725A">
              <w:rPr>
                <w:b/>
              </w:rPr>
              <w:t>D</w:t>
            </w:r>
          </w:p>
        </w:tc>
        <w:tc>
          <w:tcPr>
            <w:tcW w:w="3686" w:type="dxa"/>
            <w:vAlign w:val="center"/>
          </w:tcPr>
          <w:p w14:paraId="03FED637" w14:textId="12AAE6CB" w:rsidR="0034501B" w:rsidRPr="00ED725A" w:rsidRDefault="0034501B" w:rsidP="00793A06">
            <w:pPr>
              <w:spacing w:before="48" w:after="48"/>
              <w:ind w:left="0"/>
              <w:rPr>
                <w:b/>
              </w:rPr>
            </w:pPr>
            <w:r w:rsidRPr="00ED725A">
              <w:rPr>
                <w:b/>
              </w:rPr>
              <w:t>MaxiCharger mounted on Trolley</w:t>
            </w:r>
          </w:p>
        </w:tc>
        <w:tc>
          <w:tcPr>
            <w:tcW w:w="5948" w:type="dxa"/>
            <w:vAlign w:val="center"/>
          </w:tcPr>
          <w:p w14:paraId="4B2AE9CF" w14:textId="4164A86D" w:rsidR="0034501B" w:rsidRPr="00ED725A" w:rsidRDefault="00793A06" w:rsidP="00793A06">
            <w:pPr>
              <w:spacing w:beforeLines="50" w:before="120" w:afterLines="50" w:after="120"/>
              <w:ind w:left="0"/>
            </w:pPr>
            <w:r w:rsidRPr="00ED725A">
              <w:t>No electrical and mechanical installation is needed for the MaxiCharger mounted on trolley.</w:t>
            </w:r>
          </w:p>
        </w:tc>
      </w:tr>
    </w:tbl>
    <w:p w14:paraId="3C14AFED" w14:textId="77777777" w:rsidR="005F0CBF" w:rsidRPr="00ED725A" w:rsidRDefault="005F0CBF" w:rsidP="005F0CBF">
      <w:pPr>
        <w:pStyle w:val="BodytextUserManual"/>
        <w:pBdr>
          <w:top w:val="single" w:sz="4" w:space="1" w:color="auto"/>
          <w:bottom w:val="single" w:sz="4" w:space="1" w:color="auto"/>
        </w:pBdr>
        <w:spacing w:beforeLines="20" w:before="48" w:afterLines="20" w:after="48"/>
        <w:rPr>
          <w:b/>
        </w:rPr>
      </w:pPr>
      <w:r w:rsidRPr="00ED725A">
        <w:rPr>
          <w:b/>
          <w:noProof/>
        </w:rPr>
        <w:drawing>
          <wp:anchor distT="0" distB="0" distL="114300" distR="114300" simplePos="0" relativeHeight="252880896" behindDoc="0" locked="0" layoutInCell="1" allowOverlap="1" wp14:anchorId="15552F2F" wp14:editId="20C00B82">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ED725A">
        <w:rPr>
          <w:b/>
        </w:rPr>
        <w:t>NOTE</w:t>
      </w:r>
    </w:p>
    <w:p w14:paraId="00ADE1F5" w14:textId="77689F69" w:rsidR="005F0CBF" w:rsidRPr="00ED725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ED725A">
        <w:t xml:space="preserve">The MaxiCharger and </w:t>
      </w:r>
      <w:r w:rsidR="00233F40">
        <w:t>Pedestal means MaxiCharger and p</w:t>
      </w:r>
      <w:r w:rsidRPr="00ED725A">
        <w:t xml:space="preserve">edestal will be shipped in separate boxes. </w:t>
      </w:r>
    </w:p>
    <w:p w14:paraId="1068CEC5" w14:textId="1961D3B0" w:rsidR="005F0CBF" w:rsidRPr="00ED725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ED725A">
        <w:t>The MaxiCharger mounted on Pedestal means the MaxiCharger has been installed on a pedestal before shipment.</w:t>
      </w:r>
    </w:p>
    <w:p w14:paraId="5902D0E4" w14:textId="5A0B9DF8" w:rsidR="005F0CBF" w:rsidRPr="00ED725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ED725A">
        <w:t>The MaxiCharger and</w:t>
      </w:r>
      <w:r w:rsidR="00233F40">
        <w:t xml:space="preserve"> Trolley means MaxiCharger and t</w:t>
      </w:r>
      <w:r w:rsidRPr="00ED725A">
        <w:t xml:space="preserve">rolley </w:t>
      </w:r>
      <w:r w:rsidR="000C418B" w:rsidRPr="00ED725A">
        <w:t xml:space="preserve">will be shipped in </w:t>
      </w:r>
      <w:r w:rsidRPr="00ED725A">
        <w:t>separate</w:t>
      </w:r>
      <w:r w:rsidR="000C418B" w:rsidRPr="00ED725A">
        <w:t xml:space="preserve"> </w:t>
      </w:r>
      <w:r w:rsidRPr="00ED725A">
        <w:t>boxes.</w:t>
      </w:r>
    </w:p>
    <w:p w14:paraId="283E35CE" w14:textId="38B93C46" w:rsidR="005F0CBF" w:rsidRPr="00ED725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ED725A">
        <w:t>MaxiCharger mounted on Trolley means the MaxiCharger has been installed on a trolley before shipment.</w:t>
      </w:r>
    </w:p>
    <w:p w14:paraId="013529F6" w14:textId="0D56828B" w:rsidR="001E61AF" w:rsidRPr="00DE1661" w:rsidRDefault="003F5552" w:rsidP="00DE1661">
      <w:pPr>
        <w:pStyle w:val="BodytextUserManual"/>
        <w:pBdr>
          <w:top w:val="single" w:sz="4" w:space="1" w:color="auto"/>
        </w:pBdr>
        <w:spacing w:before="120" w:after="120"/>
        <w:rPr>
          <w:b/>
          <w:szCs w:val="18"/>
        </w:rPr>
      </w:pPr>
      <w:r w:rsidRPr="00FB72C6">
        <w:rPr>
          <w:rFonts w:asciiTheme="minorHAnsi" w:eastAsiaTheme="minorEastAsia" w:hAnsiTheme="minorHAnsi" w:cstheme="minorHAnsi"/>
          <w:noProof/>
        </w:rPr>
        <w:lastRenderedPageBreak/>
        <w:drawing>
          <wp:anchor distT="0" distB="0" distL="114300" distR="114300" simplePos="0" relativeHeight="252876800" behindDoc="0" locked="0" layoutInCell="1" allowOverlap="1" wp14:anchorId="75F06D26" wp14:editId="54337159">
            <wp:simplePos x="0" y="0"/>
            <wp:positionH relativeFrom="margin">
              <wp:posOffset>-6350</wp:posOffset>
            </wp:positionH>
            <wp:positionV relativeFrom="paragraph">
              <wp:posOffset>5715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szCs w:val="18"/>
        </w:rPr>
        <w:t>CAUTION</w:t>
      </w:r>
    </w:p>
    <w:p w14:paraId="6F9766A1"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Cut off the power supply before opening the MaxiCharger.</w:t>
      </w:r>
    </w:p>
    <w:p w14:paraId="1E492B6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Do not touch the inside components of the MaxiCharger while it is powered on.</w:t>
      </w:r>
    </w:p>
    <w:p w14:paraId="78129F4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Ensure no voltage is applied while checking the MaxiCharger.</w:t>
      </w:r>
    </w:p>
    <w:p w14:paraId="32252F5D" w14:textId="0C21C19D" w:rsidR="00DE1661"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Operate the MaxiCharger only when its door is closed and locked.</w:t>
      </w:r>
    </w:p>
    <w:p w14:paraId="5AF8AAAD" w14:textId="77777777" w:rsidR="00DE1661" w:rsidRDefault="00DE1661" w:rsidP="00DE1661">
      <w:pPr>
        <w:pStyle w:val="BodytextUserManual"/>
        <w:pBdr>
          <w:top w:val="single" w:sz="4" w:space="1" w:color="auto"/>
          <w:bottom w:val="single" w:sz="4" w:space="1" w:color="auto"/>
        </w:pBdr>
        <w:spacing w:before="120" w:after="120"/>
        <w:rPr>
          <w:b/>
          <w:szCs w:val="18"/>
        </w:rPr>
      </w:pPr>
    </w:p>
    <w:p w14:paraId="361569CC" w14:textId="5DC2B87A" w:rsidR="00DE1661" w:rsidRPr="00DE1661" w:rsidRDefault="00DE1661" w:rsidP="000C418B">
      <w:pPr>
        <w:pStyle w:val="BodytextUserManual"/>
        <w:pBdr>
          <w:bottom w:val="single" w:sz="4" w:space="1" w:color="auto"/>
        </w:pBdr>
        <w:spacing w:before="120" w:after="120"/>
        <w:rPr>
          <w:b/>
          <w:szCs w:val="18"/>
        </w:rPr>
      </w:pPr>
      <w:r w:rsidRPr="00DE1661">
        <w:rPr>
          <w:noProof/>
        </w:rPr>
        <w:drawing>
          <wp:anchor distT="0" distB="0" distL="114300" distR="114300" simplePos="0" relativeHeight="252863488" behindDoc="0" locked="0" layoutInCell="1" allowOverlap="1" wp14:anchorId="122C1549" wp14:editId="7334F87C">
            <wp:simplePos x="0" y="0"/>
            <wp:positionH relativeFrom="margin">
              <wp:align>left</wp:align>
            </wp:positionH>
            <wp:positionV relativeFrom="paragraph">
              <wp:posOffset>-635</wp:posOffset>
            </wp:positionV>
            <wp:extent cx="144145" cy="144145"/>
            <wp:effectExtent l="0" t="0" r="8255"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DE1661">
        <w:rPr>
          <w:rFonts w:hint="eastAsia"/>
          <w:b/>
          <w:szCs w:val="18"/>
        </w:rPr>
        <w:t>I</w:t>
      </w:r>
      <w:r w:rsidRPr="00DE1661">
        <w:rPr>
          <w:b/>
          <w:szCs w:val="18"/>
        </w:rPr>
        <w:t>MPORTANT</w:t>
      </w:r>
    </w:p>
    <w:p w14:paraId="545F2C6D" w14:textId="01EEC51C" w:rsidR="00DE1661" w:rsidRPr="00DE1661" w:rsidRDefault="00DE1661" w:rsidP="000C418B">
      <w:pPr>
        <w:pStyle w:val="BodytextUserManual"/>
        <w:pBdr>
          <w:bottom w:val="single" w:sz="4" w:space="1" w:color="auto"/>
        </w:pBdr>
        <w:spacing w:beforeLines="0" w:before="0" w:after="120"/>
        <w:rPr>
          <w:szCs w:val="18"/>
        </w:rPr>
      </w:pPr>
      <w:r w:rsidRPr="00DE1661">
        <w:t>Always check local codes to ensure compliance. The guidelines described here are the minimum requirements. Ensure that the installation complies with all applicable codes.</w:t>
      </w:r>
    </w:p>
    <w:p w14:paraId="5C1004D5" w14:textId="58D34776" w:rsidR="001E61AF" w:rsidRPr="00DE1661" w:rsidRDefault="00BB024B" w:rsidP="00BB024B">
      <w:pPr>
        <w:rPr>
          <w:rFonts w:eastAsia="宋体"/>
          <w:bCs/>
          <w:kern w:val="0"/>
        </w:rPr>
      </w:pPr>
      <w:r w:rsidRPr="00DE1661">
        <w:br w:type="page"/>
      </w:r>
    </w:p>
    <w:p w14:paraId="3E3426B9" w14:textId="5AD22CFD" w:rsidR="00BB024B" w:rsidRPr="00DE1661" w:rsidRDefault="001E61AF" w:rsidP="00D83239">
      <w:pPr>
        <w:pStyle w:val="2"/>
        <w:spacing w:before="240"/>
        <w:rPr>
          <w:rFonts w:cs="Arial"/>
        </w:rPr>
      </w:pPr>
      <w:bookmarkStart w:id="108" w:name="_Toc133150437"/>
      <w:r w:rsidRPr="00DE1661">
        <w:rPr>
          <w:rFonts w:cs="Arial"/>
        </w:rPr>
        <w:lastRenderedPageBreak/>
        <w:t>Unpacking</w:t>
      </w:r>
      <w:bookmarkStart w:id="109" w:name="_Toc101985064"/>
      <w:bookmarkStart w:id="110" w:name="_Toc102030860"/>
      <w:bookmarkStart w:id="111" w:name="_Toc102068907"/>
      <w:bookmarkStart w:id="112" w:name="_Toc102122043"/>
      <w:bookmarkStart w:id="113" w:name="_Toc102147239"/>
      <w:bookmarkStart w:id="114" w:name="_Toc102147424"/>
      <w:bookmarkStart w:id="115" w:name="_Toc102657950"/>
      <w:bookmarkStart w:id="116" w:name="_Toc102749394"/>
      <w:bookmarkStart w:id="117" w:name="_Toc102750993"/>
      <w:bookmarkStart w:id="118" w:name="_Toc102751148"/>
      <w:bookmarkStart w:id="119" w:name="_Toc102751306"/>
      <w:bookmarkStart w:id="120" w:name="_Toc102759523"/>
      <w:bookmarkStart w:id="121" w:name="_Toc102842447"/>
      <w:bookmarkStart w:id="122" w:name="_Toc102845729"/>
      <w:bookmarkStart w:id="123" w:name="_Toc102846960"/>
      <w:bookmarkStart w:id="124" w:name="_Toc103009037"/>
      <w:bookmarkStart w:id="125" w:name="_Toc103105613"/>
      <w:bookmarkStart w:id="126" w:name="_Toc103185662"/>
      <w:bookmarkStart w:id="127" w:name="_Toc103194668"/>
      <w:bookmarkStart w:id="128" w:name="_Toc103194760"/>
      <w:bookmarkStart w:id="129" w:name="_Toc103195826"/>
      <w:bookmarkStart w:id="130" w:name="_Toc103247642"/>
      <w:bookmarkStart w:id="131" w:name="_Toc103278884"/>
      <w:bookmarkStart w:id="132" w:name="_Toc103364598"/>
      <w:bookmarkStart w:id="133" w:name="_Toc103364932"/>
      <w:bookmarkStart w:id="134" w:name="_Toc103365032"/>
      <w:bookmarkStart w:id="135" w:name="_Toc103471715"/>
      <w:bookmarkStart w:id="136" w:name="_Toc103606550"/>
      <w:bookmarkStart w:id="137" w:name="_Toc103624163"/>
      <w:bookmarkStart w:id="138" w:name="_Toc103786346"/>
      <w:bookmarkStart w:id="139" w:name="_Toc104904471"/>
      <w:bookmarkStart w:id="140" w:name="_Toc104904635"/>
      <w:bookmarkStart w:id="141" w:name="_Toc104904733"/>
      <w:bookmarkStart w:id="142" w:name="_Toc104904831"/>
      <w:bookmarkStart w:id="143" w:name="_Toc104904926"/>
      <w:bookmarkStart w:id="144" w:name="_Toc104911867"/>
      <w:bookmarkStart w:id="145" w:name="_Toc104918078"/>
      <w:bookmarkStart w:id="146" w:name="_Toc105080790"/>
      <w:bookmarkStart w:id="147" w:name="_Toc105487681"/>
      <w:bookmarkStart w:id="148" w:name="_Toc105573359"/>
      <w:bookmarkStart w:id="149" w:name="_Toc106091505"/>
      <w:bookmarkStart w:id="150" w:name="_Toc106787002"/>
      <w:bookmarkStart w:id="151" w:name="_Toc106788457"/>
      <w:bookmarkStart w:id="152" w:name="_Toc106789620"/>
      <w:bookmarkStart w:id="153" w:name="_Toc106789861"/>
      <w:bookmarkStart w:id="154" w:name="_Toc106900009"/>
      <w:bookmarkStart w:id="155" w:name="_Toc106900406"/>
      <w:bookmarkStart w:id="156" w:name="_Toc106956537"/>
      <w:bookmarkStart w:id="157" w:name="_Toc106983278"/>
      <w:bookmarkStart w:id="158" w:name="_Toc108462278"/>
      <w:bookmarkStart w:id="159" w:name="_Toc101985076"/>
      <w:bookmarkStart w:id="160" w:name="_Toc102030872"/>
      <w:bookmarkStart w:id="161" w:name="_Toc102068919"/>
      <w:bookmarkStart w:id="162" w:name="_Toc102122055"/>
      <w:bookmarkStart w:id="163" w:name="_Toc102147251"/>
      <w:bookmarkStart w:id="164" w:name="_Toc102147436"/>
      <w:bookmarkStart w:id="165" w:name="_Toc102657962"/>
      <w:bookmarkStart w:id="166" w:name="_Toc102749406"/>
      <w:bookmarkStart w:id="167" w:name="_Toc102751005"/>
      <w:bookmarkStart w:id="168" w:name="_Toc102751160"/>
      <w:bookmarkStart w:id="169" w:name="_Toc102751318"/>
      <w:bookmarkStart w:id="170" w:name="_Toc102759535"/>
      <w:bookmarkStart w:id="171" w:name="_Toc102842459"/>
      <w:bookmarkStart w:id="172" w:name="_Toc102845741"/>
      <w:bookmarkStart w:id="173" w:name="_Toc102846972"/>
      <w:bookmarkStart w:id="174" w:name="_Toc103009049"/>
      <w:bookmarkStart w:id="175" w:name="_Toc103105625"/>
      <w:bookmarkStart w:id="176" w:name="_Toc103185674"/>
      <w:bookmarkStart w:id="177" w:name="_Toc103194680"/>
      <w:bookmarkStart w:id="178" w:name="_Toc103194772"/>
      <w:bookmarkStart w:id="179" w:name="_Toc103195838"/>
      <w:bookmarkStart w:id="180" w:name="_Toc103247654"/>
      <w:bookmarkStart w:id="181" w:name="_Toc103278896"/>
      <w:bookmarkStart w:id="182" w:name="_Toc103364610"/>
      <w:bookmarkStart w:id="183" w:name="_Toc103364944"/>
      <w:bookmarkStart w:id="184" w:name="_Toc103365044"/>
      <w:bookmarkStart w:id="185" w:name="_Toc103471727"/>
      <w:bookmarkStart w:id="186" w:name="_Toc103606562"/>
      <w:bookmarkStart w:id="187" w:name="_Toc103624175"/>
      <w:bookmarkStart w:id="188" w:name="_Toc103786358"/>
      <w:bookmarkStart w:id="189" w:name="_Toc104904482"/>
      <w:bookmarkStart w:id="190" w:name="_Toc104904646"/>
      <w:bookmarkStart w:id="191" w:name="_Toc104904744"/>
      <w:bookmarkStart w:id="192" w:name="_Toc104904842"/>
      <w:bookmarkStart w:id="193" w:name="_Toc104904937"/>
      <w:bookmarkStart w:id="194" w:name="_Toc104911878"/>
      <w:bookmarkStart w:id="195" w:name="_Toc104918089"/>
      <w:bookmarkStart w:id="196" w:name="_Toc105080801"/>
      <w:bookmarkStart w:id="197" w:name="_Toc105487692"/>
      <w:bookmarkStart w:id="198" w:name="_Toc105573370"/>
      <w:bookmarkStart w:id="199" w:name="_Toc106091516"/>
      <w:bookmarkStart w:id="200" w:name="_Toc106787013"/>
      <w:bookmarkStart w:id="201" w:name="_Toc106788468"/>
      <w:bookmarkStart w:id="202" w:name="_Toc106789631"/>
      <w:bookmarkStart w:id="203" w:name="_Toc106789872"/>
      <w:bookmarkStart w:id="204" w:name="_Toc106900020"/>
      <w:bookmarkStart w:id="205" w:name="_Toc106900417"/>
      <w:bookmarkStart w:id="206" w:name="_Toc106956548"/>
      <w:bookmarkStart w:id="207" w:name="_Toc106983289"/>
      <w:bookmarkStart w:id="208" w:name="_Toc108462289"/>
      <w:bookmarkStart w:id="209" w:name="_Toc102657963"/>
      <w:bookmarkStart w:id="210" w:name="_Ref102742689"/>
      <w:bookmarkStart w:id="211" w:name="_Ref102757397"/>
      <w:bookmarkEnd w:id="105"/>
      <w:bookmarkEnd w:id="10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508B8EC3" w14:textId="1F1311A0" w:rsidR="001E61AF" w:rsidRPr="00DE1661" w:rsidRDefault="00BB024B" w:rsidP="00923E67">
      <w:pPr>
        <w:pStyle w:val="BodytextUserManual"/>
        <w:numPr>
          <w:ilvl w:val="0"/>
          <w:numId w:val="17"/>
        </w:numPr>
        <w:spacing w:before="120" w:after="120"/>
      </w:pPr>
      <w:r w:rsidRPr="00DE1661">
        <w:t>Check the tilt and inversion indicators and shock watch.</w:t>
      </w:r>
    </w:p>
    <w:p w14:paraId="4C1D7ECC" w14:textId="634BB929" w:rsidR="00BB024B" w:rsidRPr="00DE1661" w:rsidRDefault="00BB024B" w:rsidP="00923E67">
      <w:pPr>
        <w:pStyle w:val="BodytextUserManual"/>
        <w:numPr>
          <w:ilvl w:val="0"/>
          <w:numId w:val="69"/>
        </w:numPr>
        <w:spacing w:before="120" w:after="120"/>
      </w:pPr>
      <w:r w:rsidRPr="00DE1661">
        <w:t xml:space="preserve">Observe the sensors attached to the wooden box for the degree of the tilt and complete overturn. </w:t>
      </w:r>
      <w:r w:rsidRPr="00ED725A">
        <w:t xml:space="preserve">If the sensors demonstrate severe tilt (over 30°) or total overturn as shown, </w:t>
      </w:r>
      <w:r w:rsidR="00233F40">
        <w:t>do not</w:t>
      </w:r>
      <w:r w:rsidR="0096324F" w:rsidRPr="00ED725A">
        <w:t xml:space="preserve"> refuse shipment and note on bill of lading degree of tilt</w:t>
      </w:r>
      <w:r w:rsidRPr="00ED725A">
        <w:t>.</w:t>
      </w:r>
    </w:p>
    <w:p w14:paraId="4BB45794" w14:textId="44413E05" w:rsidR="00BB024B" w:rsidRPr="00DE1661" w:rsidRDefault="00BB024B" w:rsidP="00BB024B">
      <w:pPr>
        <w:pStyle w:val="BodytextUserManual"/>
        <w:spacing w:before="120" w:after="120" w:line="480" w:lineRule="auto"/>
        <w:ind w:left="1124"/>
      </w:pPr>
      <w:r w:rsidRPr="00DE1661">
        <w:rPr>
          <w:noProof/>
        </w:rPr>
        <w:drawing>
          <wp:inline distT="0" distB="0" distL="0" distR="0" wp14:anchorId="15F50C07" wp14:editId="5D690030">
            <wp:extent cx="3269500" cy="2037664"/>
            <wp:effectExtent l="0" t="0" r="7620" b="127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9">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513A79C5" w14:textId="5FDD6DE5" w:rsidR="00BB024B" w:rsidRPr="00DE1661" w:rsidRDefault="00BB024B" w:rsidP="00923E67">
      <w:pPr>
        <w:pStyle w:val="BodytextUserManual"/>
        <w:numPr>
          <w:ilvl w:val="0"/>
          <w:numId w:val="69"/>
        </w:numPr>
        <w:spacing w:before="120" w:after="120"/>
      </w:pPr>
      <w:r w:rsidRPr="00ED725A">
        <w:rPr>
          <w:rFonts w:eastAsiaTheme="minorEastAsia"/>
        </w:rPr>
        <w:t xml:space="preserve">If the shock watch appears red, </w:t>
      </w:r>
      <w:r w:rsidR="00233F40">
        <w:rPr>
          <w:rFonts w:eastAsiaTheme="minorEastAsia"/>
        </w:rPr>
        <w:t xml:space="preserve">do not refuse shipment and make notation on delivery receipt and inspect for damage. If damage is found, contact your local dealer. </w:t>
      </w:r>
    </w:p>
    <w:p w14:paraId="4548429F" w14:textId="4F1403C4" w:rsidR="005D5A73" w:rsidRPr="00DE1661" w:rsidRDefault="00BB024B" w:rsidP="00923E67">
      <w:pPr>
        <w:pStyle w:val="BodytextUserManual"/>
        <w:numPr>
          <w:ilvl w:val="0"/>
          <w:numId w:val="17"/>
        </w:numPr>
        <w:spacing w:before="120" w:after="120"/>
      </w:pPr>
      <w:r w:rsidRPr="00DE1661">
        <w:t>Remove the packaging material using appropriate tools.</w:t>
      </w:r>
    </w:p>
    <w:p w14:paraId="0A1D1932" w14:textId="31C744FA" w:rsidR="00BB024B" w:rsidRPr="00DE1661" w:rsidRDefault="00BB024B" w:rsidP="00923E67">
      <w:pPr>
        <w:pStyle w:val="BodytextUserManual"/>
        <w:numPr>
          <w:ilvl w:val="0"/>
          <w:numId w:val="17"/>
        </w:numPr>
        <w:spacing w:before="120" w:after="120"/>
      </w:pPr>
      <w:r w:rsidRPr="00DE1661">
        <w:t>Inspect whether the MaxiCharger and the parts for installation are damaged. If any damage is found or the parts are not consistent with the order, contact your local dealer.</w:t>
      </w:r>
    </w:p>
    <w:p w14:paraId="44ADF320" w14:textId="60C10B74" w:rsidR="00BB024B" w:rsidRPr="00DE1661" w:rsidRDefault="00BB024B" w:rsidP="00923E67">
      <w:pPr>
        <w:pStyle w:val="BodytextUserManual"/>
        <w:numPr>
          <w:ilvl w:val="0"/>
          <w:numId w:val="17"/>
        </w:numPr>
        <w:spacing w:before="120" w:after="120"/>
      </w:pPr>
      <w:r w:rsidRPr="00DE1661">
        <w:t>Make sure that all parts are delivered according to the order.</w:t>
      </w:r>
    </w:p>
    <w:p w14:paraId="015E3A36" w14:textId="16EBC9EA" w:rsidR="009F4593" w:rsidRPr="00DE1661" w:rsidRDefault="009F4593" w:rsidP="009F4593">
      <w:pPr>
        <w:rPr>
          <w:rFonts w:eastAsia="宋体"/>
          <w:bCs/>
          <w:kern w:val="0"/>
          <w:szCs w:val="20"/>
        </w:rPr>
      </w:pPr>
      <w:r w:rsidRPr="00DE1661">
        <w:br w:type="page"/>
      </w:r>
    </w:p>
    <w:p w14:paraId="5C6327D2" w14:textId="5F52F659" w:rsidR="001E61AF" w:rsidRPr="00DE1661" w:rsidRDefault="001E61AF" w:rsidP="001E61AF">
      <w:pPr>
        <w:pStyle w:val="2"/>
        <w:spacing w:before="240"/>
        <w:rPr>
          <w:rFonts w:cs="Arial"/>
        </w:rPr>
      </w:pPr>
      <w:bookmarkStart w:id="212" w:name="_Toc133150438"/>
      <w:r w:rsidRPr="00DE1661">
        <w:rPr>
          <w:rFonts w:cs="Arial"/>
        </w:rPr>
        <w:lastRenderedPageBreak/>
        <w:t>Moving the MaxiCharger</w:t>
      </w:r>
      <w:bookmarkEnd w:id="212"/>
    </w:p>
    <w:p w14:paraId="7C0BEE36" w14:textId="2D9D9AB9" w:rsidR="001E61AF" w:rsidRPr="00DE1661" w:rsidRDefault="001E61AF" w:rsidP="006A6F05">
      <w:pPr>
        <w:ind w:left="284"/>
      </w:pPr>
      <w:r w:rsidRPr="00DE1661">
        <w:t xml:space="preserve">It is recommended to move the MaxiCharger to the installation site using </w:t>
      </w:r>
      <w:r w:rsidR="005F5265" w:rsidRPr="00DE1661">
        <w:t xml:space="preserve">an </w:t>
      </w:r>
      <w:r w:rsidRPr="00DE1661">
        <w:t>appropriate hoisting equipment (crane, straps, and so on).</w:t>
      </w:r>
    </w:p>
    <w:p w14:paraId="5B58EBC1" w14:textId="15D0DBB2" w:rsidR="001E61AF" w:rsidRPr="00DE1661" w:rsidRDefault="001E61AF" w:rsidP="00923E67">
      <w:pPr>
        <w:pStyle w:val="ad"/>
        <w:widowControl w:val="0"/>
        <w:numPr>
          <w:ilvl w:val="0"/>
          <w:numId w:val="18"/>
        </w:numPr>
        <w:spacing w:line="220" w:lineRule="exact"/>
      </w:pPr>
      <w:r w:rsidRPr="00DE1661">
        <w:t xml:space="preserve">Remove the four screws on </w:t>
      </w:r>
      <w:r w:rsidR="005F5265" w:rsidRPr="00DE1661">
        <w:t xml:space="preserve">the </w:t>
      </w:r>
      <w:r w:rsidRPr="00DE1661">
        <w:t>top of the charger using a flathead screwdriver.</w:t>
      </w:r>
      <w:r w:rsidR="00953A43" w:rsidRPr="00DE1661">
        <w:t xml:space="preserve"> Set them aside.</w:t>
      </w:r>
    </w:p>
    <w:p w14:paraId="111735DC" w14:textId="7F10993F" w:rsidR="00AB58E4" w:rsidRPr="00DE1661" w:rsidRDefault="007E5A3B" w:rsidP="00EA4576">
      <w:pPr>
        <w:pStyle w:val="ad"/>
        <w:widowControl w:val="0"/>
        <w:spacing w:before="240" w:line="480" w:lineRule="auto"/>
        <w:ind w:left="703"/>
        <w:jc w:val="center"/>
      </w:pPr>
      <w:r w:rsidRPr="00DE1661">
        <w:rPr>
          <w:noProof/>
        </w:rPr>
        <w:drawing>
          <wp:inline distT="0" distB="0" distL="0" distR="0" wp14:anchorId="3EDAFD5F" wp14:editId="29574B27">
            <wp:extent cx="1745200" cy="3408218"/>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796659" cy="3508714"/>
                    </a:xfrm>
                    <a:prstGeom prst="rect">
                      <a:avLst/>
                    </a:prstGeom>
                  </pic:spPr>
                </pic:pic>
              </a:graphicData>
            </a:graphic>
          </wp:inline>
        </w:drawing>
      </w:r>
    </w:p>
    <w:p w14:paraId="3013B4EC" w14:textId="25428372" w:rsidR="005D5A73" w:rsidRPr="00DE1661" w:rsidRDefault="00AB58E4" w:rsidP="00AB58E4">
      <w:r w:rsidRPr="00DE1661">
        <w:br w:type="page"/>
      </w:r>
    </w:p>
    <w:p w14:paraId="122C2BBD" w14:textId="77777777" w:rsidR="00F92046" w:rsidRPr="00DE1661" w:rsidRDefault="00F92046" w:rsidP="00F92046">
      <w:pPr>
        <w:pStyle w:val="ad"/>
        <w:widowControl w:val="0"/>
        <w:spacing w:line="220" w:lineRule="exact"/>
        <w:ind w:left="704"/>
      </w:pPr>
    </w:p>
    <w:p w14:paraId="3C87E406" w14:textId="27796485" w:rsidR="007E5A3B" w:rsidRPr="00DE1661" w:rsidRDefault="001E61AF" w:rsidP="00923E67">
      <w:pPr>
        <w:pStyle w:val="ad"/>
        <w:widowControl w:val="0"/>
        <w:numPr>
          <w:ilvl w:val="0"/>
          <w:numId w:val="18"/>
        </w:numPr>
        <w:spacing w:line="220" w:lineRule="exact"/>
      </w:pPr>
      <w:r w:rsidRPr="00DE1661">
        <w:t>Install and tighten the four M12 lifting eye bolts into the four holes.</w:t>
      </w:r>
    </w:p>
    <w:p w14:paraId="77120081" w14:textId="6BC42BC7" w:rsidR="007E5A3B" w:rsidRPr="00DE1661" w:rsidRDefault="001E61AF" w:rsidP="00923E67">
      <w:pPr>
        <w:pStyle w:val="ad"/>
        <w:widowControl w:val="0"/>
        <w:numPr>
          <w:ilvl w:val="0"/>
          <w:numId w:val="18"/>
        </w:numPr>
        <w:spacing w:line="220" w:lineRule="exact"/>
      </w:pPr>
      <w:r w:rsidRPr="00DE1661">
        <w:t>Connect the cables of the hoisting equipment to the eye bolts’ lifting loops.</w:t>
      </w:r>
      <w:r w:rsidR="00AB58E4" w:rsidRPr="00DE1661">
        <w:t xml:space="preserve"> </w:t>
      </w:r>
      <w:r w:rsidR="00F20FA4" w:rsidRPr="00DE1661">
        <w:t>Do not tilt over 45° when hoisting the MaxiCharger.</w:t>
      </w:r>
    </w:p>
    <w:p w14:paraId="6849941E" w14:textId="44DFBDCE" w:rsidR="001E61AF" w:rsidRPr="00DE1661" w:rsidRDefault="001E61AF" w:rsidP="00923E67">
      <w:pPr>
        <w:pStyle w:val="ad"/>
        <w:widowControl w:val="0"/>
        <w:numPr>
          <w:ilvl w:val="0"/>
          <w:numId w:val="18"/>
        </w:numPr>
        <w:spacing w:line="220" w:lineRule="exact"/>
      </w:pPr>
      <w:r w:rsidRPr="00DE1661">
        <w:t>Move the MaxiCharger to the installation site.</w:t>
      </w:r>
    </w:p>
    <w:p w14:paraId="2ED0D423" w14:textId="5685F799" w:rsidR="00F92046" w:rsidRPr="00DE1661" w:rsidRDefault="005D5A73" w:rsidP="00EA4576">
      <w:pPr>
        <w:pStyle w:val="ad"/>
        <w:widowControl w:val="0"/>
        <w:spacing w:before="240" w:line="480" w:lineRule="auto"/>
        <w:ind w:left="703"/>
        <w:jc w:val="center"/>
      </w:pPr>
      <w:r w:rsidRPr="00DE1661">
        <w:rPr>
          <w:noProof/>
        </w:rPr>
        <w:drawing>
          <wp:inline distT="0" distB="0" distL="0" distR="0" wp14:anchorId="563B2852" wp14:editId="69F55518">
            <wp:extent cx="1900052" cy="4360008"/>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tretch>
                      <a:fillRect/>
                    </a:stretch>
                  </pic:blipFill>
                  <pic:spPr bwMode="auto">
                    <a:xfrm>
                      <a:off x="0" y="0"/>
                      <a:ext cx="1913393" cy="4390621"/>
                    </a:xfrm>
                    <a:prstGeom prst="rect">
                      <a:avLst/>
                    </a:prstGeom>
                    <a:noFill/>
                  </pic:spPr>
                </pic:pic>
              </a:graphicData>
            </a:graphic>
          </wp:inline>
        </w:drawing>
      </w:r>
    </w:p>
    <w:p w14:paraId="203CC609" w14:textId="4DAB42A8" w:rsidR="005D5A73" w:rsidRPr="00DE1661" w:rsidRDefault="00F92046" w:rsidP="00F92046">
      <w:r w:rsidRPr="00DE1661">
        <w:br w:type="page"/>
      </w:r>
    </w:p>
    <w:p w14:paraId="12BEC72A" w14:textId="3F19BC9F" w:rsidR="00DE1661" w:rsidRPr="00DE1661" w:rsidRDefault="00FC7BDA" w:rsidP="00DE1661">
      <w:pPr>
        <w:pStyle w:val="2"/>
        <w:spacing w:before="240"/>
        <w:rPr>
          <w:rFonts w:cs="Arial"/>
        </w:rPr>
      </w:pPr>
      <w:bookmarkStart w:id="213" w:name="_Toc133150439"/>
      <w:r w:rsidRPr="00DE1661">
        <w:rPr>
          <w:rFonts w:cs="Arial"/>
        </w:rPr>
        <w:lastRenderedPageBreak/>
        <w:t>Installing</w:t>
      </w:r>
      <w:r w:rsidR="00DE1661">
        <w:rPr>
          <w:rFonts w:cs="Arial"/>
        </w:rPr>
        <w:t xml:space="preserve"> </w:t>
      </w:r>
      <w:r w:rsidR="001E61AF" w:rsidRPr="00DE1661">
        <w:rPr>
          <w:rFonts w:cs="Arial"/>
        </w:rPr>
        <w:t>MaxiCharger</w:t>
      </w:r>
      <w:r w:rsidR="00DE1661">
        <w:rPr>
          <w:rFonts w:cs="Arial"/>
        </w:rPr>
        <w:t xml:space="preserve"> and Pedestal</w:t>
      </w:r>
      <w:bookmarkStart w:id="214" w:name="_Preparing_the_Foundation"/>
      <w:bookmarkStart w:id="215" w:name="_Toc102671157"/>
      <w:bookmarkEnd w:id="209"/>
      <w:bookmarkEnd w:id="210"/>
      <w:bookmarkEnd w:id="211"/>
      <w:bookmarkEnd w:id="213"/>
      <w:bookmarkEnd w:id="214"/>
    </w:p>
    <w:p w14:paraId="5EDB9A56" w14:textId="582CC3DB" w:rsidR="00DE1661" w:rsidRPr="00DE1661" w:rsidRDefault="00DE1661" w:rsidP="006608F7">
      <w:pPr>
        <w:pStyle w:val="3"/>
        <w:spacing w:before="240"/>
      </w:pPr>
      <w:bookmarkStart w:id="216" w:name="_Toc133150440"/>
      <w:r w:rsidRPr="006608F7">
        <w:rPr>
          <w:rFonts w:hint="eastAsia"/>
        </w:rPr>
        <w:t>L</w:t>
      </w:r>
      <w:r w:rsidRPr="006608F7">
        <w:t>ocation Requirements</w:t>
      </w:r>
      <w:bookmarkEnd w:id="216"/>
    </w:p>
    <w:p w14:paraId="02179E72" w14:textId="34E89C8F" w:rsidR="00DE1661" w:rsidRDefault="00DE1661" w:rsidP="00DE1661">
      <w:pPr>
        <w:pStyle w:val="BodytextUserManual"/>
        <w:spacing w:before="120" w:after="120"/>
      </w:pPr>
      <w:r>
        <w:t xml:space="preserve">The pedestal can be installed on an existing concrete. To safely mount </w:t>
      </w:r>
      <w:r w:rsidR="00F20AFD">
        <w:t>the equipment</w:t>
      </w:r>
      <w:r>
        <w:t xml:space="preserve">, the concrete should be at least </w:t>
      </w:r>
      <w:r w:rsidRPr="00DE1661">
        <w:rPr>
          <w:b/>
        </w:rPr>
        <w:t>80 mm</w:t>
      </w:r>
      <w:r>
        <w:t xml:space="preserve"> thick and its surface should be perfectly flat and level. </w:t>
      </w:r>
    </w:p>
    <w:p w14:paraId="4DFCE04D" w14:textId="5E50575C" w:rsidR="001B7DDF"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604DA4E"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5536" behindDoc="0" locked="0" layoutInCell="1" allowOverlap="1" wp14:anchorId="4A3E12E9" wp14:editId="6CB06438">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601A2BE" w14:textId="1AC01F9B"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surface.</w:t>
      </w:r>
    </w:p>
    <w:p w14:paraId="7F4D1672" w14:textId="18067683" w:rsidR="00DE1661" w:rsidRDefault="00DE1661" w:rsidP="00DE1661">
      <w:pPr>
        <w:pStyle w:val="BodytextUserManual"/>
        <w:spacing w:before="120" w:after="120" w:line="480" w:lineRule="auto"/>
        <w:jc w:val="center"/>
      </w:pPr>
      <w:r w:rsidRPr="00DE1661">
        <w:rPr>
          <w:noProof/>
        </w:rPr>
        <w:drawing>
          <wp:inline distT="0" distB="0" distL="0" distR="0" wp14:anchorId="3B8FFD3C" wp14:editId="3058F5F9">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2">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3C67BB">
        <w:rPr>
          <w:rFonts w:hint="eastAsia"/>
          <w:b/>
        </w:rPr>
        <w:t>U</w:t>
      </w:r>
      <w:r w:rsidR="003C67BB" w:rsidRPr="003C67BB">
        <w:rPr>
          <w:b/>
        </w:rPr>
        <w:t>nit: mm</w:t>
      </w:r>
    </w:p>
    <w:p w14:paraId="34C8A09D" w14:textId="77777777" w:rsidR="00DE1661" w:rsidRDefault="00DE1661">
      <w:pPr>
        <w:rPr>
          <w:rFonts w:eastAsia="宋体"/>
          <w:bCs/>
          <w:kern w:val="0"/>
          <w:szCs w:val="20"/>
        </w:rPr>
      </w:pPr>
      <w:r>
        <w:br w:type="page"/>
      </w:r>
    </w:p>
    <w:p w14:paraId="42CB0C6B" w14:textId="77777777" w:rsidR="00C32964" w:rsidRDefault="00C32964" w:rsidP="00C32964"/>
    <w:p w14:paraId="4B157F3B" w14:textId="1008677B" w:rsidR="00DE1661" w:rsidRPr="00E227CA" w:rsidRDefault="00DE1661" w:rsidP="00C32964">
      <w:pPr>
        <w:pStyle w:val="3"/>
        <w:spacing w:before="240"/>
      </w:pPr>
      <w:bookmarkStart w:id="217" w:name="_Toc133150441"/>
      <w:r w:rsidRPr="00E227CA">
        <w:rPr>
          <w:rFonts w:hint="eastAsia"/>
        </w:rPr>
        <w:t>C</w:t>
      </w:r>
      <w:r w:rsidRPr="00E227CA">
        <w:t>hecking the Package</w:t>
      </w:r>
      <w:bookmarkEnd w:id="217"/>
    </w:p>
    <w:p w14:paraId="2617AC8B" w14:textId="23ECD19F" w:rsidR="00DE1661" w:rsidRDefault="00DE1661" w:rsidP="001E61AF">
      <w:pPr>
        <w:pStyle w:val="BodytextUserManual"/>
        <w:spacing w:before="120" w:after="120"/>
      </w:pPr>
      <w:r w:rsidRPr="00DE1661">
        <w:t xml:space="preserve">Ensure </w:t>
      </w:r>
      <w:r>
        <w:t>the fo</w:t>
      </w:r>
      <w:r w:rsidRPr="00C32964">
        <w:t>llowing items can be found in t</w:t>
      </w:r>
      <w:r>
        <w:t>he package.</w:t>
      </w:r>
    </w:p>
    <w:tbl>
      <w:tblPr>
        <w:tblStyle w:val="af0"/>
        <w:tblW w:w="0" w:type="auto"/>
        <w:tblInd w:w="284" w:type="dxa"/>
        <w:tblLook w:val="04A0" w:firstRow="1" w:lastRow="0" w:firstColumn="1" w:lastColumn="0" w:noHBand="0" w:noVBand="1"/>
      </w:tblPr>
      <w:tblGrid>
        <w:gridCol w:w="1838"/>
        <w:gridCol w:w="1590"/>
        <w:gridCol w:w="1737"/>
        <w:gridCol w:w="1799"/>
      </w:tblGrid>
      <w:tr w:rsidR="00DE1661" w:rsidRPr="00DE1661" w14:paraId="7E4989A1" w14:textId="77777777" w:rsidTr="00EA4576">
        <w:trPr>
          <w:trHeight w:val="2468"/>
        </w:trPr>
        <w:tc>
          <w:tcPr>
            <w:tcW w:w="1838" w:type="dxa"/>
            <w:vAlign w:val="center"/>
          </w:tcPr>
          <w:p w14:paraId="0EA3B591" w14:textId="77777777" w:rsidR="00DE1661" w:rsidRPr="00DE1661" w:rsidRDefault="00DE1661" w:rsidP="00EA4576">
            <w:pPr>
              <w:pStyle w:val="BodytextUserManual"/>
              <w:spacing w:beforeLines="0" w:before="0" w:afterLines="0" w:after="0" w:line="240" w:lineRule="exact"/>
              <w:ind w:left="0"/>
              <w:rPr>
                <w:b/>
              </w:rPr>
            </w:pPr>
            <w:r w:rsidRPr="00DE1661">
              <w:rPr>
                <w:b/>
              </w:rPr>
              <w:t>MaxiCharger</w:t>
            </w:r>
          </w:p>
        </w:tc>
        <w:tc>
          <w:tcPr>
            <w:tcW w:w="1590" w:type="dxa"/>
            <w:vAlign w:val="center"/>
          </w:tcPr>
          <w:p w14:paraId="39792A9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b/>
                <w:noProof/>
              </w:rPr>
              <w:drawing>
                <wp:inline distT="0" distB="0" distL="0" distR="0" wp14:anchorId="4A9268EC" wp14:editId="6DCFF6BB">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3">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0A5782FF" w14:textId="77777777" w:rsidR="00DE1661" w:rsidRPr="00DE1661" w:rsidRDefault="00DE1661" w:rsidP="00EA4576">
            <w:pPr>
              <w:spacing w:line="240" w:lineRule="exact"/>
              <w:ind w:left="0"/>
              <w:jc w:val="left"/>
              <w:rPr>
                <w:b/>
              </w:rPr>
            </w:pPr>
            <w:r w:rsidRPr="00DE1661">
              <w:rPr>
                <w:b/>
              </w:rPr>
              <w:t>Lifting Eye Bolt (M12)</w:t>
            </w:r>
          </w:p>
          <w:p w14:paraId="5A492D07"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vAlign w:val="center"/>
          </w:tcPr>
          <w:p w14:paraId="3F2C5AAF" w14:textId="77777777" w:rsidR="00EA4576" w:rsidRDefault="00EA4576" w:rsidP="00EA4576">
            <w:pPr>
              <w:pStyle w:val="BodytextUserManual"/>
              <w:spacing w:beforeLines="0" w:before="0" w:afterLines="0" w:after="0" w:line="240" w:lineRule="exact"/>
              <w:ind w:left="0"/>
              <w:jc w:val="center"/>
              <w:rPr>
                <w:b/>
              </w:rPr>
            </w:pPr>
          </w:p>
          <w:p w14:paraId="239FC03F" w14:textId="77777777" w:rsidR="00EA4576" w:rsidRDefault="00EA4576" w:rsidP="00EA4576">
            <w:pPr>
              <w:pStyle w:val="BodytextUserManual"/>
              <w:spacing w:beforeLines="0" w:before="0" w:afterLines="0" w:after="0" w:line="240" w:lineRule="exact"/>
              <w:ind w:left="0"/>
              <w:jc w:val="center"/>
              <w:rPr>
                <w:b/>
              </w:rPr>
            </w:pPr>
          </w:p>
          <w:p w14:paraId="429EEE1A" w14:textId="77777777" w:rsidR="00EA4576" w:rsidRDefault="00EA4576" w:rsidP="00EA4576">
            <w:pPr>
              <w:pStyle w:val="BodytextUserManual"/>
              <w:spacing w:beforeLines="0" w:before="0" w:afterLines="0" w:after="0" w:line="240" w:lineRule="exact"/>
              <w:ind w:left="0"/>
              <w:jc w:val="center"/>
              <w:rPr>
                <w:b/>
              </w:rPr>
            </w:pPr>
          </w:p>
          <w:p w14:paraId="44514ED1" w14:textId="77777777" w:rsidR="00DE1661" w:rsidRPr="00DE1661" w:rsidRDefault="00DE1661" w:rsidP="00EA4576">
            <w:pPr>
              <w:pStyle w:val="BodytextUserManual"/>
              <w:spacing w:beforeLines="0" w:before="0" w:afterLines="0" w:after="0" w:line="240" w:lineRule="exact"/>
              <w:ind w:left="0"/>
              <w:jc w:val="center"/>
              <w:rPr>
                <w:b/>
              </w:rPr>
            </w:pPr>
            <w:r w:rsidRPr="00DE1661">
              <w:rPr>
                <w:b/>
                <w:noProof/>
              </w:rPr>
              <w:drawing>
                <wp:inline distT="0" distB="0" distL="0" distR="0" wp14:anchorId="5E394B55" wp14:editId="570BEF31">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4">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57679BF9" w14:textId="77777777" w:rsidTr="00EA4576">
        <w:trPr>
          <w:trHeight w:val="1127"/>
        </w:trPr>
        <w:tc>
          <w:tcPr>
            <w:tcW w:w="1838" w:type="dxa"/>
            <w:vAlign w:val="center"/>
          </w:tcPr>
          <w:p w14:paraId="6631E04B" w14:textId="77777777" w:rsidR="00DE1661" w:rsidRPr="00DE1661" w:rsidRDefault="00DE1661" w:rsidP="00EA4576">
            <w:pPr>
              <w:pStyle w:val="BodytextUserManual"/>
              <w:spacing w:beforeLines="0" w:before="0" w:afterLines="0" w:after="0" w:line="240" w:lineRule="exact"/>
              <w:ind w:left="0"/>
              <w:jc w:val="left"/>
              <w:rPr>
                <w:b/>
              </w:rPr>
            </w:pPr>
            <w:r w:rsidRPr="00DE1661">
              <w:rPr>
                <w:b/>
              </w:rPr>
              <w:t>Torx Screwdriver (T25)</w:t>
            </w:r>
          </w:p>
        </w:tc>
        <w:tc>
          <w:tcPr>
            <w:tcW w:w="1590" w:type="dxa"/>
            <w:vAlign w:val="center"/>
          </w:tcPr>
          <w:p w14:paraId="2276925C" w14:textId="77777777" w:rsidR="00DE1661" w:rsidRPr="00DE1661" w:rsidRDefault="00DE1661" w:rsidP="0096324F">
            <w:pPr>
              <w:pStyle w:val="BodytextUserManual"/>
              <w:spacing w:before="120" w:afterLines="0" w:after="0" w:line="480" w:lineRule="auto"/>
              <w:ind w:left="0"/>
              <w:jc w:val="center"/>
              <w:rPr>
                <w:noProof/>
              </w:rPr>
            </w:pPr>
            <w:r w:rsidRPr="00DE1661">
              <w:rPr>
                <w:b/>
                <w:noProof/>
              </w:rPr>
              <w:drawing>
                <wp:inline distT="0" distB="0" distL="0" distR="0" wp14:anchorId="7FE4198B" wp14:editId="6CB4D52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5">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E4BDB5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Hex Key (6 mm)</w:t>
            </w:r>
          </w:p>
        </w:tc>
        <w:tc>
          <w:tcPr>
            <w:tcW w:w="1799" w:type="dxa"/>
            <w:vAlign w:val="center"/>
          </w:tcPr>
          <w:p w14:paraId="6F2AC8D6"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7062AD35" wp14:editId="149BBB53">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6">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756AAB2B" w14:textId="77777777" w:rsidTr="00EA4576">
        <w:trPr>
          <w:trHeight w:val="1116"/>
        </w:trPr>
        <w:tc>
          <w:tcPr>
            <w:tcW w:w="1838" w:type="dxa"/>
            <w:vAlign w:val="center"/>
          </w:tcPr>
          <w:p w14:paraId="3CD77E64"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3218A17D"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590" w:type="dxa"/>
            <w:vAlign w:val="center"/>
          </w:tcPr>
          <w:p w14:paraId="75F8061C" w14:textId="77777777" w:rsidR="00DE1661" w:rsidRPr="00DE1661" w:rsidRDefault="00DE1661" w:rsidP="0096324F">
            <w:pPr>
              <w:pStyle w:val="BodytextUserManual"/>
              <w:spacing w:beforeLines="100" w:before="240" w:afterLines="0" w:after="0" w:line="240" w:lineRule="exact"/>
              <w:ind w:left="0"/>
              <w:jc w:val="center"/>
              <w:rPr>
                <w:b/>
                <w:noProof/>
              </w:rPr>
            </w:pPr>
            <w:r w:rsidRPr="00DE1661">
              <w:rPr>
                <w:b/>
                <w:noProof/>
              </w:rPr>
              <w:drawing>
                <wp:inline distT="0" distB="0" distL="0" distR="0" wp14:anchorId="356E1660" wp14:editId="5B5D35B1">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7">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30451ED6"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99" w:type="dxa"/>
            <w:vAlign w:val="center"/>
          </w:tcPr>
          <w:p w14:paraId="66BCD600" w14:textId="77777777" w:rsidR="00DE1661" w:rsidRPr="00DE1661" w:rsidRDefault="00DE1661" w:rsidP="00EA4576">
            <w:pPr>
              <w:pStyle w:val="BodytextUserManual"/>
              <w:spacing w:before="120" w:afterLines="0" w:after="0" w:line="480" w:lineRule="auto"/>
              <w:ind w:left="0"/>
              <w:jc w:val="center"/>
              <w:rPr>
                <w:noProof/>
              </w:rPr>
            </w:pPr>
            <w:r w:rsidRPr="00DE1661">
              <w:rPr>
                <w:noProof/>
              </w:rPr>
              <w:drawing>
                <wp:inline distT="0" distB="0" distL="0" distR="0" wp14:anchorId="21E1B8D2" wp14:editId="6B7C0AE1">
                  <wp:extent cx="718457" cy="481648"/>
                  <wp:effectExtent l="0" t="0" r="5715" b="0"/>
                  <wp:docPr id="15311" name="图片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8">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DE1661" w:rsidRPr="00DE1661" w14:paraId="587284AE" w14:textId="77777777" w:rsidTr="00EA4576">
        <w:trPr>
          <w:trHeight w:val="1688"/>
        </w:trPr>
        <w:tc>
          <w:tcPr>
            <w:tcW w:w="1838" w:type="dxa"/>
            <w:vAlign w:val="center"/>
          </w:tcPr>
          <w:p w14:paraId="74FFFF1C" w14:textId="77777777" w:rsidR="00DE1661" w:rsidRPr="00DE1661" w:rsidRDefault="00DE1661" w:rsidP="00EA4576">
            <w:pPr>
              <w:pStyle w:val="BodytextUserManual"/>
              <w:spacing w:beforeLines="0" w:before="0" w:afterLines="0" w:after="0" w:line="240" w:lineRule="exact"/>
              <w:ind w:left="0"/>
              <w:rPr>
                <w:b/>
              </w:rPr>
            </w:pPr>
            <w:r w:rsidRPr="00DE1661">
              <w:rPr>
                <w:b/>
              </w:rPr>
              <w:t>Pedestal</w:t>
            </w:r>
          </w:p>
        </w:tc>
        <w:tc>
          <w:tcPr>
            <w:tcW w:w="1590" w:type="dxa"/>
            <w:vAlign w:val="center"/>
          </w:tcPr>
          <w:p w14:paraId="1BEAD36E"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10BA5B98" wp14:editId="58588174">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9">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003A13F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F1CAB18"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tcBorders>
              <w:bottom w:val="single" w:sz="4" w:space="0" w:color="auto"/>
            </w:tcBorders>
            <w:vAlign w:val="center"/>
          </w:tcPr>
          <w:p w14:paraId="19DC92B0" w14:textId="77777777" w:rsidR="00DE1661" w:rsidRPr="00DE1661" w:rsidRDefault="00DE1661" w:rsidP="00EA4576">
            <w:pPr>
              <w:pStyle w:val="BodytextUserManual"/>
              <w:spacing w:beforeLines="0" w:before="0" w:afterLines="0" w:after="0" w:line="240" w:lineRule="exact"/>
              <w:ind w:left="0"/>
              <w:jc w:val="center"/>
              <w:rPr>
                <w:b/>
              </w:rPr>
            </w:pPr>
          </w:p>
          <w:p w14:paraId="3DF41911"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566B1190" wp14:editId="648D93A8">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40">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DE1661" w:rsidRPr="00DE1661" w14:paraId="1B5297B3" w14:textId="77777777" w:rsidTr="00EA4576">
        <w:trPr>
          <w:trHeight w:val="1254"/>
        </w:trPr>
        <w:tc>
          <w:tcPr>
            <w:tcW w:w="1838" w:type="dxa"/>
            <w:vAlign w:val="center"/>
          </w:tcPr>
          <w:p w14:paraId="3C58E971"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(M12 x 30)</w:t>
            </w:r>
          </w:p>
          <w:p w14:paraId="3A0072E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(2 PCS for spare)</w:t>
            </w:r>
          </w:p>
          <w:p w14:paraId="3E452CD6" w14:textId="77777777" w:rsidR="00DE1661" w:rsidRPr="00DE1661" w:rsidRDefault="00DE1661" w:rsidP="00EA4576">
            <w:pPr>
              <w:pStyle w:val="BodytextUserManual"/>
              <w:spacing w:beforeLines="0" w:before="0" w:afterLines="0" w:after="0" w:line="240" w:lineRule="exact"/>
              <w:ind w:left="0"/>
              <w:jc w:val="left"/>
            </w:pPr>
            <w:r w:rsidRPr="00DE1661">
              <w:t>(4 PCS)</w:t>
            </w:r>
          </w:p>
        </w:tc>
        <w:tc>
          <w:tcPr>
            <w:tcW w:w="1590" w:type="dxa"/>
            <w:vAlign w:val="center"/>
          </w:tcPr>
          <w:p w14:paraId="7ED5DF8F"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266685C6" wp14:editId="4626CC6E">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1">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6DEE7EA3" w14:textId="77777777" w:rsidR="00DE1661" w:rsidRPr="00DE1661" w:rsidRDefault="00DE1661" w:rsidP="00EA4576">
            <w:pPr>
              <w:pStyle w:val="BodytextUserManual"/>
              <w:spacing w:beforeLines="0" w:before="0" w:afterLines="0" w:after="0" w:line="240" w:lineRule="exact"/>
              <w:ind w:left="0"/>
              <w:rPr>
                <w:b/>
              </w:rPr>
            </w:pPr>
          </w:p>
          <w:p w14:paraId="717D1FA2" w14:textId="77777777" w:rsidR="00DE1661" w:rsidRPr="00DE1661" w:rsidRDefault="00DE1661" w:rsidP="00EA4576">
            <w:pPr>
              <w:pStyle w:val="BodytextUserManual"/>
              <w:spacing w:beforeLines="0" w:before="0" w:afterLines="0" w:after="0" w:line="240" w:lineRule="exact"/>
              <w:ind w:left="0"/>
              <w:rPr>
                <w:b/>
              </w:rPr>
            </w:pPr>
          </w:p>
        </w:tc>
        <w:tc>
          <w:tcPr>
            <w:tcW w:w="1799" w:type="dxa"/>
            <w:tcBorders>
              <w:left w:val="nil"/>
              <w:bottom w:val="nil"/>
              <w:right w:val="nil"/>
            </w:tcBorders>
            <w:vAlign w:val="center"/>
          </w:tcPr>
          <w:p w14:paraId="683383C2" w14:textId="77777777" w:rsidR="00DE1661" w:rsidRPr="00DE1661" w:rsidRDefault="00DE1661" w:rsidP="00EA4576">
            <w:pPr>
              <w:pStyle w:val="BodytextUserManual"/>
              <w:spacing w:beforeLines="0" w:before="0" w:afterLines="0" w:after="0" w:line="240" w:lineRule="exact"/>
              <w:ind w:left="0"/>
              <w:jc w:val="center"/>
              <w:rPr>
                <w:b/>
              </w:rPr>
            </w:pPr>
          </w:p>
        </w:tc>
      </w:tr>
    </w:tbl>
    <w:p w14:paraId="4F328DB6" w14:textId="77777777" w:rsidR="00DE1661" w:rsidRDefault="00DE1661" w:rsidP="001E61AF">
      <w:pPr>
        <w:pStyle w:val="BodytextUserManual"/>
        <w:spacing w:before="120" w:after="120"/>
      </w:pPr>
    </w:p>
    <w:p w14:paraId="597D6716" w14:textId="3AE889A4" w:rsidR="00DE1661" w:rsidRDefault="00DE1661">
      <w:pPr>
        <w:rPr>
          <w:rFonts w:eastAsia="宋体"/>
          <w:bCs/>
          <w:kern w:val="0"/>
          <w:szCs w:val="20"/>
        </w:rPr>
      </w:pPr>
      <w:r>
        <w:br w:type="page"/>
      </w:r>
    </w:p>
    <w:p w14:paraId="05F51978" w14:textId="77777777" w:rsidR="00DE1661" w:rsidRDefault="00DE1661" w:rsidP="001E61AF">
      <w:pPr>
        <w:pStyle w:val="BodytextUserManual"/>
        <w:spacing w:before="120" w:after="120"/>
      </w:pPr>
    </w:p>
    <w:p w14:paraId="26DECF9C" w14:textId="3FDF885D" w:rsidR="00DE1661" w:rsidRPr="00DE1661" w:rsidRDefault="00DE1661" w:rsidP="006608F7">
      <w:pPr>
        <w:pStyle w:val="3"/>
        <w:spacing w:before="240"/>
      </w:pPr>
      <w:bookmarkStart w:id="218" w:name="_Toc133150442"/>
      <w:r w:rsidRPr="006608F7">
        <w:t>Getting Started</w:t>
      </w:r>
      <w:bookmarkEnd w:id="218"/>
    </w:p>
    <w:p w14:paraId="01815D3F" w14:textId="5D221637" w:rsidR="001E61AF" w:rsidRPr="00DE1661" w:rsidRDefault="00D83239" w:rsidP="001E61AF">
      <w:pPr>
        <w:pStyle w:val="BodytextUserManual"/>
        <w:spacing w:before="120" w:after="120"/>
        <w:rPr>
          <w:b/>
        </w:rPr>
      </w:pPr>
      <w:r w:rsidRPr="00DE1661">
        <w:rPr>
          <w:b/>
        </w:rPr>
        <w:t>Step 1: Preparing the</w:t>
      </w:r>
      <w:r w:rsidR="001E61AF" w:rsidRPr="00DE1661">
        <w:rPr>
          <w:b/>
        </w:rPr>
        <w:t xml:space="preserve"> conduit</w:t>
      </w:r>
    </w:p>
    <w:p w14:paraId="5AE2DDC7" w14:textId="52405DD0" w:rsidR="001E61AF" w:rsidRPr="007B61B8" w:rsidRDefault="001E61AF" w:rsidP="00923E67">
      <w:pPr>
        <w:pStyle w:val="BodytextUserManual"/>
        <w:numPr>
          <w:ilvl w:val="0"/>
          <w:numId w:val="20"/>
        </w:numPr>
        <w:spacing w:before="120" w:after="120"/>
        <w:ind w:left="641" w:hanging="357"/>
      </w:pPr>
      <w:r w:rsidRPr="00DE1661">
        <w:t>Trench and excavate a cable tunnel to accommodate the conduit.</w:t>
      </w:r>
      <w:r w:rsidR="003C67BB">
        <w:t xml:space="preserve"> </w:t>
      </w:r>
      <w:r w:rsidR="003C67BB" w:rsidRPr="007B61B8">
        <w:t>The outer diameter of the conduit must not exceed 120 mm.</w:t>
      </w:r>
    </w:p>
    <w:p w14:paraId="2A3DE6DA" w14:textId="0349AA87" w:rsidR="009F4593" w:rsidRPr="007B61B8" w:rsidRDefault="009F4593" w:rsidP="00923E67">
      <w:pPr>
        <w:pStyle w:val="BodytextUserManual"/>
        <w:numPr>
          <w:ilvl w:val="0"/>
          <w:numId w:val="20"/>
        </w:numPr>
        <w:spacing w:before="120" w:after="120"/>
        <w:ind w:left="641" w:hanging="357"/>
      </w:pPr>
      <w:r w:rsidRPr="007B61B8">
        <w:t>The conduit stub-up should be minimum 100 mm.</w:t>
      </w:r>
    </w:p>
    <w:p w14:paraId="4EBB32E4" w14:textId="15CE6B8F" w:rsidR="0045514C" w:rsidRPr="00DE1661" w:rsidRDefault="001E61AF" w:rsidP="00923E67">
      <w:pPr>
        <w:pStyle w:val="BodytextUserManual"/>
        <w:numPr>
          <w:ilvl w:val="0"/>
          <w:numId w:val="20"/>
        </w:numPr>
        <w:spacing w:before="120" w:after="120"/>
        <w:ind w:left="641" w:hanging="357"/>
      </w:pPr>
      <w:r w:rsidRPr="00DE1661">
        <w:t xml:space="preserve">Pull the conduit and wire </w:t>
      </w:r>
      <w:r w:rsidR="009F4593" w:rsidRPr="00DE1661">
        <w:t>up</w:t>
      </w:r>
      <w:r w:rsidRPr="00DE1661">
        <w:t xml:space="preserve"> through the exit opening, leaving </w:t>
      </w:r>
      <w:r w:rsidR="002816C0" w:rsidRPr="00DE1661">
        <w:t>600 mm</w:t>
      </w:r>
      <w:r w:rsidR="009F4593" w:rsidRPr="00DE1661">
        <w:t xml:space="preserve"> flexible length for</w:t>
      </w:r>
      <w:r w:rsidR="001D02D0" w:rsidRPr="00DE1661">
        <w:t xml:space="preserve"> the remaining</w:t>
      </w:r>
      <w:r w:rsidR="009F4593" w:rsidRPr="00DE1661">
        <w:t xml:space="preserve"> installation activities</w:t>
      </w:r>
      <w:r w:rsidRPr="00DE1661">
        <w:t>.</w:t>
      </w:r>
    </w:p>
    <w:p w14:paraId="06B3D2B7" w14:textId="7921B2F8" w:rsidR="009F4593" w:rsidRPr="00DE1661" w:rsidRDefault="009F4593" w:rsidP="009F4593">
      <w:pPr>
        <w:pStyle w:val="BodytextUserManual"/>
        <w:spacing w:before="120" w:after="120" w:line="480" w:lineRule="auto"/>
        <w:jc w:val="center"/>
      </w:pPr>
      <w:r w:rsidRPr="00DE1661">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2">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5EBE176C" w14:textId="77777777" w:rsidR="00DE1661" w:rsidRDefault="005D5A73" w:rsidP="00D83239">
      <w:pPr>
        <w:ind w:left="284"/>
      </w:pPr>
      <w:r w:rsidRPr="00DE1661">
        <w:br w:type="page"/>
      </w:r>
    </w:p>
    <w:p w14:paraId="27217F18" w14:textId="77777777" w:rsidR="00DE1661" w:rsidRDefault="00DE1661" w:rsidP="00D83239">
      <w:pPr>
        <w:ind w:left="284"/>
      </w:pPr>
    </w:p>
    <w:p w14:paraId="0B6B961A" w14:textId="3D9563C6" w:rsidR="001E61AF" w:rsidRPr="00DE1661" w:rsidRDefault="001E61AF" w:rsidP="00D83239">
      <w:pPr>
        <w:ind w:left="284"/>
        <w:rPr>
          <w:b/>
        </w:rPr>
      </w:pPr>
      <w:r w:rsidRPr="00DE1661">
        <w:rPr>
          <w:b/>
        </w:rPr>
        <w:t>Step 2: Drilling holes</w:t>
      </w:r>
    </w:p>
    <w:p w14:paraId="396A2874" w14:textId="77777777" w:rsidR="001E61AF" w:rsidRPr="00DE1661" w:rsidRDefault="001E61AF" w:rsidP="00923E67">
      <w:pPr>
        <w:pStyle w:val="BodytextUserManual"/>
        <w:numPr>
          <w:ilvl w:val="0"/>
          <w:numId w:val="19"/>
        </w:numPr>
        <w:spacing w:before="120" w:after="120"/>
        <w:ind w:left="641" w:hanging="357"/>
      </w:pPr>
      <w:r w:rsidRPr="00DE1661">
        <w:t>Place the drilling template on the concrete surface, aligning its central hole with the exit opening.</w:t>
      </w:r>
    </w:p>
    <w:p w14:paraId="237036BC" w14:textId="4EC335A6" w:rsidR="00ED2EEC" w:rsidRPr="00DE1661" w:rsidRDefault="00ED2EEC" w:rsidP="00ED2EEC">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F7ED7FC" w14:textId="0FFBAB61" w:rsidR="00ED2EEC" w:rsidRPr="00DE1661" w:rsidRDefault="00ED2EEC" w:rsidP="00ED2EEC">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 </w:t>
      </w:r>
      <w:r w:rsidR="00D83239" w:rsidRPr="00DE1661">
        <w:t>face forward.</w:t>
      </w:r>
      <w:r w:rsidRPr="00DE1661">
        <w:t xml:space="preserve"> </w:t>
      </w:r>
    </w:p>
    <w:p w14:paraId="389ECF25" w14:textId="5AA16F6A" w:rsidR="001E61AF" w:rsidRPr="00DE1661" w:rsidRDefault="001E61AF" w:rsidP="00923E67">
      <w:pPr>
        <w:pStyle w:val="BodytextUserManual"/>
        <w:numPr>
          <w:ilvl w:val="0"/>
          <w:numId w:val="19"/>
        </w:numPr>
        <w:spacing w:before="120" w:after="120"/>
        <w:ind w:left="641" w:hanging="357"/>
      </w:pPr>
      <w:r w:rsidRPr="00DE1661">
        <w:t>Mark four holes on the concrete surface using a marker. Remove the drilling template.</w:t>
      </w:r>
    </w:p>
    <w:p w14:paraId="3F7D9296" w14:textId="44EA69BA" w:rsidR="001E61AF" w:rsidRPr="00DE1661" w:rsidRDefault="001E61AF" w:rsidP="00923E67">
      <w:pPr>
        <w:pStyle w:val="BodytextUserManual"/>
        <w:numPr>
          <w:ilvl w:val="0"/>
          <w:numId w:val="19"/>
        </w:numPr>
        <w:spacing w:before="120" w:after="120"/>
        <w:ind w:left="641" w:hanging="357"/>
      </w:pPr>
      <w:r w:rsidRPr="00DE1661">
        <w:t xml:space="preserve">Drill four holes at the marked </w:t>
      </w:r>
      <w:r w:rsidR="009F4593" w:rsidRPr="00DE1661">
        <w:t>positions</w:t>
      </w:r>
      <w:r w:rsidRPr="00DE1661">
        <w:t xml:space="preserve"> measuring 16 mm in diameter and </w:t>
      </w:r>
      <w:r w:rsidR="00D83239" w:rsidRPr="00DE1661">
        <w:t>minimum</w:t>
      </w:r>
      <w:r w:rsidR="00F92046" w:rsidRPr="00DE1661">
        <w:t xml:space="preserve"> </w:t>
      </w:r>
      <w:r w:rsidRPr="00DE1661">
        <w:t>80 mm in depth.</w:t>
      </w:r>
    </w:p>
    <w:p w14:paraId="4F6D5DA8" w14:textId="515E0F43" w:rsidR="001E61AF" w:rsidRPr="00DE1661" w:rsidRDefault="001E61AF" w:rsidP="00923E67">
      <w:pPr>
        <w:pStyle w:val="BodytextUserManual"/>
        <w:numPr>
          <w:ilvl w:val="0"/>
          <w:numId w:val="19"/>
        </w:numPr>
        <w:spacing w:before="120" w:after="120"/>
        <w:ind w:left="641" w:hanging="357"/>
      </w:pPr>
      <w:r w:rsidRPr="00DE1661">
        <w:t xml:space="preserve">Clean </w:t>
      </w:r>
      <w:r w:rsidR="009F4593" w:rsidRPr="00DE1661">
        <w:t>the</w:t>
      </w:r>
      <w:r w:rsidRPr="00DE1661">
        <w:t xml:space="preserve"> </w:t>
      </w:r>
      <w:r w:rsidR="00233F40">
        <w:t>dust</w:t>
      </w:r>
      <w:r w:rsidR="009F4593" w:rsidRPr="00DE1661">
        <w:t>.</w:t>
      </w:r>
    </w:p>
    <w:p w14:paraId="3B8BEA98" w14:textId="79ADEB6F" w:rsidR="00F92046" w:rsidRPr="00DE1661" w:rsidRDefault="0045514C" w:rsidP="00EA4576">
      <w:pPr>
        <w:pStyle w:val="BodytextUserManual"/>
        <w:spacing w:beforeLines="100" w:before="240" w:after="120" w:line="480" w:lineRule="auto"/>
        <w:jc w:val="center"/>
      </w:pPr>
      <w:r w:rsidRPr="00DE1661">
        <w:rPr>
          <w:noProof/>
        </w:rPr>
        <w:drawing>
          <wp:inline distT="0" distB="0" distL="0" distR="0" wp14:anchorId="1566B1AE" wp14:editId="5BCA116E">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3">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p>
    <w:p w14:paraId="202DEAAD" w14:textId="77777777" w:rsidR="00F92046" w:rsidRPr="00DE1661" w:rsidRDefault="00F92046">
      <w:pPr>
        <w:rPr>
          <w:rFonts w:eastAsia="宋体"/>
          <w:bCs/>
          <w:kern w:val="0"/>
          <w:szCs w:val="20"/>
        </w:rPr>
      </w:pPr>
      <w:r w:rsidRPr="00DE1661">
        <w:br w:type="page"/>
      </w:r>
    </w:p>
    <w:p w14:paraId="42B37575" w14:textId="77777777" w:rsidR="0045514C" w:rsidRPr="00DE1661" w:rsidRDefault="0045514C" w:rsidP="00233F40">
      <w:pPr>
        <w:pStyle w:val="BodytextUserManual"/>
        <w:spacing w:before="120" w:after="120"/>
        <w:jc w:val="center"/>
      </w:pPr>
    </w:p>
    <w:p w14:paraId="0D435B35" w14:textId="69690B62" w:rsidR="00F92046" w:rsidRPr="00DE1661" w:rsidRDefault="001E61AF" w:rsidP="00F92046">
      <w:pPr>
        <w:pStyle w:val="BodytextUserManual"/>
        <w:spacing w:before="120" w:after="120"/>
        <w:rPr>
          <w:b/>
        </w:rPr>
      </w:pPr>
      <w:r w:rsidRPr="00DE1661">
        <w:rPr>
          <w:b/>
        </w:rPr>
        <w:t xml:space="preserve">Step 3: </w:t>
      </w:r>
      <w:r w:rsidR="007F26CE" w:rsidRPr="00DE1661">
        <w:rPr>
          <w:b/>
        </w:rPr>
        <w:t>Mounting a pedestal</w:t>
      </w:r>
    </w:p>
    <w:p w14:paraId="1B49A599" w14:textId="51BBA53D" w:rsidR="001E61AF" w:rsidRPr="00DE1661" w:rsidRDefault="00F92046" w:rsidP="00923E67">
      <w:pPr>
        <w:pStyle w:val="BodytextUserManual"/>
        <w:numPr>
          <w:ilvl w:val="0"/>
          <w:numId w:val="21"/>
        </w:numPr>
        <w:spacing w:before="120" w:after="120"/>
        <w:ind w:left="641" w:hanging="357"/>
      </w:pPr>
      <w:r w:rsidRPr="00DE1661">
        <w:t>Screw</w:t>
      </w:r>
      <w:r w:rsidR="001E61AF" w:rsidRPr="00DE1661">
        <w:t xml:space="preserve"> the four M12 x 80 expansion bolts into the drilled holes. </w:t>
      </w:r>
      <w:r w:rsidR="006F3959">
        <w:t>Use a 19 mm socket wrench to r</w:t>
      </w:r>
      <w:r w:rsidR="00B80D0B" w:rsidRPr="00DE1661">
        <w:t>emove the threaded bolts (</w:t>
      </w:r>
      <w:r w:rsidR="00D83239" w:rsidRPr="00DE1661">
        <w:rPr>
          <w:b/>
        </w:rPr>
        <w:t>C</w:t>
      </w:r>
      <w:r w:rsidR="00B80D0B" w:rsidRPr="00DE1661">
        <w:t>) and flat washers (</w:t>
      </w:r>
      <w:r w:rsidR="00D83239" w:rsidRPr="00DE1661">
        <w:rPr>
          <w:b/>
        </w:rPr>
        <w:t>B</w:t>
      </w:r>
      <w:r w:rsidR="00B80D0B" w:rsidRPr="00DE1661">
        <w:t>) when the expansion sleeves (</w:t>
      </w:r>
      <w:r w:rsidR="00B80D0B" w:rsidRPr="00DE1661">
        <w:rPr>
          <w:b/>
        </w:rPr>
        <w:t>A</w:t>
      </w:r>
      <w:r w:rsidR="00B80D0B" w:rsidRPr="00DE1661">
        <w:t>) are stuck. Set them aside.</w:t>
      </w:r>
    </w:p>
    <w:p w14:paraId="3E338957" w14:textId="6E4E0B79" w:rsidR="00F92046" w:rsidRPr="00DE1661" w:rsidRDefault="00B80D0B" w:rsidP="00EA4576">
      <w:pPr>
        <w:pStyle w:val="BodytextUserManual"/>
        <w:spacing w:beforeLines="100" w:before="240" w:after="120" w:line="480" w:lineRule="auto"/>
        <w:ind w:left="641"/>
        <w:jc w:val="center"/>
      </w:pPr>
      <w:r w:rsidRPr="00DE1661">
        <w:rPr>
          <w:noProof/>
        </w:rPr>
        <w:drawing>
          <wp:inline distT="0" distB="0" distL="0" distR="0" wp14:anchorId="5E61ECE2" wp14:editId="650E1ED6">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p>
    <w:p w14:paraId="431B0510" w14:textId="77777777" w:rsidR="00F92046" w:rsidRPr="00DE1661" w:rsidRDefault="00F92046">
      <w:pPr>
        <w:rPr>
          <w:rFonts w:eastAsia="宋体"/>
          <w:bCs/>
          <w:kern w:val="0"/>
          <w:szCs w:val="20"/>
        </w:rPr>
      </w:pPr>
      <w:r w:rsidRPr="00DE1661">
        <w:br w:type="page"/>
      </w:r>
    </w:p>
    <w:p w14:paraId="64ECDFAE" w14:textId="77777777" w:rsidR="002D2F3E" w:rsidRPr="00DE1661" w:rsidRDefault="002D2F3E" w:rsidP="00233F40">
      <w:pPr>
        <w:pStyle w:val="BodytextUserManual"/>
        <w:spacing w:before="120" w:after="120"/>
        <w:ind w:left="641"/>
        <w:jc w:val="center"/>
      </w:pPr>
    </w:p>
    <w:p w14:paraId="5E105BB0" w14:textId="6F331F4B" w:rsidR="001E61AF" w:rsidRPr="00DE1661" w:rsidRDefault="001E61AF" w:rsidP="00923E67">
      <w:pPr>
        <w:pStyle w:val="BodytextUserManual"/>
        <w:numPr>
          <w:ilvl w:val="0"/>
          <w:numId w:val="21"/>
        </w:numPr>
        <w:spacing w:before="120" w:after="120"/>
      </w:pPr>
      <w:r w:rsidRPr="00DE1661">
        <w:t>Loosen the</w:t>
      </w:r>
      <w:r w:rsidR="008F17FD" w:rsidRPr="00DE1661">
        <w:t xml:space="preserve"> four M5 x 12 screws using the</w:t>
      </w:r>
      <w:r w:rsidRPr="00DE1661">
        <w:t xml:space="preserve"> T25 Torx screwdriver to remove the front cover from the pedestal. Set them aside.</w:t>
      </w:r>
    </w:p>
    <w:p w14:paraId="731CBDD8" w14:textId="3D0EF3AA" w:rsidR="00AB58E4" w:rsidRPr="00DE1661" w:rsidRDefault="007F26CE" w:rsidP="005D5A73">
      <w:pPr>
        <w:pStyle w:val="BodytextUserManual"/>
        <w:spacing w:before="120" w:after="120" w:line="480" w:lineRule="auto"/>
        <w:ind w:left="704"/>
        <w:jc w:val="center"/>
      </w:pPr>
      <w:r w:rsidRPr="00DE1661">
        <w:rPr>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DE1661" w:rsidRDefault="00AB58E4" w:rsidP="00AB58E4">
      <w:pPr>
        <w:rPr>
          <w:rFonts w:eastAsia="宋体"/>
          <w:bCs/>
          <w:kern w:val="0"/>
          <w:szCs w:val="20"/>
        </w:rPr>
      </w:pPr>
      <w:r w:rsidRPr="00DE1661">
        <w:br w:type="page"/>
      </w:r>
    </w:p>
    <w:p w14:paraId="2FDC248A" w14:textId="77777777" w:rsidR="00F92046" w:rsidRPr="00DE1661" w:rsidRDefault="00F92046" w:rsidP="00F92046">
      <w:pPr>
        <w:pStyle w:val="BodytextUserManual"/>
        <w:spacing w:before="120" w:after="120"/>
        <w:ind w:left="704"/>
      </w:pPr>
    </w:p>
    <w:p w14:paraId="349A4CE6" w14:textId="1CDAA5BC" w:rsidR="001E61AF" w:rsidRPr="00DE1661" w:rsidRDefault="001E61AF" w:rsidP="00923E67">
      <w:pPr>
        <w:pStyle w:val="BodytextUserManual"/>
        <w:numPr>
          <w:ilvl w:val="0"/>
          <w:numId w:val="21"/>
        </w:numPr>
        <w:spacing w:before="120" w:after="120"/>
      </w:pPr>
      <w:r w:rsidRPr="00DE1661">
        <w:t>P</w:t>
      </w:r>
      <w:r w:rsidR="002816C0" w:rsidRPr="00DE1661">
        <w:t>lace the pedestal onto the mounting location</w:t>
      </w:r>
      <w:r w:rsidR="00D83239" w:rsidRPr="00DE1661">
        <w:t>, aligning the central hole with the exit opening.</w:t>
      </w:r>
    </w:p>
    <w:p w14:paraId="3ADF6734" w14:textId="2ACE5A3F" w:rsidR="007F26CE" w:rsidRPr="00DE1661" w:rsidRDefault="007F26CE" w:rsidP="00923E67">
      <w:pPr>
        <w:pStyle w:val="BodytextUserManual"/>
        <w:numPr>
          <w:ilvl w:val="0"/>
          <w:numId w:val="21"/>
        </w:numPr>
        <w:spacing w:before="120" w:after="120"/>
      </w:pPr>
      <w:r w:rsidRPr="00DE1661">
        <w:t xml:space="preserve">Reinsert the </w:t>
      </w:r>
      <w:r w:rsidR="00B80D0B" w:rsidRPr="00DE1661">
        <w:t xml:space="preserve">flat </w:t>
      </w:r>
      <w:r w:rsidRPr="00DE1661">
        <w:t xml:space="preserve">washers and </w:t>
      </w:r>
      <w:r w:rsidR="00B80D0B" w:rsidRPr="00DE1661">
        <w:t>threaded bolts</w:t>
      </w:r>
      <w:r w:rsidRPr="00DE1661">
        <w:t xml:space="preserve"> in order and tighten them using </w:t>
      </w:r>
      <w:r w:rsidR="00493755" w:rsidRPr="00DE1661">
        <w:t>a 19 mm socket</w:t>
      </w:r>
      <w:r w:rsidR="00883962" w:rsidRPr="00DE1661">
        <w:t xml:space="preserve"> wrench to 45–</w:t>
      </w:r>
      <w:r w:rsidR="00EA4576">
        <w:t>55 N</w:t>
      </w:r>
      <w:r w:rsidRPr="00DE1661">
        <w:t>m.</w:t>
      </w:r>
    </w:p>
    <w:p w14:paraId="259B9122" w14:textId="2FB36F90" w:rsidR="00AB58E4" w:rsidRPr="00DE1661" w:rsidRDefault="007F26CE" w:rsidP="002D2F3E">
      <w:pPr>
        <w:pStyle w:val="BodytextUserManual"/>
        <w:spacing w:before="120" w:after="120" w:line="480" w:lineRule="auto"/>
        <w:ind w:left="641"/>
        <w:jc w:val="center"/>
      </w:pPr>
      <w:r w:rsidRPr="00DE1661">
        <w:rPr>
          <w:noProof/>
        </w:rPr>
        <w:drawing>
          <wp:inline distT="0" distB="0" distL="0" distR="0" wp14:anchorId="35B7C3AF" wp14:editId="1F60FA45">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49CBEF98" w14:textId="08F3BC82" w:rsidR="001E61AF" w:rsidRPr="00DE1661" w:rsidRDefault="00AB58E4" w:rsidP="00AB58E4">
      <w:pPr>
        <w:rPr>
          <w:rFonts w:eastAsia="宋体"/>
          <w:bCs/>
          <w:kern w:val="0"/>
          <w:szCs w:val="20"/>
        </w:rPr>
      </w:pPr>
      <w:r w:rsidRPr="00DE1661">
        <w:br w:type="page"/>
      </w:r>
    </w:p>
    <w:p w14:paraId="666DDE43" w14:textId="77777777" w:rsidR="00F92046" w:rsidRPr="00DE1661" w:rsidRDefault="00F92046" w:rsidP="001E61AF">
      <w:pPr>
        <w:pStyle w:val="BodytextUserManual"/>
        <w:spacing w:before="120" w:after="120"/>
        <w:rPr>
          <w:b/>
          <w:i/>
        </w:rPr>
      </w:pPr>
    </w:p>
    <w:p w14:paraId="6B4C5C1B" w14:textId="7E23CD4A" w:rsidR="001E61AF" w:rsidRPr="00DE1661" w:rsidRDefault="007F26CE" w:rsidP="001E61AF">
      <w:pPr>
        <w:pStyle w:val="BodytextUserManual"/>
        <w:spacing w:before="120" w:after="120"/>
        <w:rPr>
          <w:b/>
        </w:rPr>
      </w:pPr>
      <w:r w:rsidRPr="00DE1661">
        <w:rPr>
          <w:b/>
        </w:rPr>
        <w:t>Step 4</w:t>
      </w:r>
      <w:r w:rsidR="00D83239" w:rsidRPr="00DE1661">
        <w:rPr>
          <w:b/>
        </w:rPr>
        <w:t>: Mounting the</w:t>
      </w:r>
      <w:r w:rsidR="001E61AF" w:rsidRPr="00DE1661">
        <w:rPr>
          <w:b/>
        </w:rPr>
        <w:t xml:space="preserve"> </w:t>
      </w:r>
      <w:r w:rsidR="00FC7BDA" w:rsidRPr="00DE1661">
        <w:rPr>
          <w:b/>
        </w:rPr>
        <w:t>MaxiC</w:t>
      </w:r>
      <w:r w:rsidR="001E61AF" w:rsidRPr="00DE1661">
        <w:rPr>
          <w:b/>
        </w:rPr>
        <w:t>harger</w:t>
      </w:r>
    </w:p>
    <w:p w14:paraId="6B765AA3" w14:textId="49E9F393" w:rsidR="001E61AF" w:rsidRPr="00DE1661" w:rsidRDefault="001E61AF" w:rsidP="00923E67">
      <w:pPr>
        <w:pStyle w:val="BodytextUserManual"/>
        <w:numPr>
          <w:ilvl w:val="0"/>
          <w:numId w:val="22"/>
        </w:numPr>
        <w:spacing w:before="120" w:after="120"/>
        <w:ind w:left="641" w:hanging="357"/>
      </w:pPr>
      <w:r w:rsidRPr="00DE1661">
        <w:t xml:space="preserve">Lift the </w:t>
      </w:r>
      <w:r w:rsidR="00FC7BDA" w:rsidRPr="00DE1661">
        <w:t>MaxiC</w:t>
      </w:r>
      <w:r w:rsidRPr="00DE1661">
        <w:t>harger onto the pedestal</w:t>
      </w:r>
      <w:r w:rsidR="007F26CE" w:rsidRPr="00DE1661">
        <w:t xml:space="preserve"> by the hoisting equipment</w:t>
      </w:r>
      <w:r w:rsidRPr="00DE1661">
        <w:t xml:space="preserve">. </w:t>
      </w:r>
      <w:r w:rsidR="009D3249" w:rsidRPr="00DE1661">
        <w:t>Position the groove</w:t>
      </w:r>
      <w:r w:rsidR="007F26CE" w:rsidRPr="00DE1661">
        <w:t xml:space="preserve"> </w:t>
      </w:r>
      <w:r w:rsidR="002637CB" w:rsidRPr="00DE1661">
        <w:t>(</w:t>
      </w:r>
      <w:r w:rsidR="002637CB" w:rsidRPr="00DE1661">
        <w:rPr>
          <w:b/>
        </w:rPr>
        <w:t>B</w:t>
      </w:r>
      <w:r w:rsidR="002637CB" w:rsidRPr="00DE1661">
        <w:t xml:space="preserve">) </w:t>
      </w:r>
      <w:r w:rsidR="007F26CE" w:rsidRPr="00DE1661">
        <w:t xml:space="preserve">on the back of the </w:t>
      </w:r>
      <w:r w:rsidR="00FC7BDA" w:rsidRPr="00DE1661">
        <w:t>MaxiCharger</w:t>
      </w:r>
      <w:r w:rsidR="007F26CE" w:rsidRPr="00DE1661">
        <w:t xml:space="preserve"> to fit the protrusion</w:t>
      </w:r>
      <w:r w:rsidR="002637CB" w:rsidRPr="00DE1661">
        <w:t xml:space="preserve"> (</w:t>
      </w:r>
      <w:r w:rsidR="002637CB" w:rsidRPr="00DE1661">
        <w:rPr>
          <w:b/>
        </w:rPr>
        <w:t>A</w:t>
      </w:r>
      <w:r w:rsidR="002637CB" w:rsidRPr="00DE1661">
        <w:t>)</w:t>
      </w:r>
      <w:r w:rsidR="007F26CE" w:rsidRPr="00DE1661">
        <w:t xml:space="preserve"> of the pedestal as shown below. Ensure the charger is securely attached. </w:t>
      </w:r>
    </w:p>
    <w:p w14:paraId="2C2B0E82" w14:textId="62282D8D" w:rsidR="00AB58E4" w:rsidRPr="00DE1661" w:rsidRDefault="009D3249" w:rsidP="00EA4576">
      <w:pPr>
        <w:pStyle w:val="BodytextUserManual"/>
        <w:spacing w:beforeLines="100" w:before="240" w:after="120" w:line="480" w:lineRule="auto"/>
        <w:ind w:left="641"/>
        <w:jc w:val="center"/>
      </w:pPr>
      <w:r w:rsidRPr="00DE1661">
        <w:rPr>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7">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DE1661" w:rsidRDefault="00AB58E4" w:rsidP="00AB58E4">
      <w:pPr>
        <w:rPr>
          <w:rFonts w:eastAsia="宋体"/>
          <w:bCs/>
          <w:kern w:val="0"/>
          <w:szCs w:val="20"/>
        </w:rPr>
      </w:pPr>
      <w:r w:rsidRPr="00DE1661">
        <w:br w:type="page"/>
      </w:r>
    </w:p>
    <w:p w14:paraId="25869FC8" w14:textId="77777777" w:rsidR="00EF28EC" w:rsidRPr="00DE1661" w:rsidRDefault="00EF28EC" w:rsidP="00EF28EC">
      <w:pPr>
        <w:pStyle w:val="BodytextUserManual"/>
        <w:spacing w:before="120" w:after="120"/>
        <w:ind w:left="641"/>
      </w:pPr>
    </w:p>
    <w:p w14:paraId="00B9EE24" w14:textId="70DC0EC8" w:rsidR="001E61AF" w:rsidRPr="00DE1661" w:rsidRDefault="007F26CE" w:rsidP="00923E67">
      <w:pPr>
        <w:pStyle w:val="BodytextUserManual"/>
        <w:numPr>
          <w:ilvl w:val="0"/>
          <w:numId w:val="22"/>
        </w:numPr>
        <w:spacing w:before="120" w:after="120"/>
        <w:ind w:left="641" w:hanging="357"/>
      </w:pPr>
      <w:r w:rsidRPr="00DE1661">
        <w:t>Insert and f</w:t>
      </w:r>
      <w:r w:rsidR="001E61AF" w:rsidRPr="00DE1661">
        <w:t xml:space="preserve">asten the two M12 x 30 </w:t>
      </w:r>
      <w:r w:rsidR="008F17FD" w:rsidRPr="00DE1661">
        <w:t>screws</w:t>
      </w:r>
      <w:r w:rsidR="001E61AF" w:rsidRPr="00DE1661">
        <w:t xml:space="preserve"> to the bottom </w:t>
      </w:r>
      <w:r w:rsidR="002637CB" w:rsidRPr="00DE1661">
        <w:t>holes (</w:t>
      </w:r>
      <w:r w:rsidR="002637CB" w:rsidRPr="00DE1661">
        <w:rPr>
          <w:b/>
        </w:rPr>
        <w:t>A</w:t>
      </w:r>
      <w:r w:rsidR="002637CB" w:rsidRPr="00DE1661">
        <w:t xml:space="preserve">) </w:t>
      </w:r>
      <w:r w:rsidR="001E61AF" w:rsidRPr="00DE1661">
        <w:t xml:space="preserve">of the </w:t>
      </w:r>
      <w:r w:rsidR="006924C5" w:rsidRPr="00DE1661">
        <w:t>MaxiC</w:t>
      </w:r>
      <w:r w:rsidR="001E61AF" w:rsidRPr="00DE1661">
        <w:t>harger</w:t>
      </w:r>
      <w:r w:rsidR="002816C0" w:rsidRPr="00DE1661">
        <w:t xml:space="preserve"> using a </w:t>
      </w:r>
      <w:r w:rsidR="00493755" w:rsidRPr="00DE1661">
        <w:t>19 mm socket</w:t>
      </w:r>
      <w:r w:rsidR="002816C0" w:rsidRPr="00DE1661">
        <w:t xml:space="preserve"> wrench</w:t>
      </w:r>
      <w:r w:rsidR="001E61AF" w:rsidRPr="00DE1661">
        <w:t xml:space="preserve"> to secure the </w:t>
      </w:r>
      <w:r w:rsidR="006924C5" w:rsidRPr="00DE1661">
        <w:t>MaxiC</w:t>
      </w:r>
      <w:r w:rsidR="001E61AF" w:rsidRPr="00DE1661">
        <w:t>harger.</w:t>
      </w:r>
    </w:p>
    <w:p w14:paraId="36B62949" w14:textId="055A9DE7" w:rsidR="002D2F3E" w:rsidRPr="00DE1661" w:rsidRDefault="009D3249" w:rsidP="002D2F3E">
      <w:pPr>
        <w:pStyle w:val="BodytextUserManual"/>
        <w:spacing w:before="120" w:after="120" w:line="480" w:lineRule="auto"/>
        <w:ind w:left="641"/>
        <w:jc w:val="center"/>
      </w:pPr>
      <w:r w:rsidRPr="00DE1661">
        <w:rPr>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57892CD0" w:rsidR="001B7DDF" w:rsidRPr="00DE1661" w:rsidRDefault="009D3249" w:rsidP="00923E67">
      <w:pPr>
        <w:pStyle w:val="BodytextUserManual"/>
        <w:numPr>
          <w:ilvl w:val="0"/>
          <w:numId w:val="22"/>
        </w:numPr>
        <w:spacing w:before="120" w:after="120"/>
        <w:ind w:left="641" w:hanging="357"/>
      </w:pPr>
      <w:r w:rsidRPr="00DE1661">
        <w:t>Remove the four lifting eye</w:t>
      </w:r>
      <w:r w:rsidR="00E356F6">
        <w:t xml:space="preserve"> </w:t>
      </w:r>
      <w:r w:rsidRPr="00DE1661">
        <w:t>bolts and reinstall the top screws.</w:t>
      </w:r>
    </w:p>
    <w:p w14:paraId="38AC8CBB" w14:textId="4C54CFB6" w:rsidR="00EF28EC" w:rsidRPr="00DE1661" w:rsidRDefault="001B7DDF" w:rsidP="004B3708">
      <w:pPr>
        <w:rPr>
          <w:rFonts w:eastAsia="宋体"/>
          <w:bCs/>
          <w:kern w:val="0"/>
          <w:szCs w:val="20"/>
        </w:rPr>
      </w:pPr>
      <w:r w:rsidRPr="00DE1661">
        <w:br w:type="page"/>
      </w:r>
    </w:p>
    <w:p w14:paraId="79EEBA43" w14:textId="77777777" w:rsidR="0096324F" w:rsidRDefault="0096324F" w:rsidP="001B7DDF">
      <w:pPr>
        <w:pStyle w:val="BodytextUserManual"/>
        <w:spacing w:before="120" w:after="120"/>
        <w:rPr>
          <w:b/>
        </w:rPr>
      </w:pPr>
    </w:p>
    <w:p w14:paraId="342EBA51" w14:textId="2A820D42" w:rsidR="001B7DDF" w:rsidRPr="00DE1661" w:rsidRDefault="001B7DDF" w:rsidP="001B7DDF">
      <w:pPr>
        <w:pStyle w:val="BodytextUserManual"/>
        <w:spacing w:before="120" w:after="120"/>
        <w:rPr>
          <w:b/>
        </w:rPr>
      </w:pPr>
      <w:r w:rsidRPr="00DE1661">
        <w:rPr>
          <w:b/>
        </w:rPr>
        <w:t>Step 5: Organizing the charging cable</w:t>
      </w:r>
    </w:p>
    <w:p w14:paraId="0402330B" w14:textId="1C11669F" w:rsidR="001B7DDF" w:rsidRPr="00DE1661" w:rsidRDefault="001B7DDF" w:rsidP="00923E67">
      <w:pPr>
        <w:pStyle w:val="BodytextUserManual"/>
        <w:numPr>
          <w:ilvl w:val="0"/>
          <w:numId w:val="64"/>
        </w:numPr>
        <w:spacing w:before="120" w:after="120"/>
      </w:pPr>
      <w:r w:rsidRPr="00DE1661">
        <w:t xml:space="preserve">Remove the two </w:t>
      </w:r>
      <w:r w:rsidR="0092418D" w:rsidRPr="00DE1661">
        <w:t>strain relief</w:t>
      </w:r>
      <w:r w:rsidRPr="00DE1661">
        <w:t>s (</w:t>
      </w:r>
      <w:r w:rsidRPr="00DE1661">
        <w:rPr>
          <w:b/>
        </w:rPr>
        <w:t>A</w:t>
      </w:r>
      <w:r w:rsidRPr="00DE1661">
        <w:t xml:space="preserve">) by unscrewing the four M4 </w:t>
      </w:r>
      <w:r w:rsidR="0092418D" w:rsidRPr="00DE1661">
        <w:t>nut</w:t>
      </w:r>
      <w:r w:rsidRPr="00DE1661">
        <w:t xml:space="preserve">s </w:t>
      </w:r>
      <w:r w:rsidR="00D83239" w:rsidRPr="00DE1661">
        <w:t>using the Phillips screwdriver and take down the two rubber rings (</w:t>
      </w:r>
      <w:r w:rsidR="00D83239" w:rsidRPr="00DE1661">
        <w:rPr>
          <w:b/>
        </w:rPr>
        <w:t>B</w:t>
      </w:r>
      <w:r w:rsidR="00D83239" w:rsidRPr="00DE1661">
        <w:t>) from the pedestal</w:t>
      </w:r>
      <w:r w:rsidR="00EA4576">
        <w:t>.</w:t>
      </w:r>
    </w:p>
    <w:p w14:paraId="75650EBB" w14:textId="625B944D" w:rsidR="001B7DDF" w:rsidRPr="00DE1661" w:rsidRDefault="00B55857" w:rsidP="00923E67">
      <w:pPr>
        <w:pStyle w:val="BodytextUserManual"/>
        <w:numPr>
          <w:ilvl w:val="0"/>
          <w:numId w:val="64"/>
        </w:numPr>
        <w:spacing w:before="120" w:after="120"/>
      </w:pPr>
      <w:r w:rsidRPr="00DE1661">
        <w:t>Use the strain reliefs (</w:t>
      </w:r>
      <w:r w:rsidRPr="00DE1661">
        <w:rPr>
          <w:b/>
        </w:rPr>
        <w:t>A</w:t>
      </w:r>
      <w:r w:rsidRPr="00DE1661">
        <w:t>) to secure the charging cables by screwing the four M4 nu</w:t>
      </w:r>
      <w:r w:rsidR="00EA4576">
        <w:t>ts and tightening them to 1.2 N</w:t>
      </w:r>
      <w:r w:rsidRPr="00DE1661">
        <w:t xml:space="preserve">m. </w:t>
      </w:r>
      <w:r w:rsidR="00D83239" w:rsidRPr="00DE1661">
        <w:t xml:space="preserve">Install the rubber rings onto the pedestal letting the </w:t>
      </w:r>
      <w:r w:rsidRPr="00DE1661">
        <w:t>cable</w:t>
      </w:r>
      <w:r w:rsidR="004B3708" w:rsidRPr="00DE1661">
        <w:t>s</w:t>
      </w:r>
      <w:r w:rsidR="001B7DDF" w:rsidRPr="00DE1661">
        <w:t xml:space="preserve"> into the </w:t>
      </w:r>
      <w:r w:rsidR="004B3708" w:rsidRPr="00DE1661">
        <w:t>rubber rings</w:t>
      </w:r>
      <w:r w:rsidRPr="00DE1661">
        <w:t xml:space="preserve"> (</w:t>
      </w:r>
      <w:r w:rsidRPr="00DE1661">
        <w:rPr>
          <w:b/>
        </w:rPr>
        <w:t>B</w:t>
      </w:r>
      <w:r w:rsidRPr="00DE1661">
        <w:t>)</w:t>
      </w:r>
      <w:r w:rsidR="001B7DDF" w:rsidRPr="00DE1661">
        <w:t xml:space="preserve"> via the opening</w:t>
      </w:r>
      <w:r w:rsidRPr="00DE1661">
        <w:t>s</w:t>
      </w:r>
      <w:r w:rsidR="001B7DDF" w:rsidRPr="00DE1661">
        <w:t>.</w:t>
      </w:r>
      <w:r w:rsidR="00D83239" w:rsidRPr="00DE1661">
        <w:t xml:space="preserve"> Ensure the charging cables are allowed to remain within its bending tolerance.</w:t>
      </w:r>
    </w:p>
    <w:p w14:paraId="6A032DE5" w14:textId="17049950" w:rsidR="00D83239" w:rsidRPr="00DE1661" w:rsidRDefault="00D83239" w:rsidP="00D83239">
      <w:pPr>
        <w:pStyle w:val="BodytextUserManual"/>
        <w:spacing w:before="120" w:after="120" w:line="480" w:lineRule="auto"/>
        <w:jc w:val="center"/>
      </w:pPr>
      <w:r w:rsidRPr="00DE1661">
        <w:rPr>
          <w:noProof/>
        </w:rPr>
        <w:drawing>
          <wp:inline distT="0" distB="0" distL="0" distR="0" wp14:anchorId="267A53DA" wp14:editId="3DEF981B">
            <wp:extent cx="2457256" cy="2335399"/>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49">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6F63EBB2" w14:textId="6BAD4E69" w:rsidR="004B3708" w:rsidRPr="00DE1661" w:rsidRDefault="004B3708" w:rsidP="004B3708">
      <w:pPr>
        <w:pStyle w:val="BodytextUserManual"/>
        <w:spacing w:before="120" w:after="120" w:line="480" w:lineRule="auto"/>
        <w:jc w:val="center"/>
      </w:pPr>
      <w:r w:rsidRPr="00DE1661">
        <w:rPr>
          <w:noProof/>
        </w:rPr>
        <w:drawing>
          <wp:inline distT="0" distB="0" distL="0" distR="0" wp14:anchorId="72A5FA24" wp14:editId="4BB0F776">
            <wp:extent cx="3046105" cy="1482555"/>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装枪线护套--放大图.png"/>
                    <pic:cNvPicPr/>
                  </pic:nvPicPr>
                  <pic:blipFill>
                    <a:blip r:embed="rId50">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A435F70" w14:textId="4F9663C8" w:rsidR="001B7DDF" w:rsidRDefault="001B7DDF" w:rsidP="00923E67">
      <w:pPr>
        <w:pStyle w:val="BodytextUserManual"/>
        <w:numPr>
          <w:ilvl w:val="0"/>
          <w:numId w:val="64"/>
        </w:numPr>
        <w:spacing w:before="120" w:after="120"/>
      </w:pPr>
      <w:r w:rsidRPr="00DE1661">
        <w:t>Drape the cables over the cable holders on both sides of the pedestal and plug the connectors into the holsters.</w:t>
      </w:r>
    </w:p>
    <w:p w14:paraId="75461544" w14:textId="32764352" w:rsidR="002C0932" w:rsidRPr="0096324F" w:rsidRDefault="002C0932" w:rsidP="0096324F">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5.6</w:t>
      </w:r>
      <w:r>
        <w:t xml:space="preserve"> to proceed.</w:t>
      </w:r>
    </w:p>
    <w:p w14:paraId="1CAAC159" w14:textId="77777777" w:rsidR="002C0932" w:rsidRDefault="002C0932" w:rsidP="002C0932">
      <w:pPr>
        <w:pStyle w:val="BodytextUserManual"/>
        <w:spacing w:before="120" w:after="120"/>
      </w:pPr>
    </w:p>
    <w:p w14:paraId="4401767A" w14:textId="44686DB8" w:rsidR="002C0932" w:rsidRPr="00E227CA" w:rsidRDefault="002C0932" w:rsidP="00C32964">
      <w:pPr>
        <w:pStyle w:val="3"/>
        <w:spacing w:before="240"/>
      </w:pPr>
      <w:bookmarkStart w:id="219" w:name="_Toc133150443"/>
      <w:r w:rsidRPr="00E227CA">
        <w:t>Completing the Installation</w:t>
      </w:r>
      <w:bookmarkEnd w:id="219"/>
    </w:p>
    <w:p w14:paraId="746D93C0" w14:textId="1D05852B" w:rsidR="002C0932" w:rsidRPr="00DE1661" w:rsidRDefault="002C0932" w:rsidP="00923E67">
      <w:pPr>
        <w:pStyle w:val="a0"/>
        <w:numPr>
          <w:ilvl w:val="0"/>
          <w:numId w:val="76"/>
        </w:numPr>
        <w:spacing w:line="220" w:lineRule="exact"/>
        <w:rPr>
          <w:rFonts w:cs="Arial"/>
        </w:rPr>
      </w:pPr>
      <w:r w:rsidRPr="00DE1661">
        <w:rPr>
          <w:rFonts w:cs="Arial"/>
        </w:rPr>
        <w:t>Close the front door by reinstalling the two M8 hex screws and tightening the screws</w:t>
      </w:r>
      <w:r w:rsidR="00F26DA2">
        <w:rPr>
          <w:rFonts w:cs="Arial"/>
        </w:rPr>
        <w:t xml:space="preserve"> </w:t>
      </w:r>
      <w:r w:rsidR="00F26DA2" w:rsidRPr="00DE1661">
        <w:rPr>
          <w:rFonts w:cs="Arial"/>
        </w:rPr>
        <w:t>using the hex key</w:t>
      </w:r>
      <w:r w:rsidRPr="00DE1661">
        <w:rPr>
          <w:rFonts w:cs="Arial"/>
        </w:rPr>
        <w:t>.</w:t>
      </w:r>
    </w:p>
    <w:p w14:paraId="7A509532" w14:textId="55A873EE" w:rsidR="002C0932" w:rsidRDefault="002C0932" w:rsidP="00923E67">
      <w:pPr>
        <w:pStyle w:val="BodytextUserManual"/>
        <w:numPr>
          <w:ilvl w:val="0"/>
          <w:numId w:val="76"/>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6522FE5C" w14:textId="293082BC" w:rsidR="00793A06" w:rsidRDefault="002C0932" w:rsidP="002C0932">
      <w:pPr>
        <w:pStyle w:val="BodytextUserManual"/>
        <w:spacing w:beforeLines="100" w:before="240" w:after="120" w:line="240" w:lineRule="auto"/>
        <w:jc w:val="center"/>
      </w:pPr>
      <w:r w:rsidRPr="00DE1661">
        <w:rPr>
          <w:noProof/>
        </w:rPr>
        <w:drawing>
          <wp:inline distT="0" distB="0" distL="0" distR="0" wp14:anchorId="223E14F4" wp14:editId="42B6875F">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45142922" w14:textId="77777777" w:rsidR="00793A06" w:rsidRDefault="00793A06">
      <w:pPr>
        <w:rPr>
          <w:rFonts w:eastAsia="宋体"/>
          <w:bCs/>
          <w:kern w:val="0"/>
          <w:szCs w:val="20"/>
        </w:rPr>
      </w:pPr>
      <w:r>
        <w:br w:type="page"/>
      </w:r>
    </w:p>
    <w:p w14:paraId="7E9D0807" w14:textId="77777777" w:rsidR="0096324F" w:rsidRDefault="0096324F" w:rsidP="002C0932">
      <w:pPr>
        <w:pStyle w:val="BodytextUserManual"/>
        <w:spacing w:beforeLines="100" w:before="240" w:after="120" w:line="240" w:lineRule="auto"/>
        <w:jc w:val="center"/>
      </w:pPr>
    </w:p>
    <w:p w14:paraId="171C3CA8" w14:textId="1B31925F" w:rsidR="002C0932" w:rsidRPr="00DE1661" w:rsidRDefault="002C0932" w:rsidP="00923E67">
      <w:pPr>
        <w:pStyle w:val="ad"/>
        <w:widowControl w:val="0"/>
        <w:numPr>
          <w:ilvl w:val="0"/>
          <w:numId w:val="76"/>
        </w:numPr>
        <w:spacing w:line="220" w:lineRule="exact"/>
      </w:pPr>
      <w:r w:rsidRPr="00DE1661">
        <w:t>Reinstall the pedestal’s front cover by screwing the four M5 x 12 screws and tightening</w:t>
      </w:r>
      <w:r w:rsidR="00EA4576">
        <w:t xml:space="preserve"> them to 2 N</w:t>
      </w:r>
      <w:r w:rsidRPr="00DE1661">
        <w:t>m.</w:t>
      </w:r>
    </w:p>
    <w:p w14:paraId="06EA49EF" w14:textId="314FB739" w:rsidR="002C0932" w:rsidRDefault="002C0932" w:rsidP="00EA4576">
      <w:pPr>
        <w:pStyle w:val="BodytextUserManual"/>
        <w:spacing w:before="120" w:after="120" w:line="480" w:lineRule="auto"/>
        <w:ind w:left="704"/>
        <w:jc w:val="center"/>
      </w:pPr>
      <w:r w:rsidRPr="00DE1661">
        <w:rPr>
          <w:noProof/>
        </w:rPr>
        <w:drawing>
          <wp:inline distT="0" distB="0" distL="0" distR="0" wp14:anchorId="5A34D667" wp14:editId="67FDF762">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2">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279330C1" w14:textId="4EA3F4F3" w:rsidR="002C0932" w:rsidRPr="002C0932" w:rsidRDefault="002C0932" w:rsidP="002C0932">
      <w:pPr>
        <w:pStyle w:val="BodytextUserManual"/>
        <w:spacing w:beforeLines="100" w:before="240" w:after="120" w:line="480" w:lineRule="auto"/>
      </w:pPr>
    </w:p>
    <w:p w14:paraId="363CA518" w14:textId="37ED88D3" w:rsidR="001B7DDF" w:rsidRPr="00DE1661" w:rsidRDefault="001B7DDF" w:rsidP="001B7DDF">
      <w:pPr>
        <w:rPr>
          <w:rFonts w:eastAsia="宋体"/>
          <w:bCs/>
          <w:kern w:val="0"/>
          <w:szCs w:val="20"/>
        </w:rPr>
      </w:pPr>
      <w:r w:rsidRPr="00DE1661">
        <w:br w:type="page"/>
      </w:r>
    </w:p>
    <w:p w14:paraId="6A1746A0" w14:textId="554BA6AF" w:rsidR="001B7DDF" w:rsidRPr="00DE1661" w:rsidRDefault="00DE1661" w:rsidP="00DE1661">
      <w:pPr>
        <w:pStyle w:val="2"/>
        <w:spacing w:before="240"/>
      </w:pPr>
      <w:bookmarkStart w:id="220" w:name="_Toc133150444"/>
      <w:r>
        <w:lastRenderedPageBreak/>
        <w:t>Installing MaxiCharger Mounted on Pedestal</w:t>
      </w:r>
      <w:bookmarkEnd w:id="220"/>
    </w:p>
    <w:p w14:paraId="6722931E" w14:textId="77777777" w:rsidR="00DE1661" w:rsidRPr="00DE1661" w:rsidRDefault="00DE1661" w:rsidP="00C32964">
      <w:pPr>
        <w:pStyle w:val="3"/>
        <w:spacing w:before="240"/>
      </w:pPr>
      <w:bookmarkStart w:id="221" w:name="_Toc133150445"/>
      <w:r w:rsidRPr="00C32964">
        <w:rPr>
          <w:rFonts w:hint="eastAsia"/>
        </w:rPr>
        <w:t>L</w:t>
      </w:r>
      <w:r w:rsidRPr="00C32964">
        <w:t>ocation Requirements</w:t>
      </w:r>
      <w:bookmarkEnd w:id="221"/>
    </w:p>
    <w:p w14:paraId="3472E6ED" w14:textId="77777777" w:rsidR="00DE1661" w:rsidRDefault="00DE1661" w:rsidP="00DE1661">
      <w:pPr>
        <w:pStyle w:val="BodytextUserManual"/>
        <w:spacing w:before="120" w:after="120"/>
      </w:pPr>
      <w:r>
        <w:t xml:space="preserve">The pedestal can be installed on an existing concrete. To safely mount a MaxiCharger, the concrete should be at least </w:t>
      </w:r>
      <w:r w:rsidRPr="00DE1661">
        <w:rPr>
          <w:b/>
        </w:rPr>
        <w:t>80 mm</w:t>
      </w:r>
      <w:r>
        <w:t xml:space="preserve"> thick and its surface should be perfectly flat and level. </w:t>
      </w:r>
    </w:p>
    <w:p w14:paraId="3711E3B2" w14:textId="25FCB3BF" w:rsidR="00DE1661"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458F616"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7584" behindDoc="0" locked="0" layoutInCell="1" allowOverlap="1" wp14:anchorId="68C6F30B" wp14:editId="3366E27C">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23E57C57" w14:textId="77777777"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ground surface.</w:t>
      </w:r>
    </w:p>
    <w:p w14:paraId="3DAE69EE" w14:textId="39C8D1CA" w:rsidR="00DE1661" w:rsidRDefault="00DE1661" w:rsidP="00DE1661">
      <w:pPr>
        <w:pStyle w:val="BodytextUserManual"/>
        <w:spacing w:before="120" w:after="120" w:line="480" w:lineRule="auto"/>
        <w:jc w:val="center"/>
        <w:rPr>
          <w:b/>
        </w:rPr>
      </w:pPr>
      <w:r w:rsidRPr="00DE1661">
        <w:rPr>
          <w:noProof/>
        </w:rPr>
        <w:drawing>
          <wp:inline distT="0" distB="0" distL="0" distR="0" wp14:anchorId="0D0B81B2" wp14:editId="3DE699B4">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2">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Pr>
          <w:rFonts w:hint="eastAsia"/>
          <w:b/>
        </w:rPr>
        <w:t>U</w:t>
      </w:r>
      <w:r w:rsidR="003C67BB">
        <w:rPr>
          <w:b/>
        </w:rPr>
        <w:t>nit: mm</w:t>
      </w:r>
    </w:p>
    <w:p w14:paraId="70814C23" w14:textId="77777777" w:rsidR="00DE1661" w:rsidRDefault="00DE1661">
      <w:pPr>
        <w:rPr>
          <w:rFonts w:eastAsia="宋体"/>
          <w:b/>
          <w:bCs/>
          <w:kern w:val="0"/>
          <w:szCs w:val="20"/>
        </w:rPr>
      </w:pPr>
      <w:r>
        <w:rPr>
          <w:b/>
        </w:rPr>
        <w:br w:type="page"/>
      </w:r>
    </w:p>
    <w:p w14:paraId="54D32C91" w14:textId="77777777" w:rsidR="00DE1661" w:rsidRDefault="00DE1661" w:rsidP="00C32964">
      <w:pPr>
        <w:pStyle w:val="BodytextUserManual"/>
        <w:spacing w:before="120" w:after="120" w:line="240" w:lineRule="atLeast"/>
        <w:jc w:val="center"/>
        <w:rPr>
          <w:b/>
        </w:rPr>
      </w:pPr>
    </w:p>
    <w:p w14:paraId="78E1AFC4" w14:textId="456243AE" w:rsidR="00DE1661" w:rsidRDefault="00DE1661" w:rsidP="00C32964">
      <w:pPr>
        <w:pStyle w:val="3"/>
        <w:spacing w:before="240"/>
      </w:pPr>
      <w:bookmarkStart w:id="222" w:name="_Toc133150446"/>
      <w:r w:rsidRPr="00C32964">
        <w:rPr>
          <w:rFonts w:hint="eastAsia"/>
        </w:rPr>
        <w:t>C</w:t>
      </w:r>
      <w:r w:rsidRPr="00C32964">
        <w:t>hecking the Package</w:t>
      </w:r>
      <w:bookmarkEnd w:id="222"/>
    </w:p>
    <w:p w14:paraId="6B8A65A5" w14:textId="0B26015D" w:rsidR="00DE1661" w:rsidRPr="00DE1661" w:rsidRDefault="00DE1661" w:rsidP="00DE1661">
      <w:pPr>
        <w:pStyle w:val="BodytextUserManual"/>
        <w:spacing w:before="120" w:after="120"/>
        <w:jc w:val="left"/>
        <w:rPr>
          <w:szCs w:val="18"/>
        </w:rPr>
      </w:pPr>
      <w:r w:rsidRPr="00DE1661">
        <w:t xml:space="preserve">Ensure </w:t>
      </w:r>
      <w:r>
        <w:t>the following items can be found in the package.</w:t>
      </w:r>
    </w:p>
    <w:tbl>
      <w:tblPr>
        <w:tblStyle w:val="af0"/>
        <w:tblW w:w="0" w:type="auto"/>
        <w:tblInd w:w="284" w:type="dxa"/>
        <w:tblLook w:val="04A0" w:firstRow="1" w:lastRow="0" w:firstColumn="1" w:lastColumn="0" w:noHBand="0" w:noVBand="1"/>
      </w:tblPr>
      <w:tblGrid>
        <w:gridCol w:w="1779"/>
        <w:gridCol w:w="1718"/>
        <w:gridCol w:w="1749"/>
        <w:gridCol w:w="1718"/>
      </w:tblGrid>
      <w:tr w:rsidR="00DE1661" w:rsidRPr="00DE1661" w14:paraId="1DC98FB3" w14:textId="77777777" w:rsidTr="00EA4576">
        <w:tc>
          <w:tcPr>
            <w:tcW w:w="1779" w:type="dxa"/>
            <w:vAlign w:val="center"/>
          </w:tcPr>
          <w:p w14:paraId="2083987A" w14:textId="77777777" w:rsidR="00DE1661" w:rsidRPr="00DE1661" w:rsidRDefault="00DE1661" w:rsidP="00EA4576">
            <w:pPr>
              <w:pStyle w:val="BodytextUserManual"/>
              <w:spacing w:beforeLines="0" w:before="0" w:afterLines="0" w:after="0" w:line="240" w:lineRule="exact"/>
              <w:ind w:left="0"/>
              <w:rPr>
                <w:b/>
              </w:rPr>
            </w:pPr>
            <w:r w:rsidRPr="00DE1661">
              <w:rPr>
                <w:b/>
              </w:rPr>
              <w:t>Main Unit</w:t>
            </w:r>
          </w:p>
        </w:tc>
        <w:tc>
          <w:tcPr>
            <w:tcW w:w="1718" w:type="dxa"/>
            <w:vAlign w:val="center"/>
          </w:tcPr>
          <w:p w14:paraId="737D4F38"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2F6F8838" wp14:editId="64C9994B">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53">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3C3F380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Lifting Eye Bolt (M12)</w:t>
            </w:r>
          </w:p>
          <w:p w14:paraId="605548CC"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42D6954C" w14:textId="77777777" w:rsidR="00DE1661" w:rsidRPr="00DE1661" w:rsidRDefault="00DE1661" w:rsidP="00EA4576">
            <w:pPr>
              <w:pStyle w:val="BodytextUserManual"/>
              <w:spacing w:beforeLines="0" w:before="0" w:afterLines="0" w:after="0" w:line="240" w:lineRule="exact"/>
              <w:ind w:left="0"/>
              <w:jc w:val="center"/>
            </w:pPr>
          </w:p>
          <w:p w14:paraId="3D2A609F" w14:textId="77777777" w:rsidR="00DE1661" w:rsidRPr="00DE1661" w:rsidRDefault="00DE1661" w:rsidP="00EA4576">
            <w:pPr>
              <w:pStyle w:val="BodytextUserManual"/>
              <w:spacing w:beforeLines="100" w:before="240" w:afterLines="0" w:after="0" w:line="240" w:lineRule="exact"/>
              <w:ind w:left="0"/>
              <w:jc w:val="center"/>
            </w:pPr>
            <w:r w:rsidRPr="00DE1661">
              <w:rPr>
                <w:b/>
                <w:noProof/>
              </w:rPr>
              <w:drawing>
                <wp:inline distT="0" distB="0" distL="0" distR="0" wp14:anchorId="250AC0FE" wp14:editId="289A9595">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4">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16D6009D" w14:textId="77777777" w:rsidTr="00EA4576">
        <w:tc>
          <w:tcPr>
            <w:tcW w:w="1779" w:type="dxa"/>
            <w:vAlign w:val="center"/>
          </w:tcPr>
          <w:p w14:paraId="589A9AFF" w14:textId="77777777" w:rsidR="00DE1661" w:rsidRPr="00DE1661" w:rsidRDefault="00DE1661" w:rsidP="00EA4576">
            <w:pPr>
              <w:pStyle w:val="BodytextUserManual"/>
              <w:spacing w:beforeLines="0" w:before="0" w:afterLines="0" w:after="0" w:line="240" w:lineRule="exact"/>
              <w:ind w:left="0"/>
              <w:jc w:val="left"/>
            </w:pPr>
            <w:r w:rsidRPr="00DE1661">
              <w:rPr>
                <w:b/>
              </w:rPr>
              <w:t>Torx Screwdriver (T25)</w:t>
            </w:r>
          </w:p>
        </w:tc>
        <w:tc>
          <w:tcPr>
            <w:tcW w:w="1718" w:type="dxa"/>
            <w:vAlign w:val="center"/>
          </w:tcPr>
          <w:p w14:paraId="3E3901BA" w14:textId="77777777" w:rsidR="00DE1661" w:rsidRPr="00DE1661" w:rsidRDefault="00DE1661" w:rsidP="00EA4576">
            <w:pPr>
              <w:pStyle w:val="BodytextUserManual"/>
              <w:spacing w:before="120" w:afterLines="0" w:after="0" w:line="480" w:lineRule="auto"/>
              <w:ind w:left="0"/>
              <w:jc w:val="center"/>
            </w:pPr>
            <w:r w:rsidRPr="00DE1661">
              <w:rPr>
                <w:b/>
                <w:noProof/>
              </w:rPr>
              <w:drawing>
                <wp:inline distT="0" distB="0" distL="0" distR="0" wp14:anchorId="4D694FA4" wp14:editId="5C21309A">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5">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3B16DC2" w14:textId="77777777" w:rsidR="00DE1661" w:rsidRPr="00DE1661" w:rsidRDefault="00DE1661" w:rsidP="00EA4576">
            <w:pPr>
              <w:pStyle w:val="BodytextUserManual"/>
              <w:spacing w:beforeLines="0" w:before="0" w:afterLines="0" w:after="0" w:line="240" w:lineRule="exact"/>
              <w:ind w:left="0"/>
            </w:pPr>
            <w:r w:rsidRPr="00DE1661">
              <w:rPr>
                <w:b/>
              </w:rPr>
              <w:t>Hex Key (6 mm)</w:t>
            </w:r>
          </w:p>
        </w:tc>
        <w:tc>
          <w:tcPr>
            <w:tcW w:w="1718" w:type="dxa"/>
            <w:vAlign w:val="center"/>
          </w:tcPr>
          <w:p w14:paraId="38CC75F5"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0525E9D" wp14:editId="73045844">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6">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625BC7C4" w14:textId="77777777" w:rsidTr="00EA4576">
        <w:trPr>
          <w:trHeight w:val="1280"/>
        </w:trPr>
        <w:tc>
          <w:tcPr>
            <w:tcW w:w="1779" w:type="dxa"/>
            <w:vAlign w:val="center"/>
          </w:tcPr>
          <w:p w14:paraId="2AE23AE3"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3F9E49D"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64C4462E"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8BB217E" wp14:editId="0E009925">
                  <wp:extent cx="407065" cy="582345"/>
                  <wp:effectExtent l="0" t="0" r="0" b="8255"/>
                  <wp:docPr id="15321" name="图片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40">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58C5492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2394FD7E"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tcBorders>
              <w:bottom w:val="single" w:sz="4" w:space="0" w:color="auto"/>
            </w:tcBorders>
            <w:vAlign w:val="center"/>
          </w:tcPr>
          <w:p w14:paraId="25CDA2D1" w14:textId="77777777" w:rsidR="00DE1661" w:rsidRPr="00DE1661" w:rsidRDefault="00DE1661" w:rsidP="00EA4576">
            <w:pPr>
              <w:pStyle w:val="BodytextUserManual"/>
              <w:spacing w:beforeLines="0" w:before="0" w:afterLines="0" w:after="0" w:line="240" w:lineRule="exact"/>
              <w:ind w:left="0"/>
              <w:jc w:val="center"/>
            </w:pPr>
          </w:p>
          <w:p w14:paraId="5CEBEFCF" w14:textId="77777777" w:rsidR="00DE1661" w:rsidRPr="00DE1661" w:rsidRDefault="00DE1661" w:rsidP="00EA4576">
            <w:pPr>
              <w:pStyle w:val="BodytextUserManual"/>
              <w:spacing w:beforeLines="0" w:before="0" w:afterLines="0" w:after="0" w:line="240" w:lineRule="exact"/>
              <w:ind w:left="0"/>
              <w:jc w:val="center"/>
            </w:pPr>
            <w:r w:rsidRPr="00DE1661">
              <w:rPr>
                <w:noProof/>
              </w:rPr>
              <w:drawing>
                <wp:inline distT="0" distB="0" distL="0" distR="0" wp14:anchorId="47FFE706" wp14:editId="3F4EAF11">
                  <wp:extent cx="442462" cy="257369"/>
                  <wp:effectExtent l="0" t="0" r="0" b="0"/>
                  <wp:docPr id="15322" name="图片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37">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DE1661" w:rsidRPr="00DE1661" w14:paraId="41E95505" w14:textId="77777777" w:rsidTr="00EA4576">
        <w:trPr>
          <w:trHeight w:val="1228"/>
        </w:trPr>
        <w:tc>
          <w:tcPr>
            <w:tcW w:w="1779" w:type="dxa"/>
            <w:vAlign w:val="center"/>
          </w:tcPr>
          <w:p w14:paraId="760B95C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18" w:type="dxa"/>
            <w:vAlign w:val="center"/>
          </w:tcPr>
          <w:p w14:paraId="357EAD0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noProof/>
              </w:rPr>
              <w:drawing>
                <wp:inline distT="0" distB="0" distL="0" distR="0" wp14:anchorId="489EE981" wp14:editId="1370DAE6">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8">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57C060AC" w14:textId="77777777" w:rsidR="00DE1661" w:rsidRPr="00DE1661" w:rsidRDefault="00DE1661" w:rsidP="00EA4576">
            <w:pPr>
              <w:pStyle w:val="BodytextUserManual"/>
              <w:spacing w:beforeLines="0" w:before="0" w:afterLines="0" w:after="0" w:line="240" w:lineRule="exact"/>
              <w:ind w:left="0"/>
              <w:jc w:val="left"/>
              <w:rPr>
                <w:b/>
              </w:rPr>
            </w:pPr>
          </w:p>
        </w:tc>
        <w:tc>
          <w:tcPr>
            <w:tcW w:w="1718" w:type="dxa"/>
            <w:tcBorders>
              <w:left w:val="nil"/>
              <w:bottom w:val="nil"/>
              <w:right w:val="nil"/>
            </w:tcBorders>
            <w:vAlign w:val="center"/>
          </w:tcPr>
          <w:p w14:paraId="0A4987BF" w14:textId="77777777" w:rsidR="00DE1661" w:rsidRPr="00DE1661" w:rsidRDefault="00DE1661" w:rsidP="00EA4576">
            <w:pPr>
              <w:pStyle w:val="BodytextUserManual"/>
              <w:spacing w:beforeLines="0" w:before="0" w:afterLines="0" w:after="0" w:line="240" w:lineRule="exact"/>
              <w:ind w:left="0"/>
              <w:jc w:val="center"/>
            </w:pPr>
          </w:p>
        </w:tc>
      </w:tr>
    </w:tbl>
    <w:p w14:paraId="65CB4B8A" w14:textId="77777777" w:rsidR="00DE1661" w:rsidRDefault="00DE1661" w:rsidP="00DE1661">
      <w:pPr>
        <w:pStyle w:val="BodytextUserManual"/>
        <w:spacing w:before="120" w:after="120" w:line="480" w:lineRule="auto"/>
        <w:jc w:val="left"/>
        <w:rPr>
          <w:b/>
        </w:rPr>
      </w:pPr>
    </w:p>
    <w:p w14:paraId="5E573A4A" w14:textId="5364106F" w:rsidR="00DE1661" w:rsidRDefault="00DE1661">
      <w:pPr>
        <w:rPr>
          <w:rFonts w:eastAsia="宋体"/>
          <w:b/>
          <w:bCs/>
          <w:kern w:val="0"/>
          <w:szCs w:val="20"/>
        </w:rPr>
      </w:pPr>
      <w:r>
        <w:rPr>
          <w:b/>
        </w:rPr>
        <w:br w:type="page"/>
      </w:r>
    </w:p>
    <w:p w14:paraId="40D74D36" w14:textId="77777777" w:rsidR="00DE1661" w:rsidRDefault="00DE1661" w:rsidP="00DE1661">
      <w:pPr>
        <w:pStyle w:val="BodytextUserManual"/>
        <w:spacing w:before="120" w:after="120"/>
        <w:jc w:val="left"/>
        <w:rPr>
          <w:b/>
        </w:rPr>
      </w:pPr>
    </w:p>
    <w:p w14:paraId="1EB9F71F" w14:textId="5DF7ED7B" w:rsidR="00DE1661" w:rsidRPr="00DE1661" w:rsidRDefault="00DE1661" w:rsidP="00C32964">
      <w:pPr>
        <w:pStyle w:val="3"/>
        <w:spacing w:before="240"/>
      </w:pPr>
      <w:bookmarkStart w:id="223" w:name="_Toc133150447"/>
      <w:r w:rsidRPr="00C32964">
        <w:rPr>
          <w:rFonts w:hint="eastAsia"/>
        </w:rPr>
        <w:t>G</w:t>
      </w:r>
      <w:r w:rsidRPr="00C32964">
        <w:t>etting Started</w:t>
      </w:r>
      <w:bookmarkEnd w:id="223"/>
    </w:p>
    <w:p w14:paraId="6E8D3E73" w14:textId="179B36B9" w:rsidR="001B7DDF" w:rsidRPr="00DE1661" w:rsidRDefault="001B7DDF" w:rsidP="001B7DDF">
      <w:pPr>
        <w:pStyle w:val="BodytextUserManual"/>
        <w:spacing w:before="120" w:after="120"/>
        <w:rPr>
          <w:b/>
        </w:rPr>
      </w:pPr>
      <w:r w:rsidRPr="00DE1661">
        <w:rPr>
          <w:b/>
        </w:rPr>
        <w:t>S</w:t>
      </w:r>
      <w:r w:rsidR="00D83239" w:rsidRPr="00DE1661">
        <w:rPr>
          <w:b/>
        </w:rPr>
        <w:t>tep 1: Preparing the</w:t>
      </w:r>
      <w:r w:rsidRPr="00DE1661">
        <w:rPr>
          <w:b/>
        </w:rPr>
        <w:t xml:space="preserve"> conduit</w:t>
      </w:r>
    </w:p>
    <w:p w14:paraId="3BA1BBC3" w14:textId="6CF73F0B" w:rsidR="001B7DDF" w:rsidRPr="007B61B8" w:rsidRDefault="001B7DDF" w:rsidP="00923E67">
      <w:pPr>
        <w:pStyle w:val="BodytextUserManual"/>
        <w:numPr>
          <w:ilvl w:val="0"/>
          <w:numId w:val="65"/>
        </w:numPr>
        <w:spacing w:before="120" w:after="120"/>
        <w:ind w:left="641" w:hanging="357"/>
      </w:pPr>
      <w:r w:rsidRPr="00DE1661">
        <w:t>Trench and excavate a cable tunnel to accommodate the conduit.</w:t>
      </w:r>
      <w:r w:rsidR="003C67BB">
        <w:t xml:space="preserve"> </w:t>
      </w:r>
      <w:r w:rsidR="003C67BB" w:rsidRPr="007B61B8">
        <w:t>The outer diameter of the conduit must not exceed 120 mm.</w:t>
      </w:r>
    </w:p>
    <w:p w14:paraId="46ACF697" w14:textId="77777777" w:rsidR="001B7DDF" w:rsidRPr="007B61B8" w:rsidRDefault="001B7DDF" w:rsidP="00923E67">
      <w:pPr>
        <w:pStyle w:val="BodytextUserManual"/>
        <w:numPr>
          <w:ilvl w:val="0"/>
          <w:numId w:val="65"/>
        </w:numPr>
        <w:spacing w:before="120" w:after="120"/>
        <w:ind w:left="641" w:hanging="357"/>
      </w:pPr>
      <w:r w:rsidRPr="007B61B8">
        <w:t>The conduit stub-up should be minimum 100 mm.</w:t>
      </w:r>
    </w:p>
    <w:p w14:paraId="747CD505" w14:textId="77777777" w:rsidR="001B7DDF" w:rsidRPr="00DE1661" w:rsidRDefault="001B7DDF" w:rsidP="00923E67">
      <w:pPr>
        <w:pStyle w:val="BodytextUserManual"/>
        <w:numPr>
          <w:ilvl w:val="0"/>
          <w:numId w:val="65"/>
        </w:numPr>
        <w:spacing w:before="120" w:after="120"/>
        <w:ind w:left="641" w:hanging="357"/>
      </w:pPr>
      <w:r w:rsidRPr="00DE1661">
        <w:t>Pull the conduit and wire up through the exit opening, leaving 600 mm flexible length for the remaining installation activities.</w:t>
      </w:r>
    </w:p>
    <w:p w14:paraId="2EA6D601" w14:textId="23A56DBB" w:rsidR="001B7DDF" w:rsidRPr="00DE1661" w:rsidRDefault="001B7DDF" w:rsidP="001B7DDF">
      <w:pPr>
        <w:pStyle w:val="BodytextUserManual"/>
        <w:spacing w:before="120" w:after="120" w:line="480" w:lineRule="auto"/>
        <w:jc w:val="center"/>
      </w:pPr>
      <w:r w:rsidRPr="00DE1661">
        <w:rPr>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2">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DE1661" w:rsidRDefault="001B7DDF" w:rsidP="001B7DDF">
      <w:pPr>
        <w:rPr>
          <w:rFonts w:eastAsia="宋体"/>
          <w:bCs/>
          <w:kern w:val="0"/>
          <w:szCs w:val="20"/>
        </w:rPr>
      </w:pPr>
      <w:r w:rsidRPr="00DE1661">
        <w:br w:type="page"/>
      </w:r>
    </w:p>
    <w:p w14:paraId="70A8936E" w14:textId="77777777" w:rsidR="00DE1661" w:rsidRDefault="00DE1661" w:rsidP="001B7DDF">
      <w:pPr>
        <w:pStyle w:val="BodytextUserManual"/>
        <w:spacing w:before="120" w:after="120"/>
        <w:rPr>
          <w:b/>
        </w:rPr>
      </w:pPr>
    </w:p>
    <w:p w14:paraId="55D737D7" w14:textId="77777777" w:rsidR="001B7DDF" w:rsidRPr="00DE1661" w:rsidRDefault="001B7DDF" w:rsidP="001B7DDF">
      <w:pPr>
        <w:pStyle w:val="BodytextUserManual"/>
        <w:spacing w:before="120" w:after="120"/>
        <w:rPr>
          <w:b/>
        </w:rPr>
      </w:pPr>
      <w:r w:rsidRPr="00DE1661">
        <w:rPr>
          <w:b/>
        </w:rPr>
        <w:t>Step 2: Drilling holes</w:t>
      </w:r>
    </w:p>
    <w:p w14:paraId="3C861437" w14:textId="77777777" w:rsidR="001B7DDF" w:rsidRPr="00DE1661" w:rsidRDefault="001B7DDF" w:rsidP="00923E67">
      <w:pPr>
        <w:pStyle w:val="BodytextUserManual"/>
        <w:numPr>
          <w:ilvl w:val="0"/>
          <w:numId w:val="66"/>
        </w:numPr>
        <w:spacing w:before="120" w:after="120"/>
        <w:ind w:left="641" w:hanging="357"/>
      </w:pPr>
      <w:r w:rsidRPr="00DE1661">
        <w:t>Place the drilling template on the concrete surface, aligning its central hole with the exit opening.</w:t>
      </w:r>
    </w:p>
    <w:p w14:paraId="7EC2450A" w14:textId="77777777" w:rsidR="001B7DDF" w:rsidRPr="00DE1661" w:rsidRDefault="001B7DDF" w:rsidP="001B7DDF">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7DDF8046" w14:textId="225E11E2" w:rsidR="001B7DDF" w:rsidRPr="00DE1661" w:rsidRDefault="001B7DDF" w:rsidP="001B7DDF">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w:t>
      </w:r>
      <w:r w:rsidR="00D83239" w:rsidRPr="00DE1661">
        <w:t xml:space="preserve"> face forward</w:t>
      </w:r>
      <w:r w:rsidRPr="00DE1661">
        <w:t xml:space="preserve">. </w:t>
      </w:r>
    </w:p>
    <w:p w14:paraId="0248F026" w14:textId="77777777" w:rsidR="001B7DDF" w:rsidRPr="00DE1661" w:rsidRDefault="001B7DDF" w:rsidP="00923E67">
      <w:pPr>
        <w:pStyle w:val="BodytextUserManual"/>
        <w:numPr>
          <w:ilvl w:val="0"/>
          <w:numId w:val="66"/>
        </w:numPr>
        <w:spacing w:before="120" w:after="120"/>
        <w:ind w:left="641" w:hanging="357"/>
      </w:pPr>
      <w:r w:rsidRPr="00DE1661">
        <w:t>Mark four holes on the concrete surface using a marker. Remove the drilling template.</w:t>
      </w:r>
    </w:p>
    <w:p w14:paraId="433198E1" w14:textId="5595BAA6" w:rsidR="001B7DDF" w:rsidRPr="00DE1661" w:rsidRDefault="00D83239" w:rsidP="00923E67">
      <w:pPr>
        <w:pStyle w:val="BodytextUserManual"/>
        <w:numPr>
          <w:ilvl w:val="0"/>
          <w:numId w:val="66"/>
        </w:numPr>
        <w:spacing w:before="120" w:after="120"/>
        <w:ind w:left="641" w:hanging="357"/>
      </w:pPr>
      <w:r w:rsidRPr="00DE1661">
        <w:t>Drill</w:t>
      </w:r>
      <w:r w:rsidR="001B7DDF" w:rsidRPr="00DE1661">
        <w:t xml:space="preserve"> four holes at the marked positions measuring 16 mm in diameter and </w:t>
      </w:r>
      <w:r w:rsidRPr="00DE1661">
        <w:t>minimum</w:t>
      </w:r>
      <w:r w:rsidR="00F92046" w:rsidRPr="00DE1661">
        <w:t xml:space="preserve"> </w:t>
      </w:r>
      <w:r w:rsidR="001B7DDF" w:rsidRPr="00DE1661">
        <w:t>80 mm in depth.</w:t>
      </w:r>
    </w:p>
    <w:p w14:paraId="60C2B69F" w14:textId="0F74B1D6" w:rsidR="001B7DDF" w:rsidRPr="00DE1661" w:rsidRDefault="001B7DDF" w:rsidP="00923E67">
      <w:pPr>
        <w:pStyle w:val="BodytextUserManual"/>
        <w:numPr>
          <w:ilvl w:val="0"/>
          <w:numId w:val="66"/>
        </w:numPr>
        <w:spacing w:before="120" w:after="120"/>
        <w:ind w:left="641" w:hanging="357"/>
      </w:pPr>
      <w:r w:rsidRPr="00DE1661">
        <w:t xml:space="preserve">Clean the </w:t>
      </w:r>
      <w:r w:rsidR="00233F40">
        <w:t>dust</w:t>
      </w:r>
      <w:r w:rsidRPr="00DE1661">
        <w:t>.</w:t>
      </w:r>
    </w:p>
    <w:p w14:paraId="6BA3E6AC" w14:textId="2AC71376" w:rsidR="001B7DDF" w:rsidRPr="00DE1661" w:rsidRDefault="001B7DDF" w:rsidP="001B7DDF">
      <w:pPr>
        <w:pStyle w:val="BodytextUserManual"/>
        <w:spacing w:before="120" w:after="120" w:line="480" w:lineRule="auto"/>
        <w:jc w:val="center"/>
      </w:pPr>
      <w:r w:rsidRPr="00DE1661">
        <w:rPr>
          <w:noProof/>
        </w:rPr>
        <w:drawing>
          <wp:inline distT="0" distB="0" distL="0" distR="0" wp14:anchorId="4284C292" wp14:editId="1633160C">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3">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138685C8" w14:textId="0F9F279B" w:rsidR="001B7DDF" w:rsidRPr="00DE1661" w:rsidRDefault="001B7DDF" w:rsidP="001B7DDF">
      <w:pPr>
        <w:rPr>
          <w:rFonts w:eastAsia="宋体"/>
          <w:bCs/>
          <w:kern w:val="0"/>
          <w:szCs w:val="20"/>
        </w:rPr>
      </w:pPr>
      <w:r w:rsidRPr="00DE1661">
        <w:br w:type="page"/>
      </w:r>
    </w:p>
    <w:p w14:paraId="40E183E8" w14:textId="77777777" w:rsidR="00F92046" w:rsidRPr="00DE1661" w:rsidRDefault="00F92046" w:rsidP="001B7DDF">
      <w:pPr>
        <w:pStyle w:val="BodytextUserManual"/>
        <w:spacing w:before="120" w:after="120" w:line="240" w:lineRule="atLeast"/>
        <w:jc w:val="left"/>
        <w:rPr>
          <w:b/>
          <w:i/>
        </w:rPr>
      </w:pPr>
    </w:p>
    <w:p w14:paraId="3130182C" w14:textId="6AA14751" w:rsidR="001B7DDF" w:rsidRPr="00DE1661" w:rsidRDefault="001B7DDF" w:rsidP="001B7DDF">
      <w:pPr>
        <w:pStyle w:val="BodytextUserManual"/>
        <w:spacing w:before="120" w:after="120" w:line="240" w:lineRule="atLeast"/>
        <w:jc w:val="left"/>
        <w:rPr>
          <w:b/>
        </w:rPr>
      </w:pPr>
      <w:r w:rsidRPr="00DE1661">
        <w:rPr>
          <w:b/>
        </w:rPr>
        <w:t xml:space="preserve">Step 3: Removing the front cover </w:t>
      </w:r>
    </w:p>
    <w:p w14:paraId="4839EA22" w14:textId="16CCE9B4" w:rsidR="001B7DDF" w:rsidRPr="00DE1661" w:rsidRDefault="001B7DDF" w:rsidP="001B7DDF">
      <w:pPr>
        <w:pStyle w:val="BodytextUserManual"/>
        <w:spacing w:before="120" w:after="120" w:line="240" w:lineRule="atLeast"/>
        <w:jc w:val="left"/>
      </w:pPr>
      <w:r w:rsidRPr="00DE1661">
        <w:t xml:space="preserve">Loosen the four M5 </w:t>
      </w:r>
      <w:r w:rsidR="008F17FD" w:rsidRPr="00DE1661">
        <w:t>x 12 screws using the</w:t>
      </w:r>
      <w:r w:rsidRPr="00DE1661">
        <w:t xml:space="preserve"> T25 Torx screwdriver to remove the front cover from the pedestal. Set them aside.</w:t>
      </w:r>
    </w:p>
    <w:p w14:paraId="20F0279D" w14:textId="50535C94" w:rsidR="0092418D" w:rsidRPr="00DE1661" w:rsidRDefault="001B7DDF" w:rsidP="00EA4576">
      <w:pPr>
        <w:pStyle w:val="BodytextUserManual"/>
        <w:spacing w:beforeLines="100" w:before="240" w:after="120" w:line="240" w:lineRule="atLeast"/>
        <w:jc w:val="center"/>
      </w:pPr>
      <w:r w:rsidRPr="00DE1661">
        <w:rPr>
          <w:noProof/>
        </w:rPr>
        <w:drawing>
          <wp:inline distT="0" distB="0" distL="0" distR="0" wp14:anchorId="0BEB5F7A" wp14:editId="23D3BC4A">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54">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12974589" w14:textId="5F6488AC" w:rsidR="001B7DDF" w:rsidRPr="00DE1661" w:rsidRDefault="0092418D" w:rsidP="0092418D">
      <w:pPr>
        <w:rPr>
          <w:rFonts w:eastAsia="宋体"/>
          <w:bCs/>
          <w:kern w:val="0"/>
          <w:szCs w:val="20"/>
        </w:rPr>
      </w:pPr>
      <w:r w:rsidRPr="00DE1661">
        <w:br w:type="page"/>
      </w:r>
    </w:p>
    <w:p w14:paraId="268E21F1" w14:textId="77777777" w:rsidR="00F92046" w:rsidRPr="00DE1661" w:rsidRDefault="00F92046" w:rsidP="001B7DDF">
      <w:pPr>
        <w:pStyle w:val="BodytextUserManual"/>
        <w:spacing w:before="120" w:after="120" w:line="240" w:lineRule="atLeast"/>
        <w:jc w:val="left"/>
        <w:rPr>
          <w:b/>
          <w:i/>
        </w:rPr>
      </w:pPr>
    </w:p>
    <w:p w14:paraId="5EA2FFF5" w14:textId="1E4B3203" w:rsidR="001B7DDF" w:rsidRPr="00DE1661" w:rsidRDefault="001B7DDF" w:rsidP="001B7DDF">
      <w:pPr>
        <w:pStyle w:val="BodytextUserManual"/>
        <w:spacing w:before="120" w:after="120" w:line="240" w:lineRule="atLeast"/>
        <w:jc w:val="left"/>
        <w:rPr>
          <w:b/>
        </w:rPr>
      </w:pPr>
      <w:r w:rsidRPr="00DE1661">
        <w:rPr>
          <w:b/>
        </w:rPr>
        <w:t xml:space="preserve">Step 4: </w:t>
      </w:r>
      <w:r w:rsidR="000C1C89">
        <w:rPr>
          <w:b/>
        </w:rPr>
        <w:t>Installing</w:t>
      </w:r>
      <w:r w:rsidRPr="00DE1661">
        <w:rPr>
          <w:b/>
        </w:rPr>
        <w:t xml:space="preserve"> the MaxiCharger </w:t>
      </w:r>
      <w:r w:rsidR="00DE1661">
        <w:rPr>
          <w:b/>
        </w:rPr>
        <w:t>mounted on</w:t>
      </w:r>
      <w:r w:rsidRPr="00DE1661">
        <w:rPr>
          <w:b/>
        </w:rPr>
        <w:t xml:space="preserve"> pedestal</w:t>
      </w:r>
    </w:p>
    <w:p w14:paraId="121BFBC8" w14:textId="039B6368" w:rsidR="0092418D" w:rsidRPr="00DE1661" w:rsidRDefault="00F92046" w:rsidP="00923E67">
      <w:pPr>
        <w:pStyle w:val="BodytextUserManual"/>
        <w:numPr>
          <w:ilvl w:val="0"/>
          <w:numId w:val="67"/>
        </w:numPr>
        <w:spacing w:before="120" w:after="120" w:line="240" w:lineRule="atLeast"/>
        <w:ind w:left="641" w:hanging="357"/>
      </w:pPr>
      <w:r w:rsidRPr="00DE1661">
        <w:t>Screw</w:t>
      </w:r>
      <w:r w:rsidR="0092418D" w:rsidRPr="00DE1661">
        <w:t xml:space="preserve"> the four M12 x 80 expansion bolt</w:t>
      </w:r>
      <w:r w:rsidR="006F3959">
        <w:t>s into the four drilled holes. Use a 19 mm socket wrench to r</w:t>
      </w:r>
      <w:r w:rsidR="0092418D" w:rsidRPr="00DE1661">
        <w:t>emove the threaded bolts (</w:t>
      </w:r>
      <w:r w:rsidR="00D83239" w:rsidRPr="00DE1661">
        <w:rPr>
          <w:b/>
        </w:rPr>
        <w:t>C</w:t>
      </w:r>
      <w:r w:rsidR="0092418D" w:rsidRPr="00DE1661">
        <w:t>) and flat washers (</w:t>
      </w:r>
      <w:r w:rsidR="00D83239" w:rsidRPr="00DE1661">
        <w:rPr>
          <w:b/>
        </w:rPr>
        <w:t>B</w:t>
      </w:r>
      <w:r w:rsidR="0092418D" w:rsidRPr="00DE1661">
        <w:t>) when the expansion sleeves (</w:t>
      </w:r>
      <w:r w:rsidR="0092418D" w:rsidRPr="00DE1661">
        <w:rPr>
          <w:b/>
        </w:rPr>
        <w:t>A</w:t>
      </w:r>
      <w:r w:rsidR="0092418D" w:rsidRPr="00DE1661">
        <w:t>) are stuck. Set them aside.</w:t>
      </w:r>
    </w:p>
    <w:p w14:paraId="64E4BBC0" w14:textId="68405FDC" w:rsidR="00F92046" w:rsidRPr="00DE1661" w:rsidRDefault="0092418D" w:rsidP="00EA4576">
      <w:pPr>
        <w:pStyle w:val="BodytextUserManual"/>
        <w:spacing w:beforeLines="100" w:before="240" w:after="120" w:line="240" w:lineRule="atLeast"/>
        <w:jc w:val="center"/>
      </w:pPr>
      <w:r w:rsidRPr="00DE1661">
        <w:rPr>
          <w:noProof/>
        </w:rPr>
        <w:drawing>
          <wp:inline distT="0" distB="0" distL="0" distR="0" wp14:anchorId="7EA68B76" wp14:editId="469E4694">
            <wp:extent cx="3511550" cy="2027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44">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08AA6300" w14:textId="77777777" w:rsidR="00F92046" w:rsidRPr="00DE1661" w:rsidRDefault="00F92046">
      <w:pPr>
        <w:rPr>
          <w:rFonts w:eastAsia="宋体"/>
          <w:bCs/>
          <w:kern w:val="0"/>
          <w:szCs w:val="20"/>
        </w:rPr>
      </w:pPr>
      <w:r w:rsidRPr="00DE1661">
        <w:br w:type="page"/>
      </w:r>
    </w:p>
    <w:p w14:paraId="5862FAE7" w14:textId="77777777" w:rsidR="0092418D" w:rsidRPr="00DE1661" w:rsidRDefault="0092418D" w:rsidP="00F92046">
      <w:pPr>
        <w:pStyle w:val="BodytextUserManual"/>
        <w:spacing w:before="120" w:after="120" w:line="240" w:lineRule="atLeast"/>
      </w:pPr>
    </w:p>
    <w:p w14:paraId="79963D4B" w14:textId="63D3232D" w:rsidR="0092418D" w:rsidRPr="00DE1661" w:rsidRDefault="001B7DDF" w:rsidP="00923E67">
      <w:pPr>
        <w:pStyle w:val="BodytextUserManual"/>
        <w:numPr>
          <w:ilvl w:val="0"/>
          <w:numId w:val="67"/>
        </w:numPr>
        <w:spacing w:before="120" w:after="120" w:line="240" w:lineRule="atLeast"/>
        <w:ind w:left="641" w:hanging="357"/>
      </w:pPr>
      <w:r w:rsidRPr="00DE1661">
        <w:t xml:space="preserve">Lift the </w:t>
      </w:r>
      <w:r w:rsidR="0092418D" w:rsidRPr="00DE1661">
        <w:t xml:space="preserve">MaxiCharger with pedestal onto the mounting location by </w:t>
      </w:r>
      <w:r w:rsidR="006A6F05" w:rsidRPr="00DE1661">
        <w:t xml:space="preserve">the </w:t>
      </w:r>
      <w:r w:rsidR="0092418D" w:rsidRPr="00DE1661">
        <w:t>hoisting equipment.</w:t>
      </w:r>
    </w:p>
    <w:p w14:paraId="48C30EB3" w14:textId="2F1FB563" w:rsidR="0092418D" w:rsidRPr="00DE1661" w:rsidRDefault="0092418D" w:rsidP="00923E67">
      <w:pPr>
        <w:pStyle w:val="BodytextUserManual"/>
        <w:numPr>
          <w:ilvl w:val="0"/>
          <w:numId w:val="67"/>
        </w:numPr>
        <w:spacing w:before="120" w:after="120" w:line="240" w:lineRule="atLeast"/>
        <w:ind w:left="641" w:hanging="357"/>
      </w:pPr>
      <w:r w:rsidRPr="00DE1661">
        <w:t>Reinsert the flat washers and threaded bolts in order and tighten them using a</w:t>
      </w:r>
      <w:r w:rsidR="00EA4576">
        <w:t xml:space="preserve"> 19 mm socket wrench to 45–55 N</w:t>
      </w:r>
      <w:r w:rsidRPr="00DE1661">
        <w:t>m.</w:t>
      </w:r>
    </w:p>
    <w:p w14:paraId="46B890BA" w14:textId="4489078C" w:rsidR="001B7DDF" w:rsidRPr="00DE1661" w:rsidRDefault="0092418D" w:rsidP="00923E67">
      <w:pPr>
        <w:pStyle w:val="BodytextUserManual"/>
        <w:numPr>
          <w:ilvl w:val="0"/>
          <w:numId w:val="67"/>
        </w:numPr>
        <w:spacing w:before="120" w:after="120" w:line="240" w:lineRule="atLeast"/>
        <w:ind w:left="641" w:hanging="357"/>
      </w:pPr>
      <w:r w:rsidRPr="00DE1661">
        <w:t>Remove the four lifting eye</w:t>
      </w:r>
      <w:r w:rsidR="00E356F6">
        <w:t xml:space="preserve"> </w:t>
      </w:r>
      <w:r w:rsidRPr="00DE1661">
        <w:t xml:space="preserve">bolts and reinstall the top screws.    </w:t>
      </w:r>
      <w:r w:rsidR="001B7DDF" w:rsidRPr="00DE1661">
        <w:t xml:space="preserve"> </w:t>
      </w:r>
    </w:p>
    <w:p w14:paraId="4A51EFDB" w14:textId="30095CA3" w:rsidR="00F92046" w:rsidRPr="00DE1661" w:rsidRDefault="0092418D" w:rsidP="00EA4576">
      <w:pPr>
        <w:pStyle w:val="BodytextUserManual"/>
        <w:spacing w:beforeLines="100" w:before="240" w:after="120" w:line="480" w:lineRule="auto"/>
        <w:jc w:val="center"/>
      </w:pPr>
      <w:r w:rsidRPr="00DE1661">
        <w:rPr>
          <w:noProof/>
        </w:rPr>
        <w:drawing>
          <wp:inline distT="0" distB="0" distL="0" distR="0" wp14:anchorId="12F9E983" wp14:editId="140B188C">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55">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54BB49C1" w14:textId="713A1082" w:rsidR="00793A06"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881435">
        <w:rPr>
          <w:b/>
          <w:i/>
        </w:rPr>
        <w:t>5</w:t>
      </w:r>
      <w:r w:rsidRPr="00793A06">
        <w:rPr>
          <w:b/>
          <w:i/>
        </w:rPr>
        <w:t>.6</w:t>
      </w:r>
      <w:r>
        <w:t xml:space="preserve"> to proceed.</w:t>
      </w:r>
    </w:p>
    <w:p w14:paraId="4CDA07D1" w14:textId="636AB856" w:rsidR="00793A06" w:rsidRDefault="00793A06">
      <w:pPr>
        <w:rPr>
          <w:rFonts w:eastAsia="宋体"/>
          <w:bCs/>
          <w:kern w:val="0"/>
          <w:szCs w:val="20"/>
        </w:rPr>
      </w:pPr>
      <w:r>
        <w:br w:type="page"/>
      </w:r>
    </w:p>
    <w:p w14:paraId="102EAC2A" w14:textId="77777777" w:rsidR="00793A06" w:rsidRDefault="00793A06" w:rsidP="00793A06">
      <w:pPr>
        <w:pStyle w:val="BodytextUserManual"/>
        <w:spacing w:before="120" w:after="120"/>
      </w:pPr>
    </w:p>
    <w:p w14:paraId="6D17DDE2" w14:textId="6A07BB3A" w:rsidR="0092418D" w:rsidRPr="00793A06" w:rsidRDefault="00793A06" w:rsidP="00C32964">
      <w:pPr>
        <w:pStyle w:val="3"/>
        <w:spacing w:before="240"/>
      </w:pPr>
      <w:bookmarkStart w:id="224" w:name="_Toc133150448"/>
      <w:r w:rsidRPr="00C32964">
        <w:rPr>
          <w:rFonts w:hint="eastAsia"/>
        </w:rPr>
        <w:t>Complet</w:t>
      </w:r>
      <w:r w:rsidRPr="00C32964">
        <w:t>ing the Installation</w:t>
      </w:r>
      <w:bookmarkEnd w:id="224"/>
    </w:p>
    <w:p w14:paraId="303FEEC3" w14:textId="261B8D2B" w:rsidR="00793A06" w:rsidRPr="00DE1661" w:rsidRDefault="00793A06" w:rsidP="00923E67">
      <w:pPr>
        <w:pStyle w:val="a0"/>
        <w:numPr>
          <w:ilvl w:val="0"/>
          <w:numId w:val="77"/>
        </w:numPr>
        <w:spacing w:line="220" w:lineRule="exact"/>
        <w:rPr>
          <w:rFonts w:cs="Arial"/>
        </w:rPr>
      </w:pPr>
      <w:r w:rsidRPr="00DE1661">
        <w:rPr>
          <w:rFonts w:cs="Arial"/>
        </w:rPr>
        <w:t>Close the front door by reinstalling the two M8 hex screws and tightening the screws</w:t>
      </w:r>
      <w:r w:rsidR="00233F40">
        <w:rPr>
          <w:rFonts w:cs="Arial"/>
        </w:rPr>
        <w:t xml:space="preserve"> </w:t>
      </w:r>
      <w:r w:rsidR="00233F40" w:rsidRPr="00DE1661">
        <w:rPr>
          <w:rFonts w:cs="Arial"/>
        </w:rPr>
        <w:t>using the hex key</w:t>
      </w:r>
      <w:r w:rsidRPr="00DE1661">
        <w:rPr>
          <w:rFonts w:cs="Arial"/>
        </w:rPr>
        <w:t>.</w:t>
      </w:r>
    </w:p>
    <w:p w14:paraId="1FB779FF" w14:textId="3B6D16E8" w:rsidR="00793A06" w:rsidRDefault="00793A06" w:rsidP="00923E67">
      <w:pPr>
        <w:pStyle w:val="BodytextUserManual"/>
        <w:numPr>
          <w:ilvl w:val="0"/>
          <w:numId w:val="77"/>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5CCFE63B" w14:textId="77777777" w:rsidR="00793A06" w:rsidRDefault="00793A06" w:rsidP="00793A06">
      <w:pPr>
        <w:pStyle w:val="BodytextUserManual"/>
        <w:spacing w:beforeLines="100" w:before="240" w:after="120" w:line="240" w:lineRule="auto"/>
        <w:jc w:val="center"/>
      </w:pPr>
      <w:r w:rsidRPr="00DE1661">
        <w:rPr>
          <w:noProof/>
        </w:rPr>
        <w:drawing>
          <wp:inline distT="0" distB="0" distL="0" distR="0" wp14:anchorId="542BB0C0" wp14:editId="3036E829">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2EC040EC" w14:textId="77777777" w:rsidR="00793A06" w:rsidRDefault="00793A06" w:rsidP="00793A06">
      <w:pPr>
        <w:rPr>
          <w:rFonts w:eastAsia="宋体"/>
          <w:bCs/>
          <w:kern w:val="0"/>
          <w:szCs w:val="20"/>
        </w:rPr>
      </w:pPr>
      <w:r>
        <w:br w:type="page"/>
      </w:r>
    </w:p>
    <w:p w14:paraId="20876F42" w14:textId="77777777" w:rsidR="00793A06" w:rsidRDefault="00793A06" w:rsidP="00E227CA">
      <w:pPr>
        <w:pStyle w:val="BodytextUserManual"/>
        <w:spacing w:beforeLines="100" w:before="240" w:after="120"/>
        <w:jc w:val="center"/>
      </w:pPr>
    </w:p>
    <w:p w14:paraId="5FB84785" w14:textId="77777777" w:rsidR="00793A06" w:rsidRDefault="00793A06" w:rsidP="00E227CA">
      <w:pPr>
        <w:pStyle w:val="ad"/>
        <w:widowControl w:val="0"/>
        <w:ind w:left="703"/>
      </w:pPr>
    </w:p>
    <w:p w14:paraId="06C4026F" w14:textId="1EAECC50" w:rsidR="00793A06" w:rsidRPr="00DE1661" w:rsidRDefault="00793A06" w:rsidP="00923E67">
      <w:pPr>
        <w:pStyle w:val="ad"/>
        <w:widowControl w:val="0"/>
        <w:numPr>
          <w:ilvl w:val="0"/>
          <w:numId w:val="77"/>
        </w:numPr>
        <w:spacing w:line="220" w:lineRule="exact"/>
      </w:pPr>
      <w:r w:rsidRPr="00DE1661">
        <w:t>Reinstall the pedestal’s front cover by screwing the four M5 x 12 screws and tightening</w:t>
      </w:r>
      <w:r w:rsidR="00EA4576">
        <w:t xml:space="preserve"> them to 2 N</w:t>
      </w:r>
      <w:r w:rsidRPr="00DE1661">
        <w:t>m.</w:t>
      </w:r>
    </w:p>
    <w:p w14:paraId="289E0C6E" w14:textId="77777777" w:rsidR="00793A06" w:rsidRDefault="00793A06" w:rsidP="00EA4576">
      <w:pPr>
        <w:pStyle w:val="BodytextUserManual"/>
        <w:spacing w:beforeLines="100" w:before="240" w:after="120" w:line="480" w:lineRule="auto"/>
        <w:ind w:left="703"/>
        <w:jc w:val="center"/>
      </w:pPr>
      <w:r w:rsidRPr="00DE1661">
        <w:rPr>
          <w:noProof/>
        </w:rPr>
        <w:drawing>
          <wp:inline distT="0" distB="0" distL="0" distR="0" wp14:anchorId="4F94D475" wp14:editId="1058B5C5">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2">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524FA2F7" w14:textId="77777777" w:rsidR="00793A06" w:rsidRPr="002C0932" w:rsidRDefault="00793A06" w:rsidP="00793A06">
      <w:pPr>
        <w:pStyle w:val="BodytextUserManual"/>
        <w:spacing w:beforeLines="100" w:before="240" w:after="120" w:line="480" w:lineRule="auto"/>
      </w:pPr>
    </w:p>
    <w:p w14:paraId="68BB1854" w14:textId="32D76995" w:rsidR="00793A06" w:rsidRDefault="00793A06" w:rsidP="00793A06">
      <w:pPr>
        <w:pStyle w:val="BodytextUserManual"/>
        <w:spacing w:before="120" w:after="120"/>
      </w:pPr>
    </w:p>
    <w:p w14:paraId="565BF71A" w14:textId="212377E4" w:rsidR="00793A06" w:rsidRPr="00793A06" w:rsidRDefault="00793A06" w:rsidP="00793A06">
      <w:pPr>
        <w:rPr>
          <w:rFonts w:eastAsia="宋体"/>
          <w:bCs/>
          <w:kern w:val="0"/>
          <w:szCs w:val="20"/>
        </w:rPr>
      </w:pPr>
      <w:r>
        <w:br w:type="page"/>
      </w:r>
    </w:p>
    <w:p w14:paraId="1B0930F9" w14:textId="1758E01D" w:rsidR="00DE1661" w:rsidRPr="00DE1661" w:rsidRDefault="00DE1661" w:rsidP="00DE1661">
      <w:pPr>
        <w:pStyle w:val="2"/>
        <w:spacing w:before="240"/>
        <w:rPr>
          <w:rFonts w:cs="Arial"/>
        </w:rPr>
      </w:pPr>
      <w:bookmarkStart w:id="225" w:name="_Toc133150449"/>
      <w:r w:rsidRPr="00B628A1">
        <w:lastRenderedPageBreak/>
        <w:t>Installing MaxiCharger and Trolley</w:t>
      </w:r>
      <w:bookmarkEnd w:id="225"/>
    </w:p>
    <w:p w14:paraId="6274EACA" w14:textId="4E426A69" w:rsidR="00DE1661" w:rsidRPr="00DE1661" w:rsidRDefault="00DE1661" w:rsidP="00C32964">
      <w:pPr>
        <w:pStyle w:val="3"/>
        <w:spacing w:before="240"/>
      </w:pPr>
      <w:bookmarkStart w:id="226" w:name="_Toc133150450"/>
      <w:r w:rsidRPr="00C32964">
        <w:rPr>
          <w:rFonts w:hint="eastAsia"/>
        </w:rPr>
        <w:t>Check</w:t>
      </w:r>
      <w:r w:rsidRPr="00C32964">
        <w:t>ing the Package</w:t>
      </w:r>
      <w:bookmarkEnd w:id="226"/>
    </w:p>
    <w:p w14:paraId="64F92FF5" w14:textId="20A96B07" w:rsidR="00DE1661" w:rsidRDefault="00DE1661" w:rsidP="00DE1661">
      <w:pPr>
        <w:spacing w:beforeLines="50" w:afterLines="50"/>
        <w:ind w:left="284"/>
      </w:pPr>
      <w:r>
        <w:rPr>
          <w:rFonts w:hint="eastAsia"/>
        </w:rPr>
        <w:t>E</w:t>
      </w:r>
      <w:r>
        <w:t>nsure the following items can be found in the package.</w:t>
      </w:r>
    </w:p>
    <w:tbl>
      <w:tblPr>
        <w:tblStyle w:val="af0"/>
        <w:tblW w:w="0" w:type="auto"/>
        <w:tblInd w:w="284" w:type="dxa"/>
        <w:tblLook w:val="04A0" w:firstRow="1" w:lastRow="0" w:firstColumn="1" w:lastColumn="0" w:noHBand="0" w:noVBand="1"/>
      </w:tblPr>
      <w:tblGrid>
        <w:gridCol w:w="1696"/>
        <w:gridCol w:w="1534"/>
        <w:gridCol w:w="1726"/>
        <w:gridCol w:w="2008"/>
      </w:tblGrid>
      <w:tr w:rsidR="00DE1661" w:rsidRPr="00DE1661" w14:paraId="762BC58D" w14:textId="77777777" w:rsidTr="000D165F">
        <w:trPr>
          <w:trHeight w:val="2469"/>
        </w:trPr>
        <w:tc>
          <w:tcPr>
            <w:tcW w:w="1696" w:type="dxa"/>
          </w:tcPr>
          <w:p w14:paraId="09D9C6B1" w14:textId="77777777" w:rsidR="00DE1661" w:rsidRPr="00DE1661" w:rsidRDefault="00DE1661" w:rsidP="000D165F">
            <w:pPr>
              <w:pStyle w:val="BodytextUserManual"/>
              <w:spacing w:before="120" w:after="120"/>
              <w:ind w:left="0"/>
              <w:rPr>
                <w:b/>
              </w:rPr>
            </w:pPr>
          </w:p>
          <w:p w14:paraId="02A83053" w14:textId="77777777" w:rsidR="00DE1661" w:rsidRPr="00DE1661" w:rsidRDefault="00DE1661" w:rsidP="000D165F">
            <w:pPr>
              <w:pStyle w:val="BodytextUserManual"/>
              <w:spacing w:before="120" w:after="120"/>
              <w:ind w:left="0"/>
              <w:rPr>
                <w:b/>
              </w:rPr>
            </w:pPr>
          </w:p>
          <w:p w14:paraId="0952803A" w14:textId="77777777" w:rsidR="00DE1661" w:rsidRPr="00DE1661" w:rsidRDefault="00DE1661" w:rsidP="000D165F">
            <w:pPr>
              <w:pStyle w:val="BodytextUserManual"/>
              <w:spacing w:before="120" w:after="120"/>
              <w:ind w:left="0"/>
              <w:rPr>
                <w:b/>
              </w:rPr>
            </w:pPr>
          </w:p>
          <w:p w14:paraId="3D0DDAA9" w14:textId="77777777" w:rsidR="00DE1661" w:rsidRPr="00DE1661" w:rsidRDefault="00DE1661" w:rsidP="000D165F">
            <w:pPr>
              <w:pStyle w:val="BodytextUserManual"/>
              <w:spacing w:before="120" w:after="120"/>
              <w:ind w:left="0"/>
              <w:rPr>
                <w:b/>
              </w:rPr>
            </w:pPr>
            <w:r w:rsidRPr="00DE1661">
              <w:rPr>
                <w:b/>
              </w:rPr>
              <w:t>MaxiCharger</w:t>
            </w:r>
          </w:p>
        </w:tc>
        <w:tc>
          <w:tcPr>
            <w:tcW w:w="1534" w:type="dxa"/>
          </w:tcPr>
          <w:p w14:paraId="578A4898" w14:textId="77777777" w:rsidR="00DE1661" w:rsidRPr="00DE1661" w:rsidRDefault="00DE1661" w:rsidP="000D165F">
            <w:pPr>
              <w:pStyle w:val="BodytextUserManual"/>
              <w:spacing w:beforeLines="100" w:before="240" w:after="120"/>
              <w:ind w:left="0"/>
              <w:jc w:val="center"/>
              <w:rPr>
                <w:noProof/>
              </w:rPr>
            </w:pPr>
            <w:r w:rsidRPr="00DE1661">
              <w:rPr>
                <w:b/>
                <w:noProof/>
              </w:rPr>
              <w:drawing>
                <wp:inline distT="0" distB="0" distL="0" distR="0" wp14:anchorId="19495C64" wp14:editId="2E6A2B64">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3">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26" w:type="dxa"/>
            <w:tcBorders>
              <w:bottom w:val="single" w:sz="4" w:space="0" w:color="auto"/>
            </w:tcBorders>
          </w:tcPr>
          <w:p w14:paraId="6F0FDD83" w14:textId="77777777" w:rsidR="00DE1661" w:rsidRPr="00DE1661" w:rsidRDefault="00DE1661" w:rsidP="000D165F">
            <w:pPr>
              <w:spacing w:beforeLines="50" w:before="120" w:afterLines="50" w:after="120"/>
              <w:ind w:left="0"/>
              <w:jc w:val="left"/>
              <w:rPr>
                <w:b/>
              </w:rPr>
            </w:pPr>
          </w:p>
          <w:p w14:paraId="4EB1D2D1" w14:textId="77777777" w:rsidR="00DE1661" w:rsidRPr="00DE1661" w:rsidRDefault="00DE1661" w:rsidP="000D165F">
            <w:pPr>
              <w:spacing w:beforeLines="50" w:before="120" w:afterLines="50" w:after="120"/>
              <w:ind w:left="0"/>
              <w:jc w:val="left"/>
              <w:rPr>
                <w:b/>
              </w:rPr>
            </w:pPr>
          </w:p>
          <w:p w14:paraId="16F168E1" w14:textId="77777777" w:rsidR="00DE1661" w:rsidRPr="00DE1661" w:rsidRDefault="00DE1661" w:rsidP="000D165F">
            <w:pPr>
              <w:spacing w:beforeLines="50" w:before="120" w:afterLines="50" w:after="120"/>
              <w:ind w:left="0"/>
              <w:jc w:val="left"/>
              <w:rPr>
                <w:b/>
              </w:rPr>
            </w:pPr>
            <w:r w:rsidRPr="00DE1661">
              <w:rPr>
                <w:b/>
              </w:rPr>
              <w:t>Lifting Eye Bolt (M12)</w:t>
            </w:r>
          </w:p>
          <w:p w14:paraId="4651481E" w14:textId="77777777" w:rsidR="00DE1661" w:rsidRPr="00DE1661" w:rsidRDefault="00DE1661" w:rsidP="000D165F">
            <w:pPr>
              <w:pStyle w:val="BodytextUserManual"/>
              <w:spacing w:before="120" w:after="120"/>
              <w:ind w:left="0"/>
              <w:rPr>
                <w:b/>
              </w:rPr>
            </w:pPr>
            <w:r w:rsidRPr="00DE1661">
              <w:t>(4 PCS)</w:t>
            </w:r>
          </w:p>
        </w:tc>
        <w:tc>
          <w:tcPr>
            <w:tcW w:w="2008" w:type="dxa"/>
            <w:tcBorders>
              <w:bottom w:val="single" w:sz="4" w:space="0" w:color="auto"/>
            </w:tcBorders>
          </w:tcPr>
          <w:p w14:paraId="37489292" w14:textId="77777777" w:rsidR="00DE1661" w:rsidRPr="00DE1661" w:rsidRDefault="00DE1661" w:rsidP="000D165F">
            <w:pPr>
              <w:pStyle w:val="BodytextUserManual"/>
              <w:spacing w:beforeLines="350" w:before="840" w:after="120"/>
              <w:ind w:left="0"/>
              <w:jc w:val="center"/>
            </w:pPr>
            <w:r w:rsidRPr="00DE1661">
              <w:rPr>
                <w:b/>
                <w:noProof/>
              </w:rPr>
              <w:drawing>
                <wp:inline distT="0" distB="0" distL="0" distR="0" wp14:anchorId="3A0F649C" wp14:editId="7B9380DF">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4">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3550AAFA" w14:textId="77777777" w:rsidTr="000D165F">
        <w:trPr>
          <w:trHeight w:val="1127"/>
        </w:trPr>
        <w:tc>
          <w:tcPr>
            <w:tcW w:w="1696" w:type="dxa"/>
          </w:tcPr>
          <w:p w14:paraId="08469C40" w14:textId="77777777" w:rsidR="00DE1661" w:rsidRPr="00DE1661" w:rsidRDefault="00DE1661" w:rsidP="000D165F">
            <w:pPr>
              <w:pStyle w:val="BodytextUserManual"/>
              <w:spacing w:beforeLines="150" w:before="360" w:after="120"/>
              <w:ind w:left="0"/>
              <w:rPr>
                <w:b/>
              </w:rPr>
            </w:pPr>
            <w:r w:rsidRPr="00DE1661">
              <w:rPr>
                <w:b/>
              </w:rPr>
              <w:t>Torx Screwdriver (T25)</w:t>
            </w:r>
          </w:p>
        </w:tc>
        <w:tc>
          <w:tcPr>
            <w:tcW w:w="1534" w:type="dxa"/>
          </w:tcPr>
          <w:p w14:paraId="17E4F7A1" w14:textId="77777777" w:rsidR="00DE1661" w:rsidRPr="00DE1661" w:rsidRDefault="00DE1661" w:rsidP="000D165F">
            <w:pPr>
              <w:pStyle w:val="BodytextUserManual"/>
              <w:spacing w:before="120" w:after="120"/>
              <w:ind w:left="0"/>
              <w:jc w:val="center"/>
              <w:rPr>
                <w:b/>
                <w:noProof/>
              </w:rPr>
            </w:pPr>
            <w:r w:rsidRPr="00DE1661">
              <w:rPr>
                <w:b/>
                <w:noProof/>
              </w:rPr>
              <w:drawing>
                <wp:inline distT="0" distB="0" distL="0" distR="0" wp14:anchorId="64C3E0CC" wp14:editId="4993E0A1">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5">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26" w:type="dxa"/>
            <w:tcBorders>
              <w:bottom w:val="single" w:sz="4" w:space="0" w:color="auto"/>
            </w:tcBorders>
          </w:tcPr>
          <w:p w14:paraId="45FC8DB1" w14:textId="77777777" w:rsidR="00DE1661" w:rsidRPr="00DE1661" w:rsidRDefault="00DE1661" w:rsidP="000D165F">
            <w:pPr>
              <w:spacing w:beforeLines="50" w:before="120" w:afterLines="50" w:after="120"/>
              <w:ind w:left="0"/>
              <w:jc w:val="left"/>
              <w:rPr>
                <w:b/>
              </w:rPr>
            </w:pPr>
          </w:p>
          <w:p w14:paraId="04D48D9B" w14:textId="77777777" w:rsidR="00DE1661" w:rsidRPr="00DE1661" w:rsidRDefault="00DE1661" w:rsidP="000D165F">
            <w:pPr>
              <w:spacing w:beforeLines="50" w:before="120" w:afterLines="50" w:after="120"/>
              <w:ind w:left="0"/>
              <w:jc w:val="left"/>
              <w:rPr>
                <w:b/>
              </w:rPr>
            </w:pPr>
            <w:r w:rsidRPr="00DE1661">
              <w:rPr>
                <w:b/>
              </w:rPr>
              <w:t>Hex Key (6 mm)</w:t>
            </w:r>
          </w:p>
        </w:tc>
        <w:tc>
          <w:tcPr>
            <w:tcW w:w="2008" w:type="dxa"/>
            <w:tcBorders>
              <w:bottom w:val="single" w:sz="4" w:space="0" w:color="auto"/>
            </w:tcBorders>
          </w:tcPr>
          <w:p w14:paraId="69491FAA" w14:textId="77777777" w:rsidR="00DE1661" w:rsidRPr="00DE1661" w:rsidRDefault="00DE1661" w:rsidP="000D165F">
            <w:pPr>
              <w:pStyle w:val="BodytextUserManual"/>
              <w:spacing w:before="120" w:after="120"/>
              <w:ind w:left="0"/>
              <w:jc w:val="center"/>
              <w:rPr>
                <w:b/>
                <w:noProof/>
              </w:rPr>
            </w:pPr>
            <w:r w:rsidRPr="00DE1661">
              <w:rPr>
                <w:noProof/>
              </w:rPr>
              <w:drawing>
                <wp:inline distT="0" distB="0" distL="0" distR="0" wp14:anchorId="491D5741" wp14:editId="05A93F7E">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6">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2CCE5190" w14:textId="77777777" w:rsidTr="000D165F">
        <w:tc>
          <w:tcPr>
            <w:tcW w:w="1696" w:type="dxa"/>
          </w:tcPr>
          <w:p w14:paraId="72BC1A13" w14:textId="77777777" w:rsidR="00DE1661" w:rsidRPr="00DE1661" w:rsidRDefault="00DE1661" w:rsidP="000D165F">
            <w:pPr>
              <w:pStyle w:val="BodytextUserManual"/>
              <w:spacing w:beforeLines="100" w:before="240" w:after="120"/>
              <w:ind w:left="0"/>
              <w:jc w:val="left"/>
              <w:rPr>
                <w:b/>
              </w:rPr>
            </w:pPr>
            <w:r w:rsidRPr="00DE1661">
              <w:rPr>
                <w:b/>
              </w:rPr>
              <w:t>Screw (M5 x 20) (For spare use)</w:t>
            </w:r>
          </w:p>
          <w:p w14:paraId="35414244" w14:textId="77777777" w:rsidR="00DE1661" w:rsidRPr="00DE1661" w:rsidRDefault="00DE1661" w:rsidP="000D165F">
            <w:pPr>
              <w:pStyle w:val="BodytextUserManual"/>
              <w:spacing w:before="120" w:after="120"/>
              <w:ind w:left="0"/>
              <w:rPr>
                <w:b/>
              </w:rPr>
            </w:pPr>
            <w:r w:rsidRPr="00DE1661">
              <w:t>(4 PCS)</w:t>
            </w:r>
          </w:p>
        </w:tc>
        <w:tc>
          <w:tcPr>
            <w:tcW w:w="1534" w:type="dxa"/>
          </w:tcPr>
          <w:p w14:paraId="2397EBD1" w14:textId="77777777" w:rsidR="00DE1661" w:rsidRPr="00DE1661" w:rsidRDefault="00DE1661" w:rsidP="000D165F">
            <w:pPr>
              <w:pStyle w:val="BodytextUserManual"/>
              <w:spacing w:beforeLines="150" w:before="360" w:after="120"/>
              <w:ind w:left="0"/>
              <w:jc w:val="center"/>
              <w:rPr>
                <w:b/>
                <w:noProof/>
              </w:rPr>
            </w:pPr>
            <w:r w:rsidRPr="00DE1661">
              <w:rPr>
                <w:b/>
                <w:noProof/>
              </w:rPr>
              <w:drawing>
                <wp:inline distT="0" distB="0" distL="0" distR="0" wp14:anchorId="48F5874F" wp14:editId="0E54C6EE">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7">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26" w:type="dxa"/>
            <w:tcBorders>
              <w:bottom w:val="single" w:sz="4" w:space="0" w:color="auto"/>
            </w:tcBorders>
          </w:tcPr>
          <w:p w14:paraId="163E84D9" w14:textId="77777777" w:rsidR="00DE1661" w:rsidRPr="00DE1661" w:rsidRDefault="00DE1661" w:rsidP="000D165F">
            <w:pPr>
              <w:pStyle w:val="BodytextUserManual"/>
              <w:spacing w:beforeLines="100" w:before="240" w:after="120"/>
              <w:ind w:left="0"/>
              <w:jc w:val="left"/>
              <w:rPr>
                <w:b/>
              </w:rPr>
            </w:pPr>
            <w:r w:rsidRPr="00DE1661">
              <w:rPr>
                <w:b/>
              </w:rPr>
              <w:t>Screw (M12 x 30)</w:t>
            </w:r>
          </w:p>
          <w:p w14:paraId="777B3D17" w14:textId="77777777" w:rsidR="00DE1661" w:rsidRPr="00DE1661" w:rsidRDefault="00DE1661" w:rsidP="000D165F">
            <w:pPr>
              <w:spacing w:beforeLines="50" w:before="120" w:afterLines="50" w:after="120"/>
              <w:ind w:left="0"/>
              <w:jc w:val="left"/>
              <w:rPr>
                <w:b/>
              </w:rPr>
            </w:pPr>
            <w:r w:rsidRPr="00DE1661">
              <w:t>(2 PCS)</w:t>
            </w:r>
          </w:p>
        </w:tc>
        <w:tc>
          <w:tcPr>
            <w:tcW w:w="2008" w:type="dxa"/>
            <w:tcBorders>
              <w:bottom w:val="single" w:sz="4" w:space="0" w:color="auto"/>
            </w:tcBorders>
          </w:tcPr>
          <w:p w14:paraId="4DE38767" w14:textId="77777777" w:rsidR="00DE1661" w:rsidRPr="00DE1661" w:rsidRDefault="00DE1661" w:rsidP="000D165F">
            <w:pPr>
              <w:pStyle w:val="BodytextUserManual"/>
              <w:spacing w:beforeLines="100" w:before="240" w:after="120"/>
              <w:ind w:left="0"/>
              <w:jc w:val="center"/>
              <w:rPr>
                <w:noProof/>
              </w:rPr>
            </w:pPr>
            <w:r w:rsidRPr="00DE1661">
              <w:rPr>
                <w:noProof/>
              </w:rPr>
              <w:drawing>
                <wp:inline distT="0" distB="0" distL="0" distR="0" wp14:anchorId="65605B25" wp14:editId="3C958D9B">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1">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DE1661" w:rsidRPr="00DE1661" w14:paraId="04427425" w14:textId="77777777" w:rsidTr="000D165F">
        <w:tc>
          <w:tcPr>
            <w:tcW w:w="1696" w:type="dxa"/>
          </w:tcPr>
          <w:p w14:paraId="021BBE4F" w14:textId="77777777" w:rsidR="00DE1661" w:rsidRPr="00DE1661" w:rsidRDefault="00DE1661" w:rsidP="000D165F">
            <w:pPr>
              <w:pStyle w:val="BodytextUserManual"/>
              <w:spacing w:before="120" w:after="120"/>
              <w:ind w:left="0"/>
              <w:rPr>
                <w:b/>
              </w:rPr>
            </w:pPr>
          </w:p>
          <w:p w14:paraId="7D608AA0" w14:textId="77777777" w:rsidR="00DE1661" w:rsidRPr="00DE1661" w:rsidRDefault="00DE1661" w:rsidP="000D165F">
            <w:pPr>
              <w:pStyle w:val="BodytextUserManual"/>
              <w:spacing w:before="120" w:after="120"/>
              <w:ind w:left="0"/>
              <w:rPr>
                <w:b/>
              </w:rPr>
            </w:pPr>
          </w:p>
          <w:p w14:paraId="7BB32997" w14:textId="17F2F0F8" w:rsidR="00DE1661" w:rsidRPr="00DE1661" w:rsidRDefault="00DE1661" w:rsidP="000D165F">
            <w:pPr>
              <w:pStyle w:val="BodytextUserManual"/>
              <w:spacing w:before="120" w:after="120"/>
              <w:ind w:left="0"/>
              <w:rPr>
                <w:b/>
              </w:rPr>
            </w:pPr>
            <w:r>
              <w:rPr>
                <w:b/>
              </w:rPr>
              <w:t>Trolley</w:t>
            </w:r>
          </w:p>
        </w:tc>
        <w:tc>
          <w:tcPr>
            <w:tcW w:w="1534" w:type="dxa"/>
          </w:tcPr>
          <w:p w14:paraId="234F7460"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066541E" wp14:editId="1C537199">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56">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726" w:type="dxa"/>
            <w:tcBorders>
              <w:bottom w:val="single" w:sz="4" w:space="0" w:color="auto"/>
            </w:tcBorders>
          </w:tcPr>
          <w:p w14:paraId="3A305DB8" w14:textId="77777777" w:rsidR="00DE1661" w:rsidRPr="00DE1661" w:rsidRDefault="00DE1661" w:rsidP="000D165F">
            <w:pPr>
              <w:pStyle w:val="BodytextUserManual"/>
              <w:spacing w:before="120" w:after="120"/>
              <w:ind w:left="0"/>
              <w:rPr>
                <w:b/>
              </w:rPr>
            </w:pPr>
          </w:p>
          <w:p w14:paraId="6C882353" w14:textId="77777777" w:rsidR="00DE1661" w:rsidRPr="00DE1661" w:rsidRDefault="00DE1661" w:rsidP="000D165F">
            <w:pPr>
              <w:pStyle w:val="BodytextUserManual"/>
              <w:spacing w:before="120" w:after="120"/>
              <w:ind w:left="0"/>
              <w:rPr>
                <w:b/>
              </w:rPr>
            </w:pPr>
          </w:p>
          <w:p w14:paraId="0B968F24" w14:textId="4EBFA1A9" w:rsidR="00DE1661" w:rsidRPr="00DE1661" w:rsidRDefault="00DE1661" w:rsidP="000C418B">
            <w:pPr>
              <w:pStyle w:val="BodytextUserManual"/>
              <w:spacing w:before="120" w:afterLines="0" w:after="0"/>
              <w:ind w:left="0"/>
              <w:rPr>
                <w:b/>
              </w:rPr>
            </w:pPr>
            <w:r w:rsidRPr="00DE1661">
              <w:rPr>
                <w:b/>
              </w:rPr>
              <w:t>Industrial Plug</w:t>
            </w:r>
            <w:r w:rsidR="000C418B">
              <w:rPr>
                <w:rFonts w:hint="eastAsia"/>
                <w:b/>
              </w:rPr>
              <w:t xml:space="preserve"> </w:t>
            </w:r>
            <w:r w:rsidR="00555116">
              <w:rPr>
                <w:b/>
              </w:rPr>
              <w:t>(</w:t>
            </w:r>
            <w:r w:rsidR="000C418B">
              <w:rPr>
                <w:b/>
              </w:rPr>
              <w:t>with Cable</w:t>
            </w:r>
            <w:r w:rsidR="00555116">
              <w:rPr>
                <w:b/>
              </w:rPr>
              <w:t>)</w:t>
            </w:r>
          </w:p>
        </w:tc>
        <w:tc>
          <w:tcPr>
            <w:tcW w:w="2008" w:type="dxa"/>
            <w:tcBorders>
              <w:bottom w:val="single" w:sz="4" w:space="0" w:color="auto"/>
            </w:tcBorders>
          </w:tcPr>
          <w:p w14:paraId="29FE1E36" w14:textId="77777777" w:rsidR="00DE1661" w:rsidRPr="00DE1661" w:rsidRDefault="00DE1661" w:rsidP="000D165F">
            <w:pPr>
              <w:pStyle w:val="BodytextUserManual"/>
              <w:spacing w:before="120" w:after="120"/>
              <w:ind w:left="0"/>
              <w:jc w:val="center"/>
            </w:pPr>
          </w:p>
          <w:p w14:paraId="14D9D80F"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A0AA58A" wp14:editId="657D9033">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7">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19D7E0DA" w14:textId="2E3AE8D5" w:rsidR="00DE1661" w:rsidRDefault="00DE1661" w:rsidP="00DE1661">
      <w:pPr>
        <w:spacing w:beforeLines="50" w:afterLines="50"/>
        <w:ind w:left="284"/>
      </w:pPr>
    </w:p>
    <w:p w14:paraId="1E7BACA8" w14:textId="0DAC87EF" w:rsidR="000C561A" w:rsidRDefault="000C561A">
      <w:r>
        <w:br w:type="page"/>
      </w:r>
    </w:p>
    <w:p w14:paraId="2EE78BEE" w14:textId="77777777" w:rsidR="00DE1661" w:rsidRDefault="00DE1661" w:rsidP="00DE1661">
      <w:pPr>
        <w:spacing w:beforeLines="50" w:afterLines="50"/>
        <w:ind w:left="284"/>
      </w:pPr>
    </w:p>
    <w:p w14:paraId="7DA0F73C" w14:textId="59648BEE" w:rsidR="00DE1661" w:rsidRPr="00DE1661" w:rsidRDefault="00DE1661" w:rsidP="00C32964">
      <w:pPr>
        <w:pStyle w:val="3"/>
        <w:spacing w:before="240"/>
      </w:pPr>
      <w:bookmarkStart w:id="227" w:name="_Toc133150451"/>
      <w:r w:rsidRPr="00C32964">
        <w:rPr>
          <w:rFonts w:hint="eastAsia"/>
        </w:rPr>
        <w:t>G</w:t>
      </w:r>
      <w:r w:rsidRPr="00C32964">
        <w:t>etting Started</w:t>
      </w:r>
      <w:bookmarkEnd w:id="227"/>
    </w:p>
    <w:p w14:paraId="4AA8786E" w14:textId="12A77348" w:rsidR="00DE1661" w:rsidRPr="007B61B8" w:rsidRDefault="00DE1661" w:rsidP="00923E67">
      <w:pPr>
        <w:pStyle w:val="BodytextUserManual"/>
        <w:numPr>
          <w:ilvl w:val="0"/>
          <w:numId w:val="68"/>
        </w:numPr>
        <w:spacing w:before="120" w:after="120"/>
        <w:ind w:left="641" w:hanging="357"/>
      </w:pPr>
      <w:r w:rsidRPr="007B61B8">
        <w:t xml:space="preserve">Use </w:t>
      </w:r>
      <w:r w:rsidR="00233F40">
        <w:t>a</w:t>
      </w:r>
      <w:r w:rsidRPr="007B61B8">
        <w:t xml:space="preserve"> </w:t>
      </w:r>
      <w:r w:rsidR="00E356F6" w:rsidRPr="007B61B8">
        <w:t>Phillips screwdriver</w:t>
      </w:r>
      <w:r w:rsidRPr="007B61B8">
        <w:t xml:space="preserve"> to loosen the four M5 x 12 screws to remove the front cover of the trolley. Set them aside.</w:t>
      </w:r>
    </w:p>
    <w:p w14:paraId="6DEA036E" w14:textId="45CA543D" w:rsidR="00DE1661" w:rsidRPr="00DE1661" w:rsidRDefault="0096078D" w:rsidP="0034501B">
      <w:pPr>
        <w:pStyle w:val="BodytextUserManual"/>
        <w:spacing w:beforeLines="100" w:before="240" w:after="120" w:line="480" w:lineRule="auto"/>
        <w:jc w:val="center"/>
      </w:pPr>
      <w:r>
        <w:rPr>
          <w:noProof/>
        </w:rPr>
        <w:drawing>
          <wp:inline distT="0" distB="0" distL="0" distR="0" wp14:anchorId="78656F2E" wp14:editId="3057D41E">
            <wp:extent cx="1467142" cy="214855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推车-1_1.png"/>
                    <pic:cNvPicPr/>
                  </pic:nvPicPr>
                  <pic:blipFill>
                    <a:blip r:embed="rId58">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000C1C89">
        <w:rPr>
          <w:rFonts w:hint="eastAsia"/>
        </w:rPr>
        <w:t xml:space="preserve"> </w:t>
      </w:r>
      <w:r w:rsidR="0034501B">
        <w:rPr>
          <w:noProof/>
        </w:rPr>
        <w:drawing>
          <wp:inline distT="0" distB="0" distL="0" distR="0" wp14:anchorId="5F8F7E6D" wp14:editId="233B48E8">
            <wp:extent cx="1724146" cy="2284730"/>
            <wp:effectExtent l="0" t="0" r="952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推车.png"/>
                    <pic:cNvPicPr/>
                  </pic:nvPicPr>
                  <pic:blipFill rotWithShape="1">
                    <a:blip r:embed="rId59">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459297F5" w14:textId="77777777" w:rsidR="00DE1661" w:rsidRPr="00DE1661" w:rsidRDefault="00DE1661" w:rsidP="00DE1661">
      <w:pPr>
        <w:rPr>
          <w:rFonts w:eastAsia="宋体"/>
          <w:bCs/>
          <w:kern w:val="0"/>
          <w:szCs w:val="20"/>
        </w:rPr>
      </w:pPr>
      <w:r w:rsidRPr="00DE1661">
        <w:br w:type="page"/>
      </w:r>
    </w:p>
    <w:p w14:paraId="5E445436" w14:textId="77777777" w:rsidR="00DE1661" w:rsidRPr="00DE1661" w:rsidRDefault="00DE1661" w:rsidP="00DE1661">
      <w:pPr>
        <w:pStyle w:val="BodytextUserManual"/>
        <w:spacing w:before="120" w:after="120"/>
      </w:pPr>
    </w:p>
    <w:p w14:paraId="23DC7BBB" w14:textId="2864152C" w:rsidR="00DE1661" w:rsidRPr="00793A06" w:rsidRDefault="00DE1661" w:rsidP="00923E67">
      <w:pPr>
        <w:pStyle w:val="ad"/>
        <w:numPr>
          <w:ilvl w:val="0"/>
          <w:numId w:val="68"/>
        </w:numPr>
        <w:spacing w:beforeLines="50" w:afterLines="50"/>
        <w:rPr>
          <w:rFonts w:eastAsia="宋体"/>
          <w:bCs/>
          <w:kern w:val="0"/>
          <w:szCs w:val="20"/>
        </w:rPr>
      </w:pPr>
      <w:r w:rsidRPr="00DE1661">
        <w:t>Lift the MaxiCharger onto the trolley. Position the groove (</w:t>
      </w:r>
      <w:r w:rsidRPr="00793A06">
        <w:rPr>
          <w:b/>
        </w:rPr>
        <w:t>B</w:t>
      </w:r>
      <w:r w:rsidRPr="00DE1661">
        <w:t>) on the back of the MaxiCharger to fit the protrusion (</w:t>
      </w:r>
      <w:r w:rsidRPr="00793A06">
        <w:rPr>
          <w:b/>
        </w:rPr>
        <w:t>A</w:t>
      </w:r>
      <w:r w:rsidRPr="00DE1661">
        <w:t>) of the trolley as shown below. Ensure the MaxiCharger is securely attached.</w:t>
      </w:r>
      <w:r w:rsidR="00793A06">
        <w:t xml:space="preserve"> </w:t>
      </w:r>
      <w:r w:rsidR="00793A06" w:rsidRPr="00793A06">
        <w:rPr>
          <w:rFonts w:eastAsia="宋体"/>
          <w:bCs/>
          <w:kern w:val="0"/>
          <w:szCs w:val="20"/>
        </w:rPr>
        <w:t>Remove the four lifting eye</w:t>
      </w:r>
      <w:r w:rsidR="00E356F6">
        <w:rPr>
          <w:rFonts w:eastAsia="宋体"/>
          <w:bCs/>
          <w:kern w:val="0"/>
          <w:szCs w:val="20"/>
        </w:rPr>
        <w:t xml:space="preserve"> </w:t>
      </w:r>
      <w:r w:rsidR="00793A06" w:rsidRPr="00793A06">
        <w:rPr>
          <w:rFonts w:eastAsia="宋体"/>
          <w:bCs/>
          <w:kern w:val="0"/>
          <w:szCs w:val="20"/>
        </w:rPr>
        <w:t>bolts and reinstall the top screws.</w:t>
      </w:r>
    </w:p>
    <w:p w14:paraId="5C8373B9"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70656" behindDoc="0" locked="0" layoutInCell="1" allowOverlap="1" wp14:anchorId="220C429B" wp14:editId="4B640741">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9FB624A"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pPr>
      <w:r w:rsidRPr="00DE1661">
        <w:t>When lifting the MaxiCharger onto the trolley, press the foot brakes on the two rear wheels to prevent the trolley from movement.</w:t>
      </w:r>
    </w:p>
    <w:p w14:paraId="7BF681CD" w14:textId="77777777" w:rsidR="00DE1661" w:rsidRPr="00DE1661" w:rsidRDefault="00DE1661" w:rsidP="00923E67">
      <w:pPr>
        <w:pStyle w:val="BodytextUserManual"/>
        <w:numPr>
          <w:ilvl w:val="0"/>
          <w:numId w:val="68"/>
        </w:numPr>
        <w:spacing w:before="120" w:after="120"/>
        <w:ind w:left="641" w:hanging="357"/>
      </w:pPr>
      <w:r w:rsidRPr="00DE1661">
        <w:t xml:space="preserve">Insert and fasten the two M12 x 30 screws using a 19 mm socket wrench to secure the MaxiCharger. </w:t>
      </w:r>
    </w:p>
    <w:p w14:paraId="3ADE9C45" w14:textId="35F38BFD" w:rsidR="00DE1661" w:rsidRDefault="000C561A" w:rsidP="000C561A">
      <w:pPr>
        <w:pStyle w:val="BodytextUserManual"/>
        <w:spacing w:beforeLines="100" w:before="240" w:after="120" w:line="480" w:lineRule="auto"/>
        <w:jc w:val="center"/>
      </w:pPr>
      <w:r>
        <w:rPr>
          <w:noProof/>
        </w:rPr>
        <w:drawing>
          <wp:inline distT="0" distB="0" distL="0" distR="0" wp14:anchorId="1139CFD1" wp14:editId="2D90735C">
            <wp:extent cx="3866450" cy="2584450"/>
            <wp:effectExtent l="0" t="0" r="127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小推车-3.png"/>
                    <pic:cNvPicPr/>
                  </pic:nvPicPr>
                  <pic:blipFill>
                    <a:blip r:embed="rId60">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3D92800D" w14:textId="735EF41B" w:rsidR="00793A06" w:rsidRPr="00DE1661"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w:t>
      </w:r>
      <w:r w:rsidRPr="00793A06">
        <w:rPr>
          <w:b/>
          <w:i/>
        </w:rPr>
        <w:t>.6</w:t>
      </w:r>
      <w:r>
        <w:t xml:space="preserve"> to proceed.</w:t>
      </w:r>
    </w:p>
    <w:p w14:paraId="091DD438" w14:textId="77777777" w:rsidR="00DE1661" w:rsidRPr="00DE1661" w:rsidRDefault="00DE1661" w:rsidP="00DE1661">
      <w:pPr>
        <w:rPr>
          <w:rFonts w:eastAsia="宋体"/>
          <w:bCs/>
          <w:kern w:val="0"/>
          <w:szCs w:val="20"/>
        </w:rPr>
      </w:pPr>
      <w:r w:rsidRPr="00DE1661">
        <w:br w:type="page"/>
      </w:r>
    </w:p>
    <w:p w14:paraId="302330C7" w14:textId="77777777" w:rsidR="00793A06" w:rsidRDefault="00793A06" w:rsidP="00793A06">
      <w:pPr>
        <w:pStyle w:val="BodytextUserManual"/>
        <w:spacing w:before="120" w:after="120"/>
      </w:pPr>
    </w:p>
    <w:p w14:paraId="51130ABF" w14:textId="01C8F1B6" w:rsidR="00793A06" w:rsidRPr="00793A06" w:rsidRDefault="00793A06" w:rsidP="00C32964">
      <w:pPr>
        <w:pStyle w:val="3"/>
        <w:spacing w:before="240"/>
      </w:pPr>
      <w:bookmarkStart w:id="228" w:name="_Toc133150452"/>
      <w:r w:rsidRPr="00C32964">
        <w:rPr>
          <w:rFonts w:hint="eastAsia"/>
        </w:rPr>
        <w:t>C</w:t>
      </w:r>
      <w:r w:rsidRPr="00C32964">
        <w:t>ompleting the Installation</w:t>
      </w:r>
      <w:bookmarkEnd w:id="228"/>
    </w:p>
    <w:p w14:paraId="58FC1791" w14:textId="32CDB95A" w:rsidR="00793A06" w:rsidRDefault="00793A06" w:rsidP="00923E67">
      <w:pPr>
        <w:pStyle w:val="BodytextUserManual"/>
        <w:numPr>
          <w:ilvl w:val="0"/>
          <w:numId w:val="78"/>
        </w:numPr>
        <w:spacing w:before="120" w:after="120"/>
      </w:pPr>
      <w:r w:rsidRPr="00DE1661">
        <w:t>Close the front door by reinstalling the two M8 hex screws and tightening the screws</w:t>
      </w:r>
      <w:r w:rsidR="00F26DA2">
        <w:t xml:space="preserve"> </w:t>
      </w:r>
      <w:r w:rsidR="00F26DA2" w:rsidRPr="00DE1661">
        <w:t>using the hex key</w:t>
      </w:r>
      <w:r w:rsidRPr="00DE1661">
        <w:t>.</w:t>
      </w:r>
    </w:p>
    <w:p w14:paraId="7AA807FD" w14:textId="0F7E4D8F" w:rsidR="00793A06" w:rsidRPr="00793A06" w:rsidRDefault="00793A06" w:rsidP="00923E67">
      <w:pPr>
        <w:pStyle w:val="BodytextUserManual"/>
        <w:numPr>
          <w:ilvl w:val="0"/>
          <w:numId w:val="78"/>
        </w:numPr>
        <w:spacing w:before="120" w:after="120"/>
      </w:pPr>
      <w:r w:rsidRPr="00DE1661">
        <w:t>Reinstall the side cover by inserting and tightenin</w:t>
      </w:r>
      <w:r w:rsidR="0096324F">
        <w:t>g the six M5 x 20 screws to 2 N</w:t>
      </w:r>
      <w:r w:rsidRPr="00DE1661">
        <w:t>m using the T25 Torx screwdriver.</w:t>
      </w:r>
    </w:p>
    <w:p w14:paraId="6B8E4BB6" w14:textId="36B910D6" w:rsidR="00DE1661" w:rsidRPr="00DE1661" w:rsidRDefault="00DE1661" w:rsidP="00923E67">
      <w:pPr>
        <w:pStyle w:val="BodytextUserManual"/>
        <w:numPr>
          <w:ilvl w:val="0"/>
          <w:numId w:val="78"/>
        </w:numPr>
        <w:spacing w:before="120" w:after="120"/>
      </w:pPr>
      <w:r w:rsidRPr="0096324F">
        <w:t>Use the t</w:t>
      </w:r>
      <w:r w:rsidR="00793A06" w:rsidRPr="0096324F">
        <w:t>hree</w:t>
      </w:r>
      <w:r w:rsidRPr="0096324F">
        <w:t xml:space="preserve"> strain reliefs</w:t>
      </w:r>
      <w:r w:rsidR="0096324F">
        <w:t xml:space="preserve"> </w:t>
      </w:r>
      <w:r w:rsidRPr="0096324F">
        <w:t>to secure the cables.</w:t>
      </w:r>
      <w:r w:rsidR="0096324F">
        <w:t xml:space="preserve"> </w:t>
      </w:r>
      <w:r w:rsidR="0096078D">
        <w:t>Tighten the M5 nuts using a</w:t>
      </w:r>
      <w:r w:rsidR="0096324F">
        <w:t>n 8 mm socket wrench.</w:t>
      </w:r>
      <w:r w:rsidRPr="00DE1661">
        <w:t xml:space="preserve"> </w:t>
      </w:r>
    </w:p>
    <w:p w14:paraId="4CFB749C" w14:textId="2341E9D6" w:rsidR="00793A06" w:rsidRDefault="00DE1661" w:rsidP="00793A06">
      <w:pPr>
        <w:pStyle w:val="BodytextUserManual"/>
        <w:spacing w:beforeLines="100" w:before="240" w:after="120" w:line="480" w:lineRule="auto"/>
        <w:jc w:val="center"/>
      </w:pPr>
      <w:r w:rsidRPr="00DE1661">
        <w:rPr>
          <w:noProof/>
        </w:rPr>
        <w:drawing>
          <wp:inline distT="0" distB="0" distL="0" distR="0" wp14:anchorId="3C145FB0" wp14:editId="4D80F954">
            <wp:extent cx="3439848" cy="31115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61">
                      <a:extLst>
                        <a:ext uri="{28A0092B-C50C-407E-A947-70E740481C1C}">
                          <a14:useLocalDpi xmlns:a14="http://schemas.microsoft.com/office/drawing/2010/main" val="0"/>
                        </a:ext>
                      </a:extLst>
                    </a:blip>
                    <a:stretch>
                      <a:fillRect/>
                    </a:stretch>
                  </pic:blipFill>
                  <pic:spPr>
                    <a:xfrm>
                      <a:off x="0" y="0"/>
                      <a:ext cx="3445866" cy="3116944"/>
                    </a:xfrm>
                    <a:prstGeom prst="rect">
                      <a:avLst/>
                    </a:prstGeom>
                  </pic:spPr>
                </pic:pic>
              </a:graphicData>
            </a:graphic>
          </wp:inline>
        </w:drawing>
      </w:r>
    </w:p>
    <w:p w14:paraId="32B4874B" w14:textId="77777777" w:rsidR="00793A06" w:rsidRDefault="00793A06">
      <w:pPr>
        <w:rPr>
          <w:rFonts w:eastAsia="宋体"/>
          <w:bCs/>
          <w:kern w:val="0"/>
          <w:szCs w:val="20"/>
        </w:rPr>
      </w:pPr>
      <w:r>
        <w:br w:type="page"/>
      </w:r>
    </w:p>
    <w:p w14:paraId="5641540A" w14:textId="77777777" w:rsidR="00DE1661" w:rsidRPr="00DE1661" w:rsidRDefault="00DE1661" w:rsidP="00C32964">
      <w:pPr>
        <w:pStyle w:val="BodytextUserManual"/>
        <w:spacing w:before="120" w:after="120"/>
        <w:jc w:val="center"/>
      </w:pPr>
    </w:p>
    <w:p w14:paraId="65B5694C" w14:textId="5740C24F" w:rsidR="00DE1661" w:rsidRDefault="00793A06" w:rsidP="00923E67">
      <w:pPr>
        <w:pStyle w:val="BodytextUserManual"/>
        <w:numPr>
          <w:ilvl w:val="0"/>
          <w:numId w:val="78"/>
        </w:numPr>
        <w:spacing w:before="120" w:after="120"/>
        <w:ind w:left="641" w:hanging="357"/>
      </w:pPr>
      <w:r w:rsidRPr="00DE1661">
        <w:t>Reinstall the front cover of the trolley by inserting and tightening the four M5 x 12 screws.</w:t>
      </w:r>
    </w:p>
    <w:p w14:paraId="367B2202" w14:textId="165E32C0" w:rsidR="00EA4576" w:rsidRDefault="00EA4576" w:rsidP="00EA4576">
      <w:pPr>
        <w:pStyle w:val="BodytextUserManual"/>
        <w:spacing w:beforeLines="100" w:before="240" w:after="120" w:line="480" w:lineRule="auto"/>
        <w:jc w:val="center"/>
      </w:pPr>
      <w:r>
        <w:rPr>
          <w:noProof/>
        </w:rPr>
        <w:drawing>
          <wp:inline distT="0" distB="0" distL="0" distR="0" wp14:anchorId="36CDAD58" wp14:editId="2A99F5A7">
            <wp:extent cx="2237577" cy="33261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小推车-5.png"/>
                    <pic:cNvPicPr/>
                  </pic:nvPicPr>
                  <pic:blipFill rotWithShape="1">
                    <a:blip r:embed="rId62">
                      <a:extLst>
                        <a:ext uri="{28A0092B-C50C-407E-A947-70E740481C1C}">
                          <a14:useLocalDpi xmlns:a14="http://schemas.microsoft.com/office/drawing/2010/main" val="0"/>
                        </a:ext>
                      </a:extLst>
                    </a:blip>
                    <a:srcRect l="37955"/>
                    <a:stretch/>
                  </pic:blipFill>
                  <pic:spPr bwMode="auto">
                    <a:xfrm>
                      <a:off x="0" y="0"/>
                      <a:ext cx="2245267" cy="3337561"/>
                    </a:xfrm>
                    <a:prstGeom prst="rect">
                      <a:avLst/>
                    </a:prstGeom>
                    <a:ln>
                      <a:noFill/>
                    </a:ln>
                    <a:extLst>
                      <a:ext uri="{53640926-AAD7-44D8-BBD7-CCE9431645EC}">
                        <a14:shadowObscured xmlns:a14="http://schemas.microsoft.com/office/drawing/2010/main"/>
                      </a:ext>
                    </a:extLst>
                  </pic:spPr>
                </pic:pic>
              </a:graphicData>
            </a:graphic>
          </wp:inline>
        </w:drawing>
      </w:r>
    </w:p>
    <w:p w14:paraId="6B805CF5" w14:textId="476F369C" w:rsidR="00EA4576" w:rsidRDefault="00EA4576" w:rsidP="00923E67">
      <w:pPr>
        <w:pStyle w:val="BodytextUserManual"/>
        <w:numPr>
          <w:ilvl w:val="0"/>
          <w:numId w:val="78"/>
        </w:numPr>
        <w:spacing w:before="120" w:after="120"/>
        <w:ind w:left="641" w:hanging="357"/>
      </w:pPr>
      <w:r>
        <w:rPr>
          <w:rFonts w:hint="eastAsia"/>
        </w:rPr>
        <w:t>Drape</w:t>
      </w:r>
      <w:r>
        <w:t xml:space="preserve"> the charging cables and industrial plug cable</w:t>
      </w:r>
      <w:r w:rsidR="00233F40">
        <w:t xml:space="preserve"> on</w:t>
      </w:r>
      <w:r>
        <w:t xml:space="preserve"> the cable h</w:t>
      </w:r>
      <w:r w:rsidR="0096324F">
        <w:t>older</w:t>
      </w:r>
      <w:r>
        <w:t xml:space="preserve">s on the side and </w:t>
      </w:r>
      <w:r w:rsidR="0096324F">
        <w:t>the rear</w:t>
      </w:r>
      <w:r>
        <w:t xml:space="preserve"> respectively.  </w:t>
      </w:r>
    </w:p>
    <w:p w14:paraId="0B76B56B" w14:textId="1E7C01CF" w:rsidR="00793A06" w:rsidRPr="00DE1661" w:rsidRDefault="00793A06" w:rsidP="00793A06">
      <w:pPr>
        <w:pStyle w:val="BodytextUserManual"/>
        <w:spacing w:before="120" w:after="120" w:line="480" w:lineRule="auto"/>
        <w:jc w:val="center"/>
      </w:pPr>
    </w:p>
    <w:p w14:paraId="7B9586A3" w14:textId="77777777" w:rsidR="00DE1661" w:rsidRPr="00DE1661" w:rsidRDefault="00DE1661" w:rsidP="00DE1661">
      <w:pPr>
        <w:pStyle w:val="BodytextUserManual"/>
        <w:spacing w:before="120" w:after="120" w:line="480" w:lineRule="auto"/>
        <w:jc w:val="center"/>
      </w:pPr>
    </w:p>
    <w:p w14:paraId="325B08FC" w14:textId="77777777" w:rsidR="00DE1661" w:rsidRPr="00DE1661" w:rsidRDefault="00DE1661" w:rsidP="00DE1661">
      <w:pPr>
        <w:pStyle w:val="BodytextUserManual"/>
        <w:spacing w:beforeLines="20" w:before="48" w:afterLines="20" w:after="48"/>
      </w:pPr>
      <w:r w:rsidRPr="00DE1661">
        <w:t xml:space="preserve">  </w:t>
      </w:r>
    </w:p>
    <w:p w14:paraId="6974896E" w14:textId="77777777" w:rsidR="00DE1661" w:rsidRPr="00DE1661" w:rsidRDefault="00DE1661" w:rsidP="00DE1661">
      <w:pPr>
        <w:rPr>
          <w:rFonts w:eastAsia="宋体"/>
          <w:bCs/>
          <w:kern w:val="0"/>
          <w:szCs w:val="20"/>
        </w:rPr>
      </w:pPr>
      <w:r w:rsidRPr="00DE1661">
        <w:br w:type="page"/>
      </w:r>
    </w:p>
    <w:p w14:paraId="10CFD9D1" w14:textId="7ADF9441" w:rsidR="00793A06" w:rsidRDefault="001E61AF" w:rsidP="00793A06">
      <w:pPr>
        <w:pStyle w:val="2"/>
        <w:spacing w:before="240"/>
        <w:rPr>
          <w:rFonts w:cs="Arial"/>
        </w:rPr>
      </w:pPr>
      <w:bookmarkStart w:id="229" w:name="_Toc133150453"/>
      <w:bookmarkEnd w:id="215"/>
      <w:r w:rsidRPr="00DE1661">
        <w:rPr>
          <w:rFonts w:cs="Arial"/>
        </w:rPr>
        <w:lastRenderedPageBreak/>
        <w:t>Power Supply Wiring</w:t>
      </w:r>
      <w:bookmarkEnd w:id="229"/>
    </w:p>
    <w:p w14:paraId="30BE1EDB" w14:textId="1C2D094E" w:rsidR="00100C10" w:rsidRPr="00100C10" w:rsidRDefault="00100C10" w:rsidP="00100C10">
      <w:pPr>
        <w:pStyle w:val="NOTE0"/>
        <w:ind w:left="284"/>
        <w:rPr>
          <w:b/>
        </w:rPr>
      </w:pPr>
      <w:r w:rsidRPr="00DE1661">
        <w:rPr>
          <w:b/>
          <w:noProof/>
        </w:rPr>
        <w:drawing>
          <wp:anchor distT="0" distB="0" distL="114300" distR="114300" simplePos="0" relativeHeight="252884992" behindDoc="0" locked="0" layoutInCell="1" allowOverlap="1" wp14:anchorId="06CAA91D" wp14:editId="61E4951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100C10">
        <w:rPr>
          <w:rFonts w:hint="eastAsia"/>
          <w:b/>
        </w:rPr>
        <w:t>N</w:t>
      </w:r>
      <w:r w:rsidRPr="00100C10">
        <w:rPr>
          <w:b/>
        </w:rPr>
        <w:t>OTE</w:t>
      </w:r>
    </w:p>
    <w:p w14:paraId="4014A348" w14:textId="3DB036D4" w:rsidR="00100C10" w:rsidRPr="00793A06" w:rsidRDefault="00100C10" w:rsidP="00100C10">
      <w:pPr>
        <w:pStyle w:val="NOTE0"/>
        <w:ind w:left="284"/>
      </w:pPr>
      <w:r>
        <w:t>The MaxiCharger mounted on Trolley can skip this section.</w:t>
      </w:r>
    </w:p>
    <w:p w14:paraId="49DB1FCE" w14:textId="0BFE8340" w:rsidR="001E61AF" w:rsidRPr="00DE1661" w:rsidRDefault="00BF72FE" w:rsidP="00D83239">
      <w:pPr>
        <w:pBdr>
          <w:top w:val="single" w:sz="4" w:space="1" w:color="auto"/>
        </w:pBdr>
        <w:spacing w:beforeLines="20" w:before="48" w:afterLines="20" w:after="48"/>
        <w:ind w:left="284"/>
        <w:rPr>
          <w:b/>
        </w:rPr>
      </w:pPr>
      <w:r w:rsidRPr="00FB72C6">
        <w:rPr>
          <w:rFonts w:asciiTheme="minorHAnsi" w:hAnsiTheme="minorHAnsi" w:cstheme="minorHAnsi"/>
          <w:b/>
          <w:noProof/>
        </w:rPr>
        <w:drawing>
          <wp:anchor distT="0" distB="0" distL="114300" distR="114300" simplePos="0" relativeHeight="252878848" behindDoc="0" locked="0" layoutInCell="1" allowOverlap="1" wp14:anchorId="3DFDE59F" wp14:editId="63E49C3A">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rPr>
        <w:t>WARNING</w:t>
      </w:r>
    </w:p>
    <w:p w14:paraId="3EF78560" w14:textId="77777777" w:rsidR="00953A43" w:rsidRPr="00DE1661" w:rsidRDefault="00953A43" w:rsidP="00D83239">
      <w:pPr>
        <w:pBdr>
          <w:top w:val="single" w:sz="4" w:space="1" w:color="auto"/>
        </w:pBdr>
        <w:spacing w:beforeLines="20" w:before="48" w:afterLines="20" w:after="48"/>
        <w:ind w:left="284"/>
        <w:rPr>
          <w:b/>
        </w:rPr>
      </w:pPr>
      <w:r w:rsidRPr="00DE1661">
        <w:rPr>
          <w:b/>
        </w:rPr>
        <w:t>Risk of Electric Shock</w:t>
      </w:r>
    </w:p>
    <w:p w14:paraId="38C497C1" w14:textId="40615D8C" w:rsidR="00953A43" w:rsidRPr="00DE1661" w:rsidRDefault="00953A43" w:rsidP="00923E67">
      <w:pPr>
        <w:pStyle w:val="ad"/>
        <w:numPr>
          <w:ilvl w:val="0"/>
          <w:numId w:val="63"/>
        </w:numPr>
        <w:pBdr>
          <w:top w:val="single" w:sz="4" w:space="1" w:color="auto"/>
        </w:pBdr>
        <w:spacing w:beforeLines="20" w:before="48" w:afterLines="20" w:after="48"/>
      </w:pPr>
      <w:r w:rsidRPr="00DE1661">
        <w:t>Only a qualified electrician should determine the electrical requirements and connect wires.</w:t>
      </w:r>
    </w:p>
    <w:p w14:paraId="0E5D98CE" w14:textId="694DFFAC" w:rsidR="00D83239" w:rsidRPr="00DE1661" w:rsidRDefault="00953A43" w:rsidP="00923E67">
      <w:pPr>
        <w:pStyle w:val="ad"/>
        <w:numPr>
          <w:ilvl w:val="0"/>
          <w:numId w:val="63"/>
        </w:numPr>
        <w:pBdr>
          <w:top w:val="single" w:sz="4" w:space="1" w:color="auto"/>
        </w:pBdr>
        <w:spacing w:beforeLines="20" w:before="48" w:afterLines="20" w:after="48"/>
        <w:rPr>
          <w:b/>
        </w:rPr>
      </w:pPr>
      <w:r w:rsidRPr="00DE1661">
        <w:t>Ensure the power is off before connecting the wires.</w:t>
      </w:r>
    </w:p>
    <w:p w14:paraId="4DB3CD3D" w14:textId="77777777" w:rsidR="00D83239" w:rsidRPr="00DE1661" w:rsidRDefault="00D83239" w:rsidP="00D83239">
      <w:pPr>
        <w:pBdr>
          <w:top w:val="single" w:sz="4" w:space="1" w:color="auto"/>
          <w:bottom w:val="single" w:sz="4" w:space="1" w:color="auto"/>
        </w:pBdr>
        <w:spacing w:beforeLines="20" w:before="48" w:afterLines="20" w:after="48"/>
        <w:ind w:left="284"/>
        <w:rPr>
          <w:b/>
        </w:rPr>
      </w:pPr>
    </w:p>
    <w:p w14:paraId="033AE28E" w14:textId="35315B22" w:rsidR="001E61AF" w:rsidRPr="00DE1661" w:rsidRDefault="00953A43" w:rsidP="00D83239">
      <w:pPr>
        <w:pBdr>
          <w:bottom w:val="single" w:sz="4" w:space="1" w:color="auto"/>
        </w:pBdr>
        <w:spacing w:beforeLines="20" w:before="48" w:afterLines="20" w:after="48"/>
        <w:ind w:left="284"/>
        <w:rPr>
          <w:b/>
        </w:rPr>
      </w:pPr>
      <w:r w:rsidRPr="00DE1661">
        <w:rPr>
          <w:noProof/>
        </w:rPr>
        <w:drawing>
          <wp:anchor distT="0" distB="0" distL="114300" distR="114300" simplePos="0" relativeHeight="252815360" behindDoc="0" locked="0" layoutInCell="1" allowOverlap="1" wp14:anchorId="418204DD" wp14:editId="7B0E91AC">
            <wp:simplePos x="0" y="0"/>
            <wp:positionH relativeFrom="margin">
              <wp:align>left</wp:align>
            </wp:positionH>
            <wp:positionV relativeFrom="paragraph">
              <wp:posOffset>7594</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DE1661">
        <w:rPr>
          <w:b/>
        </w:rPr>
        <w:t>IMPORTANT</w:t>
      </w:r>
    </w:p>
    <w:p w14:paraId="0512119E" w14:textId="721F8464" w:rsidR="001E61AF" w:rsidRPr="00DE1661" w:rsidRDefault="001E61AF" w:rsidP="00D83239">
      <w:pPr>
        <w:pBdr>
          <w:bottom w:val="single" w:sz="4" w:space="1" w:color="auto"/>
        </w:pBdr>
        <w:spacing w:beforeLines="20" w:before="48" w:afterLines="20" w:after="48"/>
        <w:ind w:left="284"/>
      </w:pPr>
      <w:r w:rsidRPr="00DE1661">
        <w:t xml:space="preserve">Before connecting </w:t>
      </w:r>
      <w:r w:rsidR="00D83239" w:rsidRPr="00DE1661">
        <w:t xml:space="preserve">the </w:t>
      </w:r>
      <w:r w:rsidRPr="00DE1661">
        <w:t>wires, ensure the following requirements are met:</w:t>
      </w:r>
    </w:p>
    <w:p w14:paraId="213A9E70" w14:textId="070BE4EB"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 xml:space="preserve">Use </w:t>
      </w:r>
      <w:r w:rsidR="00663003" w:rsidRPr="00DE1661">
        <w:t xml:space="preserve">75 </w:t>
      </w:r>
      <w:r w:rsidRPr="00DE1661">
        <w:t>°C copper wire only.</w:t>
      </w:r>
    </w:p>
    <w:p w14:paraId="60DCF67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circuit breaker at the panel must be off.</w:t>
      </w:r>
    </w:p>
    <w:p w14:paraId="17E7D7E9"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MaxiCharger must be grounded to true earth.</w:t>
      </w:r>
    </w:p>
    <w:p w14:paraId="3452C8EE"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An insulated grounding conductor must be installed as part of the branch circuit that supplies the MaxiCharger.</w:t>
      </w:r>
    </w:p>
    <w:p w14:paraId="66F330A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grounding conductor should be grounded to earth at the service equipment or, when supplied by a separately derived system, at the supply transformer.</w:t>
      </w:r>
    </w:p>
    <w:p w14:paraId="3AB4C89B" w14:textId="1A9E1025"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All connections must comply with all local codes and ordinances.</w:t>
      </w:r>
    </w:p>
    <w:p w14:paraId="3648EFFB" w14:textId="1AEFB4AF" w:rsidR="000C1C89" w:rsidRPr="000C1C89" w:rsidRDefault="000C1C89" w:rsidP="00586611">
      <w:pPr>
        <w:ind w:left="0"/>
        <w:rPr>
          <w:rFonts w:eastAsia="宋体"/>
          <w:bCs/>
          <w:kern w:val="0"/>
          <w:szCs w:val="20"/>
        </w:rPr>
      </w:pPr>
    </w:p>
    <w:p w14:paraId="340CBD0E" w14:textId="77777777" w:rsidR="000C1C89" w:rsidRPr="007B61B8" w:rsidRDefault="000C1C89" w:rsidP="000C1C89">
      <w:pPr>
        <w:pStyle w:val="3"/>
        <w:spacing w:before="240"/>
      </w:pPr>
      <w:bookmarkStart w:id="230" w:name="_Toc133150454"/>
      <w:r w:rsidRPr="007B61B8">
        <w:t>AC Input Cable Information</w:t>
      </w:r>
      <w:bookmarkEnd w:id="230"/>
    </w:p>
    <w:tbl>
      <w:tblPr>
        <w:tblStyle w:val="af0"/>
        <w:tblW w:w="5000" w:type="pct"/>
        <w:tblLook w:val="04A0" w:firstRow="1" w:lastRow="0" w:firstColumn="1" w:lastColumn="0" w:noHBand="0" w:noVBand="1"/>
      </w:tblPr>
      <w:tblGrid>
        <w:gridCol w:w="1722"/>
        <w:gridCol w:w="1354"/>
        <w:gridCol w:w="1318"/>
        <w:gridCol w:w="1473"/>
        <w:gridCol w:w="1381"/>
      </w:tblGrid>
      <w:tr w:rsidR="00ED75CE" w:rsidRPr="007B61B8" w14:paraId="67017F16" w14:textId="77777777" w:rsidTr="00ED75CE">
        <w:tc>
          <w:tcPr>
            <w:tcW w:w="1188" w:type="pct"/>
            <w:vAlign w:val="center"/>
          </w:tcPr>
          <w:p w14:paraId="3E9418B6" w14:textId="2FE4BD66" w:rsidR="00ED75CE" w:rsidRPr="007B61B8" w:rsidRDefault="00ED75CE" w:rsidP="000C1C89">
            <w:pPr>
              <w:pStyle w:val="BodytextUserManual"/>
              <w:spacing w:before="120" w:after="120"/>
              <w:ind w:left="0"/>
              <w:rPr>
                <w:b/>
              </w:rPr>
            </w:pPr>
            <w:r w:rsidRPr="007B61B8">
              <w:rPr>
                <w:rFonts w:hint="eastAsia"/>
                <w:b/>
              </w:rPr>
              <w:t>M</w:t>
            </w:r>
            <w:r w:rsidRPr="007B61B8">
              <w:rPr>
                <w:b/>
              </w:rPr>
              <w:t>axiCharger (kW)</w:t>
            </w:r>
          </w:p>
        </w:tc>
        <w:tc>
          <w:tcPr>
            <w:tcW w:w="934" w:type="pct"/>
            <w:vAlign w:val="center"/>
          </w:tcPr>
          <w:p w14:paraId="598F4247" w14:textId="2D73626F" w:rsidR="00ED75CE" w:rsidRPr="007B61B8" w:rsidRDefault="00ED75CE" w:rsidP="00DE134F">
            <w:pPr>
              <w:pStyle w:val="BodytextUserManual"/>
              <w:spacing w:before="120" w:after="120"/>
              <w:ind w:left="0"/>
              <w:jc w:val="left"/>
              <w:rPr>
                <w:b/>
              </w:rPr>
            </w:pPr>
            <w:r w:rsidRPr="007B61B8">
              <w:rPr>
                <w:rFonts w:hint="eastAsia"/>
                <w:b/>
              </w:rPr>
              <w:t>P</w:t>
            </w:r>
            <w:r w:rsidRPr="007B61B8">
              <w:rPr>
                <w:b/>
              </w:rPr>
              <w:t>ower Input Voltage</w:t>
            </w:r>
          </w:p>
        </w:tc>
        <w:tc>
          <w:tcPr>
            <w:tcW w:w="909" w:type="pct"/>
            <w:vAlign w:val="center"/>
          </w:tcPr>
          <w:p w14:paraId="67EE839E" w14:textId="06AE27A0" w:rsidR="00ED75CE" w:rsidRPr="007B61B8" w:rsidRDefault="00ED75CE" w:rsidP="00DE134F">
            <w:pPr>
              <w:pStyle w:val="BodytextUserManual"/>
              <w:spacing w:before="120" w:after="120"/>
              <w:ind w:left="0"/>
              <w:jc w:val="left"/>
              <w:rPr>
                <w:b/>
              </w:rPr>
            </w:pPr>
            <w:r w:rsidRPr="007B61B8">
              <w:rPr>
                <w:rFonts w:hint="eastAsia"/>
                <w:b/>
              </w:rPr>
              <w:t>M</w:t>
            </w:r>
            <w:r w:rsidRPr="007B61B8">
              <w:rPr>
                <w:b/>
              </w:rPr>
              <w:t>ax. Input Current</w:t>
            </w:r>
          </w:p>
        </w:tc>
        <w:tc>
          <w:tcPr>
            <w:tcW w:w="1016" w:type="pct"/>
            <w:vAlign w:val="center"/>
          </w:tcPr>
          <w:p w14:paraId="443C3ED5" w14:textId="01820D07" w:rsidR="00ED75CE" w:rsidRPr="007B61B8" w:rsidRDefault="00ED75CE" w:rsidP="00DE134F">
            <w:pPr>
              <w:pStyle w:val="BodytextUserManual"/>
              <w:spacing w:before="120" w:after="120"/>
              <w:ind w:left="0"/>
              <w:jc w:val="left"/>
              <w:rPr>
                <w:b/>
              </w:rPr>
            </w:pPr>
            <w:r w:rsidRPr="007B61B8">
              <w:rPr>
                <w:rFonts w:hint="eastAsia"/>
                <w:b/>
              </w:rPr>
              <w:t>W</w:t>
            </w:r>
            <w:r w:rsidRPr="007B61B8">
              <w:rPr>
                <w:b/>
              </w:rPr>
              <w:t>ire Gauge Size</w:t>
            </w:r>
          </w:p>
        </w:tc>
        <w:tc>
          <w:tcPr>
            <w:tcW w:w="953" w:type="pct"/>
            <w:vAlign w:val="center"/>
          </w:tcPr>
          <w:p w14:paraId="56434393" w14:textId="752359F5" w:rsidR="00ED75CE" w:rsidRPr="007B61B8" w:rsidRDefault="00ED75CE" w:rsidP="00DE134F">
            <w:pPr>
              <w:pStyle w:val="BodytextUserManual"/>
              <w:spacing w:before="120" w:after="120"/>
              <w:ind w:left="0"/>
              <w:jc w:val="left"/>
              <w:rPr>
                <w:b/>
              </w:rPr>
            </w:pPr>
            <w:r w:rsidRPr="007B61B8">
              <w:rPr>
                <w:rFonts w:hint="eastAsia"/>
                <w:b/>
              </w:rPr>
              <w:t>C</w:t>
            </w:r>
            <w:r w:rsidRPr="007B61B8">
              <w:rPr>
                <w:b/>
              </w:rPr>
              <w:t>able Lug Size</w:t>
            </w:r>
          </w:p>
        </w:tc>
      </w:tr>
      <w:tr w:rsidR="00ED75CE" w14:paraId="32BBB519" w14:textId="77777777" w:rsidTr="00ED75CE">
        <w:tc>
          <w:tcPr>
            <w:tcW w:w="1188" w:type="pct"/>
            <w:vAlign w:val="center"/>
          </w:tcPr>
          <w:p w14:paraId="4D270622" w14:textId="068B7234" w:rsidR="00ED75CE" w:rsidRPr="007B61B8" w:rsidRDefault="00ED75CE" w:rsidP="000C1C89">
            <w:pPr>
              <w:pStyle w:val="BodytextUserManual"/>
              <w:spacing w:before="120" w:after="120"/>
              <w:ind w:left="0"/>
            </w:pPr>
            <w:r w:rsidRPr="007B61B8">
              <w:rPr>
                <w:rFonts w:hint="eastAsia"/>
              </w:rPr>
              <w:t>4</w:t>
            </w:r>
            <w:r w:rsidRPr="007B61B8">
              <w:t>0 kW</w:t>
            </w:r>
          </w:p>
        </w:tc>
        <w:tc>
          <w:tcPr>
            <w:tcW w:w="934" w:type="pct"/>
            <w:vAlign w:val="center"/>
          </w:tcPr>
          <w:p w14:paraId="680124CB" w14:textId="5284D688" w:rsidR="00ED75CE" w:rsidRPr="007B61B8" w:rsidRDefault="00ED75CE" w:rsidP="000C1C89">
            <w:pPr>
              <w:pStyle w:val="BodytextUserManual"/>
              <w:spacing w:before="120" w:after="120"/>
              <w:ind w:left="0"/>
            </w:pPr>
            <w:r w:rsidRPr="007B61B8">
              <w:rPr>
                <w:rFonts w:hint="eastAsia"/>
              </w:rPr>
              <w:t>4</w:t>
            </w:r>
            <w:r w:rsidRPr="007B61B8">
              <w:t>00 V</w:t>
            </w:r>
          </w:p>
        </w:tc>
        <w:tc>
          <w:tcPr>
            <w:tcW w:w="909" w:type="pct"/>
            <w:vAlign w:val="center"/>
          </w:tcPr>
          <w:p w14:paraId="0EED67D3" w14:textId="5680D340" w:rsidR="00ED75CE" w:rsidRPr="007B61B8" w:rsidRDefault="00ED75CE" w:rsidP="000C1C89">
            <w:pPr>
              <w:pStyle w:val="BodytextUserManual"/>
              <w:spacing w:before="120" w:after="120"/>
              <w:ind w:left="0"/>
              <w:rPr>
                <w:color w:val="FF0000"/>
              </w:rPr>
            </w:pPr>
            <w:r w:rsidRPr="007B61B8">
              <w:t>75 A</w:t>
            </w:r>
          </w:p>
        </w:tc>
        <w:tc>
          <w:tcPr>
            <w:tcW w:w="1016" w:type="pct"/>
            <w:vAlign w:val="center"/>
          </w:tcPr>
          <w:p w14:paraId="44B4C898" w14:textId="3F8E4DF4" w:rsidR="00ED75CE" w:rsidRPr="007B61B8" w:rsidRDefault="00ED75CE" w:rsidP="000C1C89">
            <w:pPr>
              <w:pStyle w:val="BodytextUserManual"/>
              <w:spacing w:before="120" w:after="120"/>
              <w:ind w:left="0"/>
              <w:jc w:val="left"/>
            </w:pPr>
            <w:r w:rsidRPr="007B61B8">
              <w:t xml:space="preserve">5 x </w:t>
            </w:r>
            <w:r w:rsidRPr="007B61B8">
              <w:rPr>
                <w:rFonts w:hint="eastAsia"/>
              </w:rPr>
              <w:t>1</w:t>
            </w:r>
            <w:r w:rsidRPr="007B61B8">
              <w:t>6 mm</w:t>
            </w:r>
            <w:r w:rsidRPr="007B61B8">
              <w:rPr>
                <w:vertAlign w:val="superscript"/>
              </w:rPr>
              <w:t>2</w:t>
            </w:r>
          </w:p>
        </w:tc>
        <w:tc>
          <w:tcPr>
            <w:tcW w:w="953" w:type="pct"/>
            <w:vAlign w:val="center"/>
          </w:tcPr>
          <w:p w14:paraId="668038DF" w14:textId="2F07DDF4" w:rsidR="00ED75CE" w:rsidRPr="007B61B8" w:rsidRDefault="00ED75CE" w:rsidP="000C1C89">
            <w:pPr>
              <w:pStyle w:val="BodytextUserManual"/>
              <w:spacing w:before="120" w:after="120"/>
              <w:ind w:left="0"/>
            </w:pPr>
            <w:r w:rsidRPr="007B61B8">
              <w:rPr>
                <w:rFonts w:hint="eastAsia"/>
              </w:rPr>
              <w:t>E</w:t>
            </w:r>
            <w:r w:rsidRPr="007B61B8">
              <w:t>VN16-18</w:t>
            </w:r>
          </w:p>
        </w:tc>
      </w:tr>
    </w:tbl>
    <w:p w14:paraId="147089AE" w14:textId="1B4495B5" w:rsidR="000C1C89" w:rsidRDefault="000C1C89" w:rsidP="000C1C89">
      <w:pPr>
        <w:ind w:left="0"/>
      </w:pPr>
    </w:p>
    <w:p w14:paraId="2AFD2C27" w14:textId="0FFE0F2B" w:rsidR="000C1C89" w:rsidRPr="000C1C89" w:rsidRDefault="000C1C89" w:rsidP="000C1C89">
      <w:r>
        <w:br w:type="page"/>
      </w:r>
    </w:p>
    <w:p w14:paraId="735B3DF2" w14:textId="3A23C8AB" w:rsidR="001E61AF" w:rsidRPr="00DE1661" w:rsidRDefault="00AB58E4" w:rsidP="00AB58E4">
      <w:pPr>
        <w:pStyle w:val="3"/>
        <w:spacing w:before="240"/>
      </w:pPr>
      <w:bookmarkStart w:id="231" w:name="_Toc133150455"/>
      <w:r w:rsidRPr="00DE1661">
        <w:lastRenderedPageBreak/>
        <w:t>Opening the Door</w:t>
      </w:r>
      <w:bookmarkEnd w:id="231"/>
    </w:p>
    <w:p w14:paraId="5F87AE58" w14:textId="1265C3EA" w:rsidR="007F26CE" w:rsidRPr="00DE1661" w:rsidRDefault="00B80D0B" w:rsidP="00923E67">
      <w:pPr>
        <w:pStyle w:val="ad"/>
        <w:widowControl w:val="0"/>
        <w:numPr>
          <w:ilvl w:val="0"/>
          <w:numId w:val="24"/>
        </w:numPr>
        <w:spacing w:line="220" w:lineRule="exact"/>
        <w:ind w:left="641" w:hanging="357"/>
      </w:pPr>
      <w:r w:rsidRPr="00DE1661">
        <w:t>Remove</w:t>
      </w:r>
      <w:r w:rsidR="001E61AF" w:rsidRPr="00DE1661">
        <w:t xml:space="preserve"> </w:t>
      </w:r>
      <w:r w:rsidR="007F26CE" w:rsidRPr="00DE1661">
        <w:t>the six M5</w:t>
      </w:r>
      <w:r w:rsidR="008F17FD" w:rsidRPr="00DE1661">
        <w:t xml:space="preserve"> x 20</w:t>
      </w:r>
      <w:r w:rsidR="007F26CE" w:rsidRPr="00DE1661">
        <w:t xml:space="preserve"> screws</w:t>
      </w:r>
      <w:r w:rsidR="00F00AA2" w:rsidRPr="00DE1661">
        <w:t xml:space="preserve"> </w:t>
      </w:r>
      <w:r w:rsidR="007F26CE" w:rsidRPr="00DE1661">
        <w:t>on the right</w:t>
      </w:r>
      <w:r w:rsidR="008F17FD" w:rsidRPr="00DE1661">
        <w:t xml:space="preserve"> side of the MaxiCharger using the</w:t>
      </w:r>
      <w:r w:rsidR="007F26CE" w:rsidRPr="00DE1661">
        <w:t xml:space="preserve"> T25 Torx screwdriver to remove the </w:t>
      </w:r>
      <w:r w:rsidR="00F00AA2" w:rsidRPr="00DE1661">
        <w:t xml:space="preserve">side </w:t>
      </w:r>
      <w:r w:rsidR="009D3249" w:rsidRPr="00DE1661">
        <w:t>cover</w:t>
      </w:r>
      <w:r w:rsidR="00F00AA2" w:rsidRPr="00DE1661">
        <w:t xml:space="preserve"> (</w:t>
      </w:r>
      <w:r w:rsidR="008F17FD" w:rsidRPr="00DE1661">
        <w:rPr>
          <w:b/>
        </w:rPr>
        <w:t>A</w:t>
      </w:r>
      <w:r w:rsidR="00F00AA2" w:rsidRPr="00DE1661">
        <w:t>). Set them aside.</w:t>
      </w:r>
    </w:p>
    <w:p w14:paraId="3C559103" w14:textId="44C2E576"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03E9C493" wp14:editId="7350D846">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0E647164" w14:textId="178DFD75" w:rsidR="001E61AF" w:rsidRPr="00DE1661" w:rsidRDefault="00B80D0B" w:rsidP="00923E67">
      <w:pPr>
        <w:pStyle w:val="ad"/>
        <w:widowControl w:val="0"/>
        <w:numPr>
          <w:ilvl w:val="0"/>
          <w:numId w:val="24"/>
        </w:numPr>
        <w:spacing w:line="220" w:lineRule="exact"/>
        <w:ind w:left="641" w:hanging="357"/>
      </w:pPr>
      <w:r w:rsidRPr="00DE1661">
        <w:t>Loosen</w:t>
      </w:r>
      <w:r w:rsidR="007F26CE" w:rsidRPr="00DE1661">
        <w:t xml:space="preserve"> </w:t>
      </w:r>
      <w:r w:rsidR="002816C0" w:rsidRPr="00DE1661">
        <w:t>the two M8</w:t>
      </w:r>
      <w:r w:rsidR="001E61AF" w:rsidRPr="00DE1661">
        <w:t xml:space="preserve"> </w:t>
      </w:r>
      <w:r w:rsidR="002816C0" w:rsidRPr="00DE1661">
        <w:t>hex</w:t>
      </w:r>
      <w:r w:rsidR="001E61AF" w:rsidRPr="00DE1661">
        <w:t xml:space="preserve"> screws</w:t>
      </w:r>
      <w:r w:rsidR="002816C0" w:rsidRPr="00DE1661">
        <w:t xml:space="preserve"> (</w:t>
      </w:r>
      <w:r w:rsidR="002816C0" w:rsidRPr="00DE1661">
        <w:rPr>
          <w:b/>
        </w:rPr>
        <w:t>A</w:t>
      </w:r>
      <w:r w:rsidR="002816C0" w:rsidRPr="00DE1661">
        <w:t xml:space="preserve">) using the hex key </w:t>
      </w:r>
      <w:r w:rsidR="00F00AA2" w:rsidRPr="00DE1661">
        <w:t>and</w:t>
      </w:r>
      <w:r w:rsidR="001E61AF" w:rsidRPr="00DE1661">
        <w:t xml:space="preserve"> open the </w:t>
      </w:r>
      <w:r w:rsidR="009F4593" w:rsidRPr="00DE1661">
        <w:t>front</w:t>
      </w:r>
      <w:r w:rsidR="001E61AF" w:rsidRPr="00DE1661">
        <w:t xml:space="preserve"> door.</w:t>
      </w:r>
      <w:r w:rsidR="00F00AA2" w:rsidRPr="00DE1661">
        <w:t xml:space="preserve"> </w:t>
      </w:r>
    </w:p>
    <w:p w14:paraId="0A2103C9" w14:textId="588C223F"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Default="00AB58E4" w:rsidP="00AB58E4">
      <w:pPr>
        <w:pStyle w:val="3"/>
        <w:spacing w:before="240"/>
      </w:pPr>
      <w:bookmarkStart w:id="232" w:name="_Toc133150456"/>
      <w:r w:rsidRPr="00DE1661">
        <w:lastRenderedPageBreak/>
        <w:t xml:space="preserve">Connecting the </w:t>
      </w:r>
      <w:r w:rsidR="005E65AE" w:rsidRPr="00DE1661">
        <w:t xml:space="preserve">AC </w:t>
      </w:r>
      <w:r w:rsidRPr="00DE1661">
        <w:t>Input Cable</w:t>
      </w:r>
      <w:bookmarkEnd w:id="232"/>
    </w:p>
    <w:p w14:paraId="26A70199" w14:textId="214689C9" w:rsidR="00793A06" w:rsidRPr="0096324F" w:rsidRDefault="00793A06" w:rsidP="00793A06">
      <w:pPr>
        <w:pStyle w:val="BodytextUserManual"/>
        <w:pBdr>
          <w:top w:val="single" w:sz="4" w:space="1" w:color="auto"/>
          <w:bottom w:val="single" w:sz="4" w:space="1" w:color="auto"/>
        </w:pBdr>
        <w:spacing w:beforeLines="20" w:before="48" w:afterLines="20" w:after="48"/>
        <w:rPr>
          <w:b/>
        </w:rPr>
      </w:pPr>
      <w:r w:rsidRPr="0096324F">
        <w:rPr>
          <w:b/>
          <w:noProof/>
        </w:rPr>
        <w:drawing>
          <wp:anchor distT="0" distB="0" distL="114300" distR="114300" simplePos="0" relativeHeight="252882944" behindDoc="0" locked="0" layoutInCell="1" allowOverlap="1" wp14:anchorId="2A20B565" wp14:editId="714E5CA1">
            <wp:simplePos x="0" y="0"/>
            <wp:positionH relativeFrom="margin">
              <wp:align>left</wp:align>
            </wp:positionH>
            <wp:positionV relativeFrom="paragraph">
              <wp:posOffset>25400</wp:posOffset>
            </wp:positionV>
            <wp:extent cx="143510" cy="14351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6324F">
        <w:rPr>
          <w:rFonts w:hint="eastAsia"/>
          <w:b/>
        </w:rPr>
        <w:t>N</w:t>
      </w:r>
      <w:r w:rsidRPr="0096324F">
        <w:rPr>
          <w:b/>
        </w:rPr>
        <w:t>OTE</w:t>
      </w:r>
    </w:p>
    <w:p w14:paraId="5DA3DADD" w14:textId="661B6938" w:rsidR="00793A06" w:rsidRPr="00DE1661" w:rsidRDefault="00793A06" w:rsidP="00793A06">
      <w:pPr>
        <w:pStyle w:val="BodytextUserManual"/>
        <w:pBdr>
          <w:top w:val="single" w:sz="4" w:space="1" w:color="auto"/>
          <w:bottom w:val="single" w:sz="4" w:space="1" w:color="auto"/>
        </w:pBdr>
        <w:spacing w:beforeLines="20" w:before="48" w:afterLines="20" w:after="48"/>
      </w:pPr>
      <w:r w:rsidRPr="0096324F">
        <w:t xml:space="preserve">Connect the </w:t>
      </w:r>
      <w:r w:rsidR="00782744" w:rsidRPr="0096324F">
        <w:t xml:space="preserve">provided </w:t>
      </w:r>
      <w:r w:rsidRPr="0096324F">
        <w:t>industrial plug</w:t>
      </w:r>
      <w:r w:rsidR="00100C10" w:rsidRPr="0096324F">
        <w:t xml:space="preserve"> </w:t>
      </w:r>
      <w:r w:rsidR="0096324F">
        <w:rPr>
          <w:rFonts w:hint="eastAsia"/>
        </w:rPr>
        <w:t>(</w:t>
      </w:r>
      <w:r w:rsidR="0096324F">
        <w:t xml:space="preserve">with </w:t>
      </w:r>
      <w:r w:rsidR="00100C10" w:rsidRPr="0096324F">
        <w:t>cable</w:t>
      </w:r>
      <w:r w:rsidR="0096324F">
        <w:t>)</w:t>
      </w:r>
      <w:r w:rsidRPr="0096324F">
        <w:t xml:space="preserve"> to the terminal block inside the MaxiCharger for the MaxiCharger and Trolley.</w:t>
      </w:r>
      <w:r w:rsidR="00782744">
        <w:t xml:space="preserve"> Follow the steps below to connect the industrial plug (with cable).</w:t>
      </w:r>
    </w:p>
    <w:p w14:paraId="7FF32EC2" w14:textId="5D6515A8" w:rsidR="007F26CE" w:rsidRPr="007B61B8" w:rsidRDefault="00B80D0B" w:rsidP="00923E67">
      <w:pPr>
        <w:pStyle w:val="ad"/>
        <w:widowControl w:val="0"/>
        <w:numPr>
          <w:ilvl w:val="0"/>
          <w:numId w:val="50"/>
        </w:numPr>
        <w:spacing w:line="220" w:lineRule="exact"/>
      </w:pPr>
      <w:r w:rsidRPr="007B61B8">
        <w:t>Loosen</w:t>
      </w:r>
      <w:r w:rsidR="007F26CE" w:rsidRPr="007B61B8">
        <w:t xml:space="preserve"> the </w:t>
      </w:r>
      <w:r w:rsidR="00881435" w:rsidRPr="007B61B8">
        <w:t>five</w:t>
      </w:r>
      <w:r w:rsidR="007F26CE" w:rsidRPr="007B61B8">
        <w:t xml:space="preserve"> M6 nuts </w:t>
      </w:r>
      <w:r w:rsidR="00782744">
        <w:t xml:space="preserve">using </w:t>
      </w:r>
      <w:r w:rsidR="00881435" w:rsidRPr="007B61B8">
        <w:t xml:space="preserve">a 10 mm socket wrench </w:t>
      </w:r>
      <w:r w:rsidR="007F26CE" w:rsidRPr="007B61B8">
        <w:t>to remove the insulating barrier</w:t>
      </w:r>
      <w:r w:rsidR="009D3249" w:rsidRPr="007B61B8">
        <w:t xml:space="preserve"> (</w:t>
      </w:r>
      <w:r w:rsidR="009D3249" w:rsidRPr="007B61B8">
        <w:rPr>
          <w:b/>
        </w:rPr>
        <w:t>A</w:t>
      </w:r>
      <w:r w:rsidR="00F00AA2" w:rsidRPr="007B61B8">
        <w:t>) and set them aside</w:t>
      </w:r>
      <w:r w:rsidR="007F26CE" w:rsidRPr="007B61B8">
        <w:t>.</w:t>
      </w:r>
    </w:p>
    <w:p w14:paraId="70148D90" w14:textId="6E500D25" w:rsidR="007F26CE" w:rsidRPr="00DE1661" w:rsidRDefault="00F00AA2" w:rsidP="00881435">
      <w:pPr>
        <w:pStyle w:val="ad"/>
        <w:widowControl w:val="0"/>
        <w:spacing w:before="240" w:line="480" w:lineRule="auto"/>
        <w:ind w:left="641"/>
        <w:jc w:val="left"/>
      </w:pPr>
      <w:r w:rsidRPr="00DE1661">
        <w:rPr>
          <w:noProof/>
        </w:rPr>
        <w:drawing>
          <wp:inline distT="0" distB="0" distL="0" distR="0" wp14:anchorId="10152494" wp14:editId="24BCEA3A">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544CF332" w14:textId="1B8A2376" w:rsidR="001E61AF" w:rsidRPr="00DE1661" w:rsidRDefault="001E61AF" w:rsidP="00923E67">
      <w:pPr>
        <w:pStyle w:val="ad"/>
        <w:widowControl w:val="0"/>
        <w:numPr>
          <w:ilvl w:val="0"/>
          <w:numId w:val="50"/>
        </w:numPr>
        <w:spacing w:line="220" w:lineRule="exact"/>
        <w:ind w:left="641" w:hanging="357"/>
      </w:pPr>
      <w:r w:rsidRPr="00DE1661">
        <w:t>Pull the wires and guide them through the bottom AC inlet hole.</w:t>
      </w:r>
    </w:p>
    <w:p w14:paraId="271AA8BF" w14:textId="6283D9E1" w:rsidR="001E61AF" w:rsidRPr="00DE1661" w:rsidRDefault="00F00AA2" w:rsidP="00923E67">
      <w:pPr>
        <w:pStyle w:val="ad"/>
        <w:widowControl w:val="0"/>
        <w:numPr>
          <w:ilvl w:val="0"/>
          <w:numId w:val="50"/>
        </w:numPr>
        <w:spacing w:line="220" w:lineRule="exact"/>
        <w:ind w:left="641" w:hanging="357"/>
      </w:pPr>
      <w:r w:rsidRPr="00DE1661">
        <w:t xml:space="preserve">Use a wire stripper to remove </w:t>
      </w:r>
      <w:r w:rsidR="00424BB4" w:rsidRPr="00DE1661">
        <w:rPr>
          <w:color w:val="000000" w:themeColor="text1"/>
        </w:rPr>
        <w:t>an appropriate length</w:t>
      </w:r>
      <w:r w:rsidR="001E61AF" w:rsidRPr="00DE1661">
        <w:t xml:space="preserve"> of the insulation from the end </w:t>
      </w:r>
      <w:r w:rsidR="00AB58E4" w:rsidRPr="00DE1661">
        <w:t xml:space="preserve">of </w:t>
      </w:r>
      <w:r w:rsidR="00D83239" w:rsidRPr="00DE1661">
        <w:t>the</w:t>
      </w:r>
      <w:r w:rsidR="001E61AF" w:rsidRPr="00DE1661">
        <w:t xml:space="preserve"> wire</w:t>
      </w:r>
      <w:r w:rsidR="00AB58E4" w:rsidRPr="00DE1661">
        <w:t>s</w:t>
      </w:r>
      <w:r w:rsidR="001E61AF" w:rsidRPr="00DE1661">
        <w:t xml:space="preserve">. </w:t>
      </w:r>
      <w:r w:rsidR="00AB58E4" w:rsidRPr="00DE1661">
        <w:t xml:space="preserve">Ensure the stripped length is compatible with </w:t>
      </w:r>
      <w:r w:rsidR="00D83239" w:rsidRPr="00DE1661">
        <w:t xml:space="preserve">the </w:t>
      </w:r>
      <w:r w:rsidR="00AB58E4" w:rsidRPr="00DE1661">
        <w:t>cable lugs.</w:t>
      </w:r>
    </w:p>
    <w:p w14:paraId="44C86A39" w14:textId="2531F4A9" w:rsidR="00AB58E4" w:rsidRPr="00DE1661" w:rsidRDefault="001E61AF" w:rsidP="00923E67">
      <w:pPr>
        <w:pStyle w:val="ad"/>
        <w:widowControl w:val="0"/>
        <w:numPr>
          <w:ilvl w:val="0"/>
          <w:numId w:val="50"/>
        </w:numPr>
        <w:spacing w:line="220" w:lineRule="exact"/>
        <w:ind w:left="641" w:hanging="357"/>
      </w:pPr>
      <w:r w:rsidRPr="00DE1661">
        <w:t xml:space="preserve">Use </w:t>
      </w:r>
      <w:r w:rsidR="00F00AA2" w:rsidRPr="00DE1661">
        <w:t>the crimping tool to attach the</w:t>
      </w:r>
      <w:r w:rsidR="00F00AA2" w:rsidRPr="00DE1661">
        <w:rPr>
          <w:color w:val="FF0000"/>
        </w:rPr>
        <w:t xml:space="preserve"> </w:t>
      </w:r>
      <w:r w:rsidR="00F00AA2" w:rsidRPr="00DE1661">
        <w:t>cable lug</w:t>
      </w:r>
      <w:r w:rsidR="00D83239" w:rsidRPr="00DE1661">
        <w:t>s</w:t>
      </w:r>
      <w:r w:rsidRPr="00DE1661">
        <w:t xml:space="preserve"> to the end of the wire</w:t>
      </w:r>
      <w:r w:rsidR="00AB58E4" w:rsidRPr="00DE1661">
        <w:t>s</w:t>
      </w:r>
      <w:r w:rsidRPr="00DE1661">
        <w:t>.</w:t>
      </w:r>
    </w:p>
    <w:p w14:paraId="6F72E5FF" w14:textId="6D7F9609" w:rsidR="0092418D" w:rsidRPr="00DE1661" w:rsidRDefault="0092418D" w:rsidP="0092418D">
      <w:pPr>
        <w:pStyle w:val="ad"/>
        <w:widowControl w:val="0"/>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612A4C0F" w14:textId="0CC6CE44" w:rsidR="0092418D" w:rsidRPr="00DE1661" w:rsidRDefault="0092418D" w:rsidP="0092418D">
      <w:pPr>
        <w:pStyle w:val="ad"/>
        <w:widowControl w:val="0"/>
        <w:pBdr>
          <w:top w:val="single" w:sz="4" w:space="1" w:color="auto"/>
          <w:bottom w:val="single" w:sz="4" w:space="1" w:color="auto"/>
        </w:pBdr>
        <w:spacing w:beforeLines="20" w:before="48" w:afterLines="20" w:after="48"/>
        <w:ind w:left="641"/>
      </w:pPr>
      <w:r w:rsidRPr="00DE1661">
        <w:t xml:space="preserve">The </w:t>
      </w:r>
      <w:r w:rsidR="00F26DA2">
        <w:t xml:space="preserve">industrial plug (with cable) </w:t>
      </w:r>
      <w:r w:rsidR="00D83239" w:rsidRPr="00DE1661">
        <w:t xml:space="preserve">can </w:t>
      </w:r>
      <w:r w:rsidRPr="00DE1661">
        <w:t xml:space="preserve">skip the Step </w:t>
      </w:r>
      <w:r w:rsidRPr="00DE1661">
        <w:rPr>
          <w:b/>
        </w:rPr>
        <w:t>3</w:t>
      </w:r>
      <w:r w:rsidRPr="00DE1661">
        <w:t xml:space="preserve"> and </w:t>
      </w:r>
      <w:r w:rsidRPr="00DE1661">
        <w:rPr>
          <w:b/>
        </w:rPr>
        <w:t>4</w:t>
      </w:r>
      <w:r w:rsidRPr="00DE1661">
        <w:t>.</w:t>
      </w:r>
    </w:p>
    <w:p w14:paraId="799B98A0" w14:textId="4AB641FC" w:rsidR="001E61AF" w:rsidRPr="00DE1661" w:rsidRDefault="00AB58E4" w:rsidP="00AB58E4">
      <w:r w:rsidRPr="00DE1661">
        <w:br w:type="page"/>
      </w:r>
    </w:p>
    <w:p w14:paraId="2ED30EE3" w14:textId="77777777" w:rsidR="00100C10" w:rsidRDefault="00100C10" w:rsidP="00100C10">
      <w:pPr>
        <w:widowControl w:val="0"/>
        <w:spacing w:line="220" w:lineRule="exact"/>
        <w:ind w:left="0"/>
      </w:pPr>
    </w:p>
    <w:p w14:paraId="579FE772" w14:textId="632B74C2" w:rsidR="001E61AF" w:rsidRPr="00DE1661" w:rsidRDefault="001E61AF" w:rsidP="00923E67">
      <w:pPr>
        <w:pStyle w:val="ad"/>
        <w:widowControl w:val="0"/>
        <w:numPr>
          <w:ilvl w:val="0"/>
          <w:numId w:val="50"/>
        </w:numPr>
        <w:spacing w:line="220" w:lineRule="exact"/>
        <w:ind w:left="641" w:hanging="357"/>
      </w:pPr>
      <w:r w:rsidRPr="00DE1661">
        <w:t>Loosen the M6 fastener using a 10 mm socket wrench</w:t>
      </w:r>
      <w:r w:rsidR="00AB58E4" w:rsidRPr="00DE1661">
        <w:t xml:space="preserve"> and connect the PE wire to the PE busbar (</w:t>
      </w:r>
      <w:r w:rsidR="00AB58E4" w:rsidRPr="00DE1661">
        <w:rPr>
          <w:b/>
        </w:rPr>
        <w:t>A</w:t>
      </w:r>
      <w:r w:rsidR="00AB58E4" w:rsidRPr="00DE1661">
        <w:t>)</w:t>
      </w:r>
      <w:r w:rsidRPr="00DE1661">
        <w:t>.</w:t>
      </w:r>
      <w:r w:rsidR="00AB58E4" w:rsidRPr="00DE1661">
        <w:t xml:space="preserve"> Reinsert the fastener and tighten it to </w:t>
      </w:r>
      <w:r w:rsidR="005F5265" w:rsidRPr="00DE1661">
        <w:rPr>
          <w:color w:val="000000" w:themeColor="text1"/>
        </w:rPr>
        <w:t>6</w:t>
      </w:r>
      <w:r w:rsidR="0096324F">
        <w:rPr>
          <w:color w:val="000000" w:themeColor="text1"/>
        </w:rPr>
        <w:t xml:space="preserve"> N</w:t>
      </w:r>
      <w:r w:rsidR="00AB58E4" w:rsidRPr="00DE1661">
        <w:rPr>
          <w:color w:val="000000" w:themeColor="text1"/>
        </w:rPr>
        <w:t>m</w:t>
      </w:r>
      <w:r w:rsidR="00AB58E4" w:rsidRPr="00DE1661">
        <w:t>.</w:t>
      </w:r>
    </w:p>
    <w:p w14:paraId="17A621B6" w14:textId="07CAEAE6" w:rsidR="001E61AF" w:rsidRPr="00DE1661" w:rsidRDefault="00AB58E4" w:rsidP="00923E67">
      <w:pPr>
        <w:pStyle w:val="ad"/>
        <w:widowControl w:val="0"/>
        <w:numPr>
          <w:ilvl w:val="0"/>
          <w:numId w:val="50"/>
        </w:numPr>
        <w:spacing w:line="220" w:lineRule="exact"/>
        <w:ind w:left="641" w:hanging="357"/>
      </w:pPr>
      <w:r w:rsidRPr="00DE1661">
        <w:t>Use a 13 mm wrench to l</w:t>
      </w:r>
      <w:r w:rsidR="00793A30" w:rsidRPr="00DE1661">
        <w:t>oosen</w:t>
      </w:r>
      <w:r w:rsidR="001E61AF" w:rsidRPr="00DE1661">
        <w:t xml:space="preserve"> the </w:t>
      </w:r>
      <w:r w:rsidR="00793A30" w:rsidRPr="00DE1661">
        <w:t xml:space="preserve">four </w:t>
      </w:r>
      <w:r w:rsidR="002816C0" w:rsidRPr="00DE1661">
        <w:t xml:space="preserve">M8 </w:t>
      </w:r>
      <w:r w:rsidR="001E61AF" w:rsidRPr="00DE1661">
        <w:t xml:space="preserve">fasteners </w:t>
      </w:r>
      <w:r w:rsidRPr="00DE1661">
        <w:t>and</w:t>
      </w:r>
      <w:r w:rsidR="001E61AF" w:rsidRPr="00DE1661">
        <w:t xml:space="preserve"> attach the wires to the connectors:</w:t>
      </w:r>
    </w:p>
    <w:p w14:paraId="43F36A96" w14:textId="77777777" w:rsidR="00AB58E4" w:rsidRPr="00DE1661" w:rsidRDefault="00AB58E4" w:rsidP="00923E67">
      <w:pPr>
        <w:pStyle w:val="ad"/>
        <w:widowControl w:val="0"/>
        <w:numPr>
          <w:ilvl w:val="0"/>
          <w:numId w:val="51"/>
        </w:numPr>
        <w:spacing w:line="220" w:lineRule="exact"/>
      </w:pPr>
      <w:r w:rsidRPr="00DE1661">
        <w:t xml:space="preserve">L1 wire to the connector </w:t>
      </w:r>
      <w:r w:rsidRPr="00DE1661">
        <w:rPr>
          <w:b/>
        </w:rPr>
        <w:t>B</w:t>
      </w:r>
    </w:p>
    <w:p w14:paraId="6C4CC804" w14:textId="77777777" w:rsidR="00AB58E4" w:rsidRPr="00DE1661" w:rsidRDefault="00AB58E4" w:rsidP="00923E67">
      <w:pPr>
        <w:pStyle w:val="ad"/>
        <w:widowControl w:val="0"/>
        <w:numPr>
          <w:ilvl w:val="0"/>
          <w:numId w:val="51"/>
        </w:numPr>
        <w:spacing w:line="220" w:lineRule="exact"/>
      </w:pPr>
      <w:r w:rsidRPr="00DE1661">
        <w:t xml:space="preserve">L2 wire to the connector </w:t>
      </w:r>
      <w:r w:rsidRPr="00DE1661">
        <w:rPr>
          <w:b/>
        </w:rPr>
        <w:t>C</w:t>
      </w:r>
    </w:p>
    <w:p w14:paraId="58A24540" w14:textId="77777777" w:rsidR="00AB58E4" w:rsidRPr="00DE1661" w:rsidRDefault="00AB58E4" w:rsidP="00923E67">
      <w:pPr>
        <w:pStyle w:val="ad"/>
        <w:widowControl w:val="0"/>
        <w:numPr>
          <w:ilvl w:val="0"/>
          <w:numId w:val="51"/>
        </w:numPr>
        <w:spacing w:line="220" w:lineRule="exact"/>
      </w:pPr>
      <w:r w:rsidRPr="00DE1661">
        <w:t xml:space="preserve">L3 wire to the connector </w:t>
      </w:r>
      <w:r w:rsidRPr="00DE1661">
        <w:rPr>
          <w:b/>
        </w:rPr>
        <w:t>D</w:t>
      </w:r>
    </w:p>
    <w:p w14:paraId="35A93C39" w14:textId="64479592" w:rsidR="00AB58E4" w:rsidRPr="00DE1661" w:rsidRDefault="00AB58E4" w:rsidP="00923E67">
      <w:pPr>
        <w:pStyle w:val="ad"/>
        <w:widowControl w:val="0"/>
        <w:numPr>
          <w:ilvl w:val="0"/>
          <w:numId w:val="51"/>
        </w:numPr>
        <w:spacing w:line="220" w:lineRule="exact"/>
      </w:pPr>
      <w:r w:rsidRPr="00DE1661">
        <w:t xml:space="preserve">N wire to the connector </w:t>
      </w:r>
      <w:r w:rsidRPr="00DE1661">
        <w:rPr>
          <w:b/>
        </w:rPr>
        <w:t>E</w:t>
      </w:r>
    </w:p>
    <w:p w14:paraId="01963BFA" w14:textId="188BF975" w:rsidR="00AB58E4" w:rsidRDefault="00AB58E4" w:rsidP="00923E67">
      <w:pPr>
        <w:pStyle w:val="ad"/>
        <w:widowControl w:val="0"/>
        <w:numPr>
          <w:ilvl w:val="0"/>
          <w:numId w:val="50"/>
        </w:numPr>
        <w:spacing w:line="220" w:lineRule="exact"/>
        <w:ind w:left="641" w:hanging="357"/>
      </w:pPr>
      <w:r w:rsidRPr="00DE1661">
        <w:t xml:space="preserve">Reinsert the </w:t>
      </w:r>
      <w:r w:rsidR="00702AED" w:rsidRPr="00DE1661">
        <w:t xml:space="preserve">M8 </w:t>
      </w:r>
      <w:r w:rsidRPr="00DE1661">
        <w:t xml:space="preserve">fasteners and tighten them to the torque </w:t>
      </w:r>
      <w:r w:rsidR="00883962" w:rsidRPr="00DE1661">
        <w:rPr>
          <w:color w:val="000000" w:themeColor="text1"/>
        </w:rPr>
        <w:t>6–</w:t>
      </w:r>
      <w:r w:rsidR="005F5265" w:rsidRPr="00DE1661">
        <w:rPr>
          <w:color w:val="000000" w:themeColor="text1"/>
        </w:rPr>
        <w:t>12</w:t>
      </w:r>
      <w:r w:rsidRPr="00DE1661">
        <w:rPr>
          <w:color w:val="000000" w:themeColor="text1"/>
        </w:rPr>
        <w:t xml:space="preserve"> Nm</w:t>
      </w:r>
      <w:r w:rsidRPr="00DE1661">
        <w:t>.</w:t>
      </w:r>
    </w:p>
    <w:p w14:paraId="4B017D52" w14:textId="1F3BCB7E" w:rsidR="00233F40" w:rsidRPr="00DE1661" w:rsidRDefault="00233F40" w:rsidP="00923E67">
      <w:pPr>
        <w:pStyle w:val="ad"/>
        <w:widowControl w:val="0"/>
        <w:numPr>
          <w:ilvl w:val="0"/>
          <w:numId w:val="50"/>
        </w:numPr>
        <w:spacing w:line="220" w:lineRule="exact"/>
        <w:ind w:left="641" w:hanging="357"/>
      </w:pPr>
      <w:r>
        <w:t>Reinstall the insulating barrier.</w:t>
      </w:r>
    </w:p>
    <w:p w14:paraId="7A220662" w14:textId="18AA8116" w:rsidR="00AB58E4" w:rsidRPr="00DE1661" w:rsidRDefault="00F00AA2" w:rsidP="00F26DA2">
      <w:pPr>
        <w:widowControl w:val="0"/>
        <w:spacing w:before="240" w:line="480" w:lineRule="auto"/>
        <w:ind w:left="284"/>
        <w:jc w:val="left"/>
      </w:pPr>
      <w:r w:rsidRPr="00DE1661">
        <w:rPr>
          <w:noProof/>
        </w:rPr>
        <w:drawing>
          <wp:inline distT="0" distB="0" distL="0" distR="0" wp14:anchorId="626D0D26" wp14:editId="23F6147F">
            <wp:extent cx="4463005" cy="319482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63005" cy="3194825"/>
                    </a:xfrm>
                    <a:prstGeom prst="rect">
                      <a:avLst/>
                    </a:prstGeom>
                  </pic:spPr>
                </pic:pic>
              </a:graphicData>
            </a:graphic>
          </wp:inline>
        </w:drawing>
      </w:r>
    </w:p>
    <w:p w14:paraId="7C16FB10" w14:textId="11CE2BF7" w:rsidR="009D3249" w:rsidRPr="00DE1661" w:rsidRDefault="00AB58E4" w:rsidP="00AB58E4">
      <w:r w:rsidRPr="00DE1661">
        <w:br w:type="page"/>
      </w:r>
    </w:p>
    <w:p w14:paraId="00B3E9CB" w14:textId="58538CCD" w:rsidR="000C561A" w:rsidRDefault="000C561A" w:rsidP="00953A43">
      <w:pPr>
        <w:pStyle w:val="2"/>
        <w:spacing w:before="240"/>
        <w:rPr>
          <w:rFonts w:cs="Arial"/>
        </w:rPr>
      </w:pPr>
      <w:bookmarkStart w:id="233" w:name="_Toc133150457"/>
      <w:r>
        <w:rPr>
          <w:rFonts w:cs="Arial"/>
        </w:rPr>
        <w:lastRenderedPageBreak/>
        <w:t xml:space="preserve">Connecting to the </w:t>
      </w:r>
      <w:r w:rsidR="0096324F">
        <w:rPr>
          <w:rFonts w:cs="Arial"/>
        </w:rPr>
        <w:t>Internet</w:t>
      </w:r>
      <w:bookmarkEnd w:id="233"/>
    </w:p>
    <w:p w14:paraId="049BFE65" w14:textId="44C04749" w:rsidR="000C561A" w:rsidRDefault="000C561A" w:rsidP="000C561A">
      <w:pPr>
        <w:pStyle w:val="BodytextUserManual"/>
        <w:spacing w:before="120" w:after="120"/>
      </w:pPr>
      <w:r w:rsidRPr="00B628A1">
        <w:t>The MaxiCharger can access the Internet via Ethernet Cable, Wi-Fi or cellular network. The</w:t>
      </w:r>
      <w:r w:rsidRPr="00B628A1">
        <w:rPr>
          <w:rFonts w:hint="eastAsia"/>
        </w:rPr>
        <w:t xml:space="preserve"> </w:t>
      </w:r>
      <w:r w:rsidRPr="00B628A1">
        <w:t>installation process vary among different Internet connections. Select the optimal method to connect the</w:t>
      </w:r>
      <w:r w:rsidRPr="00B628A1">
        <w:rPr>
          <w:rFonts w:hint="eastAsia"/>
        </w:rPr>
        <w:t xml:space="preserve"> </w:t>
      </w:r>
      <w:r w:rsidRPr="00B628A1">
        <w:t>Internet and follow the steps below accordingly.</w:t>
      </w:r>
    </w:p>
    <w:p w14:paraId="64DCA555" w14:textId="2D2B6077" w:rsidR="00DE7621" w:rsidRPr="00DE1661" w:rsidRDefault="000C561A" w:rsidP="000C561A">
      <w:pPr>
        <w:pStyle w:val="3"/>
        <w:spacing w:before="240"/>
      </w:pPr>
      <w:bookmarkStart w:id="234" w:name="_Toc133150458"/>
      <w:r>
        <w:t>Via</w:t>
      </w:r>
      <w:r w:rsidR="00DE7621" w:rsidRPr="00DE1661">
        <w:t xml:space="preserve"> the Ethernet Cable</w:t>
      </w:r>
      <w:bookmarkEnd w:id="234"/>
    </w:p>
    <w:p w14:paraId="1EA9B59A" w14:textId="7B829DCB" w:rsidR="007B6A62" w:rsidRPr="00DE1661" w:rsidRDefault="007B6A62" w:rsidP="007B6A62">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C740FF7" w14:textId="5186488A" w:rsidR="007B6A62" w:rsidRPr="00DE1661" w:rsidRDefault="00D83239" w:rsidP="007B6A62">
      <w:pPr>
        <w:pStyle w:val="BodytextUserManual"/>
        <w:pBdr>
          <w:top w:val="single" w:sz="4" w:space="1" w:color="auto"/>
          <w:bottom w:val="single" w:sz="4" w:space="1" w:color="auto"/>
        </w:pBdr>
        <w:spacing w:beforeLines="20" w:before="48" w:afterLines="20" w:after="48"/>
      </w:pPr>
      <w:r w:rsidRPr="00DE1661">
        <w:t xml:space="preserve">For </w:t>
      </w:r>
      <w:r w:rsidR="00782D46">
        <w:t xml:space="preserve">MaxiCharger and Trolley and </w:t>
      </w:r>
      <w:r w:rsidRPr="00DE1661">
        <w:t xml:space="preserve">MaxiCharger </w:t>
      </w:r>
      <w:r w:rsidR="00DE1661">
        <w:t xml:space="preserve">mounted on </w:t>
      </w:r>
      <w:r w:rsidRPr="00DE1661">
        <w:t xml:space="preserve">trolley, cellular data or Wi-Fi is preferred to access the Internet </w:t>
      </w:r>
      <w:r w:rsidR="008F17FD" w:rsidRPr="00DE1661">
        <w:t>for movability.</w:t>
      </w:r>
    </w:p>
    <w:p w14:paraId="38ADF03E" w14:textId="742D250A" w:rsidR="00B961B5" w:rsidRPr="00DE1661" w:rsidRDefault="00B961B5" w:rsidP="00923E67">
      <w:pPr>
        <w:pStyle w:val="BodytextUserManual"/>
        <w:numPr>
          <w:ilvl w:val="0"/>
          <w:numId w:val="48"/>
        </w:numPr>
        <w:spacing w:before="120" w:after="120"/>
      </w:pPr>
      <w:r w:rsidRPr="00DE1661">
        <w:t>Loosen the cable gland</w:t>
      </w:r>
      <w:r w:rsidR="009F4593" w:rsidRPr="00DE1661">
        <w:t xml:space="preserve"> (</w:t>
      </w:r>
      <w:r w:rsidR="009F4593" w:rsidRPr="00DE1661">
        <w:rPr>
          <w:b/>
        </w:rPr>
        <w:t>A</w:t>
      </w:r>
      <w:r w:rsidR="009F4593" w:rsidRPr="00DE1661">
        <w:t>)</w:t>
      </w:r>
      <w:r w:rsidRPr="00DE1661">
        <w:t>.</w:t>
      </w:r>
    </w:p>
    <w:p w14:paraId="3755B345" w14:textId="77777777" w:rsidR="00B961B5" w:rsidRPr="00DE1661" w:rsidRDefault="00B961B5" w:rsidP="00923E67">
      <w:pPr>
        <w:pStyle w:val="BodytextUserManual"/>
        <w:numPr>
          <w:ilvl w:val="0"/>
          <w:numId w:val="48"/>
        </w:numPr>
        <w:spacing w:before="120" w:after="120"/>
      </w:pPr>
      <w:r w:rsidRPr="00DE1661">
        <w:t>Put the Ethernet cable through the Ethernet cable port at the bottom of the MaxiCharger.</w:t>
      </w:r>
    </w:p>
    <w:p w14:paraId="2E7DE240" w14:textId="77777777" w:rsidR="00B961B5" w:rsidRPr="00DE1661" w:rsidRDefault="00B961B5" w:rsidP="00923E67">
      <w:pPr>
        <w:pStyle w:val="BodytextUserManual"/>
        <w:numPr>
          <w:ilvl w:val="0"/>
          <w:numId w:val="48"/>
        </w:numPr>
        <w:spacing w:before="120" w:after="120"/>
      </w:pPr>
      <w:r w:rsidRPr="00DE1661">
        <w:t>Plug the Ethernet cable into the RJ45 port.</w:t>
      </w:r>
    </w:p>
    <w:p w14:paraId="7FBF9CC5" w14:textId="07633787" w:rsidR="00DE7621" w:rsidRPr="00DE1661" w:rsidRDefault="00B961B5" w:rsidP="00923E67">
      <w:pPr>
        <w:pStyle w:val="BodytextUserManual"/>
        <w:numPr>
          <w:ilvl w:val="0"/>
          <w:numId w:val="48"/>
        </w:numPr>
        <w:spacing w:before="120" w:after="120"/>
      </w:pPr>
      <w:r w:rsidRPr="00DE1661">
        <w:t>Tighten the cable gland</w:t>
      </w:r>
      <w:r w:rsidR="009F4593" w:rsidRPr="00DE1661">
        <w:t xml:space="preserve"> (</w:t>
      </w:r>
      <w:r w:rsidR="009F4593" w:rsidRPr="00DE1661">
        <w:rPr>
          <w:b/>
        </w:rPr>
        <w:t>A</w:t>
      </w:r>
      <w:r w:rsidR="009F4593" w:rsidRPr="00DE1661">
        <w:t>)</w:t>
      </w:r>
      <w:r w:rsidRPr="00DE1661">
        <w:t>.</w:t>
      </w:r>
    </w:p>
    <w:p w14:paraId="74EE2B2C" w14:textId="5F6602BB"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43144586" wp14:editId="6C318CE0">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8">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DE1661" w:rsidRDefault="00AB58E4" w:rsidP="00AB58E4">
      <w:pPr>
        <w:rPr>
          <w:rFonts w:eastAsia="宋体"/>
          <w:bCs/>
          <w:kern w:val="0"/>
          <w:szCs w:val="20"/>
        </w:rPr>
      </w:pPr>
      <w:r w:rsidRPr="00DE1661">
        <w:br w:type="page"/>
      </w:r>
    </w:p>
    <w:p w14:paraId="5E4DB815" w14:textId="5015D706" w:rsidR="00726D92" w:rsidRPr="00DE1661" w:rsidRDefault="00DE1661" w:rsidP="000C561A">
      <w:pPr>
        <w:pStyle w:val="3"/>
        <w:spacing w:before="240"/>
      </w:pPr>
      <w:r>
        <w:lastRenderedPageBreak/>
        <w:t xml:space="preserve"> </w:t>
      </w:r>
      <w:bookmarkStart w:id="235" w:name="_Toc133150459"/>
      <w:r w:rsidR="000C561A">
        <w:t>Via</w:t>
      </w:r>
      <w:r w:rsidR="00DE7621" w:rsidRPr="00DE1661">
        <w:t xml:space="preserve"> the </w:t>
      </w:r>
      <w:r w:rsidR="000C561A">
        <w:t>Cellular Network</w:t>
      </w:r>
      <w:bookmarkEnd w:id="235"/>
    </w:p>
    <w:p w14:paraId="679219EF" w14:textId="3A13D73E" w:rsidR="00DE7621" w:rsidRPr="00DE1661" w:rsidRDefault="00AB58E4" w:rsidP="00923E67">
      <w:pPr>
        <w:pStyle w:val="BodytextUserManual"/>
        <w:numPr>
          <w:ilvl w:val="0"/>
          <w:numId w:val="46"/>
        </w:numPr>
        <w:spacing w:before="120" w:after="120"/>
      </w:pPr>
      <w:r w:rsidRPr="00DE1661">
        <w:t>Press the button (</w:t>
      </w:r>
      <w:r w:rsidRPr="00DE1661">
        <w:rPr>
          <w:b/>
        </w:rPr>
        <w:t>A</w:t>
      </w:r>
      <w:r w:rsidRPr="00DE1661">
        <w:t>) to release the SIM card tray</w:t>
      </w:r>
      <w:r w:rsidR="008D08FB" w:rsidRPr="00DE1661">
        <w:t>.</w:t>
      </w:r>
    </w:p>
    <w:p w14:paraId="17213EF7" w14:textId="1FC1ABBD" w:rsidR="00AB58E4" w:rsidRPr="00DE1661" w:rsidRDefault="00AB58E4" w:rsidP="00923E67">
      <w:pPr>
        <w:pStyle w:val="BodytextUserManual"/>
        <w:numPr>
          <w:ilvl w:val="0"/>
          <w:numId w:val="46"/>
        </w:numPr>
        <w:spacing w:before="120" w:after="120"/>
      </w:pPr>
      <w:r w:rsidRPr="00DE1661">
        <w:t>Insert a SIM card into the tray. Ensure the card is placed correctly.</w:t>
      </w:r>
    </w:p>
    <w:p w14:paraId="2CA111F6" w14:textId="0B115229" w:rsidR="008D08FB" w:rsidRPr="00DE1661" w:rsidRDefault="00AB58E4" w:rsidP="00923E67">
      <w:pPr>
        <w:pStyle w:val="BodytextUserManual"/>
        <w:numPr>
          <w:ilvl w:val="0"/>
          <w:numId w:val="46"/>
        </w:numPr>
        <w:spacing w:before="120" w:after="120"/>
      </w:pPr>
      <w:r w:rsidRPr="00DE1661">
        <w:t>Push</w:t>
      </w:r>
      <w:r w:rsidR="00ED1019" w:rsidRPr="00DE1661">
        <w:t xml:space="preserve"> the SIM card</w:t>
      </w:r>
      <w:r w:rsidR="00D83239" w:rsidRPr="00DE1661">
        <w:t xml:space="preserve"> tray</w:t>
      </w:r>
      <w:r w:rsidR="00ED1019" w:rsidRPr="00DE1661">
        <w:t xml:space="preserve"> in</w:t>
      </w:r>
      <w:r w:rsidRPr="00DE1661">
        <w:t>to the slot</w:t>
      </w:r>
      <w:r w:rsidR="00ED1019" w:rsidRPr="00DE1661">
        <w:t>.</w:t>
      </w:r>
    </w:p>
    <w:p w14:paraId="619BEE59" w14:textId="0D460D0A"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0A0CD3A1" wp14:editId="38DBB01B">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9">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565A1190" w14:textId="7797C124" w:rsidR="002E06FF" w:rsidRPr="00DE1661" w:rsidRDefault="00AB58E4" w:rsidP="002E06FF">
      <w:pPr>
        <w:rPr>
          <w:rFonts w:eastAsia="宋体"/>
          <w:bCs/>
          <w:kern w:val="0"/>
          <w:szCs w:val="20"/>
        </w:rPr>
      </w:pPr>
      <w:r w:rsidRPr="00DE1661">
        <w:br w:type="page"/>
      </w:r>
      <w:bookmarkStart w:id="236" w:name="5.5.1_Mechanical_installation_procedure"/>
      <w:bookmarkStart w:id="237" w:name="_bookmark85"/>
      <w:bookmarkStart w:id="238" w:name="_Toc106900421"/>
      <w:bookmarkStart w:id="239" w:name="_Toc106983293"/>
      <w:bookmarkEnd w:id="236"/>
      <w:bookmarkEnd w:id="237"/>
    </w:p>
    <w:p w14:paraId="7CDFF84A" w14:textId="3282B407" w:rsidR="002E06FF" w:rsidRPr="00DE1661" w:rsidRDefault="00B400CE" w:rsidP="002E06FF">
      <w:pPr>
        <w:pStyle w:val="2"/>
        <w:spacing w:before="240"/>
        <w:rPr>
          <w:rFonts w:cs="Arial"/>
        </w:rPr>
      </w:pPr>
      <w:bookmarkStart w:id="240" w:name="_Ref102753644"/>
      <w:bookmarkStart w:id="241" w:name="_Toc133150460"/>
      <w:bookmarkEnd w:id="107"/>
      <w:bookmarkEnd w:id="238"/>
      <w:bookmarkEnd w:id="239"/>
      <w:r w:rsidRPr="00DE1661">
        <w:rPr>
          <w:rFonts w:cs="Arial"/>
        </w:rPr>
        <w:lastRenderedPageBreak/>
        <w:t xml:space="preserve">Installing the Upstream </w:t>
      </w:r>
      <w:r w:rsidR="002E06FF" w:rsidRPr="00DE1661">
        <w:rPr>
          <w:rFonts w:cs="Arial"/>
        </w:rPr>
        <w:t>Protective Device</w:t>
      </w:r>
      <w:bookmarkEnd w:id="241"/>
    </w:p>
    <w:tbl>
      <w:tblPr>
        <w:tblStyle w:val="af0"/>
        <w:tblW w:w="0" w:type="auto"/>
        <w:tblLook w:val="04A0" w:firstRow="1" w:lastRow="0" w:firstColumn="1" w:lastColumn="0" w:noHBand="0" w:noVBand="1"/>
      </w:tblPr>
      <w:tblGrid>
        <w:gridCol w:w="2972"/>
        <w:gridCol w:w="4253"/>
      </w:tblGrid>
      <w:tr w:rsidR="002E06FF" w:rsidRPr="00DE1661"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DE1661" w:rsidRDefault="002E06FF" w:rsidP="002E06FF">
            <w:pPr>
              <w:spacing w:beforeLines="20" w:before="48" w:afterLines="20" w:after="48" w:line="240" w:lineRule="atLeast"/>
              <w:ind w:left="0"/>
              <w:rPr>
                <w:b/>
              </w:rPr>
            </w:pPr>
            <w:r w:rsidRPr="00DE1661">
              <w:rPr>
                <w:b/>
              </w:rPr>
              <w:t>Devices</w:t>
            </w:r>
          </w:p>
        </w:tc>
        <w:tc>
          <w:tcPr>
            <w:tcW w:w="4253" w:type="dxa"/>
            <w:shd w:val="clear" w:color="auto" w:fill="D9D9D9" w:themeFill="background1" w:themeFillShade="D9"/>
            <w:vAlign w:val="center"/>
          </w:tcPr>
          <w:p w14:paraId="0742B257" w14:textId="77777777" w:rsidR="002E06FF" w:rsidRPr="00DE1661" w:rsidRDefault="002E06FF" w:rsidP="006004EE">
            <w:pPr>
              <w:spacing w:beforeLines="20" w:before="48" w:afterLines="20" w:after="48" w:line="240" w:lineRule="atLeast"/>
              <w:rPr>
                <w:b/>
              </w:rPr>
            </w:pPr>
            <w:r w:rsidRPr="00DE1661">
              <w:rPr>
                <w:b/>
              </w:rPr>
              <w:t>Specifications</w:t>
            </w:r>
          </w:p>
        </w:tc>
      </w:tr>
      <w:tr w:rsidR="002E06FF" w:rsidRPr="00DE1661" w14:paraId="7A6FF52B" w14:textId="77777777" w:rsidTr="006004EE">
        <w:trPr>
          <w:trHeight w:val="837"/>
        </w:trPr>
        <w:tc>
          <w:tcPr>
            <w:tcW w:w="2972" w:type="dxa"/>
            <w:vAlign w:val="center"/>
          </w:tcPr>
          <w:p w14:paraId="04A3FDC7" w14:textId="77777777" w:rsidR="002E06FF" w:rsidRPr="00DE1661" w:rsidRDefault="002E06FF" w:rsidP="002E06FF">
            <w:pPr>
              <w:spacing w:beforeLines="20" w:before="48" w:afterLines="20" w:after="48" w:line="240" w:lineRule="atLeast"/>
              <w:ind w:left="0"/>
              <w:jc w:val="left"/>
            </w:pPr>
            <w:r w:rsidRPr="00DE1661">
              <w:t>Dedicated upstream protection device(s)</w:t>
            </w:r>
          </w:p>
        </w:tc>
        <w:tc>
          <w:tcPr>
            <w:tcW w:w="4253" w:type="dxa"/>
            <w:vAlign w:val="center"/>
          </w:tcPr>
          <w:p w14:paraId="224B778A" w14:textId="77777777" w:rsidR="002E06FF" w:rsidRPr="00DE1661" w:rsidRDefault="002E06FF" w:rsidP="002E06FF">
            <w:pPr>
              <w:spacing w:beforeLines="20" w:before="48" w:afterLines="20" w:after="48" w:line="240" w:lineRule="atLeast"/>
              <w:ind w:left="0"/>
            </w:pPr>
            <w:r w:rsidRPr="00DE1661">
              <w:t>Options:</w:t>
            </w:r>
          </w:p>
          <w:p w14:paraId="44359E1B" w14:textId="72359A48" w:rsidR="002E06FF" w:rsidRPr="00DE1661" w:rsidRDefault="002E06FF" w:rsidP="00923E67">
            <w:pPr>
              <w:pStyle w:val="ad"/>
              <w:numPr>
                <w:ilvl w:val="0"/>
                <w:numId w:val="55"/>
              </w:numPr>
              <w:spacing w:beforeLines="20" w:before="48" w:afterLines="20" w:after="48" w:line="240" w:lineRule="atLeast"/>
            </w:pPr>
            <w:r w:rsidRPr="00DE1661">
              <w:t>RCD (Type A) + MCB</w:t>
            </w:r>
          </w:p>
          <w:p w14:paraId="57FF5BC2" w14:textId="0D6CB04C" w:rsidR="002E06FF" w:rsidRPr="00DE1661" w:rsidRDefault="002E06FF" w:rsidP="00923E67">
            <w:pPr>
              <w:pStyle w:val="ad"/>
              <w:numPr>
                <w:ilvl w:val="0"/>
                <w:numId w:val="55"/>
              </w:numPr>
              <w:spacing w:beforeLines="20" w:before="48" w:afterLines="20" w:after="48" w:line="240" w:lineRule="atLeast"/>
            </w:pPr>
            <w:r w:rsidRPr="00DE1661">
              <w:t>RCBO (Type A)</w:t>
            </w:r>
          </w:p>
        </w:tc>
      </w:tr>
      <w:tr w:rsidR="002E06FF" w:rsidRPr="00DE1661" w14:paraId="0A28665C" w14:textId="77777777" w:rsidTr="006004EE">
        <w:tc>
          <w:tcPr>
            <w:tcW w:w="2972" w:type="dxa"/>
            <w:vAlign w:val="center"/>
          </w:tcPr>
          <w:p w14:paraId="341D6EB4" w14:textId="77777777" w:rsidR="002E06FF" w:rsidRPr="00DE1661" w:rsidRDefault="002E06FF" w:rsidP="002E06FF">
            <w:pPr>
              <w:spacing w:beforeLines="20" w:before="48" w:afterLines="20" w:after="48" w:line="240" w:lineRule="atLeast"/>
              <w:ind w:left="0"/>
              <w:jc w:val="left"/>
            </w:pPr>
            <w:r w:rsidRPr="00DE1661">
              <w:t>Upstream overcurrent protection breaker, such as RCBO or MCB</w:t>
            </w:r>
          </w:p>
          <w:p w14:paraId="682CC16F" w14:textId="44B18996" w:rsidR="002E06FF" w:rsidRPr="00DE1661" w:rsidRDefault="002E06FF" w:rsidP="002E06FF">
            <w:pPr>
              <w:spacing w:beforeLines="20" w:before="48" w:afterLines="20" w:after="48" w:line="240" w:lineRule="atLeast"/>
              <w:ind w:left="0"/>
              <w:jc w:val="left"/>
            </w:pPr>
            <w:r w:rsidRPr="00DE1661">
              <w:t xml:space="preserve">(The breaker serves as the main disconnect switch to the </w:t>
            </w:r>
            <w:r w:rsidR="006924C5" w:rsidRPr="00DE1661">
              <w:t>MaxiC</w:t>
            </w:r>
            <w:r w:rsidRPr="00DE1661">
              <w:t>harger.)</w:t>
            </w:r>
          </w:p>
        </w:tc>
        <w:tc>
          <w:tcPr>
            <w:tcW w:w="4253" w:type="dxa"/>
            <w:vAlign w:val="center"/>
          </w:tcPr>
          <w:p w14:paraId="24E3ACAB" w14:textId="6BEABD99" w:rsidR="002E06FF" w:rsidRPr="00DE1661" w:rsidRDefault="002E06FF" w:rsidP="002E06FF">
            <w:pPr>
              <w:spacing w:beforeLines="20" w:before="48" w:afterLines="20" w:after="48" w:line="240" w:lineRule="atLeast"/>
              <w:ind w:left="0"/>
            </w:pPr>
            <w:r w:rsidRPr="00DE1661">
              <w:t>Breaker rating should not be less than 100</w:t>
            </w:r>
            <w:r w:rsidR="00953A43" w:rsidRPr="00DE1661">
              <w:t xml:space="preserve"> </w:t>
            </w:r>
            <w:r w:rsidRPr="00DE1661">
              <w:t>A.</w:t>
            </w:r>
          </w:p>
          <w:p w14:paraId="4D63D67D" w14:textId="77777777" w:rsidR="002E06FF" w:rsidRPr="00DE1661" w:rsidRDefault="002E06FF" w:rsidP="002E06FF">
            <w:pPr>
              <w:spacing w:beforeLines="20" w:before="48" w:afterLines="20" w:after="48" w:line="240" w:lineRule="atLeast"/>
              <w:ind w:left="0"/>
            </w:pPr>
            <w:r w:rsidRPr="00DE1661">
              <w:t>Tripping characteristics: type C</w:t>
            </w:r>
          </w:p>
        </w:tc>
      </w:tr>
      <w:tr w:rsidR="002E06FF" w:rsidRPr="00DE1661" w14:paraId="46F58D0B" w14:textId="77777777" w:rsidTr="006004EE">
        <w:trPr>
          <w:trHeight w:val="589"/>
        </w:trPr>
        <w:tc>
          <w:tcPr>
            <w:tcW w:w="2972" w:type="dxa"/>
            <w:vAlign w:val="center"/>
          </w:tcPr>
          <w:p w14:paraId="4AEB8EF2" w14:textId="77777777" w:rsidR="002E06FF" w:rsidRPr="00DE1661" w:rsidRDefault="002E06FF" w:rsidP="002E06FF">
            <w:pPr>
              <w:spacing w:beforeLines="20" w:before="48" w:afterLines="20" w:after="48" w:line="240" w:lineRule="atLeast"/>
              <w:ind w:left="0"/>
              <w:jc w:val="left"/>
            </w:pPr>
            <w:r w:rsidRPr="00DE1661">
              <w:t>Upstream residual-current device (RCD)</w:t>
            </w:r>
          </w:p>
        </w:tc>
        <w:tc>
          <w:tcPr>
            <w:tcW w:w="4253" w:type="dxa"/>
            <w:vAlign w:val="center"/>
          </w:tcPr>
          <w:p w14:paraId="70C4BF8E" w14:textId="330A043E" w:rsidR="002E06FF" w:rsidRPr="00DE1661" w:rsidRDefault="002E06FF" w:rsidP="006F3959">
            <w:pPr>
              <w:spacing w:beforeLines="20" w:before="48" w:afterLines="20" w:after="48" w:line="240" w:lineRule="atLeast"/>
              <w:ind w:left="0"/>
            </w:pPr>
            <w:r w:rsidRPr="00DE1661">
              <w:t>Type A, with a rated residual operation current of 30 mA</w:t>
            </w:r>
          </w:p>
        </w:tc>
      </w:tr>
    </w:tbl>
    <w:p w14:paraId="1C1D590D" w14:textId="0A046352" w:rsidR="00686C5D" w:rsidRPr="00DE1661" w:rsidRDefault="00686C5D" w:rsidP="00686C5D">
      <w:pPr>
        <w:pStyle w:val="2"/>
        <w:spacing w:before="240"/>
        <w:rPr>
          <w:rFonts w:cs="Arial"/>
        </w:rPr>
      </w:pPr>
      <w:bookmarkStart w:id="242" w:name="_Toc133150461"/>
      <w:r w:rsidRPr="00ED725A">
        <w:rPr>
          <w:rFonts w:cs="Arial"/>
        </w:rPr>
        <w:t>Connecting the Industrial Plug to the Socket</w:t>
      </w:r>
      <w:bookmarkEnd w:id="242"/>
    </w:p>
    <w:p w14:paraId="0883AB66" w14:textId="504B4F9F" w:rsidR="00D83239" w:rsidRPr="00DE1661" w:rsidRDefault="00D83239" w:rsidP="00D83239">
      <w:pPr>
        <w:pStyle w:val="BodytextUserManual"/>
        <w:pBdr>
          <w:top w:val="single" w:sz="4" w:space="1" w:color="auto"/>
          <w:bottom w:val="single" w:sz="4" w:space="1" w:color="auto"/>
        </w:pBdr>
        <w:spacing w:beforeLines="20" w:before="48" w:afterLines="20" w:after="48"/>
        <w:rPr>
          <w:b/>
        </w:rPr>
      </w:pPr>
      <w:r w:rsidRPr="00DE1661">
        <w:rPr>
          <w:noProof/>
        </w:rPr>
        <w:drawing>
          <wp:anchor distT="0" distB="0" distL="114300" distR="114300" simplePos="0" relativeHeight="252859392" behindDoc="0" locked="0" layoutInCell="1" allowOverlap="1" wp14:anchorId="743A635F" wp14:editId="4CB5BA5C">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E1661">
        <w:rPr>
          <w:b/>
        </w:rPr>
        <w:t>IMPORTANT</w:t>
      </w:r>
    </w:p>
    <w:p w14:paraId="11FB7AF4" w14:textId="65137CF9" w:rsidR="00D83239" w:rsidRPr="00DE1661" w:rsidRDefault="00D83239" w:rsidP="00D83239">
      <w:pPr>
        <w:pStyle w:val="BodytextUserManual"/>
        <w:pBdr>
          <w:top w:val="single" w:sz="4" w:space="1" w:color="auto"/>
          <w:bottom w:val="single" w:sz="4" w:space="1" w:color="auto"/>
        </w:pBdr>
        <w:spacing w:beforeLines="20" w:before="48" w:afterLines="20" w:after="48"/>
      </w:pPr>
      <w:r w:rsidRPr="00DE1661">
        <w:t>Before unplugging the industrial plug after the charging session is finished, cut off the power first.</w:t>
      </w:r>
    </w:p>
    <w:p w14:paraId="11D08BB8" w14:textId="1446A71D" w:rsidR="00686C5D" w:rsidRPr="00DE1661" w:rsidRDefault="00DA6FEB" w:rsidP="00793A06">
      <w:pPr>
        <w:pStyle w:val="BodytextUserManual"/>
        <w:spacing w:before="120" w:after="120"/>
      </w:pPr>
      <w:r>
        <w:t xml:space="preserve">This section applies for MaxiCharger and Trolley and MaxiCharger mounted on trolley. </w:t>
      </w:r>
      <w:r w:rsidR="00686C5D" w:rsidRPr="00DE1661">
        <w:t>The industrial plug connection steps are as below:</w:t>
      </w:r>
    </w:p>
    <w:p w14:paraId="7585C924" w14:textId="7EE17BB4" w:rsidR="00793A06" w:rsidRDefault="00793A06" w:rsidP="00923E67">
      <w:pPr>
        <w:pStyle w:val="BodytextUserManual"/>
        <w:numPr>
          <w:ilvl w:val="0"/>
          <w:numId w:val="72"/>
        </w:numPr>
        <w:spacing w:before="120" w:after="120"/>
        <w:jc w:val="left"/>
      </w:pPr>
      <w:r>
        <w:rPr>
          <w:rFonts w:hint="eastAsia"/>
        </w:rPr>
        <w:t>O</w:t>
      </w:r>
      <w:r>
        <w:t xml:space="preserve">pen the socket cover.  </w:t>
      </w:r>
    </w:p>
    <w:p w14:paraId="764C5499" w14:textId="60619E26" w:rsidR="00686C5D" w:rsidRPr="00DE1661" w:rsidRDefault="00686C5D" w:rsidP="00923E67">
      <w:pPr>
        <w:pStyle w:val="BodytextUserManual"/>
        <w:numPr>
          <w:ilvl w:val="0"/>
          <w:numId w:val="72"/>
        </w:numPr>
        <w:spacing w:before="120" w:after="120"/>
        <w:jc w:val="left"/>
      </w:pPr>
      <w:r w:rsidRPr="00DE1661">
        <w:t xml:space="preserve">Insert the industrial </w:t>
      </w:r>
      <w:r w:rsidR="004538EA" w:rsidRPr="00DE1661">
        <w:t xml:space="preserve">plug into the socket and </w:t>
      </w:r>
      <w:r w:rsidR="00793A06" w:rsidRPr="00DE1661">
        <w:t xml:space="preserve">fully </w:t>
      </w:r>
      <w:r w:rsidR="004538EA" w:rsidRPr="00DE1661">
        <w:t>push</w:t>
      </w:r>
      <w:r w:rsidR="00D83239" w:rsidRPr="00DE1661">
        <w:t xml:space="preserve"> </w:t>
      </w:r>
      <w:r w:rsidR="004538EA" w:rsidRPr="00DE1661">
        <w:t>the plug</w:t>
      </w:r>
      <w:r w:rsidRPr="00DE1661">
        <w:t>.</w:t>
      </w:r>
    </w:p>
    <w:p w14:paraId="69565D8D" w14:textId="69BB9D47" w:rsidR="00686C5D" w:rsidRPr="00DE1661" w:rsidRDefault="00686C5D" w:rsidP="00923E67">
      <w:pPr>
        <w:pStyle w:val="BodytextUserManual"/>
        <w:numPr>
          <w:ilvl w:val="0"/>
          <w:numId w:val="72"/>
        </w:numPr>
        <w:spacing w:before="120" w:after="120"/>
        <w:jc w:val="left"/>
      </w:pPr>
      <w:r w:rsidRPr="00DE1661">
        <w:t xml:space="preserve">Rotate the </w:t>
      </w:r>
      <w:r w:rsidR="00793A06" w:rsidRPr="00793A06">
        <w:t>bayonet ring</w:t>
      </w:r>
      <w:r w:rsidRPr="00DE1661">
        <w:t xml:space="preserve"> (</w:t>
      </w:r>
      <w:r w:rsidRPr="00DE1661">
        <w:rPr>
          <w:b/>
        </w:rPr>
        <w:t>A</w:t>
      </w:r>
      <w:r w:rsidRPr="00DE1661">
        <w:t xml:space="preserve">) </w:t>
      </w:r>
      <w:r w:rsidR="00D83239" w:rsidRPr="00DE1661">
        <w:t xml:space="preserve">clockwise </w:t>
      </w:r>
      <w:r w:rsidRPr="00DE1661">
        <w:t>to secure the</w:t>
      </w:r>
      <w:r w:rsidR="00793A06">
        <w:t xml:space="preserve"> connection</w:t>
      </w:r>
      <w:r w:rsidRPr="00DE1661">
        <w:t xml:space="preserve">.  </w:t>
      </w:r>
    </w:p>
    <w:p w14:paraId="241CB234" w14:textId="581AC2D0" w:rsidR="00686C5D" w:rsidRPr="00DE1661" w:rsidRDefault="00686C5D" w:rsidP="00686C5D">
      <w:pPr>
        <w:pStyle w:val="BodytextUserManual"/>
        <w:spacing w:before="120" w:after="120" w:line="480" w:lineRule="auto"/>
        <w:jc w:val="center"/>
      </w:pPr>
      <w:r w:rsidRPr="00DE1661">
        <w:rPr>
          <w:noProof/>
        </w:rPr>
        <w:drawing>
          <wp:inline distT="0" distB="0" distL="0" distR="0" wp14:anchorId="15B096C8" wp14:editId="334DBF42">
            <wp:extent cx="2628900" cy="1517970"/>
            <wp:effectExtent l="0" t="0" r="0" b="635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70">
                      <a:extLst>
                        <a:ext uri="{28A0092B-C50C-407E-A947-70E740481C1C}">
                          <a14:useLocalDpi xmlns:a14="http://schemas.microsoft.com/office/drawing/2010/main" val="0"/>
                        </a:ext>
                      </a:extLst>
                    </a:blip>
                    <a:stretch>
                      <a:fillRect/>
                    </a:stretch>
                  </pic:blipFill>
                  <pic:spPr>
                    <a:xfrm>
                      <a:off x="0" y="0"/>
                      <a:ext cx="2658412" cy="1535011"/>
                    </a:xfrm>
                    <a:prstGeom prst="rect">
                      <a:avLst/>
                    </a:prstGeom>
                  </pic:spPr>
                </pic:pic>
              </a:graphicData>
            </a:graphic>
          </wp:inline>
        </w:drawing>
      </w:r>
    </w:p>
    <w:p w14:paraId="314FE0AF" w14:textId="77777777" w:rsidR="00686C5D" w:rsidRPr="00DE1661" w:rsidRDefault="00686C5D" w:rsidP="00923E67">
      <w:pPr>
        <w:pStyle w:val="BodytextUserManual"/>
        <w:numPr>
          <w:ilvl w:val="0"/>
          <w:numId w:val="72"/>
        </w:numPr>
        <w:spacing w:before="120" w:after="120"/>
        <w:jc w:val="left"/>
      </w:pPr>
      <w:r w:rsidRPr="00DE1661">
        <w:t>Turn on the local service panel switch to supply the power to the MaxiCharger.</w:t>
      </w:r>
    </w:p>
    <w:p w14:paraId="188604BA" w14:textId="3776D256" w:rsidR="00116D06" w:rsidRPr="00DE1661" w:rsidRDefault="00D83239" w:rsidP="00233F40">
      <w:pPr>
        <w:pStyle w:val="BodytextUserManual"/>
        <w:numPr>
          <w:ilvl w:val="0"/>
          <w:numId w:val="72"/>
        </w:numPr>
        <w:spacing w:before="120" w:after="120"/>
        <w:sectPr w:rsidR="00116D06" w:rsidRPr="00DE1661" w:rsidSect="00D26989">
          <w:footerReference w:type="even" r:id="rId71"/>
          <w:footerReference w:type="default" r:id="rId72"/>
          <w:pgSz w:w="8392" w:h="11907"/>
          <w:pgMar w:top="567" w:right="567" w:bottom="567" w:left="567" w:header="0" w:footer="340" w:gutter="0"/>
          <w:cols w:space="720"/>
          <w:docGrid w:linePitch="245"/>
        </w:sectPr>
      </w:pPr>
      <w:r w:rsidRPr="00DE1661">
        <w:t>U</w:t>
      </w:r>
      <w:r w:rsidR="00686C5D" w:rsidRPr="00DE1661">
        <w:t xml:space="preserve">nplug the industrial plug after </w:t>
      </w:r>
      <w:r w:rsidRPr="00DE1661">
        <w:t xml:space="preserve">the </w:t>
      </w:r>
      <w:r w:rsidR="00686C5D" w:rsidRPr="00DE1661">
        <w:t>charging session is completed.</w:t>
      </w:r>
    </w:p>
    <w:p w14:paraId="75E8EC5A" w14:textId="77C20EF3" w:rsidR="00E27797" w:rsidRPr="00DE1661" w:rsidRDefault="00883962" w:rsidP="00777848">
      <w:pPr>
        <w:pStyle w:val="10"/>
      </w:pPr>
      <w:bookmarkStart w:id="243" w:name="_Toc106900430"/>
      <w:bookmarkStart w:id="244" w:name="_Toc106983302"/>
      <w:bookmarkEnd w:id="240"/>
      <w:r w:rsidRPr="00DE1661">
        <w:lastRenderedPageBreak/>
        <w:t xml:space="preserve"> </w:t>
      </w:r>
      <w:bookmarkStart w:id="245" w:name="_Toc133150462"/>
      <w:r w:rsidR="00E27797" w:rsidRPr="00DE1661">
        <w:t>Operation</w:t>
      </w:r>
      <w:bookmarkEnd w:id="243"/>
      <w:bookmarkEnd w:id="244"/>
      <w:bookmarkEnd w:id="245"/>
    </w:p>
    <w:p w14:paraId="12F2D3E0" w14:textId="5F9D5FCC" w:rsidR="00233F40" w:rsidRDefault="00233F40" w:rsidP="00233F40">
      <w:pPr>
        <w:pStyle w:val="BodytextUserManual"/>
        <w:spacing w:before="120" w:after="120"/>
      </w:pPr>
      <w:bookmarkStart w:id="246" w:name="6.1_Prepare_before_use"/>
      <w:bookmarkStart w:id="247" w:name="_bookmark108"/>
      <w:bookmarkStart w:id="248" w:name="_Ref101944318"/>
      <w:bookmarkStart w:id="249" w:name="_Toc106900433"/>
      <w:bookmarkStart w:id="250" w:name="_Toc106983305"/>
      <w:bookmarkEnd w:id="246"/>
      <w:bookmarkEnd w:id="247"/>
      <w:r w:rsidRPr="00233F40">
        <w:t xml:space="preserve">Ensure all the installation and wiring are secured and correct, then power on the </w:t>
      </w:r>
      <w:r>
        <w:t>MaxiC</w:t>
      </w:r>
      <w:r w:rsidRPr="00233F40">
        <w:t>harger.</w:t>
      </w:r>
    </w:p>
    <w:p w14:paraId="5EB90BB2" w14:textId="77777777" w:rsidR="00233F40" w:rsidRPr="00DE1661" w:rsidRDefault="00233F40" w:rsidP="00233F40">
      <w:pPr>
        <w:pStyle w:val="ItemList"/>
        <w:numPr>
          <w:ilvl w:val="0"/>
          <w:numId w:val="0"/>
        </w:numPr>
        <w:pBdr>
          <w:top w:val="single" w:sz="4" w:space="1" w:color="auto"/>
          <w:bottom w:val="single" w:sz="4" w:space="1" w:color="auto"/>
        </w:pBdr>
        <w:spacing w:before="48" w:after="48"/>
        <w:ind w:left="284"/>
        <w:rPr>
          <w:b/>
        </w:rPr>
      </w:pPr>
      <w:r w:rsidRPr="00DE1661">
        <w:rPr>
          <w:b/>
          <w:noProof/>
        </w:rPr>
        <w:drawing>
          <wp:anchor distT="0" distB="0" distL="114300" distR="114300" simplePos="0" relativeHeight="252889088" behindDoc="0" locked="0" layoutInCell="1" allowOverlap="1" wp14:anchorId="07BA182F" wp14:editId="093E8AC9">
            <wp:simplePos x="0" y="0"/>
            <wp:positionH relativeFrom="margin">
              <wp:align>left</wp:align>
            </wp:positionH>
            <wp:positionV relativeFrom="paragraph">
              <wp:posOffset>6824</wp:posOffset>
            </wp:positionV>
            <wp:extent cx="143510" cy="143510"/>
            <wp:effectExtent l="0" t="0" r="8890" b="8890"/>
            <wp:wrapNone/>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065AA6AE" w14:textId="2525E7CC" w:rsidR="00233F40" w:rsidRPr="00233F40" w:rsidRDefault="00233F40" w:rsidP="00233F40">
      <w:pPr>
        <w:pStyle w:val="ItemList"/>
        <w:numPr>
          <w:ilvl w:val="0"/>
          <w:numId w:val="0"/>
        </w:numPr>
        <w:pBdr>
          <w:top w:val="single" w:sz="4" w:space="1" w:color="auto"/>
          <w:bottom w:val="single" w:sz="4" w:space="1" w:color="auto"/>
        </w:pBdr>
        <w:spacing w:before="48" w:after="48"/>
        <w:ind w:left="284"/>
      </w:pPr>
      <w:r w:rsidRPr="00DE1661">
        <w:t>In the event of ambient temperature lo</w:t>
      </w:r>
      <w:r>
        <w:t>wer than -20 °C, it will take 3–</w:t>
      </w:r>
      <w:r w:rsidRPr="00DE1661">
        <w:t>5</w:t>
      </w:r>
      <w:r>
        <w:t xml:space="preserve"> </w:t>
      </w:r>
      <w:r w:rsidRPr="00DE1661">
        <w:t>minutes</w:t>
      </w:r>
      <w:r>
        <w:t xml:space="preserve"> for the touchscreen to display </w:t>
      </w:r>
      <w:r w:rsidRPr="00DE1661">
        <w:t>when powering on the MaxiCharger. In extreme cases, the display module will be reset to ensure the stability of the MaxiCharger.</w:t>
      </w:r>
    </w:p>
    <w:p w14:paraId="0B0E3734" w14:textId="0A9AA056" w:rsidR="00E27797" w:rsidRPr="00DE1661" w:rsidRDefault="00E27797" w:rsidP="008E6E83">
      <w:pPr>
        <w:pStyle w:val="2"/>
        <w:spacing w:before="240"/>
        <w:rPr>
          <w:rFonts w:cs="Arial"/>
        </w:rPr>
      </w:pPr>
      <w:bookmarkStart w:id="251" w:name="_Toc133150463"/>
      <w:r w:rsidRPr="00DE1661">
        <w:rPr>
          <w:rFonts w:cs="Arial"/>
        </w:rPr>
        <w:t>Charg</w:t>
      </w:r>
      <w:bookmarkEnd w:id="248"/>
      <w:r w:rsidR="00B80BE6" w:rsidRPr="00DE1661">
        <w:rPr>
          <w:rFonts w:cs="Arial"/>
        </w:rPr>
        <w:t>ing Procedure</w:t>
      </w:r>
      <w:bookmarkEnd w:id="249"/>
      <w:bookmarkEnd w:id="250"/>
      <w:bookmarkEnd w:id="251"/>
    </w:p>
    <w:p w14:paraId="1F1F99C2" w14:textId="0CAA2BEA" w:rsidR="00953A43" w:rsidRPr="00DE1661" w:rsidRDefault="00953A43" w:rsidP="00953A43">
      <w:pPr>
        <w:pStyle w:val="BodytextUserManual"/>
        <w:spacing w:before="120" w:after="120"/>
      </w:pPr>
      <w:r w:rsidRPr="00DE1661">
        <w:t>General charging procedures:</w:t>
      </w:r>
    </w:p>
    <w:p w14:paraId="776360B5" w14:textId="04C9950E" w:rsidR="00953A43" w:rsidRPr="00DE1661" w:rsidRDefault="00953A43" w:rsidP="00923E67">
      <w:pPr>
        <w:pStyle w:val="BodytextUserManual"/>
        <w:numPr>
          <w:ilvl w:val="0"/>
          <w:numId w:val="56"/>
        </w:numPr>
        <w:spacing w:before="120" w:after="120"/>
        <w:ind w:left="704"/>
        <w:rPr>
          <w:b/>
        </w:rPr>
      </w:pPr>
      <w:r w:rsidRPr="00DE1661">
        <w:rPr>
          <w:b/>
        </w:rPr>
        <w:t>To charge an EV</w:t>
      </w:r>
    </w:p>
    <w:p w14:paraId="23C0B382" w14:textId="20E50E96" w:rsidR="00953A43" w:rsidRPr="00DE1661" w:rsidRDefault="00953A43" w:rsidP="00923E67">
      <w:pPr>
        <w:pStyle w:val="BodytextUserManual"/>
        <w:numPr>
          <w:ilvl w:val="0"/>
          <w:numId w:val="61"/>
        </w:numPr>
        <w:spacing w:before="120" w:after="120"/>
        <w:ind w:left="1123"/>
      </w:pPr>
      <w:r w:rsidRPr="00DE1661">
        <w:t>Park an EV with the charging port within reach of the connector.</w:t>
      </w:r>
    </w:p>
    <w:p w14:paraId="189DEC05" w14:textId="27FA318A" w:rsidR="00953A43" w:rsidRPr="00DE1661" w:rsidRDefault="00953A43" w:rsidP="00923E67">
      <w:pPr>
        <w:pStyle w:val="BodytextUserManual"/>
        <w:numPr>
          <w:ilvl w:val="0"/>
          <w:numId w:val="61"/>
        </w:numPr>
        <w:spacing w:before="120" w:after="120"/>
        <w:ind w:left="1123"/>
      </w:pPr>
      <w:r w:rsidRPr="00DE1661">
        <w:t>Plug in the EV.</w:t>
      </w:r>
    </w:p>
    <w:p w14:paraId="444B30A2" w14:textId="5B35EC16" w:rsidR="00953A43" w:rsidRPr="00DE1661" w:rsidRDefault="00953A43" w:rsidP="00923E67">
      <w:pPr>
        <w:pStyle w:val="BodytextUserManual"/>
        <w:numPr>
          <w:ilvl w:val="0"/>
          <w:numId w:val="61"/>
        </w:numPr>
        <w:spacing w:before="120" w:after="120"/>
        <w:ind w:left="1123"/>
      </w:pPr>
      <w:r w:rsidRPr="00DE1661">
        <w:t>Start the charging session.</w:t>
      </w:r>
    </w:p>
    <w:p w14:paraId="3EAEE3B4" w14:textId="7A911283" w:rsidR="00953A43" w:rsidRPr="00DE1661" w:rsidRDefault="00953A43" w:rsidP="00923E67">
      <w:pPr>
        <w:pStyle w:val="BodytextUserManual"/>
        <w:numPr>
          <w:ilvl w:val="0"/>
          <w:numId w:val="61"/>
        </w:numPr>
        <w:spacing w:before="120" w:after="120"/>
        <w:ind w:left="1123"/>
      </w:pPr>
      <w:r w:rsidRPr="00DE1661">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DE1661">
        <w:t>Stop the charging session.</w:t>
      </w:r>
    </w:p>
    <w:p w14:paraId="27164C46" w14:textId="0C1E1ED2" w:rsidR="00953A43" w:rsidRPr="00DE1661" w:rsidRDefault="00953A43" w:rsidP="00953A43">
      <w:pPr>
        <w:pStyle w:val="BodytextUserManual"/>
        <w:pBdr>
          <w:top w:val="single" w:sz="4" w:space="1" w:color="auto"/>
          <w:bottom w:val="single" w:sz="4" w:space="1" w:color="auto"/>
        </w:pBdr>
        <w:spacing w:beforeLines="20" w:before="48" w:afterLines="20" w:after="48"/>
        <w:rPr>
          <w:b/>
        </w:rPr>
      </w:pPr>
      <w:r w:rsidRPr="00DE1661">
        <w:rPr>
          <w:b/>
        </w:rPr>
        <w:t>WARNING</w:t>
      </w:r>
    </w:p>
    <w:p w14:paraId="2CA78A9A" w14:textId="1B25520A"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cover the vent during charging.</w:t>
      </w:r>
    </w:p>
    <w:p w14:paraId="01C91158" w14:textId="4C0C2B60"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clean or operate in the EV during charging.</w:t>
      </w:r>
    </w:p>
    <w:p w14:paraId="290EC2CE" w14:textId="6DEB3E60" w:rsidR="001817E0" w:rsidRPr="00DE1661" w:rsidRDefault="001817E0" w:rsidP="007F26CE">
      <w:pPr>
        <w:pStyle w:val="3"/>
        <w:spacing w:before="240"/>
      </w:pPr>
      <w:bookmarkStart w:id="252" w:name="6.4.1_Charge_an_EV"/>
      <w:bookmarkStart w:id="253" w:name="_bookmark112"/>
      <w:bookmarkStart w:id="254" w:name="_Toc106900434"/>
      <w:bookmarkStart w:id="255" w:name="_Toc106983306"/>
      <w:bookmarkStart w:id="256" w:name="_Toc133150464"/>
      <w:bookmarkEnd w:id="252"/>
      <w:bookmarkEnd w:id="253"/>
      <w:r w:rsidRPr="00DE1661">
        <w:t>S</w:t>
      </w:r>
      <w:bookmarkEnd w:id="254"/>
      <w:bookmarkEnd w:id="255"/>
      <w:r w:rsidR="007F26CE" w:rsidRPr="00DE1661">
        <w:t>tandby Mode</w:t>
      </w:r>
      <w:bookmarkEnd w:id="256"/>
    </w:p>
    <w:p w14:paraId="7D268D60" w14:textId="728B0C25" w:rsidR="007F26CE" w:rsidRPr="00DE1661" w:rsidRDefault="007F26CE" w:rsidP="00A312AB">
      <w:pPr>
        <w:pStyle w:val="EN"/>
        <w:spacing w:line="480" w:lineRule="auto"/>
        <w:jc w:val="center"/>
      </w:pPr>
      <w:r w:rsidRPr="00DE1661">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74">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DE1661" w:rsidRDefault="001817E0" w:rsidP="00116D06">
      <w:pPr>
        <w:pStyle w:val="EN"/>
        <w:rPr>
          <w:b/>
          <w:i/>
        </w:rPr>
      </w:pPr>
      <w:r w:rsidRPr="00DE1661">
        <w:lastRenderedPageBreak/>
        <w:t xml:space="preserve">After a connector is successfully connected to your EV, the </w:t>
      </w:r>
      <w:r w:rsidR="006124BD" w:rsidRPr="00DE1661">
        <w:t>MaxiCharger</w:t>
      </w:r>
      <w:r w:rsidRPr="00DE1661">
        <w:t xml:space="preserve"> can automatically recognize the connector</w:t>
      </w:r>
      <w:r w:rsidR="00794C66" w:rsidRPr="00DE1661">
        <w:t>,</w:t>
      </w:r>
      <w:r w:rsidRPr="00DE1661">
        <w:t xml:space="preserve"> </w:t>
      </w:r>
      <w:r w:rsidR="00794C66" w:rsidRPr="00DE1661">
        <w:t>then</w:t>
      </w:r>
      <w:r w:rsidRPr="00DE1661">
        <w:t xml:space="preserve"> the corresponding connector’s Authorization Screen will appear.</w:t>
      </w:r>
    </w:p>
    <w:p w14:paraId="72C39ADC" w14:textId="708D5482" w:rsidR="00E03372" w:rsidRPr="00DE1661" w:rsidRDefault="001817E0" w:rsidP="00953A43">
      <w:pPr>
        <w:pStyle w:val="EN"/>
      </w:pPr>
      <w:r w:rsidRPr="00DE1661">
        <w:t xml:space="preserve">If no operation is performed for a long time on the Authorization Screen, the Standby Screen will appear. Manually select the </w:t>
      </w:r>
      <w:r w:rsidR="00794C66" w:rsidRPr="00DE1661">
        <w:t xml:space="preserve">appropriate </w:t>
      </w:r>
      <w:r w:rsidRPr="00DE1661">
        <w:t>connector on the touchscreen.</w:t>
      </w:r>
    </w:p>
    <w:p w14:paraId="362A399B" w14:textId="5818BA81" w:rsidR="00FA5517" w:rsidRPr="00DE1661" w:rsidRDefault="00FA5517" w:rsidP="00FA5517">
      <w:pPr>
        <w:pStyle w:val="3"/>
        <w:spacing w:before="240"/>
      </w:pPr>
      <w:bookmarkStart w:id="257" w:name="_Toc100418143"/>
      <w:bookmarkStart w:id="258" w:name="_Toc106900435"/>
      <w:bookmarkStart w:id="259" w:name="_Toc106983307"/>
      <w:bookmarkStart w:id="260" w:name="_Toc133150465"/>
      <w:r w:rsidRPr="00DE1661">
        <w:t>Authorization</w:t>
      </w:r>
      <w:bookmarkEnd w:id="257"/>
      <w:bookmarkEnd w:id="258"/>
      <w:bookmarkEnd w:id="259"/>
      <w:bookmarkEnd w:id="260"/>
    </w:p>
    <w:p w14:paraId="0CF0B97E" w14:textId="31EA45DF" w:rsidR="00FA5517" w:rsidRPr="00DE1661" w:rsidRDefault="00CE5F8A" w:rsidP="007F26CE">
      <w:pPr>
        <w:pStyle w:val="NOTE0"/>
        <w:ind w:left="284"/>
        <w:rPr>
          <w:rFonts w:cs="Arial"/>
          <w:b/>
        </w:rPr>
      </w:pPr>
      <w:r w:rsidRPr="00DE1661">
        <w:rPr>
          <w:rFonts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DE1661">
        <w:rPr>
          <w:rFonts w:cs="Arial"/>
          <w:b/>
        </w:rPr>
        <w:t>IMPORTANT</w:t>
      </w:r>
    </w:p>
    <w:p w14:paraId="46FA319C" w14:textId="3D413891" w:rsidR="007F26CE" w:rsidRPr="00DE1661" w:rsidRDefault="007F26CE" w:rsidP="00923E67">
      <w:pPr>
        <w:pStyle w:val="NOTE0"/>
        <w:numPr>
          <w:ilvl w:val="0"/>
          <w:numId w:val="37"/>
        </w:numPr>
        <w:rPr>
          <w:rFonts w:cs="Arial"/>
        </w:rPr>
      </w:pPr>
      <w:r w:rsidRPr="00DE1661">
        <w:rPr>
          <w:rFonts w:cs="Arial"/>
        </w:rPr>
        <w:t>Observe the screen for any abnormalities, such as an error me</w:t>
      </w:r>
      <w:r w:rsidR="00D83239" w:rsidRPr="00DE1661">
        <w:rPr>
          <w:rFonts w:cs="Arial"/>
        </w:rPr>
        <w:t>ssages, before starting a charging</w:t>
      </w:r>
      <w:r w:rsidRPr="00DE1661">
        <w:rPr>
          <w:rFonts w:cs="Arial"/>
        </w:rPr>
        <w:t xml:space="preserve"> session. Check the surroundings and the Max</w:t>
      </w:r>
      <w:r w:rsidR="00D83239" w:rsidRPr="00DE1661">
        <w:rPr>
          <w:rFonts w:cs="Arial"/>
        </w:rPr>
        <w:t>iCharger for any abnormalities and</w:t>
      </w:r>
      <w:r w:rsidRPr="00DE1661">
        <w:rPr>
          <w:rFonts w:cs="Arial"/>
        </w:rPr>
        <w:t xml:space="preserve"> damage as well. </w:t>
      </w:r>
    </w:p>
    <w:p w14:paraId="1C7BFFB2" w14:textId="074E0917" w:rsidR="007F26CE" w:rsidRPr="00DE1661" w:rsidRDefault="007F26CE" w:rsidP="00923E67">
      <w:pPr>
        <w:pStyle w:val="NOTE0"/>
        <w:numPr>
          <w:ilvl w:val="0"/>
          <w:numId w:val="37"/>
        </w:numPr>
        <w:rPr>
          <w:rFonts w:cs="Arial"/>
        </w:rPr>
      </w:pPr>
      <w:r w:rsidRPr="00DE1661">
        <w:rPr>
          <w:rFonts w:cs="Arial"/>
        </w:rPr>
        <w:t xml:space="preserve">If the screen displays an error message, </w:t>
      </w:r>
      <w:r w:rsidRPr="00100C10">
        <w:rPr>
          <w:rFonts w:cs="Arial"/>
          <w:b/>
        </w:rPr>
        <w:t>DO NOT</w:t>
      </w:r>
      <w:r w:rsidRPr="00DE1661">
        <w:rPr>
          <w:rFonts w:cs="Arial"/>
        </w:rPr>
        <w:t xml:space="preserve"> use the MaxiCharger. Contact Autel Technical Support.</w:t>
      </w:r>
    </w:p>
    <w:p w14:paraId="150B5EF8" w14:textId="1200BF0C" w:rsidR="00FA5517" w:rsidRPr="00DE1661" w:rsidRDefault="00FA5517" w:rsidP="00116D06">
      <w:pPr>
        <w:pStyle w:val="EN"/>
      </w:pPr>
      <w:r w:rsidRPr="00DE1661">
        <w:t>When the Authorization Screen appears, you can use any of the fol</w:t>
      </w:r>
      <w:r w:rsidR="00D83239" w:rsidRPr="00DE1661">
        <w:t>lowing methods to start a charging</w:t>
      </w:r>
      <w:r w:rsidRPr="00DE1661">
        <w:t xml:space="preserve"> session.</w:t>
      </w:r>
    </w:p>
    <w:p w14:paraId="7046FC99" w14:textId="688649C5" w:rsidR="00FA5517" w:rsidRPr="00DE1661" w:rsidRDefault="00FA5517" w:rsidP="00116D06">
      <w:pPr>
        <w:pStyle w:val="ItemList"/>
        <w:spacing w:before="48" w:after="48"/>
      </w:pPr>
      <w:r w:rsidRPr="00DE1661">
        <w:t>Scan the QR code on the screen</w:t>
      </w:r>
    </w:p>
    <w:p w14:paraId="1158B10C" w14:textId="2168D08B" w:rsidR="001F6AFF" w:rsidRDefault="00FA5517" w:rsidP="001F6AFF">
      <w:pPr>
        <w:pStyle w:val="ItemList"/>
        <w:spacing w:before="48" w:after="48"/>
      </w:pPr>
      <w:r w:rsidRPr="00DE1661">
        <w:t>RFID card</w:t>
      </w:r>
    </w:p>
    <w:p w14:paraId="33D9AF09" w14:textId="6F5FFEAF" w:rsidR="003D6B5A" w:rsidRPr="00DE1661" w:rsidRDefault="003D6B5A" w:rsidP="001F6AFF">
      <w:pPr>
        <w:pStyle w:val="ItemList"/>
        <w:spacing w:before="48" w:after="48"/>
      </w:pPr>
      <w:r>
        <w:t>Plug &amp; Charge</w:t>
      </w:r>
    </w:p>
    <w:p w14:paraId="18FA1A8B" w14:textId="44891F30" w:rsidR="00FA5517" w:rsidRPr="00DE1661" w:rsidRDefault="00FA5517" w:rsidP="00116D06">
      <w:pPr>
        <w:pStyle w:val="ItemList"/>
        <w:spacing w:before="48" w:after="48"/>
      </w:pPr>
      <w:r w:rsidRPr="00DE1661">
        <w:t>Credit card (optional)</w:t>
      </w:r>
    </w:p>
    <w:p w14:paraId="198E1050" w14:textId="453780D7" w:rsidR="00AB58E4" w:rsidRPr="00DE1661" w:rsidRDefault="00E03372" w:rsidP="007F26CE">
      <w:pPr>
        <w:spacing w:line="480" w:lineRule="auto"/>
        <w:jc w:val="center"/>
      </w:pPr>
      <w:bookmarkStart w:id="261" w:name="6.4.2_Start_a_charge_session"/>
      <w:bookmarkStart w:id="262" w:name="_bookmark113"/>
      <w:bookmarkStart w:id="263" w:name="_Ref101944378"/>
      <w:bookmarkEnd w:id="261"/>
      <w:bookmarkEnd w:id="262"/>
      <w:r w:rsidRPr="00DE1661">
        <w:rPr>
          <w:noProof/>
        </w:rPr>
        <w:drawing>
          <wp:inline distT="0" distB="0" distL="0" distR="0" wp14:anchorId="625378F2" wp14:editId="424C1F0E">
            <wp:extent cx="4056366" cy="2321143"/>
            <wp:effectExtent l="19050" t="19050" r="2095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6">
                      <a:extLst>
                        <a:ext uri="{28A0092B-C50C-407E-A947-70E740481C1C}">
                          <a14:useLocalDpi xmlns:a14="http://schemas.microsoft.com/office/drawing/2010/main" val="0"/>
                        </a:ext>
                      </a:extLst>
                    </a:blip>
                    <a:stretch>
                      <a:fillRect/>
                    </a:stretch>
                  </pic:blipFill>
                  <pic:spPr>
                    <a:xfrm>
                      <a:off x="0" y="0"/>
                      <a:ext cx="4056366" cy="2321143"/>
                    </a:xfrm>
                    <a:prstGeom prst="rect">
                      <a:avLst/>
                    </a:prstGeom>
                    <a:ln w="12700">
                      <a:solidFill>
                        <a:srgbClr val="92D050"/>
                      </a:solidFill>
                    </a:ln>
                  </pic:spPr>
                </pic:pic>
              </a:graphicData>
            </a:graphic>
          </wp:inline>
        </w:drawing>
      </w:r>
    </w:p>
    <w:p w14:paraId="51FF2B93" w14:textId="4D8A976A" w:rsidR="00FA5517" w:rsidRPr="00DE1661" w:rsidRDefault="00AB58E4" w:rsidP="00AB58E4">
      <w:r w:rsidRPr="00DE1661">
        <w:br w:type="page"/>
      </w:r>
    </w:p>
    <w:p w14:paraId="700A73AA" w14:textId="652A37F9" w:rsidR="00FA5517" w:rsidRPr="00DE1661" w:rsidRDefault="00FA5517" w:rsidP="00FA5517">
      <w:pPr>
        <w:pStyle w:val="3"/>
        <w:spacing w:before="240"/>
        <w:rPr>
          <w:b w:val="0"/>
          <w:i/>
        </w:rPr>
      </w:pPr>
      <w:bookmarkStart w:id="264" w:name="_Toc102658026"/>
      <w:bookmarkStart w:id="265" w:name="_Toc106900436"/>
      <w:bookmarkStart w:id="266" w:name="_Toc106983308"/>
      <w:bookmarkStart w:id="267" w:name="_Toc133150466"/>
      <w:r w:rsidRPr="00DE1661">
        <w:lastRenderedPageBreak/>
        <w:t>Start Charging</w:t>
      </w:r>
      <w:bookmarkEnd w:id="264"/>
      <w:bookmarkEnd w:id="265"/>
      <w:bookmarkEnd w:id="266"/>
      <w:bookmarkEnd w:id="267"/>
    </w:p>
    <w:p w14:paraId="707E8CB6" w14:textId="6738C9C5" w:rsidR="00C53131" w:rsidRPr="00DE1661" w:rsidRDefault="00794C66" w:rsidP="00116D06">
      <w:pPr>
        <w:pStyle w:val="EN"/>
        <w:rPr>
          <w:rFonts w:eastAsiaTheme="minorEastAsia"/>
        </w:rPr>
      </w:pPr>
      <w:r w:rsidRPr="00DE1661">
        <w:t>After</w:t>
      </w:r>
      <w:r w:rsidR="00FA5517" w:rsidRPr="00DE1661">
        <w:t xml:space="preserve"> authorization, the </w:t>
      </w:r>
      <w:r w:rsidR="006124BD" w:rsidRPr="00DE1661">
        <w:t>MaxiCharger</w:t>
      </w:r>
      <w:r w:rsidR="00FA5517" w:rsidRPr="00DE1661">
        <w:t xml:space="preserve"> will set up communication with your EV and necessary safety tests will be performed. Follow</w:t>
      </w:r>
      <w:r w:rsidR="00D83239" w:rsidRPr="00DE1661">
        <w:t>ing the safety tests, the charging</w:t>
      </w:r>
      <w:r w:rsidR="00FA5517" w:rsidRPr="00DE1661">
        <w:t xml:space="preserve"> session will </w:t>
      </w:r>
      <w:r w:rsidR="00265933" w:rsidRPr="00DE1661">
        <w:t>start</w:t>
      </w:r>
      <w:r w:rsidR="00FA5517" w:rsidRPr="00DE1661">
        <w:t xml:space="preserve"> automatically.</w:t>
      </w:r>
    </w:p>
    <w:p w14:paraId="261E6DF6" w14:textId="5CFA0721" w:rsidR="007F26CE" w:rsidRPr="00586611" w:rsidRDefault="007F26CE" w:rsidP="00586611">
      <w:pPr>
        <w:pStyle w:val="EN"/>
        <w:spacing w:line="480" w:lineRule="auto"/>
        <w:jc w:val="center"/>
        <w:rPr>
          <w:rFonts w:eastAsiaTheme="minorEastAsia"/>
        </w:rPr>
      </w:pPr>
      <w:r w:rsidRPr="00DE1661">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7">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68" w:name="_Toc102658027"/>
      <w:bookmarkStart w:id="269" w:name="_Toc106900437"/>
      <w:bookmarkStart w:id="270" w:name="_Ref101944384"/>
      <w:bookmarkEnd w:id="263"/>
    </w:p>
    <w:p w14:paraId="36E40E82" w14:textId="1BBDC214" w:rsidR="00FA5517" w:rsidRPr="00DE1661" w:rsidRDefault="00FA5517" w:rsidP="00FA5517">
      <w:pPr>
        <w:pStyle w:val="3"/>
        <w:spacing w:before="240"/>
        <w:rPr>
          <w:b w:val="0"/>
          <w:i/>
        </w:rPr>
      </w:pPr>
      <w:bookmarkStart w:id="271" w:name="_Toc106983309"/>
      <w:bookmarkStart w:id="272" w:name="_Toc133150467"/>
      <w:r w:rsidRPr="00DE1661">
        <w:t>Charging</w:t>
      </w:r>
      <w:bookmarkEnd w:id="268"/>
      <w:bookmarkEnd w:id="269"/>
      <w:bookmarkEnd w:id="271"/>
      <w:bookmarkEnd w:id="272"/>
    </w:p>
    <w:p w14:paraId="260910FF" w14:textId="4D151653" w:rsidR="00AC3B63" w:rsidRPr="00AC3B63" w:rsidRDefault="00FA5517" w:rsidP="001F6AFF">
      <w:pPr>
        <w:pStyle w:val="EN"/>
        <w:rPr>
          <w:rFonts w:eastAsiaTheme="minorEastAsia"/>
          <w:b/>
          <w:i/>
        </w:rPr>
      </w:pPr>
      <w:r w:rsidRPr="00DE1661">
        <w:t xml:space="preserve">You will be informed of the progress during charging. Information about the charging duration, </w:t>
      </w:r>
      <w:r w:rsidR="00953A43" w:rsidRPr="00DE1661">
        <w:t>energy</w:t>
      </w:r>
      <w:r w:rsidRPr="00DE1661">
        <w:t xml:space="preserve">, </w:t>
      </w:r>
      <w:r w:rsidR="0014557B" w:rsidRPr="00DE1661">
        <w:t>cost</w:t>
      </w:r>
      <w:r w:rsidRPr="00DE1661">
        <w:t xml:space="preserve">, and </w:t>
      </w:r>
      <w:r w:rsidR="0014557B" w:rsidRPr="00DE1661">
        <w:t>power</w:t>
      </w:r>
      <w:r w:rsidRPr="00DE1661">
        <w:t xml:space="preserve"> will appear on the Charging Screen. </w:t>
      </w:r>
    </w:p>
    <w:p w14:paraId="6C37557B" w14:textId="06689FE9" w:rsidR="00AB58E4" w:rsidRPr="00DE1661" w:rsidRDefault="007F26CE" w:rsidP="00A312AB">
      <w:pPr>
        <w:pStyle w:val="EN"/>
        <w:spacing w:line="480" w:lineRule="auto"/>
        <w:jc w:val="center"/>
        <w:rPr>
          <w:szCs w:val="24"/>
        </w:rPr>
      </w:pPr>
      <w:r w:rsidRPr="00DE1661">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8">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73" w:name="_Toc106900438"/>
      <w:bookmarkStart w:id="274" w:name="_Toc106983310"/>
    </w:p>
    <w:p w14:paraId="7D24C363" w14:textId="00689638" w:rsidR="00B80D0B" w:rsidRPr="00DE1661" w:rsidRDefault="00AB58E4" w:rsidP="00AB58E4">
      <w:pPr>
        <w:rPr>
          <w:rFonts w:eastAsia="Arial"/>
          <w:bCs/>
          <w:kern w:val="2"/>
          <w:szCs w:val="24"/>
        </w:rPr>
      </w:pPr>
      <w:r w:rsidRPr="00DE1661">
        <w:rPr>
          <w:szCs w:val="24"/>
        </w:rPr>
        <w:br w:type="page"/>
      </w:r>
    </w:p>
    <w:p w14:paraId="792B5A36" w14:textId="2643C3AC" w:rsidR="00E27797" w:rsidRPr="00DE1661" w:rsidRDefault="00B80BE6" w:rsidP="00B80D0B">
      <w:pPr>
        <w:pStyle w:val="3"/>
        <w:spacing w:before="240"/>
      </w:pPr>
      <w:bookmarkStart w:id="275" w:name="_Toc133150468"/>
      <w:r w:rsidRPr="00DE1661">
        <w:lastRenderedPageBreak/>
        <w:t>Stop Charging</w:t>
      </w:r>
      <w:bookmarkEnd w:id="270"/>
      <w:bookmarkEnd w:id="273"/>
      <w:bookmarkEnd w:id="274"/>
      <w:bookmarkEnd w:id="275"/>
    </w:p>
    <w:p w14:paraId="20B806D6" w14:textId="6FDDB4C9" w:rsidR="00E27797" w:rsidRPr="00DE1661" w:rsidRDefault="00B80BE6" w:rsidP="00F04F89">
      <w:pPr>
        <w:pStyle w:val="a1"/>
        <w:rPr>
          <w:rFonts w:eastAsia="Verdana" w:cs="Arial"/>
          <w:sz w:val="20"/>
          <w:szCs w:val="20"/>
        </w:rPr>
      </w:pPr>
      <w:r w:rsidRPr="00DE1661">
        <w:rPr>
          <w:rFonts w:cs="Arial"/>
          <w:w w:val="95"/>
        </w:rPr>
        <w:t>To stop charging</w:t>
      </w:r>
    </w:p>
    <w:p w14:paraId="4EEB1336" w14:textId="2AF6F7C3" w:rsidR="00E27797" w:rsidRPr="00DE1661" w:rsidRDefault="00E7187C" w:rsidP="00923E67">
      <w:pPr>
        <w:pStyle w:val="a0"/>
        <w:numPr>
          <w:ilvl w:val="0"/>
          <w:numId w:val="28"/>
        </w:numPr>
        <w:rPr>
          <w:rFonts w:cs="Arial"/>
        </w:rPr>
      </w:pPr>
      <w:r w:rsidRPr="00DE1661">
        <w:rPr>
          <w:rFonts w:cs="Arial"/>
        </w:rPr>
        <w:t xml:space="preserve">Tap the </w:t>
      </w:r>
      <w:r w:rsidR="00E27797" w:rsidRPr="00DE1661">
        <w:rPr>
          <w:rFonts w:cs="Arial"/>
          <w:b/>
        </w:rPr>
        <w:t>Stop</w:t>
      </w:r>
      <w:r w:rsidR="00E27797" w:rsidRPr="00DE1661">
        <w:rPr>
          <w:rFonts w:cs="Arial"/>
        </w:rPr>
        <w:t xml:space="preserve"> button</w:t>
      </w:r>
      <w:r w:rsidRPr="00DE1661">
        <w:rPr>
          <w:rFonts w:cs="Arial"/>
        </w:rPr>
        <w:t xml:space="preserve"> on the screen</w:t>
      </w:r>
      <w:r w:rsidR="00E27797" w:rsidRPr="00DE1661">
        <w:rPr>
          <w:rFonts w:cs="Arial"/>
        </w:rPr>
        <w:t>.</w:t>
      </w:r>
    </w:p>
    <w:p w14:paraId="56E8BBB3" w14:textId="77777777" w:rsidR="006A7603" w:rsidRPr="00DE1661" w:rsidRDefault="006A7603" w:rsidP="00B74EF7">
      <w:pPr>
        <w:pStyle w:val="NOTE0"/>
        <w:rPr>
          <w:rFonts w:cs="Arial"/>
          <w:b/>
        </w:rPr>
      </w:pPr>
      <w:r w:rsidRPr="00DE1661">
        <w:rPr>
          <w:rFonts w:cs="Arial"/>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rFonts w:cs="Arial"/>
          <w:b/>
        </w:rPr>
        <w:t>NOTE</w:t>
      </w:r>
    </w:p>
    <w:p w14:paraId="79CF32E5" w14:textId="64526E9F" w:rsidR="006A7603" w:rsidRPr="00DE1661" w:rsidRDefault="00F04F89" w:rsidP="00B74EF7">
      <w:pPr>
        <w:pStyle w:val="NOTE0"/>
        <w:rPr>
          <w:rFonts w:cs="Arial"/>
        </w:rPr>
      </w:pPr>
      <w:r w:rsidRPr="00DE1661">
        <w:rPr>
          <w:rFonts w:cs="Arial"/>
        </w:rPr>
        <w:t>When</w:t>
      </w:r>
      <w:r w:rsidR="00D83239" w:rsidRPr="00DE1661">
        <w:rPr>
          <w:rFonts w:cs="Arial"/>
        </w:rPr>
        <w:t xml:space="preserve"> the battery is full, the charging</w:t>
      </w:r>
      <w:r w:rsidRPr="00DE1661">
        <w:rPr>
          <w:rFonts w:cs="Arial"/>
        </w:rPr>
        <w:t xml:space="preserve"> session stops automatically.</w:t>
      </w:r>
    </w:p>
    <w:p w14:paraId="60EB3F45" w14:textId="1C0971FE" w:rsidR="00E7187C" w:rsidRPr="00DE1661" w:rsidRDefault="006A7603" w:rsidP="00923E67">
      <w:pPr>
        <w:pStyle w:val="a0"/>
        <w:numPr>
          <w:ilvl w:val="0"/>
          <w:numId w:val="28"/>
        </w:numPr>
        <w:rPr>
          <w:rFonts w:cs="Arial"/>
        </w:rPr>
      </w:pPr>
      <w:r w:rsidRPr="00DE1661">
        <w:rPr>
          <w:rFonts w:cs="Arial"/>
        </w:rPr>
        <w:t>Normally, you have to authorize again to finish charging, using the same authentication method as was used to start:</w:t>
      </w:r>
    </w:p>
    <w:p w14:paraId="6CBD444B" w14:textId="205B25CF" w:rsidR="006A7603" w:rsidRPr="00DE1661" w:rsidRDefault="006A7603" w:rsidP="00923E67">
      <w:pPr>
        <w:pStyle w:val="a0"/>
        <w:numPr>
          <w:ilvl w:val="0"/>
          <w:numId w:val="29"/>
        </w:numPr>
        <w:rPr>
          <w:rFonts w:cs="Arial"/>
        </w:rPr>
      </w:pPr>
      <w:r w:rsidRPr="00DE1661">
        <w:rPr>
          <w:rFonts w:cs="Arial"/>
        </w:rPr>
        <w:t xml:space="preserve">QR code: </w:t>
      </w:r>
      <w:r w:rsidR="00D83239" w:rsidRPr="00DE1661">
        <w:rPr>
          <w:rFonts w:cs="Arial"/>
        </w:rPr>
        <w:t>Scan the QR code with</w:t>
      </w:r>
      <w:r w:rsidR="002816C0" w:rsidRPr="00DE1661">
        <w:rPr>
          <w:rFonts w:cs="Arial"/>
        </w:rPr>
        <w:t xml:space="preserve"> the Autel Charge app and t</w:t>
      </w:r>
      <w:r w:rsidRPr="00DE1661">
        <w:rPr>
          <w:rFonts w:cs="Arial"/>
        </w:rPr>
        <w:t xml:space="preserve">ap the </w:t>
      </w:r>
      <w:r w:rsidRPr="00DE1661">
        <w:rPr>
          <w:rFonts w:cs="Arial"/>
          <w:b/>
        </w:rPr>
        <w:t>Stop</w:t>
      </w:r>
      <w:r w:rsidRPr="00DE1661">
        <w:rPr>
          <w:rFonts w:cs="Arial"/>
        </w:rPr>
        <w:t xml:space="preserve"> button on the Charging Screen of the Autel Charge app.</w:t>
      </w:r>
    </w:p>
    <w:p w14:paraId="154EA382" w14:textId="77BDE1D8" w:rsidR="006A7603" w:rsidRPr="00DE1661" w:rsidRDefault="006A7603" w:rsidP="00923E67">
      <w:pPr>
        <w:pStyle w:val="a0"/>
        <w:numPr>
          <w:ilvl w:val="0"/>
          <w:numId w:val="29"/>
        </w:numPr>
        <w:rPr>
          <w:rFonts w:cs="Arial"/>
        </w:rPr>
      </w:pPr>
      <w:r w:rsidRPr="00DE1661">
        <w:rPr>
          <w:rFonts w:cs="Arial"/>
        </w:rPr>
        <w:t>RFID card: Put the RFID card on the card reader again to finish charging.</w:t>
      </w:r>
    </w:p>
    <w:p w14:paraId="4A8E245D" w14:textId="1B290121" w:rsidR="006A7603" w:rsidRPr="00DE1661" w:rsidRDefault="006A7603" w:rsidP="00923E67">
      <w:pPr>
        <w:pStyle w:val="a0"/>
        <w:numPr>
          <w:ilvl w:val="0"/>
          <w:numId w:val="29"/>
        </w:numPr>
        <w:rPr>
          <w:rFonts w:cs="Arial"/>
        </w:rPr>
      </w:pPr>
      <w:r w:rsidRPr="00DE1661">
        <w:rPr>
          <w:rFonts w:cs="Arial"/>
        </w:rPr>
        <w:t>Credit card: Finish charging directly.</w:t>
      </w:r>
    </w:p>
    <w:p w14:paraId="3166ED26" w14:textId="72DFACC7" w:rsidR="006A7603" w:rsidRPr="00DE1661" w:rsidRDefault="006A7603" w:rsidP="00923E67">
      <w:pPr>
        <w:pStyle w:val="a0"/>
        <w:numPr>
          <w:ilvl w:val="0"/>
          <w:numId w:val="28"/>
        </w:numPr>
        <w:rPr>
          <w:rFonts w:cs="Arial"/>
        </w:rPr>
      </w:pPr>
      <w:r w:rsidRPr="00DE1661">
        <w:rPr>
          <w:rFonts w:cs="Arial"/>
        </w:rPr>
        <w:t xml:space="preserve">When charging is finished, your </w:t>
      </w:r>
      <w:r w:rsidR="00AF1735" w:rsidRPr="00DE1661">
        <w:rPr>
          <w:rFonts w:cs="Arial"/>
        </w:rPr>
        <w:t>transaction</w:t>
      </w:r>
      <w:r w:rsidRPr="00DE1661">
        <w:rPr>
          <w:rFonts w:cs="Arial"/>
        </w:rPr>
        <w:t xml:space="preserve"> details will appear.</w:t>
      </w:r>
    </w:p>
    <w:p w14:paraId="77AC3DFB" w14:textId="7BDC26E2" w:rsidR="006A7603" w:rsidRPr="00DE1661" w:rsidRDefault="006A7603" w:rsidP="00AB58E4">
      <w:pPr>
        <w:pStyle w:val="a0"/>
        <w:numPr>
          <w:ilvl w:val="0"/>
          <w:numId w:val="0"/>
        </w:numPr>
        <w:spacing w:line="480" w:lineRule="auto"/>
        <w:ind w:left="1124"/>
        <w:jc w:val="left"/>
        <w:rPr>
          <w:rFonts w:cs="Arial"/>
        </w:rPr>
      </w:pPr>
      <w:r w:rsidRPr="00DE1661">
        <w:rPr>
          <w:rFonts w:cs="Arial"/>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9">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0A547CCE" w:rsidR="00E27797" w:rsidRPr="00DE1661" w:rsidRDefault="000C561A" w:rsidP="00923E67">
      <w:pPr>
        <w:pStyle w:val="a0"/>
        <w:numPr>
          <w:ilvl w:val="0"/>
          <w:numId w:val="28"/>
        </w:numPr>
        <w:rPr>
          <w:rFonts w:cs="Arial"/>
        </w:rPr>
      </w:pPr>
      <w:r w:rsidRPr="00145841">
        <w:t>Disconnect the EV charging cable from the EV.</w:t>
      </w:r>
      <w:r w:rsidR="00A668B3">
        <w:rPr>
          <w:rFonts w:cs="Arial"/>
        </w:rPr>
        <w:t xml:space="preserve"> </w:t>
      </w:r>
    </w:p>
    <w:p w14:paraId="325B2695" w14:textId="3272D47A" w:rsidR="00FA5517" w:rsidRPr="00DE1661" w:rsidRDefault="00FA5517" w:rsidP="00FA5517">
      <w:pPr>
        <w:pStyle w:val="3"/>
        <w:spacing w:before="240"/>
      </w:pPr>
      <w:bookmarkStart w:id="276" w:name="6.5_Energize_the_EVSE"/>
      <w:bookmarkStart w:id="277" w:name="_bookmark115"/>
      <w:bookmarkStart w:id="278" w:name="_Toc102658029"/>
      <w:bookmarkStart w:id="279" w:name="_Toc106900439"/>
      <w:bookmarkStart w:id="280" w:name="_Toc106983311"/>
      <w:bookmarkStart w:id="281" w:name="_Toc102658030"/>
      <w:bookmarkStart w:id="282" w:name="_Ref101878775"/>
      <w:bookmarkStart w:id="283" w:name="_Toc133150469"/>
      <w:bookmarkEnd w:id="276"/>
      <w:bookmarkEnd w:id="277"/>
      <w:r w:rsidRPr="00DE1661">
        <w:t>Finish Charging</w:t>
      </w:r>
      <w:bookmarkEnd w:id="278"/>
      <w:bookmarkEnd w:id="279"/>
      <w:bookmarkEnd w:id="280"/>
      <w:bookmarkEnd w:id="283"/>
    </w:p>
    <w:p w14:paraId="6DE3F333" w14:textId="6E37FD37" w:rsidR="0096324F" w:rsidRDefault="00FA5517" w:rsidP="006A7603">
      <w:pPr>
        <w:spacing w:beforeLines="20" w:before="48" w:afterLines="20" w:after="48"/>
        <w:ind w:left="284"/>
      </w:pPr>
      <w:r w:rsidRPr="00DE1661">
        <w:t xml:space="preserve">Return the connector to the holster on the </w:t>
      </w:r>
      <w:r w:rsidR="000444F1" w:rsidRPr="00DE1661">
        <w:rPr>
          <w:snapToGrid w:val="0"/>
        </w:rPr>
        <w:t>MaxiCharger</w:t>
      </w:r>
      <w:r w:rsidRPr="00DE1661">
        <w:t>.</w:t>
      </w:r>
    </w:p>
    <w:p w14:paraId="5722D451" w14:textId="510F5DE6" w:rsidR="00FA5517" w:rsidRPr="00DE1661" w:rsidRDefault="0096324F" w:rsidP="0096324F">
      <w:r>
        <w:br w:type="page"/>
      </w:r>
    </w:p>
    <w:p w14:paraId="53F7165E" w14:textId="18BE24CE" w:rsidR="003D247A" w:rsidRPr="00DE1661" w:rsidRDefault="003D247A" w:rsidP="003D247A">
      <w:pPr>
        <w:pStyle w:val="2"/>
        <w:spacing w:before="240"/>
        <w:rPr>
          <w:rFonts w:cs="Arial"/>
        </w:rPr>
      </w:pPr>
      <w:bookmarkStart w:id="284" w:name="_Toc106900440"/>
      <w:bookmarkStart w:id="285" w:name="_Toc106983312"/>
      <w:bookmarkStart w:id="286" w:name="_Toc133150470"/>
      <w:r w:rsidRPr="00DE1661">
        <w:rPr>
          <w:rFonts w:cs="Arial"/>
        </w:rPr>
        <w:lastRenderedPageBreak/>
        <w:t>Charging Errors</w:t>
      </w:r>
      <w:bookmarkEnd w:id="281"/>
      <w:bookmarkEnd w:id="284"/>
      <w:bookmarkEnd w:id="285"/>
      <w:bookmarkEnd w:id="286"/>
    </w:p>
    <w:p w14:paraId="5F3F0551" w14:textId="047604F1" w:rsidR="00467A6B" w:rsidRPr="00DE1661" w:rsidRDefault="003D247A" w:rsidP="006A7603">
      <w:pPr>
        <w:spacing w:beforeLines="20" w:before="48" w:afterLines="20" w:after="48"/>
        <w:ind w:left="284"/>
      </w:pPr>
      <w:r w:rsidRPr="00DE1661">
        <w:t>This section depicts several common problems that may arise during your charging se</w:t>
      </w:r>
      <w:r w:rsidRPr="00DE1661">
        <w:rPr>
          <w:bCs/>
        </w:rPr>
        <w:t>s</w:t>
      </w:r>
      <w:r w:rsidRPr="00DE1661">
        <w:t>sion</w:t>
      </w:r>
      <w:r w:rsidR="00794C66" w:rsidRPr="00DE1661">
        <w:t>,</w:t>
      </w:r>
      <w:r w:rsidRPr="00DE1661">
        <w:t xml:space="preserve"> along with possible causes/solutions to help you resolve those problems. If the problem persists, contact your local dealer or Autel </w:t>
      </w:r>
      <w:r w:rsidR="00794C66" w:rsidRPr="00DE1661">
        <w:t>Technical Support</w:t>
      </w:r>
      <w:r w:rsidRPr="00DE1661">
        <w:t>.</w:t>
      </w:r>
      <w:bookmarkStart w:id="287" w:name="_Toc102068989"/>
      <w:bookmarkStart w:id="288" w:name="_Toc102122124"/>
      <w:bookmarkStart w:id="289" w:name="_Toc102147320"/>
      <w:bookmarkStart w:id="290" w:name="_Toc102147505"/>
      <w:bookmarkStart w:id="291" w:name="_Toc102658031"/>
      <w:bookmarkStart w:id="292" w:name="_Toc102749453"/>
      <w:bookmarkStart w:id="293" w:name="_Toc102751047"/>
      <w:bookmarkStart w:id="294" w:name="_Toc102751202"/>
      <w:bookmarkStart w:id="295" w:name="_Toc102751360"/>
      <w:bookmarkStart w:id="296" w:name="_Toc102759567"/>
      <w:bookmarkStart w:id="297" w:name="_Toc102842495"/>
      <w:bookmarkStart w:id="298" w:name="_Toc102845777"/>
      <w:bookmarkStart w:id="299" w:name="_Toc102847009"/>
      <w:bookmarkStart w:id="300" w:name="_Toc103009080"/>
      <w:bookmarkStart w:id="301" w:name="_Toc103105650"/>
      <w:bookmarkStart w:id="302" w:name="_Toc103185699"/>
      <w:bookmarkStart w:id="303" w:name="_Toc103194705"/>
      <w:bookmarkStart w:id="304" w:name="_Toc103194797"/>
      <w:bookmarkStart w:id="305" w:name="_Toc103195863"/>
      <w:bookmarkStart w:id="306" w:name="_Toc103247679"/>
      <w:bookmarkStart w:id="307" w:name="_Toc103278921"/>
      <w:bookmarkStart w:id="308" w:name="_Toc103364634"/>
      <w:bookmarkStart w:id="309" w:name="_Toc103364968"/>
      <w:bookmarkStart w:id="310" w:name="_Toc103365068"/>
      <w:bookmarkStart w:id="311" w:name="_Toc103471751"/>
      <w:bookmarkStart w:id="312" w:name="_Toc103606586"/>
      <w:bookmarkStart w:id="313" w:name="_Toc103624199"/>
      <w:bookmarkStart w:id="314" w:name="_Toc103786382"/>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4EEF3185" w14:textId="77777777" w:rsidR="003D247A" w:rsidRPr="00DE1661" w:rsidRDefault="003D247A" w:rsidP="00467A6B">
      <w:pPr>
        <w:pStyle w:val="3"/>
        <w:spacing w:before="240"/>
      </w:pPr>
      <w:bookmarkStart w:id="315" w:name="_Toc102658032"/>
      <w:bookmarkStart w:id="316" w:name="_Toc106900441"/>
      <w:bookmarkStart w:id="317" w:name="_Toc106983313"/>
      <w:bookmarkStart w:id="318" w:name="_Toc133150471"/>
      <w:r w:rsidRPr="00DE1661">
        <w:t>Connector Connection Error</w:t>
      </w:r>
      <w:bookmarkEnd w:id="315"/>
      <w:bookmarkEnd w:id="316"/>
      <w:bookmarkEnd w:id="317"/>
      <w:bookmarkEnd w:id="318"/>
    </w:p>
    <w:p w14:paraId="494B898B" w14:textId="002192B6" w:rsidR="003D247A" w:rsidRPr="00DE1661" w:rsidRDefault="003D247A" w:rsidP="006A7603">
      <w:pPr>
        <w:spacing w:beforeLines="20" w:before="48" w:afterLines="20" w:after="48"/>
        <w:ind w:left="284"/>
      </w:pPr>
      <w:r w:rsidRPr="00DE1661">
        <w:t xml:space="preserve">If the connector is not </w:t>
      </w:r>
      <w:r w:rsidR="00794C66" w:rsidRPr="00DE1661">
        <w:t xml:space="preserve">properly </w:t>
      </w:r>
      <w:r w:rsidRPr="00DE1661">
        <w:t>connected to your EV, then the Connector Not Connected screen will appear. Insert the connector into your EV’s charge port and check the connection.</w:t>
      </w:r>
    </w:p>
    <w:p w14:paraId="71E8653F" w14:textId="77777777" w:rsidR="003D247A" w:rsidRPr="00DE1661" w:rsidRDefault="003D247A" w:rsidP="003D247A">
      <w:pPr>
        <w:pStyle w:val="3"/>
        <w:spacing w:before="240"/>
      </w:pPr>
      <w:bookmarkStart w:id="319" w:name="_Toc102658033"/>
      <w:bookmarkStart w:id="320" w:name="_Toc106900442"/>
      <w:bookmarkStart w:id="321" w:name="_Toc106983314"/>
      <w:bookmarkStart w:id="322" w:name="_Toc133150472"/>
      <w:r w:rsidRPr="00DE1661">
        <w:t>Authorization Failure</w:t>
      </w:r>
      <w:bookmarkEnd w:id="319"/>
      <w:bookmarkEnd w:id="320"/>
      <w:bookmarkEnd w:id="321"/>
      <w:bookmarkEnd w:id="322"/>
    </w:p>
    <w:p w14:paraId="7B811439" w14:textId="77777777" w:rsidR="003D247A" w:rsidRPr="00DE1661" w:rsidRDefault="003D247A" w:rsidP="006A7603">
      <w:pPr>
        <w:spacing w:beforeLines="20" w:before="48" w:afterLines="20" w:after="48"/>
        <w:ind w:left="284"/>
      </w:pPr>
      <w:r w:rsidRPr="00DE1661">
        <w:t>If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DE1661" w:rsidRDefault="003D247A" w:rsidP="003D247A">
      <w:pPr>
        <w:pStyle w:val="3"/>
        <w:spacing w:before="240"/>
      </w:pPr>
      <w:bookmarkStart w:id="323" w:name="_Toc102658034"/>
      <w:bookmarkStart w:id="324" w:name="_Toc106900443"/>
      <w:bookmarkStart w:id="325" w:name="_Toc106983315"/>
      <w:bookmarkStart w:id="326" w:name="_Toc133150473"/>
      <w:r w:rsidRPr="00DE1661">
        <w:t>Charg</w:t>
      </w:r>
      <w:r w:rsidR="00456FBA" w:rsidRPr="00DE1661">
        <w:t>ing</w:t>
      </w:r>
      <w:r w:rsidRPr="00DE1661">
        <w:t xml:space="preserve"> Start Failure</w:t>
      </w:r>
      <w:bookmarkEnd w:id="323"/>
      <w:bookmarkEnd w:id="324"/>
      <w:bookmarkEnd w:id="325"/>
      <w:bookmarkEnd w:id="326"/>
    </w:p>
    <w:p w14:paraId="55AF85FA" w14:textId="77777777" w:rsidR="003D247A" w:rsidRPr="00DE1661" w:rsidRDefault="003D247A" w:rsidP="006A7603">
      <w:pPr>
        <w:spacing w:beforeLines="20" w:before="48" w:afterLines="20" w:after="48"/>
        <w:ind w:left="284"/>
      </w:pPr>
      <w:r w:rsidRPr="00DE1661">
        <w:t>If an error occurs when you start charging, the Charge Start Failure screen will appear. The cause and possible solution(s) will display on the screen. Follow the on-screen instructions to resolve the problem.</w:t>
      </w:r>
    </w:p>
    <w:p w14:paraId="49B39C30" w14:textId="77777777" w:rsidR="003D247A" w:rsidRPr="00DE1661" w:rsidRDefault="003D247A" w:rsidP="003D247A">
      <w:pPr>
        <w:pStyle w:val="3"/>
        <w:spacing w:before="240"/>
      </w:pPr>
      <w:bookmarkStart w:id="327" w:name="_Toc102658035"/>
      <w:bookmarkStart w:id="328" w:name="_Toc106900444"/>
      <w:bookmarkStart w:id="329" w:name="_Toc106983316"/>
      <w:bookmarkStart w:id="330" w:name="_Toc133150474"/>
      <w:r w:rsidRPr="00DE1661">
        <w:t>Charging Failure</w:t>
      </w:r>
      <w:bookmarkEnd w:id="327"/>
      <w:bookmarkEnd w:id="328"/>
      <w:bookmarkEnd w:id="329"/>
      <w:bookmarkEnd w:id="330"/>
    </w:p>
    <w:p w14:paraId="221A9BE8" w14:textId="319985C7" w:rsidR="00E27797" w:rsidRDefault="003D247A" w:rsidP="007D67FB">
      <w:pPr>
        <w:spacing w:beforeLines="20" w:before="48" w:afterLines="20" w:after="48"/>
        <w:ind w:left="284"/>
      </w:pPr>
      <w:r w:rsidRPr="00DE1661">
        <w:t xml:space="preserve">If an error occurs during charging, the Charging Failure screen will appear. The cause and possible solution(s) will display on the screen. Follow the on-screen instructions to resolve the problem, or contact your local dealer or Autel </w:t>
      </w:r>
      <w:r w:rsidR="00794C66" w:rsidRPr="00DE1661">
        <w:t>Technical Support</w:t>
      </w:r>
      <w:r w:rsidRPr="00DE1661">
        <w:t>.</w:t>
      </w:r>
      <w:bookmarkEnd w:id="282"/>
    </w:p>
    <w:p w14:paraId="289C8048" w14:textId="3C42FE72" w:rsidR="004B260B" w:rsidRPr="007B61B8" w:rsidRDefault="004B260B" w:rsidP="00E356F6">
      <w:pPr>
        <w:pStyle w:val="2"/>
        <w:spacing w:before="240"/>
      </w:pPr>
      <w:bookmarkStart w:id="331" w:name="_Toc133150475"/>
      <w:r w:rsidRPr="007B61B8">
        <w:t>Emergency Stop</w:t>
      </w:r>
      <w:r w:rsidR="00224C72" w:rsidRPr="007B61B8">
        <w:t xml:space="preserve"> Response</w:t>
      </w:r>
      <w:bookmarkEnd w:id="331"/>
    </w:p>
    <w:p w14:paraId="530F73C4" w14:textId="255057F3" w:rsidR="006D62DA" w:rsidRDefault="004B260B" w:rsidP="007D67FB">
      <w:pPr>
        <w:spacing w:beforeLines="20" w:before="48" w:afterLines="20" w:after="48"/>
        <w:ind w:left="284"/>
      </w:pPr>
      <w:r w:rsidRPr="007B61B8">
        <w:t xml:space="preserve">When detecting emergency stop signal sent from the EV during charging, the MaxiCharger will immediately stop DC output. As a result, the voltage and current will be dramatically reduced to 60 V and 50 A in 30ms. The DC output contactor will also be disconnected. </w:t>
      </w:r>
      <w:r w:rsidR="00224C72" w:rsidRPr="007B61B8">
        <w:t xml:space="preserve">After this charging </w:t>
      </w:r>
      <w:r w:rsidR="00233F40">
        <w:t>session</w:t>
      </w:r>
      <w:r w:rsidR="00224C72" w:rsidRPr="007B61B8">
        <w:t xml:space="preserve"> is finished, the MaxiCharger will return to normal.</w:t>
      </w:r>
      <w:r w:rsidR="00224C72">
        <w:t xml:space="preserve"> </w:t>
      </w:r>
    </w:p>
    <w:p w14:paraId="610F85B2" w14:textId="222E0073" w:rsidR="004B260B" w:rsidRPr="00DE1661" w:rsidRDefault="006D62DA" w:rsidP="006D62DA">
      <w:r>
        <w:br w:type="page"/>
      </w:r>
    </w:p>
    <w:p w14:paraId="6CFAF1C8" w14:textId="3AF4FE7B" w:rsidR="00E27797" w:rsidRPr="00233F40" w:rsidRDefault="007D67FB" w:rsidP="00233F40">
      <w:pPr>
        <w:pStyle w:val="2"/>
        <w:spacing w:before="240"/>
        <w:rPr>
          <w:rFonts w:cs="Arial"/>
        </w:rPr>
      </w:pPr>
      <w:bookmarkStart w:id="332" w:name="6.6_De-energize_the_EVSE"/>
      <w:bookmarkStart w:id="333" w:name="_bookmark116"/>
      <w:bookmarkStart w:id="334" w:name="_Toc106900446"/>
      <w:bookmarkStart w:id="335" w:name="_Toc106983318"/>
      <w:bookmarkStart w:id="336" w:name="_Toc133150476"/>
      <w:bookmarkEnd w:id="332"/>
      <w:bookmarkEnd w:id="333"/>
      <w:r w:rsidRPr="00DE1661">
        <w:rPr>
          <w:rFonts w:cs="Arial"/>
        </w:rPr>
        <w:lastRenderedPageBreak/>
        <w:t>Powering down</w:t>
      </w:r>
      <w:r w:rsidR="00E27797" w:rsidRPr="00DE1661">
        <w:rPr>
          <w:rFonts w:cs="Arial"/>
        </w:rPr>
        <w:t xml:space="preserve"> the </w:t>
      </w:r>
      <w:r w:rsidR="008365C6" w:rsidRPr="00DE1661">
        <w:rPr>
          <w:rFonts w:cs="Arial"/>
        </w:rPr>
        <w:t>MaxiCharger</w:t>
      </w:r>
      <w:bookmarkStart w:id="337" w:name="6.6.1_De-energize_the_EVSE_-_general_pro"/>
      <w:bookmarkStart w:id="338" w:name="_bookmark117"/>
      <w:bookmarkEnd w:id="334"/>
      <w:bookmarkEnd w:id="335"/>
      <w:bookmarkEnd w:id="336"/>
      <w:bookmarkEnd w:id="337"/>
      <w:bookmarkEnd w:id="338"/>
    </w:p>
    <w:p w14:paraId="671E56FB" w14:textId="26EB8284"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Set the upstream breaker which provides the power to the MaxiCharger to </w:t>
      </w:r>
      <w:r w:rsidRPr="00DE1661">
        <w:rPr>
          <w:b/>
          <w:lang w:eastAsia="en-US"/>
        </w:rPr>
        <w:t>OFF</w:t>
      </w:r>
      <w:r w:rsidRPr="00DE1661">
        <w:rPr>
          <w:lang w:eastAsia="en-US"/>
        </w:rPr>
        <w:t xml:space="preserve"> and lock it. Make sure that this breaker stays in the </w:t>
      </w:r>
      <w:r w:rsidRPr="00DE1661">
        <w:rPr>
          <w:b/>
          <w:lang w:eastAsia="en-US"/>
        </w:rPr>
        <w:t>OFF</w:t>
      </w:r>
      <w:r w:rsidRPr="00DE1661">
        <w:rPr>
          <w:lang w:eastAsia="en-US"/>
        </w:rPr>
        <w:t xml:space="preserve"> position during the procedure.</w:t>
      </w:r>
    </w:p>
    <w:p w14:paraId="23971581" w14:textId="76816F32" w:rsidR="00E27797" w:rsidRPr="00DE1661" w:rsidRDefault="00E27797" w:rsidP="00923E67">
      <w:pPr>
        <w:pStyle w:val="BodytextUserManual"/>
        <w:numPr>
          <w:ilvl w:val="0"/>
          <w:numId w:val="30"/>
        </w:numPr>
        <w:spacing w:before="120" w:after="120"/>
        <w:ind w:left="1123"/>
        <w:rPr>
          <w:lang w:eastAsia="en-US"/>
        </w:rPr>
      </w:pPr>
      <w:r w:rsidRPr="00DE1661">
        <w:t xml:space="preserve">Open the </w:t>
      </w:r>
      <w:r w:rsidR="009F4593" w:rsidRPr="00DE1661">
        <w:t>front</w:t>
      </w:r>
      <w:r w:rsidRPr="00DE1661">
        <w:t xml:space="preserve"> door.</w:t>
      </w:r>
    </w:p>
    <w:p w14:paraId="0FAD6D1C" w14:textId="2782AC55"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Measure the AC voltage by referring to </w:t>
      </w:r>
      <w:r w:rsidRPr="00DE1661">
        <w:rPr>
          <w:i/>
          <w:color w:val="0000FF"/>
          <w:lang w:eastAsia="en-US"/>
        </w:rPr>
        <w:fldChar w:fldCharType="begin"/>
      </w:r>
      <w:r w:rsidRPr="00DE1661">
        <w:rPr>
          <w:i/>
          <w:color w:val="0000FF"/>
          <w:lang w:eastAsia="en-US"/>
        </w:rPr>
        <w:instrText xml:space="preserve"> REF _Ref117599218 \h  \* MERGEFORMAT </w:instrText>
      </w:r>
      <w:r w:rsidRPr="00DE1661">
        <w:rPr>
          <w:i/>
          <w:color w:val="0000FF"/>
          <w:lang w:eastAsia="en-US"/>
        </w:rPr>
      </w:r>
      <w:r w:rsidRPr="00DE1661">
        <w:rPr>
          <w:i/>
          <w:color w:val="0000FF"/>
          <w:lang w:eastAsia="en-US"/>
        </w:rPr>
        <w:fldChar w:fldCharType="separate"/>
      </w:r>
      <w:r w:rsidR="00901AC3" w:rsidRPr="00DE1661">
        <w:rPr>
          <w:i/>
          <w:color w:val="0000FF"/>
        </w:rPr>
        <w:t>Measuring the AC Voltage</w:t>
      </w:r>
      <w:r w:rsidRPr="00DE1661">
        <w:rPr>
          <w:i/>
          <w:color w:val="0000FF"/>
          <w:lang w:eastAsia="en-US"/>
        </w:rPr>
        <w:fldChar w:fldCharType="end"/>
      </w:r>
      <w:r w:rsidRPr="00DE1661">
        <w:rPr>
          <w:lang w:eastAsia="en-US"/>
        </w:rPr>
        <w:t>. Make sure that all t</w:t>
      </w:r>
      <w:r w:rsidR="00233F40">
        <w:rPr>
          <w:lang w:eastAsia="en-US"/>
        </w:rPr>
        <w:t>he measured voltages are 0 volt</w:t>
      </w:r>
      <w:r w:rsidRPr="00DE1661">
        <w:rPr>
          <w:lang w:eastAsia="en-US"/>
        </w:rPr>
        <w:t>.</w:t>
      </w:r>
    </w:p>
    <w:p w14:paraId="534A2951" w14:textId="116CB89B" w:rsidR="00F04F89" w:rsidRPr="00DE1661" w:rsidRDefault="00F04F89" w:rsidP="00923E67">
      <w:pPr>
        <w:pStyle w:val="BodytextUserManual"/>
        <w:numPr>
          <w:ilvl w:val="0"/>
          <w:numId w:val="30"/>
        </w:numPr>
        <w:spacing w:before="120" w:after="120"/>
        <w:ind w:left="1123"/>
        <w:rPr>
          <w:lang w:eastAsia="en-US"/>
        </w:rPr>
      </w:pPr>
      <w:r w:rsidRPr="00DE1661">
        <w:t xml:space="preserve">Measure the DC voltage by referring to </w:t>
      </w:r>
      <w:r w:rsidRPr="00DE1661">
        <w:rPr>
          <w:rStyle w:val="Char1"/>
          <w:rFonts w:cs="Arial"/>
        </w:rPr>
        <w:fldChar w:fldCharType="begin"/>
      </w:r>
      <w:r w:rsidRPr="00DE1661">
        <w:rPr>
          <w:rStyle w:val="Char1"/>
          <w:rFonts w:cs="Arial"/>
        </w:rPr>
        <w:instrText xml:space="preserve"> REF _Ref103625116 \h  \* MERGEFORMAT </w:instrText>
      </w:r>
      <w:r w:rsidRPr="00DE1661">
        <w:rPr>
          <w:rStyle w:val="Char1"/>
          <w:rFonts w:cs="Arial"/>
        </w:rPr>
      </w:r>
      <w:r w:rsidRPr="00DE1661">
        <w:rPr>
          <w:rStyle w:val="Char1"/>
          <w:rFonts w:cs="Arial"/>
        </w:rPr>
        <w:fldChar w:fldCharType="separate"/>
      </w:r>
      <w:r w:rsidR="00901AC3" w:rsidRPr="00DE1661">
        <w:rPr>
          <w:rStyle w:val="Char1"/>
          <w:rFonts w:cs="Arial"/>
        </w:rPr>
        <w:t>Measuring the DC Voltage</w:t>
      </w:r>
      <w:r w:rsidRPr="00DE1661">
        <w:rPr>
          <w:rStyle w:val="Char1"/>
          <w:rFonts w:cs="Arial"/>
        </w:rPr>
        <w:fldChar w:fldCharType="end"/>
      </w:r>
      <w:r w:rsidRPr="00DE1661">
        <w:t>. Make sure that all t</w:t>
      </w:r>
      <w:r w:rsidR="00233F40">
        <w:t>he measured voltages are 0 volt</w:t>
      </w:r>
      <w:r w:rsidRPr="00DE1661">
        <w:t>.</w:t>
      </w:r>
    </w:p>
    <w:p w14:paraId="49050C4C" w14:textId="0CEDB35C" w:rsidR="00E27797" w:rsidRPr="0096324F" w:rsidRDefault="00F04F89" w:rsidP="00923E67">
      <w:pPr>
        <w:pStyle w:val="BodytextUserManual"/>
        <w:numPr>
          <w:ilvl w:val="0"/>
          <w:numId w:val="30"/>
        </w:numPr>
        <w:spacing w:before="120" w:after="120"/>
        <w:ind w:left="1123"/>
      </w:pPr>
      <w:r w:rsidRPr="00DE1661">
        <w:t xml:space="preserve">Close the </w:t>
      </w:r>
      <w:r w:rsidR="009F4593" w:rsidRPr="00DE1661">
        <w:t>front</w:t>
      </w:r>
      <w:r w:rsidR="002816C0" w:rsidRPr="00DE1661">
        <w:t xml:space="preserve"> </w:t>
      </w:r>
      <w:r w:rsidRPr="00DE1661">
        <w:t>door.</w:t>
      </w:r>
    </w:p>
    <w:p w14:paraId="7720532B" w14:textId="7C7AC081" w:rsidR="003D247A" w:rsidRPr="00DE1661" w:rsidRDefault="003D247A" w:rsidP="003D247A">
      <w:pPr>
        <w:pStyle w:val="3"/>
        <w:spacing w:before="240"/>
      </w:pPr>
      <w:bookmarkStart w:id="339" w:name="_Toc102658050"/>
      <w:bookmarkStart w:id="340" w:name="_Ref102748759"/>
      <w:bookmarkStart w:id="341" w:name="_Ref106043040"/>
      <w:bookmarkStart w:id="342" w:name="_Toc106900447"/>
      <w:bookmarkStart w:id="343" w:name="_Toc106983319"/>
      <w:bookmarkStart w:id="344" w:name="_Ref117599218"/>
      <w:bookmarkStart w:id="345" w:name="_Toc133150477"/>
      <w:r w:rsidRPr="00DE1661">
        <w:t>Measuring the AC Voltage</w:t>
      </w:r>
      <w:bookmarkEnd w:id="339"/>
      <w:bookmarkEnd w:id="340"/>
      <w:bookmarkEnd w:id="341"/>
      <w:bookmarkEnd w:id="342"/>
      <w:bookmarkEnd w:id="343"/>
      <w:bookmarkEnd w:id="344"/>
      <w:bookmarkEnd w:id="345"/>
    </w:p>
    <w:p w14:paraId="2E237E9A" w14:textId="5F09FEDF" w:rsidR="003D247A" w:rsidRPr="00DE1661" w:rsidRDefault="003D247A" w:rsidP="00116D06">
      <w:pPr>
        <w:pStyle w:val="EN"/>
      </w:pPr>
      <w:r w:rsidRPr="00DE1661">
        <w:t>Use a voltage tester to measure the AC voltage between the terminals on the surge protection device switch:</w:t>
      </w:r>
    </w:p>
    <w:p w14:paraId="22BC95AA" w14:textId="25EDB0A0" w:rsidR="003D247A" w:rsidRPr="00DE1661" w:rsidRDefault="003D247A" w:rsidP="00116D06">
      <w:pPr>
        <w:pStyle w:val="ItemList"/>
        <w:spacing w:before="48" w:after="48"/>
      </w:pPr>
      <w:r w:rsidRPr="00DE1661">
        <w:t>L1 to L2</w:t>
      </w:r>
    </w:p>
    <w:p w14:paraId="37C66BAE" w14:textId="3BCA5C8F" w:rsidR="003D247A" w:rsidRPr="00DE1661" w:rsidRDefault="003D247A" w:rsidP="00116D06">
      <w:pPr>
        <w:pStyle w:val="ItemList"/>
        <w:spacing w:before="48" w:after="48"/>
      </w:pPr>
      <w:r w:rsidRPr="00DE1661">
        <w:t>L1 to L3</w:t>
      </w:r>
    </w:p>
    <w:p w14:paraId="521DD2A5" w14:textId="5966F7F8" w:rsidR="003D247A" w:rsidRPr="00DE1661" w:rsidRDefault="003D247A" w:rsidP="00116D06">
      <w:pPr>
        <w:pStyle w:val="ItemList"/>
        <w:spacing w:before="48" w:after="48"/>
      </w:pPr>
      <w:r w:rsidRPr="00DE1661">
        <w:t>L2 to L3</w:t>
      </w:r>
    </w:p>
    <w:p w14:paraId="1DB174B6" w14:textId="0471D45F" w:rsidR="008365C6" w:rsidRPr="00DE1661" w:rsidRDefault="008365C6" w:rsidP="00116D06">
      <w:pPr>
        <w:pStyle w:val="ItemList"/>
        <w:spacing w:before="48" w:after="48"/>
      </w:pPr>
      <w:r w:rsidRPr="00DE1661">
        <w:t>N to L1/L2/L3</w:t>
      </w:r>
    </w:p>
    <w:p w14:paraId="64F73CDE" w14:textId="0FD103F4" w:rsidR="009D3249" w:rsidRPr="00DE1661" w:rsidRDefault="009D3249" w:rsidP="003C67BB">
      <w:pPr>
        <w:pStyle w:val="ItemList"/>
        <w:numPr>
          <w:ilvl w:val="0"/>
          <w:numId w:val="0"/>
        </w:numPr>
        <w:spacing w:beforeLines="100" w:before="240" w:after="48" w:line="480" w:lineRule="auto"/>
        <w:ind w:left="704" w:hanging="420"/>
        <w:jc w:val="left"/>
      </w:pPr>
      <w:r w:rsidRPr="00DE1661">
        <w:rPr>
          <w:noProof/>
        </w:rPr>
        <w:drawing>
          <wp:inline distT="0" distB="0" distL="0" distR="0" wp14:anchorId="609157AB" wp14:editId="0D3FDB2D">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DE1661" w:rsidRDefault="00CE5F8A" w:rsidP="00B74EF7">
      <w:pPr>
        <w:pStyle w:val="NOTE0"/>
        <w:ind w:left="284"/>
        <w:rPr>
          <w:rFonts w:cs="Arial"/>
          <w:b/>
        </w:rPr>
      </w:pPr>
      <w:r w:rsidRPr="00DE1661">
        <w:rPr>
          <w:rFonts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DE1661">
        <w:rPr>
          <w:rFonts w:cs="Arial"/>
          <w:b/>
        </w:rPr>
        <w:t>NOTE</w:t>
      </w:r>
    </w:p>
    <w:p w14:paraId="569A4C37" w14:textId="1E1E7E16" w:rsidR="003D247A" w:rsidRPr="006D62DA" w:rsidRDefault="00F04F89" w:rsidP="006D62DA">
      <w:pPr>
        <w:pStyle w:val="NOTE0"/>
        <w:ind w:left="284"/>
        <w:rPr>
          <w:rFonts w:cs="Arial"/>
        </w:rPr>
      </w:pPr>
      <w:r w:rsidRPr="00DE1661">
        <w:rPr>
          <w:rFonts w:cs="Arial"/>
        </w:rPr>
        <w:t>The surge protection device switch shows the indica</w:t>
      </w:r>
      <w:r w:rsidRPr="00DE1661">
        <w:rPr>
          <w:rFonts w:eastAsia="Times New Roman" w:cs="Arial"/>
          <w:color w:val="000000"/>
          <w:w w:val="0"/>
          <w:kern w:val="0"/>
          <w:sz w:val="0"/>
          <w:szCs w:val="0"/>
          <w:u w:color="000000"/>
          <w:bdr w:val="none" w:sz="0" w:space="0" w:color="000000"/>
          <w:lang w:val="x-none" w:eastAsia="x-none" w:bidi="x-none"/>
        </w:rPr>
        <w:t xml:space="preserve"> </w:t>
      </w:r>
      <w:r w:rsidRPr="00DE1661">
        <w:rPr>
          <w:rFonts w:cs="Arial"/>
        </w:rPr>
        <w:t>tions N, L1, L2, and L3.</w:t>
      </w:r>
    </w:p>
    <w:p w14:paraId="63EEEB0C" w14:textId="6BD2E734" w:rsidR="003D247A" w:rsidRPr="00DE1661" w:rsidRDefault="003D247A" w:rsidP="003D247A">
      <w:pPr>
        <w:pStyle w:val="3"/>
        <w:spacing w:before="240"/>
      </w:pPr>
      <w:bookmarkStart w:id="346" w:name="_Toc102658051"/>
      <w:bookmarkStart w:id="347" w:name="_Ref102748775"/>
      <w:bookmarkStart w:id="348" w:name="_Ref103185808"/>
      <w:bookmarkStart w:id="349" w:name="_Ref103625116"/>
      <w:bookmarkStart w:id="350" w:name="_Toc106900448"/>
      <w:bookmarkStart w:id="351" w:name="_Toc106983320"/>
      <w:bookmarkStart w:id="352" w:name="_Toc133150478"/>
      <w:r w:rsidRPr="00DE1661">
        <w:lastRenderedPageBreak/>
        <w:t>Measuring the DC Voltage</w:t>
      </w:r>
      <w:bookmarkEnd w:id="346"/>
      <w:bookmarkEnd w:id="347"/>
      <w:bookmarkEnd w:id="348"/>
      <w:bookmarkEnd w:id="349"/>
      <w:bookmarkEnd w:id="350"/>
      <w:bookmarkEnd w:id="351"/>
      <w:bookmarkEnd w:id="352"/>
    </w:p>
    <w:p w14:paraId="5FBC1B87" w14:textId="1B2046DE" w:rsidR="003D247A" w:rsidRPr="00DE1661" w:rsidRDefault="009D3249" w:rsidP="00F04F89">
      <w:pPr>
        <w:ind w:left="284"/>
      </w:pPr>
      <w:r w:rsidRPr="00DE1661">
        <w:t>U</w:t>
      </w:r>
      <w:r w:rsidR="003D247A" w:rsidRPr="00DE1661">
        <w:t xml:space="preserve">se a voltage tester to measure the DC voltage </w:t>
      </w:r>
      <w:r w:rsidR="00D37576" w:rsidRPr="00DE1661">
        <w:t>between the output terminals</w:t>
      </w:r>
      <w:r w:rsidR="00D83239" w:rsidRPr="00DE1661">
        <w:t>, making</w:t>
      </w:r>
      <w:r w:rsidR="001026E0" w:rsidRPr="00DE1661">
        <w:t xml:space="preserve"> sure that all t</w:t>
      </w:r>
      <w:r w:rsidR="00233F40">
        <w:t>he measured voltages are 0 volt</w:t>
      </w:r>
      <w:r w:rsidR="001026E0" w:rsidRPr="00DE1661">
        <w:t>.</w:t>
      </w:r>
    </w:p>
    <w:p w14:paraId="4E78E0A9" w14:textId="554B5CC2" w:rsidR="003D247A" w:rsidRPr="00DE1661" w:rsidRDefault="003D247A" w:rsidP="00923E67">
      <w:pPr>
        <w:pStyle w:val="ad"/>
        <w:numPr>
          <w:ilvl w:val="0"/>
          <w:numId w:val="12"/>
        </w:numPr>
        <w:spacing w:beforeLines="20" w:before="48" w:afterLines="20" w:after="48"/>
        <w:ind w:left="704"/>
      </w:pPr>
      <w:r w:rsidRPr="00DE1661">
        <w:t>Power module group output 1</w:t>
      </w:r>
      <w:r w:rsidR="00897708">
        <w:t xml:space="preserve">- </w:t>
      </w:r>
      <w:r w:rsidRPr="00DE1661">
        <w:t>(</w:t>
      </w:r>
      <w:r w:rsidRPr="00DE1661">
        <w:rPr>
          <w:b/>
        </w:rPr>
        <w:t>A</w:t>
      </w:r>
      <w:r w:rsidRPr="00DE1661">
        <w:t>) to power module group output 1+ (</w:t>
      </w:r>
      <w:r w:rsidRPr="00DE1661">
        <w:rPr>
          <w:b/>
        </w:rPr>
        <w:t>B</w:t>
      </w:r>
      <w:r w:rsidRPr="00DE1661">
        <w:t>)</w:t>
      </w:r>
    </w:p>
    <w:p w14:paraId="0E4F8C56" w14:textId="74754A6F" w:rsidR="003D247A" w:rsidRPr="00DE1661" w:rsidRDefault="003D247A" w:rsidP="00923E67">
      <w:pPr>
        <w:pStyle w:val="ad"/>
        <w:numPr>
          <w:ilvl w:val="0"/>
          <w:numId w:val="12"/>
        </w:numPr>
        <w:spacing w:beforeLines="20" w:before="48" w:afterLines="20" w:after="48"/>
        <w:ind w:left="704"/>
      </w:pPr>
      <w:r w:rsidRPr="00DE1661">
        <w:t>Power module group output 2</w:t>
      </w:r>
      <w:r w:rsidR="00265933" w:rsidRPr="00DE1661">
        <w:t xml:space="preserve"> </w:t>
      </w:r>
      <w:r w:rsidR="00897708">
        <w:t>-</w:t>
      </w:r>
      <w:r w:rsidR="00265933" w:rsidRPr="00DE1661">
        <w:t xml:space="preserve"> </w:t>
      </w:r>
      <w:r w:rsidRPr="00DE1661">
        <w:t>(</w:t>
      </w:r>
      <w:r w:rsidRPr="00DE1661">
        <w:rPr>
          <w:b/>
        </w:rPr>
        <w:t>C</w:t>
      </w:r>
      <w:r w:rsidRPr="00DE1661">
        <w:t>) to power module group output 2+ (</w:t>
      </w:r>
      <w:r w:rsidRPr="00DE1661">
        <w:rPr>
          <w:b/>
        </w:rPr>
        <w:t>D</w:t>
      </w:r>
      <w:r w:rsidRPr="00DE1661">
        <w:t>)</w:t>
      </w:r>
    </w:p>
    <w:p w14:paraId="1CC78A06" w14:textId="19CF339A" w:rsidR="003D247A" w:rsidRPr="00DE1661" w:rsidRDefault="003D247A" w:rsidP="00923E67">
      <w:pPr>
        <w:pStyle w:val="ad"/>
        <w:numPr>
          <w:ilvl w:val="0"/>
          <w:numId w:val="12"/>
        </w:numPr>
        <w:spacing w:beforeLines="20" w:before="48" w:afterLines="20" w:after="48"/>
        <w:ind w:left="704"/>
      </w:pPr>
      <w:r w:rsidRPr="00DE1661">
        <w:t>EV charging cable 1 output</w:t>
      </w:r>
      <w:r w:rsidR="00265933" w:rsidRPr="00DE1661">
        <w:t xml:space="preserve"> </w:t>
      </w:r>
      <w:r w:rsidR="00897708">
        <w:t>-</w:t>
      </w:r>
      <w:r w:rsidR="00265933" w:rsidRPr="00DE1661">
        <w:t xml:space="preserve"> </w:t>
      </w:r>
      <w:r w:rsidRPr="00DE1661">
        <w:t>(</w:t>
      </w:r>
      <w:r w:rsidRPr="00DE1661">
        <w:rPr>
          <w:b/>
        </w:rPr>
        <w:t>E</w:t>
      </w:r>
      <w:r w:rsidRPr="00DE1661">
        <w:t>) to EV charging cable 1 output + (</w:t>
      </w:r>
      <w:r w:rsidRPr="00DE1661">
        <w:rPr>
          <w:b/>
        </w:rPr>
        <w:t>F</w:t>
      </w:r>
      <w:r w:rsidRPr="00DE1661">
        <w:t>)</w:t>
      </w:r>
    </w:p>
    <w:p w14:paraId="1A63CCE1" w14:textId="1135A8D0" w:rsidR="00476AC9" w:rsidRPr="00DE1661" w:rsidRDefault="00476AC9" w:rsidP="00923E67">
      <w:pPr>
        <w:pStyle w:val="ad"/>
        <w:numPr>
          <w:ilvl w:val="0"/>
          <w:numId w:val="12"/>
        </w:numPr>
        <w:spacing w:beforeLines="20" w:before="48" w:afterLines="20" w:after="48"/>
        <w:ind w:left="704"/>
      </w:pPr>
      <w:r w:rsidRPr="00DE1661">
        <w:t xml:space="preserve">EV charging cable 2 output </w:t>
      </w:r>
      <w:r w:rsidR="00897708">
        <w:t>-</w:t>
      </w:r>
      <w:r w:rsidRPr="00DE1661">
        <w:t xml:space="preserve"> (</w:t>
      </w:r>
      <w:r w:rsidRPr="00DE1661">
        <w:rPr>
          <w:b/>
        </w:rPr>
        <w:t>G</w:t>
      </w:r>
      <w:r w:rsidRPr="00DE1661">
        <w:t>) to EV charging cable 2 output + (</w:t>
      </w:r>
      <w:r w:rsidRPr="00DE1661">
        <w:rPr>
          <w:b/>
        </w:rPr>
        <w:t>H</w:t>
      </w:r>
      <w:r w:rsidRPr="00DE1661">
        <w:t>)</w:t>
      </w:r>
    </w:p>
    <w:p w14:paraId="2E06C64C" w14:textId="19C99C3C" w:rsidR="007D67FB" w:rsidRPr="00DE1661" w:rsidRDefault="00476AC9" w:rsidP="00476AC9">
      <w:pPr>
        <w:pStyle w:val="BodytextUserManual"/>
        <w:spacing w:before="120" w:after="120" w:line="480" w:lineRule="auto"/>
        <w:jc w:val="center"/>
      </w:pPr>
      <w:r w:rsidRPr="00DE1661">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DE1661" w:rsidRDefault="007D67FB" w:rsidP="007D67FB">
      <w:pPr>
        <w:rPr>
          <w:rFonts w:eastAsia="宋体"/>
          <w:bCs/>
          <w:kern w:val="0"/>
          <w:szCs w:val="20"/>
        </w:rPr>
      </w:pPr>
      <w:r w:rsidRPr="00DE1661">
        <w:br w:type="page"/>
      </w:r>
    </w:p>
    <w:p w14:paraId="025F2E66" w14:textId="58F2C470" w:rsidR="006A601C" w:rsidRPr="00DE1661" w:rsidRDefault="006A601C" w:rsidP="006A601C">
      <w:pPr>
        <w:pStyle w:val="2"/>
        <w:spacing w:before="240"/>
        <w:rPr>
          <w:rFonts w:cs="Arial"/>
        </w:rPr>
      </w:pPr>
      <w:bookmarkStart w:id="353" w:name="6.6.2_Measure_the_AC_voltage"/>
      <w:bookmarkStart w:id="354" w:name="_bookmark118"/>
      <w:bookmarkStart w:id="355" w:name="6.7_Remove_condensation_from_the_cabinet"/>
      <w:bookmarkStart w:id="356" w:name="_bookmark120"/>
      <w:bookmarkStart w:id="357" w:name="_Ref101952406"/>
      <w:bookmarkStart w:id="358" w:name="_Toc106900450"/>
      <w:bookmarkStart w:id="359" w:name="_Toc106983322"/>
      <w:bookmarkStart w:id="360" w:name="_Toc133150479"/>
      <w:bookmarkEnd w:id="353"/>
      <w:bookmarkEnd w:id="354"/>
      <w:bookmarkEnd w:id="355"/>
      <w:bookmarkEnd w:id="356"/>
      <w:r w:rsidRPr="00DE1661">
        <w:rPr>
          <w:rFonts w:cs="Arial"/>
        </w:rPr>
        <w:lastRenderedPageBreak/>
        <w:t>Local Service Portal Operations</w:t>
      </w:r>
      <w:bookmarkEnd w:id="357"/>
      <w:bookmarkEnd w:id="358"/>
      <w:bookmarkEnd w:id="359"/>
      <w:bookmarkEnd w:id="360"/>
    </w:p>
    <w:p w14:paraId="6341B668" w14:textId="4DC3EBD1" w:rsidR="006A601C" w:rsidRPr="00DE1661" w:rsidRDefault="006A601C" w:rsidP="006A601C">
      <w:pPr>
        <w:pStyle w:val="3"/>
        <w:spacing w:before="240"/>
        <w:rPr>
          <w:szCs w:val="24"/>
        </w:rPr>
      </w:pPr>
      <w:bookmarkStart w:id="361" w:name="6.8.1_Start_the_local_service_portal"/>
      <w:bookmarkStart w:id="362" w:name="_bookmark122"/>
      <w:bookmarkStart w:id="363" w:name="6.8.2_Set_the_configuration_parameters"/>
      <w:bookmarkStart w:id="364" w:name="_bookmark123"/>
      <w:bookmarkStart w:id="365" w:name="6.8.3_Set_the_OCPP_parameters"/>
      <w:bookmarkStart w:id="366" w:name="_bookmark124"/>
      <w:bookmarkStart w:id="367" w:name="_Toc106900451"/>
      <w:bookmarkStart w:id="368" w:name="_Toc106983323"/>
      <w:bookmarkStart w:id="369" w:name="_Toc133150480"/>
      <w:bookmarkEnd w:id="361"/>
      <w:bookmarkEnd w:id="362"/>
      <w:bookmarkEnd w:id="363"/>
      <w:bookmarkEnd w:id="364"/>
      <w:bookmarkEnd w:id="365"/>
      <w:bookmarkEnd w:id="366"/>
      <w:r w:rsidRPr="00DE1661">
        <w:rPr>
          <w:szCs w:val="24"/>
        </w:rPr>
        <w:t>Set</w:t>
      </w:r>
      <w:r w:rsidR="00B80BE6" w:rsidRPr="00DE1661">
        <w:rPr>
          <w:szCs w:val="24"/>
        </w:rPr>
        <w:t>ting</w:t>
      </w:r>
      <w:r w:rsidRPr="00DE1661">
        <w:rPr>
          <w:szCs w:val="24"/>
        </w:rPr>
        <w:t xml:space="preserve"> the OCPP Parameters</w:t>
      </w:r>
      <w:bookmarkEnd w:id="367"/>
      <w:bookmarkEnd w:id="368"/>
      <w:bookmarkEnd w:id="369"/>
    </w:p>
    <w:p w14:paraId="7C6B4331" w14:textId="703A988D" w:rsidR="00B8739E" w:rsidRPr="00DE1661" w:rsidRDefault="00CE5F8A" w:rsidP="00B80D0B">
      <w:pPr>
        <w:pStyle w:val="NOTE0"/>
        <w:ind w:left="284"/>
        <w:rPr>
          <w:rFonts w:cs="Arial"/>
          <w:b/>
        </w:rPr>
      </w:pPr>
      <w:r w:rsidRPr="00DE1661">
        <w:rPr>
          <w:rFonts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DE1661">
        <w:rPr>
          <w:rFonts w:cs="Arial"/>
          <w:b/>
        </w:rPr>
        <w:t>NOTE</w:t>
      </w:r>
    </w:p>
    <w:p w14:paraId="39FDB3B9" w14:textId="5A87778E" w:rsidR="00B8739E" w:rsidRPr="00DE1661" w:rsidRDefault="00B74EF7" w:rsidP="00B80D0B">
      <w:pPr>
        <w:pStyle w:val="NOTE0"/>
        <w:ind w:left="284"/>
        <w:rPr>
          <w:rFonts w:cs="Arial"/>
        </w:rPr>
      </w:pPr>
      <w:r w:rsidRPr="00DE1661">
        <w:rPr>
          <w:rFonts w:cs="Arial"/>
        </w:rPr>
        <w:t>The OCPP parameter setting should be performed by an installation engineer.</w:t>
      </w:r>
    </w:p>
    <w:p w14:paraId="124007A3" w14:textId="47AD6639" w:rsidR="006A601C" w:rsidRPr="00DE1661" w:rsidRDefault="006A601C" w:rsidP="00F04F89">
      <w:pPr>
        <w:pStyle w:val="a1"/>
        <w:rPr>
          <w:rFonts w:cs="Arial"/>
        </w:rPr>
      </w:pPr>
      <w:r w:rsidRPr="00DE1661">
        <w:rPr>
          <w:rFonts w:cs="Arial"/>
        </w:rPr>
        <w:t>To set the OCPP parameters</w:t>
      </w:r>
    </w:p>
    <w:p w14:paraId="08DC1538" w14:textId="653EC11E" w:rsidR="00B74EF7" w:rsidRPr="00DE1661" w:rsidRDefault="00B74EF7" w:rsidP="00923E67">
      <w:pPr>
        <w:pStyle w:val="BodytextUserManual"/>
        <w:numPr>
          <w:ilvl w:val="0"/>
          <w:numId w:val="31"/>
        </w:numPr>
        <w:spacing w:before="120" w:after="120"/>
        <w:ind w:left="1123"/>
      </w:pPr>
      <w:r w:rsidRPr="00DE1661">
        <w:t>Tap the upper-left corner of the screen.</w:t>
      </w:r>
    </w:p>
    <w:p w14:paraId="556F34EF" w14:textId="1DEE3DA5" w:rsidR="00B8739E" w:rsidRPr="00DE1661" w:rsidRDefault="00B74EF7" w:rsidP="00923E67">
      <w:pPr>
        <w:pStyle w:val="BodytextUserManual"/>
        <w:numPr>
          <w:ilvl w:val="0"/>
          <w:numId w:val="31"/>
        </w:numPr>
        <w:spacing w:before="120" w:after="120"/>
        <w:ind w:left="1123"/>
      </w:pPr>
      <w:r w:rsidRPr="00DE1661">
        <w:t xml:space="preserve">Tap </w:t>
      </w:r>
      <w:r w:rsidRPr="00DE1661">
        <w:rPr>
          <w:b/>
        </w:rPr>
        <w:t>Device Maintenance</w:t>
      </w:r>
      <w:r w:rsidRPr="00DE1661">
        <w:t>. Enter the default password (contact Autel customer service to obtain the password).</w:t>
      </w:r>
    </w:p>
    <w:p w14:paraId="6C1379F6" w14:textId="079DD6F2" w:rsidR="006A601C" w:rsidRPr="00DE1661" w:rsidRDefault="00C06B0F" w:rsidP="00923E67">
      <w:pPr>
        <w:pStyle w:val="BodytextUserManual"/>
        <w:numPr>
          <w:ilvl w:val="0"/>
          <w:numId w:val="31"/>
        </w:numPr>
        <w:spacing w:before="120" w:after="120"/>
        <w:ind w:left="1123"/>
      </w:pPr>
      <w:r w:rsidRPr="00DE1661">
        <w:t xml:space="preserve">Tap </w:t>
      </w:r>
      <w:r w:rsidRPr="00DE1661">
        <w:rPr>
          <w:b/>
        </w:rPr>
        <w:t>Set Parameters</w:t>
      </w:r>
      <w:r w:rsidRPr="00DE1661">
        <w:t>. Wait for the system to load the data. This can take a few seconds.</w:t>
      </w:r>
    </w:p>
    <w:p w14:paraId="423AC6E2" w14:textId="0DCD252A" w:rsidR="006A601C" w:rsidRPr="00DE1661" w:rsidRDefault="00B74EF7" w:rsidP="00923E67">
      <w:pPr>
        <w:pStyle w:val="BodytextUserManual"/>
        <w:numPr>
          <w:ilvl w:val="0"/>
          <w:numId w:val="31"/>
        </w:numPr>
        <w:spacing w:before="120" w:after="120"/>
        <w:ind w:left="1123"/>
      </w:pPr>
      <w:r w:rsidRPr="00DE1661">
        <w:t>Set the following parameters:</w:t>
      </w:r>
    </w:p>
    <w:p w14:paraId="69592967" w14:textId="77777777" w:rsidR="00B74EF7" w:rsidRPr="00DE1661" w:rsidRDefault="00B74EF7" w:rsidP="00923E67">
      <w:pPr>
        <w:pStyle w:val="BodytextUserManual"/>
        <w:numPr>
          <w:ilvl w:val="0"/>
          <w:numId w:val="32"/>
        </w:numPr>
        <w:spacing w:before="120" w:after="120"/>
      </w:pPr>
      <w:r w:rsidRPr="00DE1661">
        <w:rPr>
          <w:b/>
        </w:rPr>
        <w:t>Running environment</w:t>
      </w:r>
      <w:r w:rsidRPr="00DE1661">
        <w:t>: current running environment</w:t>
      </w:r>
    </w:p>
    <w:p w14:paraId="1C9631C8" w14:textId="77777777" w:rsidR="00B74EF7" w:rsidRPr="00DE1661" w:rsidRDefault="00B74EF7" w:rsidP="00923E67">
      <w:pPr>
        <w:pStyle w:val="BodytextUserManual"/>
        <w:numPr>
          <w:ilvl w:val="0"/>
          <w:numId w:val="32"/>
        </w:numPr>
        <w:spacing w:before="120" w:after="120"/>
      </w:pPr>
      <w:r w:rsidRPr="00DE1661">
        <w:rPr>
          <w:b/>
        </w:rPr>
        <w:t>OCPP IP</w:t>
      </w:r>
      <w:r w:rsidRPr="00DE1661">
        <w:t>: IP address of the OCPP</w:t>
      </w:r>
    </w:p>
    <w:p w14:paraId="49008592" w14:textId="77777777" w:rsidR="00B74EF7" w:rsidRPr="00DE1661" w:rsidRDefault="00B74EF7" w:rsidP="00923E67">
      <w:pPr>
        <w:pStyle w:val="BodytextUserManual"/>
        <w:numPr>
          <w:ilvl w:val="0"/>
          <w:numId w:val="32"/>
        </w:numPr>
        <w:spacing w:before="120" w:after="120"/>
      </w:pPr>
      <w:r w:rsidRPr="00DE1661">
        <w:rPr>
          <w:b/>
        </w:rPr>
        <w:t>OCPP URL</w:t>
      </w:r>
      <w:r w:rsidRPr="00DE1661">
        <w:t>: URL of the OCPP</w:t>
      </w:r>
    </w:p>
    <w:p w14:paraId="3411098E" w14:textId="32B11A90" w:rsidR="00B74EF7" w:rsidRPr="00DE1661" w:rsidRDefault="00B74EF7" w:rsidP="00923E67">
      <w:pPr>
        <w:pStyle w:val="BodytextUserManual"/>
        <w:numPr>
          <w:ilvl w:val="0"/>
          <w:numId w:val="32"/>
        </w:numPr>
        <w:spacing w:before="120" w:after="120"/>
      </w:pPr>
      <w:r w:rsidRPr="00DE1661">
        <w:rPr>
          <w:b/>
        </w:rPr>
        <w:t>OCPP PORT</w:t>
      </w:r>
      <w:r w:rsidRPr="00DE1661">
        <w:t>: port number of the OCPP</w:t>
      </w:r>
    </w:p>
    <w:p w14:paraId="0CA86C6C" w14:textId="64D8F1C1" w:rsidR="00B74EF7" w:rsidRPr="00DE1661" w:rsidRDefault="00B74EF7" w:rsidP="00923E67">
      <w:pPr>
        <w:pStyle w:val="BodytextUserManual"/>
        <w:numPr>
          <w:ilvl w:val="0"/>
          <w:numId w:val="32"/>
        </w:numPr>
        <w:spacing w:before="120" w:after="120"/>
      </w:pPr>
      <w:r w:rsidRPr="00DE1661">
        <w:rPr>
          <w:b/>
        </w:rPr>
        <w:t>MGR IP</w:t>
      </w:r>
      <w:r w:rsidRPr="00DE1661">
        <w:t>: IP address of the management platform</w:t>
      </w:r>
    </w:p>
    <w:p w14:paraId="34542AED" w14:textId="2FC3A900" w:rsidR="00B74EF7" w:rsidRPr="00DE1661" w:rsidRDefault="00B74EF7" w:rsidP="00923E67">
      <w:pPr>
        <w:pStyle w:val="BodytextUserManual"/>
        <w:numPr>
          <w:ilvl w:val="0"/>
          <w:numId w:val="32"/>
        </w:numPr>
        <w:spacing w:before="120" w:after="120"/>
      </w:pPr>
      <w:r w:rsidRPr="00DE1661">
        <w:rPr>
          <w:b/>
        </w:rPr>
        <w:t>MGR URL</w:t>
      </w:r>
      <w:r w:rsidRPr="00DE1661">
        <w:t>: URL of the management platform</w:t>
      </w:r>
    </w:p>
    <w:p w14:paraId="1BFF88B6" w14:textId="2D2F9985" w:rsidR="00B74EF7" w:rsidRPr="00DE1661" w:rsidRDefault="00B74EF7" w:rsidP="00923E67">
      <w:pPr>
        <w:pStyle w:val="BodytextUserManual"/>
        <w:numPr>
          <w:ilvl w:val="0"/>
          <w:numId w:val="32"/>
        </w:numPr>
        <w:spacing w:before="120" w:after="120"/>
      </w:pPr>
      <w:r w:rsidRPr="00DE1661">
        <w:rPr>
          <w:b/>
        </w:rPr>
        <w:t>MGR PORT</w:t>
      </w:r>
      <w:r w:rsidRPr="00DE1661">
        <w:t>: port number of the operational management platform</w:t>
      </w:r>
    </w:p>
    <w:p w14:paraId="352C73F4" w14:textId="16215298" w:rsidR="00B74EF7" w:rsidRPr="00DE1661" w:rsidRDefault="00B74EF7" w:rsidP="00B74EF7">
      <w:pPr>
        <w:pStyle w:val="NOTE0"/>
        <w:ind w:left="1123"/>
        <w:rPr>
          <w:rFonts w:cs="Arial"/>
          <w:b/>
        </w:rPr>
      </w:pPr>
      <w:r w:rsidRPr="00DE1661">
        <w:rPr>
          <w:rFonts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5">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DE1661">
        <w:rPr>
          <w:rFonts w:cs="Arial"/>
          <w:b/>
        </w:rPr>
        <w:t>NOTE</w:t>
      </w:r>
    </w:p>
    <w:p w14:paraId="6B70697A" w14:textId="11A9260C" w:rsidR="00B74EF7" w:rsidRPr="00DE1661" w:rsidRDefault="00B74EF7" w:rsidP="00B74EF7">
      <w:pPr>
        <w:pStyle w:val="NOTE0"/>
        <w:ind w:left="1123"/>
        <w:rPr>
          <w:rFonts w:cs="Arial"/>
        </w:rPr>
      </w:pPr>
      <w:r w:rsidRPr="00DE1661">
        <w:rPr>
          <w:rFonts w:cs="Arial"/>
        </w:rPr>
        <w:t xml:space="preserve">Make sure that </w:t>
      </w:r>
      <w:r w:rsidR="00FC7BDA" w:rsidRPr="00DE1661">
        <w:rPr>
          <w:rFonts w:cs="Arial"/>
        </w:rPr>
        <w:t xml:space="preserve">the URL or ID </w:t>
      </w:r>
      <w:r w:rsidRPr="00DE1661">
        <w:rPr>
          <w:rFonts w:cs="Arial"/>
        </w:rPr>
        <w:t xml:space="preserve">you type </w:t>
      </w:r>
      <w:r w:rsidR="00FC7BDA" w:rsidRPr="00DE1661">
        <w:rPr>
          <w:rFonts w:cs="Arial"/>
        </w:rPr>
        <w:t>is correct</w:t>
      </w:r>
      <w:r w:rsidRPr="00DE1661">
        <w:rPr>
          <w:rFonts w:cs="Arial"/>
        </w:rPr>
        <w:t xml:space="preserve"> and without spaces.</w:t>
      </w:r>
    </w:p>
    <w:p w14:paraId="071F0F8A" w14:textId="21AC561D" w:rsidR="00B74EF7" w:rsidRPr="00DE1661" w:rsidRDefault="00B74EF7" w:rsidP="00923E67">
      <w:pPr>
        <w:pStyle w:val="BodytextUserManual"/>
        <w:numPr>
          <w:ilvl w:val="0"/>
          <w:numId w:val="31"/>
        </w:numPr>
        <w:spacing w:before="120" w:after="120"/>
        <w:ind w:left="1123"/>
      </w:pPr>
      <w:r w:rsidRPr="00DE1661">
        <w:t xml:space="preserve">Tap </w:t>
      </w:r>
      <w:r w:rsidRPr="00DE1661">
        <w:rPr>
          <w:b/>
        </w:rPr>
        <w:t>Save</w:t>
      </w:r>
      <w:r w:rsidRPr="00DE1661">
        <w:t xml:space="preserve"> to save your changes.</w:t>
      </w:r>
    </w:p>
    <w:p w14:paraId="1E5A2028" w14:textId="4913C5C8" w:rsidR="00B74EF7" w:rsidRPr="00BE54E0" w:rsidRDefault="00BE54E0" w:rsidP="00BE54E0">
      <w:pPr>
        <w:pStyle w:val="3"/>
        <w:spacing w:before="240"/>
      </w:pPr>
      <w:bookmarkStart w:id="370" w:name="_Toc133150481"/>
      <w:r>
        <w:t>Configuring the Cloud Platform</w:t>
      </w:r>
      <w:bookmarkEnd w:id="370"/>
      <w:r>
        <w:t xml:space="preserve"> </w:t>
      </w:r>
    </w:p>
    <w:p w14:paraId="07C22052" w14:textId="188600BA" w:rsidR="00BE54E0" w:rsidRDefault="00BE54E0" w:rsidP="00FB6566">
      <w:pPr>
        <w:pStyle w:val="a0"/>
        <w:numPr>
          <w:ilvl w:val="0"/>
          <w:numId w:val="0"/>
        </w:numPr>
        <w:ind w:left="704"/>
        <w:rPr>
          <w:rFonts w:cs="Arial" w:hint="eastAsia"/>
        </w:rPr>
      </w:pPr>
      <w:r>
        <w:rPr>
          <w:rFonts w:cs="Arial"/>
        </w:rPr>
        <w:t xml:space="preserve">The Autel Charge Cloud, a one-stop charging management solution, is intended to address the needs of many use-cases including commercial, residential, governmental, car dealers, and fleets. </w:t>
      </w:r>
      <w:r w:rsidR="00FB6566" w:rsidRPr="00FB6566">
        <w:rPr>
          <w:rFonts w:cs="Arial"/>
        </w:rPr>
        <w:t>Contact Autel technical support for subscription and learn more details on Autel Charge Cloud manual.</w:t>
      </w:r>
    </w:p>
    <w:p w14:paraId="0BEFC687" w14:textId="5E38D1EC" w:rsidR="006A601C" w:rsidRPr="00DE1661" w:rsidRDefault="00BE54E0" w:rsidP="00B74EF7">
      <w:pPr>
        <w:pStyle w:val="a0"/>
        <w:numPr>
          <w:ilvl w:val="0"/>
          <w:numId w:val="0"/>
        </w:numPr>
        <w:ind w:left="704"/>
        <w:rPr>
          <w:rFonts w:cs="Arial"/>
        </w:rPr>
      </w:pPr>
      <w:r>
        <w:rPr>
          <w:rFonts w:cs="Arial"/>
        </w:rPr>
        <w:t xml:space="preserve">If a third-party cloud platform is used, contact the </w:t>
      </w:r>
      <w:r w:rsidR="00B91D5E">
        <w:rPr>
          <w:rFonts w:cs="Arial"/>
        </w:rPr>
        <w:t>third-party</w:t>
      </w:r>
      <w:r>
        <w:rPr>
          <w:rFonts w:cs="Arial"/>
        </w:rPr>
        <w:t xml:space="preserve"> personnel for configuration.    </w:t>
      </w:r>
    </w:p>
    <w:p w14:paraId="5A41DEA2" w14:textId="3AA89821" w:rsidR="0019484D" w:rsidRPr="00DE1661" w:rsidRDefault="00883962" w:rsidP="00777848">
      <w:pPr>
        <w:pStyle w:val="10"/>
      </w:pPr>
      <w:bookmarkStart w:id="371" w:name="6.8.4_Install_new_software"/>
      <w:bookmarkStart w:id="372" w:name="_bookmark125"/>
      <w:bookmarkStart w:id="373" w:name="6.8.5_Close_the_local_service_portal"/>
      <w:bookmarkStart w:id="374" w:name="_bookmark126"/>
      <w:bookmarkStart w:id="375" w:name="6.8_Local_service_portal_operations"/>
      <w:bookmarkStart w:id="376" w:name="_bookmark121"/>
      <w:bookmarkStart w:id="377" w:name="_Toc101704258"/>
      <w:bookmarkStart w:id="378" w:name="_Toc106900452"/>
      <w:bookmarkStart w:id="379" w:name="_Toc106983324"/>
      <w:bookmarkEnd w:id="371"/>
      <w:bookmarkEnd w:id="372"/>
      <w:bookmarkEnd w:id="373"/>
      <w:bookmarkEnd w:id="374"/>
      <w:bookmarkEnd w:id="375"/>
      <w:bookmarkEnd w:id="376"/>
      <w:r w:rsidRPr="00DE1661">
        <w:lastRenderedPageBreak/>
        <w:t xml:space="preserve"> </w:t>
      </w:r>
      <w:bookmarkStart w:id="380" w:name="_Toc133150482"/>
      <w:r w:rsidR="0019484D" w:rsidRPr="00DE1661">
        <w:t>Maintenance</w:t>
      </w:r>
      <w:bookmarkEnd w:id="377"/>
      <w:bookmarkEnd w:id="378"/>
      <w:bookmarkEnd w:id="379"/>
      <w:bookmarkEnd w:id="380"/>
    </w:p>
    <w:p w14:paraId="2C06E378" w14:textId="013201FE" w:rsidR="0019484D" w:rsidRPr="00DE1661" w:rsidRDefault="0019484D" w:rsidP="0019484D">
      <w:pPr>
        <w:pStyle w:val="2"/>
        <w:spacing w:before="240" w:afterLines="50"/>
        <w:rPr>
          <w:rFonts w:cs="Arial"/>
        </w:rPr>
      </w:pPr>
      <w:bookmarkStart w:id="381" w:name="_Toc101704259"/>
      <w:bookmarkStart w:id="382" w:name="_Ref101944331"/>
      <w:bookmarkStart w:id="383" w:name="_Toc106900453"/>
      <w:bookmarkStart w:id="384" w:name="_Toc106983325"/>
      <w:bookmarkStart w:id="385" w:name="_Ref120261040"/>
      <w:bookmarkStart w:id="386" w:name="_Toc133150483"/>
      <w:r w:rsidRPr="00DE1661">
        <w:rPr>
          <w:rFonts w:cs="Arial"/>
        </w:rPr>
        <w:t>Routine Maintenance</w:t>
      </w:r>
      <w:bookmarkEnd w:id="381"/>
      <w:bookmarkEnd w:id="382"/>
      <w:bookmarkEnd w:id="383"/>
      <w:bookmarkEnd w:id="384"/>
      <w:bookmarkEnd w:id="385"/>
      <w:bookmarkEnd w:id="386"/>
    </w:p>
    <w:p w14:paraId="1F512B51" w14:textId="01DA1C40" w:rsidR="0019484D" w:rsidRPr="00DE1661" w:rsidRDefault="0019484D" w:rsidP="00116D06">
      <w:pPr>
        <w:pStyle w:val="EN"/>
      </w:pPr>
      <w:r w:rsidRPr="00DE1661">
        <w:t xml:space="preserve">Routine maintenance can keep the </w:t>
      </w:r>
      <w:r w:rsidR="006124BD" w:rsidRPr="00DE1661">
        <w:t>MaxiCharger</w:t>
      </w:r>
      <w:r w:rsidR="00A603A7" w:rsidRPr="00DE1661">
        <w:t xml:space="preserve"> in</w:t>
      </w:r>
      <w:r w:rsidRPr="00DE1661">
        <w:t xml:space="preserve"> safe and stable state.</w:t>
      </w:r>
    </w:p>
    <w:p w14:paraId="07F78929" w14:textId="3DAC50CE" w:rsidR="0019484D" w:rsidRPr="00DE1661" w:rsidRDefault="009D1D53" w:rsidP="00116D06">
      <w:pPr>
        <w:pStyle w:val="ItemList"/>
        <w:spacing w:before="48" w:after="48"/>
      </w:pPr>
      <w:r w:rsidRPr="00DE1661">
        <w:t xml:space="preserve">Clean the </w:t>
      </w:r>
      <w:r w:rsidR="009F4593" w:rsidRPr="00DE1661">
        <w:t>MaxiCharger</w:t>
      </w:r>
      <w:r w:rsidRPr="00DE1661">
        <w:t xml:space="preserve"> every quarter:</w:t>
      </w:r>
      <w:r w:rsidR="0019484D" w:rsidRPr="00DE1661">
        <w:t xml:space="preserve"> tighten the screws and bolts of key parts, and check whether the wire connection of the </w:t>
      </w:r>
      <w:r w:rsidR="006124BD" w:rsidRPr="00DE1661">
        <w:t>MaxiCharger</w:t>
      </w:r>
      <w:r w:rsidR="0019484D" w:rsidRPr="00DE1661">
        <w:t xml:space="preserve">’s connector is burned out. If any abnormality is found, replace the parts </w:t>
      </w:r>
      <w:r w:rsidRPr="00DE1661">
        <w:t>promptly</w:t>
      </w:r>
      <w:r w:rsidR="0019484D" w:rsidRPr="00DE1661">
        <w:t>.</w:t>
      </w:r>
    </w:p>
    <w:p w14:paraId="3E55AF5A" w14:textId="6224A582" w:rsidR="0019484D" w:rsidRPr="00DE1661" w:rsidRDefault="0019484D" w:rsidP="00116D06">
      <w:pPr>
        <w:pStyle w:val="ItemList"/>
        <w:spacing w:before="48" w:after="48"/>
      </w:pPr>
      <w:r w:rsidRPr="00DE1661">
        <w:t>Clean the filter at least twice a year.</w:t>
      </w:r>
    </w:p>
    <w:p w14:paraId="7834F824" w14:textId="6DF7F2E8" w:rsidR="0019484D" w:rsidRPr="00DE1661" w:rsidRDefault="0019484D" w:rsidP="00116D06">
      <w:pPr>
        <w:pStyle w:val="ItemList"/>
        <w:spacing w:before="48" w:after="48"/>
      </w:pPr>
      <w:r w:rsidRPr="00DE1661">
        <w:t>Test the residual current device once a year.</w:t>
      </w:r>
    </w:p>
    <w:p w14:paraId="2320853A" w14:textId="5C2E97C7" w:rsidR="0019484D"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EA9EE6D" w14:textId="77777777" w:rsidR="00B74EF7" w:rsidRPr="00DE1661" w:rsidRDefault="00B74EF7" w:rsidP="00923E67">
      <w:pPr>
        <w:pStyle w:val="NOTE0"/>
        <w:numPr>
          <w:ilvl w:val="0"/>
          <w:numId w:val="35"/>
        </w:numPr>
        <w:rPr>
          <w:rFonts w:cs="Arial"/>
          <w:lang w:eastAsia="en-US"/>
        </w:rPr>
      </w:pPr>
      <w:r w:rsidRPr="00DE1661">
        <w:rPr>
          <w:rFonts w:cs="Arial"/>
          <w:lang w:eastAsia="en-US"/>
        </w:rPr>
        <w:t>Disconnect the power supply to the MaxiCharger during the entire maintenance procedure.</w:t>
      </w:r>
    </w:p>
    <w:p w14:paraId="582CB4A5" w14:textId="77777777" w:rsidR="00B74EF7" w:rsidRPr="00DE1661" w:rsidRDefault="00B74EF7" w:rsidP="00923E67">
      <w:pPr>
        <w:pStyle w:val="NOTE0"/>
        <w:numPr>
          <w:ilvl w:val="0"/>
          <w:numId w:val="35"/>
        </w:numPr>
        <w:rPr>
          <w:rFonts w:cs="Arial"/>
          <w:lang w:eastAsia="en-US"/>
        </w:rPr>
      </w:pPr>
      <w:r w:rsidRPr="00DE1661">
        <w:rPr>
          <w:rFonts w:cs="Arial"/>
          <w:lang w:eastAsia="en-US"/>
        </w:rPr>
        <w:t>Make sure that unauthorized personnel are kept at a safe distance during maintenance.</w:t>
      </w:r>
    </w:p>
    <w:p w14:paraId="461B1142" w14:textId="77777777" w:rsidR="00B74EF7" w:rsidRPr="00DE1661" w:rsidRDefault="00B74EF7" w:rsidP="00923E67">
      <w:pPr>
        <w:pStyle w:val="NOTE0"/>
        <w:numPr>
          <w:ilvl w:val="0"/>
          <w:numId w:val="35"/>
        </w:numPr>
        <w:rPr>
          <w:rFonts w:cs="Arial"/>
          <w:lang w:eastAsia="en-US"/>
        </w:rPr>
      </w:pPr>
      <w:r w:rsidRPr="00DE1661">
        <w:rPr>
          <w:rFonts w:cs="Arial"/>
          <w:lang w:eastAsia="en-US"/>
        </w:rPr>
        <w:t>Wear proper personal protective equipment, such as protective clothing, safety gloves, safety shoes, and safety glasses.</w:t>
      </w:r>
    </w:p>
    <w:p w14:paraId="776561E2" w14:textId="2271C866" w:rsidR="001E61AF" w:rsidRPr="00DE1661" w:rsidRDefault="00B74EF7" w:rsidP="00923E67">
      <w:pPr>
        <w:pStyle w:val="NOTE0"/>
        <w:numPr>
          <w:ilvl w:val="0"/>
          <w:numId w:val="35"/>
        </w:numPr>
        <w:rPr>
          <w:rFonts w:cs="Arial"/>
          <w:lang w:eastAsia="en-US"/>
        </w:rPr>
      </w:pPr>
      <w:r w:rsidRPr="00DE1661">
        <w:rPr>
          <w:rFonts w:cs="Arial"/>
          <w:lang w:eastAsia="en-US"/>
        </w:rPr>
        <w:t>If you remove the safety devices for maintenance, reinstall them after completing the work.</w:t>
      </w:r>
      <w:bookmarkStart w:id="387" w:name="visual"/>
      <w:bookmarkStart w:id="388" w:name="_Toc101704260"/>
      <w:bookmarkEnd w:id="387"/>
    </w:p>
    <w:p w14:paraId="09F44ECC" w14:textId="521D6CC0" w:rsidR="00AF1735" w:rsidRPr="00DE1661" w:rsidRDefault="00AF1735" w:rsidP="001E61AF">
      <w:pPr>
        <w:pStyle w:val="3"/>
        <w:spacing w:before="240"/>
      </w:pPr>
      <w:bookmarkStart w:id="389" w:name="_Toc106900455"/>
      <w:bookmarkStart w:id="390" w:name="_Toc106983327"/>
      <w:bookmarkStart w:id="391" w:name="_Toc133150484"/>
      <w:r w:rsidRPr="00DE1661">
        <w:t>Residual Current Device Maintenance</w:t>
      </w:r>
      <w:bookmarkEnd w:id="391"/>
    </w:p>
    <w:p w14:paraId="43C6B37C" w14:textId="3D0E34D3" w:rsidR="000D20BF" w:rsidRPr="00DE1661" w:rsidRDefault="000D20BF" w:rsidP="000D20BF">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b/>
        </w:rPr>
        <w:t>WARNING</w:t>
      </w:r>
    </w:p>
    <w:p w14:paraId="70FBCD67" w14:textId="3A2C6285" w:rsidR="000D20BF" w:rsidRPr="00DE1661" w:rsidRDefault="000D20BF" w:rsidP="000D20BF">
      <w:pPr>
        <w:pStyle w:val="BodytextUserManual"/>
        <w:pBdr>
          <w:top w:val="single" w:sz="4" w:space="1" w:color="auto"/>
          <w:bottom w:val="single" w:sz="4" w:space="1" w:color="auto"/>
        </w:pBdr>
        <w:spacing w:beforeLines="20" w:before="48" w:afterLines="20" w:after="48"/>
      </w:pPr>
      <w:r w:rsidRPr="00DE1661">
        <w:t>Be careful when you work with electricity.</w:t>
      </w:r>
    </w:p>
    <w:p w14:paraId="6B0E5468" w14:textId="5BB1E47C" w:rsidR="00AF1735" w:rsidRPr="00DE1661" w:rsidRDefault="00AF1735" w:rsidP="00AF1735">
      <w:pPr>
        <w:pStyle w:val="BodytextUserManual"/>
        <w:spacing w:before="120" w:after="120"/>
      </w:pPr>
      <w:r w:rsidRPr="00DE1661">
        <w:t>The internal residual current breaker with overload (RCBO) should be tested annually for correct functioning. Before testing, disconnect the MaxiCharger with the EV and stop any charging processes.</w:t>
      </w:r>
    </w:p>
    <w:p w14:paraId="52975013" w14:textId="067AA5D4" w:rsidR="00AF1735" w:rsidRPr="00DE1661" w:rsidRDefault="00AF1735" w:rsidP="00923E67">
      <w:pPr>
        <w:pStyle w:val="BodytextUserManual"/>
        <w:numPr>
          <w:ilvl w:val="0"/>
          <w:numId w:val="52"/>
        </w:numPr>
        <w:spacing w:before="120" w:after="120"/>
        <w:rPr>
          <w:b/>
        </w:rPr>
      </w:pPr>
      <w:r w:rsidRPr="00DE1661">
        <w:rPr>
          <w:b/>
        </w:rPr>
        <w:t>To test the RCBO</w:t>
      </w:r>
    </w:p>
    <w:p w14:paraId="5FF3000C" w14:textId="6908C953" w:rsidR="00AF1735" w:rsidRPr="00DE1661" w:rsidRDefault="00AF1735" w:rsidP="00923E67">
      <w:pPr>
        <w:pStyle w:val="BodytextUserManual"/>
        <w:numPr>
          <w:ilvl w:val="0"/>
          <w:numId w:val="53"/>
        </w:numPr>
        <w:spacing w:before="120" w:after="120"/>
      </w:pPr>
      <w:r w:rsidRPr="00DE1661">
        <w:t>Open the front door of the MaxiCharger. When the cabinet door is opened, the MaxiCharger should not be directly exposed to wind and rain.</w:t>
      </w:r>
    </w:p>
    <w:p w14:paraId="11207309" w14:textId="1F41E818" w:rsidR="00AF1735" w:rsidRPr="00DE1661" w:rsidRDefault="00AF1735" w:rsidP="00923E67">
      <w:pPr>
        <w:pStyle w:val="BodytextUserManual"/>
        <w:numPr>
          <w:ilvl w:val="0"/>
          <w:numId w:val="53"/>
        </w:numPr>
        <w:spacing w:before="120" w:after="120"/>
      </w:pPr>
      <w:r w:rsidRPr="00DE1661">
        <w:t>The MaxiCharger must be in Standby mode. Tapping the touchscreen will wake up the MaxiCharger.</w:t>
      </w:r>
    </w:p>
    <w:p w14:paraId="3E71A68D" w14:textId="5B137E3A" w:rsidR="00AF1735" w:rsidRPr="00DE1661" w:rsidRDefault="00AF1735" w:rsidP="00923E67">
      <w:pPr>
        <w:pStyle w:val="BodytextUserManual"/>
        <w:numPr>
          <w:ilvl w:val="0"/>
          <w:numId w:val="53"/>
        </w:numPr>
        <w:spacing w:before="120" w:after="120"/>
      </w:pPr>
      <w:r w:rsidRPr="00DE1661">
        <w:t xml:space="preserve">Locate the RCBO, and press the </w:t>
      </w:r>
      <w:r w:rsidRPr="00DE1661">
        <w:rPr>
          <w:b/>
        </w:rPr>
        <w:t>Test</w:t>
      </w:r>
      <w:r w:rsidRPr="00DE1661">
        <w:t xml:space="preserve"> button to start the test.</w:t>
      </w:r>
    </w:p>
    <w:p w14:paraId="15DE61D9" w14:textId="669A015C" w:rsidR="00AF1735" w:rsidRPr="00DE1661" w:rsidRDefault="00AF1735" w:rsidP="00923E67">
      <w:pPr>
        <w:pStyle w:val="BodytextUserManual"/>
        <w:numPr>
          <w:ilvl w:val="0"/>
          <w:numId w:val="54"/>
        </w:numPr>
        <w:spacing w:before="120" w:after="120"/>
      </w:pPr>
      <w:r w:rsidRPr="00DE1661">
        <w:t xml:space="preserve">Pass: The RCBO will trip and restore the </w:t>
      </w:r>
      <w:r w:rsidRPr="00DE1661">
        <w:rPr>
          <w:b/>
        </w:rPr>
        <w:t>Test</w:t>
      </w:r>
      <w:r w:rsidRPr="00DE1661">
        <w:t xml:space="preserve"> button to its original position.</w:t>
      </w:r>
    </w:p>
    <w:p w14:paraId="3D330FD9" w14:textId="0BB411A4" w:rsidR="00AF1735" w:rsidRPr="00DE1661" w:rsidRDefault="00AF1735" w:rsidP="00923E67">
      <w:pPr>
        <w:pStyle w:val="BodytextUserManual"/>
        <w:numPr>
          <w:ilvl w:val="0"/>
          <w:numId w:val="54"/>
        </w:numPr>
        <w:spacing w:before="120" w:after="120"/>
      </w:pPr>
      <w:r w:rsidRPr="00DE1661">
        <w:lastRenderedPageBreak/>
        <w:t xml:space="preserve">Fail: The RCBO does not trip. Please contact Autel technical support. Do not use the MaxiCharger until the repair is </w:t>
      </w:r>
      <w:r w:rsidR="00953A43" w:rsidRPr="00DE1661">
        <w:t>completed</w:t>
      </w:r>
      <w:r w:rsidRPr="00DE1661">
        <w:t>.</w:t>
      </w:r>
    </w:p>
    <w:p w14:paraId="37A49586" w14:textId="734E158D" w:rsidR="00AF1735" w:rsidRPr="00DE1661" w:rsidRDefault="00AF1735" w:rsidP="00923E67">
      <w:pPr>
        <w:pStyle w:val="BodytextUserManual"/>
        <w:numPr>
          <w:ilvl w:val="0"/>
          <w:numId w:val="53"/>
        </w:numPr>
        <w:spacing w:before="120" w:after="120"/>
      </w:pPr>
      <w:r w:rsidRPr="00DE1661">
        <w:t>Close the front door after the test is finished.</w:t>
      </w:r>
    </w:p>
    <w:p w14:paraId="2A385736" w14:textId="6FFCCD29" w:rsidR="00AF1735" w:rsidRPr="00DE1661" w:rsidRDefault="00AF1735" w:rsidP="00923E67">
      <w:pPr>
        <w:pStyle w:val="BodytextUserManual"/>
        <w:numPr>
          <w:ilvl w:val="0"/>
          <w:numId w:val="53"/>
        </w:numPr>
        <w:spacing w:before="120" w:after="120"/>
      </w:pPr>
      <w:r w:rsidRPr="00DE1661">
        <w:t>Mark the time when the test is needed to be repeated annually.</w:t>
      </w:r>
    </w:p>
    <w:p w14:paraId="2F280BDF" w14:textId="5E37E10D" w:rsidR="0019484D" w:rsidRPr="00DE1661" w:rsidRDefault="0019484D" w:rsidP="001E61AF">
      <w:pPr>
        <w:pStyle w:val="3"/>
        <w:spacing w:before="240"/>
      </w:pPr>
      <w:bookmarkStart w:id="392" w:name="_Toc133150485"/>
      <w:r w:rsidRPr="00DE1661">
        <w:t xml:space="preserve">Cleaning the </w:t>
      </w:r>
      <w:r w:rsidR="009F4593" w:rsidRPr="00DE1661">
        <w:t>MaxiCharger</w:t>
      </w:r>
      <w:bookmarkEnd w:id="388"/>
      <w:bookmarkEnd w:id="389"/>
      <w:bookmarkEnd w:id="390"/>
      <w:bookmarkEnd w:id="392"/>
    </w:p>
    <w:p w14:paraId="2E5C3BFC" w14:textId="7C7B5621" w:rsidR="0019484D" w:rsidRPr="00DE1661" w:rsidRDefault="0019484D" w:rsidP="00116D06">
      <w:pPr>
        <w:pStyle w:val="EN"/>
      </w:pPr>
      <w:r w:rsidRPr="00DE1661">
        <w:t xml:space="preserve">The </w:t>
      </w:r>
      <w:r w:rsidR="009F4593" w:rsidRPr="00DE1661">
        <w:t>MaxiCharger</w:t>
      </w:r>
      <w:r w:rsidRPr="00DE1661">
        <w:t xml:space="preserve"> i</w:t>
      </w:r>
      <w:r w:rsidRPr="00DE1661">
        <w:rPr>
          <w:rStyle w:val="ENChar"/>
        </w:rPr>
        <w:t>s</w:t>
      </w:r>
      <w:r w:rsidRPr="00DE1661">
        <w:t xml:space="preserve"> powder</w:t>
      </w:r>
      <w:r w:rsidR="009D1D53" w:rsidRPr="00DE1661">
        <w:t>-</w:t>
      </w:r>
      <w:r w:rsidRPr="00DE1661">
        <w:t xml:space="preserve">coated. The coating must be kept in good condition. When the </w:t>
      </w:r>
      <w:r w:rsidR="006124BD" w:rsidRPr="00DE1661">
        <w:t>MaxiCharger</w:t>
      </w:r>
      <w:r w:rsidRPr="00DE1661">
        <w:t xml:space="preserve"> is in a corrosion sensitive environment, superficial rust may appear on welding points. Visible rust has no risk </w:t>
      </w:r>
      <w:r w:rsidR="009D1D53" w:rsidRPr="00DE1661">
        <w:t>to</w:t>
      </w:r>
      <w:r w:rsidRPr="00DE1661">
        <w:t xml:space="preserve"> the integrity of the </w:t>
      </w:r>
      <w:r w:rsidR="009F4593" w:rsidRPr="00DE1661">
        <w:t>MaxiCharger</w:t>
      </w:r>
      <w:r w:rsidRPr="00DE1661">
        <w:t xml:space="preserve">. </w:t>
      </w:r>
    </w:p>
    <w:p w14:paraId="23760173" w14:textId="77777777" w:rsidR="0019484D" w:rsidRPr="00DE1661" w:rsidRDefault="0019484D" w:rsidP="00F04F89">
      <w:pPr>
        <w:pStyle w:val="a1"/>
        <w:rPr>
          <w:rFonts w:cs="Arial"/>
        </w:rPr>
      </w:pPr>
      <w:r w:rsidRPr="00DE1661">
        <w:rPr>
          <w:rFonts w:cs="Arial"/>
        </w:rPr>
        <w:t>To remove rust</w:t>
      </w:r>
    </w:p>
    <w:p w14:paraId="1BBED4CD" w14:textId="5E8F6453" w:rsidR="001E61AF" w:rsidRPr="00DE1661" w:rsidRDefault="001E61AF" w:rsidP="00923E67">
      <w:pPr>
        <w:pStyle w:val="BodytextUserManual"/>
        <w:numPr>
          <w:ilvl w:val="0"/>
          <w:numId w:val="26"/>
        </w:numPr>
        <w:spacing w:before="120" w:after="120"/>
        <w:ind w:left="1123"/>
      </w:pPr>
      <w:r w:rsidRPr="00DE1661">
        <w:t>Stop any charging processes and power off the MaxiCharger.</w:t>
      </w:r>
    </w:p>
    <w:p w14:paraId="5523FCC5" w14:textId="7E9FB509" w:rsidR="001121F1" w:rsidRPr="00DE1661" w:rsidRDefault="001121F1" w:rsidP="00923E67">
      <w:pPr>
        <w:pStyle w:val="BodytextUserManual"/>
        <w:numPr>
          <w:ilvl w:val="0"/>
          <w:numId w:val="26"/>
        </w:numPr>
        <w:spacing w:before="120" w:after="120"/>
        <w:ind w:left="1123"/>
      </w:pPr>
      <w:r w:rsidRPr="00DE1661">
        <w:t>Remove rough dirt by spraying with low-pressure tap water.</w:t>
      </w:r>
    </w:p>
    <w:p w14:paraId="4FF10558" w14:textId="78CCD38F" w:rsidR="001121F1" w:rsidRPr="00DE1661" w:rsidRDefault="001121F1" w:rsidP="00923E67">
      <w:pPr>
        <w:pStyle w:val="BodytextUserManual"/>
        <w:numPr>
          <w:ilvl w:val="0"/>
          <w:numId w:val="26"/>
        </w:numPr>
        <w:spacing w:before="120" w:after="120"/>
        <w:ind w:left="1123"/>
      </w:pPr>
      <w:r w:rsidRPr="00DE1661">
        <w:t>Apply a neutral or weak alkaline cleaning solution and let it soak.</w:t>
      </w:r>
    </w:p>
    <w:p w14:paraId="64DCFD9F" w14:textId="2EB96AE1" w:rsidR="001121F1" w:rsidRPr="00DE1661" w:rsidRDefault="001121F1" w:rsidP="00923E67">
      <w:pPr>
        <w:pStyle w:val="BodytextUserManual"/>
        <w:numPr>
          <w:ilvl w:val="0"/>
          <w:numId w:val="26"/>
        </w:numPr>
        <w:spacing w:before="120" w:after="120"/>
        <w:ind w:left="1123"/>
      </w:pPr>
      <w:r w:rsidRPr="00DE1661">
        <w:t>Remove dirt by hand with a damp and non-woven nylon cleaning pad.</w:t>
      </w:r>
    </w:p>
    <w:p w14:paraId="1A45F4DC" w14:textId="4451E93D" w:rsidR="001121F1" w:rsidRPr="00DE1661" w:rsidRDefault="001121F1" w:rsidP="00923E67">
      <w:pPr>
        <w:pStyle w:val="BodytextUserManual"/>
        <w:numPr>
          <w:ilvl w:val="0"/>
          <w:numId w:val="26"/>
        </w:numPr>
        <w:spacing w:before="120" w:after="120"/>
        <w:ind w:left="1123"/>
      </w:pPr>
      <w:r w:rsidRPr="00DE1661">
        <w:t>Rinse thoroughly with tap water.</w:t>
      </w:r>
    </w:p>
    <w:p w14:paraId="50D57826" w14:textId="40491FF1" w:rsidR="0019484D" w:rsidRPr="00DE1661" w:rsidRDefault="001121F1" w:rsidP="00923E67">
      <w:pPr>
        <w:pStyle w:val="BodytextUserManual"/>
        <w:numPr>
          <w:ilvl w:val="0"/>
          <w:numId w:val="26"/>
        </w:numPr>
        <w:spacing w:before="120" w:after="120"/>
        <w:ind w:left="1123"/>
      </w:pPr>
      <w:r w:rsidRPr="00DE1661">
        <w:t>Apply wax or a rust-preventive primer for extra protection if needed.</w:t>
      </w:r>
    </w:p>
    <w:p w14:paraId="77435371" w14:textId="6FB3B838" w:rsidR="0019484D" w:rsidRPr="00DE1661" w:rsidRDefault="0019484D" w:rsidP="00B74EF7">
      <w:pPr>
        <w:pStyle w:val="NOTE0"/>
        <w:ind w:left="284"/>
        <w:rPr>
          <w:rFonts w:cs="Arial"/>
          <w:b/>
          <w:lang w:eastAsia="en-US"/>
        </w:rPr>
      </w:pPr>
      <w:r w:rsidRPr="00DE1661">
        <w:rPr>
          <w:rFonts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rFonts w:cs="Arial"/>
          <w:b/>
          <w:lang w:eastAsia="en-US"/>
        </w:rPr>
        <w:t>WARNING</w:t>
      </w:r>
    </w:p>
    <w:p w14:paraId="4F124D2B" w14:textId="77777777" w:rsidR="00B74EF7" w:rsidRPr="00DE1661" w:rsidRDefault="00B74EF7" w:rsidP="00923E67">
      <w:pPr>
        <w:pStyle w:val="NOTE0"/>
        <w:numPr>
          <w:ilvl w:val="0"/>
          <w:numId w:val="34"/>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0C2749A2" w14:textId="77777777" w:rsidR="00B74EF7" w:rsidRPr="00DE1661" w:rsidRDefault="00B74EF7" w:rsidP="00923E67">
      <w:pPr>
        <w:pStyle w:val="NOTE0"/>
        <w:numPr>
          <w:ilvl w:val="0"/>
          <w:numId w:val="34"/>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51138C88" w14:textId="32081453" w:rsidR="001E61AF" w:rsidRPr="00DE1661" w:rsidRDefault="00B74EF7" w:rsidP="00923E67">
      <w:pPr>
        <w:pStyle w:val="NOTE0"/>
        <w:numPr>
          <w:ilvl w:val="0"/>
          <w:numId w:val="34"/>
        </w:numPr>
        <w:rPr>
          <w:rFonts w:cs="Arial"/>
          <w:lang w:eastAsia="en-US"/>
        </w:rPr>
      </w:pPr>
      <w:r w:rsidRPr="00DE1661">
        <w:rPr>
          <w:rFonts w:cs="Arial"/>
          <w:lang w:eastAsia="en-US"/>
        </w:rPr>
        <w:t>Do not use caustic solvents, sprays, solvents or abrasives. Use cleaning agents with a pH between 6 and 8 for strong stains only.</w:t>
      </w:r>
      <w:bookmarkStart w:id="393" w:name="_Toc100418161"/>
      <w:bookmarkStart w:id="394" w:name="_Toc102147564"/>
      <w:bookmarkStart w:id="395" w:name="_Toc106900456"/>
      <w:bookmarkStart w:id="396" w:name="_Toc106983328"/>
      <w:bookmarkStart w:id="397" w:name="_Toc101704263"/>
    </w:p>
    <w:p w14:paraId="3B6DA539" w14:textId="32EE63BD" w:rsidR="00647FC8" w:rsidRPr="00DE1661" w:rsidRDefault="00647FC8" w:rsidP="00647FC8">
      <w:pPr>
        <w:pStyle w:val="3"/>
        <w:spacing w:before="240" w:afterLines="50"/>
      </w:pPr>
      <w:bookmarkStart w:id="398" w:name="_Toc133150486"/>
      <w:r w:rsidRPr="00DE1661">
        <w:t>Cleaning and Replacing the Filter</w:t>
      </w:r>
      <w:bookmarkEnd w:id="393"/>
      <w:bookmarkEnd w:id="394"/>
      <w:bookmarkEnd w:id="395"/>
      <w:bookmarkEnd w:id="396"/>
      <w:bookmarkEnd w:id="398"/>
    </w:p>
    <w:p w14:paraId="786857F1" w14:textId="14C3DECF" w:rsidR="00647FC8"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DE1661">
        <w:rPr>
          <w:rFonts w:cs="Arial"/>
          <w:b/>
          <w:lang w:eastAsia="en-US"/>
        </w:rPr>
        <w:t>WARNING</w:t>
      </w:r>
    </w:p>
    <w:p w14:paraId="439B50D7" w14:textId="77777777" w:rsidR="00B74EF7" w:rsidRPr="00DE1661" w:rsidRDefault="00B74EF7" w:rsidP="00923E67">
      <w:pPr>
        <w:pStyle w:val="NOTE0"/>
        <w:numPr>
          <w:ilvl w:val="0"/>
          <w:numId w:val="33"/>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387930C8" w14:textId="77777777" w:rsidR="00B74EF7" w:rsidRPr="00DE1661" w:rsidRDefault="00B74EF7" w:rsidP="00923E67">
      <w:pPr>
        <w:pStyle w:val="NOTE0"/>
        <w:numPr>
          <w:ilvl w:val="0"/>
          <w:numId w:val="33"/>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2F000D91" w14:textId="1B5B4D34" w:rsidR="00647FC8" w:rsidRPr="00DE1661" w:rsidRDefault="00B74EF7" w:rsidP="00923E67">
      <w:pPr>
        <w:pStyle w:val="NOTE0"/>
        <w:numPr>
          <w:ilvl w:val="0"/>
          <w:numId w:val="33"/>
        </w:numPr>
        <w:rPr>
          <w:rFonts w:cs="Arial"/>
          <w:lang w:eastAsia="en-US"/>
        </w:rPr>
      </w:pPr>
      <w:r w:rsidRPr="00DE1661">
        <w:rPr>
          <w:rFonts w:cs="Arial"/>
          <w:lang w:eastAsia="en-US"/>
        </w:rPr>
        <w:t>Do not use caustic solvents, sprays, solvents or abrasives.</w:t>
      </w:r>
    </w:p>
    <w:p w14:paraId="30153996" w14:textId="76034E1A" w:rsidR="00760069" w:rsidRPr="00DE1661" w:rsidRDefault="00647FC8" w:rsidP="00116D06">
      <w:pPr>
        <w:pStyle w:val="EN"/>
      </w:pPr>
      <w:r w:rsidRPr="00DE1661">
        <w:t xml:space="preserve">The </w:t>
      </w:r>
      <w:r w:rsidR="001026E0" w:rsidRPr="00DE1661">
        <w:t>MaxiCharger</w:t>
      </w:r>
      <w:r w:rsidR="009F4593" w:rsidRPr="00DE1661">
        <w:t xml:space="preserve"> is equipped with a</w:t>
      </w:r>
      <w:r w:rsidRPr="00DE1661">
        <w:t xml:space="preserve"> filter with a large mesh area to prevent the electronic components from being damage</w:t>
      </w:r>
      <w:r w:rsidR="001E61AF" w:rsidRPr="00DE1661">
        <w:t>d by dust. Clean the filter</w:t>
      </w:r>
      <w:r w:rsidRPr="00DE1661">
        <w:t xml:space="preserve"> every 3 months (not </w:t>
      </w:r>
      <w:r w:rsidR="00D54B7C" w:rsidRPr="00DE1661">
        <w:t xml:space="preserve">to exceed </w:t>
      </w:r>
      <w:r w:rsidRPr="00DE1661">
        <w:t xml:space="preserve">6 </w:t>
      </w:r>
      <w:r w:rsidR="001E61AF" w:rsidRPr="00DE1661">
        <w:t>months). Replace the filter</w:t>
      </w:r>
      <w:r w:rsidRPr="00DE1661">
        <w:t xml:space="preserve"> </w:t>
      </w:r>
      <w:r w:rsidR="009F4593" w:rsidRPr="00DE1661">
        <w:t>annually</w:t>
      </w:r>
      <w:r w:rsidRPr="00DE1661">
        <w:t>.</w:t>
      </w:r>
    </w:p>
    <w:p w14:paraId="46F4ED27" w14:textId="77777777" w:rsidR="000D20BF" w:rsidRPr="00DE1661" w:rsidRDefault="000D20BF" w:rsidP="00116D06">
      <w:pPr>
        <w:pStyle w:val="EN"/>
      </w:pPr>
    </w:p>
    <w:p w14:paraId="394EF507" w14:textId="0686A72B" w:rsidR="00647FC8" w:rsidRPr="00DE1661" w:rsidRDefault="00647FC8" w:rsidP="00F04F89">
      <w:pPr>
        <w:pStyle w:val="a1"/>
        <w:rPr>
          <w:rFonts w:cs="Arial"/>
        </w:rPr>
      </w:pPr>
      <w:r w:rsidRPr="00DE1661">
        <w:rPr>
          <w:rFonts w:cs="Arial"/>
        </w:rPr>
        <w:lastRenderedPageBreak/>
        <w:t>To clean or replace the filter</w:t>
      </w:r>
    </w:p>
    <w:p w14:paraId="251AD69A" w14:textId="50DA924C" w:rsidR="00647FC8" w:rsidRPr="00DE1661" w:rsidRDefault="00647FC8" w:rsidP="00923E67">
      <w:pPr>
        <w:pStyle w:val="a0"/>
        <w:numPr>
          <w:ilvl w:val="0"/>
          <w:numId w:val="27"/>
        </w:numPr>
        <w:ind w:left="1123"/>
        <w:rPr>
          <w:rFonts w:cs="Arial"/>
        </w:rPr>
      </w:pPr>
      <w:r w:rsidRPr="00DE1661">
        <w:rPr>
          <w:rFonts w:cs="Arial"/>
        </w:rPr>
        <w:t xml:space="preserve">Before cleaning and replacing, be sure to stop all charging processes, disconnect the external power supply, and </w:t>
      </w:r>
      <w:r w:rsidR="00D54B7C" w:rsidRPr="00DE1661">
        <w:rPr>
          <w:rFonts w:cs="Arial"/>
        </w:rPr>
        <w:t>perform</w:t>
      </w:r>
      <w:r w:rsidRPr="00DE1661">
        <w:rPr>
          <w:rFonts w:cs="Arial"/>
        </w:rPr>
        <w:t xml:space="preserve"> the power-off protection.</w:t>
      </w:r>
    </w:p>
    <w:p w14:paraId="1C591C8B" w14:textId="5BDE846D" w:rsidR="001E61AF" w:rsidRPr="00DE1661" w:rsidRDefault="009F4593" w:rsidP="00923E67">
      <w:pPr>
        <w:pStyle w:val="a0"/>
        <w:numPr>
          <w:ilvl w:val="0"/>
          <w:numId w:val="27"/>
        </w:numPr>
        <w:ind w:left="1123"/>
        <w:rPr>
          <w:rFonts w:cs="Arial"/>
        </w:rPr>
      </w:pPr>
      <w:r w:rsidRPr="00DE1661">
        <w:rPr>
          <w:rFonts w:cs="Arial"/>
        </w:rPr>
        <w:t>Open the</w:t>
      </w:r>
      <w:r w:rsidR="009C4A6D" w:rsidRPr="00DE1661">
        <w:rPr>
          <w:rFonts w:cs="Arial"/>
        </w:rPr>
        <w:t xml:space="preserve"> two</w:t>
      </w:r>
      <w:r w:rsidRPr="00DE1661">
        <w:rPr>
          <w:rFonts w:cs="Arial"/>
        </w:rPr>
        <w:t xml:space="preserve"> toggle latches (</w:t>
      </w:r>
      <w:r w:rsidRPr="00DE1661">
        <w:rPr>
          <w:rFonts w:cs="Arial"/>
          <w:b/>
        </w:rPr>
        <w:t>A</w:t>
      </w:r>
      <w:r w:rsidRPr="00DE1661">
        <w:rPr>
          <w:rFonts w:cs="Arial"/>
        </w:rPr>
        <w:t>)</w:t>
      </w:r>
      <w:r w:rsidR="001E61AF" w:rsidRPr="00DE1661">
        <w:rPr>
          <w:rFonts w:cs="Arial"/>
        </w:rPr>
        <w:t xml:space="preserve"> at the bottom of the MaxiCharger to </w:t>
      </w: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downward</w:t>
      </w:r>
      <w:r w:rsidR="001E61AF" w:rsidRPr="00DE1661">
        <w:rPr>
          <w:rFonts w:cs="Arial"/>
        </w:rPr>
        <w:t xml:space="preserve">. </w:t>
      </w:r>
    </w:p>
    <w:p w14:paraId="21A8BCAA" w14:textId="27DFE566" w:rsidR="001E61AF" w:rsidRPr="00DE1661" w:rsidRDefault="009C4A6D" w:rsidP="00923E67">
      <w:pPr>
        <w:pStyle w:val="a0"/>
        <w:numPr>
          <w:ilvl w:val="0"/>
          <w:numId w:val="27"/>
        </w:numPr>
        <w:ind w:left="1123"/>
        <w:rPr>
          <w:rFonts w:cs="Arial"/>
        </w:rPr>
      </w:pPr>
      <w:r w:rsidRPr="00DE1661">
        <w:rPr>
          <w:rFonts w:cs="Arial"/>
        </w:rPr>
        <w:t>Remove</w:t>
      </w:r>
      <w:r w:rsidR="001E61AF" w:rsidRPr="00DE1661">
        <w:rPr>
          <w:rFonts w:cs="Arial"/>
        </w:rPr>
        <w:t xml:space="preserve"> the filter</w:t>
      </w:r>
      <w:r w:rsidRPr="00DE1661">
        <w:rPr>
          <w:rFonts w:cs="Arial"/>
        </w:rPr>
        <w:t xml:space="preserve"> (</w:t>
      </w:r>
      <w:r w:rsidRPr="00DE1661">
        <w:rPr>
          <w:rFonts w:cs="Arial"/>
          <w:b/>
        </w:rPr>
        <w:t>C</w:t>
      </w:r>
      <w:r w:rsidR="009F4593" w:rsidRPr="00DE1661">
        <w:rPr>
          <w:rFonts w:cs="Arial"/>
        </w:rPr>
        <w:t>)</w:t>
      </w:r>
      <w:r w:rsidR="001E61AF" w:rsidRPr="00DE1661">
        <w:rPr>
          <w:rFonts w:cs="Arial"/>
        </w:rPr>
        <w:t>.</w:t>
      </w:r>
    </w:p>
    <w:p w14:paraId="615A9A20" w14:textId="77ECC3C0" w:rsidR="001E61AF" w:rsidRPr="00DE1661" w:rsidRDefault="001E61AF" w:rsidP="00923E67">
      <w:pPr>
        <w:pStyle w:val="a0"/>
        <w:numPr>
          <w:ilvl w:val="0"/>
          <w:numId w:val="27"/>
        </w:numPr>
        <w:ind w:left="1123"/>
        <w:rPr>
          <w:rFonts w:cs="Arial"/>
        </w:rPr>
      </w:pPr>
      <w:r w:rsidRPr="00DE1661">
        <w:rPr>
          <w:rFonts w:cs="Arial"/>
        </w:rPr>
        <w:t xml:space="preserve">Clean debris or dust of the </w:t>
      </w:r>
      <w:r w:rsidR="009F4593" w:rsidRPr="00DE1661">
        <w:rPr>
          <w:rFonts w:cs="Arial"/>
        </w:rPr>
        <w:t>filter and reinstall a</w:t>
      </w:r>
      <w:r w:rsidRPr="00DE1661">
        <w:rPr>
          <w:rFonts w:cs="Arial"/>
        </w:rPr>
        <w:t xml:space="preserve"> cleaned filter. Alternatively install a new air filter.</w:t>
      </w:r>
    </w:p>
    <w:p w14:paraId="44D3BFA9" w14:textId="5C4C7879" w:rsidR="001E61AF" w:rsidRPr="00DE1661" w:rsidRDefault="009F4593" w:rsidP="00923E67">
      <w:pPr>
        <w:pStyle w:val="a0"/>
        <w:numPr>
          <w:ilvl w:val="0"/>
          <w:numId w:val="27"/>
        </w:numPr>
        <w:ind w:left="1123"/>
        <w:rPr>
          <w:rFonts w:cs="Arial"/>
        </w:rPr>
      </w:pP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upwards</w:t>
      </w:r>
      <w:r w:rsidR="001E61AF" w:rsidRPr="00DE1661">
        <w:rPr>
          <w:rFonts w:cs="Arial"/>
        </w:rPr>
        <w:t xml:space="preserve"> and </w:t>
      </w:r>
      <w:r w:rsidRPr="00DE1661">
        <w:rPr>
          <w:rFonts w:cs="Arial"/>
        </w:rPr>
        <w:t xml:space="preserve">close the </w:t>
      </w:r>
      <w:r w:rsidR="009C4A6D" w:rsidRPr="00DE1661">
        <w:rPr>
          <w:rFonts w:cs="Arial"/>
        </w:rPr>
        <w:t xml:space="preserve">two </w:t>
      </w:r>
      <w:r w:rsidRPr="00DE1661">
        <w:rPr>
          <w:rFonts w:cs="Arial"/>
        </w:rPr>
        <w:t>toggle latches (</w:t>
      </w:r>
      <w:r w:rsidRPr="00DE1661">
        <w:rPr>
          <w:rFonts w:cs="Arial"/>
          <w:b/>
        </w:rPr>
        <w:t>A</w:t>
      </w:r>
      <w:r w:rsidRPr="00DE1661">
        <w:rPr>
          <w:rFonts w:cs="Arial"/>
        </w:rPr>
        <w:t>)</w:t>
      </w:r>
      <w:r w:rsidR="001E61AF" w:rsidRPr="00DE1661">
        <w:rPr>
          <w:rFonts w:cs="Arial"/>
        </w:rPr>
        <w:t>.</w:t>
      </w:r>
      <w:bookmarkStart w:id="399" w:name="_Toc106900457"/>
      <w:bookmarkStart w:id="400" w:name="_Toc106983329"/>
    </w:p>
    <w:p w14:paraId="511EA797" w14:textId="3869A5E5" w:rsidR="00793A06" w:rsidRDefault="009C4A6D" w:rsidP="00100C10">
      <w:pPr>
        <w:pStyle w:val="a0"/>
        <w:numPr>
          <w:ilvl w:val="0"/>
          <w:numId w:val="0"/>
        </w:numPr>
        <w:spacing w:beforeLines="100" w:before="240" w:line="480" w:lineRule="auto"/>
        <w:ind w:left="284"/>
        <w:jc w:val="center"/>
        <w:rPr>
          <w:rFonts w:cs="Arial"/>
        </w:rPr>
      </w:pPr>
      <w:r w:rsidRPr="00DE1661">
        <w:rPr>
          <w:rFonts w:cs="Arial"/>
          <w:noProof/>
          <w:snapToGrid/>
        </w:rPr>
        <w:drawing>
          <wp:inline distT="0" distB="0" distL="0" distR="0" wp14:anchorId="79AB5A7A" wp14:editId="6215400D">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82">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658EF569" w14:textId="3B1CEBD7" w:rsidR="009F4593" w:rsidRPr="00793A06" w:rsidRDefault="00793A06" w:rsidP="00793A06">
      <w:pPr>
        <w:rPr>
          <w:rFonts w:eastAsia="微软雅黑"/>
          <w:snapToGrid w:val="0"/>
          <w:kern w:val="2"/>
        </w:rPr>
      </w:pPr>
      <w:r>
        <w:br w:type="page"/>
      </w:r>
    </w:p>
    <w:p w14:paraId="3CD08AA6" w14:textId="7CAA99FE" w:rsidR="0019484D" w:rsidRPr="00DE1661" w:rsidRDefault="0019484D" w:rsidP="001E61AF">
      <w:pPr>
        <w:pStyle w:val="2"/>
        <w:spacing w:before="240"/>
        <w:rPr>
          <w:rFonts w:cs="Arial"/>
        </w:rPr>
      </w:pPr>
      <w:bookmarkStart w:id="401" w:name="_Toc133150487"/>
      <w:r w:rsidRPr="00DE1661">
        <w:rPr>
          <w:rFonts w:cs="Arial"/>
        </w:rPr>
        <w:lastRenderedPageBreak/>
        <w:t>Inspection and Maintenance</w:t>
      </w:r>
      <w:bookmarkEnd w:id="397"/>
      <w:bookmarkEnd w:id="399"/>
      <w:bookmarkEnd w:id="400"/>
      <w:bookmarkEnd w:id="401"/>
    </w:p>
    <w:p w14:paraId="2763CD62" w14:textId="6FE15A30" w:rsidR="0019484D" w:rsidRPr="00DE1661" w:rsidRDefault="0019484D" w:rsidP="00116D06">
      <w:pPr>
        <w:pStyle w:val="EN"/>
      </w:pPr>
      <w:r w:rsidRPr="00DE1661">
        <w:t xml:space="preserve">When the </w:t>
      </w:r>
      <w:r w:rsidR="006124BD" w:rsidRPr="00DE1661">
        <w:t>MaxiCharger</w:t>
      </w:r>
      <w:r w:rsidRPr="00DE1661">
        <w:t xml:space="preserve"> operates normally, only routine maintenance is needed.</w:t>
      </w:r>
    </w:p>
    <w:p w14:paraId="3ACB0297" w14:textId="237ECAAE" w:rsidR="0019484D" w:rsidRPr="00DE1661" w:rsidRDefault="0019484D" w:rsidP="00116D06">
      <w:pPr>
        <w:pStyle w:val="EN"/>
      </w:pPr>
      <w:r w:rsidRPr="00DE1661">
        <w:t xml:space="preserve">When the </w:t>
      </w:r>
      <w:r w:rsidR="006124BD" w:rsidRPr="00DE1661">
        <w:t>MaxiCharger</w:t>
      </w:r>
      <w:r w:rsidRPr="00DE1661">
        <w:t xml:space="preserve"> operates abnormally, refer to </w:t>
      </w:r>
      <w:r w:rsidRPr="00E356F6">
        <w:rPr>
          <w:b/>
          <w:i/>
          <w:color w:val="0000FF"/>
        </w:rPr>
        <w:t>Troubleshooting</w:t>
      </w:r>
      <w:r w:rsidRPr="00DE1661">
        <w:t xml:space="preserve"> to </w:t>
      </w:r>
      <w:r w:rsidR="00D54B7C" w:rsidRPr="00DE1661">
        <w:t>resolve</w:t>
      </w:r>
      <w:r w:rsidRPr="00DE1661">
        <w:t xml:space="preserve"> the problem or contact your local dealer or Autel </w:t>
      </w:r>
      <w:r w:rsidR="00D54B7C" w:rsidRPr="00DE1661">
        <w:t>Technical Support promptly</w:t>
      </w:r>
      <w:r w:rsidRPr="00DE1661">
        <w:t>.</w:t>
      </w:r>
    </w:p>
    <w:p w14:paraId="192F3A77" w14:textId="77777777" w:rsidR="0019484D" w:rsidRPr="00DE1661" w:rsidRDefault="0019484D" w:rsidP="00116D06">
      <w:pPr>
        <w:pStyle w:val="EN"/>
      </w:pPr>
      <w:r w:rsidRPr="00DE1661">
        <w:t>When parts need to be replaced, completely cut off the power supply upstream and inside the equipment before operating.</w:t>
      </w:r>
    </w:p>
    <w:p w14:paraId="43E2B861" w14:textId="77777777" w:rsidR="0019484D" w:rsidRPr="00DE1661" w:rsidRDefault="0019484D" w:rsidP="00116D06">
      <w:pPr>
        <w:pStyle w:val="EN"/>
      </w:pPr>
      <w:r w:rsidRPr="00DE1661">
        <w:t>Regularly conduct a visual inspection of the following points:</w:t>
      </w:r>
    </w:p>
    <w:p w14:paraId="6BC83036" w14:textId="77777777" w:rsidR="0019484D" w:rsidRPr="00DE1661" w:rsidRDefault="0019484D" w:rsidP="00116D06">
      <w:pPr>
        <w:pStyle w:val="ItemList"/>
        <w:spacing w:before="48" w:after="48"/>
      </w:pPr>
      <w:r w:rsidRPr="00DE1661">
        <w:t>Cable and connector: Check for cracks or ruptures on the connector or cable.</w:t>
      </w:r>
    </w:p>
    <w:p w14:paraId="79EE72B0" w14:textId="77777777" w:rsidR="0019484D" w:rsidRPr="00DE1661" w:rsidRDefault="0019484D" w:rsidP="00116D06">
      <w:pPr>
        <w:pStyle w:val="ItemList"/>
        <w:spacing w:before="48" w:after="48"/>
      </w:pPr>
      <w:r w:rsidRPr="00DE1661">
        <w:t>Display: Check for damage and cracks. Check whether the touchscreen works.</w:t>
      </w:r>
    </w:p>
    <w:p w14:paraId="4BB2B981" w14:textId="10919146" w:rsidR="0019484D" w:rsidRPr="00DE1661" w:rsidRDefault="009F4593" w:rsidP="00116D06">
      <w:pPr>
        <w:pStyle w:val="ItemList"/>
        <w:spacing w:before="48" w:after="48"/>
      </w:pPr>
      <w:r w:rsidRPr="00DE1661">
        <w:t>MaxiCharger</w:t>
      </w:r>
      <w:r w:rsidR="00D54B7C" w:rsidRPr="00DE1661">
        <w:t xml:space="preserve"> coating</w:t>
      </w:r>
      <w:r w:rsidR="0019484D" w:rsidRPr="00DE1661">
        <w:t>: Check for damage, cracks or ruptures.</w:t>
      </w:r>
    </w:p>
    <w:p w14:paraId="2283758A" w14:textId="0EC5EB6E" w:rsidR="0019484D" w:rsidRPr="00DE1661" w:rsidRDefault="009F4593" w:rsidP="00116D06">
      <w:pPr>
        <w:pStyle w:val="ItemList"/>
        <w:spacing w:before="48" w:after="48"/>
      </w:pPr>
      <w:r w:rsidRPr="00DE1661">
        <w:t>MaxiCharger</w:t>
      </w:r>
      <w:r w:rsidR="0019484D" w:rsidRPr="00DE1661">
        <w:t>: Check for rust or damage.</w:t>
      </w:r>
    </w:p>
    <w:p w14:paraId="2840E349" w14:textId="77777777" w:rsidR="0019484D" w:rsidRPr="00DE1661" w:rsidRDefault="0019484D" w:rsidP="00116D06">
      <w:pPr>
        <w:pStyle w:val="EN"/>
      </w:pPr>
      <w:r w:rsidRPr="00DE1661">
        <w:t>The following special inspections are needed for safe use:</w:t>
      </w:r>
    </w:p>
    <w:p w14:paraId="5C5C2B2E" w14:textId="06403513" w:rsidR="0019484D" w:rsidRPr="00DE1661" w:rsidRDefault="00D54B7C" w:rsidP="00116D06">
      <w:pPr>
        <w:pStyle w:val="ItemList"/>
        <w:spacing w:before="48" w:after="48"/>
      </w:pPr>
      <w:r w:rsidRPr="00DE1661">
        <w:t>C</w:t>
      </w:r>
      <w:r w:rsidR="0019484D" w:rsidRPr="00DE1661">
        <w:t xml:space="preserve">heck if the </w:t>
      </w:r>
      <w:r w:rsidR="006124BD" w:rsidRPr="00DE1661">
        <w:t>MaxiCharger</w:t>
      </w:r>
      <w:r w:rsidR="0019484D" w:rsidRPr="00DE1661">
        <w:t xml:space="preserve"> was struck by lightning.</w:t>
      </w:r>
    </w:p>
    <w:p w14:paraId="56F15E60" w14:textId="4F5AD59A" w:rsidR="0019484D" w:rsidRPr="00DE1661" w:rsidRDefault="00D54B7C" w:rsidP="00116D06">
      <w:pPr>
        <w:pStyle w:val="ItemList"/>
        <w:spacing w:before="48" w:after="48"/>
      </w:pPr>
      <w:r w:rsidRPr="00DE1661">
        <w:t>Check</w:t>
      </w:r>
      <w:r w:rsidR="0019484D" w:rsidRPr="00DE1661">
        <w:t xml:space="preserve"> if the </w:t>
      </w:r>
      <w:r w:rsidR="006124BD" w:rsidRPr="00DE1661">
        <w:t>MaxiCharger</w:t>
      </w:r>
      <w:r w:rsidRPr="00DE1661">
        <w:t xml:space="preserve"> wa</w:t>
      </w:r>
      <w:r w:rsidR="0019484D" w:rsidRPr="00DE1661">
        <w:t>s damaged due to an accident or fire.</w:t>
      </w:r>
    </w:p>
    <w:p w14:paraId="04BE5A7A" w14:textId="30D06873" w:rsidR="0019484D" w:rsidRPr="00DE1661" w:rsidRDefault="00D54B7C" w:rsidP="00116D06">
      <w:pPr>
        <w:pStyle w:val="ItemList"/>
        <w:spacing w:before="48" w:after="48"/>
      </w:pPr>
      <w:r w:rsidRPr="00DE1661">
        <w:t>Check</w:t>
      </w:r>
      <w:r w:rsidR="0019484D" w:rsidRPr="00DE1661">
        <w:t xml:space="preserve"> the </w:t>
      </w:r>
      <w:r w:rsidR="006124BD" w:rsidRPr="00DE1661">
        <w:t>MaxiCharger</w:t>
      </w:r>
      <w:r w:rsidRPr="00DE1661">
        <w:t xml:space="preserve"> installation site</w:t>
      </w:r>
      <w:r w:rsidR="0019484D" w:rsidRPr="00DE1661">
        <w:t xml:space="preserve"> has been flooded.</w:t>
      </w:r>
    </w:p>
    <w:p w14:paraId="15A1A662" w14:textId="4643C74A" w:rsidR="0019484D" w:rsidRPr="00DE1661" w:rsidRDefault="00B74EF7" w:rsidP="00B74EF7">
      <w:pPr>
        <w:pStyle w:val="NOTE0"/>
        <w:rPr>
          <w:rFonts w:cs="Arial"/>
          <w:b/>
          <w:lang w:eastAsia="en-US"/>
        </w:rPr>
      </w:pPr>
      <w:r w:rsidRPr="00DE1661">
        <w:rPr>
          <w:rFonts w:cs="Arial"/>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8"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578A995" w14:textId="67CA9B1A" w:rsidR="0019484D" w:rsidRPr="00DE1661" w:rsidRDefault="00B74EF7" w:rsidP="00B74EF7">
      <w:pPr>
        <w:pStyle w:val="NOTE0"/>
        <w:rPr>
          <w:rFonts w:cs="Arial"/>
          <w:lang w:eastAsia="en-US"/>
        </w:rPr>
      </w:pPr>
      <w:r w:rsidRPr="00DE1661">
        <w:rPr>
          <w:rFonts w:cs="Arial"/>
        </w:rPr>
        <w:t>Stop any charging processes and do not connect the power to the MaxiCharger until all the inspections are complete.</w:t>
      </w:r>
    </w:p>
    <w:p w14:paraId="310EAADF" w14:textId="5DA47FE2" w:rsidR="0019484D" w:rsidRPr="00DE1661" w:rsidRDefault="0019484D" w:rsidP="0019484D">
      <w:pPr>
        <w:pStyle w:val="2"/>
        <w:spacing w:before="240" w:afterLines="50"/>
        <w:rPr>
          <w:rFonts w:cs="Arial"/>
        </w:rPr>
      </w:pPr>
      <w:bookmarkStart w:id="402" w:name="_Toc101704264"/>
      <w:bookmarkStart w:id="403" w:name="_Toc106900458"/>
      <w:bookmarkStart w:id="404" w:name="_Toc106983330"/>
      <w:bookmarkStart w:id="405" w:name="_Toc133150488"/>
      <w:r w:rsidRPr="00DE1661">
        <w:rPr>
          <w:rFonts w:cs="Arial"/>
        </w:rPr>
        <w:t>Remote Maintenance</w:t>
      </w:r>
      <w:bookmarkEnd w:id="402"/>
      <w:bookmarkEnd w:id="403"/>
      <w:bookmarkEnd w:id="404"/>
      <w:bookmarkEnd w:id="405"/>
    </w:p>
    <w:p w14:paraId="1ABDFCAA" w14:textId="277A633F" w:rsidR="0019484D" w:rsidRPr="00DE1661" w:rsidRDefault="0019484D" w:rsidP="00116D06">
      <w:pPr>
        <w:pStyle w:val="EN"/>
      </w:pPr>
      <w:r w:rsidRPr="00DE1661">
        <w:t xml:space="preserve">The </w:t>
      </w:r>
      <w:r w:rsidR="006124BD" w:rsidRPr="00DE1661">
        <w:t>MaxiCharger</w:t>
      </w:r>
      <w:r w:rsidRPr="00DE1661">
        <w:t xml:space="preserve"> has the function of connecting </w:t>
      </w:r>
      <w:r w:rsidR="00D54B7C" w:rsidRPr="00DE1661">
        <w:t>to</w:t>
      </w:r>
      <w:r w:rsidRPr="00DE1661">
        <w:t xml:space="preserve"> cloud platform to mo</w:t>
      </w:r>
      <w:r w:rsidR="00D54B7C" w:rsidRPr="00DE1661">
        <w:t>nitor parameters in real time. This</w:t>
      </w:r>
      <w:r w:rsidRPr="00DE1661">
        <w:t xml:space="preserve"> provides remote upgrade</w:t>
      </w:r>
      <w:r w:rsidR="00D54B7C" w:rsidRPr="00DE1661">
        <w:t>s</w:t>
      </w:r>
      <w:r w:rsidRPr="00DE1661">
        <w:t>, remote diagnosis, and remote service functions, and can timely identify and locate problems in the operation process.</w:t>
      </w:r>
    </w:p>
    <w:p w14:paraId="0592BC76" w14:textId="240F0182" w:rsidR="0019484D" w:rsidRPr="00DE1661" w:rsidRDefault="00D54B7C" w:rsidP="00116D06">
      <w:pPr>
        <w:pStyle w:val="ItemList"/>
        <w:spacing w:before="48" w:after="48"/>
      </w:pPr>
      <w:r w:rsidRPr="00DE1661">
        <w:t>System</w:t>
      </w:r>
      <w:r w:rsidR="0019484D" w:rsidRPr="00DE1661">
        <w:t xml:space="preserve"> self-check </w:t>
      </w:r>
      <w:r w:rsidRPr="00DE1661">
        <w:t>for</w:t>
      </w:r>
      <w:r w:rsidR="0019484D" w:rsidRPr="00DE1661">
        <w:t xml:space="preserve"> abnormality</w:t>
      </w:r>
      <w:r w:rsidRPr="00DE1661">
        <w:t xml:space="preserve"> daily</w:t>
      </w:r>
      <w:r w:rsidR="0019484D" w:rsidRPr="00DE1661">
        <w:t>.</w:t>
      </w:r>
    </w:p>
    <w:p w14:paraId="69549EE8" w14:textId="7C1B4C2E" w:rsidR="0019484D" w:rsidRPr="00DE1661" w:rsidRDefault="0019484D" w:rsidP="00116D06">
      <w:pPr>
        <w:pStyle w:val="ItemList"/>
        <w:spacing w:before="48" w:after="48"/>
      </w:pPr>
      <w:r w:rsidRPr="00DE1661">
        <w:t>If any operation abnormality is found, contact your local dealer or Autel technical support</w:t>
      </w:r>
      <w:r w:rsidR="00D54B7C" w:rsidRPr="00DE1661">
        <w:t xml:space="preserve"> promptly</w:t>
      </w:r>
      <w:r w:rsidRPr="00DE1661">
        <w:t>.</w:t>
      </w:r>
    </w:p>
    <w:p w14:paraId="16667457" w14:textId="4ECEEAAE" w:rsidR="00793A06" w:rsidRDefault="0019484D" w:rsidP="00AF1735">
      <w:pPr>
        <w:pStyle w:val="ItemList"/>
        <w:spacing w:before="48" w:after="48"/>
      </w:pPr>
      <w:r w:rsidRPr="00DE1661">
        <w:t>Autel service engineers can check logs, update configurations and programs, and provide remote maintenance services</w:t>
      </w:r>
      <w:r w:rsidR="00D54B7C" w:rsidRPr="00DE1661">
        <w:t>,</w:t>
      </w:r>
      <w:r w:rsidRPr="00DE1661">
        <w:t xml:space="preserve"> such as remote management, diagnosis, configuration, and upgrade</w:t>
      </w:r>
      <w:r w:rsidR="00D54B7C" w:rsidRPr="00DE1661">
        <w:t>s</w:t>
      </w:r>
      <w:r w:rsidRPr="00DE1661">
        <w:t>.</w:t>
      </w:r>
    </w:p>
    <w:p w14:paraId="44215BE3" w14:textId="7B10FAF1" w:rsidR="0019484D" w:rsidRPr="00793A06" w:rsidRDefault="00793A06" w:rsidP="00793A06">
      <w:pPr>
        <w:rPr>
          <w:rFonts w:eastAsia="Arial"/>
          <w:bCs/>
          <w:kern w:val="2"/>
        </w:rPr>
      </w:pPr>
      <w:r>
        <w:br w:type="page"/>
      </w:r>
    </w:p>
    <w:p w14:paraId="3828D9A0" w14:textId="51D65B85" w:rsidR="0019484D" w:rsidRPr="00DE1661" w:rsidRDefault="0019484D" w:rsidP="001E61AF">
      <w:pPr>
        <w:pStyle w:val="2"/>
        <w:spacing w:before="240" w:afterLines="50"/>
        <w:rPr>
          <w:rFonts w:cs="Arial"/>
        </w:rPr>
      </w:pPr>
      <w:bookmarkStart w:id="406" w:name="_Toc101704265"/>
      <w:bookmarkStart w:id="407" w:name="_Toc106900459"/>
      <w:bookmarkStart w:id="408" w:name="_Toc106983331"/>
      <w:bookmarkStart w:id="409" w:name="_Toc133150489"/>
      <w:r w:rsidRPr="00DE1661">
        <w:rPr>
          <w:rFonts w:cs="Arial"/>
        </w:rPr>
        <w:lastRenderedPageBreak/>
        <w:t>Maintenance Schedule</w:t>
      </w:r>
      <w:bookmarkEnd w:id="406"/>
      <w:bookmarkEnd w:id="407"/>
      <w:bookmarkEnd w:id="408"/>
      <w:bookmarkEnd w:id="409"/>
    </w:p>
    <w:tbl>
      <w:tblPr>
        <w:tblStyle w:val="af0"/>
        <w:tblW w:w="0" w:type="auto"/>
        <w:jc w:val="center"/>
        <w:tblLook w:val="04A0" w:firstRow="1" w:lastRow="0" w:firstColumn="1" w:lastColumn="0" w:noHBand="0" w:noVBand="1"/>
      </w:tblPr>
      <w:tblGrid>
        <w:gridCol w:w="1696"/>
        <w:gridCol w:w="1701"/>
        <w:gridCol w:w="3095"/>
      </w:tblGrid>
      <w:tr w:rsidR="00940CFD" w:rsidRPr="00DE1661"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DE1661" w:rsidRDefault="00940CFD" w:rsidP="00940CFD">
            <w:pPr>
              <w:spacing w:before="120" w:after="120"/>
              <w:ind w:left="0"/>
              <w:rPr>
                <w:b/>
              </w:rPr>
            </w:pPr>
            <w:r w:rsidRPr="00DE1661">
              <w:rPr>
                <w:b/>
              </w:rPr>
              <w:t>Item</w:t>
            </w:r>
          </w:p>
        </w:tc>
        <w:tc>
          <w:tcPr>
            <w:tcW w:w="1701" w:type="dxa"/>
            <w:shd w:val="clear" w:color="auto" w:fill="D9D9D9" w:themeFill="background1" w:themeFillShade="D9"/>
            <w:vAlign w:val="center"/>
          </w:tcPr>
          <w:p w14:paraId="14968FA4" w14:textId="4A0D41AA" w:rsidR="00940CFD" w:rsidRPr="00DE1661" w:rsidRDefault="00940CFD" w:rsidP="00940CFD">
            <w:pPr>
              <w:spacing w:before="120" w:after="120"/>
              <w:ind w:left="0"/>
              <w:rPr>
                <w:b/>
              </w:rPr>
            </w:pPr>
            <w:r w:rsidRPr="00DE1661">
              <w:rPr>
                <w:b/>
              </w:rPr>
              <w:t>Frequency</w:t>
            </w:r>
          </w:p>
        </w:tc>
        <w:tc>
          <w:tcPr>
            <w:tcW w:w="3095" w:type="dxa"/>
            <w:shd w:val="clear" w:color="auto" w:fill="D9D9D9" w:themeFill="background1" w:themeFillShade="D9"/>
            <w:vAlign w:val="center"/>
          </w:tcPr>
          <w:p w14:paraId="6F113F39" w14:textId="77777777" w:rsidR="00940CFD" w:rsidRPr="00DE1661" w:rsidRDefault="00940CFD" w:rsidP="00940CFD">
            <w:pPr>
              <w:spacing w:before="120" w:after="120"/>
              <w:ind w:left="0"/>
              <w:rPr>
                <w:b/>
              </w:rPr>
            </w:pPr>
            <w:r w:rsidRPr="00DE1661">
              <w:rPr>
                <w:b/>
              </w:rPr>
              <w:t>Actions</w:t>
            </w:r>
          </w:p>
        </w:tc>
      </w:tr>
      <w:tr w:rsidR="00940CFD" w:rsidRPr="00DE1661" w14:paraId="6710A55B" w14:textId="77777777" w:rsidTr="00743B0B">
        <w:trPr>
          <w:trHeight w:val="454"/>
          <w:jc w:val="center"/>
        </w:trPr>
        <w:tc>
          <w:tcPr>
            <w:tcW w:w="1696" w:type="dxa"/>
            <w:vAlign w:val="center"/>
          </w:tcPr>
          <w:p w14:paraId="3DD8C76F" w14:textId="77777777" w:rsidR="00940CFD" w:rsidRPr="00DE1661" w:rsidRDefault="00940CFD" w:rsidP="00AC1FDC">
            <w:pPr>
              <w:pStyle w:val="TableText"/>
            </w:pPr>
            <w:r w:rsidRPr="00DE1661">
              <w:t>Connector</w:t>
            </w:r>
          </w:p>
        </w:tc>
        <w:tc>
          <w:tcPr>
            <w:tcW w:w="1701" w:type="dxa"/>
            <w:vAlign w:val="center"/>
          </w:tcPr>
          <w:p w14:paraId="5DF658BD" w14:textId="5E539785" w:rsidR="00940CFD" w:rsidRPr="00DE1661" w:rsidRDefault="00940CFD" w:rsidP="00AC1FDC">
            <w:pPr>
              <w:pStyle w:val="TableText"/>
            </w:pPr>
            <w:r w:rsidRPr="00DE1661">
              <w:t>Every 3 months</w:t>
            </w:r>
          </w:p>
        </w:tc>
        <w:tc>
          <w:tcPr>
            <w:tcW w:w="3095" w:type="dxa"/>
            <w:vAlign w:val="center"/>
          </w:tcPr>
          <w:p w14:paraId="4EB73F9F" w14:textId="1000A1C0" w:rsidR="00940CFD" w:rsidRPr="00DE1661" w:rsidRDefault="00E943E7" w:rsidP="00AC1FDC">
            <w:pPr>
              <w:pStyle w:val="TableText"/>
            </w:pPr>
            <w:r w:rsidRPr="00DE1661">
              <w:t>Check for cracks or ruptures on the connector.</w:t>
            </w:r>
          </w:p>
        </w:tc>
      </w:tr>
      <w:tr w:rsidR="00940CFD" w:rsidRPr="00DE1661" w14:paraId="37643225" w14:textId="77777777" w:rsidTr="00743B0B">
        <w:trPr>
          <w:trHeight w:val="454"/>
          <w:jc w:val="center"/>
        </w:trPr>
        <w:tc>
          <w:tcPr>
            <w:tcW w:w="1696" w:type="dxa"/>
            <w:vAlign w:val="center"/>
          </w:tcPr>
          <w:p w14:paraId="04A471CC" w14:textId="77777777" w:rsidR="00940CFD" w:rsidRPr="00DE1661" w:rsidRDefault="00940CFD" w:rsidP="00AC1FDC">
            <w:pPr>
              <w:pStyle w:val="TableText"/>
            </w:pPr>
            <w:r w:rsidRPr="00DE1661">
              <w:t>Input Cable</w:t>
            </w:r>
          </w:p>
        </w:tc>
        <w:tc>
          <w:tcPr>
            <w:tcW w:w="1701" w:type="dxa"/>
            <w:vAlign w:val="center"/>
          </w:tcPr>
          <w:p w14:paraId="6B515BA2" w14:textId="3514156B" w:rsidR="00940CFD" w:rsidRPr="00DE1661" w:rsidRDefault="00940CFD" w:rsidP="00AC1FDC">
            <w:pPr>
              <w:pStyle w:val="TableText"/>
            </w:pPr>
            <w:r w:rsidRPr="00DE1661">
              <w:t>Every 3 months</w:t>
            </w:r>
          </w:p>
        </w:tc>
        <w:tc>
          <w:tcPr>
            <w:tcW w:w="3095" w:type="dxa"/>
            <w:vAlign w:val="center"/>
          </w:tcPr>
          <w:p w14:paraId="2B3550A9" w14:textId="3063E9FE" w:rsidR="00940CFD" w:rsidRPr="00DE1661" w:rsidRDefault="00E943E7" w:rsidP="00AC1FDC">
            <w:pPr>
              <w:pStyle w:val="TableText"/>
            </w:pPr>
            <w:r w:rsidRPr="00DE1661">
              <w:t>Check for cracks or ruptures on the cable.</w:t>
            </w:r>
          </w:p>
        </w:tc>
      </w:tr>
      <w:tr w:rsidR="00E943E7" w:rsidRPr="00DE1661" w14:paraId="7E8AAC3E" w14:textId="77777777" w:rsidTr="00743B0B">
        <w:trPr>
          <w:trHeight w:val="454"/>
          <w:jc w:val="center"/>
        </w:trPr>
        <w:tc>
          <w:tcPr>
            <w:tcW w:w="1696" w:type="dxa"/>
            <w:vAlign w:val="center"/>
          </w:tcPr>
          <w:p w14:paraId="19E48B9D" w14:textId="000374EB" w:rsidR="00E943E7" w:rsidRPr="00DE1661" w:rsidRDefault="00E943E7" w:rsidP="00AC1FDC">
            <w:pPr>
              <w:pStyle w:val="TableText"/>
            </w:pPr>
            <w:r w:rsidRPr="00DE1661">
              <w:t>Filter</w:t>
            </w:r>
          </w:p>
        </w:tc>
        <w:tc>
          <w:tcPr>
            <w:tcW w:w="1701" w:type="dxa"/>
            <w:vAlign w:val="center"/>
          </w:tcPr>
          <w:p w14:paraId="3E50EE12" w14:textId="4F5FB12E" w:rsidR="00E943E7" w:rsidRPr="00DE1661" w:rsidRDefault="009F4593" w:rsidP="00AC1FDC">
            <w:pPr>
              <w:pStyle w:val="TableText"/>
            </w:pPr>
            <w:r w:rsidRPr="00DE1661">
              <w:t>Annually</w:t>
            </w:r>
          </w:p>
        </w:tc>
        <w:tc>
          <w:tcPr>
            <w:tcW w:w="3095" w:type="dxa"/>
            <w:vAlign w:val="center"/>
          </w:tcPr>
          <w:p w14:paraId="41CA0766" w14:textId="1FA904A9" w:rsidR="00E943E7" w:rsidRPr="00DE1661" w:rsidRDefault="00E943E7" w:rsidP="00AC1FDC">
            <w:pPr>
              <w:pStyle w:val="TableText"/>
            </w:pPr>
            <w:r w:rsidRPr="00DE1661">
              <w:t>Replace the filter.</w:t>
            </w:r>
          </w:p>
        </w:tc>
      </w:tr>
      <w:tr w:rsidR="00E943E7" w:rsidRPr="00DE1661" w14:paraId="25A41DBC" w14:textId="77777777" w:rsidTr="00743B0B">
        <w:trPr>
          <w:trHeight w:val="48"/>
          <w:jc w:val="center"/>
        </w:trPr>
        <w:tc>
          <w:tcPr>
            <w:tcW w:w="1696" w:type="dxa"/>
            <w:vAlign w:val="center"/>
          </w:tcPr>
          <w:p w14:paraId="48394747" w14:textId="55401FC0" w:rsidR="00E943E7" w:rsidRPr="00DE1661" w:rsidRDefault="009F4593" w:rsidP="00AC1FDC">
            <w:pPr>
              <w:pStyle w:val="TableText"/>
            </w:pPr>
            <w:r w:rsidRPr="00DE1661">
              <w:t>MaxiCharger</w:t>
            </w:r>
          </w:p>
        </w:tc>
        <w:tc>
          <w:tcPr>
            <w:tcW w:w="1701" w:type="dxa"/>
            <w:vAlign w:val="center"/>
          </w:tcPr>
          <w:p w14:paraId="58705691" w14:textId="0631B737" w:rsidR="00E943E7" w:rsidRPr="00DE1661" w:rsidRDefault="00E943E7" w:rsidP="00AC1FDC">
            <w:pPr>
              <w:pStyle w:val="TableText"/>
            </w:pPr>
            <w:r w:rsidRPr="00DE1661">
              <w:t xml:space="preserve">Every </w:t>
            </w:r>
            <w:r w:rsidR="001E3899" w:rsidRPr="00DE1661">
              <w:t>3</w:t>
            </w:r>
            <w:r w:rsidRPr="00DE1661">
              <w:t xml:space="preserve"> months</w:t>
            </w:r>
          </w:p>
        </w:tc>
        <w:tc>
          <w:tcPr>
            <w:tcW w:w="3095" w:type="dxa"/>
            <w:vAlign w:val="center"/>
          </w:tcPr>
          <w:p w14:paraId="68B5E877" w14:textId="123FA38B" w:rsidR="00E943E7" w:rsidRPr="00DE1661" w:rsidRDefault="00E943E7" w:rsidP="00AC1FDC">
            <w:pPr>
              <w:pStyle w:val="TableText"/>
            </w:pPr>
            <w:r w:rsidRPr="00DE1661">
              <w:t>Clean and check for damage</w:t>
            </w:r>
            <w:r w:rsidR="009F4593" w:rsidRPr="00DE1661">
              <w:t>.</w:t>
            </w:r>
          </w:p>
        </w:tc>
      </w:tr>
    </w:tbl>
    <w:p w14:paraId="2167A9C7" w14:textId="77777777" w:rsidR="0019484D" w:rsidRPr="00DE1661" w:rsidRDefault="0019484D" w:rsidP="0019484D">
      <w:pPr>
        <w:spacing w:line="240" w:lineRule="auto"/>
        <w:ind w:left="0"/>
      </w:pPr>
    </w:p>
    <w:p w14:paraId="7DB46800" w14:textId="70E0F7B0" w:rsidR="00511968" w:rsidRPr="00DE1661" w:rsidRDefault="00883962" w:rsidP="00777848">
      <w:pPr>
        <w:pStyle w:val="10"/>
      </w:pPr>
      <w:bookmarkStart w:id="410" w:name="_Toc106900460"/>
      <w:bookmarkStart w:id="411" w:name="_Toc106983332"/>
      <w:r w:rsidRPr="00DE1661">
        <w:lastRenderedPageBreak/>
        <w:t xml:space="preserve"> </w:t>
      </w:r>
      <w:bookmarkStart w:id="412" w:name="_Toc133150490"/>
      <w:r w:rsidR="00313BAD" w:rsidRPr="00DE1661">
        <w:t>Troubleshooting</w:t>
      </w:r>
      <w:r w:rsidR="00B80BE6" w:rsidRPr="00DE1661">
        <w:t xml:space="preserve"> and Service</w:t>
      </w:r>
      <w:bookmarkEnd w:id="410"/>
      <w:bookmarkEnd w:id="411"/>
      <w:bookmarkEnd w:id="412"/>
    </w:p>
    <w:p w14:paraId="3650E465" w14:textId="6E53AF40" w:rsidR="00313BAD" w:rsidRPr="00DE1661" w:rsidRDefault="00313BAD" w:rsidP="00313BAD">
      <w:pPr>
        <w:pStyle w:val="2"/>
        <w:spacing w:before="240"/>
        <w:rPr>
          <w:rFonts w:cs="Arial"/>
        </w:rPr>
      </w:pPr>
      <w:bookmarkStart w:id="413" w:name="_Toc106900461"/>
      <w:bookmarkStart w:id="414" w:name="_Toc106983333"/>
      <w:bookmarkStart w:id="415" w:name="_Toc133150491"/>
      <w:r w:rsidRPr="00DE1661">
        <w:rPr>
          <w:rFonts w:cs="Arial"/>
        </w:rPr>
        <w:t>Troubleshooting</w:t>
      </w:r>
      <w:bookmarkEnd w:id="413"/>
      <w:bookmarkEnd w:id="414"/>
      <w:bookmarkEnd w:id="415"/>
    </w:p>
    <w:p w14:paraId="0B055EA0" w14:textId="3547690D" w:rsidR="004B21F1" w:rsidRPr="00DE1661" w:rsidRDefault="00AC1FDC" w:rsidP="00AC1FDC">
      <w:pPr>
        <w:pStyle w:val="Seqin"/>
        <w:numPr>
          <w:ilvl w:val="0"/>
          <w:numId w:val="0"/>
        </w:numPr>
        <w:ind w:left="284"/>
      </w:pPr>
      <w:r w:rsidRPr="00DE1661">
        <w:t>The table below describes the most common faults when operating the MaxiCharger. Contact Autel technical support if the fault encountered is not in this table.</w:t>
      </w:r>
    </w:p>
    <w:tbl>
      <w:tblPr>
        <w:tblStyle w:val="af0"/>
        <w:tblW w:w="7225" w:type="dxa"/>
        <w:tblLayout w:type="fixed"/>
        <w:tblLook w:val="04A0" w:firstRow="1" w:lastRow="0" w:firstColumn="1" w:lastColumn="0" w:noHBand="0" w:noVBand="1"/>
      </w:tblPr>
      <w:tblGrid>
        <w:gridCol w:w="1555"/>
        <w:gridCol w:w="1134"/>
        <w:gridCol w:w="2126"/>
        <w:gridCol w:w="2410"/>
      </w:tblGrid>
      <w:tr w:rsidR="00AC1FDC" w:rsidRPr="00DE1661" w14:paraId="28B20FDD" w14:textId="77777777" w:rsidTr="0012333C">
        <w:trPr>
          <w:trHeight w:val="414"/>
          <w:tblHeader/>
        </w:trPr>
        <w:tc>
          <w:tcPr>
            <w:tcW w:w="1555" w:type="dxa"/>
            <w:tcBorders>
              <w:top w:val="nil"/>
            </w:tcBorders>
            <w:shd w:val="clear" w:color="auto" w:fill="D9D9D9" w:themeFill="background1" w:themeFillShade="D9"/>
            <w:vAlign w:val="center"/>
          </w:tcPr>
          <w:p w14:paraId="17E97548" w14:textId="77777777" w:rsidR="00AC1FDC" w:rsidRPr="00DE1661" w:rsidRDefault="00AC1FDC" w:rsidP="00AC1FDC">
            <w:pPr>
              <w:pStyle w:val="TableTittleRow"/>
            </w:pPr>
            <w:r w:rsidRPr="00DE1661">
              <w:t>Error</w:t>
            </w:r>
          </w:p>
        </w:tc>
        <w:tc>
          <w:tcPr>
            <w:tcW w:w="1134" w:type="dxa"/>
            <w:tcBorders>
              <w:top w:val="nil"/>
            </w:tcBorders>
            <w:shd w:val="clear" w:color="auto" w:fill="D9D9D9" w:themeFill="background1" w:themeFillShade="D9"/>
            <w:vAlign w:val="center"/>
          </w:tcPr>
          <w:p w14:paraId="724502D3" w14:textId="77777777" w:rsidR="00AC1FDC" w:rsidRPr="00DE1661" w:rsidRDefault="00AC1FDC" w:rsidP="00AC1FDC">
            <w:pPr>
              <w:pStyle w:val="TableTittleRow"/>
            </w:pPr>
            <w:r w:rsidRPr="00DE1661">
              <w:t>Error Code</w:t>
            </w:r>
          </w:p>
        </w:tc>
        <w:tc>
          <w:tcPr>
            <w:tcW w:w="2126" w:type="dxa"/>
            <w:tcBorders>
              <w:top w:val="nil"/>
            </w:tcBorders>
            <w:shd w:val="clear" w:color="auto" w:fill="D9D9D9" w:themeFill="background1" w:themeFillShade="D9"/>
            <w:vAlign w:val="center"/>
          </w:tcPr>
          <w:p w14:paraId="5C8A5748" w14:textId="77777777" w:rsidR="00AC1FDC" w:rsidRPr="00DE1661" w:rsidRDefault="00AC1FDC" w:rsidP="00AC1FDC">
            <w:pPr>
              <w:pStyle w:val="TableTittleRow"/>
            </w:pPr>
            <w:r w:rsidRPr="00DE1661">
              <w:t>Possible Cause</w:t>
            </w:r>
          </w:p>
        </w:tc>
        <w:tc>
          <w:tcPr>
            <w:tcW w:w="2410" w:type="dxa"/>
            <w:tcBorders>
              <w:top w:val="nil"/>
            </w:tcBorders>
            <w:shd w:val="clear" w:color="auto" w:fill="D9D9D9" w:themeFill="background1" w:themeFillShade="D9"/>
            <w:vAlign w:val="center"/>
          </w:tcPr>
          <w:p w14:paraId="42433E19" w14:textId="77777777" w:rsidR="00AC1FDC" w:rsidRPr="00DE1661" w:rsidRDefault="00AC1FDC" w:rsidP="00AC1FDC">
            <w:pPr>
              <w:pStyle w:val="TableTittleRow"/>
            </w:pPr>
            <w:r w:rsidRPr="00DE1661">
              <w:t>Solution</w:t>
            </w:r>
          </w:p>
        </w:tc>
      </w:tr>
      <w:tr w:rsidR="00AC1FDC" w:rsidRPr="00DE1661" w14:paraId="71155D4B" w14:textId="77777777" w:rsidTr="0012333C">
        <w:trPr>
          <w:trHeight w:val="1082"/>
        </w:trPr>
        <w:tc>
          <w:tcPr>
            <w:tcW w:w="1555" w:type="dxa"/>
            <w:vAlign w:val="center"/>
          </w:tcPr>
          <w:p w14:paraId="52174F66" w14:textId="77777777" w:rsidR="00AC1FDC" w:rsidRPr="00DE1661" w:rsidRDefault="00AC1FDC" w:rsidP="00AC1FDC">
            <w:pPr>
              <w:pStyle w:val="TableTittleRow"/>
              <w:rPr>
                <w:b w:val="0"/>
              </w:rPr>
            </w:pPr>
            <w:r w:rsidRPr="00DE1661">
              <w:rPr>
                <w:b w:val="0"/>
              </w:rPr>
              <w:t>CP voltage abnormal</w:t>
            </w:r>
          </w:p>
        </w:tc>
        <w:tc>
          <w:tcPr>
            <w:tcW w:w="1134" w:type="dxa"/>
            <w:vAlign w:val="center"/>
          </w:tcPr>
          <w:p w14:paraId="634DEC25" w14:textId="77777777" w:rsidR="00AC1FDC" w:rsidRPr="00DE1661" w:rsidRDefault="00AC1FDC" w:rsidP="00AC1FDC">
            <w:pPr>
              <w:pStyle w:val="TableText"/>
            </w:pPr>
            <w:r w:rsidRPr="00DE1661">
              <w:t>0x2037</w:t>
            </w:r>
          </w:p>
        </w:tc>
        <w:tc>
          <w:tcPr>
            <w:tcW w:w="2126" w:type="dxa"/>
            <w:vAlign w:val="center"/>
          </w:tcPr>
          <w:p w14:paraId="3F693D74" w14:textId="77777777" w:rsidR="00AC1FDC" w:rsidRPr="00DE1661" w:rsidRDefault="00AC1FDC" w:rsidP="00AC1FDC">
            <w:pPr>
              <w:pStyle w:val="TableText"/>
            </w:pPr>
            <w:r w:rsidRPr="00DE1661">
              <w:t xml:space="preserve">It may be caused by signal interference, poor contact or software errors. </w:t>
            </w:r>
          </w:p>
        </w:tc>
        <w:tc>
          <w:tcPr>
            <w:tcW w:w="2410" w:type="dxa"/>
            <w:vAlign w:val="center"/>
          </w:tcPr>
          <w:p w14:paraId="43676834"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69E0DB24" w14:textId="77777777" w:rsidTr="0012333C">
        <w:trPr>
          <w:trHeight w:val="1098"/>
        </w:trPr>
        <w:tc>
          <w:tcPr>
            <w:tcW w:w="1555" w:type="dxa"/>
            <w:vAlign w:val="center"/>
          </w:tcPr>
          <w:p w14:paraId="5BA8EE3F" w14:textId="77777777" w:rsidR="00AC1FDC" w:rsidRPr="00DE1661" w:rsidRDefault="00AC1FDC" w:rsidP="00AC1FDC">
            <w:pPr>
              <w:pStyle w:val="TableTittleRow"/>
              <w:rPr>
                <w:b w:val="0"/>
              </w:rPr>
            </w:pPr>
            <w:r w:rsidRPr="00DE1661">
              <w:rPr>
                <w:b w:val="0"/>
              </w:rPr>
              <w:t>Communication error with the entire charging module group</w:t>
            </w:r>
          </w:p>
        </w:tc>
        <w:tc>
          <w:tcPr>
            <w:tcW w:w="1134" w:type="dxa"/>
            <w:vAlign w:val="center"/>
          </w:tcPr>
          <w:p w14:paraId="7AC8C538" w14:textId="77777777" w:rsidR="00AC1FDC" w:rsidRPr="00DE1661" w:rsidRDefault="00AC1FDC" w:rsidP="00AC1FDC">
            <w:pPr>
              <w:pStyle w:val="TableText"/>
            </w:pPr>
            <w:r w:rsidRPr="00DE1661">
              <w:t>0x3011</w:t>
            </w:r>
          </w:p>
        </w:tc>
        <w:tc>
          <w:tcPr>
            <w:tcW w:w="2126" w:type="dxa"/>
            <w:vAlign w:val="center"/>
          </w:tcPr>
          <w:p w14:paraId="0342E97D" w14:textId="77777777" w:rsidR="00AC1FDC" w:rsidRPr="00DE1661" w:rsidRDefault="00AC1FDC" w:rsidP="00AC1FDC">
            <w:pPr>
              <w:pStyle w:val="TableText"/>
            </w:pPr>
            <w:r w:rsidRPr="00DE1661">
              <w:t>There is a problem with the module’s address setting.</w:t>
            </w:r>
          </w:p>
        </w:tc>
        <w:tc>
          <w:tcPr>
            <w:tcW w:w="2410" w:type="dxa"/>
            <w:vAlign w:val="center"/>
          </w:tcPr>
          <w:p w14:paraId="39040281" w14:textId="77777777" w:rsidR="00AC1FDC" w:rsidRPr="00DE1661" w:rsidRDefault="00AC1FDC" w:rsidP="00AC1FDC">
            <w:pPr>
              <w:pStyle w:val="TableText"/>
            </w:pPr>
            <w:r w:rsidRPr="00DE1661">
              <w:t>Power off the MaxiCharger and restart it.</w:t>
            </w:r>
          </w:p>
        </w:tc>
      </w:tr>
      <w:tr w:rsidR="00AC1FDC" w:rsidRPr="00DE1661" w14:paraId="1CAAF5C1" w14:textId="77777777" w:rsidTr="0012333C">
        <w:trPr>
          <w:trHeight w:val="1667"/>
        </w:trPr>
        <w:tc>
          <w:tcPr>
            <w:tcW w:w="1555" w:type="dxa"/>
            <w:vAlign w:val="center"/>
          </w:tcPr>
          <w:p w14:paraId="7243E178" w14:textId="77777777" w:rsidR="00AC1FDC" w:rsidRPr="00DE1661" w:rsidRDefault="00AC1FDC" w:rsidP="00AC1FDC">
            <w:pPr>
              <w:pStyle w:val="TableTittleRow"/>
              <w:rPr>
                <w:b w:val="0"/>
              </w:rPr>
            </w:pPr>
            <w:r w:rsidRPr="00DE1661">
              <w:rPr>
                <w:b w:val="0"/>
              </w:rPr>
              <w:t>Overvoltage</w:t>
            </w:r>
          </w:p>
        </w:tc>
        <w:tc>
          <w:tcPr>
            <w:tcW w:w="1134" w:type="dxa"/>
            <w:vAlign w:val="center"/>
          </w:tcPr>
          <w:p w14:paraId="312DC04A" w14:textId="77777777" w:rsidR="00AC1FDC" w:rsidRPr="00DE1661" w:rsidRDefault="00AC1FDC" w:rsidP="00AC1FDC">
            <w:pPr>
              <w:pStyle w:val="TableText"/>
            </w:pPr>
            <w:r w:rsidRPr="00DE1661">
              <w:t>0x202D</w:t>
            </w:r>
          </w:p>
        </w:tc>
        <w:tc>
          <w:tcPr>
            <w:tcW w:w="2126" w:type="dxa"/>
            <w:vAlign w:val="center"/>
          </w:tcPr>
          <w:p w14:paraId="4336AEEC" w14:textId="77777777" w:rsidR="00AC1FDC" w:rsidRPr="00DE1661" w:rsidRDefault="00AC1FDC" w:rsidP="00AC1FDC">
            <w:pPr>
              <w:pStyle w:val="TableText"/>
            </w:pPr>
            <w:r w:rsidRPr="00DE1661">
              <w:t>The DC output voltage is above the upper limit of the vehicle or the rated voltage of the MaxiCharger during charging.</w:t>
            </w:r>
          </w:p>
        </w:tc>
        <w:tc>
          <w:tcPr>
            <w:tcW w:w="2410" w:type="dxa"/>
            <w:vAlign w:val="center"/>
          </w:tcPr>
          <w:p w14:paraId="23E17DFC" w14:textId="77777777" w:rsidR="00AC1FDC" w:rsidRPr="00DE1661" w:rsidRDefault="00AC1FDC" w:rsidP="00AC1FDC">
            <w:pPr>
              <w:pStyle w:val="TableText"/>
            </w:pPr>
            <w:r w:rsidRPr="00DE1661">
              <w:t>Stop the charge session and contact Autel technical support.</w:t>
            </w:r>
          </w:p>
        </w:tc>
      </w:tr>
      <w:tr w:rsidR="00AC1FDC" w:rsidRPr="00DE1661" w14:paraId="31FD8D6E" w14:textId="77777777" w:rsidTr="0012333C">
        <w:trPr>
          <w:trHeight w:val="1138"/>
        </w:trPr>
        <w:tc>
          <w:tcPr>
            <w:tcW w:w="1555" w:type="dxa"/>
            <w:vAlign w:val="center"/>
          </w:tcPr>
          <w:p w14:paraId="65A2B258" w14:textId="77777777" w:rsidR="00AC1FDC" w:rsidRPr="00DE1661" w:rsidRDefault="00AC1FDC" w:rsidP="00AC1FDC">
            <w:pPr>
              <w:pStyle w:val="TableTittleRow"/>
              <w:rPr>
                <w:b w:val="0"/>
              </w:rPr>
            </w:pPr>
            <w:r w:rsidRPr="00DE1661">
              <w:rPr>
                <w:b w:val="0"/>
              </w:rPr>
              <w:t>Communication error with the power control module</w:t>
            </w:r>
          </w:p>
        </w:tc>
        <w:tc>
          <w:tcPr>
            <w:tcW w:w="1134" w:type="dxa"/>
            <w:vAlign w:val="center"/>
          </w:tcPr>
          <w:p w14:paraId="2DA0D3E1" w14:textId="77777777" w:rsidR="00AC1FDC" w:rsidRPr="00DE1661" w:rsidRDefault="00AC1FDC" w:rsidP="00AC1FDC">
            <w:pPr>
              <w:pStyle w:val="TableText"/>
            </w:pPr>
            <w:r w:rsidRPr="00DE1661">
              <w:t>0x200E</w:t>
            </w:r>
          </w:p>
        </w:tc>
        <w:tc>
          <w:tcPr>
            <w:tcW w:w="2126" w:type="dxa"/>
            <w:vAlign w:val="center"/>
          </w:tcPr>
          <w:p w14:paraId="0DED2686" w14:textId="77777777" w:rsidR="00AC1FDC" w:rsidRPr="00DE1661" w:rsidRDefault="00AC1FDC" w:rsidP="00AC1FDC">
            <w:pPr>
              <w:pStyle w:val="TableText"/>
            </w:pPr>
            <w:r w:rsidRPr="00DE1661">
              <w:t>The CCU does not receive messages from the ECU and the communication is timed out.</w:t>
            </w:r>
          </w:p>
        </w:tc>
        <w:tc>
          <w:tcPr>
            <w:tcW w:w="2410" w:type="dxa"/>
            <w:vAlign w:val="center"/>
          </w:tcPr>
          <w:p w14:paraId="5DEB969A"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071C92F4" w14:textId="77777777" w:rsidTr="0012333C">
        <w:trPr>
          <w:trHeight w:val="1263"/>
        </w:trPr>
        <w:tc>
          <w:tcPr>
            <w:tcW w:w="1555" w:type="dxa"/>
            <w:vAlign w:val="center"/>
          </w:tcPr>
          <w:p w14:paraId="6727759F" w14:textId="77777777" w:rsidR="00AC1FDC" w:rsidRPr="00DE1661" w:rsidRDefault="00AC1FDC" w:rsidP="00AC1FDC">
            <w:pPr>
              <w:pStyle w:val="TableTittleRow"/>
              <w:rPr>
                <w:b w:val="0"/>
              </w:rPr>
            </w:pPr>
            <w:r w:rsidRPr="00DE1661">
              <w:rPr>
                <w:b w:val="0"/>
              </w:rPr>
              <w:t>BMS communication error</w:t>
            </w:r>
          </w:p>
        </w:tc>
        <w:tc>
          <w:tcPr>
            <w:tcW w:w="1134" w:type="dxa"/>
            <w:vAlign w:val="center"/>
          </w:tcPr>
          <w:p w14:paraId="6FD84B98" w14:textId="77777777" w:rsidR="00AC1FDC" w:rsidRPr="00DE1661" w:rsidRDefault="00AC1FDC" w:rsidP="00AC1FDC">
            <w:pPr>
              <w:pStyle w:val="TableText"/>
            </w:pPr>
            <w:r w:rsidRPr="00DE1661">
              <w:t>0x2007</w:t>
            </w:r>
          </w:p>
        </w:tc>
        <w:tc>
          <w:tcPr>
            <w:tcW w:w="2126" w:type="dxa"/>
            <w:vAlign w:val="center"/>
          </w:tcPr>
          <w:p w14:paraId="57D90991" w14:textId="77777777" w:rsidR="00AC1FDC" w:rsidRPr="00DE1661" w:rsidRDefault="00AC1FDC" w:rsidP="00AC1FDC">
            <w:pPr>
              <w:pStyle w:val="TableText"/>
            </w:pPr>
            <w:r w:rsidRPr="00DE1661">
              <w:t>It may be caused by charging incompatibility.</w:t>
            </w:r>
          </w:p>
        </w:tc>
        <w:tc>
          <w:tcPr>
            <w:tcW w:w="2410" w:type="dxa"/>
            <w:vAlign w:val="center"/>
          </w:tcPr>
          <w:p w14:paraId="3C50E98D"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31ECFAF9" w14:textId="77777777" w:rsidTr="0012333C">
        <w:trPr>
          <w:trHeight w:val="1112"/>
        </w:trPr>
        <w:tc>
          <w:tcPr>
            <w:tcW w:w="1555" w:type="dxa"/>
            <w:vAlign w:val="center"/>
          </w:tcPr>
          <w:p w14:paraId="6E3E4E1D" w14:textId="77777777" w:rsidR="00AC1FDC" w:rsidRPr="00DE1661" w:rsidRDefault="00AC1FDC" w:rsidP="00AC1FDC">
            <w:pPr>
              <w:pStyle w:val="TableTittleRow"/>
              <w:rPr>
                <w:b w:val="0"/>
              </w:rPr>
            </w:pPr>
            <w:r w:rsidRPr="00DE1661">
              <w:rPr>
                <w:b w:val="0"/>
              </w:rPr>
              <w:t>Cooling fan abnormality</w:t>
            </w:r>
          </w:p>
        </w:tc>
        <w:tc>
          <w:tcPr>
            <w:tcW w:w="1134" w:type="dxa"/>
            <w:vAlign w:val="center"/>
          </w:tcPr>
          <w:p w14:paraId="6747A691" w14:textId="77777777" w:rsidR="00AC1FDC" w:rsidRPr="00DE1661" w:rsidRDefault="00AC1FDC" w:rsidP="00AC1FDC">
            <w:pPr>
              <w:pStyle w:val="TableText"/>
            </w:pPr>
            <w:r w:rsidRPr="00DE1661">
              <w:t>0x304A</w:t>
            </w:r>
          </w:p>
        </w:tc>
        <w:tc>
          <w:tcPr>
            <w:tcW w:w="2126" w:type="dxa"/>
            <w:vAlign w:val="center"/>
          </w:tcPr>
          <w:p w14:paraId="42CE0894" w14:textId="77777777" w:rsidR="00AC1FDC" w:rsidRPr="00DE1661" w:rsidRDefault="00AC1FDC" w:rsidP="00AC1FDC">
            <w:pPr>
              <w:pStyle w:val="TableText"/>
            </w:pPr>
            <w:r w:rsidRPr="00DE1661">
              <w:t>Fan aged or damaged.</w:t>
            </w:r>
          </w:p>
        </w:tc>
        <w:tc>
          <w:tcPr>
            <w:tcW w:w="2410" w:type="dxa"/>
            <w:vAlign w:val="center"/>
          </w:tcPr>
          <w:p w14:paraId="752BF1ED" w14:textId="77777777" w:rsidR="00AC1FDC" w:rsidRPr="00DE1661" w:rsidRDefault="00AC1FDC" w:rsidP="00AC1FDC">
            <w:pPr>
              <w:pStyle w:val="TableText"/>
            </w:pPr>
            <w:r w:rsidRPr="00DE1661">
              <w:t>Power off the MaxiCharger and contact Autel technical support for repair or replacement of the fan.</w:t>
            </w:r>
          </w:p>
        </w:tc>
      </w:tr>
      <w:tr w:rsidR="00AC1FDC" w:rsidRPr="00DE1661" w14:paraId="3D767AB1" w14:textId="77777777" w:rsidTr="0012333C">
        <w:trPr>
          <w:trHeight w:val="703"/>
        </w:trPr>
        <w:tc>
          <w:tcPr>
            <w:tcW w:w="1555" w:type="dxa"/>
            <w:vAlign w:val="center"/>
          </w:tcPr>
          <w:p w14:paraId="6B64EF42" w14:textId="77777777" w:rsidR="00AC1FDC" w:rsidRPr="00DE1661" w:rsidRDefault="00AC1FDC" w:rsidP="00AC1FDC">
            <w:pPr>
              <w:pStyle w:val="TableTittleRow"/>
              <w:rPr>
                <w:b w:val="0"/>
              </w:rPr>
            </w:pPr>
            <w:r w:rsidRPr="00DE1661">
              <w:rPr>
                <w:b w:val="0"/>
              </w:rPr>
              <w:lastRenderedPageBreak/>
              <w:t>Charging port electronic locking fault</w:t>
            </w:r>
          </w:p>
        </w:tc>
        <w:tc>
          <w:tcPr>
            <w:tcW w:w="1134" w:type="dxa"/>
            <w:vAlign w:val="center"/>
          </w:tcPr>
          <w:p w14:paraId="1A3B97C9" w14:textId="77777777" w:rsidR="00AC1FDC" w:rsidRPr="00DE1661" w:rsidRDefault="00AC1FDC" w:rsidP="00AC1FDC">
            <w:pPr>
              <w:pStyle w:val="TableText"/>
            </w:pPr>
            <w:r w:rsidRPr="00DE1661">
              <w:t>0x2002</w:t>
            </w:r>
          </w:p>
        </w:tc>
        <w:tc>
          <w:tcPr>
            <w:tcW w:w="2126" w:type="dxa"/>
            <w:vAlign w:val="center"/>
          </w:tcPr>
          <w:p w14:paraId="7B3AC791" w14:textId="77777777" w:rsidR="00AC1FDC" w:rsidRPr="00DE1661" w:rsidRDefault="00AC1FDC" w:rsidP="00AC1FDC">
            <w:pPr>
              <w:pStyle w:val="TableText"/>
            </w:pPr>
            <w:r w:rsidRPr="00DE1661">
              <w:t>It might be caused by a vehicle-related fault.</w:t>
            </w:r>
          </w:p>
        </w:tc>
        <w:tc>
          <w:tcPr>
            <w:tcW w:w="2410" w:type="dxa"/>
            <w:vAlign w:val="center"/>
          </w:tcPr>
          <w:p w14:paraId="190705CE" w14:textId="77777777" w:rsidR="00AC1FDC" w:rsidRPr="00DE1661" w:rsidRDefault="00AC1FDC" w:rsidP="00AC1FDC">
            <w:pPr>
              <w:pStyle w:val="TableText"/>
            </w:pPr>
            <w:r w:rsidRPr="00DE1661">
              <w:t>Contact the vehicle manufacturer and Autel technical support.</w:t>
            </w:r>
          </w:p>
        </w:tc>
      </w:tr>
      <w:tr w:rsidR="00AC1FDC" w:rsidRPr="00DE1661" w14:paraId="41E630E0" w14:textId="77777777" w:rsidTr="0012333C">
        <w:trPr>
          <w:trHeight w:val="556"/>
        </w:trPr>
        <w:tc>
          <w:tcPr>
            <w:tcW w:w="1555" w:type="dxa"/>
            <w:vAlign w:val="center"/>
          </w:tcPr>
          <w:p w14:paraId="054D9D63" w14:textId="77777777" w:rsidR="00AC1FDC" w:rsidRPr="00DE1661" w:rsidRDefault="00AC1FDC" w:rsidP="00AC1FDC">
            <w:pPr>
              <w:pStyle w:val="TableText"/>
            </w:pPr>
            <w:r w:rsidRPr="00DE1661">
              <w:t>CCU auxiliary power supply shutdown</w:t>
            </w:r>
          </w:p>
        </w:tc>
        <w:tc>
          <w:tcPr>
            <w:tcW w:w="1134" w:type="dxa"/>
            <w:vAlign w:val="center"/>
          </w:tcPr>
          <w:p w14:paraId="0D9BA494" w14:textId="77777777" w:rsidR="00AC1FDC" w:rsidRPr="00DE1661" w:rsidRDefault="00AC1FDC" w:rsidP="00AC1FDC">
            <w:pPr>
              <w:pStyle w:val="TableText"/>
            </w:pPr>
            <w:r w:rsidRPr="00DE1661">
              <w:t>0x202C</w:t>
            </w:r>
          </w:p>
        </w:tc>
        <w:tc>
          <w:tcPr>
            <w:tcW w:w="2126" w:type="dxa"/>
            <w:vAlign w:val="center"/>
          </w:tcPr>
          <w:p w14:paraId="27056B6D" w14:textId="77777777" w:rsidR="00AC1FDC" w:rsidRPr="00DE1661" w:rsidRDefault="00AC1FDC" w:rsidP="00AC1FDC">
            <w:pPr>
              <w:pStyle w:val="TableText"/>
            </w:pPr>
            <w:r w:rsidRPr="00DE1661">
              <w:t>Sever power fault due to aged key components or lines.</w:t>
            </w:r>
          </w:p>
        </w:tc>
        <w:tc>
          <w:tcPr>
            <w:tcW w:w="2410" w:type="dxa"/>
            <w:vAlign w:val="center"/>
          </w:tcPr>
          <w:p w14:paraId="15F70E24" w14:textId="77777777" w:rsidR="00AC1FDC" w:rsidRPr="00DE1661" w:rsidRDefault="00AC1FDC" w:rsidP="00AC1FDC">
            <w:pPr>
              <w:pStyle w:val="TableText"/>
            </w:pPr>
            <w:r w:rsidRPr="00DE1661">
              <w:t>Power off the MaxiCharger. Then locate the faulty component or line and contact Autel technical support for its repair or replacement.</w:t>
            </w:r>
          </w:p>
        </w:tc>
      </w:tr>
      <w:tr w:rsidR="00AC1FDC" w:rsidRPr="00DE1661" w14:paraId="608B7090" w14:textId="77777777" w:rsidTr="0012333C">
        <w:trPr>
          <w:trHeight w:val="556"/>
        </w:trPr>
        <w:tc>
          <w:tcPr>
            <w:tcW w:w="1555" w:type="dxa"/>
            <w:vAlign w:val="center"/>
          </w:tcPr>
          <w:p w14:paraId="36EDEB40" w14:textId="77777777" w:rsidR="00AC1FDC" w:rsidRPr="00DE1661" w:rsidRDefault="00AC1FDC" w:rsidP="00AC1FDC">
            <w:pPr>
              <w:pStyle w:val="TableText"/>
            </w:pPr>
            <w:r w:rsidRPr="00DE1661">
              <w:t>Meter communication error</w:t>
            </w:r>
          </w:p>
        </w:tc>
        <w:tc>
          <w:tcPr>
            <w:tcW w:w="1134" w:type="dxa"/>
            <w:vAlign w:val="center"/>
          </w:tcPr>
          <w:p w14:paraId="6066C2FA" w14:textId="77777777" w:rsidR="00AC1FDC" w:rsidRPr="00DE1661" w:rsidRDefault="00AC1FDC" w:rsidP="00AC1FDC">
            <w:pPr>
              <w:pStyle w:val="TableText"/>
            </w:pPr>
            <w:r w:rsidRPr="00DE1661">
              <w:t>0x0001</w:t>
            </w:r>
          </w:p>
        </w:tc>
        <w:tc>
          <w:tcPr>
            <w:tcW w:w="2126" w:type="dxa"/>
            <w:vAlign w:val="center"/>
          </w:tcPr>
          <w:p w14:paraId="6152CAA8" w14:textId="77777777" w:rsidR="00AC1FDC" w:rsidRPr="00DE1661" w:rsidRDefault="00AC1FDC" w:rsidP="00AC1FDC">
            <w:pPr>
              <w:pStyle w:val="TableText"/>
            </w:pPr>
            <w:r w:rsidRPr="00DE1661">
              <w:t>Aged meter or line.</w:t>
            </w:r>
          </w:p>
        </w:tc>
        <w:tc>
          <w:tcPr>
            <w:tcW w:w="2410" w:type="dxa"/>
            <w:vAlign w:val="center"/>
          </w:tcPr>
          <w:p w14:paraId="40358711" w14:textId="77777777" w:rsidR="00AC1FDC" w:rsidRPr="00DE1661" w:rsidRDefault="00AC1FDC" w:rsidP="00AC1FDC">
            <w:pPr>
              <w:pStyle w:val="TableText"/>
            </w:pPr>
            <w:r w:rsidRPr="00DE1661">
              <w:t>Stop the charge session and contact Autel technical support.</w:t>
            </w:r>
          </w:p>
        </w:tc>
      </w:tr>
      <w:tr w:rsidR="00AC1FDC" w:rsidRPr="00DE1661" w14:paraId="47C4F458" w14:textId="77777777" w:rsidTr="0012333C">
        <w:trPr>
          <w:trHeight w:val="1446"/>
        </w:trPr>
        <w:tc>
          <w:tcPr>
            <w:tcW w:w="1555" w:type="dxa"/>
            <w:vAlign w:val="center"/>
          </w:tcPr>
          <w:p w14:paraId="606A38E6" w14:textId="77777777" w:rsidR="00AC1FDC" w:rsidRPr="00DE1661" w:rsidRDefault="00AC1FDC" w:rsidP="00AC1FDC">
            <w:pPr>
              <w:pStyle w:val="TableText"/>
            </w:pPr>
            <w:r w:rsidRPr="00DE1661">
              <w:t>Insulation monitoring fault</w:t>
            </w:r>
          </w:p>
        </w:tc>
        <w:tc>
          <w:tcPr>
            <w:tcW w:w="1134" w:type="dxa"/>
            <w:vAlign w:val="center"/>
          </w:tcPr>
          <w:p w14:paraId="6615C1AB" w14:textId="77777777" w:rsidR="00AC1FDC" w:rsidRPr="00DE1661" w:rsidRDefault="00AC1FDC" w:rsidP="00AC1FDC">
            <w:pPr>
              <w:pStyle w:val="TableText"/>
            </w:pPr>
            <w:r w:rsidRPr="00DE1661">
              <w:t>0x2003</w:t>
            </w:r>
          </w:p>
        </w:tc>
        <w:tc>
          <w:tcPr>
            <w:tcW w:w="2126" w:type="dxa"/>
            <w:vAlign w:val="center"/>
          </w:tcPr>
          <w:p w14:paraId="6BB3AF76" w14:textId="77777777" w:rsidR="00AC1FDC" w:rsidRPr="00DE1661" w:rsidRDefault="00AC1FDC" w:rsidP="00AC1FDC">
            <w:pPr>
              <w:pStyle w:val="TableText"/>
            </w:pPr>
            <w:r w:rsidRPr="00DE1661">
              <w:t>If it appears from time to time, it might be due to the vehicle or software error; if it appears frequently, there may be an aged key component.</w:t>
            </w:r>
          </w:p>
        </w:tc>
        <w:tc>
          <w:tcPr>
            <w:tcW w:w="2410" w:type="dxa"/>
            <w:vAlign w:val="center"/>
          </w:tcPr>
          <w:p w14:paraId="675F22BF"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5AD9E59" w14:textId="77777777" w:rsidTr="0012333C">
        <w:trPr>
          <w:trHeight w:val="556"/>
        </w:trPr>
        <w:tc>
          <w:tcPr>
            <w:tcW w:w="1555" w:type="dxa"/>
            <w:vAlign w:val="center"/>
          </w:tcPr>
          <w:p w14:paraId="69DEB094" w14:textId="77777777" w:rsidR="00AC1FDC" w:rsidRPr="00DE1661" w:rsidRDefault="00AC1FDC" w:rsidP="00AC1FDC">
            <w:pPr>
              <w:pStyle w:val="TableText"/>
            </w:pPr>
            <w:r w:rsidRPr="00DE1661">
              <w:t>AC contactor stuck</w:t>
            </w:r>
          </w:p>
        </w:tc>
        <w:tc>
          <w:tcPr>
            <w:tcW w:w="1134" w:type="dxa"/>
            <w:vAlign w:val="center"/>
          </w:tcPr>
          <w:p w14:paraId="1F290B17" w14:textId="77777777" w:rsidR="00AC1FDC" w:rsidRPr="00DE1661" w:rsidRDefault="00AC1FDC" w:rsidP="00AC1FDC">
            <w:pPr>
              <w:pStyle w:val="TableText"/>
            </w:pPr>
            <w:r w:rsidRPr="00DE1661">
              <w:t>0x3008</w:t>
            </w:r>
          </w:p>
        </w:tc>
        <w:tc>
          <w:tcPr>
            <w:tcW w:w="2126" w:type="dxa"/>
            <w:vAlign w:val="center"/>
          </w:tcPr>
          <w:p w14:paraId="049B255C" w14:textId="77777777" w:rsidR="00AC1FDC" w:rsidRPr="00DE1661" w:rsidRDefault="00AC1FDC" w:rsidP="00AC1FDC">
            <w:pPr>
              <w:pStyle w:val="TableText"/>
            </w:pPr>
            <w:r w:rsidRPr="00DE1661">
              <w:t>AC contactor fault or line aging</w:t>
            </w:r>
          </w:p>
        </w:tc>
        <w:tc>
          <w:tcPr>
            <w:tcW w:w="2410" w:type="dxa"/>
            <w:vAlign w:val="center"/>
          </w:tcPr>
          <w:p w14:paraId="4EF4F025" w14:textId="77777777" w:rsidR="00AC1FDC" w:rsidRPr="00DE1661" w:rsidRDefault="00AC1FDC" w:rsidP="00AC1FDC">
            <w:pPr>
              <w:pStyle w:val="TableText"/>
            </w:pPr>
            <w:r w:rsidRPr="00DE1661">
              <w:t>Power off the MaxiCharger and contact Autel technical support.</w:t>
            </w:r>
          </w:p>
        </w:tc>
      </w:tr>
      <w:tr w:rsidR="00AC1FDC" w:rsidRPr="00DE1661" w14:paraId="2FF88836" w14:textId="77777777" w:rsidTr="0012333C">
        <w:trPr>
          <w:trHeight w:val="930"/>
        </w:trPr>
        <w:tc>
          <w:tcPr>
            <w:tcW w:w="1555" w:type="dxa"/>
            <w:vAlign w:val="center"/>
          </w:tcPr>
          <w:p w14:paraId="10A08D2F" w14:textId="77777777" w:rsidR="00AC1FDC" w:rsidRPr="00DE1661" w:rsidRDefault="00AC1FDC" w:rsidP="00AC1FDC">
            <w:pPr>
              <w:pStyle w:val="TableText"/>
            </w:pPr>
            <w:r w:rsidRPr="00DE1661">
              <w:t>FPGA fault</w:t>
            </w:r>
          </w:p>
        </w:tc>
        <w:tc>
          <w:tcPr>
            <w:tcW w:w="1134" w:type="dxa"/>
            <w:vAlign w:val="center"/>
          </w:tcPr>
          <w:p w14:paraId="7A54F72C" w14:textId="77777777" w:rsidR="00AC1FDC" w:rsidRPr="00DE1661" w:rsidRDefault="00AC1FDC" w:rsidP="00AC1FDC">
            <w:pPr>
              <w:pStyle w:val="TableText"/>
            </w:pPr>
            <w:r w:rsidRPr="00DE1661">
              <w:t>0x3010</w:t>
            </w:r>
          </w:p>
        </w:tc>
        <w:tc>
          <w:tcPr>
            <w:tcW w:w="2126" w:type="dxa"/>
            <w:vAlign w:val="center"/>
          </w:tcPr>
          <w:p w14:paraId="289B4E8B" w14:textId="77777777" w:rsidR="00AC1FDC" w:rsidRPr="00DE1661" w:rsidRDefault="00AC1FDC" w:rsidP="00AC1FDC">
            <w:pPr>
              <w:pStyle w:val="TableText"/>
            </w:pPr>
            <w:r w:rsidRPr="00DE1661">
              <w:t>Controller fault</w:t>
            </w:r>
          </w:p>
        </w:tc>
        <w:tc>
          <w:tcPr>
            <w:tcW w:w="2410" w:type="dxa"/>
            <w:vAlign w:val="center"/>
          </w:tcPr>
          <w:p w14:paraId="6920F233" w14:textId="77777777" w:rsidR="00AC1FDC" w:rsidRPr="00DE1661" w:rsidRDefault="00AC1FDC" w:rsidP="00AC1FDC">
            <w:pPr>
              <w:pStyle w:val="TableText"/>
            </w:pPr>
            <w:r w:rsidRPr="00DE1661">
              <w:t>Stop the charge session, power off the MaxiCharger, and contact Autel technical support.</w:t>
            </w:r>
          </w:p>
        </w:tc>
      </w:tr>
      <w:tr w:rsidR="00AC1FDC" w:rsidRPr="00DE1661" w14:paraId="0F2F830D" w14:textId="77777777" w:rsidTr="0012333C">
        <w:trPr>
          <w:trHeight w:val="1300"/>
        </w:trPr>
        <w:tc>
          <w:tcPr>
            <w:tcW w:w="1555" w:type="dxa"/>
            <w:vAlign w:val="center"/>
          </w:tcPr>
          <w:p w14:paraId="6C8E58DB" w14:textId="77777777" w:rsidR="00AC1FDC" w:rsidRPr="00DE1661" w:rsidRDefault="00AC1FDC" w:rsidP="00AC1FDC">
            <w:pPr>
              <w:pStyle w:val="TableText"/>
            </w:pPr>
            <w:r w:rsidRPr="00DE1661">
              <w:t>CCU current sampling and module output current accumulation fault</w:t>
            </w:r>
          </w:p>
        </w:tc>
        <w:tc>
          <w:tcPr>
            <w:tcW w:w="1134" w:type="dxa"/>
            <w:vAlign w:val="center"/>
          </w:tcPr>
          <w:p w14:paraId="2BF3B036" w14:textId="77777777" w:rsidR="00AC1FDC" w:rsidRPr="00DE1661" w:rsidRDefault="00AC1FDC" w:rsidP="00AC1FDC">
            <w:pPr>
              <w:pStyle w:val="TableText"/>
            </w:pPr>
            <w:r w:rsidRPr="00DE1661">
              <w:t>0x3014</w:t>
            </w:r>
          </w:p>
        </w:tc>
        <w:tc>
          <w:tcPr>
            <w:tcW w:w="2126" w:type="dxa"/>
            <w:vAlign w:val="center"/>
          </w:tcPr>
          <w:p w14:paraId="3EBBDBC3" w14:textId="77777777" w:rsidR="00AC1FDC" w:rsidRPr="00DE1661" w:rsidRDefault="00AC1FDC" w:rsidP="00AC1FDC">
            <w:pPr>
              <w:pStyle w:val="TableText"/>
            </w:pPr>
            <w:r w:rsidRPr="00DE1661">
              <w:t>Charging module output or sampling fault</w:t>
            </w:r>
          </w:p>
        </w:tc>
        <w:tc>
          <w:tcPr>
            <w:tcW w:w="2410" w:type="dxa"/>
            <w:vAlign w:val="center"/>
          </w:tcPr>
          <w:p w14:paraId="47EAA101"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8C570D9" w14:textId="77777777" w:rsidTr="0012333C">
        <w:trPr>
          <w:trHeight w:val="1300"/>
        </w:trPr>
        <w:tc>
          <w:tcPr>
            <w:tcW w:w="1555" w:type="dxa"/>
            <w:vAlign w:val="center"/>
          </w:tcPr>
          <w:p w14:paraId="2CC33B7A" w14:textId="77777777" w:rsidR="00AC1FDC" w:rsidRPr="00DE1661" w:rsidRDefault="00AC1FDC" w:rsidP="00AC1FDC">
            <w:pPr>
              <w:pStyle w:val="TableText"/>
            </w:pPr>
            <w:r w:rsidRPr="00DE1661">
              <w:lastRenderedPageBreak/>
              <w:t>Power distribution contactor sticking (charging possible)</w:t>
            </w:r>
          </w:p>
        </w:tc>
        <w:tc>
          <w:tcPr>
            <w:tcW w:w="1134" w:type="dxa"/>
            <w:vAlign w:val="center"/>
          </w:tcPr>
          <w:p w14:paraId="58CD822C" w14:textId="77777777" w:rsidR="00AC1FDC" w:rsidRPr="00DE1661" w:rsidRDefault="00AC1FDC" w:rsidP="00AC1FDC">
            <w:pPr>
              <w:pStyle w:val="TableText"/>
            </w:pPr>
            <w:r w:rsidRPr="00DE1661">
              <w:t>0x3047</w:t>
            </w:r>
          </w:p>
        </w:tc>
        <w:tc>
          <w:tcPr>
            <w:tcW w:w="2126" w:type="dxa"/>
            <w:vAlign w:val="center"/>
          </w:tcPr>
          <w:p w14:paraId="5F07BD6E" w14:textId="77777777" w:rsidR="00AC1FDC" w:rsidRPr="00DE1661" w:rsidRDefault="00AC1FDC" w:rsidP="00AC1FDC">
            <w:pPr>
              <w:pStyle w:val="TableText"/>
            </w:pPr>
            <w:r w:rsidRPr="00DE1661">
              <w:t>Contactor or sensor fault or line aging</w:t>
            </w:r>
          </w:p>
        </w:tc>
        <w:tc>
          <w:tcPr>
            <w:tcW w:w="2410" w:type="dxa"/>
            <w:vAlign w:val="center"/>
          </w:tcPr>
          <w:p w14:paraId="46FB10EF" w14:textId="77777777" w:rsidR="00AC1FDC" w:rsidRPr="00DE1661" w:rsidRDefault="00AC1FDC" w:rsidP="00AC1FDC">
            <w:pPr>
              <w:pStyle w:val="TableText"/>
            </w:pPr>
            <w:r w:rsidRPr="00DE1661">
              <w:t>Power off the MaxiCharger immediately and contact Autel technical support.</w:t>
            </w:r>
          </w:p>
        </w:tc>
      </w:tr>
      <w:tr w:rsidR="00AC1FDC" w:rsidRPr="00DE1661" w14:paraId="1F7B1FA5" w14:textId="77777777" w:rsidTr="0012333C">
        <w:trPr>
          <w:trHeight w:val="1148"/>
        </w:trPr>
        <w:tc>
          <w:tcPr>
            <w:tcW w:w="1555" w:type="dxa"/>
            <w:vAlign w:val="center"/>
          </w:tcPr>
          <w:p w14:paraId="39870E5F" w14:textId="77777777" w:rsidR="00AC1FDC" w:rsidRPr="00DE1661" w:rsidRDefault="00AC1FDC" w:rsidP="00AC1FDC">
            <w:pPr>
              <w:pStyle w:val="TableText"/>
            </w:pPr>
            <w:r w:rsidRPr="00DE1661">
              <w:t>Communication error on one charging module</w:t>
            </w:r>
          </w:p>
        </w:tc>
        <w:tc>
          <w:tcPr>
            <w:tcW w:w="1134" w:type="dxa"/>
            <w:vAlign w:val="center"/>
          </w:tcPr>
          <w:p w14:paraId="0D3F2EAD" w14:textId="77777777" w:rsidR="00AC1FDC" w:rsidRPr="00DE1661" w:rsidRDefault="00AC1FDC" w:rsidP="00AC1FDC">
            <w:pPr>
              <w:pStyle w:val="TableText"/>
            </w:pPr>
            <w:r w:rsidRPr="00DE1661">
              <w:t>0x3051</w:t>
            </w:r>
          </w:p>
        </w:tc>
        <w:tc>
          <w:tcPr>
            <w:tcW w:w="2126" w:type="dxa"/>
            <w:vAlign w:val="center"/>
          </w:tcPr>
          <w:p w14:paraId="4BEE665C" w14:textId="77777777" w:rsidR="00AC1FDC" w:rsidRPr="00DE1661" w:rsidRDefault="00AC1FDC" w:rsidP="00AC1FDC">
            <w:pPr>
              <w:pStyle w:val="TableText"/>
            </w:pPr>
            <w:r w:rsidRPr="00DE1661">
              <w:t>Abnormal charging module</w:t>
            </w:r>
          </w:p>
        </w:tc>
        <w:tc>
          <w:tcPr>
            <w:tcW w:w="2410" w:type="dxa"/>
            <w:vAlign w:val="center"/>
          </w:tcPr>
          <w:p w14:paraId="13D9A427"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4BB6CD5" w14:textId="77777777" w:rsidTr="0012333C">
        <w:trPr>
          <w:trHeight w:val="980"/>
        </w:trPr>
        <w:tc>
          <w:tcPr>
            <w:tcW w:w="1555" w:type="dxa"/>
            <w:vAlign w:val="center"/>
          </w:tcPr>
          <w:p w14:paraId="5179CE9D" w14:textId="77777777" w:rsidR="00AC1FDC" w:rsidRPr="00DE1661" w:rsidRDefault="00AC1FDC" w:rsidP="00AC1FDC">
            <w:pPr>
              <w:pStyle w:val="TableText"/>
            </w:pPr>
            <w:r w:rsidRPr="00DE1661">
              <w:t>Fan fault with one charging module</w:t>
            </w:r>
          </w:p>
        </w:tc>
        <w:tc>
          <w:tcPr>
            <w:tcW w:w="1134" w:type="dxa"/>
            <w:vAlign w:val="center"/>
          </w:tcPr>
          <w:p w14:paraId="48F8366D" w14:textId="77777777" w:rsidR="00AC1FDC" w:rsidRPr="00DE1661" w:rsidRDefault="00AC1FDC" w:rsidP="00AC1FDC">
            <w:pPr>
              <w:pStyle w:val="TableText"/>
            </w:pPr>
            <w:r w:rsidRPr="00DE1661">
              <w:t>0x305A</w:t>
            </w:r>
          </w:p>
        </w:tc>
        <w:tc>
          <w:tcPr>
            <w:tcW w:w="2126" w:type="dxa"/>
            <w:vAlign w:val="center"/>
          </w:tcPr>
          <w:p w14:paraId="754CC1D2" w14:textId="77777777" w:rsidR="00AC1FDC" w:rsidRPr="00DE1661" w:rsidRDefault="00AC1FDC" w:rsidP="00AC1FDC">
            <w:pPr>
              <w:pStyle w:val="TableText"/>
            </w:pPr>
            <w:r w:rsidRPr="00DE1661">
              <w:t>Abnormal charging module</w:t>
            </w:r>
          </w:p>
        </w:tc>
        <w:tc>
          <w:tcPr>
            <w:tcW w:w="2410" w:type="dxa"/>
            <w:vAlign w:val="center"/>
          </w:tcPr>
          <w:p w14:paraId="1CB48768"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2A8B276C" w14:textId="77777777" w:rsidTr="0012333C">
        <w:trPr>
          <w:trHeight w:val="1138"/>
        </w:trPr>
        <w:tc>
          <w:tcPr>
            <w:tcW w:w="1555" w:type="dxa"/>
            <w:vAlign w:val="center"/>
          </w:tcPr>
          <w:p w14:paraId="354B0F3B" w14:textId="77777777" w:rsidR="00AC1FDC" w:rsidRPr="00DE1661" w:rsidRDefault="00AC1FDC" w:rsidP="00AC1FDC">
            <w:pPr>
              <w:pStyle w:val="TableText"/>
            </w:pPr>
            <w:r w:rsidRPr="00DE1661">
              <w:t>Inconsistent CCU voltage sampling and the module output voltage</w:t>
            </w:r>
          </w:p>
        </w:tc>
        <w:tc>
          <w:tcPr>
            <w:tcW w:w="1134" w:type="dxa"/>
            <w:vAlign w:val="center"/>
          </w:tcPr>
          <w:p w14:paraId="1B941AD6" w14:textId="77777777" w:rsidR="00AC1FDC" w:rsidRPr="00DE1661" w:rsidRDefault="00AC1FDC" w:rsidP="00AC1FDC">
            <w:pPr>
              <w:pStyle w:val="TableText"/>
            </w:pPr>
            <w:r w:rsidRPr="00DE1661">
              <w:t>0x305C</w:t>
            </w:r>
          </w:p>
        </w:tc>
        <w:tc>
          <w:tcPr>
            <w:tcW w:w="2126" w:type="dxa"/>
            <w:vAlign w:val="center"/>
          </w:tcPr>
          <w:p w14:paraId="1BD63366" w14:textId="77777777" w:rsidR="00AC1FDC" w:rsidRPr="00DE1661" w:rsidRDefault="00AC1FDC" w:rsidP="00AC1FDC">
            <w:pPr>
              <w:pStyle w:val="TableText"/>
            </w:pPr>
            <w:r w:rsidRPr="00DE1661">
              <w:t>Abnormal charging module</w:t>
            </w:r>
          </w:p>
        </w:tc>
        <w:tc>
          <w:tcPr>
            <w:tcW w:w="2410" w:type="dxa"/>
            <w:vAlign w:val="center"/>
          </w:tcPr>
          <w:p w14:paraId="037E979D"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D7069CA" w14:textId="77777777" w:rsidTr="0012333C">
        <w:trPr>
          <w:trHeight w:val="1300"/>
        </w:trPr>
        <w:tc>
          <w:tcPr>
            <w:tcW w:w="1555" w:type="dxa"/>
            <w:vAlign w:val="center"/>
          </w:tcPr>
          <w:p w14:paraId="3774155B" w14:textId="77777777" w:rsidR="00AC1FDC" w:rsidRPr="00DE1661" w:rsidRDefault="00AC1FDC" w:rsidP="00AC1FDC">
            <w:pPr>
              <w:pStyle w:val="TableText"/>
            </w:pPr>
            <w:r w:rsidRPr="00DE1661">
              <w:t>Insulation detection alert</w:t>
            </w:r>
          </w:p>
        </w:tc>
        <w:tc>
          <w:tcPr>
            <w:tcW w:w="1134" w:type="dxa"/>
            <w:vAlign w:val="center"/>
          </w:tcPr>
          <w:p w14:paraId="7B640398" w14:textId="77777777" w:rsidR="00AC1FDC" w:rsidRPr="00DE1661" w:rsidRDefault="00AC1FDC" w:rsidP="00AC1FDC">
            <w:pPr>
              <w:pStyle w:val="TableText"/>
            </w:pPr>
            <w:r w:rsidRPr="00DE1661">
              <w:t>0x2040</w:t>
            </w:r>
          </w:p>
        </w:tc>
        <w:tc>
          <w:tcPr>
            <w:tcW w:w="2126" w:type="dxa"/>
            <w:vAlign w:val="center"/>
          </w:tcPr>
          <w:p w14:paraId="46EADF9F" w14:textId="77777777" w:rsidR="00AC1FDC" w:rsidRPr="00DE1661" w:rsidRDefault="00AC1FDC" w:rsidP="00AC1FDC">
            <w:pPr>
              <w:pStyle w:val="TableText"/>
            </w:pPr>
            <w:r w:rsidRPr="00DE1661">
              <w:t>If it is a one-time problem, there is may be a falling object, and no operation is required; if it has occurred for several times, the connector cable may be damaged or there are foreign objects in the busbar.</w:t>
            </w:r>
          </w:p>
        </w:tc>
        <w:tc>
          <w:tcPr>
            <w:tcW w:w="2410" w:type="dxa"/>
            <w:vAlign w:val="center"/>
          </w:tcPr>
          <w:p w14:paraId="3B91A4EA" w14:textId="77777777" w:rsidR="00AC1FDC" w:rsidRPr="00DE1661" w:rsidRDefault="00AC1FDC" w:rsidP="00AC1FDC">
            <w:pPr>
              <w:pStyle w:val="TableText"/>
            </w:pPr>
            <w:r w:rsidRPr="00DE1661">
              <w:t>Power off the MaxiCharger immediately and contact Autel technical support.</w:t>
            </w:r>
          </w:p>
        </w:tc>
      </w:tr>
      <w:tr w:rsidR="00AC1FDC" w:rsidRPr="00DE1661" w14:paraId="53E74F30" w14:textId="77777777" w:rsidTr="0012333C">
        <w:trPr>
          <w:trHeight w:val="906"/>
        </w:trPr>
        <w:tc>
          <w:tcPr>
            <w:tcW w:w="1555" w:type="dxa"/>
            <w:vAlign w:val="center"/>
          </w:tcPr>
          <w:p w14:paraId="3C9760D8" w14:textId="77777777" w:rsidR="00AC1FDC" w:rsidRPr="00DE1661" w:rsidRDefault="00AC1FDC" w:rsidP="00AC1FDC">
            <w:pPr>
              <w:pStyle w:val="TableText"/>
            </w:pPr>
            <w:r w:rsidRPr="00DE1661">
              <w:t>Charger offline</w:t>
            </w:r>
          </w:p>
        </w:tc>
        <w:tc>
          <w:tcPr>
            <w:tcW w:w="1134" w:type="dxa"/>
            <w:vAlign w:val="center"/>
          </w:tcPr>
          <w:p w14:paraId="166B1EFB" w14:textId="77777777" w:rsidR="00AC1FDC" w:rsidRPr="00DE1661" w:rsidRDefault="00AC1FDC" w:rsidP="00AC1FDC">
            <w:pPr>
              <w:pStyle w:val="TableText"/>
            </w:pPr>
            <w:r w:rsidRPr="00DE1661">
              <w:t>0x9001</w:t>
            </w:r>
          </w:p>
        </w:tc>
        <w:tc>
          <w:tcPr>
            <w:tcW w:w="2126" w:type="dxa"/>
            <w:vAlign w:val="center"/>
          </w:tcPr>
          <w:p w14:paraId="269034DD" w14:textId="77777777" w:rsidR="00AC1FDC" w:rsidRPr="00DE1661" w:rsidRDefault="00AC1FDC" w:rsidP="00AC1FDC">
            <w:pPr>
              <w:pStyle w:val="TableText"/>
            </w:pPr>
            <w:r w:rsidRPr="00DE1661">
              <w:t>Communication error between gateway and the Autel Charge Cloud</w:t>
            </w:r>
          </w:p>
        </w:tc>
        <w:tc>
          <w:tcPr>
            <w:tcW w:w="2410" w:type="dxa"/>
            <w:vAlign w:val="center"/>
          </w:tcPr>
          <w:p w14:paraId="0548C62D" w14:textId="77777777" w:rsidR="00AC1FDC" w:rsidRPr="00DE1661" w:rsidRDefault="00AC1FDC" w:rsidP="00AC1FDC">
            <w:pPr>
              <w:pStyle w:val="TableText"/>
            </w:pPr>
            <w:r w:rsidRPr="00DE1661">
              <w:t>Check the network connection and OCPP configurations.</w:t>
            </w:r>
          </w:p>
        </w:tc>
      </w:tr>
    </w:tbl>
    <w:p w14:paraId="749D0A63" w14:textId="77777777" w:rsidR="00AC1FDC" w:rsidRPr="00DE1661" w:rsidRDefault="00AC1FDC" w:rsidP="00AC1FDC">
      <w:pPr>
        <w:pStyle w:val="Seqin"/>
        <w:numPr>
          <w:ilvl w:val="0"/>
          <w:numId w:val="0"/>
        </w:numPr>
        <w:ind w:left="284"/>
      </w:pPr>
    </w:p>
    <w:p w14:paraId="01D108BD" w14:textId="3BC27947" w:rsidR="00313BAD" w:rsidRPr="00DE1661" w:rsidRDefault="00313BAD" w:rsidP="00313BAD">
      <w:pPr>
        <w:pStyle w:val="2"/>
        <w:spacing w:before="240"/>
        <w:rPr>
          <w:rFonts w:cs="Arial"/>
        </w:rPr>
      </w:pPr>
      <w:bookmarkStart w:id="416" w:name="_Toc106900462"/>
      <w:bookmarkStart w:id="417" w:name="_Toc106983334"/>
      <w:bookmarkStart w:id="418" w:name="_Toc133150492"/>
      <w:r w:rsidRPr="00DE1661">
        <w:rPr>
          <w:rFonts w:cs="Arial"/>
        </w:rPr>
        <w:lastRenderedPageBreak/>
        <w:t>Service</w:t>
      </w:r>
      <w:bookmarkEnd w:id="416"/>
      <w:bookmarkEnd w:id="417"/>
      <w:bookmarkEnd w:id="418"/>
    </w:p>
    <w:p w14:paraId="7CF818FF" w14:textId="36DF4C0B" w:rsidR="00313BAD" w:rsidRPr="00DE1661" w:rsidRDefault="00313BAD" w:rsidP="00116D06">
      <w:pPr>
        <w:pStyle w:val="EN"/>
      </w:pPr>
      <w:r w:rsidRPr="00DE1661">
        <w:t>If yo</w:t>
      </w:r>
      <w:r w:rsidRPr="00DE1661">
        <w:rPr>
          <w:rStyle w:val="ENChar"/>
        </w:rPr>
        <w:t>u</w:t>
      </w:r>
      <w:r w:rsidRPr="00DE1661">
        <w:t xml:space="preserve"> cannot find solutions to your problems with the aid from the table above, please contact </w:t>
      </w:r>
      <w:r w:rsidR="00A821F4" w:rsidRPr="00DE1661">
        <w:t>Autel Technical Support</w:t>
      </w:r>
      <w:r w:rsidRPr="00DE1661">
        <w:t>.</w:t>
      </w:r>
    </w:p>
    <w:p w14:paraId="68C57689" w14:textId="3B91916D" w:rsidR="004B21F1" w:rsidRPr="00DE1661" w:rsidRDefault="004B21F1" w:rsidP="00116D06">
      <w:pPr>
        <w:pStyle w:val="ENBOLD"/>
      </w:pPr>
      <w:r w:rsidRPr="00DE1661">
        <w:t>AUTEL Europe</w:t>
      </w:r>
    </w:p>
    <w:p w14:paraId="7A614C7E" w14:textId="60542A71" w:rsidR="004B21F1" w:rsidRPr="00DE1661" w:rsidRDefault="004B21F1" w:rsidP="00116D06">
      <w:pPr>
        <w:pStyle w:val="ItemList"/>
        <w:spacing w:before="48" w:after="48"/>
        <w:rPr>
          <w:b/>
        </w:rPr>
      </w:pPr>
      <w:r w:rsidRPr="00DE1661">
        <w:rPr>
          <w:b/>
        </w:rPr>
        <w:t>Phone</w:t>
      </w:r>
      <w:r w:rsidRPr="00DE1661">
        <w:t>: +49(0)89 540299608 (Monday–Friday, 9:00 AM–6:00 PM Berlin Time)</w:t>
      </w:r>
    </w:p>
    <w:p w14:paraId="01C07F1B" w14:textId="77777777" w:rsidR="004B21F1" w:rsidRPr="00DE1661" w:rsidRDefault="004B21F1" w:rsidP="00116D06">
      <w:pPr>
        <w:pStyle w:val="ItemList"/>
        <w:spacing w:before="48" w:after="48"/>
        <w:rPr>
          <w:rFonts w:eastAsiaTheme="minorEastAsia"/>
          <w:b/>
          <w:iCs/>
          <w:color w:val="1D1D1F"/>
          <w:szCs w:val="22"/>
        </w:rPr>
      </w:pPr>
      <w:r w:rsidRPr="00DE1661">
        <w:rPr>
          <w:rFonts w:eastAsiaTheme="minorEastAsia"/>
          <w:b/>
          <w:iCs/>
          <w:color w:val="1D1D1F"/>
          <w:szCs w:val="22"/>
        </w:rPr>
        <w:t>Email</w:t>
      </w:r>
      <w:r w:rsidRPr="00DE1661">
        <w:rPr>
          <w:rFonts w:eastAsiaTheme="minorEastAsia"/>
          <w:iCs/>
          <w:color w:val="1D1D1F"/>
          <w:szCs w:val="22"/>
        </w:rPr>
        <w:t xml:space="preserve">: </w:t>
      </w:r>
      <w:r w:rsidRPr="00DE1661">
        <w:t>evsales.eu@autel.com</w:t>
      </w:r>
      <w:r w:rsidRPr="00DE1661">
        <w:rPr>
          <w:rFonts w:eastAsiaTheme="minorEastAsia"/>
          <w:iCs/>
          <w:color w:val="1D1D1F"/>
          <w:szCs w:val="22"/>
        </w:rPr>
        <w:t xml:space="preserve">; </w:t>
      </w:r>
      <w:r w:rsidRPr="00DE1661">
        <w:t>evsupport.eu@autel.com</w:t>
      </w:r>
    </w:p>
    <w:p w14:paraId="48777CF1" w14:textId="101B2EDB" w:rsidR="007B1D75" w:rsidRPr="00DE1661" w:rsidRDefault="004B21F1" w:rsidP="00116D06">
      <w:pPr>
        <w:pStyle w:val="ItemList"/>
        <w:spacing w:before="48" w:after="48"/>
      </w:pPr>
      <w:r w:rsidRPr="00DE1661">
        <w:rPr>
          <w:b/>
        </w:rPr>
        <w:t>Address</w:t>
      </w:r>
      <w:r w:rsidRPr="00DE1661">
        <w:t>: Landsberger Str. 408, 4. OG, 81241 Munich, Germany</w:t>
      </w:r>
    </w:p>
    <w:p w14:paraId="0862D7DE" w14:textId="2FFA0490" w:rsidR="005B6AE3" w:rsidRPr="00DE1661" w:rsidRDefault="005B6AE3" w:rsidP="00AC1FDC">
      <w:pPr>
        <w:ind w:left="0"/>
        <w:sectPr w:rsidR="005B6AE3" w:rsidRPr="00DE1661" w:rsidSect="00D26989">
          <w:footerReference w:type="default" r:id="rId83"/>
          <w:pgSz w:w="8392" w:h="11907"/>
          <w:pgMar w:top="567" w:right="567" w:bottom="567" w:left="567" w:header="0" w:footer="340" w:gutter="0"/>
          <w:cols w:space="720"/>
          <w:docGrid w:linePitch="245"/>
        </w:sectPr>
      </w:pPr>
    </w:p>
    <w:p w14:paraId="5B5968ED" w14:textId="5CC69D12" w:rsidR="004B21F1" w:rsidRPr="00DE1661" w:rsidRDefault="00E356F6" w:rsidP="00AC1FDC">
      <w:pPr>
        <w:spacing w:line="480" w:lineRule="auto"/>
        <w:ind w:left="0"/>
        <w:rPr>
          <w:bCs/>
          <w:kern w:val="2"/>
        </w:rPr>
      </w:pPr>
      <w:r w:rsidRPr="00DE1661">
        <w:rPr>
          <w:rFonts w:eastAsia="Arial"/>
          <w:bCs/>
          <w:noProof/>
          <w:kern w:val="2"/>
        </w:rPr>
        <w:lastRenderedPageBreak/>
        <w:drawing>
          <wp:anchor distT="0" distB="0" distL="114300" distR="114300" simplePos="0" relativeHeight="252850176" behindDoc="0" locked="0" layoutInCell="1" allowOverlap="1" wp14:anchorId="2758E7B0" wp14:editId="5A5094AF">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00DE1661" w:rsidRPr="00DE1661">
        <w:rPr>
          <w:rFonts w:eastAsia="Arial"/>
          <w:bCs/>
          <w:noProof/>
          <w:kern w:val="2"/>
        </w:rPr>
        <mc:AlternateContent>
          <mc:Choice Requires="wps">
            <w:drawing>
              <wp:anchor distT="0" distB="0" distL="114300" distR="114300" simplePos="0" relativeHeight="252851200" behindDoc="0" locked="0" layoutInCell="1" allowOverlap="1" wp14:anchorId="0A2B2775" wp14:editId="4A84A723">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4042B" w14:textId="2EFA49FC" w:rsidR="00F92046" w:rsidRPr="00DE1661" w:rsidRDefault="00F92046">
                            <w:pPr>
                              <w:ind w:left="0"/>
                              <w:rPr>
                                <w:b/>
                              </w:rPr>
                            </w:pPr>
                            <w:r w:rsidRPr="00DE1661">
                              <w:rPr>
                                <w:rFonts w:hint="eastAsia"/>
                                <w:b/>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B2775" id="_x0000_t202" coordsize="21600,21600" o:spt="202" path="m,l,21600r21600,l21600,xe">
                <v:stroke joinstyle="miter"/>
                <v:path gradientshapeok="t" o:connecttype="rect"/>
              </v:shapetype>
              <v:shape id="文本框 501" o:spid="_x0000_s1026" type="#_x0000_t202" style="position:absolute;left:0;text-align:left;margin-left:0;margin-top:248.95pt;width:116.35pt;height:32.5pt;z-index:25285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" filled="f" stroked="f" strokeweight=".5pt">
                <v:textbox>
                  <w:txbxContent>
                    <w:p w14:paraId="6D54042B" w14:textId="2EFA49FC" w:rsidR="00F92046" w:rsidRPr="00DE1661" w:rsidRDefault="00F92046">
                      <w:pPr>
                        <w:ind w:left="0"/>
                        <w:rPr>
                          <w:b/>
                        </w:rPr>
                      </w:pPr>
                      <w:r w:rsidRPr="00DE1661">
                        <w:rPr>
                          <w:rFonts w:hint="eastAsia"/>
                          <w:b/>
                        </w:rPr>
                        <w:t>www.autelenergy.com</w:t>
                      </w:r>
                    </w:p>
                  </w:txbxContent>
                </v:textbox>
                <w10:wrap anchorx="margin"/>
              </v:shape>
            </w:pict>
          </mc:Fallback>
        </mc:AlternateContent>
      </w:r>
    </w:p>
    <w:sectPr w:rsidR="004B21F1" w:rsidRPr="00DE1661" w:rsidSect="00D26989">
      <w:footerReference w:type="default" r:id="rId84"/>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02BC70" w14:textId="77777777" w:rsidR="00B356EE" w:rsidRDefault="00B356EE" w:rsidP="00B67D5F">
      <w:pPr>
        <w:spacing w:line="240" w:lineRule="auto"/>
      </w:pPr>
      <w:r>
        <w:separator/>
      </w:r>
    </w:p>
  </w:endnote>
  <w:endnote w:type="continuationSeparator" w:id="0">
    <w:p w14:paraId="651CD9AD" w14:textId="77777777" w:rsidR="00B356EE" w:rsidRDefault="00B356EE"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379E7" w14:textId="73B7ABE2" w:rsidR="005E61E0" w:rsidRDefault="007B1D75" w:rsidP="003F1065">
    <w:pPr>
      <w:pStyle w:val="ac"/>
      <w:jc w:val="center"/>
    </w:pPr>
    <w:r>
      <w:rPr>
        <w:rFonts w:hint="eastAsia"/>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C04120" w:rsidRPr="00C04120">
          <w:rPr>
            <w:noProof/>
            <w:lang w:val="zh-CN"/>
          </w:rPr>
          <w:t>13</w:t>
        </w:r>
        <w:r>
          <w:fldChar w:fldCharType="end"/>
        </w:r>
      </w:p>
    </w:sdtContent>
  </w:sdt>
  <w:p w14:paraId="76C40BE7" w14:textId="1970428F" w:rsidR="005E61E0" w:rsidRDefault="005E61E0" w:rsidP="00FA5517">
    <w:pPr>
      <w:pStyle w:val="ac"/>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7"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8"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0291034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C04120" w:rsidRPr="00C04120">
          <w:rPr>
            <w:noProof/>
            <w:lang w:val="zh-CN"/>
          </w:rPr>
          <w:t>16</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052118"/>
      <w:docPartObj>
        <w:docPartGallery w:val="Page Numbers (Bottom of Page)"/>
        <w:docPartUnique/>
      </w:docPartObj>
    </w:sdtPr>
    <w:sdtEndPr/>
    <w:sdtContent>
      <w:p w14:paraId="0935A028" w14:textId="77777777" w:rsidR="005B6AE3" w:rsidRPr="000871EB" w:rsidRDefault="005B6AE3" w:rsidP="00486515">
        <w:pPr>
          <w:pStyle w:val="ac"/>
          <w:jc w:val="center"/>
        </w:pPr>
        <w:r>
          <w:fldChar w:fldCharType="begin"/>
        </w:r>
        <w:r>
          <w:instrText>PAGE   \* MERGEFORMAT</w:instrText>
        </w:r>
        <w:r>
          <w:fldChar w:fldCharType="separate"/>
        </w:r>
        <w:r w:rsidR="00651536" w:rsidRPr="00651536">
          <w:rPr>
            <w:noProof/>
            <w:lang w:val="zh-CN"/>
          </w:rPr>
          <w:t>68</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240809"/>
      <w:docPartObj>
        <w:docPartGallery w:val="Page Numbers (Bottom of Page)"/>
        <w:docPartUnique/>
      </w:docPartObj>
    </w:sdtPr>
    <w:sdtEndPr/>
    <w:sdtContent>
      <w:p w14:paraId="5C87D643" w14:textId="6233C159" w:rsidR="005B6AE3" w:rsidRPr="000871EB" w:rsidRDefault="00B356EE" w:rsidP="00486515">
        <w:pPr>
          <w:pStyle w:val="ac"/>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D9401E" w14:textId="77777777" w:rsidR="00B356EE" w:rsidRDefault="00B356EE" w:rsidP="00B67D5F">
      <w:pPr>
        <w:spacing w:line="240" w:lineRule="auto"/>
      </w:pPr>
      <w:r>
        <w:separator/>
      </w:r>
    </w:p>
  </w:footnote>
  <w:footnote w:type="continuationSeparator" w:id="0">
    <w:p w14:paraId="134E085D" w14:textId="77777777" w:rsidR="00B356EE" w:rsidRDefault="00B356EE"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066164F2"/>
    <w:multiLevelType w:val="hybridMultilevel"/>
    <w:tmpl w:val="C986C44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nsid w:val="1F5D7C72"/>
    <w:multiLevelType w:val="hybridMultilevel"/>
    <w:tmpl w:val="39C8FE2C"/>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8">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9">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1">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5">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1">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2">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7">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6ED73D0"/>
    <w:multiLevelType w:val="hybridMultilevel"/>
    <w:tmpl w:val="82DEFDD8"/>
    <w:lvl w:ilvl="0" w:tplc="04090001">
      <w:start w:val="1"/>
      <w:numFmt w:val="bullet"/>
      <w:lvlText w:val=""/>
      <w:lvlJc w:val="left"/>
      <w:pPr>
        <w:ind w:left="654" w:hanging="420"/>
      </w:pPr>
      <w:rPr>
        <w:rFonts w:ascii="Wingdings" w:hAnsi="Wingdings" w:hint="default"/>
      </w:rPr>
    </w:lvl>
    <w:lvl w:ilvl="1" w:tplc="04090003" w:tentative="1">
      <w:start w:val="1"/>
      <w:numFmt w:val="bullet"/>
      <w:lvlText w:val=""/>
      <w:lvlJc w:val="left"/>
      <w:pPr>
        <w:ind w:left="1074" w:hanging="420"/>
      </w:pPr>
      <w:rPr>
        <w:rFonts w:ascii="Wingdings" w:hAnsi="Wingdings" w:hint="default"/>
      </w:rPr>
    </w:lvl>
    <w:lvl w:ilvl="2" w:tplc="04090005" w:tentative="1">
      <w:start w:val="1"/>
      <w:numFmt w:val="bullet"/>
      <w:lvlText w:val=""/>
      <w:lvlJc w:val="left"/>
      <w:pPr>
        <w:ind w:left="1494" w:hanging="420"/>
      </w:pPr>
      <w:rPr>
        <w:rFonts w:ascii="Wingdings" w:hAnsi="Wingdings" w:hint="default"/>
      </w:rPr>
    </w:lvl>
    <w:lvl w:ilvl="3" w:tplc="04090001" w:tentative="1">
      <w:start w:val="1"/>
      <w:numFmt w:val="bullet"/>
      <w:lvlText w:val=""/>
      <w:lvlJc w:val="left"/>
      <w:pPr>
        <w:ind w:left="1914" w:hanging="420"/>
      </w:pPr>
      <w:rPr>
        <w:rFonts w:ascii="Wingdings" w:hAnsi="Wingdings" w:hint="default"/>
      </w:rPr>
    </w:lvl>
    <w:lvl w:ilvl="4" w:tplc="04090003" w:tentative="1">
      <w:start w:val="1"/>
      <w:numFmt w:val="bullet"/>
      <w:lvlText w:val=""/>
      <w:lvlJc w:val="left"/>
      <w:pPr>
        <w:ind w:left="2334" w:hanging="420"/>
      </w:pPr>
      <w:rPr>
        <w:rFonts w:ascii="Wingdings" w:hAnsi="Wingdings" w:hint="default"/>
      </w:rPr>
    </w:lvl>
    <w:lvl w:ilvl="5" w:tplc="04090005" w:tentative="1">
      <w:start w:val="1"/>
      <w:numFmt w:val="bullet"/>
      <w:lvlText w:val=""/>
      <w:lvlJc w:val="left"/>
      <w:pPr>
        <w:ind w:left="2754" w:hanging="420"/>
      </w:pPr>
      <w:rPr>
        <w:rFonts w:ascii="Wingdings" w:hAnsi="Wingdings" w:hint="default"/>
      </w:rPr>
    </w:lvl>
    <w:lvl w:ilvl="6" w:tplc="04090001" w:tentative="1">
      <w:start w:val="1"/>
      <w:numFmt w:val="bullet"/>
      <w:lvlText w:val=""/>
      <w:lvlJc w:val="left"/>
      <w:pPr>
        <w:ind w:left="3174" w:hanging="420"/>
      </w:pPr>
      <w:rPr>
        <w:rFonts w:ascii="Wingdings" w:hAnsi="Wingdings" w:hint="default"/>
      </w:rPr>
    </w:lvl>
    <w:lvl w:ilvl="7" w:tplc="04090003" w:tentative="1">
      <w:start w:val="1"/>
      <w:numFmt w:val="bullet"/>
      <w:lvlText w:val=""/>
      <w:lvlJc w:val="left"/>
      <w:pPr>
        <w:ind w:left="3594" w:hanging="420"/>
      </w:pPr>
      <w:rPr>
        <w:rFonts w:ascii="Wingdings" w:hAnsi="Wingdings" w:hint="default"/>
      </w:rPr>
    </w:lvl>
    <w:lvl w:ilvl="8" w:tplc="04090005" w:tentative="1">
      <w:start w:val="1"/>
      <w:numFmt w:val="bullet"/>
      <w:lvlText w:val=""/>
      <w:lvlJc w:val="left"/>
      <w:pPr>
        <w:ind w:left="4014" w:hanging="420"/>
      </w:pPr>
      <w:rPr>
        <w:rFonts w:ascii="Wingdings" w:hAnsi="Wingdings" w:hint="default"/>
      </w:rPr>
    </w:lvl>
  </w:abstractNum>
  <w:abstractNum w:abstractNumId="39">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1">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2">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7">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nsid w:val="43B5305D"/>
    <w:multiLevelType w:val="hybridMultilevel"/>
    <w:tmpl w:val="2C8EA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51">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2">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3">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5">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6">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9">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0">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61">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7">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8">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9">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0">
    <w:nsid w:val="66CE4A09"/>
    <w:multiLevelType w:val="hybridMultilevel"/>
    <w:tmpl w:val="ED706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2">
    <w:nsid w:val="6A9076C9"/>
    <w:multiLevelType w:val="hybridMultilevel"/>
    <w:tmpl w:val="9EE6557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3">
    <w:nsid w:val="6B1C662C"/>
    <w:multiLevelType w:val="multilevel"/>
    <w:tmpl w:val="615A4E16"/>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shd w:val="clear" w:color="auto" w:fill="auto"/>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4">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6">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9">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0">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81">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5"/>
  </w:num>
  <w:num w:numId="3">
    <w:abstractNumId w:val="68"/>
  </w:num>
  <w:num w:numId="4">
    <w:abstractNumId w:val="14"/>
  </w:num>
  <w:num w:numId="5">
    <w:abstractNumId w:val="18"/>
  </w:num>
  <w:num w:numId="6">
    <w:abstractNumId w:val="73"/>
  </w:num>
  <w:num w:numId="7">
    <w:abstractNumId w:val="19"/>
  </w:num>
  <w:num w:numId="8">
    <w:abstractNumId w:val="49"/>
  </w:num>
  <w:num w:numId="9">
    <w:abstractNumId w:val="40"/>
  </w:num>
  <w:num w:numId="10">
    <w:abstractNumId w:val="52"/>
  </w:num>
  <w:num w:numId="11">
    <w:abstractNumId w:val="30"/>
  </w:num>
  <w:num w:numId="12">
    <w:abstractNumId w:val="61"/>
  </w:num>
  <w:num w:numId="13">
    <w:abstractNumId w:val="8"/>
  </w:num>
  <w:num w:numId="14">
    <w:abstractNumId w:val="70"/>
  </w:num>
  <w:num w:numId="15">
    <w:abstractNumId w:val="54"/>
  </w:num>
  <w:num w:numId="16">
    <w:abstractNumId w:val="46"/>
  </w:num>
  <w:num w:numId="17">
    <w:abstractNumId w:val="21"/>
  </w:num>
  <w:num w:numId="18">
    <w:abstractNumId w:val="80"/>
  </w:num>
  <w:num w:numId="19">
    <w:abstractNumId w:val="1"/>
  </w:num>
  <w:num w:numId="20">
    <w:abstractNumId w:val="67"/>
  </w:num>
  <w:num w:numId="21">
    <w:abstractNumId w:val="71"/>
  </w:num>
  <w:num w:numId="22">
    <w:abstractNumId w:val="37"/>
  </w:num>
  <w:num w:numId="23">
    <w:abstractNumId w:val="32"/>
  </w:num>
  <w:num w:numId="24">
    <w:abstractNumId w:val="28"/>
  </w:num>
  <w:num w:numId="25">
    <w:abstractNumId w:val="64"/>
  </w:num>
  <w:num w:numId="26">
    <w:abstractNumId w:val="10"/>
  </w:num>
  <w:num w:numId="27">
    <w:abstractNumId w:val="66"/>
  </w:num>
  <w:num w:numId="28">
    <w:abstractNumId w:val="31"/>
  </w:num>
  <w:num w:numId="29">
    <w:abstractNumId w:val="2"/>
  </w:num>
  <w:num w:numId="30">
    <w:abstractNumId w:val="45"/>
  </w:num>
  <w:num w:numId="31">
    <w:abstractNumId w:val="63"/>
  </w:num>
  <w:num w:numId="32">
    <w:abstractNumId w:val="50"/>
  </w:num>
  <w:num w:numId="33">
    <w:abstractNumId w:val="76"/>
  </w:num>
  <w:num w:numId="34">
    <w:abstractNumId w:val="59"/>
  </w:num>
  <w:num w:numId="35">
    <w:abstractNumId w:val="6"/>
  </w:num>
  <w:num w:numId="36">
    <w:abstractNumId w:val="55"/>
  </w:num>
  <w:num w:numId="37">
    <w:abstractNumId w:val="35"/>
  </w:num>
  <w:num w:numId="38">
    <w:abstractNumId w:val="16"/>
  </w:num>
  <w:num w:numId="39">
    <w:abstractNumId w:val="13"/>
  </w:num>
  <w:num w:numId="40">
    <w:abstractNumId w:val="39"/>
  </w:num>
  <w:num w:numId="41">
    <w:abstractNumId w:val="42"/>
  </w:num>
  <w:num w:numId="42">
    <w:abstractNumId w:val="62"/>
  </w:num>
  <w:num w:numId="43">
    <w:abstractNumId w:val="12"/>
  </w:num>
  <w:num w:numId="44">
    <w:abstractNumId w:val="57"/>
  </w:num>
  <w:num w:numId="45">
    <w:abstractNumId w:val="79"/>
  </w:num>
  <w:num w:numId="46">
    <w:abstractNumId w:val="47"/>
  </w:num>
  <w:num w:numId="47">
    <w:abstractNumId w:val="36"/>
  </w:num>
  <w:num w:numId="48">
    <w:abstractNumId w:val="4"/>
  </w:num>
  <w:num w:numId="49">
    <w:abstractNumId w:val="44"/>
  </w:num>
  <w:num w:numId="50">
    <w:abstractNumId w:val="56"/>
  </w:num>
  <w:num w:numId="51">
    <w:abstractNumId w:val="20"/>
  </w:num>
  <w:num w:numId="52">
    <w:abstractNumId w:val="22"/>
  </w:num>
  <w:num w:numId="53">
    <w:abstractNumId w:val="60"/>
  </w:num>
  <w:num w:numId="54">
    <w:abstractNumId w:val="78"/>
  </w:num>
  <w:num w:numId="55">
    <w:abstractNumId w:val="26"/>
  </w:num>
  <w:num w:numId="56">
    <w:abstractNumId w:val="11"/>
  </w:num>
  <w:num w:numId="57">
    <w:abstractNumId w:val="9"/>
  </w:num>
  <w:num w:numId="58">
    <w:abstractNumId w:val="0"/>
  </w:num>
  <w:num w:numId="59">
    <w:abstractNumId w:val="34"/>
  </w:num>
  <w:num w:numId="60">
    <w:abstractNumId w:val="7"/>
  </w:num>
  <w:num w:numId="61">
    <w:abstractNumId w:val="74"/>
  </w:num>
  <w:num w:numId="62">
    <w:abstractNumId w:val="24"/>
  </w:num>
  <w:num w:numId="63">
    <w:abstractNumId w:val="51"/>
  </w:num>
  <w:num w:numId="64">
    <w:abstractNumId w:val="23"/>
  </w:num>
  <w:num w:numId="65">
    <w:abstractNumId w:val="43"/>
  </w:num>
  <w:num w:numId="66">
    <w:abstractNumId w:val="15"/>
  </w:num>
  <w:num w:numId="67">
    <w:abstractNumId w:val="25"/>
  </w:num>
  <w:num w:numId="68">
    <w:abstractNumId w:val="69"/>
  </w:num>
  <w:num w:numId="69">
    <w:abstractNumId w:val="17"/>
  </w:num>
  <w:num w:numId="70">
    <w:abstractNumId w:val="33"/>
  </w:num>
  <w:num w:numId="71">
    <w:abstractNumId w:val="77"/>
  </w:num>
  <w:num w:numId="72">
    <w:abstractNumId w:val="58"/>
  </w:num>
  <w:num w:numId="73">
    <w:abstractNumId w:val="27"/>
  </w:num>
  <w:num w:numId="74">
    <w:abstractNumId w:val="53"/>
  </w:num>
  <w:num w:numId="75">
    <w:abstractNumId w:val="29"/>
  </w:num>
  <w:num w:numId="76">
    <w:abstractNumId w:val="65"/>
  </w:num>
  <w:num w:numId="77">
    <w:abstractNumId w:val="81"/>
  </w:num>
  <w:num w:numId="78">
    <w:abstractNumId w:val="41"/>
  </w:num>
  <w:num w:numId="79">
    <w:abstractNumId w:val="5"/>
  </w:num>
  <w:num w:numId="80">
    <w:abstractNumId w:val="38"/>
  </w:num>
  <w:num w:numId="81">
    <w:abstractNumId w:val="73"/>
  </w:num>
  <w:num w:numId="82">
    <w:abstractNumId w:val="72"/>
  </w:num>
  <w:num w:numId="83">
    <w:abstractNumId w:val="48"/>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9A9"/>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F07"/>
    <w:rsid w:val="00074A23"/>
    <w:rsid w:val="000812A7"/>
    <w:rsid w:val="00085A07"/>
    <w:rsid w:val="00086E73"/>
    <w:rsid w:val="00087A82"/>
    <w:rsid w:val="00090C7D"/>
    <w:rsid w:val="000A681E"/>
    <w:rsid w:val="000A6EBB"/>
    <w:rsid w:val="000A72B4"/>
    <w:rsid w:val="000B101F"/>
    <w:rsid w:val="000B2DCA"/>
    <w:rsid w:val="000C0C86"/>
    <w:rsid w:val="000C1C89"/>
    <w:rsid w:val="000C34EE"/>
    <w:rsid w:val="000C418B"/>
    <w:rsid w:val="000C560B"/>
    <w:rsid w:val="000C561A"/>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752"/>
    <w:rsid w:val="000F1A83"/>
    <w:rsid w:val="000F5478"/>
    <w:rsid w:val="000F5B5C"/>
    <w:rsid w:val="000F5E57"/>
    <w:rsid w:val="00100C10"/>
    <w:rsid w:val="001015B5"/>
    <w:rsid w:val="00101981"/>
    <w:rsid w:val="001026E0"/>
    <w:rsid w:val="001031F5"/>
    <w:rsid w:val="00103D34"/>
    <w:rsid w:val="00103D66"/>
    <w:rsid w:val="0010750C"/>
    <w:rsid w:val="001119F3"/>
    <w:rsid w:val="001121F1"/>
    <w:rsid w:val="00113B5B"/>
    <w:rsid w:val="001144F4"/>
    <w:rsid w:val="00116D06"/>
    <w:rsid w:val="00120740"/>
    <w:rsid w:val="001207C0"/>
    <w:rsid w:val="00122F66"/>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6E0C"/>
    <w:rsid w:val="001A37BE"/>
    <w:rsid w:val="001A50E2"/>
    <w:rsid w:val="001A54E0"/>
    <w:rsid w:val="001A72AE"/>
    <w:rsid w:val="001B03E1"/>
    <w:rsid w:val="001B046E"/>
    <w:rsid w:val="001B0856"/>
    <w:rsid w:val="001B1FC9"/>
    <w:rsid w:val="001B28FD"/>
    <w:rsid w:val="001B614E"/>
    <w:rsid w:val="001B64F8"/>
    <w:rsid w:val="001B7C0C"/>
    <w:rsid w:val="001B7DDF"/>
    <w:rsid w:val="001C0C4F"/>
    <w:rsid w:val="001C1CEA"/>
    <w:rsid w:val="001C4331"/>
    <w:rsid w:val="001C456B"/>
    <w:rsid w:val="001C5E54"/>
    <w:rsid w:val="001C6F00"/>
    <w:rsid w:val="001C7B5E"/>
    <w:rsid w:val="001D02D0"/>
    <w:rsid w:val="001D035A"/>
    <w:rsid w:val="001E0770"/>
    <w:rsid w:val="001E08BD"/>
    <w:rsid w:val="001E3899"/>
    <w:rsid w:val="001E410B"/>
    <w:rsid w:val="001E49EC"/>
    <w:rsid w:val="001E61AF"/>
    <w:rsid w:val="001E7B24"/>
    <w:rsid w:val="001E7B87"/>
    <w:rsid w:val="001F02FA"/>
    <w:rsid w:val="001F1D85"/>
    <w:rsid w:val="001F3931"/>
    <w:rsid w:val="001F3DEC"/>
    <w:rsid w:val="001F6AFF"/>
    <w:rsid w:val="001F70CB"/>
    <w:rsid w:val="00201BC7"/>
    <w:rsid w:val="002032B6"/>
    <w:rsid w:val="00203830"/>
    <w:rsid w:val="0020398E"/>
    <w:rsid w:val="0020422F"/>
    <w:rsid w:val="00206197"/>
    <w:rsid w:val="00206ADE"/>
    <w:rsid w:val="00210E77"/>
    <w:rsid w:val="002143AA"/>
    <w:rsid w:val="00221A5C"/>
    <w:rsid w:val="00222361"/>
    <w:rsid w:val="00222897"/>
    <w:rsid w:val="00224C72"/>
    <w:rsid w:val="0022528E"/>
    <w:rsid w:val="00225364"/>
    <w:rsid w:val="0022567C"/>
    <w:rsid w:val="002325DE"/>
    <w:rsid w:val="00233F40"/>
    <w:rsid w:val="002344EC"/>
    <w:rsid w:val="00236CEB"/>
    <w:rsid w:val="00242054"/>
    <w:rsid w:val="00242659"/>
    <w:rsid w:val="00243A56"/>
    <w:rsid w:val="00243E47"/>
    <w:rsid w:val="0024644C"/>
    <w:rsid w:val="00247086"/>
    <w:rsid w:val="002510AE"/>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730B"/>
    <w:rsid w:val="0029761D"/>
    <w:rsid w:val="002A2232"/>
    <w:rsid w:val="002A2BEF"/>
    <w:rsid w:val="002A6F3E"/>
    <w:rsid w:val="002A798D"/>
    <w:rsid w:val="002B17A2"/>
    <w:rsid w:val="002B2088"/>
    <w:rsid w:val="002B54F8"/>
    <w:rsid w:val="002C0932"/>
    <w:rsid w:val="002C3E11"/>
    <w:rsid w:val="002C55BD"/>
    <w:rsid w:val="002C6F13"/>
    <w:rsid w:val="002D2F3E"/>
    <w:rsid w:val="002E06FF"/>
    <w:rsid w:val="002E1294"/>
    <w:rsid w:val="002E20FA"/>
    <w:rsid w:val="002E39CD"/>
    <w:rsid w:val="002E668A"/>
    <w:rsid w:val="002E6F47"/>
    <w:rsid w:val="002F2A79"/>
    <w:rsid w:val="00307D95"/>
    <w:rsid w:val="003103DC"/>
    <w:rsid w:val="00313061"/>
    <w:rsid w:val="0031364F"/>
    <w:rsid w:val="00313BAD"/>
    <w:rsid w:val="003144B2"/>
    <w:rsid w:val="0032055C"/>
    <w:rsid w:val="00325447"/>
    <w:rsid w:val="00330189"/>
    <w:rsid w:val="00331888"/>
    <w:rsid w:val="00335191"/>
    <w:rsid w:val="0033755D"/>
    <w:rsid w:val="0034260A"/>
    <w:rsid w:val="003428D4"/>
    <w:rsid w:val="00344159"/>
    <w:rsid w:val="0034501B"/>
    <w:rsid w:val="0034733E"/>
    <w:rsid w:val="00350838"/>
    <w:rsid w:val="0035166C"/>
    <w:rsid w:val="00351745"/>
    <w:rsid w:val="00352EB2"/>
    <w:rsid w:val="00356719"/>
    <w:rsid w:val="0035674E"/>
    <w:rsid w:val="00357D01"/>
    <w:rsid w:val="003608CA"/>
    <w:rsid w:val="00360ECF"/>
    <w:rsid w:val="003650C9"/>
    <w:rsid w:val="00365D8E"/>
    <w:rsid w:val="003668B0"/>
    <w:rsid w:val="0036731A"/>
    <w:rsid w:val="00367775"/>
    <w:rsid w:val="003714A1"/>
    <w:rsid w:val="003742EA"/>
    <w:rsid w:val="00375D11"/>
    <w:rsid w:val="00377A57"/>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7BB"/>
    <w:rsid w:val="003C6F4C"/>
    <w:rsid w:val="003D1FEF"/>
    <w:rsid w:val="003D247A"/>
    <w:rsid w:val="003D5CCE"/>
    <w:rsid w:val="003D6B5A"/>
    <w:rsid w:val="003E18DB"/>
    <w:rsid w:val="003E1EF3"/>
    <w:rsid w:val="003F09F0"/>
    <w:rsid w:val="003F1065"/>
    <w:rsid w:val="003F3C38"/>
    <w:rsid w:val="003F3D0C"/>
    <w:rsid w:val="003F5552"/>
    <w:rsid w:val="00400CBD"/>
    <w:rsid w:val="0040206A"/>
    <w:rsid w:val="00402D3E"/>
    <w:rsid w:val="004033A7"/>
    <w:rsid w:val="00404E7D"/>
    <w:rsid w:val="00405823"/>
    <w:rsid w:val="00406AB9"/>
    <w:rsid w:val="00406C06"/>
    <w:rsid w:val="00410332"/>
    <w:rsid w:val="004105CF"/>
    <w:rsid w:val="004107F2"/>
    <w:rsid w:val="00410B11"/>
    <w:rsid w:val="004110A5"/>
    <w:rsid w:val="00416CB8"/>
    <w:rsid w:val="00416E8C"/>
    <w:rsid w:val="00424BB4"/>
    <w:rsid w:val="00425081"/>
    <w:rsid w:val="00425654"/>
    <w:rsid w:val="0043279F"/>
    <w:rsid w:val="00435D6D"/>
    <w:rsid w:val="00443FAE"/>
    <w:rsid w:val="00446CA5"/>
    <w:rsid w:val="00452FF4"/>
    <w:rsid w:val="004538EA"/>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4468"/>
    <w:rsid w:val="00476AC9"/>
    <w:rsid w:val="00477369"/>
    <w:rsid w:val="0048590D"/>
    <w:rsid w:val="00486515"/>
    <w:rsid w:val="00487987"/>
    <w:rsid w:val="004915B9"/>
    <w:rsid w:val="00491931"/>
    <w:rsid w:val="00492AFF"/>
    <w:rsid w:val="00493227"/>
    <w:rsid w:val="00493755"/>
    <w:rsid w:val="00493982"/>
    <w:rsid w:val="00495638"/>
    <w:rsid w:val="00497827"/>
    <w:rsid w:val="004A2436"/>
    <w:rsid w:val="004A692A"/>
    <w:rsid w:val="004B10A5"/>
    <w:rsid w:val="004B115D"/>
    <w:rsid w:val="004B21F1"/>
    <w:rsid w:val="004B260B"/>
    <w:rsid w:val="004B3599"/>
    <w:rsid w:val="004B3708"/>
    <w:rsid w:val="004B3F44"/>
    <w:rsid w:val="004B51CD"/>
    <w:rsid w:val="004B5DB1"/>
    <w:rsid w:val="004B6D3E"/>
    <w:rsid w:val="004B7D83"/>
    <w:rsid w:val="004B7EF9"/>
    <w:rsid w:val="004C01DB"/>
    <w:rsid w:val="004C20E8"/>
    <w:rsid w:val="004C5DFA"/>
    <w:rsid w:val="004D1074"/>
    <w:rsid w:val="004D1AC3"/>
    <w:rsid w:val="004E223B"/>
    <w:rsid w:val="004E7F1E"/>
    <w:rsid w:val="004F563C"/>
    <w:rsid w:val="00502D8D"/>
    <w:rsid w:val="005039A1"/>
    <w:rsid w:val="00503BD2"/>
    <w:rsid w:val="00506553"/>
    <w:rsid w:val="00511968"/>
    <w:rsid w:val="005173B8"/>
    <w:rsid w:val="005210B6"/>
    <w:rsid w:val="00523DEB"/>
    <w:rsid w:val="00525CBF"/>
    <w:rsid w:val="00535092"/>
    <w:rsid w:val="00535B26"/>
    <w:rsid w:val="00537C13"/>
    <w:rsid w:val="00540BF3"/>
    <w:rsid w:val="00542A53"/>
    <w:rsid w:val="005454CE"/>
    <w:rsid w:val="00545EAE"/>
    <w:rsid w:val="00547235"/>
    <w:rsid w:val="00551A59"/>
    <w:rsid w:val="0055397E"/>
    <w:rsid w:val="00555116"/>
    <w:rsid w:val="005639CA"/>
    <w:rsid w:val="00564AC3"/>
    <w:rsid w:val="00574E80"/>
    <w:rsid w:val="005817C3"/>
    <w:rsid w:val="005819BE"/>
    <w:rsid w:val="005832FC"/>
    <w:rsid w:val="00583645"/>
    <w:rsid w:val="00584736"/>
    <w:rsid w:val="00585465"/>
    <w:rsid w:val="00586611"/>
    <w:rsid w:val="00597B49"/>
    <w:rsid w:val="005A22FD"/>
    <w:rsid w:val="005A2963"/>
    <w:rsid w:val="005A395C"/>
    <w:rsid w:val="005A41A5"/>
    <w:rsid w:val="005A4C81"/>
    <w:rsid w:val="005A4EF9"/>
    <w:rsid w:val="005B16D9"/>
    <w:rsid w:val="005B5880"/>
    <w:rsid w:val="005B6AE3"/>
    <w:rsid w:val="005B7D56"/>
    <w:rsid w:val="005C005A"/>
    <w:rsid w:val="005C15E6"/>
    <w:rsid w:val="005C5ED6"/>
    <w:rsid w:val="005D5A73"/>
    <w:rsid w:val="005D7B41"/>
    <w:rsid w:val="005E2225"/>
    <w:rsid w:val="005E3598"/>
    <w:rsid w:val="005E35C9"/>
    <w:rsid w:val="005E3E61"/>
    <w:rsid w:val="005E4297"/>
    <w:rsid w:val="005E61E0"/>
    <w:rsid w:val="005E65AE"/>
    <w:rsid w:val="005F0253"/>
    <w:rsid w:val="005F09B6"/>
    <w:rsid w:val="005F0CBF"/>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36592"/>
    <w:rsid w:val="00640D36"/>
    <w:rsid w:val="006423D5"/>
    <w:rsid w:val="006427BB"/>
    <w:rsid w:val="00646DA7"/>
    <w:rsid w:val="00646EC7"/>
    <w:rsid w:val="006476FC"/>
    <w:rsid w:val="00647FC8"/>
    <w:rsid w:val="00651536"/>
    <w:rsid w:val="006528C5"/>
    <w:rsid w:val="00655A03"/>
    <w:rsid w:val="00655ED4"/>
    <w:rsid w:val="0065730C"/>
    <w:rsid w:val="006608F7"/>
    <w:rsid w:val="00663003"/>
    <w:rsid w:val="00665014"/>
    <w:rsid w:val="006657F5"/>
    <w:rsid w:val="0067109B"/>
    <w:rsid w:val="00671BFD"/>
    <w:rsid w:val="00672C71"/>
    <w:rsid w:val="0067322D"/>
    <w:rsid w:val="0067533C"/>
    <w:rsid w:val="00681F3F"/>
    <w:rsid w:val="00683FAC"/>
    <w:rsid w:val="00686C5D"/>
    <w:rsid w:val="006924C5"/>
    <w:rsid w:val="006964F7"/>
    <w:rsid w:val="00697225"/>
    <w:rsid w:val="006A24F6"/>
    <w:rsid w:val="006A43B9"/>
    <w:rsid w:val="006A601C"/>
    <w:rsid w:val="006A6DE7"/>
    <w:rsid w:val="006A6F05"/>
    <w:rsid w:val="006A75FF"/>
    <w:rsid w:val="006A7603"/>
    <w:rsid w:val="006B1F50"/>
    <w:rsid w:val="006B350E"/>
    <w:rsid w:val="006B3830"/>
    <w:rsid w:val="006B4BBF"/>
    <w:rsid w:val="006B54CD"/>
    <w:rsid w:val="006B6B75"/>
    <w:rsid w:val="006C1AD6"/>
    <w:rsid w:val="006C2FD9"/>
    <w:rsid w:val="006C348A"/>
    <w:rsid w:val="006C7FC2"/>
    <w:rsid w:val="006D3117"/>
    <w:rsid w:val="006D5A70"/>
    <w:rsid w:val="006D62DA"/>
    <w:rsid w:val="006D703D"/>
    <w:rsid w:val="006D730E"/>
    <w:rsid w:val="006E2353"/>
    <w:rsid w:val="006E7739"/>
    <w:rsid w:val="006F3959"/>
    <w:rsid w:val="006F72F8"/>
    <w:rsid w:val="00700E74"/>
    <w:rsid w:val="00702AED"/>
    <w:rsid w:val="00706757"/>
    <w:rsid w:val="007067C7"/>
    <w:rsid w:val="007171D3"/>
    <w:rsid w:val="00717A27"/>
    <w:rsid w:val="00722DBD"/>
    <w:rsid w:val="00723381"/>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4B07"/>
    <w:rsid w:val="0076559F"/>
    <w:rsid w:val="0076791B"/>
    <w:rsid w:val="00770545"/>
    <w:rsid w:val="00770D82"/>
    <w:rsid w:val="00771DB9"/>
    <w:rsid w:val="007765DA"/>
    <w:rsid w:val="00777848"/>
    <w:rsid w:val="00780612"/>
    <w:rsid w:val="00782744"/>
    <w:rsid w:val="00782D46"/>
    <w:rsid w:val="00783D51"/>
    <w:rsid w:val="0079143F"/>
    <w:rsid w:val="00792964"/>
    <w:rsid w:val="00793A06"/>
    <w:rsid w:val="00793A30"/>
    <w:rsid w:val="00794C66"/>
    <w:rsid w:val="00794CAA"/>
    <w:rsid w:val="00794EDB"/>
    <w:rsid w:val="007A2814"/>
    <w:rsid w:val="007A37A7"/>
    <w:rsid w:val="007B1D75"/>
    <w:rsid w:val="007B61B8"/>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0CA9"/>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5AA"/>
    <w:rsid w:val="00865804"/>
    <w:rsid w:val="00865CBA"/>
    <w:rsid w:val="00881435"/>
    <w:rsid w:val="0088381C"/>
    <w:rsid w:val="00883962"/>
    <w:rsid w:val="00885E40"/>
    <w:rsid w:val="00885F09"/>
    <w:rsid w:val="0088637F"/>
    <w:rsid w:val="008933FA"/>
    <w:rsid w:val="00894262"/>
    <w:rsid w:val="008945C8"/>
    <w:rsid w:val="0089770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402"/>
    <w:rsid w:val="008D08FB"/>
    <w:rsid w:val="008D7A95"/>
    <w:rsid w:val="008E0C86"/>
    <w:rsid w:val="008E1E0C"/>
    <w:rsid w:val="008E3F84"/>
    <w:rsid w:val="008E56A4"/>
    <w:rsid w:val="008E6AD1"/>
    <w:rsid w:val="008E6E83"/>
    <w:rsid w:val="008F17FD"/>
    <w:rsid w:val="008F3085"/>
    <w:rsid w:val="008F38F7"/>
    <w:rsid w:val="008F3A81"/>
    <w:rsid w:val="008F3E23"/>
    <w:rsid w:val="0090102D"/>
    <w:rsid w:val="0090152B"/>
    <w:rsid w:val="00901AC3"/>
    <w:rsid w:val="00903EAA"/>
    <w:rsid w:val="00906324"/>
    <w:rsid w:val="00906B8E"/>
    <w:rsid w:val="00907A39"/>
    <w:rsid w:val="009130A0"/>
    <w:rsid w:val="009213FC"/>
    <w:rsid w:val="00922243"/>
    <w:rsid w:val="00922D6B"/>
    <w:rsid w:val="00923E67"/>
    <w:rsid w:val="0092418D"/>
    <w:rsid w:val="00924842"/>
    <w:rsid w:val="0092643C"/>
    <w:rsid w:val="009270EA"/>
    <w:rsid w:val="00931119"/>
    <w:rsid w:val="0093142A"/>
    <w:rsid w:val="00934F45"/>
    <w:rsid w:val="00935434"/>
    <w:rsid w:val="00940CFD"/>
    <w:rsid w:val="0095324A"/>
    <w:rsid w:val="00953A43"/>
    <w:rsid w:val="0096078D"/>
    <w:rsid w:val="00961972"/>
    <w:rsid w:val="0096324F"/>
    <w:rsid w:val="009649CE"/>
    <w:rsid w:val="00986AC8"/>
    <w:rsid w:val="009879C4"/>
    <w:rsid w:val="00990261"/>
    <w:rsid w:val="00990D81"/>
    <w:rsid w:val="0099218C"/>
    <w:rsid w:val="009930BB"/>
    <w:rsid w:val="00993974"/>
    <w:rsid w:val="0099470C"/>
    <w:rsid w:val="009A13B3"/>
    <w:rsid w:val="009A21FB"/>
    <w:rsid w:val="009A4121"/>
    <w:rsid w:val="009A6011"/>
    <w:rsid w:val="009B08DD"/>
    <w:rsid w:val="009C3417"/>
    <w:rsid w:val="009C4A6D"/>
    <w:rsid w:val="009D1D53"/>
    <w:rsid w:val="009D31C1"/>
    <w:rsid w:val="009D3249"/>
    <w:rsid w:val="009D4CF5"/>
    <w:rsid w:val="009D4DBA"/>
    <w:rsid w:val="009E1096"/>
    <w:rsid w:val="009E2C23"/>
    <w:rsid w:val="009E3AF6"/>
    <w:rsid w:val="009E49FC"/>
    <w:rsid w:val="009E55FD"/>
    <w:rsid w:val="009E59A7"/>
    <w:rsid w:val="009F4593"/>
    <w:rsid w:val="009F58A6"/>
    <w:rsid w:val="009F5C46"/>
    <w:rsid w:val="009F7DA4"/>
    <w:rsid w:val="00A00AC5"/>
    <w:rsid w:val="00A033E5"/>
    <w:rsid w:val="00A03A48"/>
    <w:rsid w:val="00A06BAF"/>
    <w:rsid w:val="00A0744B"/>
    <w:rsid w:val="00A139BE"/>
    <w:rsid w:val="00A14281"/>
    <w:rsid w:val="00A147B2"/>
    <w:rsid w:val="00A20CDA"/>
    <w:rsid w:val="00A2464D"/>
    <w:rsid w:val="00A253E5"/>
    <w:rsid w:val="00A312AB"/>
    <w:rsid w:val="00A3438F"/>
    <w:rsid w:val="00A36A72"/>
    <w:rsid w:val="00A50C79"/>
    <w:rsid w:val="00A52821"/>
    <w:rsid w:val="00A5580F"/>
    <w:rsid w:val="00A568D6"/>
    <w:rsid w:val="00A57048"/>
    <w:rsid w:val="00A603A7"/>
    <w:rsid w:val="00A65C29"/>
    <w:rsid w:val="00A6630D"/>
    <w:rsid w:val="00A66783"/>
    <w:rsid w:val="00A668B3"/>
    <w:rsid w:val="00A704A0"/>
    <w:rsid w:val="00A71ED2"/>
    <w:rsid w:val="00A74A76"/>
    <w:rsid w:val="00A821F4"/>
    <w:rsid w:val="00A8322C"/>
    <w:rsid w:val="00A8505C"/>
    <w:rsid w:val="00A851F6"/>
    <w:rsid w:val="00A86065"/>
    <w:rsid w:val="00A9778D"/>
    <w:rsid w:val="00AB3312"/>
    <w:rsid w:val="00AB3A02"/>
    <w:rsid w:val="00AB3FEE"/>
    <w:rsid w:val="00AB58E4"/>
    <w:rsid w:val="00AB74AC"/>
    <w:rsid w:val="00AB7B14"/>
    <w:rsid w:val="00AC1FDC"/>
    <w:rsid w:val="00AC3B63"/>
    <w:rsid w:val="00AD03F8"/>
    <w:rsid w:val="00AD05F6"/>
    <w:rsid w:val="00AD0841"/>
    <w:rsid w:val="00AD22C4"/>
    <w:rsid w:val="00AD265F"/>
    <w:rsid w:val="00AD2715"/>
    <w:rsid w:val="00AD4403"/>
    <w:rsid w:val="00AE0B75"/>
    <w:rsid w:val="00AE2447"/>
    <w:rsid w:val="00AE416E"/>
    <w:rsid w:val="00AE665A"/>
    <w:rsid w:val="00AE75CF"/>
    <w:rsid w:val="00AF07D3"/>
    <w:rsid w:val="00AF1735"/>
    <w:rsid w:val="00AF3CAC"/>
    <w:rsid w:val="00AF6581"/>
    <w:rsid w:val="00AF6BC3"/>
    <w:rsid w:val="00AF7F20"/>
    <w:rsid w:val="00B02119"/>
    <w:rsid w:val="00B02925"/>
    <w:rsid w:val="00B051D0"/>
    <w:rsid w:val="00B072C5"/>
    <w:rsid w:val="00B10B21"/>
    <w:rsid w:val="00B139BD"/>
    <w:rsid w:val="00B13CDC"/>
    <w:rsid w:val="00B2026A"/>
    <w:rsid w:val="00B2068A"/>
    <w:rsid w:val="00B20882"/>
    <w:rsid w:val="00B20B6D"/>
    <w:rsid w:val="00B20F2F"/>
    <w:rsid w:val="00B222AD"/>
    <w:rsid w:val="00B23BFD"/>
    <w:rsid w:val="00B24EE0"/>
    <w:rsid w:val="00B25860"/>
    <w:rsid w:val="00B264DB"/>
    <w:rsid w:val="00B2778F"/>
    <w:rsid w:val="00B356EE"/>
    <w:rsid w:val="00B3694C"/>
    <w:rsid w:val="00B36C9C"/>
    <w:rsid w:val="00B400CE"/>
    <w:rsid w:val="00B41757"/>
    <w:rsid w:val="00B42448"/>
    <w:rsid w:val="00B43344"/>
    <w:rsid w:val="00B43AAC"/>
    <w:rsid w:val="00B4728E"/>
    <w:rsid w:val="00B47419"/>
    <w:rsid w:val="00B50D64"/>
    <w:rsid w:val="00B55857"/>
    <w:rsid w:val="00B576CC"/>
    <w:rsid w:val="00B628A1"/>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1D5E"/>
    <w:rsid w:val="00B95709"/>
    <w:rsid w:val="00B961B5"/>
    <w:rsid w:val="00BA5EAC"/>
    <w:rsid w:val="00BB024B"/>
    <w:rsid w:val="00BB31C0"/>
    <w:rsid w:val="00BB65DE"/>
    <w:rsid w:val="00BC073B"/>
    <w:rsid w:val="00BC3A58"/>
    <w:rsid w:val="00BD0FF5"/>
    <w:rsid w:val="00BD2C32"/>
    <w:rsid w:val="00BD6EEE"/>
    <w:rsid w:val="00BE01D3"/>
    <w:rsid w:val="00BE1921"/>
    <w:rsid w:val="00BE1FE7"/>
    <w:rsid w:val="00BE54E0"/>
    <w:rsid w:val="00BF1922"/>
    <w:rsid w:val="00BF5187"/>
    <w:rsid w:val="00BF72FE"/>
    <w:rsid w:val="00BF78ED"/>
    <w:rsid w:val="00C00BD5"/>
    <w:rsid w:val="00C00CFF"/>
    <w:rsid w:val="00C02D2A"/>
    <w:rsid w:val="00C04120"/>
    <w:rsid w:val="00C06B0F"/>
    <w:rsid w:val="00C072CF"/>
    <w:rsid w:val="00C1235E"/>
    <w:rsid w:val="00C16CD4"/>
    <w:rsid w:val="00C16CF1"/>
    <w:rsid w:val="00C23006"/>
    <w:rsid w:val="00C248F7"/>
    <w:rsid w:val="00C260BD"/>
    <w:rsid w:val="00C304B6"/>
    <w:rsid w:val="00C32964"/>
    <w:rsid w:val="00C34324"/>
    <w:rsid w:val="00C3592A"/>
    <w:rsid w:val="00C406DA"/>
    <w:rsid w:val="00C41488"/>
    <w:rsid w:val="00C436FE"/>
    <w:rsid w:val="00C446C8"/>
    <w:rsid w:val="00C458F9"/>
    <w:rsid w:val="00C52DCE"/>
    <w:rsid w:val="00C53131"/>
    <w:rsid w:val="00C602EA"/>
    <w:rsid w:val="00C60AB0"/>
    <w:rsid w:val="00C6652B"/>
    <w:rsid w:val="00C701D9"/>
    <w:rsid w:val="00C71B45"/>
    <w:rsid w:val="00C739C3"/>
    <w:rsid w:val="00C76747"/>
    <w:rsid w:val="00C77578"/>
    <w:rsid w:val="00C77ABC"/>
    <w:rsid w:val="00C823B2"/>
    <w:rsid w:val="00C878BF"/>
    <w:rsid w:val="00C92A89"/>
    <w:rsid w:val="00C93C30"/>
    <w:rsid w:val="00CA1782"/>
    <w:rsid w:val="00CA221F"/>
    <w:rsid w:val="00CA70AF"/>
    <w:rsid w:val="00CB3D04"/>
    <w:rsid w:val="00CC5537"/>
    <w:rsid w:val="00CC553E"/>
    <w:rsid w:val="00CC7202"/>
    <w:rsid w:val="00CD7720"/>
    <w:rsid w:val="00CE5F8A"/>
    <w:rsid w:val="00CE6BC9"/>
    <w:rsid w:val="00CF02CD"/>
    <w:rsid w:val="00CF13F3"/>
    <w:rsid w:val="00CF6A77"/>
    <w:rsid w:val="00CF7B75"/>
    <w:rsid w:val="00D0028D"/>
    <w:rsid w:val="00D02218"/>
    <w:rsid w:val="00D02557"/>
    <w:rsid w:val="00D03B81"/>
    <w:rsid w:val="00D10E97"/>
    <w:rsid w:val="00D1133C"/>
    <w:rsid w:val="00D11C3B"/>
    <w:rsid w:val="00D152B0"/>
    <w:rsid w:val="00D15AE8"/>
    <w:rsid w:val="00D22999"/>
    <w:rsid w:val="00D26989"/>
    <w:rsid w:val="00D33189"/>
    <w:rsid w:val="00D3335F"/>
    <w:rsid w:val="00D37576"/>
    <w:rsid w:val="00D377F5"/>
    <w:rsid w:val="00D5045C"/>
    <w:rsid w:val="00D54B7C"/>
    <w:rsid w:val="00D70CA4"/>
    <w:rsid w:val="00D73182"/>
    <w:rsid w:val="00D7631D"/>
    <w:rsid w:val="00D82CB7"/>
    <w:rsid w:val="00D83239"/>
    <w:rsid w:val="00D857B9"/>
    <w:rsid w:val="00D90902"/>
    <w:rsid w:val="00D91043"/>
    <w:rsid w:val="00D94A35"/>
    <w:rsid w:val="00DA4B7F"/>
    <w:rsid w:val="00DA6216"/>
    <w:rsid w:val="00DA6FEB"/>
    <w:rsid w:val="00DB5FCE"/>
    <w:rsid w:val="00DB694D"/>
    <w:rsid w:val="00DB765F"/>
    <w:rsid w:val="00DB7EF2"/>
    <w:rsid w:val="00DC01B2"/>
    <w:rsid w:val="00DC0FDF"/>
    <w:rsid w:val="00DC25A6"/>
    <w:rsid w:val="00DD4E22"/>
    <w:rsid w:val="00DD707C"/>
    <w:rsid w:val="00DE0742"/>
    <w:rsid w:val="00DE134F"/>
    <w:rsid w:val="00DE1661"/>
    <w:rsid w:val="00DE2A02"/>
    <w:rsid w:val="00DE2EBB"/>
    <w:rsid w:val="00DE3D5A"/>
    <w:rsid w:val="00DE40F3"/>
    <w:rsid w:val="00DE42E0"/>
    <w:rsid w:val="00DE49D5"/>
    <w:rsid w:val="00DE7621"/>
    <w:rsid w:val="00DE7778"/>
    <w:rsid w:val="00DF2373"/>
    <w:rsid w:val="00DF5AA8"/>
    <w:rsid w:val="00DF6133"/>
    <w:rsid w:val="00DF6A45"/>
    <w:rsid w:val="00E00E2F"/>
    <w:rsid w:val="00E03372"/>
    <w:rsid w:val="00E03B01"/>
    <w:rsid w:val="00E03CCC"/>
    <w:rsid w:val="00E06370"/>
    <w:rsid w:val="00E07EA4"/>
    <w:rsid w:val="00E10C38"/>
    <w:rsid w:val="00E16E08"/>
    <w:rsid w:val="00E20520"/>
    <w:rsid w:val="00E221F8"/>
    <w:rsid w:val="00E227CA"/>
    <w:rsid w:val="00E24A87"/>
    <w:rsid w:val="00E24C22"/>
    <w:rsid w:val="00E27797"/>
    <w:rsid w:val="00E31078"/>
    <w:rsid w:val="00E31AF8"/>
    <w:rsid w:val="00E325B9"/>
    <w:rsid w:val="00E33785"/>
    <w:rsid w:val="00E3428D"/>
    <w:rsid w:val="00E356F6"/>
    <w:rsid w:val="00E52FAA"/>
    <w:rsid w:val="00E565B6"/>
    <w:rsid w:val="00E60B90"/>
    <w:rsid w:val="00E60F69"/>
    <w:rsid w:val="00E60FA2"/>
    <w:rsid w:val="00E63C79"/>
    <w:rsid w:val="00E659CB"/>
    <w:rsid w:val="00E7187C"/>
    <w:rsid w:val="00E72370"/>
    <w:rsid w:val="00E756D1"/>
    <w:rsid w:val="00E83392"/>
    <w:rsid w:val="00E83C33"/>
    <w:rsid w:val="00E854BF"/>
    <w:rsid w:val="00E859E6"/>
    <w:rsid w:val="00E93887"/>
    <w:rsid w:val="00E93AA6"/>
    <w:rsid w:val="00E943E7"/>
    <w:rsid w:val="00EA31CC"/>
    <w:rsid w:val="00EA4576"/>
    <w:rsid w:val="00EA72A8"/>
    <w:rsid w:val="00EA7F81"/>
    <w:rsid w:val="00EB1DA2"/>
    <w:rsid w:val="00EB53B6"/>
    <w:rsid w:val="00EC0A6A"/>
    <w:rsid w:val="00EC103E"/>
    <w:rsid w:val="00EC3068"/>
    <w:rsid w:val="00EC332A"/>
    <w:rsid w:val="00EC3782"/>
    <w:rsid w:val="00EC4C05"/>
    <w:rsid w:val="00EC5D02"/>
    <w:rsid w:val="00EC7412"/>
    <w:rsid w:val="00ED1019"/>
    <w:rsid w:val="00ED12F1"/>
    <w:rsid w:val="00ED2600"/>
    <w:rsid w:val="00ED26D5"/>
    <w:rsid w:val="00ED2EEC"/>
    <w:rsid w:val="00ED3983"/>
    <w:rsid w:val="00ED4F64"/>
    <w:rsid w:val="00ED6DBD"/>
    <w:rsid w:val="00ED725A"/>
    <w:rsid w:val="00ED75CE"/>
    <w:rsid w:val="00ED7C72"/>
    <w:rsid w:val="00EE0D7D"/>
    <w:rsid w:val="00EE12AB"/>
    <w:rsid w:val="00EE15BD"/>
    <w:rsid w:val="00EE4903"/>
    <w:rsid w:val="00EF1293"/>
    <w:rsid w:val="00EF28EC"/>
    <w:rsid w:val="00EF3067"/>
    <w:rsid w:val="00F0020D"/>
    <w:rsid w:val="00F00365"/>
    <w:rsid w:val="00F00AA2"/>
    <w:rsid w:val="00F01E33"/>
    <w:rsid w:val="00F04143"/>
    <w:rsid w:val="00F04F89"/>
    <w:rsid w:val="00F06BB7"/>
    <w:rsid w:val="00F131BD"/>
    <w:rsid w:val="00F17494"/>
    <w:rsid w:val="00F20AFD"/>
    <w:rsid w:val="00F20FA4"/>
    <w:rsid w:val="00F24ED3"/>
    <w:rsid w:val="00F25A16"/>
    <w:rsid w:val="00F265E5"/>
    <w:rsid w:val="00F26DA2"/>
    <w:rsid w:val="00F27B48"/>
    <w:rsid w:val="00F3046F"/>
    <w:rsid w:val="00F30D2E"/>
    <w:rsid w:val="00F31F0E"/>
    <w:rsid w:val="00F35139"/>
    <w:rsid w:val="00F36195"/>
    <w:rsid w:val="00F408DB"/>
    <w:rsid w:val="00F4337E"/>
    <w:rsid w:val="00F47045"/>
    <w:rsid w:val="00F47637"/>
    <w:rsid w:val="00F503CB"/>
    <w:rsid w:val="00F51A11"/>
    <w:rsid w:val="00F54BA5"/>
    <w:rsid w:val="00F60C1C"/>
    <w:rsid w:val="00F62A87"/>
    <w:rsid w:val="00F6531B"/>
    <w:rsid w:val="00F66339"/>
    <w:rsid w:val="00F66AB2"/>
    <w:rsid w:val="00F74EEB"/>
    <w:rsid w:val="00F761FA"/>
    <w:rsid w:val="00F8064C"/>
    <w:rsid w:val="00F82941"/>
    <w:rsid w:val="00F82C1D"/>
    <w:rsid w:val="00F86502"/>
    <w:rsid w:val="00F86D49"/>
    <w:rsid w:val="00F92046"/>
    <w:rsid w:val="00F92711"/>
    <w:rsid w:val="00F97643"/>
    <w:rsid w:val="00FA5517"/>
    <w:rsid w:val="00FA6CA5"/>
    <w:rsid w:val="00FA793A"/>
    <w:rsid w:val="00FB2499"/>
    <w:rsid w:val="00FB6566"/>
    <w:rsid w:val="00FC0C76"/>
    <w:rsid w:val="00FC0F3B"/>
    <w:rsid w:val="00FC25E7"/>
    <w:rsid w:val="00FC4D96"/>
    <w:rsid w:val="00FC6B14"/>
    <w:rsid w:val="00FC7BDA"/>
    <w:rsid w:val="00FD527E"/>
    <w:rsid w:val="00FE1133"/>
    <w:rsid w:val="00FE1152"/>
    <w:rsid w:val="00FE4C69"/>
    <w:rsid w:val="00FE687E"/>
    <w:rsid w:val="00FF0175"/>
    <w:rsid w:val="00FF018B"/>
    <w:rsid w:val="00FF1B23"/>
    <w:rsid w:val="00FF39CD"/>
    <w:rsid w:val="00FF4051"/>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AC1FDC"/>
    <w:pPr>
      <w:spacing w:before="156" w:after="156" w:line="200" w:lineRule="exact"/>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25"/>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footer" Target="footer6.xml"/><Relationship Id="rId16" Type="http://schemas.openxmlformats.org/officeDocument/2006/relationships/image" Target="media/image7.jp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footer" Target="footer4.xml"/><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jp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4.png"/><Relationship Id="rId83"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jpg"/><Relationship Id="rId78" Type="http://schemas.openxmlformats.org/officeDocument/2006/relationships/image" Target="media/image67.png"/><Relationship Id="rId81" Type="http://schemas.openxmlformats.org/officeDocument/2006/relationships/image" Target="media/image70.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61" Type="http://schemas.openxmlformats.org/officeDocument/2006/relationships/image" Target="media/image52.png"/><Relationship Id="rId82" Type="http://schemas.openxmlformats.org/officeDocument/2006/relationships/image" Target="media/image7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DB2749C2-B850-4A66-AB26-D453ECB8C4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18033</TotalTime>
  <Pages>74</Pages>
  <Words>7398</Words>
  <Characters>42169</Characters>
  <Application>Microsoft Office Word</Application>
  <DocSecurity>0</DocSecurity>
  <Lines>351</Lines>
  <Paragraphs>98</Paragraphs>
  <ScaleCrop>false</ScaleCrop>
  <Company/>
  <LinksUpToDate>false</LinksUpToDate>
  <CharactersWithSpaces>49469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317</cp:revision>
  <cp:lastPrinted>2022-11-08T02:46:00Z</cp:lastPrinted>
  <dcterms:created xsi:type="dcterms:W3CDTF">2022-06-13T06:21:00Z</dcterms:created>
  <dcterms:modified xsi:type="dcterms:W3CDTF">2023-04-23T05:54:00Z</dcterms:modified>
  <cp:version>1.0</cp:version>
</cp:coreProperties>
</file>