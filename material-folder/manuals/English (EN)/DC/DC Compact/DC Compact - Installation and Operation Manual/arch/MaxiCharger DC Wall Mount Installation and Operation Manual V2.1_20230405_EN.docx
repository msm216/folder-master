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3D5470" w14:textId="276C7F74" w:rsidR="00F92046" w:rsidRPr="00DE1661" w:rsidRDefault="00F92046" w:rsidP="006C7FC2">
      <w:pPr>
        <w:spacing w:line="480" w:lineRule="auto"/>
        <w:jc w:val="center"/>
        <w:rPr>
          <w:lang w:eastAsia="en-US"/>
        </w:rPr>
      </w:pPr>
      <w:bookmarkStart w:id="0" w:name="_Ref366140957"/>
      <w:bookmarkStart w:id="1" w:name="OLE_LINK20"/>
      <w:bookmarkStart w:id="2" w:name="OLE_LINK19"/>
      <w:r w:rsidRPr="00DE1661">
        <w:rPr>
          <w:noProof/>
        </w:rPr>
        <w:drawing>
          <wp:anchor distT="0" distB="0" distL="114300" distR="114300" simplePos="0" relativeHeight="252849152" behindDoc="0" locked="0" layoutInCell="1" allowOverlap="1" wp14:anchorId="197A648D" wp14:editId="4DCEB2C1">
            <wp:simplePos x="0" y="0"/>
            <wp:positionH relativeFrom="margin">
              <wp:posOffset>3282315</wp:posOffset>
            </wp:positionH>
            <wp:positionV relativeFrom="paragraph">
              <wp:posOffset>86360</wp:posOffset>
            </wp:positionV>
            <wp:extent cx="1244600" cy="238700"/>
            <wp:effectExtent l="0" t="0" r="0" b="9525"/>
            <wp:wrapNone/>
            <wp:docPr id="499" name="图片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44600" cy="238700"/>
                    </a:xfrm>
                    <a:prstGeom prst="rect">
                      <a:avLst/>
                    </a:prstGeom>
                  </pic:spPr>
                </pic:pic>
              </a:graphicData>
            </a:graphic>
            <wp14:sizeRelH relativeFrom="margin">
              <wp14:pctWidth>0</wp14:pctWidth>
            </wp14:sizeRelH>
            <wp14:sizeRelV relativeFrom="margin">
              <wp14:pctHeight>0</wp14:pctHeight>
            </wp14:sizeRelV>
          </wp:anchor>
        </w:drawing>
      </w:r>
    </w:p>
    <w:p w14:paraId="63DD4133" w14:textId="5B85647A" w:rsidR="00F92046" w:rsidRPr="00DE1661" w:rsidRDefault="00F92046" w:rsidP="006C7FC2">
      <w:pPr>
        <w:spacing w:line="480" w:lineRule="auto"/>
        <w:jc w:val="center"/>
        <w:rPr>
          <w:lang w:eastAsia="en-US"/>
        </w:rPr>
      </w:pPr>
    </w:p>
    <w:p w14:paraId="007A4EDB" w14:textId="782BFBCA" w:rsidR="006C7FC2" w:rsidRPr="00DE1661" w:rsidRDefault="006C7FC2" w:rsidP="006C7FC2">
      <w:pPr>
        <w:spacing w:line="480" w:lineRule="auto"/>
        <w:jc w:val="center"/>
        <w:rPr>
          <w:lang w:eastAsia="en-US"/>
        </w:rPr>
      </w:pPr>
      <w:r w:rsidRPr="00DE1661">
        <w:rPr>
          <w:noProof/>
        </w:rPr>
        <w:drawing>
          <wp:inline distT="0" distB="0" distL="0" distR="0" wp14:anchorId="76FA4A09" wp14:editId="390359F5">
            <wp:extent cx="3283506" cy="4873924"/>
            <wp:effectExtent l="0" t="0" r="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0kW_封面图.png"/>
                    <pic:cNvPicPr/>
                  </pic:nvPicPr>
                  <pic:blipFill>
                    <a:blip r:embed="rId9">
                      <a:extLst>
                        <a:ext uri="{28A0092B-C50C-407E-A947-70E740481C1C}">
                          <a14:useLocalDpi xmlns:a14="http://schemas.microsoft.com/office/drawing/2010/main" val="0"/>
                        </a:ext>
                      </a:extLst>
                    </a:blip>
                    <a:stretch>
                      <a:fillRect/>
                    </a:stretch>
                  </pic:blipFill>
                  <pic:spPr>
                    <a:xfrm>
                      <a:off x="0" y="0"/>
                      <a:ext cx="3303781" cy="4904020"/>
                    </a:xfrm>
                    <a:prstGeom prst="rect">
                      <a:avLst/>
                    </a:prstGeom>
                  </pic:spPr>
                </pic:pic>
              </a:graphicData>
            </a:graphic>
          </wp:inline>
        </w:drawing>
      </w:r>
    </w:p>
    <w:p w14:paraId="064DB22E" w14:textId="77777777" w:rsidR="006C7FC2" w:rsidRPr="00DE1661" w:rsidRDefault="006C7FC2" w:rsidP="006C7FC2">
      <w:pPr>
        <w:spacing w:line="240" w:lineRule="atLeast"/>
        <w:ind w:left="510"/>
        <w:jc w:val="center"/>
        <w:rPr>
          <w:b/>
          <w:sz w:val="28"/>
          <w:u w:val="single"/>
        </w:rPr>
      </w:pPr>
      <w:r w:rsidRPr="00DE1661">
        <w:rPr>
          <w:b/>
          <w:sz w:val="36"/>
          <w:u w:val="single"/>
        </w:rPr>
        <w:t>Installation and Operation Manual</w:t>
      </w:r>
    </w:p>
    <w:p w14:paraId="6E4BD8AA" w14:textId="74DD2092" w:rsidR="00325447" w:rsidRPr="00DE1661" w:rsidRDefault="006C7FC2" w:rsidP="006C7FC2">
      <w:pPr>
        <w:spacing w:line="240" w:lineRule="atLeast"/>
        <w:ind w:left="510"/>
        <w:jc w:val="center"/>
        <w:rPr>
          <w:lang w:eastAsia="en-US"/>
        </w:rPr>
      </w:pPr>
      <w:r w:rsidRPr="00DE1661">
        <w:rPr>
          <w:sz w:val="24"/>
        </w:rPr>
        <w:t xml:space="preserve">MaxiCharger DC </w:t>
      </w:r>
      <w:r w:rsidR="008F17FD" w:rsidRPr="00DE1661">
        <w:rPr>
          <w:sz w:val="24"/>
        </w:rPr>
        <w:t>Wall Mo</w:t>
      </w:r>
      <w:r w:rsidR="006A6F05" w:rsidRPr="00DE1661">
        <w:rPr>
          <w:sz w:val="24"/>
        </w:rPr>
        <w:t>unt</w:t>
      </w:r>
      <w:r w:rsidR="00BB024B" w:rsidRPr="00DE1661">
        <w:rPr>
          <w:sz w:val="24"/>
        </w:rPr>
        <w:t xml:space="preserve"> (EU)</w:t>
      </w:r>
      <w:r w:rsidR="00325447" w:rsidRPr="00DE1661">
        <w:rPr>
          <w:lang w:eastAsia="en-US"/>
        </w:rPr>
        <w:br w:type="page"/>
      </w:r>
    </w:p>
    <w:p w14:paraId="29C9196B" w14:textId="53AA0D92" w:rsidR="00783D51" w:rsidRPr="00DE1661" w:rsidRDefault="00783D51" w:rsidP="0065730C">
      <w:pPr>
        <w:pStyle w:val="Trademark"/>
        <w:rPr>
          <w:rFonts w:cs="Arial"/>
          <w:sz w:val="18"/>
        </w:rPr>
      </w:pPr>
      <w:r w:rsidRPr="00DE1661">
        <w:rPr>
          <w:rFonts w:eastAsiaTheme="minorEastAsia" w:cs="Arial"/>
          <w:lang w:eastAsia="en-US"/>
        </w:rPr>
        <w:lastRenderedPageBreak/>
        <w:t>Trademarks</w:t>
      </w:r>
      <w:bookmarkEnd w:id="0"/>
    </w:p>
    <w:p w14:paraId="22E0EC9F" w14:textId="4036EA07" w:rsidR="00783D51" w:rsidRPr="00DE1661" w:rsidRDefault="00783D51" w:rsidP="00116D06">
      <w:pPr>
        <w:pStyle w:val="EN"/>
      </w:pPr>
      <w:bookmarkStart w:id="3" w:name="OLE_LINK63"/>
      <w:bookmarkStart w:id="4" w:name="OLE_LINK62"/>
      <w:r w:rsidRPr="00DE1661">
        <w:t>Autel</w:t>
      </w:r>
      <w:r w:rsidRPr="00DE1661">
        <w:rPr>
          <w:vertAlign w:val="superscript"/>
        </w:rPr>
        <w:t>®</w:t>
      </w:r>
      <w:r w:rsidR="001E61AF" w:rsidRPr="00DE1661">
        <w:t xml:space="preserve"> and</w:t>
      </w:r>
      <w:r w:rsidRPr="00DE1661">
        <w:t xml:space="preserve"> </w:t>
      </w:r>
      <w:r w:rsidR="00C77578" w:rsidRPr="00DE1661">
        <w:t>MaxiCharger</w:t>
      </w:r>
      <w:r w:rsidR="00C77578" w:rsidRPr="00DE1661">
        <w:rPr>
          <w:vertAlign w:val="superscript"/>
        </w:rPr>
        <w:t>®</w:t>
      </w:r>
      <w:bookmarkEnd w:id="3"/>
      <w:bookmarkEnd w:id="4"/>
      <w:r w:rsidR="001E61AF" w:rsidRPr="00DE1661">
        <w:t xml:space="preserve"> </w:t>
      </w:r>
      <w:r w:rsidRPr="00DE1661">
        <w:t>are trademarks of Autel Intelligent Technology Corp., Ltd., registered in China, the United States and other countries. All other marks are trademarks or registered trademarks of their respective holders.</w:t>
      </w:r>
    </w:p>
    <w:p w14:paraId="29E265EE"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Copyright Information</w:t>
      </w:r>
    </w:p>
    <w:p w14:paraId="6D6D30F4" w14:textId="77777777" w:rsidR="00783D51" w:rsidRPr="00DE1661" w:rsidRDefault="00783D51" w:rsidP="00116D06">
      <w:pPr>
        <w:pStyle w:val="EN"/>
      </w:pPr>
      <w:r w:rsidRPr="00DE1661">
        <w:t>No part of this manual may be reproduced, stored in a retrieval system or transmitted, in any form or by any means, electronic, mechanical, photocopying, recording, or otherwise without the prior written permission of Autel.</w:t>
      </w:r>
    </w:p>
    <w:p w14:paraId="10FBE426"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Disclaimer of Warranties and Limitation of Liabilities</w:t>
      </w:r>
    </w:p>
    <w:p w14:paraId="2A6C41AD" w14:textId="77777777" w:rsidR="00783D51" w:rsidRPr="00DE1661" w:rsidRDefault="00783D51" w:rsidP="00116D06">
      <w:pPr>
        <w:pStyle w:val="EN"/>
      </w:pPr>
      <w:r w:rsidRPr="00DE1661">
        <w:t>All information, specifications and illustrations in this manual are based on the latest information available at the time of printing.</w:t>
      </w:r>
    </w:p>
    <w:p w14:paraId="16204259" w14:textId="77777777" w:rsidR="00783D51" w:rsidRPr="00DE1661" w:rsidRDefault="00783D51" w:rsidP="00116D06">
      <w:pPr>
        <w:pStyle w:val="EN"/>
      </w:pPr>
      <w:r w:rsidRPr="00DE1661">
        <w:t>Autel reserves the right to make changes at any time without notice. While information of this manual has been carefully checked for accuracy, no guarantee is given for the completeness and correctness of the contents, including but not limited to the product specifications, functions, and illustrations.</w:t>
      </w:r>
    </w:p>
    <w:p w14:paraId="6E9E0228" w14:textId="6C351149" w:rsidR="00783D51" w:rsidRPr="00DE1661" w:rsidRDefault="00783D51" w:rsidP="00116D06">
      <w:pPr>
        <w:pStyle w:val="EN"/>
      </w:pPr>
      <w:r w:rsidRPr="00DE1661">
        <w:t>Autel will not be liable for any direct, special, incidental, indirect damages or any economic consequential damages (including the loss of profits).</w:t>
      </w:r>
    </w:p>
    <w:p w14:paraId="3EC5B0B7" w14:textId="753FC2C7" w:rsidR="00783D51" w:rsidRPr="00DE1661" w:rsidRDefault="00865CBA" w:rsidP="00F00AA2">
      <w:pPr>
        <w:pStyle w:val="NOTE0"/>
        <w:ind w:left="284"/>
        <w:rPr>
          <w:rFonts w:cs="Arial"/>
          <w:b/>
        </w:rPr>
      </w:pPr>
      <w:bookmarkStart w:id="5" w:name="OLE_LINK23"/>
      <w:bookmarkEnd w:id="1"/>
      <w:bookmarkEnd w:id="2"/>
      <w:r w:rsidRPr="00DE1661">
        <w:rPr>
          <w:rFonts w:cs="Arial"/>
          <w:b/>
          <w:noProof/>
        </w:rPr>
        <w:drawing>
          <wp:anchor distT="0" distB="0" distL="114300" distR="114300" simplePos="0" relativeHeight="251758592" behindDoc="0" locked="0" layoutInCell="1" allowOverlap="1" wp14:anchorId="66C8ACC7" wp14:editId="04A7BE7F">
            <wp:simplePos x="0" y="0"/>
            <wp:positionH relativeFrom="margin">
              <wp:align>left</wp:align>
            </wp:positionH>
            <wp:positionV relativeFrom="paragraph">
              <wp:posOffset>25400</wp:posOffset>
            </wp:positionV>
            <wp:extent cx="144145" cy="144145"/>
            <wp:effectExtent l="0" t="0" r="8255" b="8255"/>
            <wp:wrapNone/>
            <wp:docPr id="24137" name="图片 2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00783D51" w:rsidRPr="00DE1661">
        <w:rPr>
          <w:rFonts w:cs="Arial"/>
          <w:b/>
        </w:rPr>
        <w:t>IMPORTANT</w:t>
      </w:r>
    </w:p>
    <w:p w14:paraId="411943CF" w14:textId="1BFEA7FE" w:rsidR="00783D51" w:rsidRPr="00DE1661" w:rsidRDefault="00F00AA2" w:rsidP="00F00AA2">
      <w:pPr>
        <w:pStyle w:val="NOTE0"/>
        <w:ind w:left="284"/>
        <w:rPr>
          <w:rFonts w:cs="Arial"/>
        </w:rPr>
      </w:pPr>
      <w:r w:rsidRPr="00DE1661">
        <w:rPr>
          <w:rFonts w:cs="Arial"/>
        </w:rPr>
        <w:t>Before operating or maintaining this unit, please read this manual carefully, paying extra attention to the safety warnings and precautions.</w:t>
      </w:r>
      <w:bookmarkStart w:id="6" w:name="OLE_LINK76"/>
      <w:bookmarkEnd w:id="5"/>
    </w:p>
    <w:p w14:paraId="014B2230" w14:textId="77777777" w:rsidR="00783D51" w:rsidRPr="00DE1661" w:rsidRDefault="00783D51" w:rsidP="00783D51">
      <w:pPr>
        <w:pStyle w:val="Trademark"/>
        <w:rPr>
          <w:rFonts w:eastAsiaTheme="minorEastAsia" w:cs="Arial"/>
          <w:lang w:eastAsia="en-US"/>
        </w:rPr>
      </w:pPr>
      <w:r w:rsidRPr="00DE1661">
        <w:rPr>
          <w:rFonts w:eastAsiaTheme="minorEastAsia" w:cs="Arial"/>
          <w:lang w:eastAsia="en-US"/>
        </w:rPr>
        <w:t>For Services and Support:</w:t>
      </w:r>
    </w:p>
    <w:p w14:paraId="3A6B3194" w14:textId="41F7A9CA" w:rsidR="00783D51" w:rsidRPr="00DE1661" w:rsidRDefault="00783D51" w:rsidP="00116D06">
      <w:pPr>
        <w:pStyle w:val="EN"/>
      </w:pPr>
      <w:r w:rsidRPr="00DE1661">
        <w:t xml:space="preserve">Web: </w:t>
      </w:r>
      <w:r w:rsidR="00FA6CA5" w:rsidRPr="00DE1661">
        <w:rPr>
          <w:rStyle w:val="Char1"/>
          <w:rFonts w:cs="Arial"/>
          <w:i w:val="0"/>
          <w:u w:val="single"/>
        </w:rPr>
        <w:t>www.autelenergy.com</w:t>
      </w:r>
    </w:p>
    <w:p w14:paraId="3D59BFB4" w14:textId="77777777" w:rsidR="00783D51" w:rsidRPr="00DE1661" w:rsidRDefault="00783D51" w:rsidP="00116D06">
      <w:pPr>
        <w:pStyle w:val="EN"/>
      </w:pPr>
      <w:r w:rsidRPr="00DE1661">
        <w:t>Tel: +49 (0) 89 540299608 (Europe)</w:t>
      </w:r>
    </w:p>
    <w:p w14:paraId="371C1F87" w14:textId="77777777" w:rsidR="00783D51" w:rsidRPr="00DE1661" w:rsidRDefault="00783D51" w:rsidP="00116D06">
      <w:pPr>
        <w:pStyle w:val="EN"/>
      </w:pPr>
      <w:r w:rsidRPr="00DE1661">
        <w:t>0086-755-2267-2493 (China)</w:t>
      </w:r>
    </w:p>
    <w:p w14:paraId="4CF24E4A" w14:textId="6F6A5556" w:rsidR="00783D51" w:rsidRPr="00DE1661" w:rsidRDefault="00783D51" w:rsidP="00116D06">
      <w:pPr>
        <w:pStyle w:val="EN"/>
      </w:pPr>
      <w:r w:rsidRPr="00DE1661">
        <w:t xml:space="preserve">Email: </w:t>
      </w:r>
      <w:r w:rsidR="00D83239" w:rsidRPr="00DE1661">
        <w:rPr>
          <w:color w:val="0000FF"/>
          <w:u w:val="single"/>
        </w:rPr>
        <w:t>evsu</w:t>
      </w:r>
      <w:r w:rsidRPr="00DE1661">
        <w:rPr>
          <w:rStyle w:val="Char1"/>
          <w:rFonts w:cs="Arial"/>
          <w:i w:val="0"/>
          <w:u w:val="single"/>
        </w:rPr>
        <w:t>pport.eu@autel.com</w:t>
      </w:r>
    </w:p>
    <w:p w14:paraId="06B25B55" w14:textId="73DDF85D" w:rsidR="00783D51" w:rsidRPr="00DE1661" w:rsidRDefault="00783D51" w:rsidP="00116D06">
      <w:pPr>
        <w:pStyle w:val="EN"/>
      </w:pPr>
      <w:r w:rsidRPr="00DE1661">
        <w:t>For technical assistance in all other markets, please contact your local selling agent.</w:t>
      </w:r>
      <w:bookmarkEnd w:id="6"/>
    </w:p>
    <w:p w14:paraId="699C8426" w14:textId="05C2F707" w:rsidR="000F1A83" w:rsidRPr="00DE1661" w:rsidRDefault="000F1A83" w:rsidP="009C4A6D">
      <w:pPr>
        <w:pStyle w:val="ItemList"/>
        <w:numPr>
          <w:ilvl w:val="0"/>
          <w:numId w:val="0"/>
        </w:numPr>
        <w:spacing w:before="48" w:after="48"/>
        <w:ind w:left="704"/>
      </w:pPr>
    </w:p>
    <w:p w14:paraId="735B3CE3" w14:textId="26DC1E6C" w:rsidR="001D035A" w:rsidRPr="00DE1661" w:rsidRDefault="001D035A">
      <w:pPr>
        <w:rPr>
          <w:rFonts w:eastAsia="Arial"/>
          <w:bCs/>
          <w:kern w:val="2"/>
        </w:rPr>
      </w:pPr>
      <w:r w:rsidRPr="00DE1661">
        <w:br w:type="page"/>
      </w:r>
    </w:p>
    <w:p w14:paraId="6587D7D8" w14:textId="77777777" w:rsidR="002C6F13" w:rsidRPr="00DE1661" w:rsidRDefault="002C6F13" w:rsidP="00116D06">
      <w:pPr>
        <w:pStyle w:val="ItemList"/>
        <w:spacing w:before="48" w:after="48"/>
        <w:sectPr w:rsidR="002C6F13" w:rsidRPr="00DE1661" w:rsidSect="007B1D75">
          <w:footerReference w:type="default" r:id="rId11"/>
          <w:pgSz w:w="8392" w:h="11907"/>
          <w:pgMar w:top="567" w:right="567" w:bottom="567" w:left="567" w:header="0" w:footer="340" w:gutter="0"/>
          <w:pgNumType w:fmt="lowerRoman" w:start="1"/>
          <w:cols w:space="720"/>
          <w:titlePg/>
          <w:docGrid w:linePitch="245"/>
        </w:sectPr>
      </w:pPr>
    </w:p>
    <w:sdt>
      <w:sdtPr>
        <w:rPr>
          <w:rFonts w:ascii="Arial" w:eastAsiaTheme="minorEastAsia" w:hAnsi="Arial" w:cs="Arial"/>
          <w:color w:val="auto"/>
          <w:kern w:val="44"/>
          <w:sz w:val="18"/>
          <w:szCs w:val="18"/>
          <w:lang w:val="zh-CN"/>
        </w:rPr>
        <w:id w:val="263502860"/>
        <w:docPartObj>
          <w:docPartGallery w:val="Table of Contents"/>
          <w:docPartUnique/>
        </w:docPartObj>
      </w:sdtPr>
      <w:sdtEndPr>
        <w:rPr>
          <w:b/>
          <w:bCs/>
        </w:rPr>
      </w:sdtEndPr>
      <w:sdtContent>
        <w:p w14:paraId="370CB90D" w14:textId="1C110B4B" w:rsidR="0076791B" w:rsidRPr="00DE1661" w:rsidRDefault="0076791B" w:rsidP="0076791B">
          <w:pPr>
            <w:pStyle w:val="TOC"/>
            <w:jc w:val="center"/>
            <w:rPr>
              <w:rFonts w:ascii="Arial" w:hAnsi="Arial" w:cs="Arial"/>
              <w:color w:val="auto"/>
              <w:sz w:val="24"/>
            </w:rPr>
          </w:pPr>
          <w:r w:rsidRPr="00DE1661">
            <w:rPr>
              <w:rFonts w:ascii="Arial" w:hAnsi="Arial" w:cs="Arial"/>
              <w:b/>
              <w:color w:val="auto"/>
              <w:sz w:val="24"/>
              <w:lang w:val="zh-CN"/>
            </w:rPr>
            <w:t>CONTENTS</w:t>
          </w:r>
        </w:p>
        <w:p w14:paraId="7503944D" w14:textId="77777777" w:rsidR="0036731A" w:rsidRDefault="0076791B">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r w:rsidRPr="00DE1661">
            <w:fldChar w:fldCharType="begin"/>
          </w:r>
          <w:r w:rsidRPr="00DE1661">
            <w:instrText xml:space="preserve"> TOC \o "1-3" \h \z \u </w:instrText>
          </w:r>
          <w:r w:rsidRPr="00DE1661">
            <w:fldChar w:fldCharType="separate"/>
          </w:r>
          <w:hyperlink w:anchor="_Toc131596621" w:history="1">
            <w:r w:rsidR="0036731A" w:rsidRPr="0079102E">
              <w:rPr>
                <w:rStyle w:val="ae"/>
                <w:noProof/>
                <w14:scene3d>
                  <w14:camera w14:prst="orthographicFront"/>
                  <w14:lightRig w14:rig="threePt" w14:dir="t">
                    <w14:rot w14:lat="0" w14:lon="0" w14:rev="0"/>
                  </w14:lightRig>
                </w14:scene3d>
              </w:rPr>
              <w:t>1</w:t>
            </w:r>
            <w:r w:rsidR="0036731A" w:rsidRPr="0079102E">
              <w:rPr>
                <w:rStyle w:val="ae"/>
                <w:noProof/>
              </w:rPr>
              <w:t xml:space="preserve"> Using This Manual</w:t>
            </w:r>
            <w:r w:rsidR="0036731A">
              <w:rPr>
                <w:noProof/>
                <w:webHidden/>
              </w:rPr>
              <w:tab/>
            </w:r>
            <w:r w:rsidR="0036731A">
              <w:rPr>
                <w:noProof/>
                <w:webHidden/>
              </w:rPr>
              <w:fldChar w:fldCharType="begin"/>
            </w:r>
            <w:r w:rsidR="0036731A">
              <w:rPr>
                <w:noProof/>
                <w:webHidden/>
              </w:rPr>
              <w:instrText xml:space="preserve"> PAGEREF _Toc131596621 \h </w:instrText>
            </w:r>
            <w:r w:rsidR="0036731A">
              <w:rPr>
                <w:noProof/>
                <w:webHidden/>
              </w:rPr>
            </w:r>
            <w:r w:rsidR="0036731A">
              <w:rPr>
                <w:noProof/>
                <w:webHidden/>
              </w:rPr>
              <w:fldChar w:fldCharType="separate"/>
            </w:r>
            <w:r w:rsidR="0036731A">
              <w:rPr>
                <w:noProof/>
                <w:webHidden/>
              </w:rPr>
              <w:t>1</w:t>
            </w:r>
            <w:r w:rsidR="0036731A">
              <w:rPr>
                <w:noProof/>
                <w:webHidden/>
              </w:rPr>
              <w:fldChar w:fldCharType="end"/>
            </w:r>
          </w:hyperlink>
        </w:p>
        <w:p w14:paraId="255D3AEC" w14:textId="77777777" w:rsidR="0036731A" w:rsidRDefault="00F00365">
          <w:pPr>
            <w:pStyle w:val="20"/>
            <w:rPr>
              <w:rFonts w:asciiTheme="minorHAnsi" w:eastAsiaTheme="minorEastAsia" w:hAnsiTheme="minorHAnsi" w:cstheme="minorBidi"/>
              <w:smallCaps w:val="0"/>
              <w:kern w:val="2"/>
              <w:sz w:val="21"/>
              <w:szCs w:val="22"/>
            </w:rPr>
          </w:pPr>
          <w:hyperlink w:anchor="_Toc131596622" w:history="1">
            <w:r w:rsidR="0036731A" w:rsidRPr="0079102E">
              <w:rPr>
                <w:rStyle w:val="ae"/>
                <w14:scene3d>
                  <w14:camera w14:prst="orthographicFront"/>
                  <w14:lightRig w14:rig="threePt" w14:dir="t">
                    <w14:rot w14:lat="0" w14:lon="0" w14:rev="0"/>
                  </w14:lightRig>
                </w14:scene3d>
              </w:rPr>
              <w:t>1.1</w:t>
            </w:r>
            <w:r w:rsidR="0036731A">
              <w:rPr>
                <w:rFonts w:asciiTheme="minorHAnsi" w:eastAsiaTheme="minorEastAsia" w:hAnsiTheme="minorHAnsi" w:cstheme="minorBidi"/>
                <w:smallCaps w:val="0"/>
                <w:kern w:val="2"/>
                <w:sz w:val="21"/>
                <w:szCs w:val="22"/>
              </w:rPr>
              <w:tab/>
            </w:r>
            <w:r w:rsidR="0036731A" w:rsidRPr="0079102E">
              <w:rPr>
                <w:rStyle w:val="ae"/>
              </w:rPr>
              <w:t>Conventions</w:t>
            </w:r>
            <w:r w:rsidR="0036731A">
              <w:rPr>
                <w:webHidden/>
              </w:rPr>
              <w:tab/>
            </w:r>
            <w:r w:rsidR="0036731A">
              <w:rPr>
                <w:webHidden/>
              </w:rPr>
              <w:fldChar w:fldCharType="begin"/>
            </w:r>
            <w:r w:rsidR="0036731A">
              <w:rPr>
                <w:webHidden/>
              </w:rPr>
              <w:instrText xml:space="preserve"> PAGEREF _Toc131596622 \h </w:instrText>
            </w:r>
            <w:r w:rsidR="0036731A">
              <w:rPr>
                <w:webHidden/>
              </w:rPr>
            </w:r>
            <w:r w:rsidR="0036731A">
              <w:rPr>
                <w:webHidden/>
              </w:rPr>
              <w:fldChar w:fldCharType="separate"/>
            </w:r>
            <w:r w:rsidR="0036731A">
              <w:rPr>
                <w:webHidden/>
              </w:rPr>
              <w:t>1</w:t>
            </w:r>
            <w:r w:rsidR="0036731A">
              <w:rPr>
                <w:webHidden/>
              </w:rPr>
              <w:fldChar w:fldCharType="end"/>
            </w:r>
          </w:hyperlink>
        </w:p>
        <w:p w14:paraId="04AA2769"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23" w:history="1">
            <w:r w:rsidR="0036731A" w:rsidRPr="0079102E">
              <w:rPr>
                <w:rStyle w:val="ae"/>
                <w:rFonts w:eastAsia="宋体"/>
                <w14:scene3d>
                  <w14:camera w14:prst="orthographicFront"/>
                  <w14:lightRig w14:rig="threePt" w14:dir="t">
                    <w14:rot w14:lat="0" w14:lon="0" w14:rev="0"/>
                  </w14:lightRig>
                </w14:scene3d>
              </w:rPr>
              <w:t>1.1.1</w:t>
            </w:r>
            <w:r w:rsidR="0036731A">
              <w:rPr>
                <w:rFonts w:asciiTheme="minorHAnsi" w:eastAsiaTheme="minorEastAsia" w:hAnsiTheme="minorHAnsi" w:cstheme="minorBidi"/>
                <w:i w:val="0"/>
                <w:iCs w:val="0"/>
                <w:kern w:val="2"/>
                <w:sz w:val="21"/>
                <w:szCs w:val="22"/>
              </w:rPr>
              <w:tab/>
            </w:r>
            <w:r w:rsidR="0036731A" w:rsidRPr="0079102E">
              <w:rPr>
                <w:rStyle w:val="ae"/>
              </w:rPr>
              <w:t>Bold Text</w:t>
            </w:r>
            <w:r w:rsidR="0036731A">
              <w:rPr>
                <w:webHidden/>
              </w:rPr>
              <w:tab/>
            </w:r>
            <w:r w:rsidR="0036731A">
              <w:rPr>
                <w:webHidden/>
              </w:rPr>
              <w:fldChar w:fldCharType="begin"/>
            </w:r>
            <w:r w:rsidR="0036731A">
              <w:rPr>
                <w:webHidden/>
              </w:rPr>
              <w:instrText xml:space="preserve"> PAGEREF _Toc131596623 \h </w:instrText>
            </w:r>
            <w:r w:rsidR="0036731A">
              <w:rPr>
                <w:webHidden/>
              </w:rPr>
            </w:r>
            <w:r w:rsidR="0036731A">
              <w:rPr>
                <w:webHidden/>
              </w:rPr>
              <w:fldChar w:fldCharType="separate"/>
            </w:r>
            <w:r w:rsidR="0036731A">
              <w:rPr>
                <w:webHidden/>
              </w:rPr>
              <w:t>1</w:t>
            </w:r>
            <w:r w:rsidR="0036731A">
              <w:rPr>
                <w:webHidden/>
              </w:rPr>
              <w:fldChar w:fldCharType="end"/>
            </w:r>
          </w:hyperlink>
        </w:p>
        <w:p w14:paraId="0EB6990D"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24" w:history="1">
            <w:r w:rsidR="0036731A" w:rsidRPr="0079102E">
              <w:rPr>
                <w:rStyle w:val="ae"/>
                <w:rFonts w:eastAsia="宋体"/>
                <w14:scene3d>
                  <w14:camera w14:prst="orthographicFront"/>
                  <w14:lightRig w14:rig="threePt" w14:dir="t">
                    <w14:rot w14:lat="0" w14:lon="0" w14:rev="0"/>
                  </w14:lightRig>
                </w14:scene3d>
              </w:rPr>
              <w:t>1.1.2</w:t>
            </w:r>
            <w:r w:rsidR="0036731A">
              <w:rPr>
                <w:rFonts w:asciiTheme="minorHAnsi" w:eastAsiaTheme="minorEastAsia" w:hAnsiTheme="minorHAnsi" w:cstheme="minorBidi"/>
                <w:i w:val="0"/>
                <w:iCs w:val="0"/>
                <w:kern w:val="2"/>
                <w:sz w:val="21"/>
                <w:szCs w:val="22"/>
              </w:rPr>
              <w:tab/>
            </w:r>
            <w:r w:rsidR="0036731A" w:rsidRPr="0079102E">
              <w:rPr>
                <w:rStyle w:val="ae"/>
              </w:rPr>
              <w:t>Signal Words</w:t>
            </w:r>
            <w:r w:rsidR="0036731A">
              <w:rPr>
                <w:webHidden/>
              </w:rPr>
              <w:tab/>
            </w:r>
            <w:r w:rsidR="0036731A">
              <w:rPr>
                <w:webHidden/>
              </w:rPr>
              <w:fldChar w:fldCharType="begin"/>
            </w:r>
            <w:r w:rsidR="0036731A">
              <w:rPr>
                <w:webHidden/>
              </w:rPr>
              <w:instrText xml:space="preserve"> PAGEREF _Toc131596624 \h </w:instrText>
            </w:r>
            <w:r w:rsidR="0036731A">
              <w:rPr>
                <w:webHidden/>
              </w:rPr>
            </w:r>
            <w:r w:rsidR="0036731A">
              <w:rPr>
                <w:webHidden/>
              </w:rPr>
              <w:fldChar w:fldCharType="separate"/>
            </w:r>
            <w:r w:rsidR="0036731A">
              <w:rPr>
                <w:webHidden/>
              </w:rPr>
              <w:t>1</w:t>
            </w:r>
            <w:r w:rsidR="0036731A">
              <w:rPr>
                <w:webHidden/>
              </w:rPr>
              <w:fldChar w:fldCharType="end"/>
            </w:r>
          </w:hyperlink>
        </w:p>
        <w:p w14:paraId="0E1A3A27"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25" w:history="1">
            <w:r w:rsidR="0036731A" w:rsidRPr="0079102E">
              <w:rPr>
                <w:rStyle w:val="ae"/>
                <w:rFonts w:eastAsia="宋体"/>
                <w14:scene3d>
                  <w14:camera w14:prst="orthographicFront"/>
                  <w14:lightRig w14:rig="threePt" w14:dir="t">
                    <w14:rot w14:lat="0" w14:lon="0" w14:rev="0"/>
                  </w14:lightRig>
                </w14:scene3d>
              </w:rPr>
              <w:t>1.1.3</w:t>
            </w:r>
            <w:r w:rsidR="0036731A">
              <w:rPr>
                <w:rFonts w:asciiTheme="minorHAnsi" w:eastAsiaTheme="minorEastAsia" w:hAnsiTheme="minorHAnsi" w:cstheme="minorBidi"/>
                <w:i w:val="0"/>
                <w:iCs w:val="0"/>
                <w:kern w:val="2"/>
                <w:sz w:val="21"/>
                <w:szCs w:val="22"/>
              </w:rPr>
              <w:tab/>
            </w:r>
            <w:r w:rsidR="0036731A" w:rsidRPr="0079102E">
              <w:rPr>
                <w:rStyle w:val="ae"/>
              </w:rPr>
              <w:t>Hyperlinks</w:t>
            </w:r>
            <w:r w:rsidR="0036731A">
              <w:rPr>
                <w:webHidden/>
              </w:rPr>
              <w:tab/>
            </w:r>
            <w:r w:rsidR="0036731A">
              <w:rPr>
                <w:webHidden/>
              </w:rPr>
              <w:fldChar w:fldCharType="begin"/>
            </w:r>
            <w:r w:rsidR="0036731A">
              <w:rPr>
                <w:webHidden/>
              </w:rPr>
              <w:instrText xml:space="preserve"> PAGEREF _Toc131596625 \h </w:instrText>
            </w:r>
            <w:r w:rsidR="0036731A">
              <w:rPr>
                <w:webHidden/>
              </w:rPr>
            </w:r>
            <w:r w:rsidR="0036731A">
              <w:rPr>
                <w:webHidden/>
              </w:rPr>
              <w:fldChar w:fldCharType="separate"/>
            </w:r>
            <w:r w:rsidR="0036731A">
              <w:rPr>
                <w:webHidden/>
              </w:rPr>
              <w:t>1</w:t>
            </w:r>
            <w:r w:rsidR="0036731A">
              <w:rPr>
                <w:webHidden/>
              </w:rPr>
              <w:fldChar w:fldCharType="end"/>
            </w:r>
          </w:hyperlink>
        </w:p>
        <w:p w14:paraId="1F35A703"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26" w:history="1">
            <w:r w:rsidR="0036731A" w:rsidRPr="0079102E">
              <w:rPr>
                <w:rStyle w:val="ae"/>
                <w14:scene3d>
                  <w14:camera w14:prst="orthographicFront"/>
                  <w14:lightRig w14:rig="threePt" w14:dir="t">
                    <w14:rot w14:lat="0" w14:lon="0" w14:rev="0"/>
                  </w14:lightRig>
                </w14:scene3d>
              </w:rPr>
              <w:t>1.1.4</w:t>
            </w:r>
            <w:r w:rsidR="0036731A">
              <w:rPr>
                <w:rFonts w:asciiTheme="minorHAnsi" w:eastAsiaTheme="minorEastAsia" w:hAnsiTheme="minorHAnsi" w:cstheme="minorBidi"/>
                <w:i w:val="0"/>
                <w:iCs w:val="0"/>
                <w:kern w:val="2"/>
                <w:sz w:val="21"/>
                <w:szCs w:val="22"/>
              </w:rPr>
              <w:tab/>
            </w:r>
            <w:r w:rsidR="0036731A" w:rsidRPr="0079102E">
              <w:rPr>
                <w:rStyle w:val="ae"/>
              </w:rPr>
              <w:t>Illustrations</w:t>
            </w:r>
            <w:r w:rsidR="0036731A">
              <w:rPr>
                <w:webHidden/>
              </w:rPr>
              <w:tab/>
            </w:r>
            <w:r w:rsidR="0036731A">
              <w:rPr>
                <w:webHidden/>
              </w:rPr>
              <w:fldChar w:fldCharType="begin"/>
            </w:r>
            <w:r w:rsidR="0036731A">
              <w:rPr>
                <w:webHidden/>
              </w:rPr>
              <w:instrText xml:space="preserve"> PAGEREF _Toc131596626 \h </w:instrText>
            </w:r>
            <w:r w:rsidR="0036731A">
              <w:rPr>
                <w:webHidden/>
              </w:rPr>
            </w:r>
            <w:r w:rsidR="0036731A">
              <w:rPr>
                <w:webHidden/>
              </w:rPr>
              <w:fldChar w:fldCharType="separate"/>
            </w:r>
            <w:r w:rsidR="0036731A">
              <w:rPr>
                <w:webHidden/>
              </w:rPr>
              <w:t>1</w:t>
            </w:r>
            <w:r w:rsidR="0036731A">
              <w:rPr>
                <w:webHidden/>
              </w:rPr>
              <w:fldChar w:fldCharType="end"/>
            </w:r>
          </w:hyperlink>
        </w:p>
        <w:p w14:paraId="6854E472"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27" w:history="1">
            <w:r w:rsidR="0036731A" w:rsidRPr="0079102E">
              <w:rPr>
                <w:rStyle w:val="ae"/>
                <w14:scene3d>
                  <w14:camera w14:prst="orthographicFront"/>
                  <w14:lightRig w14:rig="threePt" w14:dir="t">
                    <w14:rot w14:lat="0" w14:lon="0" w14:rev="0"/>
                  </w14:lightRig>
                </w14:scene3d>
              </w:rPr>
              <w:t>1.1.5</w:t>
            </w:r>
            <w:r w:rsidR="0036731A">
              <w:rPr>
                <w:rFonts w:asciiTheme="minorHAnsi" w:eastAsiaTheme="minorEastAsia" w:hAnsiTheme="minorHAnsi" w:cstheme="minorBidi"/>
                <w:i w:val="0"/>
                <w:iCs w:val="0"/>
                <w:kern w:val="2"/>
                <w:sz w:val="21"/>
                <w:szCs w:val="22"/>
              </w:rPr>
              <w:tab/>
            </w:r>
            <w:r w:rsidR="0036731A" w:rsidRPr="0079102E">
              <w:rPr>
                <w:rStyle w:val="ae"/>
              </w:rPr>
              <w:t>Revision History</w:t>
            </w:r>
            <w:r w:rsidR="0036731A">
              <w:rPr>
                <w:webHidden/>
              </w:rPr>
              <w:tab/>
            </w:r>
            <w:r w:rsidR="0036731A">
              <w:rPr>
                <w:webHidden/>
              </w:rPr>
              <w:fldChar w:fldCharType="begin"/>
            </w:r>
            <w:r w:rsidR="0036731A">
              <w:rPr>
                <w:webHidden/>
              </w:rPr>
              <w:instrText xml:space="preserve"> PAGEREF _Toc131596627 \h </w:instrText>
            </w:r>
            <w:r w:rsidR="0036731A">
              <w:rPr>
                <w:webHidden/>
              </w:rPr>
            </w:r>
            <w:r w:rsidR="0036731A">
              <w:rPr>
                <w:webHidden/>
              </w:rPr>
              <w:fldChar w:fldCharType="separate"/>
            </w:r>
            <w:r w:rsidR="0036731A">
              <w:rPr>
                <w:webHidden/>
              </w:rPr>
              <w:t>2</w:t>
            </w:r>
            <w:r w:rsidR="0036731A">
              <w:rPr>
                <w:webHidden/>
              </w:rPr>
              <w:fldChar w:fldCharType="end"/>
            </w:r>
          </w:hyperlink>
        </w:p>
        <w:p w14:paraId="1BCCD8C3"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28" w:history="1">
            <w:r w:rsidR="0036731A" w:rsidRPr="0079102E">
              <w:rPr>
                <w:rStyle w:val="ae"/>
                <w:noProof/>
                <w14:scene3d>
                  <w14:camera w14:prst="orthographicFront"/>
                  <w14:lightRig w14:rig="threePt" w14:dir="t">
                    <w14:rot w14:lat="0" w14:lon="0" w14:rev="0"/>
                  </w14:lightRig>
                </w14:scene3d>
              </w:rPr>
              <w:t>2</w:t>
            </w:r>
            <w:r w:rsidR="0036731A" w:rsidRPr="0079102E">
              <w:rPr>
                <w:rStyle w:val="ae"/>
                <w:noProof/>
              </w:rPr>
              <w:t xml:space="preserve"> Safety</w:t>
            </w:r>
            <w:r w:rsidR="0036731A">
              <w:rPr>
                <w:noProof/>
                <w:webHidden/>
              </w:rPr>
              <w:tab/>
            </w:r>
            <w:r w:rsidR="0036731A">
              <w:rPr>
                <w:noProof/>
                <w:webHidden/>
              </w:rPr>
              <w:fldChar w:fldCharType="begin"/>
            </w:r>
            <w:r w:rsidR="0036731A">
              <w:rPr>
                <w:noProof/>
                <w:webHidden/>
              </w:rPr>
              <w:instrText xml:space="preserve"> PAGEREF _Toc131596628 \h </w:instrText>
            </w:r>
            <w:r w:rsidR="0036731A">
              <w:rPr>
                <w:noProof/>
                <w:webHidden/>
              </w:rPr>
            </w:r>
            <w:r w:rsidR="0036731A">
              <w:rPr>
                <w:noProof/>
                <w:webHidden/>
              </w:rPr>
              <w:fldChar w:fldCharType="separate"/>
            </w:r>
            <w:r w:rsidR="0036731A">
              <w:rPr>
                <w:noProof/>
                <w:webHidden/>
              </w:rPr>
              <w:t>3</w:t>
            </w:r>
            <w:r w:rsidR="0036731A">
              <w:rPr>
                <w:noProof/>
                <w:webHidden/>
              </w:rPr>
              <w:fldChar w:fldCharType="end"/>
            </w:r>
          </w:hyperlink>
        </w:p>
        <w:p w14:paraId="1CA4612C" w14:textId="77777777" w:rsidR="0036731A" w:rsidRDefault="00F00365">
          <w:pPr>
            <w:pStyle w:val="20"/>
            <w:rPr>
              <w:rFonts w:asciiTheme="minorHAnsi" w:eastAsiaTheme="minorEastAsia" w:hAnsiTheme="minorHAnsi" w:cstheme="minorBidi"/>
              <w:smallCaps w:val="0"/>
              <w:kern w:val="2"/>
              <w:sz w:val="21"/>
              <w:szCs w:val="22"/>
            </w:rPr>
          </w:pPr>
          <w:hyperlink w:anchor="_Toc131596629" w:history="1">
            <w:r w:rsidR="0036731A" w:rsidRPr="0079102E">
              <w:rPr>
                <w:rStyle w:val="ae"/>
                <w14:scene3d>
                  <w14:camera w14:prst="orthographicFront"/>
                  <w14:lightRig w14:rig="threePt" w14:dir="t">
                    <w14:rot w14:lat="0" w14:lon="0" w14:rev="0"/>
                  </w14:lightRig>
                </w14:scene3d>
              </w:rPr>
              <w:t>2.1</w:t>
            </w:r>
            <w:r w:rsidR="0036731A">
              <w:rPr>
                <w:rFonts w:asciiTheme="minorHAnsi" w:eastAsiaTheme="minorEastAsia" w:hAnsiTheme="minorHAnsi" w:cstheme="minorBidi"/>
                <w:smallCaps w:val="0"/>
                <w:kern w:val="2"/>
                <w:sz w:val="21"/>
                <w:szCs w:val="22"/>
              </w:rPr>
              <w:tab/>
            </w:r>
            <w:r w:rsidR="0036731A" w:rsidRPr="0079102E">
              <w:rPr>
                <w:rStyle w:val="ae"/>
              </w:rPr>
              <w:t>Safety Warnings</w:t>
            </w:r>
            <w:r w:rsidR="0036731A">
              <w:rPr>
                <w:webHidden/>
              </w:rPr>
              <w:tab/>
            </w:r>
            <w:r w:rsidR="0036731A">
              <w:rPr>
                <w:webHidden/>
              </w:rPr>
              <w:fldChar w:fldCharType="begin"/>
            </w:r>
            <w:r w:rsidR="0036731A">
              <w:rPr>
                <w:webHidden/>
              </w:rPr>
              <w:instrText xml:space="preserve"> PAGEREF _Toc131596629 \h </w:instrText>
            </w:r>
            <w:r w:rsidR="0036731A">
              <w:rPr>
                <w:webHidden/>
              </w:rPr>
            </w:r>
            <w:r w:rsidR="0036731A">
              <w:rPr>
                <w:webHidden/>
              </w:rPr>
              <w:fldChar w:fldCharType="separate"/>
            </w:r>
            <w:r w:rsidR="0036731A">
              <w:rPr>
                <w:webHidden/>
              </w:rPr>
              <w:t>3</w:t>
            </w:r>
            <w:r w:rsidR="0036731A">
              <w:rPr>
                <w:webHidden/>
              </w:rPr>
              <w:fldChar w:fldCharType="end"/>
            </w:r>
          </w:hyperlink>
        </w:p>
        <w:p w14:paraId="69308E87" w14:textId="77777777" w:rsidR="0036731A" w:rsidRDefault="00F00365">
          <w:pPr>
            <w:pStyle w:val="20"/>
            <w:rPr>
              <w:rFonts w:asciiTheme="minorHAnsi" w:eastAsiaTheme="minorEastAsia" w:hAnsiTheme="minorHAnsi" w:cstheme="minorBidi"/>
              <w:smallCaps w:val="0"/>
              <w:kern w:val="2"/>
              <w:sz w:val="21"/>
              <w:szCs w:val="22"/>
            </w:rPr>
          </w:pPr>
          <w:hyperlink w:anchor="_Toc131596630" w:history="1">
            <w:r w:rsidR="0036731A" w:rsidRPr="0079102E">
              <w:rPr>
                <w:rStyle w:val="ae"/>
                <w14:scene3d>
                  <w14:camera w14:prst="orthographicFront"/>
                  <w14:lightRig w14:rig="threePt" w14:dir="t">
                    <w14:rot w14:lat="0" w14:lon="0" w14:rev="0"/>
                  </w14:lightRig>
                </w14:scene3d>
              </w:rPr>
              <w:t>2.2</w:t>
            </w:r>
            <w:r w:rsidR="0036731A">
              <w:rPr>
                <w:rFonts w:asciiTheme="minorHAnsi" w:eastAsiaTheme="minorEastAsia" w:hAnsiTheme="minorHAnsi" w:cstheme="minorBidi"/>
                <w:smallCaps w:val="0"/>
                <w:kern w:val="2"/>
                <w:sz w:val="21"/>
                <w:szCs w:val="22"/>
              </w:rPr>
              <w:tab/>
            </w:r>
            <w:r w:rsidR="0036731A" w:rsidRPr="0079102E">
              <w:rPr>
                <w:rStyle w:val="ae"/>
              </w:rPr>
              <w:t>Disposal Instructions</w:t>
            </w:r>
            <w:r w:rsidR="0036731A">
              <w:rPr>
                <w:webHidden/>
              </w:rPr>
              <w:tab/>
            </w:r>
            <w:r w:rsidR="0036731A">
              <w:rPr>
                <w:webHidden/>
              </w:rPr>
              <w:fldChar w:fldCharType="begin"/>
            </w:r>
            <w:r w:rsidR="0036731A">
              <w:rPr>
                <w:webHidden/>
              </w:rPr>
              <w:instrText xml:space="preserve"> PAGEREF _Toc131596630 \h </w:instrText>
            </w:r>
            <w:r w:rsidR="0036731A">
              <w:rPr>
                <w:webHidden/>
              </w:rPr>
            </w:r>
            <w:r w:rsidR="0036731A">
              <w:rPr>
                <w:webHidden/>
              </w:rPr>
              <w:fldChar w:fldCharType="separate"/>
            </w:r>
            <w:r w:rsidR="0036731A">
              <w:rPr>
                <w:webHidden/>
              </w:rPr>
              <w:t>3</w:t>
            </w:r>
            <w:r w:rsidR="0036731A">
              <w:rPr>
                <w:webHidden/>
              </w:rPr>
              <w:fldChar w:fldCharType="end"/>
            </w:r>
          </w:hyperlink>
        </w:p>
        <w:p w14:paraId="06D8BE11"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31" w:history="1">
            <w:r w:rsidR="0036731A" w:rsidRPr="0079102E">
              <w:rPr>
                <w:rStyle w:val="ae"/>
                <w:noProof/>
                <w14:scene3d>
                  <w14:camera w14:prst="orthographicFront"/>
                  <w14:lightRig w14:rig="threePt" w14:dir="t">
                    <w14:rot w14:lat="0" w14:lon="0" w14:rev="0"/>
                  </w14:lightRig>
                </w14:scene3d>
              </w:rPr>
              <w:t>3</w:t>
            </w:r>
            <w:r w:rsidR="0036731A" w:rsidRPr="0079102E">
              <w:rPr>
                <w:rStyle w:val="ae"/>
                <w:noProof/>
              </w:rPr>
              <w:t xml:space="preserve"> General Introduction</w:t>
            </w:r>
            <w:r w:rsidR="0036731A">
              <w:rPr>
                <w:noProof/>
                <w:webHidden/>
              </w:rPr>
              <w:tab/>
            </w:r>
            <w:r w:rsidR="0036731A">
              <w:rPr>
                <w:noProof/>
                <w:webHidden/>
              </w:rPr>
              <w:fldChar w:fldCharType="begin"/>
            </w:r>
            <w:r w:rsidR="0036731A">
              <w:rPr>
                <w:noProof/>
                <w:webHidden/>
              </w:rPr>
              <w:instrText xml:space="preserve"> PAGEREF _Toc131596631 \h </w:instrText>
            </w:r>
            <w:r w:rsidR="0036731A">
              <w:rPr>
                <w:noProof/>
                <w:webHidden/>
              </w:rPr>
            </w:r>
            <w:r w:rsidR="0036731A">
              <w:rPr>
                <w:noProof/>
                <w:webHidden/>
              </w:rPr>
              <w:fldChar w:fldCharType="separate"/>
            </w:r>
            <w:r w:rsidR="0036731A">
              <w:rPr>
                <w:noProof/>
                <w:webHidden/>
              </w:rPr>
              <w:t>4</w:t>
            </w:r>
            <w:r w:rsidR="0036731A">
              <w:rPr>
                <w:noProof/>
                <w:webHidden/>
              </w:rPr>
              <w:fldChar w:fldCharType="end"/>
            </w:r>
          </w:hyperlink>
        </w:p>
        <w:p w14:paraId="440050AB" w14:textId="77777777" w:rsidR="0036731A" w:rsidRDefault="00F00365">
          <w:pPr>
            <w:pStyle w:val="20"/>
            <w:rPr>
              <w:rFonts w:asciiTheme="minorHAnsi" w:eastAsiaTheme="minorEastAsia" w:hAnsiTheme="minorHAnsi" w:cstheme="minorBidi"/>
              <w:smallCaps w:val="0"/>
              <w:kern w:val="2"/>
              <w:sz w:val="21"/>
              <w:szCs w:val="22"/>
            </w:rPr>
          </w:pPr>
          <w:hyperlink w:anchor="_Toc131596632" w:history="1">
            <w:r w:rsidR="0036731A" w:rsidRPr="0079102E">
              <w:rPr>
                <w:rStyle w:val="ae"/>
                <w14:scene3d>
                  <w14:camera w14:prst="orthographicFront"/>
                  <w14:lightRig w14:rig="threePt" w14:dir="t">
                    <w14:rot w14:lat="0" w14:lon="0" w14:rev="0"/>
                  </w14:lightRig>
                </w14:scene3d>
              </w:rPr>
              <w:t>3.1</w:t>
            </w:r>
            <w:r w:rsidR="0036731A">
              <w:rPr>
                <w:rFonts w:asciiTheme="minorHAnsi" w:eastAsiaTheme="minorEastAsia" w:hAnsiTheme="minorHAnsi" w:cstheme="minorBidi"/>
                <w:smallCaps w:val="0"/>
                <w:kern w:val="2"/>
                <w:sz w:val="21"/>
                <w:szCs w:val="22"/>
              </w:rPr>
              <w:tab/>
            </w:r>
            <w:r w:rsidR="0036731A" w:rsidRPr="0079102E">
              <w:rPr>
                <w:rStyle w:val="ae"/>
              </w:rPr>
              <w:t>Product Overview (Outside)</w:t>
            </w:r>
            <w:r w:rsidR="0036731A">
              <w:rPr>
                <w:webHidden/>
              </w:rPr>
              <w:tab/>
            </w:r>
            <w:r w:rsidR="0036731A">
              <w:rPr>
                <w:webHidden/>
              </w:rPr>
              <w:fldChar w:fldCharType="begin"/>
            </w:r>
            <w:r w:rsidR="0036731A">
              <w:rPr>
                <w:webHidden/>
              </w:rPr>
              <w:instrText xml:space="preserve"> PAGEREF _Toc131596632 \h </w:instrText>
            </w:r>
            <w:r w:rsidR="0036731A">
              <w:rPr>
                <w:webHidden/>
              </w:rPr>
            </w:r>
            <w:r w:rsidR="0036731A">
              <w:rPr>
                <w:webHidden/>
              </w:rPr>
              <w:fldChar w:fldCharType="separate"/>
            </w:r>
            <w:r w:rsidR="0036731A">
              <w:rPr>
                <w:webHidden/>
              </w:rPr>
              <w:t>5</w:t>
            </w:r>
            <w:r w:rsidR="0036731A">
              <w:rPr>
                <w:webHidden/>
              </w:rPr>
              <w:fldChar w:fldCharType="end"/>
            </w:r>
          </w:hyperlink>
        </w:p>
        <w:p w14:paraId="5B237654" w14:textId="77777777" w:rsidR="0036731A" w:rsidRDefault="00F00365">
          <w:pPr>
            <w:pStyle w:val="20"/>
            <w:rPr>
              <w:rFonts w:asciiTheme="minorHAnsi" w:eastAsiaTheme="minorEastAsia" w:hAnsiTheme="minorHAnsi" w:cstheme="minorBidi"/>
              <w:smallCaps w:val="0"/>
              <w:kern w:val="2"/>
              <w:sz w:val="21"/>
              <w:szCs w:val="22"/>
            </w:rPr>
          </w:pPr>
          <w:hyperlink w:anchor="_Toc131596633" w:history="1">
            <w:r w:rsidR="0036731A" w:rsidRPr="0079102E">
              <w:rPr>
                <w:rStyle w:val="ae"/>
                <w14:scene3d>
                  <w14:camera w14:prst="orthographicFront"/>
                  <w14:lightRig w14:rig="threePt" w14:dir="t">
                    <w14:rot w14:lat="0" w14:lon="0" w14:rev="0"/>
                  </w14:lightRig>
                </w14:scene3d>
              </w:rPr>
              <w:t>3.2</w:t>
            </w:r>
            <w:r w:rsidR="0036731A">
              <w:rPr>
                <w:rFonts w:asciiTheme="minorHAnsi" w:eastAsiaTheme="minorEastAsia" w:hAnsiTheme="minorHAnsi" w:cstheme="minorBidi"/>
                <w:smallCaps w:val="0"/>
                <w:kern w:val="2"/>
                <w:sz w:val="21"/>
                <w:szCs w:val="22"/>
              </w:rPr>
              <w:tab/>
            </w:r>
            <w:r w:rsidR="0036731A" w:rsidRPr="0079102E">
              <w:rPr>
                <w:rStyle w:val="ae"/>
              </w:rPr>
              <w:t>Product Overview (Inside)</w:t>
            </w:r>
            <w:r w:rsidR="0036731A">
              <w:rPr>
                <w:webHidden/>
              </w:rPr>
              <w:tab/>
            </w:r>
            <w:r w:rsidR="0036731A">
              <w:rPr>
                <w:webHidden/>
              </w:rPr>
              <w:fldChar w:fldCharType="begin"/>
            </w:r>
            <w:r w:rsidR="0036731A">
              <w:rPr>
                <w:webHidden/>
              </w:rPr>
              <w:instrText xml:space="preserve"> PAGEREF _Toc131596633 \h </w:instrText>
            </w:r>
            <w:r w:rsidR="0036731A">
              <w:rPr>
                <w:webHidden/>
              </w:rPr>
            </w:r>
            <w:r w:rsidR="0036731A">
              <w:rPr>
                <w:webHidden/>
              </w:rPr>
              <w:fldChar w:fldCharType="separate"/>
            </w:r>
            <w:r w:rsidR="0036731A">
              <w:rPr>
                <w:webHidden/>
              </w:rPr>
              <w:t>6</w:t>
            </w:r>
            <w:r w:rsidR="0036731A">
              <w:rPr>
                <w:webHidden/>
              </w:rPr>
              <w:fldChar w:fldCharType="end"/>
            </w:r>
          </w:hyperlink>
        </w:p>
        <w:p w14:paraId="7A7F55EB" w14:textId="77777777" w:rsidR="0036731A" w:rsidRDefault="00F00365">
          <w:pPr>
            <w:pStyle w:val="20"/>
            <w:rPr>
              <w:rFonts w:asciiTheme="minorHAnsi" w:eastAsiaTheme="minorEastAsia" w:hAnsiTheme="minorHAnsi" w:cstheme="minorBidi"/>
              <w:smallCaps w:val="0"/>
              <w:kern w:val="2"/>
              <w:sz w:val="21"/>
              <w:szCs w:val="22"/>
            </w:rPr>
          </w:pPr>
          <w:hyperlink w:anchor="_Toc131596634" w:history="1">
            <w:r w:rsidR="0036731A" w:rsidRPr="0079102E">
              <w:rPr>
                <w:rStyle w:val="ae"/>
                <w14:scene3d>
                  <w14:camera w14:prst="orthographicFront"/>
                  <w14:lightRig w14:rig="threePt" w14:dir="t">
                    <w14:rot w14:lat="0" w14:lon="0" w14:rev="0"/>
                  </w14:lightRig>
                </w14:scene3d>
              </w:rPr>
              <w:t>3.3</w:t>
            </w:r>
            <w:r w:rsidR="0036731A">
              <w:rPr>
                <w:rFonts w:asciiTheme="minorHAnsi" w:eastAsiaTheme="minorEastAsia" w:hAnsiTheme="minorHAnsi" w:cstheme="minorBidi"/>
                <w:smallCaps w:val="0"/>
                <w:kern w:val="2"/>
                <w:sz w:val="21"/>
                <w:szCs w:val="22"/>
              </w:rPr>
              <w:tab/>
            </w:r>
            <w:r w:rsidR="0036731A" w:rsidRPr="0079102E">
              <w:rPr>
                <w:rStyle w:val="ae"/>
              </w:rPr>
              <w:t>Technical Specifications</w:t>
            </w:r>
            <w:r w:rsidR="0036731A">
              <w:rPr>
                <w:webHidden/>
              </w:rPr>
              <w:tab/>
            </w:r>
            <w:r w:rsidR="0036731A">
              <w:rPr>
                <w:webHidden/>
              </w:rPr>
              <w:fldChar w:fldCharType="begin"/>
            </w:r>
            <w:r w:rsidR="0036731A">
              <w:rPr>
                <w:webHidden/>
              </w:rPr>
              <w:instrText xml:space="preserve"> PAGEREF _Toc131596634 \h </w:instrText>
            </w:r>
            <w:r w:rsidR="0036731A">
              <w:rPr>
                <w:webHidden/>
              </w:rPr>
            </w:r>
            <w:r w:rsidR="0036731A">
              <w:rPr>
                <w:webHidden/>
              </w:rPr>
              <w:fldChar w:fldCharType="separate"/>
            </w:r>
            <w:r w:rsidR="0036731A">
              <w:rPr>
                <w:webHidden/>
              </w:rPr>
              <w:t>7</w:t>
            </w:r>
            <w:r w:rsidR="0036731A">
              <w:rPr>
                <w:webHidden/>
              </w:rPr>
              <w:fldChar w:fldCharType="end"/>
            </w:r>
          </w:hyperlink>
        </w:p>
        <w:p w14:paraId="02101DAC"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35" w:history="1">
            <w:r w:rsidR="0036731A" w:rsidRPr="0079102E">
              <w:rPr>
                <w:rStyle w:val="ae"/>
                <w:noProof/>
                <w14:scene3d>
                  <w14:camera w14:prst="orthographicFront"/>
                  <w14:lightRig w14:rig="threePt" w14:dir="t">
                    <w14:rot w14:lat="0" w14:lon="0" w14:rev="0"/>
                  </w14:lightRig>
                </w14:scene3d>
              </w:rPr>
              <w:t>4</w:t>
            </w:r>
            <w:r w:rsidR="0036731A" w:rsidRPr="0079102E">
              <w:rPr>
                <w:rStyle w:val="ae"/>
                <w:noProof/>
              </w:rPr>
              <w:t xml:space="preserve"> Preparation</w:t>
            </w:r>
            <w:r w:rsidR="0036731A">
              <w:rPr>
                <w:noProof/>
                <w:webHidden/>
              </w:rPr>
              <w:tab/>
            </w:r>
            <w:r w:rsidR="0036731A">
              <w:rPr>
                <w:noProof/>
                <w:webHidden/>
              </w:rPr>
              <w:fldChar w:fldCharType="begin"/>
            </w:r>
            <w:r w:rsidR="0036731A">
              <w:rPr>
                <w:noProof/>
                <w:webHidden/>
              </w:rPr>
              <w:instrText xml:space="preserve"> PAGEREF _Toc131596635 \h </w:instrText>
            </w:r>
            <w:r w:rsidR="0036731A">
              <w:rPr>
                <w:noProof/>
                <w:webHidden/>
              </w:rPr>
            </w:r>
            <w:r w:rsidR="0036731A">
              <w:rPr>
                <w:noProof/>
                <w:webHidden/>
              </w:rPr>
              <w:fldChar w:fldCharType="separate"/>
            </w:r>
            <w:r w:rsidR="0036731A">
              <w:rPr>
                <w:noProof/>
                <w:webHidden/>
              </w:rPr>
              <w:t>11</w:t>
            </w:r>
            <w:r w:rsidR="0036731A">
              <w:rPr>
                <w:noProof/>
                <w:webHidden/>
              </w:rPr>
              <w:fldChar w:fldCharType="end"/>
            </w:r>
          </w:hyperlink>
        </w:p>
        <w:p w14:paraId="3F4F085B" w14:textId="77777777" w:rsidR="0036731A" w:rsidRDefault="00F00365">
          <w:pPr>
            <w:pStyle w:val="20"/>
            <w:rPr>
              <w:rFonts w:asciiTheme="minorHAnsi" w:eastAsiaTheme="minorEastAsia" w:hAnsiTheme="minorHAnsi" w:cstheme="minorBidi"/>
              <w:smallCaps w:val="0"/>
              <w:kern w:val="2"/>
              <w:sz w:val="21"/>
              <w:szCs w:val="22"/>
            </w:rPr>
          </w:pPr>
          <w:hyperlink w:anchor="_Toc131596636" w:history="1">
            <w:r w:rsidR="0036731A" w:rsidRPr="0079102E">
              <w:rPr>
                <w:rStyle w:val="ae"/>
                <w14:scene3d>
                  <w14:camera w14:prst="orthographicFront"/>
                  <w14:lightRig w14:rig="threePt" w14:dir="t">
                    <w14:rot w14:lat="0" w14:lon="0" w14:rev="0"/>
                  </w14:lightRig>
                </w14:scene3d>
              </w:rPr>
              <w:t>4.1</w:t>
            </w:r>
            <w:r w:rsidR="0036731A">
              <w:rPr>
                <w:rFonts w:asciiTheme="minorHAnsi" w:eastAsiaTheme="minorEastAsia" w:hAnsiTheme="minorHAnsi" w:cstheme="minorBidi"/>
                <w:smallCaps w:val="0"/>
                <w:kern w:val="2"/>
                <w:sz w:val="21"/>
                <w:szCs w:val="22"/>
              </w:rPr>
              <w:tab/>
            </w:r>
            <w:r w:rsidR="0036731A" w:rsidRPr="0079102E">
              <w:rPr>
                <w:rStyle w:val="ae"/>
              </w:rPr>
              <w:t>Before You Begin</w:t>
            </w:r>
            <w:r w:rsidR="0036731A">
              <w:rPr>
                <w:webHidden/>
              </w:rPr>
              <w:tab/>
            </w:r>
            <w:r w:rsidR="0036731A">
              <w:rPr>
                <w:webHidden/>
              </w:rPr>
              <w:fldChar w:fldCharType="begin"/>
            </w:r>
            <w:r w:rsidR="0036731A">
              <w:rPr>
                <w:webHidden/>
              </w:rPr>
              <w:instrText xml:space="preserve"> PAGEREF _Toc131596636 \h </w:instrText>
            </w:r>
            <w:r w:rsidR="0036731A">
              <w:rPr>
                <w:webHidden/>
              </w:rPr>
            </w:r>
            <w:r w:rsidR="0036731A">
              <w:rPr>
                <w:webHidden/>
              </w:rPr>
              <w:fldChar w:fldCharType="separate"/>
            </w:r>
            <w:r w:rsidR="0036731A">
              <w:rPr>
                <w:webHidden/>
              </w:rPr>
              <w:t>11</w:t>
            </w:r>
            <w:r w:rsidR="0036731A">
              <w:rPr>
                <w:webHidden/>
              </w:rPr>
              <w:fldChar w:fldCharType="end"/>
            </w:r>
          </w:hyperlink>
        </w:p>
        <w:p w14:paraId="56005FBB" w14:textId="77777777" w:rsidR="0036731A" w:rsidRDefault="00F00365">
          <w:pPr>
            <w:pStyle w:val="20"/>
            <w:rPr>
              <w:rFonts w:asciiTheme="minorHAnsi" w:eastAsiaTheme="minorEastAsia" w:hAnsiTheme="minorHAnsi" w:cstheme="minorBidi"/>
              <w:smallCaps w:val="0"/>
              <w:kern w:val="2"/>
              <w:sz w:val="21"/>
              <w:szCs w:val="22"/>
            </w:rPr>
          </w:pPr>
          <w:hyperlink w:anchor="_Toc131596637" w:history="1">
            <w:r w:rsidR="0036731A" w:rsidRPr="0079102E">
              <w:rPr>
                <w:rStyle w:val="ae"/>
                <w14:scene3d>
                  <w14:camera w14:prst="orthographicFront"/>
                  <w14:lightRig w14:rig="threePt" w14:dir="t">
                    <w14:rot w14:lat="0" w14:lon="0" w14:rev="0"/>
                  </w14:lightRig>
                </w14:scene3d>
              </w:rPr>
              <w:t>4.2</w:t>
            </w:r>
            <w:r w:rsidR="0036731A">
              <w:rPr>
                <w:rFonts w:asciiTheme="minorHAnsi" w:eastAsiaTheme="minorEastAsia" w:hAnsiTheme="minorHAnsi" w:cstheme="minorBidi"/>
                <w:smallCaps w:val="0"/>
                <w:kern w:val="2"/>
                <w:sz w:val="21"/>
                <w:szCs w:val="22"/>
              </w:rPr>
              <w:tab/>
            </w:r>
            <w:r w:rsidR="0036731A" w:rsidRPr="0079102E">
              <w:rPr>
                <w:rStyle w:val="ae"/>
              </w:rPr>
              <w:t>Installation Tools</w:t>
            </w:r>
            <w:r w:rsidR="0036731A">
              <w:rPr>
                <w:webHidden/>
              </w:rPr>
              <w:tab/>
            </w:r>
            <w:r w:rsidR="0036731A">
              <w:rPr>
                <w:webHidden/>
              </w:rPr>
              <w:fldChar w:fldCharType="begin"/>
            </w:r>
            <w:r w:rsidR="0036731A">
              <w:rPr>
                <w:webHidden/>
              </w:rPr>
              <w:instrText xml:space="preserve"> PAGEREF _Toc131596637 \h </w:instrText>
            </w:r>
            <w:r w:rsidR="0036731A">
              <w:rPr>
                <w:webHidden/>
              </w:rPr>
            </w:r>
            <w:r w:rsidR="0036731A">
              <w:rPr>
                <w:webHidden/>
              </w:rPr>
              <w:fldChar w:fldCharType="separate"/>
            </w:r>
            <w:r w:rsidR="0036731A">
              <w:rPr>
                <w:webHidden/>
              </w:rPr>
              <w:t>12</w:t>
            </w:r>
            <w:r w:rsidR="0036731A">
              <w:rPr>
                <w:webHidden/>
              </w:rPr>
              <w:fldChar w:fldCharType="end"/>
            </w:r>
          </w:hyperlink>
        </w:p>
        <w:p w14:paraId="67655D27"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38" w:history="1">
            <w:r w:rsidR="0036731A" w:rsidRPr="0079102E">
              <w:rPr>
                <w:rStyle w:val="ae"/>
                <w:noProof/>
                <w14:scene3d>
                  <w14:camera w14:prst="orthographicFront"/>
                  <w14:lightRig w14:rig="threePt" w14:dir="t">
                    <w14:rot w14:lat="0" w14:lon="0" w14:rev="0"/>
                  </w14:lightRig>
                </w14:scene3d>
              </w:rPr>
              <w:t>5</w:t>
            </w:r>
            <w:r w:rsidR="0036731A" w:rsidRPr="0079102E">
              <w:rPr>
                <w:rStyle w:val="ae"/>
                <w:noProof/>
              </w:rPr>
              <w:t xml:space="preserve"> Installation</w:t>
            </w:r>
            <w:r w:rsidR="0036731A">
              <w:rPr>
                <w:noProof/>
                <w:webHidden/>
              </w:rPr>
              <w:tab/>
            </w:r>
            <w:r w:rsidR="0036731A">
              <w:rPr>
                <w:noProof/>
                <w:webHidden/>
              </w:rPr>
              <w:fldChar w:fldCharType="begin"/>
            </w:r>
            <w:r w:rsidR="0036731A">
              <w:rPr>
                <w:noProof/>
                <w:webHidden/>
              </w:rPr>
              <w:instrText xml:space="preserve"> PAGEREF _Toc131596638 \h </w:instrText>
            </w:r>
            <w:r w:rsidR="0036731A">
              <w:rPr>
                <w:noProof/>
                <w:webHidden/>
              </w:rPr>
            </w:r>
            <w:r w:rsidR="0036731A">
              <w:rPr>
                <w:noProof/>
                <w:webHidden/>
              </w:rPr>
              <w:fldChar w:fldCharType="separate"/>
            </w:r>
            <w:r w:rsidR="0036731A">
              <w:rPr>
                <w:noProof/>
                <w:webHidden/>
              </w:rPr>
              <w:t>13</w:t>
            </w:r>
            <w:r w:rsidR="0036731A">
              <w:rPr>
                <w:noProof/>
                <w:webHidden/>
              </w:rPr>
              <w:fldChar w:fldCharType="end"/>
            </w:r>
          </w:hyperlink>
        </w:p>
        <w:p w14:paraId="36B3814D" w14:textId="77777777" w:rsidR="0036731A" w:rsidRDefault="00F00365">
          <w:pPr>
            <w:pStyle w:val="20"/>
            <w:rPr>
              <w:rFonts w:asciiTheme="minorHAnsi" w:eastAsiaTheme="minorEastAsia" w:hAnsiTheme="minorHAnsi" w:cstheme="minorBidi"/>
              <w:smallCaps w:val="0"/>
              <w:kern w:val="2"/>
              <w:sz w:val="21"/>
              <w:szCs w:val="22"/>
            </w:rPr>
          </w:pPr>
          <w:hyperlink w:anchor="_Toc131596639" w:history="1">
            <w:r w:rsidR="0036731A" w:rsidRPr="0079102E">
              <w:rPr>
                <w:rStyle w:val="ae"/>
                <w14:scene3d>
                  <w14:camera w14:prst="orthographicFront"/>
                  <w14:lightRig w14:rig="threePt" w14:dir="t">
                    <w14:rot w14:lat="0" w14:lon="0" w14:rev="0"/>
                  </w14:lightRig>
                </w14:scene3d>
              </w:rPr>
              <w:t>5.1</w:t>
            </w:r>
            <w:r w:rsidR="0036731A">
              <w:rPr>
                <w:rFonts w:asciiTheme="minorHAnsi" w:eastAsiaTheme="minorEastAsia" w:hAnsiTheme="minorHAnsi" w:cstheme="minorBidi"/>
                <w:smallCaps w:val="0"/>
                <w:kern w:val="2"/>
                <w:sz w:val="21"/>
                <w:szCs w:val="22"/>
              </w:rPr>
              <w:tab/>
            </w:r>
            <w:r w:rsidR="0036731A" w:rsidRPr="0079102E">
              <w:rPr>
                <w:rStyle w:val="ae"/>
              </w:rPr>
              <w:t>Unpacking</w:t>
            </w:r>
            <w:r w:rsidR="0036731A">
              <w:rPr>
                <w:webHidden/>
              </w:rPr>
              <w:tab/>
            </w:r>
            <w:r w:rsidR="0036731A">
              <w:rPr>
                <w:webHidden/>
              </w:rPr>
              <w:fldChar w:fldCharType="begin"/>
            </w:r>
            <w:r w:rsidR="0036731A">
              <w:rPr>
                <w:webHidden/>
              </w:rPr>
              <w:instrText xml:space="preserve"> PAGEREF _Toc131596639 \h </w:instrText>
            </w:r>
            <w:r w:rsidR="0036731A">
              <w:rPr>
                <w:webHidden/>
              </w:rPr>
            </w:r>
            <w:r w:rsidR="0036731A">
              <w:rPr>
                <w:webHidden/>
              </w:rPr>
              <w:fldChar w:fldCharType="separate"/>
            </w:r>
            <w:r w:rsidR="0036731A">
              <w:rPr>
                <w:webHidden/>
              </w:rPr>
              <w:t>15</w:t>
            </w:r>
            <w:r w:rsidR="0036731A">
              <w:rPr>
                <w:webHidden/>
              </w:rPr>
              <w:fldChar w:fldCharType="end"/>
            </w:r>
          </w:hyperlink>
        </w:p>
        <w:p w14:paraId="1F74428A" w14:textId="77777777" w:rsidR="0036731A" w:rsidRDefault="00F00365">
          <w:pPr>
            <w:pStyle w:val="20"/>
            <w:rPr>
              <w:rFonts w:asciiTheme="minorHAnsi" w:eastAsiaTheme="minorEastAsia" w:hAnsiTheme="minorHAnsi" w:cstheme="minorBidi"/>
              <w:smallCaps w:val="0"/>
              <w:kern w:val="2"/>
              <w:sz w:val="21"/>
              <w:szCs w:val="22"/>
            </w:rPr>
          </w:pPr>
          <w:hyperlink w:anchor="_Toc131596640" w:history="1">
            <w:r w:rsidR="0036731A" w:rsidRPr="0079102E">
              <w:rPr>
                <w:rStyle w:val="ae"/>
                <w14:scene3d>
                  <w14:camera w14:prst="orthographicFront"/>
                  <w14:lightRig w14:rig="threePt" w14:dir="t">
                    <w14:rot w14:lat="0" w14:lon="0" w14:rev="0"/>
                  </w14:lightRig>
                </w14:scene3d>
              </w:rPr>
              <w:t>5.2</w:t>
            </w:r>
            <w:r w:rsidR="0036731A">
              <w:rPr>
                <w:rFonts w:asciiTheme="minorHAnsi" w:eastAsiaTheme="minorEastAsia" w:hAnsiTheme="minorHAnsi" w:cstheme="minorBidi"/>
                <w:smallCaps w:val="0"/>
                <w:kern w:val="2"/>
                <w:sz w:val="21"/>
                <w:szCs w:val="22"/>
              </w:rPr>
              <w:tab/>
            </w:r>
            <w:r w:rsidR="0036731A" w:rsidRPr="0079102E">
              <w:rPr>
                <w:rStyle w:val="ae"/>
              </w:rPr>
              <w:t>Moving the MaxiCharger</w:t>
            </w:r>
            <w:r w:rsidR="0036731A">
              <w:rPr>
                <w:webHidden/>
              </w:rPr>
              <w:tab/>
            </w:r>
            <w:r w:rsidR="0036731A">
              <w:rPr>
                <w:webHidden/>
              </w:rPr>
              <w:fldChar w:fldCharType="begin"/>
            </w:r>
            <w:r w:rsidR="0036731A">
              <w:rPr>
                <w:webHidden/>
              </w:rPr>
              <w:instrText xml:space="preserve"> PAGEREF _Toc131596640 \h </w:instrText>
            </w:r>
            <w:r w:rsidR="0036731A">
              <w:rPr>
                <w:webHidden/>
              </w:rPr>
            </w:r>
            <w:r w:rsidR="0036731A">
              <w:rPr>
                <w:webHidden/>
              </w:rPr>
              <w:fldChar w:fldCharType="separate"/>
            </w:r>
            <w:r w:rsidR="0036731A">
              <w:rPr>
                <w:webHidden/>
              </w:rPr>
              <w:t>16</w:t>
            </w:r>
            <w:r w:rsidR="0036731A">
              <w:rPr>
                <w:webHidden/>
              </w:rPr>
              <w:fldChar w:fldCharType="end"/>
            </w:r>
          </w:hyperlink>
        </w:p>
        <w:p w14:paraId="4A295A42" w14:textId="77777777" w:rsidR="0036731A" w:rsidRDefault="00F00365">
          <w:pPr>
            <w:pStyle w:val="20"/>
            <w:rPr>
              <w:rFonts w:asciiTheme="minorHAnsi" w:eastAsiaTheme="minorEastAsia" w:hAnsiTheme="minorHAnsi" w:cstheme="minorBidi"/>
              <w:smallCaps w:val="0"/>
              <w:kern w:val="2"/>
              <w:sz w:val="21"/>
              <w:szCs w:val="22"/>
            </w:rPr>
          </w:pPr>
          <w:hyperlink w:anchor="_Toc131596641" w:history="1">
            <w:r w:rsidR="0036731A" w:rsidRPr="0079102E">
              <w:rPr>
                <w:rStyle w:val="ae"/>
                <w14:scene3d>
                  <w14:camera w14:prst="orthographicFront"/>
                  <w14:lightRig w14:rig="threePt" w14:dir="t">
                    <w14:rot w14:lat="0" w14:lon="0" w14:rev="0"/>
                  </w14:lightRig>
                </w14:scene3d>
              </w:rPr>
              <w:t>5.3</w:t>
            </w:r>
            <w:r w:rsidR="0036731A">
              <w:rPr>
                <w:rFonts w:asciiTheme="minorHAnsi" w:eastAsiaTheme="minorEastAsia" w:hAnsiTheme="minorHAnsi" w:cstheme="minorBidi"/>
                <w:smallCaps w:val="0"/>
                <w:kern w:val="2"/>
                <w:sz w:val="21"/>
                <w:szCs w:val="22"/>
              </w:rPr>
              <w:tab/>
            </w:r>
            <w:r w:rsidR="0036731A" w:rsidRPr="0079102E">
              <w:rPr>
                <w:rStyle w:val="ae"/>
              </w:rPr>
              <w:t>Installing MaxiCharger and Pedestal</w:t>
            </w:r>
            <w:r w:rsidR="0036731A">
              <w:rPr>
                <w:webHidden/>
              </w:rPr>
              <w:tab/>
            </w:r>
            <w:r w:rsidR="0036731A">
              <w:rPr>
                <w:webHidden/>
              </w:rPr>
              <w:fldChar w:fldCharType="begin"/>
            </w:r>
            <w:r w:rsidR="0036731A">
              <w:rPr>
                <w:webHidden/>
              </w:rPr>
              <w:instrText xml:space="preserve"> PAGEREF _Toc131596641 \h </w:instrText>
            </w:r>
            <w:r w:rsidR="0036731A">
              <w:rPr>
                <w:webHidden/>
              </w:rPr>
            </w:r>
            <w:r w:rsidR="0036731A">
              <w:rPr>
                <w:webHidden/>
              </w:rPr>
              <w:fldChar w:fldCharType="separate"/>
            </w:r>
            <w:r w:rsidR="0036731A">
              <w:rPr>
                <w:webHidden/>
              </w:rPr>
              <w:t>18</w:t>
            </w:r>
            <w:r w:rsidR="0036731A">
              <w:rPr>
                <w:webHidden/>
              </w:rPr>
              <w:fldChar w:fldCharType="end"/>
            </w:r>
          </w:hyperlink>
        </w:p>
        <w:p w14:paraId="2F7883AC" w14:textId="77777777" w:rsidR="0036731A" w:rsidRDefault="00F00365">
          <w:pPr>
            <w:pStyle w:val="20"/>
            <w:rPr>
              <w:rFonts w:asciiTheme="minorHAnsi" w:eastAsiaTheme="minorEastAsia" w:hAnsiTheme="minorHAnsi" w:cstheme="minorBidi"/>
              <w:smallCaps w:val="0"/>
              <w:kern w:val="2"/>
              <w:sz w:val="21"/>
              <w:szCs w:val="22"/>
            </w:rPr>
          </w:pPr>
          <w:hyperlink w:anchor="_Toc131596642" w:history="1">
            <w:r w:rsidR="0036731A" w:rsidRPr="0079102E">
              <w:rPr>
                <w:rStyle w:val="ae"/>
                <w14:scene3d>
                  <w14:camera w14:prst="orthographicFront"/>
                  <w14:lightRig w14:rig="threePt" w14:dir="t">
                    <w14:rot w14:lat="0" w14:lon="0" w14:rev="0"/>
                  </w14:lightRig>
                </w14:scene3d>
              </w:rPr>
              <w:t>5.4</w:t>
            </w:r>
            <w:r w:rsidR="0036731A">
              <w:rPr>
                <w:rFonts w:asciiTheme="minorHAnsi" w:eastAsiaTheme="minorEastAsia" w:hAnsiTheme="minorHAnsi" w:cstheme="minorBidi"/>
                <w:smallCaps w:val="0"/>
                <w:kern w:val="2"/>
                <w:sz w:val="21"/>
                <w:szCs w:val="22"/>
              </w:rPr>
              <w:tab/>
            </w:r>
            <w:r w:rsidR="0036731A" w:rsidRPr="0079102E">
              <w:rPr>
                <w:rStyle w:val="ae"/>
              </w:rPr>
              <w:t>Installing MaxiCharger Mounted on Pedestal</w:t>
            </w:r>
            <w:r w:rsidR="0036731A">
              <w:rPr>
                <w:webHidden/>
              </w:rPr>
              <w:tab/>
            </w:r>
            <w:r w:rsidR="0036731A">
              <w:rPr>
                <w:webHidden/>
              </w:rPr>
              <w:fldChar w:fldCharType="begin"/>
            </w:r>
            <w:r w:rsidR="0036731A">
              <w:rPr>
                <w:webHidden/>
              </w:rPr>
              <w:instrText xml:space="preserve"> PAGEREF _Toc131596642 \h </w:instrText>
            </w:r>
            <w:r w:rsidR="0036731A">
              <w:rPr>
                <w:webHidden/>
              </w:rPr>
            </w:r>
            <w:r w:rsidR="0036731A">
              <w:rPr>
                <w:webHidden/>
              </w:rPr>
              <w:fldChar w:fldCharType="separate"/>
            </w:r>
            <w:r w:rsidR="0036731A">
              <w:rPr>
                <w:webHidden/>
              </w:rPr>
              <w:t>30</w:t>
            </w:r>
            <w:r w:rsidR="0036731A">
              <w:rPr>
                <w:webHidden/>
              </w:rPr>
              <w:fldChar w:fldCharType="end"/>
            </w:r>
          </w:hyperlink>
        </w:p>
        <w:p w14:paraId="3D603454" w14:textId="77777777" w:rsidR="0036731A" w:rsidRDefault="00F00365">
          <w:pPr>
            <w:pStyle w:val="20"/>
            <w:rPr>
              <w:rFonts w:asciiTheme="minorHAnsi" w:eastAsiaTheme="minorEastAsia" w:hAnsiTheme="minorHAnsi" w:cstheme="minorBidi"/>
              <w:smallCaps w:val="0"/>
              <w:kern w:val="2"/>
              <w:sz w:val="21"/>
              <w:szCs w:val="22"/>
            </w:rPr>
          </w:pPr>
          <w:hyperlink w:anchor="_Toc131596643" w:history="1">
            <w:r w:rsidR="0036731A" w:rsidRPr="0079102E">
              <w:rPr>
                <w:rStyle w:val="ae"/>
                <w14:scene3d>
                  <w14:camera w14:prst="orthographicFront"/>
                  <w14:lightRig w14:rig="threePt" w14:dir="t">
                    <w14:rot w14:lat="0" w14:lon="0" w14:rev="0"/>
                  </w14:lightRig>
                </w14:scene3d>
              </w:rPr>
              <w:t>5.5</w:t>
            </w:r>
            <w:r w:rsidR="0036731A">
              <w:rPr>
                <w:rFonts w:asciiTheme="minorHAnsi" w:eastAsiaTheme="minorEastAsia" w:hAnsiTheme="minorHAnsi" w:cstheme="minorBidi"/>
                <w:smallCaps w:val="0"/>
                <w:kern w:val="2"/>
                <w:sz w:val="21"/>
                <w:szCs w:val="22"/>
              </w:rPr>
              <w:tab/>
            </w:r>
            <w:r w:rsidR="0036731A" w:rsidRPr="0079102E">
              <w:rPr>
                <w:rStyle w:val="ae"/>
              </w:rPr>
              <w:t>Installing MaxiCharger and Trolley</w:t>
            </w:r>
            <w:r w:rsidR="0036731A">
              <w:rPr>
                <w:webHidden/>
              </w:rPr>
              <w:tab/>
            </w:r>
            <w:r w:rsidR="0036731A">
              <w:rPr>
                <w:webHidden/>
              </w:rPr>
              <w:fldChar w:fldCharType="begin"/>
            </w:r>
            <w:r w:rsidR="0036731A">
              <w:rPr>
                <w:webHidden/>
              </w:rPr>
              <w:instrText xml:space="preserve"> PAGEREF _Toc131596643 \h </w:instrText>
            </w:r>
            <w:r w:rsidR="0036731A">
              <w:rPr>
                <w:webHidden/>
              </w:rPr>
            </w:r>
            <w:r w:rsidR="0036731A">
              <w:rPr>
                <w:webHidden/>
              </w:rPr>
              <w:fldChar w:fldCharType="separate"/>
            </w:r>
            <w:r w:rsidR="0036731A">
              <w:rPr>
                <w:webHidden/>
              </w:rPr>
              <w:t>39</w:t>
            </w:r>
            <w:r w:rsidR="0036731A">
              <w:rPr>
                <w:webHidden/>
              </w:rPr>
              <w:fldChar w:fldCharType="end"/>
            </w:r>
          </w:hyperlink>
        </w:p>
        <w:p w14:paraId="2EC44200" w14:textId="77777777" w:rsidR="0036731A" w:rsidRDefault="00F00365">
          <w:pPr>
            <w:pStyle w:val="20"/>
            <w:rPr>
              <w:rFonts w:asciiTheme="minorHAnsi" w:eastAsiaTheme="minorEastAsia" w:hAnsiTheme="minorHAnsi" w:cstheme="minorBidi"/>
              <w:smallCaps w:val="0"/>
              <w:kern w:val="2"/>
              <w:sz w:val="21"/>
              <w:szCs w:val="22"/>
            </w:rPr>
          </w:pPr>
          <w:hyperlink w:anchor="_Toc131596644" w:history="1">
            <w:r w:rsidR="0036731A" w:rsidRPr="0079102E">
              <w:rPr>
                <w:rStyle w:val="ae"/>
                <w14:scene3d>
                  <w14:camera w14:prst="orthographicFront"/>
                  <w14:lightRig w14:rig="threePt" w14:dir="t">
                    <w14:rot w14:lat="0" w14:lon="0" w14:rev="0"/>
                  </w14:lightRig>
                </w14:scene3d>
              </w:rPr>
              <w:t>5.6</w:t>
            </w:r>
            <w:r w:rsidR="0036731A">
              <w:rPr>
                <w:rFonts w:asciiTheme="minorHAnsi" w:eastAsiaTheme="minorEastAsia" w:hAnsiTheme="minorHAnsi" w:cstheme="minorBidi"/>
                <w:smallCaps w:val="0"/>
                <w:kern w:val="2"/>
                <w:sz w:val="21"/>
                <w:szCs w:val="22"/>
              </w:rPr>
              <w:tab/>
            </w:r>
            <w:r w:rsidR="0036731A" w:rsidRPr="0079102E">
              <w:rPr>
                <w:rStyle w:val="ae"/>
              </w:rPr>
              <w:t>Power Supply Wiring</w:t>
            </w:r>
            <w:r w:rsidR="0036731A">
              <w:rPr>
                <w:webHidden/>
              </w:rPr>
              <w:tab/>
            </w:r>
            <w:r w:rsidR="0036731A">
              <w:rPr>
                <w:webHidden/>
              </w:rPr>
              <w:fldChar w:fldCharType="begin"/>
            </w:r>
            <w:r w:rsidR="0036731A">
              <w:rPr>
                <w:webHidden/>
              </w:rPr>
              <w:instrText xml:space="preserve"> PAGEREF _Toc131596644 \h </w:instrText>
            </w:r>
            <w:r w:rsidR="0036731A">
              <w:rPr>
                <w:webHidden/>
              </w:rPr>
            </w:r>
            <w:r w:rsidR="0036731A">
              <w:rPr>
                <w:webHidden/>
              </w:rPr>
              <w:fldChar w:fldCharType="separate"/>
            </w:r>
            <w:r w:rsidR="0036731A">
              <w:rPr>
                <w:webHidden/>
              </w:rPr>
              <w:t>44</w:t>
            </w:r>
            <w:r w:rsidR="0036731A">
              <w:rPr>
                <w:webHidden/>
              </w:rPr>
              <w:fldChar w:fldCharType="end"/>
            </w:r>
          </w:hyperlink>
        </w:p>
        <w:p w14:paraId="3A24B86A"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45" w:history="1">
            <w:r w:rsidR="0036731A" w:rsidRPr="0079102E">
              <w:rPr>
                <w:rStyle w:val="ae"/>
                <w14:scene3d>
                  <w14:camera w14:prst="orthographicFront"/>
                  <w14:lightRig w14:rig="threePt" w14:dir="t">
                    <w14:rot w14:lat="0" w14:lon="0" w14:rev="0"/>
                  </w14:lightRig>
                </w14:scene3d>
              </w:rPr>
              <w:t>5.6.1</w:t>
            </w:r>
            <w:r w:rsidR="0036731A">
              <w:rPr>
                <w:rFonts w:asciiTheme="minorHAnsi" w:eastAsiaTheme="minorEastAsia" w:hAnsiTheme="minorHAnsi" w:cstheme="minorBidi"/>
                <w:i w:val="0"/>
                <w:iCs w:val="0"/>
                <w:kern w:val="2"/>
                <w:sz w:val="21"/>
                <w:szCs w:val="22"/>
              </w:rPr>
              <w:tab/>
            </w:r>
            <w:r w:rsidR="0036731A" w:rsidRPr="0079102E">
              <w:rPr>
                <w:rStyle w:val="ae"/>
              </w:rPr>
              <w:t>Opening the Door</w:t>
            </w:r>
            <w:r w:rsidR="0036731A">
              <w:rPr>
                <w:webHidden/>
              </w:rPr>
              <w:tab/>
            </w:r>
            <w:r w:rsidR="0036731A">
              <w:rPr>
                <w:webHidden/>
              </w:rPr>
              <w:fldChar w:fldCharType="begin"/>
            </w:r>
            <w:r w:rsidR="0036731A">
              <w:rPr>
                <w:webHidden/>
              </w:rPr>
              <w:instrText xml:space="preserve"> PAGEREF _Toc131596645 \h </w:instrText>
            </w:r>
            <w:r w:rsidR="0036731A">
              <w:rPr>
                <w:webHidden/>
              </w:rPr>
            </w:r>
            <w:r w:rsidR="0036731A">
              <w:rPr>
                <w:webHidden/>
              </w:rPr>
              <w:fldChar w:fldCharType="separate"/>
            </w:r>
            <w:r w:rsidR="0036731A">
              <w:rPr>
                <w:webHidden/>
              </w:rPr>
              <w:t>45</w:t>
            </w:r>
            <w:r w:rsidR="0036731A">
              <w:rPr>
                <w:webHidden/>
              </w:rPr>
              <w:fldChar w:fldCharType="end"/>
            </w:r>
          </w:hyperlink>
        </w:p>
        <w:p w14:paraId="2DC3A01D"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46" w:history="1">
            <w:r w:rsidR="0036731A" w:rsidRPr="0079102E">
              <w:rPr>
                <w:rStyle w:val="ae"/>
                <w14:scene3d>
                  <w14:camera w14:prst="orthographicFront"/>
                  <w14:lightRig w14:rig="threePt" w14:dir="t">
                    <w14:rot w14:lat="0" w14:lon="0" w14:rev="0"/>
                  </w14:lightRig>
                </w14:scene3d>
              </w:rPr>
              <w:t>5.6.2</w:t>
            </w:r>
            <w:r w:rsidR="0036731A">
              <w:rPr>
                <w:rFonts w:asciiTheme="minorHAnsi" w:eastAsiaTheme="minorEastAsia" w:hAnsiTheme="minorHAnsi" w:cstheme="minorBidi"/>
                <w:i w:val="0"/>
                <w:iCs w:val="0"/>
                <w:kern w:val="2"/>
                <w:sz w:val="21"/>
                <w:szCs w:val="22"/>
              </w:rPr>
              <w:tab/>
            </w:r>
            <w:r w:rsidR="0036731A" w:rsidRPr="0079102E">
              <w:rPr>
                <w:rStyle w:val="ae"/>
              </w:rPr>
              <w:t>Connecting the AC Input Cable</w:t>
            </w:r>
            <w:r w:rsidR="0036731A">
              <w:rPr>
                <w:webHidden/>
              </w:rPr>
              <w:tab/>
            </w:r>
            <w:r w:rsidR="0036731A">
              <w:rPr>
                <w:webHidden/>
              </w:rPr>
              <w:fldChar w:fldCharType="begin"/>
            </w:r>
            <w:r w:rsidR="0036731A">
              <w:rPr>
                <w:webHidden/>
              </w:rPr>
              <w:instrText xml:space="preserve"> PAGEREF _Toc131596646 \h </w:instrText>
            </w:r>
            <w:r w:rsidR="0036731A">
              <w:rPr>
                <w:webHidden/>
              </w:rPr>
            </w:r>
            <w:r w:rsidR="0036731A">
              <w:rPr>
                <w:webHidden/>
              </w:rPr>
              <w:fldChar w:fldCharType="separate"/>
            </w:r>
            <w:r w:rsidR="0036731A">
              <w:rPr>
                <w:webHidden/>
              </w:rPr>
              <w:t>46</w:t>
            </w:r>
            <w:r w:rsidR="0036731A">
              <w:rPr>
                <w:webHidden/>
              </w:rPr>
              <w:fldChar w:fldCharType="end"/>
            </w:r>
          </w:hyperlink>
        </w:p>
        <w:p w14:paraId="44E237B3" w14:textId="77777777" w:rsidR="0036731A" w:rsidRDefault="00F00365">
          <w:pPr>
            <w:pStyle w:val="20"/>
            <w:rPr>
              <w:rFonts w:asciiTheme="minorHAnsi" w:eastAsiaTheme="minorEastAsia" w:hAnsiTheme="minorHAnsi" w:cstheme="minorBidi"/>
              <w:smallCaps w:val="0"/>
              <w:kern w:val="2"/>
              <w:sz w:val="21"/>
              <w:szCs w:val="22"/>
            </w:rPr>
          </w:pPr>
          <w:hyperlink w:anchor="_Toc131596647" w:history="1">
            <w:r w:rsidR="0036731A" w:rsidRPr="0079102E">
              <w:rPr>
                <w:rStyle w:val="ae"/>
                <w14:scene3d>
                  <w14:camera w14:prst="orthographicFront"/>
                  <w14:lightRig w14:rig="threePt" w14:dir="t">
                    <w14:rot w14:lat="0" w14:lon="0" w14:rev="0"/>
                  </w14:lightRig>
                </w14:scene3d>
              </w:rPr>
              <w:t>5.7</w:t>
            </w:r>
            <w:r w:rsidR="0036731A">
              <w:rPr>
                <w:rFonts w:asciiTheme="minorHAnsi" w:eastAsiaTheme="minorEastAsia" w:hAnsiTheme="minorHAnsi" w:cstheme="minorBidi"/>
                <w:smallCaps w:val="0"/>
                <w:kern w:val="2"/>
                <w:sz w:val="21"/>
                <w:szCs w:val="22"/>
              </w:rPr>
              <w:tab/>
            </w:r>
            <w:r w:rsidR="0036731A" w:rsidRPr="0079102E">
              <w:rPr>
                <w:rStyle w:val="ae"/>
              </w:rPr>
              <w:t>Connecting to the Internet</w:t>
            </w:r>
            <w:r w:rsidR="0036731A">
              <w:rPr>
                <w:webHidden/>
              </w:rPr>
              <w:tab/>
            </w:r>
            <w:r w:rsidR="0036731A">
              <w:rPr>
                <w:webHidden/>
              </w:rPr>
              <w:fldChar w:fldCharType="begin"/>
            </w:r>
            <w:r w:rsidR="0036731A">
              <w:rPr>
                <w:webHidden/>
              </w:rPr>
              <w:instrText xml:space="preserve"> PAGEREF _Toc131596647 \h </w:instrText>
            </w:r>
            <w:r w:rsidR="0036731A">
              <w:rPr>
                <w:webHidden/>
              </w:rPr>
            </w:r>
            <w:r w:rsidR="0036731A">
              <w:rPr>
                <w:webHidden/>
              </w:rPr>
              <w:fldChar w:fldCharType="separate"/>
            </w:r>
            <w:r w:rsidR="0036731A">
              <w:rPr>
                <w:webHidden/>
              </w:rPr>
              <w:t>48</w:t>
            </w:r>
            <w:r w:rsidR="0036731A">
              <w:rPr>
                <w:webHidden/>
              </w:rPr>
              <w:fldChar w:fldCharType="end"/>
            </w:r>
          </w:hyperlink>
        </w:p>
        <w:p w14:paraId="357FAC96"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48" w:history="1">
            <w:r w:rsidR="0036731A" w:rsidRPr="0079102E">
              <w:rPr>
                <w:rStyle w:val="ae"/>
                <w14:scene3d>
                  <w14:camera w14:prst="orthographicFront"/>
                  <w14:lightRig w14:rig="threePt" w14:dir="t">
                    <w14:rot w14:lat="0" w14:lon="0" w14:rev="0"/>
                  </w14:lightRig>
                </w14:scene3d>
              </w:rPr>
              <w:t>5.7.1</w:t>
            </w:r>
            <w:r w:rsidR="0036731A">
              <w:rPr>
                <w:rFonts w:asciiTheme="minorHAnsi" w:eastAsiaTheme="minorEastAsia" w:hAnsiTheme="minorHAnsi" w:cstheme="minorBidi"/>
                <w:i w:val="0"/>
                <w:iCs w:val="0"/>
                <w:kern w:val="2"/>
                <w:sz w:val="21"/>
                <w:szCs w:val="22"/>
              </w:rPr>
              <w:tab/>
            </w:r>
            <w:r w:rsidR="0036731A" w:rsidRPr="0079102E">
              <w:rPr>
                <w:rStyle w:val="ae"/>
              </w:rPr>
              <w:t>Via the Ethernet Cable</w:t>
            </w:r>
            <w:r w:rsidR="0036731A">
              <w:rPr>
                <w:webHidden/>
              </w:rPr>
              <w:tab/>
            </w:r>
            <w:r w:rsidR="0036731A">
              <w:rPr>
                <w:webHidden/>
              </w:rPr>
              <w:fldChar w:fldCharType="begin"/>
            </w:r>
            <w:r w:rsidR="0036731A">
              <w:rPr>
                <w:webHidden/>
              </w:rPr>
              <w:instrText xml:space="preserve"> PAGEREF _Toc131596648 \h </w:instrText>
            </w:r>
            <w:r w:rsidR="0036731A">
              <w:rPr>
                <w:webHidden/>
              </w:rPr>
            </w:r>
            <w:r w:rsidR="0036731A">
              <w:rPr>
                <w:webHidden/>
              </w:rPr>
              <w:fldChar w:fldCharType="separate"/>
            </w:r>
            <w:r w:rsidR="0036731A">
              <w:rPr>
                <w:webHidden/>
              </w:rPr>
              <w:t>48</w:t>
            </w:r>
            <w:r w:rsidR="0036731A">
              <w:rPr>
                <w:webHidden/>
              </w:rPr>
              <w:fldChar w:fldCharType="end"/>
            </w:r>
          </w:hyperlink>
        </w:p>
        <w:p w14:paraId="7E0CD92B"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49" w:history="1">
            <w:r w:rsidR="0036731A" w:rsidRPr="0079102E">
              <w:rPr>
                <w:rStyle w:val="ae"/>
                <w14:scene3d>
                  <w14:camera w14:prst="orthographicFront"/>
                  <w14:lightRig w14:rig="threePt" w14:dir="t">
                    <w14:rot w14:lat="0" w14:lon="0" w14:rev="0"/>
                  </w14:lightRig>
                </w14:scene3d>
              </w:rPr>
              <w:t>5.7.2</w:t>
            </w:r>
            <w:r w:rsidR="0036731A">
              <w:rPr>
                <w:rFonts w:asciiTheme="minorHAnsi" w:eastAsiaTheme="minorEastAsia" w:hAnsiTheme="minorHAnsi" w:cstheme="minorBidi"/>
                <w:i w:val="0"/>
                <w:iCs w:val="0"/>
                <w:kern w:val="2"/>
                <w:sz w:val="21"/>
                <w:szCs w:val="22"/>
              </w:rPr>
              <w:tab/>
            </w:r>
            <w:r w:rsidR="0036731A" w:rsidRPr="0079102E">
              <w:rPr>
                <w:rStyle w:val="ae"/>
              </w:rPr>
              <w:t>Via the Cellular Network</w:t>
            </w:r>
            <w:r w:rsidR="0036731A">
              <w:rPr>
                <w:webHidden/>
              </w:rPr>
              <w:tab/>
            </w:r>
            <w:r w:rsidR="0036731A">
              <w:rPr>
                <w:webHidden/>
              </w:rPr>
              <w:fldChar w:fldCharType="begin"/>
            </w:r>
            <w:r w:rsidR="0036731A">
              <w:rPr>
                <w:webHidden/>
              </w:rPr>
              <w:instrText xml:space="preserve"> PAGEREF _Toc131596649 \h </w:instrText>
            </w:r>
            <w:r w:rsidR="0036731A">
              <w:rPr>
                <w:webHidden/>
              </w:rPr>
            </w:r>
            <w:r w:rsidR="0036731A">
              <w:rPr>
                <w:webHidden/>
              </w:rPr>
              <w:fldChar w:fldCharType="separate"/>
            </w:r>
            <w:r w:rsidR="0036731A">
              <w:rPr>
                <w:webHidden/>
              </w:rPr>
              <w:t>49</w:t>
            </w:r>
            <w:r w:rsidR="0036731A">
              <w:rPr>
                <w:webHidden/>
              </w:rPr>
              <w:fldChar w:fldCharType="end"/>
            </w:r>
          </w:hyperlink>
        </w:p>
        <w:p w14:paraId="4DF44F4A" w14:textId="77777777" w:rsidR="0036731A" w:rsidRDefault="00F00365">
          <w:pPr>
            <w:pStyle w:val="20"/>
            <w:rPr>
              <w:rFonts w:asciiTheme="minorHAnsi" w:eastAsiaTheme="minorEastAsia" w:hAnsiTheme="minorHAnsi" w:cstheme="minorBidi"/>
              <w:smallCaps w:val="0"/>
              <w:kern w:val="2"/>
              <w:sz w:val="21"/>
              <w:szCs w:val="22"/>
            </w:rPr>
          </w:pPr>
          <w:hyperlink w:anchor="_Toc131596650" w:history="1">
            <w:r w:rsidR="0036731A" w:rsidRPr="0079102E">
              <w:rPr>
                <w:rStyle w:val="ae"/>
                <w14:scene3d>
                  <w14:camera w14:prst="orthographicFront"/>
                  <w14:lightRig w14:rig="threePt" w14:dir="t">
                    <w14:rot w14:lat="0" w14:lon="0" w14:rev="0"/>
                  </w14:lightRig>
                </w14:scene3d>
              </w:rPr>
              <w:t>5.8</w:t>
            </w:r>
            <w:r w:rsidR="0036731A">
              <w:rPr>
                <w:rFonts w:asciiTheme="minorHAnsi" w:eastAsiaTheme="minorEastAsia" w:hAnsiTheme="minorHAnsi" w:cstheme="minorBidi"/>
                <w:smallCaps w:val="0"/>
                <w:kern w:val="2"/>
                <w:sz w:val="21"/>
                <w:szCs w:val="22"/>
              </w:rPr>
              <w:tab/>
            </w:r>
            <w:r w:rsidR="0036731A" w:rsidRPr="0079102E">
              <w:rPr>
                <w:rStyle w:val="ae"/>
              </w:rPr>
              <w:t>Installing the Upstream Protective Device</w:t>
            </w:r>
            <w:r w:rsidR="0036731A">
              <w:rPr>
                <w:webHidden/>
              </w:rPr>
              <w:tab/>
            </w:r>
            <w:r w:rsidR="0036731A">
              <w:rPr>
                <w:webHidden/>
              </w:rPr>
              <w:fldChar w:fldCharType="begin"/>
            </w:r>
            <w:r w:rsidR="0036731A">
              <w:rPr>
                <w:webHidden/>
              </w:rPr>
              <w:instrText xml:space="preserve"> PAGEREF _Toc131596650 \h </w:instrText>
            </w:r>
            <w:r w:rsidR="0036731A">
              <w:rPr>
                <w:webHidden/>
              </w:rPr>
            </w:r>
            <w:r w:rsidR="0036731A">
              <w:rPr>
                <w:webHidden/>
              </w:rPr>
              <w:fldChar w:fldCharType="separate"/>
            </w:r>
            <w:r w:rsidR="0036731A">
              <w:rPr>
                <w:webHidden/>
              </w:rPr>
              <w:t>50</w:t>
            </w:r>
            <w:r w:rsidR="0036731A">
              <w:rPr>
                <w:webHidden/>
              </w:rPr>
              <w:fldChar w:fldCharType="end"/>
            </w:r>
          </w:hyperlink>
        </w:p>
        <w:p w14:paraId="3092AFB6" w14:textId="77777777" w:rsidR="0036731A" w:rsidRDefault="00F00365">
          <w:pPr>
            <w:pStyle w:val="20"/>
            <w:rPr>
              <w:rFonts w:asciiTheme="minorHAnsi" w:eastAsiaTheme="minorEastAsia" w:hAnsiTheme="minorHAnsi" w:cstheme="minorBidi"/>
              <w:smallCaps w:val="0"/>
              <w:kern w:val="2"/>
              <w:sz w:val="21"/>
              <w:szCs w:val="22"/>
            </w:rPr>
          </w:pPr>
          <w:hyperlink w:anchor="_Toc131596651" w:history="1">
            <w:r w:rsidR="0036731A" w:rsidRPr="0079102E">
              <w:rPr>
                <w:rStyle w:val="ae"/>
                <w14:scene3d>
                  <w14:camera w14:prst="orthographicFront"/>
                  <w14:lightRig w14:rig="threePt" w14:dir="t">
                    <w14:rot w14:lat="0" w14:lon="0" w14:rev="0"/>
                  </w14:lightRig>
                </w14:scene3d>
              </w:rPr>
              <w:t>5.9</w:t>
            </w:r>
            <w:r w:rsidR="0036731A">
              <w:rPr>
                <w:rFonts w:asciiTheme="minorHAnsi" w:eastAsiaTheme="minorEastAsia" w:hAnsiTheme="minorHAnsi" w:cstheme="minorBidi"/>
                <w:smallCaps w:val="0"/>
                <w:kern w:val="2"/>
                <w:sz w:val="21"/>
                <w:szCs w:val="22"/>
              </w:rPr>
              <w:tab/>
            </w:r>
            <w:r w:rsidR="0036731A" w:rsidRPr="0079102E">
              <w:rPr>
                <w:rStyle w:val="ae"/>
              </w:rPr>
              <w:t>Connecting the Industrial Plug to the Socket</w:t>
            </w:r>
            <w:r w:rsidR="0036731A">
              <w:rPr>
                <w:webHidden/>
              </w:rPr>
              <w:tab/>
            </w:r>
            <w:r w:rsidR="0036731A">
              <w:rPr>
                <w:webHidden/>
              </w:rPr>
              <w:fldChar w:fldCharType="begin"/>
            </w:r>
            <w:r w:rsidR="0036731A">
              <w:rPr>
                <w:webHidden/>
              </w:rPr>
              <w:instrText xml:space="preserve"> PAGEREF _Toc131596651 \h </w:instrText>
            </w:r>
            <w:r w:rsidR="0036731A">
              <w:rPr>
                <w:webHidden/>
              </w:rPr>
            </w:r>
            <w:r w:rsidR="0036731A">
              <w:rPr>
                <w:webHidden/>
              </w:rPr>
              <w:fldChar w:fldCharType="separate"/>
            </w:r>
            <w:r w:rsidR="0036731A">
              <w:rPr>
                <w:webHidden/>
              </w:rPr>
              <w:t>50</w:t>
            </w:r>
            <w:r w:rsidR="0036731A">
              <w:rPr>
                <w:webHidden/>
              </w:rPr>
              <w:fldChar w:fldCharType="end"/>
            </w:r>
          </w:hyperlink>
        </w:p>
        <w:p w14:paraId="066BAD31" w14:textId="77777777" w:rsidR="0036731A" w:rsidRDefault="00F00365">
          <w:pPr>
            <w:pStyle w:val="20"/>
            <w:rPr>
              <w:rFonts w:asciiTheme="minorHAnsi" w:eastAsiaTheme="minorEastAsia" w:hAnsiTheme="minorHAnsi" w:cstheme="minorBidi"/>
              <w:smallCaps w:val="0"/>
              <w:kern w:val="2"/>
              <w:sz w:val="21"/>
              <w:szCs w:val="22"/>
            </w:rPr>
          </w:pPr>
          <w:hyperlink w:anchor="_Toc131596652" w:history="1">
            <w:r w:rsidR="0036731A" w:rsidRPr="0079102E">
              <w:rPr>
                <w:rStyle w:val="ae"/>
                <w14:scene3d>
                  <w14:camera w14:prst="orthographicFront"/>
                  <w14:lightRig w14:rig="threePt" w14:dir="t">
                    <w14:rot w14:lat="0" w14:lon="0" w14:rev="0"/>
                  </w14:lightRig>
                </w14:scene3d>
              </w:rPr>
              <w:t>5.10</w:t>
            </w:r>
            <w:r w:rsidR="0036731A">
              <w:rPr>
                <w:rFonts w:asciiTheme="minorHAnsi" w:eastAsiaTheme="minorEastAsia" w:hAnsiTheme="minorHAnsi" w:cstheme="minorBidi"/>
                <w:smallCaps w:val="0"/>
                <w:kern w:val="2"/>
                <w:sz w:val="21"/>
                <w:szCs w:val="22"/>
              </w:rPr>
              <w:tab/>
            </w:r>
            <w:r w:rsidR="0036731A" w:rsidRPr="0079102E">
              <w:rPr>
                <w:rStyle w:val="ae"/>
              </w:rPr>
              <w:t xml:space="preserve"> Preparing for Commissioning</w:t>
            </w:r>
            <w:r w:rsidR="0036731A">
              <w:rPr>
                <w:webHidden/>
              </w:rPr>
              <w:tab/>
            </w:r>
            <w:r w:rsidR="0036731A">
              <w:rPr>
                <w:webHidden/>
              </w:rPr>
              <w:fldChar w:fldCharType="begin"/>
            </w:r>
            <w:r w:rsidR="0036731A">
              <w:rPr>
                <w:webHidden/>
              </w:rPr>
              <w:instrText xml:space="preserve"> PAGEREF _Toc131596652 \h </w:instrText>
            </w:r>
            <w:r w:rsidR="0036731A">
              <w:rPr>
                <w:webHidden/>
              </w:rPr>
            </w:r>
            <w:r w:rsidR="0036731A">
              <w:rPr>
                <w:webHidden/>
              </w:rPr>
              <w:fldChar w:fldCharType="separate"/>
            </w:r>
            <w:r w:rsidR="0036731A">
              <w:rPr>
                <w:webHidden/>
              </w:rPr>
              <w:t>51</w:t>
            </w:r>
            <w:r w:rsidR="0036731A">
              <w:rPr>
                <w:webHidden/>
              </w:rPr>
              <w:fldChar w:fldCharType="end"/>
            </w:r>
          </w:hyperlink>
        </w:p>
        <w:p w14:paraId="6BDFDCA2" w14:textId="77777777" w:rsidR="0036731A" w:rsidRDefault="00F00365">
          <w:pPr>
            <w:pStyle w:val="20"/>
            <w:rPr>
              <w:rFonts w:asciiTheme="minorHAnsi" w:eastAsiaTheme="minorEastAsia" w:hAnsiTheme="minorHAnsi" w:cstheme="minorBidi"/>
              <w:smallCaps w:val="0"/>
              <w:kern w:val="2"/>
              <w:sz w:val="21"/>
              <w:szCs w:val="22"/>
            </w:rPr>
          </w:pPr>
          <w:hyperlink w:anchor="_Toc131596653" w:history="1">
            <w:r w:rsidR="0036731A" w:rsidRPr="0079102E">
              <w:rPr>
                <w:rStyle w:val="ae"/>
                <w14:scene3d>
                  <w14:camera w14:prst="orthographicFront"/>
                  <w14:lightRig w14:rig="threePt" w14:dir="t">
                    <w14:rot w14:lat="0" w14:lon="0" w14:rev="0"/>
                  </w14:lightRig>
                </w14:scene3d>
              </w:rPr>
              <w:t>5.11</w:t>
            </w:r>
            <w:r w:rsidR="0036731A">
              <w:rPr>
                <w:rFonts w:asciiTheme="minorHAnsi" w:eastAsiaTheme="minorEastAsia" w:hAnsiTheme="minorHAnsi" w:cstheme="minorBidi"/>
                <w:smallCaps w:val="0"/>
                <w:kern w:val="2"/>
                <w:sz w:val="21"/>
                <w:szCs w:val="22"/>
              </w:rPr>
              <w:tab/>
            </w:r>
            <w:r w:rsidR="0036731A" w:rsidRPr="0079102E">
              <w:rPr>
                <w:rStyle w:val="ae"/>
              </w:rPr>
              <w:t>Powering on the MaxiCharger</w:t>
            </w:r>
            <w:r w:rsidR="0036731A">
              <w:rPr>
                <w:webHidden/>
              </w:rPr>
              <w:tab/>
            </w:r>
            <w:r w:rsidR="0036731A">
              <w:rPr>
                <w:webHidden/>
              </w:rPr>
              <w:fldChar w:fldCharType="begin"/>
            </w:r>
            <w:r w:rsidR="0036731A">
              <w:rPr>
                <w:webHidden/>
              </w:rPr>
              <w:instrText xml:space="preserve"> PAGEREF _Toc131596653 \h </w:instrText>
            </w:r>
            <w:r w:rsidR="0036731A">
              <w:rPr>
                <w:webHidden/>
              </w:rPr>
            </w:r>
            <w:r w:rsidR="0036731A">
              <w:rPr>
                <w:webHidden/>
              </w:rPr>
              <w:fldChar w:fldCharType="separate"/>
            </w:r>
            <w:r w:rsidR="0036731A">
              <w:rPr>
                <w:webHidden/>
              </w:rPr>
              <w:t>52</w:t>
            </w:r>
            <w:r w:rsidR="0036731A">
              <w:rPr>
                <w:webHidden/>
              </w:rPr>
              <w:fldChar w:fldCharType="end"/>
            </w:r>
          </w:hyperlink>
        </w:p>
        <w:p w14:paraId="062016A9"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54" w:history="1">
            <w:r w:rsidR="0036731A" w:rsidRPr="0079102E">
              <w:rPr>
                <w:rStyle w:val="ae"/>
                <w:noProof/>
                <w14:scene3d>
                  <w14:camera w14:prst="orthographicFront"/>
                  <w14:lightRig w14:rig="threePt" w14:dir="t">
                    <w14:rot w14:lat="0" w14:lon="0" w14:rev="0"/>
                  </w14:lightRig>
                </w14:scene3d>
              </w:rPr>
              <w:t>6</w:t>
            </w:r>
            <w:r w:rsidR="0036731A" w:rsidRPr="0079102E">
              <w:rPr>
                <w:rStyle w:val="ae"/>
                <w:noProof/>
              </w:rPr>
              <w:t xml:space="preserve"> Operation</w:t>
            </w:r>
            <w:r w:rsidR="0036731A">
              <w:rPr>
                <w:noProof/>
                <w:webHidden/>
              </w:rPr>
              <w:tab/>
            </w:r>
            <w:r w:rsidR="0036731A">
              <w:rPr>
                <w:noProof/>
                <w:webHidden/>
              </w:rPr>
              <w:fldChar w:fldCharType="begin"/>
            </w:r>
            <w:r w:rsidR="0036731A">
              <w:rPr>
                <w:noProof/>
                <w:webHidden/>
              </w:rPr>
              <w:instrText xml:space="preserve"> PAGEREF _Toc131596654 \h </w:instrText>
            </w:r>
            <w:r w:rsidR="0036731A">
              <w:rPr>
                <w:noProof/>
                <w:webHidden/>
              </w:rPr>
            </w:r>
            <w:r w:rsidR="0036731A">
              <w:rPr>
                <w:noProof/>
                <w:webHidden/>
              </w:rPr>
              <w:fldChar w:fldCharType="separate"/>
            </w:r>
            <w:r w:rsidR="0036731A">
              <w:rPr>
                <w:noProof/>
                <w:webHidden/>
              </w:rPr>
              <w:t>53</w:t>
            </w:r>
            <w:r w:rsidR="0036731A">
              <w:rPr>
                <w:noProof/>
                <w:webHidden/>
              </w:rPr>
              <w:fldChar w:fldCharType="end"/>
            </w:r>
          </w:hyperlink>
        </w:p>
        <w:p w14:paraId="181202C6" w14:textId="77777777" w:rsidR="0036731A" w:rsidRDefault="00F00365">
          <w:pPr>
            <w:pStyle w:val="20"/>
            <w:rPr>
              <w:rFonts w:asciiTheme="minorHAnsi" w:eastAsiaTheme="minorEastAsia" w:hAnsiTheme="minorHAnsi" w:cstheme="minorBidi"/>
              <w:smallCaps w:val="0"/>
              <w:kern w:val="2"/>
              <w:sz w:val="21"/>
              <w:szCs w:val="22"/>
            </w:rPr>
          </w:pPr>
          <w:hyperlink w:anchor="_Toc131596655" w:history="1">
            <w:r w:rsidR="0036731A" w:rsidRPr="0079102E">
              <w:rPr>
                <w:rStyle w:val="ae"/>
                <w14:scene3d>
                  <w14:camera w14:prst="orthographicFront"/>
                  <w14:lightRig w14:rig="threePt" w14:dir="t">
                    <w14:rot w14:lat="0" w14:lon="0" w14:rev="0"/>
                  </w14:lightRig>
                </w14:scene3d>
              </w:rPr>
              <w:t>6.1</w:t>
            </w:r>
            <w:r w:rsidR="0036731A">
              <w:rPr>
                <w:rFonts w:asciiTheme="minorHAnsi" w:eastAsiaTheme="minorEastAsia" w:hAnsiTheme="minorHAnsi" w:cstheme="minorBidi"/>
                <w:smallCaps w:val="0"/>
                <w:kern w:val="2"/>
                <w:sz w:val="21"/>
                <w:szCs w:val="22"/>
              </w:rPr>
              <w:tab/>
            </w:r>
            <w:r w:rsidR="0036731A" w:rsidRPr="0079102E">
              <w:rPr>
                <w:rStyle w:val="ae"/>
              </w:rPr>
              <w:t>Charging Procedure</w:t>
            </w:r>
            <w:r w:rsidR="0036731A">
              <w:rPr>
                <w:webHidden/>
              </w:rPr>
              <w:tab/>
            </w:r>
            <w:r w:rsidR="0036731A">
              <w:rPr>
                <w:webHidden/>
              </w:rPr>
              <w:fldChar w:fldCharType="begin"/>
            </w:r>
            <w:r w:rsidR="0036731A">
              <w:rPr>
                <w:webHidden/>
              </w:rPr>
              <w:instrText xml:space="preserve"> PAGEREF _Toc131596655 \h </w:instrText>
            </w:r>
            <w:r w:rsidR="0036731A">
              <w:rPr>
                <w:webHidden/>
              </w:rPr>
            </w:r>
            <w:r w:rsidR="0036731A">
              <w:rPr>
                <w:webHidden/>
              </w:rPr>
              <w:fldChar w:fldCharType="separate"/>
            </w:r>
            <w:r w:rsidR="0036731A">
              <w:rPr>
                <w:webHidden/>
              </w:rPr>
              <w:t>53</w:t>
            </w:r>
            <w:r w:rsidR="0036731A">
              <w:rPr>
                <w:webHidden/>
              </w:rPr>
              <w:fldChar w:fldCharType="end"/>
            </w:r>
          </w:hyperlink>
        </w:p>
        <w:p w14:paraId="0601344F"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56" w:history="1">
            <w:r w:rsidR="0036731A" w:rsidRPr="0079102E">
              <w:rPr>
                <w:rStyle w:val="ae"/>
                <w14:scene3d>
                  <w14:camera w14:prst="orthographicFront"/>
                  <w14:lightRig w14:rig="threePt" w14:dir="t">
                    <w14:rot w14:lat="0" w14:lon="0" w14:rev="0"/>
                  </w14:lightRig>
                </w14:scene3d>
              </w:rPr>
              <w:t>6.1.1</w:t>
            </w:r>
            <w:r w:rsidR="0036731A">
              <w:rPr>
                <w:rFonts w:asciiTheme="minorHAnsi" w:eastAsiaTheme="minorEastAsia" w:hAnsiTheme="minorHAnsi" w:cstheme="minorBidi"/>
                <w:i w:val="0"/>
                <w:iCs w:val="0"/>
                <w:kern w:val="2"/>
                <w:sz w:val="21"/>
                <w:szCs w:val="22"/>
              </w:rPr>
              <w:tab/>
            </w:r>
            <w:r w:rsidR="0036731A" w:rsidRPr="0079102E">
              <w:rPr>
                <w:rStyle w:val="ae"/>
              </w:rPr>
              <w:t>Standby Mode</w:t>
            </w:r>
            <w:r w:rsidR="0036731A">
              <w:rPr>
                <w:webHidden/>
              </w:rPr>
              <w:tab/>
            </w:r>
            <w:r w:rsidR="0036731A">
              <w:rPr>
                <w:webHidden/>
              </w:rPr>
              <w:fldChar w:fldCharType="begin"/>
            </w:r>
            <w:r w:rsidR="0036731A">
              <w:rPr>
                <w:webHidden/>
              </w:rPr>
              <w:instrText xml:space="preserve"> PAGEREF _Toc131596656 \h </w:instrText>
            </w:r>
            <w:r w:rsidR="0036731A">
              <w:rPr>
                <w:webHidden/>
              </w:rPr>
            </w:r>
            <w:r w:rsidR="0036731A">
              <w:rPr>
                <w:webHidden/>
              </w:rPr>
              <w:fldChar w:fldCharType="separate"/>
            </w:r>
            <w:r w:rsidR="0036731A">
              <w:rPr>
                <w:webHidden/>
              </w:rPr>
              <w:t>53</w:t>
            </w:r>
            <w:r w:rsidR="0036731A">
              <w:rPr>
                <w:webHidden/>
              </w:rPr>
              <w:fldChar w:fldCharType="end"/>
            </w:r>
          </w:hyperlink>
        </w:p>
        <w:p w14:paraId="77406E06"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57" w:history="1">
            <w:r w:rsidR="0036731A" w:rsidRPr="0079102E">
              <w:rPr>
                <w:rStyle w:val="ae"/>
                <w14:scene3d>
                  <w14:camera w14:prst="orthographicFront"/>
                  <w14:lightRig w14:rig="threePt" w14:dir="t">
                    <w14:rot w14:lat="0" w14:lon="0" w14:rev="0"/>
                  </w14:lightRig>
                </w14:scene3d>
              </w:rPr>
              <w:t>6.1.2</w:t>
            </w:r>
            <w:r w:rsidR="0036731A">
              <w:rPr>
                <w:rFonts w:asciiTheme="minorHAnsi" w:eastAsiaTheme="minorEastAsia" w:hAnsiTheme="minorHAnsi" w:cstheme="minorBidi"/>
                <w:i w:val="0"/>
                <w:iCs w:val="0"/>
                <w:kern w:val="2"/>
                <w:sz w:val="21"/>
                <w:szCs w:val="22"/>
              </w:rPr>
              <w:tab/>
            </w:r>
            <w:r w:rsidR="0036731A" w:rsidRPr="0079102E">
              <w:rPr>
                <w:rStyle w:val="ae"/>
              </w:rPr>
              <w:t>Authorization</w:t>
            </w:r>
            <w:r w:rsidR="0036731A">
              <w:rPr>
                <w:webHidden/>
              </w:rPr>
              <w:tab/>
            </w:r>
            <w:r w:rsidR="0036731A">
              <w:rPr>
                <w:webHidden/>
              </w:rPr>
              <w:fldChar w:fldCharType="begin"/>
            </w:r>
            <w:r w:rsidR="0036731A">
              <w:rPr>
                <w:webHidden/>
              </w:rPr>
              <w:instrText xml:space="preserve"> PAGEREF _Toc131596657 \h </w:instrText>
            </w:r>
            <w:r w:rsidR="0036731A">
              <w:rPr>
                <w:webHidden/>
              </w:rPr>
            </w:r>
            <w:r w:rsidR="0036731A">
              <w:rPr>
                <w:webHidden/>
              </w:rPr>
              <w:fldChar w:fldCharType="separate"/>
            </w:r>
            <w:r w:rsidR="0036731A">
              <w:rPr>
                <w:webHidden/>
              </w:rPr>
              <w:t>54</w:t>
            </w:r>
            <w:r w:rsidR="0036731A">
              <w:rPr>
                <w:webHidden/>
              </w:rPr>
              <w:fldChar w:fldCharType="end"/>
            </w:r>
          </w:hyperlink>
        </w:p>
        <w:p w14:paraId="7DC9C646"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58" w:history="1">
            <w:r w:rsidR="0036731A" w:rsidRPr="0079102E">
              <w:rPr>
                <w:rStyle w:val="ae"/>
                <w14:scene3d>
                  <w14:camera w14:prst="orthographicFront"/>
                  <w14:lightRig w14:rig="threePt" w14:dir="t">
                    <w14:rot w14:lat="0" w14:lon="0" w14:rev="0"/>
                  </w14:lightRig>
                </w14:scene3d>
              </w:rPr>
              <w:t>6.1.3</w:t>
            </w:r>
            <w:r w:rsidR="0036731A">
              <w:rPr>
                <w:rFonts w:asciiTheme="minorHAnsi" w:eastAsiaTheme="minorEastAsia" w:hAnsiTheme="minorHAnsi" w:cstheme="minorBidi"/>
                <w:i w:val="0"/>
                <w:iCs w:val="0"/>
                <w:kern w:val="2"/>
                <w:sz w:val="21"/>
                <w:szCs w:val="22"/>
              </w:rPr>
              <w:tab/>
            </w:r>
            <w:r w:rsidR="0036731A" w:rsidRPr="0079102E">
              <w:rPr>
                <w:rStyle w:val="ae"/>
              </w:rPr>
              <w:t>Start Charging</w:t>
            </w:r>
            <w:r w:rsidR="0036731A">
              <w:rPr>
                <w:webHidden/>
              </w:rPr>
              <w:tab/>
            </w:r>
            <w:r w:rsidR="0036731A">
              <w:rPr>
                <w:webHidden/>
              </w:rPr>
              <w:fldChar w:fldCharType="begin"/>
            </w:r>
            <w:r w:rsidR="0036731A">
              <w:rPr>
                <w:webHidden/>
              </w:rPr>
              <w:instrText xml:space="preserve"> PAGEREF _Toc131596658 \h </w:instrText>
            </w:r>
            <w:r w:rsidR="0036731A">
              <w:rPr>
                <w:webHidden/>
              </w:rPr>
            </w:r>
            <w:r w:rsidR="0036731A">
              <w:rPr>
                <w:webHidden/>
              </w:rPr>
              <w:fldChar w:fldCharType="separate"/>
            </w:r>
            <w:r w:rsidR="0036731A">
              <w:rPr>
                <w:webHidden/>
              </w:rPr>
              <w:t>55</w:t>
            </w:r>
            <w:r w:rsidR="0036731A">
              <w:rPr>
                <w:webHidden/>
              </w:rPr>
              <w:fldChar w:fldCharType="end"/>
            </w:r>
          </w:hyperlink>
        </w:p>
        <w:p w14:paraId="40C8736D"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59" w:history="1">
            <w:r w:rsidR="0036731A" w:rsidRPr="0079102E">
              <w:rPr>
                <w:rStyle w:val="ae"/>
                <w14:scene3d>
                  <w14:camera w14:prst="orthographicFront"/>
                  <w14:lightRig w14:rig="threePt" w14:dir="t">
                    <w14:rot w14:lat="0" w14:lon="0" w14:rev="0"/>
                  </w14:lightRig>
                </w14:scene3d>
              </w:rPr>
              <w:t>6.1.4</w:t>
            </w:r>
            <w:r w:rsidR="0036731A">
              <w:rPr>
                <w:rFonts w:asciiTheme="minorHAnsi" w:eastAsiaTheme="minorEastAsia" w:hAnsiTheme="minorHAnsi" w:cstheme="minorBidi"/>
                <w:i w:val="0"/>
                <w:iCs w:val="0"/>
                <w:kern w:val="2"/>
                <w:sz w:val="21"/>
                <w:szCs w:val="22"/>
              </w:rPr>
              <w:tab/>
            </w:r>
            <w:r w:rsidR="0036731A" w:rsidRPr="0079102E">
              <w:rPr>
                <w:rStyle w:val="ae"/>
              </w:rPr>
              <w:t>Charging</w:t>
            </w:r>
            <w:r w:rsidR="0036731A">
              <w:rPr>
                <w:webHidden/>
              </w:rPr>
              <w:tab/>
            </w:r>
            <w:r w:rsidR="0036731A">
              <w:rPr>
                <w:webHidden/>
              </w:rPr>
              <w:fldChar w:fldCharType="begin"/>
            </w:r>
            <w:r w:rsidR="0036731A">
              <w:rPr>
                <w:webHidden/>
              </w:rPr>
              <w:instrText xml:space="preserve"> PAGEREF _Toc131596659 \h </w:instrText>
            </w:r>
            <w:r w:rsidR="0036731A">
              <w:rPr>
                <w:webHidden/>
              </w:rPr>
            </w:r>
            <w:r w:rsidR="0036731A">
              <w:rPr>
                <w:webHidden/>
              </w:rPr>
              <w:fldChar w:fldCharType="separate"/>
            </w:r>
            <w:r w:rsidR="0036731A">
              <w:rPr>
                <w:webHidden/>
              </w:rPr>
              <w:t>56</w:t>
            </w:r>
            <w:r w:rsidR="0036731A">
              <w:rPr>
                <w:webHidden/>
              </w:rPr>
              <w:fldChar w:fldCharType="end"/>
            </w:r>
          </w:hyperlink>
        </w:p>
        <w:p w14:paraId="6500EA26"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0" w:history="1">
            <w:r w:rsidR="0036731A" w:rsidRPr="0079102E">
              <w:rPr>
                <w:rStyle w:val="ae"/>
                <w14:scene3d>
                  <w14:camera w14:prst="orthographicFront"/>
                  <w14:lightRig w14:rig="threePt" w14:dir="t">
                    <w14:rot w14:lat="0" w14:lon="0" w14:rev="0"/>
                  </w14:lightRig>
                </w14:scene3d>
              </w:rPr>
              <w:t>6.1.5</w:t>
            </w:r>
            <w:r w:rsidR="0036731A">
              <w:rPr>
                <w:rFonts w:asciiTheme="minorHAnsi" w:eastAsiaTheme="minorEastAsia" w:hAnsiTheme="minorHAnsi" w:cstheme="minorBidi"/>
                <w:i w:val="0"/>
                <w:iCs w:val="0"/>
                <w:kern w:val="2"/>
                <w:sz w:val="21"/>
                <w:szCs w:val="22"/>
              </w:rPr>
              <w:tab/>
            </w:r>
            <w:r w:rsidR="0036731A" w:rsidRPr="0079102E">
              <w:rPr>
                <w:rStyle w:val="ae"/>
              </w:rPr>
              <w:t>Stop Charging</w:t>
            </w:r>
            <w:r w:rsidR="0036731A">
              <w:rPr>
                <w:webHidden/>
              </w:rPr>
              <w:tab/>
            </w:r>
            <w:r w:rsidR="0036731A">
              <w:rPr>
                <w:webHidden/>
              </w:rPr>
              <w:fldChar w:fldCharType="begin"/>
            </w:r>
            <w:r w:rsidR="0036731A">
              <w:rPr>
                <w:webHidden/>
              </w:rPr>
              <w:instrText xml:space="preserve"> PAGEREF _Toc131596660 \h </w:instrText>
            </w:r>
            <w:r w:rsidR="0036731A">
              <w:rPr>
                <w:webHidden/>
              </w:rPr>
            </w:r>
            <w:r w:rsidR="0036731A">
              <w:rPr>
                <w:webHidden/>
              </w:rPr>
              <w:fldChar w:fldCharType="separate"/>
            </w:r>
            <w:r w:rsidR="0036731A">
              <w:rPr>
                <w:webHidden/>
              </w:rPr>
              <w:t>57</w:t>
            </w:r>
            <w:r w:rsidR="0036731A">
              <w:rPr>
                <w:webHidden/>
              </w:rPr>
              <w:fldChar w:fldCharType="end"/>
            </w:r>
          </w:hyperlink>
        </w:p>
        <w:p w14:paraId="6F238D91"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1" w:history="1">
            <w:r w:rsidR="0036731A" w:rsidRPr="0079102E">
              <w:rPr>
                <w:rStyle w:val="ae"/>
                <w14:scene3d>
                  <w14:camera w14:prst="orthographicFront"/>
                  <w14:lightRig w14:rig="threePt" w14:dir="t">
                    <w14:rot w14:lat="0" w14:lon="0" w14:rev="0"/>
                  </w14:lightRig>
                </w14:scene3d>
              </w:rPr>
              <w:t>6.1.6</w:t>
            </w:r>
            <w:r w:rsidR="0036731A">
              <w:rPr>
                <w:rFonts w:asciiTheme="minorHAnsi" w:eastAsiaTheme="minorEastAsia" w:hAnsiTheme="minorHAnsi" w:cstheme="minorBidi"/>
                <w:i w:val="0"/>
                <w:iCs w:val="0"/>
                <w:kern w:val="2"/>
                <w:sz w:val="21"/>
                <w:szCs w:val="22"/>
              </w:rPr>
              <w:tab/>
            </w:r>
            <w:r w:rsidR="0036731A" w:rsidRPr="0079102E">
              <w:rPr>
                <w:rStyle w:val="ae"/>
              </w:rPr>
              <w:t>Finish Charging</w:t>
            </w:r>
            <w:r w:rsidR="0036731A">
              <w:rPr>
                <w:webHidden/>
              </w:rPr>
              <w:tab/>
            </w:r>
            <w:r w:rsidR="0036731A">
              <w:rPr>
                <w:webHidden/>
              </w:rPr>
              <w:fldChar w:fldCharType="begin"/>
            </w:r>
            <w:r w:rsidR="0036731A">
              <w:rPr>
                <w:webHidden/>
              </w:rPr>
              <w:instrText xml:space="preserve"> PAGEREF _Toc131596661 \h </w:instrText>
            </w:r>
            <w:r w:rsidR="0036731A">
              <w:rPr>
                <w:webHidden/>
              </w:rPr>
            </w:r>
            <w:r w:rsidR="0036731A">
              <w:rPr>
                <w:webHidden/>
              </w:rPr>
              <w:fldChar w:fldCharType="separate"/>
            </w:r>
            <w:r w:rsidR="0036731A">
              <w:rPr>
                <w:webHidden/>
              </w:rPr>
              <w:t>57</w:t>
            </w:r>
            <w:r w:rsidR="0036731A">
              <w:rPr>
                <w:webHidden/>
              </w:rPr>
              <w:fldChar w:fldCharType="end"/>
            </w:r>
          </w:hyperlink>
        </w:p>
        <w:p w14:paraId="41FAE4BE" w14:textId="77777777" w:rsidR="0036731A" w:rsidRDefault="00F00365">
          <w:pPr>
            <w:pStyle w:val="20"/>
            <w:rPr>
              <w:rFonts w:asciiTheme="minorHAnsi" w:eastAsiaTheme="minorEastAsia" w:hAnsiTheme="minorHAnsi" w:cstheme="minorBidi"/>
              <w:smallCaps w:val="0"/>
              <w:kern w:val="2"/>
              <w:sz w:val="21"/>
              <w:szCs w:val="22"/>
            </w:rPr>
          </w:pPr>
          <w:hyperlink w:anchor="_Toc131596662" w:history="1">
            <w:r w:rsidR="0036731A" w:rsidRPr="0079102E">
              <w:rPr>
                <w:rStyle w:val="ae"/>
                <w14:scene3d>
                  <w14:camera w14:prst="orthographicFront"/>
                  <w14:lightRig w14:rig="threePt" w14:dir="t">
                    <w14:rot w14:lat="0" w14:lon="0" w14:rev="0"/>
                  </w14:lightRig>
                </w14:scene3d>
              </w:rPr>
              <w:t>6.2</w:t>
            </w:r>
            <w:r w:rsidR="0036731A">
              <w:rPr>
                <w:rFonts w:asciiTheme="minorHAnsi" w:eastAsiaTheme="minorEastAsia" w:hAnsiTheme="minorHAnsi" w:cstheme="minorBidi"/>
                <w:smallCaps w:val="0"/>
                <w:kern w:val="2"/>
                <w:sz w:val="21"/>
                <w:szCs w:val="22"/>
              </w:rPr>
              <w:tab/>
            </w:r>
            <w:r w:rsidR="0036731A" w:rsidRPr="0079102E">
              <w:rPr>
                <w:rStyle w:val="ae"/>
              </w:rPr>
              <w:t>Charging Errors</w:t>
            </w:r>
            <w:r w:rsidR="0036731A">
              <w:rPr>
                <w:webHidden/>
              </w:rPr>
              <w:tab/>
            </w:r>
            <w:r w:rsidR="0036731A">
              <w:rPr>
                <w:webHidden/>
              </w:rPr>
              <w:fldChar w:fldCharType="begin"/>
            </w:r>
            <w:r w:rsidR="0036731A">
              <w:rPr>
                <w:webHidden/>
              </w:rPr>
              <w:instrText xml:space="preserve"> PAGEREF _Toc131596662 \h </w:instrText>
            </w:r>
            <w:r w:rsidR="0036731A">
              <w:rPr>
                <w:webHidden/>
              </w:rPr>
            </w:r>
            <w:r w:rsidR="0036731A">
              <w:rPr>
                <w:webHidden/>
              </w:rPr>
              <w:fldChar w:fldCharType="separate"/>
            </w:r>
            <w:r w:rsidR="0036731A">
              <w:rPr>
                <w:webHidden/>
              </w:rPr>
              <w:t>58</w:t>
            </w:r>
            <w:r w:rsidR="0036731A">
              <w:rPr>
                <w:webHidden/>
              </w:rPr>
              <w:fldChar w:fldCharType="end"/>
            </w:r>
          </w:hyperlink>
        </w:p>
        <w:p w14:paraId="51262A9C"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3" w:history="1">
            <w:r w:rsidR="0036731A" w:rsidRPr="0079102E">
              <w:rPr>
                <w:rStyle w:val="ae"/>
                <w14:scene3d>
                  <w14:camera w14:prst="orthographicFront"/>
                  <w14:lightRig w14:rig="threePt" w14:dir="t">
                    <w14:rot w14:lat="0" w14:lon="0" w14:rev="0"/>
                  </w14:lightRig>
                </w14:scene3d>
              </w:rPr>
              <w:t>6.2.1</w:t>
            </w:r>
            <w:r w:rsidR="0036731A">
              <w:rPr>
                <w:rFonts w:asciiTheme="minorHAnsi" w:eastAsiaTheme="minorEastAsia" w:hAnsiTheme="minorHAnsi" w:cstheme="minorBidi"/>
                <w:i w:val="0"/>
                <w:iCs w:val="0"/>
                <w:kern w:val="2"/>
                <w:sz w:val="21"/>
                <w:szCs w:val="22"/>
              </w:rPr>
              <w:tab/>
            </w:r>
            <w:r w:rsidR="0036731A" w:rsidRPr="0079102E">
              <w:rPr>
                <w:rStyle w:val="ae"/>
              </w:rPr>
              <w:t>Connector Connection Error</w:t>
            </w:r>
            <w:r w:rsidR="0036731A">
              <w:rPr>
                <w:webHidden/>
              </w:rPr>
              <w:tab/>
            </w:r>
            <w:r w:rsidR="0036731A">
              <w:rPr>
                <w:webHidden/>
              </w:rPr>
              <w:fldChar w:fldCharType="begin"/>
            </w:r>
            <w:r w:rsidR="0036731A">
              <w:rPr>
                <w:webHidden/>
              </w:rPr>
              <w:instrText xml:space="preserve"> PAGEREF _Toc131596663 \h </w:instrText>
            </w:r>
            <w:r w:rsidR="0036731A">
              <w:rPr>
                <w:webHidden/>
              </w:rPr>
            </w:r>
            <w:r w:rsidR="0036731A">
              <w:rPr>
                <w:webHidden/>
              </w:rPr>
              <w:fldChar w:fldCharType="separate"/>
            </w:r>
            <w:r w:rsidR="0036731A">
              <w:rPr>
                <w:webHidden/>
              </w:rPr>
              <w:t>58</w:t>
            </w:r>
            <w:r w:rsidR="0036731A">
              <w:rPr>
                <w:webHidden/>
              </w:rPr>
              <w:fldChar w:fldCharType="end"/>
            </w:r>
          </w:hyperlink>
        </w:p>
        <w:p w14:paraId="403D777E"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4" w:history="1">
            <w:r w:rsidR="0036731A" w:rsidRPr="0079102E">
              <w:rPr>
                <w:rStyle w:val="ae"/>
                <w14:scene3d>
                  <w14:camera w14:prst="orthographicFront"/>
                  <w14:lightRig w14:rig="threePt" w14:dir="t">
                    <w14:rot w14:lat="0" w14:lon="0" w14:rev="0"/>
                  </w14:lightRig>
                </w14:scene3d>
              </w:rPr>
              <w:t>6.2.2</w:t>
            </w:r>
            <w:r w:rsidR="0036731A">
              <w:rPr>
                <w:rFonts w:asciiTheme="minorHAnsi" w:eastAsiaTheme="minorEastAsia" w:hAnsiTheme="minorHAnsi" w:cstheme="minorBidi"/>
                <w:i w:val="0"/>
                <w:iCs w:val="0"/>
                <w:kern w:val="2"/>
                <w:sz w:val="21"/>
                <w:szCs w:val="22"/>
              </w:rPr>
              <w:tab/>
            </w:r>
            <w:r w:rsidR="0036731A" w:rsidRPr="0079102E">
              <w:rPr>
                <w:rStyle w:val="ae"/>
              </w:rPr>
              <w:t>Authorization Failure</w:t>
            </w:r>
            <w:r w:rsidR="0036731A">
              <w:rPr>
                <w:webHidden/>
              </w:rPr>
              <w:tab/>
            </w:r>
            <w:r w:rsidR="0036731A">
              <w:rPr>
                <w:webHidden/>
              </w:rPr>
              <w:fldChar w:fldCharType="begin"/>
            </w:r>
            <w:r w:rsidR="0036731A">
              <w:rPr>
                <w:webHidden/>
              </w:rPr>
              <w:instrText xml:space="preserve"> PAGEREF _Toc131596664 \h </w:instrText>
            </w:r>
            <w:r w:rsidR="0036731A">
              <w:rPr>
                <w:webHidden/>
              </w:rPr>
            </w:r>
            <w:r w:rsidR="0036731A">
              <w:rPr>
                <w:webHidden/>
              </w:rPr>
              <w:fldChar w:fldCharType="separate"/>
            </w:r>
            <w:r w:rsidR="0036731A">
              <w:rPr>
                <w:webHidden/>
              </w:rPr>
              <w:t>58</w:t>
            </w:r>
            <w:r w:rsidR="0036731A">
              <w:rPr>
                <w:webHidden/>
              </w:rPr>
              <w:fldChar w:fldCharType="end"/>
            </w:r>
          </w:hyperlink>
        </w:p>
        <w:p w14:paraId="111DE7EE"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5" w:history="1">
            <w:r w:rsidR="0036731A" w:rsidRPr="0079102E">
              <w:rPr>
                <w:rStyle w:val="ae"/>
                <w14:scene3d>
                  <w14:camera w14:prst="orthographicFront"/>
                  <w14:lightRig w14:rig="threePt" w14:dir="t">
                    <w14:rot w14:lat="0" w14:lon="0" w14:rev="0"/>
                  </w14:lightRig>
                </w14:scene3d>
              </w:rPr>
              <w:t>6.2.3</w:t>
            </w:r>
            <w:r w:rsidR="0036731A">
              <w:rPr>
                <w:rFonts w:asciiTheme="minorHAnsi" w:eastAsiaTheme="minorEastAsia" w:hAnsiTheme="minorHAnsi" w:cstheme="minorBidi"/>
                <w:i w:val="0"/>
                <w:iCs w:val="0"/>
                <w:kern w:val="2"/>
                <w:sz w:val="21"/>
                <w:szCs w:val="22"/>
              </w:rPr>
              <w:tab/>
            </w:r>
            <w:r w:rsidR="0036731A" w:rsidRPr="0079102E">
              <w:rPr>
                <w:rStyle w:val="ae"/>
              </w:rPr>
              <w:t>Charging Start Failure</w:t>
            </w:r>
            <w:r w:rsidR="0036731A">
              <w:rPr>
                <w:webHidden/>
              </w:rPr>
              <w:tab/>
            </w:r>
            <w:r w:rsidR="0036731A">
              <w:rPr>
                <w:webHidden/>
              </w:rPr>
              <w:fldChar w:fldCharType="begin"/>
            </w:r>
            <w:r w:rsidR="0036731A">
              <w:rPr>
                <w:webHidden/>
              </w:rPr>
              <w:instrText xml:space="preserve"> PAGEREF _Toc131596665 \h </w:instrText>
            </w:r>
            <w:r w:rsidR="0036731A">
              <w:rPr>
                <w:webHidden/>
              </w:rPr>
            </w:r>
            <w:r w:rsidR="0036731A">
              <w:rPr>
                <w:webHidden/>
              </w:rPr>
              <w:fldChar w:fldCharType="separate"/>
            </w:r>
            <w:r w:rsidR="0036731A">
              <w:rPr>
                <w:webHidden/>
              </w:rPr>
              <w:t>58</w:t>
            </w:r>
            <w:r w:rsidR="0036731A">
              <w:rPr>
                <w:webHidden/>
              </w:rPr>
              <w:fldChar w:fldCharType="end"/>
            </w:r>
          </w:hyperlink>
        </w:p>
        <w:p w14:paraId="4357500E"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6" w:history="1">
            <w:r w:rsidR="0036731A" w:rsidRPr="0079102E">
              <w:rPr>
                <w:rStyle w:val="ae"/>
                <w14:scene3d>
                  <w14:camera w14:prst="orthographicFront"/>
                  <w14:lightRig w14:rig="threePt" w14:dir="t">
                    <w14:rot w14:lat="0" w14:lon="0" w14:rev="0"/>
                  </w14:lightRig>
                </w14:scene3d>
              </w:rPr>
              <w:t>6.2.4</w:t>
            </w:r>
            <w:r w:rsidR="0036731A">
              <w:rPr>
                <w:rFonts w:asciiTheme="minorHAnsi" w:eastAsiaTheme="minorEastAsia" w:hAnsiTheme="minorHAnsi" w:cstheme="minorBidi"/>
                <w:i w:val="0"/>
                <w:iCs w:val="0"/>
                <w:kern w:val="2"/>
                <w:sz w:val="21"/>
                <w:szCs w:val="22"/>
              </w:rPr>
              <w:tab/>
            </w:r>
            <w:r w:rsidR="0036731A" w:rsidRPr="0079102E">
              <w:rPr>
                <w:rStyle w:val="ae"/>
              </w:rPr>
              <w:t>Charging Failure</w:t>
            </w:r>
            <w:r w:rsidR="0036731A">
              <w:rPr>
                <w:webHidden/>
              </w:rPr>
              <w:tab/>
            </w:r>
            <w:r w:rsidR="0036731A">
              <w:rPr>
                <w:webHidden/>
              </w:rPr>
              <w:fldChar w:fldCharType="begin"/>
            </w:r>
            <w:r w:rsidR="0036731A">
              <w:rPr>
                <w:webHidden/>
              </w:rPr>
              <w:instrText xml:space="preserve"> PAGEREF _Toc131596666 \h </w:instrText>
            </w:r>
            <w:r w:rsidR="0036731A">
              <w:rPr>
                <w:webHidden/>
              </w:rPr>
            </w:r>
            <w:r w:rsidR="0036731A">
              <w:rPr>
                <w:webHidden/>
              </w:rPr>
              <w:fldChar w:fldCharType="separate"/>
            </w:r>
            <w:r w:rsidR="0036731A">
              <w:rPr>
                <w:webHidden/>
              </w:rPr>
              <w:t>58</w:t>
            </w:r>
            <w:r w:rsidR="0036731A">
              <w:rPr>
                <w:webHidden/>
              </w:rPr>
              <w:fldChar w:fldCharType="end"/>
            </w:r>
          </w:hyperlink>
        </w:p>
        <w:p w14:paraId="07A70494" w14:textId="77777777" w:rsidR="0036731A" w:rsidRDefault="00F00365">
          <w:pPr>
            <w:pStyle w:val="20"/>
            <w:rPr>
              <w:rFonts w:asciiTheme="minorHAnsi" w:eastAsiaTheme="minorEastAsia" w:hAnsiTheme="minorHAnsi" w:cstheme="minorBidi"/>
              <w:smallCaps w:val="0"/>
              <w:kern w:val="2"/>
              <w:sz w:val="21"/>
              <w:szCs w:val="22"/>
            </w:rPr>
          </w:pPr>
          <w:hyperlink w:anchor="_Toc131596667" w:history="1">
            <w:r w:rsidR="0036731A" w:rsidRPr="0079102E">
              <w:rPr>
                <w:rStyle w:val="ae"/>
                <w14:scene3d>
                  <w14:camera w14:prst="orthographicFront"/>
                  <w14:lightRig w14:rig="threePt" w14:dir="t">
                    <w14:rot w14:lat="0" w14:lon="0" w14:rev="0"/>
                  </w14:lightRig>
                </w14:scene3d>
              </w:rPr>
              <w:t>6.3</w:t>
            </w:r>
            <w:r w:rsidR="0036731A">
              <w:rPr>
                <w:rFonts w:asciiTheme="minorHAnsi" w:eastAsiaTheme="minorEastAsia" w:hAnsiTheme="minorHAnsi" w:cstheme="minorBidi"/>
                <w:smallCaps w:val="0"/>
                <w:kern w:val="2"/>
                <w:sz w:val="21"/>
                <w:szCs w:val="22"/>
              </w:rPr>
              <w:tab/>
            </w:r>
            <w:r w:rsidR="0036731A" w:rsidRPr="0079102E">
              <w:rPr>
                <w:rStyle w:val="ae"/>
              </w:rPr>
              <w:t>Emergency Stop</w:t>
            </w:r>
            <w:r w:rsidR="0036731A">
              <w:rPr>
                <w:webHidden/>
              </w:rPr>
              <w:tab/>
            </w:r>
            <w:r w:rsidR="0036731A">
              <w:rPr>
                <w:webHidden/>
              </w:rPr>
              <w:fldChar w:fldCharType="begin"/>
            </w:r>
            <w:r w:rsidR="0036731A">
              <w:rPr>
                <w:webHidden/>
              </w:rPr>
              <w:instrText xml:space="preserve"> PAGEREF _Toc131596667 \h </w:instrText>
            </w:r>
            <w:r w:rsidR="0036731A">
              <w:rPr>
                <w:webHidden/>
              </w:rPr>
            </w:r>
            <w:r w:rsidR="0036731A">
              <w:rPr>
                <w:webHidden/>
              </w:rPr>
              <w:fldChar w:fldCharType="separate"/>
            </w:r>
            <w:r w:rsidR="0036731A">
              <w:rPr>
                <w:webHidden/>
              </w:rPr>
              <w:t>58</w:t>
            </w:r>
            <w:r w:rsidR="0036731A">
              <w:rPr>
                <w:webHidden/>
              </w:rPr>
              <w:fldChar w:fldCharType="end"/>
            </w:r>
          </w:hyperlink>
        </w:p>
        <w:p w14:paraId="2D674CED" w14:textId="77777777" w:rsidR="0036731A" w:rsidRDefault="00F00365">
          <w:pPr>
            <w:pStyle w:val="20"/>
            <w:rPr>
              <w:rFonts w:asciiTheme="minorHAnsi" w:eastAsiaTheme="minorEastAsia" w:hAnsiTheme="minorHAnsi" w:cstheme="minorBidi"/>
              <w:smallCaps w:val="0"/>
              <w:kern w:val="2"/>
              <w:sz w:val="21"/>
              <w:szCs w:val="22"/>
            </w:rPr>
          </w:pPr>
          <w:hyperlink w:anchor="_Toc131596668" w:history="1">
            <w:r w:rsidR="0036731A" w:rsidRPr="0079102E">
              <w:rPr>
                <w:rStyle w:val="ae"/>
                <w14:scene3d>
                  <w14:camera w14:prst="orthographicFront"/>
                  <w14:lightRig w14:rig="threePt" w14:dir="t">
                    <w14:rot w14:lat="0" w14:lon="0" w14:rev="0"/>
                  </w14:lightRig>
                </w14:scene3d>
              </w:rPr>
              <w:t>6.4</w:t>
            </w:r>
            <w:r w:rsidR="0036731A">
              <w:rPr>
                <w:rFonts w:asciiTheme="minorHAnsi" w:eastAsiaTheme="minorEastAsia" w:hAnsiTheme="minorHAnsi" w:cstheme="minorBidi"/>
                <w:smallCaps w:val="0"/>
                <w:kern w:val="2"/>
                <w:sz w:val="21"/>
                <w:szCs w:val="22"/>
              </w:rPr>
              <w:tab/>
            </w:r>
            <w:r w:rsidR="0036731A" w:rsidRPr="0079102E">
              <w:rPr>
                <w:rStyle w:val="ae"/>
              </w:rPr>
              <w:t>Powering down the MaxiCharger</w:t>
            </w:r>
            <w:r w:rsidR="0036731A">
              <w:rPr>
                <w:webHidden/>
              </w:rPr>
              <w:tab/>
            </w:r>
            <w:r w:rsidR="0036731A">
              <w:rPr>
                <w:webHidden/>
              </w:rPr>
              <w:fldChar w:fldCharType="begin"/>
            </w:r>
            <w:r w:rsidR="0036731A">
              <w:rPr>
                <w:webHidden/>
              </w:rPr>
              <w:instrText xml:space="preserve"> PAGEREF _Toc131596668 \h </w:instrText>
            </w:r>
            <w:r w:rsidR="0036731A">
              <w:rPr>
                <w:webHidden/>
              </w:rPr>
            </w:r>
            <w:r w:rsidR="0036731A">
              <w:rPr>
                <w:webHidden/>
              </w:rPr>
              <w:fldChar w:fldCharType="separate"/>
            </w:r>
            <w:r w:rsidR="0036731A">
              <w:rPr>
                <w:webHidden/>
              </w:rPr>
              <w:t>59</w:t>
            </w:r>
            <w:r w:rsidR="0036731A">
              <w:rPr>
                <w:webHidden/>
              </w:rPr>
              <w:fldChar w:fldCharType="end"/>
            </w:r>
          </w:hyperlink>
        </w:p>
        <w:p w14:paraId="6EFEEB8C"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69" w:history="1">
            <w:r w:rsidR="0036731A" w:rsidRPr="0079102E">
              <w:rPr>
                <w:rStyle w:val="ae"/>
                <w14:scene3d>
                  <w14:camera w14:prst="orthographicFront"/>
                  <w14:lightRig w14:rig="threePt" w14:dir="t">
                    <w14:rot w14:lat="0" w14:lon="0" w14:rev="0"/>
                  </w14:lightRig>
                </w14:scene3d>
              </w:rPr>
              <w:t>6.4.1</w:t>
            </w:r>
            <w:r w:rsidR="0036731A">
              <w:rPr>
                <w:rFonts w:asciiTheme="minorHAnsi" w:eastAsiaTheme="minorEastAsia" w:hAnsiTheme="minorHAnsi" w:cstheme="minorBidi"/>
                <w:i w:val="0"/>
                <w:iCs w:val="0"/>
                <w:kern w:val="2"/>
                <w:sz w:val="21"/>
                <w:szCs w:val="22"/>
              </w:rPr>
              <w:tab/>
            </w:r>
            <w:r w:rsidR="0036731A" w:rsidRPr="0079102E">
              <w:rPr>
                <w:rStyle w:val="ae"/>
              </w:rPr>
              <w:t>Measuring the AC Voltage</w:t>
            </w:r>
            <w:r w:rsidR="0036731A">
              <w:rPr>
                <w:webHidden/>
              </w:rPr>
              <w:tab/>
            </w:r>
            <w:r w:rsidR="0036731A">
              <w:rPr>
                <w:webHidden/>
              </w:rPr>
              <w:fldChar w:fldCharType="begin"/>
            </w:r>
            <w:r w:rsidR="0036731A">
              <w:rPr>
                <w:webHidden/>
              </w:rPr>
              <w:instrText xml:space="preserve"> PAGEREF _Toc131596669 \h </w:instrText>
            </w:r>
            <w:r w:rsidR="0036731A">
              <w:rPr>
                <w:webHidden/>
              </w:rPr>
            </w:r>
            <w:r w:rsidR="0036731A">
              <w:rPr>
                <w:webHidden/>
              </w:rPr>
              <w:fldChar w:fldCharType="separate"/>
            </w:r>
            <w:r w:rsidR="0036731A">
              <w:rPr>
                <w:webHidden/>
              </w:rPr>
              <w:t>59</w:t>
            </w:r>
            <w:r w:rsidR="0036731A">
              <w:rPr>
                <w:webHidden/>
              </w:rPr>
              <w:fldChar w:fldCharType="end"/>
            </w:r>
          </w:hyperlink>
        </w:p>
        <w:p w14:paraId="449F56B1"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70" w:history="1">
            <w:r w:rsidR="0036731A" w:rsidRPr="0079102E">
              <w:rPr>
                <w:rStyle w:val="ae"/>
                <w14:scene3d>
                  <w14:camera w14:prst="orthographicFront"/>
                  <w14:lightRig w14:rig="threePt" w14:dir="t">
                    <w14:rot w14:lat="0" w14:lon="0" w14:rev="0"/>
                  </w14:lightRig>
                </w14:scene3d>
              </w:rPr>
              <w:t>6.4.2</w:t>
            </w:r>
            <w:r w:rsidR="0036731A">
              <w:rPr>
                <w:rFonts w:asciiTheme="minorHAnsi" w:eastAsiaTheme="minorEastAsia" w:hAnsiTheme="minorHAnsi" w:cstheme="minorBidi"/>
                <w:i w:val="0"/>
                <w:iCs w:val="0"/>
                <w:kern w:val="2"/>
                <w:sz w:val="21"/>
                <w:szCs w:val="22"/>
              </w:rPr>
              <w:tab/>
            </w:r>
            <w:r w:rsidR="0036731A" w:rsidRPr="0079102E">
              <w:rPr>
                <w:rStyle w:val="ae"/>
              </w:rPr>
              <w:t>Measuring the DC Voltage</w:t>
            </w:r>
            <w:r w:rsidR="0036731A">
              <w:rPr>
                <w:webHidden/>
              </w:rPr>
              <w:tab/>
            </w:r>
            <w:r w:rsidR="0036731A">
              <w:rPr>
                <w:webHidden/>
              </w:rPr>
              <w:fldChar w:fldCharType="begin"/>
            </w:r>
            <w:r w:rsidR="0036731A">
              <w:rPr>
                <w:webHidden/>
              </w:rPr>
              <w:instrText xml:space="preserve"> PAGEREF _Toc131596670 \h </w:instrText>
            </w:r>
            <w:r w:rsidR="0036731A">
              <w:rPr>
                <w:webHidden/>
              </w:rPr>
            </w:r>
            <w:r w:rsidR="0036731A">
              <w:rPr>
                <w:webHidden/>
              </w:rPr>
              <w:fldChar w:fldCharType="separate"/>
            </w:r>
            <w:r w:rsidR="0036731A">
              <w:rPr>
                <w:webHidden/>
              </w:rPr>
              <w:t>60</w:t>
            </w:r>
            <w:r w:rsidR="0036731A">
              <w:rPr>
                <w:webHidden/>
              </w:rPr>
              <w:fldChar w:fldCharType="end"/>
            </w:r>
          </w:hyperlink>
        </w:p>
        <w:p w14:paraId="2FCD8F75" w14:textId="77777777" w:rsidR="0036731A" w:rsidRDefault="00F00365">
          <w:pPr>
            <w:pStyle w:val="20"/>
            <w:rPr>
              <w:rFonts w:asciiTheme="minorHAnsi" w:eastAsiaTheme="minorEastAsia" w:hAnsiTheme="minorHAnsi" w:cstheme="minorBidi"/>
              <w:smallCaps w:val="0"/>
              <w:kern w:val="2"/>
              <w:sz w:val="21"/>
              <w:szCs w:val="22"/>
            </w:rPr>
          </w:pPr>
          <w:hyperlink w:anchor="_Toc131596671" w:history="1">
            <w:r w:rsidR="0036731A" w:rsidRPr="0079102E">
              <w:rPr>
                <w:rStyle w:val="ae"/>
                <w14:scene3d>
                  <w14:camera w14:prst="orthographicFront"/>
                  <w14:lightRig w14:rig="threePt" w14:dir="t">
                    <w14:rot w14:lat="0" w14:lon="0" w14:rev="0"/>
                  </w14:lightRig>
                </w14:scene3d>
              </w:rPr>
              <w:t>6.5</w:t>
            </w:r>
            <w:r w:rsidR="0036731A">
              <w:rPr>
                <w:rFonts w:asciiTheme="minorHAnsi" w:eastAsiaTheme="minorEastAsia" w:hAnsiTheme="minorHAnsi" w:cstheme="minorBidi"/>
                <w:smallCaps w:val="0"/>
                <w:kern w:val="2"/>
                <w:sz w:val="21"/>
                <w:szCs w:val="22"/>
              </w:rPr>
              <w:tab/>
            </w:r>
            <w:r w:rsidR="0036731A" w:rsidRPr="0079102E">
              <w:rPr>
                <w:rStyle w:val="ae"/>
              </w:rPr>
              <w:t>Local Service Portal Operations</w:t>
            </w:r>
            <w:r w:rsidR="0036731A">
              <w:rPr>
                <w:webHidden/>
              </w:rPr>
              <w:tab/>
            </w:r>
            <w:r w:rsidR="0036731A">
              <w:rPr>
                <w:webHidden/>
              </w:rPr>
              <w:fldChar w:fldCharType="begin"/>
            </w:r>
            <w:r w:rsidR="0036731A">
              <w:rPr>
                <w:webHidden/>
              </w:rPr>
              <w:instrText xml:space="preserve"> PAGEREF _Toc131596671 \h </w:instrText>
            </w:r>
            <w:r w:rsidR="0036731A">
              <w:rPr>
                <w:webHidden/>
              </w:rPr>
            </w:r>
            <w:r w:rsidR="0036731A">
              <w:rPr>
                <w:webHidden/>
              </w:rPr>
              <w:fldChar w:fldCharType="separate"/>
            </w:r>
            <w:r w:rsidR="0036731A">
              <w:rPr>
                <w:webHidden/>
              </w:rPr>
              <w:t>61</w:t>
            </w:r>
            <w:r w:rsidR="0036731A">
              <w:rPr>
                <w:webHidden/>
              </w:rPr>
              <w:fldChar w:fldCharType="end"/>
            </w:r>
          </w:hyperlink>
        </w:p>
        <w:p w14:paraId="7C053618"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72" w:history="1">
            <w:r w:rsidR="0036731A" w:rsidRPr="0079102E">
              <w:rPr>
                <w:rStyle w:val="ae"/>
                <w14:scene3d>
                  <w14:camera w14:prst="orthographicFront"/>
                  <w14:lightRig w14:rig="threePt" w14:dir="t">
                    <w14:rot w14:lat="0" w14:lon="0" w14:rev="0"/>
                  </w14:lightRig>
                </w14:scene3d>
              </w:rPr>
              <w:t>6.5.1</w:t>
            </w:r>
            <w:r w:rsidR="0036731A">
              <w:rPr>
                <w:rFonts w:asciiTheme="minorHAnsi" w:eastAsiaTheme="minorEastAsia" w:hAnsiTheme="minorHAnsi" w:cstheme="minorBidi"/>
                <w:i w:val="0"/>
                <w:iCs w:val="0"/>
                <w:kern w:val="2"/>
                <w:sz w:val="21"/>
                <w:szCs w:val="22"/>
              </w:rPr>
              <w:tab/>
            </w:r>
            <w:r w:rsidR="0036731A" w:rsidRPr="0079102E">
              <w:rPr>
                <w:rStyle w:val="ae"/>
              </w:rPr>
              <w:t>Setting the OCPP Parameters</w:t>
            </w:r>
            <w:r w:rsidR="0036731A">
              <w:rPr>
                <w:webHidden/>
              </w:rPr>
              <w:tab/>
            </w:r>
            <w:r w:rsidR="0036731A">
              <w:rPr>
                <w:webHidden/>
              </w:rPr>
              <w:fldChar w:fldCharType="begin"/>
            </w:r>
            <w:r w:rsidR="0036731A">
              <w:rPr>
                <w:webHidden/>
              </w:rPr>
              <w:instrText xml:space="preserve"> PAGEREF _Toc131596672 \h </w:instrText>
            </w:r>
            <w:r w:rsidR="0036731A">
              <w:rPr>
                <w:webHidden/>
              </w:rPr>
            </w:r>
            <w:r w:rsidR="0036731A">
              <w:rPr>
                <w:webHidden/>
              </w:rPr>
              <w:fldChar w:fldCharType="separate"/>
            </w:r>
            <w:r w:rsidR="0036731A">
              <w:rPr>
                <w:webHidden/>
              </w:rPr>
              <w:t>61</w:t>
            </w:r>
            <w:r w:rsidR="0036731A">
              <w:rPr>
                <w:webHidden/>
              </w:rPr>
              <w:fldChar w:fldCharType="end"/>
            </w:r>
          </w:hyperlink>
        </w:p>
        <w:p w14:paraId="6EF93891"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73" w:history="1">
            <w:r w:rsidR="0036731A" w:rsidRPr="0079102E">
              <w:rPr>
                <w:rStyle w:val="ae"/>
                <w:noProof/>
                <w14:scene3d>
                  <w14:camera w14:prst="orthographicFront"/>
                  <w14:lightRig w14:rig="threePt" w14:dir="t">
                    <w14:rot w14:lat="0" w14:lon="0" w14:rev="0"/>
                  </w14:lightRig>
                </w14:scene3d>
              </w:rPr>
              <w:t>7</w:t>
            </w:r>
            <w:r w:rsidR="0036731A" w:rsidRPr="0079102E">
              <w:rPr>
                <w:rStyle w:val="ae"/>
                <w:noProof/>
              </w:rPr>
              <w:t xml:space="preserve"> Maintenance</w:t>
            </w:r>
            <w:r w:rsidR="0036731A">
              <w:rPr>
                <w:noProof/>
                <w:webHidden/>
              </w:rPr>
              <w:tab/>
            </w:r>
            <w:r w:rsidR="0036731A">
              <w:rPr>
                <w:noProof/>
                <w:webHidden/>
              </w:rPr>
              <w:fldChar w:fldCharType="begin"/>
            </w:r>
            <w:r w:rsidR="0036731A">
              <w:rPr>
                <w:noProof/>
                <w:webHidden/>
              </w:rPr>
              <w:instrText xml:space="preserve"> PAGEREF _Toc131596673 \h </w:instrText>
            </w:r>
            <w:r w:rsidR="0036731A">
              <w:rPr>
                <w:noProof/>
                <w:webHidden/>
              </w:rPr>
            </w:r>
            <w:r w:rsidR="0036731A">
              <w:rPr>
                <w:noProof/>
                <w:webHidden/>
              </w:rPr>
              <w:fldChar w:fldCharType="separate"/>
            </w:r>
            <w:r w:rsidR="0036731A">
              <w:rPr>
                <w:noProof/>
                <w:webHidden/>
              </w:rPr>
              <w:t>62</w:t>
            </w:r>
            <w:r w:rsidR="0036731A">
              <w:rPr>
                <w:noProof/>
                <w:webHidden/>
              </w:rPr>
              <w:fldChar w:fldCharType="end"/>
            </w:r>
          </w:hyperlink>
        </w:p>
        <w:p w14:paraId="69FC0AA2" w14:textId="77777777" w:rsidR="0036731A" w:rsidRDefault="00F00365">
          <w:pPr>
            <w:pStyle w:val="20"/>
            <w:rPr>
              <w:rFonts w:asciiTheme="minorHAnsi" w:eastAsiaTheme="minorEastAsia" w:hAnsiTheme="minorHAnsi" w:cstheme="minorBidi"/>
              <w:smallCaps w:val="0"/>
              <w:kern w:val="2"/>
              <w:sz w:val="21"/>
              <w:szCs w:val="22"/>
            </w:rPr>
          </w:pPr>
          <w:hyperlink w:anchor="_Toc131596674" w:history="1">
            <w:r w:rsidR="0036731A" w:rsidRPr="0079102E">
              <w:rPr>
                <w:rStyle w:val="ae"/>
                <w14:scene3d>
                  <w14:camera w14:prst="orthographicFront"/>
                  <w14:lightRig w14:rig="threePt" w14:dir="t">
                    <w14:rot w14:lat="0" w14:lon="0" w14:rev="0"/>
                  </w14:lightRig>
                </w14:scene3d>
              </w:rPr>
              <w:t>7.1</w:t>
            </w:r>
            <w:r w:rsidR="0036731A">
              <w:rPr>
                <w:rFonts w:asciiTheme="minorHAnsi" w:eastAsiaTheme="minorEastAsia" w:hAnsiTheme="minorHAnsi" w:cstheme="minorBidi"/>
                <w:smallCaps w:val="0"/>
                <w:kern w:val="2"/>
                <w:sz w:val="21"/>
                <w:szCs w:val="22"/>
              </w:rPr>
              <w:tab/>
            </w:r>
            <w:r w:rsidR="0036731A" w:rsidRPr="0079102E">
              <w:rPr>
                <w:rStyle w:val="ae"/>
              </w:rPr>
              <w:t>Routine Maintenance</w:t>
            </w:r>
            <w:r w:rsidR="0036731A">
              <w:rPr>
                <w:webHidden/>
              </w:rPr>
              <w:tab/>
            </w:r>
            <w:r w:rsidR="0036731A">
              <w:rPr>
                <w:webHidden/>
              </w:rPr>
              <w:fldChar w:fldCharType="begin"/>
            </w:r>
            <w:r w:rsidR="0036731A">
              <w:rPr>
                <w:webHidden/>
              </w:rPr>
              <w:instrText xml:space="preserve"> PAGEREF _Toc131596674 \h </w:instrText>
            </w:r>
            <w:r w:rsidR="0036731A">
              <w:rPr>
                <w:webHidden/>
              </w:rPr>
            </w:r>
            <w:r w:rsidR="0036731A">
              <w:rPr>
                <w:webHidden/>
              </w:rPr>
              <w:fldChar w:fldCharType="separate"/>
            </w:r>
            <w:r w:rsidR="0036731A">
              <w:rPr>
                <w:webHidden/>
              </w:rPr>
              <w:t>62</w:t>
            </w:r>
            <w:r w:rsidR="0036731A">
              <w:rPr>
                <w:webHidden/>
              </w:rPr>
              <w:fldChar w:fldCharType="end"/>
            </w:r>
          </w:hyperlink>
        </w:p>
        <w:p w14:paraId="0530E1B7"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75" w:history="1">
            <w:r w:rsidR="0036731A" w:rsidRPr="0079102E">
              <w:rPr>
                <w:rStyle w:val="ae"/>
                <w14:scene3d>
                  <w14:camera w14:prst="orthographicFront"/>
                  <w14:lightRig w14:rig="threePt" w14:dir="t">
                    <w14:rot w14:lat="0" w14:lon="0" w14:rev="0"/>
                  </w14:lightRig>
                </w14:scene3d>
              </w:rPr>
              <w:t>7.1.1</w:t>
            </w:r>
            <w:r w:rsidR="0036731A">
              <w:rPr>
                <w:rFonts w:asciiTheme="minorHAnsi" w:eastAsiaTheme="minorEastAsia" w:hAnsiTheme="minorHAnsi" w:cstheme="minorBidi"/>
                <w:i w:val="0"/>
                <w:iCs w:val="0"/>
                <w:kern w:val="2"/>
                <w:sz w:val="21"/>
                <w:szCs w:val="22"/>
              </w:rPr>
              <w:tab/>
            </w:r>
            <w:r w:rsidR="0036731A" w:rsidRPr="0079102E">
              <w:rPr>
                <w:rStyle w:val="ae"/>
              </w:rPr>
              <w:t>Residual Current Device Maintenance</w:t>
            </w:r>
            <w:r w:rsidR="0036731A">
              <w:rPr>
                <w:webHidden/>
              </w:rPr>
              <w:tab/>
            </w:r>
            <w:r w:rsidR="0036731A">
              <w:rPr>
                <w:webHidden/>
              </w:rPr>
              <w:fldChar w:fldCharType="begin"/>
            </w:r>
            <w:r w:rsidR="0036731A">
              <w:rPr>
                <w:webHidden/>
              </w:rPr>
              <w:instrText xml:space="preserve"> PAGEREF _Toc131596675 \h </w:instrText>
            </w:r>
            <w:r w:rsidR="0036731A">
              <w:rPr>
                <w:webHidden/>
              </w:rPr>
            </w:r>
            <w:r w:rsidR="0036731A">
              <w:rPr>
                <w:webHidden/>
              </w:rPr>
              <w:fldChar w:fldCharType="separate"/>
            </w:r>
            <w:r w:rsidR="0036731A">
              <w:rPr>
                <w:webHidden/>
              </w:rPr>
              <w:t>62</w:t>
            </w:r>
            <w:r w:rsidR="0036731A">
              <w:rPr>
                <w:webHidden/>
              </w:rPr>
              <w:fldChar w:fldCharType="end"/>
            </w:r>
          </w:hyperlink>
        </w:p>
        <w:p w14:paraId="3F4FDC6F"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76" w:history="1">
            <w:r w:rsidR="0036731A" w:rsidRPr="0079102E">
              <w:rPr>
                <w:rStyle w:val="ae"/>
                <w14:scene3d>
                  <w14:camera w14:prst="orthographicFront"/>
                  <w14:lightRig w14:rig="threePt" w14:dir="t">
                    <w14:rot w14:lat="0" w14:lon="0" w14:rev="0"/>
                  </w14:lightRig>
                </w14:scene3d>
              </w:rPr>
              <w:t>7.1.2</w:t>
            </w:r>
            <w:r w:rsidR="0036731A">
              <w:rPr>
                <w:rFonts w:asciiTheme="minorHAnsi" w:eastAsiaTheme="minorEastAsia" w:hAnsiTheme="minorHAnsi" w:cstheme="minorBidi"/>
                <w:i w:val="0"/>
                <w:iCs w:val="0"/>
                <w:kern w:val="2"/>
                <w:sz w:val="21"/>
                <w:szCs w:val="22"/>
              </w:rPr>
              <w:tab/>
            </w:r>
            <w:r w:rsidR="0036731A" w:rsidRPr="0079102E">
              <w:rPr>
                <w:rStyle w:val="ae"/>
              </w:rPr>
              <w:t>Cleaning the MaxiCharger</w:t>
            </w:r>
            <w:r w:rsidR="0036731A">
              <w:rPr>
                <w:webHidden/>
              </w:rPr>
              <w:tab/>
            </w:r>
            <w:r w:rsidR="0036731A">
              <w:rPr>
                <w:webHidden/>
              </w:rPr>
              <w:fldChar w:fldCharType="begin"/>
            </w:r>
            <w:r w:rsidR="0036731A">
              <w:rPr>
                <w:webHidden/>
              </w:rPr>
              <w:instrText xml:space="preserve"> PAGEREF _Toc131596676 \h </w:instrText>
            </w:r>
            <w:r w:rsidR="0036731A">
              <w:rPr>
                <w:webHidden/>
              </w:rPr>
            </w:r>
            <w:r w:rsidR="0036731A">
              <w:rPr>
                <w:webHidden/>
              </w:rPr>
              <w:fldChar w:fldCharType="separate"/>
            </w:r>
            <w:r w:rsidR="0036731A">
              <w:rPr>
                <w:webHidden/>
              </w:rPr>
              <w:t>63</w:t>
            </w:r>
            <w:r w:rsidR="0036731A">
              <w:rPr>
                <w:webHidden/>
              </w:rPr>
              <w:fldChar w:fldCharType="end"/>
            </w:r>
          </w:hyperlink>
        </w:p>
        <w:p w14:paraId="75C85594" w14:textId="77777777" w:rsidR="0036731A" w:rsidRDefault="00F00365">
          <w:pPr>
            <w:pStyle w:val="30"/>
            <w:ind w:left="284"/>
            <w:rPr>
              <w:rFonts w:asciiTheme="minorHAnsi" w:eastAsiaTheme="minorEastAsia" w:hAnsiTheme="minorHAnsi" w:cstheme="minorBidi"/>
              <w:i w:val="0"/>
              <w:iCs w:val="0"/>
              <w:kern w:val="2"/>
              <w:sz w:val="21"/>
              <w:szCs w:val="22"/>
            </w:rPr>
          </w:pPr>
          <w:hyperlink w:anchor="_Toc131596677" w:history="1">
            <w:r w:rsidR="0036731A" w:rsidRPr="0079102E">
              <w:rPr>
                <w:rStyle w:val="ae"/>
                <w14:scene3d>
                  <w14:camera w14:prst="orthographicFront"/>
                  <w14:lightRig w14:rig="threePt" w14:dir="t">
                    <w14:rot w14:lat="0" w14:lon="0" w14:rev="0"/>
                  </w14:lightRig>
                </w14:scene3d>
              </w:rPr>
              <w:t>7.1.3</w:t>
            </w:r>
            <w:r w:rsidR="0036731A">
              <w:rPr>
                <w:rFonts w:asciiTheme="minorHAnsi" w:eastAsiaTheme="minorEastAsia" w:hAnsiTheme="minorHAnsi" w:cstheme="minorBidi"/>
                <w:i w:val="0"/>
                <w:iCs w:val="0"/>
                <w:kern w:val="2"/>
                <w:sz w:val="21"/>
                <w:szCs w:val="22"/>
              </w:rPr>
              <w:tab/>
            </w:r>
            <w:r w:rsidR="0036731A" w:rsidRPr="0079102E">
              <w:rPr>
                <w:rStyle w:val="ae"/>
              </w:rPr>
              <w:t>Cleaning and Replacing the Filter</w:t>
            </w:r>
            <w:r w:rsidR="0036731A">
              <w:rPr>
                <w:webHidden/>
              </w:rPr>
              <w:tab/>
            </w:r>
            <w:r w:rsidR="0036731A">
              <w:rPr>
                <w:webHidden/>
              </w:rPr>
              <w:fldChar w:fldCharType="begin"/>
            </w:r>
            <w:r w:rsidR="0036731A">
              <w:rPr>
                <w:webHidden/>
              </w:rPr>
              <w:instrText xml:space="preserve"> PAGEREF _Toc131596677 \h </w:instrText>
            </w:r>
            <w:r w:rsidR="0036731A">
              <w:rPr>
                <w:webHidden/>
              </w:rPr>
            </w:r>
            <w:r w:rsidR="0036731A">
              <w:rPr>
                <w:webHidden/>
              </w:rPr>
              <w:fldChar w:fldCharType="separate"/>
            </w:r>
            <w:r w:rsidR="0036731A">
              <w:rPr>
                <w:webHidden/>
              </w:rPr>
              <w:t>63</w:t>
            </w:r>
            <w:r w:rsidR="0036731A">
              <w:rPr>
                <w:webHidden/>
              </w:rPr>
              <w:fldChar w:fldCharType="end"/>
            </w:r>
          </w:hyperlink>
        </w:p>
        <w:p w14:paraId="21880501" w14:textId="77777777" w:rsidR="0036731A" w:rsidRDefault="00F00365">
          <w:pPr>
            <w:pStyle w:val="20"/>
            <w:rPr>
              <w:rFonts w:asciiTheme="minorHAnsi" w:eastAsiaTheme="minorEastAsia" w:hAnsiTheme="minorHAnsi" w:cstheme="minorBidi"/>
              <w:smallCaps w:val="0"/>
              <w:kern w:val="2"/>
              <w:sz w:val="21"/>
              <w:szCs w:val="22"/>
            </w:rPr>
          </w:pPr>
          <w:hyperlink w:anchor="_Toc131596678" w:history="1">
            <w:r w:rsidR="0036731A" w:rsidRPr="0079102E">
              <w:rPr>
                <w:rStyle w:val="ae"/>
                <w14:scene3d>
                  <w14:camera w14:prst="orthographicFront"/>
                  <w14:lightRig w14:rig="threePt" w14:dir="t">
                    <w14:rot w14:lat="0" w14:lon="0" w14:rev="0"/>
                  </w14:lightRig>
                </w14:scene3d>
              </w:rPr>
              <w:t>7.2</w:t>
            </w:r>
            <w:r w:rsidR="0036731A">
              <w:rPr>
                <w:rFonts w:asciiTheme="minorHAnsi" w:eastAsiaTheme="minorEastAsia" w:hAnsiTheme="minorHAnsi" w:cstheme="minorBidi"/>
                <w:smallCaps w:val="0"/>
                <w:kern w:val="2"/>
                <w:sz w:val="21"/>
                <w:szCs w:val="22"/>
              </w:rPr>
              <w:tab/>
            </w:r>
            <w:r w:rsidR="0036731A" w:rsidRPr="0079102E">
              <w:rPr>
                <w:rStyle w:val="ae"/>
              </w:rPr>
              <w:t>Inspection and Maintenance</w:t>
            </w:r>
            <w:r w:rsidR="0036731A">
              <w:rPr>
                <w:webHidden/>
              </w:rPr>
              <w:tab/>
            </w:r>
            <w:r w:rsidR="0036731A">
              <w:rPr>
                <w:webHidden/>
              </w:rPr>
              <w:fldChar w:fldCharType="begin"/>
            </w:r>
            <w:r w:rsidR="0036731A">
              <w:rPr>
                <w:webHidden/>
              </w:rPr>
              <w:instrText xml:space="preserve"> PAGEREF _Toc131596678 \h </w:instrText>
            </w:r>
            <w:r w:rsidR="0036731A">
              <w:rPr>
                <w:webHidden/>
              </w:rPr>
            </w:r>
            <w:r w:rsidR="0036731A">
              <w:rPr>
                <w:webHidden/>
              </w:rPr>
              <w:fldChar w:fldCharType="separate"/>
            </w:r>
            <w:r w:rsidR="0036731A">
              <w:rPr>
                <w:webHidden/>
              </w:rPr>
              <w:t>65</w:t>
            </w:r>
            <w:r w:rsidR="0036731A">
              <w:rPr>
                <w:webHidden/>
              </w:rPr>
              <w:fldChar w:fldCharType="end"/>
            </w:r>
          </w:hyperlink>
        </w:p>
        <w:p w14:paraId="7A34C31D" w14:textId="77777777" w:rsidR="0036731A" w:rsidRDefault="00F00365">
          <w:pPr>
            <w:pStyle w:val="20"/>
            <w:rPr>
              <w:rFonts w:asciiTheme="minorHAnsi" w:eastAsiaTheme="minorEastAsia" w:hAnsiTheme="minorHAnsi" w:cstheme="minorBidi"/>
              <w:smallCaps w:val="0"/>
              <w:kern w:val="2"/>
              <w:sz w:val="21"/>
              <w:szCs w:val="22"/>
            </w:rPr>
          </w:pPr>
          <w:hyperlink w:anchor="_Toc131596679" w:history="1">
            <w:r w:rsidR="0036731A" w:rsidRPr="0079102E">
              <w:rPr>
                <w:rStyle w:val="ae"/>
                <w14:scene3d>
                  <w14:camera w14:prst="orthographicFront"/>
                  <w14:lightRig w14:rig="threePt" w14:dir="t">
                    <w14:rot w14:lat="0" w14:lon="0" w14:rev="0"/>
                  </w14:lightRig>
                </w14:scene3d>
              </w:rPr>
              <w:t>7.3</w:t>
            </w:r>
            <w:r w:rsidR="0036731A">
              <w:rPr>
                <w:rFonts w:asciiTheme="minorHAnsi" w:eastAsiaTheme="minorEastAsia" w:hAnsiTheme="minorHAnsi" w:cstheme="minorBidi"/>
                <w:smallCaps w:val="0"/>
                <w:kern w:val="2"/>
                <w:sz w:val="21"/>
                <w:szCs w:val="22"/>
              </w:rPr>
              <w:tab/>
            </w:r>
            <w:r w:rsidR="0036731A" w:rsidRPr="0079102E">
              <w:rPr>
                <w:rStyle w:val="ae"/>
              </w:rPr>
              <w:t>Remote Maintenance</w:t>
            </w:r>
            <w:r w:rsidR="0036731A">
              <w:rPr>
                <w:webHidden/>
              </w:rPr>
              <w:tab/>
            </w:r>
            <w:r w:rsidR="0036731A">
              <w:rPr>
                <w:webHidden/>
              </w:rPr>
              <w:fldChar w:fldCharType="begin"/>
            </w:r>
            <w:r w:rsidR="0036731A">
              <w:rPr>
                <w:webHidden/>
              </w:rPr>
              <w:instrText xml:space="preserve"> PAGEREF _Toc131596679 \h </w:instrText>
            </w:r>
            <w:r w:rsidR="0036731A">
              <w:rPr>
                <w:webHidden/>
              </w:rPr>
            </w:r>
            <w:r w:rsidR="0036731A">
              <w:rPr>
                <w:webHidden/>
              </w:rPr>
              <w:fldChar w:fldCharType="separate"/>
            </w:r>
            <w:r w:rsidR="0036731A">
              <w:rPr>
                <w:webHidden/>
              </w:rPr>
              <w:t>65</w:t>
            </w:r>
            <w:r w:rsidR="0036731A">
              <w:rPr>
                <w:webHidden/>
              </w:rPr>
              <w:fldChar w:fldCharType="end"/>
            </w:r>
          </w:hyperlink>
        </w:p>
        <w:p w14:paraId="552E21E0" w14:textId="77777777" w:rsidR="0036731A" w:rsidRDefault="00F00365">
          <w:pPr>
            <w:pStyle w:val="20"/>
            <w:rPr>
              <w:rFonts w:asciiTheme="minorHAnsi" w:eastAsiaTheme="minorEastAsia" w:hAnsiTheme="minorHAnsi" w:cstheme="minorBidi"/>
              <w:smallCaps w:val="0"/>
              <w:kern w:val="2"/>
              <w:sz w:val="21"/>
              <w:szCs w:val="22"/>
            </w:rPr>
          </w:pPr>
          <w:hyperlink w:anchor="_Toc131596680" w:history="1">
            <w:r w:rsidR="0036731A" w:rsidRPr="0079102E">
              <w:rPr>
                <w:rStyle w:val="ae"/>
                <w14:scene3d>
                  <w14:camera w14:prst="orthographicFront"/>
                  <w14:lightRig w14:rig="threePt" w14:dir="t">
                    <w14:rot w14:lat="0" w14:lon="0" w14:rev="0"/>
                  </w14:lightRig>
                </w14:scene3d>
              </w:rPr>
              <w:t>7.4</w:t>
            </w:r>
            <w:r w:rsidR="0036731A">
              <w:rPr>
                <w:rFonts w:asciiTheme="minorHAnsi" w:eastAsiaTheme="minorEastAsia" w:hAnsiTheme="minorHAnsi" w:cstheme="minorBidi"/>
                <w:smallCaps w:val="0"/>
                <w:kern w:val="2"/>
                <w:sz w:val="21"/>
                <w:szCs w:val="22"/>
              </w:rPr>
              <w:tab/>
            </w:r>
            <w:r w:rsidR="0036731A" w:rsidRPr="0079102E">
              <w:rPr>
                <w:rStyle w:val="ae"/>
              </w:rPr>
              <w:t>Maintenance Schedule</w:t>
            </w:r>
            <w:r w:rsidR="0036731A">
              <w:rPr>
                <w:webHidden/>
              </w:rPr>
              <w:tab/>
            </w:r>
            <w:r w:rsidR="0036731A">
              <w:rPr>
                <w:webHidden/>
              </w:rPr>
              <w:fldChar w:fldCharType="begin"/>
            </w:r>
            <w:r w:rsidR="0036731A">
              <w:rPr>
                <w:webHidden/>
              </w:rPr>
              <w:instrText xml:space="preserve"> PAGEREF _Toc131596680 \h </w:instrText>
            </w:r>
            <w:r w:rsidR="0036731A">
              <w:rPr>
                <w:webHidden/>
              </w:rPr>
            </w:r>
            <w:r w:rsidR="0036731A">
              <w:rPr>
                <w:webHidden/>
              </w:rPr>
              <w:fldChar w:fldCharType="separate"/>
            </w:r>
            <w:r w:rsidR="0036731A">
              <w:rPr>
                <w:webHidden/>
              </w:rPr>
              <w:t>66</w:t>
            </w:r>
            <w:r w:rsidR="0036731A">
              <w:rPr>
                <w:webHidden/>
              </w:rPr>
              <w:fldChar w:fldCharType="end"/>
            </w:r>
          </w:hyperlink>
        </w:p>
        <w:p w14:paraId="65D66F68" w14:textId="77777777" w:rsidR="0036731A" w:rsidRDefault="00F00365">
          <w:pPr>
            <w:pStyle w:val="11"/>
            <w:tabs>
              <w:tab w:val="right" w:leader="dot" w:pos="7248"/>
            </w:tabs>
            <w:spacing w:before="48" w:after="48"/>
            <w:ind w:left="286" w:hanging="286"/>
            <w:rPr>
              <w:rFonts w:asciiTheme="minorHAnsi" w:eastAsiaTheme="minorEastAsia" w:hAnsiTheme="minorHAnsi" w:cstheme="minorBidi"/>
              <w:b w:val="0"/>
              <w:bCs w:val="0"/>
              <w:caps w:val="0"/>
              <w:noProof/>
              <w:kern w:val="2"/>
              <w:sz w:val="21"/>
              <w:szCs w:val="22"/>
            </w:rPr>
          </w:pPr>
          <w:hyperlink w:anchor="_Toc131596681" w:history="1">
            <w:r w:rsidR="0036731A" w:rsidRPr="0079102E">
              <w:rPr>
                <w:rStyle w:val="ae"/>
                <w:noProof/>
                <w14:scene3d>
                  <w14:camera w14:prst="orthographicFront"/>
                  <w14:lightRig w14:rig="threePt" w14:dir="t">
                    <w14:rot w14:lat="0" w14:lon="0" w14:rev="0"/>
                  </w14:lightRig>
                </w14:scene3d>
              </w:rPr>
              <w:t>8</w:t>
            </w:r>
            <w:r w:rsidR="0036731A" w:rsidRPr="0079102E">
              <w:rPr>
                <w:rStyle w:val="ae"/>
                <w:noProof/>
              </w:rPr>
              <w:t xml:space="preserve"> Troubleshooting and Service</w:t>
            </w:r>
            <w:r w:rsidR="0036731A">
              <w:rPr>
                <w:noProof/>
                <w:webHidden/>
              </w:rPr>
              <w:tab/>
            </w:r>
            <w:r w:rsidR="0036731A">
              <w:rPr>
                <w:noProof/>
                <w:webHidden/>
              </w:rPr>
              <w:fldChar w:fldCharType="begin"/>
            </w:r>
            <w:r w:rsidR="0036731A">
              <w:rPr>
                <w:noProof/>
                <w:webHidden/>
              </w:rPr>
              <w:instrText xml:space="preserve"> PAGEREF _Toc131596681 \h </w:instrText>
            </w:r>
            <w:r w:rsidR="0036731A">
              <w:rPr>
                <w:noProof/>
                <w:webHidden/>
              </w:rPr>
            </w:r>
            <w:r w:rsidR="0036731A">
              <w:rPr>
                <w:noProof/>
                <w:webHidden/>
              </w:rPr>
              <w:fldChar w:fldCharType="separate"/>
            </w:r>
            <w:r w:rsidR="0036731A">
              <w:rPr>
                <w:noProof/>
                <w:webHidden/>
              </w:rPr>
              <w:t>67</w:t>
            </w:r>
            <w:r w:rsidR="0036731A">
              <w:rPr>
                <w:noProof/>
                <w:webHidden/>
              </w:rPr>
              <w:fldChar w:fldCharType="end"/>
            </w:r>
          </w:hyperlink>
        </w:p>
        <w:p w14:paraId="6E7CCB3C" w14:textId="77777777" w:rsidR="0036731A" w:rsidRDefault="00F00365">
          <w:pPr>
            <w:pStyle w:val="20"/>
            <w:rPr>
              <w:rFonts w:asciiTheme="minorHAnsi" w:eastAsiaTheme="minorEastAsia" w:hAnsiTheme="minorHAnsi" w:cstheme="minorBidi"/>
              <w:smallCaps w:val="0"/>
              <w:kern w:val="2"/>
              <w:sz w:val="21"/>
              <w:szCs w:val="22"/>
            </w:rPr>
          </w:pPr>
          <w:hyperlink w:anchor="_Toc131596682" w:history="1">
            <w:r w:rsidR="0036731A" w:rsidRPr="0079102E">
              <w:rPr>
                <w:rStyle w:val="ae"/>
                <w14:scene3d>
                  <w14:camera w14:prst="orthographicFront"/>
                  <w14:lightRig w14:rig="threePt" w14:dir="t">
                    <w14:rot w14:lat="0" w14:lon="0" w14:rev="0"/>
                  </w14:lightRig>
                </w14:scene3d>
              </w:rPr>
              <w:t>8.1</w:t>
            </w:r>
            <w:r w:rsidR="0036731A">
              <w:rPr>
                <w:rFonts w:asciiTheme="minorHAnsi" w:eastAsiaTheme="minorEastAsia" w:hAnsiTheme="minorHAnsi" w:cstheme="minorBidi"/>
                <w:smallCaps w:val="0"/>
                <w:kern w:val="2"/>
                <w:sz w:val="21"/>
                <w:szCs w:val="22"/>
              </w:rPr>
              <w:tab/>
            </w:r>
            <w:r w:rsidR="0036731A" w:rsidRPr="0079102E">
              <w:rPr>
                <w:rStyle w:val="ae"/>
              </w:rPr>
              <w:t>Troubleshooting</w:t>
            </w:r>
            <w:r w:rsidR="0036731A">
              <w:rPr>
                <w:webHidden/>
              </w:rPr>
              <w:tab/>
            </w:r>
            <w:r w:rsidR="0036731A">
              <w:rPr>
                <w:webHidden/>
              </w:rPr>
              <w:fldChar w:fldCharType="begin"/>
            </w:r>
            <w:r w:rsidR="0036731A">
              <w:rPr>
                <w:webHidden/>
              </w:rPr>
              <w:instrText xml:space="preserve"> PAGEREF _Toc131596682 \h </w:instrText>
            </w:r>
            <w:r w:rsidR="0036731A">
              <w:rPr>
                <w:webHidden/>
              </w:rPr>
            </w:r>
            <w:r w:rsidR="0036731A">
              <w:rPr>
                <w:webHidden/>
              </w:rPr>
              <w:fldChar w:fldCharType="separate"/>
            </w:r>
            <w:r w:rsidR="0036731A">
              <w:rPr>
                <w:webHidden/>
              </w:rPr>
              <w:t>67</w:t>
            </w:r>
            <w:r w:rsidR="0036731A">
              <w:rPr>
                <w:webHidden/>
              </w:rPr>
              <w:fldChar w:fldCharType="end"/>
            </w:r>
          </w:hyperlink>
        </w:p>
        <w:p w14:paraId="448DB090" w14:textId="77777777" w:rsidR="0036731A" w:rsidRDefault="00F00365">
          <w:pPr>
            <w:pStyle w:val="20"/>
            <w:rPr>
              <w:rFonts w:asciiTheme="minorHAnsi" w:eastAsiaTheme="minorEastAsia" w:hAnsiTheme="minorHAnsi" w:cstheme="minorBidi"/>
              <w:smallCaps w:val="0"/>
              <w:kern w:val="2"/>
              <w:sz w:val="21"/>
              <w:szCs w:val="22"/>
            </w:rPr>
          </w:pPr>
          <w:hyperlink w:anchor="_Toc131596683" w:history="1">
            <w:r w:rsidR="0036731A" w:rsidRPr="0079102E">
              <w:rPr>
                <w:rStyle w:val="ae"/>
                <w14:scene3d>
                  <w14:camera w14:prst="orthographicFront"/>
                  <w14:lightRig w14:rig="threePt" w14:dir="t">
                    <w14:rot w14:lat="0" w14:lon="0" w14:rev="0"/>
                  </w14:lightRig>
                </w14:scene3d>
              </w:rPr>
              <w:t>8.2</w:t>
            </w:r>
            <w:r w:rsidR="0036731A">
              <w:rPr>
                <w:rFonts w:asciiTheme="minorHAnsi" w:eastAsiaTheme="minorEastAsia" w:hAnsiTheme="minorHAnsi" w:cstheme="minorBidi"/>
                <w:smallCaps w:val="0"/>
                <w:kern w:val="2"/>
                <w:sz w:val="21"/>
                <w:szCs w:val="22"/>
              </w:rPr>
              <w:tab/>
            </w:r>
            <w:r w:rsidR="0036731A" w:rsidRPr="0079102E">
              <w:rPr>
                <w:rStyle w:val="ae"/>
              </w:rPr>
              <w:t>Service</w:t>
            </w:r>
            <w:r w:rsidR="0036731A">
              <w:rPr>
                <w:webHidden/>
              </w:rPr>
              <w:tab/>
            </w:r>
            <w:r w:rsidR="0036731A">
              <w:rPr>
                <w:webHidden/>
              </w:rPr>
              <w:fldChar w:fldCharType="begin"/>
            </w:r>
            <w:r w:rsidR="0036731A">
              <w:rPr>
                <w:webHidden/>
              </w:rPr>
              <w:instrText xml:space="preserve"> PAGEREF _Toc131596683 \h </w:instrText>
            </w:r>
            <w:r w:rsidR="0036731A">
              <w:rPr>
                <w:webHidden/>
              </w:rPr>
            </w:r>
            <w:r w:rsidR="0036731A">
              <w:rPr>
                <w:webHidden/>
              </w:rPr>
              <w:fldChar w:fldCharType="separate"/>
            </w:r>
            <w:r w:rsidR="0036731A">
              <w:rPr>
                <w:webHidden/>
              </w:rPr>
              <w:t>70</w:t>
            </w:r>
            <w:r w:rsidR="0036731A">
              <w:rPr>
                <w:webHidden/>
              </w:rPr>
              <w:fldChar w:fldCharType="end"/>
            </w:r>
          </w:hyperlink>
        </w:p>
        <w:p w14:paraId="7E23F498" w14:textId="41F2C9E2" w:rsidR="0076791B" w:rsidRPr="00DE1661" w:rsidRDefault="0076791B">
          <w:r w:rsidRPr="00DE1661">
            <w:rPr>
              <w:b/>
              <w:bCs/>
              <w:lang w:val="zh-CN"/>
            </w:rPr>
            <w:fldChar w:fldCharType="end"/>
          </w:r>
        </w:p>
      </w:sdtContent>
    </w:sdt>
    <w:p w14:paraId="59E304DA" w14:textId="0822B1C6" w:rsidR="003C6F4C" w:rsidRPr="00DE1661" w:rsidRDefault="00B051D0" w:rsidP="0076791B">
      <w:pPr>
        <w:pStyle w:val="11"/>
        <w:tabs>
          <w:tab w:val="right" w:leader="dot" w:pos="7248"/>
        </w:tabs>
        <w:spacing w:before="48" w:after="48"/>
        <w:ind w:left="284" w:hanging="284"/>
        <w:sectPr w:rsidR="003C6F4C" w:rsidRPr="00DE1661" w:rsidSect="007B1D75">
          <w:footerReference w:type="default" r:id="rId12"/>
          <w:pgSz w:w="8392" w:h="11907"/>
          <w:pgMar w:top="567" w:right="567" w:bottom="567" w:left="567" w:header="0" w:footer="340" w:gutter="0"/>
          <w:pgNumType w:fmt="lowerRoman" w:start="2"/>
          <w:cols w:space="720"/>
          <w:docGrid w:linePitch="245"/>
        </w:sectPr>
      </w:pPr>
      <w:r w:rsidRPr="00DE1661">
        <w:rPr>
          <w:b w:val="0"/>
          <w:caps w:val="0"/>
        </w:rPr>
        <w:fldChar w:fldCharType="begin"/>
      </w:r>
      <w:r w:rsidRPr="00DE1661">
        <w:rPr>
          <w:b w:val="0"/>
          <w:caps w:val="0"/>
        </w:rPr>
        <w:instrText xml:space="preserve"> TOC \o "1-3" \h \z \u </w:instrText>
      </w:r>
      <w:r w:rsidRPr="00DE1661">
        <w:rPr>
          <w:b w:val="0"/>
          <w:caps w:val="0"/>
        </w:rPr>
        <w:fldChar w:fldCharType="separate"/>
      </w:r>
    </w:p>
    <w:p w14:paraId="799C69DC" w14:textId="71D97A3E" w:rsidR="00B67D5F" w:rsidRPr="00DE1661" w:rsidRDefault="00B051D0" w:rsidP="003C6F4C">
      <w:pPr>
        <w:pStyle w:val="10"/>
      </w:pPr>
      <w:r w:rsidRPr="00DE1661">
        <w:lastRenderedPageBreak/>
        <w:fldChar w:fldCharType="end"/>
      </w:r>
      <w:bookmarkStart w:id="7" w:name="_Toc106900376"/>
      <w:bookmarkStart w:id="8" w:name="_Toc106983248"/>
      <w:r w:rsidR="00883962" w:rsidRPr="00DE1661">
        <w:t xml:space="preserve"> </w:t>
      </w:r>
      <w:bookmarkStart w:id="9" w:name="_Toc131596621"/>
      <w:r w:rsidR="003D247A" w:rsidRPr="00DE1661">
        <w:t xml:space="preserve">Using </w:t>
      </w:r>
      <w:r w:rsidR="00103D66" w:rsidRPr="00DE1661">
        <w:t xml:space="preserve">This </w:t>
      </w:r>
      <w:r w:rsidR="003D247A" w:rsidRPr="00DE1661">
        <w:t>Manual</w:t>
      </w:r>
      <w:bookmarkEnd w:id="7"/>
      <w:bookmarkEnd w:id="8"/>
      <w:bookmarkEnd w:id="9"/>
    </w:p>
    <w:p w14:paraId="28F79587" w14:textId="7B7101CE" w:rsidR="008A3BA3" w:rsidRPr="00DE1661" w:rsidRDefault="001E61AF" w:rsidP="008D0402">
      <w:pPr>
        <w:pStyle w:val="EN"/>
        <w:rPr>
          <w:rFonts w:eastAsiaTheme="minorEastAsia"/>
        </w:rPr>
      </w:pPr>
      <w:bookmarkStart w:id="10" w:name="1.1_Function_of_this_document"/>
      <w:bookmarkStart w:id="11" w:name="_bookmark1"/>
      <w:bookmarkEnd w:id="10"/>
      <w:bookmarkEnd w:id="11"/>
      <w:r w:rsidRPr="00DE1661">
        <w:t xml:space="preserve">This manual provides the </w:t>
      </w:r>
      <w:r w:rsidR="00883962" w:rsidRPr="00DE1661">
        <w:t>procedures for installing and operating of</w:t>
      </w:r>
      <w:r w:rsidRPr="00DE1661">
        <w:t xml:space="preserve"> the MaxiCharger DC </w:t>
      </w:r>
      <w:r w:rsidR="006A6F05" w:rsidRPr="00DE1661">
        <w:t>Wall Mount</w:t>
      </w:r>
      <w:r w:rsidRPr="00DE1661">
        <w:t>. Read through this manual and become familiarized with the instructions of the MaxiCharger prior to installation to ensure successful</w:t>
      </w:r>
      <w:r w:rsidR="00883962" w:rsidRPr="00DE1661">
        <w:t xml:space="preserve"> use</w:t>
      </w:r>
      <w:r w:rsidRPr="00DE1661">
        <w:t>.</w:t>
      </w:r>
    </w:p>
    <w:p w14:paraId="33DEB513" w14:textId="4BDD69A6" w:rsidR="00103D66" w:rsidRPr="00DE1661" w:rsidRDefault="00883962" w:rsidP="00116D06">
      <w:pPr>
        <w:pStyle w:val="EN"/>
      </w:pPr>
      <w:bookmarkStart w:id="12" w:name="1.2_Target_group"/>
      <w:bookmarkStart w:id="13" w:name="_bookmark2"/>
      <w:bookmarkEnd w:id="12"/>
      <w:bookmarkEnd w:id="13"/>
      <w:r w:rsidRPr="00DE1661">
        <w:t>This</w:t>
      </w:r>
      <w:r w:rsidR="00103D66" w:rsidRPr="00DE1661">
        <w:t xml:space="preserve"> document is intended for these groups:</w:t>
      </w:r>
    </w:p>
    <w:p w14:paraId="01D57398" w14:textId="082AD927" w:rsidR="00103D66" w:rsidRPr="00DE1661" w:rsidRDefault="00103D66" w:rsidP="00116D06">
      <w:pPr>
        <w:pStyle w:val="ItemList"/>
        <w:spacing w:before="48" w:after="48"/>
      </w:pPr>
      <w:r w:rsidRPr="00DE1661">
        <w:t xml:space="preserve">Owner of the </w:t>
      </w:r>
      <w:r w:rsidR="003D247A" w:rsidRPr="00DE1661">
        <w:t>MaxiCharger</w:t>
      </w:r>
    </w:p>
    <w:p w14:paraId="74C051F3" w14:textId="13D54F8A" w:rsidR="00103D66" w:rsidRPr="00DE1661" w:rsidRDefault="00103D66" w:rsidP="00116D06">
      <w:pPr>
        <w:pStyle w:val="ItemList"/>
        <w:spacing w:before="48" w:after="48"/>
      </w:pPr>
      <w:r w:rsidRPr="00DE1661">
        <w:t>I</w:t>
      </w:r>
      <w:r w:rsidR="000D1386" w:rsidRPr="00DE1661">
        <w:t>nstallation E</w:t>
      </w:r>
      <w:r w:rsidRPr="00DE1661">
        <w:t>ngineer</w:t>
      </w:r>
    </w:p>
    <w:p w14:paraId="0D9C2AE0" w14:textId="1D75F9C9" w:rsidR="00B67D5F" w:rsidRPr="00DE1661" w:rsidRDefault="00883962" w:rsidP="008F3E23">
      <w:pPr>
        <w:pStyle w:val="2"/>
        <w:spacing w:before="240"/>
        <w:rPr>
          <w:rFonts w:cs="Arial"/>
        </w:rPr>
      </w:pPr>
      <w:bookmarkStart w:id="14" w:name="1.3_Revision_history"/>
      <w:bookmarkStart w:id="15" w:name="_bookmark3"/>
      <w:bookmarkStart w:id="16" w:name="1.4_Language"/>
      <w:bookmarkStart w:id="17" w:name="_bookmark4"/>
      <w:bookmarkStart w:id="18" w:name="_Toc106900377"/>
      <w:bookmarkStart w:id="19" w:name="_Toc106983249"/>
      <w:bookmarkEnd w:id="14"/>
      <w:bookmarkEnd w:id="15"/>
      <w:bookmarkEnd w:id="16"/>
      <w:bookmarkEnd w:id="17"/>
      <w:r w:rsidRPr="00DE1661">
        <w:rPr>
          <w:rFonts w:cs="Arial"/>
        </w:rPr>
        <w:t xml:space="preserve"> </w:t>
      </w:r>
      <w:bookmarkStart w:id="20" w:name="_Toc131596622"/>
      <w:r w:rsidR="00103D66" w:rsidRPr="00DE1661">
        <w:rPr>
          <w:rFonts w:cs="Arial"/>
        </w:rPr>
        <w:t>Conventions</w:t>
      </w:r>
      <w:bookmarkEnd w:id="18"/>
      <w:bookmarkEnd w:id="19"/>
      <w:bookmarkEnd w:id="20"/>
    </w:p>
    <w:p w14:paraId="3B258B46" w14:textId="4DEB64C2" w:rsidR="00103D66" w:rsidRPr="00DE1661" w:rsidRDefault="00103D66" w:rsidP="008F3E23">
      <w:pPr>
        <w:pStyle w:val="3"/>
        <w:spacing w:before="240"/>
        <w:rPr>
          <w:rFonts w:eastAsia="宋体"/>
        </w:rPr>
      </w:pPr>
      <w:bookmarkStart w:id="21" w:name="_Toc91000983"/>
      <w:bookmarkStart w:id="22" w:name="_Toc85095899"/>
      <w:bookmarkStart w:id="23" w:name="_Toc488051525"/>
      <w:bookmarkStart w:id="24" w:name="_Toc440374041"/>
      <w:bookmarkStart w:id="25" w:name="_Toc366845386"/>
      <w:bookmarkStart w:id="26" w:name="_Toc366846439"/>
      <w:bookmarkStart w:id="27" w:name="_Toc440373888"/>
      <w:bookmarkStart w:id="28" w:name="_Toc106900378"/>
      <w:bookmarkStart w:id="29" w:name="_Toc106983250"/>
      <w:bookmarkStart w:id="30" w:name="_Toc131596623"/>
      <w:r w:rsidRPr="00DE1661">
        <w:t>Bold Text</w:t>
      </w:r>
      <w:bookmarkEnd w:id="21"/>
      <w:bookmarkEnd w:id="22"/>
      <w:bookmarkEnd w:id="23"/>
      <w:bookmarkEnd w:id="24"/>
      <w:bookmarkEnd w:id="25"/>
      <w:bookmarkEnd w:id="26"/>
      <w:bookmarkEnd w:id="27"/>
      <w:bookmarkEnd w:id="28"/>
      <w:bookmarkEnd w:id="29"/>
      <w:bookmarkEnd w:id="30"/>
    </w:p>
    <w:p w14:paraId="43BAC796" w14:textId="4B9700E0" w:rsidR="00103D66" w:rsidRPr="00DE1661" w:rsidRDefault="00103D66" w:rsidP="00116D06">
      <w:pPr>
        <w:pStyle w:val="EN"/>
      </w:pPr>
      <w:r w:rsidRPr="00DE1661">
        <w:t xml:space="preserve">Bold text is used to highlight selectable items such as buttons and menu options. </w:t>
      </w:r>
    </w:p>
    <w:p w14:paraId="6F87A9D2" w14:textId="363A745D" w:rsidR="00103D66" w:rsidRPr="00DE1661" w:rsidRDefault="007D67FB" w:rsidP="008F3E23">
      <w:pPr>
        <w:pStyle w:val="3"/>
        <w:spacing w:before="240"/>
        <w:rPr>
          <w:rFonts w:eastAsia="宋体"/>
        </w:rPr>
      </w:pPr>
      <w:bookmarkStart w:id="31" w:name="_Toc131596624"/>
      <w:r w:rsidRPr="00DE1661">
        <w:t>Signal Words</w:t>
      </w:r>
      <w:bookmarkEnd w:id="31"/>
    </w:p>
    <w:p w14:paraId="5FDF5074" w14:textId="5102F793" w:rsidR="00103D66" w:rsidRPr="00DE1661" w:rsidRDefault="008A3BA3" w:rsidP="00116D06">
      <w:pPr>
        <w:pStyle w:val="ItemList"/>
        <w:spacing w:before="48" w:after="48"/>
      </w:pPr>
      <w:r w:rsidRPr="00DE1661">
        <w:rPr>
          <w:b/>
        </w:rPr>
        <w:t>NOTE</w:t>
      </w:r>
      <w:r w:rsidRPr="00DE1661">
        <w:t xml:space="preserve">: </w:t>
      </w:r>
      <w:r w:rsidR="00103D66" w:rsidRPr="00DE1661">
        <w:t>provides helpful information such as additional explanations, tips, and comments.</w:t>
      </w:r>
    </w:p>
    <w:p w14:paraId="48CB3188" w14:textId="41341811" w:rsidR="00103D66" w:rsidRPr="00DE1661" w:rsidRDefault="008A3BA3" w:rsidP="00116D06">
      <w:pPr>
        <w:pStyle w:val="ItemList"/>
        <w:spacing w:before="48" w:after="48"/>
      </w:pPr>
      <w:r w:rsidRPr="00DE1661">
        <w:rPr>
          <w:b/>
        </w:rPr>
        <w:t>IMPORTANT</w:t>
      </w:r>
      <w:r w:rsidRPr="00DE1661">
        <w:t xml:space="preserve">: </w:t>
      </w:r>
      <w:r w:rsidR="00103D66" w:rsidRPr="00DE1661">
        <w:t>indicates a situation that, if not avoided, may result in damage to the test equipment or vehicle.</w:t>
      </w:r>
    </w:p>
    <w:p w14:paraId="27CB569A" w14:textId="4FA0B1B6" w:rsidR="008A3BA3" w:rsidRPr="00DE1661" w:rsidRDefault="008A3BA3" w:rsidP="00116D06">
      <w:pPr>
        <w:pStyle w:val="ItemList"/>
        <w:spacing w:before="48" w:after="48"/>
      </w:pPr>
      <w:r w:rsidRPr="00DE1661">
        <w:rPr>
          <w:b/>
        </w:rPr>
        <w:t>DANGER</w:t>
      </w:r>
      <w:r w:rsidRPr="00DE1661">
        <w:t xml:space="preserve">: </w:t>
      </w:r>
      <w:r w:rsidR="00CF7B75" w:rsidRPr="00DE1661">
        <w:t>i</w:t>
      </w:r>
      <w:r w:rsidR="008D0402" w:rsidRPr="00DE1661">
        <w:t>ndicates an imminently hazardous situation with a high risk level which, if the danger is not avoided, will cause death or serious injury.</w:t>
      </w:r>
    </w:p>
    <w:p w14:paraId="7575D5EA" w14:textId="2308F242" w:rsidR="008A3BA3" w:rsidRPr="00DE1661" w:rsidRDefault="008A3BA3" w:rsidP="00116D06">
      <w:pPr>
        <w:pStyle w:val="ItemList"/>
        <w:spacing w:before="48" w:after="48"/>
      </w:pPr>
      <w:r w:rsidRPr="00DE1661">
        <w:rPr>
          <w:b/>
        </w:rPr>
        <w:t>WARNING</w:t>
      </w:r>
      <w:r w:rsidRPr="00DE1661">
        <w:t xml:space="preserve">: </w:t>
      </w:r>
      <w:r w:rsidR="00CF7B75" w:rsidRPr="00DE1661">
        <w:t>i</w:t>
      </w:r>
      <w:r w:rsidR="008D0402" w:rsidRPr="00DE1661">
        <w:t>ndicates a potentially hazardous situation with moderate risk level which, if the warning is not obeyed, can cause death or serious injury.</w:t>
      </w:r>
    </w:p>
    <w:p w14:paraId="7A060A11" w14:textId="78F6DF17" w:rsidR="008A3BA3" w:rsidRPr="00DE1661" w:rsidRDefault="008A3BA3" w:rsidP="00116D06">
      <w:pPr>
        <w:pStyle w:val="ItemList"/>
        <w:spacing w:before="48" w:after="48"/>
      </w:pPr>
      <w:r w:rsidRPr="00DE1661">
        <w:rPr>
          <w:b/>
        </w:rPr>
        <w:t>CAUTION</w:t>
      </w:r>
      <w:r w:rsidRPr="00DE1661">
        <w:t xml:space="preserve">: </w:t>
      </w:r>
      <w:r w:rsidR="00CF7B75" w:rsidRPr="00DE1661">
        <w:t>i</w:t>
      </w:r>
      <w:r w:rsidR="008D0402" w:rsidRPr="00DE1661">
        <w:t>ndicates a potentially hazardous situation with a medium risk level which, if the caution is not obeyed, may cause minor or moderate injury or damage to the equipment.</w:t>
      </w:r>
    </w:p>
    <w:p w14:paraId="36381A01" w14:textId="287407C9" w:rsidR="00103D66" w:rsidRPr="00DE1661" w:rsidRDefault="00103D66" w:rsidP="008F3E23">
      <w:pPr>
        <w:pStyle w:val="3"/>
        <w:spacing w:before="240"/>
        <w:rPr>
          <w:rFonts w:eastAsia="宋体"/>
        </w:rPr>
      </w:pPr>
      <w:bookmarkStart w:id="32" w:name="_Toc91000985"/>
      <w:bookmarkStart w:id="33" w:name="_Toc85095901"/>
      <w:bookmarkStart w:id="34" w:name="_Toc106900380"/>
      <w:bookmarkStart w:id="35" w:name="_Toc106983252"/>
      <w:bookmarkStart w:id="36" w:name="_Toc131596625"/>
      <w:r w:rsidRPr="00DE1661">
        <w:t>Hyperlink</w:t>
      </w:r>
      <w:bookmarkEnd w:id="32"/>
      <w:bookmarkEnd w:id="33"/>
      <w:r w:rsidR="00F86502" w:rsidRPr="00DE1661">
        <w:t>s</w:t>
      </w:r>
      <w:bookmarkEnd w:id="34"/>
      <w:bookmarkEnd w:id="35"/>
      <w:bookmarkEnd w:id="36"/>
    </w:p>
    <w:p w14:paraId="214A6BE9" w14:textId="64C6F0B5" w:rsidR="00467A6B" w:rsidRPr="00DE1661" w:rsidRDefault="008D0402" w:rsidP="00116D06">
      <w:pPr>
        <w:pStyle w:val="EN"/>
      </w:pPr>
      <w:r w:rsidRPr="00DE1661">
        <w:t>Hyperlinks and links that take you to other related articles, procedures, and illustrations are available in electronic documents.</w:t>
      </w:r>
    </w:p>
    <w:p w14:paraId="395F4854" w14:textId="6A5B394C" w:rsidR="008D0402" w:rsidRPr="00DE1661" w:rsidRDefault="008D0402" w:rsidP="008D0402">
      <w:pPr>
        <w:pStyle w:val="3"/>
        <w:spacing w:before="240"/>
      </w:pPr>
      <w:bookmarkStart w:id="37" w:name="_Toc131596626"/>
      <w:r w:rsidRPr="00DE1661">
        <w:t>Illustrations</w:t>
      </w:r>
      <w:bookmarkEnd w:id="37"/>
    </w:p>
    <w:p w14:paraId="48B21717" w14:textId="4C9F0326" w:rsidR="008D0402" w:rsidRDefault="008D0402" w:rsidP="00116D06">
      <w:pPr>
        <w:pStyle w:val="EN"/>
      </w:pPr>
      <w:r w:rsidRPr="00DE1661">
        <w:t>Illustrations used in this manual are only examples; the actual product(s) or screens may vary.</w:t>
      </w:r>
    </w:p>
    <w:p w14:paraId="2FD1D452" w14:textId="632D9B71" w:rsidR="0034501B" w:rsidRPr="00C436FE" w:rsidRDefault="0034501B" w:rsidP="0034501B">
      <w:pPr>
        <w:pStyle w:val="3"/>
        <w:spacing w:before="240"/>
      </w:pPr>
      <w:bookmarkStart w:id="38" w:name="_Toc131596627"/>
      <w:r w:rsidRPr="00C436FE">
        <w:lastRenderedPageBreak/>
        <w:t>Revision History</w:t>
      </w:r>
      <w:bookmarkEnd w:id="38"/>
    </w:p>
    <w:tbl>
      <w:tblPr>
        <w:tblStyle w:val="af0"/>
        <w:tblW w:w="0" w:type="auto"/>
        <w:tblInd w:w="284" w:type="dxa"/>
        <w:tblBorders>
          <w:left w:val="none" w:sz="0" w:space="0" w:color="auto"/>
          <w:right w:val="none" w:sz="0" w:space="0" w:color="auto"/>
        </w:tblBorders>
        <w:tblLook w:val="04A0" w:firstRow="1" w:lastRow="0" w:firstColumn="1" w:lastColumn="0" w:noHBand="0" w:noVBand="1"/>
      </w:tblPr>
      <w:tblGrid>
        <w:gridCol w:w="2168"/>
        <w:gridCol w:w="2355"/>
        <w:gridCol w:w="2451"/>
      </w:tblGrid>
      <w:tr w:rsidR="0034501B" w:rsidRPr="00E52B29" w14:paraId="495FFB5A" w14:textId="77777777" w:rsidTr="00976380">
        <w:tc>
          <w:tcPr>
            <w:tcW w:w="2168" w:type="dxa"/>
            <w:tcBorders>
              <w:bottom w:val="nil"/>
              <w:right w:val="nil"/>
            </w:tcBorders>
            <w:shd w:val="clear" w:color="auto" w:fill="D9D9D9" w:themeFill="background1" w:themeFillShade="D9"/>
          </w:tcPr>
          <w:p w14:paraId="6376B368" w14:textId="77777777" w:rsidR="0034501B" w:rsidRPr="00E52B29" w:rsidRDefault="0034501B" w:rsidP="00976380">
            <w:pPr>
              <w:pStyle w:val="BodytextUserManual"/>
              <w:spacing w:before="120" w:after="120"/>
              <w:ind w:left="561" w:hanging="561"/>
              <w:rPr>
                <w:b/>
                <w:szCs w:val="18"/>
              </w:rPr>
            </w:pPr>
            <w:r w:rsidRPr="00E52B29">
              <w:rPr>
                <w:b/>
                <w:szCs w:val="18"/>
              </w:rPr>
              <w:t>Version</w:t>
            </w:r>
          </w:p>
        </w:tc>
        <w:tc>
          <w:tcPr>
            <w:tcW w:w="2355" w:type="dxa"/>
            <w:tcBorders>
              <w:left w:val="nil"/>
              <w:bottom w:val="nil"/>
              <w:right w:val="nil"/>
            </w:tcBorders>
            <w:shd w:val="clear" w:color="auto" w:fill="D9D9D9" w:themeFill="background1" w:themeFillShade="D9"/>
          </w:tcPr>
          <w:p w14:paraId="5BCD9198" w14:textId="77777777" w:rsidR="0034501B" w:rsidRPr="00E52B29" w:rsidRDefault="0034501B" w:rsidP="00976380">
            <w:pPr>
              <w:pStyle w:val="BodytextUserManual"/>
              <w:spacing w:before="120" w:after="120"/>
              <w:ind w:left="561" w:hanging="561"/>
              <w:rPr>
                <w:b/>
                <w:szCs w:val="18"/>
              </w:rPr>
            </w:pPr>
            <w:r w:rsidRPr="00E52B29">
              <w:rPr>
                <w:b/>
                <w:szCs w:val="18"/>
              </w:rPr>
              <w:t>Date</w:t>
            </w:r>
          </w:p>
        </w:tc>
        <w:tc>
          <w:tcPr>
            <w:tcW w:w="2451" w:type="dxa"/>
            <w:tcBorders>
              <w:left w:val="nil"/>
              <w:bottom w:val="nil"/>
            </w:tcBorders>
            <w:shd w:val="clear" w:color="auto" w:fill="D9D9D9" w:themeFill="background1" w:themeFillShade="D9"/>
          </w:tcPr>
          <w:p w14:paraId="785754E0" w14:textId="77777777" w:rsidR="0034501B" w:rsidRPr="00E52B29" w:rsidRDefault="0034501B" w:rsidP="00976380">
            <w:pPr>
              <w:pStyle w:val="BodytextUserManual"/>
              <w:spacing w:before="120" w:after="120"/>
              <w:ind w:left="561" w:hanging="561"/>
              <w:rPr>
                <w:b/>
                <w:szCs w:val="18"/>
              </w:rPr>
            </w:pPr>
            <w:r w:rsidRPr="00E52B29">
              <w:rPr>
                <w:b/>
                <w:szCs w:val="18"/>
              </w:rPr>
              <w:t>Descriptions</w:t>
            </w:r>
          </w:p>
        </w:tc>
      </w:tr>
      <w:tr w:rsidR="0034501B" w:rsidRPr="00E52B29" w14:paraId="005A6C96" w14:textId="77777777" w:rsidTr="0034501B">
        <w:tc>
          <w:tcPr>
            <w:tcW w:w="2168" w:type="dxa"/>
            <w:tcBorders>
              <w:top w:val="nil"/>
              <w:bottom w:val="nil"/>
              <w:right w:val="nil"/>
            </w:tcBorders>
          </w:tcPr>
          <w:p w14:paraId="023A8DC8" w14:textId="77777777" w:rsidR="0034501B" w:rsidRPr="00E52B29" w:rsidRDefault="0034501B" w:rsidP="00976380">
            <w:pPr>
              <w:pStyle w:val="BodytextUserManual"/>
              <w:spacing w:before="120" w:after="120"/>
              <w:ind w:left="559" w:hanging="559"/>
              <w:rPr>
                <w:szCs w:val="18"/>
              </w:rPr>
            </w:pPr>
            <w:r w:rsidRPr="00E52B29">
              <w:rPr>
                <w:szCs w:val="18"/>
              </w:rPr>
              <w:t>V1</w:t>
            </w:r>
          </w:p>
        </w:tc>
        <w:tc>
          <w:tcPr>
            <w:tcW w:w="2355" w:type="dxa"/>
            <w:tcBorders>
              <w:top w:val="nil"/>
              <w:left w:val="nil"/>
              <w:bottom w:val="nil"/>
              <w:right w:val="nil"/>
            </w:tcBorders>
          </w:tcPr>
          <w:p w14:paraId="1B5DDC38" w14:textId="77777777" w:rsidR="0034501B" w:rsidRPr="00E52B29" w:rsidRDefault="0034501B" w:rsidP="00976380">
            <w:pPr>
              <w:pStyle w:val="BodytextUserManual"/>
              <w:spacing w:before="120" w:after="120"/>
              <w:ind w:left="559" w:hanging="559"/>
              <w:rPr>
                <w:szCs w:val="18"/>
              </w:rPr>
            </w:pPr>
            <w:r w:rsidRPr="00E52B29">
              <w:rPr>
                <w:szCs w:val="18"/>
              </w:rPr>
              <w:t>2022.</w:t>
            </w:r>
            <w:r>
              <w:rPr>
                <w:szCs w:val="18"/>
              </w:rPr>
              <w:t>11</w:t>
            </w:r>
            <w:r w:rsidRPr="00E52B29">
              <w:rPr>
                <w:szCs w:val="18"/>
              </w:rPr>
              <w:t>.2</w:t>
            </w:r>
            <w:r>
              <w:rPr>
                <w:szCs w:val="18"/>
              </w:rPr>
              <w:t>5</w:t>
            </w:r>
          </w:p>
        </w:tc>
        <w:tc>
          <w:tcPr>
            <w:tcW w:w="2451" w:type="dxa"/>
            <w:tcBorders>
              <w:top w:val="nil"/>
              <w:left w:val="nil"/>
              <w:bottom w:val="nil"/>
            </w:tcBorders>
          </w:tcPr>
          <w:p w14:paraId="7AD60A6A" w14:textId="77777777" w:rsidR="0034501B" w:rsidRPr="00E52B29" w:rsidRDefault="0034501B" w:rsidP="00976380">
            <w:pPr>
              <w:pStyle w:val="BodytextUserManual"/>
              <w:spacing w:before="120" w:after="120"/>
              <w:ind w:left="559" w:hanging="559"/>
              <w:rPr>
                <w:szCs w:val="18"/>
              </w:rPr>
            </w:pPr>
            <w:r w:rsidRPr="00E52B29">
              <w:rPr>
                <w:szCs w:val="18"/>
              </w:rPr>
              <w:t>Initial version</w:t>
            </w:r>
          </w:p>
        </w:tc>
      </w:tr>
      <w:tr w:rsidR="0034501B" w:rsidRPr="00E52B29" w14:paraId="068533D8" w14:textId="77777777" w:rsidTr="00C436FE">
        <w:tc>
          <w:tcPr>
            <w:tcW w:w="2168" w:type="dxa"/>
            <w:tcBorders>
              <w:top w:val="nil"/>
              <w:bottom w:val="nil"/>
              <w:right w:val="nil"/>
            </w:tcBorders>
          </w:tcPr>
          <w:p w14:paraId="28047582" w14:textId="77777777" w:rsidR="0034501B" w:rsidRPr="00E52B29" w:rsidRDefault="0034501B" w:rsidP="00976380">
            <w:pPr>
              <w:pStyle w:val="BodytextUserManual"/>
              <w:spacing w:before="120" w:after="120"/>
              <w:ind w:left="559" w:hanging="559"/>
              <w:rPr>
                <w:szCs w:val="18"/>
              </w:rPr>
            </w:pPr>
            <w:r w:rsidRPr="00E52B29">
              <w:rPr>
                <w:szCs w:val="18"/>
              </w:rPr>
              <w:t>V2</w:t>
            </w:r>
          </w:p>
        </w:tc>
        <w:tc>
          <w:tcPr>
            <w:tcW w:w="2355" w:type="dxa"/>
            <w:tcBorders>
              <w:top w:val="nil"/>
              <w:left w:val="nil"/>
              <w:bottom w:val="nil"/>
              <w:right w:val="nil"/>
            </w:tcBorders>
          </w:tcPr>
          <w:p w14:paraId="4E1CCCDA" w14:textId="77777777" w:rsidR="0034501B" w:rsidRPr="00E52B29" w:rsidRDefault="0034501B" w:rsidP="00976380">
            <w:pPr>
              <w:pStyle w:val="BodytextUserManual"/>
              <w:spacing w:before="120" w:after="120"/>
              <w:ind w:left="559" w:hanging="559"/>
              <w:rPr>
                <w:szCs w:val="18"/>
              </w:rPr>
            </w:pPr>
            <w:r>
              <w:rPr>
                <w:szCs w:val="18"/>
              </w:rPr>
              <w:t>2023</w:t>
            </w:r>
            <w:r w:rsidRPr="00E52B29">
              <w:rPr>
                <w:szCs w:val="18"/>
              </w:rPr>
              <w:t>.</w:t>
            </w:r>
            <w:r>
              <w:rPr>
                <w:szCs w:val="18"/>
              </w:rPr>
              <w:t>02</w:t>
            </w:r>
            <w:r w:rsidRPr="00E52B29">
              <w:rPr>
                <w:szCs w:val="18"/>
              </w:rPr>
              <w:t>.</w:t>
            </w:r>
            <w:r>
              <w:rPr>
                <w:szCs w:val="18"/>
              </w:rPr>
              <w:t>20</w:t>
            </w:r>
          </w:p>
        </w:tc>
        <w:tc>
          <w:tcPr>
            <w:tcW w:w="2451" w:type="dxa"/>
            <w:tcBorders>
              <w:top w:val="nil"/>
              <w:left w:val="nil"/>
              <w:bottom w:val="nil"/>
            </w:tcBorders>
          </w:tcPr>
          <w:p w14:paraId="41EB9A24" w14:textId="77777777" w:rsidR="0034501B" w:rsidRPr="00E52B29" w:rsidRDefault="0034501B" w:rsidP="00976380">
            <w:pPr>
              <w:pStyle w:val="BodytextUserManual"/>
              <w:spacing w:before="120" w:after="120"/>
              <w:ind w:left="0"/>
              <w:jc w:val="left"/>
              <w:rPr>
                <w:szCs w:val="18"/>
              </w:rPr>
            </w:pPr>
            <w:r w:rsidRPr="00E52B29">
              <w:rPr>
                <w:szCs w:val="18"/>
              </w:rPr>
              <w:t>Complete overhaul</w:t>
            </w:r>
          </w:p>
        </w:tc>
      </w:tr>
      <w:tr w:rsidR="00C436FE" w:rsidRPr="00E52B29" w14:paraId="547E6ED9" w14:textId="77777777" w:rsidTr="0034501B">
        <w:tc>
          <w:tcPr>
            <w:tcW w:w="2168" w:type="dxa"/>
            <w:tcBorders>
              <w:top w:val="nil"/>
              <w:bottom w:val="single" w:sz="4" w:space="0" w:color="auto"/>
              <w:right w:val="nil"/>
            </w:tcBorders>
          </w:tcPr>
          <w:p w14:paraId="1655212C" w14:textId="2EA53561" w:rsidR="00C436FE" w:rsidRPr="00E52B29" w:rsidRDefault="00C436FE" w:rsidP="00976380">
            <w:pPr>
              <w:pStyle w:val="BodytextUserManual"/>
              <w:spacing w:before="120" w:after="120"/>
              <w:ind w:left="559" w:hanging="559"/>
              <w:rPr>
                <w:szCs w:val="18"/>
              </w:rPr>
            </w:pPr>
            <w:r>
              <w:rPr>
                <w:rFonts w:hint="eastAsia"/>
                <w:szCs w:val="18"/>
              </w:rPr>
              <w:t>V</w:t>
            </w:r>
            <w:r>
              <w:rPr>
                <w:szCs w:val="18"/>
              </w:rPr>
              <w:t>2.1</w:t>
            </w:r>
          </w:p>
        </w:tc>
        <w:tc>
          <w:tcPr>
            <w:tcW w:w="2355" w:type="dxa"/>
            <w:tcBorders>
              <w:top w:val="nil"/>
              <w:left w:val="nil"/>
              <w:bottom w:val="single" w:sz="4" w:space="0" w:color="auto"/>
              <w:right w:val="nil"/>
            </w:tcBorders>
          </w:tcPr>
          <w:p w14:paraId="5AE66455" w14:textId="2C68766C" w:rsidR="00C436FE" w:rsidRDefault="00C436FE" w:rsidP="00E356F6">
            <w:pPr>
              <w:pStyle w:val="BodytextUserManual"/>
              <w:spacing w:before="120" w:after="120"/>
              <w:ind w:left="559" w:hanging="559"/>
              <w:rPr>
                <w:szCs w:val="18"/>
              </w:rPr>
            </w:pPr>
            <w:r>
              <w:rPr>
                <w:rFonts w:hint="eastAsia"/>
                <w:szCs w:val="18"/>
              </w:rPr>
              <w:t>2</w:t>
            </w:r>
            <w:r>
              <w:rPr>
                <w:szCs w:val="18"/>
              </w:rPr>
              <w:t>023.0</w:t>
            </w:r>
            <w:r w:rsidR="00E356F6">
              <w:rPr>
                <w:szCs w:val="18"/>
              </w:rPr>
              <w:t>4</w:t>
            </w:r>
            <w:r>
              <w:rPr>
                <w:szCs w:val="18"/>
              </w:rPr>
              <w:t>.</w:t>
            </w:r>
            <w:r w:rsidR="00E356F6">
              <w:rPr>
                <w:szCs w:val="18"/>
              </w:rPr>
              <w:t>05</w:t>
            </w:r>
          </w:p>
        </w:tc>
        <w:tc>
          <w:tcPr>
            <w:tcW w:w="2451" w:type="dxa"/>
            <w:tcBorders>
              <w:top w:val="nil"/>
              <w:left w:val="nil"/>
              <w:bottom w:val="single" w:sz="4" w:space="0" w:color="auto"/>
            </w:tcBorders>
          </w:tcPr>
          <w:p w14:paraId="53A3F86E" w14:textId="387776FA" w:rsidR="00C436FE" w:rsidRPr="00E52B29" w:rsidRDefault="00C436FE" w:rsidP="00976380">
            <w:pPr>
              <w:pStyle w:val="BodytextUserManual"/>
              <w:spacing w:before="120" w:after="120"/>
              <w:ind w:left="0"/>
              <w:jc w:val="left"/>
              <w:rPr>
                <w:szCs w:val="18"/>
              </w:rPr>
            </w:pPr>
            <w:r>
              <w:rPr>
                <w:szCs w:val="18"/>
              </w:rPr>
              <w:t>Trolley installation updated</w:t>
            </w:r>
          </w:p>
        </w:tc>
      </w:tr>
    </w:tbl>
    <w:p w14:paraId="67B1309D" w14:textId="77777777" w:rsidR="0034501B" w:rsidRPr="00DE1661" w:rsidRDefault="0034501B" w:rsidP="00116D06">
      <w:pPr>
        <w:pStyle w:val="EN"/>
      </w:pPr>
    </w:p>
    <w:p w14:paraId="76EFFD7C" w14:textId="77777777" w:rsidR="00467A6B" w:rsidRPr="00DE1661" w:rsidRDefault="00467A6B" w:rsidP="00467A6B">
      <w:pPr>
        <w:sectPr w:rsidR="00467A6B" w:rsidRPr="00DE1661" w:rsidSect="00D26989">
          <w:pgSz w:w="8392" w:h="11907"/>
          <w:pgMar w:top="567" w:right="567" w:bottom="567" w:left="567" w:header="0" w:footer="340" w:gutter="0"/>
          <w:pgNumType w:start="1"/>
          <w:cols w:space="720"/>
          <w:docGrid w:linePitch="245"/>
        </w:sectPr>
      </w:pPr>
    </w:p>
    <w:p w14:paraId="22C6BABA" w14:textId="2D0FBB68" w:rsidR="00AB74AC" w:rsidRDefault="00883962" w:rsidP="00777848">
      <w:pPr>
        <w:pStyle w:val="10"/>
      </w:pPr>
      <w:bookmarkStart w:id="39" w:name="1.9_General_symbols_and_signal_words"/>
      <w:bookmarkStart w:id="40" w:name="_bookmark9"/>
      <w:bookmarkStart w:id="41" w:name="1.10_Special_symbols_for_warnings_and_da"/>
      <w:bookmarkStart w:id="42" w:name="_bookmark10"/>
      <w:bookmarkStart w:id="43" w:name="1.11_Related_documents"/>
      <w:bookmarkStart w:id="44" w:name="_bookmark11"/>
      <w:bookmarkStart w:id="45" w:name="1.12_Manufacturer_and_contact_data"/>
      <w:bookmarkStart w:id="46" w:name="_bookmark12"/>
      <w:bookmarkStart w:id="47" w:name="1.13_Abbreviations"/>
      <w:bookmarkStart w:id="48" w:name="_bookmark13"/>
      <w:bookmarkStart w:id="49" w:name="1.14_Terminology"/>
      <w:bookmarkStart w:id="50" w:name="_bookmark14"/>
      <w:bookmarkStart w:id="51" w:name="_Toc106900391"/>
      <w:bookmarkStart w:id="52" w:name="_Toc106983263"/>
      <w:bookmarkEnd w:id="39"/>
      <w:bookmarkEnd w:id="40"/>
      <w:bookmarkEnd w:id="41"/>
      <w:bookmarkEnd w:id="42"/>
      <w:bookmarkEnd w:id="43"/>
      <w:bookmarkEnd w:id="44"/>
      <w:bookmarkEnd w:id="45"/>
      <w:bookmarkEnd w:id="46"/>
      <w:bookmarkEnd w:id="47"/>
      <w:bookmarkEnd w:id="48"/>
      <w:bookmarkEnd w:id="49"/>
      <w:bookmarkEnd w:id="50"/>
      <w:r w:rsidRPr="00DE1661">
        <w:lastRenderedPageBreak/>
        <w:t xml:space="preserve"> </w:t>
      </w:r>
      <w:bookmarkStart w:id="53" w:name="_Toc131596628"/>
      <w:r w:rsidR="00AB74AC">
        <w:t>Safety</w:t>
      </w:r>
      <w:bookmarkEnd w:id="53"/>
      <w:r w:rsidR="00AB74AC">
        <w:t xml:space="preserve"> </w:t>
      </w:r>
    </w:p>
    <w:p w14:paraId="5944CF18" w14:textId="77777777" w:rsidR="00AB74AC" w:rsidRPr="00DE1661" w:rsidRDefault="00AB74AC" w:rsidP="00AB74AC">
      <w:pPr>
        <w:pStyle w:val="2"/>
        <w:spacing w:before="240"/>
        <w:rPr>
          <w:rFonts w:cs="Arial"/>
        </w:rPr>
      </w:pPr>
      <w:bookmarkStart w:id="54" w:name="_Toc106900384"/>
      <w:bookmarkStart w:id="55" w:name="_Toc106983256"/>
      <w:bookmarkStart w:id="56" w:name="_Toc131596629"/>
      <w:r w:rsidRPr="00DE1661">
        <w:rPr>
          <w:rFonts w:cs="Arial"/>
        </w:rPr>
        <w:t>Safety Warnings</w:t>
      </w:r>
      <w:bookmarkEnd w:id="54"/>
      <w:bookmarkEnd w:id="55"/>
      <w:bookmarkEnd w:id="56"/>
    </w:p>
    <w:p w14:paraId="3FC9B691" w14:textId="77777777" w:rsidR="00AB74AC" w:rsidRPr="00DE1661" w:rsidRDefault="00AB74AC" w:rsidP="00923E67">
      <w:pPr>
        <w:pStyle w:val="ad"/>
        <w:numPr>
          <w:ilvl w:val="0"/>
          <w:numId w:val="13"/>
        </w:numPr>
        <w:spacing w:beforeLines="20" w:before="48" w:afterLines="20" w:after="48"/>
        <w:ind w:left="654"/>
      </w:pPr>
      <w:r w:rsidRPr="00DE1661">
        <w:rPr>
          <w:snapToGrid w:val="0"/>
        </w:rPr>
        <w:t xml:space="preserve">Disconnect the power supply to the MaxiCharger </w:t>
      </w:r>
      <w:r w:rsidRPr="00DE1661">
        <w:t>during the entire installation procedure.</w:t>
      </w:r>
    </w:p>
    <w:p w14:paraId="386DB344" w14:textId="77777777" w:rsidR="00AB74AC" w:rsidRPr="00DE1661" w:rsidRDefault="00AB74AC" w:rsidP="00923E67">
      <w:pPr>
        <w:pStyle w:val="ad"/>
        <w:numPr>
          <w:ilvl w:val="0"/>
          <w:numId w:val="13"/>
        </w:numPr>
        <w:spacing w:beforeLines="20" w:before="48" w:afterLines="20" w:after="48"/>
        <w:ind w:left="654"/>
      </w:pPr>
      <w:r w:rsidRPr="00DE1661">
        <w:t>The load capacity of the grid must meet the requirements of the MaxiCharger.</w:t>
      </w:r>
    </w:p>
    <w:p w14:paraId="63830254" w14:textId="77777777" w:rsidR="00AB74AC" w:rsidRPr="00DE1661" w:rsidRDefault="00AB74AC" w:rsidP="00923E67">
      <w:pPr>
        <w:pStyle w:val="ad"/>
        <w:numPr>
          <w:ilvl w:val="0"/>
          <w:numId w:val="13"/>
        </w:numPr>
        <w:spacing w:beforeLines="20" w:before="48" w:afterLines="20" w:after="48"/>
        <w:ind w:left="654"/>
      </w:pPr>
      <w:r w:rsidRPr="00DE1661">
        <w:t>Connect the MaxiCharger to a grounded, metal, permanent wiring system. Otherwise, use the equipment-grounding conductor with the circuit conductors and connect it to the equipment grounding terminal or lead on the product.</w:t>
      </w:r>
    </w:p>
    <w:p w14:paraId="33FD4D6C" w14:textId="77777777" w:rsidR="00AB74AC" w:rsidRPr="00DE1661" w:rsidRDefault="00AB74AC" w:rsidP="00923E67">
      <w:pPr>
        <w:pStyle w:val="ad"/>
        <w:numPr>
          <w:ilvl w:val="0"/>
          <w:numId w:val="13"/>
        </w:numPr>
        <w:spacing w:beforeLines="20" w:before="48" w:afterLines="20" w:after="48"/>
        <w:ind w:left="654"/>
      </w:pPr>
      <w:r w:rsidRPr="00DE1661">
        <w:t>Unqualified personnel must keep a safe distance during the entire installation procedure.</w:t>
      </w:r>
    </w:p>
    <w:p w14:paraId="178FFA35" w14:textId="77777777" w:rsidR="00AB74AC" w:rsidRPr="00DE1661" w:rsidRDefault="00AB74AC" w:rsidP="00923E67">
      <w:pPr>
        <w:pStyle w:val="ad"/>
        <w:numPr>
          <w:ilvl w:val="0"/>
          <w:numId w:val="13"/>
        </w:numPr>
        <w:spacing w:beforeLines="20" w:before="48" w:afterLines="20" w:after="48"/>
        <w:ind w:left="654"/>
      </w:pPr>
      <w:r w:rsidRPr="00DE1661">
        <w:t>The connections to the MaxiCharger must comply with all applicable local rules.</w:t>
      </w:r>
    </w:p>
    <w:p w14:paraId="097E9228" w14:textId="77777777" w:rsidR="00AB74AC" w:rsidRPr="00DE1661" w:rsidRDefault="00AB74AC" w:rsidP="00923E67">
      <w:pPr>
        <w:pStyle w:val="ad"/>
        <w:numPr>
          <w:ilvl w:val="0"/>
          <w:numId w:val="13"/>
        </w:numPr>
        <w:spacing w:beforeLines="20" w:before="48" w:afterLines="20" w:after="48"/>
        <w:ind w:left="654"/>
      </w:pPr>
      <w:r w:rsidRPr="00DE1661">
        <w:t>Only use electrical wires of sufficient gauge and insulation to handle the rated current and voltage demand.</w:t>
      </w:r>
    </w:p>
    <w:p w14:paraId="57B9C645" w14:textId="77777777" w:rsidR="00AB74AC" w:rsidRPr="00DE1661" w:rsidRDefault="00AB74AC" w:rsidP="00923E67">
      <w:pPr>
        <w:pStyle w:val="ad"/>
        <w:numPr>
          <w:ilvl w:val="0"/>
          <w:numId w:val="13"/>
        </w:numPr>
        <w:spacing w:beforeLines="20" w:before="48" w:afterLines="20" w:after="48"/>
        <w:ind w:left="654"/>
      </w:pPr>
      <w:r w:rsidRPr="00DE1661">
        <w:t>Protect the wiring inside the MaxiCharger from damage and do not obstruct the wiring when you perform maintenance on the cabinet.</w:t>
      </w:r>
    </w:p>
    <w:p w14:paraId="0CF838AF" w14:textId="77777777" w:rsidR="00AB74AC" w:rsidRDefault="00AB74AC" w:rsidP="00923E67">
      <w:pPr>
        <w:pStyle w:val="ad"/>
        <w:numPr>
          <w:ilvl w:val="0"/>
          <w:numId w:val="13"/>
        </w:numPr>
        <w:spacing w:beforeLines="20" w:before="48" w:afterLines="20" w:after="48"/>
        <w:ind w:left="654"/>
      </w:pPr>
      <w:r w:rsidRPr="00DE1661">
        <w:t>Protect the MaxiCharger with safety devices and measures as specified by local rules.</w:t>
      </w:r>
    </w:p>
    <w:p w14:paraId="29A34F77" w14:textId="77777777" w:rsidR="00AB74AC" w:rsidRDefault="00AB74AC" w:rsidP="00923E67">
      <w:pPr>
        <w:pStyle w:val="ad"/>
        <w:numPr>
          <w:ilvl w:val="0"/>
          <w:numId w:val="13"/>
        </w:numPr>
        <w:spacing w:beforeLines="20" w:before="48" w:afterLines="20" w:after="48"/>
        <w:ind w:left="654"/>
      </w:pPr>
      <w:r w:rsidRPr="003608CA">
        <w:rPr>
          <w:highlight w:val="cyan"/>
        </w:rPr>
        <w:t>Do not install or use this equipment near flammable, explosive, harsh, or combustible materials, chemicals or vapors.</w:t>
      </w:r>
    </w:p>
    <w:p w14:paraId="792C636A" w14:textId="77777777" w:rsidR="00AB74AC" w:rsidRPr="00DE1661" w:rsidRDefault="00AB74AC" w:rsidP="00923E67">
      <w:pPr>
        <w:pStyle w:val="ad"/>
        <w:numPr>
          <w:ilvl w:val="0"/>
          <w:numId w:val="13"/>
        </w:numPr>
        <w:spacing w:beforeLines="20" w:before="48" w:afterLines="20" w:after="48"/>
        <w:ind w:left="654"/>
      </w:pPr>
      <w:r w:rsidRPr="003608CA">
        <w:rPr>
          <w:highlight w:val="cyan"/>
        </w:rPr>
        <w:t>It is recommended to install a fire alarm system to detect fires.</w:t>
      </w:r>
    </w:p>
    <w:p w14:paraId="36EEDBE2" w14:textId="77777777" w:rsidR="00AB74AC" w:rsidRPr="00AB74AC" w:rsidRDefault="00AB74AC" w:rsidP="00923E67">
      <w:pPr>
        <w:pStyle w:val="ad"/>
        <w:numPr>
          <w:ilvl w:val="0"/>
          <w:numId w:val="13"/>
        </w:numPr>
        <w:spacing w:beforeLines="20" w:before="48" w:afterLines="20" w:after="48"/>
        <w:ind w:left="654"/>
      </w:pPr>
      <w:r w:rsidRPr="00DE1661">
        <w:rPr>
          <w:b/>
        </w:rPr>
        <w:t>If any specifications or regulations mentioned in this manual contradict with your local rules, refer to your local rules.</w:t>
      </w:r>
    </w:p>
    <w:p w14:paraId="0476490B" w14:textId="231EF5DA" w:rsidR="00AB74AC" w:rsidRDefault="00AB74AC" w:rsidP="00AB74AC">
      <w:pPr>
        <w:pStyle w:val="2"/>
        <w:spacing w:before="240"/>
      </w:pPr>
      <w:bookmarkStart w:id="57" w:name="_Toc131596630"/>
      <w:r w:rsidRPr="003608CA">
        <w:rPr>
          <w:rFonts w:hint="eastAsia"/>
          <w:highlight w:val="cyan"/>
        </w:rPr>
        <w:t>D</w:t>
      </w:r>
      <w:r w:rsidRPr="003608CA">
        <w:rPr>
          <w:highlight w:val="cyan"/>
        </w:rPr>
        <w:t>isposal Instructions</w:t>
      </w:r>
      <w:bookmarkEnd w:id="57"/>
    </w:p>
    <w:p w14:paraId="75CA70FA" w14:textId="7D7FD6AA" w:rsidR="00AB74AC" w:rsidRPr="00DE1661" w:rsidRDefault="00AB74AC" w:rsidP="00AB74AC">
      <w:pPr>
        <w:spacing w:beforeLines="20" w:before="48" w:afterLines="20" w:after="48"/>
        <w:ind w:left="234"/>
      </w:pPr>
      <w:r w:rsidRPr="003608CA">
        <w:rPr>
          <w:highlight w:val="cyan"/>
        </w:rPr>
        <w:t>To avoid negative effect on the environment and human health due to potential hazardous substances, dispose parts according to local laws and guidance</w:t>
      </w:r>
      <w:r w:rsidRPr="003608CA">
        <w:rPr>
          <w:rFonts w:hint="eastAsia"/>
          <w:highlight w:val="cyan"/>
        </w:rPr>
        <w:t>.</w:t>
      </w:r>
      <w:r w:rsidRPr="003608CA">
        <w:rPr>
          <w:highlight w:val="cyan"/>
        </w:rPr>
        <w:t xml:space="preserve"> Proper disposal of this product will allow for the reuse the materials and protect the environment.</w:t>
      </w:r>
    </w:p>
    <w:p w14:paraId="480D73C7" w14:textId="3CF631A2" w:rsidR="00B67D5F" w:rsidRPr="00DE1661" w:rsidRDefault="00D02557" w:rsidP="00777848">
      <w:pPr>
        <w:pStyle w:val="10"/>
      </w:pPr>
      <w:bookmarkStart w:id="58" w:name="_Toc131596631"/>
      <w:r w:rsidRPr="00DE1661">
        <w:lastRenderedPageBreak/>
        <w:t>General Introduction</w:t>
      </w:r>
      <w:bookmarkEnd w:id="51"/>
      <w:bookmarkEnd w:id="52"/>
      <w:bookmarkEnd w:id="58"/>
    </w:p>
    <w:p w14:paraId="114A18A8" w14:textId="00AD51A4" w:rsidR="0035674E" w:rsidRPr="00DE1661" w:rsidRDefault="0035674E" w:rsidP="00116D06">
      <w:pPr>
        <w:pStyle w:val="EN"/>
        <w:rPr>
          <w:rFonts w:eastAsiaTheme="minorEastAsia"/>
          <w:kern w:val="44"/>
        </w:rPr>
      </w:pPr>
      <w:r w:rsidRPr="00DE1661">
        <w:t xml:space="preserve">The MaxiCharger </w:t>
      </w:r>
      <w:r w:rsidR="00D83239" w:rsidRPr="00DE1661">
        <w:t xml:space="preserve">DC Wall Mount </w:t>
      </w:r>
      <w:r w:rsidRPr="00DE1661">
        <w:t>is designed to charge an electric vehicle (hereinafter called EV). Our chargers provide safe, reliable, fast, and smart charging solutions.</w:t>
      </w:r>
    </w:p>
    <w:p w14:paraId="3D0833E2" w14:textId="09D8F33B" w:rsidR="00FC7BDA" w:rsidRPr="00DE1661" w:rsidRDefault="00D83239" w:rsidP="00116D06">
      <w:pPr>
        <w:pStyle w:val="EN"/>
      </w:pPr>
      <w:bookmarkStart w:id="59" w:name="3.1_Type_plate"/>
      <w:bookmarkStart w:id="60" w:name="_bookmark30"/>
      <w:bookmarkStart w:id="61" w:name="3.2_Intended_use"/>
      <w:bookmarkStart w:id="62" w:name="_bookmark31"/>
      <w:bookmarkEnd w:id="59"/>
      <w:bookmarkEnd w:id="60"/>
      <w:bookmarkEnd w:id="61"/>
      <w:bookmarkEnd w:id="62"/>
      <w:r w:rsidRPr="00DE1661">
        <w:t>This</w:t>
      </w:r>
      <w:r w:rsidR="00B67D5F" w:rsidRPr="00DE1661">
        <w:t xml:space="preserve"> </w:t>
      </w:r>
      <w:r w:rsidR="003D247A" w:rsidRPr="00DE1661">
        <w:t>MaxiCharger</w:t>
      </w:r>
      <w:r w:rsidR="0035674E" w:rsidRPr="00DE1661">
        <w:t xml:space="preserve"> </w:t>
      </w:r>
      <w:r w:rsidR="00B67D5F" w:rsidRPr="00DE1661">
        <w:t xml:space="preserve">is intended for the DC charging of EVs </w:t>
      </w:r>
      <w:r w:rsidR="00A8322C" w:rsidRPr="00DE1661">
        <w:t>and is</w:t>
      </w:r>
      <w:r w:rsidR="00D02557" w:rsidRPr="00DE1661">
        <w:t xml:space="preserve"> intended for </w:t>
      </w:r>
      <w:r w:rsidR="00A8322C" w:rsidRPr="00DE1661">
        <w:t xml:space="preserve">both indoor and </w:t>
      </w:r>
      <w:r w:rsidR="00FC7BDA" w:rsidRPr="00DE1661">
        <w:t>outdoor use:</w:t>
      </w:r>
    </w:p>
    <w:p w14:paraId="082D8783" w14:textId="507FF807" w:rsidR="00FC7BDA" w:rsidRPr="00DE1661" w:rsidRDefault="00FC7BDA" w:rsidP="00923E67">
      <w:pPr>
        <w:pStyle w:val="EN"/>
        <w:numPr>
          <w:ilvl w:val="0"/>
          <w:numId w:val="60"/>
        </w:numPr>
      </w:pPr>
      <w:r w:rsidRPr="00DE1661">
        <w:t>F</w:t>
      </w:r>
      <w:r w:rsidR="00777848" w:rsidRPr="00DE1661">
        <w:t>leet</w:t>
      </w:r>
      <w:r w:rsidRPr="00DE1661">
        <w:t>s</w:t>
      </w:r>
      <w:r w:rsidR="00777848" w:rsidRPr="00DE1661">
        <w:t xml:space="preserve"> </w:t>
      </w:r>
    </w:p>
    <w:p w14:paraId="15D80ADE" w14:textId="77777777" w:rsidR="00FC7BDA" w:rsidRPr="00DE1661" w:rsidRDefault="00FC7BDA" w:rsidP="00923E67">
      <w:pPr>
        <w:pStyle w:val="EN"/>
        <w:numPr>
          <w:ilvl w:val="0"/>
          <w:numId w:val="60"/>
        </w:numPr>
      </w:pPr>
      <w:r w:rsidRPr="00DE1661">
        <w:t>H</w:t>
      </w:r>
      <w:r w:rsidR="00777848" w:rsidRPr="00DE1661">
        <w:t>ighway rest stops</w:t>
      </w:r>
    </w:p>
    <w:p w14:paraId="00774179" w14:textId="77777777" w:rsidR="00FC7BDA" w:rsidRPr="00DE1661" w:rsidRDefault="00FC7BDA" w:rsidP="00923E67">
      <w:pPr>
        <w:pStyle w:val="EN"/>
        <w:numPr>
          <w:ilvl w:val="0"/>
          <w:numId w:val="60"/>
        </w:numPr>
      </w:pPr>
      <w:r w:rsidRPr="00DE1661">
        <w:t>C</w:t>
      </w:r>
      <w:r w:rsidR="00777848" w:rsidRPr="00DE1661">
        <w:t>ommercial parking garages</w:t>
      </w:r>
    </w:p>
    <w:p w14:paraId="2A040C69" w14:textId="4DF6A603" w:rsidR="004107F2" w:rsidRPr="00DE1661" w:rsidRDefault="00FC7BDA" w:rsidP="00923E67">
      <w:pPr>
        <w:pStyle w:val="EN"/>
        <w:numPr>
          <w:ilvl w:val="0"/>
          <w:numId w:val="60"/>
        </w:numPr>
      </w:pPr>
      <w:r w:rsidRPr="00DE1661">
        <w:t>Other locations</w:t>
      </w:r>
    </w:p>
    <w:p w14:paraId="6084EAA9" w14:textId="00A679FA" w:rsidR="00E52FAA" w:rsidRPr="00DE1661" w:rsidRDefault="00E52FAA" w:rsidP="00225364">
      <w:pPr>
        <w:pStyle w:val="NOTE0"/>
        <w:ind w:left="284"/>
        <w:rPr>
          <w:rFonts w:cs="Arial"/>
          <w:b/>
        </w:rPr>
      </w:pPr>
      <w:r w:rsidRPr="00DE1661">
        <w:rPr>
          <w:rFonts w:cs="Arial"/>
          <w:b/>
          <w:noProof/>
          <w:snapToGrid/>
        </w:rPr>
        <w:drawing>
          <wp:anchor distT="0" distB="0" distL="114300" distR="114300" simplePos="0" relativeHeight="252136448" behindDoc="0" locked="0" layoutInCell="1" allowOverlap="1" wp14:anchorId="39B3848F" wp14:editId="18DB993F">
            <wp:simplePos x="0" y="0"/>
            <wp:positionH relativeFrom="leftMargin">
              <wp:posOffset>350520</wp:posOffset>
            </wp:positionH>
            <wp:positionV relativeFrom="paragraph">
              <wp:posOffset>24130</wp:posOffset>
            </wp:positionV>
            <wp:extent cx="161925" cy="145415"/>
            <wp:effectExtent l="0" t="0" r="9525" b="6985"/>
            <wp:wrapNone/>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危险.jpg"/>
                    <pic:cNvPicPr/>
                  </pic:nvPicPr>
                  <pic:blipFill>
                    <a:blip r:embed="rId13">
                      <a:extLst>
                        <a:ext uri="{28A0092B-C50C-407E-A947-70E740481C1C}">
                          <a14:useLocalDpi xmlns:a14="http://schemas.microsoft.com/office/drawing/2010/main" val="0"/>
                        </a:ext>
                      </a:extLst>
                    </a:blip>
                    <a:stretch>
                      <a:fillRect/>
                    </a:stretch>
                  </pic:blipFill>
                  <pic:spPr>
                    <a:xfrm>
                      <a:off x="0" y="0"/>
                      <a:ext cx="161925" cy="145415"/>
                    </a:xfrm>
                    <a:prstGeom prst="rect">
                      <a:avLst/>
                    </a:prstGeom>
                  </pic:spPr>
                </pic:pic>
              </a:graphicData>
            </a:graphic>
          </wp:anchor>
        </w:drawing>
      </w:r>
      <w:r w:rsidRPr="00DE1661">
        <w:rPr>
          <w:rFonts w:cs="Arial"/>
          <w:b/>
        </w:rPr>
        <w:t>DANGER</w:t>
      </w:r>
    </w:p>
    <w:p w14:paraId="0DBD04F7" w14:textId="59D47A1F" w:rsidR="00225364" w:rsidRPr="00DE1661" w:rsidRDefault="00FC7BDA" w:rsidP="00923E67">
      <w:pPr>
        <w:pStyle w:val="NOTE0"/>
        <w:numPr>
          <w:ilvl w:val="0"/>
          <w:numId w:val="38"/>
        </w:numPr>
        <w:rPr>
          <w:rFonts w:cs="Arial"/>
        </w:rPr>
      </w:pPr>
      <w:r w:rsidRPr="00DE1661">
        <w:rPr>
          <w:rFonts w:cs="Arial"/>
        </w:rPr>
        <w:t xml:space="preserve">Do not operate the equipment in any </w:t>
      </w:r>
      <w:r w:rsidR="00BE01D3" w:rsidRPr="00DE1661">
        <w:rPr>
          <w:rFonts w:cs="Arial"/>
        </w:rPr>
        <w:t xml:space="preserve">ways </w:t>
      </w:r>
      <w:r w:rsidRPr="00DE1661">
        <w:rPr>
          <w:rFonts w:cs="Arial"/>
        </w:rPr>
        <w:t>other than described in this manual or other related documents. Not following the instructions may cause potential personal injury and/or damage to the property.</w:t>
      </w:r>
    </w:p>
    <w:p w14:paraId="060F8B43" w14:textId="32E59C0D" w:rsidR="00E52FAA" w:rsidRPr="00DE1661" w:rsidRDefault="00225364" w:rsidP="00923E67">
      <w:pPr>
        <w:pStyle w:val="NOTE0"/>
        <w:numPr>
          <w:ilvl w:val="0"/>
          <w:numId w:val="38"/>
        </w:numPr>
        <w:rPr>
          <w:rFonts w:cs="Arial"/>
        </w:rPr>
      </w:pPr>
      <w:r w:rsidRPr="00DE1661">
        <w:rPr>
          <w:rFonts w:cs="Arial"/>
        </w:rPr>
        <w:t>Use the MaxiCharger only as intended.</w:t>
      </w:r>
    </w:p>
    <w:p w14:paraId="4AE73AC6" w14:textId="2DA0714C" w:rsidR="00225364" w:rsidRPr="00DE1661" w:rsidRDefault="00D1133C" w:rsidP="00D83239">
      <w:pPr>
        <w:pStyle w:val="NOTE"/>
        <w:pBdr>
          <w:top w:val="single" w:sz="4" w:space="1" w:color="auto"/>
        </w:pBdr>
        <w:rPr>
          <w:rFonts w:eastAsiaTheme="minorEastAsia"/>
          <w:b/>
          <w:snapToGrid w:val="0"/>
        </w:rPr>
      </w:pPr>
      <w:r w:rsidRPr="00DE1661">
        <w:drawing>
          <wp:anchor distT="0" distB="0" distL="114300" distR="114300" simplePos="0" relativeHeight="252620800" behindDoc="0" locked="0" layoutInCell="1" allowOverlap="1" wp14:anchorId="20FEF451" wp14:editId="579C9595">
            <wp:simplePos x="0" y="0"/>
            <wp:positionH relativeFrom="margin">
              <wp:align>left</wp:align>
            </wp:positionH>
            <wp:positionV relativeFrom="paragraph">
              <wp:posOffset>6985</wp:posOffset>
            </wp:positionV>
            <wp:extent cx="145415" cy="145415"/>
            <wp:effectExtent l="0" t="0" r="6985" b="6985"/>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00225364" w:rsidRPr="00DE1661">
        <w:rPr>
          <w:rFonts w:eastAsiaTheme="minorEastAsia"/>
          <w:b/>
          <w:snapToGrid w:val="0"/>
        </w:rPr>
        <w:t>NOTE</w:t>
      </w:r>
    </w:p>
    <w:p w14:paraId="6997AF97" w14:textId="070655E6" w:rsidR="00E52FAA" w:rsidRPr="00DE1661" w:rsidRDefault="00E52FAA" w:rsidP="00D83239">
      <w:pPr>
        <w:pStyle w:val="NOTE"/>
        <w:pBdr>
          <w:top w:val="single" w:sz="4" w:space="1" w:color="auto"/>
        </w:pBdr>
        <w:rPr>
          <w:snapToGrid w:val="0"/>
        </w:rPr>
      </w:pPr>
      <w:r w:rsidRPr="00DE1661">
        <w:rPr>
          <w:snapToGrid w:val="0"/>
        </w:rPr>
        <w:t xml:space="preserve">The images and illustrations depicted in this manual may </w:t>
      </w:r>
      <w:r w:rsidR="00FC7BDA" w:rsidRPr="00DE1661">
        <w:rPr>
          <w:snapToGrid w:val="0"/>
        </w:rPr>
        <w:t xml:space="preserve">slightly </w:t>
      </w:r>
      <w:r w:rsidRPr="00DE1661">
        <w:rPr>
          <w:snapToGrid w:val="0"/>
        </w:rPr>
        <w:t>differ from the actual product.</w:t>
      </w:r>
    </w:p>
    <w:p w14:paraId="326A2B94" w14:textId="316257C8" w:rsidR="004107F2" w:rsidRPr="00DE1661" w:rsidRDefault="004107F2" w:rsidP="00116D06">
      <w:pPr>
        <w:pStyle w:val="EN"/>
        <w:rPr>
          <w:rFonts w:eastAsia="Verdana"/>
          <w:b/>
          <w:sz w:val="45"/>
          <w:szCs w:val="45"/>
        </w:rPr>
      </w:pPr>
      <w:r w:rsidRPr="00DE1661">
        <w:t xml:space="preserve">This manual will instruct you how to install and </w:t>
      </w:r>
      <w:r w:rsidR="00EA31CC" w:rsidRPr="00DE1661">
        <w:t xml:space="preserve">operate </w:t>
      </w:r>
      <w:r w:rsidR="000444F1" w:rsidRPr="00DE1661">
        <w:t>the MaxiCharger</w:t>
      </w:r>
      <w:r w:rsidRPr="00DE1661">
        <w:t>.</w:t>
      </w:r>
    </w:p>
    <w:p w14:paraId="582E4A7B" w14:textId="77777777" w:rsidR="008F3E23" w:rsidRPr="00DE1661" w:rsidRDefault="008F3E23" w:rsidP="00467A6B">
      <w:pPr>
        <w:sectPr w:rsidR="008F3E23" w:rsidRPr="00DE1661" w:rsidSect="00D26989">
          <w:pgSz w:w="8392" w:h="11907"/>
          <w:pgMar w:top="567" w:right="567" w:bottom="567" w:left="567" w:header="0" w:footer="340" w:gutter="0"/>
          <w:cols w:space="720"/>
          <w:docGrid w:linePitch="245"/>
        </w:sectPr>
      </w:pPr>
      <w:bookmarkStart w:id="63" w:name="3.3_Working_principles"/>
      <w:bookmarkStart w:id="64" w:name="_bookmark32"/>
      <w:bookmarkStart w:id="65" w:name="3.4_Overview"/>
      <w:bookmarkStart w:id="66" w:name="_bookmark35"/>
      <w:bookmarkStart w:id="67" w:name="3.4.1_Overview_of_the_system"/>
      <w:bookmarkStart w:id="68" w:name="_bookmark36"/>
      <w:bookmarkStart w:id="69" w:name="_Ref101876619"/>
      <w:bookmarkStart w:id="70" w:name="_Toc101951996"/>
      <w:bookmarkEnd w:id="63"/>
      <w:bookmarkEnd w:id="64"/>
      <w:bookmarkEnd w:id="65"/>
      <w:bookmarkEnd w:id="66"/>
      <w:bookmarkEnd w:id="67"/>
      <w:bookmarkEnd w:id="68"/>
    </w:p>
    <w:p w14:paraId="3568C742" w14:textId="01417EAC" w:rsidR="005D5A73" w:rsidRPr="00DE1661" w:rsidRDefault="0061413C" w:rsidP="005D5A73">
      <w:pPr>
        <w:pStyle w:val="2"/>
        <w:spacing w:before="240"/>
        <w:rPr>
          <w:rFonts w:cs="Arial"/>
        </w:rPr>
      </w:pPr>
      <w:bookmarkStart w:id="71" w:name="_Ref103185500"/>
      <w:bookmarkStart w:id="72" w:name="_Ref103869934"/>
      <w:bookmarkStart w:id="73" w:name="_Toc106900392"/>
      <w:bookmarkStart w:id="74" w:name="_Toc106983264"/>
      <w:bookmarkStart w:id="75" w:name="_Toc131596632"/>
      <w:r w:rsidRPr="00DE1661">
        <w:rPr>
          <w:rFonts w:cs="Arial"/>
        </w:rPr>
        <w:lastRenderedPageBreak/>
        <w:t xml:space="preserve">Product </w:t>
      </w:r>
      <w:bookmarkEnd w:id="69"/>
      <w:bookmarkEnd w:id="70"/>
      <w:bookmarkEnd w:id="71"/>
      <w:r w:rsidR="00777848" w:rsidRPr="00DE1661">
        <w:rPr>
          <w:rFonts w:cs="Arial"/>
        </w:rPr>
        <w:t>Overview</w:t>
      </w:r>
      <w:bookmarkEnd w:id="72"/>
      <w:bookmarkEnd w:id="73"/>
      <w:bookmarkEnd w:id="74"/>
      <w:r w:rsidR="00953A43" w:rsidRPr="00DE1661">
        <w:rPr>
          <w:rFonts w:cs="Arial"/>
        </w:rPr>
        <w:t xml:space="preserve"> (Outside)</w:t>
      </w:r>
      <w:bookmarkEnd w:id="75"/>
    </w:p>
    <w:p w14:paraId="789B4D0A" w14:textId="197053BE" w:rsidR="003C40FF" w:rsidRPr="00DE1661" w:rsidRDefault="005D5A73" w:rsidP="00923E67">
      <w:pPr>
        <w:pStyle w:val="ad"/>
        <w:numPr>
          <w:ilvl w:val="0"/>
          <w:numId w:val="47"/>
        </w:numPr>
        <w:spacing w:before="360"/>
        <w:ind w:left="930"/>
      </w:pPr>
      <w:r w:rsidRPr="00DE1661">
        <w:rPr>
          <w:noProof/>
        </w:rPr>
        <w:drawing>
          <wp:anchor distT="0" distB="0" distL="114300" distR="114300" simplePos="0" relativeHeight="252781568" behindDoc="0" locked="0" layoutInCell="1" allowOverlap="1" wp14:anchorId="02B1E9C9" wp14:editId="13B78628">
            <wp:simplePos x="0" y="0"/>
            <wp:positionH relativeFrom="column">
              <wp:posOffset>484116</wp:posOffset>
            </wp:positionH>
            <wp:positionV relativeFrom="paragraph">
              <wp:posOffset>133891</wp:posOffset>
            </wp:positionV>
            <wp:extent cx="1771650" cy="2818765"/>
            <wp:effectExtent l="0" t="0" r="0" b="635"/>
            <wp:wrapSquare wrapText="bothSides"/>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0kW_正面图.jpg"/>
                    <pic:cNvPicPr/>
                  </pic:nvPicPr>
                  <pic:blipFill>
                    <a:blip r:embed="rId15">
                      <a:grayscl/>
                      <a:extLst>
                        <a:ext uri="{28A0092B-C50C-407E-A947-70E740481C1C}">
                          <a14:useLocalDpi xmlns:a14="http://schemas.microsoft.com/office/drawing/2010/main" val="0"/>
                        </a:ext>
                      </a:extLst>
                    </a:blip>
                    <a:stretch>
                      <a:fillRect/>
                    </a:stretch>
                  </pic:blipFill>
                  <pic:spPr>
                    <a:xfrm>
                      <a:off x="0" y="0"/>
                      <a:ext cx="1771650" cy="2818765"/>
                    </a:xfrm>
                    <a:prstGeom prst="rect">
                      <a:avLst/>
                    </a:prstGeom>
                  </pic:spPr>
                </pic:pic>
              </a:graphicData>
            </a:graphic>
            <wp14:sizeRelH relativeFrom="margin">
              <wp14:pctWidth>0</wp14:pctWidth>
            </wp14:sizeRelH>
            <wp14:sizeRelV relativeFrom="margin">
              <wp14:pctHeight>0</wp14:pctHeight>
            </wp14:sizeRelV>
          </wp:anchor>
        </w:drawing>
      </w:r>
      <w:r w:rsidR="00D83239" w:rsidRPr="00DE1661">
        <w:t xml:space="preserve">Ambient </w:t>
      </w:r>
      <w:r w:rsidRPr="00DE1661">
        <w:t>Light Sensor</w:t>
      </w:r>
    </w:p>
    <w:p w14:paraId="5E77654D" w14:textId="5D4B235C" w:rsidR="005D5A73" w:rsidRPr="00DE1661" w:rsidRDefault="005D5A73" w:rsidP="00923E67">
      <w:pPr>
        <w:pStyle w:val="ad"/>
        <w:numPr>
          <w:ilvl w:val="0"/>
          <w:numId w:val="47"/>
        </w:numPr>
      </w:pPr>
      <w:r w:rsidRPr="00DE1661">
        <w:t>Touchscreen</w:t>
      </w:r>
    </w:p>
    <w:p w14:paraId="66451134" w14:textId="295F4019" w:rsidR="005D5A73" w:rsidRPr="00DE1661" w:rsidRDefault="005D5A73" w:rsidP="00923E67">
      <w:pPr>
        <w:pStyle w:val="ad"/>
        <w:numPr>
          <w:ilvl w:val="0"/>
          <w:numId w:val="47"/>
        </w:numPr>
      </w:pPr>
      <w:r w:rsidRPr="00DE1661">
        <w:t>RFID Card Reader</w:t>
      </w:r>
    </w:p>
    <w:p w14:paraId="4C414483" w14:textId="1ABFF8AC" w:rsidR="00DC0FDF" w:rsidRPr="00DE1661" w:rsidRDefault="00DC0FDF" w:rsidP="00923E67">
      <w:pPr>
        <w:pStyle w:val="ad"/>
        <w:numPr>
          <w:ilvl w:val="0"/>
          <w:numId w:val="47"/>
        </w:numPr>
      </w:pPr>
      <w:r w:rsidRPr="00DE1661">
        <w:t>POS Payment Device (optional)</w:t>
      </w:r>
    </w:p>
    <w:p w14:paraId="255B61AF" w14:textId="10046237" w:rsidR="005D5A73" w:rsidRPr="00DE1661" w:rsidRDefault="005D5A73" w:rsidP="00923E67">
      <w:pPr>
        <w:pStyle w:val="ad"/>
        <w:numPr>
          <w:ilvl w:val="0"/>
          <w:numId w:val="47"/>
        </w:numPr>
      </w:pPr>
      <w:r w:rsidRPr="00DE1661">
        <w:t>EV Charging Cable</w:t>
      </w:r>
    </w:p>
    <w:p w14:paraId="2A89C269" w14:textId="5CFEF9D5" w:rsidR="005D5A73" w:rsidRPr="00DE1661" w:rsidRDefault="005D5A73" w:rsidP="00923E67">
      <w:pPr>
        <w:pStyle w:val="ad"/>
        <w:numPr>
          <w:ilvl w:val="0"/>
          <w:numId w:val="47"/>
        </w:numPr>
      </w:pPr>
      <w:r w:rsidRPr="00DE1661">
        <w:t>Ethernet Cable Port</w:t>
      </w:r>
    </w:p>
    <w:p w14:paraId="03F2FD5B" w14:textId="3C9A8935" w:rsidR="005D5A73" w:rsidRPr="00DE1661" w:rsidRDefault="005D5A73" w:rsidP="00923E67">
      <w:pPr>
        <w:pStyle w:val="ad"/>
        <w:numPr>
          <w:ilvl w:val="0"/>
          <w:numId w:val="47"/>
        </w:numPr>
      </w:pPr>
      <w:r w:rsidRPr="00DE1661">
        <w:t>AC Inlet Hole</w:t>
      </w:r>
    </w:p>
    <w:p w14:paraId="6801D818" w14:textId="51573FC6" w:rsidR="005D5A73" w:rsidRPr="00DE1661" w:rsidRDefault="005D5A73" w:rsidP="00923E67">
      <w:pPr>
        <w:pStyle w:val="ad"/>
        <w:numPr>
          <w:ilvl w:val="0"/>
          <w:numId w:val="47"/>
        </w:numPr>
      </w:pPr>
      <w:r w:rsidRPr="00DE1661">
        <w:t>Vent</w:t>
      </w:r>
      <w:r w:rsidR="00AB58E4" w:rsidRPr="00DE1661">
        <w:t xml:space="preserve"> — each on the right and left side</w:t>
      </w:r>
    </w:p>
    <w:p w14:paraId="17B834E6" w14:textId="28722693" w:rsidR="00AB58E4" w:rsidRPr="00DE1661" w:rsidRDefault="00AB58E4" w:rsidP="00923E67">
      <w:pPr>
        <w:pStyle w:val="ad"/>
        <w:numPr>
          <w:ilvl w:val="0"/>
          <w:numId w:val="47"/>
        </w:numPr>
      </w:pPr>
      <w:r w:rsidRPr="00DE1661">
        <w:t>Slot</w:t>
      </w:r>
    </w:p>
    <w:p w14:paraId="3E3E8BE0" w14:textId="52822A8C" w:rsidR="00AB58E4" w:rsidRPr="00DE1661" w:rsidRDefault="00AB58E4" w:rsidP="00923E67">
      <w:pPr>
        <w:pStyle w:val="ad"/>
        <w:numPr>
          <w:ilvl w:val="0"/>
          <w:numId w:val="47"/>
        </w:numPr>
      </w:pPr>
      <w:r w:rsidRPr="00DE1661">
        <w:t>Groove</w:t>
      </w:r>
    </w:p>
    <w:p w14:paraId="66A727DB" w14:textId="55341D08" w:rsidR="00AB58E4" w:rsidRPr="00DE1661" w:rsidRDefault="00AB58E4" w:rsidP="00923E67">
      <w:pPr>
        <w:pStyle w:val="ad"/>
        <w:numPr>
          <w:ilvl w:val="0"/>
          <w:numId w:val="47"/>
        </w:numPr>
      </w:pPr>
      <w:r w:rsidRPr="00DE1661">
        <w:t>Bezel</w:t>
      </w:r>
    </w:p>
    <w:p w14:paraId="0A2F75E9" w14:textId="0A01EA5A" w:rsidR="00AB58E4" w:rsidRPr="00DE1661" w:rsidRDefault="00AB58E4" w:rsidP="00923E67">
      <w:pPr>
        <w:pStyle w:val="ad"/>
        <w:numPr>
          <w:ilvl w:val="0"/>
          <w:numId w:val="47"/>
        </w:numPr>
      </w:pPr>
      <w:r w:rsidRPr="00DE1661">
        <w:t>Lifting Handle</w:t>
      </w:r>
    </w:p>
    <w:p w14:paraId="00B1BA05" w14:textId="6BEB5406" w:rsidR="003C40FF" w:rsidRPr="00DE1661" w:rsidRDefault="005D5A73" w:rsidP="00953A43">
      <w:pPr>
        <w:spacing w:line="480" w:lineRule="auto"/>
      </w:pPr>
      <w:r w:rsidRPr="00DE1661">
        <w:t xml:space="preserve">        </w:t>
      </w:r>
    </w:p>
    <w:p w14:paraId="3D39FCD3" w14:textId="2067A3B9" w:rsidR="003C40FF" w:rsidRPr="00DE1661" w:rsidRDefault="00953A43" w:rsidP="002637CB">
      <w:pPr>
        <w:spacing w:line="480" w:lineRule="auto"/>
        <w:jc w:val="center"/>
      </w:pPr>
      <w:r w:rsidRPr="00DE1661">
        <w:rPr>
          <w:noProof/>
        </w:rPr>
        <w:drawing>
          <wp:anchor distT="0" distB="0" distL="114300" distR="114300" simplePos="0" relativeHeight="252794880" behindDoc="0" locked="0" layoutInCell="1" allowOverlap="1" wp14:anchorId="33EE9776" wp14:editId="3B443B71">
            <wp:simplePos x="0" y="0"/>
            <wp:positionH relativeFrom="column">
              <wp:posOffset>243867</wp:posOffset>
            </wp:positionH>
            <wp:positionV relativeFrom="paragraph">
              <wp:posOffset>4252</wp:posOffset>
            </wp:positionV>
            <wp:extent cx="834886" cy="2475182"/>
            <wp:effectExtent l="0" t="0" r="3810" b="1905"/>
            <wp:wrapNone/>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0kW_右视图图.jpg"/>
                    <pic:cNvPicPr/>
                  </pic:nvPicPr>
                  <pic:blipFill>
                    <a:blip r:embed="rId16">
                      <a:grayscl/>
                      <a:extLst>
                        <a:ext uri="{28A0092B-C50C-407E-A947-70E740481C1C}">
                          <a14:useLocalDpi xmlns:a14="http://schemas.microsoft.com/office/drawing/2010/main" val="0"/>
                        </a:ext>
                      </a:extLst>
                    </a:blip>
                    <a:stretch>
                      <a:fillRect/>
                    </a:stretch>
                  </pic:blipFill>
                  <pic:spPr>
                    <a:xfrm>
                      <a:off x="0" y="0"/>
                      <a:ext cx="834886" cy="2475182"/>
                    </a:xfrm>
                    <a:prstGeom prst="rect">
                      <a:avLst/>
                    </a:prstGeom>
                  </pic:spPr>
                </pic:pic>
              </a:graphicData>
            </a:graphic>
            <wp14:sizeRelH relativeFrom="margin">
              <wp14:pctWidth>0</wp14:pctWidth>
            </wp14:sizeRelH>
            <wp14:sizeRelV relativeFrom="margin">
              <wp14:pctHeight>0</wp14:pctHeight>
            </wp14:sizeRelV>
          </wp:anchor>
        </w:drawing>
      </w:r>
      <w:r w:rsidR="00DC0FDF" w:rsidRPr="00DE1661">
        <w:rPr>
          <w:noProof/>
        </w:rPr>
        <w:drawing>
          <wp:anchor distT="0" distB="0" distL="114300" distR="114300" simplePos="0" relativeHeight="252795904" behindDoc="0" locked="0" layoutInCell="1" allowOverlap="1" wp14:anchorId="4574D5BC" wp14:editId="4300A46F">
            <wp:simplePos x="0" y="0"/>
            <wp:positionH relativeFrom="margin">
              <wp:posOffset>1404868</wp:posOffset>
            </wp:positionH>
            <wp:positionV relativeFrom="paragraph">
              <wp:posOffset>8255</wp:posOffset>
            </wp:positionV>
            <wp:extent cx="1600835" cy="2376805"/>
            <wp:effectExtent l="0" t="0" r="0" b="4445"/>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0kW_背面图.jpg"/>
                    <pic:cNvPicPr/>
                  </pic:nvPicPr>
                  <pic:blipFill>
                    <a:blip r:embed="rId17">
                      <a:grayscl/>
                      <a:extLst>
                        <a:ext uri="{28A0092B-C50C-407E-A947-70E740481C1C}">
                          <a14:useLocalDpi xmlns:a14="http://schemas.microsoft.com/office/drawing/2010/main" val="0"/>
                        </a:ext>
                      </a:extLst>
                    </a:blip>
                    <a:stretch>
                      <a:fillRect/>
                    </a:stretch>
                  </pic:blipFill>
                  <pic:spPr>
                    <a:xfrm>
                      <a:off x="0" y="0"/>
                      <a:ext cx="1600835" cy="2376805"/>
                    </a:xfrm>
                    <a:prstGeom prst="rect">
                      <a:avLst/>
                    </a:prstGeom>
                  </pic:spPr>
                </pic:pic>
              </a:graphicData>
            </a:graphic>
            <wp14:sizeRelH relativeFrom="margin">
              <wp14:pctWidth>0</wp14:pctWidth>
            </wp14:sizeRelH>
            <wp14:sizeRelV relativeFrom="margin">
              <wp14:pctHeight>0</wp14:pctHeight>
            </wp14:sizeRelV>
          </wp:anchor>
        </w:drawing>
      </w:r>
    </w:p>
    <w:p w14:paraId="77982E5D" w14:textId="6ECFE668" w:rsidR="002637CB" w:rsidRPr="00DE1661" w:rsidRDefault="002637CB" w:rsidP="002637CB">
      <w:pPr>
        <w:spacing w:line="480" w:lineRule="auto"/>
        <w:jc w:val="center"/>
      </w:pPr>
    </w:p>
    <w:p w14:paraId="10C8139E" w14:textId="67563B40" w:rsidR="009D3249" w:rsidRPr="00DE1661" w:rsidRDefault="00AB58E4" w:rsidP="00AB58E4">
      <w:r w:rsidRPr="00DE1661">
        <w:rPr>
          <w:noProof/>
        </w:rPr>
        <w:drawing>
          <wp:anchor distT="0" distB="0" distL="114300" distR="114300" simplePos="0" relativeHeight="252796928" behindDoc="0" locked="0" layoutInCell="1" allowOverlap="1" wp14:anchorId="67DD0072" wp14:editId="5EA29173">
            <wp:simplePos x="0" y="0"/>
            <wp:positionH relativeFrom="column">
              <wp:posOffset>3162382</wp:posOffset>
            </wp:positionH>
            <wp:positionV relativeFrom="paragraph">
              <wp:posOffset>89645</wp:posOffset>
            </wp:positionV>
            <wp:extent cx="1677725" cy="973051"/>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0kW_底部视图.jpg"/>
                    <pic:cNvPicPr/>
                  </pic:nvPicPr>
                  <pic:blipFill>
                    <a:blip r:embed="rId18">
                      <a:grayscl/>
                      <a:extLst>
                        <a:ext uri="{28A0092B-C50C-407E-A947-70E740481C1C}">
                          <a14:useLocalDpi xmlns:a14="http://schemas.microsoft.com/office/drawing/2010/main" val="0"/>
                        </a:ext>
                      </a:extLst>
                    </a:blip>
                    <a:stretch>
                      <a:fillRect/>
                    </a:stretch>
                  </pic:blipFill>
                  <pic:spPr>
                    <a:xfrm>
                      <a:off x="0" y="0"/>
                      <a:ext cx="1685020" cy="977282"/>
                    </a:xfrm>
                    <a:prstGeom prst="rect">
                      <a:avLst/>
                    </a:prstGeom>
                  </pic:spPr>
                </pic:pic>
              </a:graphicData>
            </a:graphic>
            <wp14:sizeRelH relativeFrom="page">
              <wp14:pctWidth>0</wp14:pctWidth>
            </wp14:sizeRelH>
            <wp14:sizeRelV relativeFrom="page">
              <wp14:pctHeight>0</wp14:pctHeight>
            </wp14:sizeRelV>
          </wp:anchor>
        </w:drawing>
      </w:r>
    </w:p>
    <w:p w14:paraId="6DA3CCF7" w14:textId="03402C83" w:rsidR="002637CB" w:rsidRPr="00DE1661" w:rsidRDefault="002637CB" w:rsidP="002637CB">
      <w:pPr>
        <w:spacing w:line="480" w:lineRule="auto"/>
        <w:jc w:val="center"/>
      </w:pPr>
    </w:p>
    <w:p w14:paraId="2BF9AFC8" w14:textId="4FBC1CD2" w:rsidR="002637CB" w:rsidRPr="00DE1661" w:rsidRDefault="002637CB" w:rsidP="002637CB">
      <w:pPr>
        <w:spacing w:line="480" w:lineRule="auto"/>
        <w:jc w:val="center"/>
      </w:pPr>
    </w:p>
    <w:p w14:paraId="1ACFD76A" w14:textId="196DBC55" w:rsidR="00282CA1" w:rsidRPr="00DE1661" w:rsidRDefault="00282CA1" w:rsidP="009C4A6D">
      <w:pPr>
        <w:pStyle w:val="EN"/>
        <w:spacing w:line="480" w:lineRule="auto"/>
        <w:ind w:left="0"/>
        <w:rPr>
          <w:rFonts w:eastAsiaTheme="minorEastAsia"/>
        </w:rPr>
      </w:pPr>
    </w:p>
    <w:p w14:paraId="47E3A301" w14:textId="77777777" w:rsidR="00953A43" w:rsidRPr="00DE1661" w:rsidRDefault="00953A43" w:rsidP="009C4A6D">
      <w:pPr>
        <w:pStyle w:val="EN"/>
        <w:spacing w:line="480" w:lineRule="auto"/>
        <w:ind w:left="0"/>
        <w:rPr>
          <w:rFonts w:eastAsiaTheme="minorEastAsia"/>
        </w:rPr>
      </w:pPr>
    </w:p>
    <w:p w14:paraId="02F1381B" w14:textId="77777777" w:rsidR="00953A43" w:rsidRPr="00DE1661" w:rsidRDefault="00953A43" w:rsidP="009C4A6D">
      <w:pPr>
        <w:pStyle w:val="EN"/>
        <w:spacing w:line="480" w:lineRule="auto"/>
        <w:ind w:left="0"/>
        <w:rPr>
          <w:rFonts w:eastAsiaTheme="minorEastAsia"/>
        </w:rPr>
      </w:pPr>
    </w:p>
    <w:p w14:paraId="7B021602" w14:textId="77777777" w:rsidR="00953A43" w:rsidRPr="00DE1661" w:rsidRDefault="00953A43" w:rsidP="009C4A6D">
      <w:pPr>
        <w:pStyle w:val="EN"/>
        <w:spacing w:line="480" w:lineRule="auto"/>
        <w:ind w:left="0"/>
        <w:rPr>
          <w:rFonts w:eastAsiaTheme="minorEastAsia"/>
        </w:rPr>
      </w:pPr>
    </w:p>
    <w:p w14:paraId="093CB37A" w14:textId="77777777" w:rsidR="00953A43" w:rsidRPr="00DE1661" w:rsidRDefault="00953A43" w:rsidP="00953A43">
      <w:pPr>
        <w:pStyle w:val="2"/>
        <w:spacing w:before="240"/>
        <w:rPr>
          <w:rFonts w:cs="Arial"/>
        </w:rPr>
      </w:pPr>
      <w:r w:rsidRPr="00DE1661">
        <w:rPr>
          <w:rFonts w:cs="Arial"/>
        </w:rPr>
        <w:lastRenderedPageBreak/>
        <w:t xml:space="preserve"> </w:t>
      </w:r>
      <w:bookmarkStart w:id="76" w:name="_Toc131596633"/>
      <w:r w:rsidRPr="00DE1661">
        <w:rPr>
          <w:rFonts w:cs="Arial"/>
        </w:rPr>
        <w:t>Product Overview (Inside)</w:t>
      </w:r>
      <w:bookmarkEnd w:id="76"/>
    </w:p>
    <w:p w14:paraId="2B8CA8A5" w14:textId="77777777" w:rsidR="00953A43" w:rsidRPr="00DE1661" w:rsidRDefault="00953A43" w:rsidP="00953A43"/>
    <w:p w14:paraId="1A133F65" w14:textId="78BDFC80" w:rsidR="00953A43" w:rsidRPr="00DE1661" w:rsidRDefault="00953A43" w:rsidP="00953A43">
      <w:r w:rsidRPr="00DE1661">
        <w:rPr>
          <w:noProof/>
        </w:rPr>
        <w:drawing>
          <wp:anchor distT="0" distB="0" distL="114300" distR="114300" simplePos="0" relativeHeight="252793856" behindDoc="0" locked="0" layoutInCell="1" allowOverlap="1" wp14:anchorId="67F6D57B" wp14:editId="61892283">
            <wp:simplePos x="0" y="0"/>
            <wp:positionH relativeFrom="column">
              <wp:posOffset>227965</wp:posOffset>
            </wp:positionH>
            <wp:positionV relativeFrom="paragraph">
              <wp:posOffset>514350</wp:posOffset>
            </wp:positionV>
            <wp:extent cx="2249805" cy="3037840"/>
            <wp:effectExtent l="0" t="0" r="0" b="0"/>
            <wp:wrapSquare wrapText="bothSides"/>
            <wp:docPr id="506" name="图片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欧标120kW直流桩关键器件透视图0.jpg"/>
                    <pic:cNvPicPr/>
                  </pic:nvPicPr>
                  <pic:blipFill>
                    <a:blip r:embed="rId19">
                      <a:extLst>
                        <a:ext uri="{28A0092B-C50C-407E-A947-70E740481C1C}">
                          <a14:useLocalDpi xmlns:a14="http://schemas.microsoft.com/office/drawing/2010/main" val="0"/>
                        </a:ext>
                      </a:extLst>
                    </a:blip>
                    <a:stretch>
                      <a:fillRect/>
                    </a:stretch>
                  </pic:blipFill>
                  <pic:spPr>
                    <a:xfrm>
                      <a:off x="0" y="0"/>
                      <a:ext cx="2249805" cy="3037840"/>
                    </a:xfrm>
                    <a:prstGeom prst="rect">
                      <a:avLst/>
                    </a:prstGeom>
                  </pic:spPr>
                </pic:pic>
              </a:graphicData>
            </a:graphic>
            <wp14:sizeRelH relativeFrom="margin">
              <wp14:pctWidth>0</wp14:pctWidth>
            </wp14:sizeRelH>
            <wp14:sizeRelV relativeFrom="margin">
              <wp14:pctHeight>0</wp14:pctHeight>
            </wp14:sizeRelV>
          </wp:anchor>
        </w:drawing>
      </w:r>
    </w:p>
    <w:tbl>
      <w:tblPr>
        <w:tblStyle w:val="af0"/>
        <w:tblW w:w="0" w:type="auto"/>
        <w:jc w:val="right"/>
        <w:tblLook w:val="04A0" w:firstRow="1" w:lastRow="0" w:firstColumn="1" w:lastColumn="0" w:noHBand="0" w:noVBand="1"/>
      </w:tblPr>
      <w:tblGrid>
        <w:gridCol w:w="3119"/>
      </w:tblGrid>
      <w:tr w:rsidR="009C4A6D" w:rsidRPr="00DE1661" w14:paraId="03A7D9BA" w14:textId="77777777" w:rsidTr="009C4A6D">
        <w:trPr>
          <w:jc w:val="right"/>
        </w:trPr>
        <w:tc>
          <w:tcPr>
            <w:tcW w:w="3119" w:type="dxa"/>
          </w:tcPr>
          <w:p w14:paraId="7DA6D0DE" w14:textId="0D9D0F0F"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1 </w:t>
            </w:r>
          </w:p>
        </w:tc>
      </w:tr>
      <w:tr w:rsidR="009C4A6D" w:rsidRPr="00DE1661" w14:paraId="2D4680EF" w14:textId="77777777" w:rsidTr="009C4A6D">
        <w:trPr>
          <w:jc w:val="right"/>
        </w:trPr>
        <w:tc>
          <w:tcPr>
            <w:tcW w:w="3119" w:type="dxa"/>
          </w:tcPr>
          <w:p w14:paraId="59585876" w14:textId="568AEBA1" w:rsidR="009C4A6D" w:rsidRPr="00DE1661" w:rsidRDefault="009C4A6D" w:rsidP="00923E67">
            <w:pPr>
              <w:pStyle w:val="EN"/>
              <w:numPr>
                <w:ilvl w:val="0"/>
                <w:numId w:val="49"/>
              </w:numPr>
              <w:spacing w:before="120" w:after="120"/>
            </w:pPr>
            <w:r w:rsidRPr="00DE1661">
              <w:t>E</w:t>
            </w:r>
            <w:r w:rsidR="00D83239" w:rsidRPr="00DE1661">
              <w:t>quipment</w:t>
            </w:r>
            <w:r w:rsidRPr="00DE1661">
              <w:t xml:space="preserve"> Control Unit </w:t>
            </w:r>
          </w:p>
        </w:tc>
      </w:tr>
      <w:tr w:rsidR="009C4A6D" w:rsidRPr="00DE1661" w14:paraId="4A1379A9" w14:textId="77777777" w:rsidTr="009C4A6D">
        <w:trPr>
          <w:jc w:val="right"/>
        </w:trPr>
        <w:tc>
          <w:tcPr>
            <w:tcW w:w="3119" w:type="dxa"/>
          </w:tcPr>
          <w:p w14:paraId="04CD110B" w14:textId="01F2D31A" w:rsidR="009C4A6D" w:rsidRPr="00DE1661" w:rsidRDefault="00D83239" w:rsidP="00923E67">
            <w:pPr>
              <w:pStyle w:val="EN"/>
              <w:numPr>
                <w:ilvl w:val="0"/>
                <w:numId w:val="49"/>
              </w:numPr>
              <w:spacing w:before="120" w:after="120"/>
              <w:jc w:val="left"/>
            </w:pPr>
            <w:r w:rsidRPr="00DE1661">
              <w:t>Communication Control</w:t>
            </w:r>
            <w:r w:rsidR="009C4A6D" w:rsidRPr="00DE1661">
              <w:t xml:space="preserve"> Unit 2 </w:t>
            </w:r>
          </w:p>
        </w:tc>
      </w:tr>
      <w:tr w:rsidR="009C4A6D" w:rsidRPr="00DE1661" w14:paraId="71AEBB92" w14:textId="77777777" w:rsidTr="009C4A6D">
        <w:trPr>
          <w:jc w:val="right"/>
        </w:trPr>
        <w:tc>
          <w:tcPr>
            <w:tcW w:w="3119" w:type="dxa"/>
          </w:tcPr>
          <w:p w14:paraId="682F17BE" w14:textId="77777777" w:rsidR="009C4A6D" w:rsidRPr="00DE1661" w:rsidRDefault="009C4A6D" w:rsidP="00923E67">
            <w:pPr>
              <w:pStyle w:val="EN"/>
              <w:numPr>
                <w:ilvl w:val="0"/>
                <w:numId w:val="49"/>
              </w:numPr>
              <w:spacing w:before="120" w:after="120"/>
            </w:pPr>
            <w:r w:rsidRPr="00DE1661">
              <w:t>Energy Meter (PJ1)</w:t>
            </w:r>
          </w:p>
        </w:tc>
      </w:tr>
      <w:tr w:rsidR="009C4A6D" w:rsidRPr="00DE1661" w14:paraId="6B8FEA75" w14:textId="77777777" w:rsidTr="009C4A6D">
        <w:trPr>
          <w:jc w:val="right"/>
        </w:trPr>
        <w:tc>
          <w:tcPr>
            <w:tcW w:w="3119" w:type="dxa"/>
          </w:tcPr>
          <w:p w14:paraId="575ED14A" w14:textId="295227D2" w:rsidR="009C4A6D" w:rsidRPr="00DE1661" w:rsidRDefault="009C4A6D" w:rsidP="00923E67">
            <w:pPr>
              <w:pStyle w:val="EN"/>
              <w:numPr>
                <w:ilvl w:val="0"/>
                <w:numId w:val="49"/>
              </w:numPr>
              <w:spacing w:before="120" w:after="120"/>
            </w:pPr>
            <w:r w:rsidRPr="00DE1661">
              <w:t>Energy Meter (PJ2)</w:t>
            </w:r>
          </w:p>
        </w:tc>
      </w:tr>
      <w:tr w:rsidR="009C4A6D" w:rsidRPr="00DE1661" w14:paraId="4544898A" w14:textId="77777777" w:rsidTr="009C4A6D">
        <w:trPr>
          <w:jc w:val="right"/>
        </w:trPr>
        <w:tc>
          <w:tcPr>
            <w:tcW w:w="3119" w:type="dxa"/>
          </w:tcPr>
          <w:p w14:paraId="0B227DE6" w14:textId="16165ECD" w:rsidR="009C4A6D" w:rsidRPr="00DE1661" w:rsidRDefault="009C4A6D" w:rsidP="00923E67">
            <w:pPr>
              <w:pStyle w:val="EN"/>
              <w:numPr>
                <w:ilvl w:val="0"/>
                <w:numId w:val="49"/>
              </w:numPr>
              <w:spacing w:before="120" w:after="120"/>
            </w:pPr>
            <w:r w:rsidRPr="00DE1661">
              <w:t>48 V Auxiliary Power</w:t>
            </w:r>
          </w:p>
        </w:tc>
      </w:tr>
      <w:tr w:rsidR="009C4A6D" w:rsidRPr="00DE1661" w14:paraId="256CC677" w14:textId="77777777" w:rsidTr="009C4A6D">
        <w:trPr>
          <w:jc w:val="right"/>
        </w:trPr>
        <w:tc>
          <w:tcPr>
            <w:tcW w:w="3119" w:type="dxa"/>
          </w:tcPr>
          <w:p w14:paraId="715D5AAE" w14:textId="65EA07CB" w:rsidR="009C4A6D" w:rsidRPr="00DE1661" w:rsidRDefault="009C4A6D" w:rsidP="00923E67">
            <w:pPr>
              <w:pStyle w:val="EN"/>
              <w:numPr>
                <w:ilvl w:val="0"/>
                <w:numId w:val="49"/>
              </w:numPr>
              <w:spacing w:before="120" w:after="120"/>
            </w:pPr>
            <w:r w:rsidRPr="00DE1661">
              <w:t>24 V Auxiliary Power</w:t>
            </w:r>
          </w:p>
        </w:tc>
      </w:tr>
      <w:tr w:rsidR="009C4A6D" w:rsidRPr="00DE1661" w14:paraId="69ED7970" w14:textId="77777777" w:rsidTr="009C4A6D">
        <w:trPr>
          <w:jc w:val="right"/>
        </w:trPr>
        <w:tc>
          <w:tcPr>
            <w:tcW w:w="3119" w:type="dxa"/>
          </w:tcPr>
          <w:p w14:paraId="59068371" w14:textId="48A47222" w:rsidR="009C4A6D" w:rsidRPr="00DE1661" w:rsidRDefault="009C4A6D" w:rsidP="00923E67">
            <w:pPr>
              <w:pStyle w:val="EN"/>
              <w:numPr>
                <w:ilvl w:val="0"/>
                <w:numId w:val="49"/>
              </w:numPr>
              <w:spacing w:before="120" w:after="120"/>
            </w:pPr>
            <w:r w:rsidRPr="00DE1661">
              <w:rPr>
                <w:rFonts w:eastAsiaTheme="minorEastAsia"/>
              </w:rPr>
              <w:t>AC Contactor (KM2)</w:t>
            </w:r>
          </w:p>
        </w:tc>
      </w:tr>
      <w:tr w:rsidR="009C4A6D" w:rsidRPr="00DE1661" w14:paraId="23E7379C" w14:textId="77777777" w:rsidTr="009C4A6D">
        <w:trPr>
          <w:jc w:val="right"/>
        </w:trPr>
        <w:tc>
          <w:tcPr>
            <w:tcW w:w="3119" w:type="dxa"/>
          </w:tcPr>
          <w:p w14:paraId="5658B366" w14:textId="77777777" w:rsidR="009C4A6D" w:rsidRPr="00DE1661" w:rsidRDefault="009C4A6D" w:rsidP="00923E67">
            <w:pPr>
              <w:pStyle w:val="EN"/>
              <w:numPr>
                <w:ilvl w:val="0"/>
                <w:numId w:val="49"/>
              </w:numPr>
              <w:spacing w:before="120" w:after="120"/>
            </w:pPr>
            <w:r w:rsidRPr="00DE1661">
              <w:rPr>
                <w:rFonts w:eastAsiaTheme="minorEastAsia"/>
              </w:rPr>
              <w:t>AC Contactor (KM1)</w:t>
            </w:r>
          </w:p>
        </w:tc>
      </w:tr>
      <w:tr w:rsidR="009C4A6D" w:rsidRPr="00DE1661" w14:paraId="3F7334AB" w14:textId="77777777" w:rsidTr="009C4A6D">
        <w:trPr>
          <w:jc w:val="right"/>
        </w:trPr>
        <w:tc>
          <w:tcPr>
            <w:tcW w:w="3119" w:type="dxa"/>
          </w:tcPr>
          <w:p w14:paraId="784D1032" w14:textId="0C0F0D9E" w:rsidR="009C4A6D" w:rsidRPr="00DE1661" w:rsidRDefault="009C4A6D" w:rsidP="00923E67">
            <w:pPr>
              <w:pStyle w:val="EN"/>
              <w:numPr>
                <w:ilvl w:val="0"/>
                <w:numId w:val="49"/>
              </w:numPr>
              <w:spacing w:before="120" w:after="120"/>
            </w:pPr>
            <w:r w:rsidRPr="00DE1661">
              <w:rPr>
                <w:rFonts w:eastAsiaTheme="minorEastAsia"/>
              </w:rPr>
              <w:t xml:space="preserve">Surge Protection Device                                </w:t>
            </w:r>
          </w:p>
        </w:tc>
      </w:tr>
      <w:tr w:rsidR="009C4A6D" w:rsidRPr="00DE1661" w14:paraId="56029A2E" w14:textId="77777777" w:rsidTr="009C4A6D">
        <w:trPr>
          <w:jc w:val="right"/>
        </w:trPr>
        <w:tc>
          <w:tcPr>
            <w:tcW w:w="3119" w:type="dxa"/>
          </w:tcPr>
          <w:p w14:paraId="41B84A2E" w14:textId="6304E80A" w:rsidR="009C4A6D" w:rsidRPr="00DE1661" w:rsidRDefault="009C4A6D" w:rsidP="00923E67">
            <w:pPr>
              <w:pStyle w:val="EN"/>
              <w:numPr>
                <w:ilvl w:val="0"/>
                <w:numId w:val="49"/>
              </w:numPr>
              <w:spacing w:before="120" w:after="120"/>
            </w:pPr>
            <w:r w:rsidRPr="00DE1661">
              <w:rPr>
                <w:rFonts w:eastAsiaTheme="minorEastAsia"/>
              </w:rPr>
              <w:t>Fuse</w:t>
            </w:r>
          </w:p>
        </w:tc>
      </w:tr>
      <w:tr w:rsidR="009C4A6D" w:rsidRPr="00DE1661" w14:paraId="3B3E8BE0" w14:textId="77777777" w:rsidTr="009C4A6D">
        <w:trPr>
          <w:jc w:val="right"/>
        </w:trPr>
        <w:tc>
          <w:tcPr>
            <w:tcW w:w="3119" w:type="dxa"/>
          </w:tcPr>
          <w:p w14:paraId="3CE1BDE3" w14:textId="77777777" w:rsidR="009C4A6D" w:rsidRPr="00DE1661" w:rsidRDefault="009C4A6D" w:rsidP="00923E67">
            <w:pPr>
              <w:pStyle w:val="EN"/>
              <w:numPr>
                <w:ilvl w:val="0"/>
                <w:numId w:val="49"/>
              </w:numPr>
              <w:spacing w:before="120" w:after="120"/>
            </w:pPr>
            <w:r w:rsidRPr="00DE1661">
              <w:rPr>
                <w:rFonts w:eastAsiaTheme="minorEastAsia"/>
              </w:rPr>
              <w:t>Intermediate Relay</w:t>
            </w:r>
          </w:p>
        </w:tc>
      </w:tr>
    </w:tbl>
    <w:p w14:paraId="7B5BFB15" w14:textId="31F1F356" w:rsidR="0099218C" w:rsidRPr="00DE1661" w:rsidRDefault="0099218C" w:rsidP="009C4A6D">
      <w:pPr>
        <w:pStyle w:val="EN"/>
      </w:pPr>
    </w:p>
    <w:p w14:paraId="26EB9766" w14:textId="2FF6C939" w:rsidR="00B13CDC" w:rsidRPr="00DE1661" w:rsidRDefault="00B13CDC" w:rsidP="00B13CDC">
      <w:pPr>
        <w:rPr>
          <w:bCs/>
          <w:kern w:val="2"/>
        </w:rPr>
      </w:pPr>
      <w:r w:rsidRPr="00DE1661">
        <w:br w:type="page"/>
      </w:r>
    </w:p>
    <w:p w14:paraId="574E63F5" w14:textId="02A89FA1" w:rsidR="00225364" w:rsidRPr="00DE1661" w:rsidRDefault="00883962" w:rsidP="001B1FC9">
      <w:pPr>
        <w:pStyle w:val="2"/>
        <w:spacing w:before="240"/>
        <w:rPr>
          <w:rFonts w:cs="Arial"/>
        </w:rPr>
      </w:pPr>
      <w:bookmarkStart w:id="77" w:name="_Ref118192102"/>
      <w:bookmarkStart w:id="78" w:name="_Ref102665761"/>
      <w:r w:rsidRPr="00DE1661">
        <w:rPr>
          <w:rFonts w:cs="Arial"/>
        </w:rPr>
        <w:lastRenderedPageBreak/>
        <w:t xml:space="preserve"> </w:t>
      </w:r>
      <w:bookmarkStart w:id="79" w:name="_Toc131596634"/>
      <w:r w:rsidR="005F5265" w:rsidRPr="00DE1661">
        <w:rPr>
          <w:rFonts w:cs="Arial"/>
        </w:rPr>
        <w:t xml:space="preserve">Technical </w:t>
      </w:r>
      <w:r w:rsidR="00225364" w:rsidRPr="00DE1661">
        <w:rPr>
          <w:rFonts w:cs="Arial"/>
        </w:rPr>
        <w:t>Specifications</w:t>
      </w:r>
      <w:bookmarkEnd w:id="77"/>
      <w:bookmarkEnd w:id="79"/>
    </w:p>
    <w:tbl>
      <w:tblPr>
        <w:tblStyle w:val="a7"/>
        <w:tblW w:w="67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8"/>
        <w:gridCol w:w="3401"/>
      </w:tblGrid>
      <w:tr w:rsidR="00681F3F" w:rsidRPr="00DE1661" w14:paraId="028E4F1A" w14:textId="77777777" w:rsidTr="00681F3F">
        <w:trPr>
          <w:cnfStyle w:val="100000000000" w:firstRow="1" w:lastRow="0" w:firstColumn="0" w:lastColumn="0" w:oddVBand="0" w:evenVBand="0" w:oddHBand="0" w:evenHBand="0" w:firstRowFirstColumn="0" w:firstRowLastColumn="0" w:lastRowFirstColumn="0" w:lastRowLastColumn="0"/>
          <w:trHeight w:val="454"/>
          <w:tblHeader/>
          <w:jc w:val="center"/>
        </w:trPr>
        <w:tc>
          <w:tcPr>
            <w:tcW w:w="3399" w:type="dxa"/>
          </w:tcPr>
          <w:p w14:paraId="7A15E8B3" w14:textId="253195F9" w:rsidR="00681F3F" w:rsidRPr="00DE1661" w:rsidRDefault="00681F3F" w:rsidP="001A6CA7">
            <w:r w:rsidRPr="00DE1661">
              <w:t>Item</w:t>
            </w:r>
          </w:p>
        </w:tc>
        <w:tc>
          <w:tcPr>
            <w:tcW w:w="3400" w:type="dxa"/>
          </w:tcPr>
          <w:p w14:paraId="326C5F3C" w14:textId="7CD1F331" w:rsidR="00681F3F" w:rsidRPr="00DE1661" w:rsidRDefault="00681F3F" w:rsidP="001A6CA7">
            <w:r w:rsidRPr="00DE1661">
              <w:t>Description</w:t>
            </w:r>
          </w:p>
        </w:tc>
      </w:tr>
      <w:tr w:rsidR="001B1FC9" w:rsidRPr="00DE1661" w14:paraId="78E2CBB5" w14:textId="77777777" w:rsidTr="001B1FC9">
        <w:trPr>
          <w:trHeight w:val="454"/>
          <w:jc w:val="center"/>
        </w:trPr>
        <w:tc>
          <w:tcPr>
            <w:tcW w:w="6799" w:type="dxa"/>
            <w:gridSpan w:val="2"/>
            <w:shd w:val="clear" w:color="auto" w:fill="A8D08D" w:themeFill="accent6" w:themeFillTint="99"/>
          </w:tcPr>
          <w:p w14:paraId="4854D100" w14:textId="652F770E" w:rsidR="001B1FC9" w:rsidRPr="00DE1661" w:rsidRDefault="001B1FC9" w:rsidP="00681F3F">
            <w:pPr>
              <w:spacing w:line="340" w:lineRule="exact"/>
              <w:rPr>
                <w:rFonts w:ascii="Arial" w:hAnsi="Arial"/>
                <w:b/>
              </w:rPr>
            </w:pPr>
            <w:r w:rsidRPr="00DE1661">
              <w:rPr>
                <w:rFonts w:ascii="Arial" w:hAnsi="Arial"/>
                <w:b/>
              </w:rPr>
              <w:t>Product Information</w:t>
            </w:r>
          </w:p>
        </w:tc>
      </w:tr>
      <w:tr w:rsidR="00225364" w:rsidRPr="00DE1661" w14:paraId="0D5C740E" w14:textId="77777777" w:rsidTr="00706757">
        <w:trPr>
          <w:trHeight w:val="611"/>
          <w:jc w:val="center"/>
        </w:trPr>
        <w:tc>
          <w:tcPr>
            <w:tcW w:w="3397" w:type="dxa"/>
            <w:vAlign w:val="center"/>
          </w:tcPr>
          <w:p w14:paraId="360F3CAA" w14:textId="152C4B9F" w:rsidR="00225364" w:rsidRPr="00DE1661" w:rsidRDefault="00225364" w:rsidP="001A6CA7">
            <w:pPr>
              <w:jc w:val="both"/>
              <w:rPr>
                <w:rFonts w:ascii="Arial" w:hAnsi="Arial"/>
                <w:b/>
              </w:rPr>
            </w:pPr>
            <w:r w:rsidRPr="00DE1661">
              <w:rPr>
                <w:rFonts w:ascii="Arial" w:hAnsi="Arial"/>
                <w:b/>
              </w:rPr>
              <w:t xml:space="preserve">Power </w:t>
            </w:r>
            <w:r w:rsidR="00706757" w:rsidRPr="00DE1661">
              <w:rPr>
                <w:rFonts w:ascii="Arial" w:hAnsi="Arial"/>
                <w:b/>
              </w:rPr>
              <w:t>R</w:t>
            </w:r>
            <w:r w:rsidRPr="00DE1661">
              <w:rPr>
                <w:rFonts w:ascii="Arial" w:hAnsi="Arial"/>
                <w:b/>
              </w:rPr>
              <w:t>ating</w:t>
            </w:r>
          </w:p>
        </w:tc>
        <w:tc>
          <w:tcPr>
            <w:tcW w:w="3402" w:type="dxa"/>
            <w:vAlign w:val="center"/>
          </w:tcPr>
          <w:p w14:paraId="024432C5" w14:textId="410E8EA2" w:rsidR="00225364" w:rsidRPr="00DE1661" w:rsidRDefault="00225364" w:rsidP="00AC1FDC">
            <w:pPr>
              <w:pStyle w:val="ItemListinTable"/>
              <w:spacing w:before="48" w:after="48"/>
              <w:rPr>
                <w:rFonts w:ascii="Arial" w:hAnsi="Arial"/>
              </w:rPr>
            </w:pPr>
            <w:r w:rsidRPr="00DE1661">
              <w:rPr>
                <w:rFonts w:ascii="Arial" w:hAnsi="Arial"/>
              </w:rPr>
              <w:t>40 kW, max. 47 kW</w:t>
            </w:r>
          </w:p>
        </w:tc>
      </w:tr>
      <w:tr w:rsidR="00225364" w:rsidRPr="00DE1661" w14:paraId="46E263E8" w14:textId="77777777" w:rsidTr="00706757">
        <w:trPr>
          <w:trHeight w:val="563"/>
          <w:jc w:val="center"/>
        </w:trPr>
        <w:tc>
          <w:tcPr>
            <w:tcW w:w="3397" w:type="dxa"/>
            <w:vAlign w:val="center"/>
          </w:tcPr>
          <w:p w14:paraId="21CF033B" w14:textId="6646BA99" w:rsidR="00225364" w:rsidRPr="00DE1661" w:rsidRDefault="00225364" w:rsidP="001A6CA7">
            <w:pPr>
              <w:rPr>
                <w:rFonts w:ascii="Arial" w:hAnsi="Arial"/>
                <w:b/>
              </w:rPr>
            </w:pPr>
            <w:r w:rsidRPr="00DE1661">
              <w:rPr>
                <w:rFonts w:ascii="Arial" w:hAnsi="Arial"/>
                <w:b/>
              </w:rPr>
              <w:t xml:space="preserve">Charging </w:t>
            </w:r>
            <w:r w:rsidR="00706757" w:rsidRPr="00DE1661">
              <w:rPr>
                <w:rFonts w:ascii="Arial" w:hAnsi="Arial"/>
                <w:b/>
              </w:rPr>
              <w:t>T</w:t>
            </w:r>
            <w:r w:rsidRPr="00DE1661">
              <w:rPr>
                <w:rFonts w:ascii="Arial" w:hAnsi="Arial"/>
                <w:b/>
              </w:rPr>
              <w:t>ype</w:t>
            </w:r>
          </w:p>
        </w:tc>
        <w:tc>
          <w:tcPr>
            <w:tcW w:w="3402" w:type="dxa"/>
            <w:vAlign w:val="center"/>
          </w:tcPr>
          <w:p w14:paraId="1DBBC0DB" w14:textId="6806F68E" w:rsidR="00225364" w:rsidRPr="00DE1661" w:rsidRDefault="00D83239" w:rsidP="00AC1FDC">
            <w:pPr>
              <w:pStyle w:val="ItemListinTable"/>
              <w:spacing w:before="48" w:after="48"/>
              <w:rPr>
                <w:rFonts w:ascii="Arial" w:hAnsi="Arial"/>
              </w:rPr>
            </w:pPr>
            <w:r w:rsidRPr="00DE1661">
              <w:rPr>
                <w:rFonts w:ascii="Arial" w:hAnsi="Arial"/>
              </w:rPr>
              <w:t>Mode 4</w:t>
            </w:r>
            <w:r w:rsidR="005F5265" w:rsidRPr="00DE1661">
              <w:rPr>
                <w:rFonts w:ascii="Arial" w:hAnsi="Arial"/>
              </w:rPr>
              <w:t xml:space="preserve"> </w:t>
            </w:r>
          </w:p>
        </w:tc>
      </w:tr>
      <w:tr w:rsidR="00225364" w:rsidRPr="00DE1661" w14:paraId="59222547" w14:textId="77777777" w:rsidTr="001E7B24">
        <w:trPr>
          <w:trHeight w:val="699"/>
          <w:jc w:val="center"/>
        </w:trPr>
        <w:tc>
          <w:tcPr>
            <w:tcW w:w="3397" w:type="dxa"/>
            <w:vAlign w:val="center"/>
          </w:tcPr>
          <w:p w14:paraId="0859ADD1" w14:textId="41EB9976" w:rsidR="00225364" w:rsidRPr="00DE1661" w:rsidRDefault="00225364" w:rsidP="001A6CA7">
            <w:pPr>
              <w:rPr>
                <w:rFonts w:ascii="Arial" w:hAnsi="Arial"/>
                <w:b/>
              </w:rPr>
            </w:pPr>
            <w:r w:rsidRPr="00DE1661">
              <w:rPr>
                <w:rFonts w:ascii="Arial" w:hAnsi="Arial"/>
                <w:b/>
              </w:rPr>
              <w:t xml:space="preserve">Max. Output </w:t>
            </w:r>
            <w:r w:rsidR="00706757" w:rsidRPr="00DE1661">
              <w:rPr>
                <w:rFonts w:ascii="Arial" w:hAnsi="Arial"/>
                <w:b/>
              </w:rPr>
              <w:t>Current for Outlet A/B</w:t>
            </w:r>
          </w:p>
        </w:tc>
        <w:tc>
          <w:tcPr>
            <w:tcW w:w="3402" w:type="dxa"/>
            <w:vAlign w:val="center"/>
          </w:tcPr>
          <w:p w14:paraId="1571CE0C" w14:textId="19811E47" w:rsidR="00225364" w:rsidRPr="005E3E61" w:rsidRDefault="00706757" w:rsidP="00923E67">
            <w:pPr>
              <w:pStyle w:val="ItemListinTable"/>
              <w:numPr>
                <w:ilvl w:val="0"/>
                <w:numId w:val="39"/>
              </w:numPr>
              <w:spacing w:before="48" w:after="48"/>
              <w:rPr>
                <w:rFonts w:ascii="Arial" w:hAnsi="Arial"/>
              </w:rPr>
            </w:pPr>
            <w:r w:rsidRPr="005E3E61">
              <w:rPr>
                <w:rFonts w:ascii="Arial" w:hAnsi="Arial"/>
              </w:rPr>
              <w:t>CCS2</w:t>
            </w:r>
            <w:r w:rsidR="005F5265" w:rsidRPr="005E3E61">
              <w:rPr>
                <w:rFonts w:ascii="Arial" w:hAnsi="Arial"/>
              </w:rPr>
              <w:t>:</w:t>
            </w:r>
            <w:r w:rsidR="00953A43" w:rsidRPr="005E3E61">
              <w:rPr>
                <w:rFonts w:ascii="Arial" w:hAnsi="Arial"/>
              </w:rPr>
              <w:t xml:space="preserve"> </w:t>
            </w:r>
            <w:r w:rsidR="00F20AFD" w:rsidRPr="005E3E61">
              <w:rPr>
                <w:rFonts w:ascii="Arial" w:hAnsi="Arial"/>
              </w:rPr>
              <w:t>130</w:t>
            </w:r>
            <w:r w:rsidRPr="005E3E61">
              <w:rPr>
                <w:rFonts w:ascii="Arial" w:hAnsi="Arial"/>
              </w:rPr>
              <w:t xml:space="preserve"> A</w:t>
            </w:r>
          </w:p>
          <w:p w14:paraId="736DDF73" w14:textId="5C3E3423" w:rsidR="00706757" w:rsidRPr="005E3E61" w:rsidRDefault="005F5265" w:rsidP="00923E67">
            <w:pPr>
              <w:pStyle w:val="ItemListinTable"/>
              <w:numPr>
                <w:ilvl w:val="0"/>
                <w:numId w:val="39"/>
              </w:numPr>
              <w:spacing w:before="48" w:after="48"/>
              <w:rPr>
                <w:rFonts w:ascii="Arial" w:hAnsi="Arial"/>
              </w:rPr>
            </w:pPr>
            <w:r w:rsidRPr="005E3E61">
              <w:rPr>
                <w:rFonts w:ascii="Arial" w:hAnsi="Arial"/>
              </w:rPr>
              <w:t>CHAdeMO</w:t>
            </w:r>
            <w:r w:rsidR="00706757" w:rsidRPr="005E3E61">
              <w:rPr>
                <w:rFonts w:ascii="Arial" w:hAnsi="Arial"/>
              </w:rPr>
              <w:t>:</w:t>
            </w:r>
            <w:r w:rsidR="00953A43" w:rsidRPr="005E3E61">
              <w:rPr>
                <w:rFonts w:ascii="Arial" w:hAnsi="Arial"/>
              </w:rPr>
              <w:t xml:space="preserve"> </w:t>
            </w:r>
            <w:r w:rsidR="00706757" w:rsidRPr="005E3E61">
              <w:rPr>
                <w:rFonts w:ascii="Arial" w:hAnsi="Arial"/>
              </w:rPr>
              <w:t>125 A</w:t>
            </w:r>
          </w:p>
        </w:tc>
      </w:tr>
      <w:tr w:rsidR="00706757" w:rsidRPr="00DE1661" w14:paraId="0BB53823" w14:textId="77777777" w:rsidTr="001E7B24">
        <w:trPr>
          <w:trHeight w:val="1403"/>
          <w:jc w:val="center"/>
        </w:trPr>
        <w:tc>
          <w:tcPr>
            <w:tcW w:w="3397" w:type="dxa"/>
            <w:vAlign w:val="center"/>
          </w:tcPr>
          <w:p w14:paraId="711BD7F1" w14:textId="5FAF6901" w:rsidR="00706757" w:rsidRPr="00DE1661" w:rsidRDefault="00706757" w:rsidP="001A6CA7">
            <w:pPr>
              <w:rPr>
                <w:rFonts w:ascii="Arial" w:hAnsi="Arial"/>
                <w:b/>
              </w:rPr>
            </w:pPr>
            <w:r w:rsidRPr="00DE1661">
              <w:rPr>
                <w:rFonts w:ascii="Arial" w:hAnsi="Arial"/>
                <w:b/>
              </w:rPr>
              <w:t>Outlet A+B</w:t>
            </w:r>
          </w:p>
        </w:tc>
        <w:tc>
          <w:tcPr>
            <w:tcW w:w="3402" w:type="dxa"/>
            <w:vAlign w:val="center"/>
          </w:tcPr>
          <w:p w14:paraId="60FD687F" w14:textId="77777777" w:rsidR="00706757" w:rsidRPr="005E3E61" w:rsidRDefault="00706757" w:rsidP="00923E67">
            <w:pPr>
              <w:pStyle w:val="ItemListinTable"/>
              <w:numPr>
                <w:ilvl w:val="0"/>
                <w:numId w:val="39"/>
              </w:numPr>
              <w:spacing w:before="48" w:after="48"/>
              <w:rPr>
                <w:rFonts w:ascii="Arial" w:hAnsi="Arial"/>
              </w:rPr>
            </w:pPr>
            <w:r w:rsidRPr="005E3E61">
              <w:rPr>
                <w:rFonts w:ascii="Arial" w:hAnsi="Arial"/>
              </w:rPr>
              <w:t>CCS2 + CHAdeMO (charging for 2 EVs concurrently)</w:t>
            </w:r>
          </w:p>
          <w:p w14:paraId="5438377A" w14:textId="1B685258" w:rsidR="00706757" w:rsidRPr="005E3E61" w:rsidRDefault="00706757" w:rsidP="00923E67">
            <w:pPr>
              <w:pStyle w:val="ItemListinTable"/>
              <w:numPr>
                <w:ilvl w:val="0"/>
                <w:numId w:val="39"/>
              </w:numPr>
              <w:spacing w:before="48" w:after="48"/>
              <w:rPr>
                <w:rFonts w:ascii="Arial" w:hAnsi="Arial"/>
              </w:rPr>
            </w:pPr>
            <w:r w:rsidRPr="005E3E61">
              <w:rPr>
                <w:rFonts w:ascii="Arial" w:hAnsi="Arial"/>
              </w:rPr>
              <w:t>CCS2 + CCS2 (charging for 2 EVs concurrently)</w:t>
            </w:r>
          </w:p>
        </w:tc>
      </w:tr>
      <w:tr w:rsidR="00706757" w:rsidRPr="00DE1661" w14:paraId="7BC5C1E8" w14:textId="77777777" w:rsidTr="001B1FC9">
        <w:trPr>
          <w:trHeight w:val="639"/>
          <w:jc w:val="center"/>
        </w:trPr>
        <w:tc>
          <w:tcPr>
            <w:tcW w:w="3397" w:type="dxa"/>
            <w:vAlign w:val="center"/>
          </w:tcPr>
          <w:p w14:paraId="365DAA6E" w14:textId="073601CA" w:rsidR="00706757" w:rsidRPr="00DE1661" w:rsidRDefault="00706757" w:rsidP="001A6CA7">
            <w:pPr>
              <w:rPr>
                <w:rFonts w:ascii="Arial" w:hAnsi="Arial"/>
                <w:b/>
              </w:rPr>
            </w:pPr>
            <w:r w:rsidRPr="00DE1661">
              <w:rPr>
                <w:rFonts w:ascii="Arial" w:hAnsi="Arial"/>
                <w:b/>
              </w:rPr>
              <w:t>Rated/Max. Input AC Current</w:t>
            </w:r>
          </w:p>
        </w:tc>
        <w:tc>
          <w:tcPr>
            <w:tcW w:w="3402" w:type="dxa"/>
            <w:vAlign w:val="center"/>
          </w:tcPr>
          <w:p w14:paraId="426019AC" w14:textId="16EC1C14" w:rsidR="00706757" w:rsidRPr="00DE1661" w:rsidRDefault="000D130A" w:rsidP="00AC1FDC">
            <w:pPr>
              <w:pStyle w:val="ItemListinTable"/>
              <w:spacing w:before="48" w:after="48"/>
              <w:rPr>
                <w:rFonts w:ascii="Arial" w:hAnsi="Arial"/>
              </w:rPr>
            </w:pPr>
            <w:r w:rsidRPr="00DE1661">
              <w:rPr>
                <w:rFonts w:ascii="Arial" w:hAnsi="Arial"/>
              </w:rPr>
              <w:t>75</w:t>
            </w:r>
            <w:r w:rsidR="00706757" w:rsidRPr="00DE1661">
              <w:rPr>
                <w:rFonts w:ascii="Arial" w:hAnsi="Arial"/>
              </w:rPr>
              <w:t xml:space="preserve"> A/</w:t>
            </w:r>
            <w:r w:rsidRPr="00DE1661">
              <w:rPr>
                <w:rFonts w:ascii="Arial" w:hAnsi="Arial"/>
              </w:rPr>
              <w:t>82</w:t>
            </w:r>
            <w:r w:rsidR="00706757" w:rsidRPr="00DE1661">
              <w:rPr>
                <w:rFonts w:ascii="Arial" w:hAnsi="Arial"/>
              </w:rPr>
              <w:t xml:space="preserve"> A</w:t>
            </w:r>
          </w:p>
        </w:tc>
      </w:tr>
      <w:tr w:rsidR="00706757" w:rsidRPr="00DE1661" w14:paraId="068CD43B" w14:textId="77777777" w:rsidTr="00706757">
        <w:trPr>
          <w:trHeight w:val="670"/>
          <w:jc w:val="center"/>
        </w:trPr>
        <w:tc>
          <w:tcPr>
            <w:tcW w:w="3397" w:type="dxa"/>
            <w:vAlign w:val="center"/>
          </w:tcPr>
          <w:p w14:paraId="074B2F12" w14:textId="63B692F4" w:rsidR="00706757" w:rsidRPr="00DE1661" w:rsidRDefault="00706757" w:rsidP="001A6CA7">
            <w:pPr>
              <w:rPr>
                <w:rFonts w:ascii="Arial" w:hAnsi="Arial"/>
                <w:b/>
              </w:rPr>
            </w:pPr>
            <w:r w:rsidRPr="00DE1661">
              <w:rPr>
                <w:rFonts w:ascii="Arial" w:hAnsi="Arial"/>
                <w:b/>
              </w:rPr>
              <w:t>Input Voltage Range</w:t>
            </w:r>
          </w:p>
        </w:tc>
        <w:tc>
          <w:tcPr>
            <w:tcW w:w="3402" w:type="dxa"/>
            <w:vAlign w:val="center"/>
          </w:tcPr>
          <w:p w14:paraId="6A597FE8" w14:textId="32888988" w:rsidR="00706757" w:rsidRPr="00DE1661" w:rsidRDefault="00706757" w:rsidP="00AC1FDC">
            <w:pPr>
              <w:pStyle w:val="ItemListinTable"/>
              <w:spacing w:before="48" w:after="48"/>
              <w:rPr>
                <w:rFonts w:ascii="Arial" w:hAnsi="Arial"/>
              </w:rPr>
            </w:pPr>
            <w:r w:rsidRPr="00DE1661">
              <w:rPr>
                <w:rFonts w:ascii="Arial" w:hAnsi="Arial"/>
              </w:rPr>
              <w:t>400 VAC</w:t>
            </w:r>
            <w:r w:rsidR="005F5265" w:rsidRPr="00DE1661">
              <w:rPr>
                <w:rFonts w:ascii="Arial" w:hAnsi="Arial"/>
              </w:rPr>
              <w:t xml:space="preserve"> </w:t>
            </w:r>
            <w:r w:rsidRPr="00DE1661">
              <w:rPr>
                <w:rFonts w:ascii="Arial" w:hAnsi="Arial"/>
              </w:rPr>
              <w:t>+10%</w:t>
            </w:r>
            <w:r w:rsidR="005F5265" w:rsidRPr="00DE1661">
              <w:rPr>
                <w:rFonts w:ascii="Arial" w:hAnsi="Arial"/>
              </w:rPr>
              <w:t xml:space="preserve"> </w:t>
            </w:r>
            <w:r w:rsidRPr="00DE1661">
              <w:rPr>
                <w:rFonts w:ascii="Arial" w:hAnsi="Arial"/>
              </w:rPr>
              <w:t>~</w:t>
            </w:r>
            <w:r w:rsidR="005F5265" w:rsidRPr="00DE1661">
              <w:rPr>
                <w:rFonts w:ascii="Arial" w:hAnsi="Arial"/>
              </w:rPr>
              <w:t xml:space="preserve"> </w:t>
            </w:r>
            <w:r w:rsidRPr="00DE1661">
              <w:rPr>
                <w:rFonts w:ascii="Arial" w:hAnsi="Arial"/>
              </w:rPr>
              <w:t>-10% @</w:t>
            </w:r>
            <w:r w:rsidR="00953A43" w:rsidRPr="00DE1661">
              <w:rPr>
                <w:rFonts w:ascii="Arial" w:hAnsi="Arial"/>
              </w:rPr>
              <w:t xml:space="preserve"> </w:t>
            </w:r>
            <w:r w:rsidRPr="00DE1661">
              <w:rPr>
                <w:rFonts w:ascii="Arial" w:hAnsi="Arial"/>
              </w:rPr>
              <w:t>50Hz</w:t>
            </w:r>
          </w:p>
        </w:tc>
      </w:tr>
      <w:tr w:rsidR="00706757" w:rsidRPr="00DE1661" w14:paraId="47F19ABB" w14:textId="77777777" w:rsidTr="001E7B24">
        <w:trPr>
          <w:trHeight w:val="1357"/>
          <w:jc w:val="center"/>
        </w:trPr>
        <w:tc>
          <w:tcPr>
            <w:tcW w:w="3397" w:type="dxa"/>
            <w:vAlign w:val="center"/>
          </w:tcPr>
          <w:p w14:paraId="7D30DADB" w14:textId="0337BB81" w:rsidR="00706757" w:rsidRPr="00DE1661" w:rsidRDefault="00706757" w:rsidP="001A6CA7">
            <w:pPr>
              <w:rPr>
                <w:rFonts w:ascii="Arial" w:hAnsi="Arial"/>
                <w:b/>
              </w:rPr>
            </w:pPr>
            <w:r w:rsidRPr="00DE1661">
              <w:rPr>
                <w:rFonts w:ascii="Arial" w:hAnsi="Arial"/>
                <w:b/>
              </w:rPr>
              <w:t>Network Type</w:t>
            </w:r>
          </w:p>
        </w:tc>
        <w:tc>
          <w:tcPr>
            <w:tcW w:w="3402" w:type="dxa"/>
            <w:vAlign w:val="center"/>
          </w:tcPr>
          <w:p w14:paraId="0E60B781" w14:textId="09916E49"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TN-S</w:t>
            </w:r>
            <w:r w:rsidR="005F5265" w:rsidRPr="00DE1661">
              <w:rPr>
                <w:rFonts w:ascii="Arial" w:hAnsi="Arial"/>
              </w:rPr>
              <w:t xml:space="preserve"> (Requires external RCD)</w:t>
            </w:r>
          </w:p>
          <w:p w14:paraId="71F466E5" w14:textId="6DB02382"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TN-C</w:t>
            </w:r>
            <w:r w:rsidR="005F5265" w:rsidRPr="00DE1661">
              <w:rPr>
                <w:rFonts w:ascii="Arial" w:hAnsi="Arial"/>
              </w:rPr>
              <w:t xml:space="preserve"> (Requires external RCD)</w:t>
            </w:r>
          </w:p>
          <w:p w14:paraId="22D4DA35" w14:textId="4761ECBA"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TN-C-S</w:t>
            </w:r>
            <w:r w:rsidR="005F5265" w:rsidRPr="00DE1661">
              <w:rPr>
                <w:rFonts w:ascii="Arial" w:hAnsi="Arial"/>
              </w:rPr>
              <w:t xml:space="preserve"> (Requires external RCD)</w:t>
            </w:r>
          </w:p>
          <w:p w14:paraId="5648F526" w14:textId="2E1BFD8B" w:rsidR="00706757" w:rsidRPr="00DE1661" w:rsidRDefault="00706757" w:rsidP="00923E67">
            <w:pPr>
              <w:pStyle w:val="ItemListinTable"/>
              <w:numPr>
                <w:ilvl w:val="0"/>
                <w:numId w:val="40"/>
              </w:numPr>
              <w:spacing w:before="48" w:after="48"/>
              <w:rPr>
                <w:rFonts w:ascii="Arial" w:hAnsi="Arial"/>
              </w:rPr>
            </w:pPr>
            <w:r w:rsidRPr="00DE1661">
              <w:rPr>
                <w:rFonts w:ascii="Arial" w:hAnsi="Arial"/>
              </w:rPr>
              <w:t>TT</w:t>
            </w:r>
            <w:r w:rsidR="005F5265" w:rsidRPr="00DE1661">
              <w:rPr>
                <w:rFonts w:ascii="Arial" w:hAnsi="Arial"/>
              </w:rPr>
              <w:t xml:space="preserve"> </w:t>
            </w:r>
            <w:r w:rsidRPr="00DE1661">
              <w:rPr>
                <w:rFonts w:ascii="Arial" w:hAnsi="Arial"/>
              </w:rPr>
              <w:t>(Requires external RCD)</w:t>
            </w:r>
          </w:p>
        </w:tc>
      </w:tr>
      <w:tr w:rsidR="00706757" w:rsidRPr="00DE1661" w14:paraId="2EC14EE1" w14:textId="77777777" w:rsidTr="00706757">
        <w:trPr>
          <w:trHeight w:val="495"/>
          <w:jc w:val="center"/>
        </w:trPr>
        <w:tc>
          <w:tcPr>
            <w:tcW w:w="3397" w:type="dxa"/>
            <w:vAlign w:val="center"/>
          </w:tcPr>
          <w:p w14:paraId="1FB08CA4" w14:textId="51F2FA19" w:rsidR="00706757" w:rsidRPr="00DE1661" w:rsidRDefault="00706757" w:rsidP="001A6CA7">
            <w:pPr>
              <w:rPr>
                <w:rFonts w:ascii="Arial" w:hAnsi="Arial"/>
                <w:b/>
              </w:rPr>
            </w:pPr>
            <w:r w:rsidRPr="00DE1661">
              <w:rPr>
                <w:rFonts w:ascii="Arial" w:hAnsi="Arial"/>
                <w:b/>
              </w:rPr>
              <w:t>AC Input Connection</w:t>
            </w:r>
          </w:p>
        </w:tc>
        <w:tc>
          <w:tcPr>
            <w:tcW w:w="3402" w:type="dxa"/>
            <w:vAlign w:val="center"/>
          </w:tcPr>
          <w:p w14:paraId="53102DFE" w14:textId="46642237" w:rsidR="00706757" w:rsidRPr="00DE1661" w:rsidRDefault="00706757" w:rsidP="00AC1FDC">
            <w:pPr>
              <w:pStyle w:val="ItemListinTable"/>
              <w:spacing w:before="48" w:after="48"/>
              <w:rPr>
                <w:rFonts w:ascii="Arial" w:hAnsi="Arial"/>
              </w:rPr>
            </w:pPr>
            <w:r w:rsidRPr="00DE1661">
              <w:rPr>
                <w:rFonts w:ascii="Arial" w:hAnsi="Arial"/>
              </w:rPr>
              <w:t>3P</w:t>
            </w:r>
            <w:r w:rsidR="005F5265" w:rsidRPr="00DE1661">
              <w:rPr>
                <w:rFonts w:ascii="Arial" w:hAnsi="Arial"/>
              </w:rPr>
              <w:t xml:space="preserve"> </w:t>
            </w:r>
            <w:r w:rsidRPr="00DE1661">
              <w:rPr>
                <w:rFonts w:ascii="Arial" w:hAnsi="Arial"/>
              </w:rPr>
              <w:t>+</w:t>
            </w:r>
            <w:r w:rsidR="005F5265" w:rsidRPr="00DE1661">
              <w:rPr>
                <w:rFonts w:ascii="Arial" w:hAnsi="Arial"/>
              </w:rPr>
              <w:t xml:space="preserve"> </w:t>
            </w:r>
            <w:r w:rsidRPr="00DE1661">
              <w:rPr>
                <w:rFonts w:ascii="Arial" w:hAnsi="Arial"/>
              </w:rPr>
              <w:t>N + PE</w:t>
            </w:r>
          </w:p>
        </w:tc>
      </w:tr>
      <w:tr w:rsidR="00706757" w:rsidRPr="00DE1661" w14:paraId="72AD52E6" w14:textId="77777777" w:rsidTr="001E7B24">
        <w:trPr>
          <w:trHeight w:val="1040"/>
          <w:jc w:val="center"/>
        </w:trPr>
        <w:tc>
          <w:tcPr>
            <w:tcW w:w="3397" w:type="dxa"/>
            <w:vAlign w:val="center"/>
          </w:tcPr>
          <w:p w14:paraId="613A6645" w14:textId="48A93134" w:rsidR="00706757" w:rsidRPr="00DE1661" w:rsidRDefault="00706757" w:rsidP="001A6CA7">
            <w:pPr>
              <w:rPr>
                <w:rFonts w:ascii="Arial" w:hAnsi="Arial"/>
                <w:b/>
              </w:rPr>
            </w:pPr>
            <w:r w:rsidRPr="00DE1661">
              <w:rPr>
                <w:rFonts w:ascii="Arial" w:hAnsi="Arial"/>
                <w:b/>
              </w:rPr>
              <w:t>DC Output Voltage</w:t>
            </w:r>
          </w:p>
        </w:tc>
        <w:tc>
          <w:tcPr>
            <w:tcW w:w="3402" w:type="dxa"/>
            <w:vAlign w:val="center"/>
          </w:tcPr>
          <w:p w14:paraId="07BC2301" w14:textId="04649FDC" w:rsidR="00706757" w:rsidRPr="00DE1661" w:rsidRDefault="00706757" w:rsidP="00AC1FDC">
            <w:pPr>
              <w:pStyle w:val="ItemListinTable"/>
              <w:numPr>
                <w:ilvl w:val="0"/>
                <w:numId w:val="7"/>
              </w:numPr>
              <w:spacing w:before="48" w:after="48"/>
              <w:rPr>
                <w:rFonts w:ascii="Arial" w:hAnsi="Arial"/>
              </w:rPr>
            </w:pPr>
            <w:r w:rsidRPr="00DE1661">
              <w:rPr>
                <w:rFonts w:ascii="Arial" w:hAnsi="Arial"/>
              </w:rPr>
              <w:t>CCS2: 150 ~ 950 VDC</w:t>
            </w:r>
          </w:p>
          <w:p w14:paraId="18724427" w14:textId="45C7E2EC" w:rsidR="00706757" w:rsidRPr="00DE1661" w:rsidRDefault="00706757" w:rsidP="00AC1FDC">
            <w:pPr>
              <w:pStyle w:val="ItemListinTable"/>
              <w:numPr>
                <w:ilvl w:val="0"/>
                <w:numId w:val="7"/>
              </w:numPr>
              <w:spacing w:before="48" w:after="48"/>
              <w:rPr>
                <w:rFonts w:ascii="Arial" w:hAnsi="Arial"/>
              </w:rPr>
            </w:pPr>
            <w:r w:rsidRPr="00DE1661">
              <w:rPr>
                <w:rFonts w:ascii="Arial" w:hAnsi="Arial"/>
              </w:rPr>
              <w:t>CHAdeMO: 150 ~ 500 VDC</w:t>
            </w:r>
          </w:p>
        </w:tc>
      </w:tr>
      <w:tr w:rsidR="00706757" w:rsidRPr="00DE1661" w14:paraId="5693D362" w14:textId="77777777" w:rsidTr="001B1FC9">
        <w:trPr>
          <w:trHeight w:val="555"/>
          <w:jc w:val="center"/>
        </w:trPr>
        <w:tc>
          <w:tcPr>
            <w:tcW w:w="3397" w:type="dxa"/>
            <w:vAlign w:val="center"/>
          </w:tcPr>
          <w:p w14:paraId="2A0DCC8A" w14:textId="1FCFD594" w:rsidR="00706757" w:rsidRPr="00DE1661" w:rsidRDefault="00706757" w:rsidP="001A6CA7">
            <w:pPr>
              <w:rPr>
                <w:rFonts w:ascii="Arial" w:hAnsi="Arial"/>
                <w:b/>
              </w:rPr>
            </w:pPr>
            <w:r w:rsidRPr="00DE1661">
              <w:rPr>
                <w:rFonts w:ascii="Arial" w:hAnsi="Arial"/>
                <w:b/>
              </w:rPr>
              <w:t>Cable Length</w:t>
            </w:r>
          </w:p>
        </w:tc>
        <w:tc>
          <w:tcPr>
            <w:tcW w:w="3402" w:type="dxa"/>
            <w:vAlign w:val="center"/>
          </w:tcPr>
          <w:p w14:paraId="6E6C94C2" w14:textId="255AB6FF" w:rsidR="00706757" w:rsidRPr="00DE1661" w:rsidRDefault="00706757" w:rsidP="00AC1FDC">
            <w:pPr>
              <w:pStyle w:val="ItemListinTable"/>
              <w:spacing w:before="48" w:after="48"/>
              <w:rPr>
                <w:rFonts w:ascii="Arial" w:hAnsi="Arial"/>
              </w:rPr>
            </w:pPr>
            <w:r w:rsidRPr="00DE1661">
              <w:rPr>
                <w:rFonts w:ascii="Arial" w:hAnsi="Arial"/>
              </w:rPr>
              <w:t>4 m</w:t>
            </w:r>
            <w:r w:rsidRPr="005E3E61">
              <w:rPr>
                <w:rFonts w:ascii="Arial" w:hAnsi="Arial"/>
              </w:rPr>
              <w:t>/</w:t>
            </w:r>
            <w:r w:rsidR="008E56A4" w:rsidRPr="005E3E61">
              <w:rPr>
                <w:rFonts w:ascii="Arial" w:hAnsi="Arial"/>
              </w:rPr>
              <w:t>7.</w:t>
            </w:r>
            <w:r w:rsidRPr="005E3E61">
              <w:rPr>
                <w:rFonts w:ascii="Arial" w:hAnsi="Arial"/>
              </w:rPr>
              <w:t>5 m</w:t>
            </w:r>
          </w:p>
        </w:tc>
      </w:tr>
      <w:tr w:rsidR="00706757" w:rsidRPr="00DE1661" w14:paraId="17B373C6" w14:textId="77777777" w:rsidTr="001E7B24">
        <w:trPr>
          <w:trHeight w:val="797"/>
          <w:jc w:val="center"/>
        </w:trPr>
        <w:tc>
          <w:tcPr>
            <w:tcW w:w="3397" w:type="dxa"/>
            <w:vAlign w:val="center"/>
          </w:tcPr>
          <w:p w14:paraId="75A26348" w14:textId="6E1FDD0E" w:rsidR="00706757" w:rsidRPr="00DE1661" w:rsidRDefault="00706757" w:rsidP="001A6CA7">
            <w:pPr>
              <w:rPr>
                <w:rFonts w:ascii="Arial" w:hAnsi="Arial"/>
                <w:b/>
              </w:rPr>
            </w:pPr>
            <w:r w:rsidRPr="00DE1661">
              <w:rPr>
                <w:rFonts w:ascii="Arial" w:hAnsi="Arial"/>
                <w:b/>
              </w:rPr>
              <w:lastRenderedPageBreak/>
              <w:t>Protection</w:t>
            </w:r>
          </w:p>
        </w:tc>
        <w:tc>
          <w:tcPr>
            <w:tcW w:w="3402" w:type="dxa"/>
            <w:vAlign w:val="center"/>
          </w:tcPr>
          <w:p w14:paraId="4D3B9464"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Overcurrent</w:t>
            </w:r>
          </w:p>
          <w:p w14:paraId="18D3477E"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Overvoltage</w:t>
            </w:r>
          </w:p>
          <w:p w14:paraId="74C78C81" w14:textId="77777777"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U</w:t>
            </w:r>
            <w:r w:rsidR="00706757" w:rsidRPr="00DE1661">
              <w:rPr>
                <w:rFonts w:ascii="Arial" w:hAnsi="Arial"/>
              </w:rPr>
              <w:t>nder-voltage</w:t>
            </w:r>
          </w:p>
          <w:p w14:paraId="1E55C47A" w14:textId="5CE5955D"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Ground Fault</w:t>
            </w:r>
          </w:p>
          <w:p w14:paraId="054E6BE1" w14:textId="07988E3C"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Over-temperature</w:t>
            </w:r>
          </w:p>
          <w:p w14:paraId="137DF20D" w14:textId="20BD4411"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Short-circuit</w:t>
            </w:r>
          </w:p>
          <w:p w14:paraId="1B326D8A" w14:textId="1273C8CD" w:rsidR="001E7B24" w:rsidRPr="00DE1661" w:rsidRDefault="001E7B24" w:rsidP="00923E67">
            <w:pPr>
              <w:pStyle w:val="ItemListinTable"/>
              <w:numPr>
                <w:ilvl w:val="0"/>
                <w:numId w:val="70"/>
              </w:numPr>
              <w:spacing w:before="48" w:after="48"/>
              <w:rPr>
                <w:rFonts w:ascii="Arial" w:hAnsi="Arial"/>
              </w:rPr>
            </w:pPr>
            <w:r w:rsidRPr="00DE1661">
              <w:rPr>
                <w:rFonts w:ascii="Arial" w:hAnsi="Arial"/>
              </w:rPr>
              <w:t>Insulation Monitor</w:t>
            </w:r>
          </w:p>
          <w:p w14:paraId="71C7C3E7" w14:textId="35AA9442" w:rsidR="00706757" w:rsidRPr="00DE1661" w:rsidRDefault="001E7B24" w:rsidP="00923E67">
            <w:pPr>
              <w:pStyle w:val="ItemListinTable"/>
              <w:numPr>
                <w:ilvl w:val="0"/>
                <w:numId w:val="70"/>
              </w:numPr>
              <w:spacing w:before="48" w:after="48"/>
              <w:rPr>
                <w:rFonts w:ascii="Arial" w:hAnsi="Arial"/>
              </w:rPr>
            </w:pPr>
            <w:r w:rsidRPr="00DE1661">
              <w:rPr>
                <w:rFonts w:ascii="Arial" w:hAnsi="Arial"/>
              </w:rPr>
              <w:t>Surge P</w:t>
            </w:r>
            <w:r w:rsidR="00706757" w:rsidRPr="00DE1661">
              <w:rPr>
                <w:rFonts w:ascii="Arial" w:hAnsi="Arial"/>
              </w:rPr>
              <w:t>rotection</w:t>
            </w:r>
          </w:p>
        </w:tc>
      </w:tr>
      <w:tr w:rsidR="00706757" w:rsidRPr="00DE1661" w14:paraId="7DE799C3" w14:textId="77777777" w:rsidTr="00706757">
        <w:trPr>
          <w:trHeight w:val="541"/>
          <w:jc w:val="center"/>
        </w:trPr>
        <w:tc>
          <w:tcPr>
            <w:tcW w:w="3397" w:type="dxa"/>
            <w:vAlign w:val="center"/>
          </w:tcPr>
          <w:p w14:paraId="11C44F0F" w14:textId="483C47E6" w:rsidR="00706757" w:rsidRPr="00DE1661" w:rsidRDefault="00706757" w:rsidP="001A6CA7">
            <w:pPr>
              <w:rPr>
                <w:rFonts w:ascii="Arial" w:hAnsi="Arial"/>
                <w:b/>
              </w:rPr>
            </w:pPr>
            <w:r w:rsidRPr="00DE1661">
              <w:rPr>
                <w:rFonts w:ascii="Arial" w:hAnsi="Arial"/>
                <w:b/>
              </w:rPr>
              <w:t>Overvoltage Category</w:t>
            </w:r>
          </w:p>
        </w:tc>
        <w:tc>
          <w:tcPr>
            <w:tcW w:w="3402" w:type="dxa"/>
            <w:vAlign w:val="center"/>
          </w:tcPr>
          <w:p w14:paraId="3319C000" w14:textId="245717A8" w:rsidR="00706757" w:rsidRPr="00DE1661" w:rsidRDefault="00706757" w:rsidP="00AC1FDC">
            <w:pPr>
              <w:pStyle w:val="ItemListinTable"/>
              <w:spacing w:before="48" w:after="48"/>
              <w:rPr>
                <w:rFonts w:ascii="Arial" w:hAnsi="Arial"/>
              </w:rPr>
            </w:pPr>
            <w:r w:rsidRPr="00DE1661">
              <w:rPr>
                <w:rFonts w:ascii="Arial" w:hAnsi="Arial"/>
              </w:rPr>
              <w:t>AC side (Input) OVC: III</w:t>
            </w:r>
          </w:p>
        </w:tc>
      </w:tr>
      <w:tr w:rsidR="00706757" w:rsidRPr="00DE1661" w14:paraId="31C90DEE" w14:textId="77777777" w:rsidTr="001B1FC9">
        <w:trPr>
          <w:trHeight w:val="559"/>
          <w:jc w:val="center"/>
        </w:trPr>
        <w:tc>
          <w:tcPr>
            <w:tcW w:w="3397" w:type="dxa"/>
            <w:vAlign w:val="center"/>
          </w:tcPr>
          <w:p w14:paraId="0603FB40" w14:textId="6F206A92" w:rsidR="00706757" w:rsidRPr="005E3E61" w:rsidRDefault="00706757" w:rsidP="001A6CA7">
            <w:pPr>
              <w:rPr>
                <w:rFonts w:ascii="Arial" w:hAnsi="Arial"/>
                <w:b/>
              </w:rPr>
            </w:pPr>
            <w:r w:rsidRPr="005E3E61">
              <w:rPr>
                <w:rFonts w:ascii="Arial" w:hAnsi="Arial"/>
                <w:b/>
              </w:rPr>
              <w:t>Power Factor (&gt;50% load)</w:t>
            </w:r>
          </w:p>
        </w:tc>
        <w:tc>
          <w:tcPr>
            <w:tcW w:w="3402" w:type="dxa"/>
            <w:vAlign w:val="center"/>
          </w:tcPr>
          <w:p w14:paraId="61CA87CF" w14:textId="34E691F6" w:rsidR="00706757" w:rsidRPr="005E3E61" w:rsidRDefault="00D83239" w:rsidP="00AC1FDC">
            <w:pPr>
              <w:pStyle w:val="ItemListinTable"/>
              <w:spacing w:before="48" w:after="48"/>
              <w:rPr>
                <w:rFonts w:ascii="Arial" w:hAnsi="Arial"/>
              </w:rPr>
            </w:pPr>
            <w:r w:rsidRPr="005E3E61">
              <w:rPr>
                <w:rFonts w:ascii="Arial" w:hAnsi="Arial"/>
              </w:rPr>
              <w:t>≥</w:t>
            </w:r>
            <w:r w:rsidR="005F5265" w:rsidRPr="005E3E61">
              <w:rPr>
                <w:rFonts w:ascii="Arial" w:hAnsi="Arial"/>
              </w:rPr>
              <w:t xml:space="preserve"> </w:t>
            </w:r>
            <w:r w:rsidR="008E56A4" w:rsidRPr="005E3E61">
              <w:rPr>
                <w:rFonts w:ascii="Arial" w:hAnsi="Arial"/>
              </w:rPr>
              <w:t>0.98</w:t>
            </w:r>
          </w:p>
        </w:tc>
      </w:tr>
      <w:tr w:rsidR="00706757" w:rsidRPr="00DE1661" w14:paraId="6D543C5B" w14:textId="77777777" w:rsidTr="00706757">
        <w:trPr>
          <w:trHeight w:val="714"/>
          <w:jc w:val="center"/>
        </w:trPr>
        <w:tc>
          <w:tcPr>
            <w:tcW w:w="3397" w:type="dxa"/>
            <w:vAlign w:val="center"/>
          </w:tcPr>
          <w:p w14:paraId="5C56C6A3" w14:textId="77777777" w:rsidR="00706757" w:rsidRPr="00DE1661" w:rsidRDefault="00706757" w:rsidP="00706757">
            <w:pPr>
              <w:jc w:val="both"/>
              <w:rPr>
                <w:rFonts w:ascii="Arial" w:hAnsi="Arial"/>
                <w:b/>
              </w:rPr>
            </w:pPr>
            <w:r w:rsidRPr="00DE1661">
              <w:rPr>
                <w:rFonts w:ascii="Arial" w:hAnsi="Arial"/>
                <w:b/>
              </w:rPr>
              <w:t xml:space="preserve">Total Harmonic Distortion </w:t>
            </w:r>
          </w:p>
          <w:p w14:paraId="260B1E49" w14:textId="080F42C5" w:rsidR="00706757" w:rsidRPr="00DE1661" w:rsidRDefault="00706757" w:rsidP="00706757">
            <w:pPr>
              <w:jc w:val="both"/>
              <w:rPr>
                <w:rFonts w:ascii="Arial" w:hAnsi="Arial"/>
                <w:b/>
              </w:rPr>
            </w:pPr>
            <w:r w:rsidRPr="00DE1661">
              <w:rPr>
                <w:rFonts w:ascii="Arial" w:hAnsi="Arial"/>
                <w:b/>
              </w:rPr>
              <w:t>(&gt;50% load)</w:t>
            </w:r>
          </w:p>
        </w:tc>
        <w:tc>
          <w:tcPr>
            <w:tcW w:w="3402" w:type="dxa"/>
            <w:vAlign w:val="center"/>
          </w:tcPr>
          <w:p w14:paraId="13959A7C" w14:textId="015B4350" w:rsidR="00706757" w:rsidRPr="00DE1661" w:rsidRDefault="00D83239" w:rsidP="00AC1FDC">
            <w:pPr>
              <w:pStyle w:val="ItemListinTable"/>
              <w:spacing w:before="48" w:after="48"/>
              <w:rPr>
                <w:rFonts w:ascii="Arial" w:hAnsi="Arial"/>
              </w:rPr>
            </w:pPr>
            <w:r w:rsidRPr="00DE1661">
              <w:rPr>
                <w:rFonts w:ascii="Arial" w:hAnsi="Arial"/>
              </w:rPr>
              <w:t>≤</w:t>
            </w:r>
            <w:r w:rsidR="00706757" w:rsidRPr="00DE1661">
              <w:rPr>
                <w:rFonts w:ascii="Arial" w:hAnsi="Arial"/>
              </w:rPr>
              <w:t xml:space="preserve"> 5%</w:t>
            </w:r>
          </w:p>
        </w:tc>
      </w:tr>
      <w:tr w:rsidR="00706757" w:rsidRPr="00DE1661" w14:paraId="1FEE262A" w14:textId="77777777" w:rsidTr="001B1FC9">
        <w:trPr>
          <w:trHeight w:val="549"/>
          <w:jc w:val="center"/>
        </w:trPr>
        <w:tc>
          <w:tcPr>
            <w:tcW w:w="3397" w:type="dxa"/>
            <w:vAlign w:val="center"/>
          </w:tcPr>
          <w:p w14:paraId="5943D7BB" w14:textId="77777777" w:rsidR="00706757" w:rsidRPr="00DE1661" w:rsidRDefault="00706757" w:rsidP="001A6CA7">
            <w:pPr>
              <w:rPr>
                <w:rFonts w:ascii="Arial" w:hAnsi="Arial"/>
                <w:b/>
              </w:rPr>
            </w:pPr>
            <w:r w:rsidRPr="00DE1661">
              <w:rPr>
                <w:rFonts w:ascii="Arial" w:hAnsi="Arial"/>
                <w:b/>
              </w:rPr>
              <w:t>Peak Efficiency</w:t>
            </w:r>
          </w:p>
        </w:tc>
        <w:tc>
          <w:tcPr>
            <w:tcW w:w="3402" w:type="dxa"/>
            <w:vAlign w:val="center"/>
          </w:tcPr>
          <w:p w14:paraId="1AB8003F" w14:textId="5567F4AA" w:rsidR="00706757" w:rsidRPr="00DE1661" w:rsidRDefault="00D83239" w:rsidP="001A6CA7">
            <w:pPr>
              <w:rPr>
                <w:rFonts w:ascii="Arial" w:hAnsi="Arial"/>
              </w:rPr>
            </w:pPr>
            <w:r w:rsidRPr="00DE1661">
              <w:rPr>
                <w:rFonts w:ascii="Arial" w:hAnsi="Arial"/>
              </w:rPr>
              <w:t>≥</w:t>
            </w:r>
            <w:r w:rsidR="00706757" w:rsidRPr="00DE1661">
              <w:rPr>
                <w:rFonts w:ascii="Arial" w:hAnsi="Arial"/>
              </w:rPr>
              <w:t xml:space="preserve"> 96%</w:t>
            </w:r>
          </w:p>
        </w:tc>
      </w:tr>
      <w:tr w:rsidR="00706757" w:rsidRPr="00DE1661" w14:paraId="1504191B" w14:textId="77777777" w:rsidTr="001B1FC9">
        <w:trPr>
          <w:trHeight w:val="557"/>
          <w:jc w:val="center"/>
        </w:trPr>
        <w:tc>
          <w:tcPr>
            <w:tcW w:w="3397" w:type="dxa"/>
            <w:vAlign w:val="center"/>
          </w:tcPr>
          <w:p w14:paraId="2CCCD140" w14:textId="551B6D1F" w:rsidR="00706757" w:rsidRPr="00DE1661" w:rsidRDefault="00706757" w:rsidP="001A6CA7">
            <w:pPr>
              <w:rPr>
                <w:rFonts w:ascii="Arial" w:hAnsi="Arial"/>
                <w:b/>
              </w:rPr>
            </w:pPr>
            <w:r w:rsidRPr="00DE1661">
              <w:rPr>
                <w:rFonts w:ascii="Arial" w:hAnsi="Arial"/>
                <w:b/>
              </w:rPr>
              <w:t>Standby Power</w:t>
            </w:r>
          </w:p>
        </w:tc>
        <w:tc>
          <w:tcPr>
            <w:tcW w:w="3402" w:type="dxa"/>
            <w:vAlign w:val="center"/>
          </w:tcPr>
          <w:p w14:paraId="488442D1" w14:textId="4320F59F" w:rsidR="00706757" w:rsidRPr="00DE1661" w:rsidRDefault="00706757" w:rsidP="00AC1FDC">
            <w:pPr>
              <w:pStyle w:val="ItemListinTable"/>
              <w:spacing w:before="48" w:after="48"/>
              <w:rPr>
                <w:rFonts w:ascii="Arial" w:hAnsi="Arial"/>
              </w:rPr>
            </w:pPr>
            <w:r w:rsidRPr="00DE1661">
              <w:rPr>
                <w:rFonts w:ascii="Arial" w:hAnsi="Arial"/>
              </w:rPr>
              <w:t>40 W</w:t>
            </w:r>
          </w:p>
        </w:tc>
      </w:tr>
      <w:tr w:rsidR="00706757" w:rsidRPr="00DE1661" w14:paraId="4B0B524C" w14:textId="77777777" w:rsidTr="00953A43">
        <w:trPr>
          <w:trHeight w:val="527"/>
          <w:jc w:val="center"/>
        </w:trPr>
        <w:tc>
          <w:tcPr>
            <w:tcW w:w="3397" w:type="dxa"/>
            <w:vAlign w:val="center"/>
          </w:tcPr>
          <w:p w14:paraId="16776046" w14:textId="7F792EB1" w:rsidR="00706757" w:rsidRPr="00DE1661" w:rsidRDefault="00706757" w:rsidP="001A6CA7">
            <w:pPr>
              <w:rPr>
                <w:rFonts w:ascii="Arial" w:hAnsi="Arial"/>
                <w:b/>
              </w:rPr>
            </w:pPr>
            <w:r w:rsidRPr="00DE1661">
              <w:rPr>
                <w:rFonts w:ascii="Arial" w:hAnsi="Arial"/>
                <w:b/>
              </w:rPr>
              <w:t>Cellular Communication</w:t>
            </w:r>
          </w:p>
        </w:tc>
        <w:tc>
          <w:tcPr>
            <w:tcW w:w="3402" w:type="dxa"/>
            <w:vAlign w:val="center"/>
          </w:tcPr>
          <w:p w14:paraId="76C0E732" w14:textId="77777777" w:rsidR="001E7B24" w:rsidRPr="00DE1661" w:rsidRDefault="001E7B24" w:rsidP="00923E67">
            <w:pPr>
              <w:pStyle w:val="ItemListinTable"/>
              <w:numPr>
                <w:ilvl w:val="0"/>
                <w:numId w:val="71"/>
              </w:numPr>
              <w:spacing w:before="48" w:after="48"/>
              <w:rPr>
                <w:rFonts w:ascii="Arial" w:hAnsi="Arial"/>
              </w:rPr>
            </w:pPr>
            <w:r w:rsidRPr="00DE1661">
              <w:rPr>
                <w:rFonts w:ascii="Arial" w:hAnsi="Arial"/>
              </w:rPr>
              <w:t>GSM</w:t>
            </w:r>
          </w:p>
          <w:p w14:paraId="4922F3E3" w14:textId="77777777" w:rsidR="001E7B24" w:rsidRPr="00DE1661" w:rsidRDefault="001E7B24" w:rsidP="00923E67">
            <w:pPr>
              <w:pStyle w:val="ItemListinTable"/>
              <w:numPr>
                <w:ilvl w:val="0"/>
                <w:numId w:val="71"/>
              </w:numPr>
              <w:spacing w:before="48" w:after="48"/>
              <w:rPr>
                <w:rFonts w:ascii="Arial" w:hAnsi="Arial"/>
              </w:rPr>
            </w:pPr>
            <w:r w:rsidRPr="00DE1661">
              <w:rPr>
                <w:rFonts w:ascii="Arial" w:hAnsi="Arial"/>
              </w:rPr>
              <w:t>4G</w:t>
            </w:r>
          </w:p>
          <w:p w14:paraId="7CB51C4B" w14:textId="5CF3266D" w:rsidR="00706757" w:rsidRPr="00DE1661" w:rsidRDefault="00706757" w:rsidP="00923E67">
            <w:pPr>
              <w:pStyle w:val="ItemListinTable"/>
              <w:numPr>
                <w:ilvl w:val="0"/>
                <w:numId w:val="71"/>
              </w:numPr>
              <w:spacing w:before="48" w:after="48"/>
              <w:rPr>
                <w:rFonts w:ascii="Arial" w:hAnsi="Arial"/>
              </w:rPr>
            </w:pPr>
            <w:r w:rsidRPr="00DE1661">
              <w:rPr>
                <w:rFonts w:ascii="Arial" w:hAnsi="Arial"/>
              </w:rPr>
              <w:t>LTE</w:t>
            </w:r>
          </w:p>
        </w:tc>
      </w:tr>
      <w:tr w:rsidR="00706757" w:rsidRPr="00DE1661" w14:paraId="3C839E36" w14:textId="77777777" w:rsidTr="001B1FC9">
        <w:trPr>
          <w:trHeight w:val="528"/>
          <w:jc w:val="center"/>
        </w:trPr>
        <w:tc>
          <w:tcPr>
            <w:tcW w:w="6799" w:type="dxa"/>
            <w:gridSpan w:val="2"/>
            <w:shd w:val="clear" w:color="auto" w:fill="A8D08D" w:themeFill="accent6" w:themeFillTint="99"/>
            <w:vAlign w:val="center"/>
          </w:tcPr>
          <w:p w14:paraId="0350596F" w14:textId="2247B387" w:rsidR="00706757" w:rsidRPr="00555116" w:rsidRDefault="00706757" w:rsidP="00AC1FDC">
            <w:pPr>
              <w:pStyle w:val="ItemListinTable"/>
              <w:spacing w:before="48" w:after="48"/>
              <w:rPr>
                <w:rFonts w:ascii="Arial" w:eastAsiaTheme="minorEastAsia" w:hAnsi="Arial"/>
                <w:b/>
              </w:rPr>
            </w:pPr>
            <w:r w:rsidRPr="00555116">
              <w:rPr>
                <w:rFonts w:ascii="Arial" w:hAnsi="Arial"/>
                <w:b/>
              </w:rPr>
              <w:t>General Characteristics</w:t>
            </w:r>
          </w:p>
        </w:tc>
      </w:tr>
      <w:tr w:rsidR="00225364" w:rsidRPr="00DE1661" w14:paraId="5C8A5923" w14:textId="77777777" w:rsidTr="001A6CA7">
        <w:trPr>
          <w:trHeight w:val="567"/>
          <w:jc w:val="center"/>
        </w:trPr>
        <w:tc>
          <w:tcPr>
            <w:tcW w:w="3397" w:type="dxa"/>
            <w:vAlign w:val="center"/>
          </w:tcPr>
          <w:p w14:paraId="2EDCF151" w14:textId="36269160" w:rsidR="00225364" w:rsidRPr="00DE1661" w:rsidRDefault="00706757" w:rsidP="00D83239">
            <w:pPr>
              <w:jc w:val="both"/>
              <w:rPr>
                <w:rFonts w:ascii="Arial" w:hAnsi="Arial"/>
                <w:b/>
              </w:rPr>
            </w:pPr>
            <w:r w:rsidRPr="00DE1661">
              <w:rPr>
                <w:rFonts w:ascii="Arial" w:hAnsi="Arial"/>
                <w:b/>
              </w:rPr>
              <w:t xml:space="preserve">Enclosure </w:t>
            </w:r>
            <w:r w:rsidR="00D83239" w:rsidRPr="00DE1661">
              <w:rPr>
                <w:rFonts w:ascii="Arial" w:hAnsi="Arial"/>
                <w:b/>
              </w:rPr>
              <w:t>Rating</w:t>
            </w:r>
          </w:p>
        </w:tc>
        <w:tc>
          <w:tcPr>
            <w:tcW w:w="3402" w:type="dxa"/>
            <w:vAlign w:val="center"/>
          </w:tcPr>
          <w:p w14:paraId="6D226BB1" w14:textId="272EED0D" w:rsidR="00225364" w:rsidRPr="00DE1661" w:rsidRDefault="00D83239" w:rsidP="001A6CA7">
            <w:pPr>
              <w:jc w:val="both"/>
              <w:rPr>
                <w:rFonts w:ascii="Arial" w:eastAsia="微软雅黑" w:hAnsi="Arial"/>
                <w:lang w:val="fr-FR"/>
              </w:rPr>
            </w:pPr>
            <w:r w:rsidRPr="00DE1661">
              <w:rPr>
                <w:rFonts w:ascii="Arial" w:eastAsia="微软雅黑" w:hAnsi="Arial"/>
                <w:lang w:val="fr-FR"/>
              </w:rPr>
              <w:t>IP54</w:t>
            </w:r>
          </w:p>
        </w:tc>
      </w:tr>
      <w:tr w:rsidR="00706757" w:rsidRPr="00DE1661" w14:paraId="0083C7BD" w14:textId="77777777" w:rsidTr="001A6CA7">
        <w:trPr>
          <w:trHeight w:val="567"/>
          <w:jc w:val="center"/>
        </w:trPr>
        <w:tc>
          <w:tcPr>
            <w:tcW w:w="3397" w:type="dxa"/>
            <w:vAlign w:val="center"/>
          </w:tcPr>
          <w:p w14:paraId="75A7CCE7" w14:textId="4BFB8F64" w:rsidR="00706757" w:rsidRPr="00DE1661" w:rsidRDefault="00706757" w:rsidP="001A6CA7">
            <w:pPr>
              <w:rPr>
                <w:rFonts w:ascii="Arial" w:hAnsi="Arial"/>
                <w:b/>
              </w:rPr>
            </w:pPr>
            <w:r w:rsidRPr="00DE1661">
              <w:rPr>
                <w:rFonts w:ascii="Arial" w:hAnsi="Arial"/>
                <w:b/>
              </w:rPr>
              <w:t>Operating Altitude</w:t>
            </w:r>
          </w:p>
        </w:tc>
        <w:tc>
          <w:tcPr>
            <w:tcW w:w="3402" w:type="dxa"/>
            <w:vAlign w:val="center"/>
          </w:tcPr>
          <w:p w14:paraId="416CA85D" w14:textId="429CE9A7" w:rsidR="00706757" w:rsidRPr="00DE1661" w:rsidRDefault="00706757" w:rsidP="001A6CA7">
            <w:pPr>
              <w:rPr>
                <w:rFonts w:ascii="Arial" w:eastAsia="微软雅黑" w:hAnsi="Arial"/>
                <w:lang w:val="fr-FR"/>
              </w:rPr>
            </w:pPr>
            <w:r w:rsidRPr="00DE1661">
              <w:rPr>
                <w:rFonts w:ascii="Arial" w:eastAsia="微软雅黑" w:hAnsi="Arial"/>
                <w:lang w:val="fr-FR"/>
              </w:rPr>
              <w:t>&lt; 2000 m (2000 m ~ 3000 m with power de-rating)</w:t>
            </w:r>
          </w:p>
        </w:tc>
      </w:tr>
      <w:tr w:rsidR="00706757" w:rsidRPr="00DE1661" w14:paraId="0B390887" w14:textId="77777777" w:rsidTr="001A6CA7">
        <w:trPr>
          <w:trHeight w:val="567"/>
          <w:jc w:val="center"/>
        </w:trPr>
        <w:tc>
          <w:tcPr>
            <w:tcW w:w="3397" w:type="dxa"/>
            <w:vAlign w:val="center"/>
          </w:tcPr>
          <w:p w14:paraId="289E647C" w14:textId="4C75B497" w:rsidR="00706757" w:rsidRPr="00DE1661" w:rsidRDefault="00706757" w:rsidP="001A6CA7">
            <w:pPr>
              <w:rPr>
                <w:rFonts w:ascii="Arial" w:hAnsi="Arial"/>
                <w:b/>
              </w:rPr>
            </w:pPr>
            <w:r w:rsidRPr="00DE1661">
              <w:rPr>
                <w:rFonts w:ascii="Arial" w:hAnsi="Arial"/>
                <w:b/>
              </w:rPr>
              <w:t>Operating Temperature Range</w:t>
            </w:r>
          </w:p>
        </w:tc>
        <w:tc>
          <w:tcPr>
            <w:tcW w:w="3402" w:type="dxa"/>
            <w:vAlign w:val="center"/>
          </w:tcPr>
          <w:p w14:paraId="5F81A237" w14:textId="10D1CD39" w:rsidR="00706757" w:rsidRPr="00DE1661" w:rsidRDefault="00706757" w:rsidP="001B1FC9">
            <w:pPr>
              <w:rPr>
                <w:rFonts w:ascii="Arial" w:eastAsia="微软雅黑" w:hAnsi="Arial"/>
                <w:lang w:val="fr-FR"/>
              </w:rPr>
            </w:pPr>
            <w:r w:rsidRPr="00DE1661">
              <w:rPr>
                <w:rFonts w:ascii="Arial" w:eastAsia="微软雅黑" w:hAnsi="Arial"/>
                <w:lang w:val="fr-FR"/>
              </w:rPr>
              <w:t>-30</w:t>
            </w:r>
            <w:r w:rsidR="001B1FC9" w:rsidRPr="00DE1661">
              <w:rPr>
                <w:rFonts w:ascii="Arial" w:eastAsia="微软雅黑" w:hAnsi="Arial"/>
                <w:lang w:val="fr-FR"/>
              </w:rPr>
              <w:t xml:space="preserve"> °C</w:t>
            </w:r>
            <w:r w:rsidR="005F5265" w:rsidRPr="00DE1661">
              <w:rPr>
                <w:rFonts w:ascii="Arial" w:eastAsia="微软雅黑" w:hAnsi="Arial"/>
                <w:lang w:val="fr-FR"/>
              </w:rPr>
              <w:t xml:space="preserve"> to +</w:t>
            </w:r>
            <w:r w:rsidRPr="00DE1661">
              <w:rPr>
                <w:rFonts w:ascii="Arial" w:eastAsia="微软雅黑" w:hAnsi="Arial"/>
                <w:lang w:val="fr-FR"/>
              </w:rPr>
              <w:t xml:space="preserve">55 </w:t>
            </w:r>
            <w:r w:rsidR="001B1FC9" w:rsidRPr="00DE1661">
              <w:rPr>
                <w:rFonts w:ascii="Arial" w:eastAsia="微软雅黑" w:hAnsi="Arial"/>
                <w:lang w:val="fr-FR"/>
              </w:rPr>
              <w:t>°C</w:t>
            </w:r>
            <w:r w:rsidRPr="00DE1661">
              <w:rPr>
                <w:rFonts w:ascii="Arial" w:eastAsia="微软雅黑" w:hAnsi="Arial"/>
                <w:lang w:val="fr-FR"/>
              </w:rPr>
              <w:t xml:space="preserve"> (+45 </w:t>
            </w:r>
            <w:r w:rsidR="001B1FC9" w:rsidRPr="00DE1661">
              <w:rPr>
                <w:rFonts w:ascii="Arial" w:eastAsia="微软雅黑" w:hAnsi="Arial"/>
                <w:lang w:val="fr-FR"/>
              </w:rPr>
              <w:t>°C</w:t>
            </w:r>
            <w:r w:rsidRPr="00DE1661">
              <w:rPr>
                <w:rFonts w:ascii="Arial" w:eastAsia="微软雅黑" w:hAnsi="Arial"/>
                <w:lang w:val="fr-FR"/>
              </w:rPr>
              <w:t xml:space="preserve"> to +55 </w:t>
            </w:r>
            <w:r w:rsidR="001B1FC9" w:rsidRPr="00DE1661">
              <w:rPr>
                <w:rFonts w:ascii="Arial" w:eastAsia="微软雅黑" w:hAnsi="Arial"/>
                <w:lang w:val="fr-FR"/>
              </w:rPr>
              <w:t xml:space="preserve">°C </w:t>
            </w:r>
            <w:r w:rsidRPr="00DE1661">
              <w:rPr>
                <w:rFonts w:ascii="Arial" w:eastAsia="微软雅黑" w:hAnsi="Arial"/>
                <w:lang w:val="fr-FR"/>
              </w:rPr>
              <w:t>with linear power de-rating)</w:t>
            </w:r>
          </w:p>
        </w:tc>
      </w:tr>
      <w:tr w:rsidR="00706757" w:rsidRPr="00DE1661" w14:paraId="53CE31C2" w14:textId="77777777" w:rsidTr="001A6CA7">
        <w:trPr>
          <w:trHeight w:val="567"/>
          <w:jc w:val="center"/>
        </w:trPr>
        <w:tc>
          <w:tcPr>
            <w:tcW w:w="3397" w:type="dxa"/>
            <w:vAlign w:val="center"/>
          </w:tcPr>
          <w:p w14:paraId="372B1A2B" w14:textId="5F65E153" w:rsidR="00706757" w:rsidRPr="00DE1661" w:rsidRDefault="00706757" w:rsidP="001A6CA7">
            <w:pPr>
              <w:rPr>
                <w:rFonts w:ascii="Arial" w:hAnsi="Arial"/>
                <w:b/>
              </w:rPr>
            </w:pPr>
            <w:r w:rsidRPr="00DE1661">
              <w:rPr>
                <w:rFonts w:ascii="Arial" w:hAnsi="Arial"/>
                <w:b/>
              </w:rPr>
              <w:t>Storage Temperature Range</w:t>
            </w:r>
          </w:p>
        </w:tc>
        <w:tc>
          <w:tcPr>
            <w:tcW w:w="3402" w:type="dxa"/>
            <w:vAlign w:val="center"/>
          </w:tcPr>
          <w:p w14:paraId="0B97A629" w14:textId="1AB8EC62" w:rsidR="00706757" w:rsidRPr="00DE1661" w:rsidRDefault="00706757" w:rsidP="001A6CA7">
            <w:pPr>
              <w:rPr>
                <w:rFonts w:ascii="Arial" w:eastAsia="微软雅黑" w:hAnsi="Arial"/>
                <w:lang w:val="fr-FR"/>
              </w:rPr>
            </w:pPr>
            <w:r w:rsidRPr="00DE1661">
              <w:rPr>
                <w:rFonts w:ascii="Arial" w:eastAsia="微软雅黑" w:hAnsi="Arial"/>
                <w:lang w:val="fr-FR"/>
              </w:rPr>
              <w:t xml:space="preserve">-40 </w:t>
            </w:r>
            <w:r w:rsidR="001B1FC9" w:rsidRPr="00DE1661">
              <w:rPr>
                <w:rFonts w:ascii="Arial" w:eastAsia="微软雅黑" w:hAnsi="Arial"/>
                <w:lang w:val="fr-FR"/>
              </w:rPr>
              <w:t>°C</w:t>
            </w:r>
            <w:r w:rsidRPr="00DE1661">
              <w:rPr>
                <w:rFonts w:ascii="Arial" w:eastAsia="微软雅黑" w:hAnsi="Arial"/>
                <w:lang w:val="fr-FR"/>
              </w:rPr>
              <w:t xml:space="preserve"> to +70 </w:t>
            </w:r>
            <w:r w:rsidR="001B1FC9" w:rsidRPr="00DE1661">
              <w:rPr>
                <w:rFonts w:ascii="Arial" w:eastAsia="微软雅黑" w:hAnsi="Arial"/>
                <w:lang w:val="fr-FR"/>
              </w:rPr>
              <w:t>°C</w:t>
            </w:r>
          </w:p>
        </w:tc>
      </w:tr>
      <w:tr w:rsidR="00706757" w:rsidRPr="00DE1661" w14:paraId="3072717D" w14:textId="77777777" w:rsidTr="001A6CA7">
        <w:trPr>
          <w:trHeight w:val="567"/>
          <w:jc w:val="center"/>
        </w:trPr>
        <w:tc>
          <w:tcPr>
            <w:tcW w:w="3397" w:type="dxa"/>
            <w:vAlign w:val="center"/>
          </w:tcPr>
          <w:p w14:paraId="1F45ED53" w14:textId="004D5162" w:rsidR="00706757" w:rsidRPr="00DE1661" w:rsidRDefault="00706757" w:rsidP="001A6CA7">
            <w:pPr>
              <w:rPr>
                <w:rFonts w:ascii="Arial" w:hAnsi="Arial"/>
                <w:b/>
              </w:rPr>
            </w:pPr>
            <w:r w:rsidRPr="00DE1661">
              <w:rPr>
                <w:rFonts w:ascii="Arial" w:hAnsi="Arial"/>
                <w:b/>
              </w:rPr>
              <w:t xml:space="preserve">Mounting </w:t>
            </w:r>
          </w:p>
        </w:tc>
        <w:tc>
          <w:tcPr>
            <w:tcW w:w="3402" w:type="dxa"/>
            <w:vAlign w:val="center"/>
          </w:tcPr>
          <w:p w14:paraId="58AE43F8" w14:textId="2302CE78" w:rsidR="00D83239" w:rsidRPr="00DE1661" w:rsidRDefault="00D83239" w:rsidP="008E56A4">
            <w:pPr>
              <w:rPr>
                <w:rFonts w:ascii="Arial" w:eastAsia="微软雅黑" w:hAnsi="Arial"/>
                <w:lang w:val="fr-FR"/>
              </w:rPr>
            </w:pPr>
            <w:r w:rsidRPr="00DE1661">
              <w:rPr>
                <w:rFonts w:ascii="Arial" w:eastAsia="微软雅黑" w:hAnsi="Arial"/>
                <w:lang w:val="fr-FR"/>
              </w:rPr>
              <w:t>Floor Mount</w:t>
            </w:r>
          </w:p>
        </w:tc>
      </w:tr>
      <w:tr w:rsidR="00AB58E4" w:rsidRPr="00DE1661" w14:paraId="2261DF82" w14:textId="77777777" w:rsidTr="001A6CA7">
        <w:trPr>
          <w:trHeight w:val="567"/>
          <w:jc w:val="center"/>
        </w:trPr>
        <w:tc>
          <w:tcPr>
            <w:tcW w:w="3397" w:type="dxa"/>
            <w:vAlign w:val="center"/>
          </w:tcPr>
          <w:p w14:paraId="0C5F3792" w14:textId="5D51231C" w:rsidR="00AB58E4" w:rsidRPr="00DE1661" w:rsidRDefault="00AB58E4" w:rsidP="00681F3F">
            <w:pPr>
              <w:rPr>
                <w:rFonts w:ascii="Arial" w:hAnsi="Arial"/>
                <w:b/>
              </w:rPr>
            </w:pPr>
            <w:r w:rsidRPr="00DE1661">
              <w:rPr>
                <w:rFonts w:ascii="Arial" w:hAnsi="Arial"/>
                <w:b/>
              </w:rPr>
              <w:lastRenderedPageBreak/>
              <w:t>Dimension</w:t>
            </w:r>
            <w:r w:rsidR="00681F3F" w:rsidRPr="00DE1661">
              <w:rPr>
                <w:rFonts w:ascii="Arial" w:hAnsi="Arial"/>
                <w:b/>
              </w:rPr>
              <w:t>s (W</w:t>
            </w:r>
            <w:r w:rsidRPr="00DE1661">
              <w:rPr>
                <w:rFonts w:ascii="Arial" w:hAnsi="Arial"/>
                <w:b/>
              </w:rPr>
              <w:t xml:space="preserve"> x </w:t>
            </w:r>
            <w:r w:rsidR="00681F3F" w:rsidRPr="00DE1661">
              <w:rPr>
                <w:rFonts w:ascii="Arial" w:hAnsi="Arial"/>
                <w:b/>
              </w:rPr>
              <w:t>D</w:t>
            </w:r>
            <w:r w:rsidRPr="00DE1661">
              <w:rPr>
                <w:rFonts w:ascii="Arial" w:hAnsi="Arial"/>
                <w:b/>
              </w:rPr>
              <w:t xml:space="preserve"> x H)</w:t>
            </w:r>
          </w:p>
        </w:tc>
        <w:tc>
          <w:tcPr>
            <w:tcW w:w="3402" w:type="dxa"/>
            <w:vAlign w:val="center"/>
          </w:tcPr>
          <w:p w14:paraId="3BE38493" w14:textId="25849417" w:rsidR="00AB58E4" w:rsidRPr="00DE1661" w:rsidRDefault="00681F3F" w:rsidP="00681F3F">
            <w:pPr>
              <w:rPr>
                <w:rFonts w:ascii="Arial" w:eastAsia="微软雅黑" w:hAnsi="Arial"/>
              </w:rPr>
            </w:pPr>
            <w:r w:rsidRPr="00DE1661">
              <w:rPr>
                <w:rFonts w:ascii="Arial" w:eastAsia="微软雅黑" w:hAnsi="Arial"/>
              </w:rPr>
              <w:t>550 x</w:t>
            </w:r>
            <w:r w:rsidR="00AB58E4" w:rsidRPr="00DE1661">
              <w:rPr>
                <w:rFonts w:ascii="Arial" w:eastAsia="微软雅黑" w:hAnsi="Arial"/>
              </w:rPr>
              <w:t xml:space="preserve"> </w:t>
            </w:r>
            <w:r w:rsidRPr="00DE1661">
              <w:rPr>
                <w:rFonts w:ascii="Arial" w:eastAsia="微软雅黑" w:hAnsi="Arial"/>
              </w:rPr>
              <w:t xml:space="preserve">265 </w:t>
            </w:r>
            <w:r w:rsidR="00AB58E4" w:rsidRPr="00DE1661">
              <w:rPr>
                <w:rFonts w:ascii="Arial" w:eastAsia="微软雅黑" w:hAnsi="Arial"/>
              </w:rPr>
              <w:t>x 1000 mm</w:t>
            </w:r>
          </w:p>
        </w:tc>
      </w:tr>
      <w:tr w:rsidR="00706757" w:rsidRPr="00DE1661" w14:paraId="6D33E3C3" w14:textId="77777777" w:rsidTr="001B1FC9">
        <w:trPr>
          <w:trHeight w:val="567"/>
          <w:jc w:val="center"/>
        </w:trPr>
        <w:tc>
          <w:tcPr>
            <w:tcW w:w="6799" w:type="dxa"/>
            <w:gridSpan w:val="2"/>
            <w:shd w:val="clear" w:color="auto" w:fill="A8D08D" w:themeFill="accent6" w:themeFillTint="99"/>
            <w:vAlign w:val="center"/>
          </w:tcPr>
          <w:p w14:paraId="68ED2867" w14:textId="3D54515B" w:rsidR="00706757" w:rsidRPr="00DE1661" w:rsidRDefault="00706757" w:rsidP="001A6CA7">
            <w:pPr>
              <w:rPr>
                <w:rFonts w:ascii="Arial" w:eastAsia="微软雅黑" w:hAnsi="Arial"/>
                <w:lang w:val="fr-FR"/>
              </w:rPr>
            </w:pPr>
            <w:r w:rsidRPr="00DE1661">
              <w:rPr>
                <w:rFonts w:ascii="Arial" w:hAnsi="Arial"/>
                <w:b/>
              </w:rPr>
              <w:t>User Interface</w:t>
            </w:r>
          </w:p>
        </w:tc>
      </w:tr>
      <w:tr w:rsidR="00225364" w:rsidRPr="00DE1661" w14:paraId="35DE2172" w14:textId="77777777" w:rsidTr="001A6CA7">
        <w:trPr>
          <w:trHeight w:val="567"/>
          <w:jc w:val="center"/>
        </w:trPr>
        <w:tc>
          <w:tcPr>
            <w:tcW w:w="3397" w:type="dxa"/>
            <w:vAlign w:val="center"/>
          </w:tcPr>
          <w:p w14:paraId="428A8D06" w14:textId="520C7BE6" w:rsidR="00225364" w:rsidRPr="00DE1661" w:rsidRDefault="00706757" w:rsidP="001A6CA7">
            <w:pPr>
              <w:jc w:val="both"/>
              <w:rPr>
                <w:rFonts w:ascii="Arial" w:hAnsi="Arial"/>
                <w:b/>
              </w:rPr>
            </w:pPr>
            <w:r w:rsidRPr="00DE1661">
              <w:rPr>
                <w:rFonts w:ascii="Arial" w:hAnsi="Arial"/>
                <w:b/>
              </w:rPr>
              <w:t>Status Indication</w:t>
            </w:r>
          </w:p>
        </w:tc>
        <w:tc>
          <w:tcPr>
            <w:tcW w:w="3402" w:type="dxa"/>
            <w:vAlign w:val="center"/>
          </w:tcPr>
          <w:p w14:paraId="5850FBF1" w14:textId="643B16F1" w:rsidR="00225364" w:rsidRPr="00DE1661" w:rsidRDefault="00706757" w:rsidP="00AC1FDC">
            <w:pPr>
              <w:pStyle w:val="ItemListinTable"/>
              <w:spacing w:before="48" w:after="48"/>
              <w:rPr>
                <w:rFonts w:ascii="Arial" w:hAnsi="Arial"/>
              </w:rPr>
            </w:pPr>
            <w:r w:rsidRPr="00DE1661">
              <w:rPr>
                <w:rFonts w:ascii="Arial" w:hAnsi="Arial"/>
              </w:rPr>
              <w:t>LED/APP</w:t>
            </w:r>
          </w:p>
        </w:tc>
      </w:tr>
      <w:tr w:rsidR="00706757" w:rsidRPr="00DE1661" w14:paraId="25681B83" w14:textId="77777777" w:rsidTr="001A6CA7">
        <w:trPr>
          <w:trHeight w:val="567"/>
          <w:jc w:val="center"/>
        </w:trPr>
        <w:tc>
          <w:tcPr>
            <w:tcW w:w="3397" w:type="dxa"/>
            <w:vAlign w:val="center"/>
          </w:tcPr>
          <w:p w14:paraId="702EBD35" w14:textId="15107F4F" w:rsidR="00706757" w:rsidRPr="00DE1661" w:rsidRDefault="00706757" w:rsidP="001A6CA7">
            <w:pPr>
              <w:rPr>
                <w:rFonts w:ascii="Arial" w:hAnsi="Arial"/>
                <w:b/>
              </w:rPr>
            </w:pPr>
            <w:r w:rsidRPr="00DE1661">
              <w:rPr>
                <w:rFonts w:ascii="Arial" w:hAnsi="Arial"/>
                <w:b/>
              </w:rPr>
              <w:t>User Interface</w:t>
            </w:r>
          </w:p>
        </w:tc>
        <w:tc>
          <w:tcPr>
            <w:tcW w:w="3402" w:type="dxa"/>
            <w:vAlign w:val="center"/>
          </w:tcPr>
          <w:p w14:paraId="2C6F6BAD" w14:textId="6AB945FB"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Autel Charge APP</w:t>
            </w:r>
          </w:p>
          <w:p w14:paraId="4C1D919D" w14:textId="49829354"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Autel Charge Cloud</w:t>
            </w:r>
          </w:p>
        </w:tc>
      </w:tr>
      <w:tr w:rsidR="00706757" w:rsidRPr="00DE1661" w14:paraId="73C0B9DF" w14:textId="77777777" w:rsidTr="001A6CA7">
        <w:trPr>
          <w:trHeight w:val="567"/>
          <w:jc w:val="center"/>
        </w:trPr>
        <w:tc>
          <w:tcPr>
            <w:tcW w:w="3397" w:type="dxa"/>
            <w:vAlign w:val="center"/>
          </w:tcPr>
          <w:p w14:paraId="41556A77" w14:textId="52733F74" w:rsidR="00706757" w:rsidRPr="00DE1661" w:rsidRDefault="00706757" w:rsidP="001A6CA7">
            <w:pPr>
              <w:rPr>
                <w:rFonts w:ascii="Arial" w:hAnsi="Arial"/>
                <w:b/>
              </w:rPr>
            </w:pPr>
            <w:r w:rsidRPr="00DE1661">
              <w:rPr>
                <w:rFonts w:ascii="Arial" w:hAnsi="Arial"/>
                <w:b/>
              </w:rPr>
              <w:t>Connectivity</w:t>
            </w:r>
          </w:p>
        </w:tc>
        <w:tc>
          <w:tcPr>
            <w:tcW w:w="3402" w:type="dxa"/>
            <w:vAlign w:val="center"/>
          </w:tcPr>
          <w:p w14:paraId="33E36784" w14:textId="1E22ADBE"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Wi-Fi</w:t>
            </w:r>
          </w:p>
          <w:p w14:paraId="47FB53FC" w14:textId="53425C34"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Ethernet</w:t>
            </w:r>
          </w:p>
          <w:p w14:paraId="00253C16" w14:textId="47C6CCF1"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 xml:space="preserve">CAN </w:t>
            </w:r>
          </w:p>
          <w:p w14:paraId="6E2D838B" w14:textId="77777777"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RS485</w:t>
            </w:r>
          </w:p>
          <w:p w14:paraId="04E22C0E" w14:textId="19BEDCBB" w:rsidR="00D83239" w:rsidRPr="00DE1661" w:rsidRDefault="00D83239" w:rsidP="00923E67">
            <w:pPr>
              <w:pStyle w:val="ItemListinTable"/>
              <w:numPr>
                <w:ilvl w:val="0"/>
                <w:numId w:val="41"/>
              </w:numPr>
              <w:spacing w:before="48" w:after="48"/>
              <w:rPr>
                <w:rFonts w:ascii="Arial" w:hAnsi="Arial"/>
              </w:rPr>
            </w:pPr>
            <w:r w:rsidRPr="00DE1661">
              <w:rPr>
                <w:rFonts w:ascii="Arial" w:hAnsi="Arial"/>
              </w:rPr>
              <w:t>Cellular Network</w:t>
            </w:r>
          </w:p>
        </w:tc>
      </w:tr>
      <w:tr w:rsidR="00706757" w:rsidRPr="00DE1661" w14:paraId="5F380CDB" w14:textId="77777777" w:rsidTr="001A6CA7">
        <w:trPr>
          <w:trHeight w:val="567"/>
          <w:jc w:val="center"/>
        </w:trPr>
        <w:tc>
          <w:tcPr>
            <w:tcW w:w="3397" w:type="dxa"/>
            <w:vAlign w:val="center"/>
          </w:tcPr>
          <w:p w14:paraId="3DE318EF" w14:textId="4E48C7D1" w:rsidR="00706757" w:rsidRPr="00DE1661" w:rsidRDefault="00706757" w:rsidP="001A6CA7">
            <w:pPr>
              <w:rPr>
                <w:rFonts w:ascii="Arial" w:hAnsi="Arial"/>
                <w:b/>
              </w:rPr>
            </w:pPr>
            <w:r w:rsidRPr="00DE1661">
              <w:rPr>
                <w:rFonts w:ascii="Arial" w:hAnsi="Arial"/>
                <w:b/>
              </w:rPr>
              <w:t>Communication</w:t>
            </w:r>
            <w:r w:rsidR="00D83239" w:rsidRPr="00DE1661">
              <w:rPr>
                <w:rFonts w:ascii="Arial" w:hAnsi="Arial"/>
                <w:b/>
              </w:rPr>
              <w:t>s</w:t>
            </w:r>
            <w:r w:rsidRPr="00DE1661">
              <w:rPr>
                <w:rFonts w:ascii="Arial" w:hAnsi="Arial"/>
                <w:b/>
              </w:rPr>
              <w:t xml:space="preserve"> Protocols</w:t>
            </w:r>
          </w:p>
        </w:tc>
        <w:tc>
          <w:tcPr>
            <w:tcW w:w="3402" w:type="dxa"/>
            <w:vAlign w:val="center"/>
          </w:tcPr>
          <w:p w14:paraId="3E21ACED" w14:textId="5211E97A"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OCPP 1.6 JSON</w:t>
            </w:r>
          </w:p>
          <w:p w14:paraId="4C4070E6" w14:textId="05901309" w:rsidR="00706757" w:rsidRPr="00DE1661" w:rsidRDefault="00953A43" w:rsidP="00923E67">
            <w:pPr>
              <w:pStyle w:val="ItemListinTable"/>
              <w:numPr>
                <w:ilvl w:val="0"/>
                <w:numId w:val="41"/>
              </w:numPr>
              <w:spacing w:before="48" w:after="48"/>
              <w:rPr>
                <w:rFonts w:ascii="Arial" w:hAnsi="Arial"/>
              </w:rPr>
            </w:pPr>
            <w:r w:rsidRPr="00DE1661">
              <w:rPr>
                <w:rFonts w:ascii="Arial" w:hAnsi="Arial"/>
              </w:rPr>
              <w:t>OCPP 2.0.1 (o</w:t>
            </w:r>
            <w:r w:rsidR="00706757" w:rsidRPr="00DE1661">
              <w:rPr>
                <w:rFonts w:ascii="Arial" w:hAnsi="Arial"/>
              </w:rPr>
              <w:t>ptional)</w:t>
            </w:r>
          </w:p>
        </w:tc>
      </w:tr>
      <w:tr w:rsidR="00706757" w:rsidRPr="00DE1661" w14:paraId="56C0661A" w14:textId="77777777" w:rsidTr="001A6CA7">
        <w:trPr>
          <w:trHeight w:val="567"/>
          <w:jc w:val="center"/>
        </w:trPr>
        <w:tc>
          <w:tcPr>
            <w:tcW w:w="3397" w:type="dxa"/>
            <w:vAlign w:val="center"/>
          </w:tcPr>
          <w:p w14:paraId="2EAC786F" w14:textId="2105173E" w:rsidR="00706757" w:rsidRPr="00DE1661" w:rsidRDefault="00706757" w:rsidP="001A6CA7">
            <w:pPr>
              <w:rPr>
                <w:rFonts w:ascii="Arial" w:hAnsi="Arial"/>
                <w:b/>
              </w:rPr>
            </w:pPr>
            <w:r w:rsidRPr="00DE1661">
              <w:rPr>
                <w:rFonts w:ascii="Arial" w:hAnsi="Arial"/>
                <w:b/>
              </w:rPr>
              <w:t>User Authentication</w:t>
            </w:r>
          </w:p>
        </w:tc>
        <w:tc>
          <w:tcPr>
            <w:tcW w:w="3402" w:type="dxa"/>
            <w:vAlign w:val="center"/>
          </w:tcPr>
          <w:p w14:paraId="5B596D4E" w14:textId="34CFFE25" w:rsidR="00706757" w:rsidRPr="00DE1661" w:rsidRDefault="00D83239" w:rsidP="00923E67">
            <w:pPr>
              <w:pStyle w:val="ItemListinTable"/>
              <w:numPr>
                <w:ilvl w:val="0"/>
                <w:numId w:val="41"/>
              </w:numPr>
              <w:spacing w:before="48" w:after="48"/>
              <w:rPr>
                <w:rFonts w:ascii="Arial" w:hAnsi="Arial"/>
              </w:rPr>
            </w:pPr>
            <w:r w:rsidRPr="00DE1661">
              <w:rPr>
                <w:rFonts w:ascii="Arial" w:hAnsi="Arial"/>
              </w:rPr>
              <w:t>QR C</w:t>
            </w:r>
            <w:r w:rsidR="00706757" w:rsidRPr="00DE1661">
              <w:rPr>
                <w:rFonts w:ascii="Arial" w:hAnsi="Arial"/>
              </w:rPr>
              <w:t>ode</w:t>
            </w:r>
          </w:p>
          <w:p w14:paraId="293A863F" w14:textId="6FFF6533"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RFID</w:t>
            </w:r>
          </w:p>
          <w:p w14:paraId="2EB02DA7" w14:textId="1A2FB905" w:rsidR="00706757" w:rsidRPr="00DE1661" w:rsidRDefault="00706757" w:rsidP="00923E67">
            <w:pPr>
              <w:pStyle w:val="ItemListinTable"/>
              <w:numPr>
                <w:ilvl w:val="0"/>
                <w:numId w:val="41"/>
              </w:numPr>
              <w:spacing w:before="48" w:after="48"/>
              <w:rPr>
                <w:rFonts w:ascii="Arial" w:hAnsi="Arial"/>
              </w:rPr>
            </w:pPr>
            <w:r w:rsidRPr="00DE1661">
              <w:rPr>
                <w:rFonts w:ascii="Arial" w:hAnsi="Arial"/>
              </w:rPr>
              <w:t>Plug &amp; Charge</w:t>
            </w:r>
          </w:p>
          <w:p w14:paraId="2995112B" w14:textId="0D3D17FC" w:rsidR="00706757" w:rsidRPr="00DE1661" w:rsidRDefault="00D83239" w:rsidP="00923E67">
            <w:pPr>
              <w:pStyle w:val="ItemListinTable"/>
              <w:numPr>
                <w:ilvl w:val="0"/>
                <w:numId w:val="41"/>
              </w:numPr>
              <w:spacing w:before="48" w:after="48"/>
              <w:rPr>
                <w:rFonts w:ascii="Arial" w:hAnsi="Arial"/>
              </w:rPr>
            </w:pPr>
            <w:r w:rsidRPr="00DE1661">
              <w:rPr>
                <w:rFonts w:ascii="Arial" w:hAnsi="Arial"/>
              </w:rPr>
              <w:t>Credit C</w:t>
            </w:r>
            <w:r w:rsidR="00706757" w:rsidRPr="00DE1661">
              <w:rPr>
                <w:rFonts w:ascii="Arial" w:hAnsi="Arial"/>
              </w:rPr>
              <w:t>ard (optional)</w:t>
            </w:r>
          </w:p>
        </w:tc>
      </w:tr>
      <w:tr w:rsidR="00706757" w:rsidRPr="00DE1661" w14:paraId="76DC649E" w14:textId="77777777" w:rsidTr="001B1FC9">
        <w:trPr>
          <w:trHeight w:val="567"/>
          <w:jc w:val="center"/>
        </w:trPr>
        <w:tc>
          <w:tcPr>
            <w:tcW w:w="6799" w:type="dxa"/>
            <w:gridSpan w:val="2"/>
            <w:shd w:val="clear" w:color="auto" w:fill="A8D08D" w:themeFill="accent6" w:themeFillTint="99"/>
            <w:vAlign w:val="center"/>
          </w:tcPr>
          <w:p w14:paraId="62B5E343" w14:textId="17A38C32" w:rsidR="00706757" w:rsidRPr="00555116" w:rsidRDefault="00706757" w:rsidP="00AC1FDC">
            <w:pPr>
              <w:pStyle w:val="ItemListinTable"/>
              <w:spacing w:before="48" w:after="48"/>
              <w:rPr>
                <w:rFonts w:ascii="Arial" w:hAnsi="Arial"/>
                <w:b/>
              </w:rPr>
            </w:pPr>
            <w:r w:rsidRPr="00555116">
              <w:rPr>
                <w:rFonts w:ascii="Arial" w:hAnsi="Arial"/>
                <w:b/>
              </w:rPr>
              <w:t>Software Update</w:t>
            </w:r>
          </w:p>
        </w:tc>
      </w:tr>
      <w:tr w:rsidR="00225364" w:rsidRPr="00DE1661" w14:paraId="6C416E2B" w14:textId="77777777" w:rsidTr="001A6CA7">
        <w:trPr>
          <w:trHeight w:val="567"/>
          <w:jc w:val="center"/>
        </w:trPr>
        <w:tc>
          <w:tcPr>
            <w:tcW w:w="3397" w:type="dxa"/>
            <w:vAlign w:val="center"/>
          </w:tcPr>
          <w:p w14:paraId="25B5E48A" w14:textId="554BD7A6" w:rsidR="00225364" w:rsidRPr="00DE1661" w:rsidRDefault="00706757" w:rsidP="001A6CA7">
            <w:pPr>
              <w:jc w:val="both"/>
              <w:rPr>
                <w:rFonts w:ascii="Arial" w:hAnsi="Arial"/>
                <w:b/>
              </w:rPr>
            </w:pPr>
            <w:r w:rsidRPr="00DE1661">
              <w:rPr>
                <w:rFonts w:ascii="Arial" w:hAnsi="Arial"/>
                <w:b/>
              </w:rPr>
              <w:t>Software Update</w:t>
            </w:r>
          </w:p>
        </w:tc>
        <w:tc>
          <w:tcPr>
            <w:tcW w:w="3402" w:type="dxa"/>
            <w:vAlign w:val="center"/>
          </w:tcPr>
          <w:p w14:paraId="4E0D389B" w14:textId="397CE9DE" w:rsidR="00225364" w:rsidRPr="00DE1661" w:rsidRDefault="00706757" w:rsidP="001A6CA7">
            <w:pPr>
              <w:jc w:val="both"/>
              <w:rPr>
                <w:rFonts w:ascii="Arial" w:hAnsi="Arial"/>
              </w:rPr>
            </w:pPr>
            <w:r w:rsidRPr="00DE1661">
              <w:rPr>
                <w:rFonts w:ascii="Arial" w:hAnsi="Arial"/>
              </w:rPr>
              <w:t>OTA updates via web portal</w:t>
            </w:r>
          </w:p>
        </w:tc>
      </w:tr>
      <w:tr w:rsidR="00706757" w:rsidRPr="00DE1661" w14:paraId="1D3E0494" w14:textId="77777777" w:rsidTr="001B1FC9">
        <w:trPr>
          <w:trHeight w:val="680"/>
          <w:jc w:val="center"/>
        </w:trPr>
        <w:tc>
          <w:tcPr>
            <w:tcW w:w="6799" w:type="dxa"/>
            <w:gridSpan w:val="2"/>
            <w:shd w:val="clear" w:color="auto" w:fill="A8D08D" w:themeFill="accent6" w:themeFillTint="99"/>
            <w:vAlign w:val="center"/>
          </w:tcPr>
          <w:p w14:paraId="54535DB0" w14:textId="4635DAC0" w:rsidR="00706757" w:rsidRPr="00555116" w:rsidRDefault="00706757" w:rsidP="00AC1FDC">
            <w:pPr>
              <w:pStyle w:val="ItemListinTable"/>
              <w:spacing w:before="48" w:after="48"/>
              <w:rPr>
                <w:rFonts w:ascii="Arial" w:hAnsi="Arial"/>
                <w:b/>
              </w:rPr>
            </w:pPr>
            <w:r w:rsidRPr="00555116">
              <w:rPr>
                <w:rFonts w:ascii="Arial" w:hAnsi="Arial"/>
                <w:b/>
              </w:rPr>
              <w:t>Certification and Standards</w:t>
            </w:r>
          </w:p>
        </w:tc>
      </w:tr>
      <w:tr w:rsidR="00225364" w:rsidRPr="00DE1661" w14:paraId="7689B4E3" w14:textId="77777777" w:rsidTr="001A6CA7">
        <w:trPr>
          <w:trHeight w:val="680"/>
          <w:jc w:val="center"/>
        </w:trPr>
        <w:tc>
          <w:tcPr>
            <w:tcW w:w="3397" w:type="dxa"/>
            <w:vAlign w:val="center"/>
          </w:tcPr>
          <w:p w14:paraId="6F425ADC" w14:textId="1247CD49" w:rsidR="00225364" w:rsidRPr="00DE1661" w:rsidRDefault="00706757" w:rsidP="001A6CA7">
            <w:pPr>
              <w:rPr>
                <w:rFonts w:ascii="Arial" w:hAnsi="Arial"/>
                <w:b/>
              </w:rPr>
            </w:pPr>
            <w:r w:rsidRPr="00DE1661">
              <w:rPr>
                <w:rFonts w:ascii="Arial" w:hAnsi="Arial"/>
                <w:b/>
              </w:rPr>
              <w:t>Charging System</w:t>
            </w:r>
          </w:p>
        </w:tc>
        <w:tc>
          <w:tcPr>
            <w:tcW w:w="3402" w:type="dxa"/>
            <w:vAlign w:val="center"/>
          </w:tcPr>
          <w:p w14:paraId="1ADA9AF6" w14:textId="47D0E4A5" w:rsidR="00706757" w:rsidRPr="00DE1661" w:rsidRDefault="00706757" w:rsidP="00923E67">
            <w:pPr>
              <w:pStyle w:val="ItemListinTable"/>
              <w:numPr>
                <w:ilvl w:val="0"/>
                <w:numId w:val="42"/>
              </w:numPr>
              <w:spacing w:before="48" w:after="48"/>
              <w:rPr>
                <w:rFonts w:ascii="Arial" w:hAnsi="Arial"/>
              </w:rPr>
            </w:pPr>
            <w:r w:rsidRPr="00DE1661">
              <w:rPr>
                <w:rFonts w:ascii="Arial" w:hAnsi="Arial"/>
              </w:rPr>
              <w:t>IEC 61851-1</w:t>
            </w:r>
          </w:p>
          <w:p w14:paraId="33E079C4" w14:textId="6221A2B4" w:rsidR="00706757" w:rsidRPr="00DE1661" w:rsidRDefault="00706757" w:rsidP="00923E67">
            <w:pPr>
              <w:pStyle w:val="ItemListinTable"/>
              <w:numPr>
                <w:ilvl w:val="0"/>
                <w:numId w:val="42"/>
              </w:numPr>
              <w:spacing w:before="48" w:after="48"/>
              <w:rPr>
                <w:rFonts w:ascii="Arial" w:hAnsi="Arial"/>
              </w:rPr>
            </w:pPr>
            <w:r w:rsidRPr="00DE1661">
              <w:rPr>
                <w:rFonts w:ascii="Arial" w:hAnsi="Arial"/>
              </w:rPr>
              <w:t>IEC 61851-23</w:t>
            </w:r>
          </w:p>
          <w:p w14:paraId="47BB466E" w14:textId="45AC164A" w:rsidR="00225364" w:rsidRPr="00DE1661" w:rsidRDefault="00706757" w:rsidP="00923E67">
            <w:pPr>
              <w:pStyle w:val="ItemListinTable"/>
              <w:numPr>
                <w:ilvl w:val="0"/>
                <w:numId w:val="42"/>
              </w:numPr>
              <w:spacing w:before="48" w:after="48"/>
              <w:rPr>
                <w:rFonts w:ascii="Arial" w:hAnsi="Arial"/>
              </w:rPr>
            </w:pPr>
            <w:r w:rsidRPr="00DE1661">
              <w:rPr>
                <w:rFonts w:ascii="Arial" w:hAnsi="Arial"/>
              </w:rPr>
              <w:t>IEC 61851-21-2</w:t>
            </w:r>
          </w:p>
        </w:tc>
      </w:tr>
      <w:tr w:rsidR="00225364" w:rsidRPr="00DE1661" w14:paraId="33F3A3AC" w14:textId="77777777" w:rsidTr="001A6CA7">
        <w:trPr>
          <w:trHeight w:val="680"/>
          <w:jc w:val="center"/>
        </w:trPr>
        <w:tc>
          <w:tcPr>
            <w:tcW w:w="3397" w:type="dxa"/>
            <w:vAlign w:val="center"/>
          </w:tcPr>
          <w:p w14:paraId="1BED5AE2" w14:textId="7833174F" w:rsidR="00225364" w:rsidRPr="00DE1661" w:rsidRDefault="00706757" w:rsidP="001A6CA7">
            <w:pPr>
              <w:rPr>
                <w:rFonts w:ascii="Arial" w:hAnsi="Arial"/>
                <w:b/>
              </w:rPr>
            </w:pPr>
            <w:r w:rsidRPr="00DE1661">
              <w:rPr>
                <w:rFonts w:ascii="Arial" w:hAnsi="Arial"/>
                <w:b/>
              </w:rPr>
              <w:t>Communication to the EV</w:t>
            </w:r>
          </w:p>
        </w:tc>
        <w:tc>
          <w:tcPr>
            <w:tcW w:w="3402" w:type="dxa"/>
            <w:vAlign w:val="center"/>
          </w:tcPr>
          <w:p w14:paraId="3D91BA04" w14:textId="2F360EC3" w:rsidR="00706757" w:rsidRPr="00DE1661" w:rsidRDefault="00706757" w:rsidP="00923E67">
            <w:pPr>
              <w:pStyle w:val="ItemListinTable"/>
              <w:numPr>
                <w:ilvl w:val="0"/>
                <w:numId w:val="43"/>
              </w:numPr>
              <w:spacing w:before="48" w:after="48"/>
              <w:rPr>
                <w:rFonts w:ascii="Arial" w:hAnsi="Arial"/>
              </w:rPr>
            </w:pPr>
            <w:r w:rsidRPr="00DE1661">
              <w:rPr>
                <w:rFonts w:ascii="Arial" w:hAnsi="Arial"/>
              </w:rPr>
              <w:t xml:space="preserve">ISO 15118 </w:t>
            </w:r>
          </w:p>
          <w:p w14:paraId="1EC34786" w14:textId="77A21A2A" w:rsidR="00706757" w:rsidRPr="00DE1661" w:rsidRDefault="00706757" w:rsidP="00923E67">
            <w:pPr>
              <w:pStyle w:val="ItemListinTable"/>
              <w:numPr>
                <w:ilvl w:val="0"/>
                <w:numId w:val="43"/>
              </w:numPr>
              <w:spacing w:before="48" w:after="48"/>
              <w:rPr>
                <w:rFonts w:ascii="Arial" w:hAnsi="Arial"/>
              </w:rPr>
            </w:pPr>
            <w:r w:rsidRPr="00DE1661">
              <w:rPr>
                <w:rFonts w:ascii="Arial" w:hAnsi="Arial"/>
              </w:rPr>
              <w:t>DIN 70121</w:t>
            </w:r>
          </w:p>
          <w:p w14:paraId="357DBE20" w14:textId="5050C6BC" w:rsidR="00225364" w:rsidRPr="00DE1661" w:rsidRDefault="00706757" w:rsidP="00923E67">
            <w:pPr>
              <w:pStyle w:val="ItemListinTable"/>
              <w:numPr>
                <w:ilvl w:val="0"/>
                <w:numId w:val="43"/>
              </w:numPr>
              <w:spacing w:before="48" w:after="48"/>
              <w:rPr>
                <w:rFonts w:ascii="Arial" w:hAnsi="Arial"/>
              </w:rPr>
            </w:pPr>
            <w:r w:rsidRPr="00DE1661">
              <w:rPr>
                <w:rFonts w:ascii="Arial" w:hAnsi="Arial"/>
              </w:rPr>
              <w:t>CHAdeMO 1.2</w:t>
            </w:r>
          </w:p>
        </w:tc>
      </w:tr>
      <w:tr w:rsidR="00225364" w:rsidRPr="00DE1661" w14:paraId="4033E7E7" w14:textId="77777777" w:rsidTr="001A6CA7">
        <w:trPr>
          <w:trHeight w:val="680"/>
          <w:jc w:val="center"/>
        </w:trPr>
        <w:tc>
          <w:tcPr>
            <w:tcW w:w="3397" w:type="dxa"/>
            <w:vAlign w:val="center"/>
          </w:tcPr>
          <w:p w14:paraId="24DAD35B" w14:textId="571C4CCD" w:rsidR="00225364" w:rsidRPr="00DE1661" w:rsidRDefault="00706757" w:rsidP="001A6CA7">
            <w:pPr>
              <w:rPr>
                <w:rFonts w:ascii="Arial" w:hAnsi="Arial"/>
                <w:b/>
              </w:rPr>
            </w:pPr>
            <w:r w:rsidRPr="00DE1661">
              <w:rPr>
                <w:rFonts w:ascii="Arial" w:hAnsi="Arial"/>
                <w:b/>
              </w:rPr>
              <w:t>EMC Compliance</w:t>
            </w:r>
          </w:p>
        </w:tc>
        <w:tc>
          <w:tcPr>
            <w:tcW w:w="3402" w:type="dxa"/>
            <w:vAlign w:val="center"/>
          </w:tcPr>
          <w:p w14:paraId="3548AD7A" w14:textId="559A8288" w:rsidR="00225364" w:rsidRPr="00DE1661" w:rsidRDefault="005F5265" w:rsidP="00AC1FDC">
            <w:pPr>
              <w:pStyle w:val="ItemListinTable"/>
              <w:spacing w:before="48" w:after="48"/>
              <w:rPr>
                <w:rFonts w:ascii="Arial" w:hAnsi="Arial"/>
              </w:rPr>
            </w:pPr>
            <w:r w:rsidRPr="00DE1661">
              <w:rPr>
                <w:rFonts w:ascii="Arial" w:hAnsi="Arial"/>
              </w:rPr>
              <w:t>Class A</w:t>
            </w:r>
          </w:p>
        </w:tc>
      </w:tr>
      <w:tr w:rsidR="00225364" w:rsidRPr="00DE1661" w14:paraId="2F7B09AB" w14:textId="77777777" w:rsidTr="001A6CA7">
        <w:trPr>
          <w:trHeight w:val="680"/>
          <w:jc w:val="center"/>
        </w:trPr>
        <w:tc>
          <w:tcPr>
            <w:tcW w:w="3397" w:type="dxa"/>
            <w:vAlign w:val="center"/>
          </w:tcPr>
          <w:p w14:paraId="6A226B01" w14:textId="77777777" w:rsidR="00225364" w:rsidRPr="00DE1661" w:rsidRDefault="00225364" w:rsidP="001A6CA7">
            <w:pPr>
              <w:rPr>
                <w:rFonts w:ascii="Arial" w:hAnsi="Arial"/>
                <w:b/>
              </w:rPr>
            </w:pPr>
            <w:r w:rsidRPr="00DE1661">
              <w:rPr>
                <w:rFonts w:ascii="Arial" w:hAnsi="Arial"/>
                <w:b/>
              </w:rPr>
              <w:lastRenderedPageBreak/>
              <w:t>Certification</w:t>
            </w:r>
          </w:p>
        </w:tc>
        <w:tc>
          <w:tcPr>
            <w:tcW w:w="3402" w:type="dxa"/>
            <w:vAlign w:val="center"/>
          </w:tcPr>
          <w:p w14:paraId="456FF78E" w14:textId="77777777" w:rsidR="00225364" w:rsidRPr="00DE1661" w:rsidRDefault="00225364" w:rsidP="00923E67">
            <w:pPr>
              <w:pStyle w:val="ItemListinTable"/>
              <w:numPr>
                <w:ilvl w:val="0"/>
                <w:numId w:val="44"/>
              </w:numPr>
              <w:spacing w:before="48" w:after="48"/>
              <w:rPr>
                <w:rFonts w:ascii="Arial" w:hAnsi="Arial"/>
              </w:rPr>
            </w:pPr>
            <w:r w:rsidRPr="00DE1661">
              <w:rPr>
                <w:rFonts w:ascii="Arial" w:hAnsi="Arial"/>
              </w:rPr>
              <w:t>CE</w:t>
            </w:r>
          </w:p>
          <w:p w14:paraId="7DA49F2A" w14:textId="4347C387" w:rsidR="00225364" w:rsidRPr="00DE1661" w:rsidRDefault="00225364" w:rsidP="00923E67">
            <w:pPr>
              <w:pStyle w:val="ItemListinTable"/>
              <w:numPr>
                <w:ilvl w:val="0"/>
                <w:numId w:val="44"/>
              </w:numPr>
              <w:spacing w:before="48" w:after="48"/>
              <w:rPr>
                <w:rFonts w:ascii="Arial" w:hAnsi="Arial"/>
              </w:rPr>
            </w:pPr>
            <w:r w:rsidRPr="00DE1661">
              <w:rPr>
                <w:rFonts w:ascii="Arial" w:hAnsi="Arial"/>
              </w:rPr>
              <w:t>UKCA</w:t>
            </w:r>
          </w:p>
        </w:tc>
      </w:tr>
      <w:tr w:rsidR="00225364" w:rsidRPr="00DE1661" w14:paraId="755510D1" w14:textId="77777777" w:rsidTr="001B1FC9">
        <w:trPr>
          <w:trHeight w:val="525"/>
          <w:jc w:val="center"/>
        </w:trPr>
        <w:tc>
          <w:tcPr>
            <w:tcW w:w="3397" w:type="dxa"/>
            <w:vAlign w:val="center"/>
          </w:tcPr>
          <w:p w14:paraId="1E2E9EE5" w14:textId="2BE2D9BA" w:rsidR="00225364" w:rsidRPr="00DE1661" w:rsidRDefault="00706757" w:rsidP="001A6CA7">
            <w:pPr>
              <w:rPr>
                <w:rFonts w:ascii="Arial" w:hAnsi="Arial"/>
                <w:b/>
              </w:rPr>
            </w:pPr>
            <w:r w:rsidRPr="00DE1661">
              <w:rPr>
                <w:rFonts w:ascii="Arial" w:hAnsi="Arial"/>
                <w:b/>
              </w:rPr>
              <w:t>Design Life</w:t>
            </w:r>
          </w:p>
        </w:tc>
        <w:tc>
          <w:tcPr>
            <w:tcW w:w="3402" w:type="dxa"/>
            <w:vAlign w:val="center"/>
          </w:tcPr>
          <w:p w14:paraId="7D926C63" w14:textId="090A3FF2" w:rsidR="00225364" w:rsidRPr="00DE1661" w:rsidRDefault="00706757" w:rsidP="001A6CA7">
            <w:pPr>
              <w:rPr>
                <w:rFonts w:ascii="Arial" w:hAnsi="Arial"/>
              </w:rPr>
            </w:pPr>
            <w:r w:rsidRPr="00DE1661">
              <w:rPr>
                <w:rFonts w:ascii="Arial" w:hAnsi="Arial"/>
              </w:rPr>
              <w:t>10 year</w:t>
            </w:r>
          </w:p>
        </w:tc>
      </w:tr>
      <w:tr w:rsidR="00225364" w:rsidRPr="00DE1661" w14:paraId="1BCD55F2" w14:textId="77777777" w:rsidTr="001A6CA7">
        <w:trPr>
          <w:trHeight w:val="680"/>
          <w:jc w:val="center"/>
        </w:trPr>
        <w:tc>
          <w:tcPr>
            <w:tcW w:w="3397" w:type="dxa"/>
            <w:vAlign w:val="center"/>
          </w:tcPr>
          <w:p w14:paraId="023B0642" w14:textId="40CF0091" w:rsidR="00225364" w:rsidRPr="00DE1661" w:rsidRDefault="00706757" w:rsidP="001A6CA7">
            <w:pPr>
              <w:rPr>
                <w:rFonts w:ascii="Arial" w:hAnsi="Arial"/>
                <w:b/>
              </w:rPr>
            </w:pPr>
            <w:r w:rsidRPr="00DE1661">
              <w:rPr>
                <w:rFonts w:ascii="Arial" w:hAnsi="Arial"/>
                <w:b/>
              </w:rPr>
              <w:t>Warranty</w:t>
            </w:r>
          </w:p>
        </w:tc>
        <w:tc>
          <w:tcPr>
            <w:tcW w:w="3402" w:type="dxa"/>
            <w:vAlign w:val="center"/>
          </w:tcPr>
          <w:p w14:paraId="2D6BCE12" w14:textId="59266A53" w:rsidR="00225364" w:rsidRPr="00DE1661" w:rsidRDefault="00706757" w:rsidP="001A6CA7">
            <w:pPr>
              <w:rPr>
                <w:rFonts w:ascii="Arial" w:hAnsi="Arial"/>
              </w:rPr>
            </w:pPr>
            <w:r w:rsidRPr="00DE1661">
              <w:rPr>
                <w:rFonts w:ascii="Arial" w:hAnsi="Arial"/>
              </w:rPr>
              <w:t>Base warranty 24 months after site acceptance test or 30 months after factory delivery. Warranty extensions available</w:t>
            </w:r>
            <w:r w:rsidR="00D83239" w:rsidRPr="00DE1661">
              <w:rPr>
                <w:rFonts w:ascii="Arial" w:hAnsi="Arial"/>
              </w:rPr>
              <w:t>.</w:t>
            </w:r>
          </w:p>
        </w:tc>
      </w:tr>
      <w:bookmarkEnd w:id="78"/>
    </w:tbl>
    <w:p w14:paraId="2BDCFE84" w14:textId="3DBB6E78" w:rsidR="00AD265F" w:rsidRPr="00DE1661" w:rsidRDefault="00AD265F" w:rsidP="00681F3F">
      <w:pPr>
        <w:pStyle w:val="BodytextUserManual"/>
        <w:spacing w:before="120" w:after="120"/>
        <w:ind w:left="0"/>
      </w:pPr>
    </w:p>
    <w:p w14:paraId="04EA2AE8" w14:textId="3616CB19" w:rsidR="00F51A11" w:rsidRPr="00DE1661" w:rsidRDefault="00883962" w:rsidP="00777848">
      <w:pPr>
        <w:pStyle w:val="10"/>
      </w:pPr>
      <w:bookmarkStart w:id="80" w:name="_Toc106900396"/>
      <w:bookmarkStart w:id="81" w:name="_Toc106983268"/>
      <w:r w:rsidRPr="00DE1661">
        <w:lastRenderedPageBreak/>
        <w:t xml:space="preserve"> </w:t>
      </w:r>
      <w:bookmarkStart w:id="82" w:name="_Toc131596635"/>
      <w:r w:rsidR="003D247A" w:rsidRPr="00DE1661">
        <w:t>Preparation</w:t>
      </w:r>
      <w:bookmarkEnd w:id="80"/>
      <w:bookmarkEnd w:id="81"/>
      <w:bookmarkEnd w:id="82"/>
    </w:p>
    <w:p w14:paraId="70A3F7AC" w14:textId="1A008C2D" w:rsidR="00085A07" w:rsidRPr="00DE1661" w:rsidRDefault="00883962" w:rsidP="009E49FC">
      <w:pPr>
        <w:pStyle w:val="2"/>
        <w:spacing w:before="240"/>
        <w:rPr>
          <w:rFonts w:cs="Arial"/>
        </w:rPr>
      </w:pPr>
      <w:bookmarkStart w:id="83" w:name="_Toc102657975"/>
      <w:bookmarkStart w:id="84" w:name="_Toc106900397"/>
      <w:bookmarkStart w:id="85" w:name="_Toc106983269"/>
      <w:bookmarkStart w:id="86" w:name="_Ref101960607"/>
      <w:bookmarkStart w:id="87" w:name="_Ref102665465"/>
      <w:r w:rsidRPr="00DE1661">
        <w:rPr>
          <w:rFonts w:cs="Arial"/>
        </w:rPr>
        <w:t xml:space="preserve"> </w:t>
      </w:r>
      <w:bookmarkStart w:id="88" w:name="_Toc131596636"/>
      <w:r w:rsidR="00085A07" w:rsidRPr="00DE1661">
        <w:rPr>
          <w:rFonts w:cs="Arial"/>
        </w:rPr>
        <w:t xml:space="preserve">Before </w:t>
      </w:r>
      <w:bookmarkEnd w:id="83"/>
      <w:bookmarkEnd w:id="84"/>
      <w:bookmarkEnd w:id="85"/>
      <w:r w:rsidR="001E61AF" w:rsidRPr="00DE1661">
        <w:rPr>
          <w:rFonts w:cs="Arial"/>
        </w:rPr>
        <w:t>You Begin</w:t>
      </w:r>
      <w:bookmarkEnd w:id="88"/>
    </w:p>
    <w:p w14:paraId="177C743E" w14:textId="40BCC6FC" w:rsidR="001E61AF" w:rsidRPr="00DE1661" w:rsidRDefault="001E61AF" w:rsidP="00923E67">
      <w:pPr>
        <w:pStyle w:val="BodytextUserManual"/>
        <w:numPr>
          <w:ilvl w:val="0"/>
          <w:numId w:val="15"/>
        </w:numPr>
        <w:spacing w:before="120" w:after="120"/>
        <w:ind w:left="704"/>
      </w:pPr>
      <w:r w:rsidRPr="00DE1661">
        <w:t xml:space="preserve">Read through this manual prior to installation to </w:t>
      </w:r>
      <w:r w:rsidR="00D83239" w:rsidRPr="00DE1661">
        <w:t>familiarize yourself</w:t>
      </w:r>
      <w:r w:rsidRPr="00DE1661">
        <w:t xml:space="preserve"> with the installation steps.</w:t>
      </w:r>
    </w:p>
    <w:p w14:paraId="1C843389" w14:textId="3FC79CF9" w:rsidR="001E61AF" w:rsidRPr="00DE1661" w:rsidRDefault="001E61AF" w:rsidP="00923E67">
      <w:pPr>
        <w:pStyle w:val="BodytextUserManual"/>
        <w:numPr>
          <w:ilvl w:val="0"/>
          <w:numId w:val="15"/>
        </w:numPr>
        <w:spacing w:before="120" w:after="120"/>
        <w:ind w:left="704"/>
      </w:pPr>
      <w:r w:rsidRPr="00DE1661">
        <w:t xml:space="preserve">Ensure the appropriate wiring, circuit protection, and metering </w:t>
      </w:r>
      <w:r w:rsidR="00FC7BDA" w:rsidRPr="00DE1661">
        <w:t>are</w:t>
      </w:r>
      <w:r w:rsidRPr="00DE1661">
        <w:t xml:space="preserve"> in place at the installation site, according to the specifications, wiring diagrams, and grounding requirements.</w:t>
      </w:r>
    </w:p>
    <w:p w14:paraId="16B9CD6A" w14:textId="77777777" w:rsidR="001E61AF" w:rsidRPr="00DE1661" w:rsidRDefault="001E61AF" w:rsidP="00923E67">
      <w:pPr>
        <w:pStyle w:val="BodytextUserManual"/>
        <w:numPr>
          <w:ilvl w:val="0"/>
          <w:numId w:val="15"/>
        </w:numPr>
        <w:spacing w:before="120" w:after="120"/>
        <w:ind w:left="704"/>
      </w:pPr>
      <w:r w:rsidRPr="00DE1661">
        <w:t>Ensure the MaxiCharger is connected to a grounded, metal, permanent wiring system. Otherwise, an equipment-grounding conductor must be run with the circuit conductors and connected to the equipment grounding terminal or lead on the product.</w:t>
      </w:r>
    </w:p>
    <w:p w14:paraId="710A0949" w14:textId="77777777" w:rsidR="001E61AF" w:rsidRPr="00DE1661" w:rsidRDefault="001E61AF" w:rsidP="00923E67">
      <w:pPr>
        <w:pStyle w:val="BodytextUserManual"/>
        <w:numPr>
          <w:ilvl w:val="0"/>
          <w:numId w:val="15"/>
        </w:numPr>
        <w:spacing w:before="120" w:after="120"/>
        <w:ind w:left="704"/>
      </w:pPr>
      <w:r w:rsidRPr="00DE1661">
        <w:t>Ensure the installation site has a load capacity sufficient to support the MaxiCharger.</w:t>
      </w:r>
    </w:p>
    <w:p w14:paraId="2913350D" w14:textId="77777777" w:rsidR="001E61AF" w:rsidRPr="00DE1661" w:rsidRDefault="001E61AF" w:rsidP="00923E67">
      <w:pPr>
        <w:pStyle w:val="BodytextUserManual"/>
        <w:numPr>
          <w:ilvl w:val="0"/>
          <w:numId w:val="15"/>
        </w:numPr>
        <w:spacing w:before="120" w:after="120"/>
        <w:ind w:left="704"/>
      </w:pPr>
      <w:r w:rsidRPr="00DE1661">
        <w:t>If you choose to use a cellular network to communicate with the MaxiCharger, the cellular coverage at the installation site should be consistently strong. Use a cellular signal detection device to ensure the signal is above -90 dBm. If the signal is below -90 dBm, install repeaters to boost the strength of the cellular signal. Repeaters are often required when installing the MaxiCharger in underground environments such as in an underground garage or enclosed parking space.</w:t>
      </w:r>
    </w:p>
    <w:p w14:paraId="47423464" w14:textId="525BF81F" w:rsidR="00F20AFD" w:rsidRDefault="001E61AF" w:rsidP="00923E67">
      <w:pPr>
        <w:pStyle w:val="BodytextUserManual"/>
        <w:numPr>
          <w:ilvl w:val="0"/>
          <w:numId w:val="15"/>
        </w:numPr>
        <w:spacing w:before="120" w:after="120"/>
        <w:ind w:left="704"/>
      </w:pPr>
      <w:r w:rsidRPr="00DE1661">
        <w:t xml:space="preserve">There is enough space available around the installation site to use </w:t>
      </w:r>
      <w:r w:rsidR="00FC7BDA" w:rsidRPr="00DE1661">
        <w:t xml:space="preserve">a </w:t>
      </w:r>
      <w:r w:rsidRPr="00DE1661">
        <w:t>lifting equipment, to unpack, and to allow people to work freely.</w:t>
      </w:r>
    </w:p>
    <w:p w14:paraId="298998FF" w14:textId="6834C156" w:rsidR="00F20AFD" w:rsidRDefault="00F20AFD" w:rsidP="00923E67">
      <w:pPr>
        <w:pStyle w:val="BodytextUserManual"/>
        <w:numPr>
          <w:ilvl w:val="0"/>
          <w:numId w:val="15"/>
        </w:numPr>
        <w:spacing w:before="120" w:after="120"/>
        <w:ind w:left="704"/>
      </w:pPr>
      <w:r>
        <w:t xml:space="preserve">Ensure the </w:t>
      </w:r>
      <w:r w:rsidRPr="00717A27">
        <w:t xml:space="preserve">charging connector of the MaxiCharger can sufficiently reach the vehicle’s charging port with the chosen cable length. The standard charging cable length is 4 m, and </w:t>
      </w:r>
      <w:r w:rsidRPr="005E3E61">
        <w:t>a 7.5-meter cab</w:t>
      </w:r>
      <w:r w:rsidRPr="00717A27">
        <w:t>le is also available.</w:t>
      </w:r>
    </w:p>
    <w:p w14:paraId="544E13D7" w14:textId="0EF5C104" w:rsidR="001E61AF" w:rsidRPr="00F20AFD" w:rsidRDefault="00F20AFD" w:rsidP="00F20AFD">
      <w:pPr>
        <w:rPr>
          <w:rFonts w:eastAsia="宋体"/>
          <w:bCs/>
          <w:kern w:val="0"/>
          <w:szCs w:val="20"/>
        </w:rPr>
      </w:pPr>
      <w:r>
        <w:br w:type="page"/>
      </w:r>
    </w:p>
    <w:p w14:paraId="1764BD7D" w14:textId="1889746B" w:rsidR="003D247A" w:rsidRPr="00DE1661" w:rsidRDefault="00DA6FEB" w:rsidP="003D247A">
      <w:pPr>
        <w:pStyle w:val="2"/>
        <w:spacing w:before="240"/>
        <w:rPr>
          <w:rFonts w:cs="Arial"/>
        </w:rPr>
      </w:pPr>
      <w:bookmarkStart w:id="89" w:name="_Toc102657977"/>
      <w:bookmarkStart w:id="90" w:name="_Ref102745301"/>
      <w:bookmarkStart w:id="91" w:name="_Toc106900403"/>
      <w:bookmarkStart w:id="92" w:name="_Toc106983275"/>
      <w:bookmarkEnd w:id="86"/>
      <w:bookmarkEnd w:id="87"/>
      <w:r>
        <w:rPr>
          <w:rFonts w:cs="Arial"/>
        </w:rPr>
        <w:lastRenderedPageBreak/>
        <w:t xml:space="preserve"> </w:t>
      </w:r>
      <w:bookmarkStart w:id="93" w:name="_Toc131596637"/>
      <w:r w:rsidR="003D247A" w:rsidRPr="00DE1661">
        <w:rPr>
          <w:rFonts w:cs="Arial"/>
        </w:rPr>
        <w:t>Installation Tools</w:t>
      </w:r>
      <w:bookmarkEnd w:id="89"/>
      <w:bookmarkEnd w:id="90"/>
      <w:bookmarkEnd w:id="91"/>
      <w:bookmarkEnd w:id="92"/>
      <w:bookmarkEnd w:id="93"/>
    </w:p>
    <w:p w14:paraId="4624DDF7" w14:textId="64E8A9DB" w:rsidR="00931119" w:rsidRPr="00DE1661" w:rsidRDefault="00953A43" w:rsidP="00923E67">
      <w:pPr>
        <w:pStyle w:val="BodytextUserManual"/>
        <w:numPr>
          <w:ilvl w:val="0"/>
          <w:numId w:val="45"/>
        </w:numPr>
        <w:spacing w:before="120" w:after="120"/>
      </w:pPr>
      <w:r w:rsidRPr="00DE1661">
        <w:t>Flathead S</w:t>
      </w:r>
      <w:r w:rsidR="00931119" w:rsidRPr="00DE1661">
        <w:t>crewdriver</w:t>
      </w:r>
    </w:p>
    <w:p w14:paraId="7C09F10F" w14:textId="2B4A082E" w:rsidR="00931119" w:rsidRPr="00DE1661" w:rsidRDefault="00931119" w:rsidP="00923E67">
      <w:pPr>
        <w:pStyle w:val="BodytextUserManual"/>
        <w:numPr>
          <w:ilvl w:val="0"/>
          <w:numId w:val="45"/>
        </w:numPr>
        <w:spacing w:before="120" w:after="120"/>
      </w:pPr>
      <w:r w:rsidRPr="00DE1661">
        <w:t xml:space="preserve">Hoisting </w:t>
      </w:r>
      <w:r w:rsidR="00953A43" w:rsidRPr="00DE1661">
        <w:t>E</w:t>
      </w:r>
      <w:r w:rsidRPr="00DE1661">
        <w:t>quipment</w:t>
      </w:r>
    </w:p>
    <w:p w14:paraId="4F810560" w14:textId="03873F66" w:rsidR="00931119" w:rsidRDefault="00493755" w:rsidP="00923E67">
      <w:pPr>
        <w:pStyle w:val="BodytextUserManual"/>
        <w:numPr>
          <w:ilvl w:val="0"/>
          <w:numId w:val="45"/>
        </w:numPr>
        <w:spacing w:before="120" w:after="120"/>
      </w:pPr>
      <w:r w:rsidRPr="00DE1661">
        <w:t xml:space="preserve">Socket </w:t>
      </w:r>
      <w:r w:rsidR="00953A43" w:rsidRPr="00DE1661">
        <w:t>W</w:t>
      </w:r>
      <w:r w:rsidRPr="00DE1661">
        <w:t>rench (</w:t>
      </w:r>
      <w:r w:rsidR="00DB765F">
        <w:t>8 mm/</w:t>
      </w:r>
      <w:r w:rsidRPr="00DE1661">
        <w:t>10 mm/</w:t>
      </w:r>
      <w:r w:rsidR="00AB58E4" w:rsidRPr="00DE1661">
        <w:t>13 mm/</w:t>
      </w:r>
      <w:r w:rsidRPr="00DE1661">
        <w:t>19 mm)</w:t>
      </w:r>
    </w:p>
    <w:p w14:paraId="458B140E" w14:textId="3BC3BCE6" w:rsidR="003608CA" w:rsidRPr="00DE1661" w:rsidRDefault="003608CA" w:rsidP="00923E67">
      <w:pPr>
        <w:pStyle w:val="BodytextUserManual"/>
        <w:numPr>
          <w:ilvl w:val="0"/>
          <w:numId w:val="45"/>
        </w:numPr>
        <w:spacing w:before="120" w:after="120"/>
      </w:pPr>
      <w:r w:rsidRPr="003608CA">
        <w:rPr>
          <w:highlight w:val="cyan"/>
        </w:rPr>
        <w:t>Phillips Screwdriver</w:t>
      </w:r>
    </w:p>
    <w:p w14:paraId="1A918566" w14:textId="3DF21141" w:rsidR="00931119" w:rsidRPr="00DE1661" w:rsidRDefault="00931119" w:rsidP="00923E67">
      <w:pPr>
        <w:pStyle w:val="BodytextUserManual"/>
        <w:numPr>
          <w:ilvl w:val="0"/>
          <w:numId w:val="45"/>
        </w:numPr>
        <w:spacing w:before="120" w:after="120"/>
      </w:pPr>
      <w:r w:rsidRPr="00DE1661">
        <w:t>Drill</w:t>
      </w:r>
      <w:r w:rsidR="009D3249" w:rsidRPr="00DE1661">
        <w:t xml:space="preserve"> (16 mm)</w:t>
      </w:r>
    </w:p>
    <w:p w14:paraId="5AF7DB22" w14:textId="499DBE8C" w:rsidR="00931119" w:rsidRPr="00DE1661" w:rsidRDefault="00931119" w:rsidP="00923E67">
      <w:pPr>
        <w:pStyle w:val="BodytextUserManual"/>
        <w:numPr>
          <w:ilvl w:val="0"/>
          <w:numId w:val="45"/>
        </w:numPr>
        <w:spacing w:before="120" w:after="120"/>
      </w:pPr>
      <w:r w:rsidRPr="00DE1661">
        <w:t xml:space="preserve">Cleaning </w:t>
      </w:r>
      <w:r w:rsidR="00953A43" w:rsidRPr="00DE1661">
        <w:t>T</w:t>
      </w:r>
      <w:r w:rsidRPr="00DE1661">
        <w:t>ool</w:t>
      </w:r>
    </w:p>
    <w:p w14:paraId="71895494" w14:textId="00EA0C9E" w:rsidR="00931119" w:rsidRPr="00DE1661" w:rsidRDefault="00931119" w:rsidP="00923E67">
      <w:pPr>
        <w:pStyle w:val="BodytextUserManual"/>
        <w:numPr>
          <w:ilvl w:val="0"/>
          <w:numId w:val="45"/>
        </w:numPr>
        <w:spacing w:before="120" w:after="120"/>
      </w:pPr>
      <w:r w:rsidRPr="00DE1661">
        <w:t xml:space="preserve">Wire </w:t>
      </w:r>
      <w:r w:rsidR="00953A43" w:rsidRPr="00DE1661">
        <w:t>S</w:t>
      </w:r>
      <w:r w:rsidRPr="00DE1661">
        <w:t>tripper</w:t>
      </w:r>
    </w:p>
    <w:p w14:paraId="6A57BC8B" w14:textId="5205C8EA" w:rsidR="00931119" w:rsidRPr="00DE1661" w:rsidRDefault="00931119" w:rsidP="00923E67">
      <w:pPr>
        <w:pStyle w:val="BodytextUserManual"/>
        <w:numPr>
          <w:ilvl w:val="0"/>
          <w:numId w:val="45"/>
        </w:numPr>
        <w:spacing w:before="120" w:after="120"/>
      </w:pPr>
      <w:r w:rsidRPr="00DE1661">
        <w:t xml:space="preserve">Cable </w:t>
      </w:r>
      <w:r w:rsidR="00953A43" w:rsidRPr="00DE1661">
        <w:t>L</w:t>
      </w:r>
      <w:r w:rsidRPr="00DE1661">
        <w:t>ug</w:t>
      </w:r>
    </w:p>
    <w:p w14:paraId="1B1500EF" w14:textId="7A347F9B" w:rsidR="00931119" w:rsidRPr="00DE1661" w:rsidRDefault="00931119" w:rsidP="00923E67">
      <w:pPr>
        <w:pStyle w:val="BodytextUserManual"/>
        <w:numPr>
          <w:ilvl w:val="0"/>
          <w:numId w:val="45"/>
        </w:numPr>
        <w:spacing w:before="120" w:after="120"/>
      </w:pPr>
      <w:r w:rsidRPr="00DE1661">
        <w:t xml:space="preserve">Voltage </w:t>
      </w:r>
      <w:r w:rsidR="00953A43" w:rsidRPr="00DE1661">
        <w:t>T</w:t>
      </w:r>
      <w:r w:rsidRPr="00DE1661">
        <w:t>ester</w:t>
      </w:r>
    </w:p>
    <w:p w14:paraId="08E26D57" w14:textId="4B8A573C" w:rsidR="00931119" w:rsidRPr="00DE1661" w:rsidRDefault="00931119" w:rsidP="00923E67">
      <w:pPr>
        <w:pStyle w:val="BodytextUserManual"/>
        <w:numPr>
          <w:ilvl w:val="0"/>
          <w:numId w:val="45"/>
        </w:numPr>
        <w:spacing w:before="120" w:after="120"/>
      </w:pPr>
      <w:r w:rsidRPr="00DE1661">
        <w:t xml:space="preserve">Digital </w:t>
      </w:r>
      <w:r w:rsidR="00953A43" w:rsidRPr="00DE1661">
        <w:t>M</w:t>
      </w:r>
      <w:r w:rsidRPr="00DE1661">
        <w:t>ultimeter</w:t>
      </w:r>
    </w:p>
    <w:p w14:paraId="73B4B4A6" w14:textId="5C32EF84" w:rsidR="00E93887" w:rsidRPr="00DE1661" w:rsidRDefault="007350BC" w:rsidP="007E5A3B">
      <w:pPr>
        <w:pStyle w:val="NOTE0"/>
        <w:ind w:left="284"/>
        <w:rPr>
          <w:rFonts w:cs="Arial"/>
          <w:b/>
        </w:rPr>
      </w:pPr>
      <w:r w:rsidRPr="00DE1661">
        <w:rPr>
          <w:rFonts w:cs="Arial"/>
          <w:b/>
          <w:noProof/>
        </w:rPr>
        <w:drawing>
          <wp:anchor distT="0" distB="0" distL="114300" distR="114300" simplePos="0" relativeHeight="252469248" behindDoc="0" locked="0" layoutInCell="1" allowOverlap="1" wp14:anchorId="31B26BE7" wp14:editId="2D7F3BBC">
            <wp:simplePos x="0" y="0"/>
            <wp:positionH relativeFrom="margin">
              <wp:align>left</wp:align>
            </wp:positionH>
            <wp:positionV relativeFrom="paragraph">
              <wp:posOffset>26414</wp:posOffset>
            </wp:positionV>
            <wp:extent cx="143510" cy="143510"/>
            <wp:effectExtent l="0" t="0" r="8890" b="889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E93887" w:rsidRPr="00DE1661">
        <w:rPr>
          <w:rFonts w:cs="Arial"/>
          <w:b/>
        </w:rPr>
        <w:t>NOTE</w:t>
      </w:r>
    </w:p>
    <w:p w14:paraId="5F2F9AC2" w14:textId="2E9BFA3E" w:rsidR="007E5A3B" w:rsidRPr="00DE1661" w:rsidRDefault="007E5A3B" w:rsidP="00D83239">
      <w:pPr>
        <w:pStyle w:val="NOTE0"/>
        <w:ind w:left="284"/>
        <w:rPr>
          <w:rFonts w:cs="Arial"/>
        </w:rPr>
      </w:pPr>
      <w:r w:rsidRPr="00DE1661">
        <w:rPr>
          <w:rFonts w:cs="Arial"/>
        </w:rPr>
        <w:t>The tools mentioned above are not provided. Be sure to have all the tools prepared prior to the installation.</w:t>
      </w:r>
    </w:p>
    <w:p w14:paraId="6C402C63" w14:textId="77777777" w:rsidR="00E93887" w:rsidRPr="00DE1661" w:rsidRDefault="00E93887" w:rsidP="00923E67">
      <w:pPr>
        <w:pStyle w:val="NOTE"/>
        <w:numPr>
          <w:ilvl w:val="0"/>
          <w:numId w:val="14"/>
        </w:numPr>
        <w:ind w:left="704"/>
        <w:rPr>
          <w:rFonts w:eastAsiaTheme="minorEastAsia"/>
        </w:rPr>
        <w:sectPr w:rsidR="00E93887" w:rsidRPr="00DE1661" w:rsidSect="00D26989">
          <w:pgSz w:w="8392" w:h="11907"/>
          <w:pgMar w:top="567" w:right="567" w:bottom="567" w:left="567" w:header="0" w:footer="340" w:gutter="0"/>
          <w:cols w:space="720"/>
          <w:docGrid w:linePitch="245"/>
        </w:sectPr>
      </w:pPr>
    </w:p>
    <w:p w14:paraId="731CA02C" w14:textId="237A5F7E" w:rsidR="00B47419" w:rsidRPr="00DE1661" w:rsidRDefault="00883962" w:rsidP="00777848">
      <w:pPr>
        <w:pStyle w:val="10"/>
      </w:pPr>
      <w:bookmarkStart w:id="94" w:name="_Toc106900404"/>
      <w:bookmarkStart w:id="95" w:name="_Toc106983276"/>
      <w:r w:rsidRPr="00DE1661">
        <w:lastRenderedPageBreak/>
        <w:t xml:space="preserve"> </w:t>
      </w:r>
      <w:bookmarkStart w:id="96" w:name="_Toc131596638"/>
      <w:r w:rsidR="00B47419" w:rsidRPr="00DE1661">
        <w:t>Installation</w:t>
      </w:r>
      <w:bookmarkEnd w:id="94"/>
      <w:bookmarkEnd w:id="95"/>
      <w:bookmarkEnd w:id="96"/>
    </w:p>
    <w:p w14:paraId="6356F207" w14:textId="1245FE8C" w:rsidR="00DE1661" w:rsidRDefault="00DE1661" w:rsidP="00DE1661">
      <w:pPr>
        <w:spacing w:beforeLines="50" w:afterLines="50"/>
        <w:ind w:left="284"/>
      </w:pPr>
      <w:bookmarkStart w:id="97" w:name="5.1_General_installation_procedure"/>
      <w:bookmarkStart w:id="98" w:name="_bookmark72"/>
      <w:bookmarkStart w:id="99" w:name="5.2_Site_preparation"/>
      <w:bookmarkStart w:id="100" w:name="_bookmark73"/>
      <w:bookmarkStart w:id="101" w:name="5.3_Prepare_the_foundation"/>
      <w:bookmarkStart w:id="102" w:name="_bookmark76"/>
      <w:bookmarkStart w:id="103" w:name="_Toc102657949"/>
      <w:bookmarkStart w:id="104" w:name="_Ref102745363"/>
      <w:bookmarkStart w:id="105" w:name="_Ref102753598"/>
      <w:bookmarkEnd w:id="97"/>
      <w:bookmarkEnd w:id="98"/>
      <w:bookmarkEnd w:id="99"/>
      <w:bookmarkEnd w:id="100"/>
      <w:bookmarkEnd w:id="101"/>
      <w:bookmarkEnd w:id="102"/>
      <w:r w:rsidRPr="003608CA">
        <w:rPr>
          <w:highlight w:val="cyan"/>
        </w:rPr>
        <w:t>The MaxiCharger DC Wall Moun</w:t>
      </w:r>
      <w:r w:rsidR="005F0CBF" w:rsidRPr="003608CA">
        <w:rPr>
          <w:highlight w:val="cyan"/>
        </w:rPr>
        <w:t>t has four variations available. The installation work shall be carried out after a suitable location is chosen.</w:t>
      </w:r>
      <w:r w:rsidR="0034501B">
        <w:t xml:space="preserve"> </w:t>
      </w:r>
    </w:p>
    <w:tbl>
      <w:tblPr>
        <w:tblStyle w:val="af0"/>
        <w:tblW w:w="0" w:type="auto"/>
        <w:tblInd w:w="284" w:type="dxa"/>
        <w:tblLook w:val="04A0" w:firstRow="1" w:lastRow="0" w:firstColumn="1" w:lastColumn="0" w:noHBand="0" w:noVBand="1"/>
      </w:tblPr>
      <w:tblGrid>
        <w:gridCol w:w="675"/>
        <w:gridCol w:w="2491"/>
        <w:gridCol w:w="3798"/>
      </w:tblGrid>
      <w:tr w:rsidR="0034501B" w:rsidRPr="003608CA" w14:paraId="22EDE652" w14:textId="77777777" w:rsidTr="00EA4576">
        <w:trPr>
          <w:trHeight w:val="617"/>
        </w:trPr>
        <w:tc>
          <w:tcPr>
            <w:tcW w:w="845" w:type="dxa"/>
            <w:shd w:val="clear" w:color="auto" w:fill="D9D9D9" w:themeFill="background1" w:themeFillShade="D9"/>
            <w:vAlign w:val="center"/>
          </w:tcPr>
          <w:p w14:paraId="43D85FA1" w14:textId="77777777" w:rsidR="0034501B" w:rsidRPr="003608CA" w:rsidRDefault="0034501B" w:rsidP="00976380">
            <w:pPr>
              <w:spacing w:before="48" w:after="48"/>
              <w:ind w:left="0"/>
              <w:jc w:val="center"/>
              <w:rPr>
                <w:b/>
                <w:highlight w:val="cyan"/>
              </w:rPr>
            </w:pPr>
            <w:r w:rsidRPr="003608CA">
              <w:rPr>
                <w:b/>
                <w:highlight w:val="cyan"/>
              </w:rPr>
              <w:t>No.</w:t>
            </w:r>
          </w:p>
        </w:tc>
        <w:tc>
          <w:tcPr>
            <w:tcW w:w="3686" w:type="dxa"/>
            <w:shd w:val="clear" w:color="auto" w:fill="D9D9D9" w:themeFill="background1" w:themeFillShade="D9"/>
            <w:vAlign w:val="center"/>
          </w:tcPr>
          <w:p w14:paraId="5ED98D6F" w14:textId="77777777" w:rsidR="0034501B" w:rsidRPr="003608CA" w:rsidRDefault="0034501B" w:rsidP="00976380">
            <w:pPr>
              <w:spacing w:before="48" w:after="48"/>
              <w:ind w:left="0"/>
              <w:rPr>
                <w:b/>
                <w:highlight w:val="cyan"/>
              </w:rPr>
            </w:pPr>
            <w:r w:rsidRPr="003608CA">
              <w:rPr>
                <w:b/>
                <w:highlight w:val="cyan"/>
              </w:rPr>
              <w:t>Variation</w:t>
            </w:r>
          </w:p>
        </w:tc>
        <w:tc>
          <w:tcPr>
            <w:tcW w:w="5948" w:type="dxa"/>
            <w:shd w:val="clear" w:color="auto" w:fill="D9D9D9" w:themeFill="background1" w:themeFillShade="D9"/>
            <w:vAlign w:val="center"/>
          </w:tcPr>
          <w:p w14:paraId="5B13D562" w14:textId="77777777" w:rsidR="0034501B" w:rsidRPr="003608CA" w:rsidRDefault="0034501B" w:rsidP="00976380">
            <w:pPr>
              <w:spacing w:before="48" w:after="48"/>
              <w:ind w:left="0"/>
              <w:jc w:val="left"/>
              <w:rPr>
                <w:b/>
                <w:highlight w:val="cyan"/>
              </w:rPr>
            </w:pPr>
            <w:r w:rsidRPr="003608CA">
              <w:rPr>
                <w:b/>
                <w:highlight w:val="cyan"/>
              </w:rPr>
              <w:t>Overview of Installation Steps</w:t>
            </w:r>
          </w:p>
        </w:tc>
      </w:tr>
      <w:tr w:rsidR="0034501B" w:rsidRPr="003608CA" w14:paraId="53EF20E7" w14:textId="77777777" w:rsidTr="00976380">
        <w:trPr>
          <w:trHeight w:val="887"/>
        </w:trPr>
        <w:tc>
          <w:tcPr>
            <w:tcW w:w="845" w:type="dxa"/>
            <w:vAlign w:val="center"/>
          </w:tcPr>
          <w:p w14:paraId="1BA9A9D7" w14:textId="77777777" w:rsidR="0034501B" w:rsidRPr="003608CA" w:rsidRDefault="0034501B" w:rsidP="00976380">
            <w:pPr>
              <w:spacing w:before="48" w:after="48"/>
              <w:ind w:left="0"/>
              <w:jc w:val="center"/>
              <w:rPr>
                <w:b/>
                <w:highlight w:val="cyan"/>
              </w:rPr>
            </w:pPr>
            <w:r w:rsidRPr="003608CA">
              <w:rPr>
                <w:b/>
                <w:highlight w:val="cyan"/>
              </w:rPr>
              <w:t>A</w:t>
            </w:r>
          </w:p>
        </w:tc>
        <w:tc>
          <w:tcPr>
            <w:tcW w:w="3686" w:type="dxa"/>
            <w:vAlign w:val="center"/>
          </w:tcPr>
          <w:p w14:paraId="35B8DCA8" w14:textId="0CCE29C8" w:rsidR="0034501B" w:rsidRPr="003608CA" w:rsidRDefault="0034501B" w:rsidP="00EA4576">
            <w:pPr>
              <w:spacing w:before="48" w:after="48"/>
              <w:ind w:left="0"/>
              <w:rPr>
                <w:b/>
                <w:highlight w:val="cyan"/>
              </w:rPr>
            </w:pPr>
            <w:r w:rsidRPr="003608CA">
              <w:rPr>
                <w:b/>
                <w:highlight w:val="cyan"/>
              </w:rPr>
              <w:t>MaxiCharger and Pedestal</w:t>
            </w:r>
          </w:p>
        </w:tc>
        <w:tc>
          <w:tcPr>
            <w:tcW w:w="5948" w:type="dxa"/>
            <w:vAlign w:val="center"/>
          </w:tcPr>
          <w:p w14:paraId="217B27A7" w14:textId="77777777" w:rsidR="00EA4576" w:rsidRPr="003608CA"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3608CA">
              <w:rPr>
                <w:highlight w:val="cyan"/>
              </w:rPr>
              <w:t>Unpacking</w:t>
            </w:r>
          </w:p>
          <w:p w14:paraId="0FF5E6A9" w14:textId="7EBB7C27" w:rsidR="0034501B" w:rsidRPr="003608CA"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3608CA">
              <w:rPr>
                <w:highlight w:val="cyan"/>
              </w:rPr>
              <w:t>Moving the MaxiCharger</w:t>
            </w:r>
          </w:p>
          <w:p w14:paraId="7996F12E" w14:textId="076CEBDB" w:rsidR="00EA4576" w:rsidRPr="003608CA"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3608CA">
              <w:rPr>
                <w:highlight w:val="cyan"/>
              </w:rPr>
              <w:t>Installing MaxiCharger and Pedestal</w:t>
            </w:r>
          </w:p>
          <w:p w14:paraId="3FC439EC" w14:textId="77777777" w:rsidR="0034501B" w:rsidRPr="003608CA"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3608CA">
              <w:rPr>
                <w:highlight w:val="cyan"/>
              </w:rPr>
              <w:t>Power Supply Wiring</w:t>
            </w:r>
          </w:p>
          <w:p w14:paraId="4ACA74C9" w14:textId="183450FC" w:rsidR="00EA4576" w:rsidRPr="003608CA" w:rsidRDefault="00EA4576" w:rsidP="00923E67">
            <w:pPr>
              <w:pStyle w:val="ad"/>
              <w:numPr>
                <w:ilvl w:val="0"/>
                <w:numId w:val="73"/>
              </w:numPr>
              <w:spacing w:beforeLines="20" w:before="48" w:afterLines="20" w:after="48" w:line="240" w:lineRule="exact"/>
              <w:ind w:left="419" w:hangingChars="233" w:hanging="419"/>
              <w:jc w:val="left"/>
              <w:rPr>
                <w:highlight w:val="cyan"/>
              </w:rPr>
            </w:pPr>
            <w:r w:rsidRPr="003608CA">
              <w:rPr>
                <w:highlight w:val="cyan"/>
              </w:rPr>
              <w:t>Completing the Installation</w:t>
            </w:r>
          </w:p>
        </w:tc>
      </w:tr>
      <w:tr w:rsidR="0034501B" w:rsidRPr="003608CA" w14:paraId="47DA03DE" w14:textId="77777777" w:rsidTr="00976380">
        <w:tc>
          <w:tcPr>
            <w:tcW w:w="845" w:type="dxa"/>
            <w:vAlign w:val="center"/>
          </w:tcPr>
          <w:p w14:paraId="17CE2E9D" w14:textId="77777777" w:rsidR="0034501B" w:rsidRPr="003608CA" w:rsidRDefault="0034501B" w:rsidP="00976380">
            <w:pPr>
              <w:spacing w:before="48" w:after="48"/>
              <w:ind w:left="0"/>
              <w:jc w:val="center"/>
              <w:rPr>
                <w:b/>
                <w:highlight w:val="cyan"/>
              </w:rPr>
            </w:pPr>
            <w:r w:rsidRPr="003608CA">
              <w:rPr>
                <w:b/>
                <w:highlight w:val="cyan"/>
              </w:rPr>
              <w:t>B</w:t>
            </w:r>
          </w:p>
        </w:tc>
        <w:tc>
          <w:tcPr>
            <w:tcW w:w="3686" w:type="dxa"/>
            <w:vAlign w:val="center"/>
          </w:tcPr>
          <w:p w14:paraId="13D196D9" w14:textId="29826869" w:rsidR="0034501B" w:rsidRPr="003608CA" w:rsidRDefault="0034501B" w:rsidP="0034501B">
            <w:pPr>
              <w:spacing w:before="48" w:after="48"/>
              <w:ind w:left="0"/>
              <w:jc w:val="left"/>
              <w:rPr>
                <w:b/>
                <w:highlight w:val="cyan"/>
              </w:rPr>
            </w:pPr>
            <w:r w:rsidRPr="003608CA">
              <w:rPr>
                <w:b/>
                <w:highlight w:val="cyan"/>
              </w:rPr>
              <w:t>MaxiCharger mounted on Pedestal</w:t>
            </w:r>
          </w:p>
        </w:tc>
        <w:tc>
          <w:tcPr>
            <w:tcW w:w="5948" w:type="dxa"/>
            <w:vAlign w:val="center"/>
          </w:tcPr>
          <w:p w14:paraId="6100B06F" w14:textId="77777777" w:rsidR="00EA4576" w:rsidRPr="003608CA"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3608CA">
              <w:rPr>
                <w:highlight w:val="cyan"/>
              </w:rPr>
              <w:t>Unpacking</w:t>
            </w:r>
          </w:p>
          <w:p w14:paraId="727D7261" w14:textId="77777777" w:rsidR="00EA4576" w:rsidRPr="003608CA"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3608CA">
              <w:rPr>
                <w:highlight w:val="cyan"/>
              </w:rPr>
              <w:t>Moving the MaxiCharger</w:t>
            </w:r>
          </w:p>
          <w:p w14:paraId="5199EE32" w14:textId="367E7E16" w:rsidR="00EA4576" w:rsidRPr="003608CA"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3608CA">
              <w:rPr>
                <w:highlight w:val="cyan"/>
              </w:rPr>
              <w:t>Installing MaxiCharger Mounted on Pedestal</w:t>
            </w:r>
          </w:p>
          <w:p w14:paraId="1953D0DA" w14:textId="77777777" w:rsidR="00EA4576" w:rsidRPr="003608CA" w:rsidRDefault="00EA4576" w:rsidP="00923E67">
            <w:pPr>
              <w:pStyle w:val="ad"/>
              <w:numPr>
                <w:ilvl w:val="0"/>
                <w:numId w:val="74"/>
              </w:numPr>
              <w:spacing w:beforeLines="20" w:before="48" w:afterLines="20" w:after="48" w:line="240" w:lineRule="exact"/>
              <w:ind w:left="419" w:hangingChars="233" w:hanging="419"/>
              <w:jc w:val="left"/>
              <w:rPr>
                <w:highlight w:val="cyan"/>
              </w:rPr>
            </w:pPr>
            <w:r w:rsidRPr="003608CA">
              <w:rPr>
                <w:highlight w:val="cyan"/>
              </w:rPr>
              <w:t>Power Supply Wiring</w:t>
            </w:r>
          </w:p>
          <w:p w14:paraId="05C3E94E" w14:textId="3F80091F" w:rsidR="0034501B" w:rsidRPr="003608CA" w:rsidRDefault="00EA4576" w:rsidP="00923E67">
            <w:pPr>
              <w:pStyle w:val="ad"/>
              <w:numPr>
                <w:ilvl w:val="0"/>
                <w:numId w:val="74"/>
              </w:numPr>
              <w:spacing w:beforeLines="20" w:before="48" w:afterLines="20" w:after="48" w:line="240" w:lineRule="exact"/>
              <w:ind w:left="419" w:hangingChars="233" w:hanging="419"/>
              <w:rPr>
                <w:highlight w:val="cyan"/>
              </w:rPr>
            </w:pPr>
            <w:r w:rsidRPr="003608CA">
              <w:rPr>
                <w:highlight w:val="cyan"/>
              </w:rPr>
              <w:t>Completing the Installation</w:t>
            </w:r>
          </w:p>
        </w:tc>
      </w:tr>
      <w:tr w:rsidR="0034501B" w:rsidRPr="003608CA" w14:paraId="1B383F52" w14:textId="77777777" w:rsidTr="00976380">
        <w:tc>
          <w:tcPr>
            <w:tcW w:w="845" w:type="dxa"/>
            <w:vAlign w:val="center"/>
          </w:tcPr>
          <w:p w14:paraId="11D32DC6" w14:textId="77777777" w:rsidR="0034501B" w:rsidRPr="003608CA" w:rsidRDefault="0034501B" w:rsidP="00976380">
            <w:pPr>
              <w:spacing w:before="48" w:after="48"/>
              <w:ind w:left="0"/>
              <w:jc w:val="center"/>
              <w:rPr>
                <w:b/>
                <w:highlight w:val="cyan"/>
              </w:rPr>
            </w:pPr>
            <w:r w:rsidRPr="003608CA">
              <w:rPr>
                <w:b/>
                <w:highlight w:val="cyan"/>
              </w:rPr>
              <w:t>C</w:t>
            </w:r>
          </w:p>
        </w:tc>
        <w:tc>
          <w:tcPr>
            <w:tcW w:w="3686" w:type="dxa"/>
            <w:vAlign w:val="center"/>
          </w:tcPr>
          <w:p w14:paraId="3E153A48" w14:textId="2801082E" w:rsidR="0034501B" w:rsidRPr="003608CA" w:rsidRDefault="0034501B" w:rsidP="00EA4576">
            <w:pPr>
              <w:spacing w:before="48" w:after="48"/>
              <w:ind w:left="0"/>
              <w:rPr>
                <w:b/>
                <w:highlight w:val="cyan"/>
              </w:rPr>
            </w:pPr>
            <w:r w:rsidRPr="003608CA">
              <w:rPr>
                <w:b/>
                <w:highlight w:val="cyan"/>
              </w:rPr>
              <w:t>MaxiCharger and Trolley</w:t>
            </w:r>
          </w:p>
        </w:tc>
        <w:tc>
          <w:tcPr>
            <w:tcW w:w="5948" w:type="dxa"/>
            <w:vAlign w:val="center"/>
          </w:tcPr>
          <w:p w14:paraId="35584905" w14:textId="77777777" w:rsidR="00EA4576" w:rsidRPr="003608CA"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3608CA">
              <w:rPr>
                <w:highlight w:val="cyan"/>
              </w:rPr>
              <w:t>Unpacking</w:t>
            </w:r>
          </w:p>
          <w:p w14:paraId="16F61AC3" w14:textId="77777777" w:rsidR="00EA4576" w:rsidRPr="003608CA"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3608CA">
              <w:rPr>
                <w:highlight w:val="cyan"/>
              </w:rPr>
              <w:t>Moving the MaxiCharger</w:t>
            </w:r>
          </w:p>
          <w:p w14:paraId="7A6D6B6D" w14:textId="77FADDE9" w:rsidR="00EA4576" w:rsidRPr="003608CA"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3608CA">
              <w:rPr>
                <w:highlight w:val="cyan"/>
              </w:rPr>
              <w:t>Installing MaxiCharger and Trolley</w:t>
            </w:r>
          </w:p>
          <w:p w14:paraId="52BF2477" w14:textId="77777777" w:rsidR="00EA4576" w:rsidRPr="003608CA" w:rsidRDefault="00EA4576" w:rsidP="00923E67">
            <w:pPr>
              <w:pStyle w:val="ad"/>
              <w:numPr>
                <w:ilvl w:val="0"/>
                <w:numId w:val="75"/>
              </w:numPr>
              <w:spacing w:beforeLines="20" w:before="48" w:afterLines="20" w:after="48" w:line="240" w:lineRule="exact"/>
              <w:ind w:left="419" w:hangingChars="233" w:hanging="419"/>
              <w:jc w:val="left"/>
              <w:rPr>
                <w:highlight w:val="cyan"/>
              </w:rPr>
            </w:pPr>
            <w:r w:rsidRPr="003608CA">
              <w:rPr>
                <w:highlight w:val="cyan"/>
              </w:rPr>
              <w:t>Power Supply Wiring</w:t>
            </w:r>
          </w:p>
          <w:p w14:paraId="6C1921F2" w14:textId="09E6CA6B" w:rsidR="0034501B" w:rsidRPr="003608CA" w:rsidRDefault="00EA4576" w:rsidP="00923E67">
            <w:pPr>
              <w:pStyle w:val="ad"/>
              <w:numPr>
                <w:ilvl w:val="0"/>
                <w:numId w:val="75"/>
              </w:numPr>
              <w:spacing w:beforeLines="20" w:before="48" w:afterLines="20" w:after="48" w:line="240" w:lineRule="exact"/>
              <w:ind w:left="419" w:hangingChars="233" w:hanging="419"/>
              <w:rPr>
                <w:highlight w:val="cyan"/>
              </w:rPr>
            </w:pPr>
            <w:r w:rsidRPr="003608CA">
              <w:rPr>
                <w:highlight w:val="cyan"/>
              </w:rPr>
              <w:t>Completing the Installation</w:t>
            </w:r>
          </w:p>
        </w:tc>
      </w:tr>
      <w:tr w:rsidR="0034501B" w:rsidRPr="0034501B" w14:paraId="48587E7E" w14:textId="77777777" w:rsidTr="00976380">
        <w:tc>
          <w:tcPr>
            <w:tcW w:w="845" w:type="dxa"/>
            <w:vAlign w:val="center"/>
          </w:tcPr>
          <w:p w14:paraId="57E1F0BF" w14:textId="77777777" w:rsidR="0034501B" w:rsidRPr="003608CA" w:rsidRDefault="0034501B" w:rsidP="00976380">
            <w:pPr>
              <w:spacing w:before="48" w:after="48"/>
              <w:ind w:left="0"/>
              <w:jc w:val="center"/>
              <w:rPr>
                <w:b/>
                <w:highlight w:val="cyan"/>
              </w:rPr>
            </w:pPr>
            <w:r w:rsidRPr="003608CA">
              <w:rPr>
                <w:b/>
                <w:highlight w:val="cyan"/>
              </w:rPr>
              <w:t>D</w:t>
            </w:r>
          </w:p>
        </w:tc>
        <w:tc>
          <w:tcPr>
            <w:tcW w:w="3686" w:type="dxa"/>
            <w:vAlign w:val="center"/>
          </w:tcPr>
          <w:p w14:paraId="03FED637" w14:textId="12AAE6CB" w:rsidR="0034501B" w:rsidRPr="003608CA" w:rsidRDefault="0034501B" w:rsidP="00793A06">
            <w:pPr>
              <w:spacing w:before="48" w:after="48"/>
              <w:ind w:left="0"/>
              <w:rPr>
                <w:b/>
                <w:highlight w:val="cyan"/>
              </w:rPr>
            </w:pPr>
            <w:r w:rsidRPr="003608CA">
              <w:rPr>
                <w:b/>
                <w:highlight w:val="cyan"/>
              </w:rPr>
              <w:t>MaxiCharger mounted on Trolley</w:t>
            </w:r>
          </w:p>
        </w:tc>
        <w:tc>
          <w:tcPr>
            <w:tcW w:w="5948" w:type="dxa"/>
            <w:vAlign w:val="center"/>
          </w:tcPr>
          <w:p w14:paraId="4B2AE9CF" w14:textId="4164A86D" w:rsidR="0034501B" w:rsidRPr="0034501B" w:rsidRDefault="00793A06" w:rsidP="00793A06">
            <w:pPr>
              <w:spacing w:beforeLines="50" w:before="120" w:afterLines="50" w:after="120"/>
              <w:ind w:left="0"/>
            </w:pPr>
            <w:r w:rsidRPr="003608CA">
              <w:rPr>
                <w:highlight w:val="cyan"/>
              </w:rPr>
              <w:t>No electrical and mechanical installation is needed for the MaxiCharger mounted on trolley.</w:t>
            </w:r>
          </w:p>
        </w:tc>
      </w:tr>
    </w:tbl>
    <w:p w14:paraId="3C14AFED" w14:textId="77777777" w:rsidR="005F0CBF" w:rsidRPr="00717A27" w:rsidRDefault="005F0CBF" w:rsidP="005F0CBF">
      <w:pPr>
        <w:pStyle w:val="BodytextUserManual"/>
        <w:pBdr>
          <w:top w:val="single" w:sz="4" w:space="1" w:color="auto"/>
          <w:bottom w:val="single" w:sz="4" w:space="1" w:color="auto"/>
        </w:pBdr>
        <w:spacing w:beforeLines="20" w:before="48" w:afterLines="20" w:after="48"/>
        <w:rPr>
          <w:b/>
        </w:rPr>
      </w:pPr>
      <w:r w:rsidRPr="00717A27">
        <w:rPr>
          <w:b/>
          <w:noProof/>
        </w:rPr>
        <w:drawing>
          <wp:anchor distT="0" distB="0" distL="114300" distR="114300" simplePos="0" relativeHeight="252880896" behindDoc="0" locked="0" layoutInCell="1" allowOverlap="1" wp14:anchorId="15552F2F" wp14:editId="20C00B82">
            <wp:simplePos x="0" y="0"/>
            <wp:positionH relativeFrom="margin">
              <wp:align>left</wp:align>
            </wp:positionH>
            <wp:positionV relativeFrom="paragraph">
              <wp:posOffset>57785</wp:posOffset>
            </wp:positionV>
            <wp:extent cx="145415" cy="145415"/>
            <wp:effectExtent l="0" t="0" r="6985" b="6985"/>
            <wp:wrapNone/>
            <wp:docPr id="497" name="图片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717A27">
        <w:rPr>
          <w:b/>
        </w:rPr>
        <w:t>NOTE</w:t>
      </w:r>
    </w:p>
    <w:p w14:paraId="00ADE1F5" w14:textId="35C62529" w:rsidR="005F0CBF" w:rsidRPr="00717A27"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3608CA">
        <w:rPr>
          <w:highlight w:val="cyan"/>
        </w:rPr>
        <w:t>The MaxiCharger and Pedestal means MaxiCharger and Pedestal will be shipped in separate boxes.</w:t>
      </w:r>
      <w:r w:rsidRPr="00717A27">
        <w:t xml:space="preserve"> </w:t>
      </w:r>
    </w:p>
    <w:p w14:paraId="1068CEC5" w14:textId="1961D3B0" w:rsidR="005F0CBF" w:rsidRPr="005F0CBF"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3608CA">
        <w:rPr>
          <w:highlight w:val="cyan"/>
        </w:rPr>
        <w:t>The MaxiCharger mounted on Pedestal means the MaxiCharger has been installed on a pedestal before shipment.</w:t>
      </w:r>
    </w:p>
    <w:p w14:paraId="5902D0E4" w14:textId="72D27EDC" w:rsidR="005F0CBF" w:rsidRPr="005F0CBF"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3608CA">
        <w:rPr>
          <w:highlight w:val="cyan"/>
        </w:rPr>
        <w:t xml:space="preserve">The MaxiCharger and Trolley means MaxiCharger and Trolley </w:t>
      </w:r>
      <w:r w:rsidR="000C418B" w:rsidRPr="003608CA">
        <w:rPr>
          <w:highlight w:val="cyan"/>
        </w:rPr>
        <w:t xml:space="preserve">will be shipped in </w:t>
      </w:r>
      <w:r w:rsidRPr="003608CA">
        <w:rPr>
          <w:highlight w:val="cyan"/>
        </w:rPr>
        <w:t>separate</w:t>
      </w:r>
      <w:r w:rsidR="000C418B" w:rsidRPr="003608CA">
        <w:rPr>
          <w:highlight w:val="cyan"/>
        </w:rPr>
        <w:t xml:space="preserve"> </w:t>
      </w:r>
      <w:r w:rsidRPr="003608CA">
        <w:rPr>
          <w:highlight w:val="cyan"/>
        </w:rPr>
        <w:t>boxes.</w:t>
      </w:r>
    </w:p>
    <w:p w14:paraId="283E35CE" w14:textId="38B93C46" w:rsidR="005F0CBF" w:rsidRPr="005F0CBF" w:rsidRDefault="005F0CBF" w:rsidP="00923E67">
      <w:pPr>
        <w:pStyle w:val="BodytextUserManual"/>
        <w:numPr>
          <w:ilvl w:val="0"/>
          <w:numId w:val="69"/>
        </w:numPr>
        <w:pBdr>
          <w:top w:val="single" w:sz="4" w:space="1" w:color="auto"/>
          <w:bottom w:val="single" w:sz="4" w:space="1" w:color="auto"/>
        </w:pBdr>
        <w:spacing w:beforeLines="20" w:before="48" w:afterLines="20" w:after="48"/>
        <w:ind w:left="704"/>
        <w:rPr>
          <w:b/>
        </w:rPr>
      </w:pPr>
      <w:r w:rsidRPr="003608CA">
        <w:rPr>
          <w:highlight w:val="cyan"/>
        </w:rPr>
        <w:t>MaxiCharger mounted on Trolley means the MaxiCharger has been installed on a trolley before shipment.</w:t>
      </w:r>
    </w:p>
    <w:p w14:paraId="013529F6" w14:textId="0D56828B" w:rsidR="001E61AF" w:rsidRPr="00DE1661" w:rsidRDefault="003F5552" w:rsidP="00DE1661">
      <w:pPr>
        <w:pStyle w:val="BodytextUserManual"/>
        <w:pBdr>
          <w:top w:val="single" w:sz="4" w:space="1" w:color="auto"/>
        </w:pBdr>
        <w:spacing w:before="120" w:after="120"/>
        <w:rPr>
          <w:b/>
          <w:szCs w:val="18"/>
        </w:rPr>
      </w:pPr>
      <w:r w:rsidRPr="00FB72C6">
        <w:rPr>
          <w:rFonts w:asciiTheme="minorHAnsi" w:eastAsiaTheme="minorEastAsia" w:hAnsiTheme="minorHAnsi" w:cstheme="minorHAnsi"/>
          <w:noProof/>
        </w:rPr>
        <w:lastRenderedPageBreak/>
        <w:drawing>
          <wp:anchor distT="0" distB="0" distL="114300" distR="114300" simplePos="0" relativeHeight="252876800" behindDoc="0" locked="0" layoutInCell="1" allowOverlap="1" wp14:anchorId="75F06D26" wp14:editId="54337159">
            <wp:simplePos x="0" y="0"/>
            <wp:positionH relativeFrom="margin">
              <wp:posOffset>-6350</wp:posOffset>
            </wp:positionH>
            <wp:positionV relativeFrom="paragraph">
              <wp:posOffset>5715</wp:posOffset>
            </wp:positionV>
            <wp:extent cx="159385" cy="143510"/>
            <wp:effectExtent l="0" t="0" r="0" b="8890"/>
            <wp:wrapNone/>
            <wp:docPr id="9"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9385"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szCs w:val="18"/>
        </w:rPr>
        <w:t>CAUTION</w:t>
      </w:r>
    </w:p>
    <w:p w14:paraId="6F9766A1"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Cut off the power supply before opening the MaxiCharger.</w:t>
      </w:r>
    </w:p>
    <w:p w14:paraId="1E492B6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Do not touch the inside components of the MaxiCharger while it is powered on.</w:t>
      </w:r>
    </w:p>
    <w:p w14:paraId="78129F46" w14:textId="77777777" w:rsidR="001E61AF"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Ensure no voltage is applied while checking the MaxiCharger.</w:t>
      </w:r>
    </w:p>
    <w:p w14:paraId="32252F5D" w14:textId="0C21C19D" w:rsidR="00DE1661" w:rsidRPr="00DE1661" w:rsidRDefault="001E61AF" w:rsidP="00923E67">
      <w:pPr>
        <w:pStyle w:val="BodytextUserManual"/>
        <w:numPr>
          <w:ilvl w:val="0"/>
          <w:numId w:val="16"/>
        </w:numPr>
        <w:pBdr>
          <w:top w:val="single" w:sz="4" w:space="1" w:color="auto"/>
        </w:pBdr>
        <w:spacing w:before="120" w:after="120"/>
        <w:rPr>
          <w:szCs w:val="18"/>
        </w:rPr>
      </w:pPr>
      <w:r w:rsidRPr="00DE1661">
        <w:rPr>
          <w:szCs w:val="18"/>
        </w:rPr>
        <w:t>Operate the MaxiCharger only when its door is closed and locked.</w:t>
      </w:r>
    </w:p>
    <w:p w14:paraId="5AF8AAAD" w14:textId="77777777" w:rsidR="00DE1661" w:rsidRDefault="00DE1661" w:rsidP="00DE1661">
      <w:pPr>
        <w:pStyle w:val="BodytextUserManual"/>
        <w:pBdr>
          <w:top w:val="single" w:sz="4" w:space="1" w:color="auto"/>
          <w:bottom w:val="single" w:sz="4" w:space="1" w:color="auto"/>
        </w:pBdr>
        <w:spacing w:before="120" w:after="120"/>
        <w:rPr>
          <w:b/>
          <w:szCs w:val="18"/>
        </w:rPr>
      </w:pPr>
    </w:p>
    <w:p w14:paraId="361569CC" w14:textId="5DC2B87A" w:rsidR="00DE1661" w:rsidRPr="00DE1661" w:rsidRDefault="00DE1661" w:rsidP="000C418B">
      <w:pPr>
        <w:pStyle w:val="BodytextUserManual"/>
        <w:pBdr>
          <w:bottom w:val="single" w:sz="4" w:space="1" w:color="auto"/>
        </w:pBdr>
        <w:spacing w:before="120" w:after="120"/>
        <w:rPr>
          <w:b/>
          <w:szCs w:val="18"/>
        </w:rPr>
      </w:pPr>
      <w:r w:rsidRPr="00DE1661">
        <w:rPr>
          <w:noProof/>
        </w:rPr>
        <w:drawing>
          <wp:anchor distT="0" distB="0" distL="114300" distR="114300" simplePos="0" relativeHeight="252863488" behindDoc="0" locked="0" layoutInCell="1" allowOverlap="1" wp14:anchorId="122C1549" wp14:editId="7334F87C">
            <wp:simplePos x="0" y="0"/>
            <wp:positionH relativeFrom="margin">
              <wp:align>left</wp:align>
            </wp:positionH>
            <wp:positionV relativeFrom="paragraph">
              <wp:posOffset>-635</wp:posOffset>
            </wp:positionV>
            <wp:extent cx="144145" cy="144145"/>
            <wp:effectExtent l="0" t="0" r="8255" b="825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4145" cy="144145"/>
                    </a:xfrm>
                    <a:prstGeom prst="rect">
                      <a:avLst/>
                    </a:prstGeom>
                    <a:noFill/>
                  </pic:spPr>
                </pic:pic>
              </a:graphicData>
            </a:graphic>
            <wp14:sizeRelH relativeFrom="page">
              <wp14:pctWidth>0</wp14:pctWidth>
            </wp14:sizeRelH>
            <wp14:sizeRelV relativeFrom="page">
              <wp14:pctHeight>0</wp14:pctHeight>
            </wp14:sizeRelV>
          </wp:anchor>
        </w:drawing>
      </w:r>
      <w:r w:rsidRPr="00DE1661">
        <w:rPr>
          <w:rFonts w:hint="eastAsia"/>
          <w:b/>
          <w:szCs w:val="18"/>
        </w:rPr>
        <w:t>I</w:t>
      </w:r>
      <w:r w:rsidRPr="00DE1661">
        <w:rPr>
          <w:b/>
          <w:szCs w:val="18"/>
        </w:rPr>
        <w:t>MPORTANT</w:t>
      </w:r>
    </w:p>
    <w:p w14:paraId="545F2C6D" w14:textId="01EEC51C" w:rsidR="00DE1661" w:rsidRPr="00DE1661" w:rsidRDefault="00DE1661" w:rsidP="000C418B">
      <w:pPr>
        <w:pStyle w:val="BodytextUserManual"/>
        <w:pBdr>
          <w:bottom w:val="single" w:sz="4" w:space="1" w:color="auto"/>
        </w:pBdr>
        <w:spacing w:beforeLines="0" w:before="0" w:after="120"/>
        <w:rPr>
          <w:szCs w:val="18"/>
        </w:rPr>
      </w:pPr>
      <w:r w:rsidRPr="00DE1661">
        <w:t>Always check local codes to ensure compliance. The guidelines described here are the minimum requirements. Ensure that the installation complies with all applicable codes.</w:t>
      </w:r>
    </w:p>
    <w:p w14:paraId="5C1004D5" w14:textId="58D34776" w:rsidR="001E61AF" w:rsidRPr="00DE1661" w:rsidRDefault="00BB024B" w:rsidP="00BB024B">
      <w:pPr>
        <w:rPr>
          <w:rFonts w:eastAsia="宋体"/>
          <w:bCs/>
          <w:kern w:val="0"/>
        </w:rPr>
      </w:pPr>
      <w:r w:rsidRPr="00DE1661">
        <w:br w:type="page"/>
      </w:r>
    </w:p>
    <w:p w14:paraId="3E3426B9" w14:textId="099FB5F4" w:rsidR="00BB024B" w:rsidRPr="00DE1661" w:rsidRDefault="00883962" w:rsidP="00D83239">
      <w:pPr>
        <w:pStyle w:val="2"/>
        <w:spacing w:before="240"/>
        <w:rPr>
          <w:rFonts w:cs="Arial"/>
        </w:rPr>
      </w:pPr>
      <w:r w:rsidRPr="00DE1661">
        <w:rPr>
          <w:rFonts w:cs="Arial"/>
        </w:rPr>
        <w:lastRenderedPageBreak/>
        <w:t xml:space="preserve"> </w:t>
      </w:r>
      <w:bookmarkStart w:id="106" w:name="_Toc131596639"/>
      <w:r w:rsidR="001E61AF" w:rsidRPr="00DE1661">
        <w:rPr>
          <w:rFonts w:cs="Arial"/>
        </w:rPr>
        <w:t>Unpacking</w:t>
      </w:r>
      <w:bookmarkStart w:id="107" w:name="_Toc101985064"/>
      <w:bookmarkStart w:id="108" w:name="_Toc102030860"/>
      <w:bookmarkStart w:id="109" w:name="_Toc102068907"/>
      <w:bookmarkStart w:id="110" w:name="_Toc102122043"/>
      <w:bookmarkStart w:id="111" w:name="_Toc102147239"/>
      <w:bookmarkStart w:id="112" w:name="_Toc102147424"/>
      <w:bookmarkStart w:id="113" w:name="_Toc102657950"/>
      <w:bookmarkStart w:id="114" w:name="_Toc102749394"/>
      <w:bookmarkStart w:id="115" w:name="_Toc102750993"/>
      <w:bookmarkStart w:id="116" w:name="_Toc102751148"/>
      <w:bookmarkStart w:id="117" w:name="_Toc102751306"/>
      <w:bookmarkStart w:id="118" w:name="_Toc102759523"/>
      <w:bookmarkStart w:id="119" w:name="_Toc102842447"/>
      <w:bookmarkStart w:id="120" w:name="_Toc102845729"/>
      <w:bookmarkStart w:id="121" w:name="_Toc102846960"/>
      <w:bookmarkStart w:id="122" w:name="_Toc103009037"/>
      <w:bookmarkStart w:id="123" w:name="_Toc103105613"/>
      <w:bookmarkStart w:id="124" w:name="_Toc103185662"/>
      <w:bookmarkStart w:id="125" w:name="_Toc103194668"/>
      <w:bookmarkStart w:id="126" w:name="_Toc103194760"/>
      <w:bookmarkStart w:id="127" w:name="_Toc103195826"/>
      <w:bookmarkStart w:id="128" w:name="_Toc103247642"/>
      <w:bookmarkStart w:id="129" w:name="_Toc103278884"/>
      <w:bookmarkStart w:id="130" w:name="_Toc103364598"/>
      <w:bookmarkStart w:id="131" w:name="_Toc103364932"/>
      <w:bookmarkStart w:id="132" w:name="_Toc103365032"/>
      <w:bookmarkStart w:id="133" w:name="_Toc103471715"/>
      <w:bookmarkStart w:id="134" w:name="_Toc103606550"/>
      <w:bookmarkStart w:id="135" w:name="_Toc103624163"/>
      <w:bookmarkStart w:id="136" w:name="_Toc103786346"/>
      <w:bookmarkStart w:id="137" w:name="_Toc104904471"/>
      <w:bookmarkStart w:id="138" w:name="_Toc104904635"/>
      <w:bookmarkStart w:id="139" w:name="_Toc104904733"/>
      <w:bookmarkStart w:id="140" w:name="_Toc104904831"/>
      <w:bookmarkStart w:id="141" w:name="_Toc104904926"/>
      <w:bookmarkStart w:id="142" w:name="_Toc104911867"/>
      <w:bookmarkStart w:id="143" w:name="_Toc104918078"/>
      <w:bookmarkStart w:id="144" w:name="_Toc105080790"/>
      <w:bookmarkStart w:id="145" w:name="_Toc105487681"/>
      <w:bookmarkStart w:id="146" w:name="_Toc105573359"/>
      <w:bookmarkStart w:id="147" w:name="_Toc106091505"/>
      <w:bookmarkStart w:id="148" w:name="_Toc106787002"/>
      <w:bookmarkStart w:id="149" w:name="_Toc106788457"/>
      <w:bookmarkStart w:id="150" w:name="_Toc106789620"/>
      <w:bookmarkStart w:id="151" w:name="_Toc106789861"/>
      <w:bookmarkStart w:id="152" w:name="_Toc106900009"/>
      <w:bookmarkStart w:id="153" w:name="_Toc106900406"/>
      <w:bookmarkStart w:id="154" w:name="_Toc106956537"/>
      <w:bookmarkStart w:id="155" w:name="_Toc106983278"/>
      <w:bookmarkStart w:id="156" w:name="_Toc108462278"/>
      <w:bookmarkStart w:id="157" w:name="_Toc101985076"/>
      <w:bookmarkStart w:id="158" w:name="_Toc102030872"/>
      <w:bookmarkStart w:id="159" w:name="_Toc102068919"/>
      <w:bookmarkStart w:id="160" w:name="_Toc102122055"/>
      <w:bookmarkStart w:id="161" w:name="_Toc102147251"/>
      <w:bookmarkStart w:id="162" w:name="_Toc102147436"/>
      <w:bookmarkStart w:id="163" w:name="_Toc102657962"/>
      <w:bookmarkStart w:id="164" w:name="_Toc102749406"/>
      <w:bookmarkStart w:id="165" w:name="_Toc102751005"/>
      <w:bookmarkStart w:id="166" w:name="_Toc102751160"/>
      <w:bookmarkStart w:id="167" w:name="_Toc102751318"/>
      <w:bookmarkStart w:id="168" w:name="_Toc102759535"/>
      <w:bookmarkStart w:id="169" w:name="_Toc102842459"/>
      <w:bookmarkStart w:id="170" w:name="_Toc102845741"/>
      <w:bookmarkStart w:id="171" w:name="_Toc102846972"/>
      <w:bookmarkStart w:id="172" w:name="_Toc103009049"/>
      <w:bookmarkStart w:id="173" w:name="_Toc103105625"/>
      <w:bookmarkStart w:id="174" w:name="_Toc103185674"/>
      <w:bookmarkStart w:id="175" w:name="_Toc103194680"/>
      <w:bookmarkStart w:id="176" w:name="_Toc103194772"/>
      <w:bookmarkStart w:id="177" w:name="_Toc103195838"/>
      <w:bookmarkStart w:id="178" w:name="_Toc103247654"/>
      <w:bookmarkStart w:id="179" w:name="_Toc103278896"/>
      <w:bookmarkStart w:id="180" w:name="_Toc103364610"/>
      <w:bookmarkStart w:id="181" w:name="_Toc103364944"/>
      <w:bookmarkStart w:id="182" w:name="_Toc103365044"/>
      <w:bookmarkStart w:id="183" w:name="_Toc103471727"/>
      <w:bookmarkStart w:id="184" w:name="_Toc103606562"/>
      <w:bookmarkStart w:id="185" w:name="_Toc103624175"/>
      <w:bookmarkStart w:id="186" w:name="_Toc103786358"/>
      <w:bookmarkStart w:id="187" w:name="_Toc104904482"/>
      <w:bookmarkStart w:id="188" w:name="_Toc104904646"/>
      <w:bookmarkStart w:id="189" w:name="_Toc104904744"/>
      <w:bookmarkStart w:id="190" w:name="_Toc104904842"/>
      <w:bookmarkStart w:id="191" w:name="_Toc104904937"/>
      <w:bookmarkStart w:id="192" w:name="_Toc104911878"/>
      <w:bookmarkStart w:id="193" w:name="_Toc104918089"/>
      <w:bookmarkStart w:id="194" w:name="_Toc105080801"/>
      <w:bookmarkStart w:id="195" w:name="_Toc105487692"/>
      <w:bookmarkStart w:id="196" w:name="_Toc105573370"/>
      <w:bookmarkStart w:id="197" w:name="_Toc106091516"/>
      <w:bookmarkStart w:id="198" w:name="_Toc106787013"/>
      <w:bookmarkStart w:id="199" w:name="_Toc106788468"/>
      <w:bookmarkStart w:id="200" w:name="_Toc106789631"/>
      <w:bookmarkStart w:id="201" w:name="_Toc106789872"/>
      <w:bookmarkStart w:id="202" w:name="_Toc106900020"/>
      <w:bookmarkStart w:id="203" w:name="_Toc106900417"/>
      <w:bookmarkStart w:id="204" w:name="_Toc106956548"/>
      <w:bookmarkStart w:id="205" w:name="_Toc106983289"/>
      <w:bookmarkStart w:id="206" w:name="_Toc108462289"/>
      <w:bookmarkStart w:id="207" w:name="_Toc102657963"/>
      <w:bookmarkStart w:id="208" w:name="_Ref102742689"/>
      <w:bookmarkStart w:id="209" w:name="_Ref102757397"/>
      <w:bookmarkEnd w:id="103"/>
      <w:bookmarkEnd w:id="104"/>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p>
    <w:p w14:paraId="508B8EC3" w14:textId="1F1311A0" w:rsidR="001E61AF" w:rsidRPr="00DE1661" w:rsidRDefault="00BB024B" w:rsidP="00923E67">
      <w:pPr>
        <w:pStyle w:val="BodytextUserManual"/>
        <w:numPr>
          <w:ilvl w:val="0"/>
          <w:numId w:val="17"/>
        </w:numPr>
        <w:spacing w:before="120" w:after="120"/>
      </w:pPr>
      <w:r w:rsidRPr="00DE1661">
        <w:t>Check the tilt and inversion indicators and shock watch.</w:t>
      </w:r>
    </w:p>
    <w:p w14:paraId="4C1D7ECC" w14:textId="2795B45A" w:rsidR="00BB024B" w:rsidRPr="00DE1661" w:rsidRDefault="00BB024B" w:rsidP="00923E67">
      <w:pPr>
        <w:pStyle w:val="BodytextUserManual"/>
        <w:numPr>
          <w:ilvl w:val="0"/>
          <w:numId w:val="69"/>
        </w:numPr>
        <w:spacing w:before="120" w:after="120"/>
      </w:pPr>
      <w:r w:rsidRPr="00DE1661">
        <w:t xml:space="preserve">Observe the sensors attached to the wooden box for the degree of the tilt and complete overturn. </w:t>
      </w:r>
      <w:r w:rsidRPr="003608CA">
        <w:rPr>
          <w:highlight w:val="cyan"/>
        </w:rPr>
        <w:t xml:space="preserve">If the sensors demonstrate severe tilt (over 30°) or total overturn as shown, </w:t>
      </w:r>
      <w:r w:rsidR="0096324F" w:rsidRPr="003608CA">
        <w:rPr>
          <w:highlight w:val="cyan"/>
        </w:rPr>
        <w:t>do not refuse shipment and note on bill of lading degree of tilt</w:t>
      </w:r>
      <w:r w:rsidRPr="003608CA">
        <w:rPr>
          <w:highlight w:val="cyan"/>
        </w:rPr>
        <w:t>.</w:t>
      </w:r>
    </w:p>
    <w:p w14:paraId="4BB45794" w14:textId="44413E05" w:rsidR="00BB024B" w:rsidRPr="00DE1661" w:rsidRDefault="00BB024B" w:rsidP="00BB024B">
      <w:pPr>
        <w:pStyle w:val="BodytextUserManual"/>
        <w:spacing w:before="120" w:after="120" w:line="480" w:lineRule="auto"/>
        <w:ind w:left="1124"/>
      </w:pPr>
      <w:r w:rsidRPr="00DE1661">
        <w:rPr>
          <w:noProof/>
        </w:rPr>
        <w:drawing>
          <wp:inline distT="0" distB="0" distL="0" distR="0" wp14:anchorId="15F50C07" wp14:editId="5D690030">
            <wp:extent cx="3269500" cy="2037664"/>
            <wp:effectExtent l="0" t="0" r="7620" b="1270"/>
            <wp:docPr id="492" name="图片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Tilt and Invasion indicators.jpg"/>
                    <pic:cNvPicPr/>
                  </pic:nvPicPr>
                  <pic:blipFill rotWithShape="1">
                    <a:blip r:embed="rId22">
                      <a:extLst>
                        <a:ext uri="{28A0092B-C50C-407E-A947-70E740481C1C}">
                          <a14:useLocalDpi xmlns:a14="http://schemas.microsoft.com/office/drawing/2010/main" val="0"/>
                        </a:ext>
                      </a:extLst>
                    </a:blip>
                    <a:srcRect t="9430"/>
                    <a:stretch/>
                  </pic:blipFill>
                  <pic:spPr bwMode="auto">
                    <a:xfrm>
                      <a:off x="0" y="0"/>
                      <a:ext cx="3270116" cy="2038048"/>
                    </a:xfrm>
                    <a:prstGeom prst="rect">
                      <a:avLst/>
                    </a:prstGeom>
                    <a:ln>
                      <a:noFill/>
                    </a:ln>
                    <a:extLst>
                      <a:ext uri="{53640926-AAD7-44D8-BBD7-CCE9431645EC}">
                        <a14:shadowObscured xmlns:a14="http://schemas.microsoft.com/office/drawing/2010/main"/>
                      </a:ext>
                    </a:extLst>
                  </pic:spPr>
                </pic:pic>
              </a:graphicData>
            </a:graphic>
          </wp:inline>
        </w:drawing>
      </w:r>
    </w:p>
    <w:p w14:paraId="513A79C5" w14:textId="40472993" w:rsidR="00BB024B" w:rsidRPr="00DE1661" w:rsidRDefault="00BB024B" w:rsidP="00923E67">
      <w:pPr>
        <w:pStyle w:val="BodytextUserManual"/>
        <w:numPr>
          <w:ilvl w:val="0"/>
          <w:numId w:val="69"/>
        </w:numPr>
        <w:spacing w:before="120" w:after="120"/>
      </w:pPr>
      <w:r w:rsidRPr="003608CA">
        <w:rPr>
          <w:rFonts w:eastAsiaTheme="minorEastAsia"/>
          <w:highlight w:val="cyan"/>
        </w:rPr>
        <w:t>If the shock watch appears red, contact Autel customer service and the delivery personnel.</w:t>
      </w:r>
    </w:p>
    <w:p w14:paraId="4548429F" w14:textId="4F1403C4" w:rsidR="005D5A73" w:rsidRPr="00DE1661" w:rsidRDefault="00BB024B" w:rsidP="00923E67">
      <w:pPr>
        <w:pStyle w:val="BodytextUserManual"/>
        <w:numPr>
          <w:ilvl w:val="0"/>
          <w:numId w:val="17"/>
        </w:numPr>
        <w:spacing w:before="120" w:after="120"/>
      </w:pPr>
      <w:r w:rsidRPr="00DE1661">
        <w:t>Remove the packaging material using appropriate tools.</w:t>
      </w:r>
    </w:p>
    <w:p w14:paraId="0A1D1932" w14:textId="31C744FA" w:rsidR="00BB024B" w:rsidRPr="00DE1661" w:rsidRDefault="00BB024B" w:rsidP="00923E67">
      <w:pPr>
        <w:pStyle w:val="BodytextUserManual"/>
        <w:numPr>
          <w:ilvl w:val="0"/>
          <w:numId w:val="17"/>
        </w:numPr>
        <w:spacing w:before="120" w:after="120"/>
      </w:pPr>
      <w:r w:rsidRPr="00DE1661">
        <w:t>Inspect whether the MaxiCharger and the parts for installation are damaged. If any damage is found or the parts are not consistent with the order, contact your local dealer.</w:t>
      </w:r>
    </w:p>
    <w:p w14:paraId="44ADF320" w14:textId="60C10B74" w:rsidR="00BB024B" w:rsidRPr="00DE1661" w:rsidRDefault="00BB024B" w:rsidP="00923E67">
      <w:pPr>
        <w:pStyle w:val="BodytextUserManual"/>
        <w:numPr>
          <w:ilvl w:val="0"/>
          <w:numId w:val="17"/>
        </w:numPr>
        <w:spacing w:before="120" w:after="120"/>
      </w:pPr>
      <w:r w:rsidRPr="00DE1661">
        <w:t>Make sure that all parts are delivered according to the order.</w:t>
      </w:r>
    </w:p>
    <w:p w14:paraId="015E3A36" w14:textId="16EBC9EA" w:rsidR="009F4593" w:rsidRPr="00DE1661" w:rsidRDefault="009F4593" w:rsidP="009F4593">
      <w:pPr>
        <w:rPr>
          <w:rFonts w:eastAsia="宋体"/>
          <w:bCs/>
          <w:kern w:val="0"/>
          <w:szCs w:val="20"/>
        </w:rPr>
      </w:pPr>
      <w:r w:rsidRPr="00DE1661">
        <w:br w:type="page"/>
      </w:r>
    </w:p>
    <w:p w14:paraId="5C6327D2" w14:textId="6CA5A78B" w:rsidR="001E61AF" w:rsidRPr="00DE1661" w:rsidRDefault="00883962" w:rsidP="001E61AF">
      <w:pPr>
        <w:pStyle w:val="2"/>
        <w:spacing w:before="240"/>
        <w:rPr>
          <w:rFonts w:cs="Arial"/>
        </w:rPr>
      </w:pPr>
      <w:r w:rsidRPr="00DE1661">
        <w:rPr>
          <w:rFonts w:cs="Arial"/>
        </w:rPr>
        <w:lastRenderedPageBreak/>
        <w:t xml:space="preserve"> </w:t>
      </w:r>
      <w:bookmarkStart w:id="210" w:name="_Toc131596640"/>
      <w:r w:rsidR="001E61AF" w:rsidRPr="00DE1661">
        <w:rPr>
          <w:rFonts w:cs="Arial"/>
        </w:rPr>
        <w:t>Moving the MaxiCharger</w:t>
      </w:r>
      <w:bookmarkEnd w:id="210"/>
    </w:p>
    <w:p w14:paraId="7C0BEE36" w14:textId="2D9D9AB9" w:rsidR="001E61AF" w:rsidRPr="00DE1661" w:rsidRDefault="001E61AF" w:rsidP="006A6F05">
      <w:pPr>
        <w:ind w:left="284"/>
      </w:pPr>
      <w:r w:rsidRPr="00DE1661">
        <w:t xml:space="preserve">It is recommended to move the MaxiCharger to the installation site using </w:t>
      </w:r>
      <w:r w:rsidR="005F5265" w:rsidRPr="00DE1661">
        <w:t xml:space="preserve">an </w:t>
      </w:r>
      <w:r w:rsidRPr="00DE1661">
        <w:t>appropriate hoisting equipment (crane, straps, and so on).</w:t>
      </w:r>
    </w:p>
    <w:p w14:paraId="5B58EBC1" w14:textId="15D0DBB2" w:rsidR="001E61AF" w:rsidRPr="00DE1661" w:rsidRDefault="001E61AF" w:rsidP="00923E67">
      <w:pPr>
        <w:pStyle w:val="ad"/>
        <w:widowControl w:val="0"/>
        <w:numPr>
          <w:ilvl w:val="0"/>
          <w:numId w:val="18"/>
        </w:numPr>
        <w:spacing w:line="220" w:lineRule="exact"/>
      </w:pPr>
      <w:r w:rsidRPr="00DE1661">
        <w:t xml:space="preserve">Remove the four screws on </w:t>
      </w:r>
      <w:r w:rsidR="005F5265" w:rsidRPr="00DE1661">
        <w:t xml:space="preserve">the </w:t>
      </w:r>
      <w:r w:rsidRPr="00DE1661">
        <w:t>top of the charger using a flathead screwdriver.</w:t>
      </w:r>
      <w:r w:rsidR="00953A43" w:rsidRPr="00DE1661">
        <w:t xml:space="preserve"> Set them aside.</w:t>
      </w:r>
    </w:p>
    <w:p w14:paraId="111735DC" w14:textId="7F10993F" w:rsidR="00AB58E4" w:rsidRPr="00DE1661" w:rsidRDefault="007E5A3B" w:rsidP="00EA4576">
      <w:pPr>
        <w:pStyle w:val="ad"/>
        <w:widowControl w:val="0"/>
        <w:spacing w:before="240" w:line="480" w:lineRule="auto"/>
        <w:ind w:left="703"/>
        <w:jc w:val="center"/>
      </w:pPr>
      <w:r w:rsidRPr="00DE1661">
        <w:rPr>
          <w:noProof/>
        </w:rPr>
        <w:drawing>
          <wp:inline distT="0" distB="0" distL="0" distR="0" wp14:anchorId="3EDAFD5F" wp14:editId="29574B27">
            <wp:extent cx="1745200" cy="3408218"/>
            <wp:effectExtent l="0" t="0" r="762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1796659" cy="3508714"/>
                    </a:xfrm>
                    <a:prstGeom prst="rect">
                      <a:avLst/>
                    </a:prstGeom>
                  </pic:spPr>
                </pic:pic>
              </a:graphicData>
            </a:graphic>
          </wp:inline>
        </w:drawing>
      </w:r>
    </w:p>
    <w:p w14:paraId="3013B4EC" w14:textId="25428372" w:rsidR="005D5A73" w:rsidRPr="00DE1661" w:rsidRDefault="00AB58E4" w:rsidP="00AB58E4">
      <w:r w:rsidRPr="00DE1661">
        <w:br w:type="page"/>
      </w:r>
    </w:p>
    <w:p w14:paraId="122C2BBD" w14:textId="77777777" w:rsidR="00F92046" w:rsidRPr="00DE1661" w:rsidRDefault="00F92046" w:rsidP="00F92046">
      <w:pPr>
        <w:pStyle w:val="ad"/>
        <w:widowControl w:val="0"/>
        <w:spacing w:line="220" w:lineRule="exact"/>
        <w:ind w:left="704"/>
      </w:pPr>
    </w:p>
    <w:p w14:paraId="3C87E406" w14:textId="27796485" w:rsidR="007E5A3B" w:rsidRPr="00DE1661" w:rsidRDefault="001E61AF" w:rsidP="00923E67">
      <w:pPr>
        <w:pStyle w:val="ad"/>
        <w:widowControl w:val="0"/>
        <w:numPr>
          <w:ilvl w:val="0"/>
          <w:numId w:val="18"/>
        </w:numPr>
        <w:spacing w:line="220" w:lineRule="exact"/>
      </w:pPr>
      <w:r w:rsidRPr="00DE1661">
        <w:t>Install and tighten the four M12 lifting eye bolts into the four holes.</w:t>
      </w:r>
    </w:p>
    <w:p w14:paraId="77120081" w14:textId="6BC42BC7" w:rsidR="007E5A3B" w:rsidRPr="00DE1661" w:rsidRDefault="001E61AF" w:rsidP="00923E67">
      <w:pPr>
        <w:pStyle w:val="ad"/>
        <w:widowControl w:val="0"/>
        <w:numPr>
          <w:ilvl w:val="0"/>
          <w:numId w:val="18"/>
        </w:numPr>
        <w:spacing w:line="220" w:lineRule="exact"/>
      </w:pPr>
      <w:r w:rsidRPr="00DE1661">
        <w:t>Connect the cables of the hoisting equipment to the eye bolts’ lifting loops.</w:t>
      </w:r>
      <w:r w:rsidR="00AB58E4" w:rsidRPr="00DE1661">
        <w:t xml:space="preserve"> </w:t>
      </w:r>
      <w:r w:rsidR="00F20FA4" w:rsidRPr="00DE1661">
        <w:t>Do not tilt over 45° when hoisting the MaxiCharger.</w:t>
      </w:r>
    </w:p>
    <w:p w14:paraId="6849941E" w14:textId="44DFBDCE" w:rsidR="001E61AF" w:rsidRPr="00DE1661" w:rsidRDefault="001E61AF" w:rsidP="00923E67">
      <w:pPr>
        <w:pStyle w:val="ad"/>
        <w:widowControl w:val="0"/>
        <w:numPr>
          <w:ilvl w:val="0"/>
          <w:numId w:val="18"/>
        </w:numPr>
        <w:spacing w:line="220" w:lineRule="exact"/>
      </w:pPr>
      <w:r w:rsidRPr="00DE1661">
        <w:t>Move the MaxiCharger to the installation site.</w:t>
      </w:r>
    </w:p>
    <w:p w14:paraId="2ED0D423" w14:textId="5685F799" w:rsidR="00F92046" w:rsidRPr="00DE1661" w:rsidRDefault="005D5A73" w:rsidP="00EA4576">
      <w:pPr>
        <w:pStyle w:val="ad"/>
        <w:widowControl w:val="0"/>
        <w:spacing w:before="240" w:line="480" w:lineRule="auto"/>
        <w:ind w:left="703"/>
        <w:jc w:val="center"/>
      </w:pPr>
      <w:r w:rsidRPr="00DE1661">
        <w:rPr>
          <w:noProof/>
        </w:rPr>
        <w:drawing>
          <wp:inline distT="0" distB="0" distL="0" distR="0" wp14:anchorId="563B2852" wp14:editId="69F55518">
            <wp:extent cx="1900052" cy="4360008"/>
            <wp:effectExtent l="0" t="0" r="5080" b="254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1913393" cy="4390621"/>
                    </a:xfrm>
                    <a:prstGeom prst="rect">
                      <a:avLst/>
                    </a:prstGeom>
                    <a:noFill/>
                  </pic:spPr>
                </pic:pic>
              </a:graphicData>
            </a:graphic>
          </wp:inline>
        </w:drawing>
      </w:r>
    </w:p>
    <w:p w14:paraId="203CC609" w14:textId="4DAB42A8" w:rsidR="005D5A73" w:rsidRPr="00DE1661" w:rsidRDefault="00F92046" w:rsidP="00F92046">
      <w:r w:rsidRPr="00DE1661">
        <w:br w:type="page"/>
      </w:r>
    </w:p>
    <w:p w14:paraId="12BEC72A" w14:textId="096ABCDA" w:rsidR="00DE1661" w:rsidRPr="00DE1661" w:rsidRDefault="00883962" w:rsidP="00DE1661">
      <w:pPr>
        <w:pStyle w:val="2"/>
        <w:spacing w:before="240"/>
        <w:rPr>
          <w:rFonts w:cs="Arial"/>
        </w:rPr>
      </w:pPr>
      <w:r w:rsidRPr="00DE1661">
        <w:rPr>
          <w:rFonts w:cs="Arial"/>
        </w:rPr>
        <w:lastRenderedPageBreak/>
        <w:t xml:space="preserve"> </w:t>
      </w:r>
      <w:bookmarkStart w:id="211" w:name="_Toc131596641"/>
      <w:r w:rsidR="00FC7BDA" w:rsidRPr="00DE1661">
        <w:rPr>
          <w:rFonts w:cs="Arial"/>
        </w:rPr>
        <w:t>Installing</w:t>
      </w:r>
      <w:r w:rsidR="00DE1661">
        <w:rPr>
          <w:rFonts w:cs="Arial"/>
        </w:rPr>
        <w:t xml:space="preserve"> </w:t>
      </w:r>
      <w:r w:rsidR="001E61AF" w:rsidRPr="00DE1661">
        <w:rPr>
          <w:rFonts w:cs="Arial"/>
        </w:rPr>
        <w:t>MaxiCharger</w:t>
      </w:r>
      <w:r w:rsidR="00DE1661">
        <w:rPr>
          <w:rFonts w:cs="Arial"/>
        </w:rPr>
        <w:t xml:space="preserve"> and Pedestal</w:t>
      </w:r>
      <w:bookmarkStart w:id="212" w:name="_Preparing_the_Foundation"/>
      <w:bookmarkStart w:id="213" w:name="_Toc102671157"/>
      <w:bookmarkEnd w:id="207"/>
      <w:bookmarkEnd w:id="208"/>
      <w:bookmarkEnd w:id="209"/>
      <w:bookmarkEnd w:id="211"/>
      <w:bookmarkEnd w:id="212"/>
    </w:p>
    <w:p w14:paraId="5EDB9A56" w14:textId="582CC3DB" w:rsidR="00DE1661" w:rsidRPr="00DE1661" w:rsidRDefault="00DE1661" w:rsidP="00DE1661">
      <w:pPr>
        <w:pStyle w:val="BodytextUserManual"/>
        <w:spacing w:before="120" w:after="120" w:line="480" w:lineRule="auto"/>
        <w:rPr>
          <w:b/>
        </w:rPr>
      </w:pPr>
      <w:r w:rsidRPr="00DE1661">
        <w:rPr>
          <w:rFonts w:hint="eastAsia"/>
          <w:b/>
          <w:sz w:val="21"/>
          <w:highlight w:val="lightGray"/>
        </w:rPr>
        <w:t>L</w:t>
      </w:r>
      <w:r w:rsidRPr="00DE1661">
        <w:rPr>
          <w:b/>
          <w:sz w:val="21"/>
          <w:highlight w:val="lightGray"/>
        </w:rPr>
        <w:t>ocation Requirements</w:t>
      </w:r>
    </w:p>
    <w:p w14:paraId="02179E72" w14:textId="34E89C8F" w:rsidR="00DE1661" w:rsidRDefault="00DE1661" w:rsidP="00DE1661">
      <w:pPr>
        <w:pStyle w:val="BodytextUserManual"/>
        <w:spacing w:before="120" w:after="120"/>
      </w:pPr>
      <w:r>
        <w:t xml:space="preserve">The pedestal can be installed on an existing concrete. To safely mount </w:t>
      </w:r>
      <w:r w:rsidR="00F20AFD">
        <w:t>the equipment</w:t>
      </w:r>
      <w:r>
        <w:t xml:space="preserve">, the concrete should be at least </w:t>
      </w:r>
      <w:r w:rsidRPr="00DE1661">
        <w:rPr>
          <w:b/>
        </w:rPr>
        <w:t>80 mm</w:t>
      </w:r>
      <w:r>
        <w:t xml:space="preserve"> thick and its surface should be perfectly flat and level. </w:t>
      </w:r>
    </w:p>
    <w:p w14:paraId="4DFCE04D" w14:textId="5E50575C" w:rsidR="001B7DDF"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604DA4E"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5536" behindDoc="0" locked="0" layoutInCell="1" allowOverlap="1" wp14:anchorId="4A3E12E9" wp14:editId="6CB06438">
            <wp:simplePos x="0" y="0"/>
            <wp:positionH relativeFrom="margin">
              <wp:align>left</wp:align>
            </wp:positionH>
            <wp:positionV relativeFrom="paragraph">
              <wp:posOffset>21946</wp:posOffset>
            </wp:positionV>
            <wp:extent cx="145415" cy="145415"/>
            <wp:effectExtent l="0" t="0" r="6985" b="6985"/>
            <wp:wrapNone/>
            <wp:docPr id="451" name="图片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601A2BE" w14:textId="1AC01F9B"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surface.</w:t>
      </w:r>
    </w:p>
    <w:p w14:paraId="7F4D1672" w14:textId="18067683" w:rsidR="00DE1661" w:rsidRDefault="00DE1661" w:rsidP="00DE1661">
      <w:pPr>
        <w:pStyle w:val="BodytextUserManual"/>
        <w:spacing w:before="120" w:after="120" w:line="480" w:lineRule="auto"/>
        <w:jc w:val="center"/>
      </w:pPr>
      <w:r w:rsidRPr="00DE1661">
        <w:rPr>
          <w:noProof/>
        </w:rPr>
        <w:drawing>
          <wp:inline distT="0" distB="0" distL="0" distR="0" wp14:anchorId="3B8FFD3C" wp14:editId="3058F5F9">
            <wp:extent cx="3079975" cy="2863381"/>
            <wp:effectExtent l="0" t="0" r="6350" b="0"/>
            <wp:docPr id="493" name="图片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sidRPr="003C67BB">
        <w:rPr>
          <w:rFonts w:hint="eastAsia"/>
          <w:b/>
        </w:rPr>
        <w:t>U</w:t>
      </w:r>
      <w:r w:rsidR="003C67BB" w:rsidRPr="003C67BB">
        <w:rPr>
          <w:b/>
        </w:rPr>
        <w:t>nit: mm</w:t>
      </w:r>
    </w:p>
    <w:p w14:paraId="34C8A09D" w14:textId="77777777" w:rsidR="00DE1661" w:rsidRDefault="00DE1661">
      <w:pPr>
        <w:rPr>
          <w:rFonts w:eastAsia="宋体"/>
          <w:bCs/>
          <w:kern w:val="0"/>
          <w:szCs w:val="20"/>
        </w:rPr>
      </w:pPr>
      <w:r>
        <w:br w:type="page"/>
      </w:r>
    </w:p>
    <w:p w14:paraId="0641B28D" w14:textId="77777777" w:rsidR="00DE1661" w:rsidRPr="00DE1661" w:rsidRDefault="00DE1661" w:rsidP="00DE1661">
      <w:pPr>
        <w:pStyle w:val="BodytextUserManual"/>
        <w:spacing w:before="120" w:after="120" w:line="480" w:lineRule="auto"/>
        <w:jc w:val="center"/>
      </w:pPr>
    </w:p>
    <w:p w14:paraId="4B157F3B" w14:textId="1008677B" w:rsidR="00DE1661" w:rsidRDefault="00DE1661" w:rsidP="00DE1661">
      <w:pPr>
        <w:pStyle w:val="BodytextUserManual"/>
        <w:spacing w:before="120" w:after="120" w:line="480" w:lineRule="auto"/>
        <w:rPr>
          <w:b/>
          <w:highlight w:val="lightGray"/>
        </w:rPr>
      </w:pPr>
      <w:r w:rsidRPr="00DE1661">
        <w:rPr>
          <w:rFonts w:hint="eastAsia"/>
          <w:b/>
          <w:sz w:val="21"/>
          <w:highlight w:val="lightGray"/>
        </w:rPr>
        <w:t>C</w:t>
      </w:r>
      <w:r w:rsidRPr="00DE1661">
        <w:rPr>
          <w:b/>
          <w:sz w:val="21"/>
          <w:highlight w:val="lightGray"/>
        </w:rPr>
        <w:t>hecking the Packag</w:t>
      </w:r>
      <w:r>
        <w:rPr>
          <w:b/>
          <w:sz w:val="21"/>
          <w:highlight w:val="lightGray"/>
        </w:rPr>
        <w:t>e</w:t>
      </w:r>
    </w:p>
    <w:p w14:paraId="2617AC8B" w14:textId="23ECD19F" w:rsidR="00DE1661" w:rsidRDefault="00DE1661" w:rsidP="001E61AF">
      <w:pPr>
        <w:pStyle w:val="BodytextUserManual"/>
        <w:spacing w:before="120" w:after="120"/>
      </w:pPr>
      <w:r w:rsidRPr="00DE1661">
        <w:t xml:space="preserve">Ensure </w:t>
      </w:r>
      <w:r>
        <w:t>the following items can be found in the package.</w:t>
      </w:r>
    </w:p>
    <w:tbl>
      <w:tblPr>
        <w:tblStyle w:val="af0"/>
        <w:tblW w:w="0" w:type="auto"/>
        <w:tblInd w:w="284" w:type="dxa"/>
        <w:tblLook w:val="04A0" w:firstRow="1" w:lastRow="0" w:firstColumn="1" w:lastColumn="0" w:noHBand="0" w:noVBand="1"/>
      </w:tblPr>
      <w:tblGrid>
        <w:gridCol w:w="1838"/>
        <w:gridCol w:w="1590"/>
        <w:gridCol w:w="1737"/>
        <w:gridCol w:w="1799"/>
      </w:tblGrid>
      <w:tr w:rsidR="00DE1661" w:rsidRPr="00DE1661" w14:paraId="7E4989A1" w14:textId="77777777" w:rsidTr="00EA4576">
        <w:trPr>
          <w:trHeight w:val="2468"/>
        </w:trPr>
        <w:tc>
          <w:tcPr>
            <w:tcW w:w="1838" w:type="dxa"/>
            <w:vAlign w:val="center"/>
          </w:tcPr>
          <w:p w14:paraId="0EA3B591" w14:textId="77777777" w:rsidR="00DE1661" w:rsidRPr="00DE1661" w:rsidRDefault="00DE1661" w:rsidP="00EA4576">
            <w:pPr>
              <w:pStyle w:val="BodytextUserManual"/>
              <w:spacing w:beforeLines="0" w:before="0" w:afterLines="0" w:after="0" w:line="240" w:lineRule="exact"/>
              <w:ind w:left="0"/>
              <w:rPr>
                <w:b/>
              </w:rPr>
            </w:pPr>
            <w:r w:rsidRPr="00DE1661">
              <w:rPr>
                <w:b/>
              </w:rPr>
              <w:t>MaxiCharger</w:t>
            </w:r>
          </w:p>
        </w:tc>
        <w:tc>
          <w:tcPr>
            <w:tcW w:w="1590" w:type="dxa"/>
            <w:vAlign w:val="center"/>
          </w:tcPr>
          <w:p w14:paraId="39792A9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b/>
                <w:noProof/>
              </w:rPr>
              <w:drawing>
                <wp:inline distT="0" distB="0" distL="0" distR="0" wp14:anchorId="4A9268EC" wp14:editId="6DCFF6BB">
                  <wp:extent cx="682831" cy="1291644"/>
                  <wp:effectExtent l="0" t="0" r="3175" b="3810"/>
                  <wp:docPr id="15305" name="图片 15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37" w:type="dxa"/>
            <w:vAlign w:val="center"/>
          </w:tcPr>
          <w:p w14:paraId="0A5782FF" w14:textId="77777777" w:rsidR="00DE1661" w:rsidRPr="00DE1661" w:rsidRDefault="00DE1661" w:rsidP="00EA4576">
            <w:pPr>
              <w:spacing w:line="240" w:lineRule="exact"/>
              <w:ind w:left="0"/>
              <w:jc w:val="left"/>
              <w:rPr>
                <w:b/>
              </w:rPr>
            </w:pPr>
            <w:r w:rsidRPr="00DE1661">
              <w:rPr>
                <w:b/>
              </w:rPr>
              <w:t>Lifting Eye Bolt (M12)</w:t>
            </w:r>
          </w:p>
          <w:p w14:paraId="5A492D07"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vAlign w:val="center"/>
          </w:tcPr>
          <w:p w14:paraId="3F2C5AAF" w14:textId="77777777" w:rsidR="00EA4576" w:rsidRDefault="00EA4576" w:rsidP="00EA4576">
            <w:pPr>
              <w:pStyle w:val="BodytextUserManual"/>
              <w:spacing w:beforeLines="0" w:before="0" w:afterLines="0" w:after="0" w:line="240" w:lineRule="exact"/>
              <w:ind w:left="0"/>
              <w:jc w:val="center"/>
              <w:rPr>
                <w:b/>
              </w:rPr>
            </w:pPr>
          </w:p>
          <w:p w14:paraId="239FC03F" w14:textId="77777777" w:rsidR="00EA4576" w:rsidRDefault="00EA4576" w:rsidP="00EA4576">
            <w:pPr>
              <w:pStyle w:val="BodytextUserManual"/>
              <w:spacing w:beforeLines="0" w:before="0" w:afterLines="0" w:after="0" w:line="240" w:lineRule="exact"/>
              <w:ind w:left="0"/>
              <w:jc w:val="center"/>
              <w:rPr>
                <w:b/>
              </w:rPr>
            </w:pPr>
          </w:p>
          <w:p w14:paraId="429EEE1A" w14:textId="77777777" w:rsidR="00EA4576" w:rsidRDefault="00EA4576" w:rsidP="00EA4576">
            <w:pPr>
              <w:pStyle w:val="BodytextUserManual"/>
              <w:spacing w:beforeLines="0" w:before="0" w:afterLines="0" w:after="0" w:line="240" w:lineRule="exact"/>
              <w:ind w:left="0"/>
              <w:jc w:val="center"/>
              <w:rPr>
                <w:b/>
              </w:rPr>
            </w:pPr>
          </w:p>
          <w:p w14:paraId="44514ED1" w14:textId="77777777" w:rsidR="00DE1661" w:rsidRPr="00DE1661" w:rsidRDefault="00DE1661" w:rsidP="00EA4576">
            <w:pPr>
              <w:pStyle w:val="BodytextUserManual"/>
              <w:spacing w:beforeLines="0" w:before="0" w:afterLines="0" w:after="0" w:line="240" w:lineRule="exact"/>
              <w:ind w:left="0"/>
              <w:jc w:val="center"/>
              <w:rPr>
                <w:b/>
              </w:rPr>
            </w:pPr>
            <w:r w:rsidRPr="00DE1661">
              <w:rPr>
                <w:b/>
                <w:noProof/>
              </w:rPr>
              <w:drawing>
                <wp:inline distT="0" distB="0" distL="0" distR="0" wp14:anchorId="5E394B55" wp14:editId="570BEF31">
                  <wp:extent cx="393614" cy="612994"/>
                  <wp:effectExtent l="0" t="0" r="6985" b="0"/>
                  <wp:docPr id="15306" name="图片 15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57679BF9" w14:textId="77777777" w:rsidTr="00EA4576">
        <w:trPr>
          <w:trHeight w:val="1127"/>
        </w:trPr>
        <w:tc>
          <w:tcPr>
            <w:tcW w:w="1838" w:type="dxa"/>
            <w:vAlign w:val="center"/>
          </w:tcPr>
          <w:p w14:paraId="6631E04B" w14:textId="77777777" w:rsidR="00DE1661" w:rsidRPr="00DE1661" w:rsidRDefault="00DE1661" w:rsidP="00EA4576">
            <w:pPr>
              <w:pStyle w:val="BodytextUserManual"/>
              <w:spacing w:beforeLines="0" w:before="0" w:afterLines="0" w:after="0" w:line="240" w:lineRule="exact"/>
              <w:ind w:left="0"/>
              <w:jc w:val="left"/>
              <w:rPr>
                <w:b/>
              </w:rPr>
            </w:pPr>
            <w:r w:rsidRPr="00DE1661">
              <w:rPr>
                <w:b/>
              </w:rPr>
              <w:t>Torx Screwdriver (T25)</w:t>
            </w:r>
          </w:p>
        </w:tc>
        <w:tc>
          <w:tcPr>
            <w:tcW w:w="1590" w:type="dxa"/>
            <w:vAlign w:val="center"/>
          </w:tcPr>
          <w:p w14:paraId="2276925C" w14:textId="77777777" w:rsidR="00DE1661" w:rsidRPr="00DE1661" w:rsidRDefault="00DE1661" w:rsidP="0096324F">
            <w:pPr>
              <w:pStyle w:val="BodytextUserManual"/>
              <w:spacing w:before="120" w:afterLines="0" w:after="0" w:line="480" w:lineRule="auto"/>
              <w:ind w:left="0"/>
              <w:jc w:val="center"/>
              <w:rPr>
                <w:noProof/>
              </w:rPr>
            </w:pPr>
            <w:r w:rsidRPr="00DE1661">
              <w:rPr>
                <w:b/>
                <w:noProof/>
              </w:rPr>
              <w:drawing>
                <wp:inline distT="0" distB="0" distL="0" distR="0" wp14:anchorId="7FE4198B" wp14:editId="6CB4D52A">
                  <wp:extent cx="623455" cy="490271"/>
                  <wp:effectExtent l="0" t="0" r="5715" b="5080"/>
                  <wp:docPr id="15308" name="图片 15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37" w:type="dxa"/>
            <w:vAlign w:val="center"/>
          </w:tcPr>
          <w:p w14:paraId="6E4BDB5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Hex Key (6 mm)</w:t>
            </w:r>
          </w:p>
        </w:tc>
        <w:tc>
          <w:tcPr>
            <w:tcW w:w="1799" w:type="dxa"/>
            <w:vAlign w:val="center"/>
          </w:tcPr>
          <w:p w14:paraId="6F2AC8D6"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7062AD35" wp14:editId="149BBB53">
                  <wp:extent cx="518108" cy="530984"/>
                  <wp:effectExtent l="0" t="0" r="0" b="2540"/>
                  <wp:docPr id="15309" name="图片 1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756AAB2B" w14:textId="77777777" w:rsidTr="00EA4576">
        <w:trPr>
          <w:trHeight w:val="1116"/>
        </w:trPr>
        <w:tc>
          <w:tcPr>
            <w:tcW w:w="1838" w:type="dxa"/>
            <w:vAlign w:val="center"/>
          </w:tcPr>
          <w:p w14:paraId="3CD77E64"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3218A17D"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590" w:type="dxa"/>
            <w:vAlign w:val="center"/>
          </w:tcPr>
          <w:p w14:paraId="75F8061C" w14:textId="77777777" w:rsidR="00DE1661" w:rsidRPr="00DE1661" w:rsidRDefault="00DE1661" w:rsidP="0096324F">
            <w:pPr>
              <w:pStyle w:val="BodytextUserManual"/>
              <w:spacing w:beforeLines="100" w:before="240" w:afterLines="0" w:after="0" w:line="240" w:lineRule="exact"/>
              <w:ind w:left="0"/>
              <w:jc w:val="center"/>
              <w:rPr>
                <w:b/>
                <w:noProof/>
              </w:rPr>
            </w:pPr>
            <w:r w:rsidRPr="00DE1661">
              <w:rPr>
                <w:b/>
                <w:noProof/>
              </w:rPr>
              <w:drawing>
                <wp:inline distT="0" distB="0" distL="0" distR="0" wp14:anchorId="356E1660" wp14:editId="5B5D35B1">
                  <wp:extent cx="470848" cy="273880"/>
                  <wp:effectExtent l="0" t="0" r="5715" b="0"/>
                  <wp:docPr id="15310" name="图片 15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37" w:type="dxa"/>
            <w:vAlign w:val="center"/>
          </w:tcPr>
          <w:p w14:paraId="30451ED6"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99" w:type="dxa"/>
            <w:vAlign w:val="center"/>
          </w:tcPr>
          <w:p w14:paraId="66BCD600" w14:textId="77777777" w:rsidR="00DE1661" w:rsidRPr="00DE1661" w:rsidRDefault="00DE1661" w:rsidP="00EA4576">
            <w:pPr>
              <w:pStyle w:val="BodytextUserManual"/>
              <w:spacing w:before="120" w:afterLines="0" w:after="0" w:line="480" w:lineRule="auto"/>
              <w:ind w:left="0"/>
              <w:jc w:val="center"/>
              <w:rPr>
                <w:noProof/>
              </w:rPr>
            </w:pPr>
            <w:r w:rsidRPr="00DE1661">
              <w:rPr>
                <w:noProof/>
              </w:rPr>
              <w:drawing>
                <wp:inline distT="0" distB="0" distL="0" distR="0" wp14:anchorId="21E1B8D2" wp14:editId="6B7C0AE1">
                  <wp:extent cx="718457" cy="481648"/>
                  <wp:effectExtent l="0" t="0" r="5715" b="0"/>
                  <wp:docPr id="15311" name="图片 1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733821" cy="491948"/>
                          </a:xfrm>
                          <a:prstGeom prst="rect">
                            <a:avLst/>
                          </a:prstGeom>
                        </pic:spPr>
                      </pic:pic>
                    </a:graphicData>
                  </a:graphic>
                </wp:inline>
              </w:drawing>
            </w:r>
          </w:p>
        </w:tc>
      </w:tr>
      <w:tr w:rsidR="00DE1661" w:rsidRPr="00DE1661" w14:paraId="587284AE" w14:textId="77777777" w:rsidTr="00EA4576">
        <w:trPr>
          <w:trHeight w:val="1688"/>
        </w:trPr>
        <w:tc>
          <w:tcPr>
            <w:tcW w:w="1838" w:type="dxa"/>
            <w:vAlign w:val="center"/>
          </w:tcPr>
          <w:p w14:paraId="74FFFF1C" w14:textId="77777777" w:rsidR="00DE1661" w:rsidRPr="00DE1661" w:rsidRDefault="00DE1661" w:rsidP="00EA4576">
            <w:pPr>
              <w:pStyle w:val="BodytextUserManual"/>
              <w:spacing w:beforeLines="0" w:before="0" w:afterLines="0" w:after="0" w:line="240" w:lineRule="exact"/>
              <w:ind w:left="0"/>
              <w:rPr>
                <w:b/>
              </w:rPr>
            </w:pPr>
            <w:r w:rsidRPr="00DE1661">
              <w:rPr>
                <w:b/>
              </w:rPr>
              <w:t>Pedestal</w:t>
            </w:r>
          </w:p>
        </w:tc>
        <w:tc>
          <w:tcPr>
            <w:tcW w:w="1590" w:type="dxa"/>
            <w:vAlign w:val="center"/>
          </w:tcPr>
          <w:p w14:paraId="1BEAD36E"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10BA5B98" wp14:editId="58588174">
                  <wp:extent cx="421574" cy="841924"/>
                  <wp:effectExtent l="0" t="0" r="0" b="0"/>
                  <wp:docPr id="15312" name="图片 1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立柱.png"/>
                          <pic:cNvPicPr/>
                        </pic:nvPicPr>
                        <pic:blipFill>
                          <a:blip r:embed="rId32">
                            <a:extLst>
                              <a:ext uri="{28A0092B-C50C-407E-A947-70E740481C1C}">
                                <a14:useLocalDpi xmlns:a14="http://schemas.microsoft.com/office/drawing/2010/main" val="0"/>
                              </a:ext>
                            </a:extLst>
                          </a:blip>
                          <a:stretch>
                            <a:fillRect/>
                          </a:stretch>
                        </pic:blipFill>
                        <pic:spPr>
                          <a:xfrm>
                            <a:off x="0" y="0"/>
                            <a:ext cx="431894" cy="862534"/>
                          </a:xfrm>
                          <a:prstGeom prst="rect">
                            <a:avLst/>
                          </a:prstGeom>
                        </pic:spPr>
                      </pic:pic>
                    </a:graphicData>
                  </a:graphic>
                </wp:inline>
              </w:drawing>
            </w:r>
          </w:p>
        </w:tc>
        <w:tc>
          <w:tcPr>
            <w:tcW w:w="1737" w:type="dxa"/>
            <w:tcBorders>
              <w:bottom w:val="single" w:sz="4" w:space="0" w:color="auto"/>
            </w:tcBorders>
            <w:vAlign w:val="center"/>
          </w:tcPr>
          <w:p w14:paraId="003A13F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F1CAB18" w14:textId="77777777" w:rsidR="00DE1661" w:rsidRPr="00DE1661" w:rsidRDefault="00DE1661" w:rsidP="00EA4576">
            <w:pPr>
              <w:pStyle w:val="BodytextUserManual"/>
              <w:spacing w:beforeLines="0" w:before="0" w:afterLines="0" w:after="0" w:line="240" w:lineRule="exact"/>
              <w:ind w:left="0"/>
              <w:jc w:val="left"/>
              <w:rPr>
                <w:b/>
              </w:rPr>
            </w:pPr>
            <w:r w:rsidRPr="00DE1661">
              <w:t>(4 PCS)</w:t>
            </w:r>
          </w:p>
        </w:tc>
        <w:tc>
          <w:tcPr>
            <w:tcW w:w="1799" w:type="dxa"/>
            <w:tcBorders>
              <w:bottom w:val="single" w:sz="4" w:space="0" w:color="auto"/>
            </w:tcBorders>
            <w:vAlign w:val="center"/>
          </w:tcPr>
          <w:p w14:paraId="19DC92B0" w14:textId="77777777" w:rsidR="00DE1661" w:rsidRPr="00DE1661" w:rsidRDefault="00DE1661" w:rsidP="00EA4576">
            <w:pPr>
              <w:pStyle w:val="BodytextUserManual"/>
              <w:spacing w:beforeLines="0" w:before="0" w:afterLines="0" w:after="0" w:line="240" w:lineRule="exact"/>
              <w:ind w:left="0"/>
              <w:jc w:val="center"/>
              <w:rPr>
                <w:b/>
              </w:rPr>
            </w:pPr>
          </w:p>
          <w:p w14:paraId="3DF41911" w14:textId="77777777" w:rsidR="00DE1661" w:rsidRPr="00DE1661" w:rsidRDefault="00DE1661" w:rsidP="00EA4576">
            <w:pPr>
              <w:pStyle w:val="BodytextUserManual"/>
              <w:spacing w:beforeLines="0" w:before="0" w:afterLines="0" w:after="0" w:line="480" w:lineRule="auto"/>
              <w:ind w:left="0"/>
              <w:jc w:val="center"/>
              <w:rPr>
                <w:b/>
              </w:rPr>
            </w:pPr>
            <w:r w:rsidRPr="00DE1661">
              <w:rPr>
                <w:noProof/>
              </w:rPr>
              <w:drawing>
                <wp:inline distT="0" distB="0" distL="0" distR="0" wp14:anchorId="566B1190" wp14:editId="648D93A8">
                  <wp:extent cx="407065" cy="582345"/>
                  <wp:effectExtent l="0" t="0" r="0" b="8255"/>
                  <wp:docPr id="15313" name="图片 1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r>
      <w:tr w:rsidR="00DE1661" w:rsidRPr="00DE1661" w14:paraId="1B5297B3" w14:textId="77777777" w:rsidTr="00EA4576">
        <w:trPr>
          <w:trHeight w:val="1254"/>
        </w:trPr>
        <w:tc>
          <w:tcPr>
            <w:tcW w:w="1838" w:type="dxa"/>
            <w:vAlign w:val="center"/>
          </w:tcPr>
          <w:p w14:paraId="3C58E971"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(M12 x 30)</w:t>
            </w:r>
          </w:p>
          <w:p w14:paraId="3A0072E9" w14:textId="77777777" w:rsidR="00DE1661" w:rsidRPr="00DE1661" w:rsidRDefault="00DE1661" w:rsidP="00EA4576">
            <w:pPr>
              <w:pStyle w:val="BodytextUserManual"/>
              <w:spacing w:beforeLines="0" w:before="0" w:afterLines="0" w:after="0" w:line="240" w:lineRule="exact"/>
              <w:ind w:left="0"/>
              <w:jc w:val="left"/>
              <w:rPr>
                <w:b/>
              </w:rPr>
            </w:pPr>
            <w:r w:rsidRPr="00DE1661">
              <w:rPr>
                <w:b/>
              </w:rPr>
              <w:t>(2 PCS for spare)</w:t>
            </w:r>
          </w:p>
          <w:p w14:paraId="3E452CD6" w14:textId="77777777" w:rsidR="00DE1661" w:rsidRPr="00DE1661" w:rsidRDefault="00DE1661" w:rsidP="00EA4576">
            <w:pPr>
              <w:pStyle w:val="BodytextUserManual"/>
              <w:spacing w:beforeLines="0" w:before="0" w:afterLines="0" w:after="0" w:line="240" w:lineRule="exact"/>
              <w:ind w:left="0"/>
              <w:jc w:val="left"/>
            </w:pPr>
            <w:r w:rsidRPr="00DE1661">
              <w:t>(4 PCS)</w:t>
            </w:r>
          </w:p>
        </w:tc>
        <w:tc>
          <w:tcPr>
            <w:tcW w:w="1590" w:type="dxa"/>
            <w:vAlign w:val="center"/>
          </w:tcPr>
          <w:p w14:paraId="7ED5DF8F" w14:textId="77777777" w:rsidR="00DE1661" w:rsidRPr="00DE1661" w:rsidRDefault="00DE1661" w:rsidP="00EA4576">
            <w:pPr>
              <w:pStyle w:val="BodytextUserManual"/>
              <w:spacing w:before="120" w:afterLines="0" w:after="0" w:line="480" w:lineRule="auto"/>
              <w:ind w:left="0"/>
              <w:jc w:val="center"/>
              <w:rPr>
                <w:b/>
              </w:rPr>
            </w:pPr>
            <w:r w:rsidRPr="00DE1661">
              <w:rPr>
                <w:noProof/>
              </w:rPr>
              <w:drawing>
                <wp:inline distT="0" distB="0" distL="0" distR="0" wp14:anchorId="266685C6" wp14:editId="4626CC6E">
                  <wp:extent cx="355110" cy="470209"/>
                  <wp:effectExtent l="0" t="0" r="6985" b="6350"/>
                  <wp:docPr id="15314" name="图片 1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c>
          <w:tcPr>
            <w:tcW w:w="1737" w:type="dxa"/>
            <w:tcBorders>
              <w:bottom w:val="nil"/>
              <w:right w:val="nil"/>
            </w:tcBorders>
            <w:vAlign w:val="center"/>
          </w:tcPr>
          <w:p w14:paraId="6DEE7EA3" w14:textId="77777777" w:rsidR="00DE1661" w:rsidRPr="00DE1661" w:rsidRDefault="00DE1661" w:rsidP="00EA4576">
            <w:pPr>
              <w:pStyle w:val="BodytextUserManual"/>
              <w:spacing w:beforeLines="0" w:before="0" w:afterLines="0" w:after="0" w:line="240" w:lineRule="exact"/>
              <w:ind w:left="0"/>
              <w:rPr>
                <w:b/>
              </w:rPr>
            </w:pPr>
          </w:p>
          <w:p w14:paraId="717D1FA2" w14:textId="77777777" w:rsidR="00DE1661" w:rsidRPr="00DE1661" w:rsidRDefault="00DE1661" w:rsidP="00EA4576">
            <w:pPr>
              <w:pStyle w:val="BodytextUserManual"/>
              <w:spacing w:beforeLines="0" w:before="0" w:afterLines="0" w:after="0" w:line="240" w:lineRule="exact"/>
              <w:ind w:left="0"/>
              <w:rPr>
                <w:b/>
              </w:rPr>
            </w:pPr>
          </w:p>
        </w:tc>
        <w:tc>
          <w:tcPr>
            <w:tcW w:w="1799" w:type="dxa"/>
            <w:tcBorders>
              <w:left w:val="nil"/>
              <w:bottom w:val="nil"/>
              <w:right w:val="nil"/>
            </w:tcBorders>
            <w:vAlign w:val="center"/>
          </w:tcPr>
          <w:p w14:paraId="683383C2" w14:textId="77777777" w:rsidR="00DE1661" w:rsidRPr="00DE1661" w:rsidRDefault="00DE1661" w:rsidP="00EA4576">
            <w:pPr>
              <w:pStyle w:val="BodytextUserManual"/>
              <w:spacing w:beforeLines="0" w:before="0" w:afterLines="0" w:after="0" w:line="240" w:lineRule="exact"/>
              <w:ind w:left="0"/>
              <w:jc w:val="center"/>
              <w:rPr>
                <w:b/>
              </w:rPr>
            </w:pPr>
          </w:p>
        </w:tc>
      </w:tr>
    </w:tbl>
    <w:p w14:paraId="4F328DB6" w14:textId="77777777" w:rsidR="00DE1661" w:rsidRDefault="00DE1661" w:rsidP="001E61AF">
      <w:pPr>
        <w:pStyle w:val="BodytextUserManual"/>
        <w:spacing w:before="120" w:after="120"/>
      </w:pPr>
    </w:p>
    <w:p w14:paraId="597D6716" w14:textId="3AE889A4" w:rsidR="00DE1661" w:rsidRDefault="00DE1661">
      <w:pPr>
        <w:rPr>
          <w:rFonts w:eastAsia="宋体"/>
          <w:bCs/>
          <w:kern w:val="0"/>
          <w:szCs w:val="20"/>
        </w:rPr>
      </w:pPr>
      <w:r>
        <w:br w:type="page"/>
      </w:r>
    </w:p>
    <w:p w14:paraId="05F51978" w14:textId="77777777" w:rsidR="00DE1661" w:rsidRDefault="00DE1661" w:rsidP="001E61AF">
      <w:pPr>
        <w:pStyle w:val="BodytextUserManual"/>
        <w:spacing w:before="120" w:after="120"/>
      </w:pPr>
    </w:p>
    <w:p w14:paraId="26DECF9C" w14:textId="3FDF885D" w:rsidR="00DE1661" w:rsidRPr="00DE1661" w:rsidRDefault="00DE1661" w:rsidP="00DE1661">
      <w:pPr>
        <w:pStyle w:val="BodytextUserManual"/>
        <w:spacing w:before="120" w:after="120" w:line="480" w:lineRule="auto"/>
        <w:rPr>
          <w:b/>
          <w:sz w:val="21"/>
        </w:rPr>
      </w:pPr>
      <w:r w:rsidRPr="00DE1661">
        <w:rPr>
          <w:b/>
          <w:sz w:val="21"/>
          <w:highlight w:val="lightGray"/>
        </w:rPr>
        <w:t>Getting Started</w:t>
      </w:r>
    </w:p>
    <w:p w14:paraId="01815D3F" w14:textId="5D221637" w:rsidR="001E61AF" w:rsidRPr="00DE1661" w:rsidRDefault="00D83239" w:rsidP="001E61AF">
      <w:pPr>
        <w:pStyle w:val="BodytextUserManual"/>
        <w:spacing w:before="120" w:after="120"/>
        <w:rPr>
          <w:b/>
        </w:rPr>
      </w:pPr>
      <w:r w:rsidRPr="00DE1661">
        <w:rPr>
          <w:b/>
        </w:rPr>
        <w:t>Step 1: Preparing the</w:t>
      </w:r>
      <w:r w:rsidR="001E61AF" w:rsidRPr="00DE1661">
        <w:rPr>
          <w:b/>
        </w:rPr>
        <w:t xml:space="preserve"> conduit</w:t>
      </w:r>
    </w:p>
    <w:p w14:paraId="5AE2DDC7" w14:textId="52405DD0" w:rsidR="001E61AF" w:rsidRPr="00DE1661" w:rsidRDefault="001E61AF" w:rsidP="00923E67">
      <w:pPr>
        <w:pStyle w:val="BodytextUserManual"/>
        <w:numPr>
          <w:ilvl w:val="0"/>
          <w:numId w:val="20"/>
        </w:numPr>
        <w:spacing w:before="120" w:after="120"/>
        <w:ind w:left="641" w:hanging="357"/>
      </w:pPr>
      <w:r w:rsidRPr="00DE1661">
        <w:t>Trench and excavate a cable tunnel to accommodate the conduit.</w:t>
      </w:r>
      <w:r w:rsidR="003C67BB">
        <w:t xml:space="preserve"> </w:t>
      </w:r>
      <w:r w:rsidR="003C67BB" w:rsidRPr="003608CA">
        <w:rPr>
          <w:highlight w:val="cyan"/>
        </w:rPr>
        <w:t>The outer diameter of the conduit must not exceed 120 mm.</w:t>
      </w:r>
    </w:p>
    <w:p w14:paraId="2A3DE6DA" w14:textId="0349AA87" w:rsidR="009F4593" w:rsidRPr="00DE1661" w:rsidRDefault="009F4593" w:rsidP="00923E67">
      <w:pPr>
        <w:pStyle w:val="BodytextUserManual"/>
        <w:numPr>
          <w:ilvl w:val="0"/>
          <w:numId w:val="20"/>
        </w:numPr>
        <w:spacing w:before="120" w:after="120"/>
        <w:ind w:left="641" w:hanging="357"/>
      </w:pPr>
      <w:r w:rsidRPr="00DE1661">
        <w:t>The conduit stub-up should be minimum 100 mm.</w:t>
      </w:r>
    </w:p>
    <w:p w14:paraId="4EBB32E4" w14:textId="15CE6B8F" w:rsidR="0045514C" w:rsidRPr="00DE1661" w:rsidRDefault="001E61AF" w:rsidP="00923E67">
      <w:pPr>
        <w:pStyle w:val="BodytextUserManual"/>
        <w:numPr>
          <w:ilvl w:val="0"/>
          <w:numId w:val="20"/>
        </w:numPr>
        <w:spacing w:before="120" w:after="120"/>
        <w:ind w:left="641" w:hanging="357"/>
      </w:pPr>
      <w:r w:rsidRPr="00DE1661">
        <w:t xml:space="preserve">Pull the conduit and wire </w:t>
      </w:r>
      <w:r w:rsidR="009F4593" w:rsidRPr="00DE1661">
        <w:t>up</w:t>
      </w:r>
      <w:r w:rsidRPr="00DE1661">
        <w:t xml:space="preserve"> through the exit opening, leaving </w:t>
      </w:r>
      <w:r w:rsidR="002816C0" w:rsidRPr="00DE1661">
        <w:t>600 mm</w:t>
      </w:r>
      <w:r w:rsidR="009F4593" w:rsidRPr="00DE1661">
        <w:t xml:space="preserve"> flexible length for</w:t>
      </w:r>
      <w:r w:rsidR="001D02D0" w:rsidRPr="00DE1661">
        <w:t xml:space="preserve"> the remaining</w:t>
      </w:r>
      <w:r w:rsidR="009F4593" w:rsidRPr="00DE1661">
        <w:t xml:space="preserve"> installation activities</w:t>
      </w:r>
      <w:r w:rsidRPr="00DE1661">
        <w:t>.</w:t>
      </w:r>
    </w:p>
    <w:p w14:paraId="06B3D2B7" w14:textId="7921B2F8" w:rsidR="009F4593" w:rsidRPr="00DE1661" w:rsidRDefault="009F4593" w:rsidP="009F4593">
      <w:pPr>
        <w:pStyle w:val="BodytextUserManual"/>
        <w:spacing w:before="120" w:after="120" w:line="480" w:lineRule="auto"/>
        <w:jc w:val="center"/>
      </w:pPr>
      <w:r w:rsidRPr="00DE1661">
        <w:rPr>
          <w:noProof/>
        </w:rPr>
        <w:drawing>
          <wp:inline distT="0" distB="0" distL="0" distR="0" wp14:anchorId="1CDBC084" wp14:editId="2A7990F0">
            <wp:extent cx="2056079" cy="2948719"/>
            <wp:effectExtent l="0" t="0" r="1905" b="444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5EBE176C" w14:textId="77777777" w:rsidR="00DE1661" w:rsidRDefault="005D5A73" w:rsidP="00D83239">
      <w:pPr>
        <w:ind w:left="284"/>
      </w:pPr>
      <w:r w:rsidRPr="00DE1661">
        <w:br w:type="page"/>
      </w:r>
    </w:p>
    <w:p w14:paraId="27217F18" w14:textId="77777777" w:rsidR="00DE1661" w:rsidRDefault="00DE1661" w:rsidP="00D83239">
      <w:pPr>
        <w:ind w:left="284"/>
      </w:pPr>
    </w:p>
    <w:p w14:paraId="0B6B961A" w14:textId="3D9563C6" w:rsidR="001E61AF" w:rsidRPr="00DE1661" w:rsidRDefault="001E61AF" w:rsidP="00D83239">
      <w:pPr>
        <w:ind w:left="284"/>
        <w:rPr>
          <w:b/>
        </w:rPr>
      </w:pPr>
      <w:r w:rsidRPr="00DE1661">
        <w:rPr>
          <w:b/>
        </w:rPr>
        <w:t>Step 2: Drilling holes</w:t>
      </w:r>
    </w:p>
    <w:p w14:paraId="396A2874" w14:textId="77777777" w:rsidR="001E61AF" w:rsidRPr="00DE1661" w:rsidRDefault="001E61AF" w:rsidP="00923E67">
      <w:pPr>
        <w:pStyle w:val="BodytextUserManual"/>
        <w:numPr>
          <w:ilvl w:val="0"/>
          <w:numId w:val="19"/>
        </w:numPr>
        <w:spacing w:before="120" w:after="120"/>
        <w:ind w:left="641" w:hanging="357"/>
      </w:pPr>
      <w:r w:rsidRPr="00DE1661">
        <w:t>Place the drilling template on the concrete surface, aligning its central hole with the exit opening.</w:t>
      </w:r>
    </w:p>
    <w:p w14:paraId="237036BC" w14:textId="4EC335A6" w:rsidR="00ED2EEC" w:rsidRPr="00DE1661" w:rsidRDefault="00ED2EEC" w:rsidP="00ED2EEC">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09216" behindDoc="0" locked="0" layoutInCell="1" allowOverlap="1" wp14:anchorId="31EDEE42" wp14:editId="253EB1A8">
            <wp:simplePos x="0" y="0"/>
            <wp:positionH relativeFrom="margin">
              <wp:posOffset>246185</wp:posOffset>
            </wp:positionH>
            <wp:positionV relativeFrom="paragraph">
              <wp:posOffset>20097</wp:posOffset>
            </wp:positionV>
            <wp:extent cx="145415" cy="145415"/>
            <wp:effectExtent l="0" t="0" r="6985" b="6985"/>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F7ED7FC" w14:textId="0FFBAB61" w:rsidR="00ED2EEC" w:rsidRPr="00DE1661" w:rsidRDefault="00ED2EEC" w:rsidP="00ED2EEC">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 </w:t>
      </w:r>
      <w:r w:rsidR="00D83239" w:rsidRPr="00DE1661">
        <w:t>face forward.</w:t>
      </w:r>
      <w:r w:rsidRPr="00DE1661">
        <w:t xml:space="preserve"> </w:t>
      </w:r>
    </w:p>
    <w:p w14:paraId="389ECF25" w14:textId="5AA16F6A" w:rsidR="001E61AF" w:rsidRPr="00DE1661" w:rsidRDefault="001E61AF" w:rsidP="00923E67">
      <w:pPr>
        <w:pStyle w:val="BodytextUserManual"/>
        <w:numPr>
          <w:ilvl w:val="0"/>
          <w:numId w:val="19"/>
        </w:numPr>
        <w:spacing w:before="120" w:after="120"/>
        <w:ind w:left="641" w:hanging="357"/>
      </w:pPr>
      <w:r w:rsidRPr="00DE1661">
        <w:t>Mark four holes on the concrete surface using a marker. Remove the drilling template.</w:t>
      </w:r>
    </w:p>
    <w:p w14:paraId="3F7D9296" w14:textId="44EA69BA" w:rsidR="001E61AF" w:rsidRPr="00DE1661" w:rsidRDefault="001E61AF" w:rsidP="00923E67">
      <w:pPr>
        <w:pStyle w:val="BodytextUserManual"/>
        <w:numPr>
          <w:ilvl w:val="0"/>
          <w:numId w:val="19"/>
        </w:numPr>
        <w:spacing w:before="120" w:after="120"/>
        <w:ind w:left="641" w:hanging="357"/>
      </w:pPr>
      <w:r w:rsidRPr="00DE1661">
        <w:t xml:space="preserve">Drill four holes at the marked </w:t>
      </w:r>
      <w:r w:rsidR="009F4593" w:rsidRPr="00DE1661">
        <w:t>positions</w:t>
      </w:r>
      <w:r w:rsidRPr="00DE1661">
        <w:t xml:space="preserve"> measuring 16 mm in diameter and </w:t>
      </w:r>
      <w:r w:rsidR="00D83239" w:rsidRPr="00DE1661">
        <w:t>minimum</w:t>
      </w:r>
      <w:r w:rsidR="00F92046" w:rsidRPr="00DE1661">
        <w:t xml:space="preserve"> </w:t>
      </w:r>
      <w:r w:rsidRPr="00DE1661">
        <w:t>80 mm in depth.</w:t>
      </w:r>
    </w:p>
    <w:p w14:paraId="4F6D5DA8" w14:textId="6FE6D4F7" w:rsidR="001E61AF" w:rsidRPr="00DE1661" w:rsidRDefault="001E61AF" w:rsidP="00923E67">
      <w:pPr>
        <w:pStyle w:val="BodytextUserManual"/>
        <w:numPr>
          <w:ilvl w:val="0"/>
          <w:numId w:val="19"/>
        </w:numPr>
        <w:spacing w:before="120" w:after="120"/>
        <w:ind w:left="641" w:hanging="357"/>
      </w:pPr>
      <w:r w:rsidRPr="00DE1661">
        <w:t xml:space="preserve">Clean </w:t>
      </w:r>
      <w:r w:rsidR="009F4593" w:rsidRPr="00DE1661">
        <w:t>the</w:t>
      </w:r>
      <w:r w:rsidRPr="00DE1661">
        <w:t xml:space="preserve"> </w:t>
      </w:r>
      <w:r w:rsidR="009F4593" w:rsidRPr="00DE1661">
        <w:t>ashes.</w:t>
      </w:r>
    </w:p>
    <w:p w14:paraId="3B8BEA98" w14:textId="79ADEB6F" w:rsidR="00F92046" w:rsidRPr="00DE1661" w:rsidRDefault="0045514C" w:rsidP="00EA4576">
      <w:pPr>
        <w:pStyle w:val="BodytextUserManual"/>
        <w:spacing w:beforeLines="100" w:before="240" w:after="120" w:line="480" w:lineRule="auto"/>
        <w:jc w:val="center"/>
      </w:pPr>
      <w:r w:rsidRPr="00DE1661">
        <w:rPr>
          <w:noProof/>
        </w:rPr>
        <w:drawing>
          <wp:inline distT="0" distB="0" distL="0" distR="0" wp14:anchorId="1566B1AE" wp14:editId="5BCA116E">
            <wp:extent cx="3894294" cy="2167708"/>
            <wp:effectExtent l="0" t="0" r="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894294" cy="2167708"/>
                    </a:xfrm>
                    <a:prstGeom prst="rect">
                      <a:avLst/>
                    </a:prstGeom>
                  </pic:spPr>
                </pic:pic>
              </a:graphicData>
            </a:graphic>
          </wp:inline>
        </w:drawing>
      </w:r>
    </w:p>
    <w:p w14:paraId="202DEAAD" w14:textId="77777777" w:rsidR="00F92046" w:rsidRPr="00DE1661" w:rsidRDefault="00F92046">
      <w:pPr>
        <w:rPr>
          <w:rFonts w:eastAsia="宋体"/>
          <w:bCs/>
          <w:kern w:val="0"/>
          <w:szCs w:val="20"/>
        </w:rPr>
      </w:pPr>
      <w:r w:rsidRPr="00DE1661">
        <w:br w:type="page"/>
      </w:r>
    </w:p>
    <w:p w14:paraId="42B37575" w14:textId="77777777" w:rsidR="0045514C" w:rsidRPr="00DE1661" w:rsidRDefault="0045514C" w:rsidP="005D5A73">
      <w:pPr>
        <w:pStyle w:val="BodytextUserManual"/>
        <w:spacing w:before="120" w:after="120" w:line="480" w:lineRule="auto"/>
        <w:jc w:val="center"/>
      </w:pPr>
    </w:p>
    <w:p w14:paraId="0D435B35" w14:textId="69690B62" w:rsidR="00F92046" w:rsidRPr="00DE1661" w:rsidRDefault="001E61AF" w:rsidP="00F92046">
      <w:pPr>
        <w:pStyle w:val="BodytextUserManual"/>
        <w:spacing w:before="120" w:after="120"/>
        <w:rPr>
          <w:b/>
        </w:rPr>
      </w:pPr>
      <w:r w:rsidRPr="00DE1661">
        <w:rPr>
          <w:b/>
        </w:rPr>
        <w:t xml:space="preserve">Step 3: </w:t>
      </w:r>
      <w:r w:rsidR="007F26CE" w:rsidRPr="00DE1661">
        <w:rPr>
          <w:b/>
        </w:rPr>
        <w:t>Mounting a pedestal</w:t>
      </w:r>
    </w:p>
    <w:p w14:paraId="1B49A599" w14:textId="33760A01" w:rsidR="001E61AF" w:rsidRPr="00DE1661" w:rsidRDefault="00F92046" w:rsidP="00923E67">
      <w:pPr>
        <w:pStyle w:val="BodytextUserManual"/>
        <w:numPr>
          <w:ilvl w:val="0"/>
          <w:numId w:val="21"/>
        </w:numPr>
        <w:spacing w:before="120" w:after="120"/>
        <w:ind w:left="641" w:hanging="357"/>
      </w:pPr>
      <w:r w:rsidRPr="00DE1661">
        <w:t>Screw</w:t>
      </w:r>
      <w:r w:rsidR="001E61AF" w:rsidRPr="00DE1661">
        <w:t xml:space="preserve"> the four M12 x 80 expansion bolts into the drilled holes. </w:t>
      </w:r>
      <w:r w:rsidR="00B80D0B" w:rsidRPr="00DE1661">
        <w:t>Remove the threaded bolts (</w:t>
      </w:r>
      <w:r w:rsidR="00D83239" w:rsidRPr="00DE1661">
        <w:rPr>
          <w:b/>
        </w:rPr>
        <w:t>C</w:t>
      </w:r>
      <w:r w:rsidR="00B80D0B" w:rsidRPr="00DE1661">
        <w:t>) and flat washers (</w:t>
      </w:r>
      <w:r w:rsidR="00D83239" w:rsidRPr="00DE1661">
        <w:rPr>
          <w:b/>
        </w:rPr>
        <w:t>B</w:t>
      </w:r>
      <w:r w:rsidR="00B80D0B" w:rsidRPr="00DE1661">
        <w:t>) when the expansion sleeves (</w:t>
      </w:r>
      <w:r w:rsidR="00B80D0B" w:rsidRPr="00DE1661">
        <w:rPr>
          <w:b/>
        </w:rPr>
        <w:t>A</w:t>
      </w:r>
      <w:r w:rsidR="00B80D0B" w:rsidRPr="00DE1661">
        <w:t>) are stuck. Set them aside.</w:t>
      </w:r>
    </w:p>
    <w:p w14:paraId="3E338957" w14:textId="6E4E0B79" w:rsidR="00F92046" w:rsidRPr="00DE1661" w:rsidRDefault="00B80D0B" w:rsidP="00EA4576">
      <w:pPr>
        <w:pStyle w:val="BodytextUserManual"/>
        <w:spacing w:beforeLines="100" w:before="240" w:after="120" w:line="480" w:lineRule="auto"/>
        <w:ind w:left="641"/>
        <w:jc w:val="center"/>
      </w:pPr>
      <w:r w:rsidRPr="00DE1661">
        <w:rPr>
          <w:noProof/>
        </w:rPr>
        <w:drawing>
          <wp:inline distT="0" distB="0" distL="0" distR="0" wp14:anchorId="5E61ECE2" wp14:editId="650E1ED6">
            <wp:extent cx="4159512" cy="2401069"/>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159512" cy="2401069"/>
                    </a:xfrm>
                    <a:prstGeom prst="rect">
                      <a:avLst/>
                    </a:prstGeom>
                  </pic:spPr>
                </pic:pic>
              </a:graphicData>
            </a:graphic>
          </wp:inline>
        </w:drawing>
      </w:r>
    </w:p>
    <w:p w14:paraId="431B0510" w14:textId="77777777" w:rsidR="00F92046" w:rsidRPr="00DE1661" w:rsidRDefault="00F92046">
      <w:pPr>
        <w:rPr>
          <w:rFonts w:eastAsia="宋体"/>
          <w:bCs/>
          <w:kern w:val="0"/>
          <w:szCs w:val="20"/>
        </w:rPr>
      </w:pPr>
      <w:r w:rsidRPr="00DE1661">
        <w:br w:type="page"/>
      </w:r>
    </w:p>
    <w:p w14:paraId="64ECDFAE" w14:textId="77777777" w:rsidR="002D2F3E" w:rsidRPr="00DE1661" w:rsidRDefault="002D2F3E" w:rsidP="001E3899">
      <w:pPr>
        <w:pStyle w:val="BodytextUserManual"/>
        <w:spacing w:before="120" w:after="120" w:line="480" w:lineRule="auto"/>
        <w:ind w:left="641"/>
        <w:jc w:val="center"/>
      </w:pPr>
    </w:p>
    <w:p w14:paraId="5E105BB0" w14:textId="6F331F4B" w:rsidR="001E61AF" w:rsidRPr="00DE1661" w:rsidRDefault="001E61AF" w:rsidP="00923E67">
      <w:pPr>
        <w:pStyle w:val="BodytextUserManual"/>
        <w:numPr>
          <w:ilvl w:val="0"/>
          <w:numId w:val="21"/>
        </w:numPr>
        <w:spacing w:before="120" w:after="120"/>
      </w:pPr>
      <w:r w:rsidRPr="00DE1661">
        <w:t>Loosen the</w:t>
      </w:r>
      <w:r w:rsidR="008F17FD" w:rsidRPr="00DE1661">
        <w:t xml:space="preserve"> four M5 x 12 screws using the</w:t>
      </w:r>
      <w:r w:rsidRPr="00DE1661">
        <w:t xml:space="preserve"> T25 Torx screwdriver to remove the front cover from the pedestal. Set them aside.</w:t>
      </w:r>
    </w:p>
    <w:p w14:paraId="731CBDD8" w14:textId="3D0EF3AA" w:rsidR="00AB58E4" w:rsidRPr="00DE1661" w:rsidRDefault="007F26CE" w:rsidP="005D5A73">
      <w:pPr>
        <w:pStyle w:val="BodytextUserManual"/>
        <w:spacing w:before="120" w:after="120" w:line="480" w:lineRule="auto"/>
        <w:ind w:left="704"/>
        <w:jc w:val="center"/>
      </w:pPr>
      <w:r w:rsidRPr="00DE1661">
        <w:rPr>
          <w:noProof/>
        </w:rPr>
        <w:drawing>
          <wp:inline distT="0" distB="0" distL="0" distR="0" wp14:anchorId="04344459" wp14:editId="0BC2EA5E">
            <wp:extent cx="3593725" cy="4207149"/>
            <wp:effectExtent l="0" t="0" r="6985"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bwMode="auto">
                    <a:xfrm>
                      <a:off x="0" y="0"/>
                      <a:ext cx="3593725" cy="4207149"/>
                    </a:xfrm>
                    <a:prstGeom prst="rect">
                      <a:avLst/>
                    </a:prstGeom>
                    <a:ln>
                      <a:noFill/>
                    </a:ln>
                    <a:extLst>
                      <a:ext uri="{53640926-AAD7-44D8-BBD7-CCE9431645EC}">
                        <a14:shadowObscured xmlns:a14="http://schemas.microsoft.com/office/drawing/2010/main"/>
                      </a:ext>
                    </a:extLst>
                  </pic:spPr>
                </pic:pic>
              </a:graphicData>
            </a:graphic>
          </wp:inline>
        </w:drawing>
      </w:r>
    </w:p>
    <w:p w14:paraId="5E715677" w14:textId="73645284" w:rsidR="007F26CE" w:rsidRPr="00DE1661" w:rsidRDefault="00AB58E4" w:rsidP="00AB58E4">
      <w:pPr>
        <w:rPr>
          <w:rFonts w:eastAsia="宋体"/>
          <w:bCs/>
          <w:kern w:val="0"/>
          <w:szCs w:val="20"/>
        </w:rPr>
      </w:pPr>
      <w:r w:rsidRPr="00DE1661">
        <w:br w:type="page"/>
      </w:r>
    </w:p>
    <w:p w14:paraId="2FDC248A" w14:textId="77777777" w:rsidR="00F92046" w:rsidRPr="00DE1661" w:rsidRDefault="00F92046" w:rsidP="00F92046">
      <w:pPr>
        <w:pStyle w:val="BodytextUserManual"/>
        <w:spacing w:before="120" w:after="120"/>
        <w:ind w:left="704"/>
      </w:pPr>
    </w:p>
    <w:p w14:paraId="349A4CE6" w14:textId="1CDAA5BC" w:rsidR="001E61AF" w:rsidRPr="00DE1661" w:rsidRDefault="001E61AF" w:rsidP="00923E67">
      <w:pPr>
        <w:pStyle w:val="BodytextUserManual"/>
        <w:numPr>
          <w:ilvl w:val="0"/>
          <w:numId w:val="21"/>
        </w:numPr>
        <w:spacing w:before="120" w:after="120"/>
      </w:pPr>
      <w:r w:rsidRPr="00DE1661">
        <w:t>P</w:t>
      </w:r>
      <w:r w:rsidR="002816C0" w:rsidRPr="00DE1661">
        <w:t>lace the pedestal onto the mounting location</w:t>
      </w:r>
      <w:r w:rsidR="00D83239" w:rsidRPr="00DE1661">
        <w:t>, aligning the central hole with the exit opening.</w:t>
      </w:r>
    </w:p>
    <w:p w14:paraId="3ADF6734" w14:textId="2ACE5A3F" w:rsidR="007F26CE" w:rsidRPr="00DE1661" w:rsidRDefault="007F26CE" w:rsidP="00923E67">
      <w:pPr>
        <w:pStyle w:val="BodytextUserManual"/>
        <w:numPr>
          <w:ilvl w:val="0"/>
          <w:numId w:val="21"/>
        </w:numPr>
        <w:spacing w:before="120" w:after="120"/>
      </w:pPr>
      <w:r w:rsidRPr="00DE1661">
        <w:t xml:space="preserve">Reinsert the </w:t>
      </w:r>
      <w:r w:rsidR="00B80D0B" w:rsidRPr="00DE1661">
        <w:t xml:space="preserve">flat </w:t>
      </w:r>
      <w:r w:rsidRPr="00DE1661">
        <w:t xml:space="preserve">washers and </w:t>
      </w:r>
      <w:r w:rsidR="00B80D0B" w:rsidRPr="00DE1661">
        <w:t>threaded bolts</w:t>
      </w:r>
      <w:r w:rsidRPr="00DE1661">
        <w:t xml:space="preserve"> in order and tighten them using </w:t>
      </w:r>
      <w:r w:rsidR="00493755" w:rsidRPr="00DE1661">
        <w:t>a 19 mm socket</w:t>
      </w:r>
      <w:r w:rsidR="00883962" w:rsidRPr="00DE1661">
        <w:t xml:space="preserve"> wrench to 45–</w:t>
      </w:r>
      <w:r w:rsidR="00EA4576">
        <w:t>55 N</w:t>
      </w:r>
      <w:r w:rsidRPr="00DE1661">
        <w:t>m.</w:t>
      </w:r>
    </w:p>
    <w:p w14:paraId="259B9122" w14:textId="2FB36F90" w:rsidR="00AB58E4" w:rsidRPr="00DE1661" w:rsidRDefault="007F26CE" w:rsidP="002D2F3E">
      <w:pPr>
        <w:pStyle w:val="BodytextUserManual"/>
        <w:spacing w:before="120" w:after="120" w:line="480" w:lineRule="auto"/>
        <w:ind w:left="641"/>
        <w:jc w:val="center"/>
      </w:pPr>
      <w:r w:rsidRPr="00DE1661">
        <w:rPr>
          <w:noProof/>
        </w:rPr>
        <w:drawing>
          <wp:inline distT="0" distB="0" distL="0" distR="0" wp14:anchorId="35B7C3AF" wp14:editId="1F60FA45">
            <wp:extent cx="3786056" cy="3126014"/>
            <wp:effectExtent l="0" t="0" r="508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3786056" cy="3126014"/>
                    </a:xfrm>
                    <a:prstGeom prst="rect">
                      <a:avLst/>
                    </a:prstGeom>
                  </pic:spPr>
                </pic:pic>
              </a:graphicData>
            </a:graphic>
          </wp:inline>
        </w:drawing>
      </w:r>
    </w:p>
    <w:p w14:paraId="49CBEF98" w14:textId="08F3BC82" w:rsidR="001E61AF" w:rsidRPr="00DE1661" w:rsidRDefault="00AB58E4" w:rsidP="00AB58E4">
      <w:pPr>
        <w:rPr>
          <w:rFonts w:eastAsia="宋体"/>
          <w:bCs/>
          <w:kern w:val="0"/>
          <w:szCs w:val="20"/>
        </w:rPr>
      </w:pPr>
      <w:r w:rsidRPr="00DE1661">
        <w:br w:type="page"/>
      </w:r>
    </w:p>
    <w:p w14:paraId="666DDE43" w14:textId="77777777" w:rsidR="00F92046" w:rsidRPr="00DE1661" w:rsidRDefault="00F92046" w:rsidP="001E61AF">
      <w:pPr>
        <w:pStyle w:val="BodytextUserManual"/>
        <w:spacing w:before="120" w:after="120"/>
        <w:rPr>
          <w:b/>
          <w:i/>
        </w:rPr>
      </w:pPr>
    </w:p>
    <w:p w14:paraId="6B4C5C1B" w14:textId="7E23CD4A" w:rsidR="001E61AF" w:rsidRPr="00DE1661" w:rsidRDefault="007F26CE" w:rsidP="001E61AF">
      <w:pPr>
        <w:pStyle w:val="BodytextUserManual"/>
        <w:spacing w:before="120" w:after="120"/>
        <w:rPr>
          <w:b/>
        </w:rPr>
      </w:pPr>
      <w:r w:rsidRPr="00DE1661">
        <w:rPr>
          <w:b/>
        </w:rPr>
        <w:t>Step 4</w:t>
      </w:r>
      <w:r w:rsidR="00D83239" w:rsidRPr="00DE1661">
        <w:rPr>
          <w:b/>
        </w:rPr>
        <w:t>: Mounting the</w:t>
      </w:r>
      <w:r w:rsidR="001E61AF" w:rsidRPr="00DE1661">
        <w:rPr>
          <w:b/>
        </w:rPr>
        <w:t xml:space="preserve"> </w:t>
      </w:r>
      <w:r w:rsidR="00FC7BDA" w:rsidRPr="00DE1661">
        <w:rPr>
          <w:b/>
        </w:rPr>
        <w:t>MaxiC</w:t>
      </w:r>
      <w:r w:rsidR="001E61AF" w:rsidRPr="00DE1661">
        <w:rPr>
          <w:b/>
        </w:rPr>
        <w:t>harger</w:t>
      </w:r>
    </w:p>
    <w:p w14:paraId="6B765AA3" w14:textId="49E9F393" w:rsidR="001E61AF" w:rsidRPr="00DE1661" w:rsidRDefault="001E61AF" w:rsidP="00923E67">
      <w:pPr>
        <w:pStyle w:val="BodytextUserManual"/>
        <w:numPr>
          <w:ilvl w:val="0"/>
          <w:numId w:val="22"/>
        </w:numPr>
        <w:spacing w:before="120" w:after="120"/>
        <w:ind w:left="641" w:hanging="357"/>
      </w:pPr>
      <w:r w:rsidRPr="00DE1661">
        <w:t xml:space="preserve">Lift the </w:t>
      </w:r>
      <w:r w:rsidR="00FC7BDA" w:rsidRPr="00DE1661">
        <w:t>MaxiC</w:t>
      </w:r>
      <w:r w:rsidRPr="00DE1661">
        <w:t>harger onto the pedestal</w:t>
      </w:r>
      <w:r w:rsidR="007F26CE" w:rsidRPr="00DE1661">
        <w:t xml:space="preserve"> by the hoisting equipment</w:t>
      </w:r>
      <w:r w:rsidRPr="00DE1661">
        <w:t xml:space="preserve">. </w:t>
      </w:r>
      <w:r w:rsidR="009D3249" w:rsidRPr="00DE1661">
        <w:t>Position the groove</w:t>
      </w:r>
      <w:r w:rsidR="007F26CE" w:rsidRPr="00DE1661">
        <w:t xml:space="preserve"> </w:t>
      </w:r>
      <w:r w:rsidR="002637CB" w:rsidRPr="00DE1661">
        <w:t>(</w:t>
      </w:r>
      <w:r w:rsidR="002637CB" w:rsidRPr="00DE1661">
        <w:rPr>
          <w:b/>
        </w:rPr>
        <w:t>B</w:t>
      </w:r>
      <w:r w:rsidR="002637CB" w:rsidRPr="00DE1661">
        <w:t xml:space="preserve">) </w:t>
      </w:r>
      <w:r w:rsidR="007F26CE" w:rsidRPr="00DE1661">
        <w:t xml:space="preserve">on the back of the </w:t>
      </w:r>
      <w:r w:rsidR="00FC7BDA" w:rsidRPr="00DE1661">
        <w:t>MaxiCharger</w:t>
      </w:r>
      <w:r w:rsidR="007F26CE" w:rsidRPr="00DE1661">
        <w:t xml:space="preserve"> to fit the protrusion</w:t>
      </w:r>
      <w:r w:rsidR="002637CB" w:rsidRPr="00DE1661">
        <w:t xml:space="preserve"> (</w:t>
      </w:r>
      <w:r w:rsidR="002637CB" w:rsidRPr="00DE1661">
        <w:rPr>
          <w:b/>
        </w:rPr>
        <w:t>A</w:t>
      </w:r>
      <w:r w:rsidR="002637CB" w:rsidRPr="00DE1661">
        <w:t>)</w:t>
      </w:r>
      <w:r w:rsidR="007F26CE" w:rsidRPr="00DE1661">
        <w:t xml:space="preserve"> of the pedestal as shown below. Ensure the charger is securely attached. </w:t>
      </w:r>
    </w:p>
    <w:p w14:paraId="2C2B0E82" w14:textId="62282D8D" w:rsidR="00AB58E4" w:rsidRPr="00DE1661" w:rsidRDefault="009D3249" w:rsidP="00EA4576">
      <w:pPr>
        <w:pStyle w:val="BodytextUserManual"/>
        <w:spacing w:beforeLines="100" w:before="240" w:after="120" w:line="480" w:lineRule="auto"/>
        <w:ind w:left="641"/>
        <w:jc w:val="center"/>
      </w:pPr>
      <w:r w:rsidRPr="00DE1661">
        <w:rPr>
          <w:noProof/>
        </w:rPr>
        <w:drawing>
          <wp:inline distT="0" distB="0" distL="0" distR="0" wp14:anchorId="0FBEE9A1" wp14:editId="3C42C95D">
            <wp:extent cx="4121940" cy="3691720"/>
            <wp:effectExtent l="0" t="0" r="0" b="444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40kW_主机挂在立柱上.jpg"/>
                    <pic:cNvPicPr/>
                  </pic:nvPicPr>
                  <pic:blipFill>
                    <a:blip r:embed="rId40">
                      <a:extLst>
                        <a:ext uri="{28A0092B-C50C-407E-A947-70E740481C1C}">
                          <a14:useLocalDpi xmlns:a14="http://schemas.microsoft.com/office/drawing/2010/main" val="0"/>
                        </a:ext>
                      </a:extLst>
                    </a:blip>
                    <a:stretch>
                      <a:fillRect/>
                    </a:stretch>
                  </pic:blipFill>
                  <pic:spPr>
                    <a:xfrm>
                      <a:off x="0" y="0"/>
                      <a:ext cx="4125594" cy="3694992"/>
                    </a:xfrm>
                    <a:prstGeom prst="rect">
                      <a:avLst/>
                    </a:prstGeom>
                  </pic:spPr>
                </pic:pic>
              </a:graphicData>
            </a:graphic>
          </wp:inline>
        </w:drawing>
      </w:r>
    </w:p>
    <w:p w14:paraId="2EFAAF69" w14:textId="5248E799" w:rsidR="007F26CE" w:rsidRPr="00DE1661" w:rsidRDefault="00AB58E4" w:rsidP="00AB58E4">
      <w:pPr>
        <w:rPr>
          <w:rFonts w:eastAsia="宋体"/>
          <w:bCs/>
          <w:kern w:val="0"/>
          <w:szCs w:val="20"/>
        </w:rPr>
      </w:pPr>
      <w:r w:rsidRPr="00DE1661">
        <w:br w:type="page"/>
      </w:r>
    </w:p>
    <w:p w14:paraId="25869FC8" w14:textId="77777777" w:rsidR="00EF28EC" w:rsidRPr="00DE1661" w:rsidRDefault="00EF28EC" w:rsidP="00EF28EC">
      <w:pPr>
        <w:pStyle w:val="BodytextUserManual"/>
        <w:spacing w:before="120" w:after="120"/>
        <w:ind w:left="641"/>
      </w:pPr>
    </w:p>
    <w:p w14:paraId="00B9EE24" w14:textId="70DC0EC8" w:rsidR="001E61AF" w:rsidRPr="00DE1661" w:rsidRDefault="007F26CE" w:rsidP="00923E67">
      <w:pPr>
        <w:pStyle w:val="BodytextUserManual"/>
        <w:numPr>
          <w:ilvl w:val="0"/>
          <w:numId w:val="22"/>
        </w:numPr>
        <w:spacing w:before="120" w:after="120"/>
        <w:ind w:left="641" w:hanging="357"/>
      </w:pPr>
      <w:r w:rsidRPr="00DE1661">
        <w:t>Insert and f</w:t>
      </w:r>
      <w:r w:rsidR="001E61AF" w:rsidRPr="00DE1661">
        <w:t xml:space="preserve">asten the two M12 x 30 </w:t>
      </w:r>
      <w:r w:rsidR="008F17FD" w:rsidRPr="00DE1661">
        <w:t>screws</w:t>
      </w:r>
      <w:r w:rsidR="001E61AF" w:rsidRPr="00DE1661">
        <w:t xml:space="preserve"> to the bottom </w:t>
      </w:r>
      <w:r w:rsidR="002637CB" w:rsidRPr="00DE1661">
        <w:t>holes (</w:t>
      </w:r>
      <w:r w:rsidR="002637CB" w:rsidRPr="00DE1661">
        <w:rPr>
          <w:b/>
        </w:rPr>
        <w:t>A</w:t>
      </w:r>
      <w:r w:rsidR="002637CB" w:rsidRPr="00DE1661">
        <w:t xml:space="preserve">) </w:t>
      </w:r>
      <w:r w:rsidR="001E61AF" w:rsidRPr="00DE1661">
        <w:t xml:space="preserve">of the </w:t>
      </w:r>
      <w:r w:rsidR="006924C5" w:rsidRPr="00DE1661">
        <w:t>MaxiC</w:t>
      </w:r>
      <w:r w:rsidR="001E61AF" w:rsidRPr="00DE1661">
        <w:t>harger</w:t>
      </w:r>
      <w:r w:rsidR="002816C0" w:rsidRPr="00DE1661">
        <w:t xml:space="preserve"> using a </w:t>
      </w:r>
      <w:r w:rsidR="00493755" w:rsidRPr="00DE1661">
        <w:t>19 mm socket</w:t>
      </w:r>
      <w:r w:rsidR="002816C0" w:rsidRPr="00DE1661">
        <w:t xml:space="preserve"> wrench</w:t>
      </w:r>
      <w:r w:rsidR="001E61AF" w:rsidRPr="00DE1661">
        <w:t xml:space="preserve"> to secure the </w:t>
      </w:r>
      <w:r w:rsidR="006924C5" w:rsidRPr="00DE1661">
        <w:t>MaxiC</w:t>
      </w:r>
      <w:r w:rsidR="001E61AF" w:rsidRPr="00DE1661">
        <w:t>harger.</w:t>
      </w:r>
    </w:p>
    <w:p w14:paraId="36B62949" w14:textId="055A9DE7" w:rsidR="002D2F3E" w:rsidRPr="00DE1661" w:rsidRDefault="009D3249" w:rsidP="002D2F3E">
      <w:pPr>
        <w:pStyle w:val="BodytextUserManual"/>
        <w:spacing w:before="120" w:after="120" w:line="480" w:lineRule="auto"/>
        <w:ind w:left="641"/>
        <w:jc w:val="center"/>
      </w:pPr>
      <w:r w:rsidRPr="00DE1661">
        <w:rPr>
          <w:noProof/>
        </w:rPr>
        <w:drawing>
          <wp:inline distT="0" distB="0" distL="0" distR="0" wp14:anchorId="38E2776C" wp14:editId="7EB09015">
            <wp:extent cx="4174443" cy="3937379"/>
            <wp:effectExtent l="0" t="0" r="0" b="635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184167" cy="3946551"/>
                    </a:xfrm>
                    <a:prstGeom prst="rect">
                      <a:avLst/>
                    </a:prstGeom>
                  </pic:spPr>
                </pic:pic>
              </a:graphicData>
            </a:graphic>
          </wp:inline>
        </w:drawing>
      </w:r>
    </w:p>
    <w:p w14:paraId="05B02D46" w14:textId="57892CD0" w:rsidR="001B7DDF" w:rsidRPr="00DE1661" w:rsidRDefault="009D3249" w:rsidP="00923E67">
      <w:pPr>
        <w:pStyle w:val="BodytextUserManual"/>
        <w:numPr>
          <w:ilvl w:val="0"/>
          <w:numId w:val="22"/>
        </w:numPr>
        <w:spacing w:before="120" w:after="120"/>
        <w:ind w:left="641" w:hanging="357"/>
      </w:pPr>
      <w:r w:rsidRPr="00DE1661">
        <w:t>Remove the four lifting eye</w:t>
      </w:r>
      <w:r w:rsidR="00E356F6">
        <w:t xml:space="preserve"> </w:t>
      </w:r>
      <w:r w:rsidRPr="00DE1661">
        <w:t>bolts and reinstall the top screws.</w:t>
      </w:r>
    </w:p>
    <w:p w14:paraId="38AC8CBB" w14:textId="4C54CFB6" w:rsidR="00EF28EC" w:rsidRPr="00DE1661" w:rsidRDefault="001B7DDF" w:rsidP="004B3708">
      <w:pPr>
        <w:rPr>
          <w:rFonts w:eastAsia="宋体"/>
          <w:bCs/>
          <w:kern w:val="0"/>
          <w:szCs w:val="20"/>
        </w:rPr>
      </w:pPr>
      <w:r w:rsidRPr="00DE1661">
        <w:br w:type="page"/>
      </w:r>
    </w:p>
    <w:p w14:paraId="79EEBA43" w14:textId="77777777" w:rsidR="0096324F" w:rsidRDefault="0096324F" w:rsidP="001B7DDF">
      <w:pPr>
        <w:pStyle w:val="BodytextUserManual"/>
        <w:spacing w:before="120" w:after="120"/>
        <w:rPr>
          <w:b/>
        </w:rPr>
      </w:pPr>
    </w:p>
    <w:p w14:paraId="342EBA51" w14:textId="2A820D42" w:rsidR="001B7DDF" w:rsidRPr="00DE1661" w:rsidRDefault="001B7DDF" w:rsidP="001B7DDF">
      <w:pPr>
        <w:pStyle w:val="BodytextUserManual"/>
        <w:spacing w:before="120" w:after="120"/>
        <w:rPr>
          <w:b/>
        </w:rPr>
      </w:pPr>
      <w:r w:rsidRPr="00DE1661">
        <w:rPr>
          <w:b/>
        </w:rPr>
        <w:t>Step 5: Organizing the charging cable</w:t>
      </w:r>
    </w:p>
    <w:p w14:paraId="0402330B" w14:textId="1C11669F" w:rsidR="001B7DDF" w:rsidRPr="00DE1661" w:rsidRDefault="001B7DDF" w:rsidP="00923E67">
      <w:pPr>
        <w:pStyle w:val="BodytextUserManual"/>
        <w:numPr>
          <w:ilvl w:val="0"/>
          <w:numId w:val="64"/>
        </w:numPr>
        <w:spacing w:before="120" w:after="120"/>
      </w:pPr>
      <w:r w:rsidRPr="00DE1661">
        <w:t xml:space="preserve">Remove the two </w:t>
      </w:r>
      <w:r w:rsidR="0092418D" w:rsidRPr="00DE1661">
        <w:t>strain relief</w:t>
      </w:r>
      <w:r w:rsidRPr="00DE1661">
        <w:t>s (</w:t>
      </w:r>
      <w:r w:rsidRPr="00DE1661">
        <w:rPr>
          <w:b/>
        </w:rPr>
        <w:t>A</w:t>
      </w:r>
      <w:r w:rsidRPr="00DE1661">
        <w:t xml:space="preserve">) by unscrewing the four M4 </w:t>
      </w:r>
      <w:r w:rsidR="0092418D" w:rsidRPr="00DE1661">
        <w:t>nut</w:t>
      </w:r>
      <w:r w:rsidRPr="00DE1661">
        <w:t xml:space="preserve">s </w:t>
      </w:r>
      <w:r w:rsidR="00D83239" w:rsidRPr="00DE1661">
        <w:t>using the Phillips screwdriver and take down the two rubber rings (</w:t>
      </w:r>
      <w:r w:rsidR="00D83239" w:rsidRPr="00DE1661">
        <w:rPr>
          <w:b/>
        </w:rPr>
        <w:t>B</w:t>
      </w:r>
      <w:r w:rsidR="00D83239" w:rsidRPr="00DE1661">
        <w:t>) from the pedestal</w:t>
      </w:r>
      <w:r w:rsidR="00EA4576">
        <w:t>.</w:t>
      </w:r>
    </w:p>
    <w:p w14:paraId="75650EBB" w14:textId="625B944D" w:rsidR="001B7DDF" w:rsidRPr="00DE1661" w:rsidRDefault="00B55857" w:rsidP="00923E67">
      <w:pPr>
        <w:pStyle w:val="BodytextUserManual"/>
        <w:numPr>
          <w:ilvl w:val="0"/>
          <w:numId w:val="64"/>
        </w:numPr>
        <w:spacing w:before="120" w:after="120"/>
      </w:pPr>
      <w:r w:rsidRPr="00DE1661">
        <w:t>Use the strain reliefs (</w:t>
      </w:r>
      <w:r w:rsidRPr="00DE1661">
        <w:rPr>
          <w:b/>
        </w:rPr>
        <w:t>A</w:t>
      </w:r>
      <w:r w:rsidRPr="00DE1661">
        <w:t>) to secure the charging cables by screwing the four M4 nu</w:t>
      </w:r>
      <w:r w:rsidR="00EA4576">
        <w:t>ts and tightening them to 1.2 N</w:t>
      </w:r>
      <w:r w:rsidRPr="00DE1661">
        <w:t xml:space="preserve">m. </w:t>
      </w:r>
      <w:r w:rsidR="00D83239" w:rsidRPr="00DE1661">
        <w:t xml:space="preserve">Install the rubber rings onto the pedestal letting the </w:t>
      </w:r>
      <w:r w:rsidRPr="00DE1661">
        <w:t>cable</w:t>
      </w:r>
      <w:r w:rsidR="004B3708" w:rsidRPr="00DE1661">
        <w:t>s</w:t>
      </w:r>
      <w:r w:rsidR="001B7DDF" w:rsidRPr="00DE1661">
        <w:t xml:space="preserve"> into the </w:t>
      </w:r>
      <w:r w:rsidR="004B3708" w:rsidRPr="00DE1661">
        <w:t>rubber rings</w:t>
      </w:r>
      <w:r w:rsidRPr="00DE1661">
        <w:t xml:space="preserve"> (</w:t>
      </w:r>
      <w:r w:rsidRPr="00DE1661">
        <w:rPr>
          <w:b/>
        </w:rPr>
        <w:t>B</w:t>
      </w:r>
      <w:r w:rsidRPr="00DE1661">
        <w:t>)</w:t>
      </w:r>
      <w:r w:rsidR="001B7DDF" w:rsidRPr="00DE1661">
        <w:t xml:space="preserve"> via the opening</w:t>
      </w:r>
      <w:r w:rsidRPr="00DE1661">
        <w:t>s</w:t>
      </w:r>
      <w:r w:rsidR="001B7DDF" w:rsidRPr="00DE1661">
        <w:t>.</w:t>
      </w:r>
      <w:r w:rsidR="00D83239" w:rsidRPr="00DE1661">
        <w:t xml:space="preserve"> Ensure the charging cables are allowed to remain within its bending tolerance.</w:t>
      </w:r>
    </w:p>
    <w:p w14:paraId="6A032DE5" w14:textId="17049950" w:rsidR="00D83239" w:rsidRPr="00DE1661" w:rsidRDefault="00D83239" w:rsidP="00D83239">
      <w:pPr>
        <w:pStyle w:val="BodytextUserManual"/>
        <w:spacing w:before="120" w:after="120" w:line="480" w:lineRule="auto"/>
        <w:jc w:val="center"/>
      </w:pPr>
      <w:r w:rsidRPr="00DE1661">
        <w:rPr>
          <w:noProof/>
        </w:rPr>
        <w:drawing>
          <wp:inline distT="0" distB="0" distL="0" distR="0" wp14:anchorId="267A53DA" wp14:editId="3DEF981B">
            <wp:extent cx="2457256" cy="2335399"/>
            <wp:effectExtent l="0" t="0" r="635"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0kW_取下电缆固定夹.png"/>
                    <pic:cNvPicPr/>
                  </pic:nvPicPr>
                  <pic:blipFill>
                    <a:blip r:embed="rId42">
                      <a:extLst>
                        <a:ext uri="{28A0092B-C50C-407E-A947-70E740481C1C}">
                          <a14:useLocalDpi xmlns:a14="http://schemas.microsoft.com/office/drawing/2010/main" val="0"/>
                        </a:ext>
                      </a:extLst>
                    </a:blip>
                    <a:stretch>
                      <a:fillRect/>
                    </a:stretch>
                  </pic:blipFill>
                  <pic:spPr>
                    <a:xfrm>
                      <a:off x="0" y="0"/>
                      <a:ext cx="2457256" cy="2335399"/>
                    </a:xfrm>
                    <a:prstGeom prst="rect">
                      <a:avLst/>
                    </a:prstGeom>
                  </pic:spPr>
                </pic:pic>
              </a:graphicData>
            </a:graphic>
          </wp:inline>
        </w:drawing>
      </w:r>
    </w:p>
    <w:p w14:paraId="6F63EBB2" w14:textId="6BAD4E69" w:rsidR="004B3708" w:rsidRPr="00DE1661" w:rsidRDefault="004B3708" w:rsidP="004B3708">
      <w:pPr>
        <w:pStyle w:val="BodytextUserManual"/>
        <w:spacing w:before="120" w:after="120" w:line="480" w:lineRule="auto"/>
        <w:jc w:val="center"/>
      </w:pPr>
      <w:r w:rsidRPr="00DE1661">
        <w:rPr>
          <w:noProof/>
        </w:rPr>
        <w:drawing>
          <wp:inline distT="0" distB="0" distL="0" distR="0" wp14:anchorId="72A5FA24" wp14:editId="4BB0F776">
            <wp:extent cx="3046105" cy="1482555"/>
            <wp:effectExtent l="0" t="0" r="1905"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安装枪线护套--放大图.png"/>
                    <pic:cNvPicPr/>
                  </pic:nvPicPr>
                  <pic:blipFill>
                    <a:blip r:embed="rId43">
                      <a:extLst>
                        <a:ext uri="{28A0092B-C50C-407E-A947-70E740481C1C}">
                          <a14:useLocalDpi xmlns:a14="http://schemas.microsoft.com/office/drawing/2010/main" val="0"/>
                        </a:ext>
                      </a:extLst>
                    </a:blip>
                    <a:stretch>
                      <a:fillRect/>
                    </a:stretch>
                  </pic:blipFill>
                  <pic:spPr>
                    <a:xfrm>
                      <a:off x="0" y="0"/>
                      <a:ext cx="3046105" cy="1482555"/>
                    </a:xfrm>
                    <a:prstGeom prst="rect">
                      <a:avLst/>
                    </a:prstGeom>
                  </pic:spPr>
                </pic:pic>
              </a:graphicData>
            </a:graphic>
          </wp:inline>
        </w:drawing>
      </w:r>
    </w:p>
    <w:p w14:paraId="5A435F70" w14:textId="4F9663C8" w:rsidR="001B7DDF" w:rsidRDefault="001B7DDF" w:rsidP="00923E67">
      <w:pPr>
        <w:pStyle w:val="BodytextUserManual"/>
        <w:numPr>
          <w:ilvl w:val="0"/>
          <w:numId w:val="64"/>
        </w:numPr>
        <w:spacing w:before="120" w:after="120"/>
      </w:pPr>
      <w:r w:rsidRPr="00DE1661">
        <w:t>Drape the cables over the cable holders on both sides of the pedestal and plug the connectors into the holsters.</w:t>
      </w:r>
    </w:p>
    <w:p w14:paraId="75461544" w14:textId="32764352" w:rsidR="002C0932" w:rsidRPr="0096324F" w:rsidRDefault="002C0932" w:rsidP="0096324F">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5.6</w:t>
      </w:r>
      <w:r>
        <w:t xml:space="preserve"> to proceed.</w:t>
      </w:r>
    </w:p>
    <w:p w14:paraId="1CAAC159" w14:textId="77777777" w:rsidR="002C0932" w:rsidRDefault="002C0932" w:rsidP="002C0932">
      <w:pPr>
        <w:pStyle w:val="BodytextUserManual"/>
        <w:spacing w:before="120" w:after="120"/>
      </w:pPr>
    </w:p>
    <w:p w14:paraId="4401767A" w14:textId="44686DB8" w:rsidR="002C0932" w:rsidRPr="00074A23" w:rsidRDefault="002C0932" w:rsidP="00074A23">
      <w:pPr>
        <w:pStyle w:val="BodytextUserManual"/>
        <w:spacing w:before="120" w:after="120" w:line="480" w:lineRule="auto"/>
        <w:rPr>
          <w:b/>
          <w:sz w:val="21"/>
          <w:highlight w:val="lightGray"/>
        </w:rPr>
      </w:pPr>
      <w:r w:rsidRPr="00074A23">
        <w:rPr>
          <w:b/>
          <w:sz w:val="21"/>
          <w:highlight w:val="lightGray"/>
        </w:rPr>
        <w:t>Completing the Installation</w:t>
      </w:r>
    </w:p>
    <w:p w14:paraId="746D93C0" w14:textId="77777777" w:rsidR="002C0932" w:rsidRPr="00DE1661" w:rsidRDefault="002C0932" w:rsidP="00923E67">
      <w:pPr>
        <w:pStyle w:val="a0"/>
        <w:numPr>
          <w:ilvl w:val="0"/>
          <w:numId w:val="76"/>
        </w:numPr>
        <w:spacing w:line="220" w:lineRule="exact"/>
        <w:rPr>
          <w:rFonts w:cs="Arial"/>
        </w:rPr>
      </w:pPr>
      <w:r w:rsidRPr="00DE1661">
        <w:rPr>
          <w:rFonts w:cs="Arial"/>
        </w:rPr>
        <w:t>Close the front door by reinstalling the two M8 hex screws using the hex key and tightening the screws.</w:t>
      </w:r>
    </w:p>
    <w:p w14:paraId="7A509532" w14:textId="55A873EE" w:rsidR="002C0932" w:rsidRDefault="002C0932" w:rsidP="00923E67">
      <w:pPr>
        <w:pStyle w:val="BodytextUserManual"/>
        <w:numPr>
          <w:ilvl w:val="0"/>
          <w:numId w:val="76"/>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6522FE5C" w14:textId="293082BC" w:rsidR="00793A06" w:rsidRDefault="002C0932" w:rsidP="002C0932">
      <w:pPr>
        <w:pStyle w:val="BodytextUserManual"/>
        <w:spacing w:beforeLines="100" w:before="240" w:after="120" w:line="240" w:lineRule="auto"/>
        <w:jc w:val="center"/>
      </w:pPr>
      <w:r w:rsidRPr="00DE1661">
        <w:rPr>
          <w:noProof/>
        </w:rPr>
        <w:drawing>
          <wp:inline distT="0" distB="0" distL="0" distR="0" wp14:anchorId="223E14F4" wp14:editId="42B6875F">
            <wp:extent cx="4084044" cy="3405117"/>
            <wp:effectExtent l="0" t="0" r="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4095870" cy="3414977"/>
                    </a:xfrm>
                    <a:prstGeom prst="rect">
                      <a:avLst/>
                    </a:prstGeom>
                  </pic:spPr>
                </pic:pic>
              </a:graphicData>
            </a:graphic>
          </wp:inline>
        </w:drawing>
      </w:r>
    </w:p>
    <w:p w14:paraId="45142922" w14:textId="77777777" w:rsidR="00793A06" w:rsidRDefault="00793A06">
      <w:pPr>
        <w:rPr>
          <w:rFonts w:eastAsia="宋体"/>
          <w:bCs/>
          <w:kern w:val="0"/>
          <w:szCs w:val="20"/>
        </w:rPr>
      </w:pPr>
      <w:r>
        <w:br w:type="page"/>
      </w:r>
    </w:p>
    <w:p w14:paraId="7E9D0807" w14:textId="77777777" w:rsidR="0096324F" w:rsidRDefault="0096324F" w:rsidP="002C0932">
      <w:pPr>
        <w:pStyle w:val="BodytextUserManual"/>
        <w:spacing w:beforeLines="100" w:before="240" w:after="120" w:line="240" w:lineRule="auto"/>
        <w:jc w:val="center"/>
      </w:pPr>
    </w:p>
    <w:p w14:paraId="171C3CA8" w14:textId="1B31925F" w:rsidR="002C0932" w:rsidRPr="00DE1661" w:rsidRDefault="002C0932" w:rsidP="00923E67">
      <w:pPr>
        <w:pStyle w:val="ad"/>
        <w:widowControl w:val="0"/>
        <w:numPr>
          <w:ilvl w:val="0"/>
          <w:numId w:val="76"/>
        </w:numPr>
        <w:spacing w:line="220" w:lineRule="exact"/>
      </w:pPr>
      <w:r w:rsidRPr="00DE1661">
        <w:t>Reinstall the pedestal’s front cover by screwing the four M5 x 12 screws and tightening</w:t>
      </w:r>
      <w:r w:rsidR="00EA4576">
        <w:t xml:space="preserve"> them to 2 N</w:t>
      </w:r>
      <w:r w:rsidRPr="00DE1661">
        <w:t>m.</w:t>
      </w:r>
    </w:p>
    <w:p w14:paraId="06EA49EF" w14:textId="314FB739" w:rsidR="002C0932" w:rsidRDefault="002C0932" w:rsidP="00EA4576">
      <w:pPr>
        <w:pStyle w:val="BodytextUserManual"/>
        <w:spacing w:before="120" w:after="120" w:line="480" w:lineRule="auto"/>
        <w:ind w:left="704"/>
        <w:jc w:val="center"/>
      </w:pPr>
      <w:r w:rsidRPr="00DE1661">
        <w:rPr>
          <w:noProof/>
        </w:rPr>
        <w:drawing>
          <wp:inline distT="0" distB="0" distL="0" distR="0" wp14:anchorId="5A34D667" wp14:editId="67FDF762">
            <wp:extent cx="3782310" cy="3429000"/>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813705" cy="3457462"/>
                    </a:xfrm>
                    <a:prstGeom prst="rect">
                      <a:avLst/>
                    </a:prstGeom>
                  </pic:spPr>
                </pic:pic>
              </a:graphicData>
            </a:graphic>
          </wp:inline>
        </w:drawing>
      </w:r>
    </w:p>
    <w:p w14:paraId="279330C1" w14:textId="4EA3F4F3" w:rsidR="002C0932" w:rsidRPr="002C0932" w:rsidRDefault="002C0932" w:rsidP="002C0932">
      <w:pPr>
        <w:pStyle w:val="BodytextUserManual"/>
        <w:spacing w:beforeLines="100" w:before="240" w:after="120" w:line="480" w:lineRule="auto"/>
      </w:pPr>
    </w:p>
    <w:p w14:paraId="363CA518" w14:textId="37ED88D3" w:rsidR="001B7DDF" w:rsidRPr="00DE1661" w:rsidRDefault="001B7DDF" w:rsidP="001B7DDF">
      <w:pPr>
        <w:rPr>
          <w:rFonts w:eastAsia="宋体"/>
          <w:bCs/>
          <w:kern w:val="0"/>
          <w:szCs w:val="20"/>
        </w:rPr>
      </w:pPr>
      <w:r w:rsidRPr="00DE1661">
        <w:br w:type="page"/>
      </w:r>
    </w:p>
    <w:p w14:paraId="6A1746A0" w14:textId="123E6EB7" w:rsidR="001B7DDF" w:rsidRPr="00DE1661" w:rsidRDefault="00DE1661" w:rsidP="00DE1661">
      <w:pPr>
        <w:pStyle w:val="2"/>
        <w:spacing w:before="240"/>
      </w:pPr>
      <w:r>
        <w:lastRenderedPageBreak/>
        <w:t xml:space="preserve"> </w:t>
      </w:r>
      <w:bookmarkStart w:id="214" w:name="_Toc131596642"/>
      <w:r>
        <w:t>Installing MaxiCharger Mounted on Pedestal</w:t>
      </w:r>
      <w:bookmarkEnd w:id="214"/>
    </w:p>
    <w:p w14:paraId="6722931E" w14:textId="77777777" w:rsidR="00DE1661" w:rsidRPr="00DE1661" w:rsidRDefault="00DE1661" w:rsidP="00DE1661">
      <w:pPr>
        <w:pStyle w:val="BodytextUserManual"/>
        <w:spacing w:before="120" w:after="120" w:line="480" w:lineRule="auto"/>
        <w:rPr>
          <w:b/>
        </w:rPr>
      </w:pPr>
      <w:r w:rsidRPr="00DE1661">
        <w:rPr>
          <w:rFonts w:hint="eastAsia"/>
          <w:b/>
          <w:sz w:val="21"/>
          <w:highlight w:val="lightGray"/>
        </w:rPr>
        <w:t>L</w:t>
      </w:r>
      <w:r w:rsidRPr="00DE1661">
        <w:rPr>
          <w:b/>
          <w:sz w:val="21"/>
          <w:highlight w:val="lightGray"/>
        </w:rPr>
        <w:t>ocation Requirements</w:t>
      </w:r>
    </w:p>
    <w:p w14:paraId="3472E6ED" w14:textId="77777777" w:rsidR="00DE1661" w:rsidRDefault="00DE1661" w:rsidP="00DE1661">
      <w:pPr>
        <w:pStyle w:val="BodytextUserManual"/>
        <w:spacing w:before="120" w:after="120"/>
      </w:pPr>
      <w:r>
        <w:t xml:space="preserve">The pedestal can be installed on an existing concrete. To safely mount a MaxiCharger, the concrete should be at least </w:t>
      </w:r>
      <w:r w:rsidRPr="00DE1661">
        <w:rPr>
          <w:b/>
        </w:rPr>
        <w:t>80 mm</w:t>
      </w:r>
      <w:r>
        <w:t xml:space="preserve"> thick and its surface should be perfectly flat and level. </w:t>
      </w:r>
    </w:p>
    <w:p w14:paraId="3711E3B2" w14:textId="25FCB3BF" w:rsidR="00DE1661" w:rsidRPr="00DE1661" w:rsidRDefault="00DE1661" w:rsidP="00DE1661">
      <w:pPr>
        <w:pStyle w:val="BodytextUserManual"/>
        <w:spacing w:before="120" w:after="120"/>
        <w:rPr>
          <w:b/>
        </w:rPr>
      </w:pPr>
      <w:r w:rsidRPr="00DE1661">
        <w:rPr>
          <w:b/>
        </w:rPr>
        <w:t>If a new foundation is required, prepare one according to the recommended dimensions (</w:t>
      </w:r>
      <w:r w:rsidR="00EA4576">
        <w:rPr>
          <w:b/>
        </w:rPr>
        <w:t>600</w:t>
      </w:r>
      <w:r w:rsidRPr="00DE1661">
        <w:rPr>
          <w:b/>
        </w:rPr>
        <w:t xml:space="preserve"> mm x </w:t>
      </w:r>
      <w:r w:rsidR="00EA4576">
        <w:rPr>
          <w:b/>
        </w:rPr>
        <w:t>420</w:t>
      </w:r>
      <w:r w:rsidRPr="00DE1661">
        <w:rPr>
          <w:b/>
        </w:rPr>
        <w:t xml:space="preserve"> mm x 100 mm) (W x D x H).</w:t>
      </w:r>
    </w:p>
    <w:p w14:paraId="4458F616" w14:textId="77777777" w:rsid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rPr>
          <w:noProof/>
        </w:rPr>
        <w:drawing>
          <wp:anchor distT="0" distB="0" distL="114300" distR="114300" simplePos="0" relativeHeight="252867584" behindDoc="0" locked="0" layoutInCell="1" allowOverlap="1" wp14:anchorId="68C6F30B" wp14:editId="3366E27C">
            <wp:simplePos x="0" y="0"/>
            <wp:positionH relativeFrom="margin">
              <wp:align>left</wp:align>
            </wp:positionH>
            <wp:positionV relativeFrom="paragraph">
              <wp:posOffset>21946</wp:posOffset>
            </wp:positionV>
            <wp:extent cx="145415" cy="145415"/>
            <wp:effectExtent l="0" t="0" r="6985" b="6985"/>
            <wp:wrapNone/>
            <wp:docPr id="15315" name="图片 1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9"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23E57C57" w14:textId="77777777" w:rsidR="00DE1661" w:rsidRPr="00DE1661" w:rsidRDefault="00DE1661" w:rsidP="00DE1661">
      <w:pPr>
        <w:pStyle w:val="ad"/>
        <w:widowControl w:val="0"/>
        <w:pBdr>
          <w:top w:val="single" w:sz="4" w:space="1" w:color="auto"/>
          <w:bottom w:val="single" w:sz="4" w:space="1" w:color="auto"/>
        </w:pBdr>
        <w:spacing w:beforeLines="20" w:before="48" w:afterLines="20" w:after="48"/>
        <w:ind w:left="284"/>
        <w:rPr>
          <w:b/>
        </w:rPr>
      </w:pPr>
      <w:r w:rsidRPr="00DE1661">
        <w:t>The foundation is recommended to be flush with the ground surface.</w:t>
      </w:r>
    </w:p>
    <w:p w14:paraId="3DAE69EE" w14:textId="39C8D1CA" w:rsidR="00DE1661" w:rsidRDefault="00DE1661" w:rsidP="00DE1661">
      <w:pPr>
        <w:pStyle w:val="BodytextUserManual"/>
        <w:spacing w:before="120" w:after="120" w:line="480" w:lineRule="auto"/>
        <w:jc w:val="center"/>
        <w:rPr>
          <w:b/>
        </w:rPr>
      </w:pPr>
      <w:r w:rsidRPr="00DE1661">
        <w:rPr>
          <w:noProof/>
        </w:rPr>
        <w:drawing>
          <wp:inline distT="0" distB="0" distL="0" distR="0" wp14:anchorId="0D0B81B2" wp14:editId="3DE699B4">
            <wp:extent cx="3079975" cy="2863381"/>
            <wp:effectExtent l="0" t="0" r="6350" b="0"/>
            <wp:docPr id="15316" name="图片 1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底座尺寸.png"/>
                    <pic:cNvPicPr/>
                  </pic:nvPicPr>
                  <pic:blipFill>
                    <a:blip r:embed="rId25">
                      <a:extLst>
                        <a:ext uri="{28A0092B-C50C-407E-A947-70E740481C1C}">
                          <a14:useLocalDpi xmlns:a14="http://schemas.microsoft.com/office/drawing/2010/main" val="0"/>
                        </a:ext>
                      </a:extLst>
                    </a:blip>
                    <a:stretch>
                      <a:fillRect/>
                    </a:stretch>
                  </pic:blipFill>
                  <pic:spPr>
                    <a:xfrm>
                      <a:off x="0" y="0"/>
                      <a:ext cx="3079975" cy="2863381"/>
                    </a:xfrm>
                    <a:prstGeom prst="rect">
                      <a:avLst/>
                    </a:prstGeom>
                  </pic:spPr>
                </pic:pic>
              </a:graphicData>
            </a:graphic>
          </wp:inline>
        </w:drawing>
      </w:r>
      <w:r w:rsidR="003C67BB">
        <w:rPr>
          <w:rFonts w:hint="eastAsia"/>
          <w:b/>
        </w:rPr>
        <w:t>U</w:t>
      </w:r>
      <w:r w:rsidR="003C67BB">
        <w:rPr>
          <w:b/>
        </w:rPr>
        <w:t>nit: mm</w:t>
      </w:r>
    </w:p>
    <w:p w14:paraId="70814C23" w14:textId="77777777" w:rsidR="00DE1661" w:rsidRDefault="00DE1661">
      <w:pPr>
        <w:rPr>
          <w:rFonts w:eastAsia="宋体"/>
          <w:b/>
          <w:bCs/>
          <w:kern w:val="0"/>
          <w:szCs w:val="20"/>
        </w:rPr>
      </w:pPr>
      <w:r>
        <w:rPr>
          <w:b/>
        </w:rPr>
        <w:br w:type="page"/>
      </w:r>
    </w:p>
    <w:p w14:paraId="54D32C91" w14:textId="77777777" w:rsidR="00DE1661" w:rsidRDefault="00DE1661" w:rsidP="00DE1661">
      <w:pPr>
        <w:pStyle w:val="BodytextUserManual"/>
        <w:spacing w:before="120" w:after="120" w:line="480" w:lineRule="auto"/>
        <w:jc w:val="center"/>
        <w:rPr>
          <w:b/>
        </w:rPr>
      </w:pPr>
    </w:p>
    <w:p w14:paraId="78E1AFC4" w14:textId="456243AE" w:rsidR="00DE1661" w:rsidRDefault="00DE1661" w:rsidP="00DE1661">
      <w:pPr>
        <w:pStyle w:val="BodytextUserManual"/>
        <w:spacing w:before="120" w:after="120" w:line="480" w:lineRule="auto"/>
        <w:jc w:val="left"/>
        <w:rPr>
          <w:b/>
          <w:sz w:val="21"/>
        </w:rPr>
      </w:pPr>
      <w:r w:rsidRPr="00DE1661">
        <w:rPr>
          <w:rFonts w:hint="eastAsia"/>
          <w:b/>
          <w:sz w:val="21"/>
          <w:highlight w:val="lightGray"/>
        </w:rPr>
        <w:t>C</w:t>
      </w:r>
      <w:r w:rsidRPr="00DE1661">
        <w:rPr>
          <w:b/>
          <w:sz w:val="21"/>
          <w:highlight w:val="lightGray"/>
        </w:rPr>
        <w:t>hecking the Package</w:t>
      </w:r>
    </w:p>
    <w:p w14:paraId="6B8A65A5" w14:textId="0B26015D" w:rsidR="00DE1661" w:rsidRPr="00DE1661" w:rsidRDefault="00DE1661" w:rsidP="00DE1661">
      <w:pPr>
        <w:pStyle w:val="BodytextUserManual"/>
        <w:spacing w:before="120" w:after="120"/>
        <w:jc w:val="left"/>
        <w:rPr>
          <w:szCs w:val="18"/>
        </w:rPr>
      </w:pPr>
      <w:r w:rsidRPr="00DE1661">
        <w:t xml:space="preserve">Ensure </w:t>
      </w:r>
      <w:r>
        <w:t>the following items can be found in the package.</w:t>
      </w:r>
    </w:p>
    <w:tbl>
      <w:tblPr>
        <w:tblStyle w:val="af0"/>
        <w:tblW w:w="0" w:type="auto"/>
        <w:tblInd w:w="284" w:type="dxa"/>
        <w:tblLook w:val="04A0" w:firstRow="1" w:lastRow="0" w:firstColumn="1" w:lastColumn="0" w:noHBand="0" w:noVBand="1"/>
      </w:tblPr>
      <w:tblGrid>
        <w:gridCol w:w="1779"/>
        <w:gridCol w:w="1718"/>
        <w:gridCol w:w="1749"/>
        <w:gridCol w:w="1718"/>
      </w:tblGrid>
      <w:tr w:rsidR="00DE1661" w:rsidRPr="00DE1661" w14:paraId="1DC98FB3" w14:textId="77777777" w:rsidTr="00EA4576">
        <w:tc>
          <w:tcPr>
            <w:tcW w:w="1779" w:type="dxa"/>
            <w:vAlign w:val="center"/>
          </w:tcPr>
          <w:p w14:paraId="2083987A" w14:textId="77777777" w:rsidR="00DE1661" w:rsidRPr="00DE1661" w:rsidRDefault="00DE1661" w:rsidP="00EA4576">
            <w:pPr>
              <w:pStyle w:val="BodytextUserManual"/>
              <w:spacing w:beforeLines="0" w:before="0" w:afterLines="0" w:after="0" w:line="240" w:lineRule="exact"/>
              <w:ind w:left="0"/>
              <w:rPr>
                <w:b/>
              </w:rPr>
            </w:pPr>
            <w:r w:rsidRPr="00DE1661">
              <w:rPr>
                <w:b/>
              </w:rPr>
              <w:t>Main Unit</w:t>
            </w:r>
          </w:p>
        </w:tc>
        <w:tc>
          <w:tcPr>
            <w:tcW w:w="1718" w:type="dxa"/>
            <w:vAlign w:val="center"/>
          </w:tcPr>
          <w:p w14:paraId="737D4F38"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2F6F8838" wp14:editId="64C9994B">
                  <wp:extent cx="688000" cy="1187334"/>
                  <wp:effectExtent l="0" t="0" r="0" b="0"/>
                  <wp:docPr id="15317" name="图片 1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立柱一体式.png"/>
                          <pic:cNvPicPr/>
                        </pic:nvPicPr>
                        <pic:blipFill>
                          <a:blip r:embed="rId46">
                            <a:extLst>
                              <a:ext uri="{28A0092B-C50C-407E-A947-70E740481C1C}">
                                <a14:useLocalDpi xmlns:a14="http://schemas.microsoft.com/office/drawing/2010/main" val="0"/>
                              </a:ext>
                            </a:extLst>
                          </a:blip>
                          <a:stretch>
                            <a:fillRect/>
                          </a:stretch>
                        </pic:blipFill>
                        <pic:spPr>
                          <a:xfrm>
                            <a:off x="0" y="0"/>
                            <a:ext cx="688000" cy="1187334"/>
                          </a:xfrm>
                          <a:prstGeom prst="rect">
                            <a:avLst/>
                          </a:prstGeom>
                        </pic:spPr>
                      </pic:pic>
                    </a:graphicData>
                  </a:graphic>
                </wp:inline>
              </w:drawing>
            </w:r>
          </w:p>
        </w:tc>
        <w:tc>
          <w:tcPr>
            <w:tcW w:w="1749" w:type="dxa"/>
            <w:vAlign w:val="center"/>
          </w:tcPr>
          <w:p w14:paraId="3C3F3807" w14:textId="77777777" w:rsidR="00DE1661" w:rsidRPr="00DE1661" w:rsidRDefault="00DE1661" w:rsidP="00EA4576">
            <w:pPr>
              <w:pStyle w:val="BodytextUserManual"/>
              <w:spacing w:beforeLines="0" w:before="0" w:afterLines="0" w:after="0" w:line="240" w:lineRule="exact"/>
              <w:ind w:left="0"/>
              <w:jc w:val="left"/>
              <w:rPr>
                <w:b/>
              </w:rPr>
            </w:pPr>
            <w:r w:rsidRPr="00DE1661">
              <w:rPr>
                <w:b/>
              </w:rPr>
              <w:t>Lifting Eye Bolt (M12)</w:t>
            </w:r>
          </w:p>
          <w:p w14:paraId="605548CC"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42D6954C" w14:textId="77777777" w:rsidR="00DE1661" w:rsidRPr="00DE1661" w:rsidRDefault="00DE1661" w:rsidP="00EA4576">
            <w:pPr>
              <w:pStyle w:val="BodytextUserManual"/>
              <w:spacing w:beforeLines="0" w:before="0" w:afterLines="0" w:after="0" w:line="240" w:lineRule="exact"/>
              <w:ind w:left="0"/>
              <w:jc w:val="center"/>
            </w:pPr>
          </w:p>
          <w:p w14:paraId="3D2A609F" w14:textId="77777777" w:rsidR="00DE1661" w:rsidRPr="00DE1661" w:rsidRDefault="00DE1661" w:rsidP="00EA4576">
            <w:pPr>
              <w:pStyle w:val="BodytextUserManual"/>
              <w:spacing w:beforeLines="100" w:before="240" w:afterLines="0" w:after="0" w:line="240" w:lineRule="exact"/>
              <w:ind w:left="0"/>
              <w:jc w:val="center"/>
            </w:pPr>
            <w:r w:rsidRPr="00DE1661">
              <w:rPr>
                <w:b/>
                <w:noProof/>
              </w:rPr>
              <w:drawing>
                <wp:inline distT="0" distB="0" distL="0" distR="0" wp14:anchorId="250AC0FE" wp14:editId="289A9595">
                  <wp:extent cx="393614" cy="612994"/>
                  <wp:effectExtent l="0" t="0" r="6985" b="0"/>
                  <wp:docPr id="15318" name="图片 1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16D6009D" w14:textId="77777777" w:rsidTr="00EA4576">
        <w:tc>
          <w:tcPr>
            <w:tcW w:w="1779" w:type="dxa"/>
            <w:vAlign w:val="center"/>
          </w:tcPr>
          <w:p w14:paraId="589A9AFF" w14:textId="77777777" w:rsidR="00DE1661" w:rsidRPr="00DE1661" w:rsidRDefault="00DE1661" w:rsidP="00EA4576">
            <w:pPr>
              <w:pStyle w:val="BodytextUserManual"/>
              <w:spacing w:beforeLines="0" w:before="0" w:afterLines="0" w:after="0" w:line="240" w:lineRule="exact"/>
              <w:ind w:left="0"/>
              <w:jc w:val="left"/>
            </w:pPr>
            <w:r w:rsidRPr="00DE1661">
              <w:rPr>
                <w:b/>
              </w:rPr>
              <w:t>Torx Screwdriver (T25)</w:t>
            </w:r>
          </w:p>
        </w:tc>
        <w:tc>
          <w:tcPr>
            <w:tcW w:w="1718" w:type="dxa"/>
            <w:vAlign w:val="center"/>
          </w:tcPr>
          <w:p w14:paraId="3E3901BA" w14:textId="77777777" w:rsidR="00DE1661" w:rsidRPr="00DE1661" w:rsidRDefault="00DE1661" w:rsidP="00EA4576">
            <w:pPr>
              <w:pStyle w:val="BodytextUserManual"/>
              <w:spacing w:before="120" w:afterLines="0" w:after="0" w:line="480" w:lineRule="auto"/>
              <w:ind w:left="0"/>
              <w:jc w:val="center"/>
            </w:pPr>
            <w:r w:rsidRPr="00DE1661">
              <w:rPr>
                <w:b/>
                <w:noProof/>
              </w:rPr>
              <w:drawing>
                <wp:inline distT="0" distB="0" distL="0" distR="0" wp14:anchorId="4D694FA4" wp14:editId="5C21309A">
                  <wp:extent cx="623455" cy="490271"/>
                  <wp:effectExtent l="0" t="0" r="5715" b="5080"/>
                  <wp:docPr id="15319" name="图片 1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49" w:type="dxa"/>
            <w:vAlign w:val="center"/>
          </w:tcPr>
          <w:p w14:paraId="33B16DC2" w14:textId="77777777" w:rsidR="00DE1661" w:rsidRPr="00DE1661" w:rsidRDefault="00DE1661" w:rsidP="00EA4576">
            <w:pPr>
              <w:pStyle w:val="BodytextUserManual"/>
              <w:spacing w:beforeLines="0" w:before="0" w:afterLines="0" w:after="0" w:line="240" w:lineRule="exact"/>
              <w:ind w:left="0"/>
            </w:pPr>
            <w:r w:rsidRPr="00DE1661">
              <w:rPr>
                <w:b/>
              </w:rPr>
              <w:t>Hex Key (6 mm)</w:t>
            </w:r>
          </w:p>
        </w:tc>
        <w:tc>
          <w:tcPr>
            <w:tcW w:w="1718" w:type="dxa"/>
            <w:vAlign w:val="center"/>
          </w:tcPr>
          <w:p w14:paraId="38CC75F5"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0525E9D" wp14:editId="73045844">
                  <wp:extent cx="518108" cy="530984"/>
                  <wp:effectExtent l="0" t="0" r="0" b="2540"/>
                  <wp:docPr id="15320" name="图片 15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625BC7C4" w14:textId="77777777" w:rsidTr="00EA4576">
        <w:trPr>
          <w:trHeight w:val="1280"/>
        </w:trPr>
        <w:tc>
          <w:tcPr>
            <w:tcW w:w="1779" w:type="dxa"/>
            <w:vAlign w:val="center"/>
          </w:tcPr>
          <w:p w14:paraId="2AE23AE3" w14:textId="77777777" w:rsidR="00DE1661" w:rsidRPr="00DE1661" w:rsidRDefault="00DE1661" w:rsidP="00EA4576">
            <w:pPr>
              <w:pStyle w:val="BodytextUserManual"/>
              <w:spacing w:beforeLines="0" w:before="0" w:afterLines="0" w:after="0" w:line="240" w:lineRule="exact"/>
              <w:ind w:left="0"/>
              <w:jc w:val="left"/>
              <w:rPr>
                <w:b/>
              </w:rPr>
            </w:pPr>
            <w:r w:rsidRPr="00DE1661">
              <w:rPr>
                <w:b/>
              </w:rPr>
              <w:t>Expansion Bolt (M12 x 80</w:t>
            </w:r>
            <w:r w:rsidRPr="00DE1661">
              <w:tab/>
            </w:r>
            <w:r w:rsidRPr="00DE1661">
              <w:rPr>
                <w:b/>
              </w:rPr>
              <w:t xml:space="preserve">) </w:t>
            </w:r>
          </w:p>
          <w:p w14:paraId="43F9E49D"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vAlign w:val="center"/>
          </w:tcPr>
          <w:p w14:paraId="64C4462E" w14:textId="77777777" w:rsidR="00DE1661" w:rsidRPr="00DE1661" w:rsidRDefault="00DE1661" w:rsidP="00EA4576">
            <w:pPr>
              <w:pStyle w:val="BodytextUserManual"/>
              <w:spacing w:before="120" w:afterLines="0" w:after="0" w:line="480" w:lineRule="auto"/>
              <w:ind w:left="0"/>
              <w:jc w:val="center"/>
            </w:pPr>
            <w:r w:rsidRPr="00DE1661">
              <w:rPr>
                <w:noProof/>
              </w:rPr>
              <w:drawing>
                <wp:inline distT="0" distB="0" distL="0" distR="0" wp14:anchorId="08BB217E" wp14:editId="0E009925">
                  <wp:extent cx="407065" cy="582345"/>
                  <wp:effectExtent l="0" t="0" r="0" b="8255"/>
                  <wp:docPr id="15321" name="图片 1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40kW_M12 x 80.png"/>
                          <pic:cNvPicPr/>
                        </pic:nvPicPr>
                        <pic:blipFill>
                          <a:blip r:embed="rId33">
                            <a:extLst>
                              <a:ext uri="{28A0092B-C50C-407E-A947-70E740481C1C}">
                                <a14:useLocalDpi xmlns:a14="http://schemas.microsoft.com/office/drawing/2010/main" val="0"/>
                              </a:ext>
                            </a:extLst>
                          </a:blip>
                          <a:stretch>
                            <a:fillRect/>
                          </a:stretch>
                        </pic:blipFill>
                        <pic:spPr>
                          <a:xfrm>
                            <a:off x="0" y="0"/>
                            <a:ext cx="427985" cy="612273"/>
                          </a:xfrm>
                          <a:prstGeom prst="rect">
                            <a:avLst/>
                          </a:prstGeom>
                        </pic:spPr>
                      </pic:pic>
                    </a:graphicData>
                  </a:graphic>
                </wp:inline>
              </w:drawing>
            </w:r>
          </w:p>
        </w:tc>
        <w:tc>
          <w:tcPr>
            <w:tcW w:w="1749" w:type="dxa"/>
            <w:tcBorders>
              <w:bottom w:val="single" w:sz="4" w:space="0" w:color="auto"/>
            </w:tcBorders>
            <w:vAlign w:val="center"/>
          </w:tcPr>
          <w:p w14:paraId="58C5492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Screw (M5 x 20) (For spare use)</w:t>
            </w:r>
          </w:p>
          <w:p w14:paraId="2394FD7E" w14:textId="77777777" w:rsidR="00DE1661" w:rsidRPr="00DE1661" w:rsidRDefault="00DE1661" w:rsidP="00EA4576">
            <w:pPr>
              <w:pStyle w:val="BodytextUserManual"/>
              <w:spacing w:beforeLines="0" w:before="0" w:afterLines="0" w:after="0" w:line="240" w:lineRule="exact"/>
              <w:ind w:left="0"/>
            </w:pPr>
            <w:r w:rsidRPr="00DE1661">
              <w:t>(4 PCS)</w:t>
            </w:r>
          </w:p>
        </w:tc>
        <w:tc>
          <w:tcPr>
            <w:tcW w:w="1718" w:type="dxa"/>
            <w:tcBorders>
              <w:bottom w:val="single" w:sz="4" w:space="0" w:color="auto"/>
            </w:tcBorders>
            <w:vAlign w:val="center"/>
          </w:tcPr>
          <w:p w14:paraId="25CDA2D1" w14:textId="77777777" w:rsidR="00DE1661" w:rsidRPr="00DE1661" w:rsidRDefault="00DE1661" w:rsidP="00EA4576">
            <w:pPr>
              <w:pStyle w:val="BodytextUserManual"/>
              <w:spacing w:beforeLines="0" w:before="0" w:afterLines="0" w:after="0" w:line="240" w:lineRule="exact"/>
              <w:ind w:left="0"/>
              <w:jc w:val="center"/>
            </w:pPr>
          </w:p>
          <w:p w14:paraId="5CEBEFCF" w14:textId="77777777" w:rsidR="00DE1661" w:rsidRPr="00DE1661" w:rsidRDefault="00DE1661" w:rsidP="00EA4576">
            <w:pPr>
              <w:pStyle w:val="BodytextUserManual"/>
              <w:spacing w:beforeLines="0" w:before="0" w:afterLines="0" w:after="0" w:line="240" w:lineRule="exact"/>
              <w:ind w:left="0"/>
              <w:jc w:val="center"/>
            </w:pPr>
            <w:r w:rsidRPr="00DE1661">
              <w:rPr>
                <w:noProof/>
              </w:rPr>
              <w:drawing>
                <wp:inline distT="0" distB="0" distL="0" distR="0" wp14:anchorId="47FFE706" wp14:editId="3F4EAF11">
                  <wp:extent cx="442462" cy="257369"/>
                  <wp:effectExtent l="0" t="0" r="0" b="0"/>
                  <wp:docPr id="15322" name="图片 1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63577" cy="269651"/>
                          </a:xfrm>
                          <a:prstGeom prst="rect">
                            <a:avLst/>
                          </a:prstGeom>
                        </pic:spPr>
                      </pic:pic>
                    </a:graphicData>
                  </a:graphic>
                </wp:inline>
              </w:drawing>
            </w:r>
          </w:p>
        </w:tc>
      </w:tr>
      <w:tr w:rsidR="00DE1661" w:rsidRPr="00DE1661" w14:paraId="41E95505" w14:textId="77777777" w:rsidTr="00EA4576">
        <w:trPr>
          <w:trHeight w:val="1228"/>
        </w:trPr>
        <w:tc>
          <w:tcPr>
            <w:tcW w:w="1779" w:type="dxa"/>
            <w:vAlign w:val="center"/>
          </w:tcPr>
          <w:p w14:paraId="760B95CC" w14:textId="77777777" w:rsidR="00DE1661" w:rsidRPr="00DE1661" w:rsidRDefault="00DE1661" w:rsidP="00EA4576">
            <w:pPr>
              <w:pStyle w:val="BodytextUserManual"/>
              <w:spacing w:beforeLines="0" w:before="0" w:afterLines="0" w:after="0" w:line="240" w:lineRule="exact"/>
              <w:ind w:left="0"/>
              <w:jc w:val="left"/>
              <w:rPr>
                <w:b/>
              </w:rPr>
            </w:pPr>
            <w:r w:rsidRPr="00DE1661">
              <w:rPr>
                <w:b/>
              </w:rPr>
              <w:t>Drilling Template</w:t>
            </w:r>
          </w:p>
        </w:tc>
        <w:tc>
          <w:tcPr>
            <w:tcW w:w="1718" w:type="dxa"/>
            <w:vAlign w:val="center"/>
          </w:tcPr>
          <w:p w14:paraId="357EAD05" w14:textId="77777777" w:rsidR="00DE1661" w:rsidRPr="00DE1661" w:rsidRDefault="00DE1661" w:rsidP="0096324F">
            <w:pPr>
              <w:pStyle w:val="BodytextUserManual"/>
              <w:spacing w:beforeLines="100" w:before="240" w:afterLines="0" w:after="0" w:line="480" w:lineRule="auto"/>
              <w:ind w:left="0"/>
              <w:jc w:val="center"/>
              <w:rPr>
                <w:noProof/>
              </w:rPr>
            </w:pPr>
            <w:r w:rsidRPr="00DE1661">
              <w:rPr>
                <w:noProof/>
              </w:rPr>
              <w:drawing>
                <wp:inline distT="0" distB="0" distL="0" distR="0" wp14:anchorId="489EE981" wp14:editId="1370DAE6">
                  <wp:extent cx="672999" cy="451173"/>
                  <wp:effectExtent l="0" t="0" r="0" b="6350"/>
                  <wp:docPr id="15323" name="图片 1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0kW_打孔模板_画板 1.jpg"/>
                          <pic:cNvPicPr/>
                        </pic:nvPicPr>
                        <pic:blipFill>
                          <a:blip r:embed="rId31">
                            <a:extLst>
                              <a:ext uri="{28A0092B-C50C-407E-A947-70E740481C1C}">
                                <a14:useLocalDpi xmlns:a14="http://schemas.microsoft.com/office/drawing/2010/main" val="0"/>
                              </a:ext>
                            </a:extLst>
                          </a:blip>
                          <a:stretch>
                            <a:fillRect/>
                          </a:stretch>
                        </pic:blipFill>
                        <pic:spPr>
                          <a:xfrm>
                            <a:off x="0" y="0"/>
                            <a:ext cx="682521" cy="457556"/>
                          </a:xfrm>
                          <a:prstGeom prst="rect">
                            <a:avLst/>
                          </a:prstGeom>
                        </pic:spPr>
                      </pic:pic>
                    </a:graphicData>
                  </a:graphic>
                </wp:inline>
              </w:drawing>
            </w:r>
          </w:p>
        </w:tc>
        <w:tc>
          <w:tcPr>
            <w:tcW w:w="1749" w:type="dxa"/>
            <w:tcBorders>
              <w:bottom w:val="nil"/>
              <w:right w:val="nil"/>
            </w:tcBorders>
            <w:vAlign w:val="center"/>
          </w:tcPr>
          <w:p w14:paraId="57C060AC" w14:textId="77777777" w:rsidR="00DE1661" w:rsidRPr="00DE1661" w:rsidRDefault="00DE1661" w:rsidP="00EA4576">
            <w:pPr>
              <w:pStyle w:val="BodytextUserManual"/>
              <w:spacing w:beforeLines="0" w:before="0" w:afterLines="0" w:after="0" w:line="240" w:lineRule="exact"/>
              <w:ind w:left="0"/>
              <w:jc w:val="left"/>
              <w:rPr>
                <w:b/>
              </w:rPr>
            </w:pPr>
          </w:p>
        </w:tc>
        <w:tc>
          <w:tcPr>
            <w:tcW w:w="1718" w:type="dxa"/>
            <w:tcBorders>
              <w:left w:val="nil"/>
              <w:bottom w:val="nil"/>
              <w:right w:val="nil"/>
            </w:tcBorders>
            <w:vAlign w:val="center"/>
          </w:tcPr>
          <w:p w14:paraId="0A4987BF" w14:textId="77777777" w:rsidR="00DE1661" w:rsidRPr="00DE1661" w:rsidRDefault="00DE1661" w:rsidP="00EA4576">
            <w:pPr>
              <w:pStyle w:val="BodytextUserManual"/>
              <w:spacing w:beforeLines="0" w:before="0" w:afterLines="0" w:after="0" w:line="240" w:lineRule="exact"/>
              <w:ind w:left="0"/>
              <w:jc w:val="center"/>
            </w:pPr>
          </w:p>
        </w:tc>
      </w:tr>
    </w:tbl>
    <w:p w14:paraId="65CB4B8A" w14:textId="77777777" w:rsidR="00DE1661" w:rsidRDefault="00DE1661" w:rsidP="00DE1661">
      <w:pPr>
        <w:pStyle w:val="BodytextUserManual"/>
        <w:spacing w:before="120" w:after="120" w:line="480" w:lineRule="auto"/>
        <w:jc w:val="left"/>
        <w:rPr>
          <w:b/>
        </w:rPr>
      </w:pPr>
    </w:p>
    <w:p w14:paraId="5E573A4A" w14:textId="5364106F" w:rsidR="00DE1661" w:rsidRDefault="00DE1661">
      <w:pPr>
        <w:rPr>
          <w:rFonts w:eastAsia="宋体"/>
          <w:b/>
          <w:bCs/>
          <w:kern w:val="0"/>
          <w:szCs w:val="20"/>
        </w:rPr>
      </w:pPr>
      <w:r>
        <w:rPr>
          <w:b/>
        </w:rPr>
        <w:br w:type="page"/>
      </w:r>
    </w:p>
    <w:p w14:paraId="40D74D36" w14:textId="77777777" w:rsidR="00DE1661" w:rsidRDefault="00DE1661" w:rsidP="00DE1661">
      <w:pPr>
        <w:pStyle w:val="BodytextUserManual"/>
        <w:spacing w:before="120" w:after="120"/>
        <w:jc w:val="left"/>
        <w:rPr>
          <w:b/>
        </w:rPr>
      </w:pPr>
    </w:p>
    <w:p w14:paraId="1EB9F71F" w14:textId="5DF7ED7B" w:rsidR="00DE1661" w:rsidRPr="00DE1661" w:rsidRDefault="00DE1661" w:rsidP="00DE1661">
      <w:pPr>
        <w:pStyle w:val="BodytextUserManual"/>
        <w:spacing w:before="120" w:after="120" w:line="480" w:lineRule="auto"/>
        <w:jc w:val="left"/>
        <w:rPr>
          <w:b/>
          <w:sz w:val="21"/>
          <w:szCs w:val="21"/>
        </w:rPr>
      </w:pPr>
      <w:r w:rsidRPr="00DE1661">
        <w:rPr>
          <w:rFonts w:hint="eastAsia"/>
          <w:b/>
          <w:sz w:val="21"/>
          <w:szCs w:val="21"/>
          <w:highlight w:val="lightGray"/>
        </w:rPr>
        <w:t>G</w:t>
      </w:r>
      <w:r w:rsidRPr="00DE1661">
        <w:rPr>
          <w:b/>
          <w:sz w:val="21"/>
          <w:szCs w:val="21"/>
          <w:highlight w:val="lightGray"/>
        </w:rPr>
        <w:t>etting Started</w:t>
      </w:r>
    </w:p>
    <w:p w14:paraId="6E8D3E73" w14:textId="179B36B9" w:rsidR="001B7DDF" w:rsidRPr="00DE1661" w:rsidRDefault="001B7DDF" w:rsidP="001B7DDF">
      <w:pPr>
        <w:pStyle w:val="BodytextUserManual"/>
        <w:spacing w:before="120" w:after="120"/>
        <w:rPr>
          <w:b/>
        </w:rPr>
      </w:pPr>
      <w:r w:rsidRPr="00DE1661">
        <w:rPr>
          <w:b/>
        </w:rPr>
        <w:t>S</w:t>
      </w:r>
      <w:r w:rsidR="00D83239" w:rsidRPr="00DE1661">
        <w:rPr>
          <w:b/>
        </w:rPr>
        <w:t>tep 1: Preparing the</w:t>
      </w:r>
      <w:r w:rsidRPr="00DE1661">
        <w:rPr>
          <w:b/>
        </w:rPr>
        <w:t xml:space="preserve"> conduit</w:t>
      </w:r>
    </w:p>
    <w:p w14:paraId="3BA1BBC3" w14:textId="6CF73F0B" w:rsidR="001B7DDF" w:rsidRPr="00DE1661" w:rsidRDefault="001B7DDF" w:rsidP="00923E67">
      <w:pPr>
        <w:pStyle w:val="BodytextUserManual"/>
        <w:numPr>
          <w:ilvl w:val="0"/>
          <w:numId w:val="65"/>
        </w:numPr>
        <w:spacing w:before="120" w:after="120"/>
        <w:ind w:left="641" w:hanging="357"/>
      </w:pPr>
      <w:r w:rsidRPr="00DE1661">
        <w:t>Trench and excavate a cable tunnel to accommodate the conduit.</w:t>
      </w:r>
      <w:r w:rsidR="003C67BB">
        <w:t xml:space="preserve"> </w:t>
      </w:r>
      <w:r w:rsidR="003C67BB" w:rsidRPr="003608CA">
        <w:rPr>
          <w:highlight w:val="cyan"/>
        </w:rPr>
        <w:t>The outer diameter of the conduit must not exceed 120 mm.</w:t>
      </w:r>
    </w:p>
    <w:p w14:paraId="46ACF697" w14:textId="77777777" w:rsidR="001B7DDF" w:rsidRPr="00DE1661" w:rsidRDefault="001B7DDF" w:rsidP="00923E67">
      <w:pPr>
        <w:pStyle w:val="BodytextUserManual"/>
        <w:numPr>
          <w:ilvl w:val="0"/>
          <w:numId w:val="65"/>
        </w:numPr>
        <w:spacing w:before="120" w:after="120"/>
        <w:ind w:left="641" w:hanging="357"/>
      </w:pPr>
      <w:r w:rsidRPr="00DE1661">
        <w:t>The conduit stub-up should be minimum 100 mm.</w:t>
      </w:r>
    </w:p>
    <w:p w14:paraId="747CD505" w14:textId="77777777" w:rsidR="001B7DDF" w:rsidRPr="00DE1661" w:rsidRDefault="001B7DDF" w:rsidP="00923E67">
      <w:pPr>
        <w:pStyle w:val="BodytextUserManual"/>
        <w:numPr>
          <w:ilvl w:val="0"/>
          <w:numId w:val="65"/>
        </w:numPr>
        <w:spacing w:before="120" w:after="120"/>
        <w:ind w:left="641" w:hanging="357"/>
      </w:pPr>
      <w:r w:rsidRPr="00DE1661">
        <w:t>Pull the conduit and wire up through the exit opening, leaving 600 mm flexible length for the remaining installation activities.</w:t>
      </w:r>
    </w:p>
    <w:p w14:paraId="2EA6D601" w14:textId="23A56DBB" w:rsidR="001B7DDF" w:rsidRPr="00DE1661" w:rsidRDefault="001B7DDF" w:rsidP="001B7DDF">
      <w:pPr>
        <w:pStyle w:val="BodytextUserManual"/>
        <w:spacing w:before="120" w:after="120" w:line="480" w:lineRule="auto"/>
        <w:jc w:val="center"/>
      </w:pPr>
      <w:r w:rsidRPr="00DE1661">
        <w:rPr>
          <w:noProof/>
        </w:rPr>
        <w:drawing>
          <wp:inline distT="0" distB="0" distL="0" distR="0" wp14:anchorId="0329D611" wp14:editId="77060D15">
            <wp:extent cx="2056079" cy="2948719"/>
            <wp:effectExtent l="0" t="0" r="1905" b="444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基座-导管图-欧标_画板 1.jpg"/>
                    <pic:cNvPicPr/>
                  </pic:nvPicPr>
                  <pic:blipFill>
                    <a:blip r:embed="rId35">
                      <a:extLst>
                        <a:ext uri="{28A0092B-C50C-407E-A947-70E740481C1C}">
                          <a14:useLocalDpi xmlns:a14="http://schemas.microsoft.com/office/drawing/2010/main" val="0"/>
                        </a:ext>
                      </a:extLst>
                    </a:blip>
                    <a:stretch>
                      <a:fillRect/>
                    </a:stretch>
                  </pic:blipFill>
                  <pic:spPr>
                    <a:xfrm>
                      <a:off x="0" y="0"/>
                      <a:ext cx="2064983" cy="2961488"/>
                    </a:xfrm>
                    <a:prstGeom prst="rect">
                      <a:avLst/>
                    </a:prstGeom>
                  </pic:spPr>
                </pic:pic>
              </a:graphicData>
            </a:graphic>
          </wp:inline>
        </w:drawing>
      </w:r>
    </w:p>
    <w:p w14:paraId="4462F6DE" w14:textId="08436408" w:rsidR="001B7DDF" w:rsidRPr="00DE1661" w:rsidRDefault="001B7DDF" w:rsidP="001B7DDF">
      <w:pPr>
        <w:rPr>
          <w:rFonts w:eastAsia="宋体"/>
          <w:bCs/>
          <w:kern w:val="0"/>
          <w:szCs w:val="20"/>
        </w:rPr>
      </w:pPr>
      <w:r w:rsidRPr="00DE1661">
        <w:br w:type="page"/>
      </w:r>
    </w:p>
    <w:p w14:paraId="70A8936E" w14:textId="77777777" w:rsidR="00DE1661" w:rsidRDefault="00DE1661" w:rsidP="001B7DDF">
      <w:pPr>
        <w:pStyle w:val="BodytextUserManual"/>
        <w:spacing w:before="120" w:after="120"/>
        <w:rPr>
          <w:b/>
        </w:rPr>
      </w:pPr>
    </w:p>
    <w:p w14:paraId="55D737D7" w14:textId="77777777" w:rsidR="001B7DDF" w:rsidRPr="00DE1661" w:rsidRDefault="001B7DDF" w:rsidP="001B7DDF">
      <w:pPr>
        <w:pStyle w:val="BodytextUserManual"/>
        <w:spacing w:before="120" w:after="120"/>
        <w:rPr>
          <w:b/>
        </w:rPr>
      </w:pPr>
      <w:r w:rsidRPr="00DE1661">
        <w:rPr>
          <w:b/>
        </w:rPr>
        <w:t>Step 2: Drilling holes</w:t>
      </w:r>
    </w:p>
    <w:p w14:paraId="3C861437" w14:textId="77777777" w:rsidR="001B7DDF" w:rsidRPr="00DE1661" w:rsidRDefault="001B7DDF" w:rsidP="00923E67">
      <w:pPr>
        <w:pStyle w:val="BodytextUserManual"/>
        <w:numPr>
          <w:ilvl w:val="0"/>
          <w:numId w:val="66"/>
        </w:numPr>
        <w:spacing w:before="120" w:after="120"/>
        <w:ind w:left="641" w:hanging="357"/>
      </w:pPr>
      <w:r w:rsidRPr="00DE1661">
        <w:t>Place the drilling template on the concrete surface, aligning its central hole with the exit opening.</w:t>
      </w:r>
    </w:p>
    <w:p w14:paraId="7EC2450A" w14:textId="77777777" w:rsidR="001B7DDF" w:rsidRPr="00DE1661" w:rsidRDefault="001B7DDF" w:rsidP="001B7DDF">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25600" behindDoc="0" locked="0" layoutInCell="1" allowOverlap="1" wp14:anchorId="6EDEE809" wp14:editId="7878849F">
            <wp:simplePos x="0" y="0"/>
            <wp:positionH relativeFrom="margin">
              <wp:posOffset>246185</wp:posOffset>
            </wp:positionH>
            <wp:positionV relativeFrom="paragraph">
              <wp:posOffset>20097</wp:posOffset>
            </wp:positionV>
            <wp:extent cx="145415" cy="145415"/>
            <wp:effectExtent l="0" t="0" r="6985" b="6985"/>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7DDF8046" w14:textId="225E11E2" w:rsidR="001B7DDF" w:rsidRPr="00DE1661" w:rsidRDefault="001B7DDF" w:rsidP="001B7DDF">
      <w:pPr>
        <w:pStyle w:val="BodytextUserManual"/>
        <w:pBdr>
          <w:top w:val="single" w:sz="4" w:space="1" w:color="auto"/>
          <w:bottom w:val="single" w:sz="4" w:space="1" w:color="auto"/>
        </w:pBdr>
        <w:spacing w:beforeLines="20" w:before="48" w:afterLines="20" w:after="48"/>
        <w:ind w:left="641"/>
      </w:pPr>
      <w:r w:rsidRPr="00DE1661">
        <w:t xml:space="preserve">The </w:t>
      </w:r>
      <w:r w:rsidR="00D83239" w:rsidRPr="00DE1661">
        <w:t xml:space="preserve">“Front” </w:t>
      </w:r>
      <w:r w:rsidRPr="00DE1661">
        <w:t xml:space="preserve">side </w:t>
      </w:r>
      <w:r w:rsidR="00D83239" w:rsidRPr="00DE1661">
        <w:t>of</w:t>
      </w:r>
      <w:r w:rsidRPr="00DE1661">
        <w:t xml:space="preserve"> the drilling template must</w:t>
      </w:r>
      <w:r w:rsidR="00D83239" w:rsidRPr="00DE1661">
        <w:t xml:space="preserve"> face forward</w:t>
      </w:r>
      <w:r w:rsidRPr="00DE1661">
        <w:t xml:space="preserve">. </w:t>
      </w:r>
    </w:p>
    <w:p w14:paraId="0248F026" w14:textId="77777777" w:rsidR="001B7DDF" w:rsidRPr="00DE1661" w:rsidRDefault="001B7DDF" w:rsidP="00923E67">
      <w:pPr>
        <w:pStyle w:val="BodytextUserManual"/>
        <w:numPr>
          <w:ilvl w:val="0"/>
          <w:numId w:val="66"/>
        </w:numPr>
        <w:spacing w:before="120" w:after="120"/>
        <w:ind w:left="641" w:hanging="357"/>
      </w:pPr>
      <w:r w:rsidRPr="00DE1661">
        <w:t>Mark four holes on the concrete surface using a marker. Remove the drilling template.</w:t>
      </w:r>
    </w:p>
    <w:p w14:paraId="433198E1" w14:textId="5595BAA6" w:rsidR="001B7DDF" w:rsidRPr="00DE1661" w:rsidRDefault="00D83239" w:rsidP="00923E67">
      <w:pPr>
        <w:pStyle w:val="BodytextUserManual"/>
        <w:numPr>
          <w:ilvl w:val="0"/>
          <w:numId w:val="66"/>
        </w:numPr>
        <w:spacing w:before="120" w:after="120"/>
        <w:ind w:left="641" w:hanging="357"/>
      </w:pPr>
      <w:r w:rsidRPr="00DE1661">
        <w:t>Drill</w:t>
      </w:r>
      <w:r w:rsidR="001B7DDF" w:rsidRPr="00DE1661">
        <w:t xml:space="preserve"> four holes at the marked positions measuring 16 mm in diameter and </w:t>
      </w:r>
      <w:r w:rsidRPr="00DE1661">
        <w:t>minimum</w:t>
      </w:r>
      <w:r w:rsidR="00F92046" w:rsidRPr="00DE1661">
        <w:t xml:space="preserve"> </w:t>
      </w:r>
      <w:r w:rsidR="001B7DDF" w:rsidRPr="00DE1661">
        <w:t>80 mm in depth.</w:t>
      </w:r>
    </w:p>
    <w:p w14:paraId="60C2B69F" w14:textId="6D393632" w:rsidR="001B7DDF" w:rsidRPr="00DE1661" w:rsidRDefault="001B7DDF" w:rsidP="00923E67">
      <w:pPr>
        <w:pStyle w:val="BodytextUserManual"/>
        <w:numPr>
          <w:ilvl w:val="0"/>
          <w:numId w:val="66"/>
        </w:numPr>
        <w:spacing w:before="120" w:after="120"/>
        <w:ind w:left="641" w:hanging="357"/>
      </w:pPr>
      <w:r w:rsidRPr="00DE1661">
        <w:t>Clean the ashes.</w:t>
      </w:r>
    </w:p>
    <w:p w14:paraId="6BA3E6AC" w14:textId="2AC71376" w:rsidR="001B7DDF" w:rsidRPr="00DE1661" w:rsidRDefault="001B7DDF" w:rsidP="001B7DDF">
      <w:pPr>
        <w:pStyle w:val="BodytextUserManual"/>
        <w:spacing w:before="120" w:after="120" w:line="480" w:lineRule="auto"/>
        <w:jc w:val="center"/>
      </w:pPr>
      <w:r w:rsidRPr="00DE1661">
        <w:rPr>
          <w:noProof/>
        </w:rPr>
        <w:drawing>
          <wp:inline distT="0" distB="0" distL="0" distR="0" wp14:anchorId="4284C292" wp14:editId="1633160C">
            <wp:extent cx="3776939" cy="210238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地基打孔.png"/>
                    <pic:cNvPicPr/>
                  </pic:nvPicPr>
                  <pic:blipFill>
                    <a:blip r:embed="rId36">
                      <a:extLst>
                        <a:ext uri="{28A0092B-C50C-407E-A947-70E740481C1C}">
                          <a14:useLocalDpi xmlns:a14="http://schemas.microsoft.com/office/drawing/2010/main" val="0"/>
                        </a:ext>
                      </a:extLst>
                    </a:blip>
                    <a:stretch>
                      <a:fillRect/>
                    </a:stretch>
                  </pic:blipFill>
                  <pic:spPr>
                    <a:xfrm>
                      <a:off x="0" y="0"/>
                      <a:ext cx="3776939" cy="2102385"/>
                    </a:xfrm>
                    <a:prstGeom prst="rect">
                      <a:avLst/>
                    </a:prstGeom>
                  </pic:spPr>
                </pic:pic>
              </a:graphicData>
            </a:graphic>
          </wp:inline>
        </w:drawing>
      </w:r>
    </w:p>
    <w:p w14:paraId="138685C8" w14:textId="0F9F279B" w:rsidR="001B7DDF" w:rsidRPr="00DE1661" w:rsidRDefault="001B7DDF" w:rsidP="001B7DDF">
      <w:pPr>
        <w:rPr>
          <w:rFonts w:eastAsia="宋体"/>
          <w:bCs/>
          <w:kern w:val="0"/>
          <w:szCs w:val="20"/>
        </w:rPr>
      </w:pPr>
      <w:r w:rsidRPr="00DE1661">
        <w:br w:type="page"/>
      </w:r>
    </w:p>
    <w:p w14:paraId="40E183E8" w14:textId="77777777" w:rsidR="00F92046" w:rsidRPr="00DE1661" w:rsidRDefault="00F92046" w:rsidP="001B7DDF">
      <w:pPr>
        <w:pStyle w:val="BodytextUserManual"/>
        <w:spacing w:before="120" w:after="120" w:line="240" w:lineRule="atLeast"/>
        <w:jc w:val="left"/>
        <w:rPr>
          <w:b/>
          <w:i/>
        </w:rPr>
      </w:pPr>
    </w:p>
    <w:p w14:paraId="3130182C" w14:textId="6AA14751" w:rsidR="001B7DDF" w:rsidRPr="00DE1661" w:rsidRDefault="001B7DDF" w:rsidP="001B7DDF">
      <w:pPr>
        <w:pStyle w:val="BodytextUserManual"/>
        <w:spacing w:before="120" w:after="120" w:line="240" w:lineRule="atLeast"/>
        <w:jc w:val="left"/>
        <w:rPr>
          <w:b/>
        </w:rPr>
      </w:pPr>
      <w:r w:rsidRPr="00DE1661">
        <w:rPr>
          <w:b/>
        </w:rPr>
        <w:t xml:space="preserve">Step 3: Removing the front cover </w:t>
      </w:r>
    </w:p>
    <w:p w14:paraId="4839EA22" w14:textId="16CCE9B4" w:rsidR="001B7DDF" w:rsidRPr="00DE1661" w:rsidRDefault="001B7DDF" w:rsidP="001B7DDF">
      <w:pPr>
        <w:pStyle w:val="BodytextUserManual"/>
        <w:spacing w:before="120" w:after="120" w:line="240" w:lineRule="atLeast"/>
        <w:jc w:val="left"/>
      </w:pPr>
      <w:r w:rsidRPr="00DE1661">
        <w:t xml:space="preserve">Loosen the four M5 </w:t>
      </w:r>
      <w:r w:rsidR="008F17FD" w:rsidRPr="00DE1661">
        <w:t>x 12 screws using the</w:t>
      </w:r>
      <w:r w:rsidRPr="00DE1661">
        <w:t xml:space="preserve"> T25 Torx screwdriver to remove the front cover from the pedestal. Set them aside.</w:t>
      </w:r>
    </w:p>
    <w:p w14:paraId="20F0279D" w14:textId="50535C94" w:rsidR="0092418D" w:rsidRPr="00DE1661" w:rsidRDefault="001B7DDF" w:rsidP="00EA4576">
      <w:pPr>
        <w:pStyle w:val="BodytextUserManual"/>
        <w:spacing w:beforeLines="100" w:before="240" w:after="120" w:line="240" w:lineRule="atLeast"/>
        <w:jc w:val="center"/>
      </w:pPr>
      <w:r w:rsidRPr="00DE1661">
        <w:rPr>
          <w:noProof/>
        </w:rPr>
        <w:drawing>
          <wp:inline distT="0" distB="0" distL="0" distR="0" wp14:anchorId="0BEB5F7A" wp14:editId="23D3BC4A">
            <wp:extent cx="3390900" cy="3074153"/>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一体式-立柱拆前门.png"/>
                    <pic:cNvPicPr/>
                  </pic:nvPicPr>
                  <pic:blipFill>
                    <a:blip r:embed="rId47">
                      <a:extLst>
                        <a:ext uri="{28A0092B-C50C-407E-A947-70E740481C1C}">
                          <a14:useLocalDpi xmlns:a14="http://schemas.microsoft.com/office/drawing/2010/main" val="0"/>
                        </a:ext>
                      </a:extLst>
                    </a:blip>
                    <a:stretch>
                      <a:fillRect/>
                    </a:stretch>
                  </pic:blipFill>
                  <pic:spPr>
                    <a:xfrm>
                      <a:off x="0" y="0"/>
                      <a:ext cx="3410285" cy="3091728"/>
                    </a:xfrm>
                    <a:prstGeom prst="rect">
                      <a:avLst/>
                    </a:prstGeom>
                  </pic:spPr>
                </pic:pic>
              </a:graphicData>
            </a:graphic>
          </wp:inline>
        </w:drawing>
      </w:r>
    </w:p>
    <w:p w14:paraId="12974589" w14:textId="5F6488AC" w:rsidR="001B7DDF" w:rsidRPr="00DE1661" w:rsidRDefault="0092418D" w:rsidP="0092418D">
      <w:pPr>
        <w:rPr>
          <w:rFonts w:eastAsia="宋体"/>
          <w:bCs/>
          <w:kern w:val="0"/>
          <w:szCs w:val="20"/>
        </w:rPr>
      </w:pPr>
      <w:r w:rsidRPr="00DE1661">
        <w:br w:type="page"/>
      </w:r>
    </w:p>
    <w:p w14:paraId="268E21F1" w14:textId="77777777" w:rsidR="00F92046" w:rsidRPr="00DE1661" w:rsidRDefault="00F92046" w:rsidP="001B7DDF">
      <w:pPr>
        <w:pStyle w:val="BodytextUserManual"/>
        <w:spacing w:before="120" w:after="120" w:line="240" w:lineRule="atLeast"/>
        <w:jc w:val="left"/>
        <w:rPr>
          <w:b/>
          <w:i/>
        </w:rPr>
      </w:pPr>
    </w:p>
    <w:p w14:paraId="5EA2FFF5" w14:textId="5CAF032C" w:rsidR="001B7DDF" w:rsidRPr="00DE1661" w:rsidRDefault="001B7DDF" w:rsidP="001B7DDF">
      <w:pPr>
        <w:pStyle w:val="BodytextUserManual"/>
        <w:spacing w:before="120" w:after="120" w:line="240" w:lineRule="atLeast"/>
        <w:jc w:val="left"/>
        <w:rPr>
          <w:b/>
        </w:rPr>
      </w:pPr>
      <w:r w:rsidRPr="00DE1661">
        <w:rPr>
          <w:b/>
        </w:rPr>
        <w:t xml:space="preserve">Step 4: Mounting the MaxiCharger </w:t>
      </w:r>
      <w:r w:rsidR="00DE1661">
        <w:rPr>
          <w:b/>
        </w:rPr>
        <w:t>mounted on</w:t>
      </w:r>
      <w:r w:rsidRPr="00DE1661">
        <w:rPr>
          <w:b/>
        </w:rPr>
        <w:t xml:space="preserve"> pedestal</w:t>
      </w:r>
    </w:p>
    <w:p w14:paraId="121BFBC8" w14:textId="17527A9D" w:rsidR="0092418D" w:rsidRPr="00DE1661" w:rsidRDefault="00F92046" w:rsidP="00923E67">
      <w:pPr>
        <w:pStyle w:val="BodytextUserManual"/>
        <w:numPr>
          <w:ilvl w:val="0"/>
          <w:numId w:val="67"/>
        </w:numPr>
        <w:spacing w:before="120" w:after="120" w:line="240" w:lineRule="atLeast"/>
        <w:ind w:left="641" w:hanging="357"/>
      </w:pPr>
      <w:r w:rsidRPr="00DE1661">
        <w:t>Screw</w:t>
      </w:r>
      <w:r w:rsidR="0092418D" w:rsidRPr="00DE1661">
        <w:t xml:space="preserve"> the four M12 x 80 expansion bolts into the four drilled holes. Remove the threaded bolts (</w:t>
      </w:r>
      <w:r w:rsidR="00D83239" w:rsidRPr="00DE1661">
        <w:rPr>
          <w:b/>
        </w:rPr>
        <w:t>C</w:t>
      </w:r>
      <w:r w:rsidR="0092418D" w:rsidRPr="00DE1661">
        <w:t>) and flat washers (</w:t>
      </w:r>
      <w:r w:rsidR="00D83239" w:rsidRPr="00DE1661">
        <w:rPr>
          <w:b/>
        </w:rPr>
        <w:t>B</w:t>
      </w:r>
      <w:r w:rsidR="0092418D" w:rsidRPr="00DE1661">
        <w:t>) when the expansion sleeves (</w:t>
      </w:r>
      <w:r w:rsidR="0092418D" w:rsidRPr="00DE1661">
        <w:rPr>
          <w:b/>
        </w:rPr>
        <w:t>A</w:t>
      </w:r>
      <w:r w:rsidR="0092418D" w:rsidRPr="00DE1661">
        <w:t>) are stuck. Set them aside.</w:t>
      </w:r>
    </w:p>
    <w:p w14:paraId="64E4BBC0" w14:textId="68405FDC" w:rsidR="00F92046" w:rsidRPr="00DE1661" w:rsidRDefault="0092418D" w:rsidP="00EA4576">
      <w:pPr>
        <w:pStyle w:val="BodytextUserManual"/>
        <w:spacing w:beforeLines="100" w:before="240" w:after="120" w:line="240" w:lineRule="atLeast"/>
        <w:jc w:val="center"/>
      </w:pPr>
      <w:r w:rsidRPr="00DE1661">
        <w:rPr>
          <w:noProof/>
        </w:rPr>
        <w:drawing>
          <wp:inline distT="0" distB="0" distL="0" distR="0" wp14:anchorId="7EA68B76" wp14:editId="469E4694">
            <wp:extent cx="3511550" cy="2027035"/>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0kW_膨胀螺栓打入地下.jpg"/>
                    <pic:cNvPicPr/>
                  </pic:nvPicPr>
                  <pic:blipFill>
                    <a:blip r:embed="rId37">
                      <a:extLst>
                        <a:ext uri="{28A0092B-C50C-407E-A947-70E740481C1C}">
                          <a14:useLocalDpi xmlns:a14="http://schemas.microsoft.com/office/drawing/2010/main" val="0"/>
                        </a:ext>
                      </a:extLst>
                    </a:blip>
                    <a:stretch>
                      <a:fillRect/>
                    </a:stretch>
                  </pic:blipFill>
                  <pic:spPr>
                    <a:xfrm>
                      <a:off x="0" y="0"/>
                      <a:ext cx="3533481" cy="2039695"/>
                    </a:xfrm>
                    <a:prstGeom prst="rect">
                      <a:avLst/>
                    </a:prstGeom>
                  </pic:spPr>
                </pic:pic>
              </a:graphicData>
            </a:graphic>
          </wp:inline>
        </w:drawing>
      </w:r>
    </w:p>
    <w:p w14:paraId="08AA6300" w14:textId="77777777" w:rsidR="00F92046" w:rsidRPr="00DE1661" w:rsidRDefault="00F92046">
      <w:pPr>
        <w:rPr>
          <w:rFonts w:eastAsia="宋体"/>
          <w:bCs/>
          <w:kern w:val="0"/>
          <w:szCs w:val="20"/>
        </w:rPr>
      </w:pPr>
      <w:r w:rsidRPr="00DE1661">
        <w:br w:type="page"/>
      </w:r>
    </w:p>
    <w:p w14:paraId="5862FAE7" w14:textId="77777777" w:rsidR="0092418D" w:rsidRPr="00DE1661" w:rsidRDefault="0092418D" w:rsidP="00F92046">
      <w:pPr>
        <w:pStyle w:val="BodytextUserManual"/>
        <w:spacing w:before="120" w:after="120" w:line="240" w:lineRule="atLeast"/>
      </w:pPr>
    </w:p>
    <w:p w14:paraId="79963D4B" w14:textId="63D3232D" w:rsidR="0092418D" w:rsidRPr="00DE1661" w:rsidRDefault="001B7DDF" w:rsidP="00923E67">
      <w:pPr>
        <w:pStyle w:val="BodytextUserManual"/>
        <w:numPr>
          <w:ilvl w:val="0"/>
          <w:numId w:val="67"/>
        </w:numPr>
        <w:spacing w:before="120" w:after="120" w:line="240" w:lineRule="atLeast"/>
        <w:ind w:left="641" w:hanging="357"/>
      </w:pPr>
      <w:r w:rsidRPr="00DE1661">
        <w:t xml:space="preserve">Lift the </w:t>
      </w:r>
      <w:r w:rsidR="0092418D" w:rsidRPr="00DE1661">
        <w:t xml:space="preserve">MaxiCharger with pedestal onto the mounting location by </w:t>
      </w:r>
      <w:r w:rsidR="006A6F05" w:rsidRPr="00DE1661">
        <w:t xml:space="preserve">the </w:t>
      </w:r>
      <w:r w:rsidR="0092418D" w:rsidRPr="00DE1661">
        <w:t>hoisting equipment.</w:t>
      </w:r>
    </w:p>
    <w:p w14:paraId="48C30EB3" w14:textId="2F1FB563" w:rsidR="0092418D" w:rsidRPr="00DE1661" w:rsidRDefault="0092418D" w:rsidP="00923E67">
      <w:pPr>
        <w:pStyle w:val="BodytextUserManual"/>
        <w:numPr>
          <w:ilvl w:val="0"/>
          <w:numId w:val="67"/>
        </w:numPr>
        <w:spacing w:before="120" w:after="120" w:line="240" w:lineRule="atLeast"/>
        <w:ind w:left="641" w:hanging="357"/>
      </w:pPr>
      <w:r w:rsidRPr="00DE1661">
        <w:t>Reinsert the flat washers and threaded bolts in order and tighten them using a</w:t>
      </w:r>
      <w:r w:rsidR="00EA4576">
        <w:t xml:space="preserve"> 19 mm socket wrench to 45–55 N</w:t>
      </w:r>
      <w:r w:rsidRPr="00DE1661">
        <w:t>m.</w:t>
      </w:r>
    </w:p>
    <w:p w14:paraId="46B890BA" w14:textId="4489078C" w:rsidR="001B7DDF" w:rsidRPr="00DE1661" w:rsidRDefault="0092418D" w:rsidP="00923E67">
      <w:pPr>
        <w:pStyle w:val="BodytextUserManual"/>
        <w:numPr>
          <w:ilvl w:val="0"/>
          <w:numId w:val="67"/>
        </w:numPr>
        <w:spacing w:before="120" w:after="120" w:line="240" w:lineRule="atLeast"/>
        <w:ind w:left="641" w:hanging="357"/>
      </w:pPr>
      <w:r w:rsidRPr="00DE1661">
        <w:t>Remove the four lifting eye</w:t>
      </w:r>
      <w:r w:rsidR="00E356F6">
        <w:t xml:space="preserve"> </w:t>
      </w:r>
      <w:r w:rsidRPr="00DE1661">
        <w:t xml:space="preserve">bolts and reinstall the top screws.    </w:t>
      </w:r>
      <w:r w:rsidR="001B7DDF" w:rsidRPr="00DE1661">
        <w:t xml:space="preserve"> </w:t>
      </w:r>
    </w:p>
    <w:p w14:paraId="4A51EFDB" w14:textId="30095CA3" w:rsidR="00F92046" w:rsidRPr="00DE1661" w:rsidRDefault="0092418D" w:rsidP="00EA4576">
      <w:pPr>
        <w:pStyle w:val="BodytextUserManual"/>
        <w:spacing w:beforeLines="100" w:before="240" w:after="120" w:line="480" w:lineRule="auto"/>
        <w:jc w:val="center"/>
      </w:pPr>
      <w:r w:rsidRPr="00DE1661">
        <w:rPr>
          <w:noProof/>
        </w:rPr>
        <w:drawing>
          <wp:inline distT="0" distB="0" distL="0" distR="0" wp14:anchorId="12F9E983" wp14:editId="140B188C">
            <wp:extent cx="3467896" cy="2565400"/>
            <wp:effectExtent l="0" t="0" r="0" b="6350"/>
            <wp:docPr id="448" name="图片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一体式-吊装.png"/>
                    <pic:cNvPicPr/>
                  </pic:nvPicPr>
                  <pic:blipFill>
                    <a:blip r:embed="rId48">
                      <a:extLst>
                        <a:ext uri="{28A0092B-C50C-407E-A947-70E740481C1C}">
                          <a14:useLocalDpi xmlns:a14="http://schemas.microsoft.com/office/drawing/2010/main" val="0"/>
                        </a:ext>
                      </a:extLst>
                    </a:blip>
                    <a:stretch>
                      <a:fillRect/>
                    </a:stretch>
                  </pic:blipFill>
                  <pic:spPr>
                    <a:xfrm>
                      <a:off x="0" y="0"/>
                      <a:ext cx="3474703" cy="2570436"/>
                    </a:xfrm>
                    <a:prstGeom prst="rect">
                      <a:avLst/>
                    </a:prstGeom>
                  </pic:spPr>
                </pic:pic>
              </a:graphicData>
            </a:graphic>
          </wp:inline>
        </w:drawing>
      </w:r>
    </w:p>
    <w:p w14:paraId="54BB49C1" w14:textId="713A1082" w:rsidR="00793A06"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881435">
        <w:rPr>
          <w:b/>
          <w:i/>
        </w:rPr>
        <w:t>5</w:t>
      </w:r>
      <w:r w:rsidRPr="00793A06">
        <w:rPr>
          <w:b/>
          <w:i/>
        </w:rPr>
        <w:t>.6</w:t>
      </w:r>
      <w:r>
        <w:t xml:space="preserve"> to proceed.</w:t>
      </w:r>
    </w:p>
    <w:p w14:paraId="4CDA07D1" w14:textId="636AB856" w:rsidR="00793A06" w:rsidRDefault="00793A06">
      <w:pPr>
        <w:rPr>
          <w:rFonts w:eastAsia="宋体"/>
          <w:bCs/>
          <w:kern w:val="0"/>
          <w:szCs w:val="20"/>
        </w:rPr>
      </w:pPr>
      <w:r>
        <w:br w:type="page"/>
      </w:r>
    </w:p>
    <w:p w14:paraId="102EAC2A" w14:textId="77777777" w:rsidR="00793A06" w:rsidRDefault="00793A06" w:rsidP="00793A06">
      <w:pPr>
        <w:pStyle w:val="BodytextUserManual"/>
        <w:spacing w:before="120" w:after="120"/>
      </w:pPr>
    </w:p>
    <w:p w14:paraId="6D17DDE2" w14:textId="6A07BB3A" w:rsidR="0092418D" w:rsidRPr="00793A06" w:rsidRDefault="00793A06" w:rsidP="00EA4576">
      <w:pPr>
        <w:pStyle w:val="BodytextUserManual"/>
        <w:spacing w:before="120" w:after="120" w:line="480" w:lineRule="auto"/>
        <w:rPr>
          <w:b/>
        </w:rPr>
      </w:pPr>
      <w:r w:rsidRPr="00074A23">
        <w:rPr>
          <w:rFonts w:hint="eastAsia"/>
          <w:b/>
          <w:sz w:val="21"/>
          <w:highlight w:val="lightGray"/>
        </w:rPr>
        <w:t>Complet</w:t>
      </w:r>
      <w:r w:rsidRPr="00074A23">
        <w:rPr>
          <w:b/>
          <w:sz w:val="21"/>
          <w:highlight w:val="lightGray"/>
        </w:rPr>
        <w:t>ing the Installation</w:t>
      </w:r>
    </w:p>
    <w:p w14:paraId="303FEEC3" w14:textId="77777777" w:rsidR="00793A06" w:rsidRPr="00DE1661" w:rsidRDefault="00793A06" w:rsidP="00923E67">
      <w:pPr>
        <w:pStyle w:val="a0"/>
        <w:numPr>
          <w:ilvl w:val="0"/>
          <w:numId w:val="77"/>
        </w:numPr>
        <w:spacing w:line="220" w:lineRule="exact"/>
        <w:rPr>
          <w:rFonts w:cs="Arial"/>
        </w:rPr>
      </w:pPr>
      <w:r w:rsidRPr="00DE1661">
        <w:rPr>
          <w:rFonts w:cs="Arial"/>
        </w:rPr>
        <w:t>Close the front door by reinstalling the two M8 hex screws using the hex key and tightening the screws.</w:t>
      </w:r>
    </w:p>
    <w:p w14:paraId="1FB779FF" w14:textId="3B6D16E8" w:rsidR="00793A06" w:rsidRDefault="00793A06" w:rsidP="00923E67">
      <w:pPr>
        <w:pStyle w:val="BodytextUserManual"/>
        <w:numPr>
          <w:ilvl w:val="0"/>
          <w:numId w:val="77"/>
        </w:numPr>
        <w:spacing w:before="120" w:after="120"/>
      </w:pPr>
      <w:r w:rsidRPr="00DE1661">
        <w:t>Reinstall the side cover (</w:t>
      </w:r>
      <w:r w:rsidRPr="00DE1661">
        <w:rPr>
          <w:b/>
        </w:rPr>
        <w:t>A</w:t>
      </w:r>
      <w:r w:rsidRPr="00DE1661">
        <w:t>) by inserting and tightening the six M5 x 20</w:t>
      </w:r>
      <w:r w:rsidR="00EA4576">
        <w:t xml:space="preserve"> screws to 2 N</w:t>
      </w:r>
      <w:r w:rsidRPr="00DE1661">
        <w:t>m using the T25 Torx screwdriver.</w:t>
      </w:r>
    </w:p>
    <w:p w14:paraId="5CCFE63B" w14:textId="77777777" w:rsidR="00793A06" w:rsidRDefault="00793A06" w:rsidP="00793A06">
      <w:pPr>
        <w:pStyle w:val="BodytextUserManual"/>
        <w:spacing w:beforeLines="100" w:before="240" w:after="120" w:line="240" w:lineRule="auto"/>
        <w:jc w:val="center"/>
      </w:pPr>
      <w:r w:rsidRPr="00DE1661">
        <w:rPr>
          <w:noProof/>
        </w:rPr>
        <w:drawing>
          <wp:inline distT="0" distB="0" distL="0" distR="0" wp14:anchorId="542BB0C0" wp14:editId="3036E829">
            <wp:extent cx="3302000" cy="2753079"/>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317927" cy="2766359"/>
                    </a:xfrm>
                    <a:prstGeom prst="rect">
                      <a:avLst/>
                    </a:prstGeom>
                  </pic:spPr>
                </pic:pic>
              </a:graphicData>
            </a:graphic>
          </wp:inline>
        </w:drawing>
      </w:r>
    </w:p>
    <w:p w14:paraId="2EC040EC" w14:textId="77777777" w:rsidR="00793A06" w:rsidRDefault="00793A06" w:rsidP="00793A06">
      <w:pPr>
        <w:rPr>
          <w:rFonts w:eastAsia="宋体"/>
          <w:bCs/>
          <w:kern w:val="0"/>
          <w:szCs w:val="20"/>
        </w:rPr>
      </w:pPr>
      <w:r>
        <w:br w:type="page"/>
      </w:r>
    </w:p>
    <w:p w14:paraId="20876F42" w14:textId="77777777" w:rsidR="00793A06" w:rsidRDefault="00793A06" w:rsidP="00793A06">
      <w:pPr>
        <w:pStyle w:val="BodytextUserManual"/>
        <w:spacing w:beforeLines="100" w:before="240" w:after="120" w:line="240" w:lineRule="auto"/>
        <w:jc w:val="center"/>
      </w:pPr>
    </w:p>
    <w:p w14:paraId="5FB84785" w14:textId="77777777" w:rsidR="00793A06" w:rsidRDefault="00793A06" w:rsidP="00793A06">
      <w:pPr>
        <w:pStyle w:val="ad"/>
        <w:widowControl w:val="0"/>
        <w:spacing w:line="220" w:lineRule="exact"/>
        <w:ind w:left="704"/>
      </w:pPr>
    </w:p>
    <w:p w14:paraId="06C4026F" w14:textId="1EAECC50" w:rsidR="00793A06" w:rsidRPr="00DE1661" w:rsidRDefault="00793A06" w:rsidP="00923E67">
      <w:pPr>
        <w:pStyle w:val="ad"/>
        <w:widowControl w:val="0"/>
        <w:numPr>
          <w:ilvl w:val="0"/>
          <w:numId w:val="77"/>
        </w:numPr>
        <w:spacing w:line="220" w:lineRule="exact"/>
      </w:pPr>
      <w:r w:rsidRPr="00DE1661">
        <w:t>Reinstall the pedestal’s front cover by screwing the four M5 x 12 screws and tightening</w:t>
      </w:r>
      <w:r w:rsidR="00EA4576">
        <w:t xml:space="preserve"> them to 2 N</w:t>
      </w:r>
      <w:r w:rsidRPr="00DE1661">
        <w:t>m.</w:t>
      </w:r>
    </w:p>
    <w:p w14:paraId="289E0C6E" w14:textId="77777777" w:rsidR="00793A06" w:rsidRDefault="00793A06" w:rsidP="00EA4576">
      <w:pPr>
        <w:pStyle w:val="BodytextUserManual"/>
        <w:spacing w:beforeLines="100" w:before="240" w:after="120" w:line="480" w:lineRule="auto"/>
        <w:ind w:left="703"/>
        <w:jc w:val="center"/>
      </w:pPr>
      <w:r w:rsidRPr="00DE1661">
        <w:rPr>
          <w:noProof/>
        </w:rPr>
        <w:drawing>
          <wp:inline distT="0" distB="0" distL="0" distR="0" wp14:anchorId="4F94D475" wp14:editId="1058B5C5">
            <wp:extent cx="3187700" cy="2889933"/>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一体式-装回立柱前门.png"/>
                    <pic:cNvPicPr/>
                  </pic:nvPicPr>
                  <pic:blipFill>
                    <a:blip r:embed="rId45">
                      <a:extLst>
                        <a:ext uri="{28A0092B-C50C-407E-A947-70E740481C1C}">
                          <a14:useLocalDpi xmlns:a14="http://schemas.microsoft.com/office/drawing/2010/main" val="0"/>
                        </a:ext>
                      </a:extLst>
                    </a:blip>
                    <a:stretch>
                      <a:fillRect/>
                    </a:stretch>
                  </pic:blipFill>
                  <pic:spPr>
                    <a:xfrm>
                      <a:off x="0" y="0"/>
                      <a:ext cx="3213296" cy="2913138"/>
                    </a:xfrm>
                    <a:prstGeom prst="rect">
                      <a:avLst/>
                    </a:prstGeom>
                  </pic:spPr>
                </pic:pic>
              </a:graphicData>
            </a:graphic>
          </wp:inline>
        </w:drawing>
      </w:r>
    </w:p>
    <w:p w14:paraId="524FA2F7" w14:textId="77777777" w:rsidR="00793A06" w:rsidRPr="002C0932" w:rsidRDefault="00793A06" w:rsidP="00793A06">
      <w:pPr>
        <w:pStyle w:val="BodytextUserManual"/>
        <w:spacing w:beforeLines="100" w:before="240" w:after="120" w:line="480" w:lineRule="auto"/>
      </w:pPr>
    </w:p>
    <w:p w14:paraId="68BB1854" w14:textId="32D76995" w:rsidR="00793A06" w:rsidRDefault="00793A06" w:rsidP="00793A06">
      <w:pPr>
        <w:pStyle w:val="BodytextUserManual"/>
        <w:spacing w:before="120" w:after="120"/>
      </w:pPr>
    </w:p>
    <w:p w14:paraId="565BF71A" w14:textId="212377E4" w:rsidR="00793A06" w:rsidRPr="00793A06" w:rsidRDefault="00793A06" w:rsidP="00793A06">
      <w:pPr>
        <w:rPr>
          <w:rFonts w:eastAsia="宋体"/>
          <w:bCs/>
          <w:kern w:val="0"/>
          <w:szCs w:val="20"/>
        </w:rPr>
      </w:pPr>
      <w:r>
        <w:br w:type="page"/>
      </w:r>
    </w:p>
    <w:p w14:paraId="1B0930F9" w14:textId="0212471A" w:rsidR="00DE1661" w:rsidRPr="00DE1661" w:rsidRDefault="00DE1661" w:rsidP="00DE1661">
      <w:pPr>
        <w:pStyle w:val="2"/>
        <w:spacing w:before="240"/>
        <w:rPr>
          <w:rFonts w:cs="Arial"/>
        </w:rPr>
      </w:pPr>
      <w:r>
        <w:lastRenderedPageBreak/>
        <w:t xml:space="preserve"> </w:t>
      </w:r>
      <w:bookmarkStart w:id="215" w:name="_Toc131596643"/>
      <w:r w:rsidRPr="003608CA">
        <w:rPr>
          <w:highlight w:val="cyan"/>
        </w:rPr>
        <w:t>Installing MaxiCharger and Trolley</w:t>
      </w:r>
      <w:bookmarkEnd w:id="215"/>
    </w:p>
    <w:p w14:paraId="6274EACA" w14:textId="4E426A69" w:rsidR="00DE1661" w:rsidRPr="00DE1661" w:rsidRDefault="00DE1661" w:rsidP="00DE1661">
      <w:pPr>
        <w:spacing w:beforeLines="50" w:afterLines="50" w:line="480" w:lineRule="auto"/>
        <w:ind w:left="284"/>
        <w:rPr>
          <w:b/>
        </w:rPr>
      </w:pPr>
      <w:r w:rsidRPr="00DE1661">
        <w:rPr>
          <w:rFonts w:hint="eastAsia"/>
          <w:b/>
          <w:sz w:val="21"/>
          <w:highlight w:val="lightGray"/>
        </w:rPr>
        <w:t>Check</w:t>
      </w:r>
      <w:r w:rsidRPr="00DE1661">
        <w:rPr>
          <w:b/>
          <w:sz w:val="21"/>
          <w:highlight w:val="lightGray"/>
        </w:rPr>
        <w:t>ing the Package</w:t>
      </w:r>
    </w:p>
    <w:p w14:paraId="64F92FF5" w14:textId="20A96B07" w:rsidR="00DE1661" w:rsidRDefault="00DE1661" w:rsidP="00DE1661">
      <w:pPr>
        <w:spacing w:beforeLines="50" w:afterLines="50"/>
        <w:ind w:left="284"/>
      </w:pPr>
      <w:r>
        <w:rPr>
          <w:rFonts w:hint="eastAsia"/>
        </w:rPr>
        <w:t>E</w:t>
      </w:r>
      <w:r>
        <w:t>nsure the following items can be found in the package.</w:t>
      </w:r>
    </w:p>
    <w:tbl>
      <w:tblPr>
        <w:tblStyle w:val="af0"/>
        <w:tblW w:w="0" w:type="auto"/>
        <w:tblInd w:w="284" w:type="dxa"/>
        <w:tblLook w:val="04A0" w:firstRow="1" w:lastRow="0" w:firstColumn="1" w:lastColumn="0" w:noHBand="0" w:noVBand="1"/>
      </w:tblPr>
      <w:tblGrid>
        <w:gridCol w:w="1696"/>
        <w:gridCol w:w="1534"/>
        <w:gridCol w:w="1726"/>
        <w:gridCol w:w="2008"/>
      </w:tblGrid>
      <w:tr w:rsidR="00DE1661" w:rsidRPr="00DE1661" w14:paraId="762BC58D" w14:textId="77777777" w:rsidTr="000D165F">
        <w:trPr>
          <w:trHeight w:val="2469"/>
        </w:trPr>
        <w:tc>
          <w:tcPr>
            <w:tcW w:w="1696" w:type="dxa"/>
          </w:tcPr>
          <w:p w14:paraId="09D9C6B1" w14:textId="77777777" w:rsidR="00DE1661" w:rsidRPr="00DE1661" w:rsidRDefault="00DE1661" w:rsidP="000D165F">
            <w:pPr>
              <w:pStyle w:val="BodytextUserManual"/>
              <w:spacing w:before="120" w:after="120"/>
              <w:ind w:left="0"/>
              <w:rPr>
                <w:b/>
              </w:rPr>
            </w:pPr>
          </w:p>
          <w:p w14:paraId="02A83053" w14:textId="77777777" w:rsidR="00DE1661" w:rsidRPr="00DE1661" w:rsidRDefault="00DE1661" w:rsidP="000D165F">
            <w:pPr>
              <w:pStyle w:val="BodytextUserManual"/>
              <w:spacing w:before="120" w:after="120"/>
              <w:ind w:left="0"/>
              <w:rPr>
                <w:b/>
              </w:rPr>
            </w:pPr>
          </w:p>
          <w:p w14:paraId="0952803A" w14:textId="77777777" w:rsidR="00DE1661" w:rsidRPr="00DE1661" w:rsidRDefault="00DE1661" w:rsidP="000D165F">
            <w:pPr>
              <w:pStyle w:val="BodytextUserManual"/>
              <w:spacing w:before="120" w:after="120"/>
              <w:ind w:left="0"/>
              <w:rPr>
                <w:b/>
              </w:rPr>
            </w:pPr>
          </w:p>
          <w:p w14:paraId="3D0DDAA9" w14:textId="77777777" w:rsidR="00DE1661" w:rsidRPr="00DE1661" w:rsidRDefault="00DE1661" w:rsidP="000D165F">
            <w:pPr>
              <w:pStyle w:val="BodytextUserManual"/>
              <w:spacing w:before="120" w:after="120"/>
              <w:ind w:left="0"/>
              <w:rPr>
                <w:b/>
              </w:rPr>
            </w:pPr>
            <w:r w:rsidRPr="00DE1661">
              <w:rPr>
                <w:b/>
              </w:rPr>
              <w:t>MaxiCharger</w:t>
            </w:r>
          </w:p>
        </w:tc>
        <w:tc>
          <w:tcPr>
            <w:tcW w:w="1534" w:type="dxa"/>
          </w:tcPr>
          <w:p w14:paraId="578A4898" w14:textId="77777777" w:rsidR="00DE1661" w:rsidRPr="00DE1661" w:rsidRDefault="00DE1661" w:rsidP="000D165F">
            <w:pPr>
              <w:pStyle w:val="BodytextUserManual"/>
              <w:spacing w:beforeLines="100" w:before="240" w:after="120"/>
              <w:ind w:left="0"/>
              <w:jc w:val="center"/>
              <w:rPr>
                <w:noProof/>
              </w:rPr>
            </w:pPr>
            <w:r w:rsidRPr="00DE1661">
              <w:rPr>
                <w:b/>
                <w:noProof/>
              </w:rPr>
              <w:drawing>
                <wp:inline distT="0" distB="0" distL="0" distR="0" wp14:anchorId="19495C64" wp14:editId="2E6A2B64">
                  <wp:extent cx="682831" cy="1291644"/>
                  <wp:effectExtent l="0" t="0" r="3175" b="3810"/>
                  <wp:docPr id="15333" name="图片 15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1.主机.png"/>
                          <pic:cNvPicPr/>
                        </pic:nvPicPr>
                        <pic:blipFill>
                          <a:blip r:embed="rId26">
                            <a:extLst>
                              <a:ext uri="{28A0092B-C50C-407E-A947-70E740481C1C}">
                                <a14:useLocalDpi xmlns:a14="http://schemas.microsoft.com/office/drawing/2010/main" val="0"/>
                              </a:ext>
                            </a:extLst>
                          </a:blip>
                          <a:stretch>
                            <a:fillRect/>
                          </a:stretch>
                        </pic:blipFill>
                        <pic:spPr>
                          <a:xfrm>
                            <a:off x="0" y="0"/>
                            <a:ext cx="682831" cy="1291644"/>
                          </a:xfrm>
                          <a:prstGeom prst="rect">
                            <a:avLst/>
                          </a:prstGeom>
                        </pic:spPr>
                      </pic:pic>
                    </a:graphicData>
                  </a:graphic>
                </wp:inline>
              </w:drawing>
            </w:r>
          </w:p>
        </w:tc>
        <w:tc>
          <w:tcPr>
            <w:tcW w:w="1726" w:type="dxa"/>
            <w:tcBorders>
              <w:bottom w:val="single" w:sz="4" w:space="0" w:color="auto"/>
            </w:tcBorders>
          </w:tcPr>
          <w:p w14:paraId="6F0FDD83" w14:textId="77777777" w:rsidR="00DE1661" w:rsidRPr="00DE1661" w:rsidRDefault="00DE1661" w:rsidP="000D165F">
            <w:pPr>
              <w:spacing w:beforeLines="50" w:before="120" w:afterLines="50" w:after="120"/>
              <w:ind w:left="0"/>
              <w:jc w:val="left"/>
              <w:rPr>
                <w:b/>
              </w:rPr>
            </w:pPr>
          </w:p>
          <w:p w14:paraId="4EB1D2D1" w14:textId="77777777" w:rsidR="00DE1661" w:rsidRPr="00DE1661" w:rsidRDefault="00DE1661" w:rsidP="000D165F">
            <w:pPr>
              <w:spacing w:beforeLines="50" w:before="120" w:afterLines="50" w:after="120"/>
              <w:ind w:left="0"/>
              <w:jc w:val="left"/>
              <w:rPr>
                <w:b/>
              </w:rPr>
            </w:pPr>
          </w:p>
          <w:p w14:paraId="16F168E1" w14:textId="77777777" w:rsidR="00DE1661" w:rsidRPr="00DE1661" w:rsidRDefault="00DE1661" w:rsidP="000D165F">
            <w:pPr>
              <w:spacing w:beforeLines="50" w:before="120" w:afterLines="50" w:after="120"/>
              <w:ind w:left="0"/>
              <w:jc w:val="left"/>
              <w:rPr>
                <w:b/>
              </w:rPr>
            </w:pPr>
            <w:r w:rsidRPr="00DE1661">
              <w:rPr>
                <w:b/>
              </w:rPr>
              <w:t>Lifting Eye Bolt (M12)</w:t>
            </w:r>
          </w:p>
          <w:p w14:paraId="4651481E" w14:textId="77777777" w:rsidR="00DE1661" w:rsidRPr="00DE1661" w:rsidRDefault="00DE1661" w:rsidP="000D165F">
            <w:pPr>
              <w:pStyle w:val="BodytextUserManual"/>
              <w:spacing w:before="120" w:after="120"/>
              <w:ind w:left="0"/>
              <w:rPr>
                <w:b/>
              </w:rPr>
            </w:pPr>
            <w:r w:rsidRPr="00DE1661">
              <w:t>(4 PCS)</w:t>
            </w:r>
          </w:p>
        </w:tc>
        <w:tc>
          <w:tcPr>
            <w:tcW w:w="2008" w:type="dxa"/>
            <w:tcBorders>
              <w:bottom w:val="single" w:sz="4" w:space="0" w:color="auto"/>
            </w:tcBorders>
          </w:tcPr>
          <w:p w14:paraId="37489292" w14:textId="77777777" w:rsidR="00DE1661" w:rsidRPr="00DE1661" w:rsidRDefault="00DE1661" w:rsidP="000D165F">
            <w:pPr>
              <w:pStyle w:val="BodytextUserManual"/>
              <w:spacing w:beforeLines="350" w:before="840" w:after="120"/>
              <w:ind w:left="0"/>
              <w:jc w:val="center"/>
            </w:pPr>
            <w:r w:rsidRPr="00DE1661">
              <w:rPr>
                <w:b/>
                <w:noProof/>
              </w:rPr>
              <w:drawing>
                <wp:inline distT="0" distB="0" distL="0" distR="0" wp14:anchorId="3A0F649C" wp14:editId="7B9380DF">
                  <wp:extent cx="393614" cy="612994"/>
                  <wp:effectExtent l="0" t="0" r="6985" b="0"/>
                  <wp:docPr id="15334" name="图片 15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ifting_Eye_Bolt-01.jpg"/>
                          <pic:cNvPicPr/>
                        </pic:nvPicPr>
                        <pic:blipFill>
                          <a:blip r:embed="rId27">
                            <a:extLst>
                              <a:ext uri="{28A0092B-C50C-407E-A947-70E740481C1C}">
                                <a14:useLocalDpi xmlns:a14="http://schemas.microsoft.com/office/drawing/2010/main" val="0"/>
                              </a:ext>
                            </a:extLst>
                          </a:blip>
                          <a:stretch>
                            <a:fillRect/>
                          </a:stretch>
                        </pic:blipFill>
                        <pic:spPr>
                          <a:xfrm>
                            <a:off x="0" y="0"/>
                            <a:ext cx="393614" cy="612994"/>
                          </a:xfrm>
                          <a:prstGeom prst="rect">
                            <a:avLst/>
                          </a:prstGeom>
                        </pic:spPr>
                      </pic:pic>
                    </a:graphicData>
                  </a:graphic>
                </wp:inline>
              </w:drawing>
            </w:r>
          </w:p>
        </w:tc>
      </w:tr>
      <w:tr w:rsidR="00DE1661" w:rsidRPr="00DE1661" w14:paraId="3550AAFA" w14:textId="77777777" w:rsidTr="000D165F">
        <w:trPr>
          <w:trHeight w:val="1127"/>
        </w:trPr>
        <w:tc>
          <w:tcPr>
            <w:tcW w:w="1696" w:type="dxa"/>
          </w:tcPr>
          <w:p w14:paraId="08469C40" w14:textId="77777777" w:rsidR="00DE1661" w:rsidRPr="00DE1661" w:rsidRDefault="00DE1661" w:rsidP="000D165F">
            <w:pPr>
              <w:pStyle w:val="BodytextUserManual"/>
              <w:spacing w:beforeLines="150" w:before="360" w:after="120"/>
              <w:ind w:left="0"/>
              <w:rPr>
                <w:b/>
              </w:rPr>
            </w:pPr>
            <w:r w:rsidRPr="00DE1661">
              <w:rPr>
                <w:b/>
              </w:rPr>
              <w:t>Torx Screwdriver (T25)</w:t>
            </w:r>
          </w:p>
        </w:tc>
        <w:tc>
          <w:tcPr>
            <w:tcW w:w="1534" w:type="dxa"/>
          </w:tcPr>
          <w:p w14:paraId="17E4F7A1" w14:textId="77777777" w:rsidR="00DE1661" w:rsidRPr="00DE1661" w:rsidRDefault="00DE1661" w:rsidP="000D165F">
            <w:pPr>
              <w:pStyle w:val="BodytextUserManual"/>
              <w:spacing w:before="120" w:after="120"/>
              <w:ind w:left="0"/>
              <w:jc w:val="center"/>
              <w:rPr>
                <w:b/>
                <w:noProof/>
              </w:rPr>
            </w:pPr>
            <w:r w:rsidRPr="00DE1661">
              <w:rPr>
                <w:b/>
                <w:noProof/>
              </w:rPr>
              <w:drawing>
                <wp:inline distT="0" distB="0" distL="0" distR="0" wp14:anchorId="64C3E0CC" wp14:editId="4993E0A1">
                  <wp:extent cx="623455" cy="490271"/>
                  <wp:effectExtent l="0" t="0" r="5715" b="5080"/>
                  <wp:docPr id="15335" name="图片 15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T25.png"/>
                          <pic:cNvPicPr/>
                        </pic:nvPicPr>
                        <pic:blipFill>
                          <a:blip r:embed="rId28">
                            <a:extLst>
                              <a:ext uri="{28A0092B-C50C-407E-A947-70E740481C1C}">
                                <a14:useLocalDpi xmlns:a14="http://schemas.microsoft.com/office/drawing/2010/main" val="0"/>
                              </a:ext>
                            </a:extLst>
                          </a:blip>
                          <a:stretch>
                            <a:fillRect/>
                          </a:stretch>
                        </pic:blipFill>
                        <pic:spPr>
                          <a:xfrm>
                            <a:off x="0" y="0"/>
                            <a:ext cx="646195" cy="508153"/>
                          </a:xfrm>
                          <a:prstGeom prst="rect">
                            <a:avLst/>
                          </a:prstGeom>
                        </pic:spPr>
                      </pic:pic>
                    </a:graphicData>
                  </a:graphic>
                </wp:inline>
              </w:drawing>
            </w:r>
          </w:p>
        </w:tc>
        <w:tc>
          <w:tcPr>
            <w:tcW w:w="1726" w:type="dxa"/>
            <w:tcBorders>
              <w:bottom w:val="single" w:sz="4" w:space="0" w:color="auto"/>
            </w:tcBorders>
          </w:tcPr>
          <w:p w14:paraId="45FC8DB1" w14:textId="77777777" w:rsidR="00DE1661" w:rsidRPr="00DE1661" w:rsidRDefault="00DE1661" w:rsidP="000D165F">
            <w:pPr>
              <w:spacing w:beforeLines="50" w:before="120" w:afterLines="50" w:after="120"/>
              <w:ind w:left="0"/>
              <w:jc w:val="left"/>
              <w:rPr>
                <w:b/>
              </w:rPr>
            </w:pPr>
          </w:p>
          <w:p w14:paraId="04D48D9B" w14:textId="77777777" w:rsidR="00DE1661" w:rsidRPr="00DE1661" w:rsidRDefault="00DE1661" w:rsidP="000D165F">
            <w:pPr>
              <w:spacing w:beforeLines="50" w:before="120" w:afterLines="50" w:after="120"/>
              <w:ind w:left="0"/>
              <w:jc w:val="left"/>
              <w:rPr>
                <w:b/>
              </w:rPr>
            </w:pPr>
            <w:r w:rsidRPr="00DE1661">
              <w:rPr>
                <w:b/>
              </w:rPr>
              <w:t>Hex Key (6 mm)</w:t>
            </w:r>
          </w:p>
        </w:tc>
        <w:tc>
          <w:tcPr>
            <w:tcW w:w="2008" w:type="dxa"/>
            <w:tcBorders>
              <w:bottom w:val="single" w:sz="4" w:space="0" w:color="auto"/>
            </w:tcBorders>
          </w:tcPr>
          <w:p w14:paraId="69491FAA" w14:textId="77777777" w:rsidR="00DE1661" w:rsidRPr="00DE1661" w:rsidRDefault="00DE1661" w:rsidP="000D165F">
            <w:pPr>
              <w:pStyle w:val="BodytextUserManual"/>
              <w:spacing w:before="120" w:after="120"/>
              <w:ind w:left="0"/>
              <w:jc w:val="center"/>
              <w:rPr>
                <w:b/>
                <w:noProof/>
              </w:rPr>
            </w:pPr>
            <w:r w:rsidRPr="00DE1661">
              <w:rPr>
                <w:noProof/>
              </w:rPr>
              <w:drawing>
                <wp:inline distT="0" distB="0" distL="0" distR="0" wp14:anchorId="491D5741" wp14:editId="05A93F7E">
                  <wp:extent cx="518108" cy="530984"/>
                  <wp:effectExtent l="0" t="0" r="0" b="2540"/>
                  <wp:docPr id="15336" name="图片 15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40kW_内六角扳手.png"/>
                          <pic:cNvPicPr/>
                        </pic:nvPicPr>
                        <pic:blipFill>
                          <a:blip r:embed="rId29">
                            <a:extLst>
                              <a:ext uri="{28A0092B-C50C-407E-A947-70E740481C1C}">
                                <a14:useLocalDpi xmlns:a14="http://schemas.microsoft.com/office/drawing/2010/main" val="0"/>
                              </a:ext>
                            </a:extLst>
                          </a:blip>
                          <a:stretch>
                            <a:fillRect/>
                          </a:stretch>
                        </pic:blipFill>
                        <pic:spPr>
                          <a:xfrm>
                            <a:off x="0" y="0"/>
                            <a:ext cx="534112" cy="547386"/>
                          </a:xfrm>
                          <a:prstGeom prst="rect">
                            <a:avLst/>
                          </a:prstGeom>
                        </pic:spPr>
                      </pic:pic>
                    </a:graphicData>
                  </a:graphic>
                </wp:inline>
              </w:drawing>
            </w:r>
          </w:p>
        </w:tc>
      </w:tr>
      <w:tr w:rsidR="00DE1661" w:rsidRPr="00DE1661" w14:paraId="2CCE5190" w14:textId="77777777" w:rsidTr="000D165F">
        <w:tc>
          <w:tcPr>
            <w:tcW w:w="1696" w:type="dxa"/>
          </w:tcPr>
          <w:p w14:paraId="72BC1A13" w14:textId="77777777" w:rsidR="00DE1661" w:rsidRPr="00DE1661" w:rsidRDefault="00DE1661" w:rsidP="000D165F">
            <w:pPr>
              <w:pStyle w:val="BodytextUserManual"/>
              <w:spacing w:beforeLines="100" w:before="240" w:after="120"/>
              <w:ind w:left="0"/>
              <w:jc w:val="left"/>
              <w:rPr>
                <w:b/>
              </w:rPr>
            </w:pPr>
            <w:r w:rsidRPr="00DE1661">
              <w:rPr>
                <w:b/>
              </w:rPr>
              <w:t>Screw (M5 x 20) (For spare use)</w:t>
            </w:r>
          </w:p>
          <w:p w14:paraId="35414244" w14:textId="77777777" w:rsidR="00DE1661" w:rsidRPr="00DE1661" w:rsidRDefault="00DE1661" w:rsidP="000D165F">
            <w:pPr>
              <w:pStyle w:val="BodytextUserManual"/>
              <w:spacing w:before="120" w:after="120"/>
              <w:ind w:left="0"/>
              <w:rPr>
                <w:b/>
              </w:rPr>
            </w:pPr>
            <w:r w:rsidRPr="00DE1661">
              <w:t>(4 PCS)</w:t>
            </w:r>
          </w:p>
        </w:tc>
        <w:tc>
          <w:tcPr>
            <w:tcW w:w="1534" w:type="dxa"/>
          </w:tcPr>
          <w:p w14:paraId="2397EBD1" w14:textId="77777777" w:rsidR="00DE1661" w:rsidRPr="00DE1661" w:rsidRDefault="00DE1661" w:rsidP="000D165F">
            <w:pPr>
              <w:pStyle w:val="BodytextUserManual"/>
              <w:spacing w:beforeLines="150" w:before="360" w:after="120"/>
              <w:ind w:left="0"/>
              <w:jc w:val="center"/>
              <w:rPr>
                <w:b/>
                <w:noProof/>
              </w:rPr>
            </w:pPr>
            <w:r w:rsidRPr="00DE1661">
              <w:rPr>
                <w:b/>
                <w:noProof/>
              </w:rPr>
              <w:drawing>
                <wp:inline distT="0" distB="0" distL="0" distR="0" wp14:anchorId="48F5874F" wp14:editId="0E54C6EE">
                  <wp:extent cx="470848" cy="273880"/>
                  <wp:effectExtent l="0" t="0" r="5715" b="0"/>
                  <wp:docPr id="15337" name="图片 15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5x20.png"/>
                          <pic:cNvPicPr/>
                        </pic:nvPicPr>
                        <pic:blipFill>
                          <a:blip r:embed="rId30">
                            <a:extLst>
                              <a:ext uri="{28A0092B-C50C-407E-A947-70E740481C1C}">
                                <a14:useLocalDpi xmlns:a14="http://schemas.microsoft.com/office/drawing/2010/main" val="0"/>
                              </a:ext>
                            </a:extLst>
                          </a:blip>
                          <a:stretch>
                            <a:fillRect/>
                          </a:stretch>
                        </pic:blipFill>
                        <pic:spPr>
                          <a:xfrm>
                            <a:off x="0" y="0"/>
                            <a:ext cx="485224" cy="282242"/>
                          </a:xfrm>
                          <a:prstGeom prst="rect">
                            <a:avLst/>
                          </a:prstGeom>
                        </pic:spPr>
                      </pic:pic>
                    </a:graphicData>
                  </a:graphic>
                </wp:inline>
              </w:drawing>
            </w:r>
          </w:p>
        </w:tc>
        <w:tc>
          <w:tcPr>
            <w:tcW w:w="1726" w:type="dxa"/>
            <w:tcBorders>
              <w:bottom w:val="single" w:sz="4" w:space="0" w:color="auto"/>
            </w:tcBorders>
          </w:tcPr>
          <w:p w14:paraId="163E84D9" w14:textId="77777777" w:rsidR="00DE1661" w:rsidRPr="00DE1661" w:rsidRDefault="00DE1661" w:rsidP="000D165F">
            <w:pPr>
              <w:pStyle w:val="BodytextUserManual"/>
              <w:spacing w:beforeLines="100" w:before="240" w:after="120"/>
              <w:ind w:left="0"/>
              <w:jc w:val="left"/>
              <w:rPr>
                <w:b/>
              </w:rPr>
            </w:pPr>
            <w:r w:rsidRPr="00DE1661">
              <w:rPr>
                <w:b/>
              </w:rPr>
              <w:t>Screw (M12 x 30)</w:t>
            </w:r>
          </w:p>
          <w:p w14:paraId="777B3D17" w14:textId="77777777" w:rsidR="00DE1661" w:rsidRPr="00DE1661" w:rsidRDefault="00DE1661" w:rsidP="000D165F">
            <w:pPr>
              <w:spacing w:beforeLines="50" w:before="120" w:afterLines="50" w:after="120"/>
              <w:ind w:left="0"/>
              <w:jc w:val="left"/>
              <w:rPr>
                <w:b/>
              </w:rPr>
            </w:pPr>
            <w:r w:rsidRPr="00DE1661">
              <w:t>(2 PCS)</w:t>
            </w:r>
          </w:p>
        </w:tc>
        <w:tc>
          <w:tcPr>
            <w:tcW w:w="2008" w:type="dxa"/>
            <w:tcBorders>
              <w:bottom w:val="single" w:sz="4" w:space="0" w:color="auto"/>
            </w:tcBorders>
          </w:tcPr>
          <w:p w14:paraId="4DE38767" w14:textId="77777777" w:rsidR="00DE1661" w:rsidRPr="00DE1661" w:rsidRDefault="00DE1661" w:rsidP="000D165F">
            <w:pPr>
              <w:pStyle w:val="BodytextUserManual"/>
              <w:spacing w:beforeLines="100" w:before="240" w:after="120"/>
              <w:ind w:left="0"/>
              <w:jc w:val="center"/>
              <w:rPr>
                <w:noProof/>
              </w:rPr>
            </w:pPr>
            <w:r w:rsidRPr="00DE1661">
              <w:rPr>
                <w:noProof/>
              </w:rPr>
              <w:drawing>
                <wp:inline distT="0" distB="0" distL="0" distR="0" wp14:anchorId="65605B25" wp14:editId="3C958D9B">
                  <wp:extent cx="355110" cy="470209"/>
                  <wp:effectExtent l="0" t="0" r="6985" b="6350"/>
                  <wp:docPr id="15338" name="图片 15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40kW_M12 x 60.png"/>
                          <pic:cNvPicPr/>
                        </pic:nvPicPr>
                        <pic:blipFill>
                          <a:blip r:embed="rId34">
                            <a:extLst>
                              <a:ext uri="{28A0092B-C50C-407E-A947-70E740481C1C}">
                                <a14:useLocalDpi xmlns:a14="http://schemas.microsoft.com/office/drawing/2010/main" val="0"/>
                              </a:ext>
                            </a:extLst>
                          </a:blip>
                          <a:stretch>
                            <a:fillRect/>
                          </a:stretch>
                        </pic:blipFill>
                        <pic:spPr>
                          <a:xfrm>
                            <a:off x="0" y="0"/>
                            <a:ext cx="382100" cy="505946"/>
                          </a:xfrm>
                          <a:prstGeom prst="rect">
                            <a:avLst/>
                          </a:prstGeom>
                        </pic:spPr>
                      </pic:pic>
                    </a:graphicData>
                  </a:graphic>
                </wp:inline>
              </w:drawing>
            </w:r>
          </w:p>
        </w:tc>
      </w:tr>
      <w:tr w:rsidR="00DE1661" w:rsidRPr="00DE1661" w14:paraId="04427425" w14:textId="77777777" w:rsidTr="000D165F">
        <w:tc>
          <w:tcPr>
            <w:tcW w:w="1696" w:type="dxa"/>
          </w:tcPr>
          <w:p w14:paraId="021BBE4F" w14:textId="77777777" w:rsidR="00DE1661" w:rsidRPr="00DE1661" w:rsidRDefault="00DE1661" w:rsidP="000D165F">
            <w:pPr>
              <w:pStyle w:val="BodytextUserManual"/>
              <w:spacing w:before="120" w:after="120"/>
              <w:ind w:left="0"/>
              <w:rPr>
                <w:b/>
              </w:rPr>
            </w:pPr>
          </w:p>
          <w:p w14:paraId="7D608AA0" w14:textId="77777777" w:rsidR="00DE1661" w:rsidRPr="00DE1661" w:rsidRDefault="00DE1661" w:rsidP="000D165F">
            <w:pPr>
              <w:pStyle w:val="BodytextUserManual"/>
              <w:spacing w:before="120" w:after="120"/>
              <w:ind w:left="0"/>
              <w:rPr>
                <w:b/>
              </w:rPr>
            </w:pPr>
          </w:p>
          <w:p w14:paraId="7BB32997" w14:textId="17F2F0F8" w:rsidR="00DE1661" w:rsidRPr="00DE1661" w:rsidRDefault="00DE1661" w:rsidP="000D165F">
            <w:pPr>
              <w:pStyle w:val="BodytextUserManual"/>
              <w:spacing w:before="120" w:after="120"/>
              <w:ind w:left="0"/>
              <w:rPr>
                <w:b/>
              </w:rPr>
            </w:pPr>
            <w:r>
              <w:rPr>
                <w:b/>
              </w:rPr>
              <w:t>Trolley</w:t>
            </w:r>
          </w:p>
        </w:tc>
        <w:tc>
          <w:tcPr>
            <w:tcW w:w="1534" w:type="dxa"/>
          </w:tcPr>
          <w:p w14:paraId="234F7460"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066541E" wp14:editId="1C537199">
                  <wp:extent cx="746809" cy="1150489"/>
                  <wp:effectExtent l="0" t="0" r="0" b="0"/>
                  <wp:docPr id="15339" name="图片 15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小推车.png"/>
                          <pic:cNvPicPr/>
                        </pic:nvPicPr>
                        <pic:blipFill>
                          <a:blip r:embed="rId49">
                            <a:extLst>
                              <a:ext uri="{28A0092B-C50C-407E-A947-70E740481C1C}">
                                <a14:useLocalDpi xmlns:a14="http://schemas.microsoft.com/office/drawing/2010/main" val="0"/>
                              </a:ext>
                            </a:extLst>
                          </a:blip>
                          <a:stretch>
                            <a:fillRect/>
                          </a:stretch>
                        </pic:blipFill>
                        <pic:spPr>
                          <a:xfrm>
                            <a:off x="0" y="0"/>
                            <a:ext cx="746809" cy="1150489"/>
                          </a:xfrm>
                          <a:prstGeom prst="rect">
                            <a:avLst/>
                          </a:prstGeom>
                        </pic:spPr>
                      </pic:pic>
                    </a:graphicData>
                  </a:graphic>
                </wp:inline>
              </w:drawing>
            </w:r>
          </w:p>
        </w:tc>
        <w:tc>
          <w:tcPr>
            <w:tcW w:w="1726" w:type="dxa"/>
            <w:tcBorders>
              <w:bottom w:val="single" w:sz="4" w:space="0" w:color="auto"/>
            </w:tcBorders>
          </w:tcPr>
          <w:p w14:paraId="3A305DB8" w14:textId="77777777" w:rsidR="00DE1661" w:rsidRPr="00DE1661" w:rsidRDefault="00DE1661" w:rsidP="000D165F">
            <w:pPr>
              <w:pStyle w:val="BodytextUserManual"/>
              <w:spacing w:before="120" w:after="120"/>
              <w:ind w:left="0"/>
              <w:rPr>
                <w:b/>
              </w:rPr>
            </w:pPr>
          </w:p>
          <w:p w14:paraId="6C882353" w14:textId="77777777" w:rsidR="00DE1661" w:rsidRPr="00DE1661" w:rsidRDefault="00DE1661" w:rsidP="000D165F">
            <w:pPr>
              <w:pStyle w:val="BodytextUserManual"/>
              <w:spacing w:before="120" w:after="120"/>
              <w:ind w:left="0"/>
              <w:rPr>
                <w:b/>
              </w:rPr>
            </w:pPr>
          </w:p>
          <w:p w14:paraId="0B968F24" w14:textId="4C41C4C6" w:rsidR="00DE1661" w:rsidRPr="00DE1661" w:rsidRDefault="00DE1661" w:rsidP="000C418B">
            <w:pPr>
              <w:pStyle w:val="BodytextUserManual"/>
              <w:spacing w:before="120" w:afterLines="0" w:after="0"/>
              <w:ind w:left="0"/>
              <w:rPr>
                <w:b/>
              </w:rPr>
            </w:pPr>
            <w:r w:rsidRPr="00DE1661">
              <w:rPr>
                <w:b/>
              </w:rPr>
              <w:t>*Industrial Plug</w:t>
            </w:r>
            <w:r w:rsidR="000C418B">
              <w:rPr>
                <w:rFonts w:hint="eastAsia"/>
                <w:b/>
              </w:rPr>
              <w:t xml:space="preserve"> </w:t>
            </w:r>
            <w:r w:rsidR="00555116">
              <w:rPr>
                <w:b/>
              </w:rPr>
              <w:t>(</w:t>
            </w:r>
            <w:r w:rsidR="000C418B">
              <w:rPr>
                <w:b/>
              </w:rPr>
              <w:t>with Cable</w:t>
            </w:r>
            <w:r w:rsidR="00555116">
              <w:rPr>
                <w:b/>
              </w:rPr>
              <w:t>)</w:t>
            </w:r>
          </w:p>
        </w:tc>
        <w:tc>
          <w:tcPr>
            <w:tcW w:w="2008" w:type="dxa"/>
            <w:tcBorders>
              <w:bottom w:val="single" w:sz="4" w:space="0" w:color="auto"/>
            </w:tcBorders>
          </w:tcPr>
          <w:p w14:paraId="29FE1E36" w14:textId="77777777" w:rsidR="00DE1661" w:rsidRPr="00DE1661" w:rsidRDefault="00DE1661" w:rsidP="000D165F">
            <w:pPr>
              <w:pStyle w:val="BodytextUserManual"/>
              <w:spacing w:before="120" w:after="120"/>
              <w:ind w:left="0"/>
              <w:jc w:val="center"/>
            </w:pPr>
          </w:p>
          <w:p w14:paraId="14D9D80F" w14:textId="77777777" w:rsidR="00DE1661" w:rsidRPr="00DE1661" w:rsidRDefault="00DE1661" w:rsidP="000D165F">
            <w:pPr>
              <w:pStyle w:val="BodytextUserManual"/>
              <w:spacing w:before="120" w:after="120"/>
              <w:ind w:left="0"/>
              <w:jc w:val="center"/>
            </w:pPr>
            <w:r w:rsidRPr="00DE1661">
              <w:rPr>
                <w:noProof/>
              </w:rPr>
              <w:drawing>
                <wp:inline distT="0" distB="0" distL="0" distR="0" wp14:anchorId="5A0AA58A" wp14:editId="657D9033">
                  <wp:extent cx="882632" cy="445441"/>
                  <wp:effectExtent l="0" t="0" r="0" b="0"/>
                  <wp:docPr id="15340" name="图片 15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工业插头.png"/>
                          <pic:cNvPicPr/>
                        </pic:nvPicPr>
                        <pic:blipFill>
                          <a:blip r:embed="rId50">
                            <a:extLst>
                              <a:ext uri="{28A0092B-C50C-407E-A947-70E740481C1C}">
                                <a14:useLocalDpi xmlns:a14="http://schemas.microsoft.com/office/drawing/2010/main" val="0"/>
                              </a:ext>
                            </a:extLst>
                          </a:blip>
                          <a:stretch>
                            <a:fillRect/>
                          </a:stretch>
                        </pic:blipFill>
                        <pic:spPr>
                          <a:xfrm>
                            <a:off x="0" y="0"/>
                            <a:ext cx="882632" cy="445441"/>
                          </a:xfrm>
                          <a:prstGeom prst="rect">
                            <a:avLst/>
                          </a:prstGeom>
                        </pic:spPr>
                      </pic:pic>
                    </a:graphicData>
                  </a:graphic>
                </wp:inline>
              </w:drawing>
            </w:r>
          </w:p>
        </w:tc>
      </w:tr>
    </w:tbl>
    <w:p w14:paraId="19D7E0DA" w14:textId="2E3AE8D5" w:rsidR="00DE1661" w:rsidRDefault="00DE1661" w:rsidP="00DE1661">
      <w:pPr>
        <w:spacing w:beforeLines="50" w:afterLines="50"/>
        <w:ind w:left="284"/>
      </w:pPr>
    </w:p>
    <w:p w14:paraId="1E7BACA8" w14:textId="0DAC87EF" w:rsidR="000C561A" w:rsidRDefault="000C561A">
      <w:r>
        <w:br w:type="page"/>
      </w:r>
    </w:p>
    <w:p w14:paraId="2EE78BEE" w14:textId="77777777" w:rsidR="00DE1661" w:rsidRDefault="00DE1661" w:rsidP="00DE1661">
      <w:pPr>
        <w:spacing w:beforeLines="50" w:afterLines="50"/>
        <w:ind w:left="284"/>
      </w:pPr>
    </w:p>
    <w:p w14:paraId="7DA0F73C" w14:textId="59648BEE" w:rsidR="00DE1661" w:rsidRPr="00DE1661" w:rsidRDefault="00DE1661" w:rsidP="00DE1661">
      <w:pPr>
        <w:spacing w:beforeLines="50" w:afterLines="50" w:line="480" w:lineRule="auto"/>
        <w:ind w:left="284"/>
        <w:rPr>
          <w:b/>
          <w:sz w:val="21"/>
        </w:rPr>
      </w:pPr>
      <w:r w:rsidRPr="00DE1661">
        <w:rPr>
          <w:rFonts w:hint="eastAsia"/>
          <w:b/>
          <w:sz w:val="21"/>
          <w:highlight w:val="lightGray"/>
        </w:rPr>
        <w:t>G</w:t>
      </w:r>
      <w:r w:rsidRPr="00DE1661">
        <w:rPr>
          <w:b/>
          <w:sz w:val="21"/>
          <w:highlight w:val="lightGray"/>
        </w:rPr>
        <w:t>etting Started</w:t>
      </w:r>
    </w:p>
    <w:p w14:paraId="4AA8786E" w14:textId="556031FE" w:rsidR="00DE1661" w:rsidRPr="00DE1661" w:rsidRDefault="00DE1661" w:rsidP="00923E67">
      <w:pPr>
        <w:pStyle w:val="BodytextUserManual"/>
        <w:numPr>
          <w:ilvl w:val="0"/>
          <w:numId w:val="68"/>
        </w:numPr>
        <w:spacing w:before="120" w:after="120"/>
        <w:ind w:left="641" w:hanging="357"/>
      </w:pPr>
      <w:r w:rsidRPr="00DE1661">
        <w:t xml:space="preserve">Use the </w:t>
      </w:r>
      <w:r w:rsidR="00E356F6">
        <w:t>Phillips screwdriver</w:t>
      </w:r>
      <w:r w:rsidRPr="00DE1661">
        <w:t xml:space="preserve"> to loosen the four M5 x 12 screws to remove the front cover of the trolley. Set them aside.</w:t>
      </w:r>
    </w:p>
    <w:p w14:paraId="6DEA036E" w14:textId="2E1BB7C3" w:rsidR="00DE1661" w:rsidRPr="00DE1661" w:rsidRDefault="0096078D" w:rsidP="0034501B">
      <w:pPr>
        <w:pStyle w:val="BodytextUserManual"/>
        <w:spacing w:beforeLines="100" w:before="240" w:after="120" w:line="480" w:lineRule="auto"/>
        <w:jc w:val="center"/>
      </w:pPr>
      <w:r>
        <w:rPr>
          <w:noProof/>
        </w:rPr>
        <w:drawing>
          <wp:inline distT="0" distB="0" distL="0" distR="0" wp14:anchorId="78656F2E" wp14:editId="3057D41E">
            <wp:extent cx="1467142" cy="2148559"/>
            <wp:effectExtent l="0" t="0" r="0" b="44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小推车-1_1.png"/>
                    <pic:cNvPicPr/>
                  </pic:nvPicPr>
                  <pic:blipFill>
                    <a:blip r:embed="rId51">
                      <a:extLst>
                        <a:ext uri="{28A0092B-C50C-407E-A947-70E740481C1C}">
                          <a14:useLocalDpi xmlns:a14="http://schemas.microsoft.com/office/drawing/2010/main" val="0"/>
                        </a:ext>
                      </a:extLst>
                    </a:blip>
                    <a:stretch>
                      <a:fillRect/>
                    </a:stretch>
                  </pic:blipFill>
                  <pic:spPr>
                    <a:xfrm>
                      <a:off x="0" y="0"/>
                      <a:ext cx="1478524" cy="2165228"/>
                    </a:xfrm>
                    <a:prstGeom prst="rect">
                      <a:avLst/>
                    </a:prstGeom>
                  </pic:spPr>
                </pic:pic>
              </a:graphicData>
            </a:graphic>
          </wp:inline>
        </w:drawing>
      </w:r>
      <w:r w:rsidR="0034501B">
        <w:rPr>
          <w:noProof/>
        </w:rPr>
        <w:drawing>
          <wp:inline distT="0" distB="0" distL="0" distR="0" wp14:anchorId="5F8F7E6D" wp14:editId="233B48E8">
            <wp:extent cx="1724146" cy="2284730"/>
            <wp:effectExtent l="0" t="0" r="9525" b="127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小推车.png"/>
                    <pic:cNvPicPr/>
                  </pic:nvPicPr>
                  <pic:blipFill rotWithShape="1">
                    <a:blip r:embed="rId52">
                      <a:extLst>
                        <a:ext uri="{28A0092B-C50C-407E-A947-70E740481C1C}">
                          <a14:useLocalDpi xmlns:a14="http://schemas.microsoft.com/office/drawing/2010/main" val="0"/>
                        </a:ext>
                      </a:extLst>
                    </a:blip>
                    <a:srcRect l="56550"/>
                    <a:stretch/>
                  </pic:blipFill>
                  <pic:spPr bwMode="auto">
                    <a:xfrm>
                      <a:off x="0" y="0"/>
                      <a:ext cx="1726396" cy="2287712"/>
                    </a:xfrm>
                    <a:prstGeom prst="rect">
                      <a:avLst/>
                    </a:prstGeom>
                    <a:ln>
                      <a:noFill/>
                    </a:ln>
                    <a:extLst>
                      <a:ext uri="{53640926-AAD7-44D8-BBD7-CCE9431645EC}">
                        <a14:shadowObscured xmlns:a14="http://schemas.microsoft.com/office/drawing/2010/main"/>
                      </a:ext>
                    </a:extLst>
                  </pic:spPr>
                </pic:pic>
              </a:graphicData>
            </a:graphic>
          </wp:inline>
        </w:drawing>
      </w:r>
    </w:p>
    <w:p w14:paraId="459297F5" w14:textId="77777777" w:rsidR="00DE1661" w:rsidRPr="00DE1661" w:rsidRDefault="00DE1661" w:rsidP="00DE1661">
      <w:pPr>
        <w:rPr>
          <w:rFonts w:eastAsia="宋体"/>
          <w:bCs/>
          <w:kern w:val="0"/>
          <w:szCs w:val="20"/>
        </w:rPr>
      </w:pPr>
      <w:r w:rsidRPr="00DE1661">
        <w:br w:type="page"/>
      </w:r>
    </w:p>
    <w:p w14:paraId="5E445436" w14:textId="77777777" w:rsidR="00DE1661" w:rsidRPr="00DE1661" w:rsidRDefault="00DE1661" w:rsidP="00DE1661">
      <w:pPr>
        <w:pStyle w:val="BodytextUserManual"/>
        <w:spacing w:before="120" w:after="120"/>
      </w:pPr>
    </w:p>
    <w:p w14:paraId="23DC7BBB" w14:textId="2864152C" w:rsidR="00DE1661" w:rsidRPr="00793A06" w:rsidRDefault="00DE1661" w:rsidP="00923E67">
      <w:pPr>
        <w:pStyle w:val="ad"/>
        <w:numPr>
          <w:ilvl w:val="0"/>
          <w:numId w:val="68"/>
        </w:numPr>
        <w:spacing w:beforeLines="50" w:afterLines="50"/>
        <w:rPr>
          <w:rFonts w:eastAsia="宋体"/>
          <w:bCs/>
          <w:kern w:val="0"/>
          <w:szCs w:val="20"/>
        </w:rPr>
      </w:pPr>
      <w:r w:rsidRPr="00DE1661">
        <w:t>Lift the MaxiCharger onto the trolley. Position the groove (</w:t>
      </w:r>
      <w:r w:rsidRPr="00793A06">
        <w:rPr>
          <w:b/>
        </w:rPr>
        <w:t>B</w:t>
      </w:r>
      <w:r w:rsidRPr="00DE1661">
        <w:t>) on the back of the MaxiCharger to fit the protrusion (</w:t>
      </w:r>
      <w:r w:rsidRPr="00793A06">
        <w:rPr>
          <w:b/>
        </w:rPr>
        <w:t>A</w:t>
      </w:r>
      <w:r w:rsidRPr="00DE1661">
        <w:t>) of the trolley as shown below. Ensure the MaxiCharger is securely attached.</w:t>
      </w:r>
      <w:r w:rsidR="00793A06">
        <w:t xml:space="preserve"> </w:t>
      </w:r>
      <w:r w:rsidR="00793A06" w:rsidRPr="00793A06">
        <w:rPr>
          <w:rFonts w:eastAsia="宋体"/>
          <w:bCs/>
          <w:kern w:val="0"/>
          <w:szCs w:val="20"/>
        </w:rPr>
        <w:t>Remove the four lifting eye</w:t>
      </w:r>
      <w:r w:rsidR="00E356F6">
        <w:rPr>
          <w:rFonts w:eastAsia="宋体"/>
          <w:bCs/>
          <w:kern w:val="0"/>
          <w:szCs w:val="20"/>
        </w:rPr>
        <w:t xml:space="preserve"> </w:t>
      </w:r>
      <w:r w:rsidR="00793A06" w:rsidRPr="00793A06">
        <w:rPr>
          <w:rFonts w:eastAsia="宋体"/>
          <w:bCs/>
          <w:kern w:val="0"/>
          <w:szCs w:val="20"/>
        </w:rPr>
        <w:t>bolts and reinstall the top screws.</w:t>
      </w:r>
    </w:p>
    <w:p w14:paraId="5C8373B9"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70656" behindDoc="0" locked="0" layoutInCell="1" allowOverlap="1" wp14:anchorId="220C429B" wp14:editId="4B640741">
            <wp:simplePos x="0" y="0"/>
            <wp:positionH relativeFrom="margin">
              <wp:posOffset>215518</wp:posOffset>
            </wp:positionH>
            <wp:positionV relativeFrom="paragraph">
              <wp:posOffset>16829</wp:posOffset>
            </wp:positionV>
            <wp:extent cx="143510" cy="143510"/>
            <wp:effectExtent l="0" t="0" r="8890" b="8890"/>
            <wp:wrapNone/>
            <wp:docPr id="461" name="图片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9FB624A" w14:textId="77777777" w:rsidR="00DE1661" w:rsidRPr="00DE1661" w:rsidRDefault="00DE1661" w:rsidP="00DE1661">
      <w:pPr>
        <w:pStyle w:val="BodytextUserManual"/>
        <w:pBdr>
          <w:top w:val="single" w:sz="4" w:space="1" w:color="auto"/>
          <w:bottom w:val="single" w:sz="4" w:space="1" w:color="auto"/>
        </w:pBdr>
        <w:spacing w:beforeLines="20" w:before="48" w:afterLines="20" w:after="48"/>
        <w:ind w:left="641"/>
      </w:pPr>
      <w:r w:rsidRPr="00DE1661">
        <w:t>When lifting the MaxiCharger onto the trolley, press the foot brakes on the two rear wheels to prevent the trolley from movement.</w:t>
      </w:r>
    </w:p>
    <w:p w14:paraId="7BF681CD" w14:textId="77777777" w:rsidR="00DE1661" w:rsidRPr="00DE1661" w:rsidRDefault="00DE1661" w:rsidP="00923E67">
      <w:pPr>
        <w:pStyle w:val="BodytextUserManual"/>
        <w:numPr>
          <w:ilvl w:val="0"/>
          <w:numId w:val="68"/>
        </w:numPr>
        <w:spacing w:before="120" w:after="120"/>
        <w:ind w:left="641" w:hanging="357"/>
      </w:pPr>
      <w:r w:rsidRPr="00DE1661">
        <w:t xml:space="preserve">Insert and fasten the two M12 x 30 screws using a 19 mm socket wrench to secure the MaxiCharger. </w:t>
      </w:r>
    </w:p>
    <w:p w14:paraId="3ADE9C45" w14:textId="35F38BFD" w:rsidR="00DE1661" w:rsidRDefault="000C561A" w:rsidP="000C561A">
      <w:pPr>
        <w:pStyle w:val="BodytextUserManual"/>
        <w:spacing w:beforeLines="100" w:before="240" w:after="120" w:line="480" w:lineRule="auto"/>
        <w:jc w:val="center"/>
      </w:pPr>
      <w:r>
        <w:rPr>
          <w:noProof/>
        </w:rPr>
        <w:drawing>
          <wp:inline distT="0" distB="0" distL="0" distR="0" wp14:anchorId="1139CFD1" wp14:editId="2D90735C">
            <wp:extent cx="3866450" cy="2584450"/>
            <wp:effectExtent l="0" t="0" r="1270" b="635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小推车-3.png"/>
                    <pic:cNvPicPr/>
                  </pic:nvPicPr>
                  <pic:blipFill>
                    <a:blip r:embed="rId53">
                      <a:extLst>
                        <a:ext uri="{28A0092B-C50C-407E-A947-70E740481C1C}">
                          <a14:useLocalDpi xmlns:a14="http://schemas.microsoft.com/office/drawing/2010/main" val="0"/>
                        </a:ext>
                      </a:extLst>
                    </a:blip>
                    <a:stretch>
                      <a:fillRect/>
                    </a:stretch>
                  </pic:blipFill>
                  <pic:spPr>
                    <a:xfrm>
                      <a:off x="0" y="0"/>
                      <a:ext cx="3873986" cy="2589487"/>
                    </a:xfrm>
                    <a:prstGeom prst="rect">
                      <a:avLst/>
                    </a:prstGeom>
                  </pic:spPr>
                </pic:pic>
              </a:graphicData>
            </a:graphic>
          </wp:inline>
        </w:drawing>
      </w:r>
    </w:p>
    <w:p w14:paraId="3D92800D" w14:textId="735EF41B" w:rsidR="00793A06" w:rsidRPr="00DE1661" w:rsidRDefault="00793A06" w:rsidP="00793A06">
      <w:pPr>
        <w:pStyle w:val="BodytextUserManual"/>
        <w:spacing w:before="120" w:after="120"/>
      </w:pPr>
      <w:r>
        <w:t xml:space="preserve">After the above installation steps are finished, you are ready to start power supply wiring. Please refer to </w:t>
      </w:r>
      <w:r w:rsidRPr="00793A06">
        <w:rPr>
          <w:b/>
          <w:i/>
        </w:rPr>
        <w:t>Section</w:t>
      </w:r>
      <w:r w:rsidRPr="00793A06">
        <w:rPr>
          <w:rFonts w:hint="eastAsia"/>
          <w:b/>
          <w:i/>
        </w:rPr>
        <w:t xml:space="preserve"> </w:t>
      </w:r>
      <w:r w:rsidR="003C67BB">
        <w:rPr>
          <w:b/>
          <w:i/>
        </w:rPr>
        <w:t>5</w:t>
      </w:r>
      <w:r w:rsidRPr="00793A06">
        <w:rPr>
          <w:b/>
          <w:i/>
        </w:rPr>
        <w:t>.6</w:t>
      </w:r>
      <w:r>
        <w:t xml:space="preserve"> to proceed.</w:t>
      </w:r>
    </w:p>
    <w:p w14:paraId="091DD438" w14:textId="77777777" w:rsidR="00DE1661" w:rsidRPr="00DE1661" w:rsidRDefault="00DE1661" w:rsidP="00DE1661">
      <w:pPr>
        <w:rPr>
          <w:rFonts w:eastAsia="宋体"/>
          <w:bCs/>
          <w:kern w:val="0"/>
          <w:szCs w:val="20"/>
        </w:rPr>
      </w:pPr>
      <w:r w:rsidRPr="00DE1661">
        <w:br w:type="page"/>
      </w:r>
    </w:p>
    <w:p w14:paraId="302330C7" w14:textId="77777777" w:rsidR="00793A06" w:rsidRDefault="00793A06" w:rsidP="00793A06">
      <w:pPr>
        <w:pStyle w:val="BodytextUserManual"/>
        <w:spacing w:before="120" w:after="120"/>
      </w:pPr>
    </w:p>
    <w:p w14:paraId="51130ABF" w14:textId="01C8F1B6" w:rsidR="00793A06" w:rsidRPr="00793A06" w:rsidRDefault="00793A06" w:rsidP="00074A23">
      <w:pPr>
        <w:pStyle w:val="BodytextUserManual"/>
        <w:spacing w:before="120" w:after="120" w:line="480" w:lineRule="auto"/>
        <w:rPr>
          <w:b/>
        </w:rPr>
      </w:pPr>
      <w:r w:rsidRPr="00074A23">
        <w:rPr>
          <w:rFonts w:hint="eastAsia"/>
          <w:b/>
          <w:sz w:val="21"/>
          <w:highlight w:val="lightGray"/>
        </w:rPr>
        <w:t>C</w:t>
      </w:r>
      <w:r w:rsidRPr="00074A23">
        <w:rPr>
          <w:b/>
          <w:sz w:val="21"/>
          <w:highlight w:val="lightGray"/>
        </w:rPr>
        <w:t>ompleting the Installation</w:t>
      </w:r>
    </w:p>
    <w:p w14:paraId="58FC1791" w14:textId="5A20F07D" w:rsidR="00793A06" w:rsidRDefault="00793A06" w:rsidP="00923E67">
      <w:pPr>
        <w:pStyle w:val="BodytextUserManual"/>
        <w:numPr>
          <w:ilvl w:val="0"/>
          <w:numId w:val="78"/>
        </w:numPr>
        <w:spacing w:before="120" w:after="120"/>
      </w:pPr>
      <w:r w:rsidRPr="00DE1661">
        <w:t>Close the front door by reinstalling the two M8 hex screws using the hex key and tightening the screws.</w:t>
      </w:r>
    </w:p>
    <w:p w14:paraId="7AA807FD" w14:textId="0F7E4D8F" w:rsidR="00793A06" w:rsidRPr="00793A06" w:rsidRDefault="00793A06" w:rsidP="00923E67">
      <w:pPr>
        <w:pStyle w:val="BodytextUserManual"/>
        <w:numPr>
          <w:ilvl w:val="0"/>
          <w:numId w:val="78"/>
        </w:numPr>
        <w:spacing w:before="120" w:after="120"/>
      </w:pPr>
      <w:r w:rsidRPr="00DE1661">
        <w:t>Reinstall the side cover by inserting and tightenin</w:t>
      </w:r>
      <w:r w:rsidR="0096324F">
        <w:t>g the six M5 x 20 screws to 2 N</w:t>
      </w:r>
      <w:r w:rsidRPr="00DE1661">
        <w:t>m using the T25 Torx screwdriver.</w:t>
      </w:r>
    </w:p>
    <w:p w14:paraId="6B8E4BB6" w14:textId="36B910D6" w:rsidR="00DE1661" w:rsidRPr="00DE1661" w:rsidRDefault="00DE1661" w:rsidP="00923E67">
      <w:pPr>
        <w:pStyle w:val="BodytextUserManual"/>
        <w:numPr>
          <w:ilvl w:val="0"/>
          <w:numId w:val="78"/>
        </w:numPr>
        <w:spacing w:before="120" w:after="120"/>
      </w:pPr>
      <w:r w:rsidRPr="0096324F">
        <w:t>Use the t</w:t>
      </w:r>
      <w:r w:rsidR="00793A06" w:rsidRPr="0096324F">
        <w:t>hree</w:t>
      </w:r>
      <w:r w:rsidRPr="0096324F">
        <w:t xml:space="preserve"> strain reliefs</w:t>
      </w:r>
      <w:r w:rsidR="0096324F">
        <w:t xml:space="preserve"> </w:t>
      </w:r>
      <w:r w:rsidRPr="0096324F">
        <w:t>to secure the cables.</w:t>
      </w:r>
      <w:r w:rsidR="0096324F">
        <w:t xml:space="preserve"> </w:t>
      </w:r>
      <w:r w:rsidR="0096078D">
        <w:t>Tighten the M5 nuts using a</w:t>
      </w:r>
      <w:r w:rsidR="0096324F">
        <w:t>n 8 mm socket wrench.</w:t>
      </w:r>
      <w:r w:rsidRPr="00DE1661">
        <w:t xml:space="preserve"> </w:t>
      </w:r>
    </w:p>
    <w:p w14:paraId="4CFB749C" w14:textId="2341E9D6" w:rsidR="00793A06" w:rsidRDefault="00DE1661" w:rsidP="00793A06">
      <w:pPr>
        <w:pStyle w:val="BodytextUserManual"/>
        <w:spacing w:beforeLines="100" w:before="240" w:after="120" w:line="480" w:lineRule="auto"/>
        <w:jc w:val="center"/>
      </w:pPr>
      <w:r w:rsidRPr="00DE1661">
        <w:rPr>
          <w:noProof/>
        </w:rPr>
        <w:drawing>
          <wp:inline distT="0" distB="0" distL="0" distR="0" wp14:anchorId="3C145FB0" wp14:editId="4D80F954">
            <wp:extent cx="3439848" cy="3111500"/>
            <wp:effectExtent l="0" t="0" r="8255" b="0"/>
            <wp:docPr id="465" name="图片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小推车-卡线_2.png"/>
                    <pic:cNvPicPr/>
                  </pic:nvPicPr>
                  <pic:blipFill>
                    <a:blip r:embed="rId54">
                      <a:extLst>
                        <a:ext uri="{28A0092B-C50C-407E-A947-70E740481C1C}">
                          <a14:useLocalDpi xmlns:a14="http://schemas.microsoft.com/office/drawing/2010/main" val="0"/>
                        </a:ext>
                      </a:extLst>
                    </a:blip>
                    <a:stretch>
                      <a:fillRect/>
                    </a:stretch>
                  </pic:blipFill>
                  <pic:spPr>
                    <a:xfrm>
                      <a:off x="0" y="0"/>
                      <a:ext cx="3445866" cy="3116944"/>
                    </a:xfrm>
                    <a:prstGeom prst="rect">
                      <a:avLst/>
                    </a:prstGeom>
                  </pic:spPr>
                </pic:pic>
              </a:graphicData>
            </a:graphic>
          </wp:inline>
        </w:drawing>
      </w:r>
    </w:p>
    <w:p w14:paraId="32B4874B" w14:textId="77777777" w:rsidR="00793A06" w:rsidRDefault="00793A06">
      <w:pPr>
        <w:rPr>
          <w:rFonts w:eastAsia="宋体"/>
          <w:bCs/>
          <w:kern w:val="0"/>
          <w:szCs w:val="20"/>
        </w:rPr>
      </w:pPr>
      <w:r>
        <w:br w:type="page"/>
      </w:r>
    </w:p>
    <w:p w14:paraId="5641540A" w14:textId="77777777" w:rsidR="00DE1661" w:rsidRPr="00DE1661" w:rsidRDefault="00DE1661" w:rsidP="00DE1661">
      <w:pPr>
        <w:pStyle w:val="BodytextUserManual"/>
        <w:spacing w:before="120" w:after="120" w:line="480" w:lineRule="auto"/>
        <w:jc w:val="center"/>
      </w:pPr>
    </w:p>
    <w:p w14:paraId="65B5694C" w14:textId="5740C24F" w:rsidR="00DE1661" w:rsidRDefault="00793A06" w:rsidP="00923E67">
      <w:pPr>
        <w:pStyle w:val="BodytextUserManual"/>
        <w:numPr>
          <w:ilvl w:val="0"/>
          <w:numId w:val="78"/>
        </w:numPr>
        <w:spacing w:before="120" w:after="120"/>
        <w:ind w:left="641" w:hanging="357"/>
      </w:pPr>
      <w:r w:rsidRPr="00DE1661">
        <w:t>Reinstall the front cover of the trolley by inserting and tightening the four M5 x 12 screws.</w:t>
      </w:r>
    </w:p>
    <w:p w14:paraId="367B2202" w14:textId="165E32C0" w:rsidR="00EA4576" w:rsidRDefault="00EA4576" w:rsidP="00EA4576">
      <w:pPr>
        <w:pStyle w:val="BodytextUserManual"/>
        <w:spacing w:beforeLines="100" w:before="240" w:after="120" w:line="480" w:lineRule="auto"/>
        <w:jc w:val="center"/>
      </w:pPr>
      <w:r>
        <w:rPr>
          <w:noProof/>
        </w:rPr>
        <w:drawing>
          <wp:inline distT="0" distB="0" distL="0" distR="0" wp14:anchorId="36CDAD58" wp14:editId="2A99F5A7">
            <wp:extent cx="2237577" cy="3326130"/>
            <wp:effectExtent l="0" t="0" r="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小推车-5.png"/>
                    <pic:cNvPicPr/>
                  </pic:nvPicPr>
                  <pic:blipFill rotWithShape="1">
                    <a:blip r:embed="rId55">
                      <a:extLst>
                        <a:ext uri="{28A0092B-C50C-407E-A947-70E740481C1C}">
                          <a14:useLocalDpi xmlns:a14="http://schemas.microsoft.com/office/drawing/2010/main" val="0"/>
                        </a:ext>
                      </a:extLst>
                    </a:blip>
                    <a:srcRect l="37955"/>
                    <a:stretch/>
                  </pic:blipFill>
                  <pic:spPr bwMode="auto">
                    <a:xfrm>
                      <a:off x="0" y="0"/>
                      <a:ext cx="2245267" cy="3337561"/>
                    </a:xfrm>
                    <a:prstGeom prst="rect">
                      <a:avLst/>
                    </a:prstGeom>
                    <a:ln>
                      <a:noFill/>
                    </a:ln>
                    <a:extLst>
                      <a:ext uri="{53640926-AAD7-44D8-BBD7-CCE9431645EC}">
                        <a14:shadowObscured xmlns:a14="http://schemas.microsoft.com/office/drawing/2010/main"/>
                      </a:ext>
                    </a:extLst>
                  </pic:spPr>
                </pic:pic>
              </a:graphicData>
            </a:graphic>
          </wp:inline>
        </w:drawing>
      </w:r>
    </w:p>
    <w:p w14:paraId="6B805CF5" w14:textId="0F2A2999" w:rsidR="00EA4576" w:rsidRDefault="00EA4576" w:rsidP="00923E67">
      <w:pPr>
        <w:pStyle w:val="BodytextUserManual"/>
        <w:numPr>
          <w:ilvl w:val="0"/>
          <w:numId w:val="78"/>
        </w:numPr>
        <w:spacing w:before="120" w:after="120"/>
        <w:ind w:left="641" w:hanging="357"/>
      </w:pPr>
      <w:r>
        <w:rPr>
          <w:rFonts w:hint="eastAsia"/>
        </w:rPr>
        <w:t>Drape</w:t>
      </w:r>
      <w:r>
        <w:t xml:space="preserve"> the charging cables and industrial plug cable over the cable h</w:t>
      </w:r>
      <w:r w:rsidR="0096324F">
        <w:t>older</w:t>
      </w:r>
      <w:r>
        <w:t xml:space="preserve">s on the side and </w:t>
      </w:r>
      <w:r w:rsidR="0096324F">
        <w:t>the rear</w:t>
      </w:r>
      <w:r>
        <w:t xml:space="preserve"> respectively.  </w:t>
      </w:r>
    </w:p>
    <w:p w14:paraId="0B76B56B" w14:textId="1E7C01CF" w:rsidR="00793A06" w:rsidRPr="00DE1661" w:rsidRDefault="00793A06" w:rsidP="00793A06">
      <w:pPr>
        <w:pStyle w:val="BodytextUserManual"/>
        <w:spacing w:before="120" w:after="120" w:line="480" w:lineRule="auto"/>
        <w:jc w:val="center"/>
      </w:pPr>
    </w:p>
    <w:p w14:paraId="7B9586A3" w14:textId="77777777" w:rsidR="00DE1661" w:rsidRPr="00DE1661" w:rsidRDefault="00DE1661" w:rsidP="00DE1661">
      <w:pPr>
        <w:pStyle w:val="BodytextUserManual"/>
        <w:spacing w:before="120" w:after="120" w:line="480" w:lineRule="auto"/>
        <w:jc w:val="center"/>
      </w:pPr>
    </w:p>
    <w:p w14:paraId="325B08FC" w14:textId="77777777" w:rsidR="00DE1661" w:rsidRPr="00DE1661" w:rsidRDefault="00DE1661" w:rsidP="00DE1661">
      <w:pPr>
        <w:pStyle w:val="BodytextUserManual"/>
        <w:spacing w:beforeLines="20" w:before="48" w:afterLines="20" w:after="48"/>
      </w:pPr>
      <w:r w:rsidRPr="00DE1661">
        <w:t xml:space="preserve">  </w:t>
      </w:r>
    </w:p>
    <w:p w14:paraId="6974896E" w14:textId="77777777" w:rsidR="00DE1661" w:rsidRPr="00DE1661" w:rsidRDefault="00DE1661" w:rsidP="00DE1661">
      <w:pPr>
        <w:rPr>
          <w:rFonts w:eastAsia="宋体"/>
          <w:bCs/>
          <w:kern w:val="0"/>
          <w:szCs w:val="20"/>
        </w:rPr>
      </w:pPr>
      <w:r w:rsidRPr="00DE1661">
        <w:br w:type="page"/>
      </w:r>
    </w:p>
    <w:p w14:paraId="10CFD9D1" w14:textId="7ADF9441" w:rsidR="00793A06" w:rsidRDefault="001E61AF" w:rsidP="00793A06">
      <w:pPr>
        <w:pStyle w:val="2"/>
        <w:spacing w:before="240"/>
        <w:rPr>
          <w:rFonts w:cs="Arial"/>
        </w:rPr>
      </w:pPr>
      <w:bookmarkStart w:id="216" w:name="_Toc131596644"/>
      <w:bookmarkEnd w:id="213"/>
      <w:r w:rsidRPr="00DE1661">
        <w:rPr>
          <w:rFonts w:cs="Arial"/>
        </w:rPr>
        <w:lastRenderedPageBreak/>
        <w:t>Power Supply Wiring</w:t>
      </w:r>
      <w:bookmarkEnd w:id="216"/>
    </w:p>
    <w:p w14:paraId="30BE1EDB" w14:textId="1C2D094E" w:rsidR="00100C10" w:rsidRPr="00100C10" w:rsidRDefault="00100C10" w:rsidP="00100C10">
      <w:pPr>
        <w:pStyle w:val="NOTE0"/>
        <w:ind w:left="284"/>
        <w:rPr>
          <w:b/>
        </w:rPr>
      </w:pPr>
      <w:r w:rsidRPr="00DE1661">
        <w:rPr>
          <w:b/>
          <w:noProof/>
        </w:rPr>
        <w:drawing>
          <wp:anchor distT="0" distB="0" distL="114300" distR="114300" simplePos="0" relativeHeight="252884992" behindDoc="0" locked="0" layoutInCell="1" allowOverlap="1" wp14:anchorId="06CAA91D" wp14:editId="61E49514">
            <wp:simplePos x="0" y="0"/>
            <wp:positionH relativeFrom="margin">
              <wp:align>left</wp:align>
            </wp:positionH>
            <wp:positionV relativeFrom="paragraph">
              <wp:posOffset>12700</wp:posOffset>
            </wp:positionV>
            <wp:extent cx="145415" cy="145415"/>
            <wp:effectExtent l="0" t="0" r="6985" b="6985"/>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100C10">
        <w:rPr>
          <w:rFonts w:hint="eastAsia"/>
          <w:b/>
        </w:rPr>
        <w:t>N</w:t>
      </w:r>
      <w:r w:rsidRPr="00100C10">
        <w:rPr>
          <w:b/>
        </w:rPr>
        <w:t>OTE</w:t>
      </w:r>
    </w:p>
    <w:p w14:paraId="4014A348" w14:textId="3DB036D4" w:rsidR="00100C10" w:rsidRPr="00793A06" w:rsidRDefault="00100C10" w:rsidP="00100C10">
      <w:pPr>
        <w:pStyle w:val="NOTE0"/>
        <w:ind w:left="284"/>
      </w:pPr>
      <w:r>
        <w:t>The MaxiCharger mounted on Trolley can skip this section.</w:t>
      </w:r>
    </w:p>
    <w:p w14:paraId="49DB1FCE" w14:textId="0BFE8340" w:rsidR="001E61AF" w:rsidRPr="00DE1661" w:rsidRDefault="00BF72FE" w:rsidP="00D83239">
      <w:pPr>
        <w:pBdr>
          <w:top w:val="single" w:sz="4" w:space="1" w:color="auto"/>
        </w:pBdr>
        <w:spacing w:beforeLines="20" w:before="48" w:afterLines="20" w:after="48"/>
        <w:ind w:left="284"/>
        <w:rPr>
          <w:b/>
        </w:rPr>
      </w:pPr>
      <w:r w:rsidRPr="00FB72C6">
        <w:rPr>
          <w:rFonts w:asciiTheme="minorHAnsi" w:hAnsiTheme="minorHAnsi" w:cstheme="minorHAnsi"/>
          <w:b/>
          <w:noProof/>
        </w:rPr>
        <w:drawing>
          <wp:anchor distT="0" distB="0" distL="114300" distR="114300" simplePos="0" relativeHeight="252878848" behindDoc="0" locked="0" layoutInCell="1" allowOverlap="1" wp14:anchorId="3DFDE59F" wp14:editId="63E49C3A">
            <wp:simplePos x="0" y="0"/>
            <wp:positionH relativeFrom="margin">
              <wp:align>left</wp:align>
            </wp:positionH>
            <wp:positionV relativeFrom="paragraph">
              <wp:posOffset>0</wp:posOffset>
            </wp:positionV>
            <wp:extent cx="156210" cy="143510"/>
            <wp:effectExtent l="0" t="0" r="0" b="8890"/>
            <wp:wrapNone/>
            <wp:docPr id="1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E61AF" w:rsidRPr="00DE1661">
        <w:rPr>
          <w:b/>
        </w:rPr>
        <w:t>WARNING</w:t>
      </w:r>
    </w:p>
    <w:p w14:paraId="3EF78560" w14:textId="77777777" w:rsidR="00953A43" w:rsidRPr="00DE1661" w:rsidRDefault="00953A43" w:rsidP="00D83239">
      <w:pPr>
        <w:pBdr>
          <w:top w:val="single" w:sz="4" w:space="1" w:color="auto"/>
        </w:pBdr>
        <w:spacing w:beforeLines="20" w:before="48" w:afterLines="20" w:after="48"/>
        <w:ind w:left="284"/>
        <w:rPr>
          <w:b/>
        </w:rPr>
      </w:pPr>
      <w:r w:rsidRPr="00DE1661">
        <w:rPr>
          <w:b/>
        </w:rPr>
        <w:t>Risk of Electric Shock</w:t>
      </w:r>
    </w:p>
    <w:p w14:paraId="38C497C1" w14:textId="40615D8C" w:rsidR="00953A43" w:rsidRPr="00DE1661" w:rsidRDefault="00953A43" w:rsidP="00923E67">
      <w:pPr>
        <w:pStyle w:val="ad"/>
        <w:numPr>
          <w:ilvl w:val="0"/>
          <w:numId w:val="63"/>
        </w:numPr>
        <w:pBdr>
          <w:top w:val="single" w:sz="4" w:space="1" w:color="auto"/>
        </w:pBdr>
        <w:spacing w:beforeLines="20" w:before="48" w:afterLines="20" w:after="48"/>
      </w:pPr>
      <w:r w:rsidRPr="00DE1661">
        <w:t>Only a qualified electrician should determine the electrical requirements and connect wires.</w:t>
      </w:r>
    </w:p>
    <w:p w14:paraId="0E5D98CE" w14:textId="694DFFAC" w:rsidR="00D83239" w:rsidRPr="00DE1661" w:rsidRDefault="00953A43" w:rsidP="00923E67">
      <w:pPr>
        <w:pStyle w:val="ad"/>
        <w:numPr>
          <w:ilvl w:val="0"/>
          <w:numId w:val="63"/>
        </w:numPr>
        <w:pBdr>
          <w:top w:val="single" w:sz="4" w:space="1" w:color="auto"/>
        </w:pBdr>
        <w:spacing w:beforeLines="20" w:before="48" w:afterLines="20" w:after="48"/>
        <w:rPr>
          <w:b/>
        </w:rPr>
      </w:pPr>
      <w:r w:rsidRPr="00DE1661">
        <w:t>Ensure the power is off before connecting the wires.</w:t>
      </w:r>
    </w:p>
    <w:p w14:paraId="4DB3CD3D" w14:textId="77777777" w:rsidR="00D83239" w:rsidRPr="00DE1661" w:rsidRDefault="00D83239" w:rsidP="00D83239">
      <w:pPr>
        <w:pBdr>
          <w:top w:val="single" w:sz="4" w:space="1" w:color="auto"/>
          <w:bottom w:val="single" w:sz="4" w:space="1" w:color="auto"/>
        </w:pBdr>
        <w:spacing w:beforeLines="20" w:before="48" w:afterLines="20" w:after="48"/>
        <w:ind w:left="284"/>
        <w:rPr>
          <w:b/>
        </w:rPr>
      </w:pPr>
    </w:p>
    <w:p w14:paraId="033AE28E" w14:textId="35315B22" w:rsidR="001E61AF" w:rsidRPr="00DE1661" w:rsidRDefault="00953A43" w:rsidP="00D83239">
      <w:pPr>
        <w:pBdr>
          <w:bottom w:val="single" w:sz="4" w:space="1" w:color="auto"/>
        </w:pBdr>
        <w:spacing w:beforeLines="20" w:before="48" w:afterLines="20" w:after="48"/>
        <w:ind w:left="284"/>
        <w:rPr>
          <w:b/>
        </w:rPr>
      </w:pPr>
      <w:r w:rsidRPr="00DE1661">
        <w:rPr>
          <w:noProof/>
        </w:rPr>
        <w:drawing>
          <wp:anchor distT="0" distB="0" distL="114300" distR="114300" simplePos="0" relativeHeight="252815360" behindDoc="0" locked="0" layoutInCell="1" allowOverlap="1" wp14:anchorId="418204DD" wp14:editId="7B0E91AC">
            <wp:simplePos x="0" y="0"/>
            <wp:positionH relativeFrom="margin">
              <wp:align>left</wp:align>
            </wp:positionH>
            <wp:positionV relativeFrom="paragraph">
              <wp:posOffset>7594</wp:posOffset>
            </wp:positionV>
            <wp:extent cx="145415" cy="145415"/>
            <wp:effectExtent l="0" t="0" r="6985" b="6985"/>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1E61AF" w:rsidRPr="00DE1661">
        <w:rPr>
          <w:b/>
        </w:rPr>
        <w:t>IMPORTANT</w:t>
      </w:r>
    </w:p>
    <w:p w14:paraId="0512119E" w14:textId="721F8464" w:rsidR="001E61AF" w:rsidRPr="00DE1661" w:rsidRDefault="001E61AF" w:rsidP="00D83239">
      <w:pPr>
        <w:pBdr>
          <w:bottom w:val="single" w:sz="4" w:space="1" w:color="auto"/>
        </w:pBdr>
        <w:spacing w:beforeLines="20" w:before="48" w:afterLines="20" w:after="48"/>
        <w:ind w:left="284"/>
      </w:pPr>
      <w:r w:rsidRPr="00DE1661">
        <w:t xml:space="preserve">Before connecting </w:t>
      </w:r>
      <w:r w:rsidR="00D83239" w:rsidRPr="00DE1661">
        <w:t xml:space="preserve">the </w:t>
      </w:r>
      <w:r w:rsidRPr="00DE1661">
        <w:t>wires, ensure the following requirements are met:</w:t>
      </w:r>
    </w:p>
    <w:p w14:paraId="213A9E70" w14:textId="070BE4EB"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 xml:space="preserve">Use </w:t>
      </w:r>
      <w:r w:rsidR="00663003" w:rsidRPr="00DE1661">
        <w:t xml:space="preserve">75 </w:t>
      </w:r>
      <w:r w:rsidRPr="00DE1661">
        <w:t>°C copper wire only.</w:t>
      </w:r>
    </w:p>
    <w:p w14:paraId="60DCF67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circuit breaker at the panel must be off.</w:t>
      </w:r>
    </w:p>
    <w:p w14:paraId="17E7D7E9"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MaxiCharger must be grounded to true earth.</w:t>
      </w:r>
    </w:p>
    <w:p w14:paraId="3452C8EE"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An insulated grounding conductor must be installed as part of the branch circuit that supplies the MaxiCharger.</w:t>
      </w:r>
    </w:p>
    <w:p w14:paraId="66F330A5" w14:textId="77777777"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The grounding conductor should be grounded to earth at the service equipment or, when supplied by a separately derived system, at the supply transformer.</w:t>
      </w:r>
    </w:p>
    <w:p w14:paraId="3AB4C89B" w14:textId="1A9E1025" w:rsidR="001E61AF" w:rsidRPr="00DE1661" w:rsidRDefault="001E61AF" w:rsidP="00923E67">
      <w:pPr>
        <w:pStyle w:val="ad"/>
        <w:widowControl w:val="0"/>
        <w:numPr>
          <w:ilvl w:val="0"/>
          <w:numId w:val="23"/>
        </w:numPr>
        <w:pBdr>
          <w:bottom w:val="single" w:sz="4" w:space="1" w:color="auto"/>
        </w:pBdr>
        <w:spacing w:beforeLines="20" w:before="48" w:afterLines="20" w:after="48"/>
      </w:pPr>
      <w:r w:rsidRPr="00DE1661">
        <w:t>All connections must comply with all local codes and ordinances.</w:t>
      </w:r>
    </w:p>
    <w:p w14:paraId="12EF7D30" w14:textId="0E73428B" w:rsidR="008F17FD" w:rsidRPr="00DE1661" w:rsidRDefault="00476AC9" w:rsidP="00923E67">
      <w:pPr>
        <w:pStyle w:val="ad"/>
        <w:widowControl w:val="0"/>
        <w:numPr>
          <w:ilvl w:val="0"/>
          <w:numId w:val="23"/>
        </w:numPr>
        <w:pBdr>
          <w:bottom w:val="single" w:sz="4" w:space="1" w:color="auto"/>
        </w:pBdr>
        <w:spacing w:beforeLines="20" w:before="48" w:afterLines="20" w:after="48"/>
      </w:pPr>
      <w:r w:rsidRPr="00DE1661">
        <w:t>Use 25 mm</w:t>
      </w:r>
      <w:r w:rsidRPr="00DE1661">
        <w:rPr>
          <w:vertAlign w:val="superscript"/>
        </w:rPr>
        <w:t>2</w:t>
      </w:r>
      <w:r w:rsidRPr="00DE1661">
        <w:t xml:space="preserve"> wires.</w:t>
      </w:r>
      <w:r w:rsidR="008F17FD" w:rsidRPr="00DE1661">
        <w:br w:type="page"/>
      </w:r>
    </w:p>
    <w:p w14:paraId="735B3DF2" w14:textId="3A23C8AB" w:rsidR="001E61AF" w:rsidRPr="00DE1661" w:rsidRDefault="00AB58E4" w:rsidP="00AB58E4">
      <w:pPr>
        <w:pStyle w:val="3"/>
        <w:spacing w:before="240"/>
      </w:pPr>
      <w:bookmarkStart w:id="217" w:name="_Toc131596645"/>
      <w:r w:rsidRPr="00DE1661">
        <w:lastRenderedPageBreak/>
        <w:t>Opening the Door</w:t>
      </w:r>
      <w:bookmarkEnd w:id="217"/>
    </w:p>
    <w:p w14:paraId="5F87AE58" w14:textId="1265C3EA" w:rsidR="007F26CE" w:rsidRPr="00DE1661" w:rsidRDefault="00B80D0B" w:rsidP="00923E67">
      <w:pPr>
        <w:pStyle w:val="ad"/>
        <w:widowControl w:val="0"/>
        <w:numPr>
          <w:ilvl w:val="0"/>
          <w:numId w:val="24"/>
        </w:numPr>
        <w:spacing w:line="220" w:lineRule="exact"/>
        <w:ind w:left="641" w:hanging="357"/>
      </w:pPr>
      <w:r w:rsidRPr="00DE1661">
        <w:t>Remove</w:t>
      </w:r>
      <w:r w:rsidR="001E61AF" w:rsidRPr="00DE1661">
        <w:t xml:space="preserve"> </w:t>
      </w:r>
      <w:r w:rsidR="007F26CE" w:rsidRPr="00DE1661">
        <w:t>the six M5</w:t>
      </w:r>
      <w:r w:rsidR="008F17FD" w:rsidRPr="00DE1661">
        <w:t xml:space="preserve"> x 20</w:t>
      </w:r>
      <w:r w:rsidR="007F26CE" w:rsidRPr="00DE1661">
        <w:t xml:space="preserve"> screws</w:t>
      </w:r>
      <w:r w:rsidR="00F00AA2" w:rsidRPr="00DE1661">
        <w:t xml:space="preserve"> </w:t>
      </w:r>
      <w:r w:rsidR="007F26CE" w:rsidRPr="00DE1661">
        <w:t>on the right</w:t>
      </w:r>
      <w:r w:rsidR="008F17FD" w:rsidRPr="00DE1661">
        <w:t xml:space="preserve"> side of the MaxiCharger using the</w:t>
      </w:r>
      <w:r w:rsidR="007F26CE" w:rsidRPr="00DE1661">
        <w:t xml:space="preserve"> T25 Torx screwdriver to remove the </w:t>
      </w:r>
      <w:r w:rsidR="00F00AA2" w:rsidRPr="00DE1661">
        <w:t xml:space="preserve">side </w:t>
      </w:r>
      <w:r w:rsidR="009D3249" w:rsidRPr="00DE1661">
        <w:t>cover</w:t>
      </w:r>
      <w:r w:rsidR="00F00AA2" w:rsidRPr="00DE1661">
        <w:t xml:space="preserve"> (</w:t>
      </w:r>
      <w:r w:rsidR="008F17FD" w:rsidRPr="00DE1661">
        <w:rPr>
          <w:b/>
        </w:rPr>
        <w:t>A</w:t>
      </w:r>
      <w:r w:rsidR="00F00AA2" w:rsidRPr="00DE1661">
        <w:t>). Set them aside.</w:t>
      </w:r>
    </w:p>
    <w:p w14:paraId="3C559103" w14:textId="44C2E576"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03E9C493" wp14:editId="7350D846">
            <wp:extent cx="2971800" cy="2477769"/>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85604" cy="2489278"/>
                    </a:xfrm>
                    <a:prstGeom prst="rect">
                      <a:avLst/>
                    </a:prstGeom>
                  </pic:spPr>
                </pic:pic>
              </a:graphicData>
            </a:graphic>
          </wp:inline>
        </w:drawing>
      </w:r>
    </w:p>
    <w:p w14:paraId="0E647164" w14:textId="178DFD75" w:rsidR="001E61AF" w:rsidRPr="00DE1661" w:rsidRDefault="00B80D0B" w:rsidP="00923E67">
      <w:pPr>
        <w:pStyle w:val="ad"/>
        <w:widowControl w:val="0"/>
        <w:numPr>
          <w:ilvl w:val="0"/>
          <w:numId w:val="24"/>
        </w:numPr>
        <w:spacing w:line="220" w:lineRule="exact"/>
        <w:ind w:left="641" w:hanging="357"/>
      </w:pPr>
      <w:r w:rsidRPr="00DE1661">
        <w:t>Loosen</w:t>
      </w:r>
      <w:r w:rsidR="007F26CE" w:rsidRPr="00DE1661">
        <w:t xml:space="preserve"> </w:t>
      </w:r>
      <w:r w:rsidR="002816C0" w:rsidRPr="00DE1661">
        <w:t>the two M8</w:t>
      </w:r>
      <w:r w:rsidR="001E61AF" w:rsidRPr="00DE1661">
        <w:t xml:space="preserve"> </w:t>
      </w:r>
      <w:r w:rsidR="002816C0" w:rsidRPr="00DE1661">
        <w:t>hex</w:t>
      </w:r>
      <w:r w:rsidR="001E61AF" w:rsidRPr="00DE1661">
        <w:t xml:space="preserve"> screws</w:t>
      </w:r>
      <w:r w:rsidR="002816C0" w:rsidRPr="00DE1661">
        <w:t xml:space="preserve"> (</w:t>
      </w:r>
      <w:r w:rsidR="002816C0" w:rsidRPr="00DE1661">
        <w:rPr>
          <w:b/>
        </w:rPr>
        <w:t>A</w:t>
      </w:r>
      <w:r w:rsidR="002816C0" w:rsidRPr="00DE1661">
        <w:t xml:space="preserve">) using the hex key </w:t>
      </w:r>
      <w:r w:rsidR="00F00AA2" w:rsidRPr="00DE1661">
        <w:t>and</w:t>
      </w:r>
      <w:r w:rsidR="001E61AF" w:rsidRPr="00DE1661">
        <w:t xml:space="preserve"> open the </w:t>
      </w:r>
      <w:r w:rsidR="009F4593" w:rsidRPr="00DE1661">
        <w:t>front</w:t>
      </w:r>
      <w:r w:rsidR="001E61AF" w:rsidRPr="00DE1661">
        <w:t xml:space="preserve"> door.</w:t>
      </w:r>
      <w:r w:rsidR="00F00AA2" w:rsidRPr="00DE1661">
        <w:t xml:space="preserve"> </w:t>
      </w:r>
    </w:p>
    <w:p w14:paraId="0A2103C9" w14:textId="588C223F" w:rsidR="00F00AA2" w:rsidRPr="00DE1661" w:rsidRDefault="00F00AA2" w:rsidP="00100C10">
      <w:pPr>
        <w:pStyle w:val="ad"/>
        <w:widowControl w:val="0"/>
        <w:spacing w:before="240" w:line="480" w:lineRule="auto"/>
        <w:ind w:left="641"/>
        <w:jc w:val="center"/>
      </w:pPr>
      <w:r w:rsidRPr="00DE1661">
        <w:rPr>
          <w:noProof/>
        </w:rPr>
        <w:drawing>
          <wp:inline distT="0" distB="0" distL="0" distR="0" wp14:anchorId="1A4C440B" wp14:editId="3956BCD1">
            <wp:extent cx="1310958" cy="2800479"/>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310958" cy="2800479"/>
                    </a:xfrm>
                    <a:prstGeom prst="rect">
                      <a:avLst/>
                    </a:prstGeom>
                  </pic:spPr>
                </pic:pic>
              </a:graphicData>
            </a:graphic>
          </wp:inline>
        </w:drawing>
      </w:r>
    </w:p>
    <w:p w14:paraId="09D61E84" w14:textId="553A4B81" w:rsidR="00AB58E4" w:rsidRDefault="00AB58E4" w:rsidP="00AB58E4">
      <w:pPr>
        <w:pStyle w:val="3"/>
        <w:spacing w:before="240"/>
      </w:pPr>
      <w:bookmarkStart w:id="218" w:name="_Toc131596646"/>
      <w:r w:rsidRPr="00DE1661">
        <w:lastRenderedPageBreak/>
        <w:t xml:space="preserve">Connecting the </w:t>
      </w:r>
      <w:r w:rsidR="005E65AE" w:rsidRPr="00DE1661">
        <w:t xml:space="preserve">AC </w:t>
      </w:r>
      <w:r w:rsidRPr="00DE1661">
        <w:t>Input Cable</w:t>
      </w:r>
      <w:bookmarkEnd w:id="218"/>
    </w:p>
    <w:p w14:paraId="26A70199" w14:textId="214689C9" w:rsidR="00793A06" w:rsidRPr="0096324F" w:rsidRDefault="00793A06" w:rsidP="00793A06">
      <w:pPr>
        <w:pStyle w:val="BodytextUserManual"/>
        <w:pBdr>
          <w:top w:val="single" w:sz="4" w:space="1" w:color="auto"/>
          <w:bottom w:val="single" w:sz="4" w:space="1" w:color="auto"/>
        </w:pBdr>
        <w:spacing w:beforeLines="20" w:before="48" w:afterLines="20" w:after="48"/>
        <w:rPr>
          <w:b/>
        </w:rPr>
      </w:pPr>
      <w:r w:rsidRPr="0096324F">
        <w:rPr>
          <w:b/>
          <w:noProof/>
        </w:rPr>
        <w:drawing>
          <wp:anchor distT="0" distB="0" distL="114300" distR="114300" simplePos="0" relativeHeight="252882944" behindDoc="0" locked="0" layoutInCell="1" allowOverlap="1" wp14:anchorId="2A20B565" wp14:editId="714E5CA1">
            <wp:simplePos x="0" y="0"/>
            <wp:positionH relativeFrom="margin">
              <wp:align>left</wp:align>
            </wp:positionH>
            <wp:positionV relativeFrom="paragraph">
              <wp:posOffset>25400</wp:posOffset>
            </wp:positionV>
            <wp:extent cx="143510" cy="143510"/>
            <wp:effectExtent l="0" t="0" r="8890" b="889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96324F">
        <w:rPr>
          <w:rFonts w:hint="eastAsia"/>
          <w:b/>
        </w:rPr>
        <w:t>N</w:t>
      </w:r>
      <w:r w:rsidRPr="0096324F">
        <w:rPr>
          <w:b/>
        </w:rPr>
        <w:t>OTE</w:t>
      </w:r>
    </w:p>
    <w:p w14:paraId="5DA3DADD" w14:textId="07385E72" w:rsidR="00793A06" w:rsidRPr="00DE1661" w:rsidRDefault="00793A06" w:rsidP="00793A06">
      <w:pPr>
        <w:pStyle w:val="BodytextUserManual"/>
        <w:pBdr>
          <w:top w:val="single" w:sz="4" w:space="1" w:color="auto"/>
          <w:bottom w:val="single" w:sz="4" w:space="1" w:color="auto"/>
        </w:pBdr>
        <w:spacing w:beforeLines="20" w:before="48" w:afterLines="20" w:after="48"/>
      </w:pPr>
      <w:r w:rsidRPr="0096324F">
        <w:t>Connect the industrial plug</w:t>
      </w:r>
      <w:r w:rsidR="00100C10" w:rsidRPr="0096324F">
        <w:t xml:space="preserve"> </w:t>
      </w:r>
      <w:r w:rsidR="0096324F">
        <w:rPr>
          <w:rFonts w:hint="eastAsia"/>
        </w:rPr>
        <w:t>(</w:t>
      </w:r>
      <w:r w:rsidR="0096324F">
        <w:t xml:space="preserve">with </w:t>
      </w:r>
      <w:r w:rsidR="00100C10" w:rsidRPr="0096324F">
        <w:t>cable</w:t>
      </w:r>
      <w:r w:rsidR="0096324F">
        <w:t>)</w:t>
      </w:r>
      <w:r w:rsidRPr="0096324F">
        <w:t xml:space="preserve"> provided to the terminal block inside the MaxiCharger for the MaxiCharger and Trolley.</w:t>
      </w:r>
    </w:p>
    <w:p w14:paraId="7FF32EC2" w14:textId="2A23A5CC" w:rsidR="007F26CE" w:rsidRPr="00DE1661" w:rsidRDefault="00B80D0B" w:rsidP="00923E67">
      <w:pPr>
        <w:pStyle w:val="ad"/>
        <w:widowControl w:val="0"/>
        <w:numPr>
          <w:ilvl w:val="0"/>
          <w:numId w:val="50"/>
        </w:numPr>
        <w:spacing w:line="220" w:lineRule="exact"/>
      </w:pPr>
      <w:r w:rsidRPr="003608CA">
        <w:rPr>
          <w:highlight w:val="cyan"/>
        </w:rPr>
        <w:t>Loosen</w:t>
      </w:r>
      <w:r w:rsidR="007F26CE" w:rsidRPr="003608CA">
        <w:rPr>
          <w:highlight w:val="cyan"/>
        </w:rPr>
        <w:t xml:space="preserve"> the </w:t>
      </w:r>
      <w:r w:rsidR="00881435" w:rsidRPr="003608CA">
        <w:rPr>
          <w:highlight w:val="cyan"/>
        </w:rPr>
        <w:t>five</w:t>
      </w:r>
      <w:r w:rsidR="007F26CE" w:rsidRPr="003608CA">
        <w:rPr>
          <w:highlight w:val="cyan"/>
        </w:rPr>
        <w:t xml:space="preserve"> M6 nuts </w:t>
      </w:r>
      <w:r w:rsidR="00881435" w:rsidRPr="003608CA">
        <w:rPr>
          <w:highlight w:val="cyan"/>
        </w:rPr>
        <w:t xml:space="preserve">a 10 mm socket wrench </w:t>
      </w:r>
      <w:r w:rsidR="007F26CE" w:rsidRPr="003608CA">
        <w:rPr>
          <w:highlight w:val="cyan"/>
        </w:rPr>
        <w:t>to remove the insulating barrier</w:t>
      </w:r>
      <w:r w:rsidR="009D3249" w:rsidRPr="003608CA">
        <w:rPr>
          <w:highlight w:val="cyan"/>
        </w:rPr>
        <w:t xml:space="preserve"> (</w:t>
      </w:r>
      <w:r w:rsidR="009D3249" w:rsidRPr="003608CA">
        <w:rPr>
          <w:b/>
          <w:highlight w:val="cyan"/>
        </w:rPr>
        <w:t>A</w:t>
      </w:r>
      <w:r w:rsidR="00F00AA2" w:rsidRPr="003608CA">
        <w:rPr>
          <w:highlight w:val="cyan"/>
        </w:rPr>
        <w:t>) and set them aside</w:t>
      </w:r>
      <w:r w:rsidR="007F26CE" w:rsidRPr="003608CA">
        <w:rPr>
          <w:highlight w:val="cyan"/>
        </w:rPr>
        <w:t>.</w:t>
      </w:r>
    </w:p>
    <w:p w14:paraId="70148D90" w14:textId="6E500D25" w:rsidR="007F26CE" w:rsidRPr="00DE1661" w:rsidRDefault="00F00AA2" w:rsidP="00881435">
      <w:pPr>
        <w:pStyle w:val="ad"/>
        <w:widowControl w:val="0"/>
        <w:spacing w:before="240" w:line="480" w:lineRule="auto"/>
        <w:ind w:left="641"/>
        <w:jc w:val="left"/>
      </w:pPr>
      <w:r w:rsidRPr="00DE1661">
        <w:rPr>
          <w:noProof/>
        </w:rPr>
        <w:drawing>
          <wp:inline distT="0" distB="0" distL="0" distR="0" wp14:anchorId="10152494" wp14:editId="24BCEA3A">
            <wp:extent cx="4180826" cy="2009553"/>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93247" cy="2015523"/>
                    </a:xfrm>
                    <a:prstGeom prst="rect">
                      <a:avLst/>
                    </a:prstGeom>
                  </pic:spPr>
                </pic:pic>
              </a:graphicData>
            </a:graphic>
          </wp:inline>
        </w:drawing>
      </w:r>
    </w:p>
    <w:p w14:paraId="544CF332" w14:textId="1B8A2376" w:rsidR="001E61AF" w:rsidRPr="00DE1661" w:rsidRDefault="001E61AF" w:rsidP="00923E67">
      <w:pPr>
        <w:pStyle w:val="ad"/>
        <w:widowControl w:val="0"/>
        <w:numPr>
          <w:ilvl w:val="0"/>
          <w:numId w:val="50"/>
        </w:numPr>
        <w:spacing w:line="220" w:lineRule="exact"/>
        <w:ind w:left="641" w:hanging="357"/>
      </w:pPr>
      <w:r w:rsidRPr="00DE1661">
        <w:t>Pull the wires and guide them through the bottom AC inlet hole.</w:t>
      </w:r>
    </w:p>
    <w:p w14:paraId="271AA8BF" w14:textId="6283D9E1" w:rsidR="001E61AF" w:rsidRPr="00DE1661" w:rsidRDefault="00F00AA2" w:rsidP="00923E67">
      <w:pPr>
        <w:pStyle w:val="ad"/>
        <w:widowControl w:val="0"/>
        <w:numPr>
          <w:ilvl w:val="0"/>
          <w:numId w:val="50"/>
        </w:numPr>
        <w:spacing w:line="220" w:lineRule="exact"/>
        <w:ind w:left="641" w:hanging="357"/>
      </w:pPr>
      <w:r w:rsidRPr="00DE1661">
        <w:t xml:space="preserve">Use a wire stripper to remove </w:t>
      </w:r>
      <w:r w:rsidR="00424BB4" w:rsidRPr="00DE1661">
        <w:rPr>
          <w:color w:val="000000" w:themeColor="text1"/>
        </w:rPr>
        <w:t>an appropriate length</w:t>
      </w:r>
      <w:r w:rsidR="001E61AF" w:rsidRPr="00DE1661">
        <w:t xml:space="preserve"> of the insulation from the end </w:t>
      </w:r>
      <w:r w:rsidR="00AB58E4" w:rsidRPr="00DE1661">
        <w:t xml:space="preserve">of </w:t>
      </w:r>
      <w:r w:rsidR="00D83239" w:rsidRPr="00DE1661">
        <w:t>the</w:t>
      </w:r>
      <w:r w:rsidR="001E61AF" w:rsidRPr="00DE1661">
        <w:t xml:space="preserve"> wire</w:t>
      </w:r>
      <w:r w:rsidR="00AB58E4" w:rsidRPr="00DE1661">
        <w:t>s</w:t>
      </w:r>
      <w:r w:rsidR="001E61AF" w:rsidRPr="00DE1661">
        <w:t xml:space="preserve">. </w:t>
      </w:r>
      <w:r w:rsidR="00AB58E4" w:rsidRPr="00DE1661">
        <w:t xml:space="preserve">Ensure the stripped length is compatible with </w:t>
      </w:r>
      <w:r w:rsidR="00D83239" w:rsidRPr="00DE1661">
        <w:t xml:space="preserve">the </w:t>
      </w:r>
      <w:r w:rsidR="00AB58E4" w:rsidRPr="00DE1661">
        <w:t>cable lugs.</w:t>
      </w:r>
    </w:p>
    <w:p w14:paraId="44C86A39" w14:textId="2531F4A9" w:rsidR="00AB58E4" w:rsidRPr="00DE1661" w:rsidRDefault="001E61AF" w:rsidP="00923E67">
      <w:pPr>
        <w:pStyle w:val="ad"/>
        <w:widowControl w:val="0"/>
        <w:numPr>
          <w:ilvl w:val="0"/>
          <w:numId w:val="50"/>
        </w:numPr>
        <w:spacing w:line="220" w:lineRule="exact"/>
        <w:ind w:left="641" w:hanging="357"/>
      </w:pPr>
      <w:r w:rsidRPr="00DE1661">
        <w:t xml:space="preserve">Use </w:t>
      </w:r>
      <w:r w:rsidR="00F00AA2" w:rsidRPr="00DE1661">
        <w:t>the crimping tool to attach the</w:t>
      </w:r>
      <w:r w:rsidR="00F00AA2" w:rsidRPr="00DE1661">
        <w:rPr>
          <w:color w:val="FF0000"/>
        </w:rPr>
        <w:t xml:space="preserve"> </w:t>
      </w:r>
      <w:r w:rsidR="00F00AA2" w:rsidRPr="00DE1661">
        <w:t>cable lug</w:t>
      </w:r>
      <w:r w:rsidR="00D83239" w:rsidRPr="00DE1661">
        <w:t>s</w:t>
      </w:r>
      <w:r w:rsidRPr="00DE1661">
        <w:t xml:space="preserve"> to the end of the wire</w:t>
      </w:r>
      <w:r w:rsidR="00AB58E4" w:rsidRPr="00DE1661">
        <w:t>s</w:t>
      </w:r>
      <w:r w:rsidRPr="00DE1661">
        <w:t>.</w:t>
      </w:r>
    </w:p>
    <w:p w14:paraId="6F72E5FF" w14:textId="6D7F9609" w:rsidR="0092418D" w:rsidRPr="00DE1661" w:rsidRDefault="0092418D" w:rsidP="0092418D">
      <w:pPr>
        <w:pStyle w:val="ad"/>
        <w:widowControl w:val="0"/>
        <w:pBdr>
          <w:top w:val="single" w:sz="4" w:space="1" w:color="auto"/>
          <w:bottom w:val="single" w:sz="4" w:space="1" w:color="auto"/>
        </w:pBdr>
        <w:spacing w:beforeLines="20" w:before="48" w:afterLines="20" w:after="48"/>
        <w:ind w:left="641"/>
        <w:rPr>
          <w:b/>
        </w:rPr>
      </w:pPr>
      <w:r w:rsidRPr="00DE1661">
        <w:rPr>
          <w:b/>
          <w:noProof/>
        </w:rPr>
        <w:drawing>
          <wp:anchor distT="0" distB="0" distL="114300" distR="114300" simplePos="0" relativeHeight="252833792" behindDoc="0" locked="0" layoutInCell="1" allowOverlap="1" wp14:anchorId="52ABB993" wp14:editId="235E1BDE">
            <wp:simplePos x="0" y="0"/>
            <wp:positionH relativeFrom="margin">
              <wp:posOffset>224392</wp:posOffset>
            </wp:positionH>
            <wp:positionV relativeFrom="paragraph">
              <wp:posOffset>21804</wp:posOffset>
            </wp:positionV>
            <wp:extent cx="143510" cy="143510"/>
            <wp:effectExtent l="0" t="0" r="8890" b="8890"/>
            <wp:wrapNone/>
            <wp:docPr id="463" name="图片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612A4C0F" w14:textId="1EE47ADC" w:rsidR="0092418D" w:rsidRPr="00DE1661" w:rsidRDefault="0092418D" w:rsidP="0092418D">
      <w:pPr>
        <w:pStyle w:val="ad"/>
        <w:widowControl w:val="0"/>
        <w:pBdr>
          <w:top w:val="single" w:sz="4" w:space="1" w:color="auto"/>
          <w:bottom w:val="single" w:sz="4" w:space="1" w:color="auto"/>
        </w:pBdr>
        <w:spacing w:beforeLines="20" w:before="48" w:afterLines="20" w:after="48"/>
        <w:ind w:left="641"/>
      </w:pPr>
      <w:r w:rsidRPr="00DE1661">
        <w:t xml:space="preserve">The MaxiCharger </w:t>
      </w:r>
      <w:r w:rsidR="00DE1661">
        <w:t>and Trolley</w:t>
      </w:r>
      <w:r w:rsidRPr="00DE1661">
        <w:t xml:space="preserve"> </w:t>
      </w:r>
      <w:r w:rsidR="00D83239" w:rsidRPr="00DE1661">
        <w:t xml:space="preserve">can </w:t>
      </w:r>
      <w:r w:rsidRPr="00DE1661">
        <w:t xml:space="preserve">skip the Step </w:t>
      </w:r>
      <w:r w:rsidRPr="00DE1661">
        <w:rPr>
          <w:b/>
        </w:rPr>
        <w:t>3</w:t>
      </w:r>
      <w:r w:rsidRPr="00DE1661">
        <w:t xml:space="preserve"> and </w:t>
      </w:r>
      <w:r w:rsidRPr="00DE1661">
        <w:rPr>
          <w:b/>
        </w:rPr>
        <w:t>4</w:t>
      </w:r>
      <w:r w:rsidRPr="00DE1661">
        <w:t>.</w:t>
      </w:r>
    </w:p>
    <w:p w14:paraId="799B98A0" w14:textId="4AB641FC" w:rsidR="001E61AF" w:rsidRPr="00DE1661" w:rsidRDefault="00AB58E4" w:rsidP="00AB58E4">
      <w:r w:rsidRPr="00DE1661">
        <w:br w:type="page"/>
      </w:r>
    </w:p>
    <w:p w14:paraId="2ED30EE3" w14:textId="77777777" w:rsidR="00100C10" w:rsidRDefault="00100C10" w:rsidP="00100C10">
      <w:pPr>
        <w:widowControl w:val="0"/>
        <w:spacing w:line="220" w:lineRule="exact"/>
        <w:ind w:left="0"/>
      </w:pPr>
    </w:p>
    <w:p w14:paraId="579FE772" w14:textId="632B74C2" w:rsidR="001E61AF" w:rsidRPr="00DE1661" w:rsidRDefault="001E61AF" w:rsidP="00923E67">
      <w:pPr>
        <w:pStyle w:val="ad"/>
        <w:widowControl w:val="0"/>
        <w:numPr>
          <w:ilvl w:val="0"/>
          <w:numId w:val="50"/>
        </w:numPr>
        <w:spacing w:line="220" w:lineRule="exact"/>
        <w:ind w:left="641" w:hanging="357"/>
      </w:pPr>
      <w:r w:rsidRPr="00DE1661">
        <w:t>Loosen the M6 fastener using a 10 mm socket wrench</w:t>
      </w:r>
      <w:r w:rsidR="00AB58E4" w:rsidRPr="00DE1661">
        <w:t xml:space="preserve"> and connect the PE wire to the PE busbar (</w:t>
      </w:r>
      <w:r w:rsidR="00AB58E4" w:rsidRPr="00DE1661">
        <w:rPr>
          <w:b/>
        </w:rPr>
        <w:t>A</w:t>
      </w:r>
      <w:r w:rsidR="00AB58E4" w:rsidRPr="00DE1661">
        <w:t>)</w:t>
      </w:r>
      <w:r w:rsidRPr="00DE1661">
        <w:t>.</w:t>
      </w:r>
      <w:r w:rsidR="00AB58E4" w:rsidRPr="00DE1661">
        <w:t xml:space="preserve"> Reinsert the fastener and tighten it to </w:t>
      </w:r>
      <w:r w:rsidR="005F5265" w:rsidRPr="00DE1661">
        <w:rPr>
          <w:color w:val="000000" w:themeColor="text1"/>
        </w:rPr>
        <w:t>6</w:t>
      </w:r>
      <w:r w:rsidR="0096324F">
        <w:rPr>
          <w:color w:val="000000" w:themeColor="text1"/>
        </w:rPr>
        <w:t xml:space="preserve"> N</w:t>
      </w:r>
      <w:r w:rsidR="00AB58E4" w:rsidRPr="00DE1661">
        <w:rPr>
          <w:color w:val="000000" w:themeColor="text1"/>
        </w:rPr>
        <w:t>m</w:t>
      </w:r>
      <w:r w:rsidR="00AB58E4" w:rsidRPr="00DE1661">
        <w:t>.</w:t>
      </w:r>
    </w:p>
    <w:p w14:paraId="17A621B6" w14:textId="07CAEAE6" w:rsidR="001E61AF" w:rsidRPr="00DE1661" w:rsidRDefault="00AB58E4" w:rsidP="00923E67">
      <w:pPr>
        <w:pStyle w:val="ad"/>
        <w:widowControl w:val="0"/>
        <w:numPr>
          <w:ilvl w:val="0"/>
          <w:numId w:val="50"/>
        </w:numPr>
        <w:spacing w:line="220" w:lineRule="exact"/>
        <w:ind w:left="641" w:hanging="357"/>
      </w:pPr>
      <w:r w:rsidRPr="00DE1661">
        <w:t>Use a 13 mm wrench to l</w:t>
      </w:r>
      <w:r w:rsidR="00793A30" w:rsidRPr="00DE1661">
        <w:t>oosen</w:t>
      </w:r>
      <w:r w:rsidR="001E61AF" w:rsidRPr="00DE1661">
        <w:t xml:space="preserve"> the </w:t>
      </w:r>
      <w:r w:rsidR="00793A30" w:rsidRPr="00DE1661">
        <w:t xml:space="preserve">four </w:t>
      </w:r>
      <w:r w:rsidR="002816C0" w:rsidRPr="00DE1661">
        <w:t xml:space="preserve">M8 </w:t>
      </w:r>
      <w:r w:rsidR="001E61AF" w:rsidRPr="00DE1661">
        <w:t xml:space="preserve">fasteners </w:t>
      </w:r>
      <w:r w:rsidRPr="00DE1661">
        <w:t>and</w:t>
      </w:r>
      <w:r w:rsidR="001E61AF" w:rsidRPr="00DE1661">
        <w:t xml:space="preserve"> attach the wires to the connectors:</w:t>
      </w:r>
    </w:p>
    <w:p w14:paraId="43F36A96" w14:textId="77777777" w:rsidR="00AB58E4" w:rsidRPr="00DE1661" w:rsidRDefault="00AB58E4" w:rsidP="00923E67">
      <w:pPr>
        <w:pStyle w:val="ad"/>
        <w:widowControl w:val="0"/>
        <w:numPr>
          <w:ilvl w:val="0"/>
          <w:numId w:val="51"/>
        </w:numPr>
        <w:spacing w:line="220" w:lineRule="exact"/>
      </w:pPr>
      <w:r w:rsidRPr="00DE1661">
        <w:t xml:space="preserve">L1 wire to the connector </w:t>
      </w:r>
      <w:r w:rsidRPr="00DE1661">
        <w:rPr>
          <w:b/>
        </w:rPr>
        <w:t>B</w:t>
      </w:r>
    </w:p>
    <w:p w14:paraId="6C4CC804" w14:textId="77777777" w:rsidR="00AB58E4" w:rsidRPr="00DE1661" w:rsidRDefault="00AB58E4" w:rsidP="00923E67">
      <w:pPr>
        <w:pStyle w:val="ad"/>
        <w:widowControl w:val="0"/>
        <w:numPr>
          <w:ilvl w:val="0"/>
          <w:numId w:val="51"/>
        </w:numPr>
        <w:spacing w:line="220" w:lineRule="exact"/>
      </w:pPr>
      <w:r w:rsidRPr="00DE1661">
        <w:t xml:space="preserve">L2 wire to the connector </w:t>
      </w:r>
      <w:r w:rsidRPr="00DE1661">
        <w:rPr>
          <w:b/>
        </w:rPr>
        <w:t>C</w:t>
      </w:r>
    </w:p>
    <w:p w14:paraId="58A24540" w14:textId="77777777" w:rsidR="00AB58E4" w:rsidRPr="00DE1661" w:rsidRDefault="00AB58E4" w:rsidP="00923E67">
      <w:pPr>
        <w:pStyle w:val="ad"/>
        <w:widowControl w:val="0"/>
        <w:numPr>
          <w:ilvl w:val="0"/>
          <w:numId w:val="51"/>
        </w:numPr>
        <w:spacing w:line="220" w:lineRule="exact"/>
      </w:pPr>
      <w:r w:rsidRPr="00DE1661">
        <w:t xml:space="preserve">L3 wire to the connector </w:t>
      </w:r>
      <w:r w:rsidRPr="00DE1661">
        <w:rPr>
          <w:b/>
        </w:rPr>
        <w:t>D</w:t>
      </w:r>
    </w:p>
    <w:p w14:paraId="35A93C39" w14:textId="64479592" w:rsidR="00AB58E4" w:rsidRPr="00DE1661" w:rsidRDefault="00AB58E4" w:rsidP="00923E67">
      <w:pPr>
        <w:pStyle w:val="ad"/>
        <w:widowControl w:val="0"/>
        <w:numPr>
          <w:ilvl w:val="0"/>
          <w:numId w:val="51"/>
        </w:numPr>
        <w:spacing w:line="220" w:lineRule="exact"/>
      </w:pPr>
      <w:r w:rsidRPr="00DE1661">
        <w:t xml:space="preserve">N wire to the connector </w:t>
      </w:r>
      <w:r w:rsidRPr="00DE1661">
        <w:rPr>
          <w:b/>
        </w:rPr>
        <w:t>E</w:t>
      </w:r>
    </w:p>
    <w:p w14:paraId="01963BFA" w14:textId="188BF975" w:rsidR="00AB58E4" w:rsidRPr="00DE1661" w:rsidRDefault="00AB58E4" w:rsidP="00923E67">
      <w:pPr>
        <w:pStyle w:val="ad"/>
        <w:widowControl w:val="0"/>
        <w:numPr>
          <w:ilvl w:val="0"/>
          <w:numId w:val="50"/>
        </w:numPr>
        <w:spacing w:line="220" w:lineRule="exact"/>
        <w:ind w:left="641" w:hanging="357"/>
      </w:pPr>
      <w:r w:rsidRPr="00DE1661">
        <w:t xml:space="preserve">Reinsert the </w:t>
      </w:r>
      <w:r w:rsidR="00702AED" w:rsidRPr="00DE1661">
        <w:t xml:space="preserve">M8 </w:t>
      </w:r>
      <w:r w:rsidRPr="00DE1661">
        <w:t xml:space="preserve">fasteners and tighten them to the torque </w:t>
      </w:r>
      <w:r w:rsidR="00883962" w:rsidRPr="00DE1661">
        <w:rPr>
          <w:color w:val="000000" w:themeColor="text1"/>
        </w:rPr>
        <w:t>6–</w:t>
      </w:r>
      <w:r w:rsidR="005F5265" w:rsidRPr="00DE1661">
        <w:rPr>
          <w:color w:val="000000" w:themeColor="text1"/>
        </w:rPr>
        <w:t>12</w:t>
      </w:r>
      <w:r w:rsidRPr="00DE1661">
        <w:rPr>
          <w:color w:val="000000" w:themeColor="text1"/>
        </w:rPr>
        <w:t xml:space="preserve"> Nm</w:t>
      </w:r>
      <w:r w:rsidRPr="00DE1661">
        <w:t>.</w:t>
      </w:r>
    </w:p>
    <w:p w14:paraId="7A220662" w14:textId="18AA8116" w:rsidR="00AB58E4" w:rsidRPr="00DE1661" w:rsidRDefault="00F00AA2" w:rsidP="00100C10">
      <w:pPr>
        <w:widowControl w:val="0"/>
        <w:spacing w:before="240" w:line="480" w:lineRule="auto"/>
        <w:ind w:left="703"/>
        <w:jc w:val="center"/>
      </w:pPr>
      <w:r w:rsidRPr="00DE1661">
        <w:rPr>
          <w:noProof/>
        </w:rPr>
        <w:drawing>
          <wp:inline distT="0" distB="0" distL="0" distR="0" wp14:anchorId="626D0D26" wp14:editId="72F90E68">
            <wp:extent cx="3244850" cy="2400663"/>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293632" cy="2436753"/>
                    </a:xfrm>
                    <a:prstGeom prst="rect">
                      <a:avLst/>
                    </a:prstGeom>
                  </pic:spPr>
                </pic:pic>
              </a:graphicData>
            </a:graphic>
          </wp:inline>
        </w:drawing>
      </w:r>
    </w:p>
    <w:p w14:paraId="7C16FB10" w14:textId="11CE2BF7" w:rsidR="009D3249" w:rsidRPr="00DE1661" w:rsidRDefault="00AB58E4" w:rsidP="00AB58E4">
      <w:r w:rsidRPr="00DE1661">
        <w:br w:type="page"/>
      </w:r>
    </w:p>
    <w:p w14:paraId="00B3E9CB" w14:textId="5450D178" w:rsidR="000C561A" w:rsidRDefault="00DE1661" w:rsidP="00953A43">
      <w:pPr>
        <w:pStyle w:val="2"/>
        <w:spacing w:before="240"/>
        <w:rPr>
          <w:rFonts w:cs="Arial"/>
        </w:rPr>
      </w:pPr>
      <w:r>
        <w:rPr>
          <w:rFonts w:cs="Arial"/>
        </w:rPr>
        <w:lastRenderedPageBreak/>
        <w:t xml:space="preserve"> </w:t>
      </w:r>
      <w:bookmarkStart w:id="219" w:name="_Toc131596647"/>
      <w:r w:rsidR="000C561A">
        <w:rPr>
          <w:rFonts w:cs="Arial"/>
        </w:rPr>
        <w:t xml:space="preserve">Connecting to the </w:t>
      </w:r>
      <w:r w:rsidR="0096324F">
        <w:rPr>
          <w:rFonts w:cs="Arial"/>
        </w:rPr>
        <w:t>Internet</w:t>
      </w:r>
      <w:bookmarkEnd w:id="219"/>
    </w:p>
    <w:p w14:paraId="049BFE65" w14:textId="44C04749" w:rsidR="000C561A" w:rsidRDefault="000C561A" w:rsidP="000C561A">
      <w:pPr>
        <w:pStyle w:val="BodytextUserManual"/>
        <w:spacing w:before="120" w:after="120"/>
      </w:pPr>
      <w:r w:rsidRPr="003608CA">
        <w:rPr>
          <w:highlight w:val="cyan"/>
        </w:rPr>
        <w:t>The MaxiCharger can access the Internet via Ethernet Cable, Wi-Fi or cellular network. The</w:t>
      </w:r>
      <w:r w:rsidRPr="003608CA">
        <w:rPr>
          <w:rFonts w:hint="eastAsia"/>
          <w:highlight w:val="cyan"/>
        </w:rPr>
        <w:t xml:space="preserve"> </w:t>
      </w:r>
      <w:r w:rsidRPr="003608CA">
        <w:rPr>
          <w:highlight w:val="cyan"/>
        </w:rPr>
        <w:t>installation process vary among different Internet connections. Select the optimal method to connect the</w:t>
      </w:r>
      <w:r w:rsidRPr="003608CA">
        <w:rPr>
          <w:rFonts w:hint="eastAsia"/>
          <w:highlight w:val="cyan"/>
        </w:rPr>
        <w:t xml:space="preserve"> </w:t>
      </w:r>
      <w:r w:rsidRPr="003608CA">
        <w:rPr>
          <w:highlight w:val="cyan"/>
        </w:rPr>
        <w:t>Internet and follow the steps below accordingly.</w:t>
      </w:r>
    </w:p>
    <w:p w14:paraId="64DCA555" w14:textId="2D2B6077" w:rsidR="00DE7621" w:rsidRPr="00DE1661" w:rsidRDefault="000C561A" w:rsidP="000C561A">
      <w:pPr>
        <w:pStyle w:val="3"/>
        <w:spacing w:before="240"/>
      </w:pPr>
      <w:bookmarkStart w:id="220" w:name="_Toc131596648"/>
      <w:r>
        <w:t>Via</w:t>
      </w:r>
      <w:r w:rsidR="00DE7621" w:rsidRPr="00DE1661">
        <w:t xml:space="preserve"> the Ethernet Cable</w:t>
      </w:r>
      <w:bookmarkEnd w:id="220"/>
    </w:p>
    <w:p w14:paraId="1EA9B59A" w14:textId="7B829DCB" w:rsidR="007B6A62" w:rsidRPr="00DE1661" w:rsidRDefault="007B6A62" w:rsidP="007B6A62">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35840" behindDoc="0" locked="0" layoutInCell="1" allowOverlap="1" wp14:anchorId="5CEC6B6E" wp14:editId="1F0DC91D">
            <wp:simplePos x="0" y="0"/>
            <wp:positionH relativeFrom="margin">
              <wp:align>left</wp:align>
            </wp:positionH>
            <wp:positionV relativeFrom="paragraph">
              <wp:posOffset>22439</wp:posOffset>
            </wp:positionV>
            <wp:extent cx="143510" cy="143510"/>
            <wp:effectExtent l="0" t="0" r="8890" b="8890"/>
            <wp:wrapNone/>
            <wp:docPr id="466" name="图片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3C740FF7" w14:textId="5186488A" w:rsidR="007B6A62" w:rsidRPr="00DE1661" w:rsidRDefault="00D83239" w:rsidP="007B6A62">
      <w:pPr>
        <w:pStyle w:val="BodytextUserManual"/>
        <w:pBdr>
          <w:top w:val="single" w:sz="4" w:space="1" w:color="auto"/>
          <w:bottom w:val="single" w:sz="4" w:space="1" w:color="auto"/>
        </w:pBdr>
        <w:spacing w:beforeLines="20" w:before="48" w:afterLines="20" w:after="48"/>
      </w:pPr>
      <w:r w:rsidRPr="00DE1661">
        <w:t xml:space="preserve">For </w:t>
      </w:r>
      <w:r w:rsidR="00782D46">
        <w:t xml:space="preserve">MaxiCharger and Trolley and </w:t>
      </w:r>
      <w:r w:rsidRPr="00DE1661">
        <w:t xml:space="preserve">MaxiCharger </w:t>
      </w:r>
      <w:r w:rsidR="00DE1661">
        <w:t xml:space="preserve">mounted on </w:t>
      </w:r>
      <w:r w:rsidRPr="00DE1661">
        <w:t xml:space="preserve">trolley, cellular data or Wi-Fi is preferred to access the Internet </w:t>
      </w:r>
      <w:r w:rsidR="008F17FD" w:rsidRPr="00DE1661">
        <w:t>for movability.</w:t>
      </w:r>
    </w:p>
    <w:p w14:paraId="38ADF03E" w14:textId="742D250A" w:rsidR="00B961B5" w:rsidRPr="00DE1661" w:rsidRDefault="00B961B5" w:rsidP="00923E67">
      <w:pPr>
        <w:pStyle w:val="BodytextUserManual"/>
        <w:numPr>
          <w:ilvl w:val="0"/>
          <w:numId w:val="48"/>
        </w:numPr>
        <w:spacing w:before="120" w:after="120"/>
      </w:pPr>
      <w:r w:rsidRPr="00DE1661">
        <w:t>Loosen the cable gland</w:t>
      </w:r>
      <w:r w:rsidR="009F4593" w:rsidRPr="00DE1661">
        <w:t xml:space="preserve"> (</w:t>
      </w:r>
      <w:r w:rsidR="009F4593" w:rsidRPr="00DE1661">
        <w:rPr>
          <w:b/>
        </w:rPr>
        <w:t>A</w:t>
      </w:r>
      <w:r w:rsidR="009F4593" w:rsidRPr="00DE1661">
        <w:t>)</w:t>
      </w:r>
      <w:r w:rsidRPr="00DE1661">
        <w:t>.</w:t>
      </w:r>
    </w:p>
    <w:p w14:paraId="3755B345" w14:textId="77777777" w:rsidR="00B961B5" w:rsidRPr="00DE1661" w:rsidRDefault="00B961B5" w:rsidP="00923E67">
      <w:pPr>
        <w:pStyle w:val="BodytextUserManual"/>
        <w:numPr>
          <w:ilvl w:val="0"/>
          <w:numId w:val="48"/>
        </w:numPr>
        <w:spacing w:before="120" w:after="120"/>
      </w:pPr>
      <w:r w:rsidRPr="00DE1661">
        <w:t>Put the Ethernet cable through the Ethernet cable port at the bottom of the MaxiCharger.</w:t>
      </w:r>
    </w:p>
    <w:p w14:paraId="2E7DE240" w14:textId="77777777" w:rsidR="00B961B5" w:rsidRPr="00DE1661" w:rsidRDefault="00B961B5" w:rsidP="00923E67">
      <w:pPr>
        <w:pStyle w:val="BodytextUserManual"/>
        <w:numPr>
          <w:ilvl w:val="0"/>
          <w:numId w:val="48"/>
        </w:numPr>
        <w:spacing w:before="120" w:after="120"/>
      </w:pPr>
      <w:r w:rsidRPr="00DE1661">
        <w:t>Plug the Ethernet cable into the RJ45 port.</w:t>
      </w:r>
    </w:p>
    <w:p w14:paraId="7FBF9CC5" w14:textId="07633787" w:rsidR="00DE7621" w:rsidRPr="00DE1661" w:rsidRDefault="00B961B5" w:rsidP="00923E67">
      <w:pPr>
        <w:pStyle w:val="BodytextUserManual"/>
        <w:numPr>
          <w:ilvl w:val="0"/>
          <w:numId w:val="48"/>
        </w:numPr>
        <w:spacing w:before="120" w:after="120"/>
      </w:pPr>
      <w:r w:rsidRPr="00DE1661">
        <w:t>Tighten the cable gland</w:t>
      </w:r>
      <w:r w:rsidR="009F4593" w:rsidRPr="00DE1661">
        <w:t xml:space="preserve"> (</w:t>
      </w:r>
      <w:r w:rsidR="009F4593" w:rsidRPr="00DE1661">
        <w:rPr>
          <w:b/>
        </w:rPr>
        <w:t>A</w:t>
      </w:r>
      <w:r w:rsidR="009F4593" w:rsidRPr="00DE1661">
        <w:t>)</w:t>
      </w:r>
      <w:r w:rsidRPr="00DE1661">
        <w:t>.</w:t>
      </w:r>
    </w:p>
    <w:p w14:paraId="74EE2B2C" w14:textId="5F6602BB"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43144586" wp14:editId="6C318CE0">
            <wp:extent cx="3899553" cy="2653442"/>
            <wp:effectExtent l="0" t="0" r="5715"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0kW_接网线.png"/>
                    <pic:cNvPicPr/>
                  </pic:nvPicPr>
                  <pic:blipFill>
                    <a:blip r:embed="rId61">
                      <a:extLst>
                        <a:ext uri="{28A0092B-C50C-407E-A947-70E740481C1C}">
                          <a14:useLocalDpi xmlns:a14="http://schemas.microsoft.com/office/drawing/2010/main" val="0"/>
                        </a:ext>
                      </a:extLst>
                    </a:blip>
                    <a:stretch>
                      <a:fillRect/>
                    </a:stretch>
                  </pic:blipFill>
                  <pic:spPr bwMode="auto">
                    <a:xfrm>
                      <a:off x="0" y="0"/>
                      <a:ext cx="3920869" cy="2667946"/>
                    </a:xfrm>
                    <a:prstGeom prst="rect">
                      <a:avLst/>
                    </a:prstGeom>
                    <a:ln>
                      <a:noFill/>
                    </a:ln>
                    <a:extLst>
                      <a:ext uri="{53640926-AAD7-44D8-BBD7-CCE9431645EC}">
                        <a14:shadowObscured xmlns:a14="http://schemas.microsoft.com/office/drawing/2010/main"/>
                      </a:ext>
                    </a:extLst>
                  </pic:spPr>
                </pic:pic>
              </a:graphicData>
            </a:graphic>
          </wp:inline>
        </w:drawing>
      </w:r>
    </w:p>
    <w:p w14:paraId="0F5F8B0C" w14:textId="5627A041" w:rsidR="00DE7621" w:rsidRPr="00DE1661" w:rsidRDefault="00AB58E4" w:rsidP="00AB58E4">
      <w:pPr>
        <w:rPr>
          <w:rFonts w:eastAsia="宋体"/>
          <w:bCs/>
          <w:kern w:val="0"/>
          <w:szCs w:val="20"/>
        </w:rPr>
      </w:pPr>
      <w:r w:rsidRPr="00DE1661">
        <w:br w:type="page"/>
      </w:r>
    </w:p>
    <w:p w14:paraId="5E4DB815" w14:textId="5015D706" w:rsidR="00726D92" w:rsidRPr="00DE1661" w:rsidRDefault="00DE1661" w:rsidP="000C561A">
      <w:pPr>
        <w:pStyle w:val="3"/>
        <w:spacing w:before="240"/>
      </w:pPr>
      <w:r>
        <w:lastRenderedPageBreak/>
        <w:t xml:space="preserve"> </w:t>
      </w:r>
      <w:bookmarkStart w:id="221" w:name="_Toc131596649"/>
      <w:r w:rsidR="000C561A">
        <w:t>Via</w:t>
      </w:r>
      <w:r w:rsidR="00DE7621" w:rsidRPr="00DE1661">
        <w:t xml:space="preserve"> the </w:t>
      </w:r>
      <w:r w:rsidR="000C561A">
        <w:t>Cellular Network</w:t>
      </w:r>
      <w:bookmarkEnd w:id="221"/>
    </w:p>
    <w:p w14:paraId="679219EF" w14:textId="3A13D73E" w:rsidR="00DE7621" w:rsidRPr="00DE1661" w:rsidRDefault="00AB58E4" w:rsidP="00923E67">
      <w:pPr>
        <w:pStyle w:val="BodytextUserManual"/>
        <w:numPr>
          <w:ilvl w:val="0"/>
          <w:numId w:val="46"/>
        </w:numPr>
        <w:spacing w:before="120" w:after="120"/>
      </w:pPr>
      <w:r w:rsidRPr="00DE1661">
        <w:t>Press the button (</w:t>
      </w:r>
      <w:r w:rsidRPr="00DE1661">
        <w:rPr>
          <w:b/>
        </w:rPr>
        <w:t>A</w:t>
      </w:r>
      <w:r w:rsidRPr="00DE1661">
        <w:t>) to release the SIM card tray</w:t>
      </w:r>
      <w:r w:rsidR="008D08FB" w:rsidRPr="00DE1661">
        <w:t>.</w:t>
      </w:r>
    </w:p>
    <w:p w14:paraId="17213EF7" w14:textId="1FC1ABBD" w:rsidR="00AB58E4" w:rsidRPr="00DE1661" w:rsidRDefault="00AB58E4" w:rsidP="00923E67">
      <w:pPr>
        <w:pStyle w:val="BodytextUserManual"/>
        <w:numPr>
          <w:ilvl w:val="0"/>
          <w:numId w:val="46"/>
        </w:numPr>
        <w:spacing w:before="120" w:after="120"/>
      </w:pPr>
      <w:r w:rsidRPr="00DE1661">
        <w:t>Insert a SIM card into the tray. Ensure the card is placed correctly.</w:t>
      </w:r>
    </w:p>
    <w:p w14:paraId="2CA111F6" w14:textId="0B115229" w:rsidR="008D08FB" w:rsidRPr="00DE1661" w:rsidRDefault="00AB58E4" w:rsidP="00923E67">
      <w:pPr>
        <w:pStyle w:val="BodytextUserManual"/>
        <w:numPr>
          <w:ilvl w:val="0"/>
          <w:numId w:val="46"/>
        </w:numPr>
        <w:spacing w:before="120" w:after="120"/>
      </w:pPr>
      <w:r w:rsidRPr="00DE1661">
        <w:t>Push</w:t>
      </w:r>
      <w:r w:rsidR="00ED1019" w:rsidRPr="00DE1661">
        <w:t xml:space="preserve"> the SIM card</w:t>
      </w:r>
      <w:r w:rsidR="00D83239" w:rsidRPr="00DE1661">
        <w:t xml:space="preserve"> tray</w:t>
      </w:r>
      <w:r w:rsidR="00ED1019" w:rsidRPr="00DE1661">
        <w:t xml:space="preserve"> in</w:t>
      </w:r>
      <w:r w:rsidRPr="00DE1661">
        <w:t>to the slot</w:t>
      </w:r>
      <w:r w:rsidR="00ED1019" w:rsidRPr="00DE1661">
        <w:t>.</w:t>
      </w:r>
    </w:p>
    <w:p w14:paraId="619BEE59" w14:textId="0D460D0A" w:rsidR="00AB58E4" w:rsidRPr="00DE1661" w:rsidRDefault="009D3249" w:rsidP="00100C10">
      <w:pPr>
        <w:pStyle w:val="BodytextUserManual"/>
        <w:spacing w:beforeLines="100" w:before="240" w:after="120" w:line="480" w:lineRule="auto"/>
        <w:jc w:val="center"/>
      </w:pPr>
      <w:r w:rsidRPr="00DE1661">
        <w:rPr>
          <w:noProof/>
        </w:rPr>
        <w:drawing>
          <wp:inline distT="0" distB="0" distL="0" distR="0" wp14:anchorId="0A0CD3A1" wp14:editId="38DBB01B">
            <wp:extent cx="3600427" cy="1845629"/>
            <wp:effectExtent l="0" t="0" r="635" b="254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40kW_插入SIM卡.png"/>
                    <pic:cNvPicPr/>
                  </pic:nvPicPr>
                  <pic:blipFill rotWithShape="1">
                    <a:blip r:embed="rId62">
                      <a:extLst>
                        <a:ext uri="{28A0092B-C50C-407E-A947-70E740481C1C}">
                          <a14:useLocalDpi xmlns:a14="http://schemas.microsoft.com/office/drawing/2010/main" val="0"/>
                        </a:ext>
                      </a:extLst>
                    </a:blip>
                    <a:srcRect b="32611"/>
                    <a:stretch/>
                  </pic:blipFill>
                  <pic:spPr bwMode="auto">
                    <a:xfrm>
                      <a:off x="0" y="0"/>
                      <a:ext cx="3619559" cy="1855436"/>
                    </a:xfrm>
                    <a:prstGeom prst="rect">
                      <a:avLst/>
                    </a:prstGeom>
                    <a:ln>
                      <a:noFill/>
                    </a:ln>
                    <a:extLst>
                      <a:ext uri="{53640926-AAD7-44D8-BBD7-CCE9431645EC}">
                        <a14:shadowObscured xmlns:a14="http://schemas.microsoft.com/office/drawing/2010/main"/>
                      </a:ext>
                    </a:extLst>
                  </pic:spPr>
                </pic:pic>
              </a:graphicData>
            </a:graphic>
          </wp:inline>
        </w:drawing>
      </w:r>
    </w:p>
    <w:p w14:paraId="565A1190" w14:textId="7797C124" w:rsidR="002E06FF" w:rsidRPr="00DE1661" w:rsidRDefault="00AB58E4" w:rsidP="002E06FF">
      <w:pPr>
        <w:rPr>
          <w:rFonts w:eastAsia="宋体"/>
          <w:bCs/>
          <w:kern w:val="0"/>
          <w:szCs w:val="20"/>
        </w:rPr>
      </w:pPr>
      <w:r w:rsidRPr="00DE1661">
        <w:br w:type="page"/>
      </w:r>
      <w:bookmarkStart w:id="222" w:name="5.5.1_Mechanical_installation_procedure"/>
      <w:bookmarkStart w:id="223" w:name="_bookmark85"/>
      <w:bookmarkStart w:id="224" w:name="_Toc106900421"/>
      <w:bookmarkStart w:id="225" w:name="_Toc106983293"/>
      <w:bookmarkEnd w:id="222"/>
      <w:bookmarkEnd w:id="223"/>
    </w:p>
    <w:p w14:paraId="7CDFF84A" w14:textId="3282B407" w:rsidR="002E06FF" w:rsidRPr="00DE1661" w:rsidRDefault="00B400CE" w:rsidP="002E06FF">
      <w:pPr>
        <w:pStyle w:val="2"/>
        <w:spacing w:before="240"/>
        <w:rPr>
          <w:rFonts w:cs="Arial"/>
        </w:rPr>
      </w:pPr>
      <w:bookmarkStart w:id="226" w:name="_Toc131596650"/>
      <w:bookmarkStart w:id="227" w:name="_Ref102753644"/>
      <w:bookmarkEnd w:id="105"/>
      <w:bookmarkEnd w:id="224"/>
      <w:bookmarkEnd w:id="225"/>
      <w:r w:rsidRPr="00DE1661">
        <w:rPr>
          <w:rFonts w:cs="Arial"/>
        </w:rPr>
        <w:lastRenderedPageBreak/>
        <w:t xml:space="preserve">Installing the Upstream </w:t>
      </w:r>
      <w:r w:rsidR="002E06FF" w:rsidRPr="00DE1661">
        <w:rPr>
          <w:rFonts w:cs="Arial"/>
        </w:rPr>
        <w:t>Protective Device</w:t>
      </w:r>
      <w:bookmarkEnd w:id="226"/>
    </w:p>
    <w:tbl>
      <w:tblPr>
        <w:tblStyle w:val="af0"/>
        <w:tblW w:w="0" w:type="auto"/>
        <w:tblLook w:val="04A0" w:firstRow="1" w:lastRow="0" w:firstColumn="1" w:lastColumn="0" w:noHBand="0" w:noVBand="1"/>
      </w:tblPr>
      <w:tblGrid>
        <w:gridCol w:w="2972"/>
        <w:gridCol w:w="4253"/>
      </w:tblGrid>
      <w:tr w:rsidR="002E06FF" w:rsidRPr="00DE1661" w14:paraId="24C069B5" w14:textId="77777777" w:rsidTr="006004EE">
        <w:trPr>
          <w:trHeight w:val="517"/>
        </w:trPr>
        <w:tc>
          <w:tcPr>
            <w:tcW w:w="2972" w:type="dxa"/>
            <w:shd w:val="clear" w:color="auto" w:fill="D9D9D9" w:themeFill="background1" w:themeFillShade="D9"/>
            <w:vAlign w:val="center"/>
          </w:tcPr>
          <w:p w14:paraId="47A45AF8" w14:textId="77777777" w:rsidR="002E06FF" w:rsidRPr="00DE1661" w:rsidRDefault="002E06FF" w:rsidP="002E06FF">
            <w:pPr>
              <w:spacing w:beforeLines="20" w:before="48" w:afterLines="20" w:after="48" w:line="240" w:lineRule="atLeast"/>
              <w:ind w:left="0"/>
              <w:rPr>
                <w:b/>
              </w:rPr>
            </w:pPr>
            <w:r w:rsidRPr="00DE1661">
              <w:rPr>
                <w:b/>
              </w:rPr>
              <w:t>Devices</w:t>
            </w:r>
          </w:p>
        </w:tc>
        <w:tc>
          <w:tcPr>
            <w:tcW w:w="4253" w:type="dxa"/>
            <w:shd w:val="clear" w:color="auto" w:fill="D9D9D9" w:themeFill="background1" w:themeFillShade="D9"/>
            <w:vAlign w:val="center"/>
          </w:tcPr>
          <w:p w14:paraId="0742B257" w14:textId="77777777" w:rsidR="002E06FF" w:rsidRPr="00DE1661" w:rsidRDefault="002E06FF" w:rsidP="006004EE">
            <w:pPr>
              <w:spacing w:beforeLines="20" w:before="48" w:afterLines="20" w:after="48" w:line="240" w:lineRule="atLeast"/>
              <w:rPr>
                <w:b/>
              </w:rPr>
            </w:pPr>
            <w:r w:rsidRPr="00DE1661">
              <w:rPr>
                <w:b/>
              </w:rPr>
              <w:t>Specifications</w:t>
            </w:r>
          </w:p>
        </w:tc>
      </w:tr>
      <w:tr w:rsidR="002E06FF" w:rsidRPr="00DE1661" w14:paraId="7A6FF52B" w14:textId="77777777" w:rsidTr="006004EE">
        <w:trPr>
          <w:trHeight w:val="837"/>
        </w:trPr>
        <w:tc>
          <w:tcPr>
            <w:tcW w:w="2972" w:type="dxa"/>
            <w:vAlign w:val="center"/>
          </w:tcPr>
          <w:p w14:paraId="04A3FDC7" w14:textId="77777777" w:rsidR="002E06FF" w:rsidRPr="00DE1661" w:rsidRDefault="002E06FF" w:rsidP="002E06FF">
            <w:pPr>
              <w:spacing w:beforeLines="20" w:before="48" w:afterLines="20" w:after="48" w:line="240" w:lineRule="atLeast"/>
              <w:ind w:left="0"/>
              <w:jc w:val="left"/>
            </w:pPr>
            <w:r w:rsidRPr="00DE1661">
              <w:t>Dedicated upstream protection device(s)</w:t>
            </w:r>
          </w:p>
        </w:tc>
        <w:tc>
          <w:tcPr>
            <w:tcW w:w="4253" w:type="dxa"/>
            <w:vAlign w:val="center"/>
          </w:tcPr>
          <w:p w14:paraId="224B778A" w14:textId="77777777" w:rsidR="002E06FF" w:rsidRPr="00DE1661" w:rsidRDefault="002E06FF" w:rsidP="002E06FF">
            <w:pPr>
              <w:spacing w:beforeLines="20" w:before="48" w:afterLines="20" w:after="48" w:line="240" w:lineRule="atLeast"/>
              <w:ind w:left="0"/>
            </w:pPr>
            <w:r w:rsidRPr="00DE1661">
              <w:t>Options:</w:t>
            </w:r>
          </w:p>
          <w:p w14:paraId="44359E1B" w14:textId="72359A48" w:rsidR="002E06FF" w:rsidRPr="00DE1661" w:rsidRDefault="002E06FF" w:rsidP="00923E67">
            <w:pPr>
              <w:pStyle w:val="ad"/>
              <w:numPr>
                <w:ilvl w:val="0"/>
                <w:numId w:val="55"/>
              </w:numPr>
              <w:spacing w:beforeLines="20" w:before="48" w:afterLines="20" w:after="48" w:line="240" w:lineRule="atLeast"/>
            </w:pPr>
            <w:r w:rsidRPr="00DE1661">
              <w:t>RCD (Type A) + MCB</w:t>
            </w:r>
          </w:p>
          <w:p w14:paraId="57FF5BC2" w14:textId="0D6CB04C" w:rsidR="002E06FF" w:rsidRPr="00DE1661" w:rsidRDefault="002E06FF" w:rsidP="00923E67">
            <w:pPr>
              <w:pStyle w:val="ad"/>
              <w:numPr>
                <w:ilvl w:val="0"/>
                <w:numId w:val="55"/>
              </w:numPr>
              <w:spacing w:beforeLines="20" w:before="48" w:afterLines="20" w:after="48" w:line="240" w:lineRule="atLeast"/>
            </w:pPr>
            <w:r w:rsidRPr="00DE1661">
              <w:t>RCBO (Type A)</w:t>
            </w:r>
          </w:p>
        </w:tc>
      </w:tr>
      <w:tr w:rsidR="002E06FF" w:rsidRPr="00DE1661" w14:paraId="0A28665C" w14:textId="77777777" w:rsidTr="006004EE">
        <w:tc>
          <w:tcPr>
            <w:tcW w:w="2972" w:type="dxa"/>
            <w:vAlign w:val="center"/>
          </w:tcPr>
          <w:p w14:paraId="341D6EB4" w14:textId="77777777" w:rsidR="002E06FF" w:rsidRPr="00DE1661" w:rsidRDefault="002E06FF" w:rsidP="002E06FF">
            <w:pPr>
              <w:spacing w:beforeLines="20" w:before="48" w:afterLines="20" w:after="48" w:line="240" w:lineRule="atLeast"/>
              <w:ind w:left="0"/>
              <w:jc w:val="left"/>
            </w:pPr>
            <w:r w:rsidRPr="00DE1661">
              <w:t>Upstream overcurrent protection breaker, such as RCBO or MCB</w:t>
            </w:r>
          </w:p>
          <w:p w14:paraId="682CC16F" w14:textId="44B18996" w:rsidR="002E06FF" w:rsidRPr="00DE1661" w:rsidRDefault="002E06FF" w:rsidP="002E06FF">
            <w:pPr>
              <w:spacing w:beforeLines="20" w:before="48" w:afterLines="20" w:after="48" w:line="240" w:lineRule="atLeast"/>
              <w:ind w:left="0"/>
              <w:jc w:val="left"/>
            </w:pPr>
            <w:r w:rsidRPr="00DE1661">
              <w:t xml:space="preserve">(The breaker serves as the main disconnect switch to the </w:t>
            </w:r>
            <w:r w:rsidR="006924C5" w:rsidRPr="00DE1661">
              <w:t>MaxiC</w:t>
            </w:r>
            <w:r w:rsidRPr="00DE1661">
              <w:t>harger.)</w:t>
            </w:r>
          </w:p>
        </w:tc>
        <w:tc>
          <w:tcPr>
            <w:tcW w:w="4253" w:type="dxa"/>
            <w:vAlign w:val="center"/>
          </w:tcPr>
          <w:p w14:paraId="24E3ACAB" w14:textId="6BEABD99" w:rsidR="002E06FF" w:rsidRPr="00DE1661" w:rsidRDefault="002E06FF" w:rsidP="002E06FF">
            <w:pPr>
              <w:spacing w:beforeLines="20" w:before="48" w:afterLines="20" w:after="48" w:line="240" w:lineRule="atLeast"/>
              <w:ind w:left="0"/>
            </w:pPr>
            <w:r w:rsidRPr="00DE1661">
              <w:t>Breaker rating should not be less than 100</w:t>
            </w:r>
            <w:r w:rsidR="00953A43" w:rsidRPr="00DE1661">
              <w:t xml:space="preserve"> </w:t>
            </w:r>
            <w:r w:rsidRPr="00DE1661">
              <w:t>A.</w:t>
            </w:r>
          </w:p>
          <w:p w14:paraId="4D63D67D" w14:textId="77777777" w:rsidR="002E06FF" w:rsidRPr="00DE1661" w:rsidRDefault="002E06FF" w:rsidP="002E06FF">
            <w:pPr>
              <w:spacing w:beforeLines="20" w:before="48" w:afterLines="20" w:after="48" w:line="240" w:lineRule="atLeast"/>
              <w:ind w:left="0"/>
            </w:pPr>
            <w:r w:rsidRPr="00DE1661">
              <w:t>Tripping characteristics: type C</w:t>
            </w:r>
          </w:p>
        </w:tc>
      </w:tr>
      <w:tr w:rsidR="002E06FF" w:rsidRPr="00DE1661" w14:paraId="46F58D0B" w14:textId="77777777" w:rsidTr="006004EE">
        <w:trPr>
          <w:trHeight w:val="589"/>
        </w:trPr>
        <w:tc>
          <w:tcPr>
            <w:tcW w:w="2972" w:type="dxa"/>
            <w:vAlign w:val="center"/>
          </w:tcPr>
          <w:p w14:paraId="4AEB8EF2" w14:textId="77777777" w:rsidR="002E06FF" w:rsidRPr="00DE1661" w:rsidRDefault="002E06FF" w:rsidP="002E06FF">
            <w:pPr>
              <w:spacing w:beforeLines="20" w:before="48" w:afterLines="20" w:after="48" w:line="240" w:lineRule="atLeast"/>
              <w:ind w:left="0"/>
              <w:jc w:val="left"/>
            </w:pPr>
            <w:r w:rsidRPr="00DE1661">
              <w:t>Upstream residual-current device (RCD)</w:t>
            </w:r>
          </w:p>
        </w:tc>
        <w:tc>
          <w:tcPr>
            <w:tcW w:w="4253" w:type="dxa"/>
            <w:vAlign w:val="center"/>
          </w:tcPr>
          <w:p w14:paraId="70C4BF8E" w14:textId="0CD380FB" w:rsidR="002E06FF" w:rsidRPr="00DE1661" w:rsidRDefault="002E06FF" w:rsidP="002E06FF">
            <w:pPr>
              <w:spacing w:beforeLines="20" w:before="48" w:afterLines="20" w:after="48" w:line="240" w:lineRule="atLeast"/>
              <w:ind w:left="0"/>
            </w:pPr>
            <w:r w:rsidRPr="00DE1661">
              <w:t>Type A, with a rated residual operation current of 30 mA</w:t>
            </w:r>
          </w:p>
        </w:tc>
      </w:tr>
    </w:tbl>
    <w:p w14:paraId="1C1D590D" w14:textId="6241687A" w:rsidR="00686C5D" w:rsidRPr="00DE1661" w:rsidRDefault="00793A06" w:rsidP="00686C5D">
      <w:pPr>
        <w:pStyle w:val="2"/>
        <w:spacing w:before="240"/>
        <w:rPr>
          <w:rFonts w:cs="Arial"/>
        </w:rPr>
      </w:pPr>
      <w:r>
        <w:rPr>
          <w:rFonts w:cs="Arial"/>
        </w:rPr>
        <w:t xml:space="preserve"> </w:t>
      </w:r>
      <w:bookmarkStart w:id="228" w:name="_Toc131596651"/>
      <w:r w:rsidR="00686C5D" w:rsidRPr="003608CA">
        <w:rPr>
          <w:rFonts w:cs="Arial"/>
          <w:highlight w:val="cyan"/>
        </w:rPr>
        <w:t>Connecting the Industrial Plug to the Socket</w:t>
      </w:r>
      <w:bookmarkEnd w:id="228"/>
    </w:p>
    <w:p w14:paraId="0883AB66" w14:textId="504B4F9F" w:rsidR="00D83239" w:rsidRPr="00DE1661" w:rsidRDefault="00D83239" w:rsidP="00D83239">
      <w:pPr>
        <w:pStyle w:val="BodytextUserManual"/>
        <w:pBdr>
          <w:top w:val="single" w:sz="4" w:space="1" w:color="auto"/>
          <w:bottom w:val="single" w:sz="4" w:space="1" w:color="auto"/>
        </w:pBdr>
        <w:spacing w:beforeLines="20" w:before="48" w:afterLines="20" w:after="48"/>
        <w:rPr>
          <w:b/>
        </w:rPr>
      </w:pPr>
      <w:r w:rsidRPr="00DE1661">
        <w:rPr>
          <w:noProof/>
        </w:rPr>
        <w:drawing>
          <wp:anchor distT="0" distB="0" distL="114300" distR="114300" simplePos="0" relativeHeight="252859392" behindDoc="0" locked="0" layoutInCell="1" allowOverlap="1" wp14:anchorId="743A635F" wp14:editId="4CB5BA5C">
            <wp:simplePos x="0" y="0"/>
            <wp:positionH relativeFrom="margin">
              <wp:align>left</wp:align>
            </wp:positionH>
            <wp:positionV relativeFrom="paragraph">
              <wp:posOffset>25400</wp:posOffset>
            </wp:positionV>
            <wp:extent cx="145415" cy="145415"/>
            <wp:effectExtent l="0" t="0" r="6985" b="6985"/>
            <wp:wrapNone/>
            <wp:docPr id="15303" name="图片 15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E1661">
        <w:rPr>
          <w:b/>
        </w:rPr>
        <w:t>IMPORTANT</w:t>
      </w:r>
    </w:p>
    <w:p w14:paraId="11FB7AF4" w14:textId="65137CF9" w:rsidR="00D83239" w:rsidRPr="00DE1661" w:rsidRDefault="00D83239" w:rsidP="00D83239">
      <w:pPr>
        <w:pStyle w:val="BodytextUserManual"/>
        <w:pBdr>
          <w:top w:val="single" w:sz="4" w:space="1" w:color="auto"/>
          <w:bottom w:val="single" w:sz="4" w:space="1" w:color="auto"/>
        </w:pBdr>
        <w:spacing w:beforeLines="20" w:before="48" w:afterLines="20" w:after="48"/>
      </w:pPr>
      <w:r w:rsidRPr="00DE1661">
        <w:t>Before unplugging the industrial plug after the charging session is finished, cut off the power first.</w:t>
      </w:r>
    </w:p>
    <w:p w14:paraId="11D08BB8" w14:textId="1446A71D" w:rsidR="00686C5D" w:rsidRPr="00DE1661" w:rsidRDefault="00DA6FEB" w:rsidP="00793A06">
      <w:pPr>
        <w:pStyle w:val="BodytextUserManual"/>
        <w:spacing w:before="120" w:after="120"/>
      </w:pPr>
      <w:r>
        <w:t xml:space="preserve">This section applies for MaxiCharger and Trolley and MaxiCharger mounted on trolley. </w:t>
      </w:r>
      <w:r w:rsidR="00686C5D" w:rsidRPr="00DE1661">
        <w:t>The industrial plug connection steps are as below:</w:t>
      </w:r>
    </w:p>
    <w:p w14:paraId="7585C924" w14:textId="7EE17BB4" w:rsidR="00793A06" w:rsidRDefault="00793A06" w:rsidP="00923E67">
      <w:pPr>
        <w:pStyle w:val="BodytextUserManual"/>
        <w:numPr>
          <w:ilvl w:val="0"/>
          <w:numId w:val="72"/>
        </w:numPr>
        <w:spacing w:before="120" w:after="120"/>
        <w:jc w:val="left"/>
      </w:pPr>
      <w:r>
        <w:rPr>
          <w:rFonts w:hint="eastAsia"/>
        </w:rPr>
        <w:t>O</w:t>
      </w:r>
      <w:r>
        <w:t xml:space="preserve">pen the socket cover.  </w:t>
      </w:r>
    </w:p>
    <w:p w14:paraId="764C5499" w14:textId="60619E26" w:rsidR="00686C5D" w:rsidRPr="00DE1661" w:rsidRDefault="00686C5D" w:rsidP="00923E67">
      <w:pPr>
        <w:pStyle w:val="BodytextUserManual"/>
        <w:numPr>
          <w:ilvl w:val="0"/>
          <w:numId w:val="72"/>
        </w:numPr>
        <w:spacing w:before="120" w:after="120"/>
        <w:jc w:val="left"/>
      </w:pPr>
      <w:r w:rsidRPr="00DE1661">
        <w:t xml:space="preserve">Insert the industrial </w:t>
      </w:r>
      <w:r w:rsidR="004538EA" w:rsidRPr="00DE1661">
        <w:t xml:space="preserve">plug into the socket and </w:t>
      </w:r>
      <w:r w:rsidR="00793A06" w:rsidRPr="00DE1661">
        <w:t xml:space="preserve">fully </w:t>
      </w:r>
      <w:r w:rsidR="004538EA" w:rsidRPr="00DE1661">
        <w:t>push</w:t>
      </w:r>
      <w:r w:rsidR="00D83239" w:rsidRPr="00DE1661">
        <w:t xml:space="preserve"> </w:t>
      </w:r>
      <w:r w:rsidR="004538EA" w:rsidRPr="00DE1661">
        <w:t>the plug</w:t>
      </w:r>
      <w:r w:rsidRPr="00DE1661">
        <w:t>.</w:t>
      </w:r>
    </w:p>
    <w:p w14:paraId="69565D8D" w14:textId="69BB9D47" w:rsidR="00686C5D" w:rsidRPr="00DE1661" w:rsidRDefault="00686C5D" w:rsidP="00923E67">
      <w:pPr>
        <w:pStyle w:val="BodytextUserManual"/>
        <w:numPr>
          <w:ilvl w:val="0"/>
          <w:numId w:val="72"/>
        </w:numPr>
        <w:spacing w:before="120" w:after="120"/>
        <w:jc w:val="left"/>
      </w:pPr>
      <w:r w:rsidRPr="00DE1661">
        <w:t xml:space="preserve">Rotate the </w:t>
      </w:r>
      <w:r w:rsidR="00793A06" w:rsidRPr="00793A06">
        <w:t>bayonet ring</w:t>
      </w:r>
      <w:r w:rsidRPr="00DE1661">
        <w:t xml:space="preserve"> (</w:t>
      </w:r>
      <w:r w:rsidRPr="00DE1661">
        <w:rPr>
          <w:b/>
        </w:rPr>
        <w:t>A</w:t>
      </w:r>
      <w:r w:rsidRPr="00DE1661">
        <w:t xml:space="preserve">) </w:t>
      </w:r>
      <w:r w:rsidR="00D83239" w:rsidRPr="00DE1661">
        <w:t xml:space="preserve">clockwise </w:t>
      </w:r>
      <w:r w:rsidRPr="00DE1661">
        <w:t>to secure the</w:t>
      </w:r>
      <w:r w:rsidR="00793A06">
        <w:t xml:space="preserve"> connection</w:t>
      </w:r>
      <w:r w:rsidRPr="00DE1661">
        <w:t xml:space="preserve">.  </w:t>
      </w:r>
    </w:p>
    <w:p w14:paraId="241CB234" w14:textId="581AC2D0" w:rsidR="00686C5D" w:rsidRPr="00DE1661" w:rsidRDefault="00686C5D" w:rsidP="00686C5D">
      <w:pPr>
        <w:pStyle w:val="BodytextUserManual"/>
        <w:spacing w:before="120" w:after="120" w:line="480" w:lineRule="auto"/>
        <w:jc w:val="center"/>
      </w:pPr>
      <w:r w:rsidRPr="00DE1661">
        <w:rPr>
          <w:noProof/>
        </w:rPr>
        <w:drawing>
          <wp:inline distT="0" distB="0" distL="0" distR="0" wp14:anchorId="15B096C8" wp14:editId="334DBF42">
            <wp:extent cx="2628900" cy="1517970"/>
            <wp:effectExtent l="0" t="0" r="0" b="6350"/>
            <wp:docPr id="15304" name="图片 15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 name="旋转紧固插头和插座.png"/>
                    <pic:cNvPicPr/>
                  </pic:nvPicPr>
                  <pic:blipFill>
                    <a:blip r:embed="rId63">
                      <a:extLst>
                        <a:ext uri="{28A0092B-C50C-407E-A947-70E740481C1C}">
                          <a14:useLocalDpi xmlns:a14="http://schemas.microsoft.com/office/drawing/2010/main" val="0"/>
                        </a:ext>
                      </a:extLst>
                    </a:blip>
                    <a:stretch>
                      <a:fillRect/>
                    </a:stretch>
                  </pic:blipFill>
                  <pic:spPr>
                    <a:xfrm>
                      <a:off x="0" y="0"/>
                      <a:ext cx="2658412" cy="1535011"/>
                    </a:xfrm>
                    <a:prstGeom prst="rect">
                      <a:avLst/>
                    </a:prstGeom>
                  </pic:spPr>
                </pic:pic>
              </a:graphicData>
            </a:graphic>
          </wp:inline>
        </w:drawing>
      </w:r>
    </w:p>
    <w:p w14:paraId="314FE0AF" w14:textId="77777777" w:rsidR="00686C5D" w:rsidRPr="00DE1661" w:rsidRDefault="00686C5D" w:rsidP="00923E67">
      <w:pPr>
        <w:pStyle w:val="BodytextUserManual"/>
        <w:numPr>
          <w:ilvl w:val="0"/>
          <w:numId w:val="72"/>
        </w:numPr>
        <w:spacing w:before="120" w:after="120"/>
        <w:jc w:val="left"/>
      </w:pPr>
      <w:r w:rsidRPr="00DE1661">
        <w:t>Turn on the local service panel switch to supply the power to the MaxiCharger.</w:t>
      </w:r>
    </w:p>
    <w:p w14:paraId="2FBF9839" w14:textId="7AE36151" w:rsidR="00686C5D" w:rsidRPr="00793A06" w:rsidRDefault="00D83239" w:rsidP="00923E67">
      <w:pPr>
        <w:pStyle w:val="BodytextUserManual"/>
        <w:numPr>
          <w:ilvl w:val="0"/>
          <w:numId w:val="72"/>
        </w:numPr>
        <w:spacing w:before="120" w:after="120"/>
      </w:pPr>
      <w:r w:rsidRPr="00DE1661">
        <w:t>U</w:t>
      </w:r>
      <w:r w:rsidR="00686C5D" w:rsidRPr="00DE1661">
        <w:t xml:space="preserve">nplug the industrial plug after </w:t>
      </w:r>
      <w:r w:rsidRPr="00DE1661">
        <w:t xml:space="preserve">the </w:t>
      </w:r>
      <w:r w:rsidR="00686C5D" w:rsidRPr="00DE1661">
        <w:t>charging session is completed.</w:t>
      </w:r>
    </w:p>
    <w:p w14:paraId="07CB6C12" w14:textId="40DBF3D0" w:rsidR="002E06FF" w:rsidRPr="00DE1661" w:rsidRDefault="00DA6FEB" w:rsidP="00B10B21">
      <w:pPr>
        <w:pStyle w:val="2"/>
        <w:spacing w:before="240"/>
        <w:rPr>
          <w:rFonts w:cs="Arial"/>
        </w:rPr>
      </w:pPr>
      <w:bookmarkStart w:id="229" w:name="_Toc131596652"/>
      <w:r w:rsidRPr="00DE1661">
        <w:rPr>
          <w:rFonts w:cs="Arial"/>
          <w:noProof/>
        </w:rPr>
        <w:lastRenderedPageBreak/>
        <w:drawing>
          <wp:anchor distT="0" distB="0" distL="114300" distR="114300" simplePos="0" relativeHeight="252798976" behindDoc="0" locked="0" layoutInCell="1" allowOverlap="1" wp14:anchorId="491E764F" wp14:editId="47126533">
            <wp:simplePos x="0" y="0"/>
            <wp:positionH relativeFrom="leftMargin">
              <wp:posOffset>187630</wp:posOffset>
            </wp:positionH>
            <wp:positionV relativeFrom="paragraph">
              <wp:posOffset>294818</wp:posOffset>
            </wp:positionV>
            <wp:extent cx="145415" cy="145415"/>
            <wp:effectExtent l="0" t="0" r="6985" b="6985"/>
            <wp:wrapNone/>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00865804" w:rsidRPr="00DE1661">
        <w:rPr>
          <w:rFonts w:cs="Arial"/>
        </w:rPr>
        <w:t xml:space="preserve"> </w:t>
      </w:r>
      <w:r w:rsidR="00B10B21" w:rsidRPr="00DE1661">
        <w:rPr>
          <w:rFonts w:cs="Arial"/>
        </w:rPr>
        <w:t>Preparing for Commissioning</w:t>
      </w:r>
      <w:bookmarkEnd w:id="229"/>
    </w:p>
    <w:p w14:paraId="39D487B0" w14:textId="3BA194F3" w:rsidR="00B10B21" w:rsidRPr="00DE1661" w:rsidRDefault="00B10B21" w:rsidP="00B10B21">
      <w:pPr>
        <w:pStyle w:val="BodytextUserManual"/>
        <w:pBdr>
          <w:top w:val="single" w:sz="4" w:space="1" w:color="auto"/>
          <w:bottom w:val="single" w:sz="4" w:space="1" w:color="auto"/>
        </w:pBdr>
        <w:spacing w:beforeLines="20" w:before="48" w:afterLines="20" w:after="48"/>
        <w:ind w:left="0"/>
        <w:rPr>
          <w:b/>
        </w:rPr>
      </w:pPr>
      <w:r w:rsidRPr="00DE1661">
        <w:rPr>
          <w:b/>
        </w:rPr>
        <w:t>IMPORTANT</w:t>
      </w:r>
    </w:p>
    <w:p w14:paraId="6EFBE191" w14:textId="573611AD" w:rsidR="00B10B21" w:rsidRPr="00DE1661" w:rsidRDefault="00B10B21" w:rsidP="00B10B21">
      <w:pPr>
        <w:pStyle w:val="BodytextUserManual"/>
        <w:pBdr>
          <w:top w:val="single" w:sz="4" w:space="1" w:color="auto"/>
          <w:bottom w:val="single" w:sz="4" w:space="1" w:color="auto"/>
        </w:pBdr>
        <w:spacing w:beforeLines="20" w:before="48" w:afterLines="20" w:after="48"/>
        <w:ind w:left="0"/>
      </w:pPr>
      <w:r w:rsidRPr="00DE1661">
        <w:t>Only a manufacturer qualified service engineer can commission the MaxiCharger.</w:t>
      </w:r>
    </w:p>
    <w:p w14:paraId="50CC3371" w14:textId="31562746" w:rsidR="00B10B21" w:rsidRPr="00DE1661" w:rsidRDefault="00B10B21" w:rsidP="00923E67">
      <w:pPr>
        <w:pStyle w:val="BodytextUserManual"/>
        <w:numPr>
          <w:ilvl w:val="0"/>
          <w:numId w:val="56"/>
        </w:numPr>
        <w:spacing w:before="120" w:after="120"/>
        <w:rPr>
          <w:b/>
        </w:rPr>
      </w:pPr>
      <w:r w:rsidRPr="00DE1661">
        <w:rPr>
          <w:b/>
        </w:rPr>
        <w:t>To perform the commissioning</w:t>
      </w:r>
    </w:p>
    <w:p w14:paraId="0A22FA05" w14:textId="0F00F19D" w:rsidR="00B10B21" w:rsidRPr="00DE1661" w:rsidRDefault="00B10B21" w:rsidP="00923E67">
      <w:pPr>
        <w:pStyle w:val="BodytextUserManual"/>
        <w:numPr>
          <w:ilvl w:val="0"/>
          <w:numId w:val="57"/>
        </w:numPr>
        <w:spacing w:before="120" w:after="120"/>
      </w:pPr>
      <w:r w:rsidRPr="00DE1661">
        <w:t>Ensure the site complies the following requirements:</w:t>
      </w:r>
    </w:p>
    <w:p w14:paraId="208CDE65" w14:textId="0E7C8496" w:rsidR="00B10B21" w:rsidRPr="00DE1661" w:rsidRDefault="00B10B21" w:rsidP="00923E67">
      <w:pPr>
        <w:pStyle w:val="BodytextUserManual"/>
        <w:numPr>
          <w:ilvl w:val="0"/>
          <w:numId w:val="58"/>
        </w:numPr>
        <w:spacing w:before="120" w:after="120"/>
      </w:pPr>
      <w:r w:rsidRPr="00DE1661">
        <w:t>The MaxiCharger is installed according to the instructions in this manual.</w:t>
      </w:r>
    </w:p>
    <w:p w14:paraId="59F71D19" w14:textId="1C7CFCCB" w:rsidR="00B10B21" w:rsidRPr="00DE1661" w:rsidRDefault="00B10B21" w:rsidP="00923E67">
      <w:pPr>
        <w:pStyle w:val="BodytextUserManual"/>
        <w:numPr>
          <w:ilvl w:val="0"/>
          <w:numId w:val="58"/>
        </w:numPr>
        <w:spacing w:before="120" w:after="120"/>
      </w:pPr>
      <w:r w:rsidRPr="00DE1661">
        <w:t>AC input power is available.</w:t>
      </w:r>
    </w:p>
    <w:p w14:paraId="13783193" w14:textId="3622DCB5" w:rsidR="00B10B21" w:rsidRPr="00DE1661" w:rsidRDefault="00B10B21" w:rsidP="00923E67">
      <w:pPr>
        <w:pStyle w:val="BodytextUserManual"/>
        <w:numPr>
          <w:ilvl w:val="0"/>
          <w:numId w:val="58"/>
        </w:numPr>
        <w:spacing w:before="120" w:after="120"/>
      </w:pPr>
      <w:r w:rsidRPr="00DE1661">
        <w:t>Internet access is available through a wired Ethern</w:t>
      </w:r>
      <w:r w:rsidR="00D83239" w:rsidRPr="00DE1661">
        <w:t>et connection, cellular service</w:t>
      </w:r>
      <w:r w:rsidRPr="00DE1661">
        <w:t xml:space="preserve"> or Wi-Fi.</w:t>
      </w:r>
    </w:p>
    <w:p w14:paraId="29A0C2D1" w14:textId="77777777" w:rsidR="00B10B21" w:rsidRPr="00DE1661" w:rsidRDefault="00B10B21" w:rsidP="00923E67">
      <w:pPr>
        <w:pStyle w:val="BodytextUserManual"/>
        <w:numPr>
          <w:ilvl w:val="0"/>
          <w:numId w:val="58"/>
        </w:numPr>
        <w:spacing w:before="120" w:after="120"/>
      </w:pPr>
      <w:r w:rsidRPr="00DE1661">
        <w:t>An EV of each type of connector must be available for a compatible test during commissioning.</w:t>
      </w:r>
    </w:p>
    <w:p w14:paraId="01FABC89" w14:textId="456C5C2E" w:rsidR="00B10B21" w:rsidRPr="00DE1661" w:rsidRDefault="00B10B21" w:rsidP="00923E67">
      <w:pPr>
        <w:pStyle w:val="BodytextUserManual"/>
        <w:numPr>
          <w:ilvl w:val="0"/>
          <w:numId w:val="58"/>
        </w:numPr>
        <w:spacing w:before="120" w:after="120"/>
      </w:pPr>
      <w:r w:rsidRPr="00DE1661">
        <w:t xml:space="preserve">The site operator or owner is available to receive instructions from the manufacturer certified service engineer when the MaxiCharger is installed. </w:t>
      </w:r>
    </w:p>
    <w:p w14:paraId="3241C770" w14:textId="3DCF8A6B" w:rsidR="00B10B21" w:rsidRPr="00DE1661" w:rsidRDefault="00B10B21" w:rsidP="00923E67">
      <w:pPr>
        <w:pStyle w:val="BodytextUserManual"/>
        <w:numPr>
          <w:ilvl w:val="0"/>
          <w:numId w:val="57"/>
        </w:numPr>
        <w:spacing w:before="120" w:after="120"/>
      </w:pPr>
      <w:r w:rsidRPr="00DE1661">
        <w:t>Ensure the following information is collected:</w:t>
      </w:r>
    </w:p>
    <w:p w14:paraId="73022311" w14:textId="27856A51" w:rsidR="00B10B21" w:rsidRPr="00DE1661" w:rsidRDefault="00B10B21" w:rsidP="00923E67">
      <w:pPr>
        <w:pStyle w:val="BodytextUserManual"/>
        <w:numPr>
          <w:ilvl w:val="0"/>
          <w:numId w:val="59"/>
        </w:numPr>
        <w:spacing w:before="120" w:after="120"/>
      </w:pPr>
      <w:r w:rsidRPr="00DE1661">
        <w:t>Name and address of the site</w:t>
      </w:r>
    </w:p>
    <w:p w14:paraId="444C6C3C" w14:textId="3B74A616" w:rsidR="00B10B21" w:rsidRPr="00DE1661" w:rsidRDefault="00B10B21" w:rsidP="00923E67">
      <w:pPr>
        <w:pStyle w:val="BodytextUserManual"/>
        <w:numPr>
          <w:ilvl w:val="0"/>
          <w:numId w:val="59"/>
        </w:numPr>
        <w:spacing w:before="120" w:after="120"/>
      </w:pPr>
      <w:r w:rsidRPr="00DE1661">
        <w:t>Contact information of the on-site contact person</w:t>
      </w:r>
    </w:p>
    <w:p w14:paraId="05147928" w14:textId="4D0E2B17" w:rsidR="00B10B21" w:rsidRPr="00DE1661" w:rsidRDefault="00B10B21" w:rsidP="00923E67">
      <w:pPr>
        <w:pStyle w:val="BodytextUserManual"/>
        <w:numPr>
          <w:ilvl w:val="0"/>
          <w:numId w:val="59"/>
        </w:numPr>
        <w:spacing w:before="120" w:after="120"/>
      </w:pPr>
      <w:r w:rsidRPr="00DE1661">
        <w:t xml:space="preserve">Specification of the external fuse or breaker at the </w:t>
      </w:r>
      <w:r w:rsidR="00D83239" w:rsidRPr="00DE1661">
        <w:t>local service panel</w:t>
      </w:r>
    </w:p>
    <w:p w14:paraId="2875CCB4" w14:textId="68625EE5" w:rsidR="00B10B21" w:rsidRPr="00DE1661" w:rsidRDefault="00B10B21" w:rsidP="00923E67">
      <w:pPr>
        <w:pStyle w:val="BodytextUserManual"/>
        <w:numPr>
          <w:ilvl w:val="0"/>
          <w:numId w:val="59"/>
        </w:numPr>
        <w:spacing w:before="120" w:after="120"/>
      </w:pPr>
      <w:r w:rsidRPr="00DE1661">
        <w:t>Date when the installation is done</w:t>
      </w:r>
    </w:p>
    <w:p w14:paraId="20DF78BF" w14:textId="475CB8C9" w:rsidR="00B10B21" w:rsidRPr="00DE1661" w:rsidRDefault="00B10B21" w:rsidP="00923E67">
      <w:pPr>
        <w:pStyle w:val="BodytextUserManual"/>
        <w:numPr>
          <w:ilvl w:val="0"/>
          <w:numId w:val="59"/>
        </w:numPr>
        <w:spacing w:before="120" w:after="120"/>
      </w:pPr>
      <w:r w:rsidRPr="00DE1661">
        <w:t>Photo of the MaxiCharger and the site surroundings</w:t>
      </w:r>
    </w:p>
    <w:p w14:paraId="4B29D4E8" w14:textId="09296F08" w:rsidR="00B10B21" w:rsidRPr="00DE1661" w:rsidRDefault="00B10B21" w:rsidP="00923E67">
      <w:pPr>
        <w:pStyle w:val="BodytextUserManual"/>
        <w:numPr>
          <w:ilvl w:val="0"/>
          <w:numId w:val="59"/>
        </w:numPr>
        <w:spacing w:before="120" w:after="120"/>
      </w:pPr>
      <w:r w:rsidRPr="00DE1661">
        <w:t>Special remarks (if any)</w:t>
      </w:r>
    </w:p>
    <w:p w14:paraId="5DFDF739" w14:textId="19E531F7" w:rsidR="00B10B21" w:rsidRPr="00DE1661" w:rsidRDefault="00B10B21" w:rsidP="00923E67">
      <w:pPr>
        <w:pStyle w:val="BodytextUserManual"/>
        <w:numPr>
          <w:ilvl w:val="0"/>
          <w:numId w:val="57"/>
        </w:numPr>
        <w:spacing w:before="120" w:after="120"/>
      </w:pPr>
      <w:r w:rsidRPr="00DE1661">
        <w:t xml:space="preserve">Someone should be present for assistance to energize the power to the MaxiCharger on the </w:t>
      </w:r>
      <w:r w:rsidR="00D83239" w:rsidRPr="00DE1661">
        <w:t>local service panel.</w:t>
      </w:r>
    </w:p>
    <w:p w14:paraId="6AA7CC82" w14:textId="18B63D1B" w:rsidR="00B10B21" w:rsidRPr="00DE1661" w:rsidRDefault="00B10B21" w:rsidP="00B10B21">
      <w:pPr>
        <w:pStyle w:val="BodytextUserManual"/>
        <w:pBdr>
          <w:top w:val="single" w:sz="4" w:space="1" w:color="auto"/>
          <w:bottom w:val="single" w:sz="4" w:space="1" w:color="auto"/>
        </w:pBdr>
        <w:spacing w:beforeLines="20" w:before="48" w:afterLines="20" w:after="48"/>
        <w:ind w:left="420"/>
        <w:rPr>
          <w:b/>
        </w:rPr>
      </w:pPr>
      <w:r w:rsidRPr="00DE1661">
        <w:rPr>
          <w:noProof/>
        </w:rPr>
        <w:drawing>
          <wp:anchor distT="0" distB="0" distL="114300" distR="114300" simplePos="0" relativeHeight="252801024" behindDoc="0" locked="0" layoutInCell="1" allowOverlap="1" wp14:anchorId="2252EA03" wp14:editId="523A0E1F">
            <wp:simplePos x="0" y="0"/>
            <wp:positionH relativeFrom="margin">
              <wp:posOffset>100609</wp:posOffset>
            </wp:positionH>
            <wp:positionV relativeFrom="paragraph">
              <wp:posOffset>20320</wp:posOffset>
            </wp:positionV>
            <wp:extent cx="145415" cy="145415"/>
            <wp:effectExtent l="0" t="0" r="6985" b="6985"/>
            <wp:wrapNone/>
            <wp:docPr id="480" name="图片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注意.png"/>
                    <pic:cNvPicPr/>
                  </pic:nvPicPr>
                  <pic:blipFill>
                    <a:blip r:embed="rId56">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anchor>
        </w:drawing>
      </w:r>
      <w:r w:rsidRPr="00DE1661">
        <w:rPr>
          <w:b/>
        </w:rPr>
        <w:t>IMPORTANT</w:t>
      </w:r>
    </w:p>
    <w:p w14:paraId="24231329" w14:textId="3C3B16C3" w:rsidR="00B10B21" w:rsidRPr="00DE1661" w:rsidRDefault="00B10B21" w:rsidP="00B10B21">
      <w:pPr>
        <w:pStyle w:val="BodytextUserManual"/>
        <w:pBdr>
          <w:top w:val="single" w:sz="4" w:space="1" w:color="auto"/>
          <w:bottom w:val="single" w:sz="4" w:space="1" w:color="auto"/>
        </w:pBdr>
        <w:spacing w:beforeLines="20" w:before="48" w:afterLines="20" w:after="48"/>
        <w:ind w:left="420"/>
      </w:pPr>
      <w:r w:rsidRPr="00DE1661">
        <w:t>The conduit opening must be sealed to protect the wiring from the environment.</w:t>
      </w:r>
    </w:p>
    <w:p w14:paraId="512D7D53" w14:textId="77777777" w:rsidR="00B10B21" w:rsidRPr="00DE1661" w:rsidRDefault="00B10B21" w:rsidP="00B10B21">
      <w:pPr>
        <w:pStyle w:val="BodytextUserManual"/>
        <w:spacing w:before="120" w:after="120"/>
        <w:ind w:left="0"/>
      </w:pPr>
    </w:p>
    <w:p w14:paraId="0738068E" w14:textId="5BB07FFB" w:rsidR="002E06FF" w:rsidRPr="00DE1661" w:rsidRDefault="002E06FF" w:rsidP="00B10B21">
      <w:pPr>
        <w:pStyle w:val="BodytextUserManual"/>
        <w:spacing w:before="120" w:after="120"/>
      </w:pPr>
    </w:p>
    <w:p w14:paraId="188604BA" w14:textId="5C95153E" w:rsidR="00116D06" w:rsidRPr="00DE1661" w:rsidRDefault="00116D06" w:rsidP="00B10B21">
      <w:pPr>
        <w:widowControl w:val="0"/>
        <w:spacing w:before="50" w:after="50"/>
        <w:jc w:val="center"/>
        <w:sectPr w:rsidR="00116D06" w:rsidRPr="00DE1661" w:rsidSect="00D26989">
          <w:footerReference w:type="even" r:id="rId64"/>
          <w:footerReference w:type="default" r:id="rId65"/>
          <w:pgSz w:w="8392" w:h="11907"/>
          <w:pgMar w:top="567" w:right="567" w:bottom="567" w:left="567" w:header="0" w:footer="340" w:gutter="0"/>
          <w:cols w:space="720"/>
          <w:docGrid w:linePitch="245"/>
        </w:sectPr>
      </w:pPr>
    </w:p>
    <w:p w14:paraId="43B7C6EF" w14:textId="77777777" w:rsidR="00E356F6" w:rsidRPr="00DE1661" w:rsidRDefault="00E356F6" w:rsidP="00E356F6">
      <w:pPr>
        <w:pStyle w:val="2"/>
        <w:spacing w:before="240"/>
        <w:rPr>
          <w:rFonts w:cs="Arial"/>
        </w:rPr>
      </w:pPr>
      <w:bookmarkStart w:id="230" w:name="_Toc131596653"/>
      <w:bookmarkStart w:id="231" w:name="_Toc106900430"/>
      <w:bookmarkStart w:id="232" w:name="_Toc106983302"/>
      <w:bookmarkEnd w:id="227"/>
      <w:r w:rsidRPr="00DE1661">
        <w:rPr>
          <w:rFonts w:cs="Arial"/>
        </w:rPr>
        <w:lastRenderedPageBreak/>
        <w:t>Powering on the MaxiCharger</w:t>
      </w:r>
      <w:bookmarkEnd w:id="230"/>
    </w:p>
    <w:p w14:paraId="7C578A80" w14:textId="77777777" w:rsidR="00E356F6" w:rsidRPr="00DE1661" w:rsidRDefault="00E356F6" w:rsidP="00E356F6">
      <w:pPr>
        <w:pStyle w:val="BodytextUserManual"/>
        <w:spacing w:before="120" w:after="120"/>
        <w:rPr>
          <w:b/>
        </w:rPr>
      </w:pPr>
      <w:r w:rsidRPr="00DE1661">
        <w:rPr>
          <w:b/>
        </w:rPr>
        <w:t>Before Power-on</w:t>
      </w:r>
    </w:p>
    <w:p w14:paraId="45693BDF" w14:textId="77777777" w:rsidR="00E356F6" w:rsidRPr="00DE1661" w:rsidRDefault="00E356F6" w:rsidP="00E356F6">
      <w:pPr>
        <w:pStyle w:val="ItemList"/>
        <w:spacing w:before="48" w:after="48"/>
      </w:pPr>
      <w:r w:rsidRPr="00DE1661">
        <w:t>Install the MaxiCharger according to the instructions in this manual.</w:t>
      </w:r>
    </w:p>
    <w:p w14:paraId="712ABF16" w14:textId="77777777" w:rsidR="00E356F6" w:rsidRPr="00DE1661" w:rsidRDefault="00E356F6" w:rsidP="00E356F6">
      <w:pPr>
        <w:pStyle w:val="ItemList"/>
        <w:spacing w:before="48" w:after="48"/>
      </w:pPr>
      <w:r w:rsidRPr="00DE1661">
        <w:t>Prepare an emergency plan to instruct people what to do in case of an emergency.</w:t>
      </w:r>
    </w:p>
    <w:p w14:paraId="0FF1B079" w14:textId="77777777" w:rsidR="00E356F6" w:rsidRPr="00DE1661" w:rsidRDefault="00E356F6" w:rsidP="00E356F6">
      <w:pPr>
        <w:pStyle w:val="ItemList"/>
        <w:spacing w:before="48" w:after="48"/>
      </w:pPr>
      <w:r w:rsidRPr="00DE1661">
        <w:t xml:space="preserve">Only the manufacturer or a qualified technician authorized by the manufacturer can commission the MaxiCharger. Contact the manufacturer when the MaxiCharger is ready for commissioning. </w:t>
      </w:r>
    </w:p>
    <w:p w14:paraId="460BC0A3" w14:textId="77777777" w:rsidR="00E356F6" w:rsidRPr="00DE1661" w:rsidRDefault="00E356F6" w:rsidP="00E356F6">
      <w:pPr>
        <w:pStyle w:val="ItemList"/>
        <w:numPr>
          <w:ilvl w:val="0"/>
          <w:numId w:val="0"/>
        </w:numPr>
        <w:pBdr>
          <w:top w:val="single" w:sz="4" w:space="1" w:color="auto"/>
          <w:bottom w:val="single" w:sz="4" w:space="1" w:color="auto"/>
        </w:pBdr>
        <w:spacing w:before="48" w:after="48"/>
        <w:ind w:left="284"/>
        <w:rPr>
          <w:b/>
        </w:rPr>
      </w:pPr>
      <w:r w:rsidRPr="00DE1661">
        <w:rPr>
          <w:b/>
          <w:noProof/>
        </w:rPr>
        <w:drawing>
          <wp:anchor distT="0" distB="0" distL="114300" distR="114300" simplePos="0" relativeHeight="252887040" behindDoc="0" locked="0" layoutInCell="1" allowOverlap="1" wp14:anchorId="6E702F9B" wp14:editId="60DF2E1D">
            <wp:simplePos x="0" y="0"/>
            <wp:positionH relativeFrom="margin">
              <wp:align>left</wp:align>
            </wp:positionH>
            <wp:positionV relativeFrom="paragraph">
              <wp:posOffset>6824</wp:posOffset>
            </wp:positionV>
            <wp:extent cx="143510" cy="143510"/>
            <wp:effectExtent l="0" t="0" r="8890" b="8890"/>
            <wp:wrapNone/>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Pr="00DE1661">
        <w:rPr>
          <w:b/>
        </w:rPr>
        <w:t>NOTE</w:t>
      </w:r>
    </w:p>
    <w:p w14:paraId="4BEA0D46" w14:textId="77777777" w:rsidR="00E356F6" w:rsidRPr="00DE1661" w:rsidRDefault="00E356F6" w:rsidP="00E356F6">
      <w:pPr>
        <w:pStyle w:val="ItemList"/>
        <w:numPr>
          <w:ilvl w:val="0"/>
          <w:numId w:val="0"/>
        </w:numPr>
        <w:pBdr>
          <w:top w:val="single" w:sz="4" w:space="1" w:color="auto"/>
          <w:bottom w:val="single" w:sz="4" w:space="1" w:color="auto"/>
        </w:pBdr>
        <w:spacing w:before="48" w:after="48"/>
        <w:ind w:left="284"/>
      </w:pPr>
      <w:r w:rsidRPr="00DE1661">
        <w:t>In the event of ambient temperature lower than -20 °C, it will take 3~5 minutes to preheat the screen when powering on the MaxiCharger. In extreme cases, the display module will be reset to ensure the stability of the MaxiCharger.</w:t>
      </w:r>
    </w:p>
    <w:p w14:paraId="6D0C0B05" w14:textId="77777777" w:rsidR="00E356F6" w:rsidRPr="00DE1661" w:rsidRDefault="00E356F6" w:rsidP="00E356F6">
      <w:pPr>
        <w:pStyle w:val="a1"/>
        <w:rPr>
          <w:rFonts w:cs="Arial"/>
        </w:rPr>
      </w:pPr>
      <w:r w:rsidRPr="00DE1661">
        <w:rPr>
          <w:rFonts w:cs="Arial"/>
        </w:rPr>
        <w:t>To power on the MaxiCharger</w:t>
      </w:r>
    </w:p>
    <w:p w14:paraId="020FC1CC" w14:textId="77777777" w:rsidR="00E356F6" w:rsidRPr="00DE1661" w:rsidRDefault="00E356F6" w:rsidP="00E356F6">
      <w:pPr>
        <w:pStyle w:val="a0"/>
        <w:numPr>
          <w:ilvl w:val="0"/>
          <w:numId w:val="36"/>
        </w:numPr>
        <w:rPr>
          <w:rFonts w:cs="Arial"/>
        </w:rPr>
      </w:pPr>
      <w:r w:rsidRPr="00DE1661">
        <w:rPr>
          <w:rFonts w:cs="Arial"/>
        </w:rPr>
        <w:t xml:space="preserve">Make sure that the upstream breaker stays in the </w:t>
      </w:r>
      <w:r w:rsidRPr="00DE1661">
        <w:rPr>
          <w:rFonts w:cs="Arial"/>
          <w:b/>
        </w:rPr>
        <w:t>OFF</w:t>
      </w:r>
      <w:r w:rsidRPr="00DE1661">
        <w:rPr>
          <w:rFonts w:cs="Arial"/>
        </w:rPr>
        <w:t xml:space="preserve"> position and locked during the procedure.</w:t>
      </w:r>
    </w:p>
    <w:p w14:paraId="318A4FB4" w14:textId="77777777" w:rsidR="00E356F6" w:rsidRPr="00DE1661" w:rsidRDefault="00E356F6" w:rsidP="00E356F6">
      <w:pPr>
        <w:pStyle w:val="a0"/>
        <w:numPr>
          <w:ilvl w:val="0"/>
          <w:numId w:val="36"/>
        </w:numPr>
        <w:rPr>
          <w:rFonts w:cs="Arial"/>
        </w:rPr>
      </w:pPr>
      <w:r w:rsidRPr="00DE1661">
        <w:rPr>
          <w:rFonts w:cs="Arial"/>
        </w:rPr>
        <w:t>Tighten the screws and bolts of key parts and make sure the cabinet is clean inside. Prevent the electronic components from being damaged by dust or particles.</w:t>
      </w:r>
    </w:p>
    <w:p w14:paraId="222086C2" w14:textId="77777777" w:rsidR="00E356F6" w:rsidRPr="00DE1661" w:rsidRDefault="00E356F6" w:rsidP="00E356F6">
      <w:pPr>
        <w:pStyle w:val="a0"/>
        <w:numPr>
          <w:ilvl w:val="0"/>
          <w:numId w:val="36"/>
        </w:numPr>
        <w:rPr>
          <w:rFonts w:cs="Arial"/>
        </w:rPr>
      </w:pPr>
      <w:r w:rsidRPr="00DE1661">
        <w:rPr>
          <w:rFonts w:cs="Arial"/>
        </w:rPr>
        <w:t>Use the multimeter to check the circuit connections among L1, L2, L3, N, and PE. If short circuit occurs, contact Autel technical support; otherwise, reinstall the insulating barrier.</w:t>
      </w:r>
    </w:p>
    <w:p w14:paraId="54DE8D34" w14:textId="77777777" w:rsidR="00E356F6" w:rsidRDefault="00E356F6" w:rsidP="00E356F6">
      <w:pPr>
        <w:pStyle w:val="a0"/>
        <w:numPr>
          <w:ilvl w:val="0"/>
          <w:numId w:val="36"/>
        </w:numPr>
        <w:rPr>
          <w:rFonts w:cs="Arial"/>
        </w:rPr>
      </w:pPr>
      <w:r w:rsidRPr="00DE1661">
        <w:rPr>
          <w:rFonts w:cs="Arial"/>
        </w:rPr>
        <w:t>Contact Customer Technical Support to turn on the upstream breaker and check the indicators on CCU, ECU, and TCU and the screen display.</w:t>
      </w:r>
    </w:p>
    <w:p w14:paraId="78DBDDBA" w14:textId="77777777" w:rsidR="00E356F6" w:rsidRDefault="00E356F6" w:rsidP="00E356F6">
      <w:pPr>
        <w:pStyle w:val="a0"/>
        <w:numPr>
          <w:ilvl w:val="0"/>
          <w:numId w:val="79"/>
        </w:numPr>
        <w:rPr>
          <w:rFonts w:cs="Arial"/>
        </w:rPr>
      </w:pPr>
      <w:r w:rsidRPr="00DE1661">
        <w:rPr>
          <w:rFonts w:cs="Arial"/>
        </w:rPr>
        <w:t>If any indicator of CCU, ECU or TCU is off or the screen display is abnormal, please contact Autel technical support;</w:t>
      </w:r>
    </w:p>
    <w:p w14:paraId="25D6209B" w14:textId="77777777" w:rsidR="00E356F6" w:rsidRDefault="00E356F6" w:rsidP="00E356F6">
      <w:pPr>
        <w:pStyle w:val="a0"/>
        <w:numPr>
          <w:ilvl w:val="0"/>
          <w:numId w:val="79"/>
        </w:numPr>
        <w:rPr>
          <w:rFonts w:cs="Arial"/>
        </w:rPr>
      </w:pPr>
      <w:r w:rsidRPr="00DE1661">
        <w:rPr>
          <w:rFonts w:cs="Arial"/>
        </w:rPr>
        <w:t>If all indicators and the screen display normal, go to next step.</w:t>
      </w:r>
    </w:p>
    <w:p w14:paraId="22ADB3DA" w14:textId="77777777" w:rsidR="00E356F6" w:rsidRPr="00DE1661" w:rsidRDefault="00E356F6" w:rsidP="00E356F6">
      <w:pPr>
        <w:pStyle w:val="a0"/>
        <w:numPr>
          <w:ilvl w:val="0"/>
          <w:numId w:val="36"/>
        </w:numPr>
        <w:rPr>
          <w:rFonts w:cs="Arial"/>
        </w:rPr>
      </w:pPr>
      <w:r>
        <w:rPr>
          <w:rFonts w:cs="Arial" w:hint="eastAsia"/>
        </w:rPr>
        <w:t>R</w:t>
      </w:r>
      <w:r>
        <w:rPr>
          <w:rFonts w:cs="Arial"/>
        </w:rPr>
        <w:t xml:space="preserve">einstall the insulating barrier after commissioning is completed. </w:t>
      </w:r>
    </w:p>
    <w:p w14:paraId="7CD967FE" w14:textId="77777777" w:rsidR="00E356F6" w:rsidRPr="00881435" w:rsidRDefault="00E356F6" w:rsidP="00E356F6">
      <w:pPr>
        <w:pStyle w:val="a0"/>
        <w:numPr>
          <w:ilvl w:val="0"/>
          <w:numId w:val="0"/>
        </w:numPr>
        <w:ind w:left="1544"/>
        <w:rPr>
          <w:rFonts w:cs="Arial"/>
        </w:rPr>
      </w:pPr>
    </w:p>
    <w:p w14:paraId="3B776526" w14:textId="77777777" w:rsidR="00E356F6" w:rsidRPr="00DE1661" w:rsidRDefault="00E356F6" w:rsidP="00E356F6">
      <w:pPr>
        <w:rPr>
          <w:rFonts w:eastAsia="微软雅黑"/>
          <w:snapToGrid w:val="0"/>
          <w:kern w:val="2"/>
        </w:rPr>
      </w:pPr>
      <w:r w:rsidRPr="00DE1661">
        <w:br w:type="page"/>
      </w:r>
    </w:p>
    <w:p w14:paraId="75E8EC5A" w14:textId="77C20EF3" w:rsidR="00E27797" w:rsidRPr="00DE1661" w:rsidRDefault="00883962" w:rsidP="00777848">
      <w:pPr>
        <w:pStyle w:val="10"/>
      </w:pPr>
      <w:r w:rsidRPr="00DE1661">
        <w:lastRenderedPageBreak/>
        <w:t xml:space="preserve"> </w:t>
      </w:r>
      <w:bookmarkStart w:id="233" w:name="_Toc131596654"/>
      <w:r w:rsidR="00E27797" w:rsidRPr="00DE1661">
        <w:t>Operation</w:t>
      </w:r>
      <w:bookmarkEnd w:id="231"/>
      <w:bookmarkEnd w:id="232"/>
      <w:bookmarkEnd w:id="233"/>
    </w:p>
    <w:p w14:paraId="0B0E3734" w14:textId="0A9AA056" w:rsidR="00E27797" w:rsidRPr="00DE1661" w:rsidRDefault="00E27797" w:rsidP="008E6E83">
      <w:pPr>
        <w:pStyle w:val="2"/>
        <w:spacing w:before="240"/>
        <w:rPr>
          <w:rFonts w:cs="Arial"/>
        </w:rPr>
      </w:pPr>
      <w:bookmarkStart w:id="234" w:name="6.1_Prepare_before_use"/>
      <w:bookmarkStart w:id="235" w:name="_bookmark108"/>
      <w:bookmarkStart w:id="236" w:name="_Ref101944318"/>
      <w:bookmarkStart w:id="237" w:name="_Toc106900433"/>
      <w:bookmarkStart w:id="238" w:name="_Toc106983305"/>
      <w:bookmarkStart w:id="239" w:name="_Toc131596655"/>
      <w:bookmarkEnd w:id="234"/>
      <w:bookmarkEnd w:id="235"/>
      <w:r w:rsidRPr="00DE1661">
        <w:rPr>
          <w:rFonts w:cs="Arial"/>
        </w:rPr>
        <w:t>Charg</w:t>
      </w:r>
      <w:bookmarkEnd w:id="236"/>
      <w:r w:rsidR="00B80BE6" w:rsidRPr="00DE1661">
        <w:rPr>
          <w:rFonts w:cs="Arial"/>
        </w:rPr>
        <w:t>ing Procedure</w:t>
      </w:r>
      <w:bookmarkEnd w:id="237"/>
      <w:bookmarkEnd w:id="238"/>
      <w:bookmarkEnd w:id="239"/>
    </w:p>
    <w:p w14:paraId="1F1F99C2" w14:textId="0CAA2BEA" w:rsidR="00953A43" w:rsidRPr="00DE1661" w:rsidRDefault="00953A43" w:rsidP="00953A43">
      <w:pPr>
        <w:pStyle w:val="BodytextUserManual"/>
        <w:spacing w:before="120" w:after="120"/>
      </w:pPr>
      <w:r w:rsidRPr="00DE1661">
        <w:t>General charging procedures:</w:t>
      </w:r>
    </w:p>
    <w:p w14:paraId="776360B5" w14:textId="04C9950E" w:rsidR="00953A43" w:rsidRPr="00DE1661" w:rsidRDefault="00953A43" w:rsidP="00923E67">
      <w:pPr>
        <w:pStyle w:val="BodytextUserManual"/>
        <w:numPr>
          <w:ilvl w:val="0"/>
          <w:numId w:val="56"/>
        </w:numPr>
        <w:spacing w:before="120" w:after="120"/>
        <w:ind w:left="704"/>
        <w:rPr>
          <w:b/>
        </w:rPr>
      </w:pPr>
      <w:r w:rsidRPr="00DE1661">
        <w:rPr>
          <w:b/>
        </w:rPr>
        <w:t>To charge an EV</w:t>
      </w:r>
    </w:p>
    <w:p w14:paraId="23C0B382" w14:textId="20E50E96" w:rsidR="00953A43" w:rsidRPr="00DE1661" w:rsidRDefault="00953A43" w:rsidP="00923E67">
      <w:pPr>
        <w:pStyle w:val="BodytextUserManual"/>
        <w:numPr>
          <w:ilvl w:val="0"/>
          <w:numId w:val="61"/>
        </w:numPr>
        <w:spacing w:before="120" w:after="120"/>
        <w:ind w:left="1123"/>
      </w:pPr>
      <w:r w:rsidRPr="00DE1661">
        <w:t>Park an EV with the charging port within reach of the connector.</w:t>
      </w:r>
    </w:p>
    <w:p w14:paraId="189DEC05" w14:textId="27FA318A" w:rsidR="00953A43" w:rsidRPr="00DE1661" w:rsidRDefault="00953A43" w:rsidP="00923E67">
      <w:pPr>
        <w:pStyle w:val="BodytextUserManual"/>
        <w:numPr>
          <w:ilvl w:val="0"/>
          <w:numId w:val="61"/>
        </w:numPr>
        <w:spacing w:before="120" w:after="120"/>
        <w:ind w:left="1123"/>
      </w:pPr>
      <w:r w:rsidRPr="00DE1661">
        <w:t>Plug in the EV.</w:t>
      </w:r>
    </w:p>
    <w:p w14:paraId="444B30A2" w14:textId="5B35EC16" w:rsidR="00953A43" w:rsidRPr="00DE1661" w:rsidRDefault="00953A43" w:rsidP="00923E67">
      <w:pPr>
        <w:pStyle w:val="BodytextUserManual"/>
        <w:numPr>
          <w:ilvl w:val="0"/>
          <w:numId w:val="61"/>
        </w:numPr>
        <w:spacing w:before="120" w:after="120"/>
        <w:ind w:left="1123"/>
      </w:pPr>
      <w:r w:rsidRPr="00DE1661">
        <w:t>Start the charging session.</w:t>
      </w:r>
    </w:p>
    <w:p w14:paraId="3EAEE3B4" w14:textId="7A911283" w:rsidR="00953A43" w:rsidRPr="00DE1661" w:rsidRDefault="00953A43" w:rsidP="00923E67">
      <w:pPr>
        <w:pStyle w:val="BodytextUserManual"/>
        <w:numPr>
          <w:ilvl w:val="0"/>
          <w:numId w:val="61"/>
        </w:numPr>
        <w:spacing w:before="120" w:after="120"/>
        <w:ind w:left="1123"/>
      </w:pPr>
      <w:r w:rsidRPr="00DE1661">
        <w:rPr>
          <w:b/>
          <w:noProof/>
        </w:rPr>
        <w:drawing>
          <wp:anchor distT="0" distB="0" distL="114300" distR="114300" simplePos="0" relativeHeight="252823552" behindDoc="0" locked="0" layoutInCell="1" allowOverlap="1" wp14:anchorId="1E83C9C6" wp14:editId="066AD676">
            <wp:simplePos x="0" y="0"/>
            <wp:positionH relativeFrom="margin">
              <wp:align>left</wp:align>
            </wp:positionH>
            <wp:positionV relativeFrom="paragraph">
              <wp:posOffset>221615</wp:posOffset>
            </wp:positionV>
            <wp:extent cx="163830" cy="143510"/>
            <wp:effectExtent l="0" t="0" r="7620" b="8890"/>
            <wp:wrapNone/>
            <wp:docPr id="458" name="图片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警告.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3830" cy="143510"/>
                    </a:xfrm>
                    <a:prstGeom prst="rect">
                      <a:avLst/>
                    </a:prstGeom>
                  </pic:spPr>
                </pic:pic>
              </a:graphicData>
            </a:graphic>
            <wp14:sizeRelH relativeFrom="margin">
              <wp14:pctWidth>0</wp14:pctWidth>
            </wp14:sizeRelH>
            <wp14:sizeRelV relativeFrom="margin">
              <wp14:pctHeight>0</wp14:pctHeight>
            </wp14:sizeRelV>
          </wp:anchor>
        </w:drawing>
      </w:r>
      <w:r w:rsidRPr="00DE1661">
        <w:t>Stop the charging session.</w:t>
      </w:r>
    </w:p>
    <w:p w14:paraId="27164C46" w14:textId="0C1E1ED2" w:rsidR="00953A43" w:rsidRPr="00DE1661" w:rsidRDefault="00953A43" w:rsidP="00953A43">
      <w:pPr>
        <w:pStyle w:val="BodytextUserManual"/>
        <w:pBdr>
          <w:top w:val="single" w:sz="4" w:space="1" w:color="auto"/>
          <w:bottom w:val="single" w:sz="4" w:space="1" w:color="auto"/>
        </w:pBdr>
        <w:spacing w:beforeLines="20" w:before="48" w:afterLines="20" w:after="48"/>
        <w:rPr>
          <w:b/>
        </w:rPr>
      </w:pPr>
      <w:r w:rsidRPr="00DE1661">
        <w:rPr>
          <w:b/>
        </w:rPr>
        <w:t>WARNING</w:t>
      </w:r>
    </w:p>
    <w:p w14:paraId="2CA78A9A" w14:textId="1B25520A"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cover the vent during charging.</w:t>
      </w:r>
    </w:p>
    <w:p w14:paraId="01C91158" w14:textId="4C0C2B60" w:rsidR="00953A43" w:rsidRPr="00DE1661" w:rsidRDefault="00953A43" w:rsidP="00923E67">
      <w:pPr>
        <w:pStyle w:val="BodytextUserManual"/>
        <w:numPr>
          <w:ilvl w:val="0"/>
          <w:numId w:val="62"/>
        </w:numPr>
        <w:pBdr>
          <w:top w:val="single" w:sz="4" w:space="1" w:color="auto"/>
          <w:bottom w:val="single" w:sz="4" w:space="1" w:color="auto"/>
        </w:pBdr>
        <w:spacing w:beforeLines="20" w:before="48" w:afterLines="20" w:after="48"/>
      </w:pPr>
      <w:r w:rsidRPr="00DE1661">
        <w:t>Do not clean or operate in the EV during charging.</w:t>
      </w:r>
    </w:p>
    <w:p w14:paraId="290EC2CE" w14:textId="6DEB3E60" w:rsidR="001817E0" w:rsidRPr="00DE1661" w:rsidRDefault="001817E0" w:rsidP="007F26CE">
      <w:pPr>
        <w:pStyle w:val="3"/>
        <w:spacing w:before="240"/>
      </w:pPr>
      <w:bookmarkStart w:id="240" w:name="6.4.1_Charge_an_EV"/>
      <w:bookmarkStart w:id="241" w:name="_bookmark112"/>
      <w:bookmarkStart w:id="242" w:name="_Toc106900434"/>
      <w:bookmarkStart w:id="243" w:name="_Toc106983306"/>
      <w:bookmarkStart w:id="244" w:name="_Toc131596656"/>
      <w:bookmarkEnd w:id="240"/>
      <w:bookmarkEnd w:id="241"/>
      <w:r w:rsidRPr="00DE1661">
        <w:t>S</w:t>
      </w:r>
      <w:bookmarkEnd w:id="242"/>
      <w:bookmarkEnd w:id="243"/>
      <w:r w:rsidR="007F26CE" w:rsidRPr="00DE1661">
        <w:t>tandby Mode</w:t>
      </w:r>
      <w:bookmarkEnd w:id="244"/>
    </w:p>
    <w:p w14:paraId="7D268D60" w14:textId="728B0C25" w:rsidR="007F26CE" w:rsidRPr="00DE1661" w:rsidRDefault="007F26CE" w:rsidP="00A312AB">
      <w:pPr>
        <w:pStyle w:val="EN"/>
        <w:spacing w:line="480" w:lineRule="auto"/>
        <w:jc w:val="center"/>
      </w:pPr>
      <w:r w:rsidRPr="00DE1661">
        <w:rPr>
          <w:noProof/>
        </w:rPr>
        <w:drawing>
          <wp:inline distT="0" distB="0" distL="0" distR="0" wp14:anchorId="5B5DCBFE" wp14:editId="2EECECD2">
            <wp:extent cx="3745858" cy="2107045"/>
            <wp:effectExtent l="19050" t="19050" r="26670" b="2667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tandby.png"/>
                    <pic:cNvPicPr/>
                  </pic:nvPicPr>
                  <pic:blipFill>
                    <a:blip r:embed="rId67">
                      <a:extLst>
                        <a:ext uri="{28A0092B-C50C-407E-A947-70E740481C1C}">
                          <a14:useLocalDpi xmlns:a14="http://schemas.microsoft.com/office/drawing/2010/main" val="0"/>
                        </a:ext>
                      </a:extLst>
                    </a:blip>
                    <a:stretch>
                      <a:fillRect/>
                    </a:stretch>
                  </pic:blipFill>
                  <pic:spPr>
                    <a:xfrm>
                      <a:off x="0" y="0"/>
                      <a:ext cx="3745858" cy="2107045"/>
                    </a:xfrm>
                    <a:prstGeom prst="rect">
                      <a:avLst/>
                    </a:prstGeom>
                    <a:ln w="12700">
                      <a:solidFill>
                        <a:srgbClr val="92D050"/>
                      </a:solidFill>
                    </a:ln>
                  </pic:spPr>
                </pic:pic>
              </a:graphicData>
            </a:graphic>
          </wp:inline>
        </w:drawing>
      </w:r>
    </w:p>
    <w:p w14:paraId="72DCE919" w14:textId="63E62C93" w:rsidR="001817E0" w:rsidRPr="00DE1661" w:rsidRDefault="001817E0" w:rsidP="00116D06">
      <w:pPr>
        <w:pStyle w:val="EN"/>
        <w:rPr>
          <w:b/>
          <w:i/>
        </w:rPr>
      </w:pPr>
      <w:r w:rsidRPr="00DE1661">
        <w:t xml:space="preserve">After a connector is successfully connected to your EV, the </w:t>
      </w:r>
      <w:r w:rsidR="006124BD" w:rsidRPr="00DE1661">
        <w:t>MaxiCharger</w:t>
      </w:r>
      <w:r w:rsidRPr="00DE1661">
        <w:t xml:space="preserve"> can automatically recognize the connector</w:t>
      </w:r>
      <w:r w:rsidR="00794C66" w:rsidRPr="00DE1661">
        <w:t>,</w:t>
      </w:r>
      <w:r w:rsidRPr="00DE1661">
        <w:t xml:space="preserve"> </w:t>
      </w:r>
      <w:r w:rsidR="00794C66" w:rsidRPr="00DE1661">
        <w:t>then</w:t>
      </w:r>
      <w:r w:rsidRPr="00DE1661">
        <w:t xml:space="preserve"> the corresponding connector’s Authorization Screen will appear.</w:t>
      </w:r>
    </w:p>
    <w:p w14:paraId="72C39ADC" w14:textId="708D5482" w:rsidR="00E03372" w:rsidRPr="00DE1661" w:rsidRDefault="001817E0" w:rsidP="00953A43">
      <w:pPr>
        <w:pStyle w:val="EN"/>
      </w:pPr>
      <w:r w:rsidRPr="00DE1661">
        <w:t xml:space="preserve">If no operation is performed for a long time on the Authorization Screen, the Standby Screen will appear. Manually select the </w:t>
      </w:r>
      <w:r w:rsidR="00794C66" w:rsidRPr="00DE1661">
        <w:t xml:space="preserve">appropriate </w:t>
      </w:r>
      <w:r w:rsidRPr="00DE1661">
        <w:t>connector on the touchscreen.</w:t>
      </w:r>
    </w:p>
    <w:p w14:paraId="362A399B" w14:textId="5818BA81" w:rsidR="00FA5517" w:rsidRPr="00DE1661" w:rsidRDefault="00FA5517" w:rsidP="00FA5517">
      <w:pPr>
        <w:pStyle w:val="3"/>
        <w:spacing w:before="240"/>
      </w:pPr>
      <w:bookmarkStart w:id="245" w:name="_Toc100418143"/>
      <w:bookmarkStart w:id="246" w:name="_Toc106900435"/>
      <w:bookmarkStart w:id="247" w:name="_Toc106983307"/>
      <w:bookmarkStart w:id="248" w:name="_Toc131596657"/>
      <w:r w:rsidRPr="00DE1661">
        <w:lastRenderedPageBreak/>
        <w:t>Authorization</w:t>
      </w:r>
      <w:bookmarkEnd w:id="245"/>
      <w:bookmarkEnd w:id="246"/>
      <w:bookmarkEnd w:id="247"/>
      <w:bookmarkEnd w:id="248"/>
    </w:p>
    <w:p w14:paraId="0CF0B97E" w14:textId="31EA45DF" w:rsidR="00FA5517" w:rsidRPr="00DE1661" w:rsidRDefault="00CE5F8A" w:rsidP="007F26CE">
      <w:pPr>
        <w:pStyle w:val="NOTE0"/>
        <w:ind w:left="284"/>
        <w:rPr>
          <w:rFonts w:cs="Arial"/>
          <w:b/>
        </w:rPr>
      </w:pPr>
      <w:r w:rsidRPr="00DE1661">
        <w:rPr>
          <w:rFonts w:cs="Arial"/>
          <w:b/>
          <w:noProof/>
        </w:rPr>
        <w:drawing>
          <wp:anchor distT="0" distB="0" distL="114300" distR="114300" simplePos="0" relativeHeight="252290048" behindDoc="0" locked="0" layoutInCell="1" allowOverlap="1" wp14:anchorId="4B34BB1B" wp14:editId="29CA9E25">
            <wp:simplePos x="0" y="0"/>
            <wp:positionH relativeFrom="margin">
              <wp:align>left</wp:align>
            </wp:positionH>
            <wp:positionV relativeFrom="paragraph">
              <wp:posOffset>21485</wp:posOffset>
            </wp:positionV>
            <wp:extent cx="144145" cy="144145"/>
            <wp:effectExtent l="0" t="0" r="8255" b="8255"/>
            <wp:wrapNone/>
            <wp:docPr id="24163" name="图片 2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4145" cy="144145"/>
                    </a:xfrm>
                    <a:prstGeom prst="rect">
                      <a:avLst/>
                    </a:prstGeom>
                  </pic:spPr>
                </pic:pic>
              </a:graphicData>
            </a:graphic>
          </wp:anchor>
        </w:drawing>
      </w:r>
      <w:r w:rsidR="00FA5517" w:rsidRPr="00DE1661">
        <w:rPr>
          <w:rFonts w:cs="Arial"/>
          <w:b/>
        </w:rPr>
        <w:t>IMPORTANT</w:t>
      </w:r>
    </w:p>
    <w:p w14:paraId="46FA319C" w14:textId="3D413891" w:rsidR="007F26CE" w:rsidRPr="00DE1661" w:rsidRDefault="007F26CE" w:rsidP="00923E67">
      <w:pPr>
        <w:pStyle w:val="NOTE0"/>
        <w:numPr>
          <w:ilvl w:val="0"/>
          <w:numId w:val="37"/>
        </w:numPr>
        <w:rPr>
          <w:rFonts w:cs="Arial"/>
        </w:rPr>
      </w:pPr>
      <w:r w:rsidRPr="00DE1661">
        <w:rPr>
          <w:rFonts w:cs="Arial"/>
        </w:rPr>
        <w:t>Observe the screen for any abnormalities, such as an error me</w:t>
      </w:r>
      <w:r w:rsidR="00D83239" w:rsidRPr="00DE1661">
        <w:rPr>
          <w:rFonts w:cs="Arial"/>
        </w:rPr>
        <w:t>ssages, before starting a charging</w:t>
      </w:r>
      <w:r w:rsidRPr="00DE1661">
        <w:rPr>
          <w:rFonts w:cs="Arial"/>
        </w:rPr>
        <w:t xml:space="preserve"> session. Check the surroundings and the Max</w:t>
      </w:r>
      <w:r w:rsidR="00D83239" w:rsidRPr="00DE1661">
        <w:rPr>
          <w:rFonts w:cs="Arial"/>
        </w:rPr>
        <w:t>iCharger for any abnormalities and</w:t>
      </w:r>
      <w:r w:rsidRPr="00DE1661">
        <w:rPr>
          <w:rFonts w:cs="Arial"/>
        </w:rPr>
        <w:t xml:space="preserve"> damage as well. </w:t>
      </w:r>
    </w:p>
    <w:p w14:paraId="1C7BFFB2" w14:textId="074E0917" w:rsidR="007F26CE" w:rsidRPr="00DE1661" w:rsidRDefault="007F26CE" w:rsidP="00923E67">
      <w:pPr>
        <w:pStyle w:val="NOTE0"/>
        <w:numPr>
          <w:ilvl w:val="0"/>
          <w:numId w:val="37"/>
        </w:numPr>
        <w:rPr>
          <w:rFonts w:cs="Arial"/>
        </w:rPr>
      </w:pPr>
      <w:r w:rsidRPr="00DE1661">
        <w:rPr>
          <w:rFonts w:cs="Arial"/>
        </w:rPr>
        <w:t xml:space="preserve">If the screen displays an error message, </w:t>
      </w:r>
      <w:r w:rsidRPr="00100C10">
        <w:rPr>
          <w:rFonts w:cs="Arial"/>
          <w:b/>
        </w:rPr>
        <w:t>DO NOT</w:t>
      </w:r>
      <w:r w:rsidRPr="00DE1661">
        <w:rPr>
          <w:rFonts w:cs="Arial"/>
        </w:rPr>
        <w:t xml:space="preserve"> use the MaxiCharger. Contact Autel Technical Support.</w:t>
      </w:r>
    </w:p>
    <w:p w14:paraId="150B5EF8" w14:textId="1200BF0C" w:rsidR="00FA5517" w:rsidRPr="00DE1661" w:rsidRDefault="00FA5517" w:rsidP="00116D06">
      <w:pPr>
        <w:pStyle w:val="EN"/>
      </w:pPr>
      <w:r w:rsidRPr="00DE1661">
        <w:t>When the Authorization Screen appears, you can use any of the fol</w:t>
      </w:r>
      <w:r w:rsidR="00D83239" w:rsidRPr="00DE1661">
        <w:t>lowing methods to start a charging</w:t>
      </w:r>
      <w:r w:rsidRPr="00DE1661">
        <w:t xml:space="preserve"> session.</w:t>
      </w:r>
    </w:p>
    <w:p w14:paraId="7046FC99" w14:textId="688649C5" w:rsidR="00FA5517" w:rsidRPr="00DE1661" w:rsidRDefault="00FA5517" w:rsidP="00116D06">
      <w:pPr>
        <w:pStyle w:val="ItemList"/>
        <w:spacing w:before="48" w:after="48"/>
      </w:pPr>
      <w:r w:rsidRPr="00DE1661">
        <w:t>Scan the QR code on the screen</w:t>
      </w:r>
    </w:p>
    <w:p w14:paraId="1158B10C" w14:textId="2168D08B" w:rsidR="001F6AFF" w:rsidRDefault="00FA5517" w:rsidP="001F6AFF">
      <w:pPr>
        <w:pStyle w:val="ItemList"/>
        <w:spacing w:before="48" w:after="48"/>
      </w:pPr>
      <w:r w:rsidRPr="00DE1661">
        <w:t>RFID card</w:t>
      </w:r>
    </w:p>
    <w:p w14:paraId="33D9AF09" w14:textId="6F5FFEAF" w:rsidR="003D6B5A" w:rsidRPr="00DE1661" w:rsidRDefault="003D6B5A" w:rsidP="001F6AFF">
      <w:pPr>
        <w:pStyle w:val="ItemList"/>
        <w:spacing w:before="48" w:after="48"/>
      </w:pPr>
      <w:r>
        <w:t>Plug &amp; Charge</w:t>
      </w:r>
    </w:p>
    <w:p w14:paraId="18FA1A8B" w14:textId="44891F30" w:rsidR="00FA5517" w:rsidRPr="00DE1661" w:rsidRDefault="00FA5517" w:rsidP="00116D06">
      <w:pPr>
        <w:pStyle w:val="ItemList"/>
        <w:spacing w:before="48" w:after="48"/>
      </w:pPr>
      <w:r w:rsidRPr="00DE1661">
        <w:t>Credit card (optional)</w:t>
      </w:r>
    </w:p>
    <w:p w14:paraId="198E1050" w14:textId="453780D7" w:rsidR="00AB58E4" w:rsidRPr="00DE1661" w:rsidRDefault="00E03372" w:rsidP="007F26CE">
      <w:pPr>
        <w:spacing w:line="480" w:lineRule="auto"/>
        <w:jc w:val="center"/>
      </w:pPr>
      <w:bookmarkStart w:id="249" w:name="6.4.2_Start_a_charge_session"/>
      <w:bookmarkStart w:id="250" w:name="_bookmark113"/>
      <w:bookmarkStart w:id="251" w:name="_Ref101944378"/>
      <w:bookmarkEnd w:id="249"/>
      <w:bookmarkEnd w:id="250"/>
      <w:r w:rsidRPr="00DE1661">
        <w:rPr>
          <w:noProof/>
        </w:rPr>
        <w:drawing>
          <wp:inline distT="0" distB="0" distL="0" distR="0" wp14:anchorId="625378F2" wp14:editId="424C1F0E">
            <wp:extent cx="4056366" cy="2321143"/>
            <wp:effectExtent l="19050" t="19050" r="20955" b="222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elect start method.png"/>
                    <pic:cNvPicPr/>
                  </pic:nvPicPr>
                  <pic:blipFill>
                    <a:blip r:embed="rId69">
                      <a:extLst>
                        <a:ext uri="{28A0092B-C50C-407E-A947-70E740481C1C}">
                          <a14:useLocalDpi xmlns:a14="http://schemas.microsoft.com/office/drawing/2010/main" val="0"/>
                        </a:ext>
                      </a:extLst>
                    </a:blip>
                    <a:stretch>
                      <a:fillRect/>
                    </a:stretch>
                  </pic:blipFill>
                  <pic:spPr>
                    <a:xfrm>
                      <a:off x="0" y="0"/>
                      <a:ext cx="4056366" cy="2321143"/>
                    </a:xfrm>
                    <a:prstGeom prst="rect">
                      <a:avLst/>
                    </a:prstGeom>
                    <a:ln w="12700">
                      <a:solidFill>
                        <a:srgbClr val="92D050"/>
                      </a:solidFill>
                    </a:ln>
                  </pic:spPr>
                </pic:pic>
              </a:graphicData>
            </a:graphic>
          </wp:inline>
        </w:drawing>
      </w:r>
    </w:p>
    <w:p w14:paraId="51FF2B93" w14:textId="4D8A976A" w:rsidR="00FA5517" w:rsidRPr="00DE1661" w:rsidRDefault="00AB58E4" w:rsidP="00AB58E4">
      <w:r w:rsidRPr="00DE1661">
        <w:br w:type="page"/>
      </w:r>
    </w:p>
    <w:p w14:paraId="700A73AA" w14:textId="652A37F9" w:rsidR="00FA5517" w:rsidRPr="00DE1661" w:rsidRDefault="00FA5517" w:rsidP="00FA5517">
      <w:pPr>
        <w:pStyle w:val="3"/>
        <w:spacing w:before="240"/>
        <w:rPr>
          <w:b w:val="0"/>
          <w:i/>
        </w:rPr>
      </w:pPr>
      <w:bookmarkStart w:id="252" w:name="_Toc102658026"/>
      <w:bookmarkStart w:id="253" w:name="_Toc106900436"/>
      <w:bookmarkStart w:id="254" w:name="_Toc106983308"/>
      <w:bookmarkStart w:id="255" w:name="_Toc131596658"/>
      <w:r w:rsidRPr="00DE1661">
        <w:lastRenderedPageBreak/>
        <w:t>Start Charging</w:t>
      </w:r>
      <w:bookmarkEnd w:id="252"/>
      <w:bookmarkEnd w:id="253"/>
      <w:bookmarkEnd w:id="254"/>
      <w:bookmarkEnd w:id="255"/>
    </w:p>
    <w:p w14:paraId="707E8CB6" w14:textId="6738C9C5" w:rsidR="00C53131" w:rsidRPr="00DE1661" w:rsidRDefault="00794C66" w:rsidP="00116D06">
      <w:pPr>
        <w:pStyle w:val="EN"/>
        <w:rPr>
          <w:rFonts w:eastAsiaTheme="minorEastAsia"/>
        </w:rPr>
      </w:pPr>
      <w:r w:rsidRPr="00DE1661">
        <w:t>After</w:t>
      </w:r>
      <w:r w:rsidR="00FA5517" w:rsidRPr="00DE1661">
        <w:t xml:space="preserve"> authorization, the </w:t>
      </w:r>
      <w:r w:rsidR="006124BD" w:rsidRPr="00DE1661">
        <w:t>MaxiCharger</w:t>
      </w:r>
      <w:r w:rsidR="00FA5517" w:rsidRPr="00DE1661">
        <w:t xml:space="preserve"> will set up communication with your EV and necessary safety tests will be performed. Follow</w:t>
      </w:r>
      <w:r w:rsidR="00D83239" w:rsidRPr="00DE1661">
        <w:t>ing the safety tests, the charging</w:t>
      </w:r>
      <w:r w:rsidR="00FA5517" w:rsidRPr="00DE1661">
        <w:t xml:space="preserve"> session will </w:t>
      </w:r>
      <w:r w:rsidR="00265933" w:rsidRPr="00DE1661">
        <w:t>start</w:t>
      </w:r>
      <w:r w:rsidR="00FA5517" w:rsidRPr="00DE1661">
        <w:t xml:space="preserve"> automatically.</w:t>
      </w:r>
    </w:p>
    <w:p w14:paraId="2213D91E" w14:textId="786D462A" w:rsidR="00AB58E4" w:rsidRPr="00DE1661" w:rsidRDefault="007F26CE" w:rsidP="00AB58E4">
      <w:pPr>
        <w:pStyle w:val="EN"/>
        <w:spacing w:line="480" w:lineRule="auto"/>
        <w:jc w:val="center"/>
        <w:rPr>
          <w:rFonts w:eastAsiaTheme="minorEastAsia"/>
        </w:rPr>
      </w:pPr>
      <w:r w:rsidRPr="00DE1661">
        <w:rPr>
          <w:noProof/>
        </w:rPr>
        <w:drawing>
          <wp:inline distT="0" distB="0" distL="0" distR="0" wp14:anchorId="0531FC54" wp14:editId="23E3B115">
            <wp:extent cx="4073651" cy="2330927"/>
            <wp:effectExtent l="19050" t="19050" r="22225" b="1270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tarting.png"/>
                    <pic:cNvPicPr/>
                  </pic:nvPicPr>
                  <pic:blipFill>
                    <a:blip r:embed="rId70">
                      <a:extLst>
                        <a:ext uri="{28A0092B-C50C-407E-A947-70E740481C1C}">
                          <a14:useLocalDpi xmlns:a14="http://schemas.microsoft.com/office/drawing/2010/main" val="0"/>
                        </a:ext>
                      </a:extLst>
                    </a:blip>
                    <a:stretch>
                      <a:fillRect/>
                    </a:stretch>
                  </pic:blipFill>
                  <pic:spPr>
                    <a:xfrm>
                      <a:off x="0" y="0"/>
                      <a:ext cx="4109220" cy="2351279"/>
                    </a:xfrm>
                    <a:prstGeom prst="rect">
                      <a:avLst/>
                    </a:prstGeom>
                    <a:ln w="12700">
                      <a:solidFill>
                        <a:srgbClr val="92D050"/>
                      </a:solidFill>
                    </a:ln>
                  </pic:spPr>
                </pic:pic>
              </a:graphicData>
            </a:graphic>
          </wp:inline>
        </w:drawing>
      </w:r>
      <w:bookmarkStart w:id="256" w:name="_Toc102658027"/>
      <w:bookmarkStart w:id="257" w:name="_Toc106900437"/>
      <w:bookmarkStart w:id="258" w:name="_Ref101944384"/>
      <w:bookmarkEnd w:id="251"/>
    </w:p>
    <w:p w14:paraId="261E6DF6" w14:textId="3A5A3898" w:rsidR="007F26CE" w:rsidRPr="00DE1661" w:rsidRDefault="00AB58E4" w:rsidP="00AB58E4">
      <w:pPr>
        <w:rPr>
          <w:bCs/>
          <w:kern w:val="2"/>
        </w:rPr>
      </w:pPr>
      <w:r w:rsidRPr="00DE1661">
        <w:br w:type="page"/>
      </w:r>
    </w:p>
    <w:p w14:paraId="36E40E82" w14:textId="1BBDC214" w:rsidR="00FA5517" w:rsidRPr="00DE1661" w:rsidRDefault="00FA5517" w:rsidP="00FA5517">
      <w:pPr>
        <w:pStyle w:val="3"/>
        <w:spacing w:before="240"/>
        <w:rPr>
          <w:b w:val="0"/>
          <w:i/>
        </w:rPr>
      </w:pPr>
      <w:bookmarkStart w:id="259" w:name="_Toc106983309"/>
      <w:bookmarkStart w:id="260" w:name="_Toc131596659"/>
      <w:r w:rsidRPr="00DE1661">
        <w:lastRenderedPageBreak/>
        <w:t>Charging</w:t>
      </w:r>
      <w:bookmarkEnd w:id="256"/>
      <w:bookmarkEnd w:id="257"/>
      <w:bookmarkEnd w:id="259"/>
      <w:bookmarkEnd w:id="260"/>
    </w:p>
    <w:p w14:paraId="260910FF" w14:textId="4D151653" w:rsidR="00AC3B63" w:rsidRPr="00AC3B63" w:rsidRDefault="00FA5517" w:rsidP="001F6AFF">
      <w:pPr>
        <w:pStyle w:val="EN"/>
        <w:rPr>
          <w:rFonts w:eastAsiaTheme="minorEastAsia"/>
          <w:b/>
          <w:i/>
        </w:rPr>
      </w:pPr>
      <w:r w:rsidRPr="00DE1661">
        <w:t xml:space="preserve">You will be informed of the progress during charging. Information about the charging duration, </w:t>
      </w:r>
      <w:r w:rsidR="00953A43" w:rsidRPr="00DE1661">
        <w:t>energy</w:t>
      </w:r>
      <w:r w:rsidRPr="00DE1661">
        <w:t xml:space="preserve">, </w:t>
      </w:r>
      <w:r w:rsidR="0014557B" w:rsidRPr="00DE1661">
        <w:t>cost</w:t>
      </w:r>
      <w:r w:rsidRPr="00DE1661">
        <w:t xml:space="preserve">, and </w:t>
      </w:r>
      <w:r w:rsidR="0014557B" w:rsidRPr="00DE1661">
        <w:t>power</w:t>
      </w:r>
      <w:r w:rsidRPr="00DE1661">
        <w:t xml:space="preserve"> will appear on the Charging Screen. </w:t>
      </w:r>
    </w:p>
    <w:p w14:paraId="6C37557B" w14:textId="06689FE9" w:rsidR="00AB58E4" w:rsidRPr="00DE1661" w:rsidRDefault="007F26CE" w:rsidP="00A312AB">
      <w:pPr>
        <w:pStyle w:val="EN"/>
        <w:spacing w:line="480" w:lineRule="auto"/>
        <w:jc w:val="center"/>
        <w:rPr>
          <w:szCs w:val="24"/>
        </w:rPr>
      </w:pPr>
      <w:r w:rsidRPr="00DE1661">
        <w:rPr>
          <w:noProof/>
        </w:rPr>
        <w:drawing>
          <wp:inline distT="0" distB="0" distL="0" distR="0" wp14:anchorId="46B29ED1" wp14:editId="53920DED">
            <wp:extent cx="4021775" cy="2253613"/>
            <wp:effectExtent l="19050" t="19050" r="17145" b="1397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harging.png"/>
                    <pic:cNvPicPr/>
                  </pic:nvPicPr>
                  <pic:blipFill>
                    <a:blip r:embed="rId71">
                      <a:extLst>
                        <a:ext uri="{28A0092B-C50C-407E-A947-70E740481C1C}">
                          <a14:useLocalDpi xmlns:a14="http://schemas.microsoft.com/office/drawing/2010/main" val="0"/>
                        </a:ext>
                      </a:extLst>
                    </a:blip>
                    <a:stretch>
                      <a:fillRect/>
                    </a:stretch>
                  </pic:blipFill>
                  <pic:spPr>
                    <a:xfrm>
                      <a:off x="0" y="0"/>
                      <a:ext cx="4021775" cy="2253613"/>
                    </a:xfrm>
                    <a:prstGeom prst="rect">
                      <a:avLst/>
                    </a:prstGeom>
                    <a:ln>
                      <a:solidFill>
                        <a:srgbClr val="92D050"/>
                      </a:solidFill>
                    </a:ln>
                  </pic:spPr>
                </pic:pic>
              </a:graphicData>
            </a:graphic>
          </wp:inline>
        </w:drawing>
      </w:r>
      <w:bookmarkStart w:id="261" w:name="_Toc106900438"/>
      <w:bookmarkStart w:id="262" w:name="_Toc106983310"/>
    </w:p>
    <w:p w14:paraId="7D24C363" w14:textId="00689638" w:rsidR="00B80D0B" w:rsidRPr="00DE1661" w:rsidRDefault="00AB58E4" w:rsidP="00AB58E4">
      <w:pPr>
        <w:rPr>
          <w:rFonts w:eastAsia="Arial"/>
          <w:bCs/>
          <w:kern w:val="2"/>
          <w:szCs w:val="24"/>
        </w:rPr>
      </w:pPr>
      <w:r w:rsidRPr="00DE1661">
        <w:rPr>
          <w:szCs w:val="24"/>
        </w:rPr>
        <w:br w:type="page"/>
      </w:r>
    </w:p>
    <w:p w14:paraId="792B5A36" w14:textId="2643C3AC" w:rsidR="00E27797" w:rsidRPr="00DE1661" w:rsidRDefault="00B80BE6" w:rsidP="00B80D0B">
      <w:pPr>
        <w:pStyle w:val="3"/>
        <w:spacing w:before="240"/>
      </w:pPr>
      <w:bookmarkStart w:id="263" w:name="_Toc131596660"/>
      <w:r w:rsidRPr="00DE1661">
        <w:lastRenderedPageBreak/>
        <w:t>Stop Charging</w:t>
      </w:r>
      <w:bookmarkEnd w:id="258"/>
      <w:bookmarkEnd w:id="261"/>
      <w:bookmarkEnd w:id="262"/>
      <w:bookmarkEnd w:id="263"/>
    </w:p>
    <w:p w14:paraId="20B806D6" w14:textId="6FDDB4C9" w:rsidR="00E27797" w:rsidRPr="00DE1661" w:rsidRDefault="00B80BE6" w:rsidP="00F04F89">
      <w:pPr>
        <w:pStyle w:val="a1"/>
        <w:rPr>
          <w:rFonts w:eastAsia="Verdana" w:cs="Arial"/>
          <w:sz w:val="20"/>
          <w:szCs w:val="20"/>
        </w:rPr>
      </w:pPr>
      <w:r w:rsidRPr="00DE1661">
        <w:rPr>
          <w:rFonts w:cs="Arial"/>
          <w:w w:val="95"/>
        </w:rPr>
        <w:t>To stop charging</w:t>
      </w:r>
    </w:p>
    <w:p w14:paraId="4EEB1336" w14:textId="2AF6F7C3" w:rsidR="00E27797" w:rsidRPr="00DE1661" w:rsidRDefault="00E7187C" w:rsidP="00923E67">
      <w:pPr>
        <w:pStyle w:val="a0"/>
        <w:numPr>
          <w:ilvl w:val="0"/>
          <w:numId w:val="28"/>
        </w:numPr>
        <w:rPr>
          <w:rFonts w:cs="Arial"/>
        </w:rPr>
      </w:pPr>
      <w:r w:rsidRPr="00DE1661">
        <w:rPr>
          <w:rFonts w:cs="Arial"/>
        </w:rPr>
        <w:t xml:space="preserve">Tap the </w:t>
      </w:r>
      <w:r w:rsidR="00E27797" w:rsidRPr="00DE1661">
        <w:rPr>
          <w:rFonts w:cs="Arial"/>
          <w:b/>
        </w:rPr>
        <w:t>Stop</w:t>
      </w:r>
      <w:r w:rsidR="00E27797" w:rsidRPr="00DE1661">
        <w:rPr>
          <w:rFonts w:cs="Arial"/>
        </w:rPr>
        <w:t xml:space="preserve"> button</w:t>
      </w:r>
      <w:r w:rsidRPr="00DE1661">
        <w:rPr>
          <w:rFonts w:cs="Arial"/>
        </w:rPr>
        <w:t xml:space="preserve"> on the screen</w:t>
      </w:r>
      <w:r w:rsidR="00E27797" w:rsidRPr="00DE1661">
        <w:rPr>
          <w:rFonts w:cs="Arial"/>
        </w:rPr>
        <w:t>.</w:t>
      </w:r>
    </w:p>
    <w:p w14:paraId="56E8BBB3" w14:textId="77777777" w:rsidR="006A7603" w:rsidRPr="00DE1661" w:rsidRDefault="006A7603" w:rsidP="00B74EF7">
      <w:pPr>
        <w:pStyle w:val="NOTE0"/>
        <w:rPr>
          <w:rFonts w:cs="Arial"/>
          <w:b/>
        </w:rPr>
      </w:pPr>
      <w:r w:rsidRPr="00DE1661">
        <w:rPr>
          <w:rFonts w:cs="Arial"/>
          <w:b/>
          <w:noProof/>
        </w:rPr>
        <w:drawing>
          <wp:anchor distT="0" distB="0" distL="114300" distR="114300" simplePos="0" relativeHeight="252772352" behindDoc="0" locked="0" layoutInCell="1" allowOverlap="1" wp14:anchorId="7092FDB0" wp14:editId="4AFE4005">
            <wp:simplePos x="0" y="0"/>
            <wp:positionH relativeFrom="margin">
              <wp:posOffset>260350</wp:posOffset>
            </wp:positionH>
            <wp:positionV relativeFrom="paragraph">
              <wp:posOffset>25400</wp:posOffset>
            </wp:positionV>
            <wp:extent cx="145415" cy="145415"/>
            <wp:effectExtent l="0" t="0" r="6985" b="6985"/>
            <wp:wrapNone/>
            <wp:docPr id="436" name="图片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15" cy="145415"/>
                    </a:xfrm>
                    <a:prstGeom prst="rect">
                      <a:avLst/>
                    </a:prstGeom>
                  </pic:spPr>
                </pic:pic>
              </a:graphicData>
            </a:graphic>
            <wp14:sizeRelH relativeFrom="page">
              <wp14:pctWidth>0</wp14:pctWidth>
            </wp14:sizeRelH>
            <wp14:sizeRelV relativeFrom="page">
              <wp14:pctHeight>0</wp14:pctHeight>
            </wp14:sizeRelV>
          </wp:anchor>
        </w:drawing>
      </w:r>
      <w:r w:rsidRPr="00DE1661">
        <w:rPr>
          <w:rFonts w:cs="Arial"/>
          <w:b/>
        </w:rPr>
        <w:t>NOTE</w:t>
      </w:r>
    </w:p>
    <w:p w14:paraId="79CF32E5" w14:textId="64526E9F" w:rsidR="006A7603" w:rsidRPr="00DE1661" w:rsidRDefault="00F04F89" w:rsidP="00B74EF7">
      <w:pPr>
        <w:pStyle w:val="NOTE0"/>
        <w:rPr>
          <w:rFonts w:cs="Arial"/>
        </w:rPr>
      </w:pPr>
      <w:r w:rsidRPr="00DE1661">
        <w:rPr>
          <w:rFonts w:cs="Arial"/>
        </w:rPr>
        <w:t>When</w:t>
      </w:r>
      <w:r w:rsidR="00D83239" w:rsidRPr="00DE1661">
        <w:rPr>
          <w:rFonts w:cs="Arial"/>
        </w:rPr>
        <w:t xml:space="preserve"> the battery is full, the charging</w:t>
      </w:r>
      <w:r w:rsidRPr="00DE1661">
        <w:rPr>
          <w:rFonts w:cs="Arial"/>
        </w:rPr>
        <w:t xml:space="preserve"> session stops automatically.</w:t>
      </w:r>
    </w:p>
    <w:p w14:paraId="60EB3F45" w14:textId="1C0971FE" w:rsidR="00E7187C" w:rsidRPr="00DE1661" w:rsidRDefault="006A7603" w:rsidP="00923E67">
      <w:pPr>
        <w:pStyle w:val="a0"/>
        <w:numPr>
          <w:ilvl w:val="0"/>
          <w:numId w:val="28"/>
        </w:numPr>
        <w:rPr>
          <w:rFonts w:cs="Arial"/>
        </w:rPr>
      </w:pPr>
      <w:r w:rsidRPr="00DE1661">
        <w:rPr>
          <w:rFonts w:cs="Arial"/>
        </w:rPr>
        <w:t>Normally, you have to authorize again to finish charging, using the same authentication method as was used to start:</w:t>
      </w:r>
    </w:p>
    <w:p w14:paraId="6CBD444B" w14:textId="205B25CF" w:rsidR="006A7603" w:rsidRPr="00DE1661" w:rsidRDefault="006A7603" w:rsidP="00923E67">
      <w:pPr>
        <w:pStyle w:val="a0"/>
        <w:numPr>
          <w:ilvl w:val="0"/>
          <w:numId w:val="29"/>
        </w:numPr>
        <w:rPr>
          <w:rFonts w:cs="Arial"/>
        </w:rPr>
      </w:pPr>
      <w:r w:rsidRPr="00DE1661">
        <w:rPr>
          <w:rFonts w:cs="Arial"/>
        </w:rPr>
        <w:t xml:space="preserve">QR code: </w:t>
      </w:r>
      <w:r w:rsidR="00D83239" w:rsidRPr="00DE1661">
        <w:rPr>
          <w:rFonts w:cs="Arial"/>
        </w:rPr>
        <w:t>Scan the QR code with</w:t>
      </w:r>
      <w:r w:rsidR="002816C0" w:rsidRPr="00DE1661">
        <w:rPr>
          <w:rFonts w:cs="Arial"/>
        </w:rPr>
        <w:t xml:space="preserve"> the Autel Charge app and t</w:t>
      </w:r>
      <w:r w:rsidRPr="00DE1661">
        <w:rPr>
          <w:rFonts w:cs="Arial"/>
        </w:rPr>
        <w:t xml:space="preserve">ap the </w:t>
      </w:r>
      <w:r w:rsidRPr="00DE1661">
        <w:rPr>
          <w:rFonts w:cs="Arial"/>
          <w:b/>
        </w:rPr>
        <w:t>Stop</w:t>
      </w:r>
      <w:r w:rsidRPr="00DE1661">
        <w:rPr>
          <w:rFonts w:cs="Arial"/>
        </w:rPr>
        <w:t xml:space="preserve"> button on the Charging Screen of the Autel Charge app.</w:t>
      </w:r>
    </w:p>
    <w:p w14:paraId="154EA382" w14:textId="77BDE1D8" w:rsidR="006A7603" w:rsidRPr="00DE1661" w:rsidRDefault="006A7603" w:rsidP="00923E67">
      <w:pPr>
        <w:pStyle w:val="a0"/>
        <w:numPr>
          <w:ilvl w:val="0"/>
          <w:numId w:val="29"/>
        </w:numPr>
        <w:rPr>
          <w:rFonts w:cs="Arial"/>
        </w:rPr>
      </w:pPr>
      <w:r w:rsidRPr="00DE1661">
        <w:rPr>
          <w:rFonts w:cs="Arial"/>
        </w:rPr>
        <w:t>RFID card: Put the RFID card on the card reader again to finish charging.</w:t>
      </w:r>
    </w:p>
    <w:p w14:paraId="4A8E245D" w14:textId="1B290121" w:rsidR="006A7603" w:rsidRPr="00DE1661" w:rsidRDefault="006A7603" w:rsidP="00923E67">
      <w:pPr>
        <w:pStyle w:val="a0"/>
        <w:numPr>
          <w:ilvl w:val="0"/>
          <w:numId w:val="29"/>
        </w:numPr>
        <w:rPr>
          <w:rFonts w:cs="Arial"/>
        </w:rPr>
      </w:pPr>
      <w:r w:rsidRPr="00DE1661">
        <w:rPr>
          <w:rFonts w:cs="Arial"/>
        </w:rPr>
        <w:t>Credit card: Finish charging directly.</w:t>
      </w:r>
    </w:p>
    <w:p w14:paraId="3166ED26" w14:textId="72DFACC7" w:rsidR="006A7603" w:rsidRPr="00DE1661" w:rsidRDefault="006A7603" w:rsidP="00923E67">
      <w:pPr>
        <w:pStyle w:val="a0"/>
        <w:numPr>
          <w:ilvl w:val="0"/>
          <w:numId w:val="28"/>
        </w:numPr>
        <w:rPr>
          <w:rFonts w:cs="Arial"/>
        </w:rPr>
      </w:pPr>
      <w:r w:rsidRPr="00DE1661">
        <w:rPr>
          <w:rFonts w:cs="Arial"/>
        </w:rPr>
        <w:t xml:space="preserve">When charging is finished, your </w:t>
      </w:r>
      <w:r w:rsidR="00AF1735" w:rsidRPr="00DE1661">
        <w:rPr>
          <w:rFonts w:cs="Arial"/>
        </w:rPr>
        <w:t>transaction</w:t>
      </w:r>
      <w:r w:rsidRPr="00DE1661">
        <w:rPr>
          <w:rFonts w:cs="Arial"/>
        </w:rPr>
        <w:t xml:space="preserve"> details will appear.</w:t>
      </w:r>
    </w:p>
    <w:p w14:paraId="77AC3DFB" w14:textId="7BDC26E2" w:rsidR="006A7603" w:rsidRPr="00DE1661" w:rsidRDefault="006A7603" w:rsidP="00AB58E4">
      <w:pPr>
        <w:pStyle w:val="a0"/>
        <w:numPr>
          <w:ilvl w:val="0"/>
          <w:numId w:val="0"/>
        </w:numPr>
        <w:spacing w:line="480" w:lineRule="auto"/>
        <w:ind w:left="1124"/>
        <w:jc w:val="left"/>
        <w:rPr>
          <w:rFonts w:cs="Arial"/>
        </w:rPr>
      </w:pPr>
      <w:r w:rsidRPr="00DE1661">
        <w:rPr>
          <w:rFonts w:cs="Arial"/>
          <w:noProof/>
          <w:snapToGrid/>
        </w:rPr>
        <w:drawing>
          <wp:inline distT="0" distB="0" distL="0" distR="0" wp14:anchorId="15EA0ACB" wp14:editId="0C851BBE">
            <wp:extent cx="3931520" cy="2206019"/>
            <wp:effectExtent l="19050" t="19050" r="12065" b="22860"/>
            <wp:docPr id="450" name="图片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order details.png"/>
                    <pic:cNvPicPr/>
                  </pic:nvPicPr>
                  <pic:blipFill>
                    <a:blip r:embed="rId72">
                      <a:extLst>
                        <a:ext uri="{28A0092B-C50C-407E-A947-70E740481C1C}">
                          <a14:useLocalDpi xmlns:a14="http://schemas.microsoft.com/office/drawing/2010/main" val="0"/>
                        </a:ext>
                      </a:extLst>
                    </a:blip>
                    <a:stretch>
                      <a:fillRect/>
                    </a:stretch>
                  </pic:blipFill>
                  <pic:spPr>
                    <a:xfrm>
                      <a:off x="0" y="0"/>
                      <a:ext cx="3931520" cy="2206019"/>
                    </a:xfrm>
                    <a:prstGeom prst="rect">
                      <a:avLst/>
                    </a:prstGeom>
                    <a:ln w="12700">
                      <a:solidFill>
                        <a:srgbClr val="92D050"/>
                      </a:solidFill>
                    </a:ln>
                  </pic:spPr>
                </pic:pic>
              </a:graphicData>
            </a:graphic>
          </wp:inline>
        </w:drawing>
      </w:r>
    </w:p>
    <w:p w14:paraId="64F73910" w14:textId="0A547CCE" w:rsidR="00E27797" w:rsidRPr="00DE1661" w:rsidRDefault="000C561A" w:rsidP="00923E67">
      <w:pPr>
        <w:pStyle w:val="a0"/>
        <w:numPr>
          <w:ilvl w:val="0"/>
          <w:numId w:val="28"/>
        </w:numPr>
        <w:rPr>
          <w:rFonts w:cs="Arial"/>
        </w:rPr>
      </w:pPr>
      <w:r w:rsidRPr="00145841">
        <w:t>Disconnect the EV charging cable from the EV.</w:t>
      </w:r>
      <w:r w:rsidR="00A668B3">
        <w:rPr>
          <w:rFonts w:cs="Arial"/>
        </w:rPr>
        <w:t xml:space="preserve"> </w:t>
      </w:r>
    </w:p>
    <w:p w14:paraId="325B2695" w14:textId="3272D47A" w:rsidR="00FA5517" w:rsidRPr="00DE1661" w:rsidRDefault="00FA5517" w:rsidP="00FA5517">
      <w:pPr>
        <w:pStyle w:val="3"/>
        <w:spacing w:before="240"/>
      </w:pPr>
      <w:bookmarkStart w:id="264" w:name="6.5_Energize_the_EVSE"/>
      <w:bookmarkStart w:id="265" w:name="_bookmark115"/>
      <w:bookmarkStart w:id="266" w:name="_Toc102658029"/>
      <w:bookmarkStart w:id="267" w:name="_Toc106900439"/>
      <w:bookmarkStart w:id="268" w:name="_Toc106983311"/>
      <w:bookmarkStart w:id="269" w:name="_Toc131596661"/>
      <w:bookmarkStart w:id="270" w:name="_Toc102658030"/>
      <w:bookmarkStart w:id="271" w:name="_Ref101878775"/>
      <w:bookmarkEnd w:id="264"/>
      <w:bookmarkEnd w:id="265"/>
      <w:r w:rsidRPr="00DE1661">
        <w:t>Finish Charging</w:t>
      </w:r>
      <w:bookmarkEnd w:id="266"/>
      <w:bookmarkEnd w:id="267"/>
      <w:bookmarkEnd w:id="268"/>
      <w:bookmarkEnd w:id="269"/>
    </w:p>
    <w:p w14:paraId="6DE3F333" w14:textId="6E37FD37" w:rsidR="0096324F" w:rsidRDefault="00FA5517" w:rsidP="006A7603">
      <w:pPr>
        <w:spacing w:beforeLines="20" w:before="48" w:afterLines="20" w:after="48"/>
        <w:ind w:left="284"/>
      </w:pPr>
      <w:r w:rsidRPr="00DE1661">
        <w:t xml:space="preserve">Return the connector to the holster on the </w:t>
      </w:r>
      <w:r w:rsidR="000444F1" w:rsidRPr="00DE1661">
        <w:rPr>
          <w:snapToGrid w:val="0"/>
        </w:rPr>
        <w:t>MaxiCharger</w:t>
      </w:r>
      <w:r w:rsidRPr="00DE1661">
        <w:t>.</w:t>
      </w:r>
    </w:p>
    <w:p w14:paraId="5722D451" w14:textId="510F5DE6" w:rsidR="00FA5517" w:rsidRPr="00DE1661" w:rsidRDefault="0096324F" w:rsidP="0096324F">
      <w:r>
        <w:br w:type="page"/>
      </w:r>
    </w:p>
    <w:p w14:paraId="53F7165E" w14:textId="2B380DC6" w:rsidR="003D247A" w:rsidRPr="00DE1661" w:rsidRDefault="00883962" w:rsidP="003D247A">
      <w:pPr>
        <w:pStyle w:val="2"/>
        <w:spacing w:before="240"/>
        <w:rPr>
          <w:rFonts w:cs="Arial"/>
        </w:rPr>
      </w:pPr>
      <w:bookmarkStart w:id="272" w:name="_Toc106900440"/>
      <w:bookmarkStart w:id="273" w:name="_Toc106983312"/>
      <w:r w:rsidRPr="00DE1661">
        <w:rPr>
          <w:rFonts w:cs="Arial"/>
        </w:rPr>
        <w:lastRenderedPageBreak/>
        <w:t xml:space="preserve"> </w:t>
      </w:r>
      <w:bookmarkStart w:id="274" w:name="_Toc131596662"/>
      <w:r w:rsidR="003D247A" w:rsidRPr="00DE1661">
        <w:rPr>
          <w:rFonts w:cs="Arial"/>
        </w:rPr>
        <w:t>Charging Errors</w:t>
      </w:r>
      <w:bookmarkEnd w:id="270"/>
      <w:bookmarkEnd w:id="272"/>
      <w:bookmarkEnd w:id="273"/>
      <w:bookmarkEnd w:id="274"/>
    </w:p>
    <w:p w14:paraId="5F3F0551" w14:textId="047604F1" w:rsidR="00467A6B" w:rsidRPr="00DE1661" w:rsidRDefault="003D247A" w:rsidP="006A7603">
      <w:pPr>
        <w:spacing w:beforeLines="20" w:before="48" w:afterLines="20" w:after="48"/>
        <w:ind w:left="284"/>
      </w:pPr>
      <w:r w:rsidRPr="00DE1661">
        <w:t>This section depicts several common problems that may arise during your charging se</w:t>
      </w:r>
      <w:r w:rsidRPr="00DE1661">
        <w:rPr>
          <w:bCs/>
        </w:rPr>
        <w:t>s</w:t>
      </w:r>
      <w:r w:rsidRPr="00DE1661">
        <w:t>sion</w:t>
      </w:r>
      <w:r w:rsidR="00794C66" w:rsidRPr="00DE1661">
        <w:t>,</w:t>
      </w:r>
      <w:r w:rsidRPr="00DE1661">
        <w:t xml:space="preserve"> along with possible causes/solutions to help you resolve those problems. If the problem persists, contact your local dealer or Autel </w:t>
      </w:r>
      <w:r w:rsidR="00794C66" w:rsidRPr="00DE1661">
        <w:t>Technical Support</w:t>
      </w:r>
      <w:r w:rsidRPr="00DE1661">
        <w:t>.</w:t>
      </w:r>
      <w:bookmarkStart w:id="275" w:name="_Toc102068989"/>
      <w:bookmarkStart w:id="276" w:name="_Toc102122124"/>
      <w:bookmarkStart w:id="277" w:name="_Toc102147320"/>
      <w:bookmarkStart w:id="278" w:name="_Toc102147505"/>
      <w:bookmarkStart w:id="279" w:name="_Toc102658031"/>
      <w:bookmarkStart w:id="280" w:name="_Toc102749453"/>
      <w:bookmarkStart w:id="281" w:name="_Toc102751047"/>
      <w:bookmarkStart w:id="282" w:name="_Toc102751202"/>
      <w:bookmarkStart w:id="283" w:name="_Toc102751360"/>
      <w:bookmarkStart w:id="284" w:name="_Toc102759567"/>
      <w:bookmarkStart w:id="285" w:name="_Toc102842495"/>
      <w:bookmarkStart w:id="286" w:name="_Toc102845777"/>
      <w:bookmarkStart w:id="287" w:name="_Toc102847009"/>
      <w:bookmarkStart w:id="288" w:name="_Toc103009080"/>
      <w:bookmarkStart w:id="289" w:name="_Toc103105650"/>
      <w:bookmarkStart w:id="290" w:name="_Toc103185699"/>
      <w:bookmarkStart w:id="291" w:name="_Toc103194705"/>
      <w:bookmarkStart w:id="292" w:name="_Toc103194797"/>
      <w:bookmarkStart w:id="293" w:name="_Toc103195863"/>
      <w:bookmarkStart w:id="294" w:name="_Toc103247679"/>
      <w:bookmarkStart w:id="295" w:name="_Toc103278921"/>
      <w:bookmarkStart w:id="296" w:name="_Toc103364634"/>
      <w:bookmarkStart w:id="297" w:name="_Toc103364968"/>
      <w:bookmarkStart w:id="298" w:name="_Toc103365068"/>
      <w:bookmarkStart w:id="299" w:name="_Toc103471751"/>
      <w:bookmarkStart w:id="300" w:name="_Toc103606586"/>
      <w:bookmarkStart w:id="301" w:name="_Toc103624199"/>
      <w:bookmarkStart w:id="302" w:name="_Toc103786382"/>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p>
    <w:p w14:paraId="4EEF3185" w14:textId="77777777" w:rsidR="003D247A" w:rsidRPr="00DE1661" w:rsidRDefault="003D247A" w:rsidP="00467A6B">
      <w:pPr>
        <w:pStyle w:val="3"/>
        <w:spacing w:before="240"/>
      </w:pPr>
      <w:bookmarkStart w:id="303" w:name="_Toc102658032"/>
      <w:bookmarkStart w:id="304" w:name="_Toc106900441"/>
      <w:bookmarkStart w:id="305" w:name="_Toc106983313"/>
      <w:bookmarkStart w:id="306" w:name="_Toc131596663"/>
      <w:r w:rsidRPr="00DE1661">
        <w:t>Connector Connection Error</w:t>
      </w:r>
      <w:bookmarkEnd w:id="303"/>
      <w:bookmarkEnd w:id="304"/>
      <w:bookmarkEnd w:id="305"/>
      <w:bookmarkEnd w:id="306"/>
    </w:p>
    <w:p w14:paraId="494B898B" w14:textId="002192B6" w:rsidR="003D247A" w:rsidRPr="00DE1661" w:rsidRDefault="003D247A" w:rsidP="006A7603">
      <w:pPr>
        <w:spacing w:beforeLines="20" w:before="48" w:afterLines="20" w:after="48"/>
        <w:ind w:left="284"/>
      </w:pPr>
      <w:r w:rsidRPr="00DE1661">
        <w:t xml:space="preserve">If the connector is not </w:t>
      </w:r>
      <w:r w:rsidR="00794C66" w:rsidRPr="00DE1661">
        <w:t xml:space="preserve">properly </w:t>
      </w:r>
      <w:r w:rsidRPr="00DE1661">
        <w:t>connected to your EV, then the Connector Not Connected screen will appear. Insert the connector into your EV’s charge port and check the connection.</w:t>
      </w:r>
    </w:p>
    <w:p w14:paraId="71E8653F" w14:textId="77777777" w:rsidR="003D247A" w:rsidRPr="00DE1661" w:rsidRDefault="003D247A" w:rsidP="003D247A">
      <w:pPr>
        <w:pStyle w:val="3"/>
        <w:spacing w:before="240"/>
      </w:pPr>
      <w:bookmarkStart w:id="307" w:name="_Toc102658033"/>
      <w:bookmarkStart w:id="308" w:name="_Toc106900442"/>
      <w:bookmarkStart w:id="309" w:name="_Toc106983314"/>
      <w:bookmarkStart w:id="310" w:name="_Toc131596664"/>
      <w:r w:rsidRPr="00DE1661">
        <w:t>Authorization Failure</w:t>
      </w:r>
      <w:bookmarkEnd w:id="307"/>
      <w:bookmarkEnd w:id="308"/>
      <w:bookmarkEnd w:id="309"/>
      <w:bookmarkEnd w:id="310"/>
    </w:p>
    <w:p w14:paraId="7B811439" w14:textId="77777777" w:rsidR="003D247A" w:rsidRPr="00DE1661" w:rsidRDefault="003D247A" w:rsidP="006A7603">
      <w:pPr>
        <w:spacing w:beforeLines="20" w:before="48" w:afterLines="20" w:after="48"/>
        <w:ind w:left="284"/>
      </w:pPr>
      <w:r w:rsidRPr="00DE1661">
        <w:t>If an error occurs when you start the authorization process but without starting charging, the Authorization Failure screen will appear. The cause and possible solution(s) will display on the screen. Follow the on-screen instructions to resolve the problem, or contact your local dealer or Autel technical support.</w:t>
      </w:r>
    </w:p>
    <w:p w14:paraId="21F1D61B" w14:textId="6BD506DF" w:rsidR="003D247A" w:rsidRPr="00DE1661" w:rsidRDefault="003D247A" w:rsidP="003D247A">
      <w:pPr>
        <w:pStyle w:val="3"/>
        <w:spacing w:before="240"/>
      </w:pPr>
      <w:bookmarkStart w:id="311" w:name="_Toc102658034"/>
      <w:bookmarkStart w:id="312" w:name="_Toc106900443"/>
      <w:bookmarkStart w:id="313" w:name="_Toc106983315"/>
      <w:bookmarkStart w:id="314" w:name="_Toc131596665"/>
      <w:r w:rsidRPr="00DE1661">
        <w:t>Charg</w:t>
      </w:r>
      <w:r w:rsidR="00456FBA" w:rsidRPr="00DE1661">
        <w:t>ing</w:t>
      </w:r>
      <w:r w:rsidRPr="00DE1661">
        <w:t xml:space="preserve"> Start Failure</w:t>
      </w:r>
      <w:bookmarkEnd w:id="311"/>
      <w:bookmarkEnd w:id="312"/>
      <w:bookmarkEnd w:id="313"/>
      <w:bookmarkEnd w:id="314"/>
    </w:p>
    <w:p w14:paraId="55AF85FA" w14:textId="77777777" w:rsidR="003D247A" w:rsidRPr="00DE1661" w:rsidRDefault="003D247A" w:rsidP="006A7603">
      <w:pPr>
        <w:spacing w:beforeLines="20" w:before="48" w:afterLines="20" w:after="48"/>
        <w:ind w:left="284"/>
      </w:pPr>
      <w:r w:rsidRPr="00DE1661">
        <w:t>If an error occurs when you start charging, the Charge Start Failure screen will appear. The cause and possible solution(s) will display on the screen. Follow the on-screen instructions to resolve the problem.</w:t>
      </w:r>
    </w:p>
    <w:p w14:paraId="49B39C30" w14:textId="77777777" w:rsidR="003D247A" w:rsidRPr="00DE1661" w:rsidRDefault="003D247A" w:rsidP="003D247A">
      <w:pPr>
        <w:pStyle w:val="3"/>
        <w:spacing w:before="240"/>
      </w:pPr>
      <w:bookmarkStart w:id="315" w:name="_Toc102658035"/>
      <w:bookmarkStart w:id="316" w:name="_Toc106900444"/>
      <w:bookmarkStart w:id="317" w:name="_Toc106983316"/>
      <w:bookmarkStart w:id="318" w:name="_Toc131596666"/>
      <w:r w:rsidRPr="00DE1661">
        <w:t>Charging Failure</w:t>
      </w:r>
      <w:bookmarkEnd w:id="315"/>
      <w:bookmarkEnd w:id="316"/>
      <w:bookmarkEnd w:id="317"/>
      <w:bookmarkEnd w:id="318"/>
    </w:p>
    <w:p w14:paraId="221A9BE8" w14:textId="319985C7" w:rsidR="00E27797" w:rsidRDefault="003D247A" w:rsidP="007D67FB">
      <w:pPr>
        <w:spacing w:beforeLines="20" w:before="48" w:afterLines="20" w:after="48"/>
        <w:ind w:left="284"/>
      </w:pPr>
      <w:r w:rsidRPr="00DE1661">
        <w:t xml:space="preserve">If an error occurs during charging, the Charging Failure screen will appear. The cause and possible solution(s) will display on the screen. Follow the on-screen instructions to resolve the problem, or contact your local dealer or Autel </w:t>
      </w:r>
      <w:r w:rsidR="00794C66" w:rsidRPr="00DE1661">
        <w:t>Technical Support</w:t>
      </w:r>
      <w:r w:rsidRPr="00DE1661">
        <w:t>.</w:t>
      </w:r>
      <w:bookmarkEnd w:id="271"/>
    </w:p>
    <w:p w14:paraId="289C8048" w14:textId="1838B89F" w:rsidR="004B260B" w:rsidRDefault="004B260B" w:rsidP="00E356F6">
      <w:pPr>
        <w:pStyle w:val="2"/>
        <w:spacing w:before="240"/>
      </w:pPr>
      <w:bookmarkStart w:id="319" w:name="_Toc131596667"/>
      <w:r w:rsidRPr="003608CA">
        <w:rPr>
          <w:highlight w:val="cyan"/>
        </w:rPr>
        <w:t>Emergency Stop</w:t>
      </w:r>
      <w:bookmarkEnd w:id="319"/>
    </w:p>
    <w:p w14:paraId="530F73C4" w14:textId="2B88E3A5" w:rsidR="006D62DA" w:rsidRDefault="004B260B" w:rsidP="007D67FB">
      <w:pPr>
        <w:spacing w:beforeLines="20" w:before="48" w:afterLines="20" w:after="48"/>
        <w:ind w:left="284"/>
      </w:pPr>
      <w:r w:rsidRPr="003608CA">
        <w:rPr>
          <w:highlight w:val="cyan"/>
        </w:rPr>
        <w:t>When detecting emergency stop signal sent from the EV during charging, the MaxiCharger will immediately stop DC output. As a result, the voltage and current will be dramatically reduced to 60 V and 50 A in 30ms. The DC output contactor will also be disconnected.</w:t>
      </w:r>
      <w:bookmarkStart w:id="320" w:name="_GoBack"/>
      <w:bookmarkEnd w:id="320"/>
      <w:r>
        <w:t xml:space="preserve"> </w:t>
      </w:r>
    </w:p>
    <w:p w14:paraId="610F85B2" w14:textId="222E0073" w:rsidR="004B260B" w:rsidRPr="00DE1661" w:rsidRDefault="006D62DA" w:rsidP="006D62DA">
      <w:r>
        <w:br w:type="page"/>
      </w:r>
    </w:p>
    <w:p w14:paraId="5DA139B5" w14:textId="20751C87" w:rsidR="00E27797" w:rsidRPr="00DE1661" w:rsidRDefault="00883962" w:rsidP="008E6E83">
      <w:pPr>
        <w:pStyle w:val="2"/>
        <w:spacing w:before="240"/>
        <w:rPr>
          <w:rFonts w:cs="Arial"/>
        </w:rPr>
      </w:pPr>
      <w:bookmarkStart w:id="321" w:name="6.6_De-energize_the_EVSE"/>
      <w:bookmarkStart w:id="322" w:name="_bookmark116"/>
      <w:bookmarkStart w:id="323" w:name="_Toc106900446"/>
      <w:bookmarkStart w:id="324" w:name="_Toc106983318"/>
      <w:bookmarkEnd w:id="321"/>
      <w:bookmarkEnd w:id="322"/>
      <w:r w:rsidRPr="00DE1661">
        <w:rPr>
          <w:rFonts w:cs="Arial"/>
        </w:rPr>
        <w:lastRenderedPageBreak/>
        <w:t xml:space="preserve"> </w:t>
      </w:r>
      <w:bookmarkStart w:id="325" w:name="_Toc131596668"/>
      <w:r w:rsidR="007D67FB" w:rsidRPr="00DE1661">
        <w:rPr>
          <w:rFonts w:cs="Arial"/>
        </w:rPr>
        <w:t>Powering down</w:t>
      </w:r>
      <w:r w:rsidR="00E27797" w:rsidRPr="00DE1661">
        <w:rPr>
          <w:rFonts w:cs="Arial"/>
        </w:rPr>
        <w:t xml:space="preserve"> the </w:t>
      </w:r>
      <w:r w:rsidR="008365C6" w:rsidRPr="00DE1661">
        <w:rPr>
          <w:rFonts w:cs="Arial"/>
        </w:rPr>
        <w:t>MaxiCharger</w:t>
      </w:r>
      <w:bookmarkEnd w:id="323"/>
      <w:bookmarkEnd w:id="324"/>
      <w:bookmarkEnd w:id="325"/>
    </w:p>
    <w:p w14:paraId="6CFAF1C8" w14:textId="39F0954E" w:rsidR="00E27797" w:rsidRPr="00DE1661" w:rsidRDefault="00E27797" w:rsidP="00F04F89">
      <w:pPr>
        <w:pStyle w:val="a1"/>
        <w:rPr>
          <w:rFonts w:cs="Arial"/>
          <w:lang w:eastAsia="en-US"/>
        </w:rPr>
      </w:pPr>
      <w:bookmarkStart w:id="326" w:name="6.6.1_De-energize_the_EVSE_-_general_pro"/>
      <w:bookmarkStart w:id="327" w:name="_bookmark117"/>
      <w:bookmarkEnd w:id="326"/>
      <w:bookmarkEnd w:id="327"/>
      <w:r w:rsidRPr="00DE1661">
        <w:rPr>
          <w:rFonts w:cs="Arial"/>
        </w:rPr>
        <w:t xml:space="preserve">To </w:t>
      </w:r>
      <w:r w:rsidR="007D67FB" w:rsidRPr="00DE1661">
        <w:rPr>
          <w:rFonts w:cs="Arial"/>
        </w:rPr>
        <w:t>power down</w:t>
      </w:r>
      <w:r w:rsidRPr="00DE1661">
        <w:rPr>
          <w:rFonts w:cs="Arial"/>
        </w:rPr>
        <w:t xml:space="preserve"> the </w:t>
      </w:r>
      <w:r w:rsidR="008365C6" w:rsidRPr="00DE1661">
        <w:rPr>
          <w:rFonts w:cs="Arial"/>
        </w:rPr>
        <w:t>MaxiCharger</w:t>
      </w:r>
    </w:p>
    <w:p w14:paraId="671E56FB" w14:textId="26EB8284"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Set the upstream breaker which provides the power to the MaxiCharger to </w:t>
      </w:r>
      <w:r w:rsidRPr="00DE1661">
        <w:rPr>
          <w:b/>
          <w:lang w:eastAsia="en-US"/>
        </w:rPr>
        <w:t>OFF</w:t>
      </w:r>
      <w:r w:rsidRPr="00DE1661">
        <w:rPr>
          <w:lang w:eastAsia="en-US"/>
        </w:rPr>
        <w:t xml:space="preserve"> and lock it. Make sure that this breaker stays in the </w:t>
      </w:r>
      <w:r w:rsidRPr="00DE1661">
        <w:rPr>
          <w:b/>
          <w:lang w:eastAsia="en-US"/>
        </w:rPr>
        <w:t>OFF</w:t>
      </w:r>
      <w:r w:rsidRPr="00DE1661">
        <w:rPr>
          <w:lang w:eastAsia="en-US"/>
        </w:rPr>
        <w:t xml:space="preserve"> position during the procedure.</w:t>
      </w:r>
    </w:p>
    <w:p w14:paraId="23971581" w14:textId="76816F32" w:rsidR="00E27797" w:rsidRPr="00DE1661" w:rsidRDefault="00E27797" w:rsidP="00923E67">
      <w:pPr>
        <w:pStyle w:val="BodytextUserManual"/>
        <w:numPr>
          <w:ilvl w:val="0"/>
          <w:numId w:val="30"/>
        </w:numPr>
        <w:spacing w:before="120" w:after="120"/>
        <w:ind w:left="1123"/>
        <w:rPr>
          <w:lang w:eastAsia="en-US"/>
        </w:rPr>
      </w:pPr>
      <w:r w:rsidRPr="00DE1661">
        <w:t xml:space="preserve">Open the </w:t>
      </w:r>
      <w:r w:rsidR="009F4593" w:rsidRPr="00DE1661">
        <w:t>front</w:t>
      </w:r>
      <w:r w:rsidRPr="00DE1661">
        <w:t xml:space="preserve"> door.</w:t>
      </w:r>
    </w:p>
    <w:p w14:paraId="0FAD6D1C" w14:textId="27B4E25A" w:rsidR="00F04F89" w:rsidRPr="00DE1661" w:rsidRDefault="00F04F89" w:rsidP="00923E67">
      <w:pPr>
        <w:pStyle w:val="BodytextUserManual"/>
        <w:numPr>
          <w:ilvl w:val="0"/>
          <w:numId w:val="30"/>
        </w:numPr>
        <w:spacing w:before="120" w:after="120"/>
        <w:ind w:left="1123"/>
        <w:rPr>
          <w:lang w:eastAsia="en-US"/>
        </w:rPr>
      </w:pPr>
      <w:r w:rsidRPr="00DE1661">
        <w:rPr>
          <w:lang w:eastAsia="en-US"/>
        </w:rPr>
        <w:t xml:space="preserve">Measure the AC voltage by referring to </w:t>
      </w:r>
      <w:r w:rsidRPr="00DE1661">
        <w:rPr>
          <w:i/>
          <w:color w:val="0000FF"/>
          <w:lang w:eastAsia="en-US"/>
        </w:rPr>
        <w:fldChar w:fldCharType="begin"/>
      </w:r>
      <w:r w:rsidRPr="00DE1661">
        <w:rPr>
          <w:i/>
          <w:color w:val="0000FF"/>
          <w:lang w:eastAsia="en-US"/>
        </w:rPr>
        <w:instrText xml:space="preserve"> REF _Ref117599218 \h  \* MERGEFORMAT </w:instrText>
      </w:r>
      <w:r w:rsidRPr="00DE1661">
        <w:rPr>
          <w:i/>
          <w:color w:val="0000FF"/>
          <w:lang w:eastAsia="en-US"/>
        </w:rPr>
      </w:r>
      <w:r w:rsidRPr="00DE1661">
        <w:rPr>
          <w:i/>
          <w:color w:val="0000FF"/>
          <w:lang w:eastAsia="en-US"/>
        </w:rPr>
        <w:fldChar w:fldCharType="separate"/>
      </w:r>
      <w:r w:rsidR="00901AC3" w:rsidRPr="00DE1661">
        <w:rPr>
          <w:i/>
          <w:color w:val="0000FF"/>
        </w:rPr>
        <w:t>Measuring the AC Voltage</w:t>
      </w:r>
      <w:r w:rsidRPr="00DE1661">
        <w:rPr>
          <w:i/>
          <w:color w:val="0000FF"/>
          <w:lang w:eastAsia="en-US"/>
        </w:rPr>
        <w:fldChar w:fldCharType="end"/>
      </w:r>
      <w:r w:rsidRPr="00DE1661">
        <w:rPr>
          <w:lang w:eastAsia="en-US"/>
        </w:rPr>
        <w:t>. Make sure that all the measured voltages are 0 volts.</w:t>
      </w:r>
    </w:p>
    <w:p w14:paraId="534A2951" w14:textId="78AAD17D" w:rsidR="00F04F89" w:rsidRPr="00DE1661" w:rsidRDefault="00F04F89" w:rsidP="00923E67">
      <w:pPr>
        <w:pStyle w:val="BodytextUserManual"/>
        <w:numPr>
          <w:ilvl w:val="0"/>
          <w:numId w:val="30"/>
        </w:numPr>
        <w:spacing w:before="120" w:after="120"/>
        <w:ind w:left="1123"/>
        <w:rPr>
          <w:lang w:eastAsia="en-US"/>
        </w:rPr>
      </w:pPr>
      <w:r w:rsidRPr="00DE1661">
        <w:t xml:space="preserve">Measure the DC voltage by referring to </w:t>
      </w:r>
      <w:r w:rsidRPr="00DE1661">
        <w:rPr>
          <w:rStyle w:val="Char1"/>
          <w:rFonts w:cs="Arial"/>
        </w:rPr>
        <w:fldChar w:fldCharType="begin"/>
      </w:r>
      <w:r w:rsidRPr="00DE1661">
        <w:rPr>
          <w:rStyle w:val="Char1"/>
          <w:rFonts w:cs="Arial"/>
        </w:rPr>
        <w:instrText xml:space="preserve"> REF _Ref103625116 \h  \* MERGEFORMAT </w:instrText>
      </w:r>
      <w:r w:rsidRPr="00DE1661">
        <w:rPr>
          <w:rStyle w:val="Char1"/>
          <w:rFonts w:cs="Arial"/>
        </w:rPr>
      </w:r>
      <w:r w:rsidRPr="00DE1661">
        <w:rPr>
          <w:rStyle w:val="Char1"/>
          <w:rFonts w:cs="Arial"/>
        </w:rPr>
        <w:fldChar w:fldCharType="separate"/>
      </w:r>
      <w:r w:rsidR="00901AC3" w:rsidRPr="00DE1661">
        <w:rPr>
          <w:rStyle w:val="Char1"/>
          <w:rFonts w:cs="Arial"/>
        </w:rPr>
        <w:t>Measuring the DC Voltage</w:t>
      </w:r>
      <w:r w:rsidRPr="00DE1661">
        <w:rPr>
          <w:rStyle w:val="Char1"/>
          <w:rFonts w:cs="Arial"/>
        </w:rPr>
        <w:fldChar w:fldCharType="end"/>
      </w:r>
      <w:r w:rsidRPr="00DE1661">
        <w:t>. Make sure that all the measured voltages are 0 volts.</w:t>
      </w:r>
    </w:p>
    <w:p w14:paraId="49050C4C" w14:textId="0CEDB35C" w:rsidR="00E27797" w:rsidRPr="0096324F" w:rsidRDefault="00F04F89" w:rsidP="00923E67">
      <w:pPr>
        <w:pStyle w:val="BodytextUserManual"/>
        <w:numPr>
          <w:ilvl w:val="0"/>
          <w:numId w:val="30"/>
        </w:numPr>
        <w:spacing w:before="120" w:after="120"/>
        <w:ind w:left="1123"/>
      </w:pPr>
      <w:r w:rsidRPr="00DE1661">
        <w:t xml:space="preserve">Close the </w:t>
      </w:r>
      <w:r w:rsidR="009F4593" w:rsidRPr="00DE1661">
        <w:t>front</w:t>
      </w:r>
      <w:r w:rsidR="002816C0" w:rsidRPr="00DE1661">
        <w:t xml:space="preserve"> </w:t>
      </w:r>
      <w:r w:rsidRPr="00DE1661">
        <w:t>door.</w:t>
      </w:r>
    </w:p>
    <w:p w14:paraId="7720532B" w14:textId="7C7AC081" w:rsidR="003D247A" w:rsidRPr="00DE1661" w:rsidRDefault="003D247A" w:rsidP="003D247A">
      <w:pPr>
        <w:pStyle w:val="3"/>
        <w:spacing w:before="240"/>
      </w:pPr>
      <w:bookmarkStart w:id="328" w:name="_Toc102658050"/>
      <w:bookmarkStart w:id="329" w:name="_Ref102748759"/>
      <w:bookmarkStart w:id="330" w:name="_Ref106043040"/>
      <w:bookmarkStart w:id="331" w:name="_Toc106900447"/>
      <w:bookmarkStart w:id="332" w:name="_Toc106983319"/>
      <w:bookmarkStart w:id="333" w:name="_Ref117599218"/>
      <w:bookmarkStart w:id="334" w:name="_Toc131596669"/>
      <w:r w:rsidRPr="00DE1661">
        <w:t>Measuring the AC Voltage</w:t>
      </w:r>
      <w:bookmarkEnd w:id="328"/>
      <w:bookmarkEnd w:id="329"/>
      <w:bookmarkEnd w:id="330"/>
      <w:bookmarkEnd w:id="331"/>
      <w:bookmarkEnd w:id="332"/>
      <w:bookmarkEnd w:id="333"/>
      <w:bookmarkEnd w:id="334"/>
    </w:p>
    <w:p w14:paraId="2E237E9A" w14:textId="5F09FEDF" w:rsidR="003D247A" w:rsidRPr="00DE1661" w:rsidRDefault="003D247A" w:rsidP="00116D06">
      <w:pPr>
        <w:pStyle w:val="EN"/>
      </w:pPr>
      <w:r w:rsidRPr="00DE1661">
        <w:t>Use a voltage tester to measure the AC voltage between the terminals on the surge protection device switch:</w:t>
      </w:r>
    </w:p>
    <w:p w14:paraId="22BC95AA" w14:textId="25EDB0A0" w:rsidR="003D247A" w:rsidRPr="00DE1661" w:rsidRDefault="003D247A" w:rsidP="00116D06">
      <w:pPr>
        <w:pStyle w:val="ItemList"/>
        <w:spacing w:before="48" w:after="48"/>
      </w:pPr>
      <w:r w:rsidRPr="00DE1661">
        <w:t>L1 to L2</w:t>
      </w:r>
    </w:p>
    <w:p w14:paraId="37C66BAE" w14:textId="3BCA5C8F" w:rsidR="003D247A" w:rsidRPr="00DE1661" w:rsidRDefault="003D247A" w:rsidP="00116D06">
      <w:pPr>
        <w:pStyle w:val="ItemList"/>
        <w:spacing w:before="48" w:after="48"/>
      </w:pPr>
      <w:r w:rsidRPr="00DE1661">
        <w:t>L1 to L3</w:t>
      </w:r>
    </w:p>
    <w:p w14:paraId="521DD2A5" w14:textId="5966F7F8" w:rsidR="003D247A" w:rsidRPr="00DE1661" w:rsidRDefault="003D247A" w:rsidP="00116D06">
      <w:pPr>
        <w:pStyle w:val="ItemList"/>
        <w:spacing w:before="48" w:after="48"/>
      </w:pPr>
      <w:r w:rsidRPr="00DE1661">
        <w:t>L2 to L3</w:t>
      </w:r>
    </w:p>
    <w:p w14:paraId="1DB174B6" w14:textId="0471D45F" w:rsidR="008365C6" w:rsidRPr="00DE1661" w:rsidRDefault="008365C6" w:rsidP="00116D06">
      <w:pPr>
        <w:pStyle w:val="ItemList"/>
        <w:spacing w:before="48" w:after="48"/>
      </w:pPr>
      <w:r w:rsidRPr="00DE1661">
        <w:t>N to L1/L2/L3</w:t>
      </w:r>
    </w:p>
    <w:p w14:paraId="64F73CDE" w14:textId="0FD103F4" w:rsidR="009D3249" w:rsidRPr="00DE1661" w:rsidRDefault="009D3249" w:rsidP="003C67BB">
      <w:pPr>
        <w:pStyle w:val="ItemList"/>
        <w:numPr>
          <w:ilvl w:val="0"/>
          <w:numId w:val="0"/>
        </w:numPr>
        <w:spacing w:beforeLines="100" w:before="240" w:after="48" w:line="480" w:lineRule="auto"/>
        <w:ind w:left="704" w:hanging="420"/>
        <w:jc w:val="left"/>
      </w:pPr>
      <w:r w:rsidRPr="00DE1661">
        <w:rPr>
          <w:noProof/>
        </w:rPr>
        <w:drawing>
          <wp:inline distT="0" distB="0" distL="0" distR="0" wp14:anchorId="609157AB" wp14:editId="0D3FDB2D">
            <wp:extent cx="4106386" cy="2071801"/>
            <wp:effectExtent l="0" t="0" r="889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measure AC input.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117636" cy="2077477"/>
                    </a:xfrm>
                    <a:prstGeom prst="rect">
                      <a:avLst/>
                    </a:prstGeom>
                    <a:noFill/>
                    <a:ln>
                      <a:noFill/>
                    </a:ln>
                    <a:extLst>
                      <a:ext uri="{53640926-AAD7-44D8-BBD7-CCE9431645EC}">
                        <a14:shadowObscured xmlns:a14="http://schemas.microsoft.com/office/drawing/2010/main"/>
                      </a:ext>
                    </a:extLst>
                  </pic:spPr>
                </pic:pic>
              </a:graphicData>
            </a:graphic>
          </wp:inline>
        </w:drawing>
      </w:r>
    </w:p>
    <w:p w14:paraId="5D26D503" w14:textId="4C74D68B" w:rsidR="003D247A" w:rsidRPr="00DE1661" w:rsidRDefault="00CE5F8A" w:rsidP="00B74EF7">
      <w:pPr>
        <w:pStyle w:val="NOTE0"/>
        <w:ind w:left="284"/>
        <w:rPr>
          <w:rFonts w:cs="Arial"/>
          <w:b/>
        </w:rPr>
      </w:pPr>
      <w:r w:rsidRPr="00DE1661">
        <w:rPr>
          <w:rFonts w:cs="Arial"/>
          <w:b/>
          <w:noProof/>
        </w:rPr>
        <w:drawing>
          <wp:anchor distT="0" distB="0" distL="114300" distR="114300" simplePos="0" relativeHeight="252155904" behindDoc="0" locked="0" layoutInCell="1" allowOverlap="1" wp14:anchorId="251EF1B3" wp14:editId="68A1FF65">
            <wp:simplePos x="0" y="0"/>
            <wp:positionH relativeFrom="margin">
              <wp:align>left</wp:align>
            </wp:positionH>
            <wp:positionV relativeFrom="paragraph">
              <wp:posOffset>19685</wp:posOffset>
            </wp:positionV>
            <wp:extent cx="143510" cy="143510"/>
            <wp:effectExtent l="0" t="0" r="8890" b="889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ot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3510" cy="143510"/>
                    </a:xfrm>
                    <a:prstGeom prst="rect">
                      <a:avLst/>
                    </a:prstGeom>
                  </pic:spPr>
                </pic:pic>
              </a:graphicData>
            </a:graphic>
            <wp14:sizeRelH relativeFrom="page">
              <wp14:pctWidth>0</wp14:pctWidth>
            </wp14:sizeRelH>
            <wp14:sizeRelV relativeFrom="page">
              <wp14:pctHeight>0</wp14:pctHeight>
            </wp14:sizeRelV>
          </wp:anchor>
        </w:drawing>
      </w:r>
      <w:r w:rsidR="003D247A" w:rsidRPr="00DE1661">
        <w:rPr>
          <w:rFonts w:cs="Arial"/>
          <w:b/>
        </w:rPr>
        <w:t>NOTE</w:t>
      </w:r>
    </w:p>
    <w:p w14:paraId="569A4C37" w14:textId="1E1E7E16" w:rsidR="003D247A" w:rsidRPr="006D62DA" w:rsidRDefault="00F04F89" w:rsidP="006D62DA">
      <w:pPr>
        <w:pStyle w:val="NOTE0"/>
        <w:ind w:left="284"/>
        <w:rPr>
          <w:rFonts w:cs="Arial"/>
        </w:rPr>
      </w:pPr>
      <w:r w:rsidRPr="00DE1661">
        <w:rPr>
          <w:rFonts w:cs="Arial"/>
        </w:rPr>
        <w:t>The surge protection device switch shows the indica</w:t>
      </w:r>
      <w:r w:rsidRPr="00DE1661">
        <w:rPr>
          <w:rFonts w:eastAsia="Times New Roman" w:cs="Arial"/>
          <w:color w:val="000000"/>
          <w:w w:val="0"/>
          <w:kern w:val="0"/>
          <w:sz w:val="0"/>
          <w:szCs w:val="0"/>
          <w:u w:color="000000"/>
          <w:bdr w:val="none" w:sz="0" w:space="0" w:color="000000"/>
          <w:lang w:val="x-none" w:eastAsia="x-none" w:bidi="x-none"/>
        </w:rPr>
        <w:t xml:space="preserve"> </w:t>
      </w:r>
      <w:r w:rsidRPr="00DE1661">
        <w:rPr>
          <w:rFonts w:cs="Arial"/>
        </w:rPr>
        <w:t>tions N, L1, L2, and L3.</w:t>
      </w:r>
    </w:p>
    <w:p w14:paraId="63EEEB0C" w14:textId="6BD2E734" w:rsidR="003D247A" w:rsidRPr="00DE1661" w:rsidRDefault="003D247A" w:rsidP="003D247A">
      <w:pPr>
        <w:pStyle w:val="3"/>
        <w:spacing w:before="240"/>
      </w:pPr>
      <w:bookmarkStart w:id="335" w:name="_Toc102658051"/>
      <w:bookmarkStart w:id="336" w:name="_Ref102748775"/>
      <w:bookmarkStart w:id="337" w:name="_Ref103185808"/>
      <w:bookmarkStart w:id="338" w:name="_Ref103625116"/>
      <w:bookmarkStart w:id="339" w:name="_Toc106900448"/>
      <w:bookmarkStart w:id="340" w:name="_Toc106983320"/>
      <w:bookmarkStart w:id="341" w:name="_Toc131596670"/>
      <w:r w:rsidRPr="00DE1661">
        <w:lastRenderedPageBreak/>
        <w:t>Measuring the DC Voltage</w:t>
      </w:r>
      <w:bookmarkEnd w:id="335"/>
      <w:bookmarkEnd w:id="336"/>
      <w:bookmarkEnd w:id="337"/>
      <w:bookmarkEnd w:id="338"/>
      <w:bookmarkEnd w:id="339"/>
      <w:bookmarkEnd w:id="340"/>
      <w:bookmarkEnd w:id="341"/>
    </w:p>
    <w:p w14:paraId="5FBC1B87" w14:textId="6F6C754C" w:rsidR="003D247A" w:rsidRPr="00DE1661" w:rsidRDefault="009D3249" w:rsidP="00F04F89">
      <w:pPr>
        <w:ind w:left="284"/>
      </w:pPr>
      <w:r w:rsidRPr="00DE1661">
        <w:t>U</w:t>
      </w:r>
      <w:r w:rsidR="003D247A" w:rsidRPr="00DE1661">
        <w:t xml:space="preserve">se a voltage tester to measure the DC voltage </w:t>
      </w:r>
      <w:r w:rsidR="00D37576" w:rsidRPr="00DE1661">
        <w:t>between the output terminals</w:t>
      </w:r>
      <w:r w:rsidR="00D83239" w:rsidRPr="00DE1661">
        <w:t>, making</w:t>
      </w:r>
      <w:r w:rsidR="001026E0" w:rsidRPr="00DE1661">
        <w:t xml:space="preserve"> sure that all the measured voltages are 0 volts.</w:t>
      </w:r>
    </w:p>
    <w:p w14:paraId="4E78E0A9" w14:textId="19A4DE77" w:rsidR="003D247A" w:rsidRPr="00DE1661" w:rsidRDefault="003D247A" w:rsidP="00923E67">
      <w:pPr>
        <w:pStyle w:val="ad"/>
        <w:numPr>
          <w:ilvl w:val="0"/>
          <w:numId w:val="12"/>
        </w:numPr>
        <w:spacing w:beforeLines="20" w:before="48" w:afterLines="20" w:after="48"/>
        <w:ind w:left="704"/>
      </w:pPr>
      <w:r w:rsidRPr="00DE1661">
        <w:t>Power module group output 1</w:t>
      </w:r>
      <w:r w:rsidR="00265933" w:rsidRPr="00DE1661">
        <w:t xml:space="preserve"> — </w:t>
      </w:r>
      <w:r w:rsidRPr="00DE1661">
        <w:t>(</w:t>
      </w:r>
      <w:r w:rsidRPr="00DE1661">
        <w:rPr>
          <w:b/>
        </w:rPr>
        <w:t>A</w:t>
      </w:r>
      <w:r w:rsidRPr="00DE1661">
        <w:t>) to power module group output 1+ (</w:t>
      </w:r>
      <w:r w:rsidRPr="00DE1661">
        <w:rPr>
          <w:b/>
        </w:rPr>
        <w:t>B</w:t>
      </w:r>
      <w:r w:rsidRPr="00DE1661">
        <w:t>)</w:t>
      </w:r>
    </w:p>
    <w:p w14:paraId="0E4F8C56" w14:textId="5B3B0F10" w:rsidR="003D247A" w:rsidRPr="00DE1661" w:rsidRDefault="003D247A" w:rsidP="00923E67">
      <w:pPr>
        <w:pStyle w:val="ad"/>
        <w:numPr>
          <w:ilvl w:val="0"/>
          <w:numId w:val="12"/>
        </w:numPr>
        <w:spacing w:beforeLines="20" w:before="48" w:afterLines="20" w:after="48"/>
        <w:ind w:left="704"/>
      </w:pPr>
      <w:r w:rsidRPr="00DE1661">
        <w:t>Power module group output 2</w:t>
      </w:r>
      <w:r w:rsidR="00265933" w:rsidRPr="00DE1661">
        <w:t xml:space="preserve"> — </w:t>
      </w:r>
      <w:r w:rsidRPr="00DE1661">
        <w:t>(</w:t>
      </w:r>
      <w:r w:rsidRPr="00DE1661">
        <w:rPr>
          <w:b/>
        </w:rPr>
        <w:t>C</w:t>
      </w:r>
      <w:r w:rsidRPr="00DE1661">
        <w:t>) to power module group output 2+ (</w:t>
      </w:r>
      <w:r w:rsidRPr="00DE1661">
        <w:rPr>
          <w:b/>
        </w:rPr>
        <w:t>D</w:t>
      </w:r>
      <w:r w:rsidRPr="00DE1661">
        <w:t>)</w:t>
      </w:r>
    </w:p>
    <w:p w14:paraId="1CC78A06" w14:textId="7C72268E" w:rsidR="003D247A" w:rsidRPr="00DE1661" w:rsidRDefault="003D247A" w:rsidP="00923E67">
      <w:pPr>
        <w:pStyle w:val="ad"/>
        <w:numPr>
          <w:ilvl w:val="0"/>
          <w:numId w:val="12"/>
        </w:numPr>
        <w:spacing w:beforeLines="20" w:before="48" w:afterLines="20" w:after="48"/>
        <w:ind w:left="704"/>
      </w:pPr>
      <w:r w:rsidRPr="00DE1661">
        <w:t>EV charging cable 1 output</w:t>
      </w:r>
      <w:r w:rsidR="00265933" w:rsidRPr="00DE1661">
        <w:t xml:space="preserve"> — </w:t>
      </w:r>
      <w:r w:rsidRPr="00DE1661">
        <w:t>(</w:t>
      </w:r>
      <w:r w:rsidRPr="00DE1661">
        <w:rPr>
          <w:b/>
        </w:rPr>
        <w:t>E</w:t>
      </w:r>
      <w:r w:rsidRPr="00DE1661">
        <w:t>) to EV charging cable 1 output + (</w:t>
      </w:r>
      <w:r w:rsidRPr="00DE1661">
        <w:rPr>
          <w:b/>
        </w:rPr>
        <w:t>F</w:t>
      </w:r>
      <w:r w:rsidRPr="00DE1661">
        <w:t>)</w:t>
      </w:r>
    </w:p>
    <w:p w14:paraId="1A63CCE1" w14:textId="7496EDD8" w:rsidR="00476AC9" w:rsidRPr="00DE1661" w:rsidRDefault="00476AC9" w:rsidP="00923E67">
      <w:pPr>
        <w:pStyle w:val="ad"/>
        <w:numPr>
          <w:ilvl w:val="0"/>
          <w:numId w:val="12"/>
        </w:numPr>
        <w:spacing w:beforeLines="20" w:before="48" w:afterLines="20" w:after="48"/>
        <w:ind w:left="704"/>
      </w:pPr>
      <w:r w:rsidRPr="00DE1661">
        <w:t>EV charging cable 2 output — (</w:t>
      </w:r>
      <w:r w:rsidRPr="00DE1661">
        <w:rPr>
          <w:b/>
        </w:rPr>
        <w:t>G</w:t>
      </w:r>
      <w:r w:rsidRPr="00DE1661">
        <w:t>) to EV charging cable 2 output + (</w:t>
      </w:r>
      <w:r w:rsidRPr="00DE1661">
        <w:rPr>
          <w:b/>
        </w:rPr>
        <w:t>H</w:t>
      </w:r>
      <w:r w:rsidRPr="00DE1661">
        <w:t>)</w:t>
      </w:r>
    </w:p>
    <w:p w14:paraId="2E06C64C" w14:textId="19C99C3C" w:rsidR="007D67FB" w:rsidRPr="00DE1661" w:rsidRDefault="00476AC9" w:rsidP="00476AC9">
      <w:pPr>
        <w:pStyle w:val="BodytextUserManual"/>
        <w:spacing w:before="120" w:after="120" w:line="480" w:lineRule="auto"/>
        <w:jc w:val="center"/>
      </w:pPr>
      <w:r w:rsidRPr="00DE1661">
        <w:rPr>
          <w:noProof/>
        </w:rPr>
        <w:drawing>
          <wp:inline distT="0" distB="0" distL="0" distR="0" wp14:anchorId="3275143D" wp14:editId="5BA938B5">
            <wp:extent cx="4034579" cy="2733018"/>
            <wp:effectExtent l="0" t="0" r="444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21252\Desktop\On-going\20220421-120kW欧标直流桩\图片\刷新图\6-8.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034579" cy="2733018"/>
                    </a:xfrm>
                    <a:prstGeom prst="rect">
                      <a:avLst/>
                    </a:prstGeom>
                    <a:noFill/>
                    <a:ln>
                      <a:noFill/>
                    </a:ln>
                    <a:extLst>
                      <a:ext uri="{53640926-AAD7-44D8-BBD7-CCE9431645EC}">
                        <a14:shadowObscured xmlns:a14="http://schemas.microsoft.com/office/drawing/2010/main"/>
                      </a:ext>
                    </a:extLst>
                  </pic:spPr>
                </pic:pic>
              </a:graphicData>
            </a:graphic>
          </wp:inline>
        </w:drawing>
      </w:r>
    </w:p>
    <w:p w14:paraId="6AF37B2F" w14:textId="2A3E6DFE" w:rsidR="003D247A" w:rsidRPr="00DE1661" w:rsidRDefault="007D67FB" w:rsidP="007D67FB">
      <w:pPr>
        <w:rPr>
          <w:rFonts w:eastAsia="宋体"/>
          <w:bCs/>
          <w:kern w:val="0"/>
          <w:szCs w:val="20"/>
        </w:rPr>
      </w:pPr>
      <w:r w:rsidRPr="00DE1661">
        <w:br w:type="page"/>
      </w:r>
    </w:p>
    <w:p w14:paraId="025F2E66" w14:textId="47D43857" w:rsidR="006A601C" w:rsidRPr="00DE1661" w:rsidRDefault="00883962" w:rsidP="006A601C">
      <w:pPr>
        <w:pStyle w:val="2"/>
        <w:spacing w:before="240"/>
        <w:rPr>
          <w:rFonts w:cs="Arial"/>
        </w:rPr>
      </w:pPr>
      <w:bookmarkStart w:id="342" w:name="6.6.2_Measure_the_AC_voltage"/>
      <w:bookmarkStart w:id="343" w:name="_bookmark118"/>
      <w:bookmarkStart w:id="344" w:name="6.7_Remove_condensation_from_the_cabinet"/>
      <w:bookmarkStart w:id="345" w:name="_bookmark120"/>
      <w:bookmarkStart w:id="346" w:name="_Ref101952406"/>
      <w:bookmarkStart w:id="347" w:name="_Toc106900450"/>
      <w:bookmarkStart w:id="348" w:name="_Toc106983322"/>
      <w:bookmarkEnd w:id="342"/>
      <w:bookmarkEnd w:id="343"/>
      <w:bookmarkEnd w:id="344"/>
      <w:bookmarkEnd w:id="345"/>
      <w:r w:rsidRPr="00DE1661">
        <w:rPr>
          <w:rFonts w:cs="Arial"/>
        </w:rPr>
        <w:lastRenderedPageBreak/>
        <w:t xml:space="preserve"> </w:t>
      </w:r>
      <w:bookmarkStart w:id="349" w:name="_Toc131596671"/>
      <w:r w:rsidR="006A601C" w:rsidRPr="00DE1661">
        <w:rPr>
          <w:rFonts w:cs="Arial"/>
        </w:rPr>
        <w:t>Local Service Portal Operations</w:t>
      </w:r>
      <w:bookmarkEnd w:id="346"/>
      <w:bookmarkEnd w:id="347"/>
      <w:bookmarkEnd w:id="348"/>
      <w:bookmarkEnd w:id="349"/>
    </w:p>
    <w:p w14:paraId="6341B668" w14:textId="4DC3EBD1" w:rsidR="006A601C" w:rsidRPr="00DE1661" w:rsidRDefault="006A601C" w:rsidP="006A601C">
      <w:pPr>
        <w:pStyle w:val="3"/>
        <w:spacing w:before="240"/>
        <w:rPr>
          <w:szCs w:val="24"/>
        </w:rPr>
      </w:pPr>
      <w:bookmarkStart w:id="350" w:name="6.8.1_Start_the_local_service_portal"/>
      <w:bookmarkStart w:id="351" w:name="_bookmark122"/>
      <w:bookmarkStart w:id="352" w:name="6.8.2_Set_the_configuration_parameters"/>
      <w:bookmarkStart w:id="353" w:name="_bookmark123"/>
      <w:bookmarkStart w:id="354" w:name="6.8.3_Set_the_OCPP_parameters"/>
      <w:bookmarkStart w:id="355" w:name="_bookmark124"/>
      <w:bookmarkStart w:id="356" w:name="_Toc106900451"/>
      <w:bookmarkStart w:id="357" w:name="_Toc106983323"/>
      <w:bookmarkStart w:id="358" w:name="_Toc131596672"/>
      <w:bookmarkEnd w:id="350"/>
      <w:bookmarkEnd w:id="351"/>
      <w:bookmarkEnd w:id="352"/>
      <w:bookmarkEnd w:id="353"/>
      <w:bookmarkEnd w:id="354"/>
      <w:bookmarkEnd w:id="355"/>
      <w:r w:rsidRPr="00DE1661">
        <w:rPr>
          <w:szCs w:val="24"/>
        </w:rPr>
        <w:t>Set</w:t>
      </w:r>
      <w:r w:rsidR="00B80BE6" w:rsidRPr="00DE1661">
        <w:rPr>
          <w:szCs w:val="24"/>
        </w:rPr>
        <w:t>ting</w:t>
      </w:r>
      <w:r w:rsidRPr="00DE1661">
        <w:rPr>
          <w:szCs w:val="24"/>
        </w:rPr>
        <w:t xml:space="preserve"> the OCPP Parameters</w:t>
      </w:r>
      <w:bookmarkEnd w:id="356"/>
      <w:bookmarkEnd w:id="357"/>
      <w:bookmarkEnd w:id="358"/>
    </w:p>
    <w:p w14:paraId="7C6B4331" w14:textId="703A988D" w:rsidR="00B8739E" w:rsidRPr="00DE1661" w:rsidRDefault="00CE5F8A" w:rsidP="00B80D0B">
      <w:pPr>
        <w:pStyle w:val="NOTE0"/>
        <w:ind w:left="284"/>
        <w:rPr>
          <w:rFonts w:cs="Arial"/>
          <w:b/>
        </w:rPr>
      </w:pPr>
      <w:r w:rsidRPr="00DE1661">
        <w:rPr>
          <w:rFonts w:cs="Arial"/>
          <w:b/>
          <w:noProof/>
        </w:rPr>
        <w:drawing>
          <wp:anchor distT="0" distB="0" distL="114300" distR="114300" simplePos="0" relativeHeight="252122112" behindDoc="0" locked="0" layoutInCell="1" allowOverlap="1" wp14:anchorId="54E4A309" wp14:editId="593D5A7E">
            <wp:simplePos x="0" y="0"/>
            <wp:positionH relativeFrom="margin">
              <wp:posOffset>19330</wp:posOffset>
            </wp:positionH>
            <wp:positionV relativeFrom="paragraph">
              <wp:posOffset>18415</wp:posOffset>
            </wp:positionV>
            <wp:extent cx="145480" cy="145480"/>
            <wp:effectExtent l="0" t="0" r="6985" b="6985"/>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00B8739E" w:rsidRPr="00DE1661">
        <w:rPr>
          <w:rFonts w:cs="Arial"/>
          <w:b/>
        </w:rPr>
        <w:t>NOTE</w:t>
      </w:r>
    </w:p>
    <w:p w14:paraId="39FDB3B9" w14:textId="5A87778E" w:rsidR="00B8739E" w:rsidRPr="00DE1661" w:rsidRDefault="00B74EF7" w:rsidP="00B80D0B">
      <w:pPr>
        <w:pStyle w:val="NOTE0"/>
        <w:ind w:left="284"/>
        <w:rPr>
          <w:rFonts w:cs="Arial"/>
        </w:rPr>
      </w:pPr>
      <w:r w:rsidRPr="00DE1661">
        <w:rPr>
          <w:rFonts w:cs="Arial"/>
        </w:rPr>
        <w:t>The OCPP parameter setting should be performed by an installation engineer.</w:t>
      </w:r>
    </w:p>
    <w:p w14:paraId="124007A3" w14:textId="47AD6639" w:rsidR="006A601C" w:rsidRPr="00DE1661" w:rsidRDefault="006A601C" w:rsidP="00F04F89">
      <w:pPr>
        <w:pStyle w:val="a1"/>
        <w:rPr>
          <w:rFonts w:cs="Arial"/>
        </w:rPr>
      </w:pPr>
      <w:r w:rsidRPr="00DE1661">
        <w:rPr>
          <w:rFonts w:cs="Arial"/>
        </w:rPr>
        <w:t>To set the OCPP parameters</w:t>
      </w:r>
    </w:p>
    <w:p w14:paraId="08DC1538" w14:textId="653EC11E" w:rsidR="00B74EF7" w:rsidRPr="00DE1661" w:rsidRDefault="00B74EF7" w:rsidP="00923E67">
      <w:pPr>
        <w:pStyle w:val="BodytextUserManual"/>
        <w:numPr>
          <w:ilvl w:val="0"/>
          <w:numId w:val="31"/>
        </w:numPr>
        <w:spacing w:before="120" w:after="120"/>
        <w:ind w:left="1123"/>
      </w:pPr>
      <w:r w:rsidRPr="00DE1661">
        <w:t>Tap the upper-left corner of the screen.</w:t>
      </w:r>
    </w:p>
    <w:p w14:paraId="556F34EF" w14:textId="1DEE3DA5" w:rsidR="00B8739E" w:rsidRPr="00DE1661" w:rsidRDefault="00B74EF7" w:rsidP="00923E67">
      <w:pPr>
        <w:pStyle w:val="BodytextUserManual"/>
        <w:numPr>
          <w:ilvl w:val="0"/>
          <w:numId w:val="31"/>
        </w:numPr>
        <w:spacing w:before="120" w:after="120"/>
        <w:ind w:left="1123"/>
      </w:pPr>
      <w:r w:rsidRPr="00DE1661">
        <w:t xml:space="preserve">Tap </w:t>
      </w:r>
      <w:r w:rsidRPr="00DE1661">
        <w:rPr>
          <w:b/>
        </w:rPr>
        <w:t>Device Maintenance</w:t>
      </w:r>
      <w:r w:rsidRPr="00DE1661">
        <w:t>. Enter the default password (contact Autel customer service to obtain the password).</w:t>
      </w:r>
    </w:p>
    <w:p w14:paraId="6C1379F6" w14:textId="079DD6F2" w:rsidR="006A601C" w:rsidRPr="00DE1661" w:rsidRDefault="00C06B0F" w:rsidP="00923E67">
      <w:pPr>
        <w:pStyle w:val="BodytextUserManual"/>
        <w:numPr>
          <w:ilvl w:val="0"/>
          <w:numId w:val="31"/>
        </w:numPr>
        <w:spacing w:before="120" w:after="120"/>
        <w:ind w:left="1123"/>
      </w:pPr>
      <w:r w:rsidRPr="00DE1661">
        <w:t xml:space="preserve">Tap </w:t>
      </w:r>
      <w:r w:rsidRPr="00DE1661">
        <w:rPr>
          <w:b/>
        </w:rPr>
        <w:t>Set Parameters</w:t>
      </w:r>
      <w:r w:rsidRPr="00DE1661">
        <w:t>. Wait for the system to load the data. This can take a few seconds.</w:t>
      </w:r>
    </w:p>
    <w:p w14:paraId="423AC6E2" w14:textId="0DCD252A" w:rsidR="006A601C" w:rsidRPr="00DE1661" w:rsidRDefault="00B74EF7" w:rsidP="00923E67">
      <w:pPr>
        <w:pStyle w:val="BodytextUserManual"/>
        <w:numPr>
          <w:ilvl w:val="0"/>
          <w:numId w:val="31"/>
        </w:numPr>
        <w:spacing w:before="120" w:after="120"/>
        <w:ind w:left="1123"/>
      </w:pPr>
      <w:r w:rsidRPr="00DE1661">
        <w:t>Set the following parameters:</w:t>
      </w:r>
    </w:p>
    <w:p w14:paraId="69592967" w14:textId="77777777" w:rsidR="00B74EF7" w:rsidRPr="00DE1661" w:rsidRDefault="00B74EF7" w:rsidP="00923E67">
      <w:pPr>
        <w:pStyle w:val="BodytextUserManual"/>
        <w:numPr>
          <w:ilvl w:val="0"/>
          <w:numId w:val="32"/>
        </w:numPr>
        <w:spacing w:before="120" w:after="120"/>
      </w:pPr>
      <w:r w:rsidRPr="00DE1661">
        <w:rPr>
          <w:b/>
        </w:rPr>
        <w:t>Running environment</w:t>
      </w:r>
      <w:r w:rsidRPr="00DE1661">
        <w:t>: current running environment</w:t>
      </w:r>
    </w:p>
    <w:p w14:paraId="1C9631C8" w14:textId="77777777" w:rsidR="00B74EF7" w:rsidRPr="00DE1661" w:rsidRDefault="00B74EF7" w:rsidP="00923E67">
      <w:pPr>
        <w:pStyle w:val="BodytextUserManual"/>
        <w:numPr>
          <w:ilvl w:val="0"/>
          <w:numId w:val="32"/>
        </w:numPr>
        <w:spacing w:before="120" w:after="120"/>
      </w:pPr>
      <w:r w:rsidRPr="00DE1661">
        <w:rPr>
          <w:b/>
        </w:rPr>
        <w:t>OCPP IP</w:t>
      </w:r>
      <w:r w:rsidRPr="00DE1661">
        <w:t>: IP address of the OCPP</w:t>
      </w:r>
    </w:p>
    <w:p w14:paraId="49008592" w14:textId="77777777" w:rsidR="00B74EF7" w:rsidRPr="00DE1661" w:rsidRDefault="00B74EF7" w:rsidP="00923E67">
      <w:pPr>
        <w:pStyle w:val="BodytextUserManual"/>
        <w:numPr>
          <w:ilvl w:val="0"/>
          <w:numId w:val="32"/>
        </w:numPr>
        <w:spacing w:before="120" w:after="120"/>
      </w:pPr>
      <w:r w:rsidRPr="00DE1661">
        <w:rPr>
          <w:b/>
        </w:rPr>
        <w:t>OCPP URL</w:t>
      </w:r>
      <w:r w:rsidRPr="00DE1661">
        <w:t>: URL of the OCPP</w:t>
      </w:r>
    </w:p>
    <w:p w14:paraId="3411098E" w14:textId="32B11A90" w:rsidR="00B74EF7" w:rsidRPr="00DE1661" w:rsidRDefault="00B74EF7" w:rsidP="00923E67">
      <w:pPr>
        <w:pStyle w:val="BodytextUserManual"/>
        <w:numPr>
          <w:ilvl w:val="0"/>
          <w:numId w:val="32"/>
        </w:numPr>
        <w:spacing w:before="120" w:after="120"/>
      </w:pPr>
      <w:r w:rsidRPr="00DE1661">
        <w:rPr>
          <w:b/>
        </w:rPr>
        <w:t>OCPP PORT</w:t>
      </w:r>
      <w:r w:rsidRPr="00DE1661">
        <w:t>: port number of the OCPP</w:t>
      </w:r>
    </w:p>
    <w:p w14:paraId="0CA86C6C" w14:textId="64D8F1C1" w:rsidR="00B74EF7" w:rsidRPr="00DE1661" w:rsidRDefault="00B74EF7" w:rsidP="00923E67">
      <w:pPr>
        <w:pStyle w:val="BodytextUserManual"/>
        <w:numPr>
          <w:ilvl w:val="0"/>
          <w:numId w:val="32"/>
        </w:numPr>
        <w:spacing w:before="120" w:after="120"/>
      </w:pPr>
      <w:r w:rsidRPr="00DE1661">
        <w:rPr>
          <w:b/>
        </w:rPr>
        <w:t>MGR IP</w:t>
      </w:r>
      <w:r w:rsidRPr="00DE1661">
        <w:t>: IP address of the management platform</w:t>
      </w:r>
    </w:p>
    <w:p w14:paraId="34542AED" w14:textId="2FC3A900" w:rsidR="00B74EF7" w:rsidRPr="00DE1661" w:rsidRDefault="00B74EF7" w:rsidP="00923E67">
      <w:pPr>
        <w:pStyle w:val="BodytextUserManual"/>
        <w:numPr>
          <w:ilvl w:val="0"/>
          <w:numId w:val="32"/>
        </w:numPr>
        <w:spacing w:before="120" w:after="120"/>
      </w:pPr>
      <w:r w:rsidRPr="00DE1661">
        <w:rPr>
          <w:b/>
        </w:rPr>
        <w:t>MGR URL</w:t>
      </w:r>
      <w:r w:rsidRPr="00DE1661">
        <w:t>: URL of the management platform</w:t>
      </w:r>
    </w:p>
    <w:p w14:paraId="1BFF88B6" w14:textId="2D2F9985" w:rsidR="00B74EF7" w:rsidRPr="00DE1661" w:rsidRDefault="00B74EF7" w:rsidP="00923E67">
      <w:pPr>
        <w:pStyle w:val="BodytextUserManual"/>
        <w:numPr>
          <w:ilvl w:val="0"/>
          <w:numId w:val="32"/>
        </w:numPr>
        <w:spacing w:before="120" w:after="120"/>
      </w:pPr>
      <w:r w:rsidRPr="00DE1661">
        <w:rPr>
          <w:b/>
        </w:rPr>
        <w:t>MGR PORT</w:t>
      </w:r>
      <w:r w:rsidRPr="00DE1661">
        <w:t>: port number of the operational management platform</w:t>
      </w:r>
    </w:p>
    <w:p w14:paraId="352C73F4" w14:textId="16215298" w:rsidR="00B74EF7" w:rsidRPr="00DE1661" w:rsidRDefault="00B74EF7" w:rsidP="00B74EF7">
      <w:pPr>
        <w:pStyle w:val="NOTE0"/>
        <w:ind w:left="1123"/>
        <w:rPr>
          <w:rFonts w:cs="Arial"/>
          <w:b/>
        </w:rPr>
      </w:pPr>
      <w:r w:rsidRPr="00DE1661">
        <w:rPr>
          <w:rFonts w:cs="Arial"/>
          <w:b/>
          <w:noProof/>
        </w:rPr>
        <w:drawing>
          <wp:anchor distT="0" distB="0" distL="114300" distR="114300" simplePos="0" relativeHeight="252774400" behindDoc="0" locked="0" layoutInCell="1" allowOverlap="1" wp14:anchorId="2B85BC6E" wp14:editId="7385B93A">
            <wp:simplePos x="0" y="0"/>
            <wp:positionH relativeFrom="margin">
              <wp:posOffset>514350</wp:posOffset>
            </wp:positionH>
            <wp:positionV relativeFrom="paragraph">
              <wp:posOffset>31115</wp:posOffset>
            </wp:positionV>
            <wp:extent cx="145480" cy="145480"/>
            <wp:effectExtent l="0" t="0" r="6985" b="6985"/>
            <wp:wrapNone/>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6" name="提示.png"/>
                    <pic:cNvPicPr/>
                  </pic:nvPicPr>
                  <pic:blipFill>
                    <a:blip r:embed="rId14">
                      <a:extLst>
                        <a:ext uri="{28A0092B-C50C-407E-A947-70E740481C1C}">
                          <a14:useLocalDpi xmlns:a14="http://schemas.microsoft.com/office/drawing/2010/main" val="0"/>
                        </a:ext>
                      </a:extLst>
                    </a:blip>
                    <a:stretch>
                      <a:fillRect/>
                    </a:stretch>
                  </pic:blipFill>
                  <pic:spPr>
                    <a:xfrm>
                      <a:off x="0" y="0"/>
                      <a:ext cx="145480" cy="145480"/>
                    </a:xfrm>
                    <a:prstGeom prst="rect">
                      <a:avLst/>
                    </a:prstGeom>
                  </pic:spPr>
                </pic:pic>
              </a:graphicData>
            </a:graphic>
          </wp:anchor>
        </w:drawing>
      </w:r>
      <w:r w:rsidRPr="00DE1661">
        <w:rPr>
          <w:rFonts w:cs="Arial"/>
          <w:b/>
        </w:rPr>
        <w:t>NOTE</w:t>
      </w:r>
    </w:p>
    <w:p w14:paraId="6B70697A" w14:textId="11A9260C" w:rsidR="00B74EF7" w:rsidRPr="00DE1661" w:rsidRDefault="00B74EF7" w:rsidP="00B74EF7">
      <w:pPr>
        <w:pStyle w:val="NOTE0"/>
        <w:ind w:left="1123"/>
        <w:rPr>
          <w:rFonts w:cs="Arial"/>
        </w:rPr>
      </w:pPr>
      <w:r w:rsidRPr="00DE1661">
        <w:rPr>
          <w:rFonts w:cs="Arial"/>
        </w:rPr>
        <w:t xml:space="preserve">Make sure that </w:t>
      </w:r>
      <w:r w:rsidR="00FC7BDA" w:rsidRPr="00DE1661">
        <w:rPr>
          <w:rFonts w:cs="Arial"/>
        </w:rPr>
        <w:t xml:space="preserve">the URL or ID </w:t>
      </w:r>
      <w:r w:rsidRPr="00DE1661">
        <w:rPr>
          <w:rFonts w:cs="Arial"/>
        </w:rPr>
        <w:t xml:space="preserve">you type </w:t>
      </w:r>
      <w:r w:rsidR="00FC7BDA" w:rsidRPr="00DE1661">
        <w:rPr>
          <w:rFonts w:cs="Arial"/>
        </w:rPr>
        <w:t>is correct</w:t>
      </w:r>
      <w:r w:rsidRPr="00DE1661">
        <w:rPr>
          <w:rFonts w:cs="Arial"/>
        </w:rPr>
        <w:t xml:space="preserve"> and without spaces.</w:t>
      </w:r>
    </w:p>
    <w:p w14:paraId="071F0F8A" w14:textId="21AC561D" w:rsidR="00B74EF7" w:rsidRPr="00DE1661" w:rsidRDefault="00B74EF7" w:rsidP="00923E67">
      <w:pPr>
        <w:pStyle w:val="BodytextUserManual"/>
        <w:numPr>
          <w:ilvl w:val="0"/>
          <w:numId w:val="31"/>
        </w:numPr>
        <w:spacing w:before="120" w:after="120"/>
        <w:ind w:left="1123"/>
      </w:pPr>
      <w:r w:rsidRPr="00DE1661">
        <w:t xml:space="preserve">Tap </w:t>
      </w:r>
      <w:r w:rsidRPr="00DE1661">
        <w:rPr>
          <w:b/>
        </w:rPr>
        <w:t>Save</w:t>
      </w:r>
      <w:r w:rsidRPr="00DE1661">
        <w:t xml:space="preserve"> to save your changes.</w:t>
      </w:r>
    </w:p>
    <w:p w14:paraId="1E5A2028" w14:textId="5AD64670" w:rsidR="00B74EF7" w:rsidRPr="00DE1661" w:rsidRDefault="00B74EF7" w:rsidP="00A312AB">
      <w:pPr>
        <w:pStyle w:val="ItemListinSeq"/>
        <w:numPr>
          <w:ilvl w:val="0"/>
          <w:numId w:val="0"/>
        </w:numPr>
        <w:spacing w:before="48" w:after="48"/>
        <w:ind w:left="1497"/>
      </w:pPr>
    </w:p>
    <w:p w14:paraId="0BEFC687" w14:textId="46395CDD" w:rsidR="006A601C" w:rsidRPr="00DE1661" w:rsidRDefault="006A601C" w:rsidP="00B74EF7">
      <w:pPr>
        <w:pStyle w:val="a0"/>
        <w:numPr>
          <w:ilvl w:val="0"/>
          <w:numId w:val="0"/>
        </w:numPr>
        <w:ind w:left="704"/>
        <w:rPr>
          <w:rFonts w:cs="Arial"/>
        </w:rPr>
      </w:pPr>
    </w:p>
    <w:p w14:paraId="5A41DEA2" w14:textId="3AA89821" w:rsidR="0019484D" w:rsidRPr="00DE1661" w:rsidRDefault="00883962" w:rsidP="00777848">
      <w:pPr>
        <w:pStyle w:val="10"/>
      </w:pPr>
      <w:bookmarkStart w:id="359" w:name="6.8.4_Install_new_software"/>
      <w:bookmarkStart w:id="360" w:name="_bookmark125"/>
      <w:bookmarkStart w:id="361" w:name="6.8.5_Close_the_local_service_portal"/>
      <w:bookmarkStart w:id="362" w:name="_bookmark126"/>
      <w:bookmarkStart w:id="363" w:name="6.8_Local_service_portal_operations"/>
      <w:bookmarkStart w:id="364" w:name="_bookmark121"/>
      <w:bookmarkStart w:id="365" w:name="_Toc101704258"/>
      <w:bookmarkStart w:id="366" w:name="_Toc106900452"/>
      <w:bookmarkStart w:id="367" w:name="_Toc106983324"/>
      <w:bookmarkEnd w:id="359"/>
      <w:bookmarkEnd w:id="360"/>
      <w:bookmarkEnd w:id="361"/>
      <w:bookmarkEnd w:id="362"/>
      <w:bookmarkEnd w:id="363"/>
      <w:bookmarkEnd w:id="364"/>
      <w:r w:rsidRPr="00DE1661">
        <w:lastRenderedPageBreak/>
        <w:t xml:space="preserve"> </w:t>
      </w:r>
      <w:bookmarkStart w:id="368" w:name="_Toc131596673"/>
      <w:r w:rsidR="0019484D" w:rsidRPr="00DE1661">
        <w:t>Maintenance</w:t>
      </w:r>
      <w:bookmarkEnd w:id="365"/>
      <w:bookmarkEnd w:id="366"/>
      <w:bookmarkEnd w:id="367"/>
      <w:bookmarkEnd w:id="368"/>
    </w:p>
    <w:p w14:paraId="2C06E378" w14:textId="26D8C2EE" w:rsidR="0019484D" w:rsidRPr="00DE1661" w:rsidRDefault="00883962" w:rsidP="0019484D">
      <w:pPr>
        <w:pStyle w:val="2"/>
        <w:spacing w:before="240" w:afterLines="50"/>
        <w:rPr>
          <w:rFonts w:cs="Arial"/>
        </w:rPr>
      </w:pPr>
      <w:bookmarkStart w:id="369" w:name="_Toc101704259"/>
      <w:bookmarkStart w:id="370" w:name="_Ref101944331"/>
      <w:bookmarkStart w:id="371" w:name="_Toc106900453"/>
      <w:bookmarkStart w:id="372" w:name="_Toc106983325"/>
      <w:r w:rsidRPr="00DE1661">
        <w:rPr>
          <w:rFonts w:cs="Arial"/>
        </w:rPr>
        <w:t xml:space="preserve"> </w:t>
      </w:r>
      <w:bookmarkStart w:id="373" w:name="_Ref120261040"/>
      <w:bookmarkStart w:id="374" w:name="_Toc131596674"/>
      <w:r w:rsidR="0019484D" w:rsidRPr="00DE1661">
        <w:rPr>
          <w:rFonts w:cs="Arial"/>
        </w:rPr>
        <w:t>Routine Maintenance</w:t>
      </w:r>
      <w:bookmarkEnd w:id="369"/>
      <w:bookmarkEnd w:id="370"/>
      <w:bookmarkEnd w:id="371"/>
      <w:bookmarkEnd w:id="372"/>
      <w:bookmarkEnd w:id="373"/>
      <w:bookmarkEnd w:id="374"/>
    </w:p>
    <w:p w14:paraId="1F512B51" w14:textId="01DA1C40" w:rsidR="0019484D" w:rsidRPr="00DE1661" w:rsidRDefault="0019484D" w:rsidP="00116D06">
      <w:pPr>
        <w:pStyle w:val="EN"/>
      </w:pPr>
      <w:r w:rsidRPr="00DE1661">
        <w:t xml:space="preserve">Routine maintenance can keep the </w:t>
      </w:r>
      <w:r w:rsidR="006124BD" w:rsidRPr="00DE1661">
        <w:t>MaxiCharger</w:t>
      </w:r>
      <w:r w:rsidR="00A603A7" w:rsidRPr="00DE1661">
        <w:t xml:space="preserve"> in</w:t>
      </w:r>
      <w:r w:rsidRPr="00DE1661">
        <w:t xml:space="preserve"> safe and stable state.</w:t>
      </w:r>
    </w:p>
    <w:p w14:paraId="07F78929" w14:textId="3DAC50CE" w:rsidR="0019484D" w:rsidRPr="00DE1661" w:rsidRDefault="009D1D53" w:rsidP="00116D06">
      <w:pPr>
        <w:pStyle w:val="ItemList"/>
        <w:spacing w:before="48" w:after="48"/>
      </w:pPr>
      <w:r w:rsidRPr="00DE1661">
        <w:t xml:space="preserve">Clean the </w:t>
      </w:r>
      <w:r w:rsidR="009F4593" w:rsidRPr="00DE1661">
        <w:t>MaxiCharger</w:t>
      </w:r>
      <w:r w:rsidRPr="00DE1661">
        <w:t xml:space="preserve"> every quarter:</w:t>
      </w:r>
      <w:r w:rsidR="0019484D" w:rsidRPr="00DE1661">
        <w:t xml:space="preserve"> tighten the screws and bolts of key parts, and check whether the wire connection of the </w:t>
      </w:r>
      <w:r w:rsidR="006124BD" w:rsidRPr="00DE1661">
        <w:t>MaxiCharger</w:t>
      </w:r>
      <w:r w:rsidR="0019484D" w:rsidRPr="00DE1661">
        <w:t xml:space="preserve">’s connector is burned out. If any abnormality is found, replace the parts </w:t>
      </w:r>
      <w:r w:rsidRPr="00DE1661">
        <w:t>promptly</w:t>
      </w:r>
      <w:r w:rsidR="0019484D" w:rsidRPr="00DE1661">
        <w:t>.</w:t>
      </w:r>
    </w:p>
    <w:p w14:paraId="3E55AF5A" w14:textId="6224A582" w:rsidR="0019484D" w:rsidRPr="00DE1661" w:rsidRDefault="0019484D" w:rsidP="00116D06">
      <w:pPr>
        <w:pStyle w:val="ItemList"/>
        <w:spacing w:before="48" w:after="48"/>
      </w:pPr>
      <w:r w:rsidRPr="00DE1661">
        <w:t>Clean the filter at least twice a year.</w:t>
      </w:r>
    </w:p>
    <w:p w14:paraId="7834F824" w14:textId="6DF7F2E8" w:rsidR="0019484D" w:rsidRPr="00DE1661" w:rsidRDefault="0019484D" w:rsidP="00116D06">
      <w:pPr>
        <w:pStyle w:val="ItemList"/>
        <w:spacing w:before="48" w:after="48"/>
      </w:pPr>
      <w:r w:rsidRPr="00DE1661">
        <w:t>Test the residual current device once a year.</w:t>
      </w:r>
    </w:p>
    <w:p w14:paraId="2320853A" w14:textId="5C2E97C7" w:rsidR="0019484D"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1910144" behindDoc="0" locked="0" layoutInCell="1" allowOverlap="1" wp14:anchorId="20E8EA2C" wp14:editId="4DF4A8CF">
            <wp:simplePos x="0" y="0"/>
            <wp:positionH relativeFrom="leftMargin">
              <wp:posOffset>360045</wp:posOffset>
            </wp:positionH>
            <wp:positionV relativeFrom="paragraph">
              <wp:posOffset>24130</wp:posOffset>
            </wp:positionV>
            <wp:extent cx="156210" cy="143510"/>
            <wp:effectExtent l="0" t="0" r="0" b="8890"/>
            <wp:wrapNone/>
            <wp:docPr id="128"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EA9EE6D" w14:textId="77777777" w:rsidR="00B74EF7" w:rsidRPr="00DE1661" w:rsidRDefault="00B74EF7" w:rsidP="00923E67">
      <w:pPr>
        <w:pStyle w:val="NOTE0"/>
        <w:numPr>
          <w:ilvl w:val="0"/>
          <w:numId w:val="35"/>
        </w:numPr>
        <w:rPr>
          <w:rFonts w:cs="Arial"/>
          <w:lang w:eastAsia="en-US"/>
        </w:rPr>
      </w:pPr>
      <w:r w:rsidRPr="00DE1661">
        <w:rPr>
          <w:rFonts w:cs="Arial"/>
          <w:lang w:eastAsia="en-US"/>
        </w:rPr>
        <w:t>Disconnect the power supply to the MaxiCharger during the entire maintenance procedure.</w:t>
      </w:r>
    </w:p>
    <w:p w14:paraId="582CB4A5" w14:textId="77777777" w:rsidR="00B74EF7" w:rsidRPr="00DE1661" w:rsidRDefault="00B74EF7" w:rsidP="00923E67">
      <w:pPr>
        <w:pStyle w:val="NOTE0"/>
        <w:numPr>
          <w:ilvl w:val="0"/>
          <w:numId w:val="35"/>
        </w:numPr>
        <w:rPr>
          <w:rFonts w:cs="Arial"/>
          <w:lang w:eastAsia="en-US"/>
        </w:rPr>
      </w:pPr>
      <w:r w:rsidRPr="00DE1661">
        <w:rPr>
          <w:rFonts w:cs="Arial"/>
          <w:lang w:eastAsia="en-US"/>
        </w:rPr>
        <w:t>Make sure that unauthorized personnel are kept at a safe distance during maintenance.</w:t>
      </w:r>
    </w:p>
    <w:p w14:paraId="461B1142" w14:textId="77777777" w:rsidR="00B74EF7" w:rsidRPr="00DE1661" w:rsidRDefault="00B74EF7" w:rsidP="00923E67">
      <w:pPr>
        <w:pStyle w:val="NOTE0"/>
        <w:numPr>
          <w:ilvl w:val="0"/>
          <w:numId w:val="35"/>
        </w:numPr>
        <w:rPr>
          <w:rFonts w:cs="Arial"/>
          <w:lang w:eastAsia="en-US"/>
        </w:rPr>
      </w:pPr>
      <w:r w:rsidRPr="00DE1661">
        <w:rPr>
          <w:rFonts w:cs="Arial"/>
          <w:lang w:eastAsia="en-US"/>
        </w:rPr>
        <w:t>Wear proper personal protective equipment, such as protective clothing, safety gloves, safety shoes, and safety glasses.</w:t>
      </w:r>
    </w:p>
    <w:p w14:paraId="776561E2" w14:textId="2271C866" w:rsidR="001E61AF" w:rsidRPr="00DE1661" w:rsidRDefault="00B74EF7" w:rsidP="00923E67">
      <w:pPr>
        <w:pStyle w:val="NOTE0"/>
        <w:numPr>
          <w:ilvl w:val="0"/>
          <w:numId w:val="35"/>
        </w:numPr>
        <w:rPr>
          <w:rFonts w:cs="Arial"/>
          <w:lang w:eastAsia="en-US"/>
        </w:rPr>
      </w:pPr>
      <w:r w:rsidRPr="00DE1661">
        <w:rPr>
          <w:rFonts w:cs="Arial"/>
          <w:lang w:eastAsia="en-US"/>
        </w:rPr>
        <w:t>If you remove the safety devices for maintenance, reinstall them after completing the work.</w:t>
      </w:r>
      <w:bookmarkStart w:id="375" w:name="visual"/>
      <w:bookmarkStart w:id="376" w:name="_Toc101704260"/>
      <w:bookmarkEnd w:id="375"/>
    </w:p>
    <w:p w14:paraId="09F44ECC" w14:textId="521D6CC0" w:rsidR="00AF1735" w:rsidRPr="00DE1661" w:rsidRDefault="00AF1735" w:rsidP="001E61AF">
      <w:pPr>
        <w:pStyle w:val="3"/>
        <w:spacing w:before="240"/>
      </w:pPr>
      <w:bookmarkStart w:id="377" w:name="_Toc131596675"/>
      <w:bookmarkStart w:id="378" w:name="_Toc106900455"/>
      <w:bookmarkStart w:id="379" w:name="_Toc106983327"/>
      <w:r w:rsidRPr="00DE1661">
        <w:t>Residual Current Device Maintenance</w:t>
      </w:r>
      <w:bookmarkEnd w:id="377"/>
    </w:p>
    <w:p w14:paraId="43C6B37C" w14:textId="3D0E34D3" w:rsidR="000D20BF" w:rsidRPr="00DE1661" w:rsidRDefault="000D20BF" w:rsidP="000D20BF">
      <w:pPr>
        <w:pStyle w:val="BodytextUserManual"/>
        <w:pBdr>
          <w:top w:val="single" w:sz="4" w:space="1" w:color="auto"/>
          <w:bottom w:val="single" w:sz="4" w:space="1" w:color="auto"/>
        </w:pBdr>
        <w:spacing w:beforeLines="20" w:before="48" w:afterLines="20" w:after="48"/>
        <w:rPr>
          <w:b/>
        </w:rPr>
      </w:pPr>
      <w:r w:rsidRPr="00DE1661">
        <w:rPr>
          <w:b/>
          <w:noProof/>
        </w:rPr>
        <w:drawing>
          <wp:anchor distT="0" distB="0" distL="114300" distR="114300" simplePos="0" relativeHeight="252805120" behindDoc="0" locked="0" layoutInCell="1" allowOverlap="1" wp14:anchorId="650D5AD7" wp14:editId="4C62E24A">
            <wp:simplePos x="0" y="0"/>
            <wp:positionH relativeFrom="leftMargin">
              <wp:posOffset>360045</wp:posOffset>
            </wp:positionH>
            <wp:positionV relativeFrom="paragraph">
              <wp:posOffset>-635</wp:posOffset>
            </wp:positionV>
            <wp:extent cx="156210" cy="143510"/>
            <wp:effectExtent l="0" t="0" r="0" b="8890"/>
            <wp:wrapNone/>
            <wp:docPr id="46"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b/>
        </w:rPr>
        <w:t>WARNING</w:t>
      </w:r>
    </w:p>
    <w:p w14:paraId="70FBCD67" w14:textId="3A2C6285" w:rsidR="000D20BF" w:rsidRPr="00DE1661" w:rsidRDefault="000D20BF" w:rsidP="000D20BF">
      <w:pPr>
        <w:pStyle w:val="BodytextUserManual"/>
        <w:pBdr>
          <w:top w:val="single" w:sz="4" w:space="1" w:color="auto"/>
          <w:bottom w:val="single" w:sz="4" w:space="1" w:color="auto"/>
        </w:pBdr>
        <w:spacing w:beforeLines="20" w:before="48" w:afterLines="20" w:after="48"/>
      </w:pPr>
      <w:r w:rsidRPr="00DE1661">
        <w:t>Be careful when you work with electricity.</w:t>
      </w:r>
    </w:p>
    <w:p w14:paraId="6B0E5468" w14:textId="5BB1E47C" w:rsidR="00AF1735" w:rsidRPr="00DE1661" w:rsidRDefault="00AF1735" w:rsidP="00AF1735">
      <w:pPr>
        <w:pStyle w:val="BodytextUserManual"/>
        <w:spacing w:before="120" w:after="120"/>
      </w:pPr>
      <w:r w:rsidRPr="00DE1661">
        <w:t>The internal residual current breaker with overload (RCBO) should be tested annually for correct functioning. Before testing, disconnect the MaxiCharger with the EV and stop any charging processes.</w:t>
      </w:r>
    </w:p>
    <w:p w14:paraId="52975013" w14:textId="067AA5D4" w:rsidR="00AF1735" w:rsidRPr="00DE1661" w:rsidRDefault="00AF1735" w:rsidP="00923E67">
      <w:pPr>
        <w:pStyle w:val="BodytextUserManual"/>
        <w:numPr>
          <w:ilvl w:val="0"/>
          <w:numId w:val="52"/>
        </w:numPr>
        <w:spacing w:before="120" w:after="120"/>
        <w:rPr>
          <w:b/>
        </w:rPr>
      </w:pPr>
      <w:r w:rsidRPr="00DE1661">
        <w:rPr>
          <w:b/>
        </w:rPr>
        <w:t>To test the RCBO</w:t>
      </w:r>
    </w:p>
    <w:p w14:paraId="5FF3000C" w14:textId="6908C953" w:rsidR="00AF1735" w:rsidRPr="00DE1661" w:rsidRDefault="00AF1735" w:rsidP="00923E67">
      <w:pPr>
        <w:pStyle w:val="BodytextUserManual"/>
        <w:numPr>
          <w:ilvl w:val="0"/>
          <w:numId w:val="53"/>
        </w:numPr>
        <w:spacing w:before="120" w:after="120"/>
      </w:pPr>
      <w:r w:rsidRPr="00DE1661">
        <w:t>Open the front door of the MaxiCharger. When the cabinet door is opened, the MaxiCharger should not be directly exposed to wind and rain.</w:t>
      </w:r>
    </w:p>
    <w:p w14:paraId="11207309" w14:textId="1F41E818" w:rsidR="00AF1735" w:rsidRPr="00DE1661" w:rsidRDefault="00AF1735" w:rsidP="00923E67">
      <w:pPr>
        <w:pStyle w:val="BodytextUserManual"/>
        <w:numPr>
          <w:ilvl w:val="0"/>
          <w:numId w:val="53"/>
        </w:numPr>
        <w:spacing w:before="120" w:after="120"/>
      </w:pPr>
      <w:r w:rsidRPr="00DE1661">
        <w:t>The MaxiCharger must be in Standby mode. Tapping the touchscreen will wake up the MaxiCharger.</w:t>
      </w:r>
    </w:p>
    <w:p w14:paraId="3E71A68D" w14:textId="5B137E3A" w:rsidR="00AF1735" w:rsidRPr="00DE1661" w:rsidRDefault="00AF1735" w:rsidP="00923E67">
      <w:pPr>
        <w:pStyle w:val="BodytextUserManual"/>
        <w:numPr>
          <w:ilvl w:val="0"/>
          <w:numId w:val="53"/>
        </w:numPr>
        <w:spacing w:before="120" w:after="120"/>
      </w:pPr>
      <w:r w:rsidRPr="00DE1661">
        <w:t xml:space="preserve">Locate the RCBO, and press the </w:t>
      </w:r>
      <w:r w:rsidRPr="00DE1661">
        <w:rPr>
          <w:b/>
        </w:rPr>
        <w:t>Test</w:t>
      </w:r>
      <w:r w:rsidRPr="00DE1661">
        <w:t xml:space="preserve"> button to start the test.</w:t>
      </w:r>
    </w:p>
    <w:p w14:paraId="15DE61D9" w14:textId="669A015C" w:rsidR="00AF1735" w:rsidRPr="00DE1661" w:rsidRDefault="00AF1735" w:rsidP="00923E67">
      <w:pPr>
        <w:pStyle w:val="BodytextUserManual"/>
        <w:numPr>
          <w:ilvl w:val="0"/>
          <w:numId w:val="54"/>
        </w:numPr>
        <w:spacing w:before="120" w:after="120"/>
      </w:pPr>
      <w:r w:rsidRPr="00DE1661">
        <w:t xml:space="preserve">Pass: The RCBO will trip and restore the </w:t>
      </w:r>
      <w:r w:rsidRPr="00DE1661">
        <w:rPr>
          <w:b/>
        </w:rPr>
        <w:t>Test</w:t>
      </w:r>
      <w:r w:rsidRPr="00DE1661">
        <w:t xml:space="preserve"> button to its original position.</w:t>
      </w:r>
    </w:p>
    <w:p w14:paraId="3D330FD9" w14:textId="0BB411A4" w:rsidR="00AF1735" w:rsidRPr="00DE1661" w:rsidRDefault="00AF1735" w:rsidP="00923E67">
      <w:pPr>
        <w:pStyle w:val="BodytextUserManual"/>
        <w:numPr>
          <w:ilvl w:val="0"/>
          <w:numId w:val="54"/>
        </w:numPr>
        <w:spacing w:before="120" w:after="120"/>
      </w:pPr>
      <w:r w:rsidRPr="00DE1661">
        <w:lastRenderedPageBreak/>
        <w:t xml:space="preserve">Fail: The RCBO does not trip. Please contact Autel technical support. Do not use the MaxiCharger until the repair is </w:t>
      </w:r>
      <w:r w:rsidR="00953A43" w:rsidRPr="00DE1661">
        <w:t>completed</w:t>
      </w:r>
      <w:r w:rsidRPr="00DE1661">
        <w:t>.</w:t>
      </w:r>
    </w:p>
    <w:p w14:paraId="37A49586" w14:textId="734E158D" w:rsidR="00AF1735" w:rsidRPr="00DE1661" w:rsidRDefault="00AF1735" w:rsidP="00923E67">
      <w:pPr>
        <w:pStyle w:val="BodytextUserManual"/>
        <w:numPr>
          <w:ilvl w:val="0"/>
          <w:numId w:val="53"/>
        </w:numPr>
        <w:spacing w:before="120" w:after="120"/>
      </w:pPr>
      <w:r w:rsidRPr="00DE1661">
        <w:t>Close the front door after the test is finished.</w:t>
      </w:r>
    </w:p>
    <w:p w14:paraId="2A385736" w14:textId="6FFCCD29" w:rsidR="00AF1735" w:rsidRPr="00DE1661" w:rsidRDefault="00AF1735" w:rsidP="00923E67">
      <w:pPr>
        <w:pStyle w:val="BodytextUserManual"/>
        <w:numPr>
          <w:ilvl w:val="0"/>
          <w:numId w:val="53"/>
        </w:numPr>
        <w:spacing w:before="120" w:after="120"/>
      </w:pPr>
      <w:r w:rsidRPr="00DE1661">
        <w:t>Mark the time when the test is needed to be repeated annually.</w:t>
      </w:r>
    </w:p>
    <w:p w14:paraId="2F280BDF" w14:textId="5E37E10D" w:rsidR="0019484D" w:rsidRPr="00DE1661" w:rsidRDefault="0019484D" w:rsidP="001E61AF">
      <w:pPr>
        <w:pStyle w:val="3"/>
        <w:spacing w:before="240"/>
      </w:pPr>
      <w:bookmarkStart w:id="380" w:name="_Toc131596676"/>
      <w:r w:rsidRPr="00DE1661">
        <w:t xml:space="preserve">Cleaning the </w:t>
      </w:r>
      <w:r w:rsidR="009F4593" w:rsidRPr="00DE1661">
        <w:t>MaxiCharger</w:t>
      </w:r>
      <w:bookmarkEnd w:id="376"/>
      <w:bookmarkEnd w:id="378"/>
      <w:bookmarkEnd w:id="379"/>
      <w:bookmarkEnd w:id="380"/>
    </w:p>
    <w:p w14:paraId="2E5C3BFC" w14:textId="7C7B5621" w:rsidR="0019484D" w:rsidRPr="00DE1661" w:rsidRDefault="0019484D" w:rsidP="00116D06">
      <w:pPr>
        <w:pStyle w:val="EN"/>
      </w:pPr>
      <w:r w:rsidRPr="00DE1661">
        <w:t xml:space="preserve">The </w:t>
      </w:r>
      <w:r w:rsidR="009F4593" w:rsidRPr="00DE1661">
        <w:t>MaxiCharger</w:t>
      </w:r>
      <w:r w:rsidRPr="00DE1661">
        <w:t xml:space="preserve"> i</w:t>
      </w:r>
      <w:r w:rsidRPr="00DE1661">
        <w:rPr>
          <w:rStyle w:val="ENChar"/>
        </w:rPr>
        <w:t>s</w:t>
      </w:r>
      <w:r w:rsidRPr="00DE1661">
        <w:t xml:space="preserve"> powder</w:t>
      </w:r>
      <w:r w:rsidR="009D1D53" w:rsidRPr="00DE1661">
        <w:t>-</w:t>
      </w:r>
      <w:r w:rsidRPr="00DE1661">
        <w:t xml:space="preserve">coated. The coating must be kept in good condition. When the </w:t>
      </w:r>
      <w:r w:rsidR="006124BD" w:rsidRPr="00DE1661">
        <w:t>MaxiCharger</w:t>
      </w:r>
      <w:r w:rsidRPr="00DE1661">
        <w:t xml:space="preserve"> is in a corrosion sensitive environment, superficial rust may appear on welding points. Visible rust has no risk </w:t>
      </w:r>
      <w:r w:rsidR="009D1D53" w:rsidRPr="00DE1661">
        <w:t>to</w:t>
      </w:r>
      <w:r w:rsidRPr="00DE1661">
        <w:t xml:space="preserve"> the integrity of the </w:t>
      </w:r>
      <w:r w:rsidR="009F4593" w:rsidRPr="00DE1661">
        <w:t>MaxiCharger</w:t>
      </w:r>
      <w:r w:rsidRPr="00DE1661">
        <w:t xml:space="preserve">. </w:t>
      </w:r>
    </w:p>
    <w:p w14:paraId="23760173" w14:textId="77777777" w:rsidR="0019484D" w:rsidRPr="00DE1661" w:rsidRDefault="0019484D" w:rsidP="00F04F89">
      <w:pPr>
        <w:pStyle w:val="a1"/>
        <w:rPr>
          <w:rFonts w:cs="Arial"/>
        </w:rPr>
      </w:pPr>
      <w:r w:rsidRPr="00DE1661">
        <w:rPr>
          <w:rFonts w:cs="Arial"/>
        </w:rPr>
        <w:t>To remove rust</w:t>
      </w:r>
    </w:p>
    <w:p w14:paraId="1BBED4CD" w14:textId="5E8F6453" w:rsidR="001E61AF" w:rsidRPr="00DE1661" w:rsidRDefault="001E61AF" w:rsidP="00923E67">
      <w:pPr>
        <w:pStyle w:val="BodytextUserManual"/>
        <w:numPr>
          <w:ilvl w:val="0"/>
          <w:numId w:val="26"/>
        </w:numPr>
        <w:spacing w:before="120" w:after="120"/>
        <w:ind w:left="1123"/>
      </w:pPr>
      <w:r w:rsidRPr="00DE1661">
        <w:t>Stop any charging processes and power off the MaxiCharger.</w:t>
      </w:r>
    </w:p>
    <w:p w14:paraId="5523FCC5" w14:textId="7E9FB509" w:rsidR="001121F1" w:rsidRPr="00DE1661" w:rsidRDefault="001121F1" w:rsidP="00923E67">
      <w:pPr>
        <w:pStyle w:val="BodytextUserManual"/>
        <w:numPr>
          <w:ilvl w:val="0"/>
          <w:numId w:val="26"/>
        </w:numPr>
        <w:spacing w:before="120" w:after="120"/>
        <w:ind w:left="1123"/>
      </w:pPr>
      <w:r w:rsidRPr="00DE1661">
        <w:t>Remove rough dirt by spraying with low-pressure tap water.</w:t>
      </w:r>
    </w:p>
    <w:p w14:paraId="4FF10558" w14:textId="78CCD38F" w:rsidR="001121F1" w:rsidRPr="00DE1661" w:rsidRDefault="001121F1" w:rsidP="00923E67">
      <w:pPr>
        <w:pStyle w:val="BodytextUserManual"/>
        <w:numPr>
          <w:ilvl w:val="0"/>
          <w:numId w:val="26"/>
        </w:numPr>
        <w:spacing w:before="120" w:after="120"/>
        <w:ind w:left="1123"/>
      </w:pPr>
      <w:r w:rsidRPr="00DE1661">
        <w:t>Apply a neutral or weak alkaline cleaning solution and let it soak.</w:t>
      </w:r>
    </w:p>
    <w:p w14:paraId="64DCFD9F" w14:textId="2EB96AE1" w:rsidR="001121F1" w:rsidRPr="00DE1661" w:rsidRDefault="001121F1" w:rsidP="00923E67">
      <w:pPr>
        <w:pStyle w:val="BodytextUserManual"/>
        <w:numPr>
          <w:ilvl w:val="0"/>
          <w:numId w:val="26"/>
        </w:numPr>
        <w:spacing w:before="120" w:after="120"/>
        <w:ind w:left="1123"/>
      </w:pPr>
      <w:r w:rsidRPr="00DE1661">
        <w:t>Remove dirt by hand with a damp and non-woven nylon cleaning pad.</w:t>
      </w:r>
    </w:p>
    <w:p w14:paraId="1A45F4DC" w14:textId="4451E93D" w:rsidR="001121F1" w:rsidRPr="00DE1661" w:rsidRDefault="001121F1" w:rsidP="00923E67">
      <w:pPr>
        <w:pStyle w:val="BodytextUserManual"/>
        <w:numPr>
          <w:ilvl w:val="0"/>
          <w:numId w:val="26"/>
        </w:numPr>
        <w:spacing w:before="120" w:after="120"/>
        <w:ind w:left="1123"/>
      </w:pPr>
      <w:r w:rsidRPr="00DE1661">
        <w:t>Rinse thoroughly with tap water.</w:t>
      </w:r>
    </w:p>
    <w:p w14:paraId="50D57826" w14:textId="40491FF1" w:rsidR="0019484D" w:rsidRPr="00DE1661" w:rsidRDefault="001121F1" w:rsidP="00923E67">
      <w:pPr>
        <w:pStyle w:val="BodytextUserManual"/>
        <w:numPr>
          <w:ilvl w:val="0"/>
          <w:numId w:val="26"/>
        </w:numPr>
        <w:spacing w:before="120" w:after="120"/>
        <w:ind w:left="1123"/>
      </w:pPr>
      <w:r w:rsidRPr="00DE1661">
        <w:t>Apply wax or a rust-preventive primer for extra protection if needed.</w:t>
      </w:r>
    </w:p>
    <w:p w14:paraId="77435371" w14:textId="6FB3B838" w:rsidR="0019484D" w:rsidRPr="00DE1661" w:rsidRDefault="0019484D" w:rsidP="00B74EF7">
      <w:pPr>
        <w:pStyle w:val="NOTE0"/>
        <w:ind w:left="284"/>
        <w:rPr>
          <w:rFonts w:cs="Arial"/>
          <w:b/>
          <w:lang w:eastAsia="en-US"/>
        </w:rPr>
      </w:pPr>
      <w:r w:rsidRPr="00DE1661">
        <w:rPr>
          <w:rFonts w:cs="Arial"/>
          <w:b/>
          <w:noProof/>
        </w:rPr>
        <w:drawing>
          <wp:anchor distT="0" distB="0" distL="114300" distR="114300" simplePos="0" relativeHeight="251907072" behindDoc="0" locked="0" layoutInCell="1" allowOverlap="1" wp14:anchorId="31D0036D" wp14:editId="5ED47DC2">
            <wp:simplePos x="0" y="0"/>
            <wp:positionH relativeFrom="margin">
              <wp:align>left</wp:align>
            </wp:positionH>
            <wp:positionV relativeFrom="paragraph">
              <wp:posOffset>9525</wp:posOffset>
            </wp:positionV>
            <wp:extent cx="156210" cy="143510"/>
            <wp:effectExtent l="0" t="0" r="0" b="8890"/>
            <wp:wrapNone/>
            <wp:docPr id="1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Pr="00DE1661">
        <w:rPr>
          <w:rFonts w:cs="Arial"/>
          <w:b/>
          <w:lang w:eastAsia="en-US"/>
        </w:rPr>
        <w:t>WARNING</w:t>
      </w:r>
    </w:p>
    <w:p w14:paraId="4F124D2B" w14:textId="77777777" w:rsidR="00B74EF7" w:rsidRPr="00DE1661" w:rsidRDefault="00B74EF7" w:rsidP="00923E67">
      <w:pPr>
        <w:pStyle w:val="NOTE0"/>
        <w:numPr>
          <w:ilvl w:val="0"/>
          <w:numId w:val="34"/>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0C2749A2" w14:textId="77777777" w:rsidR="00B74EF7" w:rsidRPr="00DE1661" w:rsidRDefault="00B74EF7" w:rsidP="00923E67">
      <w:pPr>
        <w:pStyle w:val="NOTE0"/>
        <w:numPr>
          <w:ilvl w:val="0"/>
          <w:numId w:val="34"/>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51138C88" w14:textId="32081453" w:rsidR="001E61AF" w:rsidRPr="00DE1661" w:rsidRDefault="00B74EF7" w:rsidP="00923E67">
      <w:pPr>
        <w:pStyle w:val="NOTE0"/>
        <w:numPr>
          <w:ilvl w:val="0"/>
          <w:numId w:val="34"/>
        </w:numPr>
        <w:rPr>
          <w:rFonts w:cs="Arial"/>
          <w:lang w:eastAsia="en-US"/>
        </w:rPr>
      </w:pPr>
      <w:r w:rsidRPr="00DE1661">
        <w:rPr>
          <w:rFonts w:cs="Arial"/>
          <w:lang w:eastAsia="en-US"/>
        </w:rPr>
        <w:t>Do not use caustic solvents, sprays, solvents or abrasives. Use cleaning agents with a pH between 6 and 8 for strong stains only.</w:t>
      </w:r>
      <w:bookmarkStart w:id="381" w:name="_Toc100418161"/>
      <w:bookmarkStart w:id="382" w:name="_Toc102147564"/>
      <w:bookmarkStart w:id="383" w:name="_Toc106900456"/>
      <w:bookmarkStart w:id="384" w:name="_Toc106983328"/>
      <w:bookmarkStart w:id="385" w:name="_Toc101704263"/>
    </w:p>
    <w:p w14:paraId="3B6DA539" w14:textId="32EE63BD" w:rsidR="00647FC8" w:rsidRPr="00DE1661" w:rsidRDefault="00647FC8" w:rsidP="00647FC8">
      <w:pPr>
        <w:pStyle w:val="3"/>
        <w:spacing w:before="240" w:afterLines="50"/>
      </w:pPr>
      <w:bookmarkStart w:id="386" w:name="_Toc131596677"/>
      <w:r w:rsidRPr="00DE1661">
        <w:t>Cleaning and Replacing the Filter</w:t>
      </w:r>
      <w:bookmarkEnd w:id="381"/>
      <w:bookmarkEnd w:id="382"/>
      <w:bookmarkEnd w:id="383"/>
      <w:bookmarkEnd w:id="384"/>
      <w:bookmarkEnd w:id="386"/>
    </w:p>
    <w:p w14:paraId="786857F1" w14:textId="14C3DECF" w:rsidR="00647FC8" w:rsidRPr="00DE1661" w:rsidRDefault="00CE5F8A" w:rsidP="00B74EF7">
      <w:pPr>
        <w:pStyle w:val="NOTE0"/>
        <w:ind w:left="284"/>
        <w:rPr>
          <w:rFonts w:cs="Arial"/>
          <w:b/>
          <w:lang w:eastAsia="en-US"/>
        </w:rPr>
      </w:pPr>
      <w:r w:rsidRPr="00DE1661">
        <w:rPr>
          <w:rFonts w:cs="Arial"/>
          <w:b/>
          <w:noProof/>
        </w:rPr>
        <w:drawing>
          <wp:anchor distT="0" distB="0" distL="114300" distR="114300" simplePos="0" relativeHeight="252092416" behindDoc="0" locked="0" layoutInCell="1" allowOverlap="1" wp14:anchorId="31F5F4A6" wp14:editId="2CC3C0DD">
            <wp:simplePos x="0" y="0"/>
            <wp:positionH relativeFrom="margin">
              <wp:align>left</wp:align>
            </wp:positionH>
            <wp:positionV relativeFrom="paragraph">
              <wp:posOffset>24660</wp:posOffset>
            </wp:positionV>
            <wp:extent cx="156210" cy="143510"/>
            <wp:effectExtent l="0" t="0" r="0" b="8890"/>
            <wp:wrapNone/>
            <wp:docPr id="63"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647FC8" w:rsidRPr="00DE1661">
        <w:rPr>
          <w:rFonts w:cs="Arial"/>
          <w:b/>
          <w:lang w:eastAsia="en-US"/>
        </w:rPr>
        <w:t>WARNING</w:t>
      </w:r>
    </w:p>
    <w:p w14:paraId="439B50D7" w14:textId="77777777" w:rsidR="00B74EF7" w:rsidRPr="00DE1661" w:rsidRDefault="00B74EF7" w:rsidP="00923E67">
      <w:pPr>
        <w:pStyle w:val="NOTE0"/>
        <w:numPr>
          <w:ilvl w:val="0"/>
          <w:numId w:val="33"/>
        </w:numPr>
        <w:rPr>
          <w:rFonts w:cs="Arial"/>
          <w:lang w:eastAsia="en-US"/>
        </w:rPr>
      </w:pPr>
      <w:r w:rsidRPr="00DE1661">
        <w:rPr>
          <w:rFonts w:cs="Arial"/>
          <w:lang w:eastAsia="en-US"/>
        </w:rPr>
        <w:t>Before cleaning, stop any charging processes and do not connect the power to the MaxiCharger. Failure to do so may cause damage and/or personal injury or death.</w:t>
      </w:r>
    </w:p>
    <w:p w14:paraId="387930C8" w14:textId="77777777" w:rsidR="00B74EF7" w:rsidRPr="00DE1661" w:rsidRDefault="00B74EF7" w:rsidP="00923E67">
      <w:pPr>
        <w:pStyle w:val="NOTE0"/>
        <w:numPr>
          <w:ilvl w:val="0"/>
          <w:numId w:val="33"/>
        </w:numPr>
        <w:rPr>
          <w:rFonts w:cs="Arial"/>
          <w:lang w:eastAsia="en-US"/>
        </w:rPr>
      </w:pPr>
      <w:r w:rsidRPr="00DE1661">
        <w:rPr>
          <w:rFonts w:cs="Arial"/>
          <w:lang w:eastAsia="en-US"/>
        </w:rPr>
        <w:t>Do not apply high-pressure water jets and avoid water leaking into the MaxiCharger. Make sure that the inside of the MaxiCharger is dry during cleaning.</w:t>
      </w:r>
    </w:p>
    <w:p w14:paraId="2F000D91" w14:textId="1B5B4D34" w:rsidR="00647FC8" w:rsidRPr="00DE1661" w:rsidRDefault="00B74EF7" w:rsidP="00923E67">
      <w:pPr>
        <w:pStyle w:val="NOTE0"/>
        <w:numPr>
          <w:ilvl w:val="0"/>
          <w:numId w:val="33"/>
        </w:numPr>
        <w:rPr>
          <w:rFonts w:cs="Arial"/>
          <w:lang w:eastAsia="en-US"/>
        </w:rPr>
      </w:pPr>
      <w:r w:rsidRPr="00DE1661">
        <w:rPr>
          <w:rFonts w:cs="Arial"/>
          <w:lang w:eastAsia="en-US"/>
        </w:rPr>
        <w:t>Do not use caustic solvents, sprays, solvents or abrasives.</w:t>
      </w:r>
    </w:p>
    <w:p w14:paraId="30153996" w14:textId="76034E1A" w:rsidR="00760069" w:rsidRPr="00DE1661" w:rsidRDefault="00647FC8" w:rsidP="00116D06">
      <w:pPr>
        <w:pStyle w:val="EN"/>
      </w:pPr>
      <w:r w:rsidRPr="00DE1661">
        <w:t xml:space="preserve">The </w:t>
      </w:r>
      <w:r w:rsidR="001026E0" w:rsidRPr="00DE1661">
        <w:t>MaxiCharger</w:t>
      </w:r>
      <w:r w:rsidR="009F4593" w:rsidRPr="00DE1661">
        <w:t xml:space="preserve"> is equipped with a</w:t>
      </w:r>
      <w:r w:rsidRPr="00DE1661">
        <w:t xml:space="preserve"> filter with a large mesh area to prevent the electronic components from being damage</w:t>
      </w:r>
      <w:r w:rsidR="001E61AF" w:rsidRPr="00DE1661">
        <w:t>d by dust. Clean the filter</w:t>
      </w:r>
      <w:r w:rsidRPr="00DE1661">
        <w:t xml:space="preserve"> every 3 months (not </w:t>
      </w:r>
      <w:r w:rsidR="00D54B7C" w:rsidRPr="00DE1661">
        <w:t xml:space="preserve">to exceed </w:t>
      </w:r>
      <w:r w:rsidRPr="00DE1661">
        <w:t xml:space="preserve">6 </w:t>
      </w:r>
      <w:r w:rsidR="001E61AF" w:rsidRPr="00DE1661">
        <w:t>months). Replace the filter</w:t>
      </w:r>
      <w:r w:rsidRPr="00DE1661">
        <w:t xml:space="preserve"> </w:t>
      </w:r>
      <w:r w:rsidR="009F4593" w:rsidRPr="00DE1661">
        <w:t>annually</w:t>
      </w:r>
      <w:r w:rsidRPr="00DE1661">
        <w:t>.</w:t>
      </w:r>
    </w:p>
    <w:p w14:paraId="46F4ED27" w14:textId="77777777" w:rsidR="000D20BF" w:rsidRPr="00DE1661" w:rsidRDefault="000D20BF" w:rsidP="00116D06">
      <w:pPr>
        <w:pStyle w:val="EN"/>
      </w:pPr>
    </w:p>
    <w:p w14:paraId="394EF507" w14:textId="0686A72B" w:rsidR="00647FC8" w:rsidRPr="00DE1661" w:rsidRDefault="00647FC8" w:rsidP="00F04F89">
      <w:pPr>
        <w:pStyle w:val="a1"/>
        <w:rPr>
          <w:rFonts w:cs="Arial"/>
        </w:rPr>
      </w:pPr>
      <w:r w:rsidRPr="00DE1661">
        <w:rPr>
          <w:rFonts w:cs="Arial"/>
        </w:rPr>
        <w:lastRenderedPageBreak/>
        <w:t>To clean or replace the filter</w:t>
      </w:r>
    </w:p>
    <w:p w14:paraId="251AD69A" w14:textId="50DA924C" w:rsidR="00647FC8" w:rsidRPr="00DE1661" w:rsidRDefault="00647FC8" w:rsidP="00923E67">
      <w:pPr>
        <w:pStyle w:val="a0"/>
        <w:numPr>
          <w:ilvl w:val="0"/>
          <w:numId w:val="27"/>
        </w:numPr>
        <w:ind w:left="1123"/>
        <w:rPr>
          <w:rFonts w:cs="Arial"/>
        </w:rPr>
      </w:pPr>
      <w:r w:rsidRPr="00DE1661">
        <w:rPr>
          <w:rFonts w:cs="Arial"/>
        </w:rPr>
        <w:t xml:space="preserve">Before cleaning and replacing, be sure to stop all charging processes, disconnect the external power supply, and </w:t>
      </w:r>
      <w:r w:rsidR="00D54B7C" w:rsidRPr="00DE1661">
        <w:rPr>
          <w:rFonts w:cs="Arial"/>
        </w:rPr>
        <w:t>perform</w:t>
      </w:r>
      <w:r w:rsidRPr="00DE1661">
        <w:rPr>
          <w:rFonts w:cs="Arial"/>
        </w:rPr>
        <w:t xml:space="preserve"> the power-off protection.</w:t>
      </w:r>
    </w:p>
    <w:p w14:paraId="1C591C8B" w14:textId="5BDE846D" w:rsidR="001E61AF" w:rsidRPr="00DE1661" w:rsidRDefault="009F4593" w:rsidP="00923E67">
      <w:pPr>
        <w:pStyle w:val="a0"/>
        <w:numPr>
          <w:ilvl w:val="0"/>
          <w:numId w:val="27"/>
        </w:numPr>
        <w:ind w:left="1123"/>
        <w:rPr>
          <w:rFonts w:cs="Arial"/>
        </w:rPr>
      </w:pPr>
      <w:r w:rsidRPr="00DE1661">
        <w:rPr>
          <w:rFonts w:cs="Arial"/>
        </w:rPr>
        <w:t>Open the</w:t>
      </w:r>
      <w:r w:rsidR="009C4A6D" w:rsidRPr="00DE1661">
        <w:rPr>
          <w:rFonts w:cs="Arial"/>
        </w:rPr>
        <w:t xml:space="preserve"> two</w:t>
      </w:r>
      <w:r w:rsidRPr="00DE1661">
        <w:rPr>
          <w:rFonts w:cs="Arial"/>
        </w:rPr>
        <w:t xml:space="preserve"> toggle latches (</w:t>
      </w:r>
      <w:r w:rsidRPr="00DE1661">
        <w:rPr>
          <w:rFonts w:cs="Arial"/>
          <w:b/>
        </w:rPr>
        <w:t>A</w:t>
      </w:r>
      <w:r w:rsidRPr="00DE1661">
        <w:rPr>
          <w:rFonts w:cs="Arial"/>
        </w:rPr>
        <w:t>)</w:t>
      </w:r>
      <w:r w:rsidR="001E61AF" w:rsidRPr="00DE1661">
        <w:rPr>
          <w:rFonts w:cs="Arial"/>
        </w:rPr>
        <w:t xml:space="preserve"> at the bottom of the MaxiCharger to </w:t>
      </w: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downward</w:t>
      </w:r>
      <w:r w:rsidR="001E61AF" w:rsidRPr="00DE1661">
        <w:rPr>
          <w:rFonts w:cs="Arial"/>
        </w:rPr>
        <w:t xml:space="preserve">. </w:t>
      </w:r>
    </w:p>
    <w:p w14:paraId="21A8BCAA" w14:textId="27DFE566" w:rsidR="001E61AF" w:rsidRPr="00DE1661" w:rsidRDefault="009C4A6D" w:rsidP="00923E67">
      <w:pPr>
        <w:pStyle w:val="a0"/>
        <w:numPr>
          <w:ilvl w:val="0"/>
          <w:numId w:val="27"/>
        </w:numPr>
        <w:ind w:left="1123"/>
        <w:rPr>
          <w:rFonts w:cs="Arial"/>
        </w:rPr>
      </w:pPr>
      <w:r w:rsidRPr="00DE1661">
        <w:rPr>
          <w:rFonts w:cs="Arial"/>
        </w:rPr>
        <w:t>Remove</w:t>
      </w:r>
      <w:r w:rsidR="001E61AF" w:rsidRPr="00DE1661">
        <w:rPr>
          <w:rFonts w:cs="Arial"/>
        </w:rPr>
        <w:t xml:space="preserve"> the filter</w:t>
      </w:r>
      <w:r w:rsidRPr="00DE1661">
        <w:rPr>
          <w:rFonts w:cs="Arial"/>
        </w:rPr>
        <w:t xml:space="preserve"> (</w:t>
      </w:r>
      <w:r w:rsidRPr="00DE1661">
        <w:rPr>
          <w:rFonts w:cs="Arial"/>
          <w:b/>
        </w:rPr>
        <w:t>C</w:t>
      </w:r>
      <w:r w:rsidR="009F4593" w:rsidRPr="00DE1661">
        <w:rPr>
          <w:rFonts w:cs="Arial"/>
        </w:rPr>
        <w:t>)</w:t>
      </w:r>
      <w:r w:rsidR="001E61AF" w:rsidRPr="00DE1661">
        <w:rPr>
          <w:rFonts w:cs="Arial"/>
        </w:rPr>
        <w:t>.</w:t>
      </w:r>
    </w:p>
    <w:p w14:paraId="615A9A20" w14:textId="77ECC3C0" w:rsidR="001E61AF" w:rsidRPr="00DE1661" w:rsidRDefault="001E61AF" w:rsidP="00923E67">
      <w:pPr>
        <w:pStyle w:val="a0"/>
        <w:numPr>
          <w:ilvl w:val="0"/>
          <w:numId w:val="27"/>
        </w:numPr>
        <w:ind w:left="1123"/>
        <w:rPr>
          <w:rFonts w:cs="Arial"/>
        </w:rPr>
      </w:pPr>
      <w:r w:rsidRPr="00DE1661">
        <w:rPr>
          <w:rFonts w:cs="Arial"/>
        </w:rPr>
        <w:t xml:space="preserve">Clean debris or dust of the </w:t>
      </w:r>
      <w:r w:rsidR="009F4593" w:rsidRPr="00DE1661">
        <w:rPr>
          <w:rFonts w:cs="Arial"/>
        </w:rPr>
        <w:t>filter and reinstall a</w:t>
      </w:r>
      <w:r w:rsidRPr="00DE1661">
        <w:rPr>
          <w:rFonts w:cs="Arial"/>
        </w:rPr>
        <w:t xml:space="preserve"> cleaned filter. Alternatively install a new air filter.</w:t>
      </w:r>
    </w:p>
    <w:p w14:paraId="44D3BFA9" w14:textId="5C4C7879" w:rsidR="001E61AF" w:rsidRPr="00DE1661" w:rsidRDefault="009F4593" w:rsidP="00923E67">
      <w:pPr>
        <w:pStyle w:val="a0"/>
        <w:numPr>
          <w:ilvl w:val="0"/>
          <w:numId w:val="27"/>
        </w:numPr>
        <w:ind w:left="1123"/>
        <w:rPr>
          <w:rFonts w:cs="Arial"/>
        </w:rPr>
      </w:pPr>
      <w:r w:rsidRPr="00DE1661">
        <w:rPr>
          <w:rFonts w:cs="Arial"/>
        </w:rPr>
        <w:t>Flip</w:t>
      </w:r>
      <w:r w:rsidR="001E61AF" w:rsidRPr="00DE1661">
        <w:rPr>
          <w:rFonts w:cs="Arial"/>
        </w:rPr>
        <w:t xml:space="preserve"> the </w:t>
      </w:r>
      <w:r w:rsidRPr="00DE1661">
        <w:rPr>
          <w:rFonts w:cs="Arial"/>
        </w:rPr>
        <w:t>bezel (</w:t>
      </w:r>
      <w:r w:rsidRPr="00DE1661">
        <w:rPr>
          <w:rFonts w:cs="Arial"/>
          <w:b/>
        </w:rPr>
        <w:t>B</w:t>
      </w:r>
      <w:r w:rsidRPr="00DE1661">
        <w:rPr>
          <w:rFonts w:cs="Arial"/>
        </w:rPr>
        <w:t>) upwards</w:t>
      </w:r>
      <w:r w:rsidR="001E61AF" w:rsidRPr="00DE1661">
        <w:rPr>
          <w:rFonts w:cs="Arial"/>
        </w:rPr>
        <w:t xml:space="preserve"> and </w:t>
      </w:r>
      <w:r w:rsidRPr="00DE1661">
        <w:rPr>
          <w:rFonts w:cs="Arial"/>
        </w:rPr>
        <w:t xml:space="preserve">close the </w:t>
      </w:r>
      <w:r w:rsidR="009C4A6D" w:rsidRPr="00DE1661">
        <w:rPr>
          <w:rFonts w:cs="Arial"/>
        </w:rPr>
        <w:t xml:space="preserve">two </w:t>
      </w:r>
      <w:r w:rsidRPr="00DE1661">
        <w:rPr>
          <w:rFonts w:cs="Arial"/>
        </w:rPr>
        <w:t>toggle latches (</w:t>
      </w:r>
      <w:r w:rsidRPr="00DE1661">
        <w:rPr>
          <w:rFonts w:cs="Arial"/>
          <w:b/>
        </w:rPr>
        <w:t>A</w:t>
      </w:r>
      <w:r w:rsidRPr="00DE1661">
        <w:rPr>
          <w:rFonts w:cs="Arial"/>
        </w:rPr>
        <w:t>)</w:t>
      </w:r>
      <w:r w:rsidR="001E61AF" w:rsidRPr="00DE1661">
        <w:rPr>
          <w:rFonts w:cs="Arial"/>
        </w:rPr>
        <w:t>.</w:t>
      </w:r>
      <w:bookmarkStart w:id="387" w:name="_Toc106900457"/>
      <w:bookmarkStart w:id="388" w:name="_Toc106983329"/>
    </w:p>
    <w:p w14:paraId="511EA797" w14:textId="3869A5E5" w:rsidR="00793A06" w:rsidRDefault="009C4A6D" w:rsidP="00100C10">
      <w:pPr>
        <w:pStyle w:val="a0"/>
        <w:numPr>
          <w:ilvl w:val="0"/>
          <w:numId w:val="0"/>
        </w:numPr>
        <w:spacing w:beforeLines="100" w:before="240" w:line="480" w:lineRule="auto"/>
        <w:ind w:left="284"/>
        <w:jc w:val="center"/>
        <w:rPr>
          <w:rFonts w:cs="Arial"/>
        </w:rPr>
      </w:pPr>
      <w:r w:rsidRPr="00DE1661">
        <w:rPr>
          <w:rFonts w:cs="Arial"/>
          <w:noProof/>
          <w:snapToGrid/>
        </w:rPr>
        <w:drawing>
          <wp:inline distT="0" distB="0" distL="0" distR="0" wp14:anchorId="79AB5A7A" wp14:editId="6215400D">
            <wp:extent cx="3362085" cy="2800350"/>
            <wp:effectExtent l="0" t="0" r="0" b="0"/>
            <wp:docPr id="457" name="图片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40kW_更换滤网_1.png"/>
                    <pic:cNvPicPr/>
                  </pic:nvPicPr>
                  <pic:blipFill rotWithShape="1">
                    <a:blip r:embed="rId75">
                      <a:extLst>
                        <a:ext uri="{28A0092B-C50C-407E-A947-70E740481C1C}">
                          <a14:useLocalDpi xmlns:a14="http://schemas.microsoft.com/office/drawing/2010/main" val="0"/>
                        </a:ext>
                      </a:extLst>
                    </a:blip>
                    <a:srcRect r="32780"/>
                    <a:stretch/>
                  </pic:blipFill>
                  <pic:spPr bwMode="auto">
                    <a:xfrm>
                      <a:off x="0" y="0"/>
                      <a:ext cx="3364435" cy="2802308"/>
                    </a:xfrm>
                    <a:prstGeom prst="rect">
                      <a:avLst/>
                    </a:prstGeom>
                    <a:ln>
                      <a:noFill/>
                    </a:ln>
                    <a:extLst>
                      <a:ext uri="{53640926-AAD7-44D8-BBD7-CCE9431645EC}">
                        <a14:shadowObscured xmlns:a14="http://schemas.microsoft.com/office/drawing/2010/main"/>
                      </a:ext>
                    </a:extLst>
                  </pic:spPr>
                </pic:pic>
              </a:graphicData>
            </a:graphic>
          </wp:inline>
        </w:drawing>
      </w:r>
    </w:p>
    <w:p w14:paraId="658EF569" w14:textId="3B1CEBD7" w:rsidR="009F4593" w:rsidRPr="00793A06" w:rsidRDefault="00793A06" w:rsidP="00793A06">
      <w:pPr>
        <w:rPr>
          <w:rFonts w:eastAsia="微软雅黑"/>
          <w:snapToGrid w:val="0"/>
          <w:kern w:val="2"/>
        </w:rPr>
      </w:pPr>
      <w:r>
        <w:br w:type="page"/>
      </w:r>
    </w:p>
    <w:p w14:paraId="3CD08AA6" w14:textId="48833A08" w:rsidR="0019484D" w:rsidRPr="00DE1661" w:rsidRDefault="00883962" w:rsidP="001E61AF">
      <w:pPr>
        <w:pStyle w:val="2"/>
        <w:spacing w:before="240"/>
        <w:rPr>
          <w:rFonts w:cs="Arial"/>
        </w:rPr>
      </w:pPr>
      <w:r w:rsidRPr="00DE1661">
        <w:rPr>
          <w:rFonts w:cs="Arial"/>
        </w:rPr>
        <w:lastRenderedPageBreak/>
        <w:t xml:space="preserve"> </w:t>
      </w:r>
      <w:bookmarkStart w:id="389" w:name="_Toc131596678"/>
      <w:r w:rsidR="0019484D" w:rsidRPr="00DE1661">
        <w:rPr>
          <w:rFonts w:cs="Arial"/>
        </w:rPr>
        <w:t>Inspection and Maintenance</w:t>
      </w:r>
      <w:bookmarkEnd w:id="385"/>
      <w:bookmarkEnd w:id="387"/>
      <w:bookmarkEnd w:id="388"/>
      <w:bookmarkEnd w:id="389"/>
    </w:p>
    <w:p w14:paraId="2763CD62" w14:textId="6FE15A30" w:rsidR="0019484D" w:rsidRPr="00DE1661" w:rsidRDefault="0019484D" w:rsidP="00116D06">
      <w:pPr>
        <w:pStyle w:val="EN"/>
      </w:pPr>
      <w:r w:rsidRPr="00DE1661">
        <w:t xml:space="preserve">When the </w:t>
      </w:r>
      <w:r w:rsidR="006124BD" w:rsidRPr="00DE1661">
        <w:t>MaxiCharger</w:t>
      </w:r>
      <w:r w:rsidRPr="00DE1661">
        <w:t xml:space="preserve"> operates normally, only routine maintenance is needed.</w:t>
      </w:r>
    </w:p>
    <w:p w14:paraId="3ACB0297" w14:textId="237ECAAE" w:rsidR="0019484D" w:rsidRPr="00DE1661" w:rsidRDefault="0019484D" w:rsidP="00116D06">
      <w:pPr>
        <w:pStyle w:val="EN"/>
      </w:pPr>
      <w:r w:rsidRPr="00DE1661">
        <w:t xml:space="preserve">When the </w:t>
      </w:r>
      <w:r w:rsidR="006124BD" w:rsidRPr="00DE1661">
        <w:t>MaxiCharger</w:t>
      </w:r>
      <w:r w:rsidRPr="00DE1661">
        <w:t xml:space="preserve"> operates abnormally, refer to </w:t>
      </w:r>
      <w:r w:rsidRPr="00E356F6">
        <w:rPr>
          <w:b/>
          <w:i/>
          <w:color w:val="0000FF"/>
        </w:rPr>
        <w:t>Troubleshooting</w:t>
      </w:r>
      <w:r w:rsidRPr="00DE1661">
        <w:t xml:space="preserve"> to </w:t>
      </w:r>
      <w:r w:rsidR="00D54B7C" w:rsidRPr="00DE1661">
        <w:t>resolve</w:t>
      </w:r>
      <w:r w:rsidRPr="00DE1661">
        <w:t xml:space="preserve"> the problem or contact your local dealer or Autel </w:t>
      </w:r>
      <w:r w:rsidR="00D54B7C" w:rsidRPr="00DE1661">
        <w:t>Technical Support promptly</w:t>
      </w:r>
      <w:r w:rsidRPr="00DE1661">
        <w:t>.</w:t>
      </w:r>
    </w:p>
    <w:p w14:paraId="192F3A77" w14:textId="77777777" w:rsidR="0019484D" w:rsidRPr="00DE1661" w:rsidRDefault="0019484D" w:rsidP="00116D06">
      <w:pPr>
        <w:pStyle w:val="EN"/>
      </w:pPr>
      <w:r w:rsidRPr="00DE1661">
        <w:t>When parts need to be replaced, completely cut off the power supply upstream and inside the equipment before operating.</w:t>
      </w:r>
    </w:p>
    <w:p w14:paraId="43E2B861" w14:textId="77777777" w:rsidR="0019484D" w:rsidRPr="00DE1661" w:rsidRDefault="0019484D" w:rsidP="00116D06">
      <w:pPr>
        <w:pStyle w:val="EN"/>
      </w:pPr>
      <w:r w:rsidRPr="00DE1661">
        <w:t>Regularly conduct a visual inspection of the following points:</w:t>
      </w:r>
    </w:p>
    <w:p w14:paraId="6BC83036" w14:textId="77777777" w:rsidR="0019484D" w:rsidRPr="00DE1661" w:rsidRDefault="0019484D" w:rsidP="00116D06">
      <w:pPr>
        <w:pStyle w:val="ItemList"/>
        <w:spacing w:before="48" w:after="48"/>
      </w:pPr>
      <w:r w:rsidRPr="00DE1661">
        <w:t>Cable and connector: Check for cracks or ruptures on the connector or cable.</w:t>
      </w:r>
    </w:p>
    <w:p w14:paraId="79EE72B0" w14:textId="77777777" w:rsidR="0019484D" w:rsidRPr="00DE1661" w:rsidRDefault="0019484D" w:rsidP="00116D06">
      <w:pPr>
        <w:pStyle w:val="ItemList"/>
        <w:spacing w:before="48" w:after="48"/>
      </w:pPr>
      <w:r w:rsidRPr="00DE1661">
        <w:t>Display: Check for damage and cracks. Check whether the touchscreen works.</w:t>
      </w:r>
    </w:p>
    <w:p w14:paraId="4BB2B981" w14:textId="10919146" w:rsidR="0019484D" w:rsidRPr="00DE1661" w:rsidRDefault="009F4593" w:rsidP="00116D06">
      <w:pPr>
        <w:pStyle w:val="ItemList"/>
        <w:spacing w:before="48" w:after="48"/>
      </w:pPr>
      <w:r w:rsidRPr="00DE1661">
        <w:t>MaxiCharger</w:t>
      </w:r>
      <w:r w:rsidR="00D54B7C" w:rsidRPr="00DE1661">
        <w:t xml:space="preserve"> coating</w:t>
      </w:r>
      <w:r w:rsidR="0019484D" w:rsidRPr="00DE1661">
        <w:t>: Check for damage, cracks or ruptures.</w:t>
      </w:r>
    </w:p>
    <w:p w14:paraId="2283758A" w14:textId="0EC5EB6E" w:rsidR="0019484D" w:rsidRPr="00DE1661" w:rsidRDefault="009F4593" w:rsidP="00116D06">
      <w:pPr>
        <w:pStyle w:val="ItemList"/>
        <w:spacing w:before="48" w:after="48"/>
      </w:pPr>
      <w:r w:rsidRPr="00DE1661">
        <w:t>MaxiCharger</w:t>
      </w:r>
      <w:r w:rsidR="0019484D" w:rsidRPr="00DE1661">
        <w:t>: Check for rust or damage.</w:t>
      </w:r>
    </w:p>
    <w:p w14:paraId="2840E349" w14:textId="77777777" w:rsidR="0019484D" w:rsidRPr="00DE1661" w:rsidRDefault="0019484D" w:rsidP="00116D06">
      <w:pPr>
        <w:pStyle w:val="EN"/>
      </w:pPr>
      <w:r w:rsidRPr="00DE1661">
        <w:t>The following special inspections are needed for safe use:</w:t>
      </w:r>
    </w:p>
    <w:p w14:paraId="5C5C2B2E" w14:textId="06403513" w:rsidR="0019484D" w:rsidRPr="00DE1661" w:rsidRDefault="00D54B7C" w:rsidP="00116D06">
      <w:pPr>
        <w:pStyle w:val="ItemList"/>
        <w:spacing w:before="48" w:after="48"/>
      </w:pPr>
      <w:r w:rsidRPr="00DE1661">
        <w:t>C</w:t>
      </w:r>
      <w:r w:rsidR="0019484D" w:rsidRPr="00DE1661">
        <w:t xml:space="preserve">heck if the </w:t>
      </w:r>
      <w:r w:rsidR="006124BD" w:rsidRPr="00DE1661">
        <w:t>MaxiCharger</w:t>
      </w:r>
      <w:r w:rsidR="0019484D" w:rsidRPr="00DE1661">
        <w:t xml:space="preserve"> was struck by lightning.</w:t>
      </w:r>
    </w:p>
    <w:p w14:paraId="56F15E60" w14:textId="4F5AD59A" w:rsidR="0019484D" w:rsidRPr="00DE1661" w:rsidRDefault="00D54B7C" w:rsidP="00116D06">
      <w:pPr>
        <w:pStyle w:val="ItemList"/>
        <w:spacing w:before="48" w:after="48"/>
      </w:pPr>
      <w:r w:rsidRPr="00DE1661">
        <w:t>Check</w:t>
      </w:r>
      <w:r w:rsidR="0019484D" w:rsidRPr="00DE1661">
        <w:t xml:space="preserve"> if the </w:t>
      </w:r>
      <w:r w:rsidR="006124BD" w:rsidRPr="00DE1661">
        <w:t>MaxiCharger</w:t>
      </w:r>
      <w:r w:rsidRPr="00DE1661">
        <w:t xml:space="preserve"> wa</w:t>
      </w:r>
      <w:r w:rsidR="0019484D" w:rsidRPr="00DE1661">
        <w:t>s damaged due to an accident or fire.</w:t>
      </w:r>
    </w:p>
    <w:p w14:paraId="04BE5A7A" w14:textId="30D06873" w:rsidR="0019484D" w:rsidRPr="00DE1661" w:rsidRDefault="00D54B7C" w:rsidP="00116D06">
      <w:pPr>
        <w:pStyle w:val="ItemList"/>
        <w:spacing w:before="48" w:after="48"/>
      </w:pPr>
      <w:r w:rsidRPr="00DE1661">
        <w:t>Check</w:t>
      </w:r>
      <w:r w:rsidR="0019484D" w:rsidRPr="00DE1661">
        <w:t xml:space="preserve"> the </w:t>
      </w:r>
      <w:r w:rsidR="006124BD" w:rsidRPr="00DE1661">
        <w:t>MaxiCharger</w:t>
      </w:r>
      <w:r w:rsidRPr="00DE1661">
        <w:t xml:space="preserve"> installation site</w:t>
      </w:r>
      <w:r w:rsidR="0019484D" w:rsidRPr="00DE1661">
        <w:t xml:space="preserve"> has been flooded.</w:t>
      </w:r>
    </w:p>
    <w:p w14:paraId="15A1A662" w14:textId="4643C74A" w:rsidR="0019484D" w:rsidRPr="00DE1661" w:rsidRDefault="00B74EF7" w:rsidP="00B74EF7">
      <w:pPr>
        <w:pStyle w:val="NOTE0"/>
        <w:rPr>
          <w:rFonts w:cs="Arial"/>
          <w:b/>
          <w:lang w:eastAsia="en-US"/>
        </w:rPr>
      </w:pPr>
      <w:r w:rsidRPr="00DE1661">
        <w:rPr>
          <w:rFonts w:cs="Arial"/>
          <w:b/>
          <w:noProof/>
        </w:rPr>
        <w:drawing>
          <wp:anchor distT="0" distB="0" distL="114300" distR="114300" simplePos="0" relativeHeight="251909120" behindDoc="0" locked="0" layoutInCell="1" allowOverlap="1" wp14:anchorId="3D050440" wp14:editId="13B2A3BB">
            <wp:simplePos x="0" y="0"/>
            <wp:positionH relativeFrom="margin">
              <wp:posOffset>228600</wp:posOffset>
            </wp:positionH>
            <wp:positionV relativeFrom="paragraph">
              <wp:posOffset>24130</wp:posOffset>
            </wp:positionV>
            <wp:extent cx="156210" cy="143510"/>
            <wp:effectExtent l="0" t="0" r="0" b="8890"/>
            <wp:wrapNone/>
            <wp:docPr id="15307" name="图片 1" descr="WARNING-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NING-01.jpg"/>
                    <pic:cNvPicPr/>
                  </pic:nvPicPr>
                  <pic:blipFill>
                    <a:blip r:embed="rId21" cstate="print"/>
                    <a:stretch>
                      <a:fillRect/>
                    </a:stretch>
                  </pic:blipFill>
                  <pic:spPr>
                    <a:xfrm>
                      <a:off x="0" y="0"/>
                      <a:ext cx="156210" cy="143510"/>
                    </a:xfrm>
                    <a:prstGeom prst="rect">
                      <a:avLst/>
                    </a:prstGeom>
                  </pic:spPr>
                </pic:pic>
              </a:graphicData>
            </a:graphic>
            <wp14:sizeRelH relativeFrom="margin">
              <wp14:pctWidth>0</wp14:pctWidth>
            </wp14:sizeRelH>
            <wp14:sizeRelV relativeFrom="margin">
              <wp14:pctHeight>0</wp14:pctHeight>
            </wp14:sizeRelV>
          </wp:anchor>
        </w:drawing>
      </w:r>
      <w:r w:rsidR="0019484D" w:rsidRPr="00DE1661">
        <w:rPr>
          <w:rFonts w:cs="Arial"/>
          <w:b/>
          <w:lang w:eastAsia="en-US"/>
        </w:rPr>
        <w:t>WARNING</w:t>
      </w:r>
    </w:p>
    <w:p w14:paraId="7578A995" w14:textId="67CA9B1A" w:rsidR="0019484D" w:rsidRPr="00DE1661" w:rsidRDefault="00B74EF7" w:rsidP="00B74EF7">
      <w:pPr>
        <w:pStyle w:val="NOTE0"/>
        <w:rPr>
          <w:rFonts w:cs="Arial"/>
          <w:lang w:eastAsia="en-US"/>
        </w:rPr>
      </w:pPr>
      <w:r w:rsidRPr="00DE1661">
        <w:rPr>
          <w:rFonts w:cs="Arial"/>
        </w:rPr>
        <w:t>Stop any charging processes and do not connect the power to the MaxiCharger until all the inspections are complete.</w:t>
      </w:r>
    </w:p>
    <w:p w14:paraId="310EAADF" w14:textId="5DA47FE2" w:rsidR="0019484D" w:rsidRPr="00DE1661" w:rsidRDefault="0019484D" w:rsidP="0019484D">
      <w:pPr>
        <w:pStyle w:val="2"/>
        <w:spacing w:before="240" w:afterLines="50"/>
        <w:rPr>
          <w:rFonts w:cs="Arial"/>
        </w:rPr>
      </w:pPr>
      <w:bookmarkStart w:id="390" w:name="_Toc101704264"/>
      <w:bookmarkStart w:id="391" w:name="_Toc106900458"/>
      <w:bookmarkStart w:id="392" w:name="_Toc106983330"/>
      <w:bookmarkStart w:id="393" w:name="_Toc131596679"/>
      <w:r w:rsidRPr="00DE1661">
        <w:rPr>
          <w:rFonts w:cs="Arial"/>
        </w:rPr>
        <w:t>Remote Maintenance</w:t>
      </w:r>
      <w:bookmarkEnd w:id="390"/>
      <w:bookmarkEnd w:id="391"/>
      <w:bookmarkEnd w:id="392"/>
      <w:bookmarkEnd w:id="393"/>
    </w:p>
    <w:p w14:paraId="1ABDFCAA" w14:textId="277A633F" w:rsidR="0019484D" w:rsidRPr="00DE1661" w:rsidRDefault="0019484D" w:rsidP="00116D06">
      <w:pPr>
        <w:pStyle w:val="EN"/>
      </w:pPr>
      <w:r w:rsidRPr="00DE1661">
        <w:t xml:space="preserve">The </w:t>
      </w:r>
      <w:r w:rsidR="006124BD" w:rsidRPr="00DE1661">
        <w:t>MaxiCharger</w:t>
      </w:r>
      <w:r w:rsidRPr="00DE1661">
        <w:t xml:space="preserve"> has the function of connecting </w:t>
      </w:r>
      <w:r w:rsidR="00D54B7C" w:rsidRPr="00DE1661">
        <w:t>to</w:t>
      </w:r>
      <w:r w:rsidRPr="00DE1661">
        <w:t xml:space="preserve"> cloud platform to mo</w:t>
      </w:r>
      <w:r w:rsidR="00D54B7C" w:rsidRPr="00DE1661">
        <w:t>nitor parameters in real time. This</w:t>
      </w:r>
      <w:r w:rsidRPr="00DE1661">
        <w:t xml:space="preserve"> provides remote upgrade</w:t>
      </w:r>
      <w:r w:rsidR="00D54B7C" w:rsidRPr="00DE1661">
        <w:t>s</w:t>
      </w:r>
      <w:r w:rsidRPr="00DE1661">
        <w:t>, remote diagnosis, and remote service functions, and can timely identify and locate problems in the operation process.</w:t>
      </w:r>
    </w:p>
    <w:p w14:paraId="0592BC76" w14:textId="240F0182" w:rsidR="0019484D" w:rsidRPr="00DE1661" w:rsidRDefault="00D54B7C" w:rsidP="00116D06">
      <w:pPr>
        <w:pStyle w:val="ItemList"/>
        <w:spacing w:before="48" w:after="48"/>
      </w:pPr>
      <w:r w:rsidRPr="00DE1661">
        <w:t>System</w:t>
      </w:r>
      <w:r w:rsidR="0019484D" w:rsidRPr="00DE1661">
        <w:t xml:space="preserve"> self-check </w:t>
      </w:r>
      <w:r w:rsidRPr="00DE1661">
        <w:t>for</w:t>
      </w:r>
      <w:r w:rsidR="0019484D" w:rsidRPr="00DE1661">
        <w:t xml:space="preserve"> abnormality</w:t>
      </w:r>
      <w:r w:rsidRPr="00DE1661">
        <w:t xml:space="preserve"> daily</w:t>
      </w:r>
      <w:r w:rsidR="0019484D" w:rsidRPr="00DE1661">
        <w:t>.</w:t>
      </w:r>
    </w:p>
    <w:p w14:paraId="69549EE8" w14:textId="7C1B4C2E" w:rsidR="0019484D" w:rsidRPr="00DE1661" w:rsidRDefault="0019484D" w:rsidP="00116D06">
      <w:pPr>
        <w:pStyle w:val="ItemList"/>
        <w:spacing w:before="48" w:after="48"/>
      </w:pPr>
      <w:r w:rsidRPr="00DE1661">
        <w:t>If any operation abnormality is found, contact your local dealer or Autel technical support</w:t>
      </w:r>
      <w:r w:rsidR="00D54B7C" w:rsidRPr="00DE1661">
        <w:t xml:space="preserve"> promptly</w:t>
      </w:r>
      <w:r w:rsidRPr="00DE1661">
        <w:t>.</w:t>
      </w:r>
    </w:p>
    <w:p w14:paraId="16667457" w14:textId="4ECEEAAE" w:rsidR="00793A06" w:rsidRDefault="0019484D" w:rsidP="00AF1735">
      <w:pPr>
        <w:pStyle w:val="ItemList"/>
        <w:spacing w:before="48" w:after="48"/>
      </w:pPr>
      <w:r w:rsidRPr="00DE1661">
        <w:t>Autel service engineers can check logs, update configurations and programs, and provide remote maintenance services</w:t>
      </w:r>
      <w:r w:rsidR="00D54B7C" w:rsidRPr="00DE1661">
        <w:t>,</w:t>
      </w:r>
      <w:r w:rsidRPr="00DE1661">
        <w:t xml:space="preserve"> such as remote management, diagnosis, configuration, and upgrade</w:t>
      </w:r>
      <w:r w:rsidR="00D54B7C" w:rsidRPr="00DE1661">
        <w:t>s</w:t>
      </w:r>
      <w:r w:rsidRPr="00DE1661">
        <w:t>.</w:t>
      </w:r>
    </w:p>
    <w:p w14:paraId="44215BE3" w14:textId="7B10FAF1" w:rsidR="0019484D" w:rsidRPr="00793A06" w:rsidRDefault="00793A06" w:rsidP="00793A06">
      <w:pPr>
        <w:rPr>
          <w:rFonts w:eastAsia="Arial"/>
          <w:bCs/>
          <w:kern w:val="2"/>
        </w:rPr>
      </w:pPr>
      <w:r>
        <w:br w:type="page"/>
      </w:r>
    </w:p>
    <w:p w14:paraId="3828D9A0" w14:textId="51D65B85" w:rsidR="0019484D" w:rsidRPr="00DE1661" w:rsidRDefault="0019484D" w:rsidP="001E61AF">
      <w:pPr>
        <w:pStyle w:val="2"/>
        <w:spacing w:before="240" w:afterLines="50"/>
        <w:rPr>
          <w:rFonts w:cs="Arial"/>
        </w:rPr>
      </w:pPr>
      <w:bookmarkStart w:id="394" w:name="_Toc101704265"/>
      <w:bookmarkStart w:id="395" w:name="_Toc106900459"/>
      <w:bookmarkStart w:id="396" w:name="_Toc106983331"/>
      <w:bookmarkStart w:id="397" w:name="_Toc131596680"/>
      <w:r w:rsidRPr="00DE1661">
        <w:rPr>
          <w:rFonts w:cs="Arial"/>
        </w:rPr>
        <w:lastRenderedPageBreak/>
        <w:t>Maintenance Schedule</w:t>
      </w:r>
      <w:bookmarkEnd w:id="394"/>
      <w:bookmarkEnd w:id="395"/>
      <w:bookmarkEnd w:id="396"/>
      <w:bookmarkEnd w:id="397"/>
    </w:p>
    <w:tbl>
      <w:tblPr>
        <w:tblStyle w:val="af0"/>
        <w:tblW w:w="0" w:type="auto"/>
        <w:jc w:val="center"/>
        <w:tblLook w:val="04A0" w:firstRow="1" w:lastRow="0" w:firstColumn="1" w:lastColumn="0" w:noHBand="0" w:noVBand="1"/>
      </w:tblPr>
      <w:tblGrid>
        <w:gridCol w:w="1696"/>
        <w:gridCol w:w="1701"/>
        <w:gridCol w:w="3095"/>
      </w:tblGrid>
      <w:tr w:rsidR="00940CFD" w:rsidRPr="00DE1661" w14:paraId="03B353D7" w14:textId="77777777" w:rsidTr="00A603A7">
        <w:trPr>
          <w:trHeight w:val="454"/>
          <w:jc w:val="center"/>
        </w:trPr>
        <w:tc>
          <w:tcPr>
            <w:tcW w:w="1696" w:type="dxa"/>
            <w:shd w:val="clear" w:color="auto" w:fill="D9D9D9" w:themeFill="background1" w:themeFillShade="D9"/>
            <w:vAlign w:val="center"/>
          </w:tcPr>
          <w:p w14:paraId="12319E67" w14:textId="77777777" w:rsidR="00940CFD" w:rsidRPr="00DE1661" w:rsidRDefault="00940CFD" w:rsidP="00940CFD">
            <w:pPr>
              <w:spacing w:before="120" w:after="120"/>
              <w:ind w:left="0"/>
              <w:rPr>
                <w:b/>
              </w:rPr>
            </w:pPr>
            <w:r w:rsidRPr="00DE1661">
              <w:rPr>
                <w:b/>
              </w:rPr>
              <w:t>Item</w:t>
            </w:r>
          </w:p>
        </w:tc>
        <w:tc>
          <w:tcPr>
            <w:tcW w:w="1701" w:type="dxa"/>
            <w:shd w:val="clear" w:color="auto" w:fill="D9D9D9" w:themeFill="background1" w:themeFillShade="D9"/>
            <w:vAlign w:val="center"/>
          </w:tcPr>
          <w:p w14:paraId="14968FA4" w14:textId="4A0D41AA" w:rsidR="00940CFD" w:rsidRPr="00DE1661" w:rsidRDefault="00940CFD" w:rsidP="00940CFD">
            <w:pPr>
              <w:spacing w:before="120" w:after="120"/>
              <w:ind w:left="0"/>
              <w:rPr>
                <w:b/>
              </w:rPr>
            </w:pPr>
            <w:r w:rsidRPr="00DE1661">
              <w:rPr>
                <w:b/>
              </w:rPr>
              <w:t>Frequency</w:t>
            </w:r>
          </w:p>
        </w:tc>
        <w:tc>
          <w:tcPr>
            <w:tcW w:w="3095" w:type="dxa"/>
            <w:shd w:val="clear" w:color="auto" w:fill="D9D9D9" w:themeFill="background1" w:themeFillShade="D9"/>
            <w:vAlign w:val="center"/>
          </w:tcPr>
          <w:p w14:paraId="6F113F39" w14:textId="77777777" w:rsidR="00940CFD" w:rsidRPr="00DE1661" w:rsidRDefault="00940CFD" w:rsidP="00940CFD">
            <w:pPr>
              <w:spacing w:before="120" w:after="120"/>
              <w:ind w:left="0"/>
              <w:rPr>
                <w:b/>
              </w:rPr>
            </w:pPr>
            <w:r w:rsidRPr="00DE1661">
              <w:rPr>
                <w:b/>
              </w:rPr>
              <w:t>Actions</w:t>
            </w:r>
          </w:p>
        </w:tc>
      </w:tr>
      <w:tr w:rsidR="00940CFD" w:rsidRPr="00DE1661" w14:paraId="6710A55B" w14:textId="77777777" w:rsidTr="00743B0B">
        <w:trPr>
          <w:trHeight w:val="454"/>
          <w:jc w:val="center"/>
        </w:trPr>
        <w:tc>
          <w:tcPr>
            <w:tcW w:w="1696" w:type="dxa"/>
            <w:vAlign w:val="center"/>
          </w:tcPr>
          <w:p w14:paraId="3DD8C76F" w14:textId="77777777" w:rsidR="00940CFD" w:rsidRPr="00DE1661" w:rsidRDefault="00940CFD" w:rsidP="00AC1FDC">
            <w:pPr>
              <w:pStyle w:val="TableText"/>
            </w:pPr>
            <w:r w:rsidRPr="00DE1661">
              <w:t>Connector</w:t>
            </w:r>
          </w:p>
        </w:tc>
        <w:tc>
          <w:tcPr>
            <w:tcW w:w="1701" w:type="dxa"/>
            <w:vAlign w:val="center"/>
          </w:tcPr>
          <w:p w14:paraId="5DF658BD" w14:textId="5E539785" w:rsidR="00940CFD" w:rsidRPr="00DE1661" w:rsidRDefault="00940CFD" w:rsidP="00AC1FDC">
            <w:pPr>
              <w:pStyle w:val="TableText"/>
            </w:pPr>
            <w:r w:rsidRPr="00DE1661">
              <w:t>Every 3 months</w:t>
            </w:r>
          </w:p>
        </w:tc>
        <w:tc>
          <w:tcPr>
            <w:tcW w:w="3095" w:type="dxa"/>
            <w:vAlign w:val="center"/>
          </w:tcPr>
          <w:p w14:paraId="4EB73F9F" w14:textId="1000A1C0" w:rsidR="00940CFD" w:rsidRPr="00DE1661" w:rsidRDefault="00E943E7" w:rsidP="00AC1FDC">
            <w:pPr>
              <w:pStyle w:val="TableText"/>
            </w:pPr>
            <w:r w:rsidRPr="00DE1661">
              <w:t>Check for cracks or ruptures on the connector.</w:t>
            </w:r>
          </w:p>
        </w:tc>
      </w:tr>
      <w:tr w:rsidR="00940CFD" w:rsidRPr="00DE1661" w14:paraId="37643225" w14:textId="77777777" w:rsidTr="00743B0B">
        <w:trPr>
          <w:trHeight w:val="454"/>
          <w:jc w:val="center"/>
        </w:trPr>
        <w:tc>
          <w:tcPr>
            <w:tcW w:w="1696" w:type="dxa"/>
            <w:vAlign w:val="center"/>
          </w:tcPr>
          <w:p w14:paraId="04A471CC" w14:textId="77777777" w:rsidR="00940CFD" w:rsidRPr="00DE1661" w:rsidRDefault="00940CFD" w:rsidP="00AC1FDC">
            <w:pPr>
              <w:pStyle w:val="TableText"/>
            </w:pPr>
            <w:r w:rsidRPr="00DE1661">
              <w:t>Input Cable</w:t>
            </w:r>
          </w:p>
        </w:tc>
        <w:tc>
          <w:tcPr>
            <w:tcW w:w="1701" w:type="dxa"/>
            <w:vAlign w:val="center"/>
          </w:tcPr>
          <w:p w14:paraId="6B515BA2" w14:textId="3514156B" w:rsidR="00940CFD" w:rsidRPr="00DE1661" w:rsidRDefault="00940CFD" w:rsidP="00AC1FDC">
            <w:pPr>
              <w:pStyle w:val="TableText"/>
            </w:pPr>
            <w:r w:rsidRPr="00DE1661">
              <w:t>Every 3 months</w:t>
            </w:r>
          </w:p>
        </w:tc>
        <w:tc>
          <w:tcPr>
            <w:tcW w:w="3095" w:type="dxa"/>
            <w:vAlign w:val="center"/>
          </w:tcPr>
          <w:p w14:paraId="2B3550A9" w14:textId="3063E9FE" w:rsidR="00940CFD" w:rsidRPr="00DE1661" w:rsidRDefault="00E943E7" w:rsidP="00AC1FDC">
            <w:pPr>
              <w:pStyle w:val="TableText"/>
            </w:pPr>
            <w:r w:rsidRPr="00DE1661">
              <w:t>Check for cracks or ruptures on the cable.</w:t>
            </w:r>
          </w:p>
        </w:tc>
      </w:tr>
      <w:tr w:rsidR="00E943E7" w:rsidRPr="00DE1661" w14:paraId="7E8AAC3E" w14:textId="77777777" w:rsidTr="00743B0B">
        <w:trPr>
          <w:trHeight w:val="454"/>
          <w:jc w:val="center"/>
        </w:trPr>
        <w:tc>
          <w:tcPr>
            <w:tcW w:w="1696" w:type="dxa"/>
            <w:vAlign w:val="center"/>
          </w:tcPr>
          <w:p w14:paraId="19E48B9D" w14:textId="000374EB" w:rsidR="00E943E7" w:rsidRPr="00DE1661" w:rsidRDefault="00E943E7" w:rsidP="00AC1FDC">
            <w:pPr>
              <w:pStyle w:val="TableText"/>
            </w:pPr>
            <w:r w:rsidRPr="00DE1661">
              <w:t>Filter</w:t>
            </w:r>
          </w:p>
        </w:tc>
        <w:tc>
          <w:tcPr>
            <w:tcW w:w="1701" w:type="dxa"/>
            <w:vAlign w:val="center"/>
          </w:tcPr>
          <w:p w14:paraId="3E50EE12" w14:textId="4F5FB12E" w:rsidR="00E943E7" w:rsidRPr="00DE1661" w:rsidRDefault="009F4593" w:rsidP="00AC1FDC">
            <w:pPr>
              <w:pStyle w:val="TableText"/>
            </w:pPr>
            <w:r w:rsidRPr="00DE1661">
              <w:t>Annually</w:t>
            </w:r>
          </w:p>
        </w:tc>
        <w:tc>
          <w:tcPr>
            <w:tcW w:w="3095" w:type="dxa"/>
            <w:vAlign w:val="center"/>
          </w:tcPr>
          <w:p w14:paraId="41CA0766" w14:textId="1FA904A9" w:rsidR="00E943E7" w:rsidRPr="00DE1661" w:rsidRDefault="00E943E7" w:rsidP="00AC1FDC">
            <w:pPr>
              <w:pStyle w:val="TableText"/>
            </w:pPr>
            <w:r w:rsidRPr="00DE1661">
              <w:t>Replace the filter.</w:t>
            </w:r>
          </w:p>
        </w:tc>
      </w:tr>
      <w:tr w:rsidR="00E943E7" w:rsidRPr="00DE1661" w14:paraId="25A41DBC" w14:textId="77777777" w:rsidTr="00743B0B">
        <w:trPr>
          <w:trHeight w:val="48"/>
          <w:jc w:val="center"/>
        </w:trPr>
        <w:tc>
          <w:tcPr>
            <w:tcW w:w="1696" w:type="dxa"/>
            <w:vAlign w:val="center"/>
          </w:tcPr>
          <w:p w14:paraId="48394747" w14:textId="55401FC0" w:rsidR="00E943E7" w:rsidRPr="00DE1661" w:rsidRDefault="009F4593" w:rsidP="00AC1FDC">
            <w:pPr>
              <w:pStyle w:val="TableText"/>
            </w:pPr>
            <w:r w:rsidRPr="00DE1661">
              <w:t>MaxiCharger</w:t>
            </w:r>
          </w:p>
        </w:tc>
        <w:tc>
          <w:tcPr>
            <w:tcW w:w="1701" w:type="dxa"/>
            <w:vAlign w:val="center"/>
          </w:tcPr>
          <w:p w14:paraId="58705691" w14:textId="0631B737" w:rsidR="00E943E7" w:rsidRPr="00DE1661" w:rsidRDefault="00E943E7" w:rsidP="00AC1FDC">
            <w:pPr>
              <w:pStyle w:val="TableText"/>
            </w:pPr>
            <w:r w:rsidRPr="00DE1661">
              <w:t xml:space="preserve">Every </w:t>
            </w:r>
            <w:r w:rsidR="001E3899" w:rsidRPr="00DE1661">
              <w:t>3</w:t>
            </w:r>
            <w:r w:rsidRPr="00DE1661">
              <w:t xml:space="preserve"> months</w:t>
            </w:r>
          </w:p>
        </w:tc>
        <w:tc>
          <w:tcPr>
            <w:tcW w:w="3095" w:type="dxa"/>
            <w:vAlign w:val="center"/>
          </w:tcPr>
          <w:p w14:paraId="68B5E877" w14:textId="123FA38B" w:rsidR="00E943E7" w:rsidRPr="00DE1661" w:rsidRDefault="00E943E7" w:rsidP="00AC1FDC">
            <w:pPr>
              <w:pStyle w:val="TableText"/>
            </w:pPr>
            <w:r w:rsidRPr="00DE1661">
              <w:t>Clean and check for damage</w:t>
            </w:r>
            <w:r w:rsidR="009F4593" w:rsidRPr="00DE1661">
              <w:t>.</w:t>
            </w:r>
          </w:p>
        </w:tc>
      </w:tr>
    </w:tbl>
    <w:p w14:paraId="2167A9C7" w14:textId="77777777" w:rsidR="0019484D" w:rsidRPr="00DE1661" w:rsidRDefault="0019484D" w:rsidP="0019484D">
      <w:pPr>
        <w:spacing w:line="240" w:lineRule="auto"/>
        <w:ind w:left="0"/>
      </w:pPr>
    </w:p>
    <w:p w14:paraId="7DB46800" w14:textId="70E0F7B0" w:rsidR="00511968" w:rsidRPr="00DE1661" w:rsidRDefault="00883962" w:rsidP="00777848">
      <w:pPr>
        <w:pStyle w:val="10"/>
      </w:pPr>
      <w:bookmarkStart w:id="398" w:name="_Toc106900460"/>
      <w:bookmarkStart w:id="399" w:name="_Toc106983332"/>
      <w:r w:rsidRPr="00DE1661">
        <w:lastRenderedPageBreak/>
        <w:t xml:space="preserve"> </w:t>
      </w:r>
      <w:bookmarkStart w:id="400" w:name="_Toc131596681"/>
      <w:r w:rsidR="00313BAD" w:rsidRPr="00DE1661">
        <w:t>Troubleshooting</w:t>
      </w:r>
      <w:r w:rsidR="00B80BE6" w:rsidRPr="00DE1661">
        <w:t xml:space="preserve"> and Service</w:t>
      </w:r>
      <w:bookmarkEnd w:id="398"/>
      <w:bookmarkEnd w:id="399"/>
      <w:bookmarkEnd w:id="400"/>
    </w:p>
    <w:p w14:paraId="3650E465" w14:textId="2A4D58E7" w:rsidR="00313BAD" w:rsidRPr="00DE1661" w:rsidRDefault="00883962" w:rsidP="00313BAD">
      <w:pPr>
        <w:pStyle w:val="2"/>
        <w:spacing w:before="240"/>
        <w:rPr>
          <w:rFonts w:cs="Arial"/>
        </w:rPr>
      </w:pPr>
      <w:bookmarkStart w:id="401" w:name="_Toc106900461"/>
      <w:bookmarkStart w:id="402" w:name="_Toc106983333"/>
      <w:r w:rsidRPr="00DE1661">
        <w:rPr>
          <w:rFonts w:cs="Arial"/>
        </w:rPr>
        <w:t xml:space="preserve"> </w:t>
      </w:r>
      <w:bookmarkStart w:id="403" w:name="_Toc131596682"/>
      <w:r w:rsidR="00313BAD" w:rsidRPr="00DE1661">
        <w:rPr>
          <w:rFonts w:cs="Arial"/>
        </w:rPr>
        <w:t>Troubleshooting</w:t>
      </w:r>
      <w:bookmarkEnd w:id="401"/>
      <w:bookmarkEnd w:id="402"/>
      <w:bookmarkEnd w:id="403"/>
    </w:p>
    <w:p w14:paraId="0B055EA0" w14:textId="3547690D" w:rsidR="004B21F1" w:rsidRPr="00DE1661" w:rsidRDefault="00AC1FDC" w:rsidP="00AC1FDC">
      <w:pPr>
        <w:pStyle w:val="Seqin"/>
        <w:numPr>
          <w:ilvl w:val="0"/>
          <w:numId w:val="0"/>
        </w:numPr>
        <w:ind w:left="284"/>
      </w:pPr>
      <w:r w:rsidRPr="00DE1661">
        <w:t>The table below describes the most common faults when operating the MaxiCharger. Contact Autel technical support if the fault encountered is not in this table.</w:t>
      </w:r>
    </w:p>
    <w:tbl>
      <w:tblPr>
        <w:tblStyle w:val="af0"/>
        <w:tblW w:w="7225" w:type="dxa"/>
        <w:tblLayout w:type="fixed"/>
        <w:tblLook w:val="04A0" w:firstRow="1" w:lastRow="0" w:firstColumn="1" w:lastColumn="0" w:noHBand="0" w:noVBand="1"/>
      </w:tblPr>
      <w:tblGrid>
        <w:gridCol w:w="1555"/>
        <w:gridCol w:w="1134"/>
        <w:gridCol w:w="2126"/>
        <w:gridCol w:w="2410"/>
      </w:tblGrid>
      <w:tr w:rsidR="00AC1FDC" w:rsidRPr="00DE1661" w14:paraId="28B20FDD" w14:textId="77777777" w:rsidTr="0012333C">
        <w:trPr>
          <w:trHeight w:val="414"/>
          <w:tblHeader/>
        </w:trPr>
        <w:tc>
          <w:tcPr>
            <w:tcW w:w="1555" w:type="dxa"/>
            <w:tcBorders>
              <w:top w:val="nil"/>
            </w:tcBorders>
            <w:shd w:val="clear" w:color="auto" w:fill="D9D9D9" w:themeFill="background1" w:themeFillShade="D9"/>
            <w:vAlign w:val="center"/>
          </w:tcPr>
          <w:p w14:paraId="17E97548" w14:textId="77777777" w:rsidR="00AC1FDC" w:rsidRPr="00DE1661" w:rsidRDefault="00AC1FDC" w:rsidP="00AC1FDC">
            <w:pPr>
              <w:pStyle w:val="TableTittleRow"/>
            </w:pPr>
            <w:r w:rsidRPr="00DE1661">
              <w:t>Error</w:t>
            </w:r>
          </w:p>
        </w:tc>
        <w:tc>
          <w:tcPr>
            <w:tcW w:w="1134" w:type="dxa"/>
            <w:tcBorders>
              <w:top w:val="nil"/>
            </w:tcBorders>
            <w:shd w:val="clear" w:color="auto" w:fill="D9D9D9" w:themeFill="background1" w:themeFillShade="D9"/>
            <w:vAlign w:val="center"/>
          </w:tcPr>
          <w:p w14:paraId="724502D3" w14:textId="77777777" w:rsidR="00AC1FDC" w:rsidRPr="00DE1661" w:rsidRDefault="00AC1FDC" w:rsidP="00AC1FDC">
            <w:pPr>
              <w:pStyle w:val="TableTittleRow"/>
            </w:pPr>
            <w:r w:rsidRPr="00DE1661">
              <w:t>Error Code</w:t>
            </w:r>
          </w:p>
        </w:tc>
        <w:tc>
          <w:tcPr>
            <w:tcW w:w="2126" w:type="dxa"/>
            <w:tcBorders>
              <w:top w:val="nil"/>
            </w:tcBorders>
            <w:shd w:val="clear" w:color="auto" w:fill="D9D9D9" w:themeFill="background1" w:themeFillShade="D9"/>
            <w:vAlign w:val="center"/>
          </w:tcPr>
          <w:p w14:paraId="5C8A5748" w14:textId="77777777" w:rsidR="00AC1FDC" w:rsidRPr="00DE1661" w:rsidRDefault="00AC1FDC" w:rsidP="00AC1FDC">
            <w:pPr>
              <w:pStyle w:val="TableTittleRow"/>
            </w:pPr>
            <w:r w:rsidRPr="00DE1661">
              <w:t>Possible Cause</w:t>
            </w:r>
          </w:p>
        </w:tc>
        <w:tc>
          <w:tcPr>
            <w:tcW w:w="2410" w:type="dxa"/>
            <w:tcBorders>
              <w:top w:val="nil"/>
            </w:tcBorders>
            <w:shd w:val="clear" w:color="auto" w:fill="D9D9D9" w:themeFill="background1" w:themeFillShade="D9"/>
            <w:vAlign w:val="center"/>
          </w:tcPr>
          <w:p w14:paraId="42433E19" w14:textId="77777777" w:rsidR="00AC1FDC" w:rsidRPr="00DE1661" w:rsidRDefault="00AC1FDC" w:rsidP="00AC1FDC">
            <w:pPr>
              <w:pStyle w:val="TableTittleRow"/>
            </w:pPr>
            <w:r w:rsidRPr="00DE1661">
              <w:t>Solution</w:t>
            </w:r>
          </w:p>
        </w:tc>
      </w:tr>
      <w:tr w:rsidR="00AC1FDC" w:rsidRPr="00DE1661" w14:paraId="71155D4B" w14:textId="77777777" w:rsidTr="0012333C">
        <w:trPr>
          <w:trHeight w:val="1082"/>
        </w:trPr>
        <w:tc>
          <w:tcPr>
            <w:tcW w:w="1555" w:type="dxa"/>
            <w:vAlign w:val="center"/>
          </w:tcPr>
          <w:p w14:paraId="52174F66" w14:textId="77777777" w:rsidR="00AC1FDC" w:rsidRPr="00DE1661" w:rsidRDefault="00AC1FDC" w:rsidP="00AC1FDC">
            <w:pPr>
              <w:pStyle w:val="TableTittleRow"/>
              <w:rPr>
                <w:b w:val="0"/>
              </w:rPr>
            </w:pPr>
            <w:r w:rsidRPr="00DE1661">
              <w:rPr>
                <w:b w:val="0"/>
              </w:rPr>
              <w:t>CP voltage abnormal</w:t>
            </w:r>
          </w:p>
        </w:tc>
        <w:tc>
          <w:tcPr>
            <w:tcW w:w="1134" w:type="dxa"/>
            <w:vAlign w:val="center"/>
          </w:tcPr>
          <w:p w14:paraId="634DEC25" w14:textId="77777777" w:rsidR="00AC1FDC" w:rsidRPr="00DE1661" w:rsidRDefault="00AC1FDC" w:rsidP="00AC1FDC">
            <w:pPr>
              <w:pStyle w:val="TableText"/>
            </w:pPr>
            <w:r w:rsidRPr="00DE1661">
              <w:t>0x2037</w:t>
            </w:r>
          </w:p>
        </w:tc>
        <w:tc>
          <w:tcPr>
            <w:tcW w:w="2126" w:type="dxa"/>
            <w:vAlign w:val="center"/>
          </w:tcPr>
          <w:p w14:paraId="3F693D74" w14:textId="77777777" w:rsidR="00AC1FDC" w:rsidRPr="00DE1661" w:rsidRDefault="00AC1FDC" w:rsidP="00AC1FDC">
            <w:pPr>
              <w:pStyle w:val="TableText"/>
            </w:pPr>
            <w:r w:rsidRPr="00DE1661">
              <w:t xml:space="preserve">It may be caused by signal interference, poor contact or software errors. </w:t>
            </w:r>
          </w:p>
        </w:tc>
        <w:tc>
          <w:tcPr>
            <w:tcW w:w="2410" w:type="dxa"/>
            <w:vAlign w:val="center"/>
          </w:tcPr>
          <w:p w14:paraId="43676834"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69E0DB24" w14:textId="77777777" w:rsidTr="0012333C">
        <w:trPr>
          <w:trHeight w:val="1098"/>
        </w:trPr>
        <w:tc>
          <w:tcPr>
            <w:tcW w:w="1555" w:type="dxa"/>
            <w:vAlign w:val="center"/>
          </w:tcPr>
          <w:p w14:paraId="5BA8EE3F" w14:textId="77777777" w:rsidR="00AC1FDC" w:rsidRPr="00DE1661" w:rsidRDefault="00AC1FDC" w:rsidP="00AC1FDC">
            <w:pPr>
              <w:pStyle w:val="TableTittleRow"/>
              <w:rPr>
                <w:b w:val="0"/>
              </w:rPr>
            </w:pPr>
            <w:r w:rsidRPr="00DE1661">
              <w:rPr>
                <w:b w:val="0"/>
              </w:rPr>
              <w:t>Communication error with the entire charging module group</w:t>
            </w:r>
          </w:p>
        </w:tc>
        <w:tc>
          <w:tcPr>
            <w:tcW w:w="1134" w:type="dxa"/>
            <w:vAlign w:val="center"/>
          </w:tcPr>
          <w:p w14:paraId="7AC8C538" w14:textId="77777777" w:rsidR="00AC1FDC" w:rsidRPr="00DE1661" w:rsidRDefault="00AC1FDC" w:rsidP="00AC1FDC">
            <w:pPr>
              <w:pStyle w:val="TableText"/>
            </w:pPr>
            <w:r w:rsidRPr="00DE1661">
              <w:t>0x3011</w:t>
            </w:r>
          </w:p>
        </w:tc>
        <w:tc>
          <w:tcPr>
            <w:tcW w:w="2126" w:type="dxa"/>
            <w:vAlign w:val="center"/>
          </w:tcPr>
          <w:p w14:paraId="0342E97D" w14:textId="77777777" w:rsidR="00AC1FDC" w:rsidRPr="00DE1661" w:rsidRDefault="00AC1FDC" w:rsidP="00AC1FDC">
            <w:pPr>
              <w:pStyle w:val="TableText"/>
            </w:pPr>
            <w:r w:rsidRPr="00DE1661">
              <w:t>There is a problem with the module’s address setting.</w:t>
            </w:r>
          </w:p>
        </w:tc>
        <w:tc>
          <w:tcPr>
            <w:tcW w:w="2410" w:type="dxa"/>
            <w:vAlign w:val="center"/>
          </w:tcPr>
          <w:p w14:paraId="39040281" w14:textId="77777777" w:rsidR="00AC1FDC" w:rsidRPr="00DE1661" w:rsidRDefault="00AC1FDC" w:rsidP="00AC1FDC">
            <w:pPr>
              <w:pStyle w:val="TableText"/>
            </w:pPr>
            <w:r w:rsidRPr="00DE1661">
              <w:t>Power off the MaxiCharger and restart it.</w:t>
            </w:r>
          </w:p>
        </w:tc>
      </w:tr>
      <w:tr w:rsidR="00AC1FDC" w:rsidRPr="00DE1661" w14:paraId="1CAAF5C1" w14:textId="77777777" w:rsidTr="0012333C">
        <w:trPr>
          <w:trHeight w:val="1667"/>
        </w:trPr>
        <w:tc>
          <w:tcPr>
            <w:tcW w:w="1555" w:type="dxa"/>
            <w:vAlign w:val="center"/>
          </w:tcPr>
          <w:p w14:paraId="7243E178" w14:textId="77777777" w:rsidR="00AC1FDC" w:rsidRPr="00DE1661" w:rsidRDefault="00AC1FDC" w:rsidP="00AC1FDC">
            <w:pPr>
              <w:pStyle w:val="TableTittleRow"/>
              <w:rPr>
                <w:b w:val="0"/>
              </w:rPr>
            </w:pPr>
            <w:r w:rsidRPr="00DE1661">
              <w:rPr>
                <w:b w:val="0"/>
              </w:rPr>
              <w:t>Overvoltage</w:t>
            </w:r>
          </w:p>
        </w:tc>
        <w:tc>
          <w:tcPr>
            <w:tcW w:w="1134" w:type="dxa"/>
            <w:vAlign w:val="center"/>
          </w:tcPr>
          <w:p w14:paraId="312DC04A" w14:textId="77777777" w:rsidR="00AC1FDC" w:rsidRPr="00DE1661" w:rsidRDefault="00AC1FDC" w:rsidP="00AC1FDC">
            <w:pPr>
              <w:pStyle w:val="TableText"/>
            </w:pPr>
            <w:r w:rsidRPr="00DE1661">
              <w:t>0x202D</w:t>
            </w:r>
          </w:p>
        </w:tc>
        <w:tc>
          <w:tcPr>
            <w:tcW w:w="2126" w:type="dxa"/>
            <w:vAlign w:val="center"/>
          </w:tcPr>
          <w:p w14:paraId="4336AEEC" w14:textId="77777777" w:rsidR="00AC1FDC" w:rsidRPr="00DE1661" w:rsidRDefault="00AC1FDC" w:rsidP="00AC1FDC">
            <w:pPr>
              <w:pStyle w:val="TableText"/>
            </w:pPr>
            <w:r w:rsidRPr="00DE1661">
              <w:t>The DC output voltage is above the upper limit of the vehicle or the rated voltage of the MaxiCharger during charging.</w:t>
            </w:r>
          </w:p>
        </w:tc>
        <w:tc>
          <w:tcPr>
            <w:tcW w:w="2410" w:type="dxa"/>
            <w:vAlign w:val="center"/>
          </w:tcPr>
          <w:p w14:paraId="23E17DFC" w14:textId="77777777" w:rsidR="00AC1FDC" w:rsidRPr="00DE1661" w:rsidRDefault="00AC1FDC" w:rsidP="00AC1FDC">
            <w:pPr>
              <w:pStyle w:val="TableText"/>
            </w:pPr>
            <w:r w:rsidRPr="00DE1661">
              <w:t>Stop the charge session and contact Autel technical support.</w:t>
            </w:r>
          </w:p>
        </w:tc>
      </w:tr>
      <w:tr w:rsidR="00AC1FDC" w:rsidRPr="00DE1661" w14:paraId="31FD8D6E" w14:textId="77777777" w:rsidTr="0012333C">
        <w:trPr>
          <w:trHeight w:val="1138"/>
        </w:trPr>
        <w:tc>
          <w:tcPr>
            <w:tcW w:w="1555" w:type="dxa"/>
            <w:vAlign w:val="center"/>
          </w:tcPr>
          <w:p w14:paraId="65A2B258" w14:textId="77777777" w:rsidR="00AC1FDC" w:rsidRPr="00DE1661" w:rsidRDefault="00AC1FDC" w:rsidP="00AC1FDC">
            <w:pPr>
              <w:pStyle w:val="TableTittleRow"/>
              <w:rPr>
                <w:b w:val="0"/>
              </w:rPr>
            </w:pPr>
            <w:r w:rsidRPr="00DE1661">
              <w:rPr>
                <w:b w:val="0"/>
              </w:rPr>
              <w:t>Communication error with the power control module</w:t>
            </w:r>
          </w:p>
        </w:tc>
        <w:tc>
          <w:tcPr>
            <w:tcW w:w="1134" w:type="dxa"/>
            <w:vAlign w:val="center"/>
          </w:tcPr>
          <w:p w14:paraId="2DA0D3E1" w14:textId="77777777" w:rsidR="00AC1FDC" w:rsidRPr="00DE1661" w:rsidRDefault="00AC1FDC" w:rsidP="00AC1FDC">
            <w:pPr>
              <w:pStyle w:val="TableText"/>
            </w:pPr>
            <w:r w:rsidRPr="00DE1661">
              <w:t>0x200E</w:t>
            </w:r>
          </w:p>
        </w:tc>
        <w:tc>
          <w:tcPr>
            <w:tcW w:w="2126" w:type="dxa"/>
            <w:vAlign w:val="center"/>
          </w:tcPr>
          <w:p w14:paraId="0DED2686" w14:textId="77777777" w:rsidR="00AC1FDC" w:rsidRPr="00DE1661" w:rsidRDefault="00AC1FDC" w:rsidP="00AC1FDC">
            <w:pPr>
              <w:pStyle w:val="TableText"/>
            </w:pPr>
            <w:r w:rsidRPr="00DE1661">
              <w:t>The CCU does not receive messages from the ECU and the communication is timed out.</w:t>
            </w:r>
          </w:p>
        </w:tc>
        <w:tc>
          <w:tcPr>
            <w:tcW w:w="2410" w:type="dxa"/>
            <w:vAlign w:val="center"/>
          </w:tcPr>
          <w:p w14:paraId="5DEB969A"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071C92F4" w14:textId="77777777" w:rsidTr="0012333C">
        <w:trPr>
          <w:trHeight w:val="1263"/>
        </w:trPr>
        <w:tc>
          <w:tcPr>
            <w:tcW w:w="1555" w:type="dxa"/>
            <w:vAlign w:val="center"/>
          </w:tcPr>
          <w:p w14:paraId="6727759F" w14:textId="77777777" w:rsidR="00AC1FDC" w:rsidRPr="00DE1661" w:rsidRDefault="00AC1FDC" w:rsidP="00AC1FDC">
            <w:pPr>
              <w:pStyle w:val="TableTittleRow"/>
              <w:rPr>
                <w:b w:val="0"/>
              </w:rPr>
            </w:pPr>
            <w:r w:rsidRPr="00DE1661">
              <w:rPr>
                <w:b w:val="0"/>
              </w:rPr>
              <w:t>BMS communication error</w:t>
            </w:r>
          </w:p>
        </w:tc>
        <w:tc>
          <w:tcPr>
            <w:tcW w:w="1134" w:type="dxa"/>
            <w:vAlign w:val="center"/>
          </w:tcPr>
          <w:p w14:paraId="6FD84B98" w14:textId="77777777" w:rsidR="00AC1FDC" w:rsidRPr="00DE1661" w:rsidRDefault="00AC1FDC" w:rsidP="00AC1FDC">
            <w:pPr>
              <w:pStyle w:val="TableText"/>
            </w:pPr>
            <w:r w:rsidRPr="00DE1661">
              <w:t>0x2007</w:t>
            </w:r>
          </w:p>
        </w:tc>
        <w:tc>
          <w:tcPr>
            <w:tcW w:w="2126" w:type="dxa"/>
            <w:vAlign w:val="center"/>
          </w:tcPr>
          <w:p w14:paraId="57D90991" w14:textId="77777777" w:rsidR="00AC1FDC" w:rsidRPr="00DE1661" w:rsidRDefault="00AC1FDC" w:rsidP="00AC1FDC">
            <w:pPr>
              <w:pStyle w:val="TableText"/>
            </w:pPr>
            <w:r w:rsidRPr="00DE1661">
              <w:t>It may be caused by charging incompatibility.</w:t>
            </w:r>
          </w:p>
        </w:tc>
        <w:tc>
          <w:tcPr>
            <w:tcW w:w="2410" w:type="dxa"/>
            <w:vAlign w:val="center"/>
          </w:tcPr>
          <w:p w14:paraId="3C50E98D"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31ECFAF9" w14:textId="77777777" w:rsidTr="0012333C">
        <w:trPr>
          <w:trHeight w:val="1112"/>
        </w:trPr>
        <w:tc>
          <w:tcPr>
            <w:tcW w:w="1555" w:type="dxa"/>
            <w:vAlign w:val="center"/>
          </w:tcPr>
          <w:p w14:paraId="6E3E4E1D" w14:textId="77777777" w:rsidR="00AC1FDC" w:rsidRPr="00DE1661" w:rsidRDefault="00AC1FDC" w:rsidP="00AC1FDC">
            <w:pPr>
              <w:pStyle w:val="TableTittleRow"/>
              <w:rPr>
                <w:b w:val="0"/>
              </w:rPr>
            </w:pPr>
            <w:r w:rsidRPr="00DE1661">
              <w:rPr>
                <w:b w:val="0"/>
              </w:rPr>
              <w:t>Cooling fan abnormality</w:t>
            </w:r>
          </w:p>
        </w:tc>
        <w:tc>
          <w:tcPr>
            <w:tcW w:w="1134" w:type="dxa"/>
            <w:vAlign w:val="center"/>
          </w:tcPr>
          <w:p w14:paraId="6747A691" w14:textId="77777777" w:rsidR="00AC1FDC" w:rsidRPr="00DE1661" w:rsidRDefault="00AC1FDC" w:rsidP="00AC1FDC">
            <w:pPr>
              <w:pStyle w:val="TableText"/>
            </w:pPr>
            <w:r w:rsidRPr="00DE1661">
              <w:t>0x304A</w:t>
            </w:r>
          </w:p>
        </w:tc>
        <w:tc>
          <w:tcPr>
            <w:tcW w:w="2126" w:type="dxa"/>
            <w:vAlign w:val="center"/>
          </w:tcPr>
          <w:p w14:paraId="42CE0894" w14:textId="77777777" w:rsidR="00AC1FDC" w:rsidRPr="00DE1661" w:rsidRDefault="00AC1FDC" w:rsidP="00AC1FDC">
            <w:pPr>
              <w:pStyle w:val="TableText"/>
            </w:pPr>
            <w:r w:rsidRPr="00DE1661">
              <w:t>Fan aged or damaged.</w:t>
            </w:r>
          </w:p>
        </w:tc>
        <w:tc>
          <w:tcPr>
            <w:tcW w:w="2410" w:type="dxa"/>
            <w:vAlign w:val="center"/>
          </w:tcPr>
          <w:p w14:paraId="752BF1ED" w14:textId="77777777" w:rsidR="00AC1FDC" w:rsidRPr="00DE1661" w:rsidRDefault="00AC1FDC" w:rsidP="00AC1FDC">
            <w:pPr>
              <w:pStyle w:val="TableText"/>
            </w:pPr>
            <w:r w:rsidRPr="00DE1661">
              <w:t>Power off the MaxiCharger and contact Autel technical support for repair or replacement of the fan.</w:t>
            </w:r>
          </w:p>
        </w:tc>
      </w:tr>
      <w:tr w:rsidR="00AC1FDC" w:rsidRPr="00DE1661" w14:paraId="3D767AB1" w14:textId="77777777" w:rsidTr="0012333C">
        <w:trPr>
          <w:trHeight w:val="703"/>
        </w:trPr>
        <w:tc>
          <w:tcPr>
            <w:tcW w:w="1555" w:type="dxa"/>
            <w:vAlign w:val="center"/>
          </w:tcPr>
          <w:p w14:paraId="6B64EF42" w14:textId="77777777" w:rsidR="00AC1FDC" w:rsidRPr="00DE1661" w:rsidRDefault="00AC1FDC" w:rsidP="00AC1FDC">
            <w:pPr>
              <w:pStyle w:val="TableTittleRow"/>
              <w:rPr>
                <w:b w:val="0"/>
              </w:rPr>
            </w:pPr>
            <w:r w:rsidRPr="00DE1661">
              <w:rPr>
                <w:b w:val="0"/>
              </w:rPr>
              <w:lastRenderedPageBreak/>
              <w:t>Charging port electronic locking fault</w:t>
            </w:r>
          </w:p>
        </w:tc>
        <w:tc>
          <w:tcPr>
            <w:tcW w:w="1134" w:type="dxa"/>
            <w:vAlign w:val="center"/>
          </w:tcPr>
          <w:p w14:paraId="1A3B97C9" w14:textId="77777777" w:rsidR="00AC1FDC" w:rsidRPr="00DE1661" w:rsidRDefault="00AC1FDC" w:rsidP="00AC1FDC">
            <w:pPr>
              <w:pStyle w:val="TableText"/>
            </w:pPr>
            <w:r w:rsidRPr="00DE1661">
              <w:t>0x2002</w:t>
            </w:r>
          </w:p>
        </w:tc>
        <w:tc>
          <w:tcPr>
            <w:tcW w:w="2126" w:type="dxa"/>
            <w:vAlign w:val="center"/>
          </w:tcPr>
          <w:p w14:paraId="7B3AC791" w14:textId="77777777" w:rsidR="00AC1FDC" w:rsidRPr="00DE1661" w:rsidRDefault="00AC1FDC" w:rsidP="00AC1FDC">
            <w:pPr>
              <w:pStyle w:val="TableText"/>
            </w:pPr>
            <w:r w:rsidRPr="00DE1661">
              <w:t>It might be caused by a vehicle-related fault.</w:t>
            </w:r>
          </w:p>
        </w:tc>
        <w:tc>
          <w:tcPr>
            <w:tcW w:w="2410" w:type="dxa"/>
            <w:vAlign w:val="center"/>
          </w:tcPr>
          <w:p w14:paraId="190705CE" w14:textId="77777777" w:rsidR="00AC1FDC" w:rsidRPr="00DE1661" w:rsidRDefault="00AC1FDC" w:rsidP="00AC1FDC">
            <w:pPr>
              <w:pStyle w:val="TableText"/>
            </w:pPr>
            <w:r w:rsidRPr="00DE1661">
              <w:t>Contact the vehicle manufacturer and Autel technical support.</w:t>
            </w:r>
          </w:p>
        </w:tc>
      </w:tr>
      <w:tr w:rsidR="00AC1FDC" w:rsidRPr="00DE1661" w14:paraId="41E630E0" w14:textId="77777777" w:rsidTr="0012333C">
        <w:trPr>
          <w:trHeight w:val="556"/>
        </w:trPr>
        <w:tc>
          <w:tcPr>
            <w:tcW w:w="1555" w:type="dxa"/>
            <w:vAlign w:val="center"/>
          </w:tcPr>
          <w:p w14:paraId="054D9D63" w14:textId="77777777" w:rsidR="00AC1FDC" w:rsidRPr="00DE1661" w:rsidRDefault="00AC1FDC" w:rsidP="00AC1FDC">
            <w:pPr>
              <w:pStyle w:val="TableText"/>
            </w:pPr>
            <w:r w:rsidRPr="00DE1661">
              <w:t>CCU auxiliary power supply shutdown</w:t>
            </w:r>
          </w:p>
        </w:tc>
        <w:tc>
          <w:tcPr>
            <w:tcW w:w="1134" w:type="dxa"/>
            <w:vAlign w:val="center"/>
          </w:tcPr>
          <w:p w14:paraId="0D9BA494" w14:textId="77777777" w:rsidR="00AC1FDC" w:rsidRPr="00DE1661" w:rsidRDefault="00AC1FDC" w:rsidP="00AC1FDC">
            <w:pPr>
              <w:pStyle w:val="TableText"/>
            </w:pPr>
            <w:r w:rsidRPr="00DE1661">
              <w:t>0x202C</w:t>
            </w:r>
          </w:p>
        </w:tc>
        <w:tc>
          <w:tcPr>
            <w:tcW w:w="2126" w:type="dxa"/>
            <w:vAlign w:val="center"/>
          </w:tcPr>
          <w:p w14:paraId="27056B6D" w14:textId="77777777" w:rsidR="00AC1FDC" w:rsidRPr="00DE1661" w:rsidRDefault="00AC1FDC" w:rsidP="00AC1FDC">
            <w:pPr>
              <w:pStyle w:val="TableText"/>
            </w:pPr>
            <w:r w:rsidRPr="00DE1661">
              <w:t>Sever power fault due to aged key components or lines.</w:t>
            </w:r>
          </w:p>
        </w:tc>
        <w:tc>
          <w:tcPr>
            <w:tcW w:w="2410" w:type="dxa"/>
            <w:vAlign w:val="center"/>
          </w:tcPr>
          <w:p w14:paraId="15F70E24" w14:textId="77777777" w:rsidR="00AC1FDC" w:rsidRPr="00DE1661" w:rsidRDefault="00AC1FDC" w:rsidP="00AC1FDC">
            <w:pPr>
              <w:pStyle w:val="TableText"/>
            </w:pPr>
            <w:r w:rsidRPr="00DE1661">
              <w:t>Power off the MaxiCharger. Then locate the faulty component or line and contact Autel technical support for its repair or replacement.</w:t>
            </w:r>
          </w:p>
        </w:tc>
      </w:tr>
      <w:tr w:rsidR="00AC1FDC" w:rsidRPr="00DE1661" w14:paraId="608B7090" w14:textId="77777777" w:rsidTr="0012333C">
        <w:trPr>
          <w:trHeight w:val="556"/>
        </w:trPr>
        <w:tc>
          <w:tcPr>
            <w:tcW w:w="1555" w:type="dxa"/>
            <w:vAlign w:val="center"/>
          </w:tcPr>
          <w:p w14:paraId="36EDEB40" w14:textId="77777777" w:rsidR="00AC1FDC" w:rsidRPr="00DE1661" w:rsidRDefault="00AC1FDC" w:rsidP="00AC1FDC">
            <w:pPr>
              <w:pStyle w:val="TableText"/>
            </w:pPr>
            <w:r w:rsidRPr="00DE1661">
              <w:t>Meter communication error</w:t>
            </w:r>
          </w:p>
        </w:tc>
        <w:tc>
          <w:tcPr>
            <w:tcW w:w="1134" w:type="dxa"/>
            <w:vAlign w:val="center"/>
          </w:tcPr>
          <w:p w14:paraId="6066C2FA" w14:textId="77777777" w:rsidR="00AC1FDC" w:rsidRPr="00DE1661" w:rsidRDefault="00AC1FDC" w:rsidP="00AC1FDC">
            <w:pPr>
              <w:pStyle w:val="TableText"/>
            </w:pPr>
            <w:r w:rsidRPr="00DE1661">
              <w:t>0x0001</w:t>
            </w:r>
          </w:p>
        </w:tc>
        <w:tc>
          <w:tcPr>
            <w:tcW w:w="2126" w:type="dxa"/>
            <w:vAlign w:val="center"/>
          </w:tcPr>
          <w:p w14:paraId="6152CAA8" w14:textId="77777777" w:rsidR="00AC1FDC" w:rsidRPr="00DE1661" w:rsidRDefault="00AC1FDC" w:rsidP="00AC1FDC">
            <w:pPr>
              <w:pStyle w:val="TableText"/>
            </w:pPr>
            <w:r w:rsidRPr="00DE1661">
              <w:t>Aged meter or line.</w:t>
            </w:r>
          </w:p>
        </w:tc>
        <w:tc>
          <w:tcPr>
            <w:tcW w:w="2410" w:type="dxa"/>
            <w:vAlign w:val="center"/>
          </w:tcPr>
          <w:p w14:paraId="40358711" w14:textId="77777777" w:rsidR="00AC1FDC" w:rsidRPr="00DE1661" w:rsidRDefault="00AC1FDC" w:rsidP="00AC1FDC">
            <w:pPr>
              <w:pStyle w:val="TableText"/>
            </w:pPr>
            <w:r w:rsidRPr="00DE1661">
              <w:t>Stop the charge session and contact Autel technical support.</w:t>
            </w:r>
          </w:p>
        </w:tc>
      </w:tr>
      <w:tr w:rsidR="00AC1FDC" w:rsidRPr="00DE1661" w14:paraId="47C4F458" w14:textId="77777777" w:rsidTr="0012333C">
        <w:trPr>
          <w:trHeight w:val="1446"/>
        </w:trPr>
        <w:tc>
          <w:tcPr>
            <w:tcW w:w="1555" w:type="dxa"/>
            <w:vAlign w:val="center"/>
          </w:tcPr>
          <w:p w14:paraId="606A38E6" w14:textId="77777777" w:rsidR="00AC1FDC" w:rsidRPr="00DE1661" w:rsidRDefault="00AC1FDC" w:rsidP="00AC1FDC">
            <w:pPr>
              <w:pStyle w:val="TableText"/>
            </w:pPr>
            <w:r w:rsidRPr="00DE1661">
              <w:t>Insulation monitoring fault</w:t>
            </w:r>
          </w:p>
        </w:tc>
        <w:tc>
          <w:tcPr>
            <w:tcW w:w="1134" w:type="dxa"/>
            <w:vAlign w:val="center"/>
          </w:tcPr>
          <w:p w14:paraId="6615C1AB" w14:textId="77777777" w:rsidR="00AC1FDC" w:rsidRPr="00DE1661" w:rsidRDefault="00AC1FDC" w:rsidP="00AC1FDC">
            <w:pPr>
              <w:pStyle w:val="TableText"/>
            </w:pPr>
            <w:r w:rsidRPr="00DE1661">
              <w:t>0x2003</w:t>
            </w:r>
          </w:p>
        </w:tc>
        <w:tc>
          <w:tcPr>
            <w:tcW w:w="2126" w:type="dxa"/>
            <w:vAlign w:val="center"/>
          </w:tcPr>
          <w:p w14:paraId="6BB3AF76" w14:textId="77777777" w:rsidR="00AC1FDC" w:rsidRPr="00DE1661" w:rsidRDefault="00AC1FDC" w:rsidP="00AC1FDC">
            <w:pPr>
              <w:pStyle w:val="TableText"/>
            </w:pPr>
            <w:r w:rsidRPr="00DE1661">
              <w:t>If it appears from time to time, it might be due to the vehicle or software error; if it appears frequently, there may be an aged key component.</w:t>
            </w:r>
          </w:p>
        </w:tc>
        <w:tc>
          <w:tcPr>
            <w:tcW w:w="2410" w:type="dxa"/>
            <w:vAlign w:val="center"/>
          </w:tcPr>
          <w:p w14:paraId="675F22BF"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5AD9E59" w14:textId="77777777" w:rsidTr="0012333C">
        <w:trPr>
          <w:trHeight w:val="556"/>
        </w:trPr>
        <w:tc>
          <w:tcPr>
            <w:tcW w:w="1555" w:type="dxa"/>
            <w:vAlign w:val="center"/>
          </w:tcPr>
          <w:p w14:paraId="69DEB094" w14:textId="77777777" w:rsidR="00AC1FDC" w:rsidRPr="00DE1661" w:rsidRDefault="00AC1FDC" w:rsidP="00AC1FDC">
            <w:pPr>
              <w:pStyle w:val="TableText"/>
            </w:pPr>
            <w:r w:rsidRPr="00DE1661">
              <w:t>AC contactor stuck</w:t>
            </w:r>
          </w:p>
        </w:tc>
        <w:tc>
          <w:tcPr>
            <w:tcW w:w="1134" w:type="dxa"/>
            <w:vAlign w:val="center"/>
          </w:tcPr>
          <w:p w14:paraId="1F290B17" w14:textId="77777777" w:rsidR="00AC1FDC" w:rsidRPr="00DE1661" w:rsidRDefault="00AC1FDC" w:rsidP="00AC1FDC">
            <w:pPr>
              <w:pStyle w:val="TableText"/>
            </w:pPr>
            <w:r w:rsidRPr="00DE1661">
              <w:t>0x3008</w:t>
            </w:r>
          </w:p>
        </w:tc>
        <w:tc>
          <w:tcPr>
            <w:tcW w:w="2126" w:type="dxa"/>
            <w:vAlign w:val="center"/>
          </w:tcPr>
          <w:p w14:paraId="049B255C" w14:textId="77777777" w:rsidR="00AC1FDC" w:rsidRPr="00DE1661" w:rsidRDefault="00AC1FDC" w:rsidP="00AC1FDC">
            <w:pPr>
              <w:pStyle w:val="TableText"/>
            </w:pPr>
            <w:r w:rsidRPr="00DE1661">
              <w:t>AC contactor fault or line aging</w:t>
            </w:r>
          </w:p>
        </w:tc>
        <w:tc>
          <w:tcPr>
            <w:tcW w:w="2410" w:type="dxa"/>
            <w:vAlign w:val="center"/>
          </w:tcPr>
          <w:p w14:paraId="4EF4F025" w14:textId="77777777" w:rsidR="00AC1FDC" w:rsidRPr="00DE1661" w:rsidRDefault="00AC1FDC" w:rsidP="00AC1FDC">
            <w:pPr>
              <w:pStyle w:val="TableText"/>
            </w:pPr>
            <w:r w:rsidRPr="00DE1661">
              <w:t>Power off the MaxiCharger and contact Autel technical support.</w:t>
            </w:r>
          </w:p>
        </w:tc>
      </w:tr>
      <w:tr w:rsidR="00AC1FDC" w:rsidRPr="00DE1661" w14:paraId="2FF88836" w14:textId="77777777" w:rsidTr="0012333C">
        <w:trPr>
          <w:trHeight w:val="930"/>
        </w:trPr>
        <w:tc>
          <w:tcPr>
            <w:tcW w:w="1555" w:type="dxa"/>
            <w:vAlign w:val="center"/>
          </w:tcPr>
          <w:p w14:paraId="10A08D2F" w14:textId="77777777" w:rsidR="00AC1FDC" w:rsidRPr="00DE1661" w:rsidRDefault="00AC1FDC" w:rsidP="00AC1FDC">
            <w:pPr>
              <w:pStyle w:val="TableText"/>
            </w:pPr>
            <w:r w:rsidRPr="00DE1661">
              <w:t>FPGA fault</w:t>
            </w:r>
          </w:p>
        </w:tc>
        <w:tc>
          <w:tcPr>
            <w:tcW w:w="1134" w:type="dxa"/>
            <w:vAlign w:val="center"/>
          </w:tcPr>
          <w:p w14:paraId="7A54F72C" w14:textId="77777777" w:rsidR="00AC1FDC" w:rsidRPr="00DE1661" w:rsidRDefault="00AC1FDC" w:rsidP="00AC1FDC">
            <w:pPr>
              <w:pStyle w:val="TableText"/>
            </w:pPr>
            <w:r w:rsidRPr="00DE1661">
              <w:t>0x3010</w:t>
            </w:r>
          </w:p>
        </w:tc>
        <w:tc>
          <w:tcPr>
            <w:tcW w:w="2126" w:type="dxa"/>
            <w:vAlign w:val="center"/>
          </w:tcPr>
          <w:p w14:paraId="289B4E8B" w14:textId="77777777" w:rsidR="00AC1FDC" w:rsidRPr="00DE1661" w:rsidRDefault="00AC1FDC" w:rsidP="00AC1FDC">
            <w:pPr>
              <w:pStyle w:val="TableText"/>
            </w:pPr>
            <w:r w:rsidRPr="00DE1661">
              <w:t>Controller fault</w:t>
            </w:r>
          </w:p>
        </w:tc>
        <w:tc>
          <w:tcPr>
            <w:tcW w:w="2410" w:type="dxa"/>
            <w:vAlign w:val="center"/>
          </w:tcPr>
          <w:p w14:paraId="6920F233" w14:textId="77777777" w:rsidR="00AC1FDC" w:rsidRPr="00DE1661" w:rsidRDefault="00AC1FDC" w:rsidP="00AC1FDC">
            <w:pPr>
              <w:pStyle w:val="TableText"/>
            </w:pPr>
            <w:r w:rsidRPr="00DE1661">
              <w:t>Stop the charge session, power off the MaxiCharger, and contact Autel technical support.</w:t>
            </w:r>
          </w:p>
        </w:tc>
      </w:tr>
      <w:tr w:rsidR="00AC1FDC" w:rsidRPr="00DE1661" w14:paraId="0F2F830D" w14:textId="77777777" w:rsidTr="0012333C">
        <w:trPr>
          <w:trHeight w:val="1300"/>
        </w:trPr>
        <w:tc>
          <w:tcPr>
            <w:tcW w:w="1555" w:type="dxa"/>
            <w:vAlign w:val="center"/>
          </w:tcPr>
          <w:p w14:paraId="6C8E58DB" w14:textId="77777777" w:rsidR="00AC1FDC" w:rsidRPr="00DE1661" w:rsidRDefault="00AC1FDC" w:rsidP="00AC1FDC">
            <w:pPr>
              <w:pStyle w:val="TableText"/>
            </w:pPr>
            <w:r w:rsidRPr="00DE1661">
              <w:t>CCU current sampling and module output current accumulation fault</w:t>
            </w:r>
          </w:p>
        </w:tc>
        <w:tc>
          <w:tcPr>
            <w:tcW w:w="1134" w:type="dxa"/>
            <w:vAlign w:val="center"/>
          </w:tcPr>
          <w:p w14:paraId="2BF3B036" w14:textId="77777777" w:rsidR="00AC1FDC" w:rsidRPr="00DE1661" w:rsidRDefault="00AC1FDC" w:rsidP="00AC1FDC">
            <w:pPr>
              <w:pStyle w:val="TableText"/>
            </w:pPr>
            <w:r w:rsidRPr="00DE1661">
              <w:t>0x3014</w:t>
            </w:r>
          </w:p>
        </w:tc>
        <w:tc>
          <w:tcPr>
            <w:tcW w:w="2126" w:type="dxa"/>
            <w:vAlign w:val="center"/>
          </w:tcPr>
          <w:p w14:paraId="3EBBDBC3" w14:textId="77777777" w:rsidR="00AC1FDC" w:rsidRPr="00DE1661" w:rsidRDefault="00AC1FDC" w:rsidP="00AC1FDC">
            <w:pPr>
              <w:pStyle w:val="TableText"/>
            </w:pPr>
            <w:r w:rsidRPr="00DE1661">
              <w:t>Charging module output or sampling fault</w:t>
            </w:r>
          </w:p>
        </w:tc>
        <w:tc>
          <w:tcPr>
            <w:tcW w:w="2410" w:type="dxa"/>
            <w:vAlign w:val="center"/>
          </w:tcPr>
          <w:p w14:paraId="47EAA101" w14:textId="77777777" w:rsidR="00AC1FDC" w:rsidRPr="00DE1661" w:rsidRDefault="00AC1FDC" w:rsidP="00AC1FDC">
            <w:pPr>
              <w:pStyle w:val="TableText"/>
            </w:pPr>
            <w:r w:rsidRPr="00DE1661">
              <w:t>Perform remote restart or reset. If the fault persists, contact Autel technical support.</w:t>
            </w:r>
          </w:p>
        </w:tc>
      </w:tr>
      <w:tr w:rsidR="00AC1FDC" w:rsidRPr="00DE1661" w14:paraId="28C570D9" w14:textId="77777777" w:rsidTr="0012333C">
        <w:trPr>
          <w:trHeight w:val="1300"/>
        </w:trPr>
        <w:tc>
          <w:tcPr>
            <w:tcW w:w="1555" w:type="dxa"/>
            <w:vAlign w:val="center"/>
          </w:tcPr>
          <w:p w14:paraId="2CC33B7A" w14:textId="77777777" w:rsidR="00AC1FDC" w:rsidRPr="00DE1661" w:rsidRDefault="00AC1FDC" w:rsidP="00AC1FDC">
            <w:pPr>
              <w:pStyle w:val="TableText"/>
            </w:pPr>
            <w:r w:rsidRPr="00DE1661">
              <w:lastRenderedPageBreak/>
              <w:t>Power distribution contactor sticking (charging possible)</w:t>
            </w:r>
          </w:p>
        </w:tc>
        <w:tc>
          <w:tcPr>
            <w:tcW w:w="1134" w:type="dxa"/>
            <w:vAlign w:val="center"/>
          </w:tcPr>
          <w:p w14:paraId="58CD822C" w14:textId="77777777" w:rsidR="00AC1FDC" w:rsidRPr="00DE1661" w:rsidRDefault="00AC1FDC" w:rsidP="00AC1FDC">
            <w:pPr>
              <w:pStyle w:val="TableText"/>
            </w:pPr>
            <w:r w:rsidRPr="00DE1661">
              <w:t>0x3047</w:t>
            </w:r>
          </w:p>
        </w:tc>
        <w:tc>
          <w:tcPr>
            <w:tcW w:w="2126" w:type="dxa"/>
            <w:vAlign w:val="center"/>
          </w:tcPr>
          <w:p w14:paraId="5F07BD6E" w14:textId="77777777" w:rsidR="00AC1FDC" w:rsidRPr="00DE1661" w:rsidRDefault="00AC1FDC" w:rsidP="00AC1FDC">
            <w:pPr>
              <w:pStyle w:val="TableText"/>
            </w:pPr>
            <w:r w:rsidRPr="00DE1661">
              <w:t>Contactor or sensor fault or line aging</w:t>
            </w:r>
          </w:p>
        </w:tc>
        <w:tc>
          <w:tcPr>
            <w:tcW w:w="2410" w:type="dxa"/>
            <w:vAlign w:val="center"/>
          </w:tcPr>
          <w:p w14:paraId="46FB10EF" w14:textId="77777777" w:rsidR="00AC1FDC" w:rsidRPr="00DE1661" w:rsidRDefault="00AC1FDC" w:rsidP="00AC1FDC">
            <w:pPr>
              <w:pStyle w:val="TableText"/>
            </w:pPr>
            <w:r w:rsidRPr="00DE1661">
              <w:t>Power off the MaxiCharger immediately and contact Autel technical support.</w:t>
            </w:r>
          </w:p>
        </w:tc>
      </w:tr>
      <w:tr w:rsidR="00AC1FDC" w:rsidRPr="00DE1661" w14:paraId="1F7B1FA5" w14:textId="77777777" w:rsidTr="0012333C">
        <w:trPr>
          <w:trHeight w:val="1148"/>
        </w:trPr>
        <w:tc>
          <w:tcPr>
            <w:tcW w:w="1555" w:type="dxa"/>
            <w:vAlign w:val="center"/>
          </w:tcPr>
          <w:p w14:paraId="39870E5F" w14:textId="77777777" w:rsidR="00AC1FDC" w:rsidRPr="00DE1661" w:rsidRDefault="00AC1FDC" w:rsidP="00AC1FDC">
            <w:pPr>
              <w:pStyle w:val="TableText"/>
            </w:pPr>
            <w:r w:rsidRPr="00DE1661">
              <w:t>Communication error on one charging module</w:t>
            </w:r>
          </w:p>
        </w:tc>
        <w:tc>
          <w:tcPr>
            <w:tcW w:w="1134" w:type="dxa"/>
            <w:vAlign w:val="center"/>
          </w:tcPr>
          <w:p w14:paraId="0D3F2EAD" w14:textId="77777777" w:rsidR="00AC1FDC" w:rsidRPr="00DE1661" w:rsidRDefault="00AC1FDC" w:rsidP="00AC1FDC">
            <w:pPr>
              <w:pStyle w:val="TableText"/>
            </w:pPr>
            <w:r w:rsidRPr="00DE1661">
              <w:t>0x3051</w:t>
            </w:r>
          </w:p>
        </w:tc>
        <w:tc>
          <w:tcPr>
            <w:tcW w:w="2126" w:type="dxa"/>
            <w:vAlign w:val="center"/>
          </w:tcPr>
          <w:p w14:paraId="4BEE665C" w14:textId="77777777" w:rsidR="00AC1FDC" w:rsidRPr="00DE1661" w:rsidRDefault="00AC1FDC" w:rsidP="00AC1FDC">
            <w:pPr>
              <w:pStyle w:val="TableText"/>
            </w:pPr>
            <w:r w:rsidRPr="00DE1661">
              <w:t>Abnormal charging module</w:t>
            </w:r>
          </w:p>
        </w:tc>
        <w:tc>
          <w:tcPr>
            <w:tcW w:w="2410" w:type="dxa"/>
            <w:vAlign w:val="center"/>
          </w:tcPr>
          <w:p w14:paraId="13D9A427"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4BB6CD5" w14:textId="77777777" w:rsidTr="0012333C">
        <w:trPr>
          <w:trHeight w:val="980"/>
        </w:trPr>
        <w:tc>
          <w:tcPr>
            <w:tcW w:w="1555" w:type="dxa"/>
            <w:vAlign w:val="center"/>
          </w:tcPr>
          <w:p w14:paraId="5179CE9D" w14:textId="77777777" w:rsidR="00AC1FDC" w:rsidRPr="00DE1661" w:rsidRDefault="00AC1FDC" w:rsidP="00AC1FDC">
            <w:pPr>
              <w:pStyle w:val="TableText"/>
            </w:pPr>
            <w:r w:rsidRPr="00DE1661">
              <w:t>Fan fault with one charging module</w:t>
            </w:r>
          </w:p>
        </w:tc>
        <w:tc>
          <w:tcPr>
            <w:tcW w:w="1134" w:type="dxa"/>
            <w:vAlign w:val="center"/>
          </w:tcPr>
          <w:p w14:paraId="48F8366D" w14:textId="77777777" w:rsidR="00AC1FDC" w:rsidRPr="00DE1661" w:rsidRDefault="00AC1FDC" w:rsidP="00AC1FDC">
            <w:pPr>
              <w:pStyle w:val="TableText"/>
            </w:pPr>
            <w:r w:rsidRPr="00DE1661">
              <w:t>0x305A</w:t>
            </w:r>
          </w:p>
        </w:tc>
        <w:tc>
          <w:tcPr>
            <w:tcW w:w="2126" w:type="dxa"/>
            <w:vAlign w:val="center"/>
          </w:tcPr>
          <w:p w14:paraId="754CC1D2" w14:textId="77777777" w:rsidR="00AC1FDC" w:rsidRPr="00DE1661" w:rsidRDefault="00AC1FDC" w:rsidP="00AC1FDC">
            <w:pPr>
              <w:pStyle w:val="TableText"/>
            </w:pPr>
            <w:r w:rsidRPr="00DE1661">
              <w:t>Abnormal charging module</w:t>
            </w:r>
          </w:p>
        </w:tc>
        <w:tc>
          <w:tcPr>
            <w:tcW w:w="2410" w:type="dxa"/>
            <w:vAlign w:val="center"/>
          </w:tcPr>
          <w:p w14:paraId="1CB48768"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2A8B276C" w14:textId="77777777" w:rsidTr="0012333C">
        <w:trPr>
          <w:trHeight w:val="1138"/>
        </w:trPr>
        <w:tc>
          <w:tcPr>
            <w:tcW w:w="1555" w:type="dxa"/>
            <w:vAlign w:val="center"/>
          </w:tcPr>
          <w:p w14:paraId="354B0F3B" w14:textId="77777777" w:rsidR="00AC1FDC" w:rsidRPr="00DE1661" w:rsidRDefault="00AC1FDC" w:rsidP="00AC1FDC">
            <w:pPr>
              <w:pStyle w:val="TableText"/>
            </w:pPr>
            <w:r w:rsidRPr="00DE1661">
              <w:t>Inconsistent CCU voltage sampling and the module output voltage</w:t>
            </w:r>
          </w:p>
        </w:tc>
        <w:tc>
          <w:tcPr>
            <w:tcW w:w="1134" w:type="dxa"/>
            <w:vAlign w:val="center"/>
          </w:tcPr>
          <w:p w14:paraId="1B941AD6" w14:textId="77777777" w:rsidR="00AC1FDC" w:rsidRPr="00DE1661" w:rsidRDefault="00AC1FDC" w:rsidP="00AC1FDC">
            <w:pPr>
              <w:pStyle w:val="TableText"/>
            </w:pPr>
            <w:r w:rsidRPr="00DE1661">
              <w:t>0x305C</w:t>
            </w:r>
          </w:p>
        </w:tc>
        <w:tc>
          <w:tcPr>
            <w:tcW w:w="2126" w:type="dxa"/>
            <w:vAlign w:val="center"/>
          </w:tcPr>
          <w:p w14:paraId="1BD63366" w14:textId="77777777" w:rsidR="00AC1FDC" w:rsidRPr="00DE1661" w:rsidRDefault="00AC1FDC" w:rsidP="00AC1FDC">
            <w:pPr>
              <w:pStyle w:val="TableText"/>
            </w:pPr>
            <w:r w:rsidRPr="00DE1661">
              <w:t>Abnormal charging module</w:t>
            </w:r>
          </w:p>
        </w:tc>
        <w:tc>
          <w:tcPr>
            <w:tcW w:w="2410" w:type="dxa"/>
            <w:vAlign w:val="center"/>
          </w:tcPr>
          <w:p w14:paraId="037E979D" w14:textId="77777777" w:rsidR="00AC1FDC" w:rsidRPr="00DE1661" w:rsidRDefault="00AC1FDC" w:rsidP="00AC1FDC">
            <w:pPr>
              <w:pStyle w:val="TableText"/>
            </w:pPr>
            <w:r w:rsidRPr="00DE1661">
              <w:t>Contact Autel technical support to identify the fault, and then clear the fault or replace the module.</w:t>
            </w:r>
          </w:p>
        </w:tc>
      </w:tr>
      <w:tr w:rsidR="00AC1FDC" w:rsidRPr="00DE1661" w14:paraId="5D7069CA" w14:textId="77777777" w:rsidTr="0012333C">
        <w:trPr>
          <w:trHeight w:val="1300"/>
        </w:trPr>
        <w:tc>
          <w:tcPr>
            <w:tcW w:w="1555" w:type="dxa"/>
            <w:vAlign w:val="center"/>
          </w:tcPr>
          <w:p w14:paraId="3774155B" w14:textId="77777777" w:rsidR="00AC1FDC" w:rsidRPr="00DE1661" w:rsidRDefault="00AC1FDC" w:rsidP="00AC1FDC">
            <w:pPr>
              <w:pStyle w:val="TableText"/>
            </w:pPr>
            <w:r w:rsidRPr="00DE1661">
              <w:t>Insulation detection alert</w:t>
            </w:r>
          </w:p>
        </w:tc>
        <w:tc>
          <w:tcPr>
            <w:tcW w:w="1134" w:type="dxa"/>
            <w:vAlign w:val="center"/>
          </w:tcPr>
          <w:p w14:paraId="7B640398" w14:textId="77777777" w:rsidR="00AC1FDC" w:rsidRPr="00DE1661" w:rsidRDefault="00AC1FDC" w:rsidP="00AC1FDC">
            <w:pPr>
              <w:pStyle w:val="TableText"/>
            </w:pPr>
            <w:r w:rsidRPr="00DE1661">
              <w:t>0x2040</w:t>
            </w:r>
          </w:p>
        </w:tc>
        <w:tc>
          <w:tcPr>
            <w:tcW w:w="2126" w:type="dxa"/>
            <w:vAlign w:val="center"/>
          </w:tcPr>
          <w:p w14:paraId="46EADF9F" w14:textId="77777777" w:rsidR="00AC1FDC" w:rsidRPr="00DE1661" w:rsidRDefault="00AC1FDC" w:rsidP="00AC1FDC">
            <w:pPr>
              <w:pStyle w:val="TableText"/>
            </w:pPr>
            <w:r w:rsidRPr="00DE1661">
              <w:t>If it is a one-time problem, there is may be a falling object, and no operation is required; if it has occurred for several times, the connector cable may be damaged or there are foreign objects in the busbar.</w:t>
            </w:r>
          </w:p>
        </w:tc>
        <w:tc>
          <w:tcPr>
            <w:tcW w:w="2410" w:type="dxa"/>
            <w:vAlign w:val="center"/>
          </w:tcPr>
          <w:p w14:paraId="3B91A4EA" w14:textId="77777777" w:rsidR="00AC1FDC" w:rsidRPr="00DE1661" w:rsidRDefault="00AC1FDC" w:rsidP="00AC1FDC">
            <w:pPr>
              <w:pStyle w:val="TableText"/>
            </w:pPr>
            <w:r w:rsidRPr="00DE1661">
              <w:t>Power off the MaxiCharger immediately and contact Autel technical support.</w:t>
            </w:r>
          </w:p>
        </w:tc>
      </w:tr>
      <w:tr w:rsidR="00AC1FDC" w:rsidRPr="00DE1661" w14:paraId="53E74F30" w14:textId="77777777" w:rsidTr="0012333C">
        <w:trPr>
          <w:trHeight w:val="906"/>
        </w:trPr>
        <w:tc>
          <w:tcPr>
            <w:tcW w:w="1555" w:type="dxa"/>
            <w:vAlign w:val="center"/>
          </w:tcPr>
          <w:p w14:paraId="3C9760D8" w14:textId="77777777" w:rsidR="00AC1FDC" w:rsidRPr="00DE1661" w:rsidRDefault="00AC1FDC" w:rsidP="00AC1FDC">
            <w:pPr>
              <w:pStyle w:val="TableText"/>
            </w:pPr>
            <w:r w:rsidRPr="00DE1661">
              <w:t>Charger offline</w:t>
            </w:r>
          </w:p>
        </w:tc>
        <w:tc>
          <w:tcPr>
            <w:tcW w:w="1134" w:type="dxa"/>
            <w:vAlign w:val="center"/>
          </w:tcPr>
          <w:p w14:paraId="166B1EFB" w14:textId="77777777" w:rsidR="00AC1FDC" w:rsidRPr="00DE1661" w:rsidRDefault="00AC1FDC" w:rsidP="00AC1FDC">
            <w:pPr>
              <w:pStyle w:val="TableText"/>
            </w:pPr>
            <w:r w:rsidRPr="00DE1661">
              <w:t>0x9001</w:t>
            </w:r>
          </w:p>
        </w:tc>
        <w:tc>
          <w:tcPr>
            <w:tcW w:w="2126" w:type="dxa"/>
            <w:vAlign w:val="center"/>
          </w:tcPr>
          <w:p w14:paraId="269034DD" w14:textId="77777777" w:rsidR="00AC1FDC" w:rsidRPr="00DE1661" w:rsidRDefault="00AC1FDC" w:rsidP="00AC1FDC">
            <w:pPr>
              <w:pStyle w:val="TableText"/>
            </w:pPr>
            <w:r w:rsidRPr="00DE1661">
              <w:t>Communication error between gateway and the Autel Charge Cloud</w:t>
            </w:r>
          </w:p>
        </w:tc>
        <w:tc>
          <w:tcPr>
            <w:tcW w:w="2410" w:type="dxa"/>
            <w:vAlign w:val="center"/>
          </w:tcPr>
          <w:p w14:paraId="0548C62D" w14:textId="77777777" w:rsidR="00AC1FDC" w:rsidRPr="00DE1661" w:rsidRDefault="00AC1FDC" w:rsidP="00AC1FDC">
            <w:pPr>
              <w:pStyle w:val="TableText"/>
            </w:pPr>
            <w:r w:rsidRPr="00DE1661">
              <w:t>Check the network connection and OCPP configurations.</w:t>
            </w:r>
          </w:p>
        </w:tc>
      </w:tr>
    </w:tbl>
    <w:p w14:paraId="749D0A63" w14:textId="77777777" w:rsidR="00AC1FDC" w:rsidRPr="00DE1661" w:rsidRDefault="00AC1FDC" w:rsidP="00AC1FDC">
      <w:pPr>
        <w:pStyle w:val="Seqin"/>
        <w:numPr>
          <w:ilvl w:val="0"/>
          <w:numId w:val="0"/>
        </w:numPr>
        <w:ind w:left="284"/>
      </w:pPr>
    </w:p>
    <w:p w14:paraId="01D108BD" w14:textId="74584D23" w:rsidR="00313BAD" w:rsidRPr="00DE1661" w:rsidRDefault="00883962" w:rsidP="00313BAD">
      <w:pPr>
        <w:pStyle w:val="2"/>
        <w:spacing w:before="240"/>
        <w:rPr>
          <w:rFonts w:cs="Arial"/>
        </w:rPr>
      </w:pPr>
      <w:bookmarkStart w:id="404" w:name="_Toc106900462"/>
      <w:bookmarkStart w:id="405" w:name="_Toc106983334"/>
      <w:r w:rsidRPr="00DE1661">
        <w:rPr>
          <w:rFonts w:cs="Arial"/>
        </w:rPr>
        <w:lastRenderedPageBreak/>
        <w:t xml:space="preserve"> </w:t>
      </w:r>
      <w:bookmarkStart w:id="406" w:name="_Toc131596683"/>
      <w:r w:rsidR="00313BAD" w:rsidRPr="00DE1661">
        <w:rPr>
          <w:rFonts w:cs="Arial"/>
        </w:rPr>
        <w:t>Service</w:t>
      </w:r>
      <w:bookmarkEnd w:id="404"/>
      <w:bookmarkEnd w:id="405"/>
      <w:bookmarkEnd w:id="406"/>
    </w:p>
    <w:p w14:paraId="7CF818FF" w14:textId="36DF4C0B" w:rsidR="00313BAD" w:rsidRPr="00DE1661" w:rsidRDefault="00313BAD" w:rsidP="00116D06">
      <w:pPr>
        <w:pStyle w:val="EN"/>
      </w:pPr>
      <w:r w:rsidRPr="00DE1661">
        <w:t>If yo</w:t>
      </w:r>
      <w:r w:rsidRPr="00DE1661">
        <w:rPr>
          <w:rStyle w:val="ENChar"/>
        </w:rPr>
        <w:t>u</w:t>
      </w:r>
      <w:r w:rsidRPr="00DE1661">
        <w:t xml:space="preserve"> cannot find solutions to your problems with the aid from the table above, please contact </w:t>
      </w:r>
      <w:r w:rsidR="00A821F4" w:rsidRPr="00DE1661">
        <w:t>Autel Technical Support</w:t>
      </w:r>
      <w:r w:rsidRPr="00DE1661">
        <w:t>.</w:t>
      </w:r>
    </w:p>
    <w:p w14:paraId="68C57689" w14:textId="3B91916D" w:rsidR="004B21F1" w:rsidRPr="00DE1661" w:rsidRDefault="004B21F1" w:rsidP="00116D06">
      <w:pPr>
        <w:pStyle w:val="ENBOLD"/>
      </w:pPr>
      <w:r w:rsidRPr="00DE1661">
        <w:t>AUTEL Europe</w:t>
      </w:r>
    </w:p>
    <w:p w14:paraId="7A614C7E" w14:textId="60542A71" w:rsidR="004B21F1" w:rsidRPr="00DE1661" w:rsidRDefault="004B21F1" w:rsidP="00116D06">
      <w:pPr>
        <w:pStyle w:val="ItemList"/>
        <w:spacing w:before="48" w:after="48"/>
        <w:rPr>
          <w:b/>
        </w:rPr>
      </w:pPr>
      <w:r w:rsidRPr="00DE1661">
        <w:rPr>
          <w:b/>
        </w:rPr>
        <w:t>Phone</w:t>
      </w:r>
      <w:r w:rsidRPr="00DE1661">
        <w:t>: +49(0)89 540299608 (Monday–Friday, 9:00 AM–6:00 PM Berlin Time)</w:t>
      </w:r>
    </w:p>
    <w:p w14:paraId="01C07F1B" w14:textId="77777777" w:rsidR="004B21F1" w:rsidRPr="00DE1661" w:rsidRDefault="004B21F1" w:rsidP="00116D06">
      <w:pPr>
        <w:pStyle w:val="ItemList"/>
        <w:spacing w:before="48" w:after="48"/>
        <w:rPr>
          <w:rFonts w:eastAsiaTheme="minorEastAsia"/>
          <w:b/>
          <w:iCs/>
          <w:color w:val="1D1D1F"/>
          <w:szCs w:val="22"/>
        </w:rPr>
      </w:pPr>
      <w:r w:rsidRPr="00DE1661">
        <w:rPr>
          <w:rFonts w:eastAsiaTheme="minorEastAsia"/>
          <w:b/>
          <w:iCs/>
          <w:color w:val="1D1D1F"/>
          <w:szCs w:val="22"/>
        </w:rPr>
        <w:t>Email</w:t>
      </w:r>
      <w:r w:rsidRPr="00DE1661">
        <w:rPr>
          <w:rFonts w:eastAsiaTheme="minorEastAsia"/>
          <w:iCs/>
          <w:color w:val="1D1D1F"/>
          <w:szCs w:val="22"/>
        </w:rPr>
        <w:t xml:space="preserve">: </w:t>
      </w:r>
      <w:r w:rsidRPr="00DE1661">
        <w:t>evsales.eu@autel.com</w:t>
      </w:r>
      <w:r w:rsidRPr="00DE1661">
        <w:rPr>
          <w:rFonts w:eastAsiaTheme="minorEastAsia"/>
          <w:iCs/>
          <w:color w:val="1D1D1F"/>
          <w:szCs w:val="22"/>
        </w:rPr>
        <w:t xml:space="preserve">; </w:t>
      </w:r>
      <w:r w:rsidRPr="00DE1661">
        <w:t>evsupport.eu@autel.com</w:t>
      </w:r>
    </w:p>
    <w:p w14:paraId="48777CF1" w14:textId="101B2EDB" w:rsidR="007B1D75" w:rsidRPr="00DE1661" w:rsidRDefault="004B21F1" w:rsidP="00116D06">
      <w:pPr>
        <w:pStyle w:val="ItemList"/>
        <w:spacing w:before="48" w:after="48"/>
      </w:pPr>
      <w:r w:rsidRPr="00DE1661">
        <w:rPr>
          <w:b/>
        </w:rPr>
        <w:t>Address</w:t>
      </w:r>
      <w:r w:rsidRPr="00DE1661">
        <w:t>: Landsberger Str. 408, 4. OG, 81241 Munich, Germany</w:t>
      </w:r>
    </w:p>
    <w:p w14:paraId="0862D7DE" w14:textId="2FFA0490" w:rsidR="005B6AE3" w:rsidRPr="00DE1661" w:rsidRDefault="005B6AE3" w:rsidP="00AC1FDC">
      <w:pPr>
        <w:ind w:left="0"/>
        <w:sectPr w:rsidR="005B6AE3" w:rsidRPr="00DE1661" w:rsidSect="00D26989">
          <w:footerReference w:type="default" r:id="rId76"/>
          <w:pgSz w:w="8392" w:h="11907"/>
          <w:pgMar w:top="567" w:right="567" w:bottom="567" w:left="567" w:header="0" w:footer="340" w:gutter="0"/>
          <w:cols w:space="720"/>
          <w:docGrid w:linePitch="245"/>
        </w:sectPr>
      </w:pPr>
    </w:p>
    <w:p w14:paraId="5B5968ED" w14:textId="5CC69D12" w:rsidR="004B21F1" w:rsidRPr="00DE1661" w:rsidRDefault="00E356F6" w:rsidP="00AC1FDC">
      <w:pPr>
        <w:spacing w:line="480" w:lineRule="auto"/>
        <w:ind w:left="0"/>
        <w:rPr>
          <w:bCs/>
          <w:kern w:val="2"/>
        </w:rPr>
      </w:pPr>
      <w:r w:rsidRPr="00DE1661">
        <w:rPr>
          <w:rFonts w:eastAsia="Arial"/>
          <w:bCs/>
          <w:noProof/>
          <w:kern w:val="2"/>
        </w:rPr>
        <w:lastRenderedPageBreak/>
        <w:drawing>
          <wp:anchor distT="0" distB="0" distL="114300" distR="114300" simplePos="0" relativeHeight="252850176" behindDoc="0" locked="0" layoutInCell="1" allowOverlap="1" wp14:anchorId="2758E7B0" wp14:editId="5A5094AF">
            <wp:simplePos x="0" y="0"/>
            <wp:positionH relativeFrom="margin">
              <wp:posOffset>1653669</wp:posOffset>
            </wp:positionH>
            <wp:positionV relativeFrom="paragraph">
              <wp:posOffset>3039441</wp:posOffset>
            </wp:positionV>
            <wp:extent cx="1262209" cy="242077"/>
            <wp:effectExtent l="0" t="0" r="0" b="5715"/>
            <wp:wrapNone/>
            <wp:docPr id="500" name="图片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AUTEL logo_画板 1.png"/>
                    <pic:cNvPicPr/>
                  </pic:nvPicPr>
                  <pic:blipFill>
                    <a:blip r:embed="rId8">
                      <a:extLst>
                        <a:ext uri="{28A0092B-C50C-407E-A947-70E740481C1C}">
                          <a14:useLocalDpi xmlns:a14="http://schemas.microsoft.com/office/drawing/2010/main" val="0"/>
                        </a:ext>
                      </a:extLst>
                    </a:blip>
                    <a:stretch>
                      <a:fillRect/>
                    </a:stretch>
                  </pic:blipFill>
                  <pic:spPr>
                    <a:xfrm>
                      <a:off x="0" y="0"/>
                      <a:ext cx="1262209" cy="242077"/>
                    </a:xfrm>
                    <a:prstGeom prst="rect">
                      <a:avLst/>
                    </a:prstGeom>
                  </pic:spPr>
                </pic:pic>
              </a:graphicData>
            </a:graphic>
            <wp14:sizeRelH relativeFrom="margin">
              <wp14:pctWidth>0</wp14:pctWidth>
            </wp14:sizeRelH>
            <wp14:sizeRelV relativeFrom="margin">
              <wp14:pctHeight>0</wp14:pctHeight>
            </wp14:sizeRelV>
          </wp:anchor>
        </w:drawing>
      </w:r>
      <w:r w:rsidR="00DE1661" w:rsidRPr="00DE1661">
        <w:rPr>
          <w:rFonts w:eastAsia="Arial"/>
          <w:bCs/>
          <w:noProof/>
          <w:kern w:val="2"/>
        </w:rPr>
        <mc:AlternateContent>
          <mc:Choice Requires="wps">
            <w:drawing>
              <wp:anchor distT="0" distB="0" distL="114300" distR="114300" simplePos="0" relativeHeight="252851200" behindDoc="0" locked="0" layoutInCell="1" allowOverlap="1" wp14:anchorId="0A2B2775" wp14:editId="4A84A723">
                <wp:simplePos x="0" y="0"/>
                <wp:positionH relativeFrom="margin">
                  <wp:align>center</wp:align>
                </wp:positionH>
                <wp:positionV relativeFrom="paragraph">
                  <wp:posOffset>3161665</wp:posOffset>
                </wp:positionV>
                <wp:extent cx="1477670" cy="412750"/>
                <wp:effectExtent l="0" t="0" r="0" b="6350"/>
                <wp:wrapNone/>
                <wp:docPr id="501" name="文本框 501"/>
                <wp:cNvGraphicFramePr/>
                <a:graphic xmlns:a="http://schemas.openxmlformats.org/drawingml/2006/main">
                  <a:graphicData uri="http://schemas.microsoft.com/office/word/2010/wordprocessingShape">
                    <wps:wsp>
                      <wps:cNvSpPr txBox="1"/>
                      <wps:spPr>
                        <a:xfrm>
                          <a:off x="0" y="0"/>
                          <a:ext cx="1477670" cy="412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D54042B" w14:textId="2EFA49FC" w:rsidR="00F92046" w:rsidRPr="00DE1661" w:rsidRDefault="00F92046">
                            <w:pPr>
                              <w:ind w:left="0"/>
                              <w:rPr>
                                <w:b/>
                              </w:rPr>
                            </w:pPr>
                            <w:r w:rsidRPr="00DE1661">
                              <w:rPr>
                                <w:rFonts w:hint="eastAsia"/>
                                <w:b/>
                              </w:rPr>
                              <w:t>www.autelenergy.com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A2B2775" id="_x0000_t202" coordsize="21600,21600" o:spt="202" path="m,l,21600r21600,l21600,xe">
                <v:stroke joinstyle="miter"/>
                <v:path gradientshapeok="t" o:connecttype="rect"/>
              </v:shapetype>
              <v:shape id="文本框 501" o:spid="_x0000_s1026" type="#_x0000_t202" style="position:absolute;left:0;text-align:left;margin-left:0;margin-top:248.95pt;width:116.35pt;height:32.5pt;z-index:2528512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" filled="f" stroked="f" strokeweight=".5pt">
                <v:textbox>
                  <w:txbxContent>
                    <w:p w14:paraId="6D54042B" w14:textId="2EFA49FC" w:rsidR="00F92046" w:rsidRPr="00DE1661" w:rsidRDefault="00F92046">
                      <w:pPr>
                        <w:ind w:left="0"/>
                        <w:rPr>
                          <w:b/>
                        </w:rPr>
                      </w:pPr>
                      <w:r w:rsidRPr="00DE1661">
                        <w:rPr>
                          <w:rFonts w:hint="eastAsia"/>
                          <w:b/>
                        </w:rPr>
                        <w:t>www.autelenergy.com</w:t>
                      </w:r>
                    </w:p>
                  </w:txbxContent>
                </v:textbox>
                <w10:wrap anchorx="margin"/>
              </v:shape>
            </w:pict>
          </mc:Fallback>
        </mc:AlternateContent>
      </w:r>
    </w:p>
    <w:sectPr w:rsidR="004B21F1" w:rsidRPr="00DE1661" w:rsidSect="00D26989">
      <w:footerReference w:type="default" r:id="rId77"/>
      <w:pgSz w:w="8392" w:h="11907"/>
      <w:pgMar w:top="567" w:right="567" w:bottom="567" w:left="567" w:header="0" w:footer="340" w:gutter="0"/>
      <w:cols w:space="720"/>
      <w:docGrid w:linePitch="2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92E02B" w14:textId="77777777" w:rsidR="00F00365" w:rsidRDefault="00F00365" w:rsidP="00B67D5F">
      <w:pPr>
        <w:spacing w:line="240" w:lineRule="auto"/>
      </w:pPr>
      <w:r>
        <w:separator/>
      </w:r>
    </w:p>
  </w:endnote>
  <w:endnote w:type="continuationSeparator" w:id="0">
    <w:p w14:paraId="68391A0E" w14:textId="77777777" w:rsidR="00F00365" w:rsidRDefault="00F00365" w:rsidP="00B67D5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微软雅黑">
    <w:altName w:val="微软雅黑a.椀."/>
    <w:panose1 w:val="020B0503020204020204"/>
    <w:charset w:val="86"/>
    <w:family w:val="swiss"/>
    <w:pitch w:val="variable"/>
    <w:sig w:usb0="80000287" w:usb1="2ACF3C50"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notTrueType/>
    <w:pitch w:val="fixed"/>
    <w:sig w:usb0="00000001" w:usb1="080E0000" w:usb2="00000010" w:usb3="00000000" w:csb0="00040000"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9379E7" w14:textId="73B7ABE2" w:rsidR="005E61E0" w:rsidRDefault="007B1D75" w:rsidP="003F1065">
    <w:pPr>
      <w:pStyle w:val="ac"/>
      <w:jc w:val="center"/>
    </w:pPr>
    <w:r>
      <w:rPr>
        <w:rFonts w:hint="eastAsia"/>
      </w:rPr>
      <w:t>i</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12434745"/>
      <w:docPartObj>
        <w:docPartGallery w:val="Page Numbers (Bottom of Page)"/>
        <w:docPartUnique/>
      </w:docPartObj>
    </w:sdtPr>
    <w:sdtEndPr/>
    <w:sdtContent>
      <w:p w14:paraId="585499D9" w14:textId="2E303110" w:rsidR="005E61E0" w:rsidRDefault="005E61E0" w:rsidP="003C6F4C">
        <w:pPr>
          <w:pStyle w:val="ac"/>
          <w:jc w:val="center"/>
        </w:pPr>
        <w:r>
          <w:fldChar w:fldCharType="begin"/>
        </w:r>
        <w:r>
          <w:instrText>PAGE   \* MERGEFORMAT</w:instrText>
        </w:r>
        <w:r>
          <w:fldChar w:fldCharType="separate"/>
        </w:r>
        <w:r w:rsidR="003608CA" w:rsidRPr="003608CA">
          <w:rPr>
            <w:noProof/>
            <w:lang w:val="zh-CN"/>
          </w:rPr>
          <w:t>12</w:t>
        </w:r>
        <w:r>
          <w:fldChar w:fldCharType="end"/>
        </w:r>
      </w:p>
    </w:sdtContent>
  </w:sdt>
  <w:p w14:paraId="76C40BE7" w14:textId="1970428F" w:rsidR="005E61E0" w:rsidRDefault="005E61E0" w:rsidP="00FA5517">
    <w:pPr>
      <w:pStyle w:val="ac"/>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AB75CF" w14:textId="77777777" w:rsidR="005E61E0" w:rsidRDefault="005E61E0">
    <w:pPr>
      <w:spacing w:line="14" w:lineRule="auto"/>
      <w:rPr>
        <w:sz w:val="20"/>
        <w:szCs w:val="20"/>
      </w:rPr>
    </w:pPr>
    <w:r>
      <w:rPr>
        <w:noProof/>
      </w:rPr>
      <mc:AlternateContent>
        <mc:Choice Requires="wpg">
          <w:drawing>
            <wp:anchor distT="0" distB="0" distL="114300" distR="114300" simplePos="0" relativeHeight="251681792" behindDoc="1" locked="0" layoutInCell="1" allowOverlap="1" wp14:anchorId="2DD525F9" wp14:editId="651E7D53">
              <wp:simplePos x="0" y="0"/>
              <wp:positionH relativeFrom="page">
                <wp:posOffset>708660</wp:posOffset>
              </wp:positionH>
              <wp:positionV relativeFrom="page">
                <wp:posOffset>10038715</wp:posOffset>
              </wp:positionV>
              <wp:extent cx="556895" cy="23495"/>
              <wp:effectExtent l="3810" t="8890" r="1270" b="5715"/>
              <wp:wrapNone/>
              <wp:docPr id="24176" name="Group 3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56895" cy="23495"/>
                        <a:chOff x="1116" y="15809"/>
                        <a:chExt cx="877" cy="37"/>
                      </a:xfrm>
                    </wpg:grpSpPr>
                    <wpg:grpSp>
                      <wpg:cNvPr id="24177" name="Group 381"/>
                      <wpg:cNvGrpSpPr>
                        <a:grpSpLocks/>
                      </wpg:cNvGrpSpPr>
                      <wpg:grpSpPr bwMode="auto">
                        <a:xfrm>
                          <a:off x="1134" y="15827"/>
                          <a:ext cx="840" cy="2"/>
                          <a:chOff x="1134" y="15827"/>
                          <a:chExt cx="840" cy="2"/>
                        </a:xfrm>
                      </wpg:grpSpPr>
                      <wps:wsp>
                        <wps:cNvPr id="24178" name="Freeform 382"/>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0">
                            <a:solidFill>
                              <a:srgbClr val="29292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24179" name="Group 379"/>
                      <wpg:cNvGrpSpPr>
                        <a:grpSpLocks/>
                      </wpg:cNvGrpSpPr>
                      <wpg:grpSpPr bwMode="auto">
                        <a:xfrm>
                          <a:off x="1134" y="15827"/>
                          <a:ext cx="840" cy="2"/>
                          <a:chOff x="1134" y="15827"/>
                          <a:chExt cx="840" cy="2"/>
                        </a:xfrm>
                      </wpg:grpSpPr>
                      <wps:wsp>
                        <wps:cNvPr id="24180" name="Freeform 380"/>
                        <wps:cNvSpPr>
                          <a:spLocks/>
                        </wps:cNvSpPr>
                        <wps:spPr bwMode="auto">
                          <a:xfrm>
                            <a:off x="1134" y="15827"/>
                            <a:ext cx="840" cy="2"/>
                          </a:xfrm>
                          <a:custGeom>
                            <a:avLst/>
                            <a:gdLst>
                              <a:gd name="T0" fmla="+- 0 1134 1134"/>
                              <a:gd name="T1" fmla="*/ T0 w 840"/>
                              <a:gd name="T2" fmla="+- 0 1974 1134"/>
                              <a:gd name="T3" fmla="*/ T2 w 840"/>
                            </a:gdLst>
                            <a:ahLst/>
                            <a:cxnLst>
                              <a:cxn ang="0">
                                <a:pos x="T1" y="0"/>
                              </a:cxn>
                              <a:cxn ang="0">
                                <a:pos x="T3" y="0"/>
                              </a:cxn>
                            </a:cxnLst>
                            <a:rect l="0" t="0" r="r" b="b"/>
                            <a:pathLst>
                              <a:path w="840">
                                <a:moveTo>
                                  <a:pt x="0" y="0"/>
                                </a:moveTo>
                                <a:lnTo>
                                  <a:pt x="840" y="0"/>
                                </a:lnTo>
                              </a:path>
                            </a:pathLst>
                          </a:custGeom>
                          <a:noFill/>
                          <a:ln w="23239">
                            <a:solidFill>
                              <a:srgbClr val="373535"/>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27AB0EF1" id="Group 378" o:spid="_x0000_s1026" style="position:absolute;left:0;text-align:left;margin-left:55.8pt;margin-top:790.45pt;width:43.85pt;height:1.85pt;z-index:-251634688;mso-position-horizontal-relative:page;mso-position-vertical-relative:page" coordorigin="1116,15809" coordsize="877,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">
              <v:group id="Group 381" o:spid="_x0000_s1027"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0FIFaMcAAADe&#10;AAAADwAAAAAAAAAAAAAAAACqAgAAZHJzL2Rvd25yZXYueG1sUEsFBgAAAAAEAAQA+gAAAJ4DAAAA&#10;AA==&#10;">
                <v:shape id="Freeform 382" o:spid="_x0000_s1028"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Bg58MA&#10;AADeAAAADwAAAGRycy9kb3ducmV2LnhtbERPTWsCMRC9F/ofwhR6q7NK0bIapS0UhB7KbkvB27AZ&#10;N4ubyZpE3f775iB4fLzv1WZ0vTpziJ0XDdNJAYql8aaTVsPP98fTC6iYSAz1XljDH0fYrO/vVlQa&#10;f5GKz3VqVQ6RWJIGm9JQIsbGsqM48QNL5vY+OEoZhhZNoEsOdz3OimKOjjrJDZYGfrfcHOqT04BV&#10;Hdwv78bGdUdbvTEeP79Q68eH8XUJKvGYbuKre2s0zJ6ni7w338lXA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oBg58MAAADeAAAADwAAAAAAAAAAAAAAAACYAgAAZHJzL2Rv&#10;d25yZXYueG1sUEsFBgAAAAAEAAQA9QAAAIgDAAAAAA==&#10;" path="m,l840,e" filled="f" strokecolor="#292929" strokeweight="0">
                  <v:path arrowok="t" o:connecttype="custom" o:connectlocs="0,0;840,0" o:connectangles="0,0"/>
                </v:shape>
              </v:group>
              <v:group id="Group 379" o:spid="_x0000_s1029" style="position:absolute;left:1134;top:15827;width:840;height:2" coordorigin="1134,15827" coordsize="8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6BNIHIAAAA&#10;3gAAAA8AAAAAAAAAAAAAAAAAqgIAAGRycy9kb3ducmV2LnhtbFBLBQYAAAAABAAEAPoAAACfAwAA&#10;AAA=&#10;">
                <v:shape id="Freeform 380" o:spid="_x0000_s1030" style="position:absolute;left:1134;top:15827;width:840;height:2;visibility:visible;mso-wrap-style:square;v-text-anchor:top" coordsize="8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8Nb8A&#10;AADeAAAADwAAAGRycy9kb3ducmV2LnhtbESPywrCMBBF94L/EEZwp6kPRKtRVBDc+li4HJqxKTaT&#10;0sTa/r1ZCC4v98XZ7FpbioZqXzhWMBknIIgzpwvOFdxvp9EShA/IGkvHpKAjD7ttv7fBVLsPX6i5&#10;hlzEEfYpKjAhVKmUPjNk0Y9dRRy9p6sthijrXOoaP3HclnKaJAtpseD4YLCio6HsdX1bBVV7aI6r&#10;rHOJnpmDliv76LxVajho92sQgdrwD//aZ61gOp8sI0DEiSggt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7/w1vwAAAN4AAAAPAAAAAAAAAAAAAAAAAJgCAABkcnMvZG93bnJl&#10;di54bWxQSwUGAAAAAAQABAD1AAAAhAMAAAAA&#10;" path="m,l840,e" filled="f" strokecolor="#373535" strokeweight=".64553mm">
                  <v:path arrowok="t" o:connecttype="custom" o:connectlocs="0,0;840,0" o:connectangles="0,0"/>
                </v:shape>
              </v:group>
              <w10:wrap anchorx="page" anchory="page"/>
            </v:group>
          </w:pict>
        </mc:Fallback>
      </mc:AlternateContent>
    </w:r>
    <w:r>
      <w:rPr>
        <w:noProof/>
      </w:rPr>
      <mc:AlternateContent>
        <mc:Choice Requires="wps">
          <w:drawing>
            <wp:anchor distT="0" distB="0" distL="114300" distR="114300" simplePos="0" relativeHeight="251682816" behindDoc="1" locked="0" layoutInCell="1" allowOverlap="1" wp14:anchorId="5DBAB803" wp14:editId="5F322347">
              <wp:simplePos x="0" y="0"/>
              <wp:positionH relativeFrom="page">
                <wp:posOffset>707390</wp:posOffset>
              </wp:positionH>
              <wp:positionV relativeFrom="page">
                <wp:posOffset>10172700</wp:posOffset>
              </wp:positionV>
              <wp:extent cx="178435" cy="152400"/>
              <wp:effectExtent l="2540" t="0" r="0" b="0"/>
              <wp:wrapNone/>
              <wp:docPr id="24181" name="Text Box 3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BAB803" id="_x0000_t202" coordsize="21600,21600" o:spt="202" path="m,l,21600r21600,l21600,xe">
              <v:stroke joinstyle="miter"/>
              <v:path gradientshapeok="t" o:connecttype="rect"/>
            </v:shapetype>
            <v:shape id="Text Box 377" o:spid="_x0000_s1027" type="#_x0000_t202" style="position:absolute;left:0;text-align:left;margin-left:55.7pt;margin-top:801pt;width:14.05pt;height:12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" filled="f" stroked="f">
              <v:textbox inset="0,0,0,0">
                <w:txbxContent>
                  <w:p w14:paraId="37F1C489" w14:textId="77777777" w:rsidR="005E61E0" w:rsidRDefault="005E61E0">
                    <w:pPr>
                      <w:spacing w:line="221" w:lineRule="exact"/>
                      <w:ind w:left="20"/>
                      <w:rPr>
                        <w:rFonts w:ascii="Verdana" w:eastAsia="Verdana" w:hAnsi="Verdana" w:cs="Verdana"/>
                        <w:sz w:val="20"/>
                        <w:szCs w:val="20"/>
                      </w:rPr>
                    </w:pPr>
                    <w:r>
                      <w:rPr>
                        <w:rFonts w:ascii="Verdana"/>
                        <w:b/>
                        <w:w w:val="84"/>
                        <w:sz w:val="20"/>
                      </w:rPr>
                      <w:t>66</w:t>
                    </w:r>
                  </w:p>
                </w:txbxContent>
              </v:textbox>
              <w10:wrap anchorx="page" anchory="page"/>
            </v:shape>
          </w:pict>
        </mc:Fallback>
      </mc:AlternateContent>
    </w:r>
    <w:r>
      <w:rPr>
        <w:noProof/>
      </w:rPr>
      <mc:AlternateContent>
        <mc:Choice Requires="wps">
          <w:drawing>
            <wp:anchor distT="0" distB="0" distL="114300" distR="114300" simplePos="0" relativeHeight="251683840" behindDoc="1" locked="0" layoutInCell="1" allowOverlap="1" wp14:anchorId="218052FB" wp14:editId="52FC2825">
              <wp:simplePos x="0" y="0"/>
              <wp:positionH relativeFrom="page">
                <wp:posOffset>5173345</wp:posOffset>
              </wp:positionH>
              <wp:positionV relativeFrom="page">
                <wp:posOffset>10172700</wp:posOffset>
              </wp:positionV>
              <wp:extent cx="1679575" cy="152400"/>
              <wp:effectExtent l="1270" t="0" r="0" b="0"/>
              <wp:wrapNone/>
              <wp:docPr id="24182" name="Text 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7957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8052FB" id="Text Box 376" o:spid="_x0000_s1028" type="#_x0000_t202" style="position:absolute;left:0;text-align:left;margin-left:407.35pt;margin-top:801pt;width:132.25pt;height:12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" filled="f" stroked="f">
              <v:textbox inset="0,0,0,0">
                <w:txbxContent>
                  <w:p w14:paraId="10345EBA" w14:textId="77777777" w:rsidR="005E61E0" w:rsidRDefault="005E61E0">
                    <w:pPr>
                      <w:pStyle w:val="a6"/>
                      <w:spacing w:line="221" w:lineRule="exact"/>
                      <w:ind w:left="20"/>
                    </w:pPr>
                    <w:r>
                      <w:rPr>
                        <w:w w:val="91"/>
                      </w:rPr>
                      <w:t>9AKK108466A3703-EN</w:t>
                    </w:r>
                    <w:r>
                      <w:rPr>
                        <w:spacing w:val="-23"/>
                      </w:rPr>
                      <w:t xml:space="preserve"> </w:t>
                    </w:r>
                    <w:r>
                      <w:rPr>
                        <w:w w:val="61"/>
                      </w:rPr>
                      <w:t>|</w:t>
                    </w:r>
                    <w:r>
                      <w:rPr>
                        <w:spacing w:val="-23"/>
                      </w:rPr>
                      <w:t xml:space="preserve"> </w:t>
                    </w:r>
                    <w:r>
                      <w:rPr>
                        <w:w w:val="89"/>
                      </w:rPr>
                      <w:t>001</w:t>
                    </w:r>
                  </w:p>
                </w:txbxContent>
              </v:textbox>
              <w10:wrap anchorx="page" anchory="page"/>
            </v:shape>
          </w:pict>
        </mc:Fallback>
      </mc:AlternateConten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70309450"/>
      <w:docPartObj>
        <w:docPartGallery w:val="Page Numbers (Bottom of Page)"/>
        <w:docPartUnique/>
      </w:docPartObj>
    </w:sdtPr>
    <w:sdtEndPr/>
    <w:sdtContent>
      <w:p w14:paraId="49AF06A9" w14:textId="77777777" w:rsidR="005E61E0" w:rsidRPr="000871EB" w:rsidRDefault="005E61E0" w:rsidP="00486515">
        <w:pPr>
          <w:pStyle w:val="ac"/>
          <w:jc w:val="center"/>
        </w:pPr>
        <w:r>
          <w:fldChar w:fldCharType="begin"/>
        </w:r>
        <w:r>
          <w:instrText>PAGE   \* MERGEFORMAT</w:instrText>
        </w:r>
        <w:r>
          <w:fldChar w:fldCharType="separate"/>
        </w:r>
        <w:r w:rsidR="003608CA" w:rsidRPr="003608CA">
          <w:rPr>
            <w:noProof/>
            <w:lang w:val="zh-CN"/>
          </w:rPr>
          <w:t>51</w:t>
        </w:r>
        <w: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3052118"/>
      <w:docPartObj>
        <w:docPartGallery w:val="Page Numbers (Bottom of Page)"/>
        <w:docPartUnique/>
      </w:docPartObj>
    </w:sdtPr>
    <w:sdtEndPr/>
    <w:sdtContent>
      <w:p w14:paraId="0935A028" w14:textId="77777777" w:rsidR="005B6AE3" w:rsidRPr="000871EB" w:rsidRDefault="005B6AE3" w:rsidP="00486515">
        <w:pPr>
          <w:pStyle w:val="ac"/>
          <w:jc w:val="center"/>
        </w:pPr>
        <w:r>
          <w:fldChar w:fldCharType="begin"/>
        </w:r>
        <w:r>
          <w:instrText>PAGE   \* MERGEFORMAT</w:instrText>
        </w:r>
        <w:r>
          <w:fldChar w:fldCharType="separate"/>
        </w:r>
        <w:r w:rsidR="003608CA" w:rsidRPr="003608CA">
          <w:rPr>
            <w:noProof/>
            <w:lang w:val="zh-CN"/>
          </w:rPr>
          <w:t>70</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240809"/>
      <w:docPartObj>
        <w:docPartGallery w:val="Page Numbers (Bottom of Page)"/>
        <w:docPartUnique/>
      </w:docPartObj>
    </w:sdtPr>
    <w:sdtEndPr/>
    <w:sdtContent>
      <w:p w14:paraId="5C87D643" w14:textId="6233C159" w:rsidR="005B6AE3" w:rsidRPr="000871EB" w:rsidRDefault="00F00365" w:rsidP="00486515">
        <w:pPr>
          <w:pStyle w:val="ac"/>
          <w:jc w:val="center"/>
        </w:pP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59E573" w14:textId="77777777" w:rsidR="00F00365" w:rsidRDefault="00F00365" w:rsidP="00B67D5F">
      <w:pPr>
        <w:spacing w:line="240" w:lineRule="auto"/>
      </w:pPr>
      <w:r>
        <w:separator/>
      </w:r>
    </w:p>
  </w:footnote>
  <w:footnote w:type="continuationSeparator" w:id="0">
    <w:p w14:paraId="3CCCF670" w14:textId="77777777" w:rsidR="00F00365" w:rsidRDefault="00F00365" w:rsidP="00B67D5F">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967C1F"/>
    <w:multiLevelType w:val="hybridMultilevel"/>
    <w:tmpl w:val="16201E58"/>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1">
    <w:nsid w:val="02D30A83"/>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
    <w:nsid w:val="03EE6E32"/>
    <w:multiLevelType w:val="hybridMultilevel"/>
    <w:tmpl w:val="A80EC55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3">
    <w:nsid w:val="04753976"/>
    <w:multiLevelType w:val="hybridMultilevel"/>
    <w:tmpl w:val="C6D44A58"/>
    <w:lvl w:ilvl="0" w:tplc="7CA42F52">
      <w:start w:val="1"/>
      <w:numFmt w:val="bullet"/>
      <w:pStyle w:val="ItemList"/>
      <w:lvlText w:val=""/>
      <w:lvlJc w:val="left"/>
      <w:pPr>
        <w:ind w:left="704"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
    <w:nsid w:val="0646666A"/>
    <w:multiLevelType w:val="hybridMultilevel"/>
    <w:tmpl w:val="8B36FBDC"/>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
    <w:nsid w:val="066164F2"/>
    <w:multiLevelType w:val="hybridMultilevel"/>
    <w:tmpl w:val="C986C44A"/>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6">
    <w:nsid w:val="06644AEA"/>
    <w:multiLevelType w:val="hybridMultilevel"/>
    <w:tmpl w:val="775A36A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
    <w:nsid w:val="09BC1BAB"/>
    <w:multiLevelType w:val="hybridMultilevel"/>
    <w:tmpl w:val="4FBC78FC"/>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8">
    <w:nsid w:val="0BCE1471"/>
    <w:multiLevelType w:val="hybridMultilevel"/>
    <w:tmpl w:val="DCF424A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0C2E714D"/>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nsid w:val="117A301A"/>
    <w:multiLevelType w:val="hybridMultilevel"/>
    <w:tmpl w:val="E6F84F86"/>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nsid w:val="14134908"/>
    <w:multiLevelType w:val="hybridMultilevel"/>
    <w:tmpl w:val="ABBE05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193D6EE5"/>
    <w:multiLevelType w:val="hybridMultilevel"/>
    <w:tmpl w:val="3DA681A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1A1B45BA"/>
    <w:multiLevelType w:val="hybridMultilevel"/>
    <w:tmpl w:val="7868B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1BFD6195"/>
    <w:multiLevelType w:val="hybridMultilevel"/>
    <w:tmpl w:val="DCEAA7A8"/>
    <w:lvl w:ilvl="0" w:tplc="81700B72">
      <w:start w:val="1"/>
      <w:numFmt w:val="decimal"/>
      <w:pStyle w:val="Seqin"/>
      <w:lvlText w:val="%1."/>
      <w:lvlJc w:val="left"/>
      <w:pPr>
        <w:ind w:left="704" w:hanging="420"/>
      </w:pPr>
      <w:rPr>
        <w:rFonts w:hint="eastAsia"/>
        <w:b w:val="0"/>
        <w:sz w:val="18"/>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nsid w:val="1C615BA9"/>
    <w:multiLevelType w:val="hybridMultilevel"/>
    <w:tmpl w:val="2872EBB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6">
    <w:nsid w:val="1F0238BE"/>
    <w:multiLevelType w:val="hybridMultilevel"/>
    <w:tmpl w:val="2B78FB4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nsid w:val="1F5D7C72"/>
    <w:multiLevelType w:val="hybridMultilevel"/>
    <w:tmpl w:val="39C8FE2C"/>
    <w:lvl w:ilvl="0" w:tplc="04090001">
      <w:start w:val="1"/>
      <w:numFmt w:val="bullet"/>
      <w:lvlText w:val=""/>
      <w:lvlJc w:val="left"/>
      <w:pPr>
        <w:ind w:left="1124" w:hanging="420"/>
      </w:pPr>
      <w:rPr>
        <w:rFonts w:ascii="Wingdings" w:hAnsi="Wingdings" w:hint="default"/>
      </w:rPr>
    </w:lvl>
    <w:lvl w:ilvl="1" w:tplc="04090003" w:tentative="1">
      <w:start w:val="1"/>
      <w:numFmt w:val="bullet"/>
      <w:lvlText w:val=""/>
      <w:lvlJc w:val="left"/>
      <w:pPr>
        <w:ind w:left="1544" w:hanging="420"/>
      </w:pPr>
      <w:rPr>
        <w:rFonts w:ascii="Wingdings" w:hAnsi="Wingdings" w:hint="default"/>
      </w:rPr>
    </w:lvl>
    <w:lvl w:ilvl="2" w:tplc="04090005" w:tentative="1">
      <w:start w:val="1"/>
      <w:numFmt w:val="bullet"/>
      <w:lvlText w:val=""/>
      <w:lvlJc w:val="left"/>
      <w:pPr>
        <w:ind w:left="1964" w:hanging="420"/>
      </w:pPr>
      <w:rPr>
        <w:rFonts w:ascii="Wingdings" w:hAnsi="Wingdings" w:hint="default"/>
      </w:rPr>
    </w:lvl>
    <w:lvl w:ilvl="3" w:tplc="04090001" w:tentative="1">
      <w:start w:val="1"/>
      <w:numFmt w:val="bullet"/>
      <w:lvlText w:val=""/>
      <w:lvlJc w:val="left"/>
      <w:pPr>
        <w:ind w:left="2384" w:hanging="420"/>
      </w:pPr>
      <w:rPr>
        <w:rFonts w:ascii="Wingdings" w:hAnsi="Wingdings" w:hint="default"/>
      </w:rPr>
    </w:lvl>
    <w:lvl w:ilvl="4" w:tplc="04090003" w:tentative="1">
      <w:start w:val="1"/>
      <w:numFmt w:val="bullet"/>
      <w:lvlText w:val=""/>
      <w:lvlJc w:val="left"/>
      <w:pPr>
        <w:ind w:left="2804" w:hanging="420"/>
      </w:pPr>
      <w:rPr>
        <w:rFonts w:ascii="Wingdings" w:hAnsi="Wingdings" w:hint="default"/>
      </w:rPr>
    </w:lvl>
    <w:lvl w:ilvl="5" w:tplc="04090005" w:tentative="1">
      <w:start w:val="1"/>
      <w:numFmt w:val="bullet"/>
      <w:lvlText w:val=""/>
      <w:lvlJc w:val="left"/>
      <w:pPr>
        <w:ind w:left="3224" w:hanging="420"/>
      </w:pPr>
      <w:rPr>
        <w:rFonts w:ascii="Wingdings" w:hAnsi="Wingdings" w:hint="default"/>
      </w:rPr>
    </w:lvl>
    <w:lvl w:ilvl="6" w:tplc="04090001" w:tentative="1">
      <w:start w:val="1"/>
      <w:numFmt w:val="bullet"/>
      <w:lvlText w:val=""/>
      <w:lvlJc w:val="left"/>
      <w:pPr>
        <w:ind w:left="3644" w:hanging="420"/>
      </w:pPr>
      <w:rPr>
        <w:rFonts w:ascii="Wingdings" w:hAnsi="Wingdings" w:hint="default"/>
      </w:rPr>
    </w:lvl>
    <w:lvl w:ilvl="7" w:tplc="04090003" w:tentative="1">
      <w:start w:val="1"/>
      <w:numFmt w:val="bullet"/>
      <w:lvlText w:val=""/>
      <w:lvlJc w:val="left"/>
      <w:pPr>
        <w:ind w:left="4064" w:hanging="420"/>
      </w:pPr>
      <w:rPr>
        <w:rFonts w:ascii="Wingdings" w:hAnsi="Wingdings" w:hint="default"/>
      </w:rPr>
    </w:lvl>
    <w:lvl w:ilvl="8" w:tplc="04090005" w:tentative="1">
      <w:start w:val="1"/>
      <w:numFmt w:val="bullet"/>
      <w:lvlText w:val=""/>
      <w:lvlJc w:val="left"/>
      <w:pPr>
        <w:ind w:left="4484" w:hanging="420"/>
      </w:pPr>
      <w:rPr>
        <w:rFonts w:ascii="Wingdings" w:hAnsi="Wingdings" w:hint="default"/>
      </w:rPr>
    </w:lvl>
  </w:abstractNum>
  <w:abstractNum w:abstractNumId="18">
    <w:nsid w:val="1FCF0492"/>
    <w:multiLevelType w:val="multilevel"/>
    <w:tmpl w:val="C994C4B8"/>
    <w:styleLink w:val="a"/>
    <w:lvl w:ilvl="0">
      <w:start w:val="1"/>
      <w:numFmt w:val="decimal"/>
      <w:suff w:val="space"/>
      <w:lvlText w:val="%1"/>
      <w:lvlJc w:val="left"/>
      <w:pPr>
        <w:ind w:left="432" w:hanging="432"/>
      </w:pPr>
      <w:rPr>
        <w:rFonts w:ascii="Arial" w:eastAsia="微软雅黑" w:hAnsi="Arial" w:hint="default"/>
        <w:b/>
        <w:i w:val="0"/>
        <w:sz w:val="72"/>
        <w:szCs w:val="72"/>
      </w:rPr>
    </w:lvl>
    <w:lvl w:ilvl="1">
      <w:start w:val="1"/>
      <w:numFmt w:val="decimal"/>
      <w:lvlText w:val="%1.%2"/>
      <w:lvlJc w:val="left"/>
      <w:pPr>
        <w:ind w:left="576" w:hanging="576"/>
      </w:pPr>
      <w:rPr>
        <w:rFonts w:ascii="Arial" w:eastAsia="微软雅黑" w:hAnsi="Arial" w:hint="eastAsia"/>
        <w:b/>
        <w:i w:val="0"/>
        <w:sz w:val="28"/>
        <w:szCs w:val="28"/>
      </w:rPr>
    </w:lvl>
    <w:lvl w:ilvl="2">
      <w:start w:val="1"/>
      <w:numFmt w:val="decimal"/>
      <w:lvlText w:val="%1.%2.%3"/>
      <w:lvlJc w:val="left"/>
      <w:pPr>
        <w:ind w:left="720" w:hanging="720"/>
      </w:pPr>
      <w:rPr>
        <w:rFonts w:ascii="Arial" w:eastAsia="微软雅黑" w:hAnsi="Arial" w:hint="eastAsia"/>
        <w:b/>
        <w:i w:val="0"/>
        <w:color w:val="auto"/>
        <w:sz w:val="24"/>
      </w:rPr>
    </w:lvl>
    <w:lvl w:ilvl="3">
      <w:start w:val="1"/>
      <w:numFmt w:val="decimal"/>
      <w:lvlText w:val="%1.%2.%3.%4"/>
      <w:lvlJc w:val="left"/>
      <w:pPr>
        <w:ind w:left="864" w:hanging="864"/>
      </w:pPr>
      <w:rPr>
        <w:rFonts w:ascii="Arial" w:eastAsia="微软雅黑" w:hAnsi="Arial" w:hint="eastAsia"/>
        <w:b w:val="0"/>
        <w:i/>
        <w:sz w:val="20"/>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9">
    <w:nsid w:val="1FD318FE"/>
    <w:multiLevelType w:val="hybridMultilevel"/>
    <w:tmpl w:val="D75471F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211011D3"/>
    <w:multiLevelType w:val="hybridMultilevel"/>
    <w:tmpl w:val="0C7C2F6A"/>
    <w:lvl w:ilvl="0" w:tplc="04090001">
      <w:start w:val="1"/>
      <w:numFmt w:val="bullet"/>
      <w:lvlText w:val=""/>
      <w:lvlJc w:val="left"/>
      <w:pPr>
        <w:ind w:left="1061" w:hanging="420"/>
      </w:pPr>
      <w:rPr>
        <w:rFonts w:ascii="Wingdings" w:hAnsi="Wingdings" w:hint="default"/>
      </w:rPr>
    </w:lvl>
    <w:lvl w:ilvl="1" w:tplc="04090003" w:tentative="1">
      <w:start w:val="1"/>
      <w:numFmt w:val="bullet"/>
      <w:lvlText w:val=""/>
      <w:lvlJc w:val="left"/>
      <w:pPr>
        <w:ind w:left="1481" w:hanging="420"/>
      </w:pPr>
      <w:rPr>
        <w:rFonts w:ascii="Wingdings" w:hAnsi="Wingdings" w:hint="default"/>
      </w:rPr>
    </w:lvl>
    <w:lvl w:ilvl="2" w:tplc="04090005" w:tentative="1">
      <w:start w:val="1"/>
      <w:numFmt w:val="bullet"/>
      <w:lvlText w:val=""/>
      <w:lvlJc w:val="left"/>
      <w:pPr>
        <w:ind w:left="1901" w:hanging="420"/>
      </w:pPr>
      <w:rPr>
        <w:rFonts w:ascii="Wingdings" w:hAnsi="Wingdings" w:hint="default"/>
      </w:rPr>
    </w:lvl>
    <w:lvl w:ilvl="3" w:tplc="04090001" w:tentative="1">
      <w:start w:val="1"/>
      <w:numFmt w:val="bullet"/>
      <w:lvlText w:val=""/>
      <w:lvlJc w:val="left"/>
      <w:pPr>
        <w:ind w:left="2321" w:hanging="420"/>
      </w:pPr>
      <w:rPr>
        <w:rFonts w:ascii="Wingdings" w:hAnsi="Wingdings" w:hint="default"/>
      </w:rPr>
    </w:lvl>
    <w:lvl w:ilvl="4" w:tplc="04090003" w:tentative="1">
      <w:start w:val="1"/>
      <w:numFmt w:val="bullet"/>
      <w:lvlText w:val=""/>
      <w:lvlJc w:val="left"/>
      <w:pPr>
        <w:ind w:left="2741" w:hanging="420"/>
      </w:pPr>
      <w:rPr>
        <w:rFonts w:ascii="Wingdings" w:hAnsi="Wingdings" w:hint="default"/>
      </w:rPr>
    </w:lvl>
    <w:lvl w:ilvl="5" w:tplc="04090005" w:tentative="1">
      <w:start w:val="1"/>
      <w:numFmt w:val="bullet"/>
      <w:lvlText w:val=""/>
      <w:lvlJc w:val="left"/>
      <w:pPr>
        <w:ind w:left="3161" w:hanging="420"/>
      </w:pPr>
      <w:rPr>
        <w:rFonts w:ascii="Wingdings" w:hAnsi="Wingdings" w:hint="default"/>
      </w:rPr>
    </w:lvl>
    <w:lvl w:ilvl="6" w:tplc="04090001" w:tentative="1">
      <w:start w:val="1"/>
      <w:numFmt w:val="bullet"/>
      <w:lvlText w:val=""/>
      <w:lvlJc w:val="left"/>
      <w:pPr>
        <w:ind w:left="3581" w:hanging="420"/>
      </w:pPr>
      <w:rPr>
        <w:rFonts w:ascii="Wingdings" w:hAnsi="Wingdings" w:hint="default"/>
      </w:rPr>
    </w:lvl>
    <w:lvl w:ilvl="7" w:tplc="04090003" w:tentative="1">
      <w:start w:val="1"/>
      <w:numFmt w:val="bullet"/>
      <w:lvlText w:val=""/>
      <w:lvlJc w:val="left"/>
      <w:pPr>
        <w:ind w:left="4001" w:hanging="420"/>
      </w:pPr>
      <w:rPr>
        <w:rFonts w:ascii="Wingdings" w:hAnsi="Wingdings" w:hint="default"/>
      </w:rPr>
    </w:lvl>
    <w:lvl w:ilvl="8" w:tplc="04090005" w:tentative="1">
      <w:start w:val="1"/>
      <w:numFmt w:val="bullet"/>
      <w:lvlText w:val=""/>
      <w:lvlJc w:val="left"/>
      <w:pPr>
        <w:ind w:left="4421" w:hanging="420"/>
      </w:pPr>
      <w:rPr>
        <w:rFonts w:ascii="Wingdings" w:hAnsi="Wingdings" w:hint="default"/>
      </w:rPr>
    </w:lvl>
  </w:abstractNum>
  <w:abstractNum w:abstractNumId="21">
    <w:nsid w:val="21C53C68"/>
    <w:multiLevelType w:val="hybridMultilevel"/>
    <w:tmpl w:val="29AAD70E"/>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nsid w:val="24614404"/>
    <w:multiLevelType w:val="hybridMultilevel"/>
    <w:tmpl w:val="457E835C"/>
    <w:lvl w:ilvl="0" w:tplc="0409000B">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3">
    <w:nsid w:val="24A15E87"/>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nsid w:val="24B91957"/>
    <w:multiLevelType w:val="hybridMultilevel"/>
    <w:tmpl w:val="96FE320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5">
    <w:nsid w:val="25F97883"/>
    <w:multiLevelType w:val="hybridMultilevel"/>
    <w:tmpl w:val="13C866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6">
    <w:nsid w:val="2ADF5A0F"/>
    <w:multiLevelType w:val="hybridMultilevel"/>
    <w:tmpl w:val="AD7017AC"/>
    <w:lvl w:ilvl="0" w:tplc="87BEEF1E">
      <w:start w:val="1"/>
      <w:numFmt w:val="bullet"/>
      <w:lvlText w:val=""/>
      <w:lvlJc w:val="left"/>
      <w:pPr>
        <w:ind w:left="420" w:hanging="420"/>
      </w:pPr>
      <w:rPr>
        <w:rFonts w:ascii="Wingdings" w:hAnsi="Wingdings" w:hint="default"/>
        <w:color w:val="auto"/>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2DB24324"/>
    <w:multiLevelType w:val="hybridMultilevel"/>
    <w:tmpl w:val="0D165A6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2DE278C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9">
    <w:nsid w:val="2DFC5BE5"/>
    <w:multiLevelType w:val="hybridMultilevel"/>
    <w:tmpl w:val="3E70AEA6"/>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E9542DA"/>
    <w:multiLevelType w:val="hybridMultilevel"/>
    <w:tmpl w:val="F1088A3C"/>
    <w:lvl w:ilvl="0" w:tplc="CA6285C2">
      <w:start w:val="1"/>
      <w:numFmt w:val="lowerLetter"/>
      <w:pStyle w:val="SeqinSeq"/>
      <w:lvlText w:val="%1)"/>
      <w:lvlJc w:val="left"/>
      <w:pPr>
        <w:ind w:left="1554" w:hanging="420"/>
      </w:pPr>
      <w:rPr>
        <w:rFonts w:ascii="Arial" w:eastAsia="微软雅黑" w:hAnsi="Arial" w:hint="default"/>
        <w:sz w:val="18"/>
      </w:rPr>
    </w:lvl>
    <w:lvl w:ilvl="1" w:tplc="04090019" w:tentative="1">
      <w:start w:val="1"/>
      <w:numFmt w:val="lowerLetter"/>
      <w:lvlText w:val="%2)"/>
      <w:lvlJc w:val="left"/>
      <w:pPr>
        <w:ind w:left="1974" w:hanging="420"/>
      </w:pPr>
    </w:lvl>
    <w:lvl w:ilvl="2" w:tplc="0409001B" w:tentative="1">
      <w:start w:val="1"/>
      <w:numFmt w:val="lowerRoman"/>
      <w:lvlText w:val="%3."/>
      <w:lvlJc w:val="right"/>
      <w:pPr>
        <w:ind w:left="2394" w:hanging="420"/>
      </w:pPr>
    </w:lvl>
    <w:lvl w:ilvl="3" w:tplc="0409000F" w:tentative="1">
      <w:start w:val="1"/>
      <w:numFmt w:val="decimal"/>
      <w:lvlText w:val="%4."/>
      <w:lvlJc w:val="left"/>
      <w:pPr>
        <w:ind w:left="2814" w:hanging="420"/>
      </w:pPr>
    </w:lvl>
    <w:lvl w:ilvl="4" w:tplc="04090019" w:tentative="1">
      <w:start w:val="1"/>
      <w:numFmt w:val="lowerLetter"/>
      <w:lvlText w:val="%5)"/>
      <w:lvlJc w:val="left"/>
      <w:pPr>
        <w:ind w:left="3234" w:hanging="420"/>
      </w:pPr>
    </w:lvl>
    <w:lvl w:ilvl="5" w:tplc="0409001B" w:tentative="1">
      <w:start w:val="1"/>
      <w:numFmt w:val="lowerRoman"/>
      <w:lvlText w:val="%6."/>
      <w:lvlJc w:val="right"/>
      <w:pPr>
        <w:ind w:left="3654" w:hanging="420"/>
      </w:pPr>
    </w:lvl>
    <w:lvl w:ilvl="6" w:tplc="0409000F" w:tentative="1">
      <w:start w:val="1"/>
      <w:numFmt w:val="decimal"/>
      <w:lvlText w:val="%7."/>
      <w:lvlJc w:val="left"/>
      <w:pPr>
        <w:ind w:left="4074" w:hanging="420"/>
      </w:pPr>
    </w:lvl>
    <w:lvl w:ilvl="7" w:tplc="04090019" w:tentative="1">
      <w:start w:val="1"/>
      <w:numFmt w:val="lowerLetter"/>
      <w:lvlText w:val="%8)"/>
      <w:lvlJc w:val="left"/>
      <w:pPr>
        <w:ind w:left="4494" w:hanging="420"/>
      </w:pPr>
    </w:lvl>
    <w:lvl w:ilvl="8" w:tplc="0409001B" w:tentative="1">
      <w:start w:val="1"/>
      <w:numFmt w:val="lowerRoman"/>
      <w:lvlText w:val="%9."/>
      <w:lvlJc w:val="right"/>
      <w:pPr>
        <w:ind w:left="4914" w:hanging="420"/>
      </w:pPr>
    </w:lvl>
  </w:abstractNum>
  <w:abstractNum w:abstractNumId="31">
    <w:nsid w:val="2EC74A87"/>
    <w:multiLevelType w:val="hybridMultilevel"/>
    <w:tmpl w:val="9452A72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32">
    <w:nsid w:val="30EA4075"/>
    <w:multiLevelType w:val="hybridMultilevel"/>
    <w:tmpl w:val="0F8AA690"/>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3">
    <w:nsid w:val="32757901"/>
    <w:multiLevelType w:val="hybridMultilevel"/>
    <w:tmpl w:val="C4CEA9D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331F6CCC"/>
    <w:multiLevelType w:val="hybridMultilevel"/>
    <w:tmpl w:val="52A04CBC"/>
    <w:lvl w:ilvl="0" w:tplc="04090001">
      <w:start w:val="1"/>
      <w:numFmt w:val="bullet"/>
      <w:lvlText w:val=""/>
      <w:lvlJc w:val="left"/>
      <w:pPr>
        <w:ind w:left="1260" w:hanging="420"/>
      </w:pPr>
      <w:rPr>
        <w:rFonts w:ascii="Wingdings" w:hAnsi="Wingdings" w:hint="default"/>
      </w:rPr>
    </w:lvl>
    <w:lvl w:ilvl="1" w:tplc="04090003" w:tentative="1">
      <w:start w:val="1"/>
      <w:numFmt w:val="bullet"/>
      <w:lvlText w:val=""/>
      <w:lvlJc w:val="left"/>
      <w:pPr>
        <w:ind w:left="1680" w:hanging="420"/>
      </w:pPr>
      <w:rPr>
        <w:rFonts w:ascii="Wingdings" w:hAnsi="Wingdings" w:hint="default"/>
      </w:rPr>
    </w:lvl>
    <w:lvl w:ilvl="2" w:tplc="04090005" w:tentative="1">
      <w:start w:val="1"/>
      <w:numFmt w:val="bullet"/>
      <w:lvlText w:val=""/>
      <w:lvlJc w:val="left"/>
      <w:pPr>
        <w:ind w:left="2100" w:hanging="420"/>
      </w:pPr>
      <w:rPr>
        <w:rFonts w:ascii="Wingdings" w:hAnsi="Wingdings" w:hint="default"/>
      </w:rPr>
    </w:lvl>
    <w:lvl w:ilvl="3" w:tplc="04090001" w:tentative="1">
      <w:start w:val="1"/>
      <w:numFmt w:val="bullet"/>
      <w:lvlText w:val=""/>
      <w:lvlJc w:val="left"/>
      <w:pPr>
        <w:ind w:left="2520" w:hanging="420"/>
      </w:pPr>
      <w:rPr>
        <w:rFonts w:ascii="Wingdings" w:hAnsi="Wingdings" w:hint="default"/>
      </w:rPr>
    </w:lvl>
    <w:lvl w:ilvl="4" w:tplc="04090003" w:tentative="1">
      <w:start w:val="1"/>
      <w:numFmt w:val="bullet"/>
      <w:lvlText w:val=""/>
      <w:lvlJc w:val="left"/>
      <w:pPr>
        <w:ind w:left="2940" w:hanging="420"/>
      </w:pPr>
      <w:rPr>
        <w:rFonts w:ascii="Wingdings" w:hAnsi="Wingdings" w:hint="default"/>
      </w:rPr>
    </w:lvl>
    <w:lvl w:ilvl="5" w:tplc="04090005" w:tentative="1">
      <w:start w:val="1"/>
      <w:numFmt w:val="bullet"/>
      <w:lvlText w:val=""/>
      <w:lvlJc w:val="left"/>
      <w:pPr>
        <w:ind w:left="3360" w:hanging="420"/>
      </w:pPr>
      <w:rPr>
        <w:rFonts w:ascii="Wingdings" w:hAnsi="Wingdings" w:hint="default"/>
      </w:rPr>
    </w:lvl>
    <w:lvl w:ilvl="6" w:tplc="04090001" w:tentative="1">
      <w:start w:val="1"/>
      <w:numFmt w:val="bullet"/>
      <w:lvlText w:val=""/>
      <w:lvlJc w:val="left"/>
      <w:pPr>
        <w:ind w:left="3780" w:hanging="420"/>
      </w:pPr>
      <w:rPr>
        <w:rFonts w:ascii="Wingdings" w:hAnsi="Wingdings" w:hint="default"/>
      </w:rPr>
    </w:lvl>
    <w:lvl w:ilvl="7" w:tplc="04090003" w:tentative="1">
      <w:start w:val="1"/>
      <w:numFmt w:val="bullet"/>
      <w:lvlText w:val=""/>
      <w:lvlJc w:val="left"/>
      <w:pPr>
        <w:ind w:left="4200" w:hanging="420"/>
      </w:pPr>
      <w:rPr>
        <w:rFonts w:ascii="Wingdings" w:hAnsi="Wingdings" w:hint="default"/>
      </w:rPr>
    </w:lvl>
    <w:lvl w:ilvl="8" w:tplc="04090005" w:tentative="1">
      <w:start w:val="1"/>
      <w:numFmt w:val="bullet"/>
      <w:lvlText w:val=""/>
      <w:lvlJc w:val="left"/>
      <w:pPr>
        <w:ind w:left="4620" w:hanging="420"/>
      </w:pPr>
      <w:rPr>
        <w:rFonts w:ascii="Wingdings" w:hAnsi="Wingdings" w:hint="default"/>
      </w:rPr>
    </w:lvl>
  </w:abstractNum>
  <w:abstractNum w:abstractNumId="35">
    <w:nsid w:val="366B75EF"/>
    <w:multiLevelType w:val="hybridMultilevel"/>
    <w:tmpl w:val="2794E3F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6">
    <w:nsid w:val="36A17F4F"/>
    <w:multiLevelType w:val="hybridMultilevel"/>
    <w:tmpl w:val="1CFC6EBC"/>
    <w:lvl w:ilvl="0" w:tplc="5C9674BC">
      <w:start w:val="1"/>
      <w:numFmt w:val="decimal"/>
      <w:lvlText w:val="%1."/>
      <w:lvlJc w:val="left"/>
      <w:pPr>
        <w:ind w:left="931" w:hanging="420"/>
      </w:pPr>
      <w:rPr>
        <w:rFonts w:hint="eastAsia"/>
      </w:rPr>
    </w:lvl>
    <w:lvl w:ilvl="1" w:tplc="04090019" w:tentative="1">
      <w:start w:val="1"/>
      <w:numFmt w:val="lowerLetter"/>
      <w:lvlText w:val="%2)"/>
      <w:lvlJc w:val="left"/>
      <w:pPr>
        <w:ind w:left="1351" w:hanging="420"/>
      </w:pPr>
    </w:lvl>
    <w:lvl w:ilvl="2" w:tplc="0409001B" w:tentative="1">
      <w:start w:val="1"/>
      <w:numFmt w:val="lowerRoman"/>
      <w:lvlText w:val="%3."/>
      <w:lvlJc w:val="right"/>
      <w:pPr>
        <w:ind w:left="1771" w:hanging="420"/>
      </w:pPr>
    </w:lvl>
    <w:lvl w:ilvl="3" w:tplc="0409000F" w:tentative="1">
      <w:start w:val="1"/>
      <w:numFmt w:val="decimal"/>
      <w:lvlText w:val="%4."/>
      <w:lvlJc w:val="left"/>
      <w:pPr>
        <w:ind w:left="2191" w:hanging="420"/>
      </w:pPr>
    </w:lvl>
    <w:lvl w:ilvl="4" w:tplc="04090019" w:tentative="1">
      <w:start w:val="1"/>
      <w:numFmt w:val="lowerLetter"/>
      <w:lvlText w:val="%5)"/>
      <w:lvlJc w:val="left"/>
      <w:pPr>
        <w:ind w:left="2611" w:hanging="420"/>
      </w:pPr>
    </w:lvl>
    <w:lvl w:ilvl="5" w:tplc="0409001B" w:tentative="1">
      <w:start w:val="1"/>
      <w:numFmt w:val="lowerRoman"/>
      <w:lvlText w:val="%6."/>
      <w:lvlJc w:val="right"/>
      <w:pPr>
        <w:ind w:left="3031" w:hanging="420"/>
      </w:pPr>
    </w:lvl>
    <w:lvl w:ilvl="6" w:tplc="0409000F" w:tentative="1">
      <w:start w:val="1"/>
      <w:numFmt w:val="decimal"/>
      <w:lvlText w:val="%7."/>
      <w:lvlJc w:val="left"/>
      <w:pPr>
        <w:ind w:left="3451" w:hanging="420"/>
      </w:pPr>
    </w:lvl>
    <w:lvl w:ilvl="7" w:tplc="04090019" w:tentative="1">
      <w:start w:val="1"/>
      <w:numFmt w:val="lowerLetter"/>
      <w:lvlText w:val="%8)"/>
      <w:lvlJc w:val="left"/>
      <w:pPr>
        <w:ind w:left="3871" w:hanging="420"/>
      </w:pPr>
    </w:lvl>
    <w:lvl w:ilvl="8" w:tplc="0409001B" w:tentative="1">
      <w:start w:val="1"/>
      <w:numFmt w:val="lowerRoman"/>
      <w:lvlText w:val="%9."/>
      <w:lvlJc w:val="right"/>
      <w:pPr>
        <w:ind w:left="4291" w:hanging="420"/>
      </w:pPr>
    </w:lvl>
  </w:abstractNum>
  <w:abstractNum w:abstractNumId="37">
    <w:nsid w:val="36DA0B53"/>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8">
    <w:nsid w:val="39F94E37"/>
    <w:multiLevelType w:val="hybridMultilevel"/>
    <w:tmpl w:val="9894E2D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3A5C1BA6"/>
    <w:multiLevelType w:val="hybridMultilevel"/>
    <w:tmpl w:val="DAD6EBFA"/>
    <w:lvl w:ilvl="0" w:tplc="AD6C8700">
      <w:start w:val="1"/>
      <w:numFmt w:val="bullet"/>
      <w:pStyle w:val="1"/>
      <w:lvlText w:val=""/>
      <w:lvlJc w:val="left"/>
      <w:pPr>
        <w:ind w:left="1460" w:hanging="420"/>
      </w:pPr>
      <w:rPr>
        <w:rFonts w:ascii="Wingdings" w:hAnsi="Wingdings" w:hint="default"/>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40">
    <w:nsid w:val="3CA11A5F"/>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1">
    <w:nsid w:val="3E30744E"/>
    <w:multiLevelType w:val="hybridMultilevel"/>
    <w:tmpl w:val="291C905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3E30750E"/>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3">
    <w:nsid w:val="3E6A1938"/>
    <w:multiLevelType w:val="hybridMultilevel"/>
    <w:tmpl w:val="A2C83ABA"/>
    <w:lvl w:ilvl="0" w:tplc="76B69346">
      <w:start w:val="1"/>
      <w:numFmt w:val="upperLetter"/>
      <w:lvlText w:val="%1"/>
      <w:lvlJc w:val="left"/>
      <w:pPr>
        <w:ind w:left="704" w:hanging="420"/>
      </w:pPr>
      <w:rPr>
        <w:rFonts w:hint="eastAsia"/>
        <w:b/>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4">
    <w:nsid w:val="3F09058E"/>
    <w:multiLevelType w:val="hybridMultilevel"/>
    <w:tmpl w:val="B5366D00"/>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nsid w:val="3F4E5335"/>
    <w:multiLevelType w:val="hybridMultilevel"/>
    <w:tmpl w:val="C74074F2"/>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46">
    <w:nsid w:val="3F80615E"/>
    <w:multiLevelType w:val="hybridMultilevel"/>
    <w:tmpl w:val="48487ED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7">
    <w:nsid w:val="44273CD3"/>
    <w:multiLevelType w:val="hybridMultilevel"/>
    <w:tmpl w:val="74AEBB24"/>
    <w:lvl w:ilvl="0" w:tplc="1830411E">
      <w:start w:val="1"/>
      <w:numFmt w:val="bullet"/>
      <w:pStyle w:val="ItemListinNOTE"/>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8">
    <w:nsid w:val="482B5CD2"/>
    <w:multiLevelType w:val="hybridMultilevel"/>
    <w:tmpl w:val="755819FA"/>
    <w:lvl w:ilvl="0" w:tplc="04090001">
      <w:start w:val="1"/>
      <w:numFmt w:val="bullet"/>
      <w:lvlText w:val=""/>
      <w:lvlJc w:val="left"/>
      <w:pPr>
        <w:ind w:left="1543" w:hanging="420"/>
      </w:pPr>
      <w:rPr>
        <w:rFonts w:ascii="Wingdings" w:hAnsi="Wingdings" w:hint="default"/>
      </w:rPr>
    </w:lvl>
    <w:lvl w:ilvl="1" w:tplc="04090003" w:tentative="1">
      <w:start w:val="1"/>
      <w:numFmt w:val="bullet"/>
      <w:lvlText w:val=""/>
      <w:lvlJc w:val="left"/>
      <w:pPr>
        <w:ind w:left="1963" w:hanging="420"/>
      </w:pPr>
      <w:rPr>
        <w:rFonts w:ascii="Wingdings" w:hAnsi="Wingdings" w:hint="default"/>
      </w:rPr>
    </w:lvl>
    <w:lvl w:ilvl="2" w:tplc="04090005" w:tentative="1">
      <w:start w:val="1"/>
      <w:numFmt w:val="bullet"/>
      <w:lvlText w:val=""/>
      <w:lvlJc w:val="left"/>
      <w:pPr>
        <w:ind w:left="2383" w:hanging="420"/>
      </w:pPr>
      <w:rPr>
        <w:rFonts w:ascii="Wingdings" w:hAnsi="Wingdings" w:hint="default"/>
      </w:rPr>
    </w:lvl>
    <w:lvl w:ilvl="3" w:tplc="04090001" w:tentative="1">
      <w:start w:val="1"/>
      <w:numFmt w:val="bullet"/>
      <w:lvlText w:val=""/>
      <w:lvlJc w:val="left"/>
      <w:pPr>
        <w:ind w:left="2803" w:hanging="420"/>
      </w:pPr>
      <w:rPr>
        <w:rFonts w:ascii="Wingdings" w:hAnsi="Wingdings" w:hint="default"/>
      </w:rPr>
    </w:lvl>
    <w:lvl w:ilvl="4" w:tplc="04090003" w:tentative="1">
      <w:start w:val="1"/>
      <w:numFmt w:val="bullet"/>
      <w:lvlText w:val=""/>
      <w:lvlJc w:val="left"/>
      <w:pPr>
        <w:ind w:left="3223" w:hanging="420"/>
      </w:pPr>
      <w:rPr>
        <w:rFonts w:ascii="Wingdings" w:hAnsi="Wingdings" w:hint="default"/>
      </w:rPr>
    </w:lvl>
    <w:lvl w:ilvl="5" w:tplc="04090005" w:tentative="1">
      <w:start w:val="1"/>
      <w:numFmt w:val="bullet"/>
      <w:lvlText w:val=""/>
      <w:lvlJc w:val="left"/>
      <w:pPr>
        <w:ind w:left="3643" w:hanging="420"/>
      </w:pPr>
      <w:rPr>
        <w:rFonts w:ascii="Wingdings" w:hAnsi="Wingdings" w:hint="default"/>
      </w:rPr>
    </w:lvl>
    <w:lvl w:ilvl="6" w:tplc="04090001" w:tentative="1">
      <w:start w:val="1"/>
      <w:numFmt w:val="bullet"/>
      <w:lvlText w:val=""/>
      <w:lvlJc w:val="left"/>
      <w:pPr>
        <w:ind w:left="4063" w:hanging="420"/>
      </w:pPr>
      <w:rPr>
        <w:rFonts w:ascii="Wingdings" w:hAnsi="Wingdings" w:hint="default"/>
      </w:rPr>
    </w:lvl>
    <w:lvl w:ilvl="7" w:tplc="04090003" w:tentative="1">
      <w:start w:val="1"/>
      <w:numFmt w:val="bullet"/>
      <w:lvlText w:val=""/>
      <w:lvlJc w:val="left"/>
      <w:pPr>
        <w:ind w:left="4483" w:hanging="420"/>
      </w:pPr>
      <w:rPr>
        <w:rFonts w:ascii="Wingdings" w:hAnsi="Wingdings" w:hint="default"/>
      </w:rPr>
    </w:lvl>
    <w:lvl w:ilvl="8" w:tplc="04090005" w:tentative="1">
      <w:start w:val="1"/>
      <w:numFmt w:val="bullet"/>
      <w:lvlText w:val=""/>
      <w:lvlJc w:val="left"/>
      <w:pPr>
        <w:ind w:left="4903" w:hanging="420"/>
      </w:pPr>
      <w:rPr>
        <w:rFonts w:ascii="Wingdings" w:hAnsi="Wingdings" w:hint="default"/>
      </w:rPr>
    </w:lvl>
  </w:abstractNum>
  <w:abstractNum w:abstractNumId="49">
    <w:nsid w:val="484A71D8"/>
    <w:multiLevelType w:val="hybridMultilevel"/>
    <w:tmpl w:val="986CD98E"/>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0">
    <w:nsid w:val="49D64C73"/>
    <w:multiLevelType w:val="hybridMultilevel"/>
    <w:tmpl w:val="1BFE41DC"/>
    <w:lvl w:ilvl="0" w:tplc="0D828D88">
      <w:start w:val="1"/>
      <w:numFmt w:val="bullet"/>
      <w:pStyle w:val="NOTEItemList"/>
      <w:lvlText w:val="●"/>
      <w:lvlJc w:val="left"/>
      <w:pPr>
        <w:ind w:left="704" w:hanging="420"/>
      </w:pPr>
      <w:rPr>
        <w:rFonts w:ascii="Arial" w:eastAsia="微软雅黑" w:hAnsi="Arial" w:hint="default"/>
        <w:b/>
        <w:i w:val="0"/>
        <w:w w:val="68"/>
        <w:sz w:val="18"/>
        <w:szCs w:val="20"/>
      </w:rPr>
    </w:lvl>
    <w:lvl w:ilvl="1" w:tplc="04090003" w:tentative="1">
      <w:start w:val="1"/>
      <w:numFmt w:val="bullet"/>
      <w:lvlText w:val=""/>
      <w:lvlJc w:val="left"/>
      <w:pPr>
        <w:ind w:left="1237" w:hanging="420"/>
      </w:pPr>
      <w:rPr>
        <w:rFonts w:ascii="Wingdings" w:hAnsi="Wingdings" w:hint="default"/>
      </w:rPr>
    </w:lvl>
    <w:lvl w:ilvl="2" w:tplc="04090005" w:tentative="1">
      <w:start w:val="1"/>
      <w:numFmt w:val="bullet"/>
      <w:lvlText w:val=""/>
      <w:lvlJc w:val="left"/>
      <w:pPr>
        <w:ind w:left="1657" w:hanging="420"/>
      </w:pPr>
      <w:rPr>
        <w:rFonts w:ascii="Wingdings" w:hAnsi="Wingdings" w:hint="default"/>
      </w:rPr>
    </w:lvl>
    <w:lvl w:ilvl="3" w:tplc="04090001" w:tentative="1">
      <w:start w:val="1"/>
      <w:numFmt w:val="bullet"/>
      <w:lvlText w:val=""/>
      <w:lvlJc w:val="left"/>
      <w:pPr>
        <w:ind w:left="2077" w:hanging="420"/>
      </w:pPr>
      <w:rPr>
        <w:rFonts w:ascii="Wingdings" w:hAnsi="Wingdings" w:hint="default"/>
      </w:rPr>
    </w:lvl>
    <w:lvl w:ilvl="4" w:tplc="04090003" w:tentative="1">
      <w:start w:val="1"/>
      <w:numFmt w:val="bullet"/>
      <w:lvlText w:val=""/>
      <w:lvlJc w:val="left"/>
      <w:pPr>
        <w:ind w:left="2497" w:hanging="420"/>
      </w:pPr>
      <w:rPr>
        <w:rFonts w:ascii="Wingdings" w:hAnsi="Wingdings" w:hint="default"/>
      </w:rPr>
    </w:lvl>
    <w:lvl w:ilvl="5" w:tplc="04090005" w:tentative="1">
      <w:start w:val="1"/>
      <w:numFmt w:val="bullet"/>
      <w:lvlText w:val=""/>
      <w:lvlJc w:val="left"/>
      <w:pPr>
        <w:ind w:left="2917" w:hanging="420"/>
      </w:pPr>
      <w:rPr>
        <w:rFonts w:ascii="Wingdings" w:hAnsi="Wingdings" w:hint="default"/>
      </w:rPr>
    </w:lvl>
    <w:lvl w:ilvl="6" w:tplc="04090001" w:tentative="1">
      <w:start w:val="1"/>
      <w:numFmt w:val="bullet"/>
      <w:lvlText w:val=""/>
      <w:lvlJc w:val="left"/>
      <w:pPr>
        <w:ind w:left="3337" w:hanging="420"/>
      </w:pPr>
      <w:rPr>
        <w:rFonts w:ascii="Wingdings" w:hAnsi="Wingdings" w:hint="default"/>
      </w:rPr>
    </w:lvl>
    <w:lvl w:ilvl="7" w:tplc="04090003" w:tentative="1">
      <w:start w:val="1"/>
      <w:numFmt w:val="bullet"/>
      <w:lvlText w:val=""/>
      <w:lvlJc w:val="left"/>
      <w:pPr>
        <w:ind w:left="3757" w:hanging="420"/>
      </w:pPr>
      <w:rPr>
        <w:rFonts w:ascii="Wingdings" w:hAnsi="Wingdings" w:hint="default"/>
      </w:rPr>
    </w:lvl>
    <w:lvl w:ilvl="8" w:tplc="04090005" w:tentative="1">
      <w:start w:val="1"/>
      <w:numFmt w:val="bullet"/>
      <w:lvlText w:val=""/>
      <w:lvlJc w:val="left"/>
      <w:pPr>
        <w:ind w:left="4177" w:hanging="420"/>
      </w:pPr>
      <w:rPr>
        <w:rFonts w:ascii="Wingdings" w:hAnsi="Wingdings" w:hint="default"/>
      </w:rPr>
    </w:lvl>
  </w:abstractNum>
  <w:abstractNum w:abstractNumId="51">
    <w:nsid w:val="4B7629ED"/>
    <w:multiLevelType w:val="hybridMultilevel"/>
    <w:tmpl w:val="6BF89272"/>
    <w:lvl w:ilvl="0" w:tplc="5C9674BC">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2">
    <w:nsid w:val="4EA723D0"/>
    <w:multiLevelType w:val="hybridMultilevel"/>
    <w:tmpl w:val="196CC8D8"/>
    <w:lvl w:ilvl="0" w:tplc="04090001">
      <w:start w:val="1"/>
      <w:numFmt w:val="bullet"/>
      <w:lvlText w:val=""/>
      <w:lvlJc w:val="left"/>
      <w:pPr>
        <w:ind w:left="845" w:hanging="420"/>
      </w:pPr>
      <w:rPr>
        <w:rFonts w:ascii="Wingdings" w:hAnsi="Wingdings" w:hint="default"/>
      </w:rPr>
    </w:lvl>
    <w:lvl w:ilvl="1" w:tplc="04090003" w:tentative="1">
      <w:start w:val="1"/>
      <w:numFmt w:val="bullet"/>
      <w:lvlText w:val=""/>
      <w:lvlJc w:val="left"/>
      <w:pPr>
        <w:ind w:left="1265" w:hanging="420"/>
      </w:pPr>
      <w:rPr>
        <w:rFonts w:ascii="Wingdings" w:hAnsi="Wingdings" w:hint="default"/>
      </w:rPr>
    </w:lvl>
    <w:lvl w:ilvl="2" w:tplc="04090005" w:tentative="1">
      <w:start w:val="1"/>
      <w:numFmt w:val="bullet"/>
      <w:lvlText w:val=""/>
      <w:lvlJc w:val="left"/>
      <w:pPr>
        <w:ind w:left="1685" w:hanging="420"/>
      </w:pPr>
      <w:rPr>
        <w:rFonts w:ascii="Wingdings" w:hAnsi="Wingdings" w:hint="default"/>
      </w:rPr>
    </w:lvl>
    <w:lvl w:ilvl="3" w:tplc="04090001" w:tentative="1">
      <w:start w:val="1"/>
      <w:numFmt w:val="bullet"/>
      <w:lvlText w:val=""/>
      <w:lvlJc w:val="left"/>
      <w:pPr>
        <w:ind w:left="2105" w:hanging="420"/>
      </w:pPr>
      <w:rPr>
        <w:rFonts w:ascii="Wingdings" w:hAnsi="Wingdings" w:hint="default"/>
      </w:rPr>
    </w:lvl>
    <w:lvl w:ilvl="4" w:tplc="04090003" w:tentative="1">
      <w:start w:val="1"/>
      <w:numFmt w:val="bullet"/>
      <w:lvlText w:val=""/>
      <w:lvlJc w:val="left"/>
      <w:pPr>
        <w:ind w:left="2525" w:hanging="420"/>
      </w:pPr>
      <w:rPr>
        <w:rFonts w:ascii="Wingdings" w:hAnsi="Wingdings" w:hint="default"/>
      </w:rPr>
    </w:lvl>
    <w:lvl w:ilvl="5" w:tplc="04090005" w:tentative="1">
      <w:start w:val="1"/>
      <w:numFmt w:val="bullet"/>
      <w:lvlText w:val=""/>
      <w:lvlJc w:val="left"/>
      <w:pPr>
        <w:ind w:left="2945" w:hanging="420"/>
      </w:pPr>
      <w:rPr>
        <w:rFonts w:ascii="Wingdings" w:hAnsi="Wingdings" w:hint="default"/>
      </w:rPr>
    </w:lvl>
    <w:lvl w:ilvl="6" w:tplc="04090001" w:tentative="1">
      <w:start w:val="1"/>
      <w:numFmt w:val="bullet"/>
      <w:lvlText w:val=""/>
      <w:lvlJc w:val="left"/>
      <w:pPr>
        <w:ind w:left="3365" w:hanging="420"/>
      </w:pPr>
      <w:rPr>
        <w:rFonts w:ascii="Wingdings" w:hAnsi="Wingdings" w:hint="default"/>
      </w:rPr>
    </w:lvl>
    <w:lvl w:ilvl="7" w:tplc="04090003" w:tentative="1">
      <w:start w:val="1"/>
      <w:numFmt w:val="bullet"/>
      <w:lvlText w:val=""/>
      <w:lvlJc w:val="left"/>
      <w:pPr>
        <w:ind w:left="3785" w:hanging="420"/>
      </w:pPr>
      <w:rPr>
        <w:rFonts w:ascii="Wingdings" w:hAnsi="Wingdings" w:hint="default"/>
      </w:rPr>
    </w:lvl>
    <w:lvl w:ilvl="8" w:tplc="04090005" w:tentative="1">
      <w:start w:val="1"/>
      <w:numFmt w:val="bullet"/>
      <w:lvlText w:val=""/>
      <w:lvlJc w:val="left"/>
      <w:pPr>
        <w:ind w:left="4205" w:hanging="420"/>
      </w:pPr>
      <w:rPr>
        <w:rFonts w:ascii="Wingdings" w:hAnsi="Wingdings" w:hint="default"/>
      </w:rPr>
    </w:lvl>
  </w:abstractNum>
  <w:abstractNum w:abstractNumId="53">
    <w:nsid w:val="502445E1"/>
    <w:multiLevelType w:val="hybridMultilevel"/>
    <w:tmpl w:val="25F0B4E2"/>
    <w:lvl w:ilvl="0" w:tplc="0409000F">
      <w:start w:val="1"/>
      <w:numFmt w:val="decimal"/>
      <w:lvlText w:val="%1."/>
      <w:lvlJc w:val="left"/>
      <w:pPr>
        <w:ind w:left="1124" w:hanging="420"/>
      </w:p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4">
    <w:nsid w:val="53827A25"/>
    <w:multiLevelType w:val="hybridMultilevel"/>
    <w:tmpl w:val="7D9ADA28"/>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5">
    <w:nsid w:val="53EB23D9"/>
    <w:multiLevelType w:val="hybridMultilevel"/>
    <w:tmpl w:val="E9B8F29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6">
    <w:nsid w:val="541D1191"/>
    <w:multiLevelType w:val="hybridMultilevel"/>
    <w:tmpl w:val="1214D6E4"/>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nsid w:val="557129BD"/>
    <w:multiLevelType w:val="hybridMultilevel"/>
    <w:tmpl w:val="D05AA77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58">
    <w:nsid w:val="56F70234"/>
    <w:multiLevelType w:val="hybridMultilevel"/>
    <w:tmpl w:val="5E6A98CC"/>
    <w:lvl w:ilvl="0" w:tplc="5C9674BC">
      <w:start w:val="1"/>
      <w:numFmt w:val="decimal"/>
      <w:lvlText w:val="%1."/>
      <w:lvlJc w:val="left"/>
      <w:pPr>
        <w:ind w:left="1124" w:hanging="420"/>
      </w:pPr>
      <w:rPr>
        <w:rFonts w:hint="eastAsia"/>
      </w:rPr>
    </w:lvl>
    <w:lvl w:ilvl="1" w:tplc="04090019" w:tentative="1">
      <w:start w:val="1"/>
      <w:numFmt w:val="lowerLetter"/>
      <w:lvlText w:val="%2)"/>
      <w:lvlJc w:val="left"/>
      <w:pPr>
        <w:ind w:left="1544" w:hanging="420"/>
      </w:pPr>
    </w:lvl>
    <w:lvl w:ilvl="2" w:tplc="0409001B" w:tentative="1">
      <w:start w:val="1"/>
      <w:numFmt w:val="lowerRoman"/>
      <w:lvlText w:val="%3."/>
      <w:lvlJc w:val="right"/>
      <w:pPr>
        <w:ind w:left="1964" w:hanging="420"/>
      </w:pPr>
    </w:lvl>
    <w:lvl w:ilvl="3" w:tplc="0409000F" w:tentative="1">
      <w:start w:val="1"/>
      <w:numFmt w:val="decimal"/>
      <w:lvlText w:val="%4."/>
      <w:lvlJc w:val="left"/>
      <w:pPr>
        <w:ind w:left="2384" w:hanging="420"/>
      </w:pPr>
    </w:lvl>
    <w:lvl w:ilvl="4" w:tplc="04090019" w:tentative="1">
      <w:start w:val="1"/>
      <w:numFmt w:val="lowerLetter"/>
      <w:lvlText w:val="%5)"/>
      <w:lvlJc w:val="left"/>
      <w:pPr>
        <w:ind w:left="2804" w:hanging="420"/>
      </w:pPr>
    </w:lvl>
    <w:lvl w:ilvl="5" w:tplc="0409001B" w:tentative="1">
      <w:start w:val="1"/>
      <w:numFmt w:val="lowerRoman"/>
      <w:lvlText w:val="%6."/>
      <w:lvlJc w:val="right"/>
      <w:pPr>
        <w:ind w:left="3224" w:hanging="420"/>
      </w:pPr>
    </w:lvl>
    <w:lvl w:ilvl="6" w:tplc="0409000F" w:tentative="1">
      <w:start w:val="1"/>
      <w:numFmt w:val="decimal"/>
      <w:lvlText w:val="%7."/>
      <w:lvlJc w:val="left"/>
      <w:pPr>
        <w:ind w:left="3644" w:hanging="420"/>
      </w:pPr>
    </w:lvl>
    <w:lvl w:ilvl="7" w:tplc="04090019" w:tentative="1">
      <w:start w:val="1"/>
      <w:numFmt w:val="lowerLetter"/>
      <w:lvlText w:val="%8)"/>
      <w:lvlJc w:val="left"/>
      <w:pPr>
        <w:ind w:left="4064" w:hanging="420"/>
      </w:pPr>
    </w:lvl>
    <w:lvl w:ilvl="8" w:tplc="0409001B" w:tentative="1">
      <w:start w:val="1"/>
      <w:numFmt w:val="lowerRoman"/>
      <w:lvlText w:val="%9."/>
      <w:lvlJc w:val="right"/>
      <w:pPr>
        <w:ind w:left="4484" w:hanging="420"/>
      </w:pPr>
    </w:lvl>
  </w:abstractNum>
  <w:abstractNum w:abstractNumId="59">
    <w:nsid w:val="57F519EB"/>
    <w:multiLevelType w:val="hybridMultilevel"/>
    <w:tmpl w:val="EF6E10F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0">
    <w:nsid w:val="5B144719"/>
    <w:multiLevelType w:val="hybridMultilevel"/>
    <w:tmpl w:val="8FF41E0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1">
    <w:nsid w:val="5C932E76"/>
    <w:multiLevelType w:val="hybridMultilevel"/>
    <w:tmpl w:val="3510154A"/>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2">
    <w:nsid w:val="5EA40453"/>
    <w:multiLevelType w:val="hybridMultilevel"/>
    <w:tmpl w:val="2F74FE6E"/>
    <w:lvl w:ilvl="0" w:tplc="74E0310E">
      <w:start w:val="1"/>
      <w:numFmt w:val="decimal"/>
      <w:pStyle w:val="a0"/>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3">
    <w:nsid w:val="5F934652"/>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4">
    <w:nsid w:val="5FEA4C56"/>
    <w:multiLevelType w:val="hybridMultilevel"/>
    <w:tmpl w:val="A0C09630"/>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5">
    <w:nsid w:val="61540F4C"/>
    <w:multiLevelType w:val="hybridMultilevel"/>
    <w:tmpl w:val="F8AC929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6">
    <w:nsid w:val="654D1567"/>
    <w:multiLevelType w:val="hybridMultilevel"/>
    <w:tmpl w:val="17B02876"/>
    <w:lvl w:ilvl="0" w:tplc="9A589216">
      <w:start w:val="1"/>
      <w:numFmt w:val="bullet"/>
      <w:pStyle w:val="a1"/>
      <w:lvlText w:val=""/>
      <w:lvlJc w:val="left"/>
      <w:pPr>
        <w:ind w:left="620" w:hanging="420"/>
      </w:pPr>
      <w:rPr>
        <w:rFonts w:ascii="Wingdings" w:hAnsi="Wingdings" w:hint="default"/>
      </w:rPr>
    </w:lvl>
    <w:lvl w:ilvl="1" w:tplc="0409000B">
      <w:start w:val="1"/>
      <w:numFmt w:val="bullet"/>
      <w:lvlText w:val=""/>
      <w:lvlJc w:val="left"/>
      <w:pPr>
        <w:ind w:left="1040" w:hanging="420"/>
      </w:pPr>
      <w:rPr>
        <w:rFonts w:ascii="Wingdings" w:hAnsi="Wingdings" w:hint="default"/>
      </w:rPr>
    </w:lvl>
    <w:lvl w:ilvl="2" w:tplc="04090005">
      <w:start w:val="1"/>
      <w:numFmt w:val="bullet"/>
      <w:lvlText w:val=""/>
      <w:lvlJc w:val="left"/>
      <w:pPr>
        <w:ind w:left="1460" w:hanging="420"/>
      </w:pPr>
      <w:rPr>
        <w:rFonts w:ascii="Wingdings" w:hAnsi="Wingdings" w:hint="default"/>
      </w:rPr>
    </w:lvl>
    <w:lvl w:ilvl="3" w:tplc="04090001">
      <w:start w:val="1"/>
      <w:numFmt w:val="bullet"/>
      <w:lvlText w:val=""/>
      <w:lvlJc w:val="left"/>
      <w:pPr>
        <w:ind w:left="1880" w:hanging="420"/>
      </w:pPr>
      <w:rPr>
        <w:rFonts w:ascii="Wingdings" w:hAnsi="Wingdings" w:hint="default"/>
      </w:rPr>
    </w:lvl>
    <w:lvl w:ilvl="4" w:tplc="04090003" w:tentative="1">
      <w:start w:val="1"/>
      <w:numFmt w:val="bullet"/>
      <w:lvlText w:val=""/>
      <w:lvlJc w:val="left"/>
      <w:pPr>
        <w:ind w:left="2300" w:hanging="420"/>
      </w:pPr>
      <w:rPr>
        <w:rFonts w:ascii="Wingdings" w:hAnsi="Wingdings" w:hint="default"/>
      </w:rPr>
    </w:lvl>
    <w:lvl w:ilvl="5" w:tplc="04090005" w:tentative="1">
      <w:start w:val="1"/>
      <w:numFmt w:val="bullet"/>
      <w:lvlText w:val=""/>
      <w:lvlJc w:val="left"/>
      <w:pPr>
        <w:ind w:left="2720" w:hanging="420"/>
      </w:pPr>
      <w:rPr>
        <w:rFonts w:ascii="Wingdings" w:hAnsi="Wingdings" w:hint="default"/>
      </w:rPr>
    </w:lvl>
    <w:lvl w:ilvl="6" w:tplc="04090001" w:tentative="1">
      <w:start w:val="1"/>
      <w:numFmt w:val="bullet"/>
      <w:lvlText w:val=""/>
      <w:lvlJc w:val="left"/>
      <w:pPr>
        <w:ind w:left="3140" w:hanging="420"/>
      </w:pPr>
      <w:rPr>
        <w:rFonts w:ascii="Wingdings" w:hAnsi="Wingdings" w:hint="default"/>
      </w:rPr>
    </w:lvl>
    <w:lvl w:ilvl="7" w:tplc="04090003" w:tentative="1">
      <w:start w:val="1"/>
      <w:numFmt w:val="bullet"/>
      <w:lvlText w:val=""/>
      <w:lvlJc w:val="left"/>
      <w:pPr>
        <w:ind w:left="3560" w:hanging="420"/>
      </w:pPr>
      <w:rPr>
        <w:rFonts w:ascii="Wingdings" w:hAnsi="Wingdings" w:hint="default"/>
      </w:rPr>
    </w:lvl>
    <w:lvl w:ilvl="8" w:tplc="04090005" w:tentative="1">
      <w:start w:val="1"/>
      <w:numFmt w:val="bullet"/>
      <w:lvlText w:val=""/>
      <w:lvlJc w:val="left"/>
      <w:pPr>
        <w:ind w:left="3980" w:hanging="420"/>
      </w:pPr>
      <w:rPr>
        <w:rFonts w:ascii="Wingdings" w:hAnsi="Wingdings" w:hint="default"/>
      </w:rPr>
    </w:lvl>
  </w:abstractNum>
  <w:abstractNum w:abstractNumId="67">
    <w:nsid w:val="6612144A"/>
    <w:multiLevelType w:val="hybridMultilevel"/>
    <w:tmpl w:val="2D6273C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68">
    <w:nsid w:val="66CE4A09"/>
    <w:multiLevelType w:val="hybridMultilevel"/>
    <w:tmpl w:val="ED7066E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9">
    <w:nsid w:val="678D4E8E"/>
    <w:multiLevelType w:val="hybridMultilevel"/>
    <w:tmpl w:val="A4B0630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0">
    <w:nsid w:val="6B1C662C"/>
    <w:multiLevelType w:val="multilevel"/>
    <w:tmpl w:val="2C8C7E10"/>
    <w:lvl w:ilvl="0">
      <w:start w:val="1"/>
      <w:numFmt w:val="decimal"/>
      <w:pStyle w:val="10"/>
      <w:suff w:val="space"/>
      <w:lvlText w:val="%1"/>
      <w:lvlJc w:val="left"/>
      <w:pPr>
        <w:ind w:left="432" w:hanging="432"/>
      </w:pPr>
      <w:rPr>
        <w:rFonts w:ascii="Arial" w:hAnsi="Arial" w:hint="default"/>
        <w:b/>
        <w:bCs w:val="0"/>
        <w:i w:val="0"/>
        <w:iCs w:val="0"/>
        <w:caps w:val="0"/>
        <w:smallCaps w:val="0"/>
        <w:strike w:val="0"/>
        <w:dstrike w:val="0"/>
        <w:outline w:val="0"/>
        <w:shadow w:val="0"/>
        <w:emboss w:val="0"/>
        <w:imprint w:val="0"/>
        <w:noProof w:val="0"/>
        <w:vanish w:val="0"/>
        <w:spacing w:val="0"/>
        <w:position w:val="0"/>
        <w:sz w:val="7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ind w:left="1284" w:hanging="576"/>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
      <w:lvlText w:val="%1.%2.%3"/>
      <w:lvlJc w:val="left"/>
      <w:pPr>
        <w:ind w:left="720" w:hanging="720"/>
      </w:pPr>
      <w:rPr>
        <w:rFonts w:hint="eastAsia"/>
        <w:b/>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lvlText w:val="%1.%2.%3.%4"/>
      <w:lvlJc w:val="left"/>
      <w:pPr>
        <w:ind w:left="864" w:hanging="864"/>
      </w:pPr>
      <w:rPr>
        <w:rFonts w:hint="eastAsia"/>
      </w:rPr>
    </w:lvl>
    <w:lvl w:ilvl="4">
      <w:start w:val="1"/>
      <w:numFmt w:val="decimal"/>
      <w:pStyle w:val="5"/>
      <w:lvlText w:val="%1.%2.%3.%4.%5"/>
      <w:lvlJc w:val="left"/>
      <w:pPr>
        <w:ind w:left="1008" w:hanging="1008"/>
      </w:pPr>
      <w:rPr>
        <w:rFonts w:hint="eastAsia"/>
      </w:rPr>
    </w:lvl>
    <w:lvl w:ilvl="5">
      <w:start w:val="1"/>
      <w:numFmt w:val="decimal"/>
      <w:pStyle w:val="6"/>
      <w:lvlText w:val="%1.%2.%3.%4.%5.%6"/>
      <w:lvlJc w:val="left"/>
      <w:pPr>
        <w:ind w:left="1152" w:hanging="1152"/>
      </w:pPr>
      <w:rPr>
        <w:rFonts w:hint="eastAsia"/>
      </w:rPr>
    </w:lvl>
    <w:lvl w:ilvl="6">
      <w:start w:val="1"/>
      <w:numFmt w:val="decimal"/>
      <w:pStyle w:val="7"/>
      <w:lvlText w:val="%1.%2.%3.%4.%5.%6.%7"/>
      <w:lvlJc w:val="left"/>
      <w:pPr>
        <w:ind w:left="1296" w:hanging="1296"/>
      </w:pPr>
      <w:rPr>
        <w:rFonts w:hint="eastAsia"/>
      </w:rPr>
    </w:lvl>
    <w:lvl w:ilvl="7">
      <w:start w:val="1"/>
      <w:numFmt w:val="decimal"/>
      <w:pStyle w:val="8"/>
      <w:lvlText w:val="%1.%2.%3.%4.%5.%6.%7.%8"/>
      <w:lvlJc w:val="left"/>
      <w:pPr>
        <w:ind w:left="1440" w:hanging="1440"/>
      </w:pPr>
      <w:rPr>
        <w:rFonts w:hint="eastAsia"/>
      </w:rPr>
    </w:lvl>
    <w:lvl w:ilvl="8">
      <w:start w:val="1"/>
      <w:numFmt w:val="decimal"/>
      <w:pStyle w:val="9"/>
      <w:lvlText w:val="%1.%2.%3.%4.%5.%6.%7.%8.%9"/>
      <w:lvlJc w:val="left"/>
      <w:pPr>
        <w:ind w:left="1584" w:hanging="1584"/>
      </w:pPr>
      <w:rPr>
        <w:rFonts w:hint="eastAsia"/>
      </w:rPr>
    </w:lvl>
  </w:abstractNum>
  <w:abstractNum w:abstractNumId="71">
    <w:nsid w:val="6BB72CE8"/>
    <w:multiLevelType w:val="hybridMultilevel"/>
    <w:tmpl w:val="ECFC34BE"/>
    <w:lvl w:ilvl="0" w:tplc="5C9674BC">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6CB07CBC"/>
    <w:multiLevelType w:val="hybridMultilevel"/>
    <w:tmpl w:val="B4CC9B12"/>
    <w:lvl w:ilvl="0" w:tplc="66ECE8D8">
      <w:start w:val="1"/>
      <w:numFmt w:val="bullet"/>
      <w:pStyle w:val="ItemListinSeq"/>
      <w:lvlText w:val=""/>
      <w:lvlJc w:val="left"/>
      <w:pPr>
        <w:ind w:left="400" w:hanging="420"/>
      </w:pPr>
      <w:rPr>
        <w:rFonts w:ascii="Wingdings" w:hAnsi="Wingdings" w:hint="default"/>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03" w:tentative="1">
      <w:start w:val="1"/>
      <w:numFmt w:val="bullet"/>
      <w:lvlText w:val=""/>
      <w:lvlJc w:val="left"/>
      <w:pPr>
        <w:ind w:left="1880" w:hanging="420"/>
      </w:pPr>
      <w:rPr>
        <w:rFonts w:ascii="Wingdings" w:hAnsi="Wingdings" w:hint="default"/>
      </w:rPr>
    </w:lvl>
    <w:lvl w:ilvl="2" w:tplc="04090005" w:tentative="1">
      <w:start w:val="1"/>
      <w:numFmt w:val="bullet"/>
      <w:lvlText w:val=""/>
      <w:lvlJc w:val="left"/>
      <w:pPr>
        <w:ind w:left="2300" w:hanging="420"/>
      </w:pPr>
      <w:rPr>
        <w:rFonts w:ascii="Wingdings" w:hAnsi="Wingdings" w:hint="default"/>
      </w:rPr>
    </w:lvl>
    <w:lvl w:ilvl="3" w:tplc="04090001" w:tentative="1">
      <w:start w:val="1"/>
      <w:numFmt w:val="bullet"/>
      <w:lvlText w:val=""/>
      <w:lvlJc w:val="left"/>
      <w:pPr>
        <w:ind w:left="2720" w:hanging="420"/>
      </w:pPr>
      <w:rPr>
        <w:rFonts w:ascii="Wingdings" w:hAnsi="Wingdings" w:hint="default"/>
      </w:rPr>
    </w:lvl>
    <w:lvl w:ilvl="4" w:tplc="04090003" w:tentative="1">
      <w:start w:val="1"/>
      <w:numFmt w:val="bullet"/>
      <w:lvlText w:val=""/>
      <w:lvlJc w:val="left"/>
      <w:pPr>
        <w:ind w:left="3140" w:hanging="420"/>
      </w:pPr>
      <w:rPr>
        <w:rFonts w:ascii="Wingdings" w:hAnsi="Wingdings" w:hint="default"/>
      </w:rPr>
    </w:lvl>
    <w:lvl w:ilvl="5" w:tplc="04090005" w:tentative="1">
      <w:start w:val="1"/>
      <w:numFmt w:val="bullet"/>
      <w:lvlText w:val=""/>
      <w:lvlJc w:val="left"/>
      <w:pPr>
        <w:ind w:left="3560" w:hanging="420"/>
      </w:pPr>
      <w:rPr>
        <w:rFonts w:ascii="Wingdings" w:hAnsi="Wingdings" w:hint="default"/>
      </w:rPr>
    </w:lvl>
    <w:lvl w:ilvl="6" w:tplc="04090001" w:tentative="1">
      <w:start w:val="1"/>
      <w:numFmt w:val="bullet"/>
      <w:lvlText w:val=""/>
      <w:lvlJc w:val="left"/>
      <w:pPr>
        <w:ind w:left="3980" w:hanging="420"/>
      </w:pPr>
      <w:rPr>
        <w:rFonts w:ascii="Wingdings" w:hAnsi="Wingdings" w:hint="default"/>
      </w:rPr>
    </w:lvl>
    <w:lvl w:ilvl="7" w:tplc="04090003" w:tentative="1">
      <w:start w:val="1"/>
      <w:numFmt w:val="bullet"/>
      <w:lvlText w:val=""/>
      <w:lvlJc w:val="left"/>
      <w:pPr>
        <w:ind w:left="4400" w:hanging="420"/>
      </w:pPr>
      <w:rPr>
        <w:rFonts w:ascii="Wingdings" w:hAnsi="Wingdings" w:hint="default"/>
      </w:rPr>
    </w:lvl>
    <w:lvl w:ilvl="8" w:tplc="04090005" w:tentative="1">
      <w:start w:val="1"/>
      <w:numFmt w:val="bullet"/>
      <w:lvlText w:val=""/>
      <w:lvlJc w:val="left"/>
      <w:pPr>
        <w:ind w:left="4820" w:hanging="420"/>
      </w:pPr>
      <w:rPr>
        <w:rFonts w:ascii="Wingdings" w:hAnsi="Wingdings" w:hint="default"/>
      </w:rPr>
    </w:lvl>
  </w:abstractNum>
  <w:abstractNum w:abstractNumId="73">
    <w:nsid w:val="711F0310"/>
    <w:multiLevelType w:val="hybridMultilevel"/>
    <w:tmpl w:val="68C83104"/>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4">
    <w:nsid w:val="764E5240"/>
    <w:multiLevelType w:val="hybridMultilevel"/>
    <w:tmpl w:val="6E52DBC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5">
    <w:nsid w:val="782330FF"/>
    <w:multiLevelType w:val="hybridMultilevel"/>
    <w:tmpl w:val="E2789B4E"/>
    <w:lvl w:ilvl="0" w:tplc="04090001">
      <w:start w:val="1"/>
      <w:numFmt w:val="bullet"/>
      <w:lvlText w:val=""/>
      <w:lvlJc w:val="left"/>
      <w:pPr>
        <w:ind w:left="1544" w:hanging="420"/>
      </w:pPr>
      <w:rPr>
        <w:rFonts w:ascii="Wingdings" w:hAnsi="Wingdings" w:hint="default"/>
      </w:rPr>
    </w:lvl>
    <w:lvl w:ilvl="1" w:tplc="04090003" w:tentative="1">
      <w:start w:val="1"/>
      <w:numFmt w:val="bullet"/>
      <w:lvlText w:val=""/>
      <w:lvlJc w:val="left"/>
      <w:pPr>
        <w:ind w:left="1964" w:hanging="420"/>
      </w:pPr>
      <w:rPr>
        <w:rFonts w:ascii="Wingdings" w:hAnsi="Wingdings" w:hint="default"/>
      </w:rPr>
    </w:lvl>
    <w:lvl w:ilvl="2" w:tplc="04090005" w:tentative="1">
      <w:start w:val="1"/>
      <w:numFmt w:val="bullet"/>
      <w:lvlText w:val=""/>
      <w:lvlJc w:val="left"/>
      <w:pPr>
        <w:ind w:left="2384" w:hanging="420"/>
      </w:pPr>
      <w:rPr>
        <w:rFonts w:ascii="Wingdings" w:hAnsi="Wingdings" w:hint="default"/>
      </w:rPr>
    </w:lvl>
    <w:lvl w:ilvl="3" w:tplc="04090001" w:tentative="1">
      <w:start w:val="1"/>
      <w:numFmt w:val="bullet"/>
      <w:lvlText w:val=""/>
      <w:lvlJc w:val="left"/>
      <w:pPr>
        <w:ind w:left="2804" w:hanging="420"/>
      </w:pPr>
      <w:rPr>
        <w:rFonts w:ascii="Wingdings" w:hAnsi="Wingdings" w:hint="default"/>
      </w:rPr>
    </w:lvl>
    <w:lvl w:ilvl="4" w:tplc="04090003" w:tentative="1">
      <w:start w:val="1"/>
      <w:numFmt w:val="bullet"/>
      <w:lvlText w:val=""/>
      <w:lvlJc w:val="left"/>
      <w:pPr>
        <w:ind w:left="3224" w:hanging="420"/>
      </w:pPr>
      <w:rPr>
        <w:rFonts w:ascii="Wingdings" w:hAnsi="Wingdings" w:hint="default"/>
      </w:rPr>
    </w:lvl>
    <w:lvl w:ilvl="5" w:tplc="04090005" w:tentative="1">
      <w:start w:val="1"/>
      <w:numFmt w:val="bullet"/>
      <w:lvlText w:val=""/>
      <w:lvlJc w:val="left"/>
      <w:pPr>
        <w:ind w:left="3644" w:hanging="420"/>
      </w:pPr>
      <w:rPr>
        <w:rFonts w:ascii="Wingdings" w:hAnsi="Wingdings" w:hint="default"/>
      </w:rPr>
    </w:lvl>
    <w:lvl w:ilvl="6" w:tplc="04090001" w:tentative="1">
      <w:start w:val="1"/>
      <w:numFmt w:val="bullet"/>
      <w:lvlText w:val=""/>
      <w:lvlJc w:val="left"/>
      <w:pPr>
        <w:ind w:left="4064" w:hanging="420"/>
      </w:pPr>
      <w:rPr>
        <w:rFonts w:ascii="Wingdings" w:hAnsi="Wingdings" w:hint="default"/>
      </w:rPr>
    </w:lvl>
    <w:lvl w:ilvl="7" w:tplc="04090003" w:tentative="1">
      <w:start w:val="1"/>
      <w:numFmt w:val="bullet"/>
      <w:lvlText w:val=""/>
      <w:lvlJc w:val="left"/>
      <w:pPr>
        <w:ind w:left="4484" w:hanging="420"/>
      </w:pPr>
      <w:rPr>
        <w:rFonts w:ascii="Wingdings" w:hAnsi="Wingdings" w:hint="default"/>
      </w:rPr>
    </w:lvl>
    <w:lvl w:ilvl="8" w:tplc="04090005" w:tentative="1">
      <w:start w:val="1"/>
      <w:numFmt w:val="bullet"/>
      <w:lvlText w:val=""/>
      <w:lvlJc w:val="left"/>
      <w:pPr>
        <w:ind w:left="4904" w:hanging="420"/>
      </w:pPr>
      <w:rPr>
        <w:rFonts w:ascii="Wingdings" w:hAnsi="Wingdings" w:hint="default"/>
      </w:rPr>
    </w:lvl>
  </w:abstractNum>
  <w:abstractNum w:abstractNumId="76">
    <w:nsid w:val="7ADA594F"/>
    <w:multiLevelType w:val="hybridMultilevel"/>
    <w:tmpl w:val="F9108EC8"/>
    <w:lvl w:ilvl="0" w:tplc="04090001">
      <w:start w:val="1"/>
      <w:numFmt w:val="bullet"/>
      <w:lvlText w:val=""/>
      <w:lvlJc w:val="left"/>
      <w:pPr>
        <w:ind w:left="704" w:hanging="420"/>
      </w:pPr>
      <w:rPr>
        <w:rFonts w:ascii="Wingdings" w:hAnsi="Wingdings"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77">
    <w:nsid w:val="7EB8253B"/>
    <w:multiLevelType w:val="hybridMultilevel"/>
    <w:tmpl w:val="23F2406A"/>
    <w:lvl w:ilvl="0" w:tplc="5C9674BC">
      <w:start w:val="1"/>
      <w:numFmt w:val="decimal"/>
      <w:lvlText w:val="%1."/>
      <w:lvlJc w:val="left"/>
      <w:pPr>
        <w:ind w:left="704" w:hanging="420"/>
      </w:pPr>
      <w:rPr>
        <w:rFonts w:hint="eastAsia"/>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78">
    <w:nsid w:val="7EF37F85"/>
    <w:multiLevelType w:val="hybridMultilevel"/>
    <w:tmpl w:val="03D0B498"/>
    <w:lvl w:ilvl="0" w:tplc="0409000F">
      <w:start w:val="1"/>
      <w:numFmt w:val="decimal"/>
      <w:lvlText w:val="%1."/>
      <w:lvlJc w:val="left"/>
      <w:pPr>
        <w:ind w:left="704" w:hanging="420"/>
      </w:p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num w:numId="1">
    <w:abstractNumId w:val="3"/>
  </w:num>
  <w:num w:numId="2">
    <w:abstractNumId w:val="72"/>
  </w:num>
  <w:num w:numId="3">
    <w:abstractNumId w:val="66"/>
  </w:num>
  <w:num w:numId="4">
    <w:abstractNumId w:val="14"/>
  </w:num>
  <w:num w:numId="5">
    <w:abstractNumId w:val="18"/>
  </w:num>
  <w:num w:numId="6">
    <w:abstractNumId w:val="70"/>
  </w:num>
  <w:num w:numId="7">
    <w:abstractNumId w:val="19"/>
  </w:num>
  <w:num w:numId="8">
    <w:abstractNumId w:val="47"/>
  </w:num>
  <w:num w:numId="9">
    <w:abstractNumId w:val="39"/>
  </w:num>
  <w:num w:numId="10">
    <w:abstractNumId w:val="50"/>
  </w:num>
  <w:num w:numId="11">
    <w:abstractNumId w:val="30"/>
  </w:num>
  <w:num w:numId="12">
    <w:abstractNumId w:val="59"/>
  </w:num>
  <w:num w:numId="13">
    <w:abstractNumId w:val="8"/>
  </w:num>
  <w:num w:numId="14">
    <w:abstractNumId w:val="68"/>
  </w:num>
  <w:num w:numId="15">
    <w:abstractNumId w:val="52"/>
  </w:num>
  <w:num w:numId="16">
    <w:abstractNumId w:val="45"/>
  </w:num>
  <w:num w:numId="17">
    <w:abstractNumId w:val="21"/>
  </w:num>
  <w:num w:numId="18">
    <w:abstractNumId w:val="77"/>
  </w:num>
  <w:num w:numId="19">
    <w:abstractNumId w:val="1"/>
  </w:num>
  <w:num w:numId="20">
    <w:abstractNumId w:val="65"/>
  </w:num>
  <w:num w:numId="21">
    <w:abstractNumId w:val="69"/>
  </w:num>
  <w:num w:numId="22">
    <w:abstractNumId w:val="37"/>
  </w:num>
  <w:num w:numId="23">
    <w:abstractNumId w:val="32"/>
  </w:num>
  <w:num w:numId="24">
    <w:abstractNumId w:val="28"/>
  </w:num>
  <w:num w:numId="25">
    <w:abstractNumId w:val="62"/>
  </w:num>
  <w:num w:numId="26">
    <w:abstractNumId w:val="10"/>
  </w:num>
  <w:num w:numId="27">
    <w:abstractNumId w:val="64"/>
  </w:num>
  <w:num w:numId="28">
    <w:abstractNumId w:val="31"/>
  </w:num>
  <w:num w:numId="29">
    <w:abstractNumId w:val="2"/>
  </w:num>
  <w:num w:numId="30">
    <w:abstractNumId w:val="44"/>
  </w:num>
  <w:num w:numId="31">
    <w:abstractNumId w:val="61"/>
  </w:num>
  <w:num w:numId="32">
    <w:abstractNumId w:val="48"/>
  </w:num>
  <w:num w:numId="33">
    <w:abstractNumId w:val="73"/>
  </w:num>
  <w:num w:numId="34">
    <w:abstractNumId w:val="57"/>
  </w:num>
  <w:num w:numId="35">
    <w:abstractNumId w:val="6"/>
  </w:num>
  <w:num w:numId="36">
    <w:abstractNumId w:val="53"/>
  </w:num>
  <w:num w:numId="37">
    <w:abstractNumId w:val="35"/>
  </w:num>
  <w:num w:numId="38">
    <w:abstractNumId w:val="16"/>
  </w:num>
  <w:num w:numId="39">
    <w:abstractNumId w:val="13"/>
  </w:num>
  <w:num w:numId="40">
    <w:abstractNumId w:val="38"/>
  </w:num>
  <w:num w:numId="41">
    <w:abstractNumId w:val="41"/>
  </w:num>
  <w:num w:numId="42">
    <w:abstractNumId w:val="60"/>
  </w:num>
  <w:num w:numId="43">
    <w:abstractNumId w:val="12"/>
  </w:num>
  <w:num w:numId="44">
    <w:abstractNumId w:val="55"/>
  </w:num>
  <w:num w:numId="45">
    <w:abstractNumId w:val="76"/>
  </w:num>
  <w:num w:numId="46">
    <w:abstractNumId w:val="46"/>
  </w:num>
  <w:num w:numId="47">
    <w:abstractNumId w:val="36"/>
  </w:num>
  <w:num w:numId="48">
    <w:abstractNumId w:val="4"/>
  </w:num>
  <w:num w:numId="49">
    <w:abstractNumId w:val="43"/>
  </w:num>
  <w:num w:numId="50">
    <w:abstractNumId w:val="54"/>
  </w:num>
  <w:num w:numId="51">
    <w:abstractNumId w:val="20"/>
  </w:num>
  <w:num w:numId="52">
    <w:abstractNumId w:val="22"/>
  </w:num>
  <w:num w:numId="53">
    <w:abstractNumId w:val="58"/>
  </w:num>
  <w:num w:numId="54">
    <w:abstractNumId w:val="75"/>
  </w:num>
  <w:num w:numId="55">
    <w:abstractNumId w:val="26"/>
  </w:num>
  <w:num w:numId="56">
    <w:abstractNumId w:val="11"/>
  </w:num>
  <w:num w:numId="57">
    <w:abstractNumId w:val="9"/>
  </w:num>
  <w:num w:numId="58">
    <w:abstractNumId w:val="0"/>
  </w:num>
  <w:num w:numId="59">
    <w:abstractNumId w:val="34"/>
  </w:num>
  <w:num w:numId="60">
    <w:abstractNumId w:val="7"/>
  </w:num>
  <w:num w:numId="61">
    <w:abstractNumId w:val="71"/>
  </w:num>
  <w:num w:numId="62">
    <w:abstractNumId w:val="24"/>
  </w:num>
  <w:num w:numId="63">
    <w:abstractNumId w:val="49"/>
  </w:num>
  <w:num w:numId="64">
    <w:abstractNumId w:val="23"/>
  </w:num>
  <w:num w:numId="65">
    <w:abstractNumId w:val="42"/>
  </w:num>
  <w:num w:numId="66">
    <w:abstractNumId w:val="15"/>
  </w:num>
  <w:num w:numId="67">
    <w:abstractNumId w:val="25"/>
  </w:num>
  <w:num w:numId="68">
    <w:abstractNumId w:val="67"/>
  </w:num>
  <w:num w:numId="69">
    <w:abstractNumId w:val="17"/>
  </w:num>
  <w:num w:numId="70">
    <w:abstractNumId w:val="33"/>
  </w:num>
  <w:num w:numId="71">
    <w:abstractNumId w:val="74"/>
  </w:num>
  <w:num w:numId="72">
    <w:abstractNumId w:val="56"/>
  </w:num>
  <w:num w:numId="73">
    <w:abstractNumId w:val="27"/>
  </w:num>
  <w:num w:numId="74">
    <w:abstractNumId w:val="51"/>
  </w:num>
  <w:num w:numId="75">
    <w:abstractNumId w:val="29"/>
  </w:num>
  <w:num w:numId="76">
    <w:abstractNumId w:val="63"/>
  </w:num>
  <w:num w:numId="77">
    <w:abstractNumId w:val="78"/>
  </w:num>
  <w:num w:numId="78">
    <w:abstractNumId w:val="40"/>
  </w:num>
  <w:num w:numId="79">
    <w:abstractNumId w:val="5"/>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bordersDoNotSurroundHeader/>
  <w:bordersDoNotSurroundFooter/>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419"/>
  <w:clickAndTypeStyle w:val="EN"/>
  <w:drawingGridHorizontalSpacing w:val="9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E49D5"/>
    <w:rsid w:val="00002E5E"/>
    <w:rsid w:val="0000486A"/>
    <w:rsid w:val="00007AFD"/>
    <w:rsid w:val="00007D48"/>
    <w:rsid w:val="0001068A"/>
    <w:rsid w:val="000119A9"/>
    <w:rsid w:val="00011FB9"/>
    <w:rsid w:val="000153FE"/>
    <w:rsid w:val="00020C5C"/>
    <w:rsid w:val="00021677"/>
    <w:rsid w:val="00021B68"/>
    <w:rsid w:val="000238AA"/>
    <w:rsid w:val="0003157D"/>
    <w:rsid w:val="0003221F"/>
    <w:rsid w:val="00034E46"/>
    <w:rsid w:val="00037018"/>
    <w:rsid w:val="000409DB"/>
    <w:rsid w:val="00040E4B"/>
    <w:rsid w:val="000444F1"/>
    <w:rsid w:val="000448B5"/>
    <w:rsid w:val="00051A99"/>
    <w:rsid w:val="00054227"/>
    <w:rsid w:val="000563C8"/>
    <w:rsid w:val="00057AFB"/>
    <w:rsid w:val="00061BD2"/>
    <w:rsid w:val="0006237E"/>
    <w:rsid w:val="0006280E"/>
    <w:rsid w:val="00062B22"/>
    <w:rsid w:val="0006772A"/>
    <w:rsid w:val="00072F07"/>
    <w:rsid w:val="00074A23"/>
    <w:rsid w:val="000812A7"/>
    <w:rsid w:val="00085A07"/>
    <w:rsid w:val="00086E73"/>
    <w:rsid w:val="00087A82"/>
    <w:rsid w:val="00090C7D"/>
    <w:rsid w:val="000A681E"/>
    <w:rsid w:val="000A6EBB"/>
    <w:rsid w:val="000A72B4"/>
    <w:rsid w:val="000B101F"/>
    <w:rsid w:val="000B2DCA"/>
    <w:rsid w:val="000C0C86"/>
    <w:rsid w:val="000C34EE"/>
    <w:rsid w:val="000C418B"/>
    <w:rsid w:val="000C560B"/>
    <w:rsid w:val="000C561A"/>
    <w:rsid w:val="000D049B"/>
    <w:rsid w:val="000D130A"/>
    <w:rsid w:val="000D1386"/>
    <w:rsid w:val="000D20BF"/>
    <w:rsid w:val="000D20FB"/>
    <w:rsid w:val="000D299E"/>
    <w:rsid w:val="000D2BA7"/>
    <w:rsid w:val="000D52C6"/>
    <w:rsid w:val="000D6EDB"/>
    <w:rsid w:val="000E31B7"/>
    <w:rsid w:val="000E4336"/>
    <w:rsid w:val="000E4377"/>
    <w:rsid w:val="000E4A64"/>
    <w:rsid w:val="000E6941"/>
    <w:rsid w:val="000F0CE7"/>
    <w:rsid w:val="000F1752"/>
    <w:rsid w:val="000F1A83"/>
    <w:rsid w:val="000F5478"/>
    <w:rsid w:val="000F5B5C"/>
    <w:rsid w:val="000F5E57"/>
    <w:rsid w:val="00100C10"/>
    <w:rsid w:val="001015B5"/>
    <w:rsid w:val="00101981"/>
    <w:rsid w:val="001026E0"/>
    <w:rsid w:val="001031F5"/>
    <w:rsid w:val="00103D34"/>
    <w:rsid w:val="00103D66"/>
    <w:rsid w:val="0010750C"/>
    <w:rsid w:val="001119F3"/>
    <w:rsid w:val="001121F1"/>
    <w:rsid w:val="00113B5B"/>
    <w:rsid w:val="001144F4"/>
    <w:rsid w:val="00116D06"/>
    <w:rsid w:val="00120740"/>
    <w:rsid w:val="0012370E"/>
    <w:rsid w:val="0012595B"/>
    <w:rsid w:val="00125A23"/>
    <w:rsid w:val="00130F29"/>
    <w:rsid w:val="0013418B"/>
    <w:rsid w:val="00135ABC"/>
    <w:rsid w:val="00140C9B"/>
    <w:rsid w:val="00141F2D"/>
    <w:rsid w:val="0014263A"/>
    <w:rsid w:val="0014557B"/>
    <w:rsid w:val="00145841"/>
    <w:rsid w:val="001459F8"/>
    <w:rsid w:val="0015108D"/>
    <w:rsid w:val="001550D0"/>
    <w:rsid w:val="001563EC"/>
    <w:rsid w:val="00157001"/>
    <w:rsid w:val="00163F30"/>
    <w:rsid w:val="00165AD2"/>
    <w:rsid w:val="00172287"/>
    <w:rsid w:val="0017231C"/>
    <w:rsid w:val="00175C0D"/>
    <w:rsid w:val="001773FD"/>
    <w:rsid w:val="001817E0"/>
    <w:rsid w:val="0018201C"/>
    <w:rsid w:val="00183A44"/>
    <w:rsid w:val="0018469A"/>
    <w:rsid w:val="00184E17"/>
    <w:rsid w:val="00186B4F"/>
    <w:rsid w:val="00190502"/>
    <w:rsid w:val="001923DE"/>
    <w:rsid w:val="00193FE8"/>
    <w:rsid w:val="0019484D"/>
    <w:rsid w:val="00196E0C"/>
    <w:rsid w:val="001A37BE"/>
    <w:rsid w:val="001A50E2"/>
    <w:rsid w:val="001A72AE"/>
    <w:rsid w:val="001B03E1"/>
    <w:rsid w:val="001B0856"/>
    <w:rsid w:val="001B1FC9"/>
    <w:rsid w:val="001B28FD"/>
    <w:rsid w:val="001B614E"/>
    <w:rsid w:val="001B64F8"/>
    <w:rsid w:val="001B7C0C"/>
    <w:rsid w:val="001B7DDF"/>
    <w:rsid w:val="001C0C4F"/>
    <w:rsid w:val="001C1CEA"/>
    <w:rsid w:val="001C4331"/>
    <w:rsid w:val="001C456B"/>
    <w:rsid w:val="001C5E54"/>
    <w:rsid w:val="001C6F00"/>
    <w:rsid w:val="001C7B5E"/>
    <w:rsid w:val="001D02D0"/>
    <w:rsid w:val="001D035A"/>
    <w:rsid w:val="001E0770"/>
    <w:rsid w:val="001E08BD"/>
    <w:rsid w:val="001E3899"/>
    <w:rsid w:val="001E410B"/>
    <w:rsid w:val="001E49EC"/>
    <w:rsid w:val="001E61AF"/>
    <w:rsid w:val="001E7B24"/>
    <w:rsid w:val="001E7B87"/>
    <w:rsid w:val="001F02FA"/>
    <w:rsid w:val="001F1D85"/>
    <w:rsid w:val="001F3931"/>
    <w:rsid w:val="001F3DEC"/>
    <w:rsid w:val="001F6AFF"/>
    <w:rsid w:val="001F70CB"/>
    <w:rsid w:val="00201BC7"/>
    <w:rsid w:val="002032B6"/>
    <w:rsid w:val="00203830"/>
    <w:rsid w:val="00206197"/>
    <w:rsid w:val="00206ADE"/>
    <w:rsid w:val="00210E77"/>
    <w:rsid w:val="002143AA"/>
    <w:rsid w:val="00221A5C"/>
    <w:rsid w:val="00222361"/>
    <w:rsid w:val="00222897"/>
    <w:rsid w:val="0022528E"/>
    <w:rsid w:val="00225364"/>
    <w:rsid w:val="0022567C"/>
    <w:rsid w:val="002325DE"/>
    <w:rsid w:val="002344EC"/>
    <w:rsid w:val="00236CEB"/>
    <w:rsid w:val="00242054"/>
    <w:rsid w:val="00242659"/>
    <w:rsid w:val="00243A56"/>
    <w:rsid w:val="00243E47"/>
    <w:rsid w:val="0024644C"/>
    <w:rsid w:val="00247086"/>
    <w:rsid w:val="00261103"/>
    <w:rsid w:val="002637CB"/>
    <w:rsid w:val="00264724"/>
    <w:rsid w:val="002649D2"/>
    <w:rsid w:val="002649FA"/>
    <w:rsid w:val="00265933"/>
    <w:rsid w:val="0026720E"/>
    <w:rsid w:val="00271E20"/>
    <w:rsid w:val="00273E9B"/>
    <w:rsid w:val="002812D9"/>
    <w:rsid w:val="002816C0"/>
    <w:rsid w:val="0028256D"/>
    <w:rsid w:val="00282CA1"/>
    <w:rsid w:val="002833FC"/>
    <w:rsid w:val="00285984"/>
    <w:rsid w:val="00286AA1"/>
    <w:rsid w:val="0028730B"/>
    <w:rsid w:val="002A2232"/>
    <w:rsid w:val="002A2BEF"/>
    <w:rsid w:val="002A6F3E"/>
    <w:rsid w:val="002A798D"/>
    <w:rsid w:val="002B17A2"/>
    <w:rsid w:val="002B2088"/>
    <w:rsid w:val="002B54F8"/>
    <w:rsid w:val="002C0932"/>
    <w:rsid w:val="002C3E11"/>
    <w:rsid w:val="002C55BD"/>
    <w:rsid w:val="002C6F13"/>
    <w:rsid w:val="002D2F3E"/>
    <w:rsid w:val="002E06FF"/>
    <w:rsid w:val="002E1294"/>
    <w:rsid w:val="002E20FA"/>
    <w:rsid w:val="002E39CD"/>
    <w:rsid w:val="002E668A"/>
    <w:rsid w:val="002E6F47"/>
    <w:rsid w:val="002F2A79"/>
    <w:rsid w:val="00307D95"/>
    <w:rsid w:val="003103DC"/>
    <w:rsid w:val="00313061"/>
    <w:rsid w:val="00313BAD"/>
    <w:rsid w:val="003144B2"/>
    <w:rsid w:val="0032055C"/>
    <w:rsid w:val="00325447"/>
    <w:rsid w:val="00330189"/>
    <w:rsid w:val="00331888"/>
    <w:rsid w:val="00335191"/>
    <w:rsid w:val="0033755D"/>
    <w:rsid w:val="0034260A"/>
    <w:rsid w:val="003428D4"/>
    <w:rsid w:val="00344159"/>
    <w:rsid w:val="0034501B"/>
    <w:rsid w:val="0034733E"/>
    <w:rsid w:val="00350838"/>
    <w:rsid w:val="0035166C"/>
    <w:rsid w:val="00351745"/>
    <w:rsid w:val="00352EB2"/>
    <w:rsid w:val="00356719"/>
    <w:rsid w:val="0035674E"/>
    <w:rsid w:val="00357D01"/>
    <w:rsid w:val="003608CA"/>
    <w:rsid w:val="00360ECF"/>
    <w:rsid w:val="003650C9"/>
    <w:rsid w:val="00365D8E"/>
    <w:rsid w:val="003668B0"/>
    <w:rsid w:val="0036731A"/>
    <w:rsid w:val="00367775"/>
    <w:rsid w:val="003714A1"/>
    <w:rsid w:val="003742EA"/>
    <w:rsid w:val="00375D11"/>
    <w:rsid w:val="00377A57"/>
    <w:rsid w:val="0038408D"/>
    <w:rsid w:val="00384CFF"/>
    <w:rsid w:val="00386581"/>
    <w:rsid w:val="0039578B"/>
    <w:rsid w:val="003957B4"/>
    <w:rsid w:val="003A06CE"/>
    <w:rsid w:val="003A428A"/>
    <w:rsid w:val="003A45C5"/>
    <w:rsid w:val="003A5648"/>
    <w:rsid w:val="003A63CF"/>
    <w:rsid w:val="003A6806"/>
    <w:rsid w:val="003A715A"/>
    <w:rsid w:val="003B0BA7"/>
    <w:rsid w:val="003B27EC"/>
    <w:rsid w:val="003C01FE"/>
    <w:rsid w:val="003C0906"/>
    <w:rsid w:val="003C40FF"/>
    <w:rsid w:val="003C58BC"/>
    <w:rsid w:val="003C67BB"/>
    <w:rsid w:val="003C6F4C"/>
    <w:rsid w:val="003D1FEF"/>
    <w:rsid w:val="003D247A"/>
    <w:rsid w:val="003D5CCE"/>
    <w:rsid w:val="003D6B5A"/>
    <w:rsid w:val="003E18DB"/>
    <w:rsid w:val="003E1EF3"/>
    <w:rsid w:val="003F09F0"/>
    <w:rsid w:val="003F1065"/>
    <w:rsid w:val="003F3C38"/>
    <w:rsid w:val="003F3D0C"/>
    <w:rsid w:val="003F5552"/>
    <w:rsid w:val="00400CBD"/>
    <w:rsid w:val="0040206A"/>
    <w:rsid w:val="00402D3E"/>
    <w:rsid w:val="004033A7"/>
    <w:rsid w:val="00404E7D"/>
    <w:rsid w:val="00405823"/>
    <w:rsid w:val="00406AB9"/>
    <w:rsid w:val="00406C06"/>
    <w:rsid w:val="004105CF"/>
    <w:rsid w:val="004107F2"/>
    <w:rsid w:val="00410B11"/>
    <w:rsid w:val="004110A5"/>
    <w:rsid w:val="00416CB8"/>
    <w:rsid w:val="00416E8C"/>
    <w:rsid w:val="00424BB4"/>
    <w:rsid w:val="00425081"/>
    <w:rsid w:val="00425654"/>
    <w:rsid w:val="0043279F"/>
    <w:rsid w:val="00435D6D"/>
    <w:rsid w:val="00443FAE"/>
    <w:rsid w:val="00446CA5"/>
    <w:rsid w:val="00452FF4"/>
    <w:rsid w:val="004538EA"/>
    <w:rsid w:val="0045514C"/>
    <w:rsid w:val="0045523B"/>
    <w:rsid w:val="00456FBA"/>
    <w:rsid w:val="0046042D"/>
    <w:rsid w:val="00460C0F"/>
    <w:rsid w:val="00462030"/>
    <w:rsid w:val="004638D1"/>
    <w:rsid w:val="00463D71"/>
    <w:rsid w:val="0046439C"/>
    <w:rsid w:val="004667D0"/>
    <w:rsid w:val="00466910"/>
    <w:rsid w:val="00466BEB"/>
    <w:rsid w:val="00467748"/>
    <w:rsid w:val="00467A6B"/>
    <w:rsid w:val="004706B6"/>
    <w:rsid w:val="00470A84"/>
    <w:rsid w:val="00474141"/>
    <w:rsid w:val="00476AC9"/>
    <w:rsid w:val="00477369"/>
    <w:rsid w:val="0048590D"/>
    <w:rsid w:val="00486515"/>
    <w:rsid w:val="00487987"/>
    <w:rsid w:val="004915B9"/>
    <w:rsid w:val="00493227"/>
    <w:rsid w:val="00493755"/>
    <w:rsid w:val="00493982"/>
    <w:rsid w:val="00495638"/>
    <w:rsid w:val="00497827"/>
    <w:rsid w:val="004A2436"/>
    <w:rsid w:val="004A692A"/>
    <w:rsid w:val="004B10A5"/>
    <w:rsid w:val="004B115D"/>
    <w:rsid w:val="004B21F1"/>
    <w:rsid w:val="004B260B"/>
    <w:rsid w:val="004B3599"/>
    <w:rsid w:val="004B3708"/>
    <w:rsid w:val="004B3F44"/>
    <w:rsid w:val="004B51CD"/>
    <w:rsid w:val="004B5DB1"/>
    <w:rsid w:val="004B6D3E"/>
    <w:rsid w:val="004B7D83"/>
    <w:rsid w:val="004B7EF9"/>
    <w:rsid w:val="004C01DB"/>
    <w:rsid w:val="004C20E8"/>
    <w:rsid w:val="004C5DFA"/>
    <w:rsid w:val="004D1AC3"/>
    <w:rsid w:val="004E223B"/>
    <w:rsid w:val="004E7F1E"/>
    <w:rsid w:val="004F563C"/>
    <w:rsid w:val="00502D8D"/>
    <w:rsid w:val="005039A1"/>
    <w:rsid w:val="00503BD2"/>
    <w:rsid w:val="00506553"/>
    <w:rsid w:val="00511968"/>
    <w:rsid w:val="005210B6"/>
    <w:rsid w:val="00523DEB"/>
    <w:rsid w:val="00525CBF"/>
    <w:rsid w:val="00535092"/>
    <w:rsid w:val="00535B26"/>
    <w:rsid w:val="00537C13"/>
    <w:rsid w:val="00540BF3"/>
    <w:rsid w:val="00542A53"/>
    <w:rsid w:val="005454CE"/>
    <w:rsid w:val="00545EAE"/>
    <w:rsid w:val="00547235"/>
    <w:rsid w:val="00551A59"/>
    <w:rsid w:val="0055397E"/>
    <w:rsid w:val="00555116"/>
    <w:rsid w:val="005639CA"/>
    <w:rsid w:val="00564AC3"/>
    <w:rsid w:val="00574E80"/>
    <w:rsid w:val="005817C3"/>
    <w:rsid w:val="005819BE"/>
    <w:rsid w:val="005832FC"/>
    <w:rsid w:val="00583645"/>
    <w:rsid w:val="00584736"/>
    <w:rsid w:val="00585465"/>
    <w:rsid w:val="00597B49"/>
    <w:rsid w:val="005A22FD"/>
    <w:rsid w:val="005A2963"/>
    <w:rsid w:val="005A395C"/>
    <w:rsid w:val="005A41A5"/>
    <w:rsid w:val="005A4C81"/>
    <w:rsid w:val="005A4EF9"/>
    <w:rsid w:val="005B16D9"/>
    <w:rsid w:val="005B5880"/>
    <w:rsid w:val="005B6AE3"/>
    <w:rsid w:val="005B7D56"/>
    <w:rsid w:val="005C005A"/>
    <w:rsid w:val="005C15E6"/>
    <w:rsid w:val="005C5ED6"/>
    <w:rsid w:val="005D5A73"/>
    <w:rsid w:val="005D7B41"/>
    <w:rsid w:val="005E2225"/>
    <w:rsid w:val="005E3598"/>
    <w:rsid w:val="005E35C9"/>
    <w:rsid w:val="005E3E61"/>
    <w:rsid w:val="005E4297"/>
    <w:rsid w:val="005E61E0"/>
    <w:rsid w:val="005E65AE"/>
    <w:rsid w:val="005F0253"/>
    <w:rsid w:val="005F0CBF"/>
    <w:rsid w:val="005F347D"/>
    <w:rsid w:val="005F5265"/>
    <w:rsid w:val="00600210"/>
    <w:rsid w:val="00605795"/>
    <w:rsid w:val="00605E16"/>
    <w:rsid w:val="00606E11"/>
    <w:rsid w:val="00611CDE"/>
    <w:rsid w:val="006124BD"/>
    <w:rsid w:val="00613E5B"/>
    <w:rsid w:val="0061413C"/>
    <w:rsid w:val="006173E5"/>
    <w:rsid w:val="00622415"/>
    <w:rsid w:val="006306C5"/>
    <w:rsid w:val="0063105D"/>
    <w:rsid w:val="00631AA8"/>
    <w:rsid w:val="00640D36"/>
    <w:rsid w:val="006423D5"/>
    <w:rsid w:val="006427BB"/>
    <w:rsid w:val="00646DA7"/>
    <w:rsid w:val="00646EC7"/>
    <w:rsid w:val="006476FC"/>
    <w:rsid w:val="00647FC8"/>
    <w:rsid w:val="006528C5"/>
    <w:rsid w:val="00655A03"/>
    <w:rsid w:val="00655ED4"/>
    <w:rsid w:val="0065730C"/>
    <w:rsid w:val="00663003"/>
    <w:rsid w:val="00665014"/>
    <w:rsid w:val="006657F5"/>
    <w:rsid w:val="0067109B"/>
    <w:rsid w:val="00671BFD"/>
    <w:rsid w:val="00672C71"/>
    <w:rsid w:val="0067322D"/>
    <w:rsid w:val="0067533C"/>
    <w:rsid w:val="00681F3F"/>
    <w:rsid w:val="00683FAC"/>
    <w:rsid w:val="00686C5D"/>
    <w:rsid w:val="006924C5"/>
    <w:rsid w:val="006964F7"/>
    <w:rsid w:val="00697225"/>
    <w:rsid w:val="006A24F6"/>
    <w:rsid w:val="006A43B9"/>
    <w:rsid w:val="006A601C"/>
    <w:rsid w:val="006A6DE7"/>
    <w:rsid w:val="006A6F05"/>
    <w:rsid w:val="006A7603"/>
    <w:rsid w:val="006B1F50"/>
    <w:rsid w:val="006B350E"/>
    <w:rsid w:val="006B3830"/>
    <w:rsid w:val="006B4BBF"/>
    <w:rsid w:val="006B54CD"/>
    <w:rsid w:val="006B6B75"/>
    <w:rsid w:val="006C1AD6"/>
    <w:rsid w:val="006C2FD9"/>
    <w:rsid w:val="006C348A"/>
    <w:rsid w:val="006C7FC2"/>
    <w:rsid w:val="006D3117"/>
    <w:rsid w:val="006D5A70"/>
    <w:rsid w:val="006D62DA"/>
    <w:rsid w:val="006D703D"/>
    <w:rsid w:val="006D730E"/>
    <w:rsid w:val="006E2353"/>
    <w:rsid w:val="006E7739"/>
    <w:rsid w:val="006F72F8"/>
    <w:rsid w:val="00700E74"/>
    <w:rsid w:val="00702AED"/>
    <w:rsid w:val="00706757"/>
    <w:rsid w:val="007067C7"/>
    <w:rsid w:val="007171D3"/>
    <w:rsid w:val="00717A27"/>
    <w:rsid w:val="00722DBD"/>
    <w:rsid w:val="00723381"/>
    <w:rsid w:val="00726D92"/>
    <w:rsid w:val="007279A9"/>
    <w:rsid w:val="00730015"/>
    <w:rsid w:val="0073205A"/>
    <w:rsid w:val="007350BC"/>
    <w:rsid w:val="00743B0B"/>
    <w:rsid w:val="007457E4"/>
    <w:rsid w:val="0074580B"/>
    <w:rsid w:val="00746C51"/>
    <w:rsid w:val="00760069"/>
    <w:rsid w:val="0076078F"/>
    <w:rsid w:val="0076222E"/>
    <w:rsid w:val="00763535"/>
    <w:rsid w:val="007645EA"/>
    <w:rsid w:val="00764B07"/>
    <w:rsid w:val="0076559F"/>
    <w:rsid w:val="0076791B"/>
    <w:rsid w:val="00770545"/>
    <w:rsid w:val="00770D82"/>
    <w:rsid w:val="00771DB9"/>
    <w:rsid w:val="007765DA"/>
    <w:rsid w:val="00777848"/>
    <w:rsid w:val="00780612"/>
    <w:rsid w:val="00782D46"/>
    <w:rsid w:val="00783D51"/>
    <w:rsid w:val="0079143F"/>
    <w:rsid w:val="00792964"/>
    <w:rsid w:val="00793A06"/>
    <w:rsid w:val="00793A30"/>
    <w:rsid w:val="00794C66"/>
    <w:rsid w:val="00794CAA"/>
    <w:rsid w:val="00794EDB"/>
    <w:rsid w:val="007A2814"/>
    <w:rsid w:val="007A37A7"/>
    <w:rsid w:val="007B1D75"/>
    <w:rsid w:val="007B6782"/>
    <w:rsid w:val="007B6A62"/>
    <w:rsid w:val="007C0C24"/>
    <w:rsid w:val="007C45FB"/>
    <w:rsid w:val="007C75E3"/>
    <w:rsid w:val="007C7CBD"/>
    <w:rsid w:val="007D1449"/>
    <w:rsid w:val="007D3001"/>
    <w:rsid w:val="007D3674"/>
    <w:rsid w:val="007D3BFE"/>
    <w:rsid w:val="007D3D62"/>
    <w:rsid w:val="007D67FB"/>
    <w:rsid w:val="007E10DC"/>
    <w:rsid w:val="007E1B7E"/>
    <w:rsid w:val="007E2875"/>
    <w:rsid w:val="007E4856"/>
    <w:rsid w:val="007E5266"/>
    <w:rsid w:val="007E5A3B"/>
    <w:rsid w:val="007E68E3"/>
    <w:rsid w:val="007E7BE3"/>
    <w:rsid w:val="007F14A5"/>
    <w:rsid w:val="007F22E3"/>
    <w:rsid w:val="007F26CE"/>
    <w:rsid w:val="00800CA9"/>
    <w:rsid w:val="00803BC3"/>
    <w:rsid w:val="0080423D"/>
    <w:rsid w:val="008057EC"/>
    <w:rsid w:val="00806246"/>
    <w:rsid w:val="00806450"/>
    <w:rsid w:val="00806786"/>
    <w:rsid w:val="00807E61"/>
    <w:rsid w:val="00815200"/>
    <w:rsid w:val="00820F58"/>
    <w:rsid w:val="00822731"/>
    <w:rsid w:val="00825ED3"/>
    <w:rsid w:val="00827FAC"/>
    <w:rsid w:val="0083037B"/>
    <w:rsid w:val="00832406"/>
    <w:rsid w:val="00833FC6"/>
    <w:rsid w:val="008365C6"/>
    <w:rsid w:val="00847203"/>
    <w:rsid w:val="008576E4"/>
    <w:rsid w:val="00861DF7"/>
    <w:rsid w:val="00863654"/>
    <w:rsid w:val="0086387A"/>
    <w:rsid w:val="00864871"/>
    <w:rsid w:val="008655AA"/>
    <w:rsid w:val="00865804"/>
    <w:rsid w:val="00865CBA"/>
    <w:rsid w:val="00881435"/>
    <w:rsid w:val="0088381C"/>
    <w:rsid w:val="00883962"/>
    <w:rsid w:val="00885E40"/>
    <w:rsid w:val="00885F09"/>
    <w:rsid w:val="0088637F"/>
    <w:rsid w:val="008933FA"/>
    <w:rsid w:val="00894262"/>
    <w:rsid w:val="008945C8"/>
    <w:rsid w:val="008A3BA3"/>
    <w:rsid w:val="008A4EF4"/>
    <w:rsid w:val="008A4FEA"/>
    <w:rsid w:val="008A635D"/>
    <w:rsid w:val="008A73C9"/>
    <w:rsid w:val="008B0E74"/>
    <w:rsid w:val="008B2713"/>
    <w:rsid w:val="008B3273"/>
    <w:rsid w:val="008B4D86"/>
    <w:rsid w:val="008C1584"/>
    <w:rsid w:val="008C2C59"/>
    <w:rsid w:val="008C599C"/>
    <w:rsid w:val="008C5E75"/>
    <w:rsid w:val="008C6493"/>
    <w:rsid w:val="008C6E8F"/>
    <w:rsid w:val="008D0286"/>
    <w:rsid w:val="008D0402"/>
    <w:rsid w:val="008D08FB"/>
    <w:rsid w:val="008D7A95"/>
    <w:rsid w:val="008E0C86"/>
    <w:rsid w:val="008E1E0C"/>
    <w:rsid w:val="008E3F84"/>
    <w:rsid w:val="008E56A4"/>
    <w:rsid w:val="008E6AD1"/>
    <w:rsid w:val="008E6E83"/>
    <w:rsid w:val="008F17FD"/>
    <w:rsid w:val="008F3085"/>
    <w:rsid w:val="008F38F7"/>
    <w:rsid w:val="008F3A81"/>
    <w:rsid w:val="008F3E23"/>
    <w:rsid w:val="0090102D"/>
    <w:rsid w:val="0090152B"/>
    <w:rsid w:val="00901AC3"/>
    <w:rsid w:val="00903EAA"/>
    <w:rsid w:val="00906324"/>
    <w:rsid w:val="00906B8E"/>
    <w:rsid w:val="00907A39"/>
    <w:rsid w:val="009130A0"/>
    <w:rsid w:val="009213FC"/>
    <w:rsid w:val="00922243"/>
    <w:rsid w:val="00922D6B"/>
    <w:rsid w:val="00923E67"/>
    <w:rsid w:val="0092418D"/>
    <w:rsid w:val="00924842"/>
    <w:rsid w:val="0092643C"/>
    <w:rsid w:val="009270EA"/>
    <w:rsid w:val="00931119"/>
    <w:rsid w:val="0093142A"/>
    <w:rsid w:val="00934F45"/>
    <w:rsid w:val="00935434"/>
    <w:rsid w:val="00940CFD"/>
    <w:rsid w:val="0095324A"/>
    <w:rsid w:val="00953A43"/>
    <w:rsid w:val="0096078D"/>
    <w:rsid w:val="00961972"/>
    <w:rsid w:val="0096324F"/>
    <w:rsid w:val="009649CE"/>
    <w:rsid w:val="00986AC8"/>
    <w:rsid w:val="009879C4"/>
    <w:rsid w:val="00990261"/>
    <w:rsid w:val="00990D81"/>
    <w:rsid w:val="0099218C"/>
    <w:rsid w:val="009930BB"/>
    <w:rsid w:val="00993974"/>
    <w:rsid w:val="0099470C"/>
    <w:rsid w:val="009A13B3"/>
    <w:rsid w:val="009A21FB"/>
    <w:rsid w:val="009A4121"/>
    <w:rsid w:val="009A6011"/>
    <w:rsid w:val="009B08DD"/>
    <w:rsid w:val="009C3417"/>
    <w:rsid w:val="009C4A6D"/>
    <w:rsid w:val="009D1D53"/>
    <w:rsid w:val="009D31C1"/>
    <w:rsid w:val="009D3249"/>
    <w:rsid w:val="009D4CF5"/>
    <w:rsid w:val="009D4DBA"/>
    <w:rsid w:val="009E1096"/>
    <w:rsid w:val="009E2C23"/>
    <w:rsid w:val="009E3AF6"/>
    <w:rsid w:val="009E49FC"/>
    <w:rsid w:val="009E55FD"/>
    <w:rsid w:val="009E59A7"/>
    <w:rsid w:val="009F4593"/>
    <w:rsid w:val="009F58A6"/>
    <w:rsid w:val="009F5C46"/>
    <w:rsid w:val="009F7DA4"/>
    <w:rsid w:val="00A033E5"/>
    <w:rsid w:val="00A03A48"/>
    <w:rsid w:val="00A06BAF"/>
    <w:rsid w:val="00A0744B"/>
    <w:rsid w:val="00A14281"/>
    <w:rsid w:val="00A147B2"/>
    <w:rsid w:val="00A20CDA"/>
    <w:rsid w:val="00A2464D"/>
    <w:rsid w:val="00A253E5"/>
    <w:rsid w:val="00A312AB"/>
    <w:rsid w:val="00A3438F"/>
    <w:rsid w:val="00A36A72"/>
    <w:rsid w:val="00A50C79"/>
    <w:rsid w:val="00A52821"/>
    <w:rsid w:val="00A5580F"/>
    <w:rsid w:val="00A568D6"/>
    <w:rsid w:val="00A57048"/>
    <w:rsid w:val="00A603A7"/>
    <w:rsid w:val="00A65C29"/>
    <w:rsid w:val="00A6630D"/>
    <w:rsid w:val="00A66783"/>
    <w:rsid w:val="00A668B3"/>
    <w:rsid w:val="00A704A0"/>
    <w:rsid w:val="00A71ED2"/>
    <w:rsid w:val="00A74A76"/>
    <w:rsid w:val="00A821F4"/>
    <w:rsid w:val="00A8322C"/>
    <w:rsid w:val="00A8505C"/>
    <w:rsid w:val="00A851F6"/>
    <w:rsid w:val="00A86065"/>
    <w:rsid w:val="00A9778D"/>
    <w:rsid w:val="00AB3312"/>
    <w:rsid w:val="00AB3A02"/>
    <w:rsid w:val="00AB3FEE"/>
    <w:rsid w:val="00AB58E4"/>
    <w:rsid w:val="00AB74AC"/>
    <w:rsid w:val="00AB7B14"/>
    <w:rsid w:val="00AC1FDC"/>
    <w:rsid w:val="00AC3B63"/>
    <w:rsid w:val="00AD03F8"/>
    <w:rsid w:val="00AD05F6"/>
    <w:rsid w:val="00AD22C4"/>
    <w:rsid w:val="00AD265F"/>
    <w:rsid w:val="00AD2715"/>
    <w:rsid w:val="00AD4403"/>
    <w:rsid w:val="00AE0B75"/>
    <w:rsid w:val="00AE2447"/>
    <w:rsid w:val="00AE416E"/>
    <w:rsid w:val="00AE75CF"/>
    <w:rsid w:val="00AF07D3"/>
    <w:rsid w:val="00AF1735"/>
    <w:rsid w:val="00AF3CAC"/>
    <w:rsid w:val="00AF6581"/>
    <w:rsid w:val="00AF6BC3"/>
    <w:rsid w:val="00AF7F20"/>
    <w:rsid w:val="00B02119"/>
    <w:rsid w:val="00B02925"/>
    <w:rsid w:val="00B051D0"/>
    <w:rsid w:val="00B10B21"/>
    <w:rsid w:val="00B13CDC"/>
    <w:rsid w:val="00B2026A"/>
    <w:rsid w:val="00B2068A"/>
    <w:rsid w:val="00B20882"/>
    <w:rsid w:val="00B20B6D"/>
    <w:rsid w:val="00B20F2F"/>
    <w:rsid w:val="00B222AD"/>
    <w:rsid w:val="00B23BFD"/>
    <w:rsid w:val="00B24EE0"/>
    <w:rsid w:val="00B25860"/>
    <w:rsid w:val="00B264DB"/>
    <w:rsid w:val="00B2778F"/>
    <w:rsid w:val="00B3694C"/>
    <w:rsid w:val="00B36C9C"/>
    <w:rsid w:val="00B400CE"/>
    <w:rsid w:val="00B41757"/>
    <w:rsid w:val="00B43344"/>
    <w:rsid w:val="00B43AAC"/>
    <w:rsid w:val="00B4728E"/>
    <w:rsid w:val="00B47419"/>
    <w:rsid w:val="00B50D64"/>
    <w:rsid w:val="00B55857"/>
    <w:rsid w:val="00B576CC"/>
    <w:rsid w:val="00B6334E"/>
    <w:rsid w:val="00B658E2"/>
    <w:rsid w:val="00B67B73"/>
    <w:rsid w:val="00B67D5F"/>
    <w:rsid w:val="00B70DC0"/>
    <w:rsid w:val="00B7155B"/>
    <w:rsid w:val="00B715FA"/>
    <w:rsid w:val="00B72455"/>
    <w:rsid w:val="00B74EF7"/>
    <w:rsid w:val="00B77976"/>
    <w:rsid w:val="00B80BE6"/>
    <w:rsid w:val="00B80D0B"/>
    <w:rsid w:val="00B8493D"/>
    <w:rsid w:val="00B856D7"/>
    <w:rsid w:val="00B87240"/>
    <w:rsid w:val="00B8739E"/>
    <w:rsid w:val="00B900A2"/>
    <w:rsid w:val="00B95709"/>
    <w:rsid w:val="00B961B5"/>
    <w:rsid w:val="00BA5EAC"/>
    <w:rsid w:val="00BB024B"/>
    <w:rsid w:val="00BB31C0"/>
    <w:rsid w:val="00BB65DE"/>
    <w:rsid w:val="00BC073B"/>
    <w:rsid w:val="00BC3A58"/>
    <w:rsid w:val="00BD0FF5"/>
    <w:rsid w:val="00BD2C32"/>
    <w:rsid w:val="00BD6EEE"/>
    <w:rsid w:val="00BE01D3"/>
    <w:rsid w:val="00BE1921"/>
    <w:rsid w:val="00BE1FE7"/>
    <w:rsid w:val="00BF1922"/>
    <w:rsid w:val="00BF5187"/>
    <w:rsid w:val="00BF72FE"/>
    <w:rsid w:val="00BF78ED"/>
    <w:rsid w:val="00C00BD5"/>
    <w:rsid w:val="00C00CFF"/>
    <w:rsid w:val="00C02D2A"/>
    <w:rsid w:val="00C06B0F"/>
    <w:rsid w:val="00C072CF"/>
    <w:rsid w:val="00C1235E"/>
    <w:rsid w:val="00C16CD4"/>
    <w:rsid w:val="00C23006"/>
    <w:rsid w:val="00C248F7"/>
    <w:rsid w:val="00C260BD"/>
    <w:rsid w:val="00C304B6"/>
    <w:rsid w:val="00C34324"/>
    <w:rsid w:val="00C406DA"/>
    <w:rsid w:val="00C41488"/>
    <w:rsid w:val="00C436FE"/>
    <w:rsid w:val="00C446C8"/>
    <w:rsid w:val="00C458F9"/>
    <w:rsid w:val="00C52DCE"/>
    <w:rsid w:val="00C53131"/>
    <w:rsid w:val="00C602EA"/>
    <w:rsid w:val="00C60AB0"/>
    <w:rsid w:val="00C6652B"/>
    <w:rsid w:val="00C701D9"/>
    <w:rsid w:val="00C71B45"/>
    <w:rsid w:val="00C739C3"/>
    <w:rsid w:val="00C76747"/>
    <w:rsid w:val="00C77578"/>
    <w:rsid w:val="00C823B2"/>
    <w:rsid w:val="00C878BF"/>
    <w:rsid w:val="00C92A89"/>
    <w:rsid w:val="00C93C30"/>
    <w:rsid w:val="00CA1782"/>
    <w:rsid w:val="00CA221F"/>
    <w:rsid w:val="00CA70AF"/>
    <w:rsid w:val="00CB3D04"/>
    <w:rsid w:val="00CC5537"/>
    <w:rsid w:val="00CC553E"/>
    <w:rsid w:val="00CC7202"/>
    <w:rsid w:val="00CD7720"/>
    <w:rsid w:val="00CE5F8A"/>
    <w:rsid w:val="00CE6BC9"/>
    <w:rsid w:val="00CF02CD"/>
    <w:rsid w:val="00CF13F3"/>
    <w:rsid w:val="00CF6A77"/>
    <w:rsid w:val="00CF7B75"/>
    <w:rsid w:val="00D02557"/>
    <w:rsid w:val="00D03B81"/>
    <w:rsid w:val="00D10E97"/>
    <w:rsid w:val="00D1133C"/>
    <w:rsid w:val="00D11C3B"/>
    <w:rsid w:val="00D152B0"/>
    <w:rsid w:val="00D15AE8"/>
    <w:rsid w:val="00D22999"/>
    <w:rsid w:val="00D26989"/>
    <w:rsid w:val="00D33189"/>
    <w:rsid w:val="00D3335F"/>
    <w:rsid w:val="00D37576"/>
    <w:rsid w:val="00D377F5"/>
    <w:rsid w:val="00D5045C"/>
    <w:rsid w:val="00D54B7C"/>
    <w:rsid w:val="00D70CA4"/>
    <w:rsid w:val="00D73182"/>
    <w:rsid w:val="00D7631D"/>
    <w:rsid w:val="00D82CB7"/>
    <w:rsid w:val="00D83239"/>
    <w:rsid w:val="00D857B9"/>
    <w:rsid w:val="00D90902"/>
    <w:rsid w:val="00D91043"/>
    <w:rsid w:val="00D94A35"/>
    <w:rsid w:val="00DA4B7F"/>
    <w:rsid w:val="00DA6216"/>
    <w:rsid w:val="00DA6FEB"/>
    <w:rsid w:val="00DB5FCE"/>
    <w:rsid w:val="00DB694D"/>
    <w:rsid w:val="00DB765F"/>
    <w:rsid w:val="00DB7EF2"/>
    <w:rsid w:val="00DC01B2"/>
    <w:rsid w:val="00DC0FDF"/>
    <w:rsid w:val="00DC25A6"/>
    <w:rsid w:val="00DD4E22"/>
    <w:rsid w:val="00DD707C"/>
    <w:rsid w:val="00DE0742"/>
    <w:rsid w:val="00DE1661"/>
    <w:rsid w:val="00DE2A02"/>
    <w:rsid w:val="00DE2EBB"/>
    <w:rsid w:val="00DE3D5A"/>
    <w:rsid w:val="00DE40F3"/>
    <w:rsid w:val="00DE42E0"/>
    <w:rsid w:val="00DE49D5"/>
    <w:rsid w:val="00DE7621"/>
    <w:rsid w:val="00DE7778"/>
    <w:rsid w:val="00DF5AA8"/>
    <w:rsid w:val="00DF6133"/>
    <w:rsid w:val="00DF6A45"/>
    <w:rsid w:val="00E00E2F"/>
    <w:rsid w:val="00E03372"/>
    <w:rsid w:val="00E03B01"/>
    <w:rsid w:val="00E03CCC"/>
    <w:rsid w:val="00E07EA4"/>
    <w:rsid w:val="00E10C38"/>
    <w:rsid w:val="00E16E08"/>
    <w:rsid w:val="00E20520"/>
    <w:rsid w:val="00E221F8"/>
    <w:rsid w:val="00E24A87"/>
    <w:rsid w:val="00E24C22"/>
    <w:rsid w:val="00E27797"/>
    <w:rsid w:val="00E31078"/>
    <w:rsid w:val="00E31AF8"/>
    <w:rsid w:val="00E325B9"/>
    <w:rsid w:val="00E33785"/>
    <w:rsid w:val="00E3428D"/>
    <w:rsid w:val="00E356F6"/>
    <w:rsid w:val="00E52FAA"/>
    <w:rsid w:val="00E565B6"/>
    <w:rsid w:val="00E60B90"/>
    <w:rsid w:val="00E60F69"/>
    <w:rsid w:val="00E60FA2"/>
    <w:rsid w:val="00E63C79"/>
    <w:rsid w:val="00E659CB"/>
    <w:rsid w:val="00E7187C"/>
    <w:rsid w:val="00E72370"/>
    <w:rsid w:val="00E756D1"/>
    <w:rsid w:val="00E83C33"/>
    <w:rsid w:val="00E854BF"/>
    <w:rsid w:val="00E859E6"/>
    <w:rsid w:val="00E93887"/>
    <w:rsid w:val="00E93AA6"/>
    <w:rsid w:val="00E943E7"/>
    <w:rsid w:val="00EA31CC"/>
    <w:rsid w:val="00EA4576"/>
    <w:rsid w:val="00EA72A8"/>
    <w:rsid w:val="00EA7F81"/>
    <w:rsid w:val="00EB1DA2"/>
    <w:rsid w:val="00EB53B6"/>
    <w:rsid w:val="00EC0A6A"/>
    <w:rsid w:val="00EC103E"/>
    <w:rsid w:val="00EC332A"/>
    <w:rsid w:val="00EC3782"/>
    <w:rsid w:val="00EC4C05"/>
    <w:rsid w:val="00EC5D02"/>
    <w:rsid w:val="00EC7412"/>
    <w:rsid w:val="00ED1019"/>
    <w:rsid w:val="00ED12F1"/>
    <w:rsid w:val="00ED2600"/>
    <w:rsid w:val="00ED26D5"/>
    <w:rsid w:val="00ED2EEC"/>
    <w:rsid w:val="00ED3983"/>
    <w:rsid w:val="00ED4F64"/>
    <w:rsid w:val="00ED6DBD"/>
    <w:rsid w:val="00ED7C72"/>
    <w:rsid w:val="00EE0D7D"/>
    <w:rsid w:val="00EE12AB"/>
    <w:rsid w:val="00EE15BD"/>
    <w:rsid w:val="00EE4903"/>
    <w:rsid w:val="00EF1293"/>
    <w:rsid w:val="00EF28EC"/>
    <w:rsid w:val="00EF3067"/>
    <w:rsid w:val="00F0020D"/>
    <w:rsid w:val="00F00365"/>
    <w:rsid w:val="00F00AA2"/>
    <w:rsid w:val="00F01E33"/>
    <w:rsid w:val="00F04143"/>
    <w:rsid w:val="00F04F89"/>
    <w:rsid w:val="00F06BB7"/>
    <w:rsid w:val="00F131BD"/>
    <w:rsid w:val="00F17494"/>
    <w:rsid w:val="00F20AFD"/>
    <w:rsid w:val="00F20FA4"/>
    <w:rsid w:val="00F24ED3"/>
    <w:rsid w:val="00F25A16"/>
    <w:rsid w:val="00F265E5"/>
    <w:rsid w:val="00F27B48"/>
    <w:rsid w:val="00F30D2E"/>
    <w:rsid w:val="00F31F0E"/>
    <w:rsid w:val="00F35139"/>
    <w:rsid w:val="00F36195"/>
    <w:rsid w:val="00F408DB"/>
    <w:rsid w:val="00F4337E"/>
    <w:rsid w:val="00F47045"/>
    <w:rsid w:val="00F47637"/>
    <w:rsid w:val="00F503CB"/>
    <w:rsid w:val="00F51A11"/>
    <w:rsid w:val="00F54BA5"/>
    <w:rsid w:val="00F60C1C"/>
    <w:rsid w:val="00F62A87"/>
    <w:rsid w:val="00F6531B"/>
    <w:rsid w:val="00F66339"/>
    <w:rsid w:val="00F74EEB"/>
    <w:rsid w:val="00F761FA"/>
    <w:rsid w:val="00F8064C"/>
    <w:rsid w:val="00F82941"/>
    <w:rsid w:val="00F82C1D"/>
    <w:rsid w:val="00F86502"/>
    <w:rsid w:val="00F86D49"/>
    <w:rsid w:val="00F92046"/>
    <w:rsid w:val="00F92711"/>
    <w:rsid w:val="00F97643"/>
    <w:rsid w:val="00FA5517"/>
    <w:rsid w:val="00FA6CA5"/>
    <w:rsid w:val="00FA793A"/>
    <w:rsid w:val="00FB2499"/>
    <w:rsid w:val="00FC0F3B"/>
    <w:rsid w:val="00FC25E7"/>
    <w:rsid w:val="00FC4D96"/>
    <w:rsid w:val="00FC6B14"/>
    <w:rsid w:val="00FC7BDA"/>
    <w:rsid w:val="00FD527E"/>
    <w:rsid w:val="00FE1133"/>
    <w:rsid w:val="00FE1152"/>
    <w:rsid w:val="00FE4C69"/>
    <w:rsid w:val="00FE687E"/>
    <w:rsid w:val="00FF0175"/>
    <w:rsid w:val="00FF018B"/>
    <w:rsid w:val="00FF1B23"/>
    <w:rsid w:val="00FF6E7E"/>
    <w:rsid w:val="00FF7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E970"/>
  <w15:chartTrackingRefBased/>
  <w15:docId w15:val="{74C33DC5-7AC8-410C-873C-465A0668CD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微软雅黑" w:hAnsi="Arial" w:cstheme="minorBidi"/>
        <w:kern w:val="2"/>
        <w:sz w:val="21"/>
        <w:szCs w:val="21"/>
        <w:lang w:val="en-US" w:eastAsia="zh-CN" w:bidi="ar-SA"/>
      </w:rPr>
    </w:rPrDefault>
    <w:pPrDefault>
      <w:pPr>
        <w:spacing w:before="120" w:after="120" w:line="240" w:lineRule="exact"/>
        <w:ind w:left="511"/>
        <w:jc w:val="both"/>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qFormat="1"/>
    <w:lsdException w:name="toc 6" w:semiHidden="1" w:uiPriority="39" w:unhideWhenUsed="1"/>
    <w:lsdException w:name="toc 7" w:semiHidden="1" w:uiPriority="39" w:unhideWhenUsed="1" w:qFormat="1"/>
    <w:lsdException w:name="toc 8" w:semiHidden="1" w:uiPriority="39" w:unhideWhenUsed="1"/>
    <w:lsdException w:name="toc 9" w:semiHidden="1" w:uiPriority="39" w:unhideWhenUsed="1"/>
    <w:lsdException w:name="Normal Indent" w:semiHidden="1"/>
    <w:lsdException w:name="footnote text" w:semiHidden="1"/>
    <w:lsdException w:name="annotation text" w:semiHidden="1" w:unhideWhenUsed="1" w:qFormat="1"/>
    <w:lsdException w:name="header" w:semiHidden="1" w:unhideWhenUsed="1" w:qFormat="1"/>
    <w:lsdException w:name="footer" w:semiHidden="1" w:unhideWhenUsed="1" w:qFormat="1"/>
    <w:lsdException w:name="index heading" w:semiHidden="1"/>
    <w:lsdException w:name="caption" w:semiHidden="1" w:uiPriority="35" w:unhideWhenUsed="1" w:qFormat="1"/>
    <w:lsdException w:name="table of figures" w:semiHidden="1"/>
    <w:lsdException w:name="envelope address" w:semiHidden="1"/>
    <w:lsdException w:name="envelope return" w:semiHidden="1"/>
    <w:lsdException w:name="footnote reference" w:semiHidden="1"/>
    <w:lsdException w:name="annotation reference" w:semiHidden="1" w:unhideWhenUsed="1"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0" w:qFormat="1"/>
    <w:lsdException w:name="Closing" w:semiHidden="1"/>
    <w:lsdException w:name="Signature" w:semiHidden="1"/>
    <w:lsdException w:name="Default Paragraph Font" w:semiHidden="1" w:uiPriority="1" w:unhideWhenUsed="1"/>
    <w:lsdException w:name="Body Text" w:semiHidden="1" w:uiPriority="1" w:unhideWhenUsed="1"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qFormat="1"/>
    <w:lsdException w:name="FollowedHyperlink" w:semiHidden="1" w:unhideWhenUsed="1" w:qFormat="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lsdException w:name="Intense Reference" w:semiHidden="1" w:uiPriority="32" w:qFormat="1"/>
    <w:lsdException w:name="Book Title" w:semiHidden="1" w:uiPriority="33" w:qFormat="1"/>
    <w:lsdException w:name="Bibliography" w:semiHidden="1" w:uiPriority="37"/>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2">
    <w:name w:val="Normal"/>
    <w:qFormat/>
    <w:rsid w:val="00103D66"/>
    <w:rPr>
      <w:rFonts w:eastAsiaTheme="minorEastAsia" w:cs="Arial"/>
      <w:kern w:val="44"/>
      <w:sz w:val="18"/>
      <w:szCs w:val="18"/>
    </w:rPr>
  </w:style>
  <w:style w:type="paragraph" w:styleId="10">
    <w:name w:val="heading 1"/>
    <w:basedOn w:val="a2"/>
    <w:link w:val="1Char"/>
    <w:autoRedefine/>
    <w:uiPriority w:val="1"/>
    <w:qFormat/>
    <w:rsid w:val="00777848"/>
    <w:pPr>
      <w:keepNext/>
      <w:keepLines/>
      <w:pageBreakBefore/>
      <w:numPr>
        <w:numId w:val="6"/>
      </w:numPr>
      <w:spacing w:beforeLines="100" w:before="240" w:afterLines="100" w:after="240" w:line="240" w:lineRule="auto"/>
      <w:outlineLvl w:val="0"/>
    </w:pPr>
    <w:rPr>
      <w:rFonts w:eastAsia="Arial"/>
      <w:b/>
      <w:sz w:val="36"/>
      <w:szCs w:val="36"/>
    </w:rPr>
  </w:style>
  <w:style w:type="paragraph" w:styleId="2">
    <w:name w:val="heading 2"/>
    <w:basedOn w:val="a2"/>
    <w:link w:val="2Char"/>
    <w:uiPriority w:val="1"/>
    <w:qFormat/>
    <w:rsid w:val="00103D66"/>
    <w:pPr>
      <w:keepNext/>
      <w:keepLines/>
      <w:numPr>
        <w:ilvl w:val="1"/>
        <w:numId w:val="6"/>
      </w:numPr>
      <w:pBdr>
        <w:bottom w:val="single" w:sz="4" w:space="1" w:color="auto"/>
      </w:pBdr>
      <w:spacing w:beforeLines="100" w:before="100" w:line="280" w:lineRule="exact"/>
      <w:ind w:left="576"/>
      <w:jc w:val="left"/>
      <w:outlineLvl w:val="1"/>
    </w:pPr>
    <w:rPr>
      <w:rFonts w:cstheme="majorBidi"/>
      <w:b/>
      <w:sz w:val="28"/>
      <w:szCs w:val="32"/>
    </w:rPr>
  </w:style>
  <w:style w:type="paragraph" w:styleId="3">
    <w:name w:val="heading 3"/>
    <w:basedOn w:val="a2"/>
    <w:link w:val="3Char"/>
    <w:uiPriority w:val="1"/>
    <w:qFormat/>
    <w:rsid w:val="00103D66"/>
    <w:pPr>
      <w:keepNext/>
      <w:keepLines/>
      <w:numPr>
        <w:ilvl w:val="2"/>
        <w:numId w:val="6"/>
      </w:numPr>
      <w:spacing w:beforeLines="100" w:before="100"/>
      <w:jc w:val="left"/>
      <w:outlineLvl w:val="2"/>
    </w:pPr>
    <w:rPr>
      <w:b/>
      <w:sz w:val="24"/>
      <w:szCs w:val="32"/>
    </w:rPr>
  </w:style>
  <w:style w:type="paragraph" w:styleId="4">
    <w:name w:val="heading 4"/>
    <w:basedOn w:val="a2"/>
    <w:link w:val="4Char"/>
    <w:uiPriority w:val="1"/>
    <w:qFormat/>
    <w:rsid w:val="00103D66"/>
    <w:pPr>
      <w:keepNext/>
      <w:keepLines/>
      <w:numPr>
        <w:ilvl w:val="3"/>
        <w:numId w:val="6"/>
      </w:numPr>
      <w:jc w:val="left"/>
      <w:outlineLvl w:val="3"/>
    </w:pPr>
    <w:rPr>
      <w:rFonts w:cstheme="majorBidi"/>
      <w:bCs/>
      <w:i/>
      <w:sz w:val="20"/>
      <w:szCs w:val="28"/>
    </w:rPr>
  </w:style>
  <w:style w:type="paragraph" w:styleId="5">
    <w:name w:val="heading 5"/>
    <w:basedOn w:val="a2"/>
    <w:next w:val="a2"/>
    <w:link w:val="5Char"/>
    <w:uiPriority w:val="9"/>
    <w:qFormat/>
    <w:rsid w:val="00040E4B"/>
    <w:pPr>
      <w:keepNext/>
      <w:keepLines/>
      <w:numPr>
        <w:ilvl w:val="4"/>
        <w:numId w:val="6"/>
      </w:numPr>
      <w:spacing w:before="280" w:after="290" w:line="376" w:lineRule="atLeast"/>
      <w:outlineLvl w:val="4"/>
    </w:pPr>
    <w:rPr>
      <w:b/>
      <w:bCs/>
      <w:sz w:val="28"/>
      <w:szCs w:val="28"/>
    </w:rPr>
  </w:style>
  <w:style w:type="paragraph" w:styleId="6">
    <w:name w:val="heading 6"/>
    <w:basedOn w:val="a2"/>
    <w:next w:val="a2"/>
    <w:link w:val="6Char"/>
    <w:uiPriority w:val="9"/>
    <w:qFormat/>
    <w:rsid w:val="00040E4B"/>
    <w:pPr>
      <w:keepNext/>
      <w:keepLines/>
      <w:numPr>
        <w:ilvl w:val="5"/>
        <w:numId w:val="6"/>
      </w:numPr>
      <w:spacing w:line="320" w:lineRule="atLeast"/>
      <w:outlineLvl w:val="5"/>
    </w:pPr>
    <w:rPr>
      <w:rFonts w:asciiTheme="majorHAnsi" w:eastAsiaTheme="majorEastAsia" w:hAnsiTheme="majorHAnsi" w:cstheme="majorBidi"/>
      <w:b/>
      <w:bCs/>
      <w:sz w:val="24"/>
    </w:rPr>
  </w:style>
  <w:style w:type="paragraph" w:styleId="7">
    <w:name w:val="heading 7"/>
    <w:basedOn w:val="a2"/>
    <w:next w:val="a2"/>
    <w:link w:val="7Char"/>
    <w:uiPriority w:val="9"/>
    <w:qFormat/>
    <w:rsid w:val="00040E4B"/>
    <w:pPr>
      <w:keepNext/>
      <w:keepLines/>
      <w:numPr>
        <w:ilvl w:val="6"/>
        <w:numId w:val="6"/>
      </w:numPr>
      <w:spacing w:line="320" w:lineRule="atLeast"/>
      <w:outlineLvl w:val="6"/>
    </w:pPr>
    <w:rPr>
      <w:b/>
      <w:bCs/>
      <w:sz w:val="24"/>
    </w:rPr>
  </w:style>
  <w:style w:type="paragraph" w:styleId="8">
    <w:name w:val="heading 8"/>
    <w:basedOn w:val="a2"/>
    <w:next w:val="a2"/>
    <w:link w:val="8Char"/>
    <w:uiPriority w:val="9"/>
    <w:qFormat/>
    <w:rsid w:val="00040E4B"/>
    <w:pPr>
      <w:keepNext/>
      <w:keepLines/>
      <w:numPr>
        <w:ilvl w:val="7"/>
        <w:numId w:val="6"/>
      </w:numPr>
      <w:spacing w:line="320" w:lineRule="atLeast"/>
      <w:outlineLvl w:val="7"/>
    </w:pPr>
    <w:rPr>
      <w:rFonts w:asciiTheme="majorHAnsi" w:eastAsiaTheme="majorEastAsia" w:hAnsiTheme="majorHAnsi" w:cstheme="majorBidi"/>
      <w:sz w:val="24"/>
    </w:rPr>
  </w:style>
  <w:style w:type="paragraph" w:styleId="9">
    <w:name w:val="heading 9"/>
    <w:basedOn w:val="a2"/>
    <w:next w:val="a2"/>
    <w:link w:val="9Char"/>
    <w:uiPriority w:val="9"/>
    <w:qFormat/>
    <w:rsid w:val="00040E4B"/>
    <w:pPr>
      <w:keepNext/>
      <w:keepLines/>
      <w:numPr>
        <w:ilvl w:val="8"/>
        <w:numId w:val="6"/>
      </w:numPr>
      <w:spacing w:line="320" w:lineRule="atLeast"/>
      <w:outlineLvl w:val="8"/>
    </w:pPr>
    <w:rPr>
      <w:rFonts w:asciiTheme="majorHAnsi" w:eastAsiaTheme="majorEastAsia" w:hAnsiTheme="majorHAnsi" w:cstheme="majorBidi"/>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EN">
    <w:name w:val="EN正文"/>
    <w:basedOn w:val="a6"/>
    <w:link w:val="ENChar"/>
    <w:qFormat/>
    <w:rsid w:val="00116D06"/>
    <w:pPr>
      <w:spacing w:beforeLines="50" w:afterLines="50"/>
      <w:ind w:left="284"/>
    </w:pPr>
    <w:rPr>
      <w:rFonts w:eastAsia="Arial"/>
      <w:bCs/>
      <w:kern w:val="2"/>
    </w:rPr>
  </w:style>
  <w:style w:type="character" w:customStyle="1" w:styleId="ENChar">
    <w:name w:val="EN正文 Char"/>
    <w:link w:val="EN"/>
    <w:rsid w:val="00116D06"/>
    <w:rPr>
      <w:rFonts w:eastAsia="Arial" w:cs="Arial"/>
      <w:bCs/>
      <w:sz w:val="18"/>
      <w:szCs w:val="18"/>
    </w:rPr>
  </w:style>
  <w:style w:type="paragraph" w:styleId="a6">
    <w:name w:val="Body Text"/>
    <w:basedOn w:val="a2"/>
    <w:link w:val="Char"/>
    <w:uiPriority w:val="1"/>
    <w:unhideWhenUsed/>
    <w:qFormat/>
    <w:rsid w:val="00103D66"/>
  </w:style>
  <w:style w:type="character" w:customStyle="1" w:styleId="Char">
    <w:name w:val="正文文本 Char"/>
    <w:basedOn w:val="a3"/>
    <w:link w:val="a6"/>
    <w:uiPriority w:val="1"/>
    <w:rsid w:val="00103D66"/>
    <w:rPr>
      <w:rFonts w:eastAsiaTheme="minorEastAsia" w:cs="Arial"/>
      <w:kern w:val="44"/>
      <w:sz w:val="18"/>
      <w:szCs w:val="18"/>
    </w:rPr>
  </w:style>
  <w:style w:type="paragraph" w:customStyle="1" w:styleId="FigureTittle">
    <w:name w:val="Figure Tittle"/>
    <w:link w:val="FigureTittleChar"/>
    <w:autoRedefine/>
    <w:qFormat/>
    <w:rsid w:val="003C6F4C"/>
    <w:pPr>
      <w:spacing w:beforeLines="20" w:before="48" w:afterLines="20" w:after="48" w:line="260" w:lineRule="exact"/>
      <w:ind w:left="0"/>
      <w:jc w:val="center"/>
    </w:pPr>
    <w:rPr>
      <w:rFonts w:cs="微软雅黑"/>
      <w:b/>
      <w:i/>
      <w:kern w:val="44"/>
      <w:sz w:val="18"/>
      <w:szCs w:val="18"/>
    </w:rPr>
  </w:style>
  <w:style w:type="character" w:customStyle="1" w:styleId="FigureTittleChar">
    <w:name w:val="Figure Tittle Char"/>
    <w:basedOn w:val="a3"/>
    <w:link w:val="FigureTittle"/>
    <w:rsid w:val="003C6F4C"/>
    <w:rPr>
      <w:rFonts w:cs="微软雅黑"/>
      <w:b/>
      <w:i/>
      <w:kern w:val="44"/>
      <w:sz w:val="18"/>
      <w:szCs w:val="18"/>
    </w:rPr>
  </w:style>
  <w:style w:type="paragraph" w:customStyle="1" w:styleId="ItemList">
    <w:name w:val="Item List"/>
    <w:basedOn w:val="EN"/>
    <w:link w:val="ItemListChar"/>
    <w:qFormat/>
    <w:rsid w:val="00B7155B"/>
    <w:pPr>
      <w:numPr>
        <w:numId w:val="1"/>
      </w:numPr>
      <w:spacing w:beforeLines="20" w:before="20" w:afterLines="20" w:after="20"/>
    </w:pPr>
  </w:style>
  <w:style w:type="paragraph" w:customStyle="1" w:styleId="ItemListinNOTE">
    <w:name w:val="Item List in NOTE"/>
    <w:basedOn w:val="ItemList"/>
    <w:qFormat/>
    <w:rsid w:val="00E27797"/>
    <w:pPr>
      <w:numPr>
        <w:numId w:val="8"/>
      </w:numPr>
      <w:pBdr>
        <w:bottom w:val="single" w:sz="4" w:space="1" w:color="auto"/>
      </w:pBdr>
      <w:ind w:leftChars="130" w:left="130" w:hanging="233"/>
    </w:pPr>
  </w:style>
  <w:style w:type="paragraph" w:customStyle="1" w:styleId="ItemListinSeq">
    <w:name w:val="Item List in Seq"/>
    <w:basedOn w:val="ItemList"/>
    <w:link w:val="ItemListinSeqChar"/>
    <w:qFormat/>
    <w:rsid w:val="00175C0D"/>
    <w:pPr>
      <w:numPr>
        <w:numId w:val="2"/>
      </w:numPr>
      <w:ind w:left="1497"/>
    </w:pPr>
  </w:style>
  <w:style w:type="paragraph" w:customStyle="1" w:styleId="TableText">
    <w:name w:val="Table Text"/>
    <w:basedOn w:val="a2"/>
    <w:autoRedefine/>
    <w:qFormat/>
    <w:rsid w:val="00AC1FDC"/>
    <w:pPr>
      <w:spacing w:before="156" w:after="156" w:line="200" w:lineRule="exact"/>
      <w:ind w:left="0"/>
      <w:jc w:val="left"/>
    </w:pPr>
    <w:rPr>
      <w:rFonts w:eastAsia="微软雅黑"/>
    </w:rPr>
  </w:style>
  <w:style w:type="paragraph" w:customStyle="1" w:styleId="ItemListinTable">
    <w:name w:val="Item List in Table"/>
    <w:basedOn w:val="TableText"/>
    <w:qFormat/>
    <w:rsid w:val="006D703D"/>
    <w:pPr>
      <w:spacing w:beforeLines="20" w:before="20" w:afterLines="20" w:after="20"/>
    </w:pPr>
    <w:rPr>
      <w:rFonts w:eastAsia="Arial"/>
      <w:lang w:val="fr-FR"/>
    </w:rPr>
  </w:style>
  <w:style w:type="paragraph" w:customStyle="1" w:styleId="Itemlist0">
    <w:name w:val="Item list 中正文"/>
    <w:basedOn w:val="a2"/>
    <w:qFormat/>
    <w:rsid w:val="00103D66"/>
    <w:pPr>
      <w:widowControl w:val="0"/>
      <w:spacing w:before="156" w:after="156"/>
      <w:ind w:left="1200" w:hanging="420"/>
    </w:pPr>
    <w:rPr>
      <w:rFonts w:asciiTheme="minorHAnsi" w:hAnsiTheme="minorHAnsi" w:cstheme="minorHAnsi"/>
      <w:kern w:val="2"/>
      <w:szCs w:val="21"/>
    </w:rPr>
  </w:style>
  <w:style w:type="paragraph" w:customStyle="1" w:styleId="L4Tittle">
    <w:name w:val="L4 Tittle无序号"/>
    <w:basedOn w:val="a2"/>
    <w:qFormat/>
    <w:rsid w:val="003D1FEF"/>
    <w:pPr>
      <w:spacing w:beforeLines="50" w:before="50" w:afterLines="50" w:after="50"/>
      <w:ind w:leftChars="200" w:left="200"/>
      <w:jc w:val="left"/>
    </w:pPr>
    <w:rPr>
      <w:rFonts w:eastAsia="微软雅黑"/>
      <w:i/>
      <w:sz w:val="20"/>
      <w:szCs w:val="20"/>
    </w:rPr>
  </w:style>
  <w:style w:type="paragraph" w:customStyle="1" w:styleId="NOTEItemList">
    <w:name w:val="NOTE Item List"/>
    <w:basedOn w:val="ItemList"/>
    <w:qFormat/>
    <w:rsid w:val="00FF0175"/>
    <w:pPr>
      <w:numPr>
        <w:numId w:val="10"/>
      </w:numPr>
      <w:pBdr>
        <w:bottom w:val="single" w:sz="4" w:space="1" w:color="auto"/>
      </w:pBdr>
    </w:pPr>
  </w:style>
  <w:style w:type="paragraph" w:customStyle="1" w:styleId="NOTE">
    <w:name w:val="NOTE文本"/>
    <w:basedOn w:val="a2"/>
    <w:link w:val="NOTEChar"/>
    <w:autoRedefine/>
    <w:qFormat/>
    <w:rsid w:val="00D377F5"/>
    <w:pPr>
      <w:widowControl w:val="0"/>
      <w:pBdr>
        <w:bottom w:val="single" w:sz="4" w:space="0" w:color="auto"/>
      </w:pBdr>
      <w:spacing w:beforeLines="20" w:before="48" w:afterLines="20" w:after="48"/>
      <w:ind w:left="284"/>
    </w:pPr>
    <w:rPr>
      <w:rFonts w:eastAsia="Arial"/>
      <w:bCs/>
      <w:noProof/>
    </w:rPr>
  </w:style>
  <w:style w:type="character" w:customStyle="1" w:styleId="NOTEChar">
    <w:name w:val="NOTE文本 Char"/>
    <w:link w:val="NOTE"/>
    <w:rsid w:val="00D377F5"/>
    <w:rPr>
      <w:rFonts w:eastAsia="Arial" w:cs="Arial"/>
      <w:bCs/>
      <w:noProof/>
      <w:kern w:val="44"/>
      <w:sz w:val="18"/>
      <w:szCs w:val="18"/>
    </w:rPr>
  </w:style>
  <w:style w:type="paragraph" w:customStyle="1" w:styleId="NOTE0">
    <w:name w:val="NOTE标题"/>
    <w:basedOn w:val="NOTE"/>
    <w:link w:val="NOTEChar0"/>
    <w:qFormat/>
    <w:rsid w:val="00B74EF7"/>
    <w:pPr>
      <w:pBdr>
        <w:top w:val="single" w:sz="4" w:space="1" w:color="auto"/>
        <w:bottom w:val="single" w:sz="4" w:space="1" w:color="auto"/>
      </w:pBdr>
      <w:ind w:left="703"/>
    </w:pPr>
    <w:rPr>
      <w:rFonts w:cs="宋体"/>
      <w:bCs w:val="0"/>
      <w:noProof w:val="0"/>
      <w:snapToGrid w:val="0"/>
      <w:kern w:val="2"/>
    </w:rPr>
  </w:style>
  <w:style w:type="character" w:customStyle="1" w:styleId="2Char">
    <w:name w:val="标题 2 Char"/>
    <w:basedOn w:val="a3"/>
    <w:link w:val="2"/>
    <w:uiPriority w:val="1"/>
    <w:rsid w:val="00103D66"/>
    <w:rPr>
      <w:rFonts w:eastAsiaTheme="minorEastAsia" w:cstheme="majorBidi"/>
      <w:b/>
      <w:kern w:val="44"/>
      <w:sz w:val="28"/>
      <w:szCs w:val="32"/>
    </w:rPr>
  </w:style>
  <w:style w:type="character" w:customStyle="1" w:styleId="NOTEChar0">
    <w:name w:val="NOTE标题 Char"/>
    <w:link w:val="NOTE0"/>
    <w:rsid w:val="00B74EF7"/>
    <w:rPr>
      <w:rFonts w:eastAsia="Arial" w:cs="宋体"/>
      <w:snapToGrid w:val="0"/>
      <w:sz w:val="18"/>
      <w:szCs w:val="18"/>
    </w:rPr>
  </w:style>
  <w:style w:type="paragraph" w:customStyle="1" w:styleId="Trademark">
    <w:name w:val="Trademark"/>
    <w:basedOn w:val="a2"/>
    <w:autoRedefine/>
    <w:qFormat/>
    <w:rsid w:val="00865CBA"/>
    <w:pPr>
      <w:keepNext/>
      <w:keepLines/>
      <w:widowControl w:val="0"/>
      <w:spacing w:line="260" w:lineRule="exact"/>
      <w:ind w:left="0"/>
    </w:pPr>
    <w:rPr>
      <w:rFonts w:eastAsia="微软雅黑" w:cs="微软雅黑"/>
      <w:b/>
      <w:sz w:val="24"/>
    </w:rPr>
  </w:style>
  <w:style w:type="character" w:customStyle="1" w:styleId="3Char">
    <w:name w:val="标题 3 Char"/>
    <w:basedOn w:val="a3"/>
    <w:link w:val="3"/>
    <w:uiPriority w:val="1"/>
    <w:rsid w:val="00103D66"/>
    <w:rPr>
      <w:rFonts w:eastAsiaTheme="minorEastAsia" w:cs="Arial"/>
      <w:b/>
      <w:kern w:val="44"/>
      <w:sz w:val="24"/>
      <w:szCs w:val="32"/>
    </w:rPr>
  </w:style>
  <w:style w:type="paragraph" w:customStyle="1" w:styleId="SafetyInformation">
    <w:name w:val="Safety Information"/>
    <w:basedOn w:val="Trademark"/>
    <w:qFormat/>
    <w:rsid w:val="00103D66"/>
    <w:rPr>
      <w:sz w:val="32"/>
      <w:szCs w:val="32"/>
    </w:rPr>
  </w:style>
  <w:style w:type="paragraph" w:customStyle="1" w:styleId="TrademarkFont">
    <w:name w:val="Trademark Font"/>
    <w:basedOn w:val="a2"/>
    <w:qFormat/>
    <w:rsid w:val="00103D66"/>
    <w:pPr>
      <w:keepNext/>
      <w:keepLines/>
      <w:widowControl w:val="0"/>
      <w:spacing w:before="156" w:after="156" w:line="300" w:lineRule="exact"/>
      <w:ind w:left="1071"/>
    </w:pPr>
    <w:rPr>
      <w:rFonts w:cs="微软雅黑"/>
      <w:b/>
      <w:sz w:val="24"/>
    </w:rPr>
  </w:style>
  <w:style w:type="paragraph" w:customStyle="1" w:styleId="SafetyInformationFont">
    <w:name w:val="Safety Information Font"/>
    <w:basedOn w:val="TrademarkFont"/>
    <w:qFormat/>
    <w:rsid w:val="00103D66"/>
    <w:rPr>
      <w:sz w:val="32"/>
      <w:szCs w:val="32"/>
    </w:rPr>
  </w:style>
  <w:style w:type="paragraph" w:customStyle="1" w:styleId="TableItemList">
    <w:name w:val="Table Item List"/>
    <w:basedOn w:val="TableText"/>
    <w:qFormat/>
    <w:rsid w:val="00103D66"/>
    <w:pPr>
      <w:spacing w:beforeLines="20" w:before="20" w:afterLines="20" w:after="20"/>
    </w:pPr>
    <w:rPr>
      <w:lang w:val="fr-FR"/>
    </w:rPr>
  </w:style>
  <w:style w:type="character" w:customStyle="1" w:styleId="1Char">
    <w:name w:val="标题 1 Char"/>
    <w:link w:val="10"/>
    <w:uiPriority w:val="1"/>
    <w:rsid w:val="00777848"/>
    <w:rPr>
      <w:rFonts w:eastAsia="Arial" w:cs="Arial"/>
      <w:b/>
      <w:kern w:val="44"/>
      <w:sz w:val="36"/>
      <w:szCs w:val="36"/>
    </w:rPr>
  </w:style>
  <w:style w:type="paragraph" w:customStyle="1" w:styleId="TableTittle">
    <w:name w:val="Table Tittle"/>
    <w:basedOn w:val="FigureTittle"/>
    <w:qFormat/>
    <w:rsid w:val="00103D66"/>
    <w:rPr>
      <w:rFonts w:cs="Arial"/>
    </w:rPr>
  </w:style>
  <w:style w:type="table" w:customStyle="1" w:styleId="Table">
    <w:name w:val="Table标题行"/>
    <w:basedOn w:val="a4"/>
    <w:uiPriority w:val="99"/>
    <w:rsid w:val="001C6F00"/>
    <w:pPr>
      <w:spacing w:before="156" w:after="156"/>
      <w:ind w:left="1071"/>
    </w:pPr>
    <w:rPr>
      <w:rFonts w:eastAsia="Times New Roman"/>
      <w:kern w:val="0"/>
      <w:sz w:val="20"/>
      <w:szCs w:val="20"/>
    </w:rPr>
    <w:tblPr>
      <w:tblInd w:w="0" w:type="dxa"/>
      <w:tblCellMar>
        <w:top w:w="0" w:type="dxa"/>
        <w:left w:w="108" w:type="dxa"/>
        <w:bottom w:w="0" w:type="dxa"/>
        <w:right w:w="108" w:type="dxa"/>
      </w:tblCellMar>
    </w:tblPr>
    <w:tcPr>
      <w:shd w:val="clear" w:color="auto" w:fill="D9D9D9" w:themeFill="background1" w:themeFillShade="D9"/>
    </w:tcPr>
    <w:tblStylePr w:type="firstRow">
      <w:pPr>
        <w:jc w:val="both"/>
      </w:pPr>
      <w:rPr>
        <w:rFonts w:ascii="Arial" w:eastAsia="微软雅黑" w:hAnsi="Arial" w:cs="Arial" w:hint="default"/>
        <w:b/>
        <w:i w:val="0"/>
        <w:sz w:val="18"/>
        <w:szCs w:val="18"/>
      </w:rPr>
      <w:tblPr/>
      <w:tcPr>
        <w:vAlign w:val="center"/>
      </w:tcPr>
    </w:tblStylePr>
  </w:style>
  <w:style w:type="table" w:customStyle="1" w:styleId="a7">
    <w:name w:val="表格标题行"/>
    <w:basedOn w:val="a4"/>
    <w:uiPriority w:val="99"/>
    <w:rsid w:val="001C6F00"/>
    <w:pPr>
      <w:spacing w:before="0" w:after="0" w:line="240" w:lineRule="auto"/>
      <w:ind w:left="0"/>
      <w:jc w:val="left"/>
    </w:pPr>
    <w:rPr>
      <w:rFonts w:asciiTheme="minorHAnsi" w:eastAsiaTheme="minorEastAsia" w:hAnsiTheme="minorHAnsi"/>
      <w:kern w:val="0"/>
      <w:sz w:val="20"/>
      <w:szCs w:val="20"/>
    </w:rPr>
    <w:tblPr>
      <w:tblInd w:w="0" w:type="dxa"/>
      <w:tblCellMar>
        <w:top w:w="0" w:type="dxa"/>
        <w:left w:w="108" w:type="dxa"/>
        <w:bottom w:w="0" w:type="dxa"/>
        <w:right w:w="108" w:type="dxa"/>
      </w:tblCellMar>
    </w:tblPr>
    <w:tblStylePr w:type="firstRow">
      <w:pPr>
        <w:jc w:val="both"/>
      </w:pPr>
      <w:rPr>
        <w:rFonts w:ascii="Arial" w:eastAsia="微软雅黑" w:hAnsi="Arial"/>
        <w:b/>
        <w:i w:val="0"/>
        <w:color w:val="auto"/>
        <w:sz w:val="18"/>
      </w:rPr>
      <w:tblPr/>
      <w:tcPr>
        <w:shd w:val="clear" w:color="auto" w:fill="D9D9D9" w:themeFill="background1" w:themeFillShade="D9"/>
        <w:vAlign w:val="center"/>
      </w:tcPr>
    </w:tblStylePr>
  </w:style>
  <w:style w:type="character" w:customStyle="1" w:styleId="a8">
    <w:name w:val="表格首列"/>
    <w:basedOn w:val="ENChar"/>
    <w:uiPriority w:val="1"/>
    <w:qFormat/>
    <w:rsid w:val="001C6F00"/>
    <w:rPr>
      <w:rFonts w:ascii="Arial" w:eastAsia="微软雅黑" w:hAnsi="Arial" w:cs="微软雅黑"/>
      <w:b/>
      <w:bCs/>
      <w:i w:val="0"/>
      <w:kern w:val="2"/>
      <w:sz w:val="18"/>
      <w:szCs w:val="18"/>
      <w:bdr w:val="none" w:sz="0" w:space="0" w:color="auto"/>
    </w:rPr>
  </w:style>
  <w:style w:type="paragraph" w:customStyle="1" w:styleId="a1">
    <w:name w:val="操作标题"/>
    <w:basedOn w:val="a2"/>
    <w:autoRedefine/>
    <w:qFormat/>
    <w:rsid w:val="00F04F89"/>
    <w:pPr>
      <w:widowControl w:val="0"/>
      <w:numPr>
        <w:numId w:val="3"/>
      </w:numPr>
      <w:spacing w:beforeLines="50" w:afterLines="50"/>
      <w:ind w:left="704"/>
    </w:pPr>
    <w:rPr>
      <w:rFonts w:cs="微软雅黑"/>
      <w:b/>
      <w:snapToGrid w:val="0"/>
      <w:kern w:val="2"/>
    </w:rPr>
  </w:style>
  <w:style w:type="character" w:customStyle="1" w:styleId="5Char">
    <w:name w:val="标题 5 Char"/>
    <w:basedOn w:val="a3"/>
    <w:link w:val="5"/>
    <w:uiPriority w:val="9"/>
    <w:rsid w:val="00040E4B"/>
    <w:rPr>
      <w:rFonts w:eastAsiaTheme="minorEastAsia" w:cs="Arial"/>
      <w:b/>
      <w:bCs/>
      <w:kern w:val="44"/>
      <w:sz w:val="28"/>
      <w:szCs w:val="28"/>
    </w:rPr>
  </w:style>
  <w:style w:type="paragraph" w:customStyle="1" w:styleId="a0">
    <w:name w:val="操作文本"/>
    <w:basedOn w:val="a1"/>
    <w:link w:val="Char0"/>
    <w:qFormat/>
    <w:rsid w:val="00B74EF7"/>
    <w:pPr>
      <w:numPr>
        <w:numId w:val="25"/>
      </w:numPr>
      <w:spacing w:beforeLines="20" w:before="48" w:afterLines="20" w:after="48"/>
    </w:pPr>
    <w:rPr>
      <w:rFonts w:eastAsia="微软雅黑" w:cs="宋体"/>
      <w:b w:val="0"/>
    </w:rPr>
  </w:style>
  <w:style w:type="paragraph" w:customStyle="1" w:styleId="a9">
    <w:name w:val="超链接字体"/>
    <w:basedOn w:val="EN"/>
    <w:link w:val="Char1"/>
    <w:qFormat/>
    <w:rsid w:val="000F5E57"/>
    <w:pPr>
      <w:widowControl w:val="0"/>
      <w:spacing w:before="50" w:after="50"/>
    </w:pPr>
    <w:rPr>
      <w:i/>
      <w:color w:val="0000FF"/>
    </w:rPr>
  </w:style>
  <w:style w:type="character" w:customStyle="1" w:styleId="Char1">
    <w:name w:val="超链接字体 Char"/>
    <w:basedOn w:val="ENChar"/>
    <w:link w:val="a9"/>
    <w:rsid w:val="000F5E57"/>
    <w:rPr>
      <w:rFonts w:eastAsia="Arial" w:cs="微软雅黑"/>
      <w:bCs/>
      <w:i/>
      <w:color w:val="0000FF"/>
      <w:sz w:val="18"/>
      <w:szCs w:val="18"/>
    </w:rPr>
  </w:style>
  <w:style w:type="character" w:customStyle="1" w:styleId="6Char">
    <w:name w:val="标题 6 Char"/>
    <w:basedOn w:val="a3"/>
    <w:link w:val="6"/>
    <w:uiPriority w:val="9"/>
    <w:qFormat/>
    <w:rsid w:val="00040E4B"/>
    <w:rPr>
      <w:rFonts w:asciiTheme="majorHAnsi" w:eastAsiaTheme="majorEastAsia" w:hAnsiTheme="majorHAnsi" w:cstheme="majorBidi"/>
      <w:b/>
      <w:bCs/>
      <w:kern w:val="44"/>
      <w:sz w:val="24"/>
      <w:szCs w:val="18"/>
    </w:rPr>
  </w:style>
  <w:style w:type="character" w:customStyle="1" w:styleId="4Char">
    <w:name w:val="标题 4 Char"/>
    <w:basedOn w:val="a3"/>
    <w:link w:val="4"/>
    <w:uiPriority w:val="1"/>
    <w:qFormat/>
    <w:rsid w:val="00103D66"/>
    <w:rPr>
      <w:rFonts w:eastAsiaTheme="minorEastAsia" w:cstheme="majorBidi"/>
      <w:bCs/>
      <w:i/>
      <w:kern w:val="44"/>
      <w:sz w:val="20"/>
      <w:szCs w:val="28"/>
    </w:rPr>
  </w:style>
  <w:style w:type="character" w:customStyle="1" w:styleId="7Char">
    <w:name w:val="标题 7 Char"/>
    <w:basedOn w:val="a3"/>
    <w:link w:val="7"/>
    <w:uiPriority w:val="9"/>
    <w:qFormat/>
    <w:rsid w:val="00040E4B"/>
    <w:rPr>
      <w:rFonts w:eastAsiaTheme="minorEastAsia" w:cs="Arial"/>
      <w:b/>
      <w:bCs/>
      <w:kern w:val="44"/>
      <w:sz w:val="24"/>
      <w:szCs w:val="18"/>
    </w:rPr>
  </w:style>
  <w:style w:type="character" w:customStyle="1" w:styleId="8Char">
    <w:name w:val="标题 8 Char"/>
    <w:basedOn w:val="a3"/>
    <w:link w:val="8"/>
    <w:uiPriority w:val="9"/>
    <w:rsid w:val="00040E4B"/>
    <w:rPr>
      <w:rFonts w:asciiTheme="majorHAnsi" w:eastAsiaTheme="majorEastAsia" w:hAnsiTheme="majorHAnsi" w:cstheme="majorBidi"/>
      <w:kern w:val="44"/>
      <w:sz w:val="24"/>
      <w:szCs w:val="18"/>
    </w:rPr>
  </w:style>
  <w:style w:type="character" w:customStyle="1" w:styleId="9Char">
    <w:name w:val="标题 9 Char"/>
    <w:basedOn w:val="a3"/>
    <w:link w:val="9"/>
    <w:uiPriority w:val="9"/>
    <w:rsid w:val="00040E4B"/>
    <w:rPr>
      <w:rFonts w:asciiTheme="majorHAnsi" w:eastAsiaTheme="majorEastAsia" w:hAnsiTheme="majorHAnsi" w:cstheme="majorBidi"/>
      <w:kern w:val="44"/>
      <w:sz w:val="18"/>
      <w:szCs w:val="18"/>
    </w:rPr>
  </w:style>
  <w:style w:type="paragraph" w:customStyle="1" w:styleId="Seqin">
    <w:name w:val="Seq in 正文"/>
    <w:basedOn w:val="EN"/>
    <w:qFormat/>
    <w:rsid w:val="00103D66"/>
    <w:pPr>
      <w:numPr>
        <w:numId w:val="4"/>
      </w:numPr>
    </w:pPr>
  </w:style>
  <w:style w:type="paragraph" w:styleId="aa">
    <w:name w:val="Normal (Web)"/>
    <w:basedOn w:val="a2"/>
    <w:uiPriority w:val="99"/>
    <w:semiHidden/>
    <w:unhideWhenUsed/>
    <w:rsid w:val="00B67D5F"/>
    <w:pPr>
      <w:spacing w:before="100" w:beforeAutospacing="1" w:after="100" w:afterAutospacing="1"/>
    </w:pPr>
    <w:rPr>
      <w:rFonts w:ascii="宋体" w:eastAsia="宋体" w:hAnsi="宋体" w:cs="宋体"/>
      <w:sz w:val="24"/>
      <w:szCs w:val="24"/>
    </w:rPr>
  </w:style>
  <w:style w:type="paragraph" w:styleId="11">
    <w:name w:val="toc 1"/>
    <w:basedOn w:val="a2"/>
    <w:next w:val="a2"/>
    <w:autoRedefine/>
    <w:uiPriority w:val="39"/>
    <w:unhideWhenUsed/>
    <w:qFormat/>
    <w:rsid w:val="008F3085"/>
    <w:pPr>
      <w:spacing w:beforeLines="20" w:before="20" w:afterLines="20" w:after="20"/>
      <w:ind w:left="0" w:hangingChars="158" w:hanging="158"/>
      <w:jc w:val="left"/>
    </w:pPr>
    <w:rPr>
      <w:rFonts w:eastAsia="Arial"/>
      <w:b/>
      <w:bCs/>
      <w:caps/>
    </w:rPr>
  </w:style>
  <w:style w:type="paragraph" w:styleId="20">
    <w:name w:val="toc 2"/>
    <w:basedOn w:val="11"/>
    <w:next w:val="a2"/>
    <w:autoRedefine/>
    <w:uiPriority w:val="39"/>
    <w:unhideWhenUsed/>
    <w:qFormat/>
    <w:rsid w:val="008F3085"/>
    <w:pPr>
      <w:tabs>
        <w:tab w:val="left" w:pos="720"/>
        <w:tab w:val="right" w:leader="dot" w:pos="7248"/>
      </w:tabs>
      <w:spacing w:beforeLines="50" w:before="120" w:afterLines="50" w:after="120"/>
      <w:ind w:left="284" w:hanging="284"/>
    </w:pPr>
    <w:rPr>
      <w:b w:val="0"/>
      <w:bCs w:val="0"/>
      <w:caps w:val="0"/>
      <w:smallCaps/>
      <w:noProof/>
    </w:rPr>
  </w:style>
  <w:style w:type="paragraph" w:styleId="30">
    <w:name w:val="toc 3"/>
    <w:basedOn w:val="20"/>
    <w:next w:val="a2"/>
    <w:autoRedefine/>
    <w:uiPriority w:val="39"/>
    <w:unhideWhenUsed/>
    <w:qFormat/>
    <w:rsid w:val="009130A0"/>
    <w:pPr>
      <w:ind w:left="360"/>
    </w:pPr>
    <w:rPr>
      <w:i/>
      <w:iCs/>
      <w:smallCaps w:val="0"/>
    </w:rPr>
  </w:style>
  <w:style w:type="paragraph" w:styleId="ab">
    <w:name w:val="header"/>
    <w:basedOn w:val="a2"/>
    <w:link w:val="Char2"/>
    <w:uiPriority w:val="99"/>
    <w:unhideWhenUsed/>
    <w:rsid w:val="00B67D5F"/>
    <w:pPr>
      <w:pBdr>
        <w:bottom w:val="single" w:sz="6" w:space="1" w:color="auto"/>
      </w:pBdr>
      <w:tabs>
        <w:tab w:val="center" w:pos="4153"/>
        <w:tab w:val="right" w:pos="8306"/>
      </w:tabs>
      <w:snapToGrid w:val="0"/>
      <w:jc w:val="center"/>
    </w:pPr>
  </w:style>
  <w:style w:type="character" w:customStyle="1" w:styleId="Char2">
    <w:name w:val="页眉 Char"/>
    <w:basedOn w:val="a3"/>
    <w:link w:val="ab"/>
    <w:uiPriority w:val="99"/>
    <w:rsid w:val="00B67D5F"/>
    <w:rPr>
      <w:rFonts w:asciiTheme="minorHAnsi" w:eastAsiaTheme="minorEastAsia" w:hAnsiTheme="minorHAnsi"/>
      <w:kern w:val="0"/>
      <w:sz w:val="18"/>
      <w:szCs w:val="18"/>
      <w:lang w:eastAsia="en-US"/>
    </w:rPr>
  </w:style>
  <w:style w:type="paragraph" w:styleId="ac">
    <w:name w:val="footer"/>
    <w:basedOn w:val="a2"/>
    <w:link w:val="Char3"/>
    <w:uiPriority w:val="99"/>
    <w:unhideWhenUsed/>
    <w:qFormat/>
    <w:rsid w:val="00B67D5F"/>
    <w:pPr>
      <w:tabs>
        <w:tab w:val="center" w:pos="4153"/>
        <w:tab w:val="right" w:pos="8306"/>
      </w:tabs>
      <w:snapToGrid w:val="0"/>
    </w:pPr>
  </w:style>
  <w:style w:type="character" w:customStyle="1" w:styleId="Char3">
    <w:name w:val="页脚 Char"/>
    <w:basedOn w:val="a3"/>
    <w:link w:val="ac"/>
    <w:uiPriority w:val="99"/>
    <w:qFormat/>
    <w:rsid w:val="00B67D5F"/>
    <w:rPr>
      <w:rFonts w:asciiTheme="minorHAnsi" w:eastAsiaTheme="minorEastAsia" w:hAnsiTheme="minorHAnsi"/>
      <w:kern w:val="0"/>
      <w:sz w:val="18"/>
      <w:szCs w:val="18"/>
      <w:lang w:eastAsia="en-US"/>
    </w:rPr>
  </w:style>
  <w:style w:type="paragraph" w:styleId="ad">
    <w:name w:val="List Paragraph"/>
    <w:basedOn w:val="a2"/>
    <w:link w:val="Char4"/>
    <w:uiPriority w:val="34"/>
    <w:qFormat/>
    <w:rsid w:val="00B67D5F"/>
  </w:style>
  <w:style w:type="paragraph" w:customStyle="1" w:styleId="TableParagraph">
    <w:name w:val="Table Paragraph"/>
    <w:basedOn w:val="a2"/>
    <w:uiPriority w:val="1"/>
    <w:qFormat/>
    <w:rsid w:val="00B67D5F"/>
  </w:style>
  <w:style w:type="table" w:customStyle="1" w:styleId="TableNormal">
    <w:name w:val="Table Normal"/>
    <w:uiPriority w:val="2"/>
    <w:semiHidden/>
    <w:qFormat/>
    <w:rsid w:val="00B67D5F"/>
    <w:pPr>
      <w:widowControl w:val="0"/>
      <w:spacing w:before="0" w:after="0" w:line="240" w:lineRule="auto"/>
      <w:ind w:left="0"/>
      <w:jc w:val="left"/>
    </w:pPr>
    <w:rPr>
      <w:rFonts w:asciiTheme="minorHAnsi" w:eastAsia="Times New Roman" w:hAnsiTheme="minorHAnsi"/>
      <w:kern w:val="0"/>
      <w:sz w:val="22"/>
      <w:szCs w:val="22"/>
      <w:lang w:eastAsia="en-US"/>
    </w:rPr>
    <w:tblPr>
      <w:tblCellMar>
        <w:top w:w="0" w:type="dxa"/>
        <w:left w:w="0" w:type="dxa"/>
        <w:bottom w:w="0" w:type="dxa"/>
        <w:right w:w="0" w:type="dxa"/>
      </w:tblCellMar>
    </w:tblPr>
  </w:style>
  <w:style w:type="character" w:styleId="ae">
    <w:name w:val="Hyperlink"/>
    <w:basedOn w:val="a3"/>
    <w:uiPriority w:val="99"/>
    <w:unhideWhenUsed/>
    <w:rsid w:val="00B67D5F"/>
    <w:rPr>
      <w:color w:val="0000FF"/>
      <w:u w:val="single"/>
    </w:rPr>
  </w:style>
  <w:style w:type="character" w:styleId="af">
    <w:name w:val="FollowedHyperlink"/>
    <w:basedOn w:val="a3"/>
    <w:uiPriority w:val="99"/>
    <w:semiHidden/>
    <w:unhideWhenUsed/>
    <w:rsid w:val="00B67D5F"/>
    <w:rPr>
      <w:color w:val="800080"/>
      <w:u w:val="single"/>
    </w:rPr>
  </w:style>
  <w:style w:type="table" w:styleId="af0">
    <w:name w:val="Table Grid"/>
    <w:basedOn w:val="a4"/>
    <w:uiPriority w:val="39"/>
    <w:qFormat/>
    <w:rsid w:val="00103D66"/>
    <w:pPr>
      <w:spacing w:before="0"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1">
    <w:name w:val="caption"/>
    <w:basedOn w:val="a2"/>
    <w:next w:val="a2"/>
    <w:uiPriority w:val="35"/>
    <w:unhideWhenUsed/>
    <w:qFormat/>
    <w:rsid w:val="00103D66"/>
    <w:rPr>
      <w:rFonts w:asciiTheme="majorHAnsi" w:eastAsia="黑体" w:hAnsiTheme="majorHAnsi" w:cstheme="majorBidi"/>
      <w:sz w:val="20"/>
      <w:szCs w:val="20"/>
    </w:rPr>
  </w:style>
  <w:style w:type="character" w:styleId="af2">
    <w:name w:val="annotation reference"/>
    <w:basedOn w:val="a3"/>
    <w:uiPriority w:val="99"/>
    <w:semiHidden/>
    <w:unhideWhenUsed/>
    <w:qFormat/>
    <w:rsid w:val="00103D66"/>
    <w:rPr>
      <w:sz w:val="21"/>
      <w:szCs w:val="21"/>
    </w:rPr>
  </w:style>
  <w:style w:type="paragraph" w:styleId="af3">
    <w:name w:val="annotation text"/>
    <w:basedOn w:val="a2"/>
    <w:link w:val="Char5"/>
    <w:uiPriority w:val="99"/>
    <w:unhideWhenUsed/>
    <w:qFormat/>
    <w:rsid w:val="00103D66"/>
  </w:style>
  <w:style w:type="character" w:customStyle="1" w:styleId="Char5">
    <w:name w:val="批注文字 Char"/>
    <w:basedOn w:val="a3"/>
    <w:link w:val="af3"/>
    <w:uiPriority w:val="99"/>
    <w:rsid w:val="00103D66"/>
    <w:rPr>
      <w:rFonts w:asciiTheme="minorHAnsi" w:eastAsiaTheme="minorEastAsia" w:hAnsiTheme="minorHAnsi"/>
      <w:kern w:val="0"/>
      <w:sz w:val="22"/>
      <w:szCs w:val="22"/>
      <w:lang w:eastAsia="en-US"/>
    </w:rPr>
  </w:style>
  <w:style w:type="paragraph" w:styleId="af4">
    <w:name w:val="annotation subject"/>
    <w:basedOn w:val="af3"/>
    <w:next w:val="af3"/>
    <w:link w:val="Char6"/>
    <w:uiPriority w:val="99"/>
    <w:semiHidden/>
    <w:unhideWhenUsed/>
    <w:rsid w:val="00103D66"/>
    <w:rPr>
      <w:b/>
      <w:bCs/>
    </w:rPr>
  </w:style>
  <w:style w:type="character" w:customStyle="1" w:styleId="Char6">
    <w:name w:val="批注主题 Char"/>
    <w:basedOn w:val="Char5"/>
    <w:link w:val="af4"/>
    <w:uiPriority w:val="99"/>
    <w:semiHidden/>
    <w:rsid w:val="00103D66"/>
    <w:rPr>
      <w:rFonts w:asciiTheme="minorHAnsi" w:eastAsiaTheme="minorEastAsia" w:hAnsiTheme="minorHAnsi"/>
      <w:b/>
      <w:bCs/>
      <w:kern w:val="0"/>
      <w:sz w:val="22"/>
      <w:szCs w:val="22"/>
      <w:lang w:eastAsia="en-US"/>
    </w:rPr>
  </w:style>
  <w:style w:type="paragraph" w:styleId="af5">
    <w:name w:val="Balloon Text"/>
    <w:basedOn w:val="a2"/>
    <w:link w:val="Char7"/>
    <w:uiPriority w:val="99"/>
    <w:semiHidden/>
    <w:unhideWhenUsed/>
    <w:qFormat/>
    <w:rsid w:val="00103D66"/>
  </w:style>
  <w:style w:type="character" w:customStyle="1" w:styleId="Char7">
    <w:name w:val="批注框文本 Char"/>
    <w:basedOn w:val="a3"/>
    <w:link w:val="af5"/>
    <w:uiPriority w:val="99"/>
    <w:semiHidden/>
    <w:rsid w:val="00103D66"/>
    <w:rPr>
      <w:rFonts w:asciiTheme="minorHAnsi" w:eastAsiaTheme="minorEastAsia" w:hAnsiTheme="minorHAnsi"/>
      <w:kern w:val="0"/>
      <w:sz w:val="18"/>
      <w:szCs w:val="18"/>
      <w:lang w:eastAsia="en-US"/>
    </w:rPr>
  </w:style>
  <w:style w:type="paragraph" w:customStyle="1" w:styleId="NOTE1">
    <w:name w:val="NOTE文字"/>
    <w:basedOn w:val="a2"/>
    <w:link w:val="NOTEChar1"/>
    <w:rsid w:val="00103D66"/>
    <w:pPr>
      <w:widowControl w:val="0"/>
      <w:pBdr>
        <w:top w:val="single" w:sz="4" w:space="1" w:color="auto"/>
        <w:bottom w:val="single" w:sz="4" w:space="1" w:color="auto"/>
      </w:pBdr>
      <w:spacing w:before="0" w:line="240" w:lineRule="auto"/>
      <w:ind w:left="0"/>
    </w:pPr>
    <w:rPr>
      <w:rFonts w:ascii="Times New Roman" w:eastAsia="宋体" w:hAnsi="Times New Roman"/>
      <w:bCs/>
      <w:noProof/>
      <w:kern w:val="2"/>
      <w:sz w:val="21"/>
      <w:szCs w:val="20"/>
    </w:rPr>
  </w:style>
  <w:style w:type="character" w:customStyle="1" w:styleId="NOTEChar1">
    <w:name w:val="NOTE文字 Char"/>
    <w:link w:val="NOTE1"/>
    <w:rsid w:val="00103D66"/>
    <w:rPr>
      <w:rFonts w:ascii="Times New Roman" w:eastAsia="宋体" w:hAnsi="Times New Roman" w:cs="Arial"/>
      <w:bCs/>
      <w:noProof/>
      <w:szCs w:val="20"/>
    </w:rPr>
  </w:style>
  <w:style w:type="character" w:customStyle="1" w:styleId="1Char1">
    <w:name w:val="标题 1 Char1"/>
    <w:aliases w:val="中文标题 1 Char1"/>
    <w:basedOn w:val="a3"/>
    <w:uiPriority w:val="9"/>
    <w:rsid w:val="00103D66"/>
    <w:rPr>
      <w:rFonts w:ascii="Arial" w:eastAsia="微软雅黑" w:hAnsi="Arial" w:cs="Times New Roman"/>
      <w:b/>
      <w:bCs/>
      <w:kern w:val="44"/>
      <w:sz w:val="44"/>
      <w:szCs w:val="44"/>
    </w:rPr>
  </w:style>
  <w:style w:type="numbering" w:customStyle="1" w:styleId="a">
    <w:name w:val="自定义列表"/>
    <w:uiPriority w:val="99"/>
    <w:rsid w:val="00103D66"/>
    <w:pPr>
      <w:numPr>
        <w:numId w:val="5"/>
      </w:numPr>
    </w:pPr>
  </w:style>
  <w:style w:type="paragraph" w:customStyle="1" w:styleId="af6">
    <w:name w:val="参数值"/>
    <w:basedOn w:val="a2"/>
    <w:autoRedefine/>
    <w:qFormat/>
    <w:rsid w:val="00103D66"/>
    <w:pPr>
      <w:widowControl w:val="0"/>
      <w:spacing w:line="200" w:lineRule="exact"/>
    </w:pPr>
    <w:rPr>
      <w:rFonts w:eastAsia="微软雅黑"/>
      <w:kern w:val="2"/>
      <w:szCs w:val="22"/>
    </w:rPr>
  </w:style>
  <w:style w:type="character" w:customStyle="1" w:styleId="Char0">
    <w:name w:val="操作文本 Char"/>
    <w:link w:val="a0"/>
    <w:qFormat/>
    <w:rsid w:val="00B74EF7"/>
    <w:rPr>
      <w:rFonts w:cs="宋体"/>
      <w:snapToGrid w:val="0"/>
      <w:sz w:val="18"/>
      <w:szCs w:val="18"/>
    </w:rPr>
  </w:style>
  <w:style w:type="character" w:customStyle="1" w:styleId="Char4">
    <w:name w:val="列出段落 Char"/>
    <w:basedOn w:val="a3"/>
    <w:link w:val="ad"/>
    <w:uiPriority w:val="34"/>
    <w:locked/>
    <w:rsid w:val="00406C06"/>
    <w:rPr>
      <w:rFonts w:eastAsiaTheme="minorEastAsia" w:cs="Arial"/>
      <w:kern w:val="44"/>
      <w:sz w:val="18"/>
      <w:szCs w:val="18"/>
    </w:rPr>
  </w:style>
  <w:style w:type="paragraph" w:customStyle="1" w:styleId="1">
    <w:name w:val="样式1"/>
    <w:basedOn w:val="ItemListinSeq"/>
    <w:qFormat/>
    <w:rsid w:val="00B7155B"/>
    <w:pPr>
      <w:numPr>
        <w:numId w:val="9"/>
      </w:numPr>
      <w:ind w:leftChars="300" w:left="300"/>
    </w:pPr>
  </w:style>
  <w:style w:type="paragraph" w:customStyle="1" w:styleId="TableTittleRow">
    <w:name w:val="Table Tittle Row"/>
    <w:basedOn w:val="TableText"/>
    <w:qFormat/>
    <w:rsid w:val="0061413C"/>
    <w:rPr>
      <w:b/>
    </w:rPr>
  </w:style>
  <w:style w:type="paragraph" w:customStyle="1" w:styleId="af7">
    <w:name w:val="英文引用"/>
    <w:basedOn w:val="EN"/>
    <w:qFormat/>
    <w:rsid w:val="003D5CCE"/>
    <w:pPr>
      <w:widowControl w:val="0"/>
      <w:snapToGrid w:val="0"/>
      <w:spacing w:before="50" w:after="50"/>
      <w:ind w:left="1061" w:hanging="420"/>
    </w:pPr>
    <w:rPr>
      <w:i/>
      <w:color w:val="0000FF"/>
    </w:rPr>
  </w:style>
  <w:style w:type="paragraph" w:customStyle="1" w:styleId="SeqinSeq">
    <w:name w:val="Seq in Seq"/>
    <w:basedOn w:val="ItemListinSeq"/>
    <w:link w:val="SeqinSeqChar"/>
    <w:autoRedefine/>
    <w:qFormat/>
    <w:rsid w:val="00E03CCC"/>
    <w:pPr>
      <w:numPr>
        <w:numId w:val="11"/>
      </w:numPr>
      <w:adjustRightInd w:val="0"/>
      <w:snapToGrid w:val="0"/>
      <w:spacing w:before="48" w:after="48" w:line="200" w:lineRule="exact"/>
    </w:pPr>
  </w:style>
  <w:style w:type="character" w:customStyle="1" w:styleId="ItemListChar">
    <w:name w:val="Item List Char"/>
    <w:basedOn w:val="ENChar"/>
    <w:link w:val="ItemList"/>
    <w:rsid w:val="007279A9"/>
    <w:rPr>
      <w:rFonts w:eastAsia="Arial" w:cs="Arial"/>
      <w:bCs/>
      <w:sz w:val="18"/>
      <w:szCs w:val="18"/>
    </w:rPr>
  </w:style>
  <w:style w:type="character" w:customStyle="1" w:styleId="ItemListinSeqChar">
    <w:name w:val="Item List in Seq Char"/>
    <w:basedOn w:val="ItemListChar"/>
    <w:link w:val="ItemListinSeq"/>
    <w:rsid w:val="007279A9"/>
    <w:rPr>
      <w:rFonts w:eastAsia="Arial" w:cs="Arial"/>
      <w:bCs/>
      <w:sz w:val="18"/>
      <w:szCs w:val="18"/>
    </w:rPr>
  </w:style>
  <w:style w:type="character" w:customStyle="1" w:styleId="SeqinSeqChar">
    <w:name w:val="Seq in Seq Char"/>
    <w:basedOn w:val="ItemListinSeqChar"/>
    <w:link w:val="SeqinSeq"/>
    <w:rsid w:val="00E03CCC"/>
    <w:rPr>
      <w:rFonts w:eastAsia="Arial" w:cs="Arial"/>
      <w:bCs/>
      <w:sz w:val="18"/>
      <w:szCs w:val="18"/>
    </w:rPr>
  </w:style>
  <w:style w:type="character" w:styleId="af8">
    <w:name w:val="Placeholder Text"/>
    <w:basedOn w:val="a3"/>
    <w:uiPriority w:val="99"/>
    <w:semiHidden/>
    <w:rsid w:val="00486515"/>
    <w:rPr>
      <w:color w:val="808080"/>
    </w:rPr>
  </w:style>
  <w:style w:type="paragraph" w:styleId="TOC">
    <w:name w:val="TOC Heading"/>
    <w:basedOn w:val="10"/>
    <w:next w:val="a2"/>
    <w:uiPriority w:val="39"/>
    <w:unhideWhenUsed/>
    <w:qFormat/>
    <w:rsid w:val="000F1A83"/>
    <w:pPr>
      <w:pageBreakBefore w:val="0"/>
      <w:numPr>
        <w:numId w:val="0"/>
      </w:numPr>
      <w:spacing w:afterLines="0" w:after="0" w:line="259" w:lineRule="auto"/>
      <w:outlineLvl w:val="9"/>
    </w:pPr>
    <w:rPr>
      <w:rFonts w:asciiTheme="majorHAnsi" w:eastAsiaTheme="majorEastAsia" w:hAnsiTheme="majorHAnsi" w:cstheme="majorBidi"/>
      <w:b w:val="0"/>
      <w:color w:val="2E74B5" w:themeColor="accent1" w:themeShade="BF"/>
      <w:kern w:val="0"/>
      <w:sz w:val="32"/>
      <w:szCs w:val="32"/>
    </w:rPr>
  </w:style>
  <w:style w:type="paragraph" w:styleId="40">
    <w:name w:val="toc 4"/>
    <w:basedOn w:val="a2"/>
    <w:next w:val="a2"/>
    <w:autoRedefine/>
    <w:uiPriority w:val="39"/>
    <w:unhideWhenUsed/>
    <w:rsid w:val="000F1A83"/>
    <w:pPr>
      <w:spacing w:before="0" w:after="0"/>
      <w:ind w:left="540"/>
      <w:jc w:val="left"/>
    </w:pPr>
    <w:rPr>
      <w:rFonts w:asciiTheme="minorHAnsi" w:hAnsiTheme="minorHAnsi" w:cstheme="minorHAnsi"/>
    </w:rPr>
  </w:style>
  <w:style w:type="paragraph" w:styleId="50">
    <w:name w:val="toc 5"/>
    <w:basedOn w:val="a2"/>
    <w:next w:val="a2"/>
    <w:autoRedefine/>
    <w:uiPriority w:val="39"/>
    <w:unhideWhenUsed/>
    <w:rsid w:val="000F1A83"/>
    <w:pPr>
      <w:spacing w:before="0" w:after="0"/>
      <w:ind w:left="720"/>
      <w:jc w:val="left"/>
    </w:pPr>
    <w:rPr>
      <w:rFonts w:asciiTheme="minorHAnsi" w:hAnsiTheme="minorHAnsi" w:cstheme="minorHAnsi"/>
    </w:rPr>
  </w:style>
  <w:style w:type="paragraph" w:styleId="60">
    <w:name w:val="toc 6"/>
    <w:basedOn w:val="a2"/>
    <w:next w:val="a2"/>
    <w:autoRedefine/>
    <w:uiPriority w:val="39"/>
    <w:unhideWhenUsed/>
    <w:rsid w:val="000F1A83"/>
    <w:pPr>
      <w:spacing w:before="0" w:after="0"/>
      <w:ind w:left="900"/>
      <w:jc w:val="left"/>
    </w:pPr>
    <w:rPr>
      <w:rFonts w:asciiTheme="minorHAnsi" w:hAnsiTheme="minorHAnsi" w:cstheme="minorHAnsi"/>
    </w:rPr>
  </w:style>
  <w:style w:type="paragraph" w:styleId="70">
    <w:name w:val="toc 7"/>
    <w:basedOn w:val="a2"/>
    <w:next w:val="a2"/>
    <w:autoRedefine/>
    <w:uiPriority w:val="39"/>
    <w:unhideWhenUsed/>
    <w:rsid w:val="000F1A83"/>
    <w:pPr>
      <w:spacing w:before="0" w:after="0"/>
      <w:ind w:left="1080"/>
      <w:jc w:val="left"/>
    </w:pPr>
    <w:rPr>
      <w:rFonts w:asciiTheme="minorHAnsi" w:hAnsiTheme="minorHAnsi" w:cstheme="minorHAnsi"/>
    </w:rPr>
  </w:style>
  <w:style w:type="paragraph" w:styleId="80">
    <w:name w:val="toc 8"/>
    <w:basedOn w:val="a2"/>
    <w:next w:val="a2"/>
    <w:autoRedefine/>
    <w:uiPriority w:val="39"/>
    <w:unhideWhenUsed/>
    <w:rsid w:val="000F1A83"/>
    <w:pPr>
      <w:spacing w:before="0" w:after="0"/>
      <w:ind w:left="1260"/>
      <w:jc w:val="left"/>
    </w:pPr>
    <w:rPr>
      <w:rFonts w:asciiTheme="minorHAnsi" w:hAnsiTheme="minorHAnsi" w:cstheme="minorHAnsi"/>
    </w:rPr>
  </w:style>
  <w:style w:type="paragraph" w:styleId="90">
    <w:name w:val="toc 9"/>
    <w:basedOn w:val="a2"/>
    <w:next w:val="a2"/>
    <w:autoRedefine/>
    <w:uiPriority w:val="39"/>
    <w:unhideWhenUsed/>
    <w:rsid w:val="000F1A83"/>
    <w:pPr>
      <w:spacing w:before="0" w:after="0"/>
      <w:ind w:left="1440"/>
      <w:jc w:val="left"/>
    </w:pPr>
    <w:rPr>
      <w:rFonts w:asciiTheme="minorHAnsi" w:hAnsiTheme="minorHAnsi" w:cstheme="minorHAnsi"/>
    </w:rPr>
  </w:style>
  <w:style w:type="paragraph" w:styleId="af9">
    <w:name w:val="Revision"/>
    <w:hidden/>
    <w:uiPriority w:val="99"/>
    <w:semiHidden/>
    <w:rsid w:val="00313BAD"/>
    <w:pPr>
      <w:spacing w:before="0" w:after="0" w:line="240" w:lineRule="auto"/>
      <w:ind w:left="0"/>
      <w:jc w:val="left"/>
    </w:pPr>
    <w:rPr>
      <w:rFonts w:eastAsiaTheme="minorEastAsia" w:cs="Arial"/>
      <w:kern w:val="44"/>
      <w:sz w:val="18"/>
      <w:szCs w:val="18"/>
    </w:rPr>
  </w:style>
  <w:style w:type="paragraph" w:styleId="afa">
    <w:name w:val="Title"/>
    <w:basedOn w:val="a2"/>
    <w:next w:val="a2"/>
    <w:link w:val="Char8"/>
    <w:qFormat/>
    <w:rsid w:val="00D82CB7"/>
    <w:pPr>
      <w:spacing w:before="240" w:after="60"/>
      <w:jc w:val="center"/>
      <w:outlineLvl w:val="0"/>
    </w:pPr>
    <w:rPr>
      <w:rFonts w:asciiTheme="majorHAnsi" w:eastAsia="宋体" w:hAnsiTheme="majorHAnsi" w:cstheme="majorBidi"/>
      <w:b/>
      <w:bCs/>
      <w:sz w:val="32"/>
      <w:szCs w:val="32"/>
    </w:rPr>
  </w:style>
  <w:style w:type="character" w:customStyle="1" w:styleId="Char8">
    <w:name w:val="标题 Char"/>
    <w:basedOn w:val="a3"/>
    <w:link w:val="afa"/>
    <w:rsid w:val="00D82CB7"/>
    <w:rPr>
      <w:rFonts w:asciiTheme="majorHAnsi" w:eastAsia="宋体" w:hAnsiTheme="majorHAnsi" w:cstheme="majorBidi"/>
      <w:b/>
      <w:bCs/>
      <w:kern w:val="44"/>
      <w:sz w:val="32"/>
      <w:szCs w:val="32"/>
    </w:rPr>
  </w:style>
  <w:style w:type="paragraph" w:styleId="afb">
    <w:name w:val="footnote text"/>
    <w:basedOn w:val="a2"/>
    <w:link w:val="Char9"/>
    <w:uiPriority w:val="99"/>
    <w:semiHidden/>
    <w:rsid w:val="004E223B"/>
    <w:pPr>
      <w:snapToGrid w:val="0"/>
      <w:jc w:val="left"/>
    </w:pPr>
  </w:style>
  <w:style w:type="character" w:customStyle="1" w:styleId="Char9">
    <w:name w:val="脚注文本 Char"/>
    <w:basedOn w:val="a3"/>
    <w:link w:val="afb"/>
    <w:uiPriority w:val="99"/>
    <w:semiHidden/>
    <w:rsid w:val="004E223B"/>
    <w:rPr>
      <w:rFonts w:eastAsiaTheme="minorEastAsia" w:cs="Arial"/>
      <w:kern w:val="44"/>
      <w:sz w:val="18"/>
      <w:szCs w:val="18"/>
    </w:rPr>
  </w:style>
  <w:style w:type="character" w:styleId="afc">
    <w:name w:val="footnote reference"/>
    <w:basedOn w:val="a3"/>
    <w:uiPriority w:val="99"/>
    <w:semiHidden/>
    <w:rsid w:val="004E223B"/>
    <w:rPr>
      <w:vertAlign w:val="superscript"/>
    </w:rPr>
  </w:style>
  <w:style w:type="character" w:customStyle="1" w:styleId="im-content1">
    <w:name w:val="im-content1"/>
    <w:basedOn w:val="a3"/>
    <w:rsid w:val="005A41A5"/>
    <w:rPr>
      <w:vanish w:val="0"/>
      <w:webHidden w:val="0"/>
      <w:color w:val="000000"/>
      <w:specVanish w:val="0"/>
    </w:rPr>
  </w:style>
  <w:style w:type="character" w:customStyle="1" w:styleId="im-content2">
    <w:name w:val="im-content2"/>
    <w:basedOn w:val="a3"/>
    <w:rsid w:val="00A253E5"/>
    <w:rPr>
      <w:vanish w:val="0"/>
      <w:webHidden w:val="0"/>
      <w:color w:val="000000"/>
      <w:specVanish w:val="0"/>
    </w:rPr>
  </w:style>
  <w:style w:type="paragraph" w:customStyle="1" w:styleId="ENBOLD">
    <w:name w:val="EN BOLD"/>
    <w:basedOn w:val="EN"/>
    <w:qFormat/>
    <w:rsid w:val="004C01DB"/>
    <w:rPr>
      <w:b/>
    </w:rPr>
  </w:style>
  <w:style w:type="paragraph" w:customStyle="1" w:styleId="Default">
    <w:name w:val="Default"/>
    <w:rsid w:val="003650C9"/>
    <w:pPr>
      <w:widowControl w:val="0"/>
      <w:autoSpaceDE w:val="0"/>
      <w:autoSpaceDN w:val="0"/>
      <w:adjustRightInd w:val="0"/>
      <w:spacing w:before="0" w:after="0" w:line="240" w:lineRule="auto"/>
      <w:ind w:left="0"/>
      <w:jc w:val="left"/>
    </w:pPr>
    <w:rPr>
      <w:rFonts w:cs="Arial"/>
      <w:color w:val="000000"/>
      <w:kern w:val="0"/>
      <w:sz w:val="24"/>
      <w:szCs w:val="24"/>
    </w:rPr>
  </w:style>
  <w:style w:type="paragraph" w:customStyle="1" w:styleId="BodytextUserManual">
    <w:name w:val="Body text User Manual"/>
    <w:basedOn w:val="a6"/>
    <w:link w:val="BodytextUserManualChar"/>
    <w:qFormat/>
    <w:rsid w:val="001E61AF"/>
    <w:pPr>
      <w:spacing w:beforeLines="50" w:before="50" w:afterLines="50" w:after="50"/>
      <w:ind w:left="284"/>
    </w:pPr>
    <w:rPr>
      <w:rFonts w:eastAsia="宋体"/>
      <w:bCs/>
      <w:kern w:val="0"/>
      <w:szCs w:val="20"/>
    </w:rPr>
  </w:style>
  <w:style w:type="character" w:customStyle="1" w:styleId="BodytextUserManualChar">
    <w:name w:val="Body text User Manual Char"/>
    <w:link w:val="BodytextUserManual"/>
    <w:qFormat/>
    <w:rsid w:val="001E61AF"/>
    <w:rPr>
      <w:rFonts w:eastAsia="宋体" w:cs="Arial"/>
      <w:bCs/>
      <w:kern w:val="0"/>
      <w:sz w:val="18"/>
      <w:szCs w:val="20"/>
    </w:rPr>
  </w:style>
  <w:style w:type="paragraph" w:customStyle="1" w:styleId="CM31">
    <w:name w:val="CM31"/>
    <w:basedOn w:val="Default"/>
    <w:next w:val="Default"/>
    <w:uiPriority w:val="99"/>
    <w:rsid w:val="001E61AF"/>
    <w:pPr>
      <w:spacing w:after="50"/>
    </w:pPr>
    <w:rPr>
      <w:rFonts w:ascii="Times New Roman" w:eastAsia="宋体" w:hAnsi="Times New Roman" w:cs="Times New Roman"/>
      <w:color w:val="auto"/>
    </w:rPr>
  </w:style>
  <w:style w:type="paragraph" w:customStyle="1" w:styleId="CM20">
    <w:name w:val="CM20"/>
    <w:basedOn w:val="Default"/>
    <w:next w:val="Default"/>
    <w:uiPriority w:val="99"/>
    <w:qFormat/>
    <w:rsid w:val="001E61AF"/>
    <w:rPr>
      <w:rFonts w:ascii="Times New Roman" w:eastAsia="宋体" w:hAnsi="Times New Roman" w:cs="Times New Roman"/>
      <w:color w:val="auto"/>
    </w:rPr>
  </w:style>
  <w:style w:type="paragraph" w:styleId="afd">
    <w:name w:val="Document Map"/>
    <w:basedOn w:val="a2"/>
    <w:link w:val="Chara"/>
    <w:uiPriority w:val="99"/>
    <w:semiHidden/>
    <w:unhideWhenUsed/>
    <w:rsid w:val="001E61AF"/>
    <w:pPr>
      <w:spacing w:beforeLines="50" w:before="50" w:afterLines="50" w:after="50"/>
      <w:ind w:left="284"/>
    </w:pPr>
    <w:rPr>
      <w:rFonts w:ascii="宋体" w:eastAsia="宋体" w:cs="Times New Roman"/>
      <w:kern w:val="0"/>
    </w:rPr>
  </w:style>
  <w:style w:type="character" w:customStyle="1" w:styleId="Chara">
    <w:name w:val="文档结构图 Char"/>
    <w:basedOn w:val="a3"/>
    <w:link w:val="afd"/>
    <w:uiPriority w:val="99"/>
    <w:semiHidden/>
    <w:rsid w:val="001E61AF"/>
    <w:rPr>
      <w:rFonts w:ascii="宋体" w:eastAsia="宋体" w:cs="Times New Roman"/>
      <w:kern w:val="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880294">
      <w:bodyDiv w:val="1"/>
      <w:marLeft w:val="0"/>
      <w:marRight w:val="0"/>
      <w:marTop w:val="0"/>
      <w:marBottom w:val="0"/>
      <w:divBdr>
        <w:top w:val="none" w:sz="0" w:space="0" w:color="auto"/>
        <w:left w:val="none" w:sz="0" w:space="0" w:color="auto"/>
        <w:bottom w:val="none" w:sz="0" w:space="0" w:color="auto"/>
        <w:right w:val="none" w:sz="0" w:space="0" w:color="auto"/>
      </w:divBdr>
    </w:div>
    <w:div w:id="144250697">
      <w:bodyDiv w:val="1"/>
      <w:marLeft w:val="0"/>
      <w:marRight w:val="0"/>
      <w:marTop w:val="0"/>
      <w:marBottom w:val="0"/>
      <w:divBdr>
        <w:top w:val="none" w:sz="0" w:space="0" w:color="auto"/>
        <w:left w:val="none" w:sz="0" w:space="0" w:color="auto"/>
        <w:bottom w:val="none" w:sz="0" w:space="0" w:color="auto"/>
        <w:right w:val="none" w:sz="0" w:space="0" w:color="auto"/>
      </w:divBdr>
    </w:div>
    <w:div w:id="181434768">
      <w:bodyDiv w:val="1"/>
      <w:marLeft w:val="0"/>
      <w:marRight w:val="0"/>
      <w:marTop w:val="0"/>
      <w:marBottom w:val="0"/>
      <w:divBdr>
        <w:top w:val="none" w:sz="0" w:space="0" w:color="auto"/>
        <w:left w:val="none" w:sz="0" w:space="0" w:color="auto"/>
        <w:bottom w:val="none" w:sz="0" w:space="0" w:color="auto"/>
        <w:right w:val="none" w:sz="0" w:space="0" w:color="auto"/>
      </w:divBdr>
    </w:div>
    <w:div w:id="184486728">
      <w:bodyDiv w:val="1"/>
      <w:marLeft w:val="0"/>
      <w:marRight w:val="0"/>
      <w:marTop w:val="0"/>
      <w:marBottom w:val="0"/>
      <w:divBdr>
        <w:top w:val="none" w:sz="0" w:space="0" w:color="auto"/>
        <w:left w:val="none" w:sz="0" w:space="0" w:color="auto"/>
        <w:bottom w:val="none" w:sz="0" w:space="0" w:color="auto"/>
        <w:right w:val="none" w:sz="0" w:space="0" w:color="auto"/>
      </w:divBdr>
    </w:div>
    <w:div w:id="217208271">
      <w:bodyDiv w:val="1"/>
      <w:marLeft w:val="0"/>
      <w:marRight w:val="0"/>
      <w:marTop w:val="0"/>
      <w:marBottom w:val="0"/>
      <w:divBdr>
        <w:top w:val="none" w:sz="0" w:space="0" w:color="auto"/>
        <w:left w:val="none" w:sz="0" w:space="0" w:color="auto"/>
        <w:bottom w:val="none" w:sz="0" w:space="0" w:color="auto"/>
        <w:right w:val="none" w:sz="0" w:space="0" w:color="auto"/>
      </w:divBdr>
    </w:div>
    <w:div w:id="307370188">
      <w:bodyDiv w:val="1"/>
      <w:marLeft w:val="0"/>
      <w:marRight w:val="0"/>
      <w:marTop w:val="0"/>
      <w:marBottom w:val="0"/>
      <w:divBdr>
        <w:top w:val="none" w:sz="0" w:space="0" w:color="auto"/>
        <w:left w:val="none" w:sz="0" w:space="0" w:color="auto"/>
        <w:bottom w:val="none" w:sz="0" w:space="0" w:color="auto"/>
        <w:right w:val="none" w:sz="0" w:space="0" w:color="auto"/>
      </w:divBdr>
    </w:div>
    <w:div w:id="312687985">
      <w:bodyDiv w:val="1"/>
      <w:marLeft w:val="0"/>
      <w:marRight w:val="0"/>
      <w:marTop w:val="0"/>
      <w:marBottom w:val="0"/>
      <w:divBdr>
        <w:top w:val="none" w:sz="0" w:space="0" w:color="auto"/>
        <w:left w:val="none" w:sz="0" w:space="0" w:color="auto"/>
        <w:bottom w:val="none" w:sz="0" w:space="0" w:color="auto"/>
        <w:right w:val="none" w:sz="0" w:space="0" w:color="auto"/>
      </w:divBdr>
    </w:div>
    <w:div w:id="368147647">
      <w:bodyDiv w:val="1"/>
      <w:marLeft w:val="0"/>
      <w:marRight w:val="0"/>
      <w:marTop w:val="0"/>
      <w:marBottom w:val="0"/>
      <w:divBdr>
        <w:top w:val="none" w:sz="0" w:space="0" w:color="auto"/>
        <w:left w:val="none" w:sz="0" w:space="0" w:color="auto"/>
        <w:bottom w:val="none" w:sz="0" w:space="0" w:color="auto"/>
        <w:right w:val="none" w:sz="0" w:space="0" w:color="auto"/>
      </w:divBdr>
    </w:div>
    <w:div w:id="402677112">
      <w:bodyDiv w:val="1"/>
      <w:marLeft w:val="0"/>
      <w:marRight w:val="0"/>
      <w:marTop w:val="0"/>
      <w:marBottom w:val="0"/>
      <w:divBdr>
        <w:top w:val="none" w:sz="0" w:space="0" w:color="auto"/>
        <w:left w:val="none" w:sz="0" w:space="0" w:color="auto"/>
        <w:bottom w:val="none" w:sz="0" w:space="0" w:color="auto"/>
        <w:right w:val="none" w:sz="0" w:space="0" w:color="auto"/>
      </w:divBdr>
    </w:div>
    <w:div w:id="502665181">
      <w:bodyDiv w:val="1"/>
      <w:marLeft w:val="0"/>
      <w:marRight w:val="0"/>
      <w:marTop w:val="0"/>
      <w:marBottom w:val="0"/>
      <w:divBdr>
        <w:top w:val="none" w:sz="0" w:space="0" w:color="auto"/>
        <w:left w:val="none" w:sz="0" w:space="0" w:color="auto"/>
        <w:bottom w:val="none" w:sz="0" w:space="0" w:color="auto"/>
        <w:right w:val="none" w:sz="0" w:space="0" w:color="auto"/>
      </w:divBdr>
    </w:div>
    <w:div w:id="530386632">
      <w:bodyDiv w:val="1"/>
      <w:marLeft w:val="0"/>
      <w:marRight w:val="0"/>
      <w:marTop w:val="0"/>
      <w:marBottom w:val="0"/>
      <w:divBdr>
        <w:top w:val="none" w:sz="0" w:space="0" w:color="auto"/>
        <w:left w:val="none" w:sz="0" w:space="0" w:color="auto"/>
        <w:bottom w:val="none" w:sz="0" w:space="0" w:color="auto"/>
        <w:right w:val="none" w:sz="0" w:space="0" w:color="auto"/>
      </w:divBdr>
    </w:div>
    <w:div w:id="569778425">
      <w:bodyDiv w:val="1"/>
      <w:marLeft w:val="0"/>
      <w:marRight w:val="0"/>
      <w:marTop w:val="0"/>
      <w:marBottom w:val="0"/>
      <w:divBdr>
        <w:top w:val="none" w:sz="0" w:space="0" w:color="auto"/>
        <w:left w:val="none" w:sz="0" w:space="0" w:color="auto"/>
        <w:bottom w:val="none" w:sz="0" w:space="0" w:color="auto"/>
        <w:right w:val="none" w:sz="0" w:space="0" w:color="auto"/>
      </w:divBdr>
    </w:div>
    <w:div w:id="599485107">
      <w:bodyDiv w:val="1"/>
      <w:marLeft w:val="0"/>
      <w:marRight w:val="0"/>
      <w:marTop w:val="0"/>
      <w:marBottom w:val="0"/>
      <w:divBdr>
        <w:top w:val="none" w:sz="0" w:space="0" w:color="auto"/>
        <w:left w:val="none" w:sz="0" w:space="0" w:color="auto"/>
        <w:bottom w:val="none" w:sz="0" w:space="0" w:color="auto"/>
        <w:right w:val="none" w:sz="0" w:space="0" w:color="auto"/>
      </w:divBdr>
    </w:div>
    <w:div w:id="637952169">
      <w:bodyDiv w:val="1"/>
      <w:marLeft w:val="0"/>
      <w:marRight w:val="0"/>
      <w:marTop w:val="0"/>
      <w:marBottom w:val="0"/>
      <w:divBdr>
        <w:top w:val="none" w:sz="0" w:space="0" w:color="auto"/>
        <w:left w:val="none" w:sz="0" w:space="0" w:color="auto"/>
        <w:bottom w:val="none" w:sz="0" w:space="0" w:color="auto"/>
        <w:right w:val="none" w:sz="0" w:space="0" w:color="auto"/>
      </w:divBdr>
    </w:div>
    <w:div w:id="894974595">
      <w:bodyDiv w:val="1"/>
      <w:marLeft w:val="0"/>
      <w:marRight w:val="0"/>
      <w:marTop w:val="0"/>
      <w:marBottom w:val="0"/>
      <w:divBdr>
        <w:top w:val="none" w:sz="0" w:space="0" w:color="auto"/>
        <w:left w:val="none" w:sz="0" w:space="0" w:color="auto"/>
        <w:bottom w:val="none" w:sz="0" w:space="0" w:color="auto"/>
        <w:right w:val="none" w:sz="0" w:space="0" w:color="auto"/>
      </w:divBdr>
      <w:divsChild>
        <w:div w:id="666252520">
          <w:marLeft w:val="0"/>
          <w:marRight w:val="0"/>
          <w:marTop w:val="0"/>
          <w:marBottom w:val="0"/>
          <w:divBdr>
            <w:top w:val="none" w:sz="0" w:space="0" w:color="auto"/>
            <w:left w:val="none" w:sz="0" w:space="0" w:color="auto"/>
            <w:bottom w:val="none" w:sz="0" w:space="0" w:color="auto"/>
            <w:right w:val="none" w:sz="0" w:space="0" w:color="auto"/>
          </w:divBdr>
          <w:divsChild>
            <w:div w:id="1770587754">
              <w:marLeft w:val="0"/>
              <w:marRight w:val="0"/>
              <w:marTop w:val="0"/>
              <w:marBottom w:val="60"/>
              <w:divBdr>
                <w:top w:val="none" w:sz="0" w:space="0" w:color="auto"/>
                <w:left w:val="none" w:sz="0" w:space="0" w:color="auto"/>
                <w:bottom w:val="none" w:sz="0" w:space="0" w:color="auto"/>
                <w:right w:val="none" w:sz="0" w:space="0" w:color="auto"/>
              </w:divBdr>
              <w:divsChild>
                <w:div w:id="1016424068">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1150750140">
      <w:bodyDiv w:val="1"/>
      <w:marLeft w:val="0"/>
      <w:marRight w:val="0"/>
      <w:marTop w:val="0"/>
      <w:marBottom w:val="0"/>
      <w:divBdr>
        <w:top w:val="none" w:sz="0" w:space="0" w:color="auto"/>
        <w:left w:val="none" w:sz="0" w:space="0" w:color="auto"/>
        <w:bottom w:val="none" w:sz="0" w:space="0" w:color="auto"/>
        <w:right w:val="none" w:sz="0" w:space="0" w:color="auto"/>
      </w:divBdr>
    </w:div>
    <w:div w:id="1179000466">
      <w:bodyDiv w:val="1"/>
      <w:marLeft w:val="0"/>
      <w:marRight w:val="0"/>
      <w:marTop w:val="0"/>
      <w:marBottom w:val="0"/>
      <w:divBdr>
        <w:top w:val="none" w:sz="0" w:space="0" w:color="auto"/>
        <w:left w:val="none" w:sz="0" w:space="0" w:color="auto"/>
        <w:bottom w:val="none" w:sz="0" w:space="0" w:color="auto"/>
        <w:right w:val="none" w:sz="0" w:space="0" w:color="auto"/>
      </w:divBdr>
    </w:div>
    <w:div w:id="1197541618">
      <w:bodyDiv w:val="1"/>
      <w:marLeft w:val="0"/>
      <w:marRight w:val="0"/>
      <w:marTop w:val="0"/>
      <w:marBottom w:val="0"/>
      <w:divBdr>
        <w:top w:val="none" w:sz="0" w:space="0" w:color="auto"/>
        <w:left w:val="none" w:sz="0" w:space="0" w:color="auto"/>
        <w:bottom w:val="none" w:sz="0" w:space="0" w:color="auto"/>
        <w:right w:val="none" w:sz="0" w:space="0" w:color="auto"/>
      </w:divBdr>
    </w:div>
    <w:div w:id="1206916345">
      <w:bodyDiv w:val="1"/>
      <w:marLeft w:val="0"/>
      <w:marRight w:val="0"/>
      <w:marTop w:val="0"/>
      <w:marBottom w:val="0"/>
      <w:divBdr>
        <w:top w:val="none" w:sz="0" w:space="0" w:color="auto"/>
        <w:left w:val="none" w:sz="0" w:space="0" w:color="auto"/>
        <w:bottom w:val="none" w:sz="0" w:space="0" w:color="auto"/>
        <w:right w:val="none" w:sz="0" w:space="0" w:color="auto"/>
      </w:divBdr>
    </w:div>
    <w:div w:id="1495492685">
      <w:bodyDiv w:val="1"/>
      <w:marLeft w:val="0"/>
      <w:marRight w:val="0"/>
      <w:marTop w:val="0"/>
      <w:marBottom w:val="0"/>
      <w:divBdr>
        <w:top w:val="none" w:sz="0" w:space="0" w:color="auto"/>
        <w:left w:val="none" w:sz="0" w:space="0" w:color="auto"/>
        <w:bottom w:val="none" w:sz="0" w:space="0" w:color="auto"/>
        <w:right w:val="none" w:sz="0" w:space="0" w:color="auto"/>
      </w:divBdr>
    </w:div>
    <w:div w:id="1507555761">
      <w:bodyDiv w:val="1"/>
      <w:marLeft w:val="0"/>
      <w:marRight w:val="0"/>
      <w:marTop w:val="0"/>
      <w:marBottom w:val="0"/>
      <w:divBdr>
        <w:top w:val="none" w:sz="0" w:space="0" w:color="auto"/>
        <w:left w:val="none" w:sz="0" w:space="0" w:color="auto"/>
        <w:bottom w:val="none" w:sz="0" w:space="0" w:color="auto"/>
        <w:right w:val="none" w:sz="0" w:space="0" w:color="auto"/>
      </w:divBdr>
    </w:div>
    <w:div w:id="1507792600">
      <w:bodyDiv w:val="1"/>
      <w:marLeft w:val="0"/>
      <w:marRight w:val="0"/>
      <w:marTop w:val="0"/>
      <w:marBottom w:val="0"/>
      <w:divBdr>
        <w:top w:val="none" w:sz="0" w:space="0" w:color="auto"/>
        <w:left w:val="none" w:sz="0" w:space="0" w:color="auto"/>
        <w:bottom w:val="none" w:sz="0" w:space="0" w:color="auto"/>
        <w:right w:val="none" w:sz="0" w:space="0" w:color="auto"/>
      </w:divBdr>
    </w:div>
    <w:div w:id="1610500902">
      <w:bodyDiv w:val="1"/>
      <w:marLeft w:val="0"/>
      <w:marRight w:val="0"/>
      <w:marTop w:val="0"/>
      <w:marBottom w:val="0"/>
      <w:divBdr>
        <w:top w:val="none" w:sz="0" w:space="0" w:color="auto"/>
        <w:left w:val="none" w:sz="0" w:space="0" w:color="auto"/>
        <w:bottom w:val="none" w:sz="0" w:space="0" w:color="auto"/>
        <w:right w:val="none" w:sz="0" w:space="0" w:color="auto"/>
      </w:divBdr>
    </w:div>
    <w:div w:id="1768648629">
      <w:bodyDiv w:val="1"/>
      <w:marLeft w:val="0"/>
      <w:marRight w:val="0"/>
      <w:marTop w:val="0"/>
      <w:marBottom w:val="0"/>
      <w:divBdr>
        <w:top w:val="none" w:sz="0" w:space="0" w:color="auto"/>
        <w:left w:val="none" w:sz="0" w:space="0" w:color="auto"/>
        <w:bottom w:val="none" w:sz="0" w:space="0" w:color="auto"/>
        <w:right w:val="none" w:sz="0" w:space="0" w:color="auto"/>
      </w:divBdr>
    </w:div>
    <w:div w:id="1834488046">
      <w:bodyDiv w:val="1"/>
      <w:marLeft w:val="0"/>
      <w:marRight w:val="0"/>
      <w:marTop w:val="0"/>
      <w:marBottom w:val="0"/>
      <w:divBdr>
        <w:top w:val="none" w:sz="0" w:space="0" w:color="auto"/>
        <w:left w:val="none" w:sz="0" w:space="0" w:color="auto"/>
        <w:bottom w:val="none" w:sz="0" w:space="0" w:color="auto"/>
        <w:right w:val="none" w:sz="0" w:space="0" w:color="auto"/>
      </w:divBdr>
    </w:div>
    <w:div w:id="1943562029">
      <w:bodyDiv w:val="1"/>
      <w:marLeft w:val="0"/>
      <w:marRight w:val="0"/>
      <w:marTop w:val="0"/>
      <w:marBottom w:val="0"/>
      <w:divBdr>
        <w:top w:val="none" w:sz="0" w:space="0" w:color="auto"/>
        <w:left w:val="none" w:sz="0" w:space="0" w:color="auto"/>
        <w:bottom w:val="none" w:sz="0" w:space="0" w:color="auto"/>
        <w:right w:val="none" w:sz="0" w:space="0" w:color="auto"/>
      </w:divBdr>
      <w:divsChild>
        <w:div w:id="1961957007">
          <w:marLeft w:val="0"/>
          <w:marRight w:val="0"/>
          <w:marTop w:val="0"/>
          <w:marBottom w:val="0"/>
          <w:divBdr>
            <w:top w:val="none" w:sz="0" w:space="0" w:color="auto"/>
            <w:left w:val="none" w:sz="0" w:space="0" w:color="auto"/>
            <w:bottom w:val="none" w:sz="0" w:space="0" w:color="auto"/>
            <w:right w:val="none" w:sz="0" w:space="0" w:color="auto"/>
          </w:divBdr>
          <w:divsChild>
            <w:div w:id="165754748">
              <w:marLeft w:val="0"/>
              <w:marRight w:val="0"/>
              <w:marTop w:val="0"/>
              <w:marBottom w:val="60"/>
              <w:divBdr>
                <w:top w:val="none" w:sz="0" w:space="0" w:color="auto"/>
                <w:left w:val="none" w:sz="0" w:space="0" w:color="auto"/>
                <w:bottom w:val="none" w:sz="0" w:space="0" w:color="auto"/>
                <w:right w:val="none" w:sz="0" w:space="0" w:color="auto"/>
              </w:divBdr>
              <w:divsChild>
                <w:div w:id="153835600">
                  <w:marLeft w:val="0"/>
                  <w:marRight w:val="0"/>
                  <w:marTop w:val="0"/>
                  <w:marBottom w:val="90"/>
                  <w:divBdr>
                    <w:top w:val="none" w:sz="0" w:space="0" w:color="auto"/>
                    <w:left w:val="none" w:sz="0" w:space="0" w:color="auto"/>
                    <w:bottom w:val="none" w:sz="0" w:space="0" w:color="auto"/>
                    <w:right w:val="none" w:sz="0" w:space="0" w:color="auto"/>
                  </w:divBdr>
                </w:div>
              </w:divsChild>
            </w:div>
            <w:div w:id="149710284">
              <w:marLeft w:val="0"/>
              <w:marRight w:val="0"/>
              <w:marTop w:val="0"/>
              <w:marBottom w:val="60"/>
              <w:divBdr>
                <w:top w:val="none" w:sz="0" w:space="0" w:color="auto"/>
                <w:left w:val="none" w:sz="0" w:space="0" w:color="auto"/>
                <w:bottom w:val="none" w:sz="0" w:space="0" w:color="auto"/>
                <w:right w:val="none" w:sz="0" w:space="0" w:color="auto"/>
              </w:divBdr>
              <w:divsChild>
                <w:div w:id="803735362">
                  <w:marLeft w:val="0"/>
                  <w:marRight w:val="0"/>
                  <w:marTop w:val="0"/>
                  <w:marBottom w:val="90"/>
                  <w:divBdr>
                    <w:top w:val="none" w:sz="0" w:space="0" w:color="auto"/>
                    <w:left w:val="none" w:sz="0" w:space="0" w:color="auto"/>
                    <w:bottom w:val="none" w:sz="0" w:space="0" w:color="auto"/>
                    <w:right w:val="none" w:sz="0" w:space="0" w:color="auto"/>
                  </w:divBdr>
                </w:div>
              </w:divsChild>
            </w:div>
          </w:divsChild>
        </w:div>
      </w:divsChild>
    </w:div>
    <w:div w:id="2006011640">
      <w:bodyDiv w:val="1"/>
      <w:marLeft w:val="0"/>
      <w:marRight w:val="0"/>
      <w:marTop w:val="0"/>
      <w:marBottom w:val="0"/>
      <w:divBdr>
        <w:top w:val="none" w:sz="0" w:space="0" w:color="auto"/>
        <w:left w:val="none" w:sz="0" w:space="0" w:color="auto"/>
        <w:bottom w:val="none" w:sz="0" w:space="0" w:color="auto"/>
        <w:right w:val="none" w:sz="0" w:space="0" w:color="auto"/>
      </w:divBdr>
    </w:div>
    <w:div w:id="2018263261">
      <w:bodyDiv w:val="1"/>
      <w:marLeft w:val="0"/>
      <w:marRight w:val="0"/>
      <w:marTop w:val="0"/>
      <w:marBottom w:val="0"/>
      <w:divBdr>
        <w:top w:val="none" w:sz="0" w:space="0" w:color="auto"/>
        <w:left w:val="none" w:sz="0" w:space="0" w:color="auto"/>
        <w:bottom w:val="none" w:sz="0" w:space="0" w:color="auto"/>
        <w:right w:val="none" w:sz="0" w:space="0" w:color="auto"/>
      </w:divBdr>
    </w:div>
    <w:div w:id="20821762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7.png"/><Relationship Id="rId16" Type="http://schemas.openxmlformats.org/officeDocument/2006/relationships/image" Target="media/image7.jp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5.jpg"/><Relationship Id="rId74" Type="http://schemas.openxmlformats.org/officeDocument/2006/relationships/image" Target="media/image63.jp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oter" Target="footer3.xml"/><Relationship Id="rId69" Type="http://schemas.openxmlformats.org/officeDocument/2006/relationships/image" Target="media/image58.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jp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g"/><Relationship Id="rId65" Type="http://schemas.openxmlformats.org/officeDocument/2006/relationships/footer" Target="footer4.xml"/><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jp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21252\AppData\Roaming\Microsoft\Templates\&#35828;&#26126;&#20070;&#26684;&#24335;V3.dotm"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GOST - 名称排序" Version="2003"/>
</file>

<file path=customXml/itemProps1.xml><?xml version="1.0" encoding="utf-8"?>
<ds:datastoreItem xmlns:ds="http://schemas.openxmlformats.org/officeDocument/2006/customXml" ds:itemID="{854AADB1-ABAB-4D7F-82A1-16D5D7791E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说明书格式V3.dotm</Template>
  <TotalTime>16789</TotalTime>
  <Pages>76</Pages>
  <Words>7311</Words>
  <Characters>41679</Characters>
  <Application>Microsoft Office Word</Application>
  <DocSecurity>0</DocSecurity>
  <Lines>347</Lines>
  <Paragraphs>97</Paragraphs>
  <ScaleCrop>false</ScaleCrop>
  <Company/>
  <LinksUpToDate>false</LinksUpToDate>
  <CharactersWithSpaces>48893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杨圯平</dc:creator>
  <cp:keywords/>
  <dc:description/>
  <cp:lastModifiedBy>刘贻妃</cp:lastModifiedBy>
  <cp:revision>272</cp:revision>
  <cp:lastPrinted>2022-11-08T02:46:00Z</cp:lastPrinted>
  <dcterms:created xsi:type="dcterms:W3CDTF">2022-06-13T06:21:00Z</dcterms:created>
  <dcterms:modified xsi:type="dcterms:W3CDTF">2023-04-05T06:29:00Z</dcterms:modified>
  <cp:version>1.0</cp:version>
</cp:coreProperties>
</file>