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D5470" w14:textId="276C7F74" w:rsidR="00F92046" w:rsidRPr="00DE1661" w:rsidRDefault="00F92046" w:rsidP="006C7FC2">
      <w:pPr>
        <w:spacing w:line="480" w:lineRule="auto"/>
        <w:jc w:val="center"/>
        <w:rPr>
          <w:lang w:eastAsia="en-US"/>
        </w:rPr>
      </w:pPr>
      <w:bookmarkStart w:id="0" w:name="_Ref366140957"/>
      <w:bookmarkStart w:id="1" w:name="OLE_LINK20"/>
      <w:bookmarkStart w:id="2" w:name="OLE_LINK19"/>
      <w:r w:rsidRPr="00DE1661">
        <w:rPr>
          <w:noProof/>
        </w:rPr>
        <w:drawing>
          <wp:anchor distT="0" distB="0" distL="114300" distR="114300" simplePos="0" relativeHeight="252849152" behindDoc="0" locked="0" layoutInCell="1" allowOverlap="1" wp14:anchorId="197A648D" wp14:editId="4DCEB2C1">
            <wp:simplePos x="0" y="0"/>
            <wp:positionH relativeFrom="margin">
              <wp:posOffset>3282315</wp:posOffset>
            </wp:positionH>
            <wp:positionV relativeFrom="paragraph">
              <wp:posOffset>86360</wp:posOffset>
            </wp:positionV>
            <wp:extent cx="1244600" cy="238700"/>
            <wp:effectExtent l="0" t="0" r="0" b="952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44600" cy="238700"/>
                    </a:xfrm>
                    <a:prstGeom prst="rect">
                      <a:avLst/>
                    </a:prstGeom>
                  </pic:spPr>
                </pic:pic>
              </a:graphicData>
            </a:graphic>
            <wp14:sizeRelH relativeFrom="margin">
              <wp14:pctWidth>0</wp14:pctWidth>
            </wp14:sizeRelH>
            <wp14:sizeRelV relativeFrom="margin">
              <wp14:pctHeight>0</wp14:pctHeight>
            </wp14:sizeRelV>
          </wp:anchor>
        </w:drawing>
      </w:r>
    </w:p>
    <w:p w14:paraId="63DD4133" w14:textId="5B85647A" w:rsidR="00F92046" w:rsidRPr="00DE1661" w:rsidRDefault="00F92046" w:rsidP="006C7FC2">
      <w:pPr>
        <w:spacing w:line="480" w:lineRule="auto"/>
        <w:jc w:val="center"/>
        <w:rPr>
          <w:lang w:eastAsia="en-US"/>
        </w:rPr>
      </w:pPr>
    </w:p>
    <w:p w14:paraId="007A4EDB" w14:textId="782BFBCA" w:rsidR="006C7FC2" w:rsidRPr="00DE1661" w:rsidRDefault="006C7FC2" w:rsidP="006C7FC2">
      <w:pPr>
        <w:spacing w:line="480" w:lineRule="auto"/>
        <w:jc w:val="center"/>
        <w:rPr>
          <w:lang w:eastAsia="en-US"/>
        </w:rPr>
      </w:pPr>
      <w:r w:rsidRPr="00DE1661">
        <w:rPr>
          <w:noProof/>
        </w:rPr>
        <w:drawing>
          <wp:inline distT="0" distB="0" distL="0" distR="0" wp14:anchorId="76FA4A09" wp14:editId="390359F5">
            <wp:extent cx="3283506" cy="487392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9">
                      <a:extLst>
                        <a:ext uri="{28A0092B-C50C-407E-A947-70E740481C1C}">
                          <a14:useLocalDpi xmlns:a14="http://schemas.microsoft.com/office/drawing/2010/main" val="0"/>
                        </a:ext>
                      </a:extLst>
                    </a:blip>
                    <a:stretch>
                      <a:fillRect/>
                    </a:stretch>
                  </pic:blipFill>
                  <pic:spPr>
                    <a:xfrm>
                      <a:off x="0" y="0"/>
                      <a:ext cx="3303781" cy="4904020"/>
                    </a:xfrm>
                    <a:prstGeom prst="rect">
                      <a:avLst/>
                    </a:prstGeom>
                  </pic:spPr>
                </pic:pic>
              </a:graphicData>
            </a:graphic>
          </wp:inline>
        </w:drawing>
      </w:r>
    </w:p>
    <w:p w14:paraId="064DB22E" w14:textId="77777777" w:rsidR="006C7FC2" w:rsidRPr="00DE1661" w:rsidRDefault="006C7FC2" w:rsidP="006C7FC2">
      <w:pPr>
        <w:spacing w:line="240" w:lineRule="atLeast"/>
        <w:ind w:left="510"/>
        <w:jc w:val="center"/>
        <w:rPr>
          <w:b/>
          <w:sz w:val="28"/>
          <w:u w:val="single"/>
        </w:rPr>
      </w:pPr>
      <w:r w:rsidRPr="00DE1661">
        <w:rPr>
          <w:b/>
          <w:sz w:val="36"/>
          <w:u w:val="single"/>
        </w:rPr>
        <w:t>Installation and Operation Manual</w:t>
      </w:r>
    </w:p>
    <w:p w14:paraId="6E4BD8AA" w14:textId="5304BA0A" w:rsidR="00325447" w:rsidRPr="00DE1661" w:rsidRDefault="006C7FC2" w:rsidP="006C7FC2">
      <w:pPr>
        <w:spacing w:line="240" w:lineRule="atLeast"/>
        <w:ind w:left="510"/>
        <w:jc w:val="center"/>
        <w:rPr>
          <w:lang w:eastAsia="en-US"/>
        </w:rPr>
      </w:pPr>
      <w:r w:rsidRPr="00DE1661">
        <w:rPr>
          <w:sz w:val="24"/>
        </w:rPr>
        <w:t xml:space="preserve">MaxiCharger DC </w:t>
      </w:r>
      <w:r w:rsidR="00441C98">
        <w:rPr>
          <w:sz w:val="24"/>
        </w:rPr>
        <w:t>Compact</w:t>
      </w:r>
      <w:r w:rsidR="00BB024B" w:rsidRPr="00DE1661">
        <w:rPr>
          <w:sz w:val="24"/>
        </w:rPr>
        <w:t xml:space="preserve"> (EU)</w:t>
      </w:r>
      <w:r w:rsidR="00325447" w:rsidRPr="00DE1661">
        <w:rPr>
          <w:lang w:eastAsia="en-US"/>
        </w:rPr>
        <w:br w:type="page"/>
      </w:r>
    </w:p>
    <w:p w14:paraId="29C9196B" w14:textId="53AA0D92" w:rsidR="00783D51" w:rsidRPr="00DE1661" w:rsidRDefault="00783D51" w:rsidP="0065730C">
      <w:pPr>
        <w:pStyle w:val="Trademark"/>
        <w:rPr>
          <w:rFonts w:cs="Arial"/>
          <w:sz w:val="18"/>
        </w:rPr>
      </w:pPr>
      <w:r w:rsidRPr="00DE1661">
        <w:rPr>
          <w:rFonts w:eastAsiaTheme="minorEastAsia" w:cs="Arial"/>
          <w:lang w:eastAsia="en-US"/>
        </w:rPr>
        <w:lastRenderedPageBreak/>
        <w:t>Trademarks</w:t>
      </w:r>
      <w:bookmarkEnd w:id="0"/>
    </w:p>
    <w:p w14:paraId="22E0EC9F" w14:textId="4036EA07" w:rsidR="00783D51" w:rsidRPr="00DE1661" w:rsidRDefault="00783D51" w:rsidP="00116D06">
      <w:pPr>
        <w:pStyle w:val="EN"/>
      </w:pPr>
      <w:bookmarkStart w:id="3" w:name="OLE_LINK63"/>
      <w:bookmarkStart w:id="4" w:name="OLE_LINK62"/>
      <w:r w:rsidRPr="00DE1661">
        <w:t>Autel</w:t>
      </w:r>
      <w:r w:rsidRPr="00DE1661">
        <w:rPr>
          <w:vertAlign w:val="superscript"/>
        </w:rPr>
        <w:t>®</w:t>
      </w:r>
      <w:r w:rsidR="001E61AF" w:rsidRPr="00DE1661">
        <w:t xml:space="preserve"> and</w:t>
      </w:r>
      <w:r w:rsidRPr="00DE1661">
        <w:t xml:space="preserve"> </w:t>
      </w:r>
      <w:r w:rsidR="00C77578" w:rsidRPr="00DE1661">
        <w:t>MaxiCharger</w:t>
      </w:r>
      <w:r w:rsidR="00C77578" w:rsidRPr="00DE1661">
        <w:rPr>
          <w:vertAlign w:val="superscript"/>
        </w:rPr>
        <w:t>®</w:t>
      </w:r>
      <w:bookmarkEnd w:id="3"/>
      <w:bookmarkEnd w:id="4"/>
      <w:r w:rsidR="001E61AF" w:rsidRPr="00DE1661">
        <w:t xml:space="preserve"> </w:t>
      </w:r>
      <w:r w:rsidRPr="00DE1661">
        <w:t>are trademarks of Autel Intelligent Technology Corp., Ltd., registered in China, the United States and other countries. All other marks are trademarks or registered trademarks of their respective holders.</w:t>
      </w:r>
    </w:p>
    <w:p w14:paraId="29E265EE"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Copyright Information</w:t>
      </w:r>
    </w:p>
    <w:p w14:paraId="6D6D30F4" w14:textId="77777777" w:rsidR="00783D51" w:rsidRPr="00DE1661" w:rsidRDefault="00783D51" w:rsidP="00116D06">
      <w:pPr>
        <w:pStyle w:val="EN"/>
      </w:pPr>
      <w:r w:rsidRPr="00DE1661">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Disclaimer of Warranties and Limitation of Liabilities</w:t>
      </w:r>
    </w:p>
    <w:p w14:paraId="2A6C41AD" w14:textId="77777777" w:rsidR="00783D51" w:rsidRPr="00DE1661" w:rsidRDefault="00783D51" w:rsidP="00116D06">
      <w:pPr>
        <w:pStyle w:val="EN"/>
      </w:pPr>
      <w:r w:rsidRPr="00DE1661">
        <w:t>All information, specifications and illustrations in this manual are based on the latest information available at the time of printing.</w:t>
      </w:r>
    </w:p>
    <w:p w14:paraId="16204259" w14:textId="77777777" w:rsidR="00783D51" w:rsidRPr="00DE1661" w:rsidRDefault="00783D51" w:rsidP="00116D06">
      <w:pPr>
        <w:pStyle w:val="EN"/>
      </w:pPr>
      <w:r w:rsidRPr="00DE1661">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DE1661" w:rsidRDefault="00783D51" w:rsidP="00116D06">
      <w:pPr>
        <w:pStyle w:val="EN"/>
      </w:pPr>
      <w:r w:rsidRPr="00DE1661">
        <w:t>Autel will not be liable for any direct, special, incidental, indirect damages or any economic consequential damages (including the loss of profits).</w:t>
      </w:r>
    </w:p>
    <w:p w14:paraId="3EC5B0B7" w14:textId="753FC2C7" w:rsidR="00783D51" w:rsidRPr="00DE1661" w:rsidRDefault="00865CBA" w:rsidP="00F00AA2">
      <w:pPr>
        <w:pStyle w:val="NOTE0"/>
        <w:ind w:left="284"/>
        <w:rPr>
          <w:rFonts w:cs="Arial"/>
          <w:b/>
        </w:rPr>
      </w:pPr>
      <w:bookmarkStart w:id="5" w:name="OLE_LINK23"/>
      <w:bookmarkEnd w:id="1"/>
      <w:bookmarkEnd w:id="2"/>
      <w:r w:rsidRPr="00DE1661">
        <w:rPr>
          <w:rFonts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DE1661">
        <w:rPr>
          <w:rFonts w:cs="Arial"/>
          <w:b/>
        </w:rPr>
        <w:t>IMPORTANT</w:t>
      </w:r>
    </w:p>
    <w:p w14:paraId="411943CF" w14:textId="1BFEA7FE" w:rsidR="00783D51" w:rsidRPr="00DE1661" w:rsidRDefault="00F00AA2" w:rsidP="00F00AA2">
      <w:pPr>
        <w:pStyle w:val="NOTE0"/>
        <w:ind w:left="284"/>
        <w:rPr>
          <w:rFonts w:cs="Arial"/>
        </w:rPr>
      </w:pPr>
      <w:r w:rsidRPr="00DE1661">
        <w:rPr>
          <w:rFonts w:cs="Arial"/>
        </w:rPr>
        <w:t>Before operating or maintaining this unit, please read this manual carefully, paying extra attention to the safety warnings and precautions.</w:t>
      </w:r>
      <w:bookmarkStart w:id="6" w:name="OLE_LINK76"/>
      <w:bookmarkEnd w:id="5"/>
    </w:p>
    <w:p w14:paraId="014B2230"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For Services and Support:</w:t>
      </w:r>
    </w:p>
    <w:p w14:paraId="3A6B3194" w14:textId="41F7A9CA" w:rsidR="00783D51" w:rsidRPr="00DE1661" w:rsidRDefault="00783D51" w:rsidP="00116D06">
      <w:pPr>
        <w:pStyle w:val="EN"/>
      </w:pPr>
      <w:r w:rsidRPr="00DE1661">
        <w:t xml:space="preserve">Web: </w:t>
      </w:r>
      <w:r w:rsidR="00FA6CA5" w:rsidRPr="00DE1661">
        <w:rPr>
          <w:rStyle w:val="Char1"/>
          <w:rFonts w:cs="Arial"/>
          <w:i w:val="0"/>
          <w:u w:val="single"/>
        </w:rPr>
        <w:t>www.autelenergy.com</w:t>
      </w:r>
    </w:p>
    <w:p w14:paraId="3D59BFB4" w14:textId="77777777" w:rsidR="00783D51" w:rsidRPr="00DE1661" w:rsidRDefault="00783D51" w:rsidP="00116D06">
      <w:pPr>
        <w:pStyle w:val="EN"/>
      </w:pPr>
      <w:r w:rsidRPr="00DE1661">
        <w:t>Tel: +49 (0) 89 540299608 (Europe)</w:t>
      </w:r>
    </w:p>
    <w:p w14:paraId="371C1F87" w14:textId="77777777" w:rsidR="00783D51" w:rsidRPr="00DE1661" w:rsidRDefault="00783D51" w:rsidP="00116D06">
      <w:pPr>
        <w:pStyle w:val="EN"/>
      </w:pPr>
      <w:r w:rsidRPr="00DE1661">
        <w:t>0086-755-2267-2493 (China)</w:t>
      </w:r>
    </w:p>
    <w:p w14:paraId="4CF24E4A" w14:textId="6F6A5556" w:rsidR="00783D51" w:rsidRPr="00DE1661" w:rsidRDefault="00783D51" w:rsidP="00116D06">
      <w:pPr>
        <w:pStyle w:val="EN"/>
      </w:pPr>
      <w:r w:rsidRPr="00DE1661">
        <w:t xml:space="preserve">Email: </w:t>
      </w:r>
      <w:r w:rsidR="00D83239" w:rsidRPr="00DE1661">
        <w:rPr>
          <w:color w:val="0000FF"/>
          <w:u w:val="single"/>
        </w:rPr>
        <w:t>evsu</w:t>
      </w:r>
      <w:r w:rsidRPr="00DE1661">
        <w:rPr>
          <w:rStyle w:val="Char1"/>
          <w:rFonts w:cs="Arial"/>
          <w:i w:val="0"/>
          <w:u w:val="single"/>
        </w:rPr>
        <w:t>pport.eu@autel.com</w:t>
      </w:r>
    </w:p>
    <w:p w14:paraId="06B25B55" w14:textId="73DDF85D" w:rsidR="00783D51" w:rsidRPr="00DE1661" w:rsidRDefault="00783D51" w:rsidP="00116D06">
      <w:pPr>
        <w:pStyle w:val="EN"/>
      </w:pPr>
      <w:r w:rsidRPr="00DE1661">
        <w:t>For technical assistance in all other markets, please contact your local selling agent.</w:t>
      </w:r>
      <w:bookmarkEnd w:id="6"/>
    </w:p>
    <w:p w14:paraId="699C8426" w14:textId="05C2F707" w:rsidR="000F1A83" w:rsidRPr="00DE1661" w:rsidRDefault="000F1A83" w:rsidP="009C4A6D">
      <w:pPr>
        <w:pStyle w:val="ItemList"/>
        <w:numPr>
          <w:ilvl w:val="0"/>
          <w:numId w:val="0"/>
        </w:numPr>
        <w:spacing w:before="48" w:after="48"/>
        <w:ind w:left="704"/>
      </w:pPr>
    </w:p>
    <w:p w14:paraId="735B3CE3" w14:textId="26DC1E6C" w:rsidR="001D035A" w:rsidRPr="00DE1661" w:rsidRDefault="001D035A">
      <w:pPr>
        <w:rPr>
          <w:rFonts w:eastAsia="Arial"/>
          <w:bCs/>
          <w:kern w:val="2"/>
        </w:rPr>
      </w:pPr>
      <w:r w:rsidRPr="00DE1661">
        <w:br w:type="page"/>
      </w:r>
    </w:p>
    <w:p w14:paraId="6587D7D8" w14:textId="77777777" w:rsidR="002C6F13" w:rsidRPr="00DE1661" w:rsidRDefault="002C6F13" w:rsidP="00116D06">
      <w:pPr>
        <w:pStyle w:val="ItemList"/>
        <w:spacing w:before="48" w:after="48"/>
        <w:sectPr w:rsidR="002C6F13" w:rsidRPr="00DE1661" w:rsidSect="007B1D75">
          <w:footerReference w:type="default" r:id="rId11"/>
          <w:pgSz w:w="8392" w:h="11907"/>
          <w:pgMar w:top="567" w:right="567" w:bottom="567" w:left="567" w:header="0" w:footer="340" w:gutter="0"/>
          <w:pgNumType w:fmt="lowerRoman" w:start="1"/>
          <w:cols w:space="720"/>
          <w:titlePg/>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DE1661" w:rsidRDefault="0076791B" w:rsidP="0076791B">
          <w:pPr>
            <w:pStyle w:val="TOC"/>
            <w:jc w:val="center"/>
            <w:rPr>
              <w:rFonts w:ascii="Arial" w:hAnsi="Arial" w:cs="Arial"/>
              <w:color w:val="auto"/>
              <w:sz w:val="24"/>
            </w:rPr>
          </w:pPr>
          <w:r w:rsidRPr="00DE1661">
            <w:rPr>
              <w:rFonts w:ascii="Arial" w:hAnsi="Arial" w:cs="Arial"/>
              <w:b/>
              <w:color w:val="auto"/>
              <w:sz w:val="24"/>
              <w:lang w:val="zh-CN"/>
            </w:rPr>
            <w:t>CONTENTS</w:t>
          </w:r>
        </w:p>
        <w:p w14:paraId="00E37A80" w14:textId="77777777" w:rsidR="00C16CF1"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DE1661">
            <w:fldChar w:fldCharType="begin"/>
          </w:r>
          <w:r w:rsidRPr="00DE1661">
            <w:instrText xml:space="preserve"> TOC \o "1-3" \h \z \u </w:instrText>
          </w:r>
          <w:r w:rsidRPr="00DE1661">
            <w:fldChar w:fldCharType="separate"/>
          </w:r>
          <w:hyperlink w:anchor="_Toc131754267" w:history="1">
            <w:r w:rsidR="00C16CF1" w:rsidRPr="00156CCB">
              <w:rPr>
                <w:rStyle w:val="ae"/>
                <w:noProof/>
                <w14:scene3d>
                  <w14:camera w14:prst="orthographicFront"/>
                  <w14:lightRig w14:rig="threePt" w14:dir="t">
                    <w14:rot w14:lat="0" w14:lon="0" w14:rev="0"/>
                  </w14:lightRig>
                </w14:scene3d>
              </w:rPr>
              <w:t>1</w:t>
            </w:r>
            <w:r w:rsidR="00C16CF1" w:rsidRPr="00156CCB">
              <w:rPr>
                <w:rStyle w:val="ae"/>
                <w:noProof/>
              </w:rPr>
              <w:t xml:space="preserve"> Using This Manual</w:t>
            </w:r>
            <w:r w:rsidR="00C16CF1">
              <w:rPr>
                <w:noProof/>
                <w:webHidden/>
              </w:rPr>
              <w:tab/>
            </w:r>
            <w:r w:rsidR="00C16CF1">
              <w:rPr>
                <w:noProof/>
                <w:webHidden/>
              </w:rPr>
              <w:fldChar w:fldCharType="begin"/>
            </w:r>
            <w:r w:rsidR="00C16CF1">
              <w:rPr>
                <w:noProof/>
                <w:webHidden/>
              </w:rPr>
              <w:instrText xml:space="preserve"> PAGEREF _Toc131754267 \h </w:instrText>
            </w:r>
            <w:r w:rsidR="00C16CF1">
              <w:rPr>
                <w:noProof/>
                <w:webHidden/>
              </w:rPr>
            </w:r>
            <w:r w:rsidR="00C16CF1">
              <w:rPr>
                <w:noProof/>
                <w:webHidden/>
              </w:rPr>
              <w:fldChar w:fldCharType="separate"/>
            </w:r>
            <w:r w:rsidR="00C16CF1">
              <w:rPr>
                <w:noProof/>
                <w:webHidden/>
              </w:rPr>
              <w:t>1</w:t>
            </w:r>
            <w:r w:rsidR="00C16CF1">
              <w:rPr>
                <w:noProof/>
                <w:webHidden/>
              </w:rPr>
              <w:fldChar w:fldCharType="end"/>
            </w:r>
          </w:hyperlink>
        </w:p>
        <w:p w14:paraId="31DF2E48" w14:textId="77777777" w:rsidR="00C16CF1" w:rsidRDefault="00ED1EDF">
          <w:pPr>
            <w:pStyle w:val="20"/>
            <w:rPr>
              <w:rFonts w:asciiTheme="minorHAnsi" w:eastAsiaTheme="minorEastAsia" w:hAnsiTheme="minorHAnsi" w:cstheme="minorBidi"/>
              <w:smallCaps w:val="0"/>
              <w:kern w:val="2"/>
              <w:sz w:val="21"/>
              <w:szCs w:val="22"/>
            </w:rPr>
          </w:pPr>
          <w:hyperlink w:anchor="_Toc131754268" w:history="1">
            <w:r w:rsidR="00C16CF1" w:rsidRPr="00156CCB">
              <w:rPr>
                <w:rStyle w:val="ae"/>
                <w14:scene3d>
                  <w14:camera w14:prst="orthographicFront"/>
                  <w14:lightRig w14:rig="threePt" w14:dir="t">
                    <w14:rot w14:lat="0" w14:lon="0" w14:rev="0"/>
                  </w14:lightRig>
                </w14:scene3d>
              </w:rPr>
              <w:t>1.1</w:t>
            </w:r>
            <w:r w:rsidR="00C16CF1">
              <w:rPr>
                <w:rFonts w:asciiTheme="minorHAnsi" w:eastAsiaTheme="minorEastAsia" w:hAnsiTheme="minorHAnsi" w:cstheme="minorBidi"/>
                <w:smallCaps w:val="0"/>
                <w:kern w:val="2"/>
                <w:sz w:val="21"/>
                <w:szCs w:val="22"/>
              </w:rPr>
              <w:tab/>
            </w:r>
            <w:r w:rsidR="00C16CF1" w:rsidRPr="00156CCB">
              <w:rPr>
                <w:rStyle w:val="ae"/>
              </w:rPr>
              <w:t>Conventions</w:t>
            </w:r>
            <w:r w:rsidR="00C16CF1">
              <w:rPr>
                <w:webHidden/>
              </w:rPr>
              <w:tab/>
            </w:r>
            <w:r w:rsidR="00C16CF1">
              <w:rPr>
                <w:webHidden/>
              </w:rPr>
              <w:fldChar w:fldCharType="begin"/>
            </w:r>
            <w:r w:rsidR="00C16CF1">
              <w:rPr>
                <w:webHidden/>
              </w:rPr>
              <w:instrText xml:space="preserve"> PAGEREF _Toc131754268 \h </w:instrText>
            </w:r>
            <w:r w:rsidR="00C16CF1">
              <w:rPr>
                <w:webHidden/>
              </w:rPr>
            </w:r>
            <w:r w:rsidR="00C16CF1">
              <w:rPr>
                <w:webHidden/>
              </w:rPr>
              <w:fldChar w:fldCharType="separate"/>
            </w:r>
            <w:r w:rsidR="00C16CF1">
              <w:rPr>
                <w:webHidden/>
              </w:rPr>
              <w:t>1</w:t>
            </w:r>
            <w:r w:rsidR="00C16CF1">
              <w:rPr>
                <w:webHidden/>
              </w:rPr>
              <w:fldChar w:fldCharType="end"/>
            </w:r>
          </w:hyperlink>
        </w:p>
        <w:p w14:paraId="59FF5952"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69" w:history="1">
            <w:r w:rsidR="00C16CF1" w:rsidRPr="00156CCB">
              <w:rPr>
                <w:rStyle w:val="ae"/>
                <w:rFonts w:eastAsia="宋体"/>
                <w14:scene3d>
                  <w14:camera w14:prst="orthographicFront"/>
                  <w14:lightRig w14:rig="threePt" w14:dir="t">
                    <w14:rot w14:lat="0" w14:lon="0" w14:rev="0"/>
                  </w14:lightRig>
                </w14:scene3d>
              </w:rPr>
              <w:t>1.1.1</w:t>
            </w:r>
            <w:r w:rsidR="00C16CF1">
              <w:rPr>
                <w:rFonts w:asciiTheme="minorHAnsi" w:eastAsiaTheme="minorEastAsia" w:hAnsiTheme="minorHAnsi" w:cstheme="minorBidi"/>
                <w:i w:val="0"/>
                <w:iCs w:val="0"/>
                <w:kern w:val="2"/>
                <w:sz w:val="21"/>
                <w:szCs w:val="22"/>
              </w:rPr>
              <w:tab/>
            </w:r>
            <w:r w:rsidR="00C16CF1" w:rsidRPr="00156CCB">
              <w:rPr>
                <w:rStyle w:val="ae"/>
              </w:rPr>
              <w:t>Bold Text</w:t>
            </w:r>
            <w:r w:rsidR="00C16CF1">
              <w:rPr>
                <w:webHidden/>
              </w:rPr>
              <w:tab/>
            </w:r>
            <w:r w:rsidR="00C16CF1">
              <w:rPr>
                <w:webHidden/>
              </w:rPr>
              <w:fldChar w:fldCharType="begin"/>
            </w:r>
            <w:r w:rsidR="00C16CF1">
              <w:rPr>
                <w:webHidden/>
              </w:rPr>
              <w:instrText xml:space="preserve"> PAGEREF _Toc131754269 \h </w:instrText>
            </w:r>
            <w:r w:rsidR="00C16CF1">
              <w:rPr>
                <w:webHidden/>
              </w:rPr>
            </w:r>
            <w:r w:rsidR="00C16CF1">
              <w:rPr>
                <w:webHidden/>
              </w:rPr>
              <w:fldChar w:fldCharType="separate"/>
            </w:r>
            <w:r w:rsidR="00C16CF1">
              <w:rPr>
                <w:webHidden/>
              </w:rPr>
              <w:t>1</w:t>
            </w:r>
            <w:r w:rsidR="00C16CF1">
              <w:rPr>
                <w:webHidden/>
              </w:rPr>
              <w:fldChar w:fldCharType="end"/>
            </w:r>
          </w:hyperlink>
        </w:p>
        <w:p w14:paraId="341289FA"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70" w:history="1">
            <w:r w:rsidR="00C16CF1" w:rsidRPr="00156CCB">
              <w:rPr>
                <w:rStyle w:val="ae"/>
                <w:rFonts w:eastAsia="宋体"/>
                <w14:scene3d>
                  <w14:camera w14:prst="orthographicFront"/>
                  <w14:lightRig w14:rig="threePt" w14:dir="t">
                    <w14:rot w14:lat="0" w14:lon="0" w14:rev="0"/>
                  </w14:lightRig>
                </w14:scene3d>
              </w:rPr>
              <w:t>1.1.2</w:t>
            </w:r>
            <w:r w:rsidR="00C16CF1">
              <w:rPr>
                <w:rFonts w:asciiTheme="minorHAnsi" w:eastAsiaTheme="minorEastAsia" w:hAnsiTheme="minorHAnsi" w:cstheme="minorBidi"/>
                <w:i w:val="0"/>
                <w:iCs w:val="0"/>
                <w:kern w:val="2"/>
                <w:sz w:val="21"/>
                <w:szCs w:val="22"/>
              </w:rPr>
              <w:tab/>
            </w:r>
            <w:r w:rsidR="00C16CF1" w:rsidRPr="00156CCB">
              <w:rPr>
                <w:rStyle w:val="ae"/>
              </w:rPr>
              <w:t>Signal Words</w:t>
            </w:r>
            <w:r w:rsidR="00C16CF1">
              <w:rPr>
                <w:webHidden/>
              </w:rPr>
              <w:tab/>
            </w:r>
            <w:r w:rsidR="00C16CF1">
              <w:rPr>
                <w:webHidden/>
              </w:rPr>
              <w:fldChar w:fldCharType="begin"/>
            </w:r>
            <w:r w:rsidR="00C16CF1">
              <w:rPr>
                <w:webHidden/>
              </w:rPr>
              <w:instrText xml:space="preserve"> PAGEREF _Toc131754270 \h </w:instrText>
            </w:r>
            <w:r w:rsidR="00C16CF1">
              <w:rPr>
                <w:webHidden/>
              </w:rPr>
            </w:r>
            <w:r w:rsidR="00C16CF1">
              <w:rPr>
                <w:webHidden/>
              </w:rPr>
              <w:fldChar w:fldCharType="separate"/>
            </w:r>
            <w:r w:rsidR="00C16CF1">
              <w:rPr>
                <w:webHidden/>
              </w:rPr>
              <w:t>1</w:t>
            </w:r>
            <w:r w:rsidR="00C16CF1">
              <w:rPr>
                <w:webHidden/>
              </w:rPr>
              <w:fldChar w:fldCharType="end"/>
            </w:r>
          </w:hyperlink>
        </w:p>
        <w:p w14:paraId="4643FC42"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71" w:history="1">
            <w:r w:rsidR="00C16CF1" w:rsidRPr="00156CCB">
              <w:rPr>
                <w:rStyle w:val="ae"/>
                <w:rFonts w:eastAsia="宋体"/>
                <w14:scene3d>
                  <w14:camera w14:prst="orthographicFront"/>
                  <w14:lightRig w14:rig="threePt" w14:dir="t">
                    <w14:rot w14:lat="0" w14:lon="0" w14:rev="0"/>
                  </w14:lightRig>
                </w14:scene3d>
              </w:rPr>
              <w:t>1.1.3</w:t>
            </w:r>
            <w:r w:rsidR="00C16CF1">
              <w:rPr>
                <w:rFonts w:asciiTheme="minorHAnsi" w:eastAsiaTheme="minorEastAsia" w:hAnsiTheme="minorHAnsi" w:cstheme="minorBidi"/>
                <w:i w:val="0"/>
                <w:iCs w:val="0"/>
                <w:kern w:val="2"/>
                <w:sz w:val="21"/>
                <w:szCs w:val="22"/>
              </w:rPr>
              <w:tab/>
            </w:r>
            <w:r w:rsidR="00C16CF1" w:rsidRPr="00156CCB">
              <w:rPr>
                <w:rStyle w:val="ae"/>
              </w:rPr>
              <w:t>Hyperlinks</w:t>
            </w:r>
            <w:r w:rsidR="00C16CF1">
              <w:rPr>
                <w:webHidden/>
              </w:rPr>
              <w:tab/>
            </w:r>
            <w:r w:rsidR="00C16CF1">
              <w:rPr>
                <w:webHidden/>
              </w:rPr>
              <w:fldChar w:fldCharType="begin"/>
            </w:r>
            <w:r w:rsidR="00C16CF1">
              <w:rPr>
                <w:webHidden/>
              </w:rPr>
              <w:instrText xml:space="preserve"> PAGEREF _Toc131754271 \h </w:instrText>
            </w:r>
            <w:r w:rsidR="00C16CF1">
              <w:rPr>
                <w:webHidden/>
              </w:rPr>
            </w:r>
            <w:r w:rsidR="00C16CF1">
              <w:rPr>
                <w:webHidden/>
              </w:rPr>
              <w:fldChar w:fldCharType="separate"/>
            </w:r>
            <w:r w:rsidR="00C16CF1">
              <w:rPr>
                <w:webHidden/>
              </w:rPr>
              <w:t>1</w:t>
            </w:r>
            <w:r w:rsidR="00C16CF1">
              <w:rPr>
                <w:webHidden/>
              </w:rPr>
              <w:fldChar w:fldCharType="end"/>
            </w:r>
          </w:hyperlink>
        </w:p>
        <w:p w14:paraId="393151E9"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72" w:history="1">
            <w:r w:rsidR="00C16CF1" w:rsidRPr="00156CCB">
              <w:rPr>
                <w:rStyle w:val="ae"/>
                <w14:scene3d>
                  <w14:camera w14:prst="orthographicFront"/>
                  <w14:lightRig w14:rig="threePt" w14:dir="t">
                    <w14:rot w14:lat="0" w14:lon="0" w14:rev="0"/>
                  </w14:lightRig>
                </w14:scene3d>
              </w:rPr>
              <w:t>1.1.4</w:t>
            </w:r>
            <w:r w:rsidR="00C16CF1">
              <w:rPr>
                <w:rFonts w:asciiTheme="minorHAnsi" w:eastAsiaTheme="minorEastAsia" w:hAnsiTheme="minorHAnsi" w:cstheme="minorBidi"/>
                <w:i w:val="0"/>
                <w:iCs w:val="0"/>
                <w:kern w:val="2"/>
                <w:sz w:val="21"/>
                <w:szCs w:val="22"/>
              </w:rPr>
              <w:tab/>
            </w:r>
            <w:r w:rsidR="00C16CF1" w:rsidRPr="00156CCB">
              <w:rPr>
                <w:rStyle w:val="ae"/>
              </w:rPr>
              <w:t>Illustrations</w:t>
            </w:r>
            <w:r w:rsidR="00C16CF1">
              <w:rPr>
                <w:webHidden/>
              </w:rPr>
              <w:tab/>
            </w:r>
            <w:r w:rsidR="00C16CF1">
              <w:rPr>
                <w:webHidden/>
              </w:rPr>
              <w:fldChar w:fldCharType="begin"/>
            </w:r>
            <w:r w:rsidR="00C16CF1">
              <w:rPr>
                <w:webHidden/>
              </w:rPr>
              <w:instrText xml:space="preserve"> PAGEREF _Toc131754272 \h </w:instrText>
            </w:r>
            <w:r w:rsidR="00C16CF1">
              <w:rPr>
                <w:webHidden/>
              </w:rPr>
            </w:r>
            <w:r w:rsidR="00C16CF1">
              <w:rPr>
                <w:webHidden/>
              </w:rPr>
              <w:fldChar w:fldCharType="separate"/>
            </w:r>
            <w:r w:rsidR="00C16CF1">
              <w:rPr>
                <w:webHidden/>
              </w:rPr>
              <w:t>1</w:t>
            </w:r>
            <w:r w:rsidR="00C16CF1">
              <w:rPr>
                <w:webHidden/>
              </w:rPr>
              <w:fldChar w:fldCharType="end"/>
            </w:r>
          </w:hyperlink>
        </w:p>
        <w:p w14:paraId="34201AA2"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73" w:history="1">
            <w:r w:rsidR="00C16CF1" w:rsidRPr="00156CCB">
              <w:rPr>
                <w:rStyle w:val="ae"/>
                <w14:scene3d>
                  <w14:camera w14:prst="orthographicFront"/>
                  <w14:lightRig w14:rig="threePt" w14:dir="t">
                    <w14:rot w14:lat="0" w14:lon="0" w14:rev="0"/>
                  </w14:lightRig>
                </w14:scene3d>
              </w:rPr>
              <w:t>1.1.5</w:t>
            </w:r>
            <w:r w:rsidR="00C16CF1">
              <w:rPr>
                <w:rFonts w:asciiTheme="minorHAnsi" w:eastAsiaTheme="minorEastAsia" w:hAnsiTheme="minorHAnsi" w:cstheme="minorBidi"/>
                <w:i w:val="0"/>
                <w:iCs w:val="0"/>
                <w:kern w:val="2"/>
                <w:sz w:val="21"/>
                <w:szCs w:val="22"/>
              </w:rPr>
              <w:tab/>
            </w:r>
            <w:r w:rsidR="00C16CF1" w:rsidRPr="00156CCB">
              <w:rPr>
                <w:rStyle w:val="ae"/>
              </w:rPr>
              <w:t>Revision History</w:t>
            </w:r>
            <w:r w:rsidR="00C16CF1">
              <w:rPr>
                <w:webHidden/>
              </w:rPr>
              <w:tab/>
            </w:r>
            <w:r w:rsidR="00C16CF1">
              <w:rPr>
                <w:webHidden/>
              </w:rPr>
              <w:fldChar w:fldCharType="begin"/>
            </w:r>
            <w:r w:rsidR="00C16CF1">
              <w:rPr>
                <w:webHidden/>
              </w:rPr>
              <w:instrText xml:space="preserve"> PAGEREF _Toc131754273 \h </w:instrText>
            </w:r>
            <w:r w:rsidR="00C16CF1">
              <w:rPr>
                <w:webHidden/>
              </w:rPr>
            </w:r>
            <w:r w:rsidR="00C16CF1">
              <w:rPr>
                <w:webHidden/>
              </w:rPr>
              <w:fldChar w:fldCharType="separate"/>
            </w:r>
            <w:r w:rsidR="00C16CF1">
              <w:rPr>
                <w:webHidden/>
              </w:rPr>
              <w:t>2</w:t>
            </w:r>
            <w:r w:rsidR="00C16CF1">
              <w:rPr>
                <w:webHidden/>
              </w:rPr>
              <w:fldChar w:fldCharType="end"/>
            </w:r>
          </w:hyperlink>
        </w:p>
        <w:p w14:paraId="4EAA7B2A"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74" w:history="1">
            <w:r w:rsidR="00C16CF1" w:rsidRPr="00156CCB">
              <w:rPr>
                <w:rStyle w:val="ae"/>
                <w:noProof/>
                <w14:scene3d>
                  <w14:camera w14:prst="orthographicFront"/>
                  <w14:lightRig w14:rig="threePt" w14:dir="t">
                    <w14:rot w14:lat="0" w14:lon="0" w14:rev="0"/>
                  </w14:lightRig>
                </w14:scene3d>
              </w:rPr>
              <w:t>2</w:t>
            </w:r>
            <w:r w:rsidR="00C16CF1" w:rsidRPr="00156CCB">
              <w:rPr>
                <w:rStyle w:val="ae"/>
                <w:noProof/>
              </w:rPr>
              <w:t xml:space="preserve"> Safety</w:t>
            </w:r>
            <w:r w:rsidR="00C16CF1">
              <w:rPr>
                <w:noProof/>
                <w:webHidden/>
              </w:rPr>
              <w:tab/>
            </w:r>
            <w:r w:rsidR="00C16CF1">
              <w:rPr>
                <w:noProof/>
                <w:webHidden/>
              </w:rPr>
              <w:fldChar w:fldCharType="begin"/>
            </w:r>
            <w:r w:rsidR="00C16CF1">
              <w:rPr>
                <w:noProof/>
                <w:webHidden/>
              </w:rPr>
              <w:instrText xml:space="preserve"> PAGEREF _Toc131754274 \h </w:instrText>
            </w:r>
            <w:r w:rsidR="00C16CF1">
              <w:rPr>
                <w:noProof/>
                <w:webHidden/>
              </w:rPr>
            </w:r>
            <w:r w:rsidR="00C16CF1">
              <w:rPr>
                <w:noProof/>
                <w:webHidden/>
              </w:rPr>
              <w:fldChar w:fldCharType="separate"/>
            </w:r>
            <w:r w:rsidR="00C16CF1">
              <w:rPr>
                <w:noProof/>
                <w:webHidden/>
              </w:rPr>
              <w:t>3</w:t>
            </w:r>
            <w:r w:rsidR="00C16CF1">
              <w:rPr>
                <w:noProof/>
                <w:webHidden/>
              </w:rPr>
              <w:fldChar w:fldCharType="end"/>
            </w:r>
          </w:hyperlink>
        </w:p>
        <w:p w14:paraId="7D43CA94" w14:textId="77777777" w:rsidR="00C16CF1" w:rsidRDefault="00ED1EDF">
          <w:pPr>
            <w:pStyle w:val="20"/>
            <w:rPr>
              <w:rFonts w:asciiTheme="minorHAnsi" w:eastAsiaTheme="minorEastAsia" w:hAnsiTheme="minorHAnsi" w:cstheme="minorBidi"/>
              <w:smallCaps w:val="0"/>
              <w:kern w:val="2"/>
              <w:sz w:val="21"/>
              <w:szCs w:val="22"/>
            </w:rPr>
          </w:pPr>
          <w:hyperlink w:anchor="_Toc131754275" w:history="1">
            <w:r w:rsidR="00C16CF1" w:rsidRPr="00156CCB">
              <w:rPr>
                <w:rStyle w:val="ae"/>
                <w14:scene3d>
                  <w14:camera w14:prst="orthographicFront"/>
                  <w14:lightRig w14:rig="threePt" w14:dir="t">
                    <w14:rot w14:lat="0" w14:lon="0" w14:rev="0"/>
                  </w14:lightRig>
                </w14:scene3d>
              </w:rPr>
              <w:t>2.1</w:t>
            </w:r>
            <w:r w:rsidR="00C16CF1">
              <w:rPr>
                <w:rFonts w:asciiTheme="minorHAnsi" w:eastAsiaTheme="minorEastAsia" w:hAnsiTheme="minorHAnsi" w:cstheme="minorBidi"/>
                <w:smallCaps w:val="0"/>
                <w:kern w:val="2"/>
                <w:sz w:val="21"/>
                <w:szCs w:val="22"/>
              </w:rPr>
              <w:tab/>
            </w:r>
            <w:r w:rsidR="00C16CF1" w:rsidRPr="00156CCB">
              <w:rPr>
                <w:rStyle w:val="ae"/>
              </w:rPr>
              <w:t>Safety Warnings</w:t>
            </w:r>
            <w:r w:rsidR="00C16CF1">
              <w:rPr>
                <w:webHidden/>
              </w:rPr>
              <w:tab/>
            </w:r>
            <w:r w:rsidR="00C16CF1">
              <w:rPr>
                <w:webHidden/>
              </w:rPr>
              <w:fldChar w:fldCharType="begin"/>
            </w:r>
            <w:r w:rsidR="00C16CF1">
              <w:rPr>
                <w:webHidden/>
              </w:rPr>
              <w:instrText xml:space="preserve"> PAGEREF _Toc131754275 \h </w:instrText>
            </w:r>
            <w:r w:rsidR="00C16CF1">
              <w:rPr>
                <w:webHidden/>
              </w:rPr>
            </w:r>
            <w:r w:rsidR="00C16CF1">
              <w:rPr>
                <w:webHidden/>
              </w:rPr>
              <w:fldChar w:fldCharType="separate"/>
            </w:r>
            <w:r w:rsidR="00C16CF1">
              <w:rPr>
                <w:webHidden/>
              </w:rPr>
              <w:t>3</w:t>
            </w:r>
            <w:r w:rsidR="00C16CF1">
              <w:rPr>
                <w:webHidden/>
              </w:rPr>
              <w:fldChar w:fldCharType="end"/>
            </w:r>
          </w:hyperlink>
        </w:p>
        <w:p w14:paraId="2CBF852E" w14:textId="77777777" w:rsidR="00C16CF1" w:rsidRDefault="00ED1EDF">
          <w:pPr>
            <w:pStyle w:val="20"/>
            <w:rPr>
              <w:rFonts w:asciiTheme="minorHAnsi" w:eastAsiaTheme="minorEastAsia" w:hAnsiTheme="minorHAnsi" w:cstheme="minorBidi"/>
              <w:smallCaps w:val="0"/>
              <w:kern w:val="2"/>
              <w:sz w:val="21"/>
              <w:szCs w:val="22"/>
            </w:rPr>
          </w:pPr>
          <w:hyperlink w:anchor="_Toc131754276" w:history="1">
            <w:r w:rsidR="00C16CF1" w:rsidRPr="00156CCB">
              <w:rPr>
                <w:rStyle w:val="ae"/>
                <w14:scene3d>
                  <w14:camera w14:prst="orthographicFront"/>
                  <w14:lightRig w14:rig="threePt" w14:dir="t">
                    <w14:rot w14:lat="0" w14:lon="0" w14:rev="0"/>
                  </w14:lightRig>
                </w14:scene3d>
              </w:rPr>
              <w:t>2.2</w:t>
            </w:r>
            <w:r w:rsidR="00C16CF1">
              <w:rPr>
                <w:rFonts w:asciiTheme="minorHAnsi" w:eastAsiaTheme="minorEastAsia" w:hAnsiTheme="minorHAnsi" w:cstheme="minorBidi"/>
                <w:smallCaps w:val="0"/>
                <w:kern w:val="2"/>
                <w:sz w:val="21"/>
                <w:szCs w:val="22"/>
              </w:rPr>
              <w:tab/>
            </w:r>
            <w:r w:rsidR="00C16CF1" w:rsidRPr="00156CCB">
              <w:rPr>
                <w:rStyle w:val="ae"/>
                <w:highlight w:val="cyan"/>
              </w:rPr>
              <w:t>Disposal Instructions</w:t>
            </w:r>
            <w:r w:rsidR="00C16CF1">
              <w:rPr>
                <w:webHidden/>
              </w:rPr>
              <w:tab/>
            </w:r>
            <w:r w:rsidR="00C16CF1">
              <w:rPr>
                <w:webHidden/>
              </w:rPr>
              <w:fldChar w:fldCharType="begin"/>
            </w:r>
            <w:r w:rsidR="00C16CF1">
              <w:rPr>
                <w:webHidden/>
              </w:rPr>
              <w:instrText xml:space="preserve"> PAGEREF _Toc131754276 \h </w:instrText>
            </w:r>
            <w:r w:rsidR="00C16CF1">
              <w:rPr>
                <w:webHidden/>
              </w:rPr>
            </w:r>
            <w:r w:rsidR="00C16CF1">
              <w:rPr>
                <w:webHidden/>
              </w:rPr>
              <w:fldChar w:fldCharType="separate"/>
            </w:r>
            <w:r w:rsidR="00C16CF1">
              <w:rPr>
                <w:webHidden/>
              </w:rPr>
              <w:t>3</w:t>
            </w:r>
            <w:r w:rsidR="00C16CF1">
              <w:rPr>
                <w:webHidden/>
              </w:rPr>
              <w:fldChar w:fldCharType="end"/>
            </w:r>
          </w:hyperlink>
        </w:p>
        <w:p w14:paraId="4A650177"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77" w:history="1">
            <w:r w:rsidR="00C16CF1" w:rsidRPr="00156CCB">
              <w:rPr>
                <w:rStyle w:val="ae"/>
                <w:noProof/>
                <w14:scene3d>
                  <w14:camera w14:prst="orthographicFront"/>
                  <w14:lightRig w14:rig="threePt" w14:dir="t">
                    <w14:rot w14:lat="0" w14:lon="0" w14:rev="0"/>
                  </w14:lightRig>
                </w14:scene3d>
              </w:rPr>
              <w:t>3</w:t>
            </w:r>
            <w:r w:rsidR="00C16CF1" w:rsidRPr="00156CCB">
              <w:rPr>
                <w:rStyle w:val="ae"/>
                <w:noProof/>
              </w:rPr>
              <w:t xml:space="preserve"> General Introduction</w:t>
            </w:r>
            <w:r w:rsidR="00C16CF1">
              <w:rPr>
                <w:noProof/>
                <w:webHidden/>
              </w:rPr>
              <w:tab/>
            </w:r>
            <w:r w:rsidR="00C16CF1">
              <w:rPr>
                <w:noProof/>
                <w:webHidden/>
              </w:rPr>
              <w:fldChar w:fldCharType="begin"/>
            </w:r>
            <w:r w:rsidR="00C16CF1">
              <w:rPr>
                <w:noProof/>
                <w:webHidden/>
              </w:rPr>
              <w:instrText xml:space="preserve"> PAGEREF _Toc131754277 \h </w:instrText>
            </w:r>
            <w:r w:rsidR="00C16CF1">
              <w:rPr>
                <w:noProof/>
                <w:webHidden/>
              </w:rPr>
            </w:r>
            <w:r w:rsidR="00C16CF1">
              <w:rPr>
                <w:noProof/>
                <w:webHidden/>
              </w:rPr>
              <w:fldChar w:fldCharType="separate"/>
            </w:r>
            <w:r w:rsidR="00C16CF1">
              <w:rPr>
                <w:noProof/>
                <w:webHidden/>
              </w:rPr>
              <w:t>4</w:t>
            </w:r>
            <w:r w:rsidR="00C16CF1">
              <w:rPr>
                <w:noProof/>
                <w:webHidden/>
              </w:rPr>
              <w:fldChar w:fldCharType="end"/>
            </w:r>
          </w:hyperlink>
        </w:p>
        <w:p w14:paraId="1FF5FE36" w14:textId="77777777" w:rsidR="00C16CF1" w:rsidRDefault="00ED1EDF">
          <w:pPr>
            <w:pStyle w:val="20"/>
            <w:rPr>
              <w:rFonts w:asciiTheme="minorHAnsi" w:eastAsiaTheme="minorEastAsia" w:hAnsiTheme="minorHAnsi" w:cstheme="minorBidi"/>
              <w:smallCaps w:val="0"/>
              <w:kern w:val="2"/>
              <w:sz w:val="21"/>
              <w:szCs w:val="22"/>
            </w:rPr>
          </w:pPr>
          <w:hyperlink w:anchor="_Toc131754278" w:history="1">
            <w:r w:rsidR="00C16CF1" w:rsidRPr="00156CCB">
              <w:rPr>
                <w:rStyle w:val="ae"/>
                <w14:scene3d>
                  <w14:camera w14:prst="orthographicFront"/>
                  <w14:lightRig w14:rig="threePt" w14:dir="t">
                    <w14:rot w14:lat="0" w14:lon="0" w14:rev="0"/>
                  </w14:lightRig>
                </w14:scene3d>
              </w:rPr>
              <w:t>3.1</w:t>
            </w:r>
            <w:r w:rsidR="00C16CF1">
              <w:rPr>
                <w:rFonts w:asciiTheme="minorHAnsi" w:eastAsiaTheme="minorEastAsia" w:hAnsiTheme="minorHAnsi" w:cstheme="minorBidi"/>
                <w:smallCaps w:val="0"/>
                <w:kern w:val="2"/>
                <w:sz w:val="21"/>
                <w:szCs w:val="22"/>
              </w:rPr>
              <w:tab/>
            </w:r>
            <w:r w:rsidR="00C16CF1" w:rsidRPr="00156CCB">
              <w:rPr>
                <w:rStyle w:val="ae"/>
              </w:rPr>
              <w:t>Product Overview (Outside)</w:t>
            </w:r>
            <w:r w:rsidR="00C16CF1">
              <w:rPr>
                <w:webHidden/>
              </w:rPr>
              <w:tab/>
            </w:r>
            <w:r w:rsidR="00C16CF1">
              <w:rPr>
                <w:webHidden/>
              </w:rPr>
              <w:fldChar w:fldCharType="begin"/>
            </w:r>
            <w:r w:rsidR="00C16CF1">
              <w:rPr>
                <w:webHidden/>
              </w:rPr>
              <w:instrText xml:space="preserve"> PAGEREF _Toc131754278 \h </w:instrText>
            </w:r>
            <w:r w:rsidR="00C16CF1">
              <w:rPr>
                <w:webHidden/>
              </w:rPr>
            </w:r>
            <w:r w:rsidR="00C16CF1">
              <w:rPr>
                <w:webHidden/>
              </w:rPr>
              <w:fldChar w:fldCharType="separate"/>
            </w:r>
            <w:r w:rsidR="00C16CF1">
              <w:rPr>
                <w:webHidden/>
              </w:rPr>
              <w:t>5</w:t>
            </w:r>
            <w:r w:rsidR="00C16CF1">
              <w:rPr>
                <w:webHidden/>
              </w:rPr>
              <w:fldChar w:fldCharType="end"/>
            </w:r>
          </w:hyperlink>
        </w:p>
        <w:p w14:paraId="3B261823" w14:textId="77777777" w:rsidR="00C16CF1" w:rsidRDefault="00ED1EDF">
          <w:pPr>
            <w:pStyle w:val="20"/>
            <w:rPr>
              <w:rFonts w:asciiTheme="minorHAnsi" w:eastAsiaTheme="minorEastAsia" w:hAnsiTheme="minorHAnsi" w:cstheme="minorBidi"/>
              <w:smallCaps w:val="0"/>
              <w:kern w:val="2"/>
              <w:sz w:val="21"/>
              <w:szCs w:val="22"/>
            </w:rPr>
          </w:pPr>
          <w:hyperlink w:anchor="_Toc131754279" w:history="1">
            <w:r w:rsidR="00C16CF1" w:rsidRPr="00156CCB">
              <w:rPr>
                <w:rStyle w:val="ae"/>
                <w14:scene3d>
                  <w14:camera w14:prst="orthographicFront"/>
                  <w14:lightRig w14:rig="threePt" w14:dir="t">
                    <w14:rot w14:lat="0" w14:lon="0" w14:rev="0"/>
                  </w14:lightRig>
                </w14:scene3d>
              </w:rPr>
              <w:t>3.2</w:t>
            </w:r>
            <w:r w:rsidR="00C16CF1">
              <w:rPr>
                <w:rFonts w:asciiTheme="minorHAnsi" w:eastAsiaTheme="minorEastAsia" w:hAnsiTheme="minorHAnsi" w:cstheme="minorBidi"/>
                <w:smallCaps w:val="0"/>
                <w:kern w:val="2"/>
                <w:sz w:val="21"/>
                <w:szCs w:val="22"/>
              </w:rPr>
              <w:tab/>
            </w:r>
            <w:r w:rsidR="00C16CF1" w:rsidRPr="00156CCB">
              <w:rPr>
                <w:rStyle w:val="ae"/>
              </w:rPr>
              <w:t>Product Overview (Inside)</w:t>
            </w:r>
            <w:r w:rsidR="00C16CF1">
              <w:rPr>
                <w:webHidden/>
              </w:rPr>
              <w:tab/>
            </w:r>
            <w:r w:rsidR="00C16CF1">
              <w:rPr>
                <w:webHidden/>
              </w:rPr>
              <w:fldChar w:fldCharType="begin"/>
            </w:r>
            <w:r w:rsidR="00C16CF1">
              <w:rPr>
                <w:webHidden/>
              </w:rPr>
              <w:instrText xml:space="preserve"> PAGEREF _Toc131754279 \h </w:instrText>
            </w:r>
            <w:r w:rsidR="00C16CF1">
              <w:rPr>
                <w:webHidden/>
              </w:rPr>
            </w:r>
            <w:r w:rsidR="00C16CF1">
              <w:rPr>
                <w:webHidden/>
              </w:rPr>
              <w:fldChar w:fldCharType="separate"/>
            </w:r>
            <w:r w:rsidR="00C16CF1">
              <w:rPr>
                <w:webHidden/>
              </w:rPr>
              <w:t>6</w:t>
            </w:r>
            <w:r w:rsidR="00C16CF1">
              <w:rPr>
                <w:webHidden/>
              </w:rPr>
              <w:fldChar w:fldCharType="end"/>
            </w:r>
          </w:hyperlink>
        </w:p>
        <w:p w14:paraId="3F78CB3C" w14:textId="77777777" w:rsidR="00C16CF1" w:rsidRDefault="00ED1EDF">
          <w:pPr>
            <w:pStyle w:val="20"/>
            <w:rPr>
              <w:rFonts w:asciiTheme="minorHAnsi" w:eastAsiaTheme="minorEastAsia" w:hAnsiTheme="minorHAnsi" w:cstheme="minorBidi"/>
              <w:smallCaps w:val="0"/>
              <w:kern w:val="2"/>
              <w:sz w:val="21"/>
              <w:szCs w:val="22"/>
            </w:rPr>
          </w:pPr>
          <w:hyperlink w:anchor="_Toc131754280" w:history="1">
            <w:r w:rsidR="00C16CF1" w:rsidRPr="00156CCB">
              <w:rPr>
                <w:rStyle w:val="ae"/>
                <w14:scene3d>
                  <w14:camera w14:prst="orthographicFront"/>
                  <w14:lightRig w14:rig="threePt" w14:dir="t">
                    <w14:rot w14:lat="0" w14:lon="0" w14:rev="0"/>
                  </w14:lightRig>
                </w14:scene3d>
              </w:rPr>
              <w:t>3.3</w:t>
            </w:r>
            <w:r w:rsidR="00C16CF1">
              <w:rPr>
                <w:rFonts w:asciiTheme="minorHAnsi" w:eastAsiaTheme="minorEastAsia" w:hAnsiTheme="minorHAnsi" w:cstheme="minorBidi"/>
                <w:smallCaps w:val="0"/>
                <w:kern w:val="2"/>
                <w:sz w:val="21"/>
                <w:szCs w:val="22"/>
              </w:rPr>
              <w:tab/>
            </w:r>
            <w:r w:rsidR="00C16CF1" w:rsidRPr="00156CCB">
              <w:rPr>
                <w:rStyle w:val="ae"/>
              </w:rPr>
              <w:t>Technical Specifications</w:t>
            </w:r>
            <w:r w:rsidR="00C16CF1">
              <w:rPr>
                <w:webHidden/>
              </w:rPr>
              <w:tab/>
            </w:r>
            <w:r w:rsidR="00C16CF1">
              <w:rPr>
                <w:webHidden/>
              </w:rPr>
              <w:fldChar w:fldCharType="begin"/>
            </w:r>
            <w:r w:rsidR="00C16CF1">
              <w:rPr>
                <w:webHidden/>
              </w:rPr>
              <w:instrText xml:space="preserve"> PAGEREF _Toc131754280 \h </w:instrText>
            </w:r>
            <w:r w:rsidR="00C16CF1">
              <w:rPr>
                <w:webHidden/>
              </w:rPr>
            </w:r>
            <w:r w:rsidR="00C16CF1">
              <w:rPr>
                <w:webHidden/>
              </w:rPr>
              <w:fldChar w:fldCharType="separate"/>
            </w:r>
            <w:r w:rsidR="00C16CF1">
              <w:rPr>
                <w:webHidden/>
              </w:rPr>
              <w:t>7</w:t>
            </w:r>
            <w:r w:rsidR="00C16CF1">
              <w:rPr>
                <w:webHidden/>
              </w:rPr>
              <w:fldChar w:fldCharType="end"/>
            </w:r>
          </w:hyperlink>
        </w:p>
        <w:p w14:paraId="18199271"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81" w:history="1">
            <w:r w:rsidR="00C16CF1" w:rsidRPr="00156CCB">
              <w:rPr>
                <w:rStyle w:val="ae"/>
                <w:noProof/>
                <w14:scene3d>
                  <w14:camera w14:prst="orthographicFront"/>
                  <w14:lightRig w14:rig="threePt" w14:dir="t">
                    <w14:rot w14:lat="0" w14:lon="0" w14:rev="0"/>
                  </w14:lightRig>
                </w14:scene3d>
              </w:rPr>
              <w:t>4</w:t>
            </w:r>
            <w:r w:rsidR="00C16CF1" w:rsidRPr="00156CCB">
              <w:rPr>
                <w:rStyle w:val="ae"/>
                <w:noProof/>
              </w:rPr>
              <w:t xml:space="preserve"> Preparation</w:t>
            </w:r>
            <w:r w:rsidR="00C16CF1">
              <w:rPr>
                <w:noProof/>
                <w:webHidden/>
              </w:rPr>
              <w:tab/>
            </w:r>
            <w:r w:rsidR="00C16CF1">
              <w:rPr>
                <w:noProof/>
                <w:webHidden/>
              </w:rPr>
              <w:fldChar w:fldCharType="begin"/>
            </w:r>
            <w:r w:rsidR="00C16CF1">
              <w:rPr>
                <w:noProof/>
                <w:webHidden/>
              </w:rPr>
              <w:instrText xml:space="preserve"> PAGEREF _Toc131754281 \h </w:instrText>
            </w:r>
            <w:r w:rsidR="00C16CF1">
              <w:rPr>
                <w:noProof/>
                <w:webHidden/>
              </w:rPr>
            </w:r>
            <w:r w:rsidR="00C16CF1">
              <w:rPr>
                <w:noProof/>
                <w:webHidden/>
              </w:rPr>
              <w:fldChar w:fldCharType="separate"/>
            </w:r>
            <w:r w:rsidR="00C16CF1">
              <w:rPr>
                <w:noProof/>
                <w:webHidden/>
              </w:rPr>
              <w:t>11</w:t>
            </w:r>
            <w:r w:rsidR="00C16CF1">
              <w:rPr>
                <w:noProof/>
                <w:webHidden/>
              </w:rPr>
              <w:fldChar w:fldCharType="end"/>
            </w:r>
          </w:hyperlink>
        </w:p>
        <w:p w14:paraId="2813C421" w14:textId="77777777" w:rsidR="00C16CF1" w:rsidRDefault="00ED1EDF">
          <w:pPr>
            <w:pStyle w:val="20"/>
            <w:rPr>
              <w:rFonts w:asciiTheme="minorHAnsi" w:eastAsiaTheme="minorEastAsia" w:hAnsiTheme="minorHAnsi" w:cstheme="minorBidi"/>
              <w:smallCaps w:val="0"/>
              <w:kern w:val="2"/>
              <w:sz w:val="21"/>
              <w:szCs w:val="22"/>
            </w:rPr>
          </w:pPr>
          <w:hyperlink w:anchor="_Toc131754282" w:history="1">
            <w:r w:rsidR="00C16CF1" w:rsidRPr="00156CCB">
              <w:rPr>
                <w:rStyle w:val="ae"/>
                <w14:scene3d>
                  <w14:camera w14:prst="orthographicFront"/>
                  <w14:lightRig w14:rig="threePt" w14:dir="t">
                    <w14:rot w14:lat="0" w14:lon="0" w14:rev="0"/>
                  </w14:lightRig>
                </w14:scene3d>
              </w:rPr>
              <w:t>4.1</w:t>
            </w:r>
            <w:r w:rsidR="00C16CF1">
              <w:rPr>
                <w:rFonts w:asciiTheme="minorHAnsi" w:eastAsiaTheme="minorEastAsia" w:hAnsiTheme="minorHAnsi" w:cstheme="minorBidi"/>
                <w:smallCaps w:val="0"/>
                <w:kern w:val="2"/>
                <w:sz w:val="21"/>
                <w:szCs w:val="22"/>
              </w:rPr>
              <w:tab/>
            </w:r>
            <w:r w:rsidR="00C16CF1" w:rsidRPr="00156CCB">
              <w:rPr>
                <w:rStyle w:val="ae"/>
              </w:rPr>
              <w:t>Before You Begin</w:t>
            </w:r>
            <w:r w:rsidR="00C16CF1">
              <w:rPr>
                <w:webHidden/>
              </w:rPr>
              <w:tab/>
            </w:r>
            <w:r w:rsidR="00C16CF1">
              <w:rPr>
                <w:webHidden/>
              </w:rPr>
              <w:fldChar w:fldCharType="begin"/>
            </w:r>
            <w:r w:rsidR="00C16CF1">
              <w:rPr>
                <w:webHidden/>
              </w:rPr>
              <w:instrText xml:space="preserve"> PAGEREF _Toc131754282 \h </w:instrText>
            </w:r>
            <w:r w:rsidR="00C16CF1">
              <w:rPr>
                <w:webHidden/>
              </w:rPr>
            </w:r>
            <w:r w:rsidR="00C16CF1">
              <w:rPr>
                <w:webHidden/>
              </w:rPr>
              <w:fldChar w:fldCharType="separate"/>
            </w:r>
            <w:r w:rsidR="00C16CF1">
              <w:rPr>
                <w:webHidden/>
              </w:rPr>
              <w:t>11</w:t>
            </w:r>
            <w:r w:rsidR="00C16CF1">
              <w:rPr>
                <w:webHidden/>
              </w:rPr>
              <w:fldChar w:fldCharType="end"/>
            </w:r>
          </w:hyperlink>
        </w:p>
        <w:p w14:paraId="1957FFFB" w14:textId="77777777" w:rsidR="00C16CF1" w:rsidRDefault="00ED1EDF">
          <w:pPr>
            <w:pStyle w:val="20"/>
            <w:rPr>
              <w:rFonts w:asciiTheme="minorHAnsi" w:eastAsiaTheme="minorEastAsia" w:hAnsiTheme="minorHAnsi" w:cstheme="minorBidi"/>
              <w:smallCaps w:val="0"/>
              <w:kern w:val="2"/>
              <w:sz w:val="21"/>
              <w:szCs w:val="22"/>
            </w:rPr>
          </w:pPr>
          <w:hyperlink w:anchor="_Toc131754283" w:history="1">
            <w:r w:rsidR="00C16CF1" w:rsidRPr="00156CCB">
              <w:rPr>
                <w:rStyle w:val="ae"/>
                <w14:scene3d>
                  <w14:camera w14:prst="orthographicFront"/>
                  <w14:lightRig w14:rig="threePt" w14:dir="t">
                    <w14:rot w14:lat="0" w14:lon="0" w14:rev="0"/>
                  </w14:lightRig>
                </w14:scene3d>
              </w:rPr>
              <w:t>4.2</w:t>
            </w:r>
            <w:r w:rsidR="00C16CF1">
              <w:rPr>
                <w:rFonts w:asciiTheme="minorHAnsi" w:eastAsiaTheme="minorEastAsia" w:hAnsiTheme="minorHAnsi" w:cstheme="minorBidi"/>
                <w:smallCaps w:val="0"/>
                <w:kern w:val="2"/>
                <w:sz w:val="21"/>
                <w:szCs w:val="22"/>
              </w:rPr>
              <w:tab/>
            </w:r>
            <w:r w:rsidR="00C16CF1" w:rsidRPr="00156CCB">
              <w:rPr>
                <w:rStyle w:val="ae"/>
              </w:rPr>
              <w:t>Installation Tools</w:t>
            </w:r>
            <w:r w:rsidR="00C16CF1">
              <w:rPr>
                <w:webHidden/>
              </w:rPr>
              <w:tab/>
            </w:r>
            <w:r w:rsidR="00C16CF1">
              <w:rPr>
                <w:webHidden/>
              </w:rPr>
              <w:fldChar w:fldCharType="begin"/>
            </w:r>
            <w:r w:rsidR="00C16CF1">
              <w:rPr>
                <w:webHidden/>
              </w:rPr>
              <w:instrText xml:space="preserve"> PAGEREF _Toc131754283 \h </w:instrText>
            </w:r>
            <w:r w:rsidR="00C16CF1">
              <w:rPr>
                <w:webHidden/>
              </w:rPr>
            </w:r>
            <w:r w:rsidR="00C16CF1">
              <w:rPr>
                <w:webHidden/>
              </w:rPr>
              <w:fldChar w:fldCharType="separate"/>
            </w:r>
            <w:r w:rsidR="00C16CF1">
              <w:rPr>
                <w:webHidden/>
              </w:rPr>
              <w:t>12</w:t>
            </w:r>
            <w:r w:rsidR="00C16CF1">
              <w:rPr>
                <w:webHidden/>
              </w:rPr>
              <w:fldChar w:fldCharType="end"/>
            </w:r>
          </w:hyperlink>
        </w:p>
        <w:p w14:paraId="6003F96D"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284" w:history="1">
            <w:r w:rsidR="00C16CF1" w:rsidRPr="00156CCB">
              <w:rPr>
                <w:rStyle w:val="ae"/>
                <w:noProof/>
                <w14:scene3d>
                  <w14:camera w14:prst="orthographicFront"/>
                  <w14:lightRig w14:rig="threePt" w14:dir="t">
                    <w14:rot w14:lat="0" w14:lon="0" w14:rev="0"/>
                  </w14:lightRig>
                </w14:scene3d>
              </w:rPr>
              <w:t>5</w:t>
            </w:r>
            <w:r w:rsidR="00C16CF1" w:rsidRPr="00156CCB">
              <w:rPr>
                <w:rStyle w:val="ae"/>
                <w:noProof/>
              </w:rPr>
              <w:t xml:space="preserve"> Installation</w:t>
            </w:r>
            <w:r w:rsidR="00C16CF1">
              <w:rPr>
                <w:noProof/>
                <w:webHidden/>
              </w:rPr>
              <w:tab/>
            </w:r>
            <w:r w:rsidR="00C16CF1">
              <w:rPr>
                <w:noProof/>
                <w:webHidden/>
              </w:rPr>
              <w:fldChar w:fldCharType="begin"/>
            </w:r>
            <w:r w:rsidR="00C16CF1">
              <w:rPr>
                <w:noProof/>
                <w:webHidden/>
              </w:rPr>
              <w:instrText xml:space="preserve"> PAGEREF _Toc131754284 \h </w:instrText>
            </w:r>
            <w:r w:rsidR="00C16CF1">
              <w:rPr>
                <w:noProof/>
                <w:webHidden/>
              </w:rPr>
            </w:r>
            <w:r w:rsidR="00C16CF1">
              <w:rPr>
                <w:noProof/>
                <w:webHidden/>
              </w:rPr>
              <w:fldChar w:fldCharType="separate"/>
            </w:r>
            <w:r w:rsidR="00C16CF1">
              <w:rPr>
                <w:noProof/>
                <w:webHidden/>
              </w:rPr>
              <w:t>13</w:t>
            </w:r>
            <w:r w:rsidR="00C16CF1">
              <w:rPr>
                <w:noProof/>
                <w:webHidden/>
              </w:rPr>
              <w:fldChar w:fldCharType="end"/>
            </w:r>
          </w:hyperlink>
        </w:p>
        <w:p w14:paraId="1384C21C" w14:textId="77777777" w:rsidR="00C16CF1" w:rsidRDefault="00ED1EDF">
          <w:pPr>
            <w:pStyle w:val="20"/>
            <w:rPr>
              <w:rFonts w:asciiTheme="minorHAnsi" w:eastAsiaTheme="minorEastAsia" w:hAnsiTheme="minorHAnsi" w:cstheme="minorBidi"/>
              <w:smallCaps w:val="0"/>
              <w:kern w:val="2"/>
              <w:sz w:val="21"/>
              <w:szCs w:val="22"/>
            </w:rPr>
          </w:pPr>
          <w:hyperlink w:anchor="_Toc131754285" w:history="1">
            <w:r w:rsidR="00C16CF1" w:rsidRPr="00156CCB">
              <w:rPr>
                <w:rStyle w:val="ae"/>
                <w14:scene3d>
                  <w14:camera w14:prst="orthographicFront"/>
                  <w14:lightRig w14:rig="threePt" w14:dir="t">
                    <w14:rot w14:lat="0" w14:lon="0" w14:rev="0"/>
                  </w14:lightRig>
                </w14:scene3d>
              </w:rPr>
              <w:t>5.1</w:t>
            </w:r>
            <w:r w:rsidR="00C16CF1">
              <w:rPr>
                <w:rFonts w:asciiTheme="minorHAnsi" w:eastAsiaTheme="minorEastAsia" w:hAnsiTheme="minorHAnsi" w:cstheme="minorBidi"/>
                <w:smallCaps w:val="0"/>
                <w:kern w:val="2"/>
                <w:sz w:val="21"/>
                <w:szCs w:val="22"/>
              </w:rPr>
              <w:tab/>
            </w:r>
            <w:r w:rsidR="00C16CF1" w:rsidRPr="00156CCB">
              <w:rPr>
                <w:rStyle w:val="ae"/>
              </w:rPr>
              <w:t>Unpacking</w:t>
            </w:r>
            <w:r w:rsidR="00C16CF1">
              <w:rPr>
                <w:webHidden/>
              </w:rPr>
              <w:tab/>
            </w:r>
            <w:r w:rsidR="00C16CF1">
              <w:rPr>
                <w:webHidden/>
              </w:rPr>
              <w:fldChar w:fldCharType="begin"/>
            </w:r>
            <w:r w:rsidR="00C16CF1">
              <w:rPr>
                <w:webHidden/>
              </w:rPr>
              <w:instrText xml:space="preserve"> PAGEREF _Toc131754285 \h </w:instrText>
            </w:r>
            <w:r w:rsidR="00C16CF1">
              <w:rPr>
                <w:webHidden/>
              </w:rPr>
            </w:r>
            <w:r w:rsidR="00C16CF1">
              <w:rPr>
                <w:webHidden/>
              </w:rPr>
              <w:fldChar w:fldCharType="separate"/>
            </w:r>
            <w:r w:rsidR="00C16CF1">
              <w:rPr>
                <w:webHidden/>
              </w:rPr>
              <w:t>15</w:t>
            </w:r>
            <w:r w:rsidR="00C16CF1">
              <w:rPr>
                <w:webHidden/>
              </w:rPr>
              <w:fldChar w:fldCharType="end"/>
            </w:r>
          </w:hyperlink>
        </w:p>
        <w:p w14:paraId="67177B25" w14:textId="77777777" w:rsidR="00C16CF1" w:rsidRDefault="00ED1EDF">
          <w:pPr>
            <w:pStyle w:val="20"/>
            <w:rPr>
              <w:rFonts w:asciiTheme="minorHAnsi" w:eastAsiaTheme="minorEastAsia" w:hAnsiTheme="minorHAnsi" w:cstheme="minorBidi"/>
              <w:smallCaps w:val="0"/>
              <w:kern w:val="2"/>
              <w:sz w:val="21"/>
              <w:szCs w:val="22"/>
            </w:rPr>
          </w:pPr>
          <w:hyperlink w:anchor="_Toc131754286" w:history="1">
            <w:r w:rsidR="00C16CF1" w:rsidRPr="00156CCB">
              <w:rPr>
                <w:rStyle w:val="ae"/>
                <w14:scene3d>
                  <w14:camera w14:prst="orthographicFront"/>
                  <w14:lightRig w14:rig="threePt" w14:dir="t">
                    <w14:rot w14:lat="0" w14:lon="0" w14:rev="0"/>
                  </w14:lightRig>
                </w14:scene3d>
              </w:rPr>
              <w:t>5.2</w:t>
            </w:r>
            <w:r w:rsidR="00C16CF1">
              <w:rPr>
                <w:rFonts w:asciiTheme="minorHAnsi" w:eastAsiaTheme="minorEastAsia" w:hAnsiTheme="minorHAnsi" w:cstheme="minorBidi"/>
                <w:smallCaps w:val="0"/>
                <w:kern w:val="2"/>
                <w:sz w:val="21"/>
                <w:szCs w:val="22"/>
              </w:rPr>
              <w:tab/>
            </w:r>
            <w:r w:rsidR="00C16CF1" w:rsidRPr="00156CCB">
              <w:rPr>
                <w:rStyle w:val="ae"/>
              </w:rPr>
              <w:t>Moving the MaxiCharger</w:t>
            </w:r>
            <w:r w:rsidR="00C16CF1">
              <w:rPr>
                <w:webHidden/>
              </w:rPr>
              <w:tab/>
            </w:r>
            <w:r w:rsidR="00C16CF1">
              <w:rPr>
                <w:webHidden/>
              </w:rPr>
              <w:fldChar w:fldCharType="begin"/>
            </w:r>
            <w:r w:rsidR="00C16CF1">
              <w:rPr>
                <w:webHidden/>
              </w:rPr>
              <w:instrText xml:space="preserve"> PAGEREF _Toc131754286 \h </w:instrText>
            </w:r>
            <w:r w:rsidR="00C16CF1">
              <w:rPr>
                <w:webHidden/>
              </w:rPr>
            </w:r>
            <w:r w:rsidR="00C16CF1">
              <w:rPr>
                <w:webHidden/>
              </w:rPr>
              <w:fldChar w:fldCharType="separate"/>
            </w:r>
            <w:r w:rsidR="00C16CF1">
              <w:rPr>
                <w:webHidden/>
              </w:rPr>
              <w:t>16</w:t>
            </w:r>
            <w:r w:rsidR="00C16CF1">
              <w:rPr>
                <w:webHidden/>
              </w:rPr>
              <w:fldChar w:fldCharType="end"/>
            </w:r>
          </w:hyperlink>
        </w:p>
        <w:p w14:paraId="0ADC2584" w14:textId="77777777" w:rsidR="00C16CF1" w:rsidRDefault="00ED1EDF">
          <w:pPr>
            <w:pStyle w:val="20"/>
            <w:rPr>
              <w:rFonts w:asciiTheme="minorHAnsi" w:eastAsiaTheme="minorEastAsia" w:hAnsiTheme="minorHAnsi" w:cstheme="minorBidi"/>
              <w:smallCaps w:val="0"/>
              <w:kern w:val="2"/>
              <w:sz w:val="21"/>
              <w:szCs w:val="22"/>
            </w:rPr>
          </w:pPr>
          <w:hyperlink w:anchor="_Toc131754287" w:history="1">
            <w:r w:rsidR="00C16CF1" w:rsidRPr="00156CCB">
              <w:rPr>
                <w:rStyle w:val="ae"/>
                <w14:scene3d>
                  <w14:camera w14:prst="orthographicFront"/>
                  <w14:lightRig w14:rig="threePt" w14:dir="t">
                    <w14:rot w14:lat="0" w14:lon="0" w14:rev="0"/>
                  </w14:lightRig>
                </w14:scene3d>
              </w:rPr>
              <w:t>5.3</w:t>
            </w:r>
            <w:r w:rsidR="00C16CF1">
              <w:rPr>
                <w:rFonts w:asciiTheme="minorHAnsi" w:eastAsiaTheme="minorEastAsia" w:hAnsiTheme="minorHAnsi" w:cstheme="minorBidi"/>
                <w:smallCaps w:val="0"/>
                <w:kern w:val="2"/>
                <w:sz w:val="21"/>
                <w:szCs w:val="22"/>
              </w:rPr>
              <w:tab/>
            </w:r>
            <w:r w:rsidR="00C16CF1" w:rsidRPr="00156CCB">
              <w:rPr>
                <w:rStyle w:val="ae"/>
              </w:rPr>
              <w:t>Installing MaxiCharger and Pedestal</w:t>
            </w:r>
            <w:r w:rsidR="00C16CF1">
              <w:rPr>
                <w:webHidden/>
              </w:rPr>
              <w:tab/>
            </w:r>
            <w:r w:rsidR="00C16CF1">
              <w:rPr>
                <w:webHidden/>
              </w:rPr>
              <w:fldChar w:fldCharType="begin"/>
            </w:r>
            <w:r w:rsidR="00C16CF1">
              <w:rPr>
                <w:webHidden/>
              </w:rPr>
              <w:instrText xml:space="preserve"> PAGEREF _Toc131754287 \h </w:instrText>
            </w:r>
            <w:r w:rsidR="00C16CF1">
              <w:rPr>
                <w:webHidden/>
              </w:rPr>
            </w:r>
            <w:r w:rsidR="00C16CF1">
              <w:rPr>
                <w:webHidden/>
              </w:rPr>
              <w:fldChar w:fldCharType="separate"/>
            </w:r>
            <w:r w:rsidR="00C16CF1">
              <w:rPr>
                <w:webHidden/>
              </w:rPr>
              <w:t>18</w:t>
            </w:r>
            <w:r w:rsidR="00C16CF1">
              <w:rPr>
                <w:webHidden/>
              </w:rPr>
              <w:fldChar w:fldCharType="end"/>
            </w:r>
          </w:hyperlink>
        </w:p>
        <w:p w14:paraId="3A980215" w14:textId="77777777" w:rsidR="00C16CF1" w:rsidRDefault="00ED1EDF">
          <w:pPr>
            <w:pStyle w:val="20"/>
            <w:rPr>
              <w:rFonts w:asciiTheme="minorHAnsi" w:eastAsiaTheme="minorEastAsia" w:hAnsiTheme="minorHAnsi" w:cstheme="minorBidi"/>
              <w:smallCaps w:val="0"/>
              <w:kern w:val="2"/>
              <w:sz w:val="21"/>
              <w:szCs w:val="22"/>
            </w:rPr>
          </w:pPr>
          <w:hyperlink w:anchor="_Toc131754288" w:history="1">
            <w:r w:rsidR="00C16CF1" w:rsidRPr="00156CCB">
              <w:rPr>
                <w:rStyle w:val="ae"/>
                <w14:scene3d>
                  <w14:camera w14:prst="orthographicFront"/>
                  <w14:lightRig w14:rig="threePt" w14:dir="t">
                    <w14:rot w14:lat="0" w14:lon="0" w14:rev="0"/>
                  </w14:lightRig>
                </w14:scene3d>
              </w:rPr>
              <w:t>5.4</w:t>
            </w:r>
            <w:r w:rsidR="00C16CF1">
              <w:rPr>
                <w:rFonts w:asciiTheme="minorHAnsi" w:eastAsiaTheme="minorEastAsia" w:hAnsiTheme="minorHAnsi" w:cstheme="minorBidi"/>
                <w:smallCaps w:val="0"/>
                <w:kern w:val="2"/>
                <w:sz w:val="21"/>
                <w:szCs w:val="22"/>
              </w:rPr>
              <w:tab/>
            </w:r>
            <w:r w:rsidR="00C16CF1" w:rsidRPr="00156CCB">
              <w:rPr>
                <w:rStyle w:val="ae"/>
              </w:rPr>
              <w:t>Installing MaxiCharger Mounted on Pedestal</w:t>
            </w:r>
            <w:r w:rsidR="00C16CF1">
              <w:rPr>
                <w:webHidden/>
              </w:rPr>
              <w:tab/>
            </w:r>
            <w:r w:rsidR="00C16CF1">
              <w:rPr>
                <w:webHidden/>
              </w:rPr>
              <w:fldChar w:fldCharType="begin"/>
            </w:r>
            <w:r w:rsidR="00C16CF1">
              <w:rPr>
                <w:webHidden/>
              </w:rPr>
              <w:instrText xml:space="preserve"> PAGEREF _Toc131754288 \h </w:instrText>
            </w:r>
            <w:r w:rsidR="00C16CF1">
              <w:rPr>
                <w:webHidden/>
              </w:rPr>
            </w:r>
            <w:r w:rsidR="00C16CF1">
              <w:rPr>
                <w:webHidden/>
              </w:rPr>
              <w:fldChar w:fldCharType="separate"/>
            </w:r>
            <w:r w:rsidR="00C16CF1">
              <w:rPr>
                <w:webHidden/>
              </w:rPr>
              <w:t>30</w:t>
            </w:r>
            <w:r w:rsidR="00C16CF1">
              <w:rPr>
                <w:webHidden/>
              </w:rPr>
              <w:fldChar w:fldCharType="end"/>
            </w:r>
          </w:hyperlink>
        </w:p>
        <w:p w14:paraId="7494C441" w14:textId="77777777" w:rsidR="00C16CF1" w:rsidRDefault="00ED1EDF">
          <w:pPr>
            <w:pStyle w:val="20"/>
            <w:rPr>
              <w:rFonts w:asciiTheme="minorHAnsi" w:eastAsiaTheme="minorEastAsia" w:hAnsiTheme="minorHAnsi" w:cstheme="minorBidi"/>
              <w:smallCaps w:val="0"/>
              <w:kern w:val="2"/>
              <w:sz w:val="21"/>
              <w:szCs w:val="22"/>
            </w:rPr>
          </w:pPr>
          <w:hyperlink w:anchor="_Toc131754289" w:history="1">
            <w:r w:rsidR="00C16CF1" w:rsidRPr="00156CCB">
              <w:rPr>
                <w:rStyle w:val="ae"/>
                <w14:scene3d>
                  <w14:camera w14:prst="orthographicFront"/>
                  <w14:lightRig w14:rig="threePt" w14:dir="t">
                    <w14:rot w14:lat="0" w14:lon="0" w14:rev="0"/>
                  </w14:lightRig>
                </w14:scene3d>
              </w:rPr>
              <w:t>5.5</w:t>
            </w:r>
            <w:r w:rsidR="00C16CF1">
              <w:rPr>
                <w:rFonts w:asciiTheme="minorHAnsi" w:eastAsiaTheme="minorEastAsia" w:hAnsiTheme="minorHAnsi" w:cstheme="minorBidi"/>
                <w:smallCaps w:val="0"/>
                <w:kern w:val="2"/>
                <w:sz w:val="21"/>
                <w:szCs w:val="22"/>
              </w:rPr>
              <w:tab/>
            </w:r>
            <w:r w:rsidR="00C16CF1" w:rsidRPr="00156CCB">
              <w:rPr>
                <w:rStyle w:val="ae"/>
              </w:rPr>
              <w:t>Installing MaxiCharger and Trolley</w:t>
            </w:r>
            <w:r w:rsidR="00C16CF1">
              <w:rPr>
                <w:webHidden/>
              </w:rPr>
              <w:tab/>
            </w:r>
            <w:r w:rsidR="00C16CF1">
              <w:rPr>
                <w:webHidden/>
              </w:rPr>
              <w:fldChar w:fldCharType="begin"/>
            </w:r>
            <w:r w:rsidR="00C16CF1">
              <w:rPr>
                <w:webHidden/>
              </w:rPr>
              <w:instrText xml:space="preserve"> PAGEREF _Toc131754289 \h </w:instrText>
            </w:r>
            <w:r w:rsidR="00C16CF1">
              <w:rPr>
                <w:webHidden/>
              </w:rPr>
            </w:r>
            <w:r w:rsidR="00C16CF1">
              <w:rPr>
                <w:webHidden/>
              </w:rPr>
              <w:fldChar w:fldCharType="separate"/>
            </w:r>
            <w:r w:rsidR="00C16CF1">
              <w:rPr>
                <w:webHidden/>
              </w:rPr>
              <w:t>39</w:t>
            </w:r>
            <w:r w:rsidR="00C16CF1">
              <w:rPr>
                <w:webHidden/>
              </w:rPr>
              <w:fldChar w:fldCharType="end"/>
            </w:r>
          </w:hyperlink>
        </w:p>
        <w:p w14:paraId="0A39EFA5" w14:textId="77777777" w:rsidR="00C16CF1" w:rsidRDefault="00ED1EDF">
          <w:pPr>
            <w:pStyle w:val="20"/>
            <w:rPr>
              <w:rFonts w:asciiTheme="minorHAnsi" w:eastAsiaTheme="minorEastAsia" w:hAnsiTheme="minorHAnsi" w:cstheme="minorBidi"/>
              <w:smallCaps w:val="0"/>
              <w:kern w:val="2"/>
              <w:sz w:val="21"/>
              <w:szCs w:val="22"/>
            </w:rPr>
          </w:pPr>
          <w:hyperlink w:anchor="_Toc131754290" w:history="1">
            <w:r w:rsidR="00C16CF1" w:rsidRPr="00156CCB">
              <w:rPr>
                <w:rStyle w:val="ae"/>
                <w14:scene3d>
                  <w14:camera w14:prst="orthographicFront"/>
                  <w14:lightRig w14:rig="threePt" w14:dir="t">
                    <w14:rot w14:lat="0" w14:lon="0" w14:rev="0"/>
                  </w14:lightRig>
                </w14:scene3d>
              </w:rPr>
              <w:t>5.6</w:t>
            </w:r>
            <w:r w:rsidR="00C16CF1">
              <w:rPr>
                <w:rFonts w:asciiTheme="minorHAnsi" w:eastAsiaTheme="minorEastAsia" w:hAnsiTheme="minorHAnsi" w:cstheme="minorBidi"/>
                <w:smallCaps w:val="0"/>
                <w:kern w:val="2"/>
                <w:sz w:val="21"/>
                <w:szCs w:val="22"/>
              </w:rPr>
              <w:tab/>
            </w:r>
            <w:r w:rsidR="00C16CF1" w:rsidRPr="00156CCB">
              <w:rPr>
                <w:rStyle w:val="ae"/>
              </w:rPr>
              <w:t>Power Supply Wiring</w:t>
            </w:r>
            <w:r w:rsidR="00C16CF1">
              <w:rPr>
                <w:webHidden/>
              </w:rPr>
              <w:tab/>
            </w:r>
            <w:r w:rsidR="00C16CF1">
              <w:rPr>
                <w:webHidden/>
              </w:rPr>
              <w:fldChar w:fldCharType="begin"/>
            </w:r>
            <w:r w:rsidR="00C16CF1">
              <w:rPr>
                <w:webHidden/>
              </w:rPr>
              <w:instrText xml:space="preserve"> PAGEREF _Toc131754290 \h </w:instrText>
            </w:r>
            <w:r w:rsidR="00C16CF1">
              <w:rPr>
                <w:webHidden/>
              </w:rPr>
            </w:r>
            <w:r w:rsidR="00C16CF1">
              <w:rPr>
                <w:webHidden/>
              </w:rPr>
              <w:fldChar w:fldCharType="separate"/>
            </w:r>
            <w:r w:rsidR="00C16CF1">
              <w:rPr>
                <w:webHidden/>
              </w:rPr>
              <w:t>44</w:t>
            </w:r>
            <w:r w:rsidR="00C16CF1">
              <w:rPr>
                <w:webHidden/>
              </w:rPr>
              <w:fldChar w:fldCharType="end"/>
            </w:r>
          </w:hyperlink>
        </w:p>
        <w:p w14:paraId="6BAB547F"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91" w:history="1">
            <w:r w:rsidR="00C16CF1" w:rsidRPr="00156CCB">
              <w:rPr>
                <w:rStyle w:val="ae"/>
                <w14:scene3d>
                  <w14:camera w14:prst="orthographicFront"/>
                  <w14:lightRig w14:rig="threePt" w14:dir="t">
                    <w14:rot w14:lat="0" w14:lon="0" w14:rev="0"/>
                  </w14:lightRig>
                </w14:scene3d>
              </w:rPr>
              <w:t>5.6.1</w:t>
            </w:r>
            <w:r w:rsidR="00C16CF1">
              <w:rPr>
                <w:rFonts w:asciiTheme="minorHAnsi" w:eastAsiaTheme="minorEastAsia" w:hAnsiTheme="minorHAnsi" w:cstheme="minorBidi"/>
                <w:i w:val="0"/>
                <w:iCs w:val="0"/>
                <w:kern w:val="2"/>
                <w:sz w:val="21"/>
                <w:szCs w:val="22"/>
              </w:rPr>
              <w:tab/>
            </w:r>
            <w:r w:rsidR="00C16CF1" w:rsidRPr="00156CCB">
              <w:rPr>
                <w:rStyle w:val="ae"/>
                <w:highlight w:val="cyan"/>
              </w:rPr>
              <w:t>AC Input Cable Information</w:t>
            </w:r>
            <w:r w:rsidR="00C16CF1">
              <w:rPr>
                <w:webHidden/>
              </w:rPr>
              <w:tab/>
            </w:r>
            <w:r w:rsidR="00C16CF1">
              <w:rPr>
                <w:webHidden/>
              </w:rPr>
              <w:fldChar w:fldCharType="begin"/>
            </w:r>
            <w:r w:rsidR="00C16CF1">
              <w:rPr>
                <w:webHidden/>
              </w:rPr>
              <w:instrText xml:space="preserve"> PAGEREF _Toc131754291 \h </w:instrText>
            </w:r>
            <w:r w:rsidR="00C16CF1">
              <w:rPr>
                <w:webHidden/>
              </w:rPr>
            </w:r>
            <w:r w:rsidR="00C16CF1">
              <w:rPr>
                <w:webHidden/>
              </w:rPr>
              <w:fldChar w:fldCharType="separate"/>
            </w:r>
            <w:r w:rsidR="00C16CF1">
              <w:rPr>
                <w:webHidden/>
              </w:rPr>
              <w:t>44</w:t>
            </w:r>
            <w:r w:rsidR="00C16CF1">
              <w:rPr>
                <w:webHidden/>
              </w:rPr>
              <w:fldChar w:fldCharType="end"/>
            </w:r>
          </w:hyperlink>
        </w:p>
        <w:p w14:paraId="26D577E3"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92" w:history="1">
            <w:r w:rsidR="00C16CF1" w:rsidRPr="00156CCB">
              <w:rPr>
                <w:rStyle w:val="ae"/>
                <w14:scene3d>
                  <w14:camera w14:prst="orthographicFront"/>
                  <w14:lightRig w14:rig="threePt" w14:dir="t">
                    <w14:rot w14:lat="0" w14:lon="0" w14:rev="0"/>
                  </w14:lightRig>
                </w14:scene3d>
              </w:rPr>
              <w:t>5.6.2</w:t>
            </w:r>
            <w:r w:rsidR="00C16CF1">
              <w:rPr>
                <w:rFonts w:asciiTheme="minorHAnsi" w:eastAsiaTheme="minorEastAsia" w:hAnsiTheme="minorHAnsi" w:cstheme="minorBidi"/>
                <w:i w:val="0"/>
                <w:iCs w:val="0"/>
                <w:kern w:val="2"/>
                <w:sz w:val="21"/>
                <w:szCs w:val="22"/>
              </w:rPr>
              <w:tab/>
            </w:r>
            <w:r w:rsidR="00C16CF1" w:rsidRPr="00156CCB">
              <w:rPr>
                <w:rStyle w:val="ae"/>
              </w:rPr>
              <w:t>Opening the Door</w:t>
            </w:r>
            <w:r w:rsidR="00C16CF1">
              <w:rPr>
                <w:webHidden/>
              </w:rPr>
              <w:tab/>
            </w:r>
            <w:r w:rsidR="00C16CF1">
              <w:rPr>
                <w:webHidden/>
              </w:rPr>
              <w:fldChar w:fldCharType="begin"/>
            </w:r>
            <w:r w:rsidR="00C16CF1">
              <w:rPr>
                <w:webHidden/>
              </w:rPr>
              <w:instrText xml:space="preserve"> PAGEREF _Toc131754292 \h </w:instrText>
            </w:r>
            <w:r w:rsidR="00C16CF1">
              <w:rPr>
                <w:webHidden/>
              </w:rPr>
            </w:r>
            <w:r w:rsidR="00C16CF1">
              <w:rPr>
                <w:webHidden/>
              </w:rPr>
              <w:fldChar w:fldCharType="separate"/>
            </w:r>
            <w:r w:rsidR="00C16CF1">
              <w:rPr>
                <w:webHidden/>
              </w:rPr>
              <w:t>45</w:t>
            </w:r>
            <w:r w:rsidR="00C16CF1">
              <w:rPr>
                <w:webHidden/>
              </w:rPr>
              <w:fldChar w:fldCharType="end"/>
            </w:r>
          </w:hyperlink>
        </w:p>
        <w:p w14:paraId="6664FABB"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93" w:history="1">
            <w:r w:rsidR="00C16CF1" w:rsidRPr="00156CCB">
              <w:rPr>
                <w:rStyle w:val="ae"/>
                <w14:scene3d>
                  <w14:camera w14:prst="orthographicFront"/>
                  <w14:lightRig w14:rig="threePt" w14:dir="t">
                    <w14:rot w14:lat="0" w14:lon="0" w14:rev="0"/>
                  </w14:lightRig>
                </w14:scene3d>
              </w:rPr>
              <w:t>5.6.3</w:t>
            </w:r>
            <w:r w:rsidR="00C16CF1">
              <w:rPr>
                <w:rFonts w:asciiTheme="minorHAnsi" w:eastAsiaTheme="minorEastAsia" w:hAnsiTheme="minorHAnsi" w:cstheme="minorBidi"/>
                <w:i w:val="0"/>
                <w:iCs w:val="0"/>
                <w:kern w:val="2"/>
                <w:sz w:val="21"/>
                <w:szCs w:val="22"/>
              </w:rPr>
              <w:tab/>
            </w:r>
            <w:r w:rsidR="00C16CF1" w:rsidRPr="00156CCB">
              <w:rPr>
                <w:rStyle w:val="ae"/>
              </w:rPr>
              <w:t>Connecting the AC Input Cable</w:t>
            </w:r>
            <w:r w:rsidR="00C16CF1">
              <w:rPr>
                <w:webHidden/>
              </w:rPr>
              <w:tab/>
            </w:r>
            <w:r w:rsidR="00C16CF1">
              <w:rPr>
                <w:webHidden/>
              </w:rPr>
              <w:fldChar w:fldCharType="begin"/>
            </w:r>
            <w:r w:rsidR="00C16CF1">
              <w:rPr>
                <w:webHidden/>
              </w:rPr>
              <w:instrText xml:space="preserve"> PAGEREF _Toc131754293 \h </w:instrText>
            </w:r>
            <w:r w:rsidR="00C16CF1">
              <w:rPr>
                <w:webHidden/>
              </w:rPr>
            </w:r>
            <w:r w:rsidR="00C16CF1">
              <w:rPr>
                <w:webHidden/>
              </w:rPr>
              <w:fldChar w:fldCharType="separate"/>
            </w:r>
            <w:r w:rsidR="00C16CF1">
              <w:rPr>
                <w:webHidden/>
              </w:rPr>
              <w:t>46</w:t>
            </w:r>
            <w:r w:rsidR="00C16CF1">
              <w:rPr>
                <w:webHidden/>
              </w:rPr>
              <w:fldChar w:fldCharType="end"/>
            </w:r>
          </w:hyperlink>
        </w:p>
        <w:p w14:paraId="4AF3CBC6" w14:textId="77777777" w:rsidR="00C16CF1" w:rsidRDefault="00ED1EDF">
          <w:pPr>
            <w:pStyle w:val="20"/>
            <w:rPr>
              <w:rFonts w:asciiTheme="minorHAnsi" w:eastAsiaTheme="minorEastAsia" w:hAnsiTheme="minorHAnsi" w:cstheme="minorBidi"/>
              <w:smallCaps w:val="0"/>
              <w:kern w:val="2"/>
              <w:sz w:val="21"/>
              <w:szCs w:val="22"/>
            </w:rPr>
          </w:pPr>
          <w:hyperlink w:anchor="_Toc131754294" w:history="1">
            <w:r w:rsidR="00C16CF1" w:rsidRPr="00156CCB">
              <w:rPr>
                <w:rStyle w:val="ae"/>
                <w14:scene3d>
                  <w14:camera w14:prst="orthographicFront"/>
                  <w14:lightRig w14:rig="threePt" w14:dir="t">
                    <w14:rot w14:lat="0" w14:lon="0" w14:rev="0"/>
                  </w14:lightRig>
                </w14:scene3d>
              </w:rPr>
              <w:t>5.7</w:t>
            </w:r>
            <w:r w:rsidR="00C16CF1">
              <w:rPr>
                <w:rFonts w:asciiTheme="minorHAnsi" w:eastAsiaTheme="minorEastAsia" w:hAnsiTheme="minorHAnsi" w:cstheme="minorBidi"/>
                <w:smallCaps w:val="0"/>
                <w:kern w:val="2"/>
                <w:sz w:val="21"/>
                <w:szCs w:val="22"/>
              </w:rPr>
              <w:tab/>
            </w:r>
            <w:r w:rsidR="00C16CF1" w:rsidRPr="00156CCB">
              <w:rPr>
                <w:rStyle w:val="ae"/>
              </w:rPr>
              <w:t>Connecting to the Internet</w:t>
            </w:r>
            <w:r w:rsidR="00C16CF1">
              <w:rPr>
                <w:webHidden/>
              </w:rPr>
              <w:tab/>
            </w:r>
            <w:r w:rsidR="00C16CF1">
              <w:rPr>
                <w:webHidden/>
              </w:rPr>
              <w:fldChar w:fldCharType="begin"/>
            </w:r>
            <w:r w:rsidR="00C16CF1">
              <w:rPr>
                <w:webHidden/>
              </w:rPr>
              <w:instrText xml:space="preserve"> PAGEREF _Toc131754294 \h </w:instrText>
            </w:r>
            <w:r w:rsidR="00C16CF1">
              <w:rPr>
                <w:webHidden/>
              </w:rPr>
            </w:r>
            <w:r w:rsidR="00C16CF1">
              <w:rPr>
                <w:webHidden/>
              </w:rPr>
              <w:fldChar w:fldCharType="separate"/>
            </w:r>
            <w:r w:rsidR="00C16CF1">
              <w:rPr>
                <w:webHidden/>
              </w:rPr>
              <w:t>48</w:t>
            </w:r>
            <w:r w:rsidR="00C16CF1">
              <w:rPr>
                <w:webHidden/>
              </w:rPr>
              <w:fldChar w:fldCharType="end"/>
            </w:r>
          </w:hyperlink>
        </w:p>
        <w:p w14:paraId="05DD3DBB"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95" w:history="1">
            <w:r w:rsidR="00C16CF1" w:rsidRPr="00156CCB">
              <w:rPr>
                <w:rStyle w:val="ae"/>
                <w14:scene3d>
                  <w14:camera w14:prst="orthographicFront"/>
                  <w14:lightRig w14:rig="threePt" w14:dir="t">
                    <w14:rot w14:lat="0" w14:lon="0" w14:rev="0"/>
                  </w14:lightRig>
                </w14:scene3d>
              </w:rPr>
              <w:t>5.7.1</w:t>
            </w:r>
            <w:r w:rsidR="00C16CF1">
              <w:rPr>
                <w:rFonts w:asciiTheme="minorHAnsi" w:eastAsiaTheme="minorEastAsia" w:hAnsiTheme="minorHAnsi" w:cstheme="minorBidi"/>
                <w:i w:val="0"/>
                <w:iCs w:val="0"/>
                <w:kern w:val="2"/>
                <w:sz w:val="21"/>
                <w:szCs w:val="22"/>
              </w:rPr>
              <w:tab/>
            </w:r>
            <w:r w:rsidR="00C16CF1" w:rsidRPr="00156CCB">
              <w:rPr>
                <w:rStyle w:val="ae"/>
              </w:rPr>
              <w:t>Via the Ethernet Cable</w:t>
            </w:r>
            <w:r w:rsidR="00C16CF1">
              <w:rPr>
                <w:webHidden/>
              </w:rPr>
              <w:tab/>
            </w:r>
            <w:r w:rsidR="00C16CF1">
              <w:rPr>
                <w:webHidden/>
              </w:rPr>
              <w:fldChar w:fldCharType="begin"/>
            </w:r>
            <w:r w:rsidR="00C16CF1">
              <w:rPr>
                <w:webHidden/>
              </w:rPr>
              <w:instrText xml:space="preserve"> PAGEREF _Toc131754295 \h </w:instrText>
            </w:r>
            <w:r w:rsidR="00C16CF1">
              <w:rPr>
                <w:webHidden/>
              </w:rPr>
            </w:r>
            <w:r w:rsidR="00C16CF1">
              <w:rPr>
                <w:webHidden/>
              </w:rPr>
              <w:fldChar w:fldCharType="separate"/>
            </w:r>
            <w:r w:rsidR="00C16CF1">
              <w:rPr>
                <w:webHidden/>
              </w:rPr>
              <w:t>48</w:t>
            </w:r>
            <w:r w:rsidR="00C16CF1">
              <w:rPr>
                <w:webHidden/>
              </w:rPr>
              <w:fldChar w:fldCharType="end"/>
            </w:r>
          </w:hyperlink>
        </w:p>
        <w:p w14:paraId="1395D766"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296" w:history="1">
            <w:r w:rsidR="00C16CF1" w:rsidRPr="00156CCB">
              <w:rPr>
                <w:rStyle w:val="ae"/>
                <w14:scene3d>
                  <w14:camera w14:prst="orthographicFront"/>
                  <w14:lightRig w14:rig="threePt" w14:dir="t">
                    <w14:rot w14:lat="0" w14:lon="0" w14:rev="0"/>
                  </w14:lightRig>
                </w14:scene3d>
              </w:rPr>
              <w:t>5.7.2</w:t>
            </w:r>
            <w:r w:rsidR="00C16CF1">
              <w:rPr>
                <w:rFonts w:asciiTheme="minorHAnsi" w:eastAsiaTheme="minorEastAsia" w:hAnsiTheme="minorHAnsi" w:cstheme="minorBidi"/>
                <w:i w:val="0"/>
                <w:iCs w:val="0"/>
                <w:kern w:val="2"/>
                <w:sz w:val="21"/>
                <w:szCs w:val="22"/>
              </w:rPr>
              <w:tab/>
            </w:r>
            <w:r w:rsidR="00C16CF1" w:rsidRPr="00156CCB">
              <w:rPr>
                <w:rStyle w:val="ae"/>
              </w:rPr>
              <w:t>Via the Cellular Network</w:t>
            </w:r>
            <w:r w:rsidR="00C16CF1">
              <w:rPr>
                <w:webHidden/>
              </w:rPr>
              <w:tab/>
            </w:r>
            <w:r w:rsidR="00C16CF1">
              <w:rPr>
                <w:webHidden/>
              </w:rPr>
              <w:fldChar w:fldCharType="begin"/>
            </w:r>
            <w:r w:rsidR="00C16CF1">
              <w:rPr>
                <w:webHidden/>
              </w:rPr>
              <w:instrText xml:space="preserve"> PAGEREF _Toc131754296 \h </w:instrText>
            </w:r>
            <w:r w:rsidR="00C16CF1">
              <w:rPr>
                <w:webHidden/>
              </w:rPr>
            </w:r>
            <w:r w:rsidR="00C16CF1">
              <w:rPr>
                <w:webHidden/>
              </w:rPr>
              <w:fldChar w:fldCharType="separate"/>
            </w:r>
            <w:r w:rsidR="00C16CF1">
              <w:rPr>
                <w:webHidden/>
              </w:rPr>
              <w:t>49</w:t>
            </w:r>
            <w:r w:rsidR="00C16CF1">
              <w:rPr>
                <w:webHidden/>
              </w:rPr>
              <w:fldChar w:fldCharType="end"/>
            </w:r>
          </w:hyperlink>
        </w:p>
        <w:p w14:paraId="76751AD3" w14:textId="77777777" w:rsidR="00C16CF1" w:rsidRDefault="00ED1EDF">
          <w:pPr>
            <w:pStyle w:val="20"/>
            <w:rPr>
              <w:rFonts w:asciiTheme="minorHAnsi" w:eastAsiaTheme="minorEastAsia" w:hAnsiTheme="minorHAnsi" w:cstheme="minorBidi"/>
              <w:smallCaps w:val="0"/>
              <w:kern w:val="2"/>
              <w:sz w:val="21"/>
              <w:szCs w:val="22"/>
            </w:rPr>
          </w:pPr>
          <w:hyperlink w:anchor="_Toc131754297" w:history="1">
            <w:r w:rsidR="00C16CF1" w:rsidRPr="00156CCB">
              <w:rPr>
                <w:rStyle w:val="ae"/>
                <w14:scene3d>
                  <w14:camera w14:prst="orthographicFront"/>
                  <w14:lightRig w14:rig="threePt" w14:dir="t">
                    <w14:rot w14:lat="0" w14:lon="0" w14:rev="0"/>
                  </w14:lightRig>
                </w14:scene3d>
              </w:rPr>
              <w:t>5.8</w:t>
            </w:r>
            <w:r w:rsidR="00C16CF1">
              <w:rPr>
                <w:rFonts w:asciiTheme="minorHAnsi" w:eastAsiaTheme="minorEastAsia" w:hAnsiTheme="minorHAnsi" w:cstheme="minorBidi"/>
                <w:smallCaps w:val="0"/>
                <w:kern w:val="2"/>
                <w:sz w:val="21"/>
                <w:szCs w:val="22"/>
              </w:rPr>
              <w:tab/>
            </w:r>
            <w:r w:rsidR="00C16CF1" w:rsidRPr="00156CCB">
              <w:rPr>
                <w:rStyle w:val="ae"/>
              </w:rPr>
              <w:t>Installing the Upstream Protective Device</w:t>
            </w:r>
            <w:r w:rsidR="00C16CF1">
              <w:rPr>
                <w:webHidden/>
              </w:rPr>
              <w:tab/>
            </w:r>
            <w:r w:rsidR="00C16CF1">
              <w:rPr>
                <w:webHidden/>
              </w:rPr>
              <w:fldChar w:fldCharType="begin"/>
            </w:r>
            <w:r w:rsidR="00C16CF1">
              <w:rPr>
                <w:webHidden/>
              </w:rPr>
              <w:instrText xml:space="preserve"> PAGEREF _Toc131754297 \h </w:instrText>
            </w:r>
            <w:r w:rsidR="00C16CF1">
              <w:rPr>
                <w:webHidden/>
              </w:rPr>
            </w:r>
            <w:r w:rsidR="00C16CF1">
              <w:rPr>
                <w:webHidden/>
              </w:rPr>
              <w:fldChar w:fldCharType="separate"/>
            </w:r>
            <w:r w:rsidR="00C16CF1">
              <w:rPr>
                <w:webHidden/>
              </w:rPr>
              <w:t>50</w:t>
            </w:r>
            <w:r w:rsidR="00C16CF1">
              <w:rPr>
                <w:webHidden/>
              </w:rPr>
              <w:fldChar w:fldCharType="end"/>
            </w:r>
          </w:hyperlink>
        </w:p>
        <w:p w14:paraId="05930864" w14:textId="77777777" w:rsidR="00C16CF1" w:rsidRDefault="00ED1EDF">
          <w:pPr>
            <w:pStyle w:val="20"/>
            <w:rPr>
              <w:rFonts w:asciiTheme="minorHAnsi" w:eastAsiaTheme="minorEastAsia" w:hAnsiTheme="minorHAnsi" w:cstheme="minorBidi"/>
              <w:smallCaps w:val="0"/>
              <w:kern w:val="2"/>
              <w:sz w:val="21"/>
              <w:szCs w:val="22"/>
            </w:rPr>
          </w:pPr>
          <w:hyperlink w:anchor="_Toc131754298" w:history="1">
            <w:r w:rsidR="00C16CF1" w:rsidRPr="00156CCB">
              <w:rPr>
                <w:rStyle w:val="ae"/>
                <w14:scene3d>
                  <w14:camera w14:prst="orthographicFront"/>
                  <w14:lightRig w14:rig="threePt" w14:dir="t">
                    <w14:rot w14:lat="0" w14:lon="0" w14:rev="0"/>
                  </w14:lightRig>
                </w14:scene3d>
              </w:rPr>
              <w:t>5.9</w:t>
            </w:r>
            <w:r w:rsidR="00C16CF1">
              <w:rPr>
                <w:rFonts w:asciiTheme="minorHAnsi" w:eastAsiaTheme="minorEastAsia" w:hAnsiTheme="minorHAnsi" w:cstheme="minorBidi"/>
                <w:smallCaps w:val="0"/>
                <w:kern w:val="2"/>
                <w:sz w:val="21"/>
                <w:szCs w:val="22"/>
              </w:rPr>
              <w:tab/>
            </w:r>
            <w:r w:rsidR="00C16CF1" w:rsidRPr="00156CCB">
              <w:rPr>
                <w:rStyle w:val="ae"/>
              </w:rPr>
              <w:t>Connecting the Industrial Plug to the Socket</w:t>
            </w:r>
            <w:r w:rsidR="00C16CF1">
              <w:rPr>
                <w:webHidden/>
              </w:rPr>
              <w:tab/>
            </w:r>
            <w:r w:rsidR="00C16CF1">
              <w:rPr>
                <w:webHidden/>
              </w:rPr>
              <w:fldChar w:fldCharType="begin"/>
            </w:r>
            <w:r w:rsidR="00C16CF1">
              <w:rPr>
                <w:webHidden/>
              </w:rPr>
              <w:instrText xml:space="preserve"> PAGEREF _Toc131754298 \h </w:instrText>
            </w:r>
            <w:r w:rsidR="00C16CF1">
              <w:rPr>
                <w:webHidden/>
              </w:rPr>
            </w:r>
            <w:r w:rsidR="00C16CF1">
              <w:rPr>
                <w:webHidden/>
              </w:rPr>
              <w:fldChar w:fldCharType="separate"/>
            </w:r>
            <w:r w:rsidR="00C16CF1">
              <w:rPr>
                <w:webHidden/>
              </w:rPr>
              <w:t>50</w:t>
            </w:r>
            <w:r w:rsidR="00C16CF1">
              <w:rPr>
                <w:webHidden/>
              </w:rPr>
              <w:fldChar w:fldCharType="end"/>
            </w:r>
          </w:hyperlink>
        </w:p>
        <w:p w14:paraId="74B5A1FE" w14:textId="77777777" w:rsidR="00C16CF1" w:rsidRDefault="00ED1EDF">
          <w:pPr>
            <w:pStyle w:val="20"/>
            <w:rPr>
              <w:rFonts w:asciiTheme="minorHAnsi" w:eastAsiaTheme="minorEastAsia" w:hAnsiTheme="minorHAnsi" w:cstheme="minorBidi"/>
              <w:smallCaps w:val="0"/>
              <w:kern w:val="2"/>
              <w:sz w:val="21"/>
              <w:szCs w:val="22"/>
            </w:rPr>
          </w:pPr>
          <w:hyperlink w:anchor="_Toc131754299" w:history="1">
            <w:r w:rsidR="00C16CF1" w:rsidRPr="00156CCB">
              <w:rPr>
                <w:rStyle w:val="ae"/>
                <w14:scene3d>
                  <w14:camera w14:prst="orthographicFront"/>
                  <w14:lightRig w14:rig="threePt" w14:dir="t">
                    <w14:rot w14:lat="0" w14:lon="0" w14:rev="0"/>
                  </w14:lightRig>
                </w14:scene3d>
              </w:rPr>
              <w:t>5.10</w:t>
            </w:r>
            <w:r w:rsidR="00C16CF1">
              <w:rPr>
                <w:rFonts w:asciiTheme="minorHAnsi" w:eastAsiaTheme="minorEastAsia" w:hAnsiTheme="minorHAnsi" w:cstheme="minorBidi"/>
                <w:smallCaps w:val="0"/>
                <w:kern w:val="2"/>
                <w:sz w:val="21"/>
                <w:szCs w:val="22"/>
              </w:rPr>
              <w:tab/>
            </w:r>
            <w:r w:rsidR="00C16CF1" w:rsidRPr="00156CCB">
              <w:rPr>
                <w:rStyle w:val="ae"/>
              </w:rPr>
              <w:t xml:space="preserve"> Preparing for Commissioning</w:t>
            </w:r>
            <w:r w:rsidR="00C16CF1">
              <w:rPr>
                <w:webHidden/>
              </w:rPr>
              <w:tab/>
            </w:r>
            <w:r w:rsidR="00C16CF1">
              <w:rPr>
                <w:webHidden/>
              </w:rPr>
              <w:fldChar w:fldCharType="begin"/>
            </w:r>
            <w:r w:rsidR="00C16CF1">
              <w:rPr>
                <w:webHidden/>
              </w:rPr>
              <w:instrText xml:space="preserve"> PAGEREF _Toc131754299 \h </w:instrText>
            </w:r>
            <w:r w:rsidR="00C16CF1">
              <w:rPr>
                <w:webHidden/>
              </w:rPr>
            </w:r>
            <w:r w:rsidR="00C16CF1">
              <w:rPr>
                <w:webHidden/>
              </w:rPr>
              <w:fldChar w:fldCharType="separate"/>
            </w:r>
            <w:r w:rsidR="00C16CF1">
              <w:rPr>
                <w:webHidden/>
              </w:rPr>
              <w:t>51</w:t>
            </w:r>
            <w:r w:rsidR="00C16CF1">
              <w:rPr>
                <w:webHidden/>
              </w:rPr>
              <w:fldChar w:fldCharType="end"/>
            </w:r>
          </w:hyperlink>
        </w:p>
        <w:p w14:paraId="771479EB" w14:textId="77777777" w:rsidR="00C16CF1" w:rsidRDefault="00ED1EDF">
          <w:pPr>
            <w:pStyle w:val="20"/>
            <w:rPr>
              <w:rFonts w:asciiTheme="minorHAnsi" w:eastAsiaTheme="minorEastAsia" w:hAnsiTheme="minorHAnsi" w:cstheme="minorBidi"/>
              <w:smallCaps w:val="0"/>
              <w:kern w:val="2"/>
              <w:sz w:val="21"/>
              <w:szCs w:val="22"/>
            </w:rPr>
          </w:pPr>
          <w:hyperlink w:anchor="_Toc131754300" w:history="1">
            <w:r w:rsidR="00C16CF1" w:rsidRPr="00156CCB">
              <w:rPr>
                <w:rStyle w:val="ae"/>
                <w14:scene3d>
                  <w14:camera w14:prst="orthographicFront"/>
                  <w14:lightRig w14:rig="threePt" w14:dir="t">
                    <w14:rot w14:lat="0" w14:lon="0" w14:rev="0"/>
                  </w14:lightRig>
                </w14:scene3d>
              </w:rPr>
              <w:t>5.11</w:t>
            </w:r>
            <w:r w:rsidR="00C16CF1">
              <w:rPr>
                <w:rFonts w:asciiTheme="minorHAnsi" w:eastAsiaTheme="minorEastAsia" w:hAnsiTheme="minorHAnsi" w:cstheme="minorBidi"/>
                <w:smallCaps w:val="0"/>
                <w:kern w:val="2"/>
                <w:sz w:val="21"/>
                <w:szCs w:val="22"/>
              </w:rPr>
              <w:tab/>
            </w:r>
            <w:r w:rsidR="00C16CF1" w:rsidRPr="00156CCB">
              <w:rPr>
                <w:rStyle w:val="ae"/>
              </w:rPr>
              <w:t>Powering on the MaxiCharger</w:t>
            </w:r>
            <w:r w:rsidR="00C16CF1">
              <w:rPr>
                <w:webHidden/>
              </w:rPr>
              <w:tab/>
            </w:r>
            <w:r w:rsidR="00C16CF1">
              <w:rPr>
                <w:webHidden/>
              </w:rPr>
              <w:fldChar w:fldCharType="begin"/>
            </w:r>
            <w:r w:rsidR="00C16CF1">
              <w:rPr>
                <w:webHidden/>
              </w:rPr>
              <w:instrText xml:space="preserve"> PAGEREF _Toc131754300 \h </w:instrText>
            </w:r>
            <w:r w:rsidR="00C16CF1">
              <w:rPr>
                <w:webHidden/>
              </w:rPr>
            </w:r>
            <w:r w:rsidR="00C16CF1">
              <w:rPr>
                <w:webHidden/>
              </w:rPr>
              <w:fldChar w:fldCharType="separate"/>
            </w:r>
            <w:r w:rsidR="00C16CF1">
              <w:rPr>
                <w:webHidden/>
              </w:rPr>
              <w:t>52</w:t>
            </w:r>
            <w:r w:rsidR="00C16CF1">
              <w:rPr>
                <w:webHidden/>
              </w:rPr>
              <w:fldChar w:fldCharType="end"/>
            </w:r>
          </w:hyperlink>
        </w:p>
        <w:p w14:paraId="679614E5"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01" w:history="1">
            <w:r w:rsidR="00C16CF1" w:rsidRPr="00156CCB">
              <w:rPr>
                <w:rStyle w:val="ae"/>
                <w:noProof/>
                <w14:scene3d>
                  <w14:camera w14:prst="orthographicFront"/>
                  <w14:lightRig w14:rig="threePt" w14:dir="t">
                    <w14:rot w14:lat="0" w14:lon="0" w14:rev="0"/>
                  </w14:lightRig>
                </w14:scene3d>
              </w:rPr>
              <w:t>6</w:t>
            </w:r>
            <w:r w:rsidR="00C16CF1" w:rsidRPr="00156CCB">
              <w:rPr>
                <w:rStyle w:val="ae"/>
                <w:noProof/>
              </w:rPr>
              <w:t xml:space="preserve"> Operation</w:t>
            </w:r>
            <w:r w:rsidR="00C16CF1">
              <w:rPr>
                <w:noProof/>
                <w:webHidden/>
              </w:rPr>
              <w:tab/>
            </w:r>
            <w:r w:rsidR="00C16CF1">
              <w:rPr>
                <w:noProof/>
                <w:webHidden/>
              </w:rPr>
              <w:fldChar w:fldCharType="begin"/>
            </w:r>
            <w:r w:rsidR="00C16CF1">
              <w:rPr>
                <w:noProof/>
                <w:webHidden/>
              </w:rPr>
              <w:instrText xml:space="preserve"> PAGEREF _Toc131754301 \h </w:instrText>
            </w:r>
            <w:r w:rsidR="00C16CF1">
              <w:rPr>
                <w:noProof/>
                <w:webHidden/>
              </w:rPr>
            </w:r>
            <w:r w:rsidR="00C16CF1">
              <w:rPr>
                <w:noProof/>
                <w:webHidden/>
              </w:rPr>
              <w:fldChar w:fldCharType="separate"/>
            </w:r>
            <w:r w:rsidR="00C16CF1">
              <w:rPr>
                <w:noProof/>
                <w:webHidden/>
              </w:rPr>
              <w:t>53</w:t>
            </w:r>
            <w:r w:rsidR="00C16CF1">
              <w:rPr>
                <w:noProof/>
                <w:webHidden/>
              </w:rPr>
              <w:fldChar w:fldCharType="end"/>
            </w:r>
          </w:hyperlink>
        </w:p>
        <w:p w14:paraId="03AC7E05" w14:textId="77777777" w:rsidR="00C16CF1" w:rsidRDefault="00ED1EDF">
          <w:pPr>
            <w:pStyle w:val="20"/>
            <w:rPr>
              <w:rFonts w:asciiTheme="minorHAnsi" w:eastAsiaTheme="minorEastAsia" w:hAnsiTheme="minorHAnsi" w:cstheme="minorBidi"/>
              <w:smallCaps w:val="0"/>
              <w:kern w:val="2"/>
              <w:sz w:val="21"/>
              <w:szCs w:val="22"/>
            </w:rPr>
          </w:pPr>
          <w:hyperlink w:anchor="_Toc131754302" w:history="1">
            <w:r w:rsidR="00C16CF1" w:rsidRPr="00156CCB">
              <w:rPr>
                <w:rStyle w:val="ae"/>
                <w14:scene3d>
                  <w14:camera w14:prst="orthographicFront"/>
                  <w14:lightRig w14:rig="threePt" w14:dir="t">
                    <w14:rot w14:lat="0" w14:lon="0" w14:rev="0"/>
                  </w14:lightRig>
                </w14:scene3d>
              </w:rPr>
              <w:t>6.1</w:t>
            </w:r>
            <w:r w:rsidR="00C16CF1">
              <w:rPr>
                <w:rFonts w:asciiTheme="minorHAnsi" w:eastAsiaTheme="minorEastAsia" w:hAnsiTheme="minorHAnsi" w:cstheme="minorBidi"/>
                <w:smallCaps w:val="0"/>
                <w:kern w:val="2"/>
                <w:sz w:val="21"/>
                <w:szCs w:val="22"/>
              </w:rPr>
              <w:tab/>
            </w:r>
            <w:r w:rsidR="00C16CF1" w:rsidRPr="00156CCB">
              <w:rPr>
                <w:rStyle w:val="ae"/>
              </w:rPr>
              <w:t>Charging Procedure</w:t>
            </w:r>
            <w:r w:rsidR="00C16CF1">
              <w:rPr>
                <w:webHidden/>
              </w:rPr>
              <w:tab/>
            </w:r>
            <w:r w:rsidR="00C16CF1">
              <w:rPr>
                <w:webHidden/>
              </w:rPr>
              <w:fldChar w:fldCharType="begin"/>
            </w:r>
            <w:r w:rsidR="00C16CF1">
              <w:rPr>
                <w:webHidden/>
              </w:rPr>
              <w:instrText xml:space="preserve"> PAGEREF _Toc131754302 \h </w:instrText>
            </w:r>
            <w:r w:rsidR="00C16CF1">
              <w:rPr>
                <w:webHidden/>
              </w:rPr>
            </w:r>
            <w:r w:rsidR="00C16CF1">
              <w:rPr>
                <w:webHidden/>
              </w:rPr>
              <w:fldChar w:fldCharType="separate"/>
            </w:r>
            <w:r w:rsidR="00C16CF1">
              <w:rPr>
                <w:webHidden/>
              </w:rPr>
              <w:t>53</w:t>
            </w:r>
            <w:r w:rsidR="00C16CF1">
              <w:rPr>
                <w:webHidden/>
              </w:rPr>
              <w:fldChar w:fldCharType="end"/>
            </w:r>
          </w:hyperlink>
        </w:p>
        <w:p w14:paraId="0B6B3DB7"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3" w:history="1">
            <w:r w:rsidR="00C16CF1" w:rsidRPr="00156CCB">
              <w:rPr>
                <w:rStyle w:val="ae"/>
                <w14:scene3d>
                  <w14:camera w14:prst="orthographicFront"/>
                  <w14:lightRig w14:rig="threePt" w14:dir="t">
                    <w14:rot w14:lat="0" w14:lon="0" w14:rev="0"/>
                  </w14:lightRig>
                </w14:scene3d>
              </w:rPr>
              <w:t>6.1.1</w:t>
            </w:r>
            <w:r w:rsidR="00C16CF1">
              <w:rPr>
                <w:rFonts w:asciiTheme="minorHAnsi" w:eastAsiaTheme="minorEastAsia" w:hAnsiTheme="minorHAnsi" w:cstheme="minorBidi"/>
                <w:i w:val="0"/>
                <w:iCs w:val="0"/>
                <w:kern w:val="2"/>
                <w:sz w:val="21"/>
                <w:szCs w:val="22"/>
              </w:rPr>
              <w:tab/>
            </w:r>
            <w:r w:rsidR="00C16CF1" w:rsidRPr="00156CCB">
              <w:rPr>
                <w:rStyle w:val="ae"/>
              </w:rPr>
              <w:t>Standby Mode</w:t>
            </w:r>
            <w:r w:rsidR="00C16CF1">
              <w:rPr>
                <w:webHidden/>
              </w:rPr>
              <w:tab/>
            </w:r>
            <w:r w:rsidR="00C16CF1">
              <w:rPr>
                <w:webHidden/>
              </w:rPr>
              <w:fldChar w:fldCharType="begin"/>
            </w:r>
            <w:r w:rsidR="00C16CF1">
              <w:rPr>
                <w:webHidden/>
              </w:rPr>
              <w:instrText xml:space="preserve"> PAGEREF _Toc131754303 \h </w:instrText>
            </w:r>
            <w:r w:rsidR="00C16CF1">
              <w:rPr>
                <w:webHidden/>
              </w:rPr>
            </w:r>
            <w:r w:rsidR="00C16CF1">
              <w:rPr>
                <w:webHidden/>
              </w:rPr>
              <w:fldChar w:fldCharType="separate"/>
            </w:r>
            <w:r w:rsidR="00C16CF1">
              <w:rPr>
                <w:webHidden/>
              </w:rPr>
              <w:t>53</w:t>
            </w:r>
            <w:r w:rsidR="00C16CF1">
              <w:rPr>
                <w:webHidden/>
              </w:rPr>
              <w:fldChar w:fldCharType="end"/>
            </w:r>
          </w:hyperlink>
        </w:p>
        <w:p w14:paraId="2C2B5C4A"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4" w:history="1">
            <w:r w:rsidR="00C16CF1" w:rsidRPr="00156CCB">
              <w:rPr>
                <w:rStyle w:val="ae"/>
                <w14:scene3d>
                  <w14:camera w14:prst="orthographicFront"/>
                  <w14:lightRig w14:rig="threePt" w14:dir="t">
                    <w14:rot w14:lat="0" w14:lon="0" w14:rev="0"/>
                  </w14:lightRig>
                </w14:scene3d>
              </w:rPr>
              <w:t>6.1.2</w:t>
            </w:r>
            <w:r w:rsidR="00C16CF1">
              <w:rPr>
                <w:rFonts w:asciiTheme="minorHAnsi" w:eastAsiaTheme="minorEastAsia" w:hAnsiTheme="minorHAnsi" w:cstheme="minorBidi"/>
                <w:i w:val="0"/>
                <w:iCs w:val="0"/>
                <w:kern w:val="2"/>
                <w:sz w:val="21"/>
                <w:szCs w:val="22"/>
              </w:rPr>
              <w:tab/>
            </w:r>
            <w:r w:rsidR="00C16CF1" w:rsidRPr="00156CCB">
              <w:rPr>
                <w:rStyle w:val="ae"/>
              </w:rPr>
              <w:t>Authorization</w:t>
            </w:r>
            <w:r w:rsidR="00C16CF1">
              <w:rPr>
                <w:webHidden/>
              </w:rPr>
              <w:tab/>
            </w:r>
            <w:r w:rsidR="00C16CF1">
              <w:rPr>
                <w:webHidden/>
              </w:rPr>
              <w:fldChar w:fldCharType="begin"/>
            </w:r>
            <w:r w:rsidR="00C16CF1">
              <w:rPr>
                <w:webHidden/>
              </w:rPr>
              <w:instrText xml:space="preserve"> PAGEREF _Toc131754304 \h </w:instrText>
            </w:r>
            <w:r w:rsidR="00C16CF1">
              <w:rPr>
                <w:webHidden/>
              </w:rPr>
            </w:r>
            <w:r w:rsidR="00C16CF1">
              <w:rPr>
                <w:webHidden/>
              </w:rPr>
              <w:fldChar w:fldCharType="separate"/>
            </w:r>
            <w:r w:rsidR="00C16CF1">
              <w:rPr>
                <w:webHidden/>
              </w:rPr>
              <w:t>54</w:t>
            </w:r>
            <w:r w:rsidR="00C16CF1">
              <w:rPr>
                <w:webHidden/>
              </w:rPr>
              <w:fldChar w:fldCharType="end"/>
            </w:r>
          </w:hyperlink>
        </w:p>
        <w:p w14:paraId="16804F50"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5" w:history="1">
            <w:r w:rsidR="00C16CF1" w:rsidRPr="00156CCB">
              <w:rPr>
                <w:rStyle w:val="ae"/>
                <w14:scene3d>
                  <w14:camera w14:prst="orthographicFront"/>
                  <w14:lightRig w14:rig="threePt" w14:dir="t">
                    <w14:rot w14:lat="0" w14:lon="0" w14:rev="0"/>
                  </w14:lightRig>
                </w14:scene3d>
              </w:rPr>
              <w:t>6.1.3</w:t>
            </w:r>
            <w:r w:rsidR="00C16CF1">
              <w:rPr>
                <w:rFonts w:asciiTheme="minorHAnsi" w:eastAsiaTheme="minorEastAsia" w:hAnsiTheme="minorHAnsi" w:cstheme="minorBidi"/>
                <w:i w:val="0"/>
                <w:iCs w:val="0"/>
                <w:kern w:val="2"/>
                <w:sz w:val="21"/>
                <w:szCs w:val="22"/>
              </w:rPr>
              <w:tab/>
            </w:r>
            <w:r w:rsidR="00C16CF1" w:rsidRPr="00156CCB">
              <w:rPr>
                <w:rStyle w:val="ae"/>
              </w:rPr>
              <w:t>Start Charging</w:t>
            </w:r>
            <w:r w:rsidR="00C16CF1">
              <w:rPr>
                <w:webHidden/>
              </w:rPr>
              <w:tab/>
            </w:r>
            <w:r w:rsidR="00C16CF1">
              <w:rPr>
                <w:webHidden/>
              </w:rPr>
              <w:fldChar w:fldCharType="begin"/>
            </w:r>
            <w:r w:rsidR="00C16CF1">
              <w:rPr>
                <w:webHidden/>
              </w:rPr>
              <w:instrText xml:space="preserve"> PAGEREF _Toc131754305 \h </w:instrText>
            </w:r>
            <w:r w:rsidR="00C16CF1">
              <w:rPr>
                <w:webHidden/>
              </w:rPr>
            </w:r>
            <w:r w:rsidR="00C16CF1">
              <w:rPr>
                <w:webHidden/>
              </w:rPr>
              <w:fldChar w:fldCharType="separate"/>
            </w:r>
            <w:r w:rsidR="00C16CF1">
              <w:rPr>
                <w:webHidden/>
              </w:rPr>
              <w:t>55</w:t>
            </w:r>
            <w:r w:rsidR="00C16CF1">
              <w:rPr>
                <w:webHidden/>
              </w:rPr>
              <w:fldChar w:fldCharType="end"/>
            </w:r>
          </w:hyperlink>
        </w:p>
        <w:p w14:paraId="536F6E07"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6" w:history="1">
            <w:r w:rsidR="00C16CF1" w:rsidRPr="00156CCB">
              <w:rPr>
                <w:rStyle w:val="ae"/>
                <w14:scene3d>
                  <w14:camera w14:prst="orthographicFront"/>
                  <w14:lightRig w14:rig="threePt" w14:dir="t">
                    <w14:rot w14:lat="0" w14:lon="0" w14:rev="0"/>
                  </w14:lightRig>
                </w14:scene3d>
              </w:rPr>
              <w:t>6.1.4</w:t>
            </w:r>
            <w:r w:rsidR="00C16CF1">
              <w:rPr>
                <w:rFonts w:asciiTheme="minorHAnsi" w:eastAsiaTheme="minorEastAsia" w:hAnsiTheme="minorHAnsi" w:cstheme="minorBidi"/>
                <w:i w:val="0"/>
                <w:iCs w:val="0"/>
                <w:kern w:val="2"/>
                <w:sz w:val="21"/>
                <w:szCs w:val="22"/>
              </w:rPr>
              <w:tab/>
            </w:r>
            <w:r w:rsidR="00C16CF1" w:rsidRPr="00156CCB">
              <w:rPr>
                <w:rStyle w:val="ae"/>
              </w:rPr>
              <w:t>Charging</w:t>
            </w:r>
            <w:r w:rsidR="00C16CF1">
              <w:rPr>
                <w:webHidden/>
              </w:rPr>
              <w:tab/>
            </w:r>
            <w:r w:rsidR="00C16CF1">
              <w:rPr>
                <w:webHidden/>
              </w:rPr>
              <w:fldChar w:fldCharType="begin"/>
            </w:r>
            <w:r w:rsidR="00C16CF1">
              <w:rPr>
                <w:webHidden/>
              </w:rPr>
              <w:instrText xml:space="preserve"> PAGEREF _Toc131754306 \h </w:instrText>
            </w:r>
            <w:r w:rsidR="00C16CF1">
              <w:rPr>
                <w:webHidden/>
              </w:rPr>
            </w:r>
            <w:r w:rsidR="00C16CF1">
              <w:rPr>
                <w:webHidden/>
              </w:rPr>
              <w:fldChar w:fldCharType="separate"/>
            </w:r>
            <w:r w:rsidR="00C16CF1">
              <w:rPr>
                <w:webHidden/>
              </w:rPr>
              <w:t>55</w:t>
            </w:r>
            <w:r w:rsidR="00C16CF1">
              <w:rPr>
                <w:webHidden/>
              </w:rPr>
              <w:fldChar w:fldCharType="end"/>
            </w:r>
          </w:hyperlink>
        </w:p>
        <w:p w14:paraId="74DCE4B2"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7" w:history="1">
            <w:r w:rsidR="00C16CF1" w:rsidRPr="00156CCB">
              <w:rPr>
                <w:rStyle w:val="ae"/>
                <w14:scene3d>
                  <w14:camera w14:prst="orthographicFront"/>
                  <w14:lightRig w14:rig="threePt" w14:dir="t">
                    <w14:rot w14:lat="0" w14:lon="0" w14:rev="0"/>
                  </w14:lightRig>
                </w14:scene3d>
              </w:rPr>
              <w:t>6.1.5</w:t>
            </w:r>
            <w:r w:rsidR="00C16CF1">
              <w:rPr>
                <w:rFonts w:asciiTheme="minorHAnsi" w:eastAsiaTheme="minorEastAsia" w:hAnsiTheme="minorHAnsi" w:cstheme="minorBidi"/>
                <w:i w:val="0"/>
                <w:iCs w:val="0"/>
                <w:kern w:val="2"/>
                <w:sz w:val="21"/>
                <w:szCs w:val="22"/>
              </w:rPr>
              <w:tab/>
            </w:r>
            <w:r w:rsidR="00C16CF1" w:rsidRPr="00156CCB">
              <w:rPr>
                <w:rStyle w:val="ae"/>
              </w:rPr>
              <w:t>Stop Charging</w:t>
            </w:r>
            <w:r w:rsidR="00C16CF1">
              <w:rPr>
                <w:webHidden/>
              </w:rPr>
              <w:tab/>
            </w:r>
            <w:r w:rsidR="00C16CF1">
              <w:rPr>
                <w:webHidden/>
              </w:rPr>
              <w:fldChar w:fldCharType="begin"/>
            </w:r>
            <w:r w:rsidR="00C16CF1">
              <w:rPr>
                <w:webHidden/>
              </w:rPr>
              <w:instrText xml:space="preserve"> PAGEREF _Toc131754307 \h </w:instrText>
            </w:r>
            <w:r w:rsidR="00C16CF1">
              <w:rPr>
                <w:webHidden/>
              </w:rPr>
            </w:r>
            <w:r w:rsidR="00C16CF1">
              <w:rPr>
                <w:webHidden/>
              </w:rPr>
              <w:fldChar w:fldCharType="separate"/>
            </w:r>
            <w:r w:rsidR="00C16CF1">
              <w:rPr>
                <w:webHidden/>
              </w:rPr>
              <w:t>56</w:t>
            </w:r>
            <w:r w:rsidR="00C16CF1">
              <w:rPr>
                <w:webHidden/>
              </w:rPr>
              <w:fldChar w:fldCharType="end"/>
            </w:r>
          </w:hyperlink>
        </w:p>
        <w:p w14:paraId="593E7EEB"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08" w:history="1">
            <w:r w:rsidR="00C16CF1" w:rsidRPr="00156CCB">
              <w:rPr>
                <w:rStyle w:val="ae"/>
                <w14:scene3d>
                  <w14:camera w14:prst="orthographicFront"/>
                  <w14:lightRig w14:rig="threePt" w14:dir="t">
                    <w14:rot w14:lat="0" w14:lon="0" w14:rev="0"/>
                  </w14:lightRig>
                </w14:scene3d>
              </w:rPr>
              <w:t>6.1.6</w:t>
            </w:r>
            <w:r w:rsidR="00C16CF1">
              <w:rPr>
                <w:rFonts w:asciiTheme="minorHAnsi" w:eastAsiaTheme="minorEastAsia" w:hAnsiTheme="minorHAnsi" w:cstheme="minorBidi"/>
                <w:i w:val="0"/>
                <w:iCs w:val="0"/>
                <w:kern w:val="2"/>
                <w:sz w:val="21"/>
                <w:szCs w:val="22"/>
              </w:rPr>
              <w:tab/>
            </w:r>
            <w:r w:rsidR="00C16CF1" w:rsidRPr="00156CCB">
              <w:rPr>
                <w:rStyle w:val="ae"/>
              </w:rPr>
              <w:t>Finish Charging</w:t>
            </w:r>
            <w:r w:rsidR="00C16CF1">
              <w:rPr>
                <w:webHidden/>
              </w:rPr>
              <w:tab/>
            </w:r>
            <w:r w:rsidR="00C16CF1">
              <w:rPr>
                <w:webHidden/>
              </w:rPr>
              <w:fldChar w:fldCharType="begin"/>
            </w:r>
            <w:r w:rsidR="00C16CF1">
              <w:rPr>
                <w:webHidden/>
              </w:rPr>
              <w:instrText xml:space="preserve"> PAGEREF _Toc131754308 \h </w:instrText>
            </w:r>
            <w:r w:rsidR="00C16CF1">
              <w:rPr>
                <w:webHidden/>
              </w:rPr>
            </w:r>
            <w:r w:rsidR="00C16CF1">
              <w:rPr>
                <w:webHidden/>
              </w:rPr>
              <w:fldChar w:fldCharType="separate"/>
            </w:r>
            <w:r w:rsidR="00C16CF1">
              <w:rPr>
                <w:webHidden/>
              </w:rPr>
              <w:t>56</w:t>
            </w:r>
            <w:r w:rsidR="00C16CF1">
              <w:rPr>
                <w:webHidden/>
              </w:rPr>
              <w:fldChar w:fldCharType="end"/>
            </w:r>
          </w:hyperlink>
        </w:p>
        <w:p w14:paraId="4D97D9C2" w14:textId="77777777" w:rsidR="00C16CF1" w:rsidRDefault="00ED1EDF">
          <w:pPr>
            <w:pStyle w:val="20"/>
            <w:rPr>
              <w:rFonts w:asciiTheme="minorHAnsi" w:eastAsiaTheme="minorEastAsia" w:hAnsiTheme="minorHAnsi" w:cstheme="minorBidi"/>
              <w:smallCaps w:val="0"/>
              <w:kern w:val="2"/>
              <w:sz w:val="21"/>
              <w:szCs w:val="22"/>
            </w:rPr>
          </w:pPr>
          <w:hyperlink w:anchor="_Toc131754309" w:history="1">
            <w:r w:rsidR="00C16CF1" w:rsidRPr="00156CCB">
              <w:rPr>
                <w:rStyle w:val="ae"/>
                <w14:scene3d>
                  <w14:camera w14:prst="orthographicFront"/>
                  <w14:lightRig w14:rig="threePt" w14:dir="t">
                    <w14:rot w14:lat="0" w14:lon="0" w14:rev="0"/>
                  </w14:lightRig>
                </w14:scene3d>
              </w:rPr>
              <w:t>6.2</w:t>
            </w:r>
            <w:r w:rsidR="00C16CF1">
              <w:rPr>
                <w:rFonts w:asciiTheme="minorHAnsi" w:eastAsiaTheme="minorEastAsia" w:hAnsiTheme="minorHAnsi" w:cstheme="minorBidi"/>
                <w:smallCaps w:val="0"/>
                <w:kern w:val="2"/>
                <w:sz w:val="21"/>
                <w:szCs w:val="22"/>
              </w:rPr>
              <w:tab/>
            </w:r>
            <w:r w:rsidR="00C16CF1" w:rsidRPr="00156CCB">
              <w:rPr>
                <w:rStyle w:val="ae"/>
              </w:rPr>
              <w:t>Charging Errors</w:t>
            </w:r>
            <w:r w:rsidR="00C16CF1">
              <w:rPr>
                <w:webHidden/>
              </w:rPr>
              <w:tab/>
            </w:r>
            <w:r w:rsidR="00C16CF1">
              <w:rPr>
                <w:webHidden/>
              </w:rPr>
              <w:fldChar w:fldCharType="begin"/>
            </w:r>
            <w:r w:rsidR="00C16CF1">
              <w:rPr>
                <w:webHidden/>
              </w:rPr>
              <w:instrText xml:space="preserve"> PAGEREF _Toc131754309 \h </w:instrText>
            </w:r>
            <w:r w:rsidR="00C16CF1">
              <w:rPr>
                <w:webHidden/>
              </w:rPr>
            </w:r>
            <w:r w:rsidR="00C16CF1">
              <w:rPr>
                <w:webHidden/>
              </w:rPr>
              <w:fldChar w:fldCharType="separate"/>
            </w:r>
            <w:r w:rsidR="00C16CF1">
              <w:rPr>
                <w:webHidden/>
              </w:rPr>
              <w:t>57</w:t>
            </w:r>
            <w:r w:rsidR="00C16CF1">
              <w:rPr>
                <w:webHidden/>
              </w:rPr>
              <w:fldChar w:fldCharType="end"/>
            </w:r>
          </w:hyperlink>
        </w:p>
        <w:p w14:paraId="5589BFE4"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0" w:history="1">
            <w:r w:rsidR="00C16CF1" w:rsidRPr="00156CCB">
              <w:rPr>
                <w:rStyle w:val="ae"/>
                <w14:scene3d>
                  <w14:camera w14:prst="orthographicFront"/>
                  <w14:lightRig w14:rig="threePt" w14:dir="t">
                    <w14:rot w14:lat="0" w14:lon="0" w14:rev="0"/>
                  </w14:lightRig>
                </w14:scene3d>
              </w:rPr>
              <w:t>6.2.1</w:t>
            </w:r>
            <w:r w:rsidR="00C16CF1">
              <w:rPr>
                <w:rFonts w:asciiTheme="minorHAnsi" w:eastAsiaTheme="minorEastAsia" w:hAnsiTheme="minorHAnsi" w:cstheme="minorBidi"/>
                <w:i w:val="0"/>
                <w:iCs w:val="0"/>
                <w:kern w:val="2"/>
                <w:sz w:val="21"/>
                <w:szCs w:val="22"/>
              </w:rPr>
              <w:tab/>
            </w:r>
            <w:r w:rsidR="00C16CF1" w:rsidRPr="00156CCB">
              <w:rPr>
                <w:rStyle w:val="ae"/>
              </w:rPr>
              <w:t>Connector Connection Error</w:t>
            </w:r>
            <w:r w:rsidR="00C16CF1">
              <w:rPr>
                <w:webHidden/>
              </w:rPr>
              <w:tab/>
            </w:r>
            <w:r w:rsidR="00C16CF1">
              <w:rPr>
                <w:webHidden/>
              </w:rPr>
              <w:fldChar w:fldCharType="begin"/>
            </w:r>
            <w:r w:rsidR="00C16CF1">
              <w:rPr>
                <w:webHidden/>
              </w:rPr>
              <w:instrText xml:space="preserve"> PAGEREF _Toc131754310 \h </w:instrText>
            </w:r>
            <w:r w:rsidR="00C16CF1">
              <w:rPr>
                <w:webHidden/>
              </w:rPr>
            </w:r>
            <w:r w:rsidR="00C16CF1">
              <w:rPr>
                <w:webHidden/>
              </w:rPr>
              <w:fldChar w:fldCharType="separate"/>
            </w:r>
            <w:r w:rsidR="00C16CF1">
              <w:rPr>
                <w:webHidden/>
              </w:rPr>
              <w:t>57</w:t>
            </w:r>
            <w:r w:rsidR="00C16CF1">
              <w:rPr>
                <w:webHidden/>
              </w:rPr>
              <w:fldChar w:fldCharType="end"/>
            </w:r>
          </w:hyperlink>
        </w:p>
        <w:p w14:paraId="2093748F"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1" w:history="1">
            <w:r w:rsidR="00C16CF1" w:rsidRPr="00156CCB">
              <w:rPr>
                <w:rStyle w:val="ae"/>
                <w14:scene3d>
                  <w14:camera w14:prst="orthographicFront"/>
                  <w14:lightRig w14:rig="threePt" w14:dir="t">
                    <w14:rot w14:lat="0" w14:lon="0" w14:rev="0"/>
                  </w14:lightRig>
                </w14:scene3d>
              </w:rPr>
              <w:t>6.2.2</w:t>
            </w:r>
            <w:r w:rsidR="00C16CF1">
              <w:rPr>
                <w:rFonts w:asciiTheme="minorHAnsi" w:eastAsiaTheme="minorEastAsia" w:hAnsiTheme="minorHAnsi" w:cstheme="minorBidi"/>
                <w:i w:val="0"/>
                <w:iCs w:val="0"/>
                <w:kern w:val="2"/>
                <w:sz w:val="21"/>
                <w:szCs w:val="22"/>
              </w:rPr>
              <w:tab/>
            </w:r>
            <w:r w:rsidR="00C16CF1" w:rsidRPr="00156CCB">
              <w:rPr>
                <w:rStyle w:val="ae"/>
              </w:rPr>
              <w:t>Authorization Failure</w:t>
            </w:r>
            <w:r w:rsidR="00C16CF1">
              <w:rPr>
                <w:webHidden/>
              </w:rPr>
              <w:tab/>
            </w:r>
            <w:r w:rsidR="00C16CF1">
              <w:rPr>
                <w:webHidden/>
              </w:rPr>
              <w:fldChar w:fldCharType="begin"/>
            </w:r>
            <w:r w:rsidR="00C16CF1">
              <w:rPr>
                <w:webHidden/>
              </w:rPr>
              <w:instrText xml:space="preserve"> PAGEREF _Toc131754311 \h </w:instrText>
            </w:r>
            <w:r w:rsidR="00C16CF1">
              <w:rPr>
                <w:webHidden/>
              </w:rPr>
            </w:r>
            <w:r w:rsidR="00C16CF1">
              <w:rPr>
                <w:webHidden/>
              </w:rPr>
              <w:fldChar w:fldCharType="separate"/>
            </w:r>
            <w:r w:rsidR="00C16CF1">
              <w:rPr>
                <w:webHidden/>
              </w:rPr>
              <w:t>57</w:t>
            </w:r>
            <w:r w:rsidR="00C16CF1">
              <w:rPr>
                <w:webHidden/>
              </w:rPr>
              <w:fldChar w:fldCharType="end"/>
            </w:r>
          </w:hyperlink>
        </w:p>
        <w:p w14:paraId="53EB468C"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2" w:history="1">
            <w:r w:rsidR="00C16CF1" w:rsidRPr="00156CCB">
              <w:rPr>
                <w:rStyle w:val="ae"/>
                <w14:scene3d>
                  <w14:camera w14:prst="orthographicFront"/>
                  <w14:lightRig w14:rig="threePt" w14:dir="t">
                    <w14:rot w14:lat="0" w14:lon="0" w14:rev="0"/>
                  </w14:lightRig>
                </w14:scene3d>
              </w:rPr>
              <w:t>6.2.3</w:t>
            </w:r>
            <w:r w:rsidR="00C16CF1">
              <w:rPr>
                <w:rFonts w:asciiTheme="minorHAnsi" w:eastAsiaTheme="minorEastAsia" w:hAnsiTheme="minorHAnsi" w:cstheme="minorBidi"/>
                <w:i w:val="0"/>
                <w:iCs w:val="0"/>
                <w:kern w:val="2"/>
                <w:sz w:val="21"/>
                <w:szCs w:val="22"/>
              </w:rPr>
              <w:tab/>
            </w:r>
            <w:r w:rsidR="00C16CF1" w:rsidRPr="00156CCB">
              <w:rPr>
                <w:rStyle w:val="ae"/>
              </w:rPr>
              <w:t>Charging Start Failure</w:t>
            </w:r>
            <w:r w:rsidR="00C16CF1">
              <w:rPr>
                <w:webHidden/>
              </w:rPr>
              <w:tab/>
            </w:r>
            <w:r w:rsidR="00C16CF1">
              <w:rPr>
                <w:webHidden/>
              </w:rPr>
              <w:fldChar w:fldCharType="begin"/>
            </w:r>
            <w:r w:rsidR="00C16CF1">
              <w:rPr>
                <w:webHidden/>
              </w:rPr>
              <w:instrText xml:space="preserve"> PAGEREF _Toc131754312 \h </w:instrText>
            </w:r>
            <w:r w:rsidR="00C16CF1">
              <w:rPr>
                <w:webHidden/>
              </w:rPr>
            </w:r>
            <w:r w:rsidR="00C16CF1">
              <w:rPr>
                <w:webHidden/>
              </w:rPr>
              <w:fldChar w:fldCharType="separate"/>
            </w:r>
            <w:r w:rsidR="00C16CF1">
              <w:rPr>
                <w:webHidden/>
              </w:rPr>
              <w:t>57</w:t>
            </w:r>
            <w:r w:rsidR="00C16CF1">
              <w:rPr>
                <w:webHidden/>
              </w:rPr>
              <w:fldChar w:fldCharType="end"/>
            </w:r>
          </w:hyperlink>
        </w:p>
        <w:p w14:paraId="03FE5655"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3" w:history="1">
            <w:r w:rsidR="00C16CF1" w:rsidRPr="00156CCB">
              <w:rPr>
                <w:rStyle w:val="ae"/>
                <w14:scene3d>
                  <w14:camera w14:prst="orthographicFront"/>
                  <w14:lightRig w14:rig="threePt" w14:dir="t">
                    <w14:rot w14:lat="0" w14:lon="0" w14:rev="0"/>
                  </w14:lightRig>
                </w14:scene3d>
              </w:rPr>
              <w:t>6.2.4</w:t>
            </w:r>
            <w:r w:rsidR="00C16CF1">
              <w:rPr>
                <w:rFonts w:asciiTheme="minorHAnsi" w:eastAsiaTheme="minorEastAsia" w:hAnsiTheme="minorHAnsi" w:cstheme="minorBidi"/>
                <w:i w:val="0"/>
                <w:iCs w:val="0"/>
                <w:kern w:val="2"/>
                <w:sz w:val="21"/>
                <w:szCs w:val="22"/>
              </w:rPr>
              <w:tab/>
            </w:r>
            <w:r w:rsidR="00C16CF1" w:rsidRPr="00156CCB">
              <w:rPr>
                <w:rStyle w:val="ae"/>
              </w:rPr>
              <w:t>Charging Failure</w:t>
            </w:r>
            <w:r w:rsidR="00C16CF1">
              <w:rPr>
                <w:webHidden/>
              </w:rPr>
              <w:tab/>
            </w:r>
            <w:r w:rsidR="00C16CF1">
              <w:rPr>
                <w:webHidden/>
              </w:rPr>
              <w:fldChar w:fldCharType="begin"/>
            </w:r>
            <w:r w:rsidR="00C16CF1">
              <w:rPr>
                <w:webHidden/>
              </w:rPr>
              <w:instrText xml:space="preserve"> PAGEREF _Toc131754313 \h </w:instrText>
            </w:r>
            <w:r w:rsidR="00C16CF1">
              <w:rPr>
                <w:webHidden/>
              </w:rPr>
            </w:r>
            <w:r w:rsidR="00C16CF1">
              <w:rPr>
                <w:webHidden/>
              </w:rPr>
              <w:fldChar w:fldCharType="separate"/>
            </w:r>
            <w:r w:rsidR="00C16CF1">
              <w:rPr>
                <w:webHidden/>
              </w:rPr>
              <w:t>57</w:t>
            </w:r>
            <w:r w:rsidR="00C16CF1">
              <w:rPr>
                <w:webHidden/>
              </w:rPr>
              <w:fldChar w:fldCharType="end"/>
            </w:r>
          </w:hyperlink>
        </w:p>
        <w:p w14:paraId="4F42BCD1" w14:textId="77777777" w:rsidR="00C16CF1" w:rsidRDefault="00ED1EDF">
          <w:pPr>
            <w:pStyle w:val="20"/>
            <w:rPr>
              <w:rFonts w:asciiTheme="minorHAnsi" w:eastAsiaTheme="minorEastAsia" w:hAnsiTheme="minorHAnsi" w:cstheme="minorBidi"/>
              <w:smallCaps w:val="0"/>
              <w:kern w:val="2"/>
              <w:sz w:val="21"/>
              <w:szCs w:val="22"/>
            </w:rPr>
          </w:pPr>
          <w:hyperlink w:anchor="_Toc131754314" w:history="1">
            <w:r w:rsidR="00C16CF1" w:rsidRPr="00156CCB">
              <w:rPr>
                <w:rStyle w:val="ae"/>
                <w14:scene3d>
                  <w14:camera w14:prst="orthographicFront"/>
                  <w14:lightRig w14:rig="threePt" w14:dir="t">
                    <w14:rot w14:lat="0" w14:lon="0" w14:rev="0"/>
                  </w14:lightRig>
                </w14:scene3d>
              </w:rPr>
              <w:t>6.3</w:t>
            </w:r>
            <w:r w:rsidR="00C16CF1">
              <w:rPr>
                <w:rFonts w:asciiTheme="minorHAnsi" w:eastAsiaTheme="minorEastAsia" w:hAnsiTheme="minorHAnsi" w:cstheme="minorBidi"/>
                <w:smallCaps w:val="0"/>
                <w:kern w:val="2"/>
                <w:sz w:val="21"/>
                <w:szCs w:val="22"/>
              </w:rPr>
              <w:tab/>
            </w:r>
            <w:r w:rsidR="00C16CF1" w:rsidRPr="00156CCB">
              <w:rPr>
                <w:rStyle w:val="ae"/>
                <w:highlight w:val="cyan"/>
              </w:rPr>
              <w:t>Emergency Stop Response</w:t>
            </w:r>
            <w:r w:rsidR="00C16CF1">
              <w:rPr>
                <w:webHidden/>
              </w:rPr>
              <w:tab/>
            </w:r>
            <w:r w:rsidR="00C16CF1">
              <w:rPr>
                <w:webHidden/>
              </w:rPr>
              <w:fldChar w:fldCharType="begin"/>
            </w:r>
            <w:r w:rsidR="00C16CF1">
              <w:rPr>
                <w:webHidden/>
              </w:rPr>
              <w:instrText xml:space="preserve"> PAGEREF _Toc131754314 \h </w:instrText>
            </w:r>
            <w:r w:rsidR="00C16CF1">
              <w:rPr>
                <w:webHidden/>
              </w:rPr>
            </w:r>
            <w:r w:rsidR="00C16CF1">
              <w:rPr>
                <w:webHidden/>
              </w:rPr>
              <w:fldChar w:fldCharType="separate"/>
            </w:r>
            <w:r w:rsidR="00C16CF1">
              <w:rPr>
                <w:webHidden/>
              </w:rPr>
              <w:t>57</w:t>
            </w:r>
            <w:r w:rsidR="00C16CF1">
              <w:rPr>
                <w:webHidden/>
              </w:rPr>
              <w:fldChar w:fldCharType="end"/>
            </w:r>
          </w:hyperlink>
        </w:p>
        <w:p w14:paraId="4E5271C5" w14:textId="77777777" w:rsidR="00C16CF1" w:rsidRDefault="00ED1EDF">
          <w:pPr>
            <w:pStyle w:val="20"/>
            <w:rPr>
              <w:rFonts w:asciiTheme="minorHAnsi" w:eastAsiaTheme="minorEastAsia" w:hAnsiTheme="minorHAnsi" w:cstheme="minorBidi"/>
              <w:smallCaps w:val="0"/>
              <w:kern w:val="2"/>
              <w:sz w:val="21"/>
              <w:szCs w:val="22"/>
            </w:rPr>
          </w:pPr>
          <w:hyperlink w:anchor="_Toc131754315" w:history="1">
            <w:r w:rsidR="00C16CF1" w:rsidRPr="00156CCB">
              <w:rPr>
                <w:rStyle w:val="ae"/>
                <w14:scene3d>
                  <w14:camera w14:prst="orthographicFront"/>
                  <w14:lightRig w14:rig="threePt" w14:dir="t">
                    <w14:rot w14:lat="0" w14:lon="0" w14:rev="0"/>
                  </w14:lightRig>
                </w14:scene3d>
              </w:rPr>
              <w:t>6.4</w:t>
            </w:r>
            <w:r w:rsidR="00C16CF1">
              <w:rPr>
                <w:rFonts w:asciiTheme="minorHAnsi" w:eastAsiaTheme="minorEastAsia" w:hAnsiTheme="minorHAnsi" w:cstheme="minorBidi"/>
                <w:smallCaps w:val="0"/>
                <w:kern w:val="2"/>
                <w:sz w:val="21"/>
                <w:szCs w:val="22"/>
              </w:rPr>
              <w:tab/>
            </w:r>
            <w:r w:rsidR="00C16CF1" w:rsidRPr="00156CCB">
              <w:rPr>
                <w:rStyle w:val="ae"/>
              </w:rPr>
              <w:t>Powering down the MaxiCharger</w:t>
            </w:r>
            <w:r w:rsidR="00C16CF1">
              <w:rPr>
                <w:webHidden/>
              </w:rPr>
              <w:tab/>
            </w:r>
            <w:r w:rsidR="00C16CF1">
              <w:rPr>
                <w:webHidden/>
              </w:rPr>
              <w:fldChar w:fldCharType="begin"/>
            </w:r>
            <w:r w:rsidR="00C16CF1">
              <w:rPr>
                <w:webHidden/>
              </w:rPr>
              <w:instrText xml:space="preserve"> PAGEREF _Toc131754315 \h </w:instrText>
            </w:r>
            <w:r w:rsidR="00C16CF1">
              <w:rPr>
                <w:webHidden/>
              </w:rPr>
            </w:r>
            <w:r w:rsidR="00C16CF1">
              <w:rPr>
                <w:webHidden/>
              </w:rPr>
              <w:fldChar w:fldCharType="separate"/>
            </w:r>
            <w:r w:rsidR="00C16CF1">
              <w:rPr>
                <w:webHidden/>
              </w:rPr>
              <w:t>58</w:t>
            </w:r>
            <w:r w:rsidR="00C16CF1">
              <w:rPr>
                <w:webHidden/>
              </w:rPr>
              <w:fldChar w:fldCharType="end"/>
            </w:r>
          </w:hyperlink>
        </w:p>
        <w:p w14:paraId="4BE37638"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6" w:history="1">
            <w:r w:rsidR="00C16CF1" w:rsidRPr="00156CCB">
              <w:rPr>
                <w:rStyle w:val="ae"/>
                <w14:scene3d>
                  <w14:camera w14:prst="orthographicFront"/>
                  <w14:lightRig w14:rig="threePt" w14:dir="t">
                    <w14:rot w14:lat="0" w14:lon="0" w14:rev="0"/>
                  </w14:lightRig>
                </w14:scene3d>
              </w:rPr>
              <w:t>6.4.1</w:t>
            </w:r>
            <w:r w:rsidR="00C16CF1">
              <w:rPr>
                <w:rFonts w:asciiTheme="minorHAnsi" w:eastAsiaTheme="minorEastAsia" w:hAnsiTheme="minorHAnsi" w:cstheme="minorBidi"/>
                <w:i w:val="0"/>
                <w:iCs w:val="0"/>
                <w:kern w:val="2"/>
                <w:sz w:val="21"/>
                <w:szCs w:val="22"/>
              </w:rPr>
              <w:tab/>
            </w:r>
            <w:r w:rsidR="00C16CF1" w:rsidRPr="00156CCB">
              <w:rPr>
                <w:rStyle w:val="ae"/>
              </w:rPr>
              <w:t>Measuring the AC Voltage</w:t>
            </w:r>
            <w:r w:rsidR="00C16CF1">
              <w:rPr>
                <w:webHidden/>
              </w:rPr>
              <w:tab/>
            </w:r>
            <w:r w:rsidR="00C16CF1">
              <w:rPr>
                <w:webHidden/>
              </w:rPr>
              <w:fldChar w:fldCharType="begin"/>
            </w:r>
            <w:r w:rsidR="00C16CF1">
              <w:rPr>
                <w:webHidden/>
              </w:rPr>
              <w:instrText xml:space="preserve"> PAGEREF _Toc131754316 \h </w:instrText>
            </w:r>
            <w:r w:rsidR="00C16CF1">
              <w:rPr>
                <w:webHidden/>
              </w:rPr>
            </w:r>
            <w:r w:rsidR="00C16CF1">
              <w:rPr>
                <w:webHidden/>
              </w:rPr>
              <w:fldChar w:fldCharType="separate"/>
            </w:r>
            <w:r w:rsidR="00C16CF1">
              <w:rPr>
                <w:webHidden/>
              </w:rPr>
              <w:t>58</w:t>
            </w:r>
            <w:r w:rsidR="00C16CF1">
              <w:rPr>
                <w:webHidden/>
              </w:rPr>
              <w:fldChar w:fldCharType="end"/>
            </w:r>
          </w:hyperlink>
        </w:p>
        <w:p w14:paraId="703B3282"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7" w:history="1">
            <w:r w:rsidR="00C16CF1" w:rsidRPr="00156CCB">
              <w:rPr>
                <w:rStyle w:val="ae"/>
                <w14:scene3d>
                  <w14:camera w14:prst="orthographicFront"/>
                  <w14:lightRig w14:rig="threePt" w14:dir="t">
                    <w14:rot w14:lat="0" w14:lon="0" w14:rev="0"/>
                  </w14:lightRig>
                </w14:scene3d>
              </w:rPr>
              <w:t>6.4.2</w:t>
            </w:r>
            <w:r w:rsidR="00C16CF1">
              <w:rPr>
                <w:rFonts w:asciiTheme="minorHAnsi" w:eastAsiaTheme="minorEastAsia" w:hAnsiTheme="minorHAnsi" w:cstheme="minorBidi"/>
                <w:i w:val="0"/>
                <w:iCs w:val="0"/>
                <w:kern w:val="2"/>
                <w:sz w:val="21"/>
                <w:szCs w:val="22"/>
              </w:rPr>
              <w:tab/>
            </w:r>
            <w:r w:rsidR="00C16CF1" w:rsidRPr="00156CCB">
              <w:rPr>
                <w:rStyle w:val="ae"/>
              </w:rPr>
              <w:t>Measuring the DC Voltage</w:t>
            </w:r>
            <w:r w:rsidR="00C16CF1">
              <w:rPr>
                <w:webHidden/>
              </w:rPr>
              <w:tab/>
            </w:r>
            <w:r w:rsidR="00C16CF1">
              <w:rPr>
                <w:webHidden/>
              </w:rPr>
              <w:fldChar w:fldCharType="begin"/>
            </w:r>
            <w:r w:rsidR="00C16CF1">
              <w:rPr>
                <w:webHidden/>
              </w:rPr>
              <w:instrText xml:space="preserve"> PAGEREF _Toc131754317 \h </w:instrText>
            </w:r>
            <w:r w:rsidR="00C16CF1">
              <w:rPr>
                <w:webHidden/>
              </w:rPr>
            </w:r>
            <w:r w:rsidR="00C16CF1">
              <w:rPr>
                <w:webHidden/>
              </w:rPr>
              <w:fldChar w:fldCharType="separate"/>
            </w:r>
            <w:r w:rsidR="00C16CF1">
              <w:rPr>
                <w:webHidden/>
              </w:rPr>
              <w:t>59</w:t>
            </w:r>
            <w:r w:rsidR="00C16CF1">
              <w:rPr>
                <w:webHidden/>
              </w:rPr>
              <w:fldChar w:fldCharType="end"/>
            </w:r>
          </w:hyperlink>
        </w:p>
        <w:p w14:paraId="2A0DA235" w14:textId="77777777" w:rsidR="00C16CF1" w:rsidRDefault="00ED1EDF">
          <w:pPr>
            <w:pStyle w:val="20"/>
            <w:rPr>
              <w:rFonts w:asciiTheme="minorHAnsi" w:eastAsiaTheme="minorEastAsia" w:hAnsiTheme="minorHAnsi" w:cstheme="minorBidi"/>
              <w:smallCaps w:val="0"/>
              <w:kern w:val="2"/>
              <w:sz w:val="21"/>
              <w:szCs w:val="22"/>
            </w:rPr>
          </w:pPr>
          <w:hyperlink w:anchor="_Toc131754318" w:history="1">
            <w:r w:rsidR="00C16CF1" w:rsidRPr="00156CCB">
              <w:rPr>
                <w:rStyle w:val="ae"/>
                <w14:scene3d>
                  <w14:camera w14:prst="orthographicFront"/>
                  <w14:lightRig w14:rig="threePt" w14:dir="t">
                    <w14:rot w14:lat="0" w14:lon="0" w14:rev="0"/>
                  </w14:lightRig>
                </w14:scene3d>
              </w:rPr>
              <w:t>6.5</w:t>
            </w:r>
            <w:r w:rsidR="00C16CF1">
              <w:rPr>
                <w:rFonts w:asciiTheme="minorHAnsi" w:eastAsiaTheme="minorEastAsia" w:hAnsiTheme="minorHAnsi" w:cstheme="minorBidi"/>
                <w:smallCaps w:val="0"/>
                <w:kern w:val="2"/>
                <w:sz w:val="21"/>
                <w:szCs w:val="22"/>
              </w:rPr>
              <w:tab/>
            </w:r>
            <w:r w:rsidR="00C16CF1" w:rsidRPr="00156CCB">
              <w:rPr>
                <w:rStyle w:val="ae"/>
              </w:rPr>
              <w:t>Local Service Portal Operations</w:t>
            </w:r>
            <w:r w:rsidR="00C16CF1">
              <w:rPr>
                <w:webHidden/>
              </w:rPr>
              <w:tab/>
            </w:r>
            <w:r w:rsidR="00C16CF1">
              <w:rPr>
                <w:webHidden/>
              </w:rPr>
              <w:fldChar w:fldCharType="begin"/>
            </w:r>
            <w:r w:rsidR="00C16CF1">
              <w:rPr>
                <w:webHidden/>
              </w:rPr>
              <w:instrText xml:space="preserve"> PAGEREF _Toc131754318 \h </w:instrText>
            </w:r>
            <w:r w:rsidR="00C16CF1">
              <w:rPr>
                <w:webHidden/>
              </w:rPr>
            </w:r>
            <w:r w:rsidR="00C16CF1">
              <w:rPr>
                <w:webHidden/>
              </w:rPr>
              <w:fldChar w:fldCharType="separate"/>
            </w:r>
            <w:r w:rsidR="00C16CF1">
              <w:rPr>
                <w:webHidden/>
              </w:rPr>
              <w:t>60</w:t>
            </w:r>
            <w:r w:rsidR="00C16CF1">
              <w:rPr>
                <w:webHidden/>
              </w:rPr>
              <w:fldChar w:fldCharType="end"/>
            </w:r>
          </w:hyperlink>
        </w:p>
        <w:p w14:paraId="6814A431"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19" w:history="1">
            <w:r w:rsidR="00C16CF1" w:rsidRPr="00156CCB">
              <w:rPr>
                <w:rStyle w:val="ae"/>
                <w14:scene3d>
                  <w14:camera w14:prst="orthographicFront"/>
                  <w14:lightRig w14:rig="threePt" w14:dir="t">
                    <w14:rot w14:lat="0" w14:lon="0" w14:rev="0"/>
                  </w14:lightRig>
                </w14:scene3d>
              </w:rPr>
              <w:t>6.5.1</w:t>
            </w:r>
            <w:r w:rsidR="00C16CF1">
              <w:rPr>
                <w:rFonts w:asciiTheme="minorHAnsi" w:eastAsiaTheme="minorEastAsia" w:hAnsiTheme="minorHAnsi" w:cstheme="minorBidi"/>
                <w:i w:val="0"/>
                <w:iCs w:val="0"/>
                <w:kern w:val="2"/>
                <w:sz w:val="21"/>
                <w:szCs w:val="22"/>
              </w:rPr>
              <w:tab/>
            </w:r>
            <w:r w:rsidR="00C16CF1" w:rsidRPr="00156CCB">
              <w:rPr>
                <w:rStyle w:val="ae"/>
              </w:rPr>
              <w:t>Setting the OCPP Parameters</w:t>
            </w:r>
            <w:r w:rsidR="00C16CF1">
              <w:rPr>
                <w:webHidden/>
              </w:rPr>
              <w:tab/>
            </w:r>
            <w:r w:rsidR="00C16CF1">
              <w:rPr>
                <w:webHidden/>
              </w:rPr>
              <w:fldChar w:fldCharType="begin"/>
            </w:r>
            <w:r w:rsidR="00C16CF1">
              <w:rPr>
                <w:webHidden/>
              </w:rPr>
              <w:instrText xml:space="preserve"> PAGEREF _Toc131754319 \h </w:instrText>
            </w:r>
            <w:r w:rsidR="00C16CF1">
              <w:rPr>
                <w:webHidden/>
              </w:rPr>
            </w:r>
            <w:r w:rsidR="00C16CF1">
              <w:rPr>
                <w:webHidden/>
              </w:rPr>
              <w:fldChar w:fldCharType="separate"/>
            </w:r>
            <w:r w:rsidR="00C16CF1">
              <w:rPr>
                <w:webHidden/>
              </w:rPr>
              <w:t>60</w:t>
            </w:r>
            <w:r w:rsidR="00C16CF1">
              <w:rPr>
                <w:webHidden/>
              </w:rPr>
              <w:fldChar w:fldCharType="end"/>
            </w:r>
          </w:hyperlink>
        </w:p>
        <w:p w14:paraId="7AEBDCF0"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20" w:history="1">
            <w:r w:rsidR="00C16CF1" w:rsidRPr="00156CCB">
              <w:rPr>
                <w:rStyle w:val="ae"/>
                <w:noProof/>
                <w14:scene3d>
                  <w14:camera w14:prst="orthographicFront"/>
                  <w14:lightRig w14:rig="threePt" w14:dir="t">
                    <w14:rot w14:lat="0" w14:lon="0" w14:rev="0"/>
                  </w14:lightRig>
                </w14:scene3d>
              </w:rPr>
              <w:t>7</w:t>
            </w:r>
            <w:r w:rsidR="00C16CF1" w:rsidRPr="00156CCB">
              <w:rPr>
                <w:rStyle w:val="ae"/>
                <w:noProof/>
              </w:rPr>
              <w:t xml:space="preserve"> Maintenance</w:t>
            </w:r>
            <w:r w:rsidR="00C16CF1">
              <w:rPr>
                <w:noProof/>
                <w:webHidden/>
              </w:rPr>
              <w:tab/>
            </w:r>
            <w:r w:rsidR="00C16CF1">
              <w:rPr>
                <w:noProof/>
                <w:webHidden/>
              </w:rPr>
              <w:fldChar w:fldCharType="begin"/>
            </w:r>
            <w:r w:rsidR="00C16CF1">
              <w:rPr>
                <w:noProof/>
                <w:webHidden/>
              </w:rPr>
              <w:instrText xml:space="preserve"> PAGEREF _Toc131754320 \h </w:instrText>
            </w:r>
            <w:r w:rsidR="00C16CF1">
              <w:rPr>
                <w:noProof/>
                <w:webHidden/>
              </w:rPr>
            </w:r>
            <w:r w:rsidR="00C16CF1">
              <w:rPr>
                <w:noProof/>
                <w:webHidden/>
              </w:rPr>
              <w:fldChar w:fldCharType="separate"/>
            </w:r>
            <w:r w:rsidR="00C16CF1">
              <w:rPr>
                <w:noProof/>
                <w:webHidden/>
              </w:rPr>
              <w:t>61</w:t>
            </w:r>
            <w:r w:rsidR="00C16CF1">
              <w:rPr>
                <w:noProof/>
                <w:webHidden/>
              </w:rPr>
              <w:fldChar w:fldCharType="end"/>
            </w:r>
          </w:hyperlink>
        </w:p>
        <w:p w14:paraId="4587EE08" w14:textId="77777777" w:rsidR="00C16CF1" w:rsidRDefault="00ED1EDF">
          <w:pPr>
            <w:pStyle w:val="20"/>
            <w:rPr>
              <w:rFonts w:asciiTheme="minorHAnsi" w:eastAsiaTheme="minorEastAsia" w:hAnsiTheme="minorHAnsi" w:cstheme="minorBidi"/>
              <w:smallCaps w:val="0"/>
              <w:kern w:val="2"/>
              <w:sz w:val="21"/>
              <w:szCs w:val="22"/>
            </w:rPr>
          </w:pPr>
          <w:hyperlink w:anchor="_Toc131754321" w:history="1">
            <w:r w:rsidR="00C16CF1" w:rsidRPr="00156CCB">
              <w:rPr>
                <w:rStyle w:val="ae"/>
                <w14:scene3d>
                  <w14:camera w14:prst="orthographicFront"/>
                  <w14:lightRig w14:rig="threePt" w14:dir="t">
                    <w14:rot w14:lat="0" w14:lon="0" w14:rev="0"/>
                  </w14:lightRig>
                </w14:scene3d>
              </w:rPr>
              <w:t>7.1</w:t>
            </w:r>
            <w:r w:rsidR="00C16CF1">
              <w:rPr>
                <w:rFonts w:asciiTheme="minorHAnsi" w:eastAsiaTheme="minorEastAsia" w:hAnsiTheme="minorHAnsi" w:cstheme="minorBidi"/>
                <w:smallCaps w:val="0"/>
                <w:kern w:val="2"/>
                <w:sz w:val="21"/>
                <w:szCs w:val="22"/>
              </w:rPr>
              <w:tab/>
            </w:r>
            <w:r w:rsidR="00C16CF1" w:rsidRPr="00156CCB">
              <w:rPr>
                <w:rStyle w:val="ae"/>
              </w:rPr>
              <w:t>Routine Maintenance</w:t>
            </w:r>
            <w:r w:rsidR="00C16CF1">
              <w:rPr>
                <w:webHidden/>
              </w:rPr>
              <w:tab/>
            </w:r>
            <w:r w:rsidR="00C16CF1">
              <w:rPr>
                <w:webHidden/>
              </w:rPr>
              <w:fldChar w:fldCharType="begin"/>
            </w:r>
            <w:r w:rsidR="00C16CF1">
              <w:rPr>
                <w:webHidden/>
              </w:rPr>
              <w:instrText xml:space="preserve"> PAGEREF _Toc131754321 \h </w:instrText>
            </w:r>
            <w:r w:rsidR="00C16CF1">
              <w:rPr>
                <w:webHidden/>
              </w:rPr>
            </w:r>
            <w:r w:rsidR="00C16CF1">
              <w:rPr>
                <w:webHidden/>
              </w:rPr>
              <w:fldChar w:fldCharType="separate"/>
            </w:r>
            <w:r w:rsidR="00C16CF1">
              <w:rPr>
                <w:webHidden/>
              </w:rPr>
              <w:t>61</w:t>
            </w:r>
            <w:r w:rsidR="00C16CF1">
              <w:rPr>
                <w:webHidden/>
              </w:rPr>
              <w:fldChar w:fldCharType="end"/>
            </w:r>
          </w:hyperlink>
        </w:p>
        <w:p w14:paraId="0AC372B7"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22" w:history="1">
            <w:r w:rsidR="00C16CF1" w:rsidRPr="00156CCB">
              <w:rPr>
                <w:rStyle w:val="ae"/>
                <w14:scene3d>
                  <w14:camera w14:prst="orthographicFront"/>
                  <w14:lightRig w14:rig="threePt" w14:dir="t">
                    <w14:rot w14:lat="0" w14:lon="0" w14:rev="0"/>
                  </w14:lightRig>
                </w14:scene3d>
              </w:rPr>
              <w:t>7.1.1</w:t>
            </w:r>
            <w:r w:rsidR="00C16CF1">
              <w:rPr>
                <w:rFonts w:asciiTheme="minorHAnsi" w:eastAsiaTheme="minorEastAsia" w:hAnsiTheme="minorHAnsi" w:cstheme="minorBidi"/>
                <w:i w:val="0"/>
                <w:iCs w:val="0"/>
                <w:kern w:val="2"/>
                <w:sz w:val="21"/>
                <w:szCs w:val="22"/>
              </w:rPr>
              <w:tab/>
            </w:r>
            <w:r w:rsidR="00C16CF1" w:rsidRPr="00156CCB">
              <w:rPr>
                <w:rStyle w:val="ae"/>
              </w:rPr>
              <w:t>Residual Current Device Maintenance</w:t>
            </w:r>
            <w:r w:rsidR="00C16CF1">
              <w:rPr>
                <w:webHidden/>
              </w:rPr>
              <w:tab/>
            </w:r>
            <w:r w:rsidR="00C16CF1">
              <w:rPr>
                <w:webHidden/>
              </w:rPr>
              <w:fldChar w:fldCharType="begin"/>
            </w:r>
            <w:r w:rsidR="00C16CF1">
              <w:rPr>
                <w:webHidden/>
              </w:rPr>
              <w:instrText xml:space="preserve"> PAGEREF _Toc131754322 \h </w:instrText>
            </w:r>
            <w:r w:rsidR="00C16CF1">
              <w:rPr>
                <w:webHidden/>
              </w:rPr>
            </w:r>
            <w:r w:rsidR="00C16CF1">
              <w:rPr>
                <w:webHidden/>
              </w:rPr>
              <w:fldChar w:fldCharType="separate"/>
            </w:r>
            <w:r w:rsidR="00C16CF1">
              <w:rPr>
                <w:webHidden/>
              </w:rPr>
              <w:t>61</w:t>
            </w:r>
            <w:r w:rsidR="00C16CF1">
              <w:rPr>
                <w:webHidden/>
              </w:rPr>
              <w:fldChar w:fldCharType="end"/>
            </w:r>
          </w:hyperlink>
        </w:p>
        <w:p w14:paraId="071486BD"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23" w:history="1">
            <w:r w:rsidR="00C16CF1" w:rsidRPr="00156CCB">
              <w:rPr>
                <w:rStyle w:val="ae"/>
                <w14:scene3d>
                  <w14:camera w14:prst="orthographicFront"/>
                  <w14:lightRig w14:rig="threePt" w14:dir="t">
                    <w14:rot w14:lat="0" w14:lon="0" w14:rev="0"/>
                  </w14:lightRig>
                </w14:scene3d>
              </w:rPr>
              <w:t>7.1.2</w:t>
            </w:r>
            <w:r w:rsidR="00C16CF1">
              <w:rPr>
                <w:rFonts w:asciiTheme="minorHAnsi" w:eastAsiaTheme="minorEastAsia" w:hAnsiTheme="minorHAnsi" w:cstheme="minorBidi"/>
                <w:i w:val="0"/>
                <w:iCs w:val="0"/>
                <w:kern w:val="2"/>
                <w:sz w:val="21"/>
                <w:szCs w:val="22"/>
              </w:rPr>
              <w:tab/>
            </w:r>
            <w:r w:rsidR="00C16CF1" w:rsidRPr="00156CCB">
              <w:rPr>
                <w:rStyle w:val="ae"/>
              </w:rPr>
              <w:t>Cleaning the MaxiCharger</w:t>
            </w:r>
            <w:r w:rsidR="00C16CF1">
              <w:rPr>
                <w:webHidden/>
              </w:rPr>
              <w:tab/>
            </w:r>
            <w:r w:rsidR="00C16CF1">
              <w:rPr>
                <w:webHidden/>
              </w:rPr>
              <w:fldChar w:fldCharType="begin"/>
            </w:r>
            <w:r w:rsidR="00C16CF1">
              <w:rPr>
                <w:webHidden/>
              </w:rPr>
              <w:instrText xml:space="preserve"> PAGEREF _Toc131754323 \h </w:instrText>
            </w:r>
            <w:r w:rsidR="00C16CF1">
              <w:rPr>
                <w:webHidden/>
              </w:rPr>
            </w:r>
            <w:r w:rsidR="00C16CF1">
              <w:rPr>
                <w:webHidden/>
              </w:rPr>
              <w:fldChar w:fldCharType="separate"/>
            </w:r>
            <w:r w:rsidR="00C16CF1">
              <w:rPr>
                <w:webHidden/>
              </w:rPr>
              <w:t>62</w:t>
            </w:r>
            <w:r w:rsidR="00C16CF1">
              <w:rPr>
                <w:webHidden/>
              </w:rPr>
              <w:fldChar w:fldCharType="end"/>
            </w:r>
          </w:hyperlink>
        </w:p>
        <w:p w14:paraId="3981B33D" w14:textId="77777777" w:rsidR="00C16CF1" w:rsidRDefault="00ED1EDF">
          <w:pPr>
            <w:pStyle w:val="30"/>
            <w:ind w:left="284"/>
            <w:rPr>
              <w:rFonts w:asciiTheme="minorHAnsi" w:eastAsiaTheme="minorEastAsia" w:hAnsiTheme="minorHAnsi" w:cstheme="minorBidi"/>
              <w:i w:val="0"/>
              <w:iCs w:val="0"/>
              <w:kern w:val="2"/>
              <w:sz w:val="21"/>
              <w:szCs w:val="22"/>
            </w:rPr>
          </w:pPr>
          <w:hyperlink w:anchor="_Toc131754324" w:history="1">
            <w:r w:rsidR="00C16CF1" w:rsidRPr="00156CCB">
              <w:rPr>
                <w:rStyle w:val="ae"/>
                <w14:scene3d>
                  <w14:camera w14:prst="orthographicFront"/>
                  <w14:lightRig w14:rig="threePt" w14:dir="t">
                    <w14:rot w14:lat="0" w14:lon="0" w14:rev="0"/>
                  </w14:lightRig>
                </w14:scene3d>
              </w:rPr>
              <w:t>7.1.3</w:t>
            </w:r>
            <w:r w:rsidR="00C16CF1">
              <w:rPr>
                <w:rFonts w:asciiTheme="minorHAnsi" w:eastAsiaTheme="minorEastAsia" w:hAnsiTheme="minorHAnsi" w:cstheme="minorBidi"/>
                <w:i w:val="0"/>
                <w:iCs w:val="0"/>
                <w:kern w:val="2"/>
                <w:sz w:val="21"/>
                <w:szCs w:val="22"/>
              </w:rPr>
              <w:tab/>
            </w:r>
            <w:r w:rsidR="00C16CF1" w:rsidRPr="00156CCB">
              <w:rPr>
                <w:rStyle w:val="ae"/>
              </w:rPr>
              <w:t>Cleaning and Replacing the Filter</w:t>
            </w:r>
            <w:r w:rsidR="00C16CF1">
              <w:rPr>
                <w:webHidden/>
              </w:rPr>
              <w:tab/>
            </w:r>
            <w:r w:rsidR="00C16CF1">
              <w:rPr>
                <w:webHidden/>
              </w:rPr>
              <w:fldChar w:fldCharType="begin"/>
            </w:r>
            <w:r w:rsidR="00C16CF1">
              <w:rPr>
                <w:webHidden/>
              </w:rPr>
              <w:instrText xml:space="preserve"> PAGEREF _Toc131754324 \h </w:instrText>
            </w:r>
            <w:r w:rsidR="00C16CF1">
              <w:rPr>
                <w:webHidden/>
              </w:rPr>
            </w:r>
            <w:r w:rsidR="00C16CF1">
              <w:rPr>
                <w:webHidden/>
              </w:rPr>
              <w:fldChar w:fldCharType="separate"/>
            </w:r>
            <w:r w:rsidR="00C16CF1">
              <w:rPr>
                <w:webHidden/>
              </w:rPr>
              <w:t>62</w:t>
            </w:r>
            <w:r w:rsidR="00C16CF1">
              <w:rPr>
                <w:webHidden/>
              </w:rPr>
              <w:fldChar w:fldCharType="end"/>
            </w:r>
          </w:hyperlink>
        </w:p>
        <w:p w14:paraId="3FC5F5F0" w14:textId="77777777" w:rsidR="00C16CF1" w:rsidRDefault="00ED1EDF">
          <w:pPr>
            <w:pStyle w:val="20"/>
            <w:rPr>
              <w:rFonts w:asciiTheme="minorHAnsi" w:eastAsiaTheme="minorEastAsia" w:hAnsiTheme="minorHAnsi" w:cstheme="minorBidi"/>
              <w:smallCaps w:val="0"/>
              <w:kern w:val="2"/>
              <w:sz w:val="21"/>
              <w:szCs w:val="22"/>
            </w:rPr>
          </w:pPr>
          <w:hyperlink w:anchor="_Toc131754325" w:history="1">
            <w:r w:rsidR="00C16CF1" w:rsidRPr="00156CCB">
              <w:rPr>
                <w:rStyle w:val="ae"/>
                <w14:scene3d>
                  <w14:camera w14:prst="orthographicFront"/>
                  <w14:lightRig w14:rig="threePt" w14:dir="t">
                    <w14:rot w14:lat="0" w14:lon="0" w14:rev="0"/>
                  </w14:lightRig>
                </w14:scene3d>
              </w:rPr>
              <w:t>7.2</w:t>
            </w:r>
            <w:r w:rsidR="00C16CF1">
              <w:rPr>
                <w:rFonts w:asciiTheme="minorHAnsi" w:eastAsiaTheme="minorEastAsia" w:hAnsiTheme="minorHAnsi" w:cstheme="minorBidi"/>
                <w:smallCaps w:val="0"/>
                <w:kern w:val="2"/>
                <w:sz w:val="21"/>
                <w:szCs w:val="22"/>
              </w:rPr>
              <w:tab/>
            </w:r>
            <w:r w:rsidR="00C16CF1" w:rsidRPr="00156CCB">
              <w:rPr>
                <w:rStyle w:val="ae"/>
              </w:rPr>
              <w:t>Inspection and Maintenance</w:t>
            </w:r>
            <w:r w:rsidR="00C16CF1">
              <w:rPr>
                <w:webHidden/>
              </w:rPr>
              <w:tab/>
            </w:r>
            <w:r w:rsidR="00C16CF1">
              <w:rPr>
                <w:webHidden/>
              </w:rPr>
              <w:fldChar w:fldCharType="begin"/>
            </w:r>
            <w:r w:rsidR="00C16CF1">
              <w:rPr>
                <w:webHidden/>
              </w:rPr>
              <w:instrText xml:space="preserve"> PAGEREF _Toc131754325 \h </w:instrText>
            </w:r>
            <w:r w:rsidR="00C16CF1">
              <w:rPr>
                <w:webHidden/>
              </w:rPr>
            </w:r>
            <w:r w:rsidR="00C16CF1">
              <w:rPr>
                <w:webHidden/>
              </w:rPr>
              <w:fldChar w:fldCharType="separate"/>
            </w:r>
            <w:r w:rsidR="00C16CF1">
              <w:rPr>
                <w:webHidden/>
              </w:rPr>
              <w:t>64</w:t>
            </w:r>
            <w:r w:rsidR="00C16CF1">
              <w:rPr>
                <w:webHidden/>
              </w:rPr>
              <w:fldChar w:fldCharType="end"/>
            </w:r>
          </w:hyperlink>
        </w:p>
        <w:p w14:paraId="2878DCAB" w14:textId="77777777" w:rsidR="00C16CF1" w:rsidRDefault="00ED1EDF">
          <w:pPr>
            <w:pStyle w:val="20"/>
            <w:rPr>
              <w:rFonts w:asciiTheme="minorHAnsi" w:eastAsiaTheme="minorEastAsia" w:hAnsiTheme="minorHAnsi" w:cstheme="minorBidi"/>
              <w:smallCaps w:val="0"/>
              <w:kern w:val="2"/>
              <w:sz w:val="21"/>
              <w:szCs w:val="22"/>
            </w:rPr>
          </w:pPr>
          <w:hyperlink w:anchor="_Toc131754326" w:history="1">
            <w:r w:rsidR="00C16CF1" w:rsidRPr="00156CCB">
              <w:rPr>
                <w:rStyle w:val="ae"/>
                <w14:scene3d>
                  <w14:camera w14:prst="orthographicFront"/>
                  <w14:lightRig w14:rig="threePt" w14:dir="t">
                    <w14:rot w14:lat="0" w14:lon="0" w14:rev="0"/>
                  </w14:lightRig>
                </w14:scene3d>
              </w:rPr>
              <w:t>7.3</w:t>
            </w:r>
            <w:r w:rsidR="00C16CF1">
              <w:rPr>
                <w:rFonts w:asciiTheme="minorHAnsi" w:eastAsiaTheme="minorEastAsia" w:hAnsiTheme="minorHAnsi" w:cstheme="minorBidi"/>
                <w:smallCaps w:val="0"/>
                <w:kern w:val="2"/>
                <w:sz w:val="21"/>
                <w:szCs w:val="22"/>
              </w:rPr>
              <w:tab/>
            </w:r>
            <w:r w:rsidR="00C16CF1" w:rsidRPr="00156CCB">
              <w:rPr>
                <w:rStyle w:val="ae"/>
              </w:rPr>
              <w:t>Remote Maintenance</w:t>
            </w:r>
            <w:r w:rsidR="00C16CF1">
              <w:rPr>
                <w:webHidden/>
              </w:rPr>
              <w:tab/>
            </w:r>
            <w:r w:rsidR="00C16CF1">
              <w:rPr>
                <w:webHidden/>
              </w:rPr>
              <w:fldChar w:fldCharType="begin"/>
            </w:r>
            <w:r w:rsidR="00C16CF1">
              <w:rPr>
                <w:webHidden/>
              </w:rPr>
              <w:instrText xml:space="preserve"> PAGEREF _Toc131754326 \h </w:instrText>
            </w:r>
            <w:r w:rsidR="00C16CF1">
              <w:rPr>
                <w:webHidden/>
              </w:rPr>
            </w:r>
            <w:r w:rsidR="00C16CF1">
              <w:rPr>
                <w:webHidden/>
              </w:rPr>
              <w:fldChar w:fldCharType="separate"/>
            </w:r>
            <w:r w:rsidR="00C16CF1">
              <w:rPr>
                <w:webHidden/>
              </w:rPr>
              <w:t>64</w:t>
            </w:r>
            <w:r w:rsidR="00C16CF1">
              <w:rPr>
                <w:webHidden/>
              </w:rPr>
              <w:fldChar w:fldCharType="end"/>
            </w:r>
          </w:hyperlink>
        </w:p>
        <w:p w14:paraId="3FB655DA" w14:textId="77777777" w:rsidR="00C16CF1" w:rsidRDefault="00ED1EDF">
          <w:pPr>
            <w:pStyle w:val="20"/>
            <w:rPr>
              <w:rFonts w:asciiTheme="minorHAnsi" w:eastAsiaTheme="minorEastAsia" w:hAnsiTheme="minorHAnsi" w:cstheme="minorBidi"/>
              <w:smallCaps w:val="0"/>
              <w:kern w:val="2"/>
              <w:sz w:val="21"/>
              <w:szCs w:val="22"/>
            </w:rPr>
          </w:pPr>
          <w:hyperlink w:anchor="_Toc131754327" w:history="1">
            <w:r w:rsidR="00C16CF1" w:rsidRPr="00156CCB">
              <w:rPr>
                <w:rStyle w:val="ae"/>
                <w14:scene3d>
                  <w14:camera w14:prst="orthographicFront"/>
                  <w14:lightRig w14:rig="threePt" w14:dir="t">
                    <w14:rot w14:lat="0" w14:lon="0" w14:rev="0"/>
                  </w14:lightRig>
                </w14:scene3d>
              </w:rPr>
              <w:t>7.4</w:t>
            </w:r>
            <w:r w:rsidR="00C16CF1">
              <w:rPr>
                <w:rFonts w:asciiTheme="minorHAnsi" w:eastAsiaTheme="minorEastAsia" w:hAnsiTheme="minorHAnsi" w:cstheme="minorBidi"/>
                <w:smallCaps w:val="0"/>
                <w:kern w:val="2"/>
                <w:sz w:val="21"/>
                <w:szCs w:val="22"/>
              </w:rPr>
              <w:tab/>
            </w:r>
            <w:r w:rsidR="00C16CF1" w:rsidRPr="00156CCB">
              <w:rPr>
                <w:rStyle w:val="ae"/>
              </w:rPr>
              <w:t>Maintenance Schedule</w:t>
            </w:r>
            <w:r w:rsidR="00C16CF1">
              <w:rPr>
                <w:webHidden/>
              </w:rPr>
              <w:tab/>
            </w:r>
            <w:r w:rsidR="00C16CF1">
              <w:rPr>
                <w:webHidden/>
              </w:rPr>
              <w:fldChar w:fldCharType="begin"/>
            </w:r>
            <w:r w:rsidR="00C16CF1">
              <w:rPr>
                <w:webHidden/>
              </w:rPr>
              <w:instrText xml:space="preserve"> PAGEREF _Toc131754327 \h </w:instrText>
            </w:r>
            <w:r w:rsidR="00C16CF1">
              <w:rPr>
                <w:webHidden/>
              </w:rPr>
            </w:r>
            <w:r w:rsidR="00C16CF1">
              <w:rPr>
                <w:webHidden/>
              </w:rPr>
              <w:fldChar w:fldCharType="separate"/>
            </w:r>
            <w:r w:rsidR="00C16CF1">
              <w:rPr>
                <w:webHidden/>
              </w:rPr>
              <w:t>65</w:t>
            </w:r>
            <w:r w:rsidR="00C16CF1">
              <w:rPr>
                <w:webHidden/>
              </w:rPr>
              <w:fldChar w:fldCharType="end"/>
            </w:r>
          </w:hyperlink>
        </w:p>
        <w:p w14:paraId="51085BD8" w14:textId="77777777" w:rsidR="00C16CF1" w:rsidRDefault="00ED1EDF">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54328" w:history="1">
            <w:r w:rsidR="00C16CF1" w:rsidRPr="00156CCB">
              <w:rPr>
                <w:rStyle w:val="ae"/>
                <w:noProof/>
                <w14:scene3d>
                  <w14:camera w14:prst="orthographicFront"/>
                  <w14:lightRig w14:rig="threePt" w14:dir="t">
                    <w14:rot w14:lat="0" w14:lon="0" w14:rev="0"/>
                  </w14:lightRig>
                </w14:scene3d>
              </w:rPr>
              <w:t>8</w:t>
            </w:r>
            <w:r w:rsidR="00C16CF1" w:rsidRPr="00156CCB">
              <w:rPr>
                <w:rStyle w:val="ae"/>
                <w:noProof/>
              </w:rPr>
              <w:t xml:space="preserve"> Troubleshooting and Service</w:t>
            </w:r>
            <w:r w:rsidR="00C16CF1">
              <w:rPr>
                <w:noProof/>
                <w:webHidden/>
              </w:rPr>
              <w:tab/>
            </w:r>
            <w:r w:rsidR="00C16CF1">
              <w:rPr>
                <w:noProof/>
                <w:webHidden/>
              </w:rPr>
              <w:fldChar w:fldCharType="begin"/>
            </w:r>
            <w:r w:rsidR="00C16CF1">
              <w:rPr>
                <w:noProof/>
                <w:webHidden/>
              </w:rPr>
              <w:instrText xml:space="preserve"> PAGEREF _Toc131754328 \h </w:instrText>
            </w:r>
            <w:r w:rsidR="00C16CF1">
              <w:rPr>
                <w:noProof/>
                <w:webHidden/>
              </w:rPr>
            </w:r>
            <w:r w:rsidR="00C16CF1">
              <w:rPr>
                <w:noProof/>
                <w:webHidden/>
              </w:rPr>
              <w:fldChar w:fldCharType="separate"/>
            </w:r>
            <w:r w:rsidR="00C16CF1">
              <w:rPr>
                <w:noProof/>
                <w:webHidden/>
              </w:rPr>
              <w:t>66</w:t>
            </w:r>
            <w:r w:rsidR="00C16CF1">
              <w:rPr>
                <w:noProof/>
                <w:webHidden/>
              </w:rPr>
              <w:fldChar w:fldCharType="end"/>
            </w:r>
          </w:hyperlink>
        </w:p>
        <w:p w14:paraId="48B84A88" w14:textId="77777777" w:rsidR="00C16CF1" w:rsidRDefault="00ED1EDF">
          <w:pPr>
            <w:pStyle w:val="20"/>
            <w:rPr>
              <w:rFonts w:asciiTheme="minorHAnsi" w:eastAsiaTheme="minorEastAsia" w:hAnsiTheme="minorHAnsi" w:cstheme="minorBidi"/>
              <w:smallCaps w:val="0"/>
              <w:kern w:val="2"/>
              <w:sz w:val="21"/>
              <w:szCs w:val="22"/>
            </w:rPr>
          </w:pPr>
          <w:hyperlink w:anchor="_Toc131754329" w:history="1">
            <w:r w:rsidR="00C16CF1" w:rsidRPr="00156CCB">
              <w:rPr>
                <w:rStyle w:val="ae"/>
                <w14:scene3d>
                  <w14:camera w14:prst="orthographicFront"/>
                  <w14:lightRig w14:rig="threePt" w14:dir="t">
                    <w14:rot w14:lat="0" w14:lon="0" w14:rev="0"/>
                  </w14:lightRig>
                </w14:scene3d>
              </w:rPr>
              <w:t>8.1</w:t>
            </w:r>
            <w:r w:rsidR="00C16CF1">
              <w:rPr>
                <w:rFonts w:asciiTheme="minorHAnsi" w:eastAsiaTheme="minorEastAsia" w:hAnsiTheme="minorHAnsi" w:cstheme="minorBidi"/>
                <w:smallCaps w:val="0"/>
                <w:kern w:val="2"/>
                <w:sz w:val="21"/>
                <w:szCs w:val="22"/>
              </w:rPr>
              <w:tab/>
            </w:r>
            <w:r w:rsidR="00C16CF1" w:rsidRPr="00156CCB">
              <w:rPr>
                <w:rStyle w:val="ae"/>
              </w:rPr>
              <w:t>Troubleshooting</w:t>
            </w:r>
            <w:r w:rsidR="00C16CF1">
              <w:rPr>
                <w:webHidden/>
              </w:rPr>
              <w:tab/>
            </w:r>
            <w:r w:rsidR="00C16CF1">
              <w:rPr>
                <w:webHidden/>
              </w:rPr>
              <w:fldChar w:fldCharType="begin"/>
            </w:r>
            <w:r w:rsidR="00C16CF1">
              <w:rPr>
                <w:webHidden/>
              </w:rPr>
              <w:instrText xml:space="preserve"> PAGEREF _Toc131754329 \h </w:instrText>
            </w:r>
            <w:r w:rsidR="00C16CF1">
              <w:rPr>
                <w:webHidden/>
              </w:rPr>
            </w:r>
            <w:r w:rsidR="00C16CF1">
              <w:rPr>
                <w:webHidden/>
              </w:rPr>
              <w:fldChar w:fldCharType="separate"/>
            </w:r>
            <w:r w:rsidR="00C16CF1">
              <w:rPr>
                <w:webHidden/>
              </w:rPr>
              <w:t>66</w:t>
            </w:r>
            <w:r w:rsidR="00C16CF1">
              <w:rPr>
                <w:webHidden/>
              </w:rPr>
              <w:fldChar w:fldCharType="end"/>
            </w:r>
          </w:hyperlink>
        </w:p>
        <w:p w14:paraId="61100DCF" w14:textId="77777777" w:rsidR="00C16CF1" w:rsidRDefault="00ED1EDF">
          <w:pPr>
            <w:pStyle w:val="20"/>
            <w:rPr>
              <w:rFonts w:asciiTheme="minorHAnsi" w:eastAsiaTheme="minorEastAsia" w:hAnsiTheme="minorHAnsi" w:cstheme="minorBidi"/>
              <w:smallCaps w:val="0"/>
              <w:kern w:val="2"/>
              <w:sz w:val="21"/>
              <w:szCs w:val="22"/>
            </w:rPr>
          </w:pPr>
          <w:hyperlink w:anchor="_Toc131754330" w:history="1">
            <w:r w:rsidR="00C16CF1" w:rsidRPr="00156CCB">
              <w:rPr>
                <w:rStyle w:val="ae"/>
                <w14:scene3d>
                  <w14:camera w14:prst="orthographicFront"/>
                  <w14:lightRig w14:rig="threePt" w14:dir="t">
                    <w14:rot w14:lat="0" w14:lon="0" w14:rev="0"/>
                  </w14:lightRig>
                </w14:scene3d>
              </w:rPr>
              <w:t>8.2</w:t>
            </w:r>
            <w:r w:rsidR="00C16CF1">
              <w:rPr>
                <w:rFonts w:asciiTheme="minorHAnsi" w:eastAsiaTheme="minorEastAsia" w:hAnsiTheme="minorHAnsi" w:cstheme="minorBidi"/>
                <w:smallCaps w:val="0"/>
                <w:kern w:val="2"/>
                <w:sz w:val="21"/>
                <w:szCs w:val="22"/>
              </w:rPr>
              <w:tab/>
            </w:r>
            <w:r w:rsidR="00C16CF1" w:rsidRPr="00156CCB">
              <w:rPr>
                <w:rStyle w:val="ae"/>
              </w:rPr>
              <w:t>Service</w:t>
            </w:r>
            <w:r w:rsidR="00C16CF1">
              <w:rPr>
                <w:webHidden/>
              </w:rPr>
              <w:tab/>
            </w:r>
            <w:r w:rsidR="00C16CF1">
              <w:rPr>
                <w:webHidden/>
              </w:rPr>
              <w:fldChar w:fldCharType="begin"/>
            </w:r>
            <w:r w:rsidR="00C16CF1">
              <w:rPr>
                <w:webHidden/>
              </w:rPr>
              <w:instrText xml:space="preserve"> PAGEREF _Toc131754330 \h </w:instrText>
            </w:r>
            <w:r w:rsidR="00C16CF1">
              <w:rPr>
                <w:webHidden/>
              </w:rPr>
            </w:r>
            <w:r w:rsidR="00C16CF1">
              <w:rPr>
                <w:webHidden/>
              </w:rPr>
              <w:fldChar w:fldCharType="separate"/>
            </w:r>
            <w:r w:rsidR="00C16CF1">
              <w:rPr>
                <w:webHidden/>
              </w:rPr>
              <w:t>69</w:t>
            </w:r>
            <w:r w:rsidR="00C16CF1">
              <w:rPr>
                <w:webHidden/>
              </w:rPr>
              <w:fldChar w:fldCharType="end"/>
            </w:r>
          </w:hyperlink>
        </w:p>
        <w:p w14:paraId="7E23F498" w14:textId="41F2C9E2" w:rsidR="0076791B" w:rsidRPr="00DE1661" w:rsidRDefault="0076791B">
          <w:r w:rsidRPr="00DE1661">
            <w:rPr>
              <w:b/>
              <w:bCs/>
              <w:lang w:val="zh-CN"/>
            </w:rPr>
            <w:fldChar w:fldCharType="end"/>
          </w:r>
        </w:p>
      </w:sdtContent>
    </w:sdt>
    <w:p w14:paraId="59E304DA" w14:textId="0822B1C6" w:rsidR="003C6F4C" w:rsidRPr="00DE1661" w:rsidRDefault="00B051D0" w:rsidP="0076791B">
      <w:pPr>
        <w:pStyle w:val="11"/>
        <w:tabs>
          <w:tab w:val="right" w:leader="dot" w:pos="7248"/>
        </w:tabs>
        <w:spacing w:before="48" w:after="48"/>
        <w:ind w:left="284" w:hanging="284"/>
        <w:sectPr w:rsidR="003C6F4C" w:rsidRPr="00DE1661" w:rsidSect="007B1D75">
          <w:footerReference w:type="default" r:id="rId12"/>
          <w:pgSz w:w="8392" w:h="11907"/>
          <w:pgMar w:top="567" w:right="567" w:bottom="567" w:left="567" w:header="0" w:footer="340" w:gutter="0"/>
          <w:pgNumType w:fmt="lowerRoman" w:start="2"/>
          <w:cols w:space="720"/>
          <w:docGrid w:linePitch="245"/>
        </w:sectPr>
      </w:pPr>
      <w:r w:rsidRPr="00DE1661">
        <w:rPr>
          <w:b w:val="0"/>
          <w:caps w:val="0"/>
        </w:rPr>
        <w:fldChar w:fldCharType="begin"/>
      </w:r>
      <w:r w:rsidRPr="00DE1661">
        <w:rPr>
          <w:b w:val="0"/>
          <w:caps w:val="0"/>
        </w:rPr>
        <w:instrText xml:space="preserve"> TOC \o "1-3" \h \z \u </w:instrText>
      </w:r>
      <w:r w:rsidRPr="00DE1661">
        <w:rPr>
          <w:b w:val="0"/>
          <w:caps w:val="0"/>
        </w:rPr>
        <w:fldChar w:fldCharType="separate"/>
      </w:r>
    </w:p>
    <w:p w14:paraId="799C69DC" w14:textId="71D97A3E" w:rsidR="00B67D5F" w:rsidRPr="00DE1661" w:rsidRDefault="00B051D0" w:rsidP="003C6F4C">
      <w:pPr>
        <w:pStyle w:val="10"/>
      </w:pPr>
      <w:r w:rsidRPr="00DE1661">
        <w:lastRenderedPageBreak/>
        <w:fldChar w:fldCharType="end"/>
      </w:r>
      <w:bookmarkStart w:id="7" w:name="_Toc106900376"/>
      <w:bookmarkStart w:id="8" w:name="_Toc106983248"/>
      <w:r w:rsidR="00883962" w:rsidRPr="00DE1661">
        <w:t xml:space="preserve"> </w:t>
      </w:r>
      <w:bookmarkStart w:id="9" w:name="_Toc131754267"/>
      <w:r w:rsidR="003D247A" w:rsidRPr="00DE1661">
        <w:t xml:space="preserve">Using </w:t>
      </w:r>
      <w:r w:rsidR="00103D66" w:rsidRPr="00DE1661">
        <w:t xml:space="preserve">This </w:t>
      </w:r>
      <w:r w:rsidR="003D247A" w:rsidRPr="00DE1661">
        <w:t>Manual</w:t>
      </w:r>
      <w:bookmarkEnd w:id="7"/>
      <w:bookmarkEnd w:id="8"/>
      <w:bookmarkEnd w:id="9"/>
    </w:p>
    <w:p w14:paraId="28F79587" w14:textId="12C5D14E" w:rsidR="008A3BA3" w:rsidRPr="00DE1661" w:rsidRDefault="001E61AF" w:rsidP="008D0402">
      <w:pPr>
        <w:pStyle w:val="EN"/>
        <w:rPr>
          <w:rFonts w:eastAsiaTheme="minorEastAsia"/>
        </w:rPr>
      </w:pPr>
      <w:bookmarkStart w:id="10" w:name="1.1_Function_of_this_document"/>
      <w:bookmarkStart w:id="11" w:name="_bookmark1"/>
      <w:bookmarkEnd w:id="10"/>
      <w:bookmarkEnd w:id="11"/>
      <w:r w:rsidRPr="00DE1661">
        <w:t xml:space="preserve">This manual provides the </w:t>
      </w:r>
      <w:r w:rsidR="00883962" w:rsidRPr="00DE1661">
        <w:t>procedures for installing and operating of</w:t>
      </w:r>
      <w:r w:rsidRPr="00DE1661">
        <w:t xml:space="preserve"> the MaxiCharger DC </w:t>
      </w:r>
      <w:r w:rsidR="00441C98">
        <w:t>Compact</w:t>
      </w:r>
      <w:r w:rsidRPr="00DE1661">
        <w:t>. Read through this manual and become familiarized with the instructions of the MaxiCharger prior to installation to ensure successful</w:t>
      </w:r>
      <w:r w:rsidR="00883962" w:rsidRPr="00DE1661">
        <w:t xml:space="preserve"> use</w:t>
      </w:r>
      <w:r w:rsidRPr="00DE1661">
        <w:t>.</w:t>
      </w:r>
    </w:p>
    <w:p w14:paraId="33DEB513" w14:textId="4BDD69A6" w:rsidR="00103D66" w:rsidRPr="00DE1661" w:rsidRDefault="00883962" w:rsidP="00116D06">
      <w:pPr>
        <w:pStyle w:val="EN"/>
      </w:pPr>
      <w:bookmarkStart w:id="12" w:name="1.2_Target_group"/>
      <w:bookmarkStart w:id="13" w:name="_bookmark2"/>
      <w:bookmarkEnd w:id="12"/>
      <w:bookmarkEnd w:id="13"/>
      <w:r w:rsidRPr="00DE1661">
        <w:t>This</w:t>
      </w:r>
      <w:r w:rsidR="00103D66" w:rsidRPr="00DE1661">
        <w:t xml:space="preserve"> document is intended for these groups:</w:t>
      </w:r>
    </w:p>
    <w:p w14:paraId="01D57398" w14:textId="082AD927" w:rsidR="00103D66" w:rsidRPr="00DE1661" w:rsidRDefault="00103D66" w:rsidP="00116D06">
      <w:pPr>
        <w:pStyle w:val="ItemList"/>
        <w:spacing w:before="48" w:after="48"/>
      </w:pPr>
      <w:r w:rsidRPr="00DE1661">
        <w:t xml:space="preserve">Owner of the </w:t>
      </w:r>
      <w:r w:rsidR="003D247A" w:rsidRPr="00DE1661">
        <w:t>MaxiCharger</w:t>
      </w:r>
    </w:p>
    <w:p w14:paraId="74C051F3" w14:textId="13D54F8A" w:rsidR="00103D66" w:rsidRPr="00DE1661" w:rsidRDefault="00103D66" w:rsidP="00116D06">
      <w:pPr>
        <w:pStyle w:val="ItemList"/>
        <w:spacing w:before="48" w:after="48"/>
      </w:pPr>
      <w:r w:rsidRPr="00DE1661">
        <w:t>I</w:t>
      </w:r>
      <w:r w:rsidR="000D1386" w:rsidRPr="00DE1661">
        <w:t>nstallation E</w:t>
      </w:r>
      <w:r w:rsidRPr="00DE1661">
        <w:t>ngineer</w:t>
      </w:r>
    </w:p>
    <w:p w14:paraId="0D9C2AE0" w14:textId="1D75F9C9" w:rsidR="00B67D5F" w:rsidRPr="00DE1661" w:rsidRDefault="00883962" w:rsidP="008F3E23">
      <w:pPr>
        <w:pStyle w:val="2"/>
        <w:spacing w:before="240"/>
        <w:rPr>
          <w:rFonts w:cs="Arial"/>
        </w:rPr>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DE1661">
        <w:rPr>
          <w:rFonts w:cs="Arial"/>
        </w:rPr>
        <w:t xml:space="preserve"> </w:t>
      </w:r>
      <w:bookmarkStart w:id="20" w:name="_Toc131754268"/>
      <w:r w:rsidR="00103D66" w:rsidRPr="00DE1661">
        <w:rPr>
          <w:rFonts w:cs="Arial"/>
        </w:rPr>
        <w:t>Conventions</w:t>
      </w:r>
      <w:bookmarkEnd w:id="18"/>
      <w:bookmarkEnd w:id="19"/>
      <w:bookmarkEnd w:id="20"/>
    </w:p>
    <w:p w14:paraId="3B258B46" w14:textId="4DEB64C2" w:rsidR="00103D66" w:rsidRPr="00DE1661"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1754269"/>
      <w:r w:rsidRPr="00DE1661">
        <w:t>Bold Text</w:t>
      </w:r>
      <w:bookmarkEnd w:id="21"/>
      <w:bookmarkEnd w:id="22"/>
      <w:bookmarkEnd w:id="23"/>
      <w:bookmarkEnd w:id="24"/>
      <w:bookmarkEnd w:id="25"/>
      <w:bookmarkEnd w:id="26"/>
      <w:bookmarkEnd w:id="27"/>
      <w:bookmarkEnd w:id="28"/>
      <w:bookmarkEnd w:id="29"/>
      <w:bookmarkEnd w:id="30"/>
    </w:p>
    <w:p w14:paraId="43BAC796" w14:textId="4B9700E0" w:rsidR="00103D66" w:rsidRPr="00DE1661" w:rsidRDefault="00103D66" w:rsidP="00116D06">
      <w:pPr>
        <w:pStyle w:val="EN"/>
      </w:pPr>
      <w:r w:rsidRPr="00DE1661">
        <w:t xml:space="preserve">Bold text is used to highlight selectable items such as buttons and menu options. </w:t>
      </w:r>
    </w:p>
    <w:p w14:paraId="6F87A9D2" w14:textId="363A745D" w:rsidR="00103D66" w:rsidRPr="00DE1661" w:rsidRDefault="007D67FB" w:rsidP="008F3E23">
      <w:pPr>
        <w:pStyle w:val="3"/>
        <w:spacing w:before="240"/>
        <w:rPr>
          <w:rFonts w:eastAsia="宋体"/>
        </w:rPr>
      </w:pPr>
      <w:bookmarkStart w:id="31" w:name="_Toc131754270"/>
      <w:r w:rsidRPr="00DE1661">
        <w:t>Signal Words</w:t>
      </w:r>
      <w:bookmarkEnd w:id="31"/>
    </w:p>
    <w:p w14:paraId="5FDF5074" w14:textId="5102F793" w:rsidR="00103D66" w:rsidRPr="00DE1661" w:rsidRDefault="008A3BA3" w:rsidP="00116D06">
      <w:pPr>
        <w:pStyle w:val="ItemList"/>
        <w:spacing w:before="48" w:after="48"/>
      </w:pPr>
      <w:r w:rsidRPr="00DE1661">
        <w:rPr>
          <w:b/>
        </w:rPr>
        <w:t>NOTE</w:t>
      </w:r>
      <w:r w:rsidRPr="00DE1661">
        <w:t xml:space="preserve">: </w:t>
      </w:r>
      <w:r w:rsidR="00103D66" w:rsidRPr="00DE1661">
        <w:t>provides helpful information such as additional explanations, tips, and comments.</w:t>
      </w:r>
    </w:p>
    <w:p w14:paraId="48CB3188" w14:textId="41341811" w:rsidR="00103D66" w:rsidRPr="00DE1661" w:rsidRDefault="008A3BA3" w:rsidP="00116D06">
      <w:pPr>
        <w:pStyle w:val="ItemList"/>
        <w:spacing w:before="48" w:after="48"/>
      </w:pPr>
      <w:r w:rsidRPr="00DE1661">
        <w:rPr>
          <w:b/>
        </w:rPr>
        <w:t>IMPORTANT</w:t>
      </w:r>
      <w:r w:rsidRPr="00DE1661">
        <w:t xml:space="preserve">: </w:t>
      </w:r>
      <w:r w:rsidR="00103D66" w:rsidRPr="00DE1661">
        <w:t>indicates a situation that, if not avoided, may result in damage to the test equipment or vehicle.</w:t>
      </w:r>
    </w:p>
    <w:p w14:paraId="27CB569A" w14:textId="4FA0B1B6" w:rsidR="008A3BA3" w:rsidRPr="00DE1661" w:rsidRDefault="008A3BA3" w:rsidP="00116D06">
      <w:pPr>
        <w:pStyle w:val="ItemList"/>
        <w:spacing w:before="48" w:after="48"/>
      </w:pPr>
      <w:r w:rsidRPr="00DE1661">
        <w:rPr>
          <w:b/>
        </w:rPr>
        <w:t>DANGER</w:t>
      </w:r>
      <w:r w:rsidRPr="00DE1661">
        <w:t xml:space="preserve">: </w:t>
      </w:r>
      <w:r w:rsidR="00CF7B75" w:rsidRPr="00DE1661">
        <w:t>i</w:t>
      </w:r>
      <w:r w:rsidR="008D0402" w:rsidRPr="00DE1661">
        <w:t>ndicates an imminently hazardous situation with a high risk level which, if the danger is not avoided, will cause death or serious injury.</w:t>
      </w:r>
    </w:p>
    <w:p w14:paraId="7575D5EA" w14:textId="2308F242" w:rsidR="008A3BA3" w:rsidRPr="00DE1661" w:rsidRDefault="008A3BA3" w:rsidP="00116D06">
      <w:pPr>
        <w:pStyle w:val="ItemList"/>
        <w:spacing w:before="48" w:after="48"/>
      </w:pPr>
      <w:r w:rsidRPr="00DE1661">
        <w:rPr>
          <w:b/>
        </w:rPr>
        <w:t>WARNING</w:t>
      </w:r>
      <w:r w:rsidRPr="00DE1661">
        <w:t xml:space="preserve">: </w:t>
      </w:r>
      <w:r w:rsidR="00CF7B75" w:rsidRPr="00DE1661">
        <w:t>i</w:t>
      </w:r>
      <w:r w:rsidR="008D0402" w:rsidRPr="00DE1661">
        <w:t>ndicates a potentially hazardous situation with moderate risk level which, if the warning is not obeyed, can cause death or serious injury.</w:t>
      </w:r>
    </w:p>
    <w:p w14:paraId="7A060A11" w14:textId="78F6DF17" w:rsidR="008A3BA3" w:rsidRPr="00DE1661" w:rsidRDefault="008A3BA3" w:rsidP="00116D06">
      <w:pPr>
        <w:pStyle w:val="ItemList"/>
        <w:spacing w:before="48" w:after="48"/>
      </w:pPr>
      <w:r w:rsidRPr="00DE1661">
        <w:rPr>
          <w:b/>
        </w:rPr>
        <w:t>CAUTION</w:t>
      </w:r>
      <w:r w:rsidRPr="00DE1661">
        <w:t xml:space="preserve">: </w:t>
      </w:r>
      <w:r w:rsidR="00CF7B75" w:rsidRPr="00DE1661">
        <w:t>i</w:t>
      </w:r>
      <w:r w:rsidR="008D0402" w:rsidRPr="00DE1661">
        <w:t>ndicates a potentially hazardous situation with a medium risk level which, if the caution is not obeyed, may cause minor or moderate injury or damage to the equipment.</w:t>
      </w:r>
    </w:p>
    <w:p w14:paraId="36381A01" w14:textId="287407C9" w:rsidR="00103D66" w:rsidRPr="00DE1661" w:rsidRDefault="00103D66" w:rsidP="008F3E23">
      <w:pPr>
        <w:pStyle w:val="3"/>
        <w:spacing w:before="240"/>
        <w:rPr>
          <w:rFonts w:eastAsia="宋体"/>
        </w:rPr>
      </w:pPr>
      <w:bookmarkStart w:id="32" w:name="_Toc91000985"/>
      <w:bookmarkStart w:id="33" w:name="_Toc85095901"/>
      <w:bookmarkStart w:id="34" w:name="_Toc106900380"/>
      <w:bookmarkStart w:id="35" w:name="_Toc106983252"/>
      <w:bookmarkStart w:id="36" w:name="_Toc131754271"/>
      <w:r w:rsidRPr="00DE1661">
        <w:t>Hyperlink</w:t>
      </w:r>
      <w:bookmarkEnd w:id="32"/>
      <w:bookmarkEnd w:id="33"/>
      <w:r w:rsidR="00F86502" w:rsidRPr="00DE1661">
        <w:t>s</w:t>
      </w:r>
      <w:bookmarkEnd w:id="34"/>
      <w:bookmarkEnd w:id="35"/>
      <w:bookmarkEnd w:id="36"/>
    </w:p>
    <w:p w14:paraId="214A6BE9" w14:textId="64C6F0B5" w:rsidR="00467A6B" w:rsidRPr="00DE1661" w:rsidRDefault="008D0402" w:rsidP="00116D06">
      <w:pPr>
        <w:pStyle w:val="EN"/>
      </w:pPr>
      <w:r w:rsidRPr="00DE1661">
        <w:t>Hyperlinks and links that take you to other related articles, procedures, and illustrations are available in electronic documents.</w:t>
      </w:r>
    </w:p>
    <w:p w14:paraId="395F4854" w14:textId="6A5B394C" w:rsidR="008D0402" w:rsidRPr="00DE1661" w:rsidRDefault="008D0402" w:rsidP="008D0402">
      <w:pPr>
        <w:pStyle w:val="3"/>
        <w:spacing w:before="240"/>
      </w:pPr>
      <w:bookmarkStart w:id="37" w:name="_Toc131754272"/>
      <w:r w:rsidRPr="00DE1661">
        <w:t>Illustrations</w:t>
      </w:r>
      <w:bookmarkEnd w:id="37"/>
    </w:p>
    <w:p w14:paraId="48B21717" w14:textId="4C9F0326" w:rsidR="008D0402" w:rsidRDefault="008D0402" w:rsidP="00116D06">
      <w:pPr>
        <w:pStyle w:val="EN"/>
      </w:pPr>
      <w:r w:rsidRPr="00DE1661">
        <w:t>Illustrations used in this manual are only examples; the actual product(s) or screens may vary.</w:t>
      </w:r>
    </w:p>
    <w:p w14:paraId="2FD1D452" w14:textId="632D9B71" w:rsidR="0034501B" w:rsidRPr="00C436FE" w:rsidRDefault="0034501B" w:rsidP="0034501B">
      <w:pPr>
        <w:pStyle w:val="3"/>
        <w:spacing w:before="240"/>
      </w:pPr>
      <w:bookmarkStart w:id="38" w:name="_Toc131754273"/>
      <w:r w:rsidRPr="00A3681C">
        <w:rPr>
          <w:highlight w:val="cyan"/>
        </w:rPr>
        <w:lastRenderedPageBreak/>
        <w:t>Revision History</w:t>
      </w:r>
      <w:bookmarkEnd w:id="38"/>
    </w:p>
    <w:tbl>
      <w:tblPr>
        <w:tblStyle w:val="af0"/>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4501B" w:rsidRPr="00A3681C" w14:paraId="495FFB5A" w14:textId="77777777" w:rsidTr="00224C72">
        <w:tc>
          <w:tcPr>
            <w:tcW w:w="2168" w:type="dxa"/>
            <w:tcBorders>
              <w:bottom w:val="nil"/>
              <w:right w:val="nil"/>
            </w:tcBorders>
            <w:shd w:val="clear" w:color="auto" w:fill="D9D9D9" w:themeFill="background1" w:themeFillShade="D9"/>
          </w:tcPr>
          <w:p w14:paraId="6376B368" w14:textId="77777777" w:rsidR="0034501B" w:rsidRPr="00A3681C" w:rsidRDefault="0034501B" w:rsidP="00976380">
            <w:pPr>
              <w:pStyle w:val="BodytextUserManual"/>
              <w:spacing w:before="120" w:after="120"/>
              <w:ind w:left="561" w:hanging="561"/>
              <w:rPr>
                <w:b/>
                <w:szCs w:val="18"/>
                <w:highlight w:val="cyan"/>
              </w:rPr>
            </w:pPr>
            <w:r w:rsidRPr="00A3681C">
              <w:rPr>
                <w:b/>
                <w:szCs w:val="18"/>
                <w:highlight w:val="cyan"/>
              </w:rPr>
              <w:t>Version</w:t>
            </w:r>
          </w:p>
        </w:tc>
        <w:tc>
          <w:tcPr>
            <w:tcW w:w="2355" w:type="dxa"/>
            <w:tcBorders>
              <w:left w:val="nil"/>
              <w:bottom w:val="nil"/>
              <w:right w:val="nil"/>
            </w:tcBorders>
            <w:shd w:val="clear" w:color="auto" w:fill="D9D9D9" w:themeFill="background1" w:themeFillShade="D9"/>
          </w:tcPr>
          <w:p w14:paraId="5BCD9198" w14:textId="77777777" w:rsidR="0034501B" w:rsidRPr="00A3681C" w:rsidRDefault="0034501B" w:rsidP="00976380">
            <w:pPr>
              <w:pStyle w:val="BodytextUserManual"/>
              <w:spacing w:before="120" w:after="120"/>
              <w:ind w:left="561" w:hanging="561"/>
              <w:rPr>
                <w:b/>
                <w:szCs w:val="18"/>
                <w:highlight w:val="cyan"/>
              </w:rPr>
            </w:pPr>
            <w:r w:rsidRPr="00A3681C">
              <w:rPr>
                <w:b/>
                <w:szCs w:val="18"/>
                <w:highlight w:val="cyan"/>
              </w:rPr>
              <w:t>Date</w:t>
            </w:r>
          </w:p>
        </w:tc>
        <w:tc>
          <w:tcPr>
            <w:tcW w:w="2451" w:type="dxa"/>
            <w:tcBorders>
              <w:left w:val="nil"/>
              <w:bottom w:val="nil"/>
            </w:tcBorders>
            <w:shd w:val="clear" w:color="auto" w:fill="D9D9D9" w:themeFill="background1" w:themeFillShade="D9"/>
          </w:tcPr>
          <w:p w14:paraId="785754E0" w14:textId="77777777" w:rsidR="0034501B" w:rsidRPr="00A3681C" w:rsidRDefault="0034501B" w:rsidP="00976380">
            <w:pPr>
              <w:pStyle w:val="BodytextUserManual"/>
              <w:spacing w:before="120" w:after="120"/>
              <w:ind w:left="561" w:hanging="561"/>
              <w:rPr>
                <w:b/>
                <w:szCs w:val="18"/>
                <w:highlight w:val="cyan"/>
              </w:rPr>
            </w:pPr>
            <w:r w:rsidRPr="00A3681C">
              <w:rPr>
                <w:b/>
                <w:szCs w:val="18"/>
                <w:highlight w:val="cyan"/>
              </w:rPr>
              <w:t>Descriptions</w:t>
            </w:r>
          </w:p>
        </w:tc>
      </w:tr>
      <w:tr w:rsidR="0034501B" w:rsidRPr="00A3681C" w14:paraId="005A6C96" w14:textId="77777777" w:rsidTr="00224C72">
        <w:tc>
          <w:tcPr>
            <w:tcW w:w="2168" w:type="dxa"/>
            <w:tcBorders>
              <w:top w:val="nil"/>
              <w:bottom w:val="single" w:sz="4" w:space="0" w:color="auto"/>
              <w:right w:val="nil"/>
            </w:tcBorders>
          </w:tcPr>
          <w:p w14:paraId="023A8DC8" w14:textId="77777777" w:rsidR="0034501B" w:rsidRPr="00A3681C" w:rsidRDefault="0034501B" w:rsidP="00976380">
            <w:pPr>
              <w:pStyle w:val="BodytextUserManual"/>
              <w:spacing w:before="120" w:after="120"/>
              <w:ind w:left="559" w:hanging="559"/>
              <w:rPr>
                <w:szCs w:val="18"/>
                <w:highlight w:val="cyan"/>
              </w:rPr>
            </w:pPr>
            <w:r w:rsidRPr="00A3681C">
              <w:rPr>
                <w:szCs w:val="18"/>
                <w:highlight w:val="cyan"/>
              </w:rPr>
              <w:t>V1</w:t>
            </w:r>
          </w:p>
        </w:tc>
        <w:tc>
          <w:tcPr>
            <w:tcW w:w="2355" w:type="dxa"/>
            <w:tcBorders>
              <w:top w:val="nil"/>
              <w:left w:val="nil"/>
              <w:bottom w:val="single" w:sz="4" w:space="0" w:color="auto"/>
              <w:right w:val="nil"/>
            </w:tcBorders>
          </w:tcPr>
          <w:p w14:paraId="1B5DDC38" w14:textId="77777777" w:rsidR="0034501B" w:rsidRPr="00A3681C" w:rsidRDefault="0034501B" w:rsidP="00976380">
            <w:pPr>
              <w:pStyle w:val="BodytextUserManual"/>
              <w:spacing w:before="120" w:after="120"/>
              <w:ind w:left="559" w:hanging="559"/>
              <w:rPr>
                <w:szCs w:val="18"/>
                <w:highlight w:val="cyan"/>
              </w:rPr>
            </w:pPr>
            <w:r w:rsidRPr="00A3681C">
              <w:rPr>
                <w:szCs w:val="18"/>
                <w:highlight w:val="cyan"/>
              </w:rPr>
              <w:t>2022.11.25</w:t>
            </w:r>
          </w:p>
        </w:tc>
        <w:tc>
          <w:tcPr>
            <w:tcW w:w="2451" w:type="dxa"/>
            <w:tcBorders>
              <w:top w:val="nil"/>
              <w:left w:val="nil"/>
              <w:bottom w:val="single" w:sz="4" w:space="0" w:color="auto"/>
            </w:tcBorders>
          </w:tcPr>
          <w:p w14:paraId="7AD60A6A" w14:textId="77777777" w:rsidR="0034501B" w:rsidRPr="00A3681C" w:rsidRDefault="0034501B" w:rsidP="00976380">
            <w:pPr>
              <w:pStyle w:val="BodytextUserManual"/>
              <w:spacing w:before="120" w:after="120"/>
              <w:ind w:left="559" w:hanging="559"/>
              <w:rPr>
                <w:szCs w:val="18"/>
                <w:highlight w:val="cyan"/>
              </w:rPr>
            </w:pPr>
            <w:r w:rsidRPr="00A3681C">
              <w:rPr>
                <w:szCs w:val="18"/>
                <w:highlight w:val="cyan"/>
              </w:rPr>
              <w:t>Initial version</w:t>
            </w:r>
          </w:p>
        </w:tc>
      </w:tr>
      <w:tr w:rsidR="0034501B" w:rsidRPr="00A3681C" w14:paraId="068533D8" w14:textId="77777777" w:rsidTr="00224C72">
        <w:tc>
          <w:tcPr>
            <w:tcW w:w="2168" w:type="dxa"/>
            <w:tcBorders>
              <w:top w:val="single" w:sz="4" w:space="0" w:color="auto"/>
              <w:bottom w:val="single" w:sz="4" w:space="0" w:color="auto"/>
              <w:right w:val="nil"/>
            </w:tcBorders>
          </w:tcPr>
          <w:p w14:paraId="28047582" w14:textId="77777777" w:rsidR="0034501B" w:rsidRPr="00A3681C" w:rsidRDefault="0034501B" w:rsidP="00976380">
            <w:pPr>
              <w:pStyle w:val="BodytextUserManual"/>
              <w:spacing w:before="120" w:after="120"/>
              <w:ind w:left="559" w:hanging="559"/>
              <w:rPr>
                <w:szCs w:val="18"/>
                <w:highlight w:val="cyan"/>
              </w:rPr>
            </w:pPr>
            <w:r w:rsidRPr="00A3681C">
              <w:rPr>
                <w:szCs w:val="18"/>
                <w:highlight w:val="cyan"/>
              </w:rPr>
              <w:t>V2</w:t>
            </w:r>
          </w:p>
        </w:tc>
        <w:tc>
          <w:tcPr>
            <w:tcW w:w="2355" w:type="dxa"/>
            <w:tcBorders>
              <w:top w:val="single" w:sz="4" w:space="0" w:color="auto"/>
              <w:left w:val="nil"/>
              <w:bottom w:val="single" w:sz="4" w:space="0" w:color="auto"/>
              <w:right w:val="nil"/>
            </w:tcBorders>
          </w:tcPr>
          <w:p w14:paraId="4E1CCCDA" w14:textId="77777777" w:rsidR="0034501B" w:rsidRPr="00A3681C" w:rsidRDefault="0034501B" w:rsidP="00976380">
            <w:pPr>
              <w:pStyle w:val="BodytextUserManual"/>
              <w:spacing w:before="120" w:after="120"/>
              <w:ind w:left="559" w:hanging="559"/>
              <w:rPr>
                <w:szCs w:val="18"/>
                <w:highlight w:val="cyan"/>
              </w:rPr>
            </w:pPr>
            <w:r w:rsidRPr="00A3681C">
              <w:rPr>
                <w:szCs w:val="18"/>
                <w:highlight w:val="cyan"/>
              </w:rPr>
              <w:t>2023.02.20</w:t>
            </w:r>
          </w:p>
        </w:tc>
        <w:tc>
          <w:tcPr>
            <w:tcW w:w="2451" w:type="dxa"/>
            <w:tcBorders>
              <w:top w:val="single" w:sz="4" w:space="0" w:color="auto"/>
              <w:left w:val="nil"/>
              <w:bottom w:val="single" w:sz="4" w:space="0" w:color="auto"/>
            </w:tcBorders>
          </w:tcPr>
          <w:p w14:paraId="41EB9A24" w14:textId="77777777" w:rsidR="0034501B" w:rsidRPr="00A3681C" w:rsidRDefault="0034501B" w:rsidP="00976380">
            <w:pPr>
              <w:pStyle w:val="BodytextUserManual"/>
              <w:spacing w:before="120" w:after="120"/>
              <w:ind w:left="0"/>
              <w:jc w:val="left"/>
              <w:rPr>
                <w:szCs w:val="18"/>
                <w:highlight w:val="cyan"/>
              </w:rPr>
            </w:pPr>
            <w:r w:rsidRPr="00A3681C">
              <w:rPr>
                <w:szCs w:val="18"/>
                <w:highlight w:val="cyan"/>
              </w:rPr>
              <w:t>Complete overhaul</w:t>
            </w:r>
          </w:p>
        </w:tc>
      </w:tr>
      <w:tr w:rsidR="00C436FE" w:rsidRPr="00E52B29" w14:paraId="547E6ED9" w14:textId="77777777" w:rsidTr="00224C72">
        <w:tc>
          <w:tcPr>
            <w:tcW w:w="2168" w:type="dxa"/>
            <w:tcBorders>
              <w:top w:val="single" w:sz="4" w:space="0" w:color="auto"/>
              <w:bottom w:val="single" w:sz="4" w:space="0" w:color="auto"/>
              <w:right w:val="nil"/>
            </w:tcBorders>
          </w:tcPr>
          <w:p w14:paraId="1655212C" w14:textId="2EA53561" w:rsidR="00C436FE" w:rsidRPr="00A3681C" w:rsidRDefault="00C436FE" w:rsidP="00976380">
            <w:pPr>
              <w:pStyle w:val="BodytextUserManual"/>
              <w:spacing w:before="120" w:after="120"/>
              <w:ind w:left="559" w:hanging="559"/>
              <w:rPr>
                <w:szCs w:val="18"/>
                <w:highlight w:val="cyan"/>
              </w:rPr>
            </w:pPr>
            <w:r w:rsidRPr="00A3681C">
              <w:rPr>
                <w:rFonts w:hint="eastAsia"/>
                <w:szCs w:val="18"/>
                <w:highlight w:val="cyan"/>
              </w:rPr>
              <w:t>V</w:t>
            </w:r>
            <w:r w:rsidRPr="00A3681C">
              <w:rPr>
                <w:szCs w:val="18"/>
                <w:highlight w:val="cyan"/>
              </w:rPr>
              <w:t>2.1</w:t>
            </w:r>
          </w:p>
        </w:tc>
        <w:tc>
          <w:tcPr>
            <w:tcW w:w="2355" w:type="dxa"/>
            <w:tcBorders>
              <w:top w:val="single" w:sz="4" w:space="0" w:color="auto"/>
              <w:left w:val="nil"/>
              <w:bottom w:val="single" w:sz="4" w:space="0" w:color="auto"/>
              <w:right w:val="nil"/>
            </w:tcBorders>
          </w:tcPr>
          <w:p w14:paraId="5AE66455" w14:textId="2D27653E" w:rsidR="00C436FE" w:rsidRPr="00A3681C" w:rsidRDefault="00C436FE" w:rsidP="00E356F6">
            <w:pPr>
              <w:pStyle w:val="BodytextUserManual"/>
              <w:spacing w:before="120" w:after="120"/>
              <w:ind w:left="559" w:hanging="559"/>
              <w:rPr>
                <w:szCs w:val="18"/>
                <w:highlight w:val="cyan"/>
              </w:rPr>
            </w:pPr>
            <w:r w:rsidRPr="00A3681C">
              <w:rPr>
                <w:rFonts w:hint="eastAsia"/>
                <w:szCs w:val="18"/>
                <w:highlight w:val="cyan"/>
              </w:rPr>
              <w:t>2</w:t>
            </w:r>
            <w:r w:rsidRPr="00A3681C">
              <w:rPr>
                <w:szCs w:val="18"/>
                <w:highlight w:val="cyan"/>
              </w:rPr>
              <w:t>023.0</w:t>
            </w:r>
            <w:r w:rsidR="00E356F6" w:rsidRPr="00A3681C">
              <w:rPr>
                <w:szCs w:val="18"/>
                <w:highlight w:val="cyan"/>
              </w:rPr>
              <w:t>4</w:t>
            </w:r>
            <w:r w:rsidRPr="00A3681C">
              <w:rPr>
                <w:szCs w:val="18"/>
                <w:highlight w:val="cyan"/>
              </w:rPr>
              <w:t>.</w:t>
            </w:r>
            <w:r w:rsidR="00E83392" w:rsidRPr="00A3681C">
              <w:rPr>
                <w:szCs w:val="18"/>
                <w:highlight w:val="cyan"/>
              </w:rPr>
              <w:t>07</w:t>
            </w:r>
          </w:p>
        </w:tc>
        <w:tc>
          <w:tcPr>
            <w:tcW w:w="2451" w:type="dxa"/>
            <w:tcBorders>
              <w:top w:val="single" w:sz="4" w:space="0" w:color="auto"/>
              <w:left w:val="nil"/>
              <w:bottom w:val="single" w:sz="4" w:space="0" w:color="auto"/>
            </w:tcBorders>
          </w:tcPr>
          <w:p w14:paraId="45F33D66" w14:textId="4A767D6E" w:rsidR="00224C72" w:rsidRPr="00A3681C" w:rsidRDefault="00224C72" w:rsidP="00976380">
            <w:pPr>
              <w:pStyle w:val="BodytextUserManual"/>
              <w:spacing w:before="120" w:after="120"/>
              <w:ind w:left="0"/>
              <w:jc w:val="left"/>
              <w:rPr>
                <w:szCs w:val="18"/>
                <w:highlight w:val="cyan"/>
              </w:rPr>
            </w:pPr>
            <w:r w:rsidRPr="00A3681C">
              <w:rPr>
                <w:rFonts w:hint="eastAsia"/>
                <w:szCs w:val="18"/>
                <w:highlight w:val="cyan"/>
              </w:rPr>
              <w:t>2</w:t>
            </w:r>
            <w:r w:rsidRPr="00A3681C">
              <w:rPr>
                <w:szCs w:val="18"/>
                <w:highlight w:val="cyan"/>
              </w:rPr>
              <w:t>.1 Fire protection added</w:t>
            </w:r>
          </w:p>
          <w:p w14:paraId="3EB6D368" w14:textId="31398F13" w:rsidR="00224C72" w:rsidRPr="00A3681C" w:rsidRDefault="00224C72" w:rsidP="00976380">
            <w:pPr>
              <w:pStyle w:val="BodytextUserManual"/>
              <w:spacing w:before="120" w:after="120"/>
              <w:ind w:left="0"/>
              <w:jc w:val="left"/>
              <w:rPr>
                <w:szCs w:val="18"/>
                <w:highlight w:val="cyan"/>
              </w:rPr>
            </w:pPr>
            <w:r w:rsidRPr="00A3681C">
              <w:rPr>
                <w:szCs w:val="18"/>
                <w:highlight w:val="cyan"/>
              </w:rPr>
              <w:t>2.2 Disposal instructions added</w:t>
            </w:r>
          </w:p>
          <w:p w14:paraId="38C551C1" w14:textId="77777777" w:rsidR="00C436FE" w:rsidRPr="00A3681C" w:rsidRDefault="00224C72" w:rsidP="00976380">
            <w:pPr>
              <w:pStyle w:val="BodytextUserManual"/>
              <w:spacing w:before="120" w:after="120"/>
              <w:ind w:left="0"/>
              <w:jc w:val="left"/>
              <w:rPr>
                <w:szCs w:val="18"/>
                <w:highlight w:val="cyan"/>
              </w:rPr>
            </w:pPr>
            <w:r w:rsidRPr="00A3681C">
              <w:rPr>
                <w:rFonts w:hint="eastAsia"/>
                <w:szCs w:val="18"/>
                <w:highlight w:val="cyan"/>
              </w:rPr>
              <w:t>5</w:t>
            </w:r>
            <w:r w:rsidRPr="00A3681C">
              <w:rPr>
                <w:szCs w:val="18"/>
                <w:highlight w:val="cyan"/>
              </w:rPr>
              <w:t>. Installation updated</w:t>
            </w:r>
          </w:p>
          <w:p w14:paraId="53A3F86E" w14:textId="67E1FA1C" w:rsidR="00224C72" w:rsidRPr="00E52B29" w:rsidRDefault="00224C72" w:rsidP="00976380">
            <w:pPr>
              <w:pStyle w:val="BodytextUserManual"/>
              <w:spacing w:before="120" w:after="120"/>
              <w:ind w:left="0"/>
              <w:jc w:val="left"/>
              <w:rPr>
                <w:szCs w:val="18"/>
              </w:rPr>
            </w:pPr>
            <w:r w:rsidRPr="00A3681C">
              <w:rPr>
                <w:szCs w:val="18"/>
                <w:highlight w:val="cyan"/>
              </w:rPr>
              <w:t>6.3 Emergency stop response added</w:t>
            </w:r>
          </w:p>
        </w:tc>
      </w:tr>
    </w:tbl>
    <w:p w14:paraId="67B1309D" w14:textId="77777777" w:rsidR="0034501B" w:rsidRPr="00DE1661" w:rsidRDefault="0034501B" w:rsidP="00116D06">
      <w:pPr>
        <w:pStyle w:val="EN"/>
      </w:pPr>
    </w:p>
    <w:p w14:paraId="76EFFD7C" w14:textId="77777777" w:rsidR="00467A6B" w:rsidRPr="00DE1661" w:rsidRDefault="00467A6B" w:rsidP="00467A6B">
      <w:pPr>
        <w:sectPr w:rsidR="00467A6B" w:rsidRPr="00DE1661" w:rsidSect="00D26989">
          <w:pgSz w:w="8392" w:h="11907"/>
          <w:pgMar w:top="567" w:right="567" w:bottom="567" w:left="567" w:header="0" w:footer="340" w:gutter="0"/>
          <w:pgNumType w:start="1"/>
          <w:cols w:space="720"/>
          <w:docGrid w:linePitch="245"/>
        </w:sectPr>
      </w:pPr>
    </w:p>
    <w:p w14:paraId="22C6BABA" w14:textId="2D0FBB68" w:rsidR="00AB74AC" w:rsidRDefault="00883962" w:rsidP="00777848">
      <w:pPr>
        <w:pStyle w:val="10"/>
      </w:pPr>
      <w:bookmarkStart w:id="39" w:name="1.9_General_symbols_and_signal_words"/>
      <w:bookmarkStart w:id="40" w:name="_bookmark9"/>
      <w:bookmarkStart w:id="41" w:name="1.10_Special_symbols_for_warnings_and_da"/>
      <w:bookmarkStart w:id="42" w:name="_bookmark10"/>
      <w:bookmarkStart w:id="43" w:name="1.11_Related_documents"/>
      <w:bookmarkStart w:id="44" w:name="_bookmark11"/>
      <w:bookmarkStart w:id="45" w:name="1.12_Manufacturer_and_contact_data"/>
      <w:bookmarkStart w:id="46" w:name="_bookmark12"/>
      <w:bookmarkStart w:id="47" w:name="1.13_Abbreviations"/>
      <w:bookmarkStart w:id="48" w:name="_bookmark13"/>
      <w:bookmarkStart w:id="49" w:name="1.14_Terminology"/>
      <w:bookmarkStart w:id="50" w:name="_bookmark14"/>
      <w:bookmarkStart w:id="51" w:name="_Toc106900391"/>
      <w:bookmarkStart w:id="52" w:name="_Toc106983263"/>
      <w:bookmarkEnd w:id="39"/>
      <w:bookmarkEnd w:id="40"/>
      <w:bookmarkEnd w:id="41"/>
      <w:bookmarkEnd w:id="42"/>
      <w:bookmarkEnd w:id="43"/>
      <w:bookmarkEnd w:id="44"/>
      <w:bookmarkEnd w:id="45"/>
      <w:bookmarkEnd w:id="46"/>
      <w:bookmarkEnd w:id="47"/>
      <w:bookmarkEnd w:id="48"/>
      <w:bookmarkEnd w:id="49"/>
      <w:bookmarkEnd w:id="50"/>
      <w:r w:rsidRPr="00DE1661">
        <w:lastRenderedPageBreak/>
        <w:t xml:space="preserve"> </w:t>
      </w:r>
      <w:bookmarkStart w:id="53" w:name="_Toc131754274"/>
      <w:r w:rsidR="00AB74AC">
        <w:t>Safety</w:t>
      </w:r>
      <w:bookmarkEnd w:id="53"/>
      <w:r w:rsidR="00AB74AC">
        <w:t xml:space="preserve"> </w:t>
      </w:r>
    </w:p>
    <w:p w14:paraId="5944CF18" w14:textId="77777777" w:rsidR="00AB74AC" w:rsidRPr="00DE1661" w:rsidRDefault="00AB74AC" w:rsidP="00AB74AC">
      <w:pPr>
        <w:pStyle w:val="2"/>
        <w:spacing w:before="240"/>
        <w:rPr>
          <w:rFonts w:cs="Arial"/>
        </w:rPr>
      </w:pPr>
      <w:bookmarkStart w:id="54" w:name="_Toc106900384"/>
      <w:bookmarkStart w:id="55" w:name="_Toc106983256"/>
      <w:bookmarkStart w:id="56" w:name="_Toc131754275"/>
      <w:r w:rsidRPr="00DE1661">
        <w:rPr>
          <w:rFonts w:cs="Arial"/>
        </w:rPr>
        <w:t>Safety Warnings</w:t>
      </w:r>
      <w:bookmarkEnd w:id="54"/>
      <w:bookmarkEnd w:id="55"/>
      <w:bookmarkEnd w:id="56"/>
    </w:p>
    <w:p w14:paraId="3FC9B691" w14:textId="77777777" w:rsidR="00AB74AC" w:rsidRPr="00DE1661" w:rsidRDefault="00AB74AC" w:rsidP="00923E67">
      <w:pPr>
        <w:pStyle w:val="ad"/>
        <w:numPr>
          <w:ilvl w:val="0"/>
          <w:numId w:val="13"/>
        </w:numPr>
        <w:spacing w:beforeLines="20" w:before="48" w:afterLines="20" w:after="48"/>
        <w:ind w:left="654"/>
      </w:pPr>
      <w:r w:rsidRPr="00DE1661">
        <w:rPr>
          <w:snapToGrid w:val="0"/>
        </w:rPr>
        <w:t xml:space="preserve">Disconnect the power supply to the MaxiCharger </w:t>
      </w:r>
      <w:r w:rsidRPr="00DE1661">
        <w:t>during the entire installation procedure.</w:t>
      </w:r>
    </w:p>
    <w:p w14:paraId="386DB344" w14:textId="77777777" w:rsidR="00AB74AC" w:rsidRPr="00DE1661" w:rsidRDefault="00AB74AC" w:rsidP="00923E67">
      <w:pPr>
        <w:pStyle w:val="ad"/>
        <w:numPr>
          <w:ilvl w:val="0"/>
          <w:numId w:val="13"/>
        </w:numPr>
        <w:spacing w:beforeLines="20" w:before="48" w:afterLines="20" w:after="48"/>
        <w:ind w:left="654"/>
      </w:pPr>
      <w:r w:rsidRPr="00DE1661">
        <w:t>The load capacity of the grid must meet the requirements of the MaxiCharger.</w:t>
      </w:r>
    </w:p>
    <w:p w14:paraId="63830254" w14:textId="77777777" w:rsidR="00AB74AC" w:rsidRPr="00DE1661" w:rsidRDefault="00AB74AC" w:rsidP="00923E67">
      <w:pPr>
        <w:pStyle w:val="ad"/>
        <w:numPr>
          <w:ilvl w:val="0"/>
          <w:numId w:val="13"/>
        </w:numPr>
        <w:spacing w:beforeLines="20" w:before="48" w:afterLines="20" w:after="48"/>
        <w:ind w:left="654"/>
      </w:pPr>
      <w:r w:rsidRPr="00DE1661">
        <w:t>Connect the MaxiCharger to a grounded, metal, permanent wiring system. Otherwise, use the equipment-grounding conductor with the circuit conductors and connect it to the equipment grounding terminal or lead on the product.</w:t>
      </w:r>
    </w:p>
    <w:p w14:paraId="33FD4D6C" w14:textId="77777777" w:rsidR="00AB74AC" w:rsidRPr="00DE1661" w:rsidRDefault="00AB74AC" w:rsidP="00923E67">
      <w:pPr>
        <w:pStyle w:val="ad"/>
        <w:numPr>
          <w:ilvl w:val="0"/>
          <w:numId w:val="13"/>
        </w:numPr>
        <w:spacing w:beforeLines="20" w:before="48" w:afterLines="20" w:after="48"/>
        <w:ind w:left="654"/>
      </w:pPr>
      <w:r w:rsidRPr="00DE1661">
        <w:t>Unqualified personnel must keep a safe distance during the entire installation procedure.</w:t>
      </w:r>
    </w:p>
    <w:p w14:paraId="178FFA35" w14:textId="77777777" w:rsidR="00AB74AC" w:rsidRPr="00DE1661" w:rsidRDefault="00AB74AC" w:rsidP="00923E67">
      <w:pPr>
        <w:pStyle w:val="ad"/>
        <w:numPr>
          <w:ilvl w:val="0"/>
          <w:numId w:val="13"/>
        </w:numPr>
        <w:spacing w:beforeLines="20" w:before="48" w:afterLines="20" w:after="48"/>
        <w:ind w:left="654"/>
      </w:pPr>
      <w:r w:rsidRPr="00DE1661">
        <w:t>The connections to the MaxiCharger must comply with all applicable local rules.</w:t>
      </w:r>
    </w:p>
    <w:p w14:paraId="097E9228" w14:textId="77777777" w:rsidR="00AB74AC" w:rsidRPr="00DE1661" w:rsidRDefault="00AB74AC" w:rsidP="00923E67">
      <w:pPr>
        <w:pStyle w:val="ad"/>
        <w:numPr>
          <w:ilvl w:val="0"/>
          <w:numId w:val="13"/>
        </w:numPr>
        <w:spacing w:beforeLines="20" w:before="48" w:afterLines="20" w:after="48"/>
        <w:ind w:left="654"/>
      </w:pPr>
      <w:r w:rsidRPr="00DE1661">
        <w:t>Only use electrical wires of sufficient gauge and insulation to handle the rated current and voltage demand.</w:t>
      </w:r>
    </w:p>
    <w:p w14:paraId="57B9C645" w14:textId="77777777" w:rsidR="00AB74AC" w:rsidRPr="00DE1661" w:rsidRDefault="00AB74AC" w:rsidP="00923E67">
      <w:pPr>
        <w:pStyle w:val="ad"/>
        <w:numPr>
          <w:ilvl w:val="0"/>
          <w:numId w:val="13"/>
        </w:numPr>
        <w:spacing w:beforeLines="20" w:before="48" w:afterLines="20" w:after="48"/>
        <w:ind w:left="654"/>
      </w:pPr>
      <w:r w:rsidRPr="00DE1661">
        <w:t>Protect the wiring inside the MaxiCharger from damage and do not obstruct the wiring when you perform maintenance on the cabinet.</w:t>
      </w:r>
    </w:p>
    <w:p w14:paraId="0CF838AF" w14:textId="77777777" w:rsidR="00AB74AC" w:rsidRDefault="00AB74AC" w:rsidP="00923E67">
      <w:pPr>
        <w:pStyle w:val="ad"/>
        <w:numPr>
          <w:ilvl w:val="0"/>
          <w:numId w:val="13"/>
        </w:numPr>
        <w:spacing w:beforeLines="20" w:before="48" w:afterLines="20" w:after="48"/>
        <w:ind w:left="654"/>
      </w:pPr>
      <w:r w:rsidRPr="00DE1661">
        <w:t>Protect the MaxiCharger with safety devices and measures as specified by local rules.</w:t>
      </w:r>
    </w:p>
    <w:p w14:paraId="29A34F77" w14:textId="77777777" w:rsidR="00AB74AC" w:rsidRDefault="00AB74AC" w:rsidP="00923E67">
      <w:pPr>
        <w:pStyle w:val="ad"/>
        <w:numPr>
          <w:ilvl w:val="0"/>
          <w:numId w:val="13"/>
        </w:numPr>
        <w:spacing w:beforeLines="20" w:before="48" w:afterLines="20" w:after="48"/>
        <w:ind w:left="654"/>
      </w:pPr>
      <w:r w:rsidRPr="003608CA">
        <w:rPr>
          <w:highlight w:val="cyan"/>
        </w:rPr>
        <w:t>Do not install or use this equipment near flammable, explosive, harsh, or combustible materials, chemicals or vapors.</w:t>
      </w:r>
    </w:p>
    <w:p w14:paraId="792C636A" w14:textId="7E392EC2" w:rsidR="00AB74AC" w:rsidRPr="00DE1661" w:rsidRDefault="00ED725A" w:rsidP="00923E67">
      <w:pPr>
        <w:pStyle w:val="ad"/>
        <w:numPr>
          <w:ilvl w:val="0"/>
          <w:numId w:val="13"/>
        </w:numPr>
        <w:spacing w:beforeLines="20" w:before="48" w:afterLines="20" w:after="48"/>
        <w:ind w:left="654"/>
      </w:pPr>
      <w:r>
        <w:rPr>
          <w:highlight w:val="cyan"/>
        </w:rPr>
        <w:t xml:space="preserve">If applicable, </w:t>
      </w:r>
      <w:r w:rsidR="00AB74AC" w:rsidRPr="003608CA">
        <w:rPr>
          <w:highlight w:val="cyan"/>
        </w:rPr>
        <w:t>install a fire alarm system</w:t>
      </w:r>
      <w:r>
        <w:rPr>
          <w:highlight w:val="cyan"/>
        </w:rPr>
        <w:t xml:space="preserve"> nearby this equipment</w:t>
      </w:r>
      <w:r w:rsidR="00AB74AC" w:rsidRPr="003608CA">
        <w:rPr>
          <w:highlight w:val="cyan"/>
        </w:rPr>
        <w:t xml:space="preserve"> to detect </w:t>
      </w:r>
      <w:r>
        <w:rPr>
          <w:highlight w:val="cyan"/>
        </w:rPr>
        <w:t xml:space="preserve">early </w:t>
      </w:r>
      <w:r w:rsidR="00AB74AC" w:rsidRPr="003608CA">
        <w:rPr>
          <w:highlight w:val="cyan"/>
        </w:rPr>
        <w:t>fires.</w:t>
      </w:r>
    </w:p>
    <w:p w14:paraId="36EEDBE2" w14:textId="77777777" w:rsidR="00AB74AC" w:rsidRPr="00AB74AC" w:rsidRDefault="00AB74AC" w:rsidP="00923E67">
      <w:pPr>
        <w:pStyle w:val="ad"/>
        <w:numPr>
          <w:ilvl w:val="0"/>
          <w:numId w:val="13"/>
        </w:numPr>
        <w:spacing w:beforeLines="20" w:before="48" w:afterLines="20" w:after="48"/>
        <w:ind w:left="654"/>
      </w:pPr>
      <w:r w:rsidRPr="00DE1661">
        <w:rPr>
          <w:b/>
        </w:rPr>
        <w:t>If any specifications or regulations mentioned in this manual contradict with your local rules, refer to your local rules.</w:t>
      </w:r>
    </w:p>
    <w:p w14:paraId="0476490B" w14:textId="231EF5DA" w:rsidR="00AB74AC" w:rsidRDefault="00AB74AC" w:rsidP="00AB74AC">
      <w:pPr>
        <w:pStyle w:val="2"/>
        <w:spacing w:before="240"/>
      </w:pPr>
      <w:bookmarkStart w:id="57" w:name="_Toc131754276"/>
      <w:r w:rsidRPr="003608CA">
        <w:rPr>
          <w:rFonts w:hint="eastAsia"/>
          <w:highlight w:val="cyan"/>
        </w:rPr>
        <w:t>D</w:t>
      </w:r>
      <w:r w:rsidRPr="003608CA">
        <w:rPr>
          <w:highlight w:val="cyan"/>
        </w:rPr>
        <w:t>isposal Instructions</w:t>
      </w:r>
      <w:bookmarkEnd w:id="57"/>
    </w:p>
    <w:p w14:paraId="75CA70FA" w14:textId="7D7FD6AA" w:rsidR="00AB74AC" w:rsidRPr="00DE1661" w:rsidRDefault="00AB74AC" w:rsidP="00AB74AC">
      <w:pPr>
        <w:spacing w:beforeLines="20" w:before="48" w:afterLines="20" w:after="48"/>
        <w:ind w:left="234"/>
      </w:pPr>
      <w:r w:rsidRPr="003608CA">
        <w:rPr>
          <w:highlight w:val="cyan"/>
        </w:rPr>
        <w:t>To avoid negative effect on the environment and human health due to potential hazardous substances, dispose parts according to local laws and guidance</w:t>
      </w:r>
      <w:r w:rsidRPr="003608CA">
        <w:rPr>
          <w:rFonts w:hint="eastAsia"/>
          <w:highlight w:val="cyan"/>
        </w:rPr>
        <w:t>.</w:t>
      </w:r>
      <w:r w:rsidRPr="003608CA">
        <w:rPr>
          <w:highlight w:val="cyan"/>
        </w:rPr>
        <w:t xml:space="preserve"> Proper disposal of this product will allow for the reuse the materials and protect the environment.</w:t>
      </w:r>
    </w:p>
    <w:p w14:paraId="480D73C7" w14:textId="3CF631A2" w:rsidR="00B67D5F" w:rsidRPr="00DE1661" w:rsidRDefault="00D02557" w:rsidP="00777848">
      <w:pPr>
        <w:pStyle w:val="10"/>
      </w:pPr>
      <w:bookmarkStart w:id="58" w:name="_Toc131754277"/>
      <w:r w:rsidRPr="00DE1661">
        <w:lastRenderedPageBreak/>
        <w:t>General Introduction</w:t>
      </w:r>
      <w:bookmarkEnd w:id="51"/>
      <w:bookmarkEnd w:id="52"/>
      <w:bookmarkEnd w:id="58"/>
    </w:p>
    <w:p w14:paraId="114A18A8" w14:textId="76F66715" w:rsidR="0035674E" w:rsidRPr="00DE1661" w:rsidRDefault="0035674E" w:rsidP="00116D06">
      <w:pPr>
        <w:pStyle w:val="EN"/>
        <w:rPr>
          <w:rFonts w:eastAsiaTheme="minorEastAsia"/>
          <w:kern w:val="44"/>
        </w:rPr>
      </w:pPr>
      <w:r w:rsidRPr="00DE1661">
        <w:t xml:space="preserve">The MaxiCharger </w:t>
      </w:r>
      <w:r w:rsidR="00D83239" w:rsidRPr="00DE1661">
        <w:t xml:space="preserve">DC </w:t>
      </w:r>
      <w:r w:rsidR="00441C98">
        <w:t>Compact</w:t>
      </w:r>
      <w:r w:rsidR="00D83239" w:rsidRPr="00DE1661">
        <w:t xml:space="preserve"> </w:t>
      </w:r>
      <w:r w:rsidRPr="00DE1661">
        <w:t>is designed to charge an electric vehicle (hereinafter called EV). Our chargers provide safe, reliable, fast, and smart charging solutions.</w:t>
      </w:r>
    </w:p>
    <w:p w14:paraId="3D0833E2" w14:textId="09D8F33B" w:rsidR="00FC7BDA" w:rsidRPr="00DE1661" w:rsidRDefault="00D83239" w:rsidP="00116D06">
      <w:pPr>
        <w:pStyle w:val="EN"/>
      </w:pPr>
      <w:bookmarkStart w:id="59" w:name="3.1_Type_plate"/>
      <w:bookmarkStart w:id="60" w:name="_bookmark30"/>
      <w:bookmarkStart w:id="61" w:name="3.2_Intended_use"/>
      <w:bookmarkStart w:id="62" w:name="_bookmark31"/>
      <w:bookmarkEnd w:id="59"/>
      <w:bookmarkEnd w:id="60"/>
      <w:bookmarkEnd w:id="61"/>
      <w:bookmarkEnd w:id="62"/>
      <w:r w:rsidRPr="00DE1661">
        <w:t>This</w:t>
      </w:r>
      <w:r w:rsidR="00B67D5F" w:rsidRPr="00DE1661">
        <w:t xml:space="preserve"> </w:t>
      </w:r>
      <w:r w:rsidR="003D247A" w:rsidRPr="00DE1661">
        <w:t>MaxiCharger</w:t>
      </w:r>
      <w:r w:rsidR="0035674E" w:rsidRPr="00DE1661">
        <w:t xml:space="preserve"> </w:t>
      </w:r>
      <w:r w:rsidR="00B67D5F" w:rsidRPr="00DE1661">
        <w:t xml:space="preserve">is intended for the DC charging of EVs </w:t>
      </w:r>
      <w:r w:rsidR="00A8322C" w:rsidRPr="00DE1661">
        <w:t>and is</w:t>
      </w:r>
      <w:r w:rsidR="00D02557" w:rsidRPr="00DE1661">
        <w:t xml:space="preserve"> intended for </w:t>
      </w:r>
      <w:r w:rsidR="00A8322C" w:rsidRPr="00DE1661">
        <w:t xml:space="preserve">both indoor and </w:t>
      </w:r>
      <w:r w:rsidR="00FC7BDA" w:rsidRPr="00DE1661">
        <w:t>outdoor use:</w:t>
      </w:r>
    </w:p>
    <w:p w14:paraId="082D8783" w14:textId="507FF807" w:rsidR="00FC7BDA" w:rsidRPr="00DE1661" w:rsidRDefault="00FC7BDA" w:rsidP="00923E67">
      <w:pPr>
        <w:pStyle w:val="EN"/>
        <w:numPr>
          <w:ilvl w:val="0"/>
          <w:numId w:val="60"/>
        </w:numPr>
      </w:pPr>
      <w:r w:rsidRPr="00DE1661">
        <w:t>F</w:t>
      </w:r>
      <w:r w:rsidR="00777848" w:rsidRPr="00DE1661">
        <w:t>leet</w:t>
      </w:r>
      <w:r w:rsidRPr="00DE1661">
        <w:t>s</w:t>
      </w:r>
      <w:r w:rsidR="00777848" w:rsidRPr="00DE1661">
        <w:t xml:space="preserve"> </w:t>
      </w:r>
    </w:p>
    <w:p w14:paraId="15D80ADE" w14:textId="77777777" w:rsidR="00FC7BDA" w:rsidRPr="00DE1661" w:rsidRDefault="00FC7BDA" w:rsidP="00923E67">
      <w:pPr>
        <w:pStyle w:val="EN"/>
        <w:numPr>
          <w:ilvl w:val="0"/>
          <w:numId w:val="60"/>
        </w:numPr>
      </w:pPr>
      <w:r w:rsidRPr="00DE1661">
        <w:t>H</w:t>
      </w:r>
      <w:r w:rsidR="00777848" w:rsidRPr="00DE1661">
        <w:t>ighway rest stops</w:t>
      </w:r>
    </w:p>
    <w:p w14:paraId="00774179" w14:textId="77777777" w:rsidR="00FC7BDA" w:rsidRPr="00DE1661" w:rsidRDefault="00FC7BDA" w:rsidP="00923E67">
      <w:pPr>
        <w:pStyle w:val="EN"/>
        <w:numPr>
          <w:ilvl w:val="0"/>
          <w:numId w:val="60"/>
        </w:numPr>
      </w:pPr>
      <w:r w:rsidRPr="00DE1661">
        <w:t>C</w:t>
      </w:r>
      <w:r w:rsidR="00777848" w:rsidRPr="00DE1661">
        <w:t>ommercial parking garages</w:t>
      </w:r>
    </w:p>
    <w:p w14:paraId="2A040C69" w14:textId="4DF6A603" w:rsidR="004107F2" w:rsidRPr="00DE1661" w:rsidRDefault="00FC7BDA" w:rsidP="00923E67">
      <w:pPr>
        <w:pStyle w:val="EN"/>
        <w:numPr>
          <w:ilvl w:val="0"/>
          <w:numId w:val="60"/>
        </w:numPr>
      </w:pPr>
      <w:r w:rsidRPr="00DE1661">
        <w:t>Other locations</w:t>
      </w:r>
    </w:p>
    <w:p w14:paraId="6084EAA9" w14:textId="00A679FA" w:rsidR="00E52FAA" w:rsidRPr="00DE1661" w:rsidRDefault="00E52FAA" w:rsidP="00225364">
      <w:pPr>
        <w:pStyle w:val="NOTE0"/>
        <w:ind w:left="284"/>
        <w:rPr>
          <w:rFonts w:cs="Arial"/>
          <w:b/>
        </w:rPr>
      </w:pPr>
      <w:r w:rsidRPr="00DE1661">
        <w:rPr>
          <w:rFonts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3">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DE1661">
        <w:rPr>
          <w:rFonts w:cs="Arial"/>
          <w:b/>
        </w:rPr>
        <w:t>DANGER</w:t>
      </w:r>
    </w:p>
    <w:p w14:paraId="0DBD04F7" w14:textId="59D47A1F" w:rsidR="00225364" w:rsidRPr="00DE1661" w:rsidRDefault="00FC7BDA" w:rsidP="00923E67">
      <w:pPr>
        <w:pStyle w:val="NOTE0"/>
        <w:numPr>
          <w:ilvl w:val="0"/>
          <w:numId w:val="38"/>
        </w:numPr>
        <w:rPr>
          <w:rFonts w:cs="Arial"/>
        </w:rPr>
      </w:pPr>
      <w:r w:rsidRPr="00DE1661">
        <w:rPr>
          <w:rFonts w:cs="Arial"/>
        </w:rPr>
        <w:t xml:space="preserve">Do not operate the equipment in any </w:t>
      </w:r>
      <w:r w:rsidR="00BE01D3" w:rsidRPr="00DE1661">
        <w:rPr>
          <w:rFonts w:cs="Arial"/>
        </w:rPr>
        <w:t xml:space="preserve">ways </w:t>
      </w:r>
      <w:r w:rsidRPr="00DE1661">
        <w:rPr>
          <w:rFonts w:cs="Arial"/>
        </w:rPr>
        <w:t>other than described in this manual or other related documents. Not following the instructions may cause potential personal injury and/or damage to the property.</w:t>
      </w:r>
    </w:p>
    <w:p w14:paraId="060F8B43" w14:textId="32E59C0D" w:rsidR="00E52FAA" w:rsidRPr="00DE1661" w:rsidRDefault="00225364" w:rsidP="00923E67">
      <w:pPr>
        <w:pStyle w:val="NOTE0"/>
        <w:numPr>
          <w:ilvl w:val="0"/>
          <w:numId w:val="38"/>
        </w:numPr>
        <w:rPr>
          <w:rFonts w:cs="Arial"/>
        </w:rPr>
      </w:pPr>
      <w:r w:rsidRPr="00DE1661">
        <w:rPr>
          <w:rFonts w:cs="Arial"/>
        </w:rPr>
        <w:t>Use the MaxiCharger only as intended.</w:t>
      </w:r>
    </w:p>
    <w:p w14:paraId="4AE73AC6" w14:textId="2DA0714C" w:rsidR="00225364" w:rsidRPr="00DE1661" w:rsidRDefault="00D1133C" w:rsidP="00D83239">
      <w:pPr>
        <w:pStyle w:val="NOTE"/>
        <w:pBdr>
          <w:top w:val="single" w:sz="4" w:space="1" w:color="auto"/>
        </w:pBdr>
        <w:rPr>
          <w:rFonts w:eastAsiaTheme="minorEastAsia"/>
          <w:b/>
          <w:snapToGrid w:val="0"/>
        </w:rPr>
      </w:pPr>
      <w:r w:rsidRPr="00DE1661">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DE1661">
        <w:rPr>
          <w:rFonts w:eastAsiaTheme="minorEastAsia"/>
          <w:b/>
          <w:snapToGrid w:val="0"/>
        </w:rPr>
        <w:t>NOTE</w:t>
      </w:r>
    </w:p>
    <w:p w14:paraId="6997AF97" w14:textId="070655E6" w:rsidR="00E52FAA" w:rsidRPr="00DE1661" w:rsidRDefault="00E52FAA" w:rsidP="00D83239">
      <w:pPr>
        <w:pStyle w:val="NOTE"/>
        <w:pBdr>
          <w:top w:val="single" w:sz="4" w:space="1" w:color="auto"/>
        </w:pBdr>
        <w:rPr>
          <w:snapToGrid w:val="0"/>
        </w:rPr>
      </w:pPr>
      <w:r w:rsidRPr="00DE1661">
        <w:rPr>
          <w:snapToGrid w:val="0"/>
        </w:rPr>
        <w:t xml:space="preserve">The images and illustrations depicted in this manual may </w:t>
      </w:r>
      <w:r w:rsidR="00FC7BDA" w:rsidRPr="00DE1661">
        <w:rPr>
          <w:snapToGrid w:val="0"/>
        </w:rPr>
        <w:t xml:space="preserve">slightly </w:t>
      </w:r>
      <w:r w:rsidRPr="00DE1661">
        <w:rPr>
          <w:snapToGrid w:val="0"/>
        </w:rPr>
        <w:t>differ from the actual product.</w:t>
      </w:r>
    </w:p>
    <w:p w14:paraId="326A2B94" w14:textId="316257C8" w:rsidR="004107F2" w:rsidRPr="00DE1661" w:rsidRDefault="004107F2" w:rsidP="00116D06">
      <w:pPr>
        <w:pStyle w:val="EN"/>
        <w:rPr>
          <w:rFonts w:eastAsia="Verdana"/>
          <w:b/>
          <w:sz w:val="45"/>
          <w:szCs w:val="45"/>
        </w:rPr>
      </w:pPr>
      <w:r w:rsidRPr="00DE1661">
        <w:t xml:space="preserve">This manual will instruct you how to install and </w:t>
      </w:r>
      <w:r w:rsidR="00EA31CC" w:rsidRPr="00DE1661">
        <w:t xml:space="preserve">operate </w:t>
      </w:r>
      <w:r w:rsidR="000444F1" w:rsidRPr="00DE1661">
        <w:t>the MaxiCharger</w:t>
      </w:r>
      <w:r w:rsidRPr="00DE1661">
        <w:t>.</w:t>
      </w:r>
    </w:p>
    <w:p w14:paraId="582E4A7B" w14:textId="77777777" w:rsidR="008F3E23" w:rsidRPr="00DE1661" w:rsidRDefault="008F3E23" w:rsidP="00467A6B">
      <w:pPr>
        <w:sectPr w:rsidR="008F3E23" w:rsidRPr="00DE1661" w:rsidSect="00D26989">
          <w:pgSz w:w="8392" w:h="11907"/>
          <w:pgMar w:top="567" w:right="567" w:bottom="567" w:left="567" w:header="0" w:footer="340" w:gutter="0"/>
          <w:cols w:space="720"/>
          <w:docGrid w:linePitch="245"/>
        </w:sectPr>
      </w:pPr>
      <w:bookmarkStart w:id="63" w:name="3.3_Working_principles"/>
      <w:bookmarkStart w:id="64" w:name="_bookmark32"/>
      <w:bookmarkStart w:id="65" w:name="3.4_Overview"/>
      <w:bookmarkStart w:id="66" w:name="_bookmark35"/>
      <w:bookmarkStart w:id="67" w:name="3.4.1_Overview_of_the_system"/>
      <w:bookmarkStart w:id="68" w:name="_bookmark36"/>
      <w:bookmarkStart w:id="69" w:name="_Ref101876619"/>
      <w:bookmarkStart w:id="70" w:name="_Toc101951996"/>
      <w:bookmarkEnd w:id="63"/>
      <w:bookmarkEnd w:id="64"/>
      <w:bookmarkEnd w:id="65"/>
      <w:bookmarkEnd w:id="66"/>
      <w:bookmarkEnd w:id="67"/>
      <w:bookmarkEnd w:id="68"/>
    </w:p>
    <w:p w14:paraId="3568C742" w14:textId="01417EAC" w:rsidR="005D5A73" w:rsidRPr="00DE1661" w:rsidRDefault="0061413C" w:rsidP="005D5A73">
      <w:pPr>
        <w:pStyle w:val="2"/>
        <w:spacing w:before="240"/>
        <w:rPr>
          <w:rFonts w:cs="Arial"/>
        </w:rPr>
      </w:pPr>
      <w:bookmarkStart w:id="71" w:name="_Ref103185500"/>
      <w:bookmarkStart w:id="72" w:name="_Ref103869934"/>
      <w:bookmarkStart w:id="73" w:name="_Toc106900392"/>
      <w:bookmarkStart w:id="74" w:name="_Toc106983264"/>
      <w:bookmarkStart w:id="75" w:name="_Toc131754278"/>
      <w:r w:rsidRPr="00DE1661">
        <w:rPr>
          <w:rFonts w:cs="Arial"/>
        </w:rPr>
        <w:lastRenderedPageBreak/>
        <w:t xml:space="preserve">Product </w:t>
      </w:r>
      <w:bookmarkEnd w:id="69"/>
      <w:bookmarkEnd w:id="70"/>
      <w:bookmarkEnd w:id="71"/>
      <w:r w:rsidR="00777848" w:rsidRPr="00DE1661">
        <w:rPr>
          <w:rFonts w:cs="Arial"/>
        </w:rPr>
        <w:t>Overview</w:t>
      </w:r>
      <w:bookmarkEnd w:id="72"/>
      <w:bookmarkEnd w:id="73"/>
      <w:bookmarkEnd w:id="74"/>
      <w:r w:rsidR="00953A43" w:rsidRPr="00DE1661">
        <w:rPr>
          <w:rFonts w:cs="Arial"/>
        </w:rPr>
        <w:t xml:space="preserve"> (Outside)</w:t>
      </w:r>
      <w:bookmarkEnd w:id="75"/>
    </w:p>
    <w:p w14:paraId="789B4D0A" w14:textId="197053BE" w:rsidR="003C40FF" w:rsidRPr="00DE1661" w:rsidRDefault="005D5A73" w:rsidP="00923E67">
      <w:pPr>
        <w:pStyle w:val="ad"/>
        <w:numPr>
          <w:ilvl w:val="0"/>
          <w:numId w:val="47"/>
        </w:numPr>
        <w:spacing w:before="360"/>
        <w:ind w:left="930"/>
      </w:pPr>
      <w:r w:rsidRPr="00DE1661">
        <w:rPr>
          <w:noProof/>
        </w:rPr>
        <w:drawing>
          <wp:anchor distT="0" distB="0" distL="114300" distR="114300" simplePos="0" relativeHeight="252781568" behindDoc="0" locked="0" layoutInCell="1" allowOverlap="1" wp14:anchorId="02B1E9C9" wp14:editId="13B78628">
            <wp:simplePos x="0" y="0"/>
            <wp:positionH relativeFrom="column">
              <wp:posOffset>484116</wp:posOffset>
            </wp:positionH>
            <wp:positionV relativeFrom="paragraph">
              <wp:posOffset>133891</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5">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D83239" w:rsidRPr="00DE1661">
        <w:t xml:space="preserve">Ambient </w:t>
      </w:r>
      <w:r w:rsidRPr="00DE1661">
        <w:t>Light Sensor</w:t>
      </w:r>
    </w:p>
    <w:p w14:paraId="5E77654D" w14:textId="5D4B235C" w:rsidR="005D5A73" w:rsidRPr="00DE1661" w:rsidRDefault="005D5A73" w:rsidP="00923E67">
      <w:pPr>
        <w:pStyle w:val="ad"/>
        <w:numPr>
          <w:ilvl w:val="0"/>
          <w:numId w:val="47"/>
        </w:numPr>
      </w:pPr>
      <w:r w:rsidRPr="00DE1661">
        <w:t>Touchscreen</w:t>
      </w:r>
    </w:p>
    <w:p w14:paraId="66451134" w14:textId="295F4019" w:rsidR="005D5A73" w:rsidRPr="00DE1661" w:rsidRDefault="005D5A73" w:rsidP="00923E67">
      <w:pPr>
        <w:pStyle w:val="ad"/>
        <w:numPr>
          <w:ilvl w:val="0"/>
          <w:numId w:val="47"/>
        </w:numPr>
      </w:pPr>
      <w:r w:rsidRPr="00DE1661">
        <w:t>RFID Card Reader</w:t>
      </w:r>
    </w:p>
    <w:p w14:paraId="4C414483" w14:textId="1ABFF8AC" w:rsidR="00DC0FDF" w:rsidRPr="00DE1661" w:rsidRDefault="00DC0FDF" w:rsidP="00923E67">
      <w:pPr>
        <w:pStyle w:val="ad"/>
        <w:numPr>
          <w:ilvl w:val="0"/>
          <w:numId w:val="47"/>
        </w:numPr>
      </w:pPr>
      <w:r w:rsidRPr="00DE1661">
        <w:t>POS Payment Device (optional)</w:t>
      </w:r>
    </w:p>
    <w:p w14:paraId="255B61AF" w14:textId="10046237" w:rsidR="005D5A73" w:rsidRPr="00DE1661" w:rsidRDefault="005D5A73" w:rsidP="00923E67">
      <w:pPr>
        <w:pStyle w:val="ad"/>
        <w:numPr>
          <w:ilvl w:val="0"/>
          <w:numId w:val="47"/>
        </w:numPr>
      </w:pPr>
      <w:r w:rsidRPr="00DE1661">
        <w:t>EV Charging Cable</w:t>
      </w:r>
    </w:p>
    <w:p w14:paraId="2A89C269" w14:textId="5CFEF9D5" w:rsidR="005D5A73" w:rsidRPr="00DE1661" w:rsidRDefault="005D5A73" w:rsidP="00923E67">
      <w:pPr>
        <w:pStyle w:val="ad"/>
        <w:numPr>
          <w:ilvl w:val="0"/>
          <w:numId w:val="47"/>
        </w:numPr>
      </w:pPr>
      <w:r w:rsidRPr="00DE1661">
        <w:t>Ethernet Cable Port</w:t>
      </w:r>
    </w:p>
    <w:p w14:paraId="03F2FD5B" w14:textId="3C9A8935" w:rsidR="005D5A73" w:rsidRPr="00DE1661" w:rsidRDefault="005D5A73" w:rsidP="00923E67">
      <w:pPr>
        <w:pStyle w:val="ad"/>
        <w:numPr>
          <w:ilvl w:val="0"/>
          <w:numId w:val="47"/>
        </w:numPr>
      </w:pPr>
      <w:r w:rsidRPr="00DE1661">
        <w:t>AC Inlet Hole</w:t>
      </w:r>
    </w:p>
    <w:p w14:paraId="6801D818" w14:textId="51573FC6" w:rsidR="005D5A73" w:rsidRPr="00DE1661" w:rsidRDefault="005D5A73" w:rsidP="00923E67">
      <w:pPr>
        <w:pStyle w:val="ad"/>
        <w:numPr>
          <w:ilvl w:val="0"/>
          <w:numId w:val="47"/>
        </w:numPr>
      </w:pPr>
      <w:r w:rsidRPr="00DE1661">
        <w:t>Vent</w:t>
      </w:r>
      <w:r w:rsidR="00AB58E4" w:rsidRPr="00DE1661">
        <w:t xml:space="preserve"> — each on the right and left side</w:t>
      </w:r>
    </w:p>
    <w:p w14:paraId="17B834E6" w14:textId="28722693" w:rsidR="00AB58E4" w:rsidRPr="00DE1661" w:rsidRDefault="00AB58E4" w:rsidP="00923E67">
      <w:pPr>
        <w:pStyle w:val="ad"/>
        <w:numPr>
          <w:ilvl w:val="0"/>
          <w:numId w:val="47"/>
        </w:numPr>
      </w:pPr>
      <w:r w:rsidRPr="00DE1661">
        <w:t>Slot</w:t>
      </w:r>
    </w:p>
    <w:p w14:paraId="3E3E8BE0" w14:textId="52822A8C" w:rsidR="00AB58E4" w:rsidRPr="00DE1661" w:rsidRDefault="00AB58E4" w:rsidP="00923E67">
      <w:pPr>
        <w:pStyle w:val="ad"/>
        <w:numPr>
          <w:ilvl w:val="0"/>
          <w:numId w:val="47"/>
        </w:numPr>
      </w:pPr>
      <w:r w:rsidRPr="00DE1661">
        <w:t>Groove</w:t>
      </w:r>
    </w:p>
    <w:p w14:paraId="66A727DB" w14:textId="55341D08" w:rsidR="00AB58E4" w:rsidRPr="00DE1661" w:rsidRDefault="00AB58E4" w:rsidP="00923E67">
      <w:pPr>
        <w:pStyle w:val="ad"/>
        <w:numPr>
          <w:ilvl w:val="0"/>
          <w:numId w:val="47"/>
        </w:numPr>
      </w:pPr>
      <w:r w:rsidRPr="00DE1661">
        <w:t>Bezel</w:t>
      </w:r>
    </w:p>
    <w:p w14:paraId="0A2F75E9" w14:textId="0A01EA5A" w:rsidR="00AB58E4" w:rsidRPr="00DE1661" w:rsidRDefault="00AB58E4" w:rsidP="00923E67">
      <w:pPr>
        <w:pStyle w:val="ad"/>
        <w:numPr>
          <w:ilvl w:val="0"/>
          <w:numId w:val="47"/>
        </w:numPr>
      </w:pPr>
      <w:r w:rsidRPr="00DE1661">
        <w:t>Lifting Handle</w:t>
      </w:r>
    </w:p>
    <w:p w14:paraId="00B1BA05" w14:textId="6BEB5406" w:rsidR="003C40FF" w:rsidRPr="00DE1661" w:rsidRDefault="005D5A73" w:rsidP="00953A43">
      <w:pPr>
        <w:spacing w:line="480" w:lineRule="auto"/>
      </w:pPr>
      <w:r w:rsidRPr="00DE1661">
        <w:t xml:space="preserve">        </w:t>
      </w:r>
    </w:p>
    <w:p w14:paraId="3D39FCD3" w14:textId="2067A3B9" w:rsidR="003C40FF" w:rsidRPr="00DE1661" w:rsidRDefault="00953A43" w:rsidP="002637CB">
      <w:pPr>
        <w:spacing w:line="480" w:lineRule="auto"/>
        <w:jc w:val="center"/>
      </w:pPr>
      <w:r w:rsidRPr="00DE1661">
        <w:rPr>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DE1661">
        <w:rPr>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DE1661" w:rsidRDefault="002637CB" w:rsidP="002637CB">
      <w:pPr>
        <w:spacing w:line="480" w:lineRule="auto"/>
        <w:jc w:val="center"/>
      </w:pPr>
    </w:p>
    <w:p w14:paraId="10C8139E" w14:textId="67563B40" w:rsidR="009D3249" w:rsidRPr="00DE1661" w:rsidRDefault="00AB58E4" w:rsidP="00AB58E4">
      <w:r w:rsidRPr="00DE1661">
        <w:rPr>
          <w:noProof/>
        </w:rPr>
        <w:drawing>
          <wp:anchor distT="0" distB="0" distL="114300" distR="114300" simplePos="0" relativeHeight="252796928" behindDoc="0" locked="0" layoutInCell="1" allowOverlap="1" wp14:anchorId="67DD0072" wp14:editId="5EA29173">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8">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DE1661" w:rsidRDefault="002637CB" w:rsidP="002637CB">
      <w:pPr>
        <w:spacing w:line="480" w:lineRule="auto"/>
        <w:jc w:val="center"/>
      </w:pPr>
    </w:p>
    <w:p w14:paraId="2BF9AFC8" w14:textId="4FBC1CD2" w:rsidR="002637CB" w:rsidRPr="00DE1661" w:rsidRDefault="002637CB" w:rsidP="002637CB">
      <w:pPr>
        <w:spacing w:line="480" w:lineRule="auto"/>
        <w:jc w:val="center"/>
      </w:pPr>
    </w:p>
    <w:p w14:paraId="1ACFD76A" w14:textId="196DBC55" w:rsidR="00282CA1" w:rsidRPr="00DE1661" w:rsidRDefault="00282CA1" w:rsidP="009C4A6D">
      <w:pPr>
        <w:pStyle w:val="EN"/>
        <w:spacing w:line="480" w:lineRule="auto"/>
        <w:ind w:left="0"/>
        <w:rPr>
          <w:rFonts w:eastAsiaTheme="minorEastAsia"/>
        </w:rPr>
      </w:pPr>
    </w:p>
    <w:p w14:paraId="47E3A301" w14:textId="77777777" w:rsidR="00953A43" w:rsidRPr="00DE1661" w:rsidRDefault="00953A43" w:rsidP="009C4A6D">
      <w:pPr>
        <w:pStyle w:val="EN"/>
        <w:spacing w:line="480" w:lineRule="auto"/>
        <w:ind w:left="0"/>
        <w:rPr>
          <w:rFonts w:eastAsiaTheme="minorEastAsia"/>
        </w:rPr>
      </w:pPr>
    </w:p>
    <w:p w14:paraId="02F1381B" w14:textId="77777777" w:rsidR="00953A43" w:rsidRPr="00DE1661" w:rsidRDefault="00953A43" w:rsidP="009C4A6D">
      <w:pPr>
        <w:pStyle w:val="EN"/>
        <w:spacing w:line="480" w:lineRule="auto"/>
        <w:ind w:left="0"/>
        <w:rPr>
          <w:rFonts w:eastAsiaTheme="minorEastAsia"/>
        </w:rPr>
      </w:pPr>
    </w:p>
    <w:p w14:paraId="7B021602" w14:textId="77777777" w:rsidR="00953A43" w:rsidRPr="00DE1661" w:rsidRDefault="00953A43" w:rsidP="009C4A6D">
      <w:pPr>
        <w:pStyle w:val="EN"/>
        <w:spacing w:line="480" w:lineRule="auto"/>
        <w:ind w:left="0"/>
        <w:rPr>
          <w:rFonts w:eastAsiaTheme="minorEastAsia"/>
        </w:rPr>
      </w:pPr>
    </w:p>
    <w:p w14:paraId="093CB37A" w14:textId="77777777" w:rsidR="00953A43" w:rsidRPr="00DE1661" w:rsidRDefault="00953A43" w:rsidP="00953A43">
      <w:pPr>
        <w:pStyle w:val="2"/>
        <w:spacing w:before="240"/>
        <w:rPr>
          <w:rFonts w:cs="Arial"/>
        </w:rPr>
      </w:pPr>
      <w:r w:rsidRPr="00DE1661">
        <w:rPr>
          <w:rFonts w:cs="Arial"/>
        </w:rPr>
        <w:lastRenderedPageBreak/>
        <w:t xml:space="preserve"> </w:t>
      </w:r>
      <w:bookmarkStart w:id="76" w:name="_Toc131754279"/>
      <w:r w:rsidRPr="00DE1661">
        <w:rPr>
          <w:rFonts w:cs="Arial"/>
        </w:rPr>
        <w:t>Product Overview (Inside)</w:t>
      </w:r>
      <w:bookmarkEnd w:id="76"/>
    </w:p>
    <w:p w14:paraId="2B8CA8A5" w14:textId="77777777" w:rsidR="00953A43" w:rsidRPr="00DE1661" w:rsidRDefault="00953A43" w:rsidP="00953A43"/>
    <w:p w14:paraId="1A133F65" w14:textId="78BDFC80" w:rsidR="00953A43" w:rsidRPr="00DE1661" w:rsidRDefault="00953A43" w:rsidP="00953A43">
      <w:r w:rsidRPr="00DE1661">
        <w:rPr>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9">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0"/>
        <w:tblW w:w="0" w:type="auto"/>
        <w:jc w:val="right"/>
        <w:tblLook w:val="04A0" w:firstRow="1" w:lastRow="0" w:firstColumn="1" w:lastColumn="0" w:noHBand="0" w:noVBand="1"/>
      </w:tblPr>
      <w:tblGrid>
        <w:gridCol w:w="3119"/>
      </w:tblGrid>
      <w:tr w:rsidR="009C4A6D" w:rsidRPr="00DE1661" w14:paraId="03A7D9BA" w14:textId="77777777" w:rsidTr="009C4A6D">
        <w:trPr>
          <w:jc w:val="right"/>
        </w:trPr>
        <w:tc>
          <w:tcPr>
            <w:tcW w:w="3119" w:type="dxa"/>
          </w:tcPr>
          <w:p w14:paraId="7DA6D0DE" w14:textId="0D9D0F0F"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1 </w:t>
            </w:r>
          </w:p>
        </w:tc>
      </w:tr>
      <w:tr w:rsidR="009C4A6D" w:rsidRPr="00DE1661" w14:paraId="2D4680EF" w14:textId="77777777" w:rsidTr="009C4A6D">
        <w:trPr>
          <w:jc w:val="right"/>
        </w:trPr>
        <w:tc>
          <w:tcPr>
            <w:tcW w:w="3119" w:type="dxa"/>
          </w:tcPr>
          <w:p w14:paraId="59585876" w14:textId="568AEBA1" w:rsidR="009C4A6D" w:rsidRPr="00DE1661" w:rsidRDefault="009C4A6D" w:rsidP="00923E67">
            <w:pPr>
              <w:pStyle w:val="EN"/>
              <w:numPr>
                <w:ilvl w:val="0"/>
                <w:numId w:val="49"/>
              </w:numPr>
              <w:spacing w:before="120" w:after="120"/>
            </w:pPr>
            <w:r w:rsidRPr="00DE1661">
              <w:t>E</w:t>
            </w:r>
            <w:r w:rsidR="00D83239" w:rsidRPr="00DE1661">
              <w:t>quipment</w:t>
            </w:r>
            <w:r w:rsidRPr="00DE1661">
              <w:t xml:space="preserve"> Control Unit </w:t>
            </w:r>
          </w:p>
        </w:tc>
      </w:tr>
      <w:tr w:rsidR="009C4A6D" w:rsidRPr="00DE1661" w14:paraId="4A1379A9" w14:textId="77777777" w:rsidTr="009C4A6D">
        <w:trPr>
          <w:jc w:val="right"/>
        </w:trPr>
        <w:tc>
          <w:tcPr>
            <w:tcW w:w="3119" w:type="dxa"/>
          </w:tcPr>
          <w:p w14:paraId="04CD110B" w14:textId="01F2D31A"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2 </w:t>
            </w:r>
          </w:p>
        </w:tc>
      </w:tr>
      <w:tr w:rsidR="009C4A6D" w:rsidRPr="00DE1661" w14:paraId="71AEBB92" w14:textId="77777777" w:rsidTr="009C4A6D">
        <w:trPr>
          <w:jc w:val="right"/>
        </w:trPr>
        <w:tc>
          <w:tcPr>
            <w:tcW w:w="3119" w:type="dxa"/>
          </w:tcPr>
          <w:p w14:paraId="682F17BE" w14:textId="77777777" w:rsidR="009C4A6D" w:rsidRPr="00DE1661" w:rsidRDefault="009C4A6D" w:rsidP="00923E67">
            <w:pPr>
              <w:pStyle w:val="EN"/>
              <w:numPr>
                <w:ilvl w:val="0"/>
                <w:numId w:val="49"/>
              </w:numPr>
              <w:spacing w:before="120" w:after="120"/>
            </w:pPr>
            <w:r w:rsidRPr="00DE1661">
              <w:t>Energy Meter (PJ1)</w:t>
            </w:r>
          </w:p>
        </w:tc>
      </w:tr>
      <w:tr w:rsidR="009C4A6D" w:rsidRPr="00DE1661" w14:paraId="6B8FEA75" w14:textId="77777777" w:rsidTr="009C4A6D">
        <w:trPr>
          <w:jc w:val="right"/>
        </w:trPr>
        <w:tc>
          <w:tcPr>
            <w:tcW w:w="3119" w:type="dxa"/>
          </w:tcPr>
          <w:p w14:paraId="575ED14A" w14:textId="295227D2" w:rsidR="009C4A6D" w:rsidRPr="00DE1661" w:rsidRDefault="009C4A6D" w:rsidP="00923E67">
            <w:pPr>
              <w:pStyle w:val="EN"/>
              <w:numPr>
                <w:ilvl w:val="0"/>
                <w:numId w:val="49"/>
              </w:numPr>
              <w:spacing w:before="120" w:after="120"/>
            </w:pPr>
            <w:r w:rsidRPr="00DE1661">
              <w:t>Energy Meter (PJ2)</w:t>
            </w:r>
          </w:p>
        </w:tc>
      </w:tr>
      <w:tr w:rsidR="009C4A6D" w:rsidRPr="00DE1661" w14:paraId="4544898A" w14:textId="77777777" w:rsidTr="009C4A6D">
        <w:trPr>
          <w:jc w:val="right"/>
        </w:trPr>
        <w:tc>
          <w:tcPr>
            <w:tcW w:w="3119" w:type="dxa"/>
          </w:tcPr>
          <w:p w14:paraId="0B227DE6" w14:textId="16165ECD" w:rsidR="009C4A6D" w:rsidRPr="00DE1661" w:rsidRDefault="009C4A6D" w:rsidP="00923E67">
            <w:pPr>
              <w:pStyle w:val="EN"/>
              <w:numPr>
                <w:ilvl w:val="0"/>
                <w:numId w:val="49"/>
              </w:numPr>
              <w:spacing w:before="120" w:after="120"/>
            </w:pPr>
            <w:r w:rsidRPr="00DE1661">
              <w:t>48 V Auxiliary Power</w:t>
            </w:r>
          </w:p>
        </w:tc>
      </w:tr>
      <w:tr w:rsidR="009C4A6D" w:rsidRPr="00DE1661" w14:paraId="256CC677" w14:textId="77777777" w:rsidTr="009C4A6D">
        <w:trPr>
          <w:jc w:val="right"/>
        </w:trPr>
        <w:tc>
          <w:tcPr>
            <w:tcW w:w="3119" w:type="dxa"/>
          </w:tcPr>
          <w:p w14:paraId="715D5AAE" w14:textId="65EA07CB" w:rsidR="009C4A6D" w:rsidRPr="00DE1661" w:rsidRDefault="009C4A6D" w:rsidP="00923E67">
            <w:pPr>
              <w:pStyle w:val="EN"/>
              <w:numPr>
                <w:ilvl w:val="0"/>
                <w:numId w:val="49"/>
              </w:numPr>
              <w:spacing w:before="120" w:after="120"/>
            </w:pPr>
            <w:r w:rsidRPr="00DE1661">
              <w:t>24 V Auxiliary Power</w:t>
            </w:r>
          </w:p>
        </w:tc>
      </w:tr>
      <w:tr w:rsidR="009C4A6D" w:rsidRPr="00DE1661" w14:paraId="69ED7970" w14:textId="77777777" w:rsidTr="009C4A6D">
        <w:trPr>
          <w:jc w:val="right"/>
        </w:trPr>
        <w:tc>
          <w:tcPr>
            <w:tcW w:w="3119" w:type="dxa"/>
          </w:tcPr>
          <w:p w14:paraId="59068371" w14:textId="48A47222" w:rsidR="009C4A6D" w:rsidRPr="00DE1661" w:rsidRDefault="009C4A6D" w:rsidP="00923E67">
            <w:pPr>
              <w:pStyle w:val="EN"/>
              <w:numPr>
                <w:ilvl w:val="0"/>
                <w:numId w:val="49"/>
              </w:numPr>
              <w:spacing w:before="120" w:after="120"/>
            </w:pPr>
            <w:r w:rsidRPr="00DE1661">
              <w:rPr>
                <w:rFonts w:eastAsiaTheme="minorEastAsia"/>
              </w:rPr>
              <w:t>AC Contactor (KM2)</w:t>
            </w:r>
          </w:p>
        </w:tc>
      </w:tr>
      <w:tr w:rsidR="009C4A6D" w:rsidRPr="00DE1661" w14:paraId="23E7379C" w14:textId="77777777" w:rsidTr="009C4A6D">
        <w:trPr>
          <w:jc w:val="right"/>
        </w:trPr>
        <w:tc>
          <w:tcPr>
            <w:tcW w:w="3119" w:type="dxa"/>
          </w:tcPr>
          <w:p w14:paraId="5658B366" w14:textId="77777777" w:rsidR="009C4A6D" w:rsidRPr="00DE1661" w:rsidRDefault="009C4A6D" w:rsidP="00923E67">
            <w:pPr>
              <w:pStyle w:val="EN"/>
              <w:numPr>
                <w:ilvl w:val="0"/>
                <w:numId w:val="49"/>
              </w:numPr>
              <w:spacing w:before="120" w:after="120"/>
            </w:pPr>
            <w:r w:rsidRPr="00DE1661">
              <w:rPr>
                <w:rFonts w:eastAsiaTheme="minorEastAsia"/>
              </w:rPr>
              <w:t>AC Contactor (KM1)</w:t>
            </w:r>
          </w:p>
        </w:tc>
      </w:tr>
      <w:tr w:rsidR="009C4A6D" w:rsidRPr="00DE1661" w14:paraId="3F7334AB" w14:textId="77777777" w:rsidTr="009C4A6D">
        <w:trPr>
          <w:jc w:val="right"/>
        </w:trPr>
        <w:tc>
          <w:tcPr>
            <w:tcW w:w="3119" w:type="dxa"/>
          </w:tcPr>
          <w:p w14:paraId="784D1032" w14:textId="0C0F0D9E" w:rsidR="009C4A6D" w:rsidRPr="00DE1661" w:rsidRDefault="009C4A6D" w:rsidP="00923E67">
            <w:pPr>
              <w:pStyle w:val="EN"/>
              <w:numPr>
                <w:ilvl w:val="0"/>
                <w:numId w:val="49"/>
              </w:numPr>
              <w:spacing w:before="120" w:after="120"/>
            </w:pPr>
            <w:r w:rsidRPr="00DE1661">
              <w:rPr>
                <w:rFonts w:eastAsiaTheme="minorEastAsia"/>
              </w:rPr>
              <w:t xml:space="preserve">Surge Protection Device                                </w:t>
            </w:r>
          </w:p>
        </w:tc>
      </w:tr>
      <w:tr w:rsidR="009C4A6D" w:rsidRPr="00DE1661" w14:paraId="56029A2E" w14:textId="77777777" w:rsidTr="009C4A6D">
        <w:trPr>
          <w:jc w:val="right"/>
        </w:trPr>
        <w:tc>
          <w:tcPr>
            <w:tcW w:w="3119" w:type="dxa"/>
          </w:tcPr>
          <w:p w14:paraId="41B84A2E" w14:textId="6304E80A" w:rsidR="009C4A6D" w:rsidRPr="00DE1661" w:rsidRDefault="009C4A6D" w:rsidP="00923E67">
            <w:pPr>
              <w:pStyle w:val="EN"/>
              <w:numPr>
                <w:ilvl w:val="0"/>
                <w:numId w:val="49"/>
              </w:numPr>
              <w:spacing w:before="120" w:after="120"/>
            </w:pPr>
            <w:r w:rsidRPr="00DE1661">
              <w:rPr>
                <w:rFonts w:eastAsiaTheme="minorEastAsia"/>
              </w:rPr>
              <w:t>Fuse</w:t>
            </w:r>
          </w:p>
        </w:tc>
      </w:tr>
      <w:tr w:rsidR="009C4A6D" w:rsidRPr="00DE1661" w14:paraId="3B3E8BE0" w14:textId="77777777" w:rsidTr="009C4A6D">
        <w:trPr>
          <w:jc w:val="right"/>
        </w:trPr>
        <w:tc>
          <w:tcPr>
            <w:tcW w:w="3119" w:type="dxa"/>
          </w:tcPr>
          <w:p w14:paraId="3CE1BDE3" w14:textId="77777777" w:rsidR="009C4A6D" w:rsidRPr="00DE1661" w:rsidRDefault="009C4A6D" w:rsidP="00923E67">
            <w:pPr>
              <w:pStyle w:val="EN"/>
              <w:numPr>
                <w:ilvl w:val="0"/>
                <w:numId w:val="49"/>
              </w:numPr>
              <w:spacing w:before="120" w:after="120"/>
            </w:pPr>
            <w:r w:rsidRPr="00DE1661">
              <w:rPr>
                <w:rFonts w:eastAsiaTheme="minorEastAsia"/>
              </w:rPr>
              <w:t>Intermediate Relay</w:t>
            </w:r>
          </w:p>
        </w:tc>
      </w:tr>
    </w:tbl>
    <w:p w14:paraId="7B5BFB15" w14:textId="31F1F356" w:rsidR="0099218C" w:rsidRPr="00DE1661" w:rsidRDefault="0099218C" w:rsidP="009C4A6D">
      <w:pPr>
        <w:pStyle w:val="EN"/>
      </w:pPr>
    </w:p>
    <w:p w14:paraId="26EB9766" w14:textId="2FF6C939" w:rsidR="00B13CDC" w:rsidRPr="00DE1661" w:rsidRDefault="00B13CDC" w:rsidP="00B13CDC">
      <w:pPr>
        <w:rPr>
          <w:bCs/>
          <w:kern w:val="2"/>
        </w:rPr>
      </w:pPr>
      <w:r w:rsidRPr="00DE1661">
        <w:br w:type="page"/>
      </w:r>
    </w:p>
    <w:p w14:paraId="574E63F5" w14:textId="02A89FA1" w:rsidR="00225364" w:rsidRPr="00DE1661" w:rsidRDefault="00883962" w:rsidP="001B1FC9">
      <w:pPr>
        <w:pStyle w:val="2"/>
        <w:spacing w:before="240"/>
        <w:rPr>
          <w:rFonts w:cs="Arial"/>
        </w:rPr>
      </w:pPr>
      <w:bookmarkStart w:id="77" w:name="_Ref118192102"/>
      <w:bookmarkStart w:id="78" w:name="_Ref102665761"/>
      <w:r w:rsidRPr="00DE1661">
        <w:rPr>
          <w:rFonts w:cs="Arial"/>
        </w:rPr>
        <w:lastRenderedPageBreak/>
        <w:t xml:space="preserve"> </w:t>
      </w:r>
      <w:bookmarkStart w:id="79" w:name="_Toc131754280"/>
      <w:r w:rsidR="005F5265" w:rsidRPr="00DE1661">
        <w:rPr>
          <w:rFonts w:cs="Arial"/>
        </w:rPr>
        <w:t xml:space="preserve">Technical </w:t>
      </w:r>
      <w:r w:rsidR="00225364" w:rsidRPr="00DE1661">
        <w:rPr>
          <w:rFonts w:cs="Arial"/>
        </w:rPr>
        <w:t>Specifications</w:t>
      </w:r>
      <w:bookmarkEnd w:id="77"/>
      <w:bookmarkEnd w:id="79"/>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DE1661" w14:paraId="028E4F1A" w14:textId="77777777" w:rsidTr="00681F3F">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253195F9" w:rsidR="00681F3F" w:rsidRPr="00DE1661" w:rsidRDefault="00681F3F" w:rsidP="001A6CA7">
            <w:r w:rsidRPr="00DE1661">
              <w:t>Item</w:t>
            </w:r>
          </w:p>
        </w:tc>
        <w:tc>
          <w:tcPr>
            <w:tcW w:w="3400" w:type="dxa"/>
          </w:tcPr>
          <w:p w14:paraId="326C5F3C" w14:textId="7CD1F331" w:rsidR="00681F3F" w:rsidRPr="00DE1661" w:rsidRDefault="00681F3F" w:rsidP="001A6CA7">
            <w:r w:rsidRPr="00DE1661">
              <w:t>Description</w:t>
            </w:r>
          </w:p>
        </w:tc>
      </w:tr>
      <w:tr w:rsidR="001B1FC9" w:rsidRPr="00DE1661" w14:paraId="78E2CBB5" w14:textId="77777777" w:rsidTr="001B1FC9">
        <w:trPr>
          <w:trHeight w:val="454"/>
          <w:jc w:val="center"/>
        </w:trPr>
        <w:tc>
          <w:tcPr>
            <w:tcW w:w="6799" w:type="dxa"/>
            <w:gridSpan w:val="2"/>
            <w:shd w:val="clear" w:color="auto" w:fill="A8D08D" w:themeFill="accent6" w:themeFillTint="99"/>
          </w:tcPr>
          <w:p w14:paraId="4854D100" w14:textId="652F770E" w:rsidR="001B1FC9" w:rsidRPr="00DE1661" w:rsidRDefault="001B1FC9" w:rsidP="00681F3F">
            <w:pPr>
              <w:spacing w:line="340" w:lineRule="exact"/>
              <w:rPr>
                <w:rFonts w:ascii="Arial" w:hAnsi="Arial"/>
                <w:b/>
              </w:rPr>
            </w:pPr>
            <w:r w:rsidRPr="00DE1661">
              <w:rPr>
                <w:rFonts w:ascii="Arial" w:hAnsi="Arial"/>
                <w:b/>
              </w:rPr>
              <w:t>Product Information</w:t>
            </w:r>
          </w:p>
        </w:tc>
      </w:tr>
      <w:tr w:rsidR="00225364" w:rsidRPr="00DE1661" w14:paraId="0D5C740E" w14:textId="77777777" w:rsidTr="00706757">
        <w:trPr>
          <w:trHeight w:val="611"/>
          <w:jc w:val="center"/>
        </w:trPr>
        <w:tc>
          <w:tcPr>
            <w:tcW w:w="3397" w:type="dxa"/>
            <w:vAlign w:val="center"/>
          </w:tcPr>
          <w:p w14:paraId="360F3CAA" w14:textId="152C4B9F" w:rsidR="00225364" w:rsidRPr="00DE1661" w:rsidRDefault="00225364" w:rsidP="001A6CA7">
            <w:pPr>
              <w:jc w:val="both"/>
              <w:rPr>
                <w:rFonts w:ascii="Arial" w:hAnsi="Arial"/>
                <w:b/>
              </w:rPr>
            </w:pPr>
            <w:r w:rsidRPr="00DE1661">
              <w:rPr>
                <w:rFonts w:ascii="Arial" w:hAnsi="Arial"/>
                <w:b/>
              </w:rPr>
              <w:t xml:space="preserve">Power </w:t>
            </w:r>
            <w:r w:rsidR="00706757" w:rsidRPr="00DE1661">
              <w:rPr>
                <w:rFonts w:ascii="Arial" w:hAnsi="Arial"/>
                <w:b/>
              </w:rPr>
              <w:t>R</w:t>
            </w:r>
            <w:r w:rsidRPr="00DE1661">
              <w:rPr>
                <w:rFonts w:ascii="Arial" w:hAnsi="Arial"/>
                <w:b/>
              </w:rPr>
              <w:t>ating</w:t>
            </w:r>
          </w:p>
        </w:tc>
        <w:tc>
          <w:tcPr>
            <w:tcW w:w="3402" w:type="dxa"/>
            <w:vAlign w:val="center"/>
          </w:tcPr>
          <w:p w14:paraId="024432C5" w14:textId="410E8EA2" w:rsidR="00225364" w:rsidRPr="00DE1661" w:rsidRDefault="00225364" w:rsidP="00AC1FDC">
            <w:pPr>
              <w:pStyle w:val="ItemListinTable"/>
              <w:spacing w:before="48" w:after="48"/>
              <w:rPr>
                <w:rFonts w:ascii="Arial" w:hAnsi="Arial"/>
              </w:rPr>
            </w:pPr>
            <w:r w:rsidRPr="00DE1661">
              <w:rPr>
                <w:rFonts w:ascii="Arial" w:hAnsi="Arial"/>
              </w:rPr>
              <w:t>40 kW, max. 47 kW</w:t>
            </w:r>
          </w:p>
        </w:tc>
      </w:tr>
      <w:tr w:rsidR="00225364" w:rsidRPr="00DE1661" w14:paraId="46E263E8" w14:textId="77777777" w:rsidTr="00706757">
        <w:trPr>
          <w:trHeight w:val="563"/>
          <w:jc w:val="center"/>
        </w:trPr>
        <w:tc>
          <w:tcPr>
            <w:tcW w:w="3397" w:type="dxa"/>
            <w:vAlign w:val="center"/>
          </w:tcPr>
          <w:p w14:paraId="21CF033B" w14:textId="6646BA99" w:rsidR="00225364" w:rsidRPr="00DE1661" w:rsidRDefault="00225364" w:rsidP="001A6CA7">
            <w:pPr>
              <w:rPr>
                <w:rFonts w:ascii="Arial" w:hAnsi="Arial"/>
                <w:b/>
              </w:rPr>
            </w:pPr>
            <w:r w:rsidRPr="00DE1661">
              <w:rPr>
                <w:rFonts w:ascii="Arial" w:hAnsi="Arial"/>
                <w:b/>
              </w:rPr>
              <w:t xml:space="preserve">Charging </w:t>
            </w:r>
            <w:r w:rsidR="00706757" w:rsidRPr="00DE1661">
              <w:rPr>
                <w:rFonts w:ascii="Arial" w:hAnsi="Arial"/>
                <w:b/>
              </w:rPr>
              <w:t>T</w:t>
            </w:r>
            <w:r w:rsidRPr="00DE1661">
              <w:rPr>
                <w:rFonts w:ascii="Arial" w:hAnsi="Arial"/>
                <w:b/>
              </w:rPr>
              <w:t>ype</w:t>
            </w:r>
          </w:p>
        </w:tc>
        <w:tc>
          <w:tcPr>
            <w:tcW w:w="3402" w:type="dxa"/>
            <w:vAlign w:val="center"/>
          </w:tcPr>
          <w:p w14:paraId="1DBBC0DB" w14:textId="6806F68E" w:rsidR="00225364" w:rsidRPr="00DE1661" w:rsidRDefault="00D83239" w:rsidP="00AC1FDC">
            <w:pPr>
              <w:pStyle w:val="ItemListinTable"/>
              <w:spacing w:before="48" w:after="48"/>
              <w:rPr>
                <w:rFonts w:ascii="Arial" w:hAnsi="Arial"/>
              </w:rPr>
            </w:pPr>
            <w:r w:rsidRPr="00DE1661">
              <w:rPr>
                <w:rFonts w:ascii="Arial" w:hAnsi="Arial"/>
              </w:rPr>
              <w:t>Mode 4</w:t>
            </w:r>
            <w:r w:rsidR="005F5265" w:rsidRPr="00DE1661">
              <w:rPr>
                <w:rFonts w:ascii="Arial" w:hAnsi="Arial"/>
              </w:rPr>
              <w:t xml:space="preserve"> </w:t>
            </w:r>
          </w:p>
        </w:tc>
      </w:tr>
      <w:tr w:rsidR="00225364" w:rsidRPr="00DE1661" w14:paraId="59222547" w14:textId="77777777" w:rsidTr="001E7B24">
        <w:trPr>
          <w:trHeight w:val="699"/>
          <w:jc w:val="center"/>
        </w:trPr>
        <w:tc>
          <w:tcPr>
            <w:tcW w:w="3397" w:type="dxa"/>
            <w:vAlign w:val="center"/>
          </w:tcPr>
          <w:p w14:paraId="0859ADD1" w14:textId="41EB9976" w:rsidR="00225364" w:rsidRPr="00DE1661" w:rsidRDefault="00225364" w:rsidP="001A6CA7">
            <w:pPr>
              <w:rPr>
                <w:rFonts w:ascii="Arial" w:hAnsi="Arial"/>
                <w:b/>
              </w:rPr>
            </w:pPr>
            <w:r w:rsidRPr="00DE1661">
              <w:rPr>
                <w:rFonts w:ascii="Arial" w:hAnsi="Arial"/>
                <w:b/>
              </w:rPr>
              <w:t xml:space="preserve">Max. Output </w:t>
            </w:r>
            <w:r w:rsidR="00706757" w:rsidRPr="00DE1661">
              <w:rPr>
                <w:rFonts w:ascii="Arial" w:hAnsi="Arial"/>
                <w:b/>
              </w:rPr>
              <w:t>Current for Outlet A/B</w:t>
            </w:r>
          </w:p>
        </w:tc>
        <w:tc>
          <w:tcPr>
            <w:tcW w:w="3402" w:type="dxa"/>
            <w:vAlign w:val="center"/>
          </w:tcPr>
          <w:p w14:paraId="1571CE0C" w14:textId="19811E47" w:rsidR="00225364" w:rsidRPr="005E3E61" w:rsidRDefault="00706757" w:rsidP="00923E67">
            <w:pPr>
              <w:pStyle w:val="ItemListinTable"/>
              <w:numPr>
                <w:ilvl w:val="0"/>
                <w:numId w:val="39"/>
              </w:numPr>
              <w:spacing w:before="48" w:after="48"/>
              <w:rPr>
                <w:rFonts w:ascii="Arial" w:hAnsi="Arial"/>
              </w:rPr>
            </w:pPr>
            <w:r w:rsidRPr="005E3E61">
              <w:rPr>
                <w:rFonts w:ascii="Arial" w:hAnsi="Arial"/>
              </w:rPr>
              <w:t>CCS2</w:t>
            </w:r>
            <w:r w:rsidR="005F5265" w:rsidRPr="005E3E61">
              <w:rPr>
                <w:rFonts w:ascii="Arial" w:hAnsi="Arial"/>
              </w:rPr>
              <w:t>:</w:t>
            </w:r>
            <w:r w:rsidR="00953A43" w:rsidRPr="005E3E61">
              <w:rPr>
                <w:rFonts w:ascii="Arial" w:hAnsi="Arial"/>
              </w:rPr>
              <w:t xml:space="preserve"> </w:t>
            </w:r>
            <w:r w:rsidR="00F20AFD" w:rsidRPr="005E3E61">
              <w:rPr>
                <w:rFonts w:ascii="Arial" w:hAnsi="Arial"/>
              </w:rPr>
              <w:t>130</w:t>
            </w:r>
            <w:r w:rsidRPr="005E3E61">
              <w:rPr>
                <w:rFonts w:ascii="Arial" w:hAnsi="Arial"/>
              </w:rPr>
              <w:t xml:space="preserve"> A</w:t>
            </w:r>
          </w:p>
          <w:p w14:paraId="736DDF73" w14:textId="5C3E3423" w:rsidR="00706757" w:rsidRPr="005E3E61" w:rsidRDefault="005F5265" w:rsidP="00923E67">
            <w:pPr>
              <w:pStyle w:val="ItemListinTable"/>
              <w:numPr>
                <w:ilvl w:val="0"/>
                <w:numId w:val="39"/>
              </w:numPr>
              <w:spacing w:before="48" w:after="48"/>
              <w:rPr>
                <w:rFonts w:ascii="Arial" w:hAnsi="Arial"/>
              </w:rPr>
            </w:pPr>
            <w:r w:rsidRPr="005E3E61">
              <w:rPr>
                <w:rFonts w:ascii="Arial" w:hAnsi="Arial"/>
              </w:rPr>
              <w:t>CHAdeMO</w:t>
            </w:r>
            <w:r w:rsidR="00706757" w:rsidRPr="005E3E61">
              <w:rPr>
                <w:rFonts w:ascii="Arial" w:hAnsi="Arial"/>
              </w:rPr>
              <w:t>:</w:t>
            </w:r>
            <w:r w:rsidR="00953A43" w:rsidRPr="005E3E61">
              <w:rPr>
                <w:rFonts w:ascii="Arial" w:hAnsi="Arial"/>
              </w:rPr>
              <w:t xml:space="preserve"> </w:t>
            </w:r>
            <w:r w:rsidR="00706757" w:rsidRPr="005E3E61">
              <w:rPr>
                <w:rFonts w:ascii="Arial" w:hAnsi="Arial"/>
              </w:rPr>
              <w:t>125 A</w:t>
            </w:r>
          </w:p>
        </w:tc>
      </w:tr>
      <w:tr w:rsidR="00706757" w:rsidRPr="00DE1661" w14:paraId="0BB53823" w14:textId="77777777" w:rsidTr="001E7B24">
        <w:trPr>
          <w:trHeight w:val="1403"/>
          <w:jc w:val="center"/>
        </w:trPr>
        <w:tc>
          <w:tcPr>
            <w:tcW w:w="3397" w:type="dxa"/>
            <w:vAlign w:val="center"/>
          </w:tcPr>
          <w:p w14:paraId="711BD7F1" w14:textId="5FAF6901" w:rsidR="00706757" w:rsidRPr="00DE1661" w:rsidRDefault="00706757" w:rsidP="001A6CA7">
            <w:pPr>
              <w:rPr>
                <w:rFonts w:ascii="Arial" w:hAnsi="Arial"/>
                <w:b/>
              </w:rPr>
            </w:pPr>
            <w:r w:rsidRPr="00DE1661">
              <w:rPr>
                <w:rFonts w:ascii="Arial" w:hAnsi="Arial"/>
                <w:b/>
              </w:rPr>
              <w:t>Outlet A+B</w:t>
            </w:r>
          </w:p>
        </w:tc>
        <w:tc>
          <w:tcPr>
            <w:tcW w:w="3402" w:type="dxa"/>
            <w:vAlign w:val="center"/>
          </w:tcPr>
          <w:p w14:paraId="60FD687F" w14:textId="77777777" w:rsidR="00706757" w:rsidRPr="005E3E61" w:rsidRDefault="00706757" w:rsidP="00923E67">
            <w:pPr>
              <w:pStyle w:val="ItemListinTable"/>
              <w:numPr>
                <w:ilvl w:val="0"/>
                <w:numId w:val="39"/>
              </w:numPr>
              <w:spacing w:before="48" w:after="48"/>
              <w:rPr>
                <w:rFonts w:ascii="Arial" w:hAnsi="Arial"/>
              </w:rPr>
            </w:pPr>
            <w:r w:rsidRPr="005E3E61">
              <w:rPr>
                <w:rFonts w:ascii="Arial" w:hAnsi="Arial"/>
              </w:rPr>
              <w:t>CCS2 + CHAdeMO (charging for 2 EVs concurrently)</w:t>
            </w:r>
          </w:p>
          <w:p w14:paraId="5438377A" w14:textId="1B685258" w:rsidR="00706757" w:rsidRPr="005E3E61" w:rsidRDefault="00706757" w:rsidP="00923E67">
            <w:pPr>
              <w:pStyle w:val="ItemListinTable"/>
              <w:numPr>
                <w:ilvl w:val="0"/>
                <w:numId w:val="39"/>
              </w:numPr>
              <w:spacing w:before="48" w:after="48"/>
              <w:rPr>
                <w:rFonts w:ascii="Arial" w:hAnsi="Arial"/>
              </w:rPr>
            </w:pPr>
            <w:r w:rsidRPr="005E3E61">
              <w:rPr>
                <w:rFonts w:ascii="Arial" w:hAnsi="Arial"/>
              </w:rPr>
              <w:t>CCS2 + CCS2 (charging for 2 EVs concurrently)</w:t>
            </w:r>
          </w:p>
        </w:tc>
      </w:tr>
      <w:tr w:rsidR="00706757" w:rsidRPr="00DE1661" w14:paraId="7BC5C1E8" w14:textId="77777777" w:rsidTr="001B1FC9">
        <w:trPr>
          <w:trHeight w:val="639"/>
          <w:jc w:val="center"/>
        </w:trPr>
        <w:tc>
          <w:tcPr>
            <w:tcW w:w="3397" w:type="dxa"/>
            <w:vAlign w:val="center"/>
          </w:tcPr>
          <w:p w14:paraId="365DAA6E" w14:textId="073601CA" w:rsidR="00706757" w:rsidRPr="00DE1661" w:rsidRDefault="00706757" w:rsidP="001A6CA7">
            <w:pPr>
              <w:rPr>
                <w:rFonts w:ascii="Arial" w:hAnsi="Arial"/>
                <w:b/>
              </w:rPr>
            </w:pPr>
            <w:r w:rsidRPr="00DE1661">
              <w:rPr>
                <w:rFonts w:ascii="Arial" w:hAnsi="Arial"/>
                <w:b/>
              </w:rPr>
              <w:t>Rated/Max. Input AC Current</w:t>
            </w:r>
          </w:p>
        </w:tc>
        <w:tc>
          <w:tcPr>
            <w:tcW w:w="3402" w:type="dxa"/>
            <w:vAlign w:val="center"/>
          </w:tcPr>
          <w:p w14:paraId="426019AC" w14:textId="16EC1C14" w:rsidR="00706757" w:rsidRPr="00DE1661" w:rsidRDefault="000D130A" w:rsidP="00AC1FDC">
            <w:pPr>
              <w:pStyle w:val="ItemListinTable"/>
              <w:spacing w:before="48" w:after="48"/>
              <w:rPr>
                <w:rFonts w:ascii="Arial" w:hAnsi="Arial"/>
              </w:rPr>
            </w:pPr>
            <w:r w:rsidRPr="00DE1661">
              <w:rPr>
                <w:rFonts w:ascii="Arial" w:hAnsi="Arial"/>
              </w:rPr>
              <w:t>75</w:t>
            </w:r>
            <w:r w:rsidR="00706757" w:rsidRPr="00DE1661">
              <w:rPr>
                <w:rFonts w:ascii="Arial" w:hAnsi="Arial"/>
              </w:rPr>
              <w:t xml:space="preserve"> A/</w:t>
            </w:r>
            <w:r w:rsidRPr="00DE1661">
              <w:rPr>
                <w:rFonts w:ascii="Arial" w:hAnsi="Arial"/>
              </w:rPr>
              <w:t>82</w:t>
            </w:r>
            <w:r w:rsidR="00706757" w:rsidRPr="00DE1661">
              <w:rPr>
                <w:rFonts w:ascii="Arial" w:hAnsi="Arial"/>
              </w:rPr>
              <w:t xml:space="preserve"> A</w:t>
            </w:r>
          </w:p>
        </w:tc>
      </w:tr>
      <w:tr w:rsidR="00706757" w:rsidRPr="00DE1661" w14:paraId="068CD43B" w14:textId="77777777" w:rsidTr="00706757">
        <w:trPr>
          <w:trHeight w:val="670"/>
          <w:jc w:val="center"/>
        </w:trPr>
        <w:tc>
          <w:tcPr>
            <w:tcW w:w="3397" w:type="dxa"/>
            <w:vAlign w:val="center"/>
          </w:tcPr>
          <w:p w14:paraId="074B2F12" w14:textId="63B692F4" w:rsidR="00706757" w:rsidRPr="00DE1661" w:rsidRDefault="00706757" w:rsidP="001A6CA7">
            <w:pPr>
              <w:rPr>
                <w:rFonts w:ascii="Arial" w:hAnsi="Arial"/>
                <w:b/>
              </w:rPr>
            </w:pPr>
            <w:r w:rsidRPr="00DE1661">
              <w:rPr>
                <w:rFonts w:ascii="Arial" w:hAnsi="Arial"/>
                <w:b/>
              </w:rPr>
              <w:t>Input Voltage Range</w:t>
            </w:r>
          </w:p>
        </w:tc>
        <w:tc>
          <w:tcPr>
            <w:tcW w:w="3402" w:type="dxa"/>
            <w:vAlign w:val="center"/>
          </w:tcPr>
          <w:p w14:paraId="6A597FE8" w14:textId="32888988" w:rsidR="00706757" w:rsidRPr="00DE1661" w:rsidRDefault="00706757" w:rsidP="00AC1FDC">
            <w:pPr>
              <w:pStyle w:val="ItemListinTable"/>
              <w:spacing w:before="48" w:after="48"/>
              <w:rPr>
                <w:rFonts w:ascii="Arial" w:hAnsi="Arial"/>
              </w:rPr>
            </w:pPr>
            <w:r w:rsidRPr="00DE1661">
              <w:rPr>
                <w:rFonts w:ascii="Arial" w:hAnsi="Arial"/>
              </w:rPr>
              <w:t>400 VAC</w:t>
            </w:r>
            <w:r w:rsidR="005F5265" w:rsidRPr="00DE1661">
              <w:rPr>
                <w:rFonts w:ascii="Arial" w:hAnsi="Arial"/>
              </w:rPr>
              <w:t xml:space="preserve"> </w:t>
            </w:r>
            <w:r w:rsidRPr="00DE1661">
              <w:rPr>
                <w:rFonts w:ascii="Arial" w:hAnsi="Arial"/>
              </w:rPr>
              <w:t>+10%</w:t>
            </w:r>
            <w:r w:rsidR="005F5265" w:rsidRPr="00DE1661">
              <w:rPr>
                <w:rFonts w:ascii="Arial" w:hAnsi="Arial"/>
              </w:rPr>
              <w:t xml:space="preserve"> </w:t>
            </w:r>
            <w:r w:rsidRPr="00DE1661">
              <w:rPr>
                <w:rFonts w:ascii="Arial" w:hAnsi="Arial"/>
              </w:rPr>
              <w:t>~</w:t>
            </w:r>
            <w:r w:rsidR="005F5265" w:rsidRPr="00DE1661">
              <w:rPr>
                <w:rFonts w:ascii="Arial" w:hAnsi="Arial"/>
              </w:rPr>
              <w:t xml:space="preserve"> </w:t>
            </w:r>
            <w:r w:rsidRPr="00DE1661">
              <w:rPr>
                <w:rFonts w:ascii="Arial" w:hAnsi="Arial"/>
              </w:rPr>
              <w:t>-10% @</w:t>
            </w:r>
            <w:r w:rsidR="00953A43" w:rsidRPr="00DE1661">
              <w:rPr>
                <w:rFonts w:ascii="Arial" w:hAnsi="Arial"/>
              </w:rPr>
              <w:t xml:space="preserve"> </w:t>
            </w:r>
            <w:r w:rsidRPr="00DE1661">
              <w:rPr>
                <w:rFonts w:ascii="Arial" w:hAnsi="Arial"/>
              </w:rPr>
              <w:t>50Hz</w:t>
            </w:r>
          </w:p>
        </w:tc>
      </w:tr>
      <w:tr w:rsidR="00706757" w:rsidRPr="00DE1661" w14:paraId="47F19ABB" w14:textId="77777777" w:rsidTr="001E7B24">
        <w:trPr>
          <w:trHeight w:val="1357"/>
          <w:jc w:val="center"/>
        </w:trPr>
        <w:tc>
          <w:tcPr>
            <w:tcW w:w="3397" w:type="dxa"/>
            <w:vAlign w:val="center"/>
          </w:tcPr>
          <w:p w14:paraId="7D30DADB" w14:textId="0337BB81" w:rsidR="00706757" w:rsidRPr="00DE1661" w:rsidRDefault="00706757" w:rsidP="001A6CA7">
            <w:pPr>
              <w:rPr>
                <w:rFonts w:ascii="Arial" w:hAnsi="Arial"/>
                <w:b/>
              </w:rPr>
            </w:pPr>
            <w:r w:rsidRPr="00DE1661">
              <w:rPr>
                <w:rFonts w:ascii="Arial" w:hAnsi="Arial"/>
                <w:b/>
              </w:rPr>
              <w:t>Network Type</w:t>
            </w:r>
          </w:p>
        </w:tc>
        <w:tc>
          <w:tcPr>
            <w:tcW w:w="3402" w:type="dxa"/>
            <w:vAlign w:val="center"/>
          </w:tcPr>
          <w:p w14:paraId="0E60B781" w14:textId="09916E49"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TN-S</w:t>
            </w:r>
            <w:r w:rsidR="005F5265" w:rsidRPr="00DE1661">
              <w:rPr>
                <w:rFonts w:ascii="Arial" w:hAnsi="Arial"/>
              </w:rPr>
              <w:t xml:space="preserve"> (Requires external RCD)</w:t>
            </w:r>
          </w:p>
          <w:p w14:paraId="71F466E5" w14:textId="6DB02382"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TN-C</w:t>
            </w:r>
            <w:r w:rsidR="005F5265" w:rsidRPr="00DE1661">
              <w:rPr>
                <w:rFonts w:ascii="Arial" w:hAnsi="Arial"/>
              </w:rPr>
              <w:t xml:space="preserve"> (Requires external RCD)</w:t>
            </w:r>
          </w:p>
          <w:p w14:paraId="22D4DA35" w14:textId="4761ECBA"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TN-C-S</w:t>
            </w:r>
            <w:r w:rsidR="005F5265" w:rsidRPr="00DE1661">
              <w:rPr>
                <w:rFonts w:ascii="Arial" w:hAnsi="Arial"/>
              </w:rPr>
              <w:t xml:space="preserve"> (Requires external RCD)</w:t>
            </w:r>
          </w:p>
          <w:p w14:paraId="5648F526" w14:textId="2E1BFD8B"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TT</w:t>
            </w:r>
            <w:r w:rsidR="005F5265" w:rsidRPr="00DE1661">
              <w:rPr>
                <w:rFonts w:ascii="Arial" w:hAnsi="Arial"/>
              </w:rPr>
              <w:t xml:space="preserve"> </w:t>
            </w:r>
            <w:r w:rsidRPr="00DE1661">
              <w:rPr>
                <w:rFonts w:ascii="Arial" w:hAnsi="Arial"/>
              </w:rPr>
              <w:t>(Requires external RCD)</w:t>
            </w:r>
          </w:p>
        </w:tc>
      </w:tr>
      <w:tr w:rsidR="00706757" w:rsidRPr="00DE1661" w14:paraId="2EC14EE1" w14:textId="77777777" w:rsidTr="00706757">
        <w:trPr>
          <w:trHeight w:val="495"/>
          <w:jc w:val="center"/>
        </w:trPr>
        <w:tc>
          <w:tcPr>
            <w:tcW w:w="3397" w:type="dxa"/>
            <w:vAlign w:val="center"/>
          </w:tcPr>
          <w:p w14:paraId="1FB08CA4" w14:textId="51F2FA19" w:rsidR="00706757" w:rsidRPr="00DE1661" w:rsidRDefault="00706757" w:rsidP="001A6CA7">
            <w:pPr>
              <w:rPr>
                <w:rFonts w:ascii="Arial" w:hAnsi="Arial"/>
                <w:b/>
              </w:rPr>
            </w:pPr>
            <w:r w:rsidRPr="00DE1661">
              <w:rPr>
                <w:rFonts w:ascii="Arial" w:hAnsi="Arial"/>
                <w:b/>
              </w:rPr>
              <w:t>AC Input Connection</w:t>
            </w:r>
          </w:p>
        </w:tc>
        <w:tc>
          <w:tcPr>
            <w:tcW w:w="3402" w:type="dxa"/>
            <w:vAlign w:val="center"/>
          </w:tcPr>
          <w:p w14:paraId="53102DFE" w14:textId="46642237" w:rsidR="00706757" w:rsidRPr="00DE1661" w:rsidRDefault="00706757" w:rsidP="00AC1FDC">
            <w:pPr>
              <w:pStyle w:val="ItemListinTable"/>
              <w:spacing w:before="48" w:after="48"/>
              <w:rPr>
                <w:rFonts w:ascii="Arial" w:hAnsi="Arial"/>
              </w:rPr>
            </w:pPr>
            <w:r w:rsidRPr="00DE1661">
              <w:rPr>
                <w:rFonts w:ascii="Arial" w:hAnsi="Arial"/>
              </w:rPr>
              <w:t>3P</w:t>
            </w:r>
            <w:r w:rsidR="005F5265" w:rsidRPr="00DE1661">
              <w:rPr>
                <w:rFonts w:ascii="Arial" w:hAnsi="Arial"/>
              </w:rPr>
              <w:t xml:space="preserve"> </w:t>
            </w:r>
            <w:r w:rsidRPr="00DE1661">
              <w:rPr>
                <w:rFonts w:ascii="Arial" w:hAnsi="Arial"/>
              </w:rPr>
              <w:t>+</w:t>
            </w:r>
            <w:r w:rsidR="005F5265" w:rsidRPr="00DE1661">
              <w:rPr>
                <w:rFonts w:ascii="Arial" w:hAnsi="Arial"/>
              </w:rPr>
              <w:t xml:space="preserve"> </w:t>
            </w:r>
            <w:r w:rsidRPr="00DE1661">
              <w:rPr>
                <w:rFonts w:ascii="Arial" w:hAnsi="Arial"/>
              </w:rPr>
              <w:t>N + PE</w:t>
            </w:r>
          </w:p>
        </w:tc>
      </w:tr>
      <w:tr w:rsidR="00706757" w:rsidRPr="00DE1661" w14:paraId="72AD52E6" w14:textId="77777777" w:rsidTr="001E7B24">
        <w:trPr>
          <w:trHeight w:val="1040"/>
          <w:jc w:val="center"/>
        </w:trPr>
        <w:tc>
          <w:tcPr>
            <w:tcW w:w="3397" w:type="dxa"/>
            <w:vAlign w:val="center"/>
          </w:tcPr>
          <w:p w14:paraId="613A6645" w14:textId="48A93134" w:rsidR="00706757" w:rsidRPr="00DE1661" w:rsidRDefault="00706757" w:rsidP="001A6CA7">
            <w:pPr>
              <w:rPr>
                <w:rFonts w:ascii="Arial" w:hAnsi="Arial"/>
                <w:b/>
              </w:rPr>
            </w:pPr>
            <w:r w:rsidRPr="00DE1661">
              <w:rPr>
                <w:rFonts w:ascii="Arial" w:hAnsi="Arial"/>
                <w:b/>
              </w:rPr>
              <w:t>DC Output Voltage</w:t>
            </w:r>
          </w:p>
        </w:tc>
        <w:tc>
          <w:tcPr>
            <w:tcW w:w="3402" w:type="dxa"/>
            <w:vAlign w:val="center"/>
          </w:tcPr>
          <w:p w14:paraId="07BC2301" w14:textId="04649FDC" w:rsidR="00706757" w:rsidRPr="00DE1661" w:rsidRDefault="00706757" w:rsidP="00AC1FDC">
            <w:pPr>
              <w:pStyle w:val="ItemListinTable"/>
              <w:numPr>
                <w:ilvl w:val="0"/>
                <w:numId w:val="7"/>
              </w:numPr>
              <w:spacing w:before="48" w:after="48"/>
              <w:rPr>
                <w:rFonts w:ascii="Arial" w:hAnsi="Arial"/>
              </w:rPr>
            </w:pPr>
            <w:r w:rsidRPr="00DE1661">
              <w:rPr>
                <w:rFonts w:ascii="Arial" w:hAnsi="Arial"/>
              </w:rPr>
              <w:t>CCS2: 150 ~ 950 VDC</w:t>
            </w:r>
          </w:p>
          <w:p w14:paraId="18724427" w14:textId="45C7E2EC" w:rsidR="00706757" w:rsidRPr="00DE1661" w:rsidRDefault="00706757" w:rsidP="00AC1FDC">
            <w:pPr>
              <w:pStyle w:val="ItemListinTable"/>
              <w:numPr>
                <w:ilvl w:val="0"/>
                <w:numId w:val="7"/>
              </w:numPr>
              <w:spacing w:before="48" w:after="48"/>
              <w:rPr>
                <w:rFonts w:ascii="Arial" w:hAnsi="Arial"/>
              </w:rPr>
            </w:pPr>
            <w:r w:rsidRPr="00DE1661">
              <w:rPr>
                <w:rFonts w:ascii="Arial" w:hAnsi="Arial"/>
              </w:rPr>
              <w:t>CHAdeMO: 150 ~ 500 VDC</w:t>
            </w:r>
          </w:p>
        </w:tc>
      </w:tr>
      <w:tr w:rsidR="00706757" w:rsidRPr="00DE1661" w14:paraId="5693D362" w14:textId="77777777" w:rsidTr="001B1FC9">
        <w:trPr>
          <w:trHeight w:val="555"/>
          <w:jc w:val="center"/>
        </w:trPr>
        <w:tc>
          <w:tcPr>
            <w:tcW w:w="3397" w:type="dxa"/>
            <w:vAlign w:val="center"/>
          </w:tcPr>
          <w:p w14:paraId="2A0DCC8A" w14:textId="1FCFD594" w:rsidR="00706757" w:rsidRPr="00DE1661" w:rsidRDefault="00706757" w:rsidP="001A6CA7">
            <w:pPr>
              <w:rPr>
                <w:rFonts w:ascii="Arial" w:hAnsi="Arial"/>
                <w:b/>
              </w:rPr>
            </w:pPr>
            <w:r w:rsidRPr="00DE1661">
              <w:rPr>
                <w:rFonts w:ascii="Arial" w:hAnsi="Arial"/>
                <w:b/>
              </w:rPr>
              <w:t>Cable Length</w:t>
            </w:r>
          </w:p>
        </w:tc>
        <w:tc>
          <w:tcPr>
            <w:tcW w:w="3402" w:type="dxa"/>
            <w:vAlign w:val="center"/>
          </w:tcPr>
          <w:p w14:paraId="6E6C94C2" w14:textId="255AB6FF" w:rsidR="00706757" w:rsidRPr="00DE1661" w:rsidRDefault="00706757" w:rsidP="00AC1FDC">
            <w:pPr>
              <w:pStyle w:val="ItemListinTable"/>
              <w:spacing w:before="48" w:after="48"/>
              <w:rPr>
                <w:rFonts w:ascii="Arial" w:hAnsi="Arial"/>
              </w:rPr>
            </w:pPr>
            <w:r w:rsidRPr="00DE1661">
              <w:rPr>
                <w:rFonts w:ascii="Arial" w:hAnsi="Arial"/>
              </w:rPr>
              <w:t>4 m</w:t>
            </w:r>
            <w:r w:rsidRPr="005E3E61">
              <w:rPr>
                <w:rFonts w:ascii="Arial" w:hAnsi="Arial"/>
              </w:rPr>
              <w:t>/</w:t>
            </w:r>
            <w:r w:rsidR="008E56A4" w:rsidRPr="005E3E61">
              <w:rPr>
                <w:rFonts w:ascii="Arial" w:hAnsi="Arial"/>
              </w:rPr>
              <w:t>7.</w:t>
            </w:r>
            <w:r w:rsidRPr="005E3E61">
              <w:rPr>
                <w:rFonts w:ascii="Arial" w:hAnsi="Arial"/>
              </w:rPr>
              <w:t>5 m</w:t>
            </w:r>
          </w:p>
        </w:tc>
      </w:tr>
      <w:tr w:rsidR="00706757" w:rsidRPr="00DE1661" w14:paraId="17B373C6" w14:textId="77777777" w:rsidTr="001E7B24">
        <w:trPr>
          <w:trHeight w:val="797"/>
          <w:jc w:val="center"/>
        </w:trPr>
        <w:tc>
          <w:tcPr>
            <w:tcW w:w="3397" w:type="dxa"/>
            <w:vAlign w:val="center"/>
          </w:tcPr>
          <w:p w14:paraId="75A26348" w14:textId="6E1FDD0E" w:rsidR="00706757" w:rsidRPr="00DE1661" w:rsidRDefault="00706757" w:rsidP="001A6CA7">
            <w:pPr>
              <w:rPr>
                <w:rFonts w:ascii="Arial" w:hAnsi="Arial"/>
                <w:b/>
              </w:rPr>
            </w:pPr>
            <w:r w:rsidRPr="00DE1661">
              <w:rPr>
                <w:rFonts w:ascii="Arial" w:hAnsi="Arial"/>
                <w:b/>
              </w:rPr>
              <w:lastRenderedPageBreak/>
              <w:t>Protection</w:t>
            </w:r>
          </w:p>
        </w:tc>
        <w:tc>
          <w:tcPr>
            <w:tcW w:w="3402" w:type="dxa"/>
            <w:vAlign w:val="center"/>
          </w:tcPr>
          <w:p w14:paraId="4D3B9464"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Overcurrent</w:t>
            </w:r>
          </w:p>
          <w:p w14:paraId="18D3477E"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Overvoltage</w:t>
            </w:r>
          </w:p>
          <w:p w14:paraId="74C78C81"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U</w:t>
            </w:r>
            <w:r w:rsidR="00706757" w:rsidRPr="00DE1661">
              <w:rPr>
                <w:rFonts w:ascii="Arial" w:hAnsi="Arial"/>
              </w:rPr>
              <w:t>nder-voltage</w:t>
            </w:r>
          </w:p>
          <w:p w14:paraId="1E55C47A" w14:textId="5CE5955D"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Ground Fault</w:t>
            </w:r>
          </w:p>
          <w:p w14:paraId="054E6BE1" w14:textId="07988E3C"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Over-temperature</w:t>
            </w:r>
          </w:p>
          <w:p w14:paraId="137DF20D" w14:textId="20BD4411"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Short-circuit</w:t>
            </w:r>
          </w:p>
          <w:p w14:paraId="1B326D8A" w14:textId="1273C8CD"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Insulation Monitor</w:t>
            </w:r>
          </w:p>
          <w:p w14:paraId="71C7C3E7" w14:textId="35AA9442" w:rsidR="00706757" w:rsidRPr="00DE1661" w:rsidRDefault="001E7B24" w:rsidP="00923E67">
            <w:pPr>
              <w:pStyle w:val="ItemListinTable"/>
              <w:numPr>
                <w:ilvl w:val="0"/>
                <w:numId w:val="70"/>
              </w:numPr>
              <w:spacing w:before="48" w:after="48"/>
              <w:rPr>
                <w:rFonts w:ascii="Arial" w:hAnsi="Arial"/>
              </w:rPr>
            </w:pPr>
            <w:r w:rsidRPr="00DE1661">
              <w:rPr>
                <w:rFonts w:ascii="Arial" w:hAnsi="Arial"/>
              </w:rPr>
              <w:t>Surge P</w:t>
            </w:r>
            <w:r w:rsidR="00706757" w:rsidRPr="00DE1661">
              <w:rPr>
                <w:rFonts w:ascii="Arial" w:hAnsi="Arial"/>
              </w:rPr>
              <w:t>rotection</w:t>
            </w:r>
          </w:p>
        </w:tc>
      </w:tr>
      <w:tr w:rsidR="00706757" w:rsidRPr="00DE1661" w14:paraId="7DE799C3" w14:textId="77777777" w:rsidTr="00706757">
        <w:trPr>
          <w:trHeight w:val="541"/>
          <w:jc w:val="center"/>
        </w:trPr>
        <w:tc>
          <w:tcPr>
            <w:tcW w:w="3397" w:type="dxa"/>
            <w:vAlign w:val="center"/>
          </w:tcPr>
          <w:p w14:paraId="11C44F0F" w14:textId="483C47E6" w:rsidR="00706757" w:rsidRPr="00DE1661" w:rsidRDefault="00706757" w:rsidP="001A6CA7">
            <w:pPr>
              <w:rPr>
                <w:rFonts w:ascii="Arial" w:hAnsi="Arial"/>
                <w:b/>
              </w:rPr>
            </w:pPr>
            <w:r w:rsidRPr="00DE1661">
              <w:rPr>
                <w:rFonts w:ascii="Arial" w:hAnsi="Arial"/>
                <w:b/>
              </w:rPr>
              <w:t>Overvoltage Category</w:t>
            </w:r>
          </w:p>
        </w:tc>
        <w:tc>
          <w:tcPr>
            <w:tcW w:w="3402" w:type="dxa"/>
            <w:vAlign w:val="center"/>
          </w:tcPr>
          <w:p w14:paraId="3319C000" w14:textId="245717A8" w:rsidR="00706757" w:rsidRPr="00DE1661" w:rsidRDefault="00706757" w:rsidP="00AC1FDC">
            <w:pPr>
              <w:pStyle w:val="ItemListinTable"/>
              <w:spacing w:before="48" w:after="48"/>
              <w:rPr>
                <w:rFonts w:ascii="Arial" w:hAnsi="Arial"/>
              </w:rPr>
            </w:pPr>
            <w:r w:rsidRPr="00DE1661">
              <w:rPr>
                <w:rFonts w:ascii="Arial" w:hAnsi="Arial"/>
              </w:rPr>
              <w:t>AC side (Input) OVC: III</w:t>
            </w:r>
          </w:p>
        </w:tc>
      </w:tr>
      <w:tr w:rsidR="00706757" w:rsidRPr="00DE1661" w14:paraId="31C90DEE" w14:textId="77777777" w:rsidTr="001B1FC9">
        <w:trPr>
          <w:trHeight w:val="559"/>
          <w:jc w:val="center"/>
        </w:trPr>
        <w:tc>
          <w:tcPr>
            <w:tcW w:w="3397" w:type="dxa"/>
            <w:vAlign w:val="center"/>
          </w:tcPr>
          <w:p w14:paraId="0603FB40" w14:textId="6F206A92" w:rsidR="00706757" w:rsidRPr="005E3E61" w:rsidRDefault="00706757" w:rsidP="001A6CA7">
            <w:pPr>
              <w:rPr>
                <w:rFonts w:ascii="Arial" w:hAnsi="Arial"/>
                <w:b/>
              </w:rPr>
            </w:pPr>
            <w:r w:rsidRPr="005E3E61">
              <w:rPr>
                <w:rFonts w:ascii="Arial" w:hAnsi="Arial"/>
                <w:b/>
              </w:rPr>
              <w:t>Power Factor (&gt;50% load)</w:t>
            </w:r>
          </w:p>
        </w:tc>
        <w:tc>
          <w:tcPr>
            <w:tcW w:w="3402" w:type="dxa"/>
            <w:vAlign w:val="center"/>
          </w:tcPr>
          <w:p w14:paraId="61CA87CF" w14:textId="34E691F6" w:rsidR="00706757" w:rsidRPr="005E3E61" w:rsidRDefault="00D83239" w:rsidP="00AC1FDC">
            <w:pPr>
              <w:pStyle w:val="ItemListinTable"/>
              <w:spacing w:before="48" w:after="48"/>
              <w:rPr>
                <w:rFonts w:ascii="Arial" w:hAnsi="Arial"/>
              </w:rPr>
            </w:pPr>
            <w:r w:rsidRPr="005E3E61">
              <w:rPr>
                <w:rFonts w:ascii="Arial" w:hAnsi="Arial"/>
              </w:rPr>
              <w:t>≥</w:t>
            </w:r>
            <w:r w:rsidR="005F5265" w:rsidRPr="005E3E61">
              <w:rPr>
                <w:rFonts w:ascii="Arial" w:hAnsi="Arial"/>
              </w:rPr>
              <w:t xml:space="preserve"> </w:t>
            </w:r>
            <w:r w:rsidR="008E56A4" w:rsidRPr="005E3E61">
              <w:rPr>
                <w:rFonts w:ascii="Arial" w:hAnsi="Arial"/>
              </w:rPr>
              <w:t>0.98</w:t>
            </w:r>
          </w:p>
        </w:tc>
      </w:tr>
      <w:tr w:rsidR="00706757" w:rsidRPr="00DE1661" w14:paraId="6D543C5B" w14:textId="77777777" w:rsidTr="00706757">
        <w:trPr>
          <w:trHeight w:val="714"/>
          <w:jc w:val="center"/>
        </w:trPr>
        <w:tc>
          <w:tcPr>
            <w:tcW w:w="3397" w:type="dxa"/>
            <w:vAlign w:val="center"/>
          </w:tcPr>
          <w:p w14:paraId="5C56C6A3" w14:textId="77777777" w:rsidR="00706757" w:rsidRPr="00DE1661" w:rsidRDefault="00706757" w:rsidP="00706757">
            <w:pPr>
              <w:jc w:val="both"/>
              <w:rPr>
                <w:rFonts w:ascii="Arial" w:hAnsi="Arial"/>
                <w:b/>
              </w:rPr>
            </w:pPr>
            <w:r w:rsidRPr="00DE1661">
              <w:rPr>
                <w:rFonts w:ascii="Arial" w:hAnsi="Arial"/>
                <w:b/>
              </w:rPr>
              <w:t xml:space="preserve">Total Harmonic Distortion </w:t>
            </w:r>
          </w:p>
          <w:p w14:paraId="260B1E49" w14:textId="080F42C5" w:rsidR="00706757" w:rsidRPr="00DE1661" w:rsidRDefault="00706757" w:rsidP="00706757">
            <w:pPr>
              <w:jc w:val="both"/>
              <w:rPr>
                <w:rFonts w:ascii="Arial" w:hAnsi="Arial"/>
                <w:b/>
              </w:rPr>
            </w:pPr>
            <w:r w:rsidRPr="00DE1661">
              <w:rPr>
                <w:rFonts w:ascii="Arial" w:hAnsi="Arial"/>
                <w:b/>
              </w:rPr>
              <w:t>(&gt;50% load)</w:t>
            </w:r>
          </w:p>
        </w:tc>
        <w:tc>
          <w:tcPr>
            <w:tcW w:w="3402" w:type="dxa"/>
            <w:vAlign w:val="center"/>
          </w:tcPr>
          <w:p w14:paraId="13959A7C" w14:textId="015B4350" w:rsidR="00706757" w:rsidRPr="00DE1661" w:rsidRDefault="00D83239" w:rsidP="00AC1FDC">
            <w:pPr>
              <w:pStyle w:val="ItemListinTable"/>
              <w:spacing w:before="48" w:after="48"/>
              <w:rPr>
                <w:rFonts w:ascii="Arial" w:hAnsi="Arial"/>
              </w:rPr>
            </w:pPr>
            <w:r w:rsidRPr="00DE1661">
              <w:rPr>
                <w:rFonts w:ascii="Arial" w:hAnsi="Arial"/>
              </w:rPr>
              <w:t>≤</w:t>
            </w:r>
            <w:r w:rsidR="00706757" w:rsidRPr="00DE1661">
              <w:rPr>
                <w:rFonts w:ascii="Arial" w:hAnsi="Arial"/>
              </w:rPr>
              <w:t xml:space="preserve"> 5%</w:t>
            </w:r>
          </w:p>
        </w:tc>
      </w:tr>
      <w:tr w:rsidR="00706757" w:rsidRPr="00DE1661" w14:paraId="1FEE262A" w14:textId="77777777" w:rsidTr="001B1FC9">
        <w:trPr>
          <w:trHeight w:val="549"/>
          <w:jc w:val="center"/>
        </w:trPr>
        <w:tc>
          <w:tcPr>
            <w:tcW w:w="3397" w:type="dxa"/>
            <w:vAlign w:val="center"/>
          </w:tcPr>
          <w:p w14:paraId="5943D7BB" w14:textId="77777777" w:rsidR="00706757" w:rsidRPr="00DE1661" w:rsidRDefault="00706757" w:rsidP="001A6CA7">
            <w:pPr>
              <w:rPr>
                <w:rFonts w:ascii="Arial" w:hAnsi="Arial"/>
                <w:b/>
              </w:rPr>
            </w:pPr>
            <w:r w:rsidRPr="00DE1661">
              <w:rPr>
                <w:rFonts w:ascii="Arial" w:hAnsi="Arial"/>
                <w:b/>
              </w:rPr>
              <w:t>Peak Efficiency</w:t>
            </w:r>
          </w:p>
        </w:tc>
        <w:tc>
          <w:tcPr>
            <w:tcW w:w="3402" w:type="dxa"/>
            <w:vAlign w:val="center"/>
          </w:tcPr>
          <w:p w14:paraId="1AB8003F" w14:textId="5567F4AA" w:rsidR="00706757" w:rsidRPr="00DE1661" w:rsidRDefault="00D83239" w:rsidP="001A6CA7">
            <w:pPr>
              <w:rPr>
                <w:rFonts w:ascii="Arial" w:hAnsi="Arial"/>
              </w:rPr>
            </w:pPr>
            <w:r w:rsidRPr="00DE1661">
              <w:rPr>
                <w:rFonts w:ascii="Arial" w:hAnsi="Arial"/>
              </w:rPr>
              <w:t>≥</w:t>
            </w:r>
            <w:r w:rsidR="00706757" w:rsidRPr="00DE1661">
              <w:rPr>
                <w:rFonts w:ascii="Arial" w:hAnsi="Arial"/>
              </w:rPr>
              <w:t xml:space="preserve"> 96%</w:t>
            </w:r>
          </w:p>
        </w:tc>
      </w:tr>
      <w:tr w:rsidR="00706757" w:rsidRPr="00DE1661" w14:paraId="1504191B" w14:textId="77777777" w:rsidTr="001B1FC9">
        <w:trPr>
          <w:trHeight w:val="557"/>
          <w:jc w:val="center"/>
        </w:trPr>
        <w:tc>
          <w:tcPr>
            <w:tcW w:w="3397" w:type="dxa"/>
            <w:vAlign w:val="center"/>
          </w:tcPr>
          <w:p w14:paraId="2CCCD140" w14:textId="551B6D1F" w:rsidR="00706757" w:rsidRPr="00DE1661" w:rsidRDefault="00706757" w:rsidP="001A6CA7">
            <w:pPr>
              <w:rPr>
                <w:rFonts w:ascii="Arial" w:hAnsi="Arial"/>
                <w:b/>
              </w:rPr>
            </w:pPr>
            <w:r w:rsidRPr="00DE1661">
              <w:rPr>
                <w:rFonts w:ascii="Arial" w:hAnsi="Arial"/>
                <w:b/>
              </w:rPr>
              <w:t>Standby Power</w:t>
            </w:r>
          </w:p>
        </w:tc>
        <w:tc>
          <w:tcPr>
            <w:tcW w:w="3402" w:type="dxa"/>
            <w:vAlign w:val="center"/>
          </w:tcPr>
          <w:p w14:paraId="488442D1" w14:textId="4320F59F" w:rsidR="00706757" w:rsidRPr="00DE1661" w:rsidRDefault="00706757" w:rsidP="00AC1FDC">
            <w:pPr>
              <w:pStyle w:val="ItemListinTable"/>
              <w:spacing w:before="48" w:after="48"/>
              <w:rPr>
                <w:rFonts w:ascii="Arial" w:hAnsi="Arial"/>
              </w:rPr>
            </w:pPr>
            <w:r w:rsidRPr="00DE1661">
              <w:rPr>
                <w:rFonts w:ascii="Arial" w:hAnsi="Arial"/>
              </w:rPr>
              <w:t>40 W</w:t>
            </w:r>
          </w:p>
        </w:tc>
      </w:tr>
      <w:tr w:rsidR="00706757" w:rsidRPr="00DE1661" w14:paraId="4B0B524C" w14:textId="77777777" w:rsidTr="00953A43">
        <w:trPr>
          <w:trHeight w:val="527"/>
          <w:jc w:val="center"/>
        </w:trPr>
        <w:tc>
          <w:tcPr>
            <w:tcW w:w="3397" w:type="dxa"/>
            <w:vAlign w:val="center"/>
          </w:tcPr>
          <w:p w14:paraId="16776046" w14:textId="7F792EB1" w:rsidR="00706757" w:rsidRPr="00DE1661" w:rsidRDefault="00706757" w:rsidP="001A6CA7">
            <w:pPr>
              <w:rPr>
                <w:rFonts w:ascii="Arial" w:hAnsi="Arial"/>
                <w:b/>
              </w:rPr>
            </w:pPr>
            <w:r w:rsidRPr="00DE1661">
              <w:rPr>
                <w:rFonts w:ascii="Arial" w:hAnsi="Arial"/>
                <w:b/>
              </w:rPr>
              <w:t>Cellular Communication</w:t>
            </w:r>
          </w:p>
        </w:tc>
        <w:tc>
          <w:tcPr>
            <w:tcW w:w="3402" w:type="dxa"/>
            <w:vAlign w:val="center"/>
          </w:tcPr>
          <w:p w14:paraId="76C0E732" w14:textId="77777777" w:rsidR="001E7B24" w:rsidRPr="00DE1661" w:rsidRDefault="001E7B24" w:rsidP="00923E67">
            <w:pPr>
              <w:pStyle w:val="ItemListinTable"/>
              <w:numPr>
                <w:ilvl w:val="0"/>
                <w:numId w:val="71"/>
              </w:numPr>
              <w:spacing w:before="48" w:after="48"/>
              <w:rPr>
                <w:rFonts w:ascii="Arial" w:hAnsi="Arial"/>
              </w:rPr>
            </w:pPr>
            <w:r w:rsidRPr="00DE1661">
              <w:rPr>
                <w:rFonts w:ascii="Arial" w:hAnsi="Arial"/>
              </w:rPr>
              <w:t>GSM</w:t>
            </w:r>
          </w:p>
          <w:p w14:paraId="4922F3E3" w14:textId="77777777" w:rsidR="001E7B24" w:rsidRPr="00DE1661" w:rsidRDefault="001E7B24" w:rsidP="00923E67">
            <w:pPr>
              <w:pStyle w:val="ItemListinTable"/>
              <w:numPr>
                <w:ilvl w:val="0"/>
                <w:numId w:val="71"/>
              </w:numPr>
              <w:spacing w:before="48" w:after="48"/>
              <w:rPr>
                <w:rFonts w:ascii="Arial" w:hAnsi="Arial"/>
              </w:rPr>
            </w:pPr>
            <w:r w:rsidRPr="00DE1661">
              <w:rPr>
                <w:rFonts w:ascii="Arial" w:hAnsi="Arial"/>
              </w:rPr>
              <w:t>4G</w:t>
            </w:r>
          </w:p>
          <w:p w14:paraId="7CB51C4B" w14:textId="5CF3266D" w:rsidR="00706757" w:rsidRPr="00DE1661" w:rsidRDefault="00706757" w:rsidP="00923E67">
            <w:pPr>
              <w:pStyle w:val="ItemListinTable"/>
              <w:numPr>
                <w:ilvl w:val="0"/>
                <w:numId w:val="71"/>
              </w:numPr>
              <w:spacing w:before="48" w:after="48"/>
              <w:rPr>
                <w:rFonts w:ascii="Arial" w:hAnsi="Arial"/>
              </w:rPr>
            </w:pPr>
            <w:r w:rsidRPr="00DE1661">
              <w:rPr>
                <w:rFonts w:ascii="Arial" w:hAnsi="Arial"/>
              </w:rPr>
              <w:t>LTE</w:t>
            </w:r>
          </w:p>
        </w:tc>
      </w:tr>
      <w:tr w:rsidR="00706757" w:rsidRPr="00DE1661" w14:paraId="3C839E36" w14:textId="77777777" w:rsidTr="001B1FC9">
        <w:trPr>
          <w:trHeight w:val="528"/>
          <w:jc w:val="center"/>
        </w:trPr>
        <w:tc>
          <w:tcPr>
            <w:tcW w:w="6799" w:type="dxa"/>
            <w:gridSpan w:val="2"/>
            <w:shd w:val="clear" w:color="auto" w:fill="A8D08D" w:themeFill="accent6" w:themeFillTint="99"/>
            <w:vAlign w:val="center"/>
          </w:tcPr>
          <w:p w14:paraId="0350596F" w14:textId="2247B387" w:rsidR="00706757" w:rsidRPr="00555116" w:rsidRDefault="00706757" w:rsidP="00AC1FDC">
            <w:pPr>
              <w:pStyle w:val="ItemListinTable"/>
              <w:spacing w:before="48" w:after="48"/>
              <w:rPr>
                <w:rFonts w:ascii="Arial" w:eastAsiaTheme="minorEastAsia" w:hAnsi="Arial"/>
                <w:b/>
              </w:rPr>
            </w:pPr>
            <w:r w:rsidRPr="00555116">
              <w:rPr>
                <w:rFonts w:ascii="Arial" w:hAnsi="Arial"/>
                <w:b/>
              </w:rPr>
              <w:t>General Characteristics</w:t>
            </w:r>
          </w:p>
        </w:tc>
      </w:tr>
      <w:tr w:rsidR="00225364" w:rsidRPr="00DE1661" w14:paraId="5C8A5923" w14:textId="77777777" w:rsidTr="001A6CA7">
        <w:trPr>
          <w:trHeight w:val="567"/>
          <w:jc w:val="center"/>
        </w:trPr>
        <w:tc>
          <w:tcPr>
            <w:tcW w:w="3397" w:type="dxa"/>
            <w:vAlign w:val="center"/>
          </w:tcPr>
          <w:p w14:paraId="2EDCF151" w14:textId="36269160" w:rsidR="00225364" w:rsidRPr="00DE1661" w:rsidRDefault="00706757" w:rsidP="00D83239">
            <w:pPr>
              <w:jc w:val="both"/>
              <w:rPr>
                <w:rFonts w:ascii="Arial" w:hAnsi="Arial"/>
                <w:b/>
              </w:rPr>
            </w:pPr>
            <w:r w:rsidRPr="00DE1661">
              <w:rPr>
                <w:rFonts w:ascii="Arial" w:hAnsi="Arial"/>
                <w:b/>
              </w:rPr>
              <w:t xml:space="preserve">Enclosure </w:t>
            </w:r>
            <w:r w:rsidR="00D83239" w:rsidRPr="00DE1661">
              <w:rPr>
                <w:rFonts w:ascii="Arial" w:hAnsi="Arial"/>
                <w:b/>
              </w:rPr>
              <w:t>Rating</w:t>
            </w:r>
          </w:p>
        </w:tc>
        <w:tc>
          <w:tcPr>
            <w:tcW w:w="3402" w:type="dxa"/>
            <w:vAlign w:val="center"/>
          </w:tcPr>
          <w:p w14:paraId="6D226BB1" w14:textId="272EED0D" w:rsidR="00225364" w:rsidRPr="00DE1661" w:rsidRDefault="00D83239" w:rsidP="001A6CA7">
            <w:pPr>
              <w:jc w:val="both"/>
              <w:rPr>
                <w:rFonts w:ascii="Arial" w:eastAsia="微软雅黑" w:hAnsi="Arial"/>
                <w:lang w:val="fr-FR"/>
              </w:rPr>
            </w:pPr>
            <w:r w:rsidRPr="00DE1661">
              <w:rPr>
                <w:rFonts w:ascii="Arial" w:eastAsia="微软雅黑" w:hAnsi="Arial"/>
                <w:lang w:val="fr-FR"/>
              </w:rPr>
              <w:t>IP54</w:t>
            </w:r>
          </w:p>
        </w:tc>
      </w:tr>
      <w:tr w:rsidR="00706757" w:rsidRPr="00DE1661" w14:paraId="0083C7BD" w14:textId="77777777" w:rsidTr="001A6CA7">
        <w:trPr>
          <w:trHeight w:val="567"/>
          <w:jc w:val="center"/>
        </w:trPr>
        <w:tc>
          <w:tcPr>
            <w:tcW w:w="3397" w:type="dxa"/>
            <w:vAlign w:val="center"/>
          </w:tcPr>
          <w:p w14:paraId="75A7CCE7" w14:textId="4BFB8F64" w:rsidR="00706757" w:rsidRPr="00DE1661" w:rsidRDefault="00706757" w:rsidP="001A6CA7">
            <w:pPr>
              <w:rPr>
                <w:rFonts w:ascii="Arial" w:hAnsi="Arial"/>
                <w:b/>
              </w:rPr>
            </w:pPr>
            <w:r w:rsidRPr="00DE1661">
              <w:rPr>
                <w:rFonts w:ascii="Arial" w:hAnsi="Arial"/>
                <w:b/>
              </w:rPr>
              <w:t>Operating Altitude</w:t>
            </w:r>
          </w:p>
        </w:tc>
        <w:tc>
          <w:tcPr>
            <w:tcW w:w="3402" w:type="dxa"/>
            <w:vAlign w:val="center"/>
          </w:tcPr>
          <w:p w14:paraId="416CA85D" w14:textId="429CE9A7" w:rsidR="00706757" w:rsidRPr="00DE1661" w:rsidRDefault="00706757" w:rsidP="001A6CA7">
            <w:pPr>
              <w:rPr>
                <w:rFonts w:ascii="Arial" w:eastAsia="微软雅黑" w:hAnsi="Arial"/>
                <w:lang w:val="fr-FR"/>
              </w:rPr>
            </w:pPr>
            <w:r w:rsidRPr="00DE1661">
              <w:rPr>
                <w:rFonts w:ascii="Arial" w:eastAsia="微软雅黑" w:hAnsi="Arial"/>
                <w:lang w:val="fr-FR"/>
              </w:rPr>
              <w:t>&lt; 2000 m (2000 m ~ 3000 m with power de-rating)</w:t>
            </w:r>
          </w:p>
        </w:tc>
      </w:tr>
      <w:tr w:rsidR="00706757" w:rsidRPr="00DE1661" w14:paraId="0B390887" w14:textId="77777777" w:rsidTr="001A6CA7">
        <w:trPr>
          <w:trHeight w:val="567"/>
          <w:jc w:val="center"/>
        </w:trPr>
        <w:tc>
          <w:tcPr>
            <w:tcW w:w="3397" w:type="dxa"/>
            <w:vAlign w:val="center"/>
          </w:tcPr>
          <w:p w14:paraId="289E647C" w14:textId="4C75B497" w:rsidR="00706757" w:rsidRPr="00DE1661" w:rsidRDefault="00706757" w:rsidP="001A6CA7">
            <w:pPr>
              <w:rPr>
                <w:rFonts w:ascii="Arial" w:hAnsi="Arial"/>
                <w:b/>
              </w:rPr>
            </w:pPr>
            <w:r w:rsidRPr="00DE1661">
              <w:rPr>
                <w:rFonts w:ascii="Arial" w:hAnsi="Arial"/>
                <w:b/>
              </w:rPr>
              <w:t>Operating Temperature Range</w:t>
            </w:r>
          </w:p>
        </w:tc>
        <w:tc>
          <w:tcPr>
            <w:tcW w:w="3402" w:type="dxa"/>
            <w:vAlign w:val="center"/>
          </w:tcPr>
          <w:p w14:paraId="5F81A237" w14:textId="10D1CD39" w:rsidR="00706757" w:rsidRPr="00DE1661" w:rsidRDefault="00706757" w:rsidP="001B1FC9">
            <w:pPr>
              <w:rPr>
                <w:rFonts w:ascii="Arial" w:eastAsia="微软雅黑" w:hAnsi="Arial"/>
                <w:lang w:val="fr-FR"/>
              </w:rPr>
            </w:pPr>
            <w:r w:rsidRPr="00DE1661">
              <w:rPr>
                <w:rFonts w:ascii="Arial" w:eastAsia="微软雅黑" w:hAnsi="Arial"/>
                <w:lang w:val="fr-FR"/>
              </w:rPr>
              <w:t>-30</w:t>
            </w:r>
            <w:r w:rsidR="001B1FC9" w:rsidRPr="00DE1661">
              <w:rPr>
                <w:rFonts w:ascii="Arial" w:eastAsia="微软雅黑" w:hAnsi="Arial"/>
                <w:lang w:val="fr-FR"/>
              </w:rPr>
              <w:t xml:space="preserve"> °C</w:t>
            </w:r>
            <w:r w:rsidR="005F5265" w:rsidRPr="00DE1661">
              <w:rPr>
                <w:rFonts w:ascii="Arial" w:eastAsia="微软雅黑" w:hAnsi="Arial"/>
                <w:lang w:val="fr-FR"/>
              </w:rPr>
              <w:t xml:space="preserve"> to +</w:t>
            </w:r>
            <w:r w:rsidRPr="00DE1661">
              <w:rPr>
                <w:rFonts w:ascii="Arial" w:eastAsia="微软雅黑" w:hAnsi="Arial"/>
                <w:lang w:val="fr-FR"/>
              </w:rPr>
              <w:t xml:space="preserve">55 </w:t>
            </w:r>
            <w:r w:rsidR="001B1FC9" w:rsidRPr="00DE1661">
              <w:rPr>
                <w:rFonts w:ascii="Arial" w:eastAsia="微软雅黑" w:hAnsi="Arial"/>
                <w:lang w:val="fr-FR"/>
              </w:rPr>
              <w:t>°C</w:t>
            </w:r>
            <w:r w:rsidRPr="00DE1661">
              <w:rPr>
                <w:rFonts w:ascii="Arial" w:eastAsia="微软雅黑" w:hAnsi="Arial"/>
                <w:lang w:val="fr-FR"/>
              </w:rPr>
              <w:t xml:space="preserve"> (+45 </w:t>
            </w:r>
            <w:r w:rsidR="001B1FC9" w:rsidRPr="00DE1661">
              <w:rPr>
                <w:rFonts w:ascii="Arial" w:eastAsia="微软雅黑" w:hAnsi="Arial"/>
                <w:lang w:val="fr-FR"/>
              </w:rPr>
              <w:t>°C</w:t>
            </w:r>
            <w:r w:rsidRPr="00DE1661">
              <w:rPr>
                <w:rFonts w:ascii="Arial" w:eastAsia="微软雅黑" w:hAnsi="Arial"/>
                <w:lang w:val="fr-FR"/>
              </w:rPr>
              <w:t xml:space="preserve"> to +55 </w:t>
            </w:r>
            <w:r w:rsidR="001B1FC9" w:rsidRPr="00DE1661">
              <w:rPr>
                <w:rFonts w:ascii="Arial" w:eastAsia="微软雅黑" w:hAnsi="Arial"/>
                <w:lang w:val="fr-FR"/>
              </w:rPr>
              <w:t xml:space="preserve">°C </w:t>
            </w:r>
            <w:r w:rsidRPr="00DE1661">
              <w:rPr>
                <w:rFonts w:ascii="Arial" w:eastAsia="微软雅黑" w:hAnsi="Arial"/>
                <w:lang w:val="fr-FR"/>
              </w:rPr>
              <w:t>with linear power de-rating)</w:t>
            </w:r>
          </w:p>
        </w:tc>
      </w:tr>
      <w:tr w:rsidR="00706757" w:rsidRPr="00DE1661" w14:paraId="53CE31C2" w14:textId="77777777" w:rsidTr="001A6CA7">
        <w:trPr>
          <w:trHeight w:val="567"/>
          <w:jc w:val="center"/>
        </w:trPr>
        <w:tc>
          <w:tcPr>
            <w:tcW w:w="3397" w:type="dxa"/>
            <w:vAlign w:val="center"/>
          </w:tcPr>
          <w:p w14:paraId="372B1A2B" w14:textId="5F65E153" w:rsidR="00706757" w:rsidRPr="00DE1661" w:rsidRDefault="00706757" w:rsidP="001A6CA7">
            <w:pPr>
              <w:rPr>
                <w:rFonts w:ascii="Arial" w:hAnsi="Arial"/>
                <w:b/>
              </w:rPr>
            </w:pPr>
            <w:r w:rsidRPr="00DE1661">
              <w:rPr>
                <w:rFonts w:ascii="Arial" w:hAnsi="Arial"/>
                <w:b/>
              </w:rPr>
              <w:t>Storage Temperature Range</w:t>
            </w:r>
          </w:p>
        </w:tc>
        <w:tc>
          <w:tcPr>
            <w:tcW w:w="3402" w:type="dxa"/>
            <w:vAlign w:val="center"/>
          </w:tcPr>
          <w:p w14:paraId="0B97A629" w14:textId="1AB8EC62" w:rsidR="00706757" w:rsidRPr="00DE1661" w:rsidRDefault="00706757" w:rsidP="001A6CA7">
            <w:pPr>
              <w:rPr>
                <w:rFonts w:ascii="Arial" w:eastAsia="微软雅黑" w:hAnsi="Arial"/>
                <w:lang w:val="fr-FR"/>
              </w:rPr>
            </w:pPr>
            <w:r w:rsidRPr="00DE1661">
              <w:rPr>
                <w:rFonts w:ascii="Arial" w:eastAsia="微软雅黑" w:hAnsi="Arial"/>
                <w:lang w:val="fr-FR"/>
              </w:rPr>
              <w:t xml:space="preserve">-40 </w:t>
            </w:r>
            <w:r w:rsidR="001B1FC9" w:rsidRPr="00DE1661">
              <w:rPr>
                <w:rFonts w:ascii="Arial" w:eastAsia="微软雅黑" w:hAnsi="Arial"/>
                <w:lang w:val="fr-FR"/>
              </w:rPr>
              <w:t>°C</w:t>
            </w:r>
            <w:r w:rsidRPr="00DE1661">
              <w:rPr>
                <w:rFonts w:ascii="Arial" w:eastAsia="微软雅黑" w:hAnsi="Arial"/>
                <w:lang w:val="fr-FR"/>
              </w:rPr>
              <w:t xml:space="preserve"> to +70 </w:t>
            </w:r>
            <w:r w:rsidR="001B1FC9" w:rsidRPr="00DE1661">
              <w:rPr>
                <w:rFonts w:ascii="Arial" w:eastAsia="微软雅黑" w:hAnsi="Arial"/>
                <w:lang w:val="fr-FR"/>
              </w:rPr>
              <w:t>°C</w:t>
            </w:r>
          </w:p>
        </w:tc>
      </w:tr>
      <w:tr w:rsidR="00706757" w:rsidRPr="00DE1661" w14:paraId="3072717D" w14:textId="77777777" w:rsidTr="001A6CA7">
        <w:trPr>
          <w:trHeight w:val="567"/>
          <w:jc w:val="center"/>
        </w:trPr>
        <w:tc>
          <w:tcPr>
            <w:tcW w:w="3397" w:type="dxa"/>
            <w:vAlign w:val="center"/>
          </w:tcPr>
          <w:p w14:paraId="1F45ED53" w14:textId="004D5162" w:rsidR="00706757" w:rsidRPr="00DE1661" w:rsidRDefault="00706757" w:rsidP="001A6CA7">
            <w:pPr>
              <w:rPr>
                <w:rFonts w:ascii="Arial" w:hAnsi="Arial"/>
                <w:b/>
              </w:rPr>
            </w:pPr>
            <w:r w:rsidRPr="00DE1661">
              <w:rPr>
                <w:rFonts w:ascii="Arial" w:hAnsi="Arial"/>
                <w:b/>
              </w:rPr>
              <w:t xml:space="preserve">Mounting </w:t>
            </w:r>
          </w:p>
        </w:tc>
        <w:tc>
          <w:tcPr>
            <w:tcW w:w="3402" w:type="dxa"/>
            <w:vAlign w:val="center"/>
          </w:tcPr>
          <w:p w14:paraId="58AE43F8" w14:textId="2302CE78" w:rsidR="00D83239" w:rsidRPr="00DE1661" w:rsidRDefault="00D83239" w:rsidP="008E56A4">
            <w:pPr>
              <w:rPr>
                <w:rFonts w:ascii="Arial" w:eastAsia="微软雅黑" w:hAnsi="Arial"/>
                <w:lang w:val="fr-FR"/>
              </w:rPr>
            </w:pPr>
            <w:r w:rsidRPr="00DE1661">
              <w:rPr>
                <w:rFonts w:ascii="Arial" w:eastAsia="微软雅黑" w:hAnsi="Arial"/>
                <w:lang w:val="fr-FR"/>
              </w:rPr>
              <w:t>Floor Mount</w:t>
            </w:r>
          </w:p>
        </w:tc>
      </w:tr>
      <w:tr w:rsidR="00AB58E4" w:rsidRPr="00DE1661" w14:paraId="2261DF82" w14:textId="77777777" w:rsidTr="001A6CA7">
        <w:trPr>
          <w:trHeight w:val="567"/>
          <w:jc w:val="center"/>
        </w:trPr>
        <w:tc>
          <w:tcPr>
            <w:tcW w:w="3397" w:type="dxa"/>
            <w:vAlign w:val="center"/>
          </w:tcPr>
          <w:p w14:paraId="0C5F3792" w14:textId="5D51231C" w:rsidR="00AB58E4" w:rsidRPr="00DE1661" w:rsidRDefault="00AB58E4" w:rsidP="00681F3F">
            <w:pPr>
              <w:rPr>
                <w:rFonts w:ascii="Arial" w:hAnsi="Arial"/>
                <w:b/>
              </w:rPr>
            </w:pPr>
            <w:r w:rsidRPr="00DE1661">
              <w:rPr>
                <w:rFonts w:ascii="Arial" w:hAnsi="Arial"/>
                <w:b/>
              </w:rPr>
              <w:lastRenderedPageBreak/>
              <w:t>Dimension</w:t>
            </w:r>
            <w:r w:rsidR="00681F3F" w:rsidRPr="00DE1661">
              <w:rPr>
                <w:rFonts w:ascii="Arial" w:hAnsi="Arial"/>
                <w:b/>
              </w:rPr>
              <w:t>s (W</w:t>
            </w:r>
            <w:r w:rsidRPr="00DE1661">
              <w:rPr>
                <w:rFonts w:ascii="Arial" w:hAnsi="Arial"/>
                <w:b/>
              </w:rPr>
              <w:t xml:space="preserve"> x </w:t>
            </w:r>
            <w:r w:rsidR="00681F3F" w:rsidRPr="00DE1661">
              <w:rPr>
                <w:rFonts w:ascii="Arial" w:hAnsi="Arial"/>
                <w:b/>
              </w:rPr>
              <w:t>D</w:t>
            </w:r>
            <w:r w:rsidRPr="00DE1661">
              <w:rPr>
                <w:rFonts w:ascii="Arial" w:hAnsi="Arial"/>
                <w:b/>
              </w:rPr>
              <w:t xml:space="preserve"> x H)</w:t>
            </w:r>
          </w:p>
        </w:tc>
        <w:tc>
          <w:tcPr>
            <w:tcW w:w="3402" w:type="dxa"/>
            <w:vAlign w:val="center"/>
          </w:tcPr>
          <w:p w14:paraId="3BE38493" w14:textId="25849417" w:rsidR="00AB58E4" w:rsidRPr="00DE1661" w:rsidRDefault="00681F3F" w:rsidP="00681F3F">
            <w:pPr>
              <w:rPr>
                <w:rFonts w:ascii="Arial" w:eastAsia="微软雅黑" w:hAnsi="Arial"/>
              </w:rPr>
            </w:pPr>
            <w:r w:rsidRPr="00DE1661">
              <w:rPr>
                <w:rFonts w:ascii="Arial" w:eastAsia="微软雅黑" w:hAnsi="Arial"/>
              </w:rPr>
              <w:t>550 x</w:t>
            </w:r>
            <w:r w:rsidR="00AB58E4" w:rsidRPr="00DE1661">
              <w:rPr>
                <w:rFonts w:ascii="Arial" w:eastAsia="微软雅黑" w:hAnsi="Arial"/>
              </w:rPr>
              <w:t xml:space="preserve"> </w:t>
            </w:r>
            <w:r w:rsidRPr="00DE1661">
              <w:rPr>
                <w:rFonts w:ascii="Arial" w:eastAsia="微软雅黑" w:hAnsi="Arial"/>
              </w:rPr>
              <w:t xml:space="preserve">265 </w:t>
            </w:r>
            <w:r w:rsidR="00AB58E4" w:rsidRPr="00DE1661">
              <w:rPr>
                <w:rFonts w:ascii="Arial" w:eastAsia="微软雅黑" w:hAnsi="Arial"/>
              </w:rPr>
              <w:t>x 1000 mm</w:t>
            </w:r>
          </w:p>
        </w:tc>
      </w:tr>
      <w:tr w:rsidR="00706757" w:rsidRPr="00DE1661" w14:paraId="6D33E3C3" w14:textId="77777777" w:rsidTr="001B1FC9">
        <w:trPr>
          <w:trHeight w:val="567"/>
          <w:jc w:val="center"/>
        </w:trPr>
        <w:tc>
          <w:tcPr>
            <w:tcW w:w="6799" w:type="dxa"/>
            <w:gridSpan w:val="2"/>
            <w:shd w:val="clear" w:color="auto" w:fill="A8D08D" w:themeFill="accent6" w:themeFillTint="99"/>
            <w:vAlign w:val="center"/>
          </w:tcPr>
          <w:p w14:paraId="68ED2867" w14:textId="3D54515B" w:rsidR="00706757" w:rsidRPr="00DE1661" w:rsidRDefault="00706757" w:rsidP="001A6CA7">
            <w:pPr>
              <w:rPr>
                <w:rFonts w:ascii="Arial" w:eastAsia="微软雅黑" w:hAnsi="Arial"/>
                <w:lang w:val="fr-FR"/>
              </w:rPr>
            </w:pPr>
            <w:r w:rsidRPr="00DE1661">
              <w:rPr>
                <w:rFonts w:ascii="Arial" w:hAnsi="Arial"/>
                <w:b/>
              </w:rPr>
              <w:t>User Interface</w:t>
            </w:r>
          </w:p>
        </w:tc>
      </w:tr>
      <w:tr w:rsidR="00225364" w:rsidRPr="00DE1661" w14:paraId="35DE2172" w14:textId="77777777" w:rsidTr="001A6CA7">
        <w:trPr>
          <w:trHeight w:val="567"/>
          <w:jc w:val="center"/>
        </w:trPr>
        <w:tc>
          <w:tcPr>
            <w:tcW w:w="3397" w:type="dxa"/>
            <w:vAlign w:val="center"/>
          </w:tcPr>
          <w:p w14:paraId="428A8D06" w14:textId="520C7BE6" w:rsidR="00225364" w:rsidRPr="00DE1661" w:rsidRDefault="00706757" w:rsidP="001A6CA7">
            <w:pPr>
              <w:jc w:val="both"/>
              <w:rPr>
                <w:rFonts w:ascii="Arial" w:hAnsi="Arial"/>
                <w:b/>
              </w:rPr>
            </w:pPr>
            <w:r w:rsidRPr="00DE1661">
              <w:rPr>
                <w:rFonts w:ascii="Arial" w:hAnsi="Arial"/>
                <w:b/>
              </w:rPr>
              <w:t>Status Indication</w:t>
            </w:r>
          </w:p>
        </w:tc>
        <w:tc>
          <w:tcPr>
            <w:tcW w:w="3402" w:type="dxa"/>
            <w:vAlign w:val="center"/>
          </w:tcPr>
          <w:p w14:paraId="5850FBF1" w14:textId="643B16F1" w:rsidR="00225364" w:rsidRPr="00DE1661" w:rsidRDefault="00706757" w:rsidP="00AC1FDC">
            <w:pPr>
              <w:pStyle w:val="ItemListinTable"/>
              <w:spacing w:before="48" w:after="48"/>
              <w:rPr>
                <w:rFonts w:ascii="Arial" w:hAnsi="Arial"/>
              </w:rPr>
            </w:pPr>
            <w:r w:rsidRPr="00DE1661">
              <w:rPr>
                <w:rFonts w:ascii="Arial" w:hAnsi="Arial"/>
              </w:rPr>
              <w:t>LED/APP</w:t>
            </w:r>
          </w:p>
        </w:tc>
      </w:tr>
      <w:tr w:rsidR="00706757" w:rsidRPr="00DE1661" w14:paraId="25681B83" w14:textId="77777777" w:rsidTr="001A6CA7">
        <w:trPr>
          <w:trHeight w:val="567"/>
          <w:jc w:val="center"/>
        </w:trPr>
        <w:tc>
          <w:tcPr>
            <w:tcW w:w="3397" w:type="dxa"/>
            <w:vAlign w:val="center"/>
          </w:tcPr>
          <w:p w14:paraId="702EBD35" w14:textId="15107F4F" w:rsidR="00706757" w:rsidRPr="00DE1661" w:rsidRDefault="00706757" w:rsidP="001A6CA7">
            <w:pPr>
              <w:rPr>
                <w:rFonts w:ascii="Arial" w:hAnsi="Arial"/>
                <w:b/>
              </w:rPr>
            </w:pPr>
            <w:r w:rsidRPr="00DE1661">
              <w:rPr>
                <w:rFonts w:ascii="Arial" w:hAnsi="Arial"/>
                <w:b/>
              </w:rPr>
              <w:t>User Interface</w:t>
            </w:r>
          </w:p>
        </w:tc>
        <w:tc>
          <w:tcPr>
            <w:tcW w:w="3402" w:type="dxa"/>
            <w:vAlign w:val="center"/>
          </w:tcPr>
          <w:p w14:paraId="2C6F6BAD" w14:textId="6AB945FB"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Autel Charge APP</w:t>
            </w:r>
          </w:p>
          <w:p w14:paraId="4C1D919D" w14:textId="49829354"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Autel Charge Cloud</w:t>
            </w:r>
          </w:p>
        </w:tc>
      </w:tr>
      <w:tr w:rsidR="00706757" w:rsidRPr="00DE1661" w14:paraId="73C0B9DF" w14:textId="77777777" w:rsidTr="001A6CA7">
        <w:trPr>
          <w:trHeight w:val="567"/>
          <w:jc w:val="center"/>
        </w:trPr>
        <w:tc>
          <w:tcPr>
            <w:tcW w:w="3397" w:type="dxa"/>
            <w:vAlign w:val="center"/>
          </w:tcPr>
          <w:p w14:paraId="41556A77" w14:textId="52733F74" w:rsidR="00706757" w:rsidRPr="00DE1661" w:rsidRDefault="00706757" w:rsidP="001A6CA7">
            <w:pPr>
              <w:rPr>
                <w:rFonts w:ascii="Arial" w:hAnsi="Arial"/>
                <w:b/>
              </w:rPr>
            </w:pPr>
            <w:r w:rsidRPr="00DE1661">
              <w:rPr>
                <w:rFonts w:ascii="Arial" w:hAnsi="Arial"/>
                <w:b/>
              </w:rPr>
              <w:t>Connectivity</w:t>
            </w:r>
          </w:p>
        </w:tc>
        <w:tc>
          <w:tcPr>
            <w:tcW w:w="3402" w:type="dxa"/>
            <w:vAlign w:val="center"/>
          </w:tcPr>
          <w:p w14:paraId="33E36784" w14:textId="1E22ADBE"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Wi-Fi</w:t>
            </w:r>
          </w:p>
          <w:p w14:paraId="47FB53FC" w14:textId="53425C34"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Ethernet</w:t>
            </w:r>
          </w:p>
          <w:p w14:paraId="00253C16" w14:textId="47C6CCF1"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 xml:space="preserve">CAN </w:t>
            </w:r>
          </w:p>
          <w:p w14:paraId="6E2D838B" w14:textId="77777777"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RS485</w:t>
            </w:r>
          </w:p>
          <w:p w14:paraId="04E22C0E" w14:textId="19BEDCBB" w:rsidR="00D83239" w:rsidRPr="00DE1661" w:rsidRDefault="00D83239" w:rsidP="00923E67">
            <w:pPr>
              <w:pStyle w:val="ItemListinTable"/>
              <w:numPr>
                <w:ilvl w:val="0"/>
                <w:numId w:val="41"/>
              </w:numPr>
              <w:spacing w:before="48" w:after="48"/>
              <w:rPr>
                <w:rFonts w:ascii="Arial" w:hAnsi="Arial"/>
              </w:rPr>
            </w:pPr>
            <w:r w:rsidRPr="00DE1661">
              <w:rPr>
                <w:rFonts w:ascii="Arial" w:hAnsi="Arial"/>
              </w:rPr>
              <w:t>Cellular Network</w:t>
            </w:r>
          </w:p>
        </w:tc>
      </w:tr>
      <w:tr w:rsidR="00706757" w:rsidRPr="00DE1661" w14:paraId="5F380CDB" w14:textId="77777777" w:rsidTr="001A6CA7">
        <w:trPr>
          <w:trHeight w:val="567"/>
          <w:jc w:val="center"/>
        </w:trPr>
        <w:tc>
          <w:tcPr>
            <w:tcW w:w="3397" w:type="dxa"/>
            <w:vAlign w:val="center"/>
          </w:tcPr>
          <w:p w14:paraId="3DE318EF" w14:textId="4E48C7D1" w:rsidR="00706757" w:rsidRPr="00DE1661" w:rsidRDefault="00706757" w:rsidP="001A6CA7">
            <w:pPr>
              <w:rPr>
                <w:rFonts w:ascii="Arial" w:hAnsi="Arial"/>
                <w:b/>
              </w:rPr>
            </w:pPr>
            <w:r w:rsidRPr="00DE1661">
              <w:rPr>
                <w:rFonts w:ascii="Arial" w:hAnsi="Arial"/>
                <w:b/>
              </w:rPr>
              <w:t>Communication</w:t>
            </w:r>
            <w:r w:rsidR="00D83239" w:rsidRPr="00DE1661">
              <w:rPr>
                <w:rFonts w:ascii="Arial" w:hAnsi="Arial"/>
                <w:b/>
              </w:rPr>
              <w:t>s</w:t>
            </w:r>
            <w:r w:rsidRPr="00DE1661">
              <w:rPr>
                <w:rFonts w:ascii="Arial" w:hAnsi="Arial"/>
                <w:b/>
              </w:rPr>
              <w:t xml:space="preserve"> Protocols</w:t>
            </w:r>
          </w:p>
        </w:tc>
        <w:tc>
          <w:tcPr>
            <w:tcW w:w="3402" w:type="dxa"/>
            <w:vAlign w:val="center"/>
          </w:tcPr>
          <w:p w14:paraId="3E21ACED" w14:textId="5211E97A"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OCPP 1.6 JSON</w:t>
            </w:r>
          </w:p>
          <w:p w14:paraId="4C4070E6" w14:textId="05901309" w:rsidR="00706757" w:rsidRPr="00DE1661" w:rsidRDefault="00953A43" w:rsidP="00923E67">
            <w:pPr>
              <w:pStyle w:val="ItemListinTable"/>
              <w:numPr>
                <w:ilvl w:val="0"/>
                <w:numId w:val="41"/>
              </w:numPr>
              <w:spacing w:before="48" w:after="48"/>
              <w:rPr>
                <w:rFonts w:ascii="Arial" w:hAnsi="Arial"/>
              </w:rPr>
            </w:pPr>
            <w:r w:rsidRPr="00DE1661">
              <w:rPr>
                <w:rFonts w:ascii="Arial" w:hAnsi="Arial"/>
              </w:rPr>
              <w:t>OCPP 2.0.1 (o</w:t>
            </w:r>
            <w:r w:rsidR="00706757" w:rsidRPr="00DE1661">
              <w:rPr>
                <w:rFonts w:ascii="Arial" w:hAnsi="Arial"/>
              </w:rPr>
              <w:t>ptional)</w:t>
            </w:r>
          </w:p>
        </w:tc>
      </w:tr>
      <w:tr w:rsidR="00706757" w:rsidRPr="00DE1661" w14:paraId="56C0661A" w14:textId="77777777" w:rsidTr="001A6CA7">
        <w:trPr>
          <w:trHeight w:val="567"/>
          <w:jc w:val="center"/>
        </w:trPr>
        <w:tc>
          <w:tcPr>
            <w:tcW w:w="3397" w:type="dxa"/>
            <w:vAlign w:val="center"/>
          </w:tcPr>
          <w:p w14:paraId="2EAC786F" w14:textId="2105173E" w:rsidR="00706757" w:rsidRPr="00DE1661" w:rsidRDefault="00706757" w:rsidP="001A6CA7">
            <w:pPr>
              <w:rPr>
                <w:rFonts w:ascii="Arial" w:hAnsi="Arial"/>
                <w:b/>
              </w:rPr>
            </w:pPr>
            <w:r w:rsidRPr="00DE1661">
              <w:rPr>
                <w:rFonts w:ascii="Arial" w:hAnsi="Arial"/>
                <w:b/>
              </w:rPr>
              <w:t>User Authentication</w:t>
            </w:r>
          </w:p>
        </w:tc>
        <w:tc>
          <w:tcPr>
            <w:tcW w:w="3402" w:type="dxa"/>
            <w:vAlign w:val="center"/>
          </w:tcPr>
          <w:p w14:paraId="5B596D4E" w14:textId="34CFFE25" w:rsidR="00706757" w:rsidRPr="00DE1661" w:rsidRDefault="00D83239" w:rsidP="00923E67">
            <w:pPr>
              <w:pStyle w:val="ItemListinTable"/>
              <w:numPr>
                <w:ilvl w:val="0"/>
                <w:numId w:val="41"/>
              </w:numPr>
              <w:spacing w:before="48" w:after="48"/>
              <w:rPr>
                <w:rFonts w:ascii="Arial" w:hAnsi="Arial"/>
              </w:rPr>
            </w:pPr>
            <w:r w:rsidRPr="00DE1661">
              <w:rPr>
                <w:rFonts w:ascii="Arial" w:hAnsi="Arial"/>
              </w:rPr>
              <w:t>QR C</w:t>
            </w:r>
            <w:r w:rsidR="00706757" w:rsidRPr="00DE1661">
              <w:rPr>
                <w:rFonts w:ascii="Arial" w:hAnsi="Arial"/>
              </w:rPr>
              <w:t>ode</w:t>
            </w:r>
          </w:p>
          <w:p w14:paraId="293A863F" w14:textId="6FFF6533"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RFID</w:t>
            </w:r>
          </w:p>
          <w:p w14:paraId="2EB02DA7" w14:textId="1A2FB905"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Plug &amp; Charge</w:t>
            </w:r>
          </w:p>
          <w:p w14:paraId="2995112B" w14:textId="0D3D17FC" w:rsidR="00706757" w:rsidRPr="00DE1661" w:rsidRDefault="00D83239" w:rsidP="00923E67">
            <w:pPr>
              <w:pStyle w:val="ItemListinTable"/>
              <w:numPr>
                <w:ilvl w:val="0"/>
                <w:numId w:val="41"/>
              </w:numPr>
              <w:spacing w:before="48" w:after="48"/>
              <w:rPr>
                <w:rFonts w:ascii="Arial" w:hAnsi="Arial"/>
              </w:rPr>
            </w:pPr>
            <w:r w:rsidRPr="00DE1661">
              <w:rPr>
                <w:rFonts w:ascii="Arial" w:hAnsi="Arial"/>
              </w:rPr>
              <w:t>Credit C</w:t>
            </w:r>
            <w:r w:rsidR="00706757" w:rsidRPr="00DE1661">
              <w:rPr>
                <w:rFonts w:ascii="Arial" w:hAnsi="Arial"/>
              </w:rPr>
              <w:t>ard (optional)</w:t>
            </w:r>
          </w:p>
        </w:tc>
      </w:tr>
      <w:tr w:rsidR="00706757" w:rsidRPr="00DE1661" w14:paraId="76DC649E" w14:textId="77777777" w:rsidTr="001B1FC9">
        <w:trPr>
          <w:trHeight w:val="567"/>
          <w:jc w:val="center"/>
        </w:trPr>
        <w:tc>
          <w:tcPr>
            <w:tcW w:w="6799" w:type="dxa"/>
            <w:gridSpan w:val="2"/>
            <w:shd w:val="clear" w:color="auto" w:fill="A8D08D" w:themeFill="accent6" w:themeFillTint="99"/>
            <w:vAlign w:val="center"/>
          </w:tcPr>
          <w:p w14:paraId="62B5E343" w14:textId="17A38C32" w:rsidR="00706757" w:rsidRPr="00555116" w:rsidRDefault="00706757" w:rsidP="00AC1FDC">
            <w:pPr>
              <w:pStyle w:val="ItemListinTable"/>
              <w:spacing w:before="48" w:after="48"/>
              <w:rPr>
                <w:rFonts w:ascii="Arial" w:hAnsi="Arial"/>
                <w:b/>
              </w:rPr>
            </w:pPr>
            <w:r w:rsidRPr="00555116">
              <w:rPr>
                <w:rFonts w:ascii="Arial" w:hAnsi="Arial"/>
                <w:b/>
              </w:rPr>
              <w:t>Software Update</w:t>
            </w:r>
          </w:p>
        </w:tc>
      </w:tr>
      <w:tr w:rsidR="00225364" w:rsidRPr="00DE1661" w14:paraId="6C416E2B" w14:textId="77777777" w:rsidTr="001A6CA7">
        <w:trPr>
          <w:trHeight w:val="567"/>
          <w:jc w:val="center"/>
        </w:trPr>
        <w:tc>
          <w:tcPr>
            <w:tcW w:w="3397" w:type="dxa"/>
            <w:vAlign w:val="center"/>
          </w:tcPr>
          <w:p w14:paraId="25B5E48A" w14:textId="554BD7A6" w:rsidR="00225364" w:rsidRPr="00DE1661" w:rsidRDefault="00706757" w:rsidP="001A6CA7">
            <w:pPr>
              <w:jc w:val="both"/>
              <w:rPr>
                <w:rFonts w:ascii="Arial" w:hAnsi="Arial"/>
                <w:b/>
              </w:rPr>
            </w:pPr>
            <w:r w:rsidRPr="00DE1661">
              <w:rPr>
                <w:rFonts w:ascii="Arial" w:hAnsi="Arial"/>
                <w:b/>
              </w:rPr>
              <w:t>Software Update</w:t>
            </w:r>
          </w:p>
        </w:tc>
        <w:tc>
          <w:tcPr>
            <w:tcW w:w="3402" w:type="dxa"/>
            <w:vAlign w:val="center"/>
          </w:tcPr>
          <w:p w14:paraId="4E0D389B" w14:textId="397CE9DE" w:rsidR="00225364" w:rsidRPr="00DE1661" w:rsidRDefault="00706757" w:rsidP="001A6CA7">
            <w:pPr>
              <w:jc w:val="both"/>
              <w:rPr>
                <w:rFonts w:ascii="Arial" w:hAnsi="Arial"/>
              </w:rPr>
            </w:pPr>
            <w:r w:rsidRPr="00DE1661">
              <w:rPr>
                <w:rFonts w:ascii="Arial" w:hAnsi="Arial"/>
              </w:rPr>
              <w:t>OTA updates via web portal</w:t>
            </w:r>
          </w:p>
        </w:tc>
      </w:tr>
      <w:tr w:rsidR="00706757" w:rsidRPr="00DE1661" w14:paraId="1D3E0494" w14:textId="77777777" w:rsidTr="001B1FC9">
        <w:trPr>
          <w:trHeight w:val="680"/>
          <w:jc w:val="center"/>
        </w:trPr>
        <w:tc>
          <w:tcPr>
            <w:tcW w:w="6799" w:type="dxa"/>
            <w:gridSpan w:val="2"/>
            <w:shd w:val="clear" w:color="auto" w:fill="A8D08D" w:themeFill="accent6" w:themeFillTint="99"/>
            <w:vAlign w:val="center"/>
          </w:tcPr>
          <w:p w14:paraId="54535DB0" w14:textId="4635DAC0" w:rsidR="00706757" w:rsidRPr="00555116" w:rsidRDefault="00706757" w:rsidP="00AC1FDC">
            <w:pPr>
              <w:pStyle w:val="ItemListinTable"/>
              <w:spacing w:before="48" w:after="48"/>
              <w:rPr>
                <w:rFonts w:ascii="Arial" w:hAnsi="Arial"/>
                <w:b/>
              </w:rPr>
            </w:pPr>
            <w:r w:rsidRPr="00555116">
              <w:rPr>
                <w:rFonts w:ascii="Arial" w:hAnsi="Arial"/>
                <w:b/>
              </w:rPr>
              <w:t>Certification and Standards</w:t>
            </w:r>
          </w:p>
        </w:tc>
      </w:tr>
      <w:tr w:rsidR="00225364" w:rsidRPr="00DE1661" w14:paraId="7689B4E3" w14:textId="77777777" w:rsidTr="001A6CA7">
        <w:trPr>
          <w:trHeight w:val="680"/>
          <w:jc w:val="center"/>
        </w:trPr>
        <w:tc>
          <w:tcPr>
            <w:tcW w:w="3397" w:type="dxa"/>
            <w:vAlign w:val="center"/>
          </w:tcPr>
          <w:p w14:paraId="6F425ADC" w14:textId="1247CD49" w:rsidR="00225364" w:rsidRPr="00DE1661" w:rsidRDefault="00706757" w:rsidP="001A6CA7">
            <w:pPr>
              <w:rPr>
                <w:rFonts w:ascii="Arial" w:hAnsi="Arial"/>
                <w:b/>
              </w:rPr>
            </w:pPr>
            <w:r w:rsidRPr="00DE1661">
              <w:rPr>
                <w:rFonts w:ascii="Arial" w:hAnsi="Arial"/>
                <w:b/>
              </w:rPr>
              <w:t>Charging System</w:t>
            </w:r>
          </w:p>
        </w:tc>
        <w:tc>
          <w:tcPr>
            <w:tcW w:w="3402" w:type="dxa"/>
            <w:vAlign w:val="center"/>
          </w:tcPr>
          <w:p w14:paraId="1ADA9AF6" w14:textId="47D0E4A5" w:rsidR="00706757" w:rsidRPr="00DE1661" w:rsidRDefault="00706757" w:rsidP="00923E67">
            <w:pPr>
              <w:pStyle w:val="ItemListinTable"/>
              <w:numPr>
                <w:ilvl w:val="0"/>
                <w:numId w:val="42"/>
              </w:numPr>
              <w:spacing w:before="48" w:after="48"/>
              <w:rPr>
                <w:rFonts w:ascii="Arial" w:hAnsi="Arial"/>
              </w:rPr>
            </w:pPr>
            <w:r w:rsidRPr="00DE1661">
              <w:rPr>
                <w:rFonts w:ascii="Arial" w:hAnsi="Arial"/>
              </w:rPr>
              <w:t>IEC 61851-1</w:t>
            </w:r>
          </w:p>
          <w:p w14:paraId="33E079C4" w14:textId="6221A2B4" w:rsidR="00706757" w:rsidRPr="00DE1661" w:rsidRDefault="00706757" w:rsidP="00923E67">
            <w:pPr>
              <w:pStyle w:val="ItemListinTable"/>
              <w:numPr>
                <w:ilvl w:val="0"/>
                <w:numId w:val="42"/>
              </w:numPr>
              <w:spacing w:before="48" w:after="48"/>
              <w:rPr>
                <w:rFonts w:ascii="Arial" w:hAnsi="Arial"/>
              </w:rPr>
            </w:pPr>
            <w:r w:rsidRPr="00DE1661">
              <w:rPr>
                <w:rFonts w:ascii="Arial" w:hAnsi="Arial"/>
              </w:rPr>
              <w:t>IEC 61851-23</w:t>
            </w:r>
          </w:p>
          <w:p w14:paraId="47BB466E" w14:textId="45AC164A" w:rsidR="00225364" w:rsidRPr="00DE1661" w:rsidRDefault="00706757" w:rsidP="00923E67">
            <w:pPr>
              <w:pStyle w:val="ItemListinTable"/>
              <w:numPr>
                <w:ilvl w:val="0"/>
                <w:numId w:val="42"/>
              </w:numPr>
              <w:spacing w:before="48" w:after="48"/>
              <w:rPr>
                <w:rFonts w:ascii="Arial" w:hAnsi="Arial"/>
              </w:rPr>
            </w:pPr>
            <w:r w:rsidRPr="00DE1661">
              <w:rPr>
                <w:rFonts w:ascii="Arial" w:hAnsi="Arial"/>
              </w:rPr>
              <w:t>IEC 61851-21-2</w:t>
            </w:r>
          </w:p>
        </w:tc>
      </w:tr>
      <w:tr w:rsidR="00225364" w:rsidRPr="00DE1661" w14:paraId="33F3A3AC" w14:textId="77777777" w:rsidTr="001A6CA7">
        <w:trPr>
          <w:trHeight w:val="680"/>
          <w:jc w:val="center"/>
        </w:trPr>
        <w:tc>
          <w:tcPr>
            <w:tcW w:w="3397" w:type="dxa"/>
            <w:vAlign w:val="center"/>
          </w:tcPr>
          <w:p w14:paraId="1BED5AE2" w14:textId="7833174F" w:rsidR="00225364" w:rsidRPr="00DE1661" w:rsidRDefault="00706757" w:rsidP="001A6CA7">
            <w:pPr>
              <w:rPr>
                <w:rFonts w:ascii="Arial" w:hAnsi="Arial"/>
                <w:b/>
              </w:rPr>
            </w:pPr>
            <w:r w:rsidRPr="00DE1661">
              <w:rPr>
                <w:rFonts w:ascii="Arial" w:hAnsi="Arial"/>
                <w:b/>
              </w:rPr>
              <w:t>Communication to the EV</w:t>
            </w:r>
          </w:p>
        </w:tc>
        <w:tc>
          <w:tcPr>
            <w:tcW w:w="3402" w:type="dxa"/>
            <w:vAlign w:val="center"/>
          </w:tcPr>
          <w:p w14:paraId="3D91BA04" w14:textId="2F360EC3" w:rsidR="00706757" w:rsidRPr="00DE1661" w:rsidRDefault="00706757" w:rsidP="00923E67">
            <w:pPr>
              <w:pStyle w:val="ItemListinTable"/>
              <w:numPr>
                <w:ilvl w:val="0"/>
                <w:numId w:val="43"/>
              </w:numPr>
              <w:spacing w:before="48" w:after="48"/>
              <w:rPr>
                <w:rFonts w:ascii="Arial" w:hAnsi="Arial"/>
              </w:rPr>
            </w:pPr>
            <w:r w:rsidRPr="00DE1661">
              <w:rPr>
                <w:rFonts w:ascii="Arial" w:hAnsi="Arial"/>
              </w:rPr>
              <w:t xml:space="preserve">ISO 15118 </w:t>
            </w:r>
          </w:p>
          <w:p w14:paraId="1EC34786" w14:textId="77A21A2A" w:rsidR="00706757" w:rsidRPr="00DE1661" w:rsidRDefault="00706757" w:rsidP="00923E67">
            <w:pPr>
              <w:pStyle w:val="ItemListinTable"/>
              <w:numPr>
                <w:ilvl w:val="0"/>
                <w:numId w:val="43"/>
              </w:numPr>
              <w:spacing w:before="48" w:after="48"/>
              <w:rPr>
                <w:rFonts w:ascii="Arial" w:hAnsi="Arial"/>
              </w:rPr>
            </w:pPr>
            <w:r w:rsidRPr="00DE1661">
              <w:rPr>
                <w:rFonts w:ascii="Arial" w:hAnsi="Arial"/>
              </w:rPr>
              <w:t>DIN 70121</w:t>
            </w:r>
          </w:p>
          <w:p w14:paraId="357DBE20" w14:textId="5050C6BC" w:rsidR="00225364" w:rsidRPr="00DE1661" w:rsidRDefault="00706757" w:rsidP="00923E67">
            <w:pPr>
              <w:pStyle w:val="ItemListinTable"/>
              <w:numPr>
                <w:ilvl w:val="0"/>
                <w:numId w:val="43"/>
              </w:numPr>
              <w:spacing w:before="48" w:after="48"/>
              <w:rPr>
                <w:rFonts w:ascii="Arial" w:hAnsi="Arial"/>
              </w:rPr>
            </w:pPr>
            <w:r w:rsidRPr="00DE1661">
              <w:rPr>
                <w:rFonts w:ascii="Arial" w:hAnsi="Arial"/>
              </w:rPr>
              <w:t>CHAdeMO 1.2</w:t>
            </w:r>
          </w:p>
        </w:tc>
      </w:tr>
      <w:tr w:rsidR="00225364" w:rsidRPr="00DE1661" w14:paraId="4033E7E7" w14:textId="77777777" w:rsidTr="001A6CA7">
        <w:trPr>
          <w:trHeight w:val="680"/>
          <w:jc w:val="center"/>
        </w:trPr>
        <w:tc>
          <w:tcPr>
            <w:tcW w:w="3397" w:type="dxa"/>
            <w:vAlign w:val="center"/>
          </w:tcPr>
          <w:p w14:paraId="24DAD35B" w14:textId="571C4CCD" w:rsidR="00225364" w:rsidRPr="00DE1661" w:rsidRDefault="00706757" w:rsidP="001A6CA7">
            <w:pPr>
              <w:rPr>
                <w:rFonts w:ascii="Arial" w:hAnsi="Arial"/>
                <w:b/>
              </w:rPr>
            </w:pPr>
            <w:r w:rsidRPr="00DE1661">
              <w:rPr>
                <w:rFonts w:ascii="Arial" w:hAnsi="Arial"/>
                <w:b/>
              </w:rPr>
              <w:t>EMC Compliance</w:t>
            </w:r>
          </w:p>
        </w:tc>
        <w:tc>
          <w:tcPr>
            <w:tcW w:w="3402" w:type="dxa"/>
            <w:vAlign w:val="center"/>
          </w:tcPr>
          <w:p w14:paraId="3548AD7A" w14:textId="559A8288" w:rsidR="00225364" w:rsidRPr="00DE1661" w:rsidRDefault="005F5265" w:rsidP="00AC1FDC">
            <w:pPr>
              <w:pStyle w:val="ItemListinTable"/>
              <w:spacing w:before="48" w:after="48"/>
              <w:rPr>
                <w:rFonts w:ascii="Arial" w:hAnsi="Arial"/>
              </w:rPr>
            </w:pPr>
            <w:r w:rsidRPr="00DE1661">
              <w:rPr>
                <w:rFonts w:ascii="Arial" w:hAnsi="Arial"/>
              </w:rPr>
              <w:t>Class A</w:t>
            </w:r>
          </w:p>
        </w:tc>
      </w:tr>
      <w:tr w:rsidR="00225364" w:rsidRPr="00DE1661" w14:paraId="2F7B09AB" w14:textId="77777777" w:rsidTr="001A6CA7">
        <w:trPr>
          <w:trHeight w:val="680"/>
          <w:jc w:val="center"/>
        </w:trPr>
        <w:tc>
          <w:tcPr>
            <w:tcW w:w="3397" w:type="dxa"/>
            <w:vAlign w:val="center"/>
          </w:tcPr>
          <w:p w14:paraId="6A226B01" w14:textId="77777777" w:rsidR="00225364" w:rsidRPr="00DE1661" w:rsidRDefault="00225364" w:rsidP="001A6CA7">
            <w:pPr>
              <w:rPr>
                <w:rFonts w:ascii="Arial" w:hAnsi="Arial"/>
                <w:b/>
              </w:rPr>
            </w:pPr>
            <w:r w:rsidRPr="00DE1661">
              <w:rPr>
                <w:rFonts w:ascii="Arial" w:hAnsi="Arial"/>
                <w:b/>
              </w:rPr>
              <w:lastRenderedPageBreak/>
              <w:t>Certification</w:t>
            </w:r>
          </w:p>
        </w:tc>
        <w:tc>
          <w:tcPr>
            <w:tcW w:w="3402" w:type="dxa"/>
            <w:vAlign w:val="center"/>
          </w:tcPr>
          <w:p w14:paraId="456FF78E" w14:textId="77777777" w:rsidR="00225364" w:rsidRPr="00DE1661" w:rsidRDefault="00225364" w:rsidP="00923E67">
            <w:pPr>
              <w:pStyle w:val="ItemListinTable"/>
              <w:numPr>
                <w:ilvl w:val="0"/>
                <w:numId w:val="44"/>
              </w:numPr>
              <w:spacing w:before="48" w:after="48"/>
              <w:rPr>
                <w:rFonts w:ascii="Arial" w:hAnsi="Arial"/>
              </w:rPr>
            </w:pPr>
            <w:r w:rsidRPr="00DE1661">
              <w:rPr>
                <w:rFonts w:ascii="Arial" w:hAnsi="Arial"/>
              </w:rPr>
              <w:t>CE</w:t>
            </w:r>
          </w:p>
          <w:p w14:paraId="7DA49F2A" w14:textId="4347C387" w:rsidR="00225364" w:rsidRPr="00DE1661" w:rsidRDefault="00225364" w:rsidP="00923E67">
            <w:pPr>
              <w:pStyle w:val="ItemListinTable"/>
              <w:numPr>
                <w:ilvl w:val="0"/>
                <w:numId w:val="44"/>
              </w:numPr>
              <w:spacing w:before="48" w:after="48"/>
              <w:rPr>
                <w:rFonts w:ascii="Arial" w:hAnsi="Arial"/>
              </w:rPr>
            </w:pPr>
            <w:r w:rsidRPr="00DE1661">
              <w:rPr>
                <w:rFonts w:ascii="Arial" w:hAnsi="Arial"/>
              </w:rPr>
              <w:t>UKCA</w:t>
            </w:r>
          </w:p>
        </w:tc>
      </w:tr>
      <w:tr w:rsidR="00225364" w:rsidRPr="00DE1661" w14:paraId="755510D1" w14:textId="77777777" w:rsidTr="001B1FC9">
        <w:trPr>
          <w:trHeight w:val="525"/>
          <w:jc w:val="center"/>
        </w:trPr>
        <w:tc>
          <w:tcPr>
            <w:tcW w:w="3397" w:type="dxa"/>
            <w:vAlign w:val="center"/>
          </w:tcPr>
          <w:p w14:paraId="1E2E9EE5" w14:textId="2BE2D9BA" w:rsidR="00225364" w:rsidRPr="00DE1661" w:rsidRDefault="00706757" w:rsidP="001A6CA7">
            <w:pPr>
              <w:rPr>
                <w:rFonts w:ascii="Arial" w:hAnsi="Arial"/>
                <w:b/>
              </w:rPr>
            </w:pPr>
            <w:r w:rsidRPr="00DE1661">
              <w:rPr>
                <w:rFonts w:ascii="Arial" w:hAnsi="Arial"/>
                <w:b/>
              </w:rPr>
              <w:t>Design Life</w:t>
            </w:r>
          </w:p>
        </w:tc>
        <w:tc>
          <w:tcPr>
            <w:tcW w:w="3402" w:type="dxa"/>
            <w:vAlign w:val="center"/>
          </w:tcPr>
          <w:p w14:paraId="7D926C63" w14:textId="090A3FF2" w:rsidR="00225364" w:rsidRPr="00DE1661" w:rsidRDefault="00706757" w:rsidP="001A6CA7">
            <w:pPr>
              <w:rPr>
                <w:rFonts w:ascii="Arial" w:hAnsi="Arial"/>
              </w:rPr>
            </w:pPr>
            <w:r w:rsidRPr="00DE1661">
              <w:rPr>
                <w:rFonts w:ascii="Arial" w:hAnsi="Arial"/>
              </w:rPr>
              <w:t>10 year</w:t>
            </w:r>
          </w:p>
        </w:tc>
      </w:tr>
      <w:tr w:rsidR="00225364" w:rsidRPr="00DE1661" w14:paraId="1BCD55F2" w14:textId="77777777" w:rsidTr="001A6CA7">
        <w:trPr>
          <w:trHeight w:val="680"/>
          <w:jc w:val="center"/>
        </w:trPr>
        <w:tc>
          <w:tcPr>
            <w:tcW w:w="3397" w:type="dxa"/>
            <w:vAlign w:val="center"/>
          </w:tcPr>
          <w:p w14:paraId="023B0642" w14:textId="40CF0091" w:rsidR="00225364" w:rsidRPr="00DE1661" w:rsidRDefault="00706757" w:rsidP="001A6CA7">
            <w:pPr>
              <w:rPr>
                <w:rFonts w:ascii="Arial" w:hAnsi="Arial"/>
                <w:b/>
              </w:rPr>
            </w:pPr>
            <w:r w:rsidRPr="00DE1661">
              <w:rPr>
                <w:rFonts w:ascii="Arial" w:hAnsi="Arial"/>
                <w:b/>
              </w:rPr>
              <w:t>Warranty</w:t>
            </w:r>
          </w:p>
        </w:tc>
        <w:tc>
          <w:tcPr>
            <w:tcW w:w="3402" w:type="dxa"/>
            <w:vAlign w:val="center"/>
          </w:tcPr>
          <w:p w14:paraId="2D6BCE12" w14:textId="59266A53" w:rsidR="00225364" w:rsidRPr="00DE1661" w:rsidRDefault="00706757" w:rsidP="001A6CA7">
            <w:pPr>
              <w:rPr>
                <w:rFonts w:ascii="Arial" w:hAnsi="Arial"/>
              </w:rPr>
            </w:pPr>
            <w:r w:rsidRPr="00DE1661">
              <w:rPr>
                <w:rFonts w:ascii="Arial" w:hAnsi="Arial"/>
              </w:rPr>
              <w:t>Base warranty 24 months after site acceptance test or 30 months after factory delivery. Warranty extensions available</w:t>
            </w:r>
            <w:r w:rsidR="00D83239" w:rsidRPr="00DE1661">
              <w:rPr>
                <w:rFonts w:ascii="Arial" w:hAnsi="Arial"/>
              </w:rPr>
              <w:t>.</w:t>
            </w:r>
          </w:p>
        </w:tc>
      </w:tr>
      <w:bookmarkEnd w:id="78"/>
    </w:tbl>
    <w:p w14:paraId="2BDCFE84" w14:textId="3DBB6E78" w:rsidR="00AD265F" w:rsidRPr="00DE1661" w:rsidRDefault="00AD265F" w:rsidP="00681F3F">
      <w:pPr>
        <w:pStyle w:val="BodytextUserManual"/>
        <w:spacing w:before="120" w:after="120"/>
        <w:ind w:left="0"/>
      </w:pPr>
    </w:p>
    <w:p w14:paraId="04EA2AE8" w14:textId="3616CB19" w:rsidR="00F51A11" w:rsidRPr="00DE1661" w:rsidRDefault="00883962" w:rsidP="00777848">
      <w:pPr>
        <w:pStyle w:val="10"/>
      </w:pPr>
      <w:bookmarkStart w:id="80" w:name="_Toc106900396"/>
      <w:bookmarkStart w:id="81" w:name="_Toc106983268"/>
      <w:r w:rsidRPr="00DE1661">
        <w:lastRenderedPageBreak/>
        <w:t xml:space="preserve"> </w:t>
      </w:r>
      <w:bookmarkStart w:id="82" w:name="_Toc131754281"/>
      <w:r w:rsidR="003D247A" w:rsidRPr="00DE1661">
        <w:t>Preparation</w:t>
      </w:r>
      <w:bookmarkEnd w:id="80"/>
      <w:bookmarkEnd w:id="81"/>
      <w:bookmarkEnd w:id="82"/>
    </w:p>
    <w:p w14:paraId="70A3F7AC" w14:textId="1A008C2D" w:rsidR="00085A07" w:rsidRPr="00DE1661" w:rsidRDefault="00883962" w:rsidP="009E49FC">
      <w:pPr>
        <w:pStyle w:val="2"/>
        <w:spacing w:before="240"/>
        <w:rPr>
          <w:rFonts w:cs="Arial"/>
        </w:rPr>
      </w:pPr>
      <w:bookmarkStart w:id="83" w:name="_Toc102657975"/>
      <w:bookmarkStart w:id="84" w:name="_Toc106900397"/>
      <w:bookmarkStart w:id="85" w:name="_Toc106983269"/>
      <w:bookmarkStart w:id="86" w:name="_Ref101960607"/>
      <w:bookmarkStart w:id="87" w:name="_Ref102665465"/>
      <w:r w:rsidRPr="00DE1661">
        <w:rPr>
          <w:rFonts w:cs="Arial"/>
        </w:rPr>
        <w:t xml:space="preserve"> </w:t>
      </w:r>
      <w:bookmarkStart w:id="88" w:name="_Toc131754282"/>
      <w:r w:rsidR="00085A07" w:rsidRPr="00DE1661">
        <w:rPr>
          <w:rFonts w:cs="Arial"/>
        </w:rPr>
        <w:t xml:space="preserve">Before </w:t>
      </w:r>
      <w:bookmarkEnd w:id="83"/>
      <w:bookmarkEnd w:id="84"/>
      <w:bookmarkEnd w:id="85"/>
      <w:r w:rsidR="001E61AF" w:rsidRPr="00DE1661">
        <w:rPr>
          <w:rFonts w:cs="Arial"/>
        </w:rPr>
        <w:t>You Begin</w:t>
      </w:r>
      <w:bookmarkEnd w:id="88"/>
    </w:p>
    <w:p w14:paraId="177C743E" w14:textId="40BCC6FC" w:rsidR="001E61AF" w:rsidRPr="00DE1661" w:rsidRDefault="001E61AF" w:rsidP="00923E67">
      <w:pPr>
        <w:pStyle w:val="BodytextUserManual"/>
        <w:numPr>
          <w:ilvl w:val="0"/>
          <w:numId w:val="15"/>
        </w:numPr>
        <w:spacing w:before="120" w:after="120"/>
        <w:ind w:left="704"/>
      </w:pPr>
      <w:r w:rsidRPr="00DE1661">
        <w:t xml:space="preserve">Read through this manual prior to installation to </w:t>
      </w:r>
      <w:r w:rsidR="00D83239" w:rsidRPr="00DE1661">
        <w:t>familiarize yourself</w:t>
      </w:r>
      <w:r w:rsidRPr="00DE1661">
        <w:t xml:space="preserve"> with the installation steps.</w:t>
      </w:r>
    </w:p>
    <w:p w14:paraId="1C843389" w14:textId="3FC79CF9" w:rsidR="001E61AF" w:rsidRPr="00DE1661" w:rsidRDefault="001E61AF" w:rsidP="00923E67">
      <w:pPr>
        <w:pStyle w:val="BodytextUserManual"/>
        <w:numPr>
          <w:ilvl w:val="0"/>
          <w:numId w:val="15"/>
        </w:numPr>
        <w:spacing w:before="120" w:after="120"/>
        <w:ind w:left="704"/>
      </w:pPr>
      <w:r w:rsidRPr="00DE1661">
        <w:t xml:space="preserve">Ensure the appropriate wiring, circuit protection, and metering </w:t>
      </w:r>
      <w:r w:rsidR="00FC7BDA" w:rsidRPr="00DE1661">
        <w:t>are</w:t>
      </w:r>
      <w:r w:rsidRPr="00DE1661">
        <w:t xml:space="preserve"> in place at the installation site, according to the specifications, wiring diagrams, and grounding requirements.</w:t>
      </w:r>
    </w:p>
    <w:p w14:paraId="16B9CD6A" w14:textId="77777777" w:rsidR="001E61AF" w:rsidRPr="00DE1661" w:rsidRDefault="001E61AF" w:rsidP="00923E67">
      <w:pPr>
        <w:pStyle w:val="BodytextUserManual"/>
        <w:numPr>
          <w:ilvl w:val="0"/>
          <w:numId w:val="15"/>
        </w:numPr>
        <w:spacing w:before="120" w:after="120"/>
        <w:ind w:left="704"/>
      </w:pPr>
      <w:r w:rsidRPr="00DE1661">
        <w:t>Ensure the MaxiCharger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DE1661" w:rsidRDefault="001E61AF" w:rsidP="00923E67">
      <w:pPr>
        <w:pStyle w:val="BodytextUserManual"/>
        <w:numPr>
          <w:ilvl w:val="0"/>
          <w:numId w:val="15"/>
        </w:numPr>
        <w:spacing w:before="120" w:after="120"/>
        <w:ind w:left="704"/>
      </w:pPr>
      <w:r w:rsidRPr="00DE1661">
        <w:t>Ensure the installation site has a load capacity sufficient to support the MaxiCharger.</w:t>
      </w:r>
    </w:p>
    <w:p w14:paraId="2913350D" w14:textId="77777777" w:rsidR="001E61AF" w:rsidRPr="00DE1661" w:rsidRDefault="001E61AF" w:rsidP="00923E67">
      <w:pPr>
        <w:pStyle w:val="BodytextUserManual"/>
        <w:numPr>
          <w:ilvl w:val="0"/>
          <w:numId w:val="15"/>
        </w:numPr>
        <w:spacing w:before="120" w:after="120"/>
        <w:ind w:left="704"/>
      </w:pPr>
      <w:r w:rsidRPr="00DE1661">
        <w:t>If you choose to use a cellular network to communicate with the MaxiCharger,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MaxiCharger in underground environments such as in an underground garage or enclosed parking space.</w:t>
      </w:r>
    </w:p>
    <w:p w14:paraId="47423464" w14:textId="525BF81F" w:rsidR="00F20AFD" w:rsidRDefault="001E61AF" w:rsidP="00923E67">
      <w:pPr>
        <w:pStyle w:val="BodytextUserManual"/>
        <w:numPr>
          <w:ilvl w:val="0"/>
          <w:numId w:val="15"/>
        </w:numPr>
        <w:spacing w:before="120" w:after="120"/>
        <w:ind w:left="704"/>
      </w:pPr>
      <w:r w:rsidRPr="00DE1661">
        <w:t xml:space="preserve">There is enough space available around the installation site to use </w:t>
      </w:r>
      <w:r w:rsidR="00FC7BDA" w:rsidRPr="00DE1661">
        <w:t xml:space="preserve">a </w:t>
      </w:r>
      <w:r w:rsidRPr="00DE1661">
        <w:t>lifting equipment, to unpack, and to allow people to work freely.</w:t>
      </w:r>
    </w:p>
    <w:p w14:paraId="298998FF" w14:textId="6834C156" w:rsidR="00F20AFD" w:rsidRDefault="00F20AFD" w:rsidP="00923E67">
      <w:pPr>
        <w:pStyle w:val="BodytextUserManual"/>
        <w:numPr>
          <w:ilvl w:val="0"/>
          <w:numId w:val="15"/>
        </w:numPr>
        <w:spacing w:before="120" w:after="120"/>
        <w:ind w:left="704"/>
      </w:pPr>
      <w:r>
        <w:t xml:space="preserve">Ensure the </w:t>
      </w:r>
      <w:r w:rsidRPr="00717A27">
        <w:t xml:space="preserve">charging connector of the MaxiCharger can sufficiently reach the vehicle’s charging port with the chosen cable length. The standard charging cable length is 4 m, and </w:t>
      </w:r>
      <w:r w:rsidRPr="005E3E61">
        <w:t>a 7.5-meter cab</w:t>
      </w:r>
      <w:r w:rsidRPr="00717A27">
        <w:t>le is also available.</w:t>
      </w:r>
    </w:p>
    <w:p w14:paraId="544E13D7" w14:textId="0EF5C104" w:rsidR="001E61AF" w:rsidRPr="00F20AFD" w:rsidRDefault="00F20AFD" w:rsidP="00F20AFD">
      <w:pPr>
        <w:rPr>
          <w:rFonts w:eastAsia="宋体"/>
          <w:bCs/>
          <w:kern w:val="0"/>
          <w:szCs w:val="20"/>
        </w:rPr>
      </w:pPr>
      <w:r>
        <w:br w:type="page"/>
      </w:r>
    </w:p>
    <w:p w14:paraId="1764BD7D" w14:textId="1889746B" w:rsidR="003D247A" w:rsidRPr="00DE1661" w:rsidRDefault="00DA6FEB" w:rsidP="003D247A">
      <w:pPr>
        <w:pStyle w:val="2"/>
        <w:spacing w:before="240"/>
        <w:rPr>
          <w:rFonts w:cs="Arial"/>
        </w:rPr>
      </w:pPr>
      <w:bookmarkStart w:id="89" w:name="_Toc102657977"/>
      <w:bookmarkStart w:id="90" w:name="_Ref102745301"/>
      <w:bookmarkStart w:id="91" w:name="_Toc106900403"/>
      <w:bookmarkStart w:id="92" w:name="_Toc106983275"/>
      <w:bookmarkEnd w:id="86"/>
      <w:bookmarkEnd w:id="87"/>
      <w:r>
        <w:rPr>
          <w:rFonts w:cs="Arial"/>
        </w:rPr>
        <w:lastRenderedPageBreak/>
        <w:t xml:space="preserve"> </w:t>
      </w:r>
      <w:bookmarkStart w:id="93" w:name="_Toc131754283"/>
      <w:r w:rsidR="003D247A" w:rsidRPr="00DE1661">
        <w:rPr>
          <w:rFonts w:cs="Arial"/>
        </w:rPr>
        <w:t>Installation Tools</w:t>
      </w:r>
      <w:bookmarkEnd w:id="89"/>
      <w:bookmarkEnd w:id="90"/>
      <w:bookmarkEnd w:id="91"/>
      <w:bookmarkEnd w:id="92"/>
      <w:bookmarkEnd w:id="93"/>
    </w:p>
    <w:p w14:paraId="4624DDF7" w14:textId="64E8A9DB" w:rsidR="00931119" w:rsidRPr="00DE1661" w:rsidRDefault="00953A43" w:rsidP="00923E67">
      <w:pPr>
        <w:pStyle w:val="BodytextUserManual"/>
        <w:numPr>
          <w:ilvl w:val="0"/>
          <w:numId w:val="45"/>
        </w:numPr>
        <w:spacing w:before="120" w:after="120"/>
      </w:pPr>
      <w:r w:rsidRPr="00DE1661">
        <w:t>Flathead S</w:t>
      </w:r>
      <w:r w:rsidR="00931119" w:rsidRPr="00DE1661">
        <w:t>crewdriver</w:t>
      </w:r>
    </w:p>
    <w:p w14:paraId="7C09F10F" w14:textId="2B4A082E" w:rsidR="00931119" w:rsidRPr="00DE1661" w:rsidRDefault="00931119" w:rsidP="00923E67">
      <w:pPr>
        <w:pStyle w:val="BodytextUserManual"/>
        <w:numPr>
          <w:ilvl w:val="0"/>
          <w:numId w:val="45"/>
        </w:numPr>
        <w:spacing w:before="120" w:after="120"/>
      </w:pPr>
      <w:r w:rsidRPr="00DE1661">
        <w:t xml:space="preserve">Hoisting </w:t>
      </w:r>
      <w:r w:rsidR="00953A43" w:rsidRPr="00DE1661">
        <w:t>E</w:t>
      </w:r>
      <w:r w:rsidRPr="00DE1661">
        <w:t>quipment</w:t>
      </w:r>
    </w:p>
    <w:p w14:paraId="4F810560" w14:textId="03873F66" w:rsidR="00931119" w:rsidRDefault="00493755" w:rsidP="00923E67">
      <w:pPr>
        <w:pStyle w:val="BodytextUserManual"/>
        <w:numPr>
          <w:ilvl w:val="0"/>
          <w:numId w:val="45"/>
        </w:numPr>
        <w:spacing w:before="120" w:after="120"/>
      </w:pPr>
      <w:r w:rsidRPr="00DE1661">
        <w:t xml:space="preserve">Socket </w:t>
      </w:r>
      <w:r w:rsidR="00953A43" w:rsidRPr="00DE1661">
        <w:t>W</w:t>
      </w:r>
      <w:r w:rsidRPr="00DE1661">
        <w:t>rench (</w:t>
      </w:r>
      <w:r w:rsidR="00DB765F">
        <w:t>8 mm/</w:t>
      </w:r>
      <w:r w:rsidRPr="00DE1661">
        <w:t>10 mm/</w:t>
      </w:r>
      <w:r w:rsidR="00AB58E4" w:rsidRPr="00DE1661">
        <w:t>13 mm/</w:t>
      </w:r>
      <w:r w:rsidRPr="00DE1661">
        <w:t>19 mm)</w:t>
      </w:r>
    </w:p>
    <w:p w14:paraId="458B140E" w14:textId="3BC3BCE6" w:rsidR="003608CA" w:rsidRPr="00A3681C" w:rsidRDefault="003608CA" w:rsidP="00923E67">
      <w:pPr>
        <w:pStyle w:val="BodytextUserManual"/>
        <w:numPr>
          <w:ilvl w:val="0"/>
          <w:numId w:val="45"/>
        </w:numPr>
        <w:spacing w:before="120" w:after="120"/>
        <w:rPr>
          <w:highlight w:val="cyan"/>
        </w:rPr>
      </w:pPr>
      <w:r w:rsidRPr="00A3681C">
        <w:rPr>
          <w:highlight w:val="cyan"/>
        </w:rPr>
        <w:t>Phillips Screwdriver</w:t>
      </w:r>
    </w:p>
    <w:p w14:paraId="1A918566" w14:textId="3DF21141" w:rsidR="00931119" w:rsidRPr="00DE1661" w:rsidRDefault="00931119" w:rsidP="00923E67">
      <w:pPr>
        <w:pStyle w:val="BodytextUserManual"/>
        <w:numPr>
          <w:ilvl w:val="0"/>
          <w:numId w:val="45"/>
        </w:numPr>
        <w:spacing w:before="120" w:after="120"/>
      </w:pPr>
      <w:r w:rsidRPr="00DE1661">
        <w:t>Drill</w:t>
      </w:r>
      <w:r w:rsidR="009D3249" w:rsidRPr="00DE1661">
        <w:t xml:space="preserve"> (16 mm)</w:t>
      </w:r>
    </w:p>
    <w:p w14:paraId="5AF7DB22" w14:textId="499DBE8C" w:rsidR="00931119" w:rsidRPr="00DE1661" w:rsidRDefault="00931119" w:rsidP="00923E67">
      <w:pPr>
        <w:pStyle w:val="BodytextUserManual"/>
        <w:numPr>
          <w:ilvl w:val="0"/>
          <w:numId w:val="45"/>
        </w:numPr>
        <w:spacing w:before="120" w:after="120"/>
      </w:pPr>
      <w:r w:rsidRPr="00DE1661">
        <w:t xml:space="preserve">Cleaning </w:t>
      </w:r>
      <w:r w:rsidR="00953A43" w:rsidRPr="00DE1661">
        <w:t>T</w:t>
      </w:r>
      <w:r w:rsidRPr="00DE1661">
        <w:t>ool</w:t>
      </w:r>
    </w:p>
    <w:p w14:paraId="71895494" w14:textId="00EA0C9E" w:rsidR="00931119" w:rsidRPr="00DE1661" w:rsidRDefault="00931119" w:rsidP="00923E67">
      <w:pPr>
        <w:pStyle w:val="BodytextUserManual"/>
        <w:numPr>
          <w:ilvl w:val="0"/>
          <w:numId w:val="45"/>
        </w:numPr>
        <w:spacing w:before="120" w:after="120"/>
      </w:pPr>
      <w:r w:rsidRPr="00DE1661">
        <w:t xml:space="preserve">Wire </w:t>
      </w:r>
      <w:r w:rsidR="00953A43" w:rsidRPr="00DE1661">
        <w:t>S</w:t>
      </w:r>
      <w:r w:rsidRPr="00DE1661">
        <w:t>tripper</w:t>
      </w:r>
    </w:p>
    <w:p w14:paraId="6A57BC8B" w14:textId="5205C8EA" w:rsidR="00931119" w:rsidRPr="00DE1661" w:rsidRDefault="00931119" w:rsidP="00923E67">
      <w:pPr>
        <w:pStyle w:val="BodytextUserManual"/>
        <w:numPr>
          <w:ilvl w:val="0"/>
          <w:numId w:val="45"/>
        </w:numPr>
        <w:spacing w:before="120" w:after="120"/>
      </w:pPr>
      <w:r w:rsidRPr="00DE1661">
        <w:t xml:space="preserve">Cable </w:t>
      </w:r>
      <w:r w:rsidR="00953A43" w:rsidRPr="00DE1661">
        <w:t>L</w:t>
      </w:r>
      <w:r w:rsidRPr="00DE1661">
        <w:t>ug</w:t>
      </w:r>
    </w:p>
    <w:p w14:paraId="1B1500EF" w14:textId="7A347F9B" w:rsidR="00931119" w:rsidRPr="00DE1661" w:rsidRDefault="00931119" w:rsidP="00923E67">
      <w:pPr>
        <w:pStyle w:val="BodytextUserManual"/>
        <w:numPr>
          <w:ilvl w:val="0"/>
          <w:numId w:val="45"/>
        </w:numPr>
        <w:spacing w:before="120" w:after="120"/>
      </w:pPr>
      <w:r w:rsidRPr="00DE1661">
        <w:t xml:space="preserve">Voltage </w:t>
      </w:r>
      <w:r w:rsidR="00953A43" w:rsidRPr="00DE1661">
        <w:t>T</w:t>
      </w:r>
      <w:r w:rsidRPr="00DE1661">
        <w:t>ester</w:t>
      </w:r>
    </w:p>
    <w:p w14:paraId="08E26D57" w14:textId="4B8A573C" w:rsidR="00931119" w:rsidRPr="00DE1661" w:rsidRDefault="00931119" w:rsidP="00923E67">
      <w:pPr>
        <w:pStyle w:val="BodytextUserManual"/>
        <w:numPr>
          <w:ilvl w:val="0"/>
          <w:numId w:val="45"/>
        </w:numPr>
        <w:spacing w:before="120" w:after="120"/>
      </w:pPr>
      <w:r w:rsidRPr="00DE1661">
        <w:t xml:space="preserve">Digital </w:t>
      </w:r>
      <w:r w:rsidR="00953A43" w:rsidRPr="00DE1661">
        <w:t>M</w:t>
      </w:r>
      <w:r w:rsidRPr="00DE1661">
        <w:t>ultimeter</w:t>
      </w:r>
    </w:p>
    <w:p w14:paraId="73B4B4A6" w14:textId="5C32EF84" w:rsidR="00E93887" w:rsidRPr="00DE1661" w:rsidRDefault="007350BC" w:rsidP="007E5A3B">
      <w:pPr>
        <w:pStyle w:val="NOTE0"/>
        <w:ind w:left="284"/>
        <w:rPr>
          <w:rFonts w:cs="Arial"/>
          <w:b/>
        </w:rPr>
      </w:pPr>
      <w:r w:rsidRPr="00DE1661">
        <w:rPr>
          <w:rFonts w:cs="Arial"/>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DE1661">
        <w:rPr>
          <w:rFonts w:cs="Arial"/>
          <w:b/>
        </w:rPr>
        <w:t>NOTE</w:t>
      </w:r>
    </w:p>
    <w:p w14:paraId="5F2F9AC2" w14:textId="2E9BFA3E" w:rsidR="007E5A3B" w:rsidRPr="00DE1661" w:rsidRDefault="007E5A3B" w:rsidP="00D83239">
      <w:pPr>
        <w:pStyle w:val="NOTE0"/>
        <w:ind w:left="284"/>
        <w:rPr>
          <w:rFonts w:cs="Arial"/>
        </w:rPr>
      </w:pPr>
      <w:r w:rsidRPr="00DE1661">
        <w:rPr>
          <w:rFonts w:cs="Arial"/>
        </w:rPr>
        <w:t>The tools mentioned above are not provided. Be sure to have all the tools prepared prior to the installation.</w:t>
      </w:r>
    </w:p>
    <w:p w14:paraId="6C402C63" w14:textId="77777777" w:rsidR="00E93887" w:rsidRPr="00DE1661" w:rsidRDefault="00E93887" w:rsidP="00923E67">
      <w:pPr>
        <w:pStyle w:val="NOTE"/>
        <w:numPr>
          <w:ilvl w:val="0"/>
          <w:numId w:val="14"/>
        </w:numPr>
        <w:ind w:left="704"/>
        <w:rPr>
          <w:rFonts w:eastAsiaTheme="minorEastAsia"/>
        </w:rPr>
        <w:sectPr w:rsidR="00E93887" w:rsidRPr="00DE1661" w:rsidSect="00D26989">
          <w:pgSz w:w="8392" w:h="11907"/>
          <w:pgMar w:top="567" w:right="567" w:bottom="567" w:left="567" w:header="0" w:footer="340" w:gutter="0"/>
          <w:cols w:space="720"/>
          <w:docGrid w:linePitch="245"/>
        </w:sectPr>
      </w:pPr>
    </w:p>
    <w:p w14:paraId="731CA02C" w14:textId="237A5F7E" w:rsidR="00B47419" w:rsidRPr="00DE1661" w:rsidRDefault="00883962" w:rsidP="00777848">
      <w:pPr>
        <w:pStyle w:val="10"/>
      </w:pPr>
      <w:bookmarkStart w:id="94" w:name="_Toc106900404"/>
      <w:bookmarkStart w:id="95" w:name="_Toc106983276"/>
      <w:r w:rsidRPr="00DE1661">
        <w:lastRenderedPageBreak/>
        <w:t xml:space="preserve"> </w:t>
      </w:r>
      <w:bookmarkStart w:id="96" w:name="_Toc131754284"/>
      <w:r w:rsidR="00B47419" w:rsidRPr="00DE1661">
        <w:t>Installation</w:t>
      </w:r>
      <w:bookmarkEnd w:id="94"/>
      <w:bookmarkEnd w:id="95"/>
      <w:bookmarkEnd w:id="96"/>
    </w:p>
    <w:p w14:paraId="6356F207" w14:textId="4AAD4350" w:rsidR="00DE1661" w:rsidRPr="00A3681C" w:rsidRDefault="00DE1661" w:rsidP="00DE1661">
      <w:pPr>
        <w:spacing w:beforeLines="50" w:afterLines="50"/>
        <w:ind w:left="284"/>
        <w:rPr>
          <w:highlight w:val="cyan"/>
        </w:rPr>
      </w:pPr>
      <w:bookmarkStart w:id="97" w:name="5.1_General_installation_procedure"/>
      <w:bookmarkStart w:id="98" w:name="_bookmark72"/>
      <w:bookmarkStart w:id="99" w:name="5.2_Site_preparation"/>
      <w:bookmarkStart w:id="100" w:name="_bookmark73"/>
      <w:bookmarkStart w:id="101" w:name="5.3_Prepare_the_foundation"/>
      <w:bookmarkStart w:id="102" w:name="_bookmark76"/>
      <w:bookmarkStart w:id="103" w:name="_Toc102657949"/>
      <w:bookmarkStart w:id="104" w:name="_Ref102745363"/>
      <w:bookmarkStart w:id="105" w:name="_Ref102753598"/>
      <w:bookmarkEnd w:id="97"/>
      <w:bookmarkEnd w:id="98"/>
      <w:bookmarkEnd w:id="99"/>
      <w:bookmarkEnd w:id="100"/>
      <w:bookmarkEnd w:id="101"/>
      <w:bookmarkEnd w:id="102"/>
      <w:r w:rsidRPr="00A3681C">
        <w:rPr>
          <w:highlight w:val="cyan"/>
        </w:rPr>
        <w:t xml:space="preserve">The MaxiCharger DC </w:t>
      </w:r>
      <w:r w:rsidR="00441C98" w:rsidRPr="00A3681C">
        <w:rPr>
          <w:highlight w:val="cyan"/>
        </w:rPr>
        <w:t>Compact</w:t>
      </w:r>
      <w:r w:rsidR="005F0CBF" w:rsidRPr="00A3681C">
        <w:rPr>
          <w:highlight w:val="cyan"/>
        </w:rPr>
        <w:t xml:space="preserve"> has four variations available. The installation work shall be carried out after a suitable location is chosen.</w:t>
      </w:r>
      <w:r w:rsidR="0034501B" w:rsidRPr="00A3681C">
        <w:rPr>
          <w:highlight w:val="cyan"/>
        </w:rPr>
        <w:t xml:space="preserve"> </w:t>
      </w:r>
    </w:p>
    <w:tbl>
      <w:tblPr>
        <w:tblStyle w:val="af0"/>
        <w:tblW w:w="0" w:type="auto"/>
        <w:tblInd w:w="284" w:type="dxa"/>
        <w:tblLook w:val="04A0" w:firstRow="1" w:lastRow="0" w:firstColumn="1" w:lastColumn="0" w:noHBand="0" w:noVBand="1"/>
      </w:tblPr>
      <w:tblGrid>
        <w:gridCol w:w="675"/>
        <w:gridCol w:w="2491"/>
        <w:gridCol w:w="3798"/>
      </w:tblGrid>
      <w:tr w:rsidR="0034501B" w:rsidRPr="00A3681C" w14:paraId="22EDE652" w14:textId="77777777" w:rsidTr="00EA4576">
        <w:trPr>
          <w:trHeight w:val="617"/>
        </w:trPr>
        <w:tc>
          <w:tcPr>
            <w:tcW w:w="845" w:type="dxa"/>
            <w:shd w:val="clear" w:color="auto" w:fill="D9D9D9" w:themeFill="background1" w:themeFillShade="D9"/>
            <w:vAlign w:val="center"/>
          </w:tcPr>
          <w:p w14:paraId="43D85FA1" w14:textId="77777777" w:rsidR="0034501B" w:rsidRPr="00A3681C" w:rsidRDefault="0034501B" w:rsidP="00976380">
            <w:pPr>
              <w:spacing w:before="48" w:after="48"/>
              <w:ind w:left="0"/>
              <w:jc w:val="center"/>
              <w:rPr>
                <w:b/>
                <w:highlight w:val="cyan"/>
              </w:rPr>
            </w:pPr>
            <w:r w:rsidRPr="00A3681C">
              <w:rPr>
                <w:b/>
                <w:highlight w:val="cyan"/>
              </w:rPr>
              <w:t>No.</w:t>
            </w:r>
          </w:p>
        </w:tc>
        <w:tc>
          <w:tcPr>
            <w:tcW w:w="3686" w:type="dxa"/>
            <w:shd w:val="clear" w:color="auto" w:fill="D9D9D9" w:themeFill="background1" w:themeFillShade="D9"/>
            <w:vAlign w:val="center"/>
          </w:tcPr>
          <w:p w14:paraId="5ED98D6F" w14:textId="77777777" w:rsidR="0034501B" w:rsidRPr="00A3681C" w:rsidRDefault="0034501B" w:rsidP="00976380">
            <w:pPr>
              <w:spacing w:before="48" w:after="48"/>
              <w:ind w:left="0"/>
              <w:rPr>
                <w:b/>
                <w:highlight w:val="cyan"/>
              </w:rPr>
            </w:pPr>
            <w:r w:rsidRPr="00A3681C">
              <w:rPr>
                <w:b/>
                <w:highlight w:val="cyan"/>
              </w:rPr>
              <w:t>Variation</w:t>
            </w:r>
          </w:p>
        </w:tc>
        <w:tc>
          <w:tcPr>
            <w:tcW w:w="5948" w:type="dxa"/>
            <w:shd w:val="clear" w:color="auto" w:fill="D9D9D9" w:themeFill="background1" w:themeFillShade="D9"/>
            <w:vAlign w:val="center"/>
          </w:tcPr>
          <w:p w14:paraId="5B13D562" w14:textId="77777777" w:rsidR="0034501B" w:rsidRPr="00A3681C" w:rsidRDefault="0034501B" w:rsidP="00976380">
            <w:pPr>
              <w:spacing w:before="48" w:after="48"/>
              <w:ind w:left="0"/>
              <w:jc w:val="left"/>
              <w:rPr>
                <w:b/>
                <w:highlight w:val="cyan"/>
              </w:rPr>
            </w:pPr>
            <w:r w:rsidRPr="00A3681C">
              <w:rPr>
                <w:b/>
                <w:highlight w:val="cyan"/>
              </w:rPr>
              <w:t>Overview of Installation Steps</w:t>
            </w:r>
          </w:p>
        </w:tc>
      </w:tr>
      <w:tr w:rsidR="0034501B" w:rsidRPr="00A3681C" w14:paraId="53EF20E7" w14:textId="77777777" w:rsidTr="00976380">
        <w:trPr>
          <w:trHeight w:val="887"/>
        </w:trPr>
        <w:tc>
          <w:tcPr>
            <w:tcW w:w="845" w:type="dxa"/>
            <w:vAlign w:val="center"/>
          </w:tcPr>
          <w:p w14:paraId="1BA9A9D7" w14:textId="77777777" w:rsidR="0034501B" w:rsidRPr="00A3681C" w:rsidRDefault="0034501B" w:rsidP="00976380">
            <w:pPr>
              <w:spacing w:before="48" w:after="48"/>
              <w:ind w:left="0"/>
              <w:jc w:val="center"/>
              <w:rPr>
                <w:b/>
                <w:highlight w:val="cyan"/>
              </w:rPr>
            </w:pPr>
            <w:r w:rsidRPr="00A3681C">
              <w:rPr>
                <w:b/>
                <w:highlight w:val="cyan"/>
              </w:rPr>
              <w:t>A</w:t>
            </w:r>
          </w:p>
        </w:tc>
        <w:tc>
          <w:tcPr>
            <w:tcW w:w="3686" w:type="dxa"/>
            <w:vAlign w:val="center"/>
          </w:tcPr>
          <w:p w14:paraId="35B8DCA8" w14:textId="0CCE29C8" w:rsidR="0034501B" w:rsidRPr="00A3681C" w:rsidRDefault="0034501B" w:rsidP="00EA4576">
            <w:pPr>
              <w:spacing w:before="48" w:after="48"/>
              <w:ind w:left="0"/>
              <w:rPr>
                <w:b/>
                <w:highlight w:val="cyan"/>
              </w:rPr>
            </w:pPr>
            <w:r w:rsidRPr="00A3681C">
              <w:rPr>
                <w:b/>
                <w:highlight w:val="cyan"/>
              </w:rPr>
              <w:t>MaxiCharger and Pedestal</w:t>
            </w:r>
          </w:p>
        </w:tc>
        <w:tc>
          <w:tcPr>
            <w:tcW w:w="5948" w:type="dxa"/>
            <w:vAlign w:val="center"/>
          </w:tcPr>
          <w:p w14:paraId="217B27A7" w14:textId="77777777" w:rsidR="00EA4576" w:rsidRPr="00A3681C"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A3681C">
              <w:rPr>
                <w:highlight w:val="cyan"/>
              </w:rPr>
              <w:t>Unpacking</w:t>
            </w:r>
          </w:p>
          <w:p w14:paraId="0FF5E6A9" w14:textId="7EBB7C27" w:rsidR="0034501B" w:rsidRPr="00A3681C"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A3681C">
              <w:rPr>
                <w:highlight w:val="cyan"/>
              </w:rPr>
              <w:t>Moving the MaxiCharger</w:t>
            </w:r>
          </w:p>
          <w:p w14:paraId="7996F12E" w14:textId="076CEBDB" w:rsidR="00EA4576" w:rsidRPr="00A3681C"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A3681C">
              <w:rPr>
                <w:highlight w:val="cyan"/>
              </w:rPr>
              <w:t>Installing MaxiCharger and Pedestal</w:t>
            </w:r>
          </w:p>
          <w:p w14:paraId="3FC439EC" w14:textId="77777777" w:rsidR="0034501B" w:rsidRPr="00A3681C"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A3681C">
              <w:rPr>
                <w:highlight w:val="cyan"/>
              </w:rPr>
              <w:t>Power Supply Wiring</w:t>
            </w:r>
          </w:p>
          <w:p w14:paraId="4ACA74C9" w14:textId="183450FC" w:rsidR="00EA4576" w:rsidRPr="00A3681C"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A3681C">
              <w:rPr>
                <w:highlight w:val="cyan"/>
              </w:rPr>
              <w:t>Completing the Installation</w:t>
            </w:r>
          </w:p>
        </w:tc>
      </w:tr>
      <w:tr w:rsidR="0034501B" w:rsidRPr="00A3681C" w14:paraId="47DA03DE" w14:textId="77777777" w:rsidTr="00976380">
        <w:tc>
          <w:tcPr>
            <w:tcW w:w="845" w:type="dxa"/>
            <w:vAlign w:val="center"/>
          </w:tcPr>
          <w:p w14:paraId="17CE2E9D" w14:textId="77777777" w:rsidR="0034501B" w:rsidRPr="00A3681C" w:rsidRDefault="0034501B" w:rsidP="00976380">
            <w:pPr>
              <w:spacing w:before="48" w:after="48"/>
              <w:ind w:left="0"/>
              <w:jc w:val="center"/>
              <w:rPr>
                <w:b/>
                <w:highlight w:val="cyan"/>
              </w:rPr>
            </w:pPr>
            <w:r w:rsidRPr="00A3681C">
              <w:rPr>
                <w:b/>
                <w:highlight w:val="cyan"/>
              </w:rPr>
              <w:t>B</w:t>
            </w:r>
          </w:p>
        </w:tc>
        <w:tc>
          <w:tcPr>
            <w:tcW w:w="3686" w:type="dxa"/>
            <w:vAlign w:val="center"/>
          </w:tcPr>
          <w:p w14:paraId="13D196D9" w14:textId="29826869" w:rsidR="0034501B" w:rsidRPr="00A3681C" w:rsidRDefault="0034501B" w:rsidP="0034501B">
            <w:pPr>
              <w:spacing w:before="48" w:after="48"/>
              <w:ind w:left="0"/>
              <w:jc w:val="left"/>
              <w:rPr>
                <w:b/>
                <w:highlight w:val="cyan"/>
              </w:rPr>
            </w:pPr>
            <w:r w:rsidRPr="00A3681C">
              <w:rPr>
                <w:b/>
                <w:highlight w:val="cyan"/>
              </w:rPr>
              <w:t>MaxiCharger mounted on Pedestal</w:t>
            </w:r>
          </w:p>
        </w:tc>
        <w:tc>
          <w:tcPr>
            <w:tcW w:w="5948" w:type="dxa"/>
            <w:vAlign w:val="center"/>
          </w:tcPr>
          <w:p w14:paraId="6100B06F" w14:textId="77777777" w:rsidR="00EA4576" w:rsidRPr="00A3681C"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A3681C">
              <w:rPr>
                <w:highlight w:val="cyan"/>
              </w:rPr>
              <w:t>Unpacking</w:t>
            </w:r>
          </w:p>
          <w:p w14:paraId="727D7261" w14:textId="77777777" w:rsidR="00EA4576" w:rsidRPr="00A3681C"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A3681C">
              <w:rPr>
                <w:highlight w:val="cyan"/>
              </w:rPr>
              <w:t>Moving the MaxiCharger</w:t>
            </w:r>
          </w:p>
          <w:p w14:paraId="5199EE32" w14:textId="367E7E16" w:rsidR="00EA4576" w:rsidRPr="00A3681C"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A3681C">
              <w:rPr>
                <w:highlight w:val="cyan"/>
              </w:rPr>
              <w:t>Installing MaxiCharger Mounted on Pedestal</w:t>
            </w:r>
          </w:p>
          <w:p w14:paraId="1953D0DA" w14:textId="77777777" w:rsidR="00EA4576" w:rsidRPr="00A3681C"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A3681C">
              <w:rPr>
                <w:highlight w:val="cyan"/>
              </w:rPr>
              <w:t>Power Supply Wiring</w:t>
            </w:r>
          </w:p>
          <w:p w14:paraId="05C3E94E" w14:textId="3F80091F" w:rsidR="0034501B" w:rsidRPr="00A3681C" w:rsidRDefault="00EA4576" w:rsidP="00923E67">
            <w:pPr>
              <w:pStyle w:val="ad"/>
              <w:numPr>
                <w:ilvl w:val="0"/>
                <w:numId w:val="74"/>
              </w:numPr>
              <w:spacing w:beforeLines="20" w:before="48" w:afterLines="20" w:after="48" w:line="240" w:lineRule="exact"/>
              <w:ind w:left="419" w:hangingChars="233" w:hanging="419"/>
              <w:rPr>
                <w:highlight w:val="cyan"/>
              </w:rPr>
            </w:pPr>
            <w:r w:rsidRPr="00A3681C">
              <w:rPr>
                <w:highlight w:val="cyan"/>
              </w:rPr>
              <w:t>Completing the Installation</w:t>
            </w:r>
          </w:p>
        </w:tc>
      </w:tr>
      <w:tr w:rsidR="0034501B" w:rsidRPr="00A3681C" w14:paraId="1B383F52" w14:textId="77777777" w:rsidTr="00976380">
        <w:tc>
          <w:tcPr>
            <w:tcW w:w="845" w:type="dxa"/>
            <w:vAlign w:val="center"/>
          </w:tcPr>
          <w:p w14:paraId="11D32DC6" w14:textId="77777777" w:rsidR="0034501B" w:rsidRPr="00A3681C" w:rsidRDefault="0034501B" w:rsidP="00976380">
            <w:pPr>
              <w:spacing w:before="48" w:after="48"/>
              <w:ind w:left="0"/>
              <w:jc w:val="center"/>
              <w:rPr>
                <w:b/>
                <w:highlight w:val="cyan"/>
              </w:rPr>
            </w:pPr>
            <w:r w:rsidRPr="00A3681C">
              <w:rPr>
                <w:b/>
                <w:highlight w:val="cyan"/>
              </w:rPr>
              <w:t>C</w:t>
            </w:r>
          </w:p>
        </w:tc>
        <w:tc>
          <w:tcPr>
            <w:tcW w:w="3686" w:type="dxa"/>
            <w:vAlign w:val="center"/>
          </w:tcPr>
          <w:p w14:paraId="3E153A48" w14:textId="2801082E" w:rsidR="0034501B" w:rsidRPr="00A3681C" w:rsidRDefault="0034501B" w:rsidP="00EA4576">
            <w:pPr>
              <w:spacing w:before="48" w:after="48"/>
              <w:ind w:left="0"/>
              <w:rPr>
                <w:b/>
                <w:highlight w:val="cyan"/>
              </w:rPr>
            </w:pPr>
            <w:r w:rsidRPr="00A3681C">
              <w:rPr>
                <w:b/>
                <w:highlight w:val="cyan"/>
              </w:rPr>
              <w:t>MaxiCharger and Trolley</w:t>
            </w:r>
          </w:p>
        </w:tc>
        <w:tc>
          <w:tcPr>
            <w:tcW w:w="5948" w:type="dxa"/>
            <w:vAlign w:val="center"/>
          </w:tcPr>
          <w:p w14:paraId="35584905" w14:textId="77777777" w:rsidR="00EA4576" w:rsidRPr="00A3681C"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A3681C">
              <w:rPr>
                <w:highlight w:val="cyan"/>
              </w:rPr>
              <w:t>Unpacking</w:t>
            </w:r>
          </w:p>
          <w:p w14:paraId="16F61AC3" w14:textId="77777777" w:rsidR="00EA4576" w:rsidRPr="00A3681C"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A3681C">
              <w:rPr>
                <w:highlight w:val="cyan"/>
              </w:rPr>
              <w:t>Moving the MaxiCharger</w:t>
            </w:r>
          </w:p>
          <w:p w14:paraId="7A6D6B6D" w14:textId="77FADDE9" w:rsidR="00EA4576" w:rsidRPr="00A3681C"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A3681C">
              <w:rPr>
                <w:highlight w:val="cyan"/>
              </w:rPr>
              <w:t>Installing MaxiCharger and Trolley</w:t>
            </w:r>
          </w:p>
          <w:p w14:paraId="52BF2477" w14:textId="77777777" w:rsidR="00EA4576" w:rsidRPr="00A3681C"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A3681C">
              <w:rPr>
                <w:highlight w:val="cyan"/>
              </w:rPr>
              <w:t>Power Supply Wiring</w:t>
            </w:r>
          </w:p>
          <w:p w14:paraId="6C1921F2" w14:textId="09E6CA6B" w:rsidR="0034501B" w:rsidRPr="00A3681C" w:rsidRDefault="00EA4576" w:rsidP="00923E67">
            <w:pPr>
              <w:pStyle w:val="ad"/>
              <w:numPr>
                <w:ilvl w:val="0"/>
                <w:numId w:val="75"/>
              </w:numPr>
              <w:spacing w:beforeLines="20" w:before="48" w:afterLines="20" w:after="48" w:line="240" w:lineRule="exact"/>
              <w:ind w:left="419" w:hangingChars="233" w:hanging="419"/>
              <w:rPr>
                <w:highlight w:val="cyan"/>
              </w:rPr>
            </w:pPr>
            <w:r w:rsidRPr="00A3681C">
              <w:rPr>
                <w:highlight w:val="cyan"/>
              </w:rPr>
              <w:t>Completing the Installation</w:t>
            </w:r>
          </w:p>
        </w:tc>
      </w:tr>
      <w:tr w:rsidR="0034501B" w:rsidRPr="00A3681C" w14:paraId="48587E7E" w14:textId="77777777" w:rsidTr="00976380">
        <w:tc>
          <w:tcPr>
            <w:tcW w:w="845" w:type="dxa"/>
            <w:vAlign w:val="center"/>
          </w:tcPr>
          <w:p w14:paraId="57E1F0BF" w14:textId="77777777" w:rsidR="0034501B" w:rsidRPr="00A3681C" w:rsidRDefault="0034501B" w:rsidP="00976380">
            <w:pPr>
              <w:spacing w:before="48" w:after="48"/>
              <w:ind w:left="0"/>
              <w:jc w:val="center"/>
              <w:rPr>
                <w:b/>
                <w:highlight w:val="cyan"/>
              </w:rPr>
            </w:pPr>
            <w:r w:rsidRPr="00A3681C">
              <w:rPr>
                <w:b/>
                <w:highlight w:val="cyan"/>
              </w:rPr>
              <w:t>D</w:t>
            </w:r>
          </w:p>
        </w:tc>
        <w:tc>
          <w:tcPr>
            <w:tcW w:w="3686" w:type="dxa"/>
            <w:vAlign w:val="center"/>
          </w:tcPr>
          <w:p w14:paraId="03FED637" w14:textId="12AAE6CB" w:rsidR="0034501B" w:rsidRPr="00A3681C" w:rsidRDefault="0034501B" w:rsidP="00793A06">
            <w:pPr>
              <w:spacing w:before="48" w:after="48"/>
              <w:ind w:left="0"/>
              <w:rPr>
                <w:b/>
                <w:highlight w:val="cyan"/>
              </w:rPr>
            </w:pPr>
            <w:r w:rsidRPr="00A3681C">
              <w:rPr>
                <w:b/>
                <w:highlight w:val="cyan"/>
              </w:rPr>
              <w:t>MaxiCharger mounted on Trolley</w:t>
            </w:r>
          </w:p>
        </w:tc>
        <w:tc>
          <w:tcPr>
            <w:tcW w:w="5948" w:type="dxa"/>
            <w:vAlign w:val="center"/>
          </w:tcPr>
          <w:p w14:paraId="4B2AE9CF" w14:textId="4164A86D" w:rsidR="0034501B" w:rsidRPr="00A3681C" w:rsidRDefault="00793A06" w:rsidP="00793A06">
            <w:pPr>
              <w:spacing w:beforeLines="50" w:before="120" w:afterLines="50" w:after="120"/>
              <w:ind w:left="0"/>
              <w:rPr>
                <w:highlight w:val="cyan"/>
              </w:rPr>
            </w:pPr>
            <w:r w:rsidRPr="00A3681C">
              <w:rPr>
                <w:highlight w:val="cyan"/>
              </w:rPr>
              <w:t>No electrical and mechanical installation is needed for the MaxiCharger mounted on trolley.</w:t>
            </w:r>
          </w:p>
        </w:tc>
      </w:tr>
    </w:tbl>
    <w:p w14:paraId="3C14AFED" w14:textId="77777777" w:rsidR="005F0CBF" w:rsidRPr="00A3681C" w:rsidRDefault="005F0CBF" w:rsidP="005F0CBF">
      <w:pPr>
        <w:pStyle w:val="BodytextUserManual"/>
        <w:pBdr>
          <w:top w:val="single" w:sz="4" w:space="1" w:color="auto"/>
          <w:bottom w:val="single" w:sz="4" w:space="1" w:color="auto"/>
        </w:pBdr>
        <w:spacing w:beforeLines="20" w:before="48" w:afterLines="20" w:after="48"/>
        <w:rPr>
          <w:b/>
          <w:highlight w:val="cyan"/>
        </w:rPr>
      </w:pPr>
      <w:r w:rsidRPr="00A3681C">
        <w:rPr>
          <w:b/>
          <w:noProof/>
          <w:highlight w:val="cyan"/>
        </w:rPr>
        <w:drawing>
          <wp:anchor distT="0" distB="0" distL="114300" distR="114300" simplePos="0" relativeHeight="252880896" behindDoc="0" locked="0" layoutInCell="1" allowOverlap="1" wp14:anchorId="15552F2F" wp14:editId="20C00B82">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A3681C">
        <w:rPr>
          <w:b/>
          <w:highlight w:val="cyan"/>
        </w:rPr>
        <w:t>NOTE</w:t>
      </w:r>
    </w:p>
    <w:p w14:paraId="00ADE1F5" w14:textId="35C62529" w:rsidR="005F0CBF" w:rsidRPr="00A3681C"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highlight w:val="cyan"/>
        </w:rPr>
      </w:pPr>
      <w:r w:rsidRPr="00A3681C">
        <w:rPr>
          <w:highlight w:val="cyan"/>
        </w:rPr>
        <w:t xml:space="preserve">The MaxiCharger and Pedestal means MaxiCharger and Pedestal will be shipped in separate boxes. </w:t>
      </w:r>
    </w:p>
    <w:p w14:paraId="1068CEC5" w14:textId="1961D3B0" w:rsidR="005F0CBF" w:rsidRPr="00A3681C"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highlight w:val="cyan"/>
        </w:rPr>
      </w:pPr>
      <w:r w:rsidRPr="00A3681C">
        <w:rPr>
          <w:highlight w:val="cyan"/>
        </w:rPr>
        <w:t>The MaxiCharger mounted on Pedestal means the MaxiCharger has been installed on a pedestal before shipment.</w:t>
      </w:r>
    </w:p>
    <w:p w14:paraId="5902D0E4" w14:textId="72D27EDC" w:rsidR="005F0CBF" w:rsidRPr="00A3681C"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highlight w:val="cyan"/>
        </w:rPr>
      </w:pPr>
      <w:r w:rsidRPr="00A3681C">
        <w:rPr>
          <w:highlight w:val="cyan"/>
        </w:rPr>
        <w:t xml:space="preserve">The MaxiCharger and Trolley means MaxiCharger and Trolley </w:t>
      </w:r>
      <w:r w:rsidR="000C418B" w:rsidRPr="00A3681C">
        <w:rPr>
          <w:highlight w:val="cyan"/>
        </w:rPr>
        <w:t xml:space="preserve">will be shipped in </w:t>
      </w:r>
      <w:r w:rsidRPr="00A3681C">
        <w:rPr>
          <w:highlight w:val="cyan"/>
        </w:rPr>
        <w:t>separate</w:t>
      </w:r>
      <w:r w:rsidR="000C418B" w:rsidRPr="00A3681C">
        <w:rPr>
          <w:highlight w:val="cyan"/>
        </w:rPr>
        <w:t xml:space="preserve"> </w:t>
      </w:r>
      <w:r w:rsidRPr="00A3681C">
        <w:rPr>
          <w:highlight w:val="cyan"/>
        </w:rPr>
        <w:t>boxes.</w:t>
      </w:r>
    </w:p>
    <w:p w14:paraId="283E35CE" w14:textId="38B93C46" w:rsidR="005F0CBF" w:rsidRPr="00A3681C"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highlight w:val="cyan"/>
        </w:rPr>
      </w:pPr>
      <w:r w:rsidRPr="00A3681C">
        <w:rPr>
          <w:highlight w:val="cyan"/>
        </w:rPr>
        <w:t>MaxiCharger mounted on Trolley means the MaxiCharger has been installed on a trolley before shipment.</w:t>
      </w:r>
    </w:p>
    <w:p w14:paraId="013529F6" w14:textId="0D56828B" w:rsidR="001E61AF" w:rsidRPr="00DE1661" w:rsidRDefault="003F5552" w:rsidP="00DE1661">
      <w:pPr>
        <w:pStyle w:val="BodytextUserManual"/>
        <w:pBdr>
          <w:top w:val="single" w:sz="4" w:space="1" w:color="auto"/>
        </w:pBdr>
        <w:spacing w:before="120" w:after="120"/>
        <w:rPr>
          <w:b/>
          <w:szCs w:val="18"/>
        </w:rPr>
      </w:pPr>
      <w:r w:rsidRPr="00FB72C6">
        <w:rPr>
          <w:rFonts w:asciiTheme="minorHAnsi" w:eastAsiaTheme="minorEastAsia" w:hAnsiTheme="minorHAnsi" w:cstheme="minorHAnsi"/>
          <w:noProof/>
        </w:rPr>
        <w:lastRenderedPageBreak/>
        <w:drawing>
          <wp:anchor distT="0" distB="0" distL="114300" distR="114300" simplePos="0" relativeHeight="252876800" behindDoc="0" locked="0" layoutInCell="1" allowOverlap="1" wp14:anchorId="75F06D26" wp14:editId="54337159">
            <wp:simplePos x="0" y="0"/>
            <wp:positionH relativeFrom="margin">
              <wp:posOffset>-6350</wp:posOffset>
            </wp:positionH>
            <wp:positionV relativeFrom="paragraph">
              <wp:posOffset>5715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szCs w:val="18"/>
        </w:rPr>
        <w:t>CAUTION</w:t>
      </w:r>
    </w:p>
    <w:p w14:paraId="6F9766A1"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Cut off the power supply before opening the MaxiCharger.</w:t>
      </w:r>
    </w:p>
    <w:p w14:paraId="1E492B6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Do not touch the inside components of the MaxiCharger while it is powered on.</w:t>
      </w:r>
    </w:p>
    <w:p w14:paraId="78129F4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Ensure no voltage is applied while checking the MaxiCharger.</w:t>
      </w:r>
    </w:p>
    <w:p w14:paraId="32252F5D" w14:textId="0C21C19D" w:rsidR="00DE1661"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Operate the MaxiCharger only when its door is closed and locked.</w:t>
      </w:r>
    </w:p>
    <w:p w14:paraId="5AF8AAAD" w14:textId="77777777" w:rsidR="00DE1661" w:rsidRDefault="00DE1661" w:rsidP="00DE1661">
      <w:pPr>
        <w:pStyle w:val="BodytextUserManual"/>
        <w:pBdr>
          <w:top w:val="single" w:sz="4" w:space="1" w:color="auto"/>
          <w:bottom w:val="single" w:sz="4" w:space="1" w:color="auto"/>
        </w:pBdr>
        <w:spacing w:before="120" w:after="120"/>
        <w:rPr>
          <w:b/>
          <w:szCs w:val="18"/>
        </w:rPr>
      </w:pPr>
    </w:p>
    <w:p w14:paraId="361569CC" w14:textId="5DC2B87A" w:rsidR="00DE1661" w:rsidRPr="00DE1661" w:rsidRDefault="00DE1661" w:rsidP="000C418B">
      <w:pPr>
        <w:pStyle w:val="BodytextUserManual"/>
        <w:pBdr>
          <w:bottom w:val="single" w:sz="4" w:space="1" w:color="auto"/>
        </w:pBdr>
        <w:spacing w:before="120" w:after="120"/>
        <w:rPr>
          <w:b/>
          <w:szCs w:val="18"/>
        </w:rPr>
      </w:pPr>
      <w:r w:rsidRPr="00DE1661">
        <w:rPr>
          <w:noProof/>
        </w:rPr>
        <w:drawing>
          <wp:anchor distT="0" distB="0" distL="114300" distR="114300" simplePos="0" relativeHeight="252863488" behindDoc="0" locked="0" layoutInCell="1" allowOverlap="1" wp14:anchorId="122C1549" wp14:editId="7334F87C">
            <wp:simplePos x="0" y="0"/>
            <wp:positionH relativeFrom="margin">
              <wp:align>left</wp:align>
            </wp:positionH>
            <wp:positionV relativeFrom="paragraph">
              <wp:posOffset>-635</wp:posOffset>
            </wp:positionV>
            <wp:extent cx="144145" cy="144145"/>
            <wp:effectExtent l="0" t="0" r="8255"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DE1661">
        <w:rPr>
          <w:rFonts w:hint="eastAsia"/>
          <w:b/>
          <w:szCs w:val="18"/>
        </w:rPr>
        <w:t>I</w:t>
      </w:r>
      <w:r w:rsidRPr="00DE1661">
        <w:rPr>
          <w:b/>
          <w:szCs w:val="18"/>
        </w:rPr>
        <w:t>MPORTANT</w:t>
      </w:r>
    </w:p>
    <w:p w14:paraId="545F2C6D" w14:textId="01EEC51C" w:rsidR="00DE1661" w:rsidRPr="00DE1661" w:rsidRDefault="00DE1661" w:rsidP="000C418B">
      <w:pPr>
        <w:pStyle w:val="BodytextUserManual"/>
        <w:pBdr>
          <w:bottom w:val="single" w:sz="4" w:space="1" w:color="auto"/>
        </w:pBdr>
        <w:spacing w:beforeLines="0" w:before="0" w:after="120"/>
        <w:rPr>
          <w:szCs w:val="18"/>
        </w:rPr>
      </w:pPr>
      <w:r w:rsidRPr="00DE1661">
        <w:t>Always check local codes to ensure compliance. The guidelines described here are the minimum requirements. Ensure that the installation complies with all applicable codes.</w:t>
      </w:r>
    </w:p>
    <w:p w14:paraId="5C1004D5" w14:textId="58D34776" w:rsidR="001E61AF" w:rsidRPr="00DE1661" w:rsidRDefault="00BB024B" w:rsidP="00BB024B">
      <w:pPr>
        <w:rPr>
          <w:rFonts w:eastAsia="宋体"/>
          <w:bCs/>
          <w:kern w:val="0"/>
        </w:rPr>
      </w:pPr>
      <w:r w:rsidRPr="00DE1661">
        <w:br w:type="page"/>
      </w:r>
    </w:p>
    <w:p w14:paraId="3E3426B9" w14:textId="099FB5F4" w:rsidR="00BB024B" w:rsidRPr="00DE1661" w:rsidRDefault="00883962" w:rsidP="00D83239">
      <w:pPr>
        <w:pStyle w:val="2"/>
        <w:spacing w:before="240"/>
        <w:rPr>
          <w:rFonts w:cs="Arial"/>
        </w:rPr>
      </w:pPr>
      <w:r w:rsidRPr="00DE1661">
        <w:rPr>
          <w:rFonts w:cs="Arial"/>
        </w:rPr>
        <w:lastRenderedPageBreak/>
        <w:t xml:space="preserve"> </w:t>
      </w:r>
      <w:bookmarkStart w:id="106" w:name="_Toc131754285"/>
      <w:r w:rsidR="001E61AF" w:rsidRPr="00DE1661">
        <w:rPr>
          <w:rFonts w:cs="Arial"/>
        </w:rPr>
        <w:t>Unpacking</w:t>
      </w:r>
      <w:bookmarkStart w:id="107" w:name="_Toc101985064"/>
      <w:bookmarkStart w:id="108" w:name="_Toc102030860"/>
      <w:bookmarkStart w:id="109" w:name="_Toc102068907"/>
      <w:bookmarkStart w:id="110" w:name="_Toc102122043"/>
      <w:bookmarkStart w:id="111" w:name="_Toc102147239"/>
      <w:bookmarkStart w:id="112" w:name="_Toc102147424"/>
      <w:bookmarkStart w:id="113" w:name="_Toc102657950"/>
      <w:bookmarkStart w:id="114" w:name="_Toc102749394"/>
      <w:bookmarkStart w:id="115" w:name="_Toc102750993"/>
      <w:bookmarkStart w:id="116" w:name="_Toc102751148"/>
      <w:bookmarkStart w:id="117" w:name="_Toc102751306"/>
      <w:bookmarkStart w:id="118" w:name="_Toc102759523"/>
      <w:bookmarkStart w:id="119" w:name="_Toc102842447"/>
      <w:bookmarkStart w:id="120" w:name="_Toc102845729"/>
      <w:bookmarkStart w:id="121" w:name="_Toc102846960"/>
      <w:bookmarkStart w:id="122" w:name="_Toc103009037"/>
      <w:bookmarkStart w:id="123" w:name="_Toc103105613"/>
      <w:bookmarkStart w:id="124" w:name="_Toc103185662"/>
      <w:bookmarkStart w:id="125" w:name="_Toc103194668"/>
      <w:bookmarkStart w:id="126" w:name="_Toc103194760"/>
      <w:bookmarkStart w:id="127" w:name="_Toc103195826"/>
      <w:bookmarkStart w:id="128" w:name="_Toc103247642"/>
      <w:bookmarkStart w:id="129" w:name="_Toc103278884"/>
      <w:bookmarkStart w:id="130" w:name="_Toc103364598"/>
      <w:bookmarkStart w:id="131" w:name="_Toc103364932"/>
      <w:bookmarkStart w:id="132" w:name="_Toc103365032"/>
      <w:bookmarkStart w:id="133" w:name="_Toc103471715"/>
      <w:bookmarkStart w:id="134" w:name="_Toc103606550"/>
      <w:bookmarkStart w:id="135" w:name="_Toc103624163"/>
      <w:bookmarkStart w:id="136" w:name="_Toc103786346"/>
      <w:bookmarkStart w:id="137" w:name="_Toc104904471"/>
      <w:bookmarkStart w:id="138" w:name="_Toc104904635"/>
      <w:bookmarkStart w:id="139" w:name="_Toc104904733"/>
      <w:bookmarkStart w:id="140" w:name="_Toc104904831"/>
      <w:bookmarkStart w:id="141" w:name="_Toc104904926"/>
      <w:bookmarkStart w:id="142" w:name="_Toc104911867"/>
      <w:bookmarkStart w:id="143" w:name="_Toc104918078"/>
      <w:bookmarkStart w:id="144" w:name="_Toc105080790"/>
      <w:bookmarkStart w:id="145" w:name="_Toc105487681"/>
      <w:bookmarkStart w:id="146" w:name="_Toc105573359"/>
      <w:bookmarkStart w:id="147" w:name="_Toc106091505"/>
      <w:bookmarkStart w:id="148" w:name="_Toc106787002"/>
      <w:bookmarkStart w:id="149" w:name="_Toc106788457"/>
      <w:bookmarkStart w:id="150" w:name="_Toc106789620"/>
      <w:bookmarkStart w:id="151" w:name="_Toc106789861"/>
      <w:bookmarkStart w:id="152" w:name="_Toc106900009"/>
      <w:bookmarkStart w:id="153" w:name="_Toc106900406"/>
      <w:bookmarkStart w:id="154" w:name="_Toc106956537"/>
      <w:bookmarkStart w:id="155" w:name="_Toc106983278"/>
      <w:bookmarkStart w:id="156" w:name="_Toc108462278"/>
      <w:bookmarkStart w:id="157" w:name="_Toc101985076"/>
      <w:bookmarkStart w:id="158" w:name="_Toc102030872"/>
      <w:bookmarkStart w:id="159" w:name="_Toc102068919"/>
      <w:bookmarkStart w:id="160" w:name="_Toc102122055"/>
      <w:bookmarkStart w:id="161" w:name="_Toc102147251"/>
      <w:bookmarkStart w:id="162" w:name="_Toc102147436"/>
      <w:bookmarkStart w:id="163" w:name="_Toc102657962"/>
      <w:bookmarkStart w:id="164" w:name="_Toc102749406"/>
      <w:bookmarkStart w:id="165" w:name="_Toc102751005"/>
      <w:bookmarkStart w:id="166" w:name="_Toc102751160"/>
      <w:bookmarkStart w:id="167" w:name="_Toc102751318"/>
      <w:bookmarkStart w:id="168" w:name="_Toc102759535"/>
      <w:bookmarkStart w:id="169" w:name="_Toc102842459"/>
      <w:bookmarkStart w:id="170" w:name="_Toc102845741"/>
      <w:bookmarkStart w:id="171" w:name="_Toc102846972"/>
      <w:bookmarkStart w:id="172" w:name="_Toc103009049"/>
      <w:bookmarkStart w:id="173" w:name="_Toc103105625"/>
      <w:bookmarkStart w:id="174" w:name="_Toc103185674"/>
      <w:bookmarkStart w:id="175" w:name="_Toc103194680"/>
      <w:bookmarkStart w:id="176" w:name="_Toc103194772"/>
      <w:bookmarkStart w:id="177" w:name="_Toc103195838"/>
      <w:bookmarkStart w:id="178" w:name="_Toc103247654"/>
      <w:bookmarkStart w:id="179" w:name="_Toc103278896"/>
      <w:bookmarkStart w:id="180" w:name="_Toc103364610"/>
      <w:bookmarkStart w:id="181" w:name="_Toc103364944"/>
      <w:bookmarkStart w:id="182" w:name="_Toc103365044"/>
      <w:bookmarkStart w:id="183" w:name="_Toc103471727"/>
      <w:bookmarkStart w:id="184" w:name="_Toc103606562"/>
      <w:bookmarkStart w:id="185" w:name="_Toc103624175"/>
      <w:bookmarkStart w:id="186" w:name="_Toc103786358"/>
      <w:bookmarkStart w:id="187" w:name="_Toc104904482"/>
      <w:bookmarkStart w:id="188" w:name="_Toc104904646"/>
      <w:bookmarkStart w:id="189" w:name="_Toc104904744"/>
      <w:bookmarkStart w:id="190" w:name="_Toc104904842"/>
      <w:bookmarkStart w:id="191" w:name="_Toc104904937"/>
      <w:bookmarkStart w:id="192" w:name="_Toc104911878"/>
      <w:bookmarkStart w:id="193" w:name="_Toc104918089"/>
      <w:bookmarkStart w:id="194" w:name="_Toc105080801"/>
      <w:bookmarkStart w:id="195" w:name="_Toc105487692"/>
      <w:bookmarkStart w:id="196" w:name="_Toc105573370"/>
      <w:bookmarkStart w:id="197" w:name="_Toc106091516"/>
      <w:bookmarkStart w:id="198" w:name="_Toc106787013"/>
      <w:bookmarkStart w:id="199" w:name="_Toc106788468"/>
      <w:bookmarkStart w:id="200" w:name="_Toc106789631"/>
      <w:bookmarkStart w:id="201" w:name="_Toc106789872"/>
      <w:bookmarkStart w:id="202" w:name="_Toc106900020"/>
      <w:bookmarkStart w:id="203" w:name="_Toc106900417"/>
      <w:bookmarkStart w:id="204" w:name="_Toc106956548"/>
      <w:bookmarkStart w:id="205" w:name="_Toc106983289"/>
      <w:bookmarkStart w:id="206" w:name="_Toc108462289"/>
      <w:bookmarkStart w:id="207" w:name="_Toc102657963"/>
      <w:bookmarkStart w:id="208" w:name="_Ref102742689"/>
      <w:bookmarkStart w:id="209" w:name="_Ref102757397"/>
      <w:bookmarkEnd w:id="103"/>
      <w:bookmarkEnd w:id="10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508B8EC3" w14:textId="1F1311A0" w:rsidR="001E61AF" w:rsidRPr="00DE1661" w:rsidRDefault="00BB024B" w:rsidP="00923E67">
      <w:pPr>
        <w:pStyle w:val="BodytextUserManual"/>
        <w:numPr>
          <w:ilvl w:val="0"/>
          <w:numId w:val="17"/>
        </w:numPr>
        <w:spacing w:before="120" w:after="120"/>
      </w:pPr>
      <w:r w:rsidRPr="00DE1661">
        <w:t>Check the tilt and inversion indicators and shock watch.</w:t>
      </w:r>
    </w:p>
    <w:p w14:paraId="4C1D7ECC" w14:textId="2795B45A" w:rsidR="00BB024B" w:rsidRPr="00DE1661" w:rsidRDefault="00BB024B" w:rsidP="00923E67">
      <w:pPr>
        <w:pStyle w:val="BodytextUserManual"/>
        <w:numPr>
          <w:ilvl w:val="0"/>
          <w:numId w:val="69"/>
        </w:numPr>
        <w:spacing w:before="120" w:after="120"/>
      </w:pPr>
      <w:r w:rsidRPr="00DE1661">
        <w:t xml:space="preserve">Observe the sensors attached to the wooden box for the degree of the tilt and complete overturn. </w:t>
      </w:r>
      <w:r w:rsidRPr="00ED725A">
        <w:t xml:space="preserve">If the sensors demonstrate severe tilt (over 30°) or total overturn as shown, </w:t>
      </w:r>
      <w:r w:rsidR="0096324F" w:rsidRPr="00A3681C">
        <w:rPr>
          <w:highlight w:val="cyan"/>
        </w:rPr>
        <w:t>do not refuse shipment and note on bill of lading degree of tilt</w:t>
      </w:r>
      <w:r w:rsidRPr="00A3681C">
        <w:rPr>
          <w:highlight w:val="cyan"/>
        </w:rPr>
        <w:t>.</w:t>
      </w:r>
    </w:p>
    <w:p w14:paraId="4BB45794" w14:textId="44413E05" w:rsidR="00BB024B" w:rsidRPr="00DE1661" w:rsidRDefault="00BB024B" w:rsidP="00BB024B">
      <w:pPr>
        <w:pStyle w:val="BodytextUserManual"/>
        <w:spacing w:before="120" w:after="120" w:line="480" w:lineRule="auto"/>
        <w:ind w:left="1124"/>
      </w:pPr>
      <w:r w:rsidRPr="00DE1661">
        <w:rPr>
          <w:noProof/>
        </w:rPr>
        <w:drawing>
          <wp:inline distT="0" distB="0" distL="0" distR="0" wp14:anchorId="15F50C07" wp14:editId="5D690030">
            <wp:extent cx="3269500" cy="2037664"/>
            <wp:effectExtent l="0" t="0" r="7620" b="127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2">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513A79C5" w14:textId="40472993" w:rsidR="00BB024B" w:rsidRPr="00DE1661" w:rsidRDefault="00BB024B" w:rsidP="00923E67">
      <w:pPr>
        <w:pStyle w:val="BodytextUserManual"/>
        <w:numPr>
          <w:ilvl w:val="0"/>
          <w:numId w:val="69"/>
        </w:numPr>
        <w:spacing w:before="120" w:after="120"/>
      </w:pPr>
      <w:r w:rsidRPr="00A3681C">
        <w:rPr>
          <w:rFonts w:eastAsiaTheme="minorEastAsia"/>
          <w:highlight w:val="cyan"/>
        </w:rPr>
        <w:t>If the shock watch appears red, contact Autel customer service and the delivery personnel</w:t>
      </w:r>
      <w:r w:rsidRPr="00ED725A">
        <w:rPr>
          <w:rFonts w:eastAsiaTheme="minorEastAsia"/>
        </w:rPr>
        <w:t>.</w:t>
      </w:r>
    </w:p>
    <w:p w14:paraId="4548429F" w14:textId="4F1403C4" w:rsidR="005D5A73" w:rsidRPr="00DE1661" w:rsidRDefault="00BB024B" w:rsidP="00923E67">
      <w:pPr>
        <w:pStyle w:val="BodytextUserManual"/>
        <w:numPr>
          <w:ilvl w:val="0"/>
          <w:numId w:val="17"/>
        </w:numPr>
        <w:spacing w:before="120" w:after="120"/>
      </w:pPr>
      <w:r w:rsidRPr="00DE1661">
        <w:t>Remove the packaging material using appropriate tools.</w:t>
      </w:r>
    </w:p>
    <w:p w14:paraId="0A1D1932" w14:textId="31C744FA" w:rsidR="00BB024B" w:rsidRPr="00DE1661" w:rsidRDefault="00BB024B" w:rsidP="00923E67">
      <w:pPr>
        <w:pStyle w:val="BodytextUserManual"/>
        <w:numPr>
          <w:ilvl w:val="0"/>
          <w:numId w:val="17"/>
        </w:numPr>
        <w:spacing w:before="120" w:after="120"/>
      </w:pPr>
      <w:r w:rsidRPr="00DE1661">
        <w:t>Inspect whether the MaxiCharger and the parts for installation are damaged. If any damage is found or the parts are not consistent with the order, contact your local dealer.</w:t>
      </w:r>
    </w:p>
    <w:p w14:paraId="44ADF320" w14:textId="60C10B74" w:rsidR="00BB024B" w:rsidRPr="00DE1661" w:rsidRDefault="00BB024B" w:rsidP="00923E67">
      <w:pPr>
        <w:pStyle w:val="BodytextUserManual"/>
        <w:numPr>
          <w:ilvl w:val="0"/>
          <w:numId w:val="17"/>
        </w:numPr>
        <w:spacing w:before="120" w:after="120"/>
      </w:pPr>
      <w:r w:rsidRPr="00DE1661">
        <w:t>Make sure that all parts are delivered according to the order.</w:t>
      </w:r>
    </w:p>
    <w:p w14:paraId="015E3A36" w14:textId="16EBC9EA" w:rsidR="009F4593" w:rsidRPr="00DE1661" w:rsidRDefault="009F4593" w:rsidP="009F4593">
      <w:pPr>
        <w:rPr>
          <w:rFonts w:eastAsia="宋体"/>
          <w:bCs/>
          <w:kern w:val="0"/>
          <w:szCs w:val="20"/>
        </w:rPr>
      </w:pPr>
      <w:r w:rsidRPr="00DE1661">
        <w:br w:type="page"/>
      </w:r>
    </w:p>
    <w:p w14:paraId="5C6327D2" w14:textId="6CA5A78B" w:rsidR="001E61AF" w:rsidRPr="00DE1661" w:rsidRDefault="00883962" w:rsidP="001E61AF">
      <w:pPr>
        <w:pStyle w:val="2"/>
        <w:spacing w:before="240"/>
        <w:rPr>
          <w:rFonts w:cs="Arial"/>
        </w:rPr>
      </w:pPr>
      <w:r w:rsidRPr="00DE1661">
        <w:rPr>
          <w:rFonts w:cs="Arial"/>
        </w:rPr>
        <w:lastRenderedPageBreak/>
        <w:t xml:space="preserve"> </w:t>
      </w:r>
      <w:bookmarkStart w:id="210" w:name="_Toc131754286"/>
      <w:r w:rsidR="001E61AF" w:rsidRPr="00DE1661">
        <w:rPr>
          <w:rFonts w:cs="Arial"/>
        </w:rPr>
        <w:t>Moving the MaxiCharger</w:t>
      </w:r>
      <w:bookmarkEnd w:id="210"/>
    </w:p>
    <w:p w14:paraId="7C0BEE36" w14:textId="2D9D9AB9" w:rsidR="001E61AF" w:rsidRPr="00DE1661" w:rsidRDefault="001E61AF" w:rsidP="006A6F05">
      <w:pPr>
        <w:ind w:left="284"/>
      </w:pPr>
      <w:r w:rsidRPr="00DE1661">
        <w:t xml:space="preserve">It is recommended to move the MaxiCharger to the installation site using </w:t>
      </w:r>
      <w:r w:rsidR="005F5265" w:rsidRPr="00DE1661">
        <w:t xml:space="preserve">an </w:t>
      </w:r>
      <w:r w:rsidRPr="00DE1661">
        <w:t>appropriate hoisting equipment (crane, straps, and so on).</w:t>
      </w:r>
    </w:p>
    <w:p w14:paraId="5B58EBC1" w14:textId="15D0DBB2" w:rsidR="001E61AF" w:rsidRPr="00DE1661" w:rsidRDefault="001E61AF" w:rsidP="00923E67">
      <w:pPr>
        <w:pStyle w:val="ad"/>
        <w:widowControl w:val="0"/>
        <w:numPr>
          <w:ilvl w:val="0"/>
          <w:numId w:val="18"/>
        </w:numPr>
        <w:spacing w:line="220" w:lineRule="exact"/>
      </w:pPr>
      <w:r w:rsidRPr="00DE1661">
        <w:t xml:space="preserve">Remove the four screws on </w:t>
      </w:r>
      <w:r w:rsidR="005F5265" w:rsidRPr="00DE1661">
        <w:t xml:space="preserve">the </w:t>
      </w:r>
      <w:r w:rsidRPr="00DE1661">
        <w:t>top of the charger using a flathead screwdriver.</w:t>
      </w:r>
      <w:r w:rsidR="00953A43" w:rsidRPr="00DE1661">
        <w:t xml:space="preserve"> Set them aside.</w:t>
      </w:r>
    </w:p>
    <w:p w14:paraId="111735DC" w14:textId="7F10993F" w:rsidR="00AB58E4" w:rsidRPr="00DE1661" w:rsidRDefault="007E5A3B" w:rsidP="00EA4576">
      <w:pPr>
        <w:pStyle w:val="ad"/>
        <w:widowControl w:val="0"/>
        <w:spacing w:before="240" w:line="480" w:lineRule="auto"/>
        <w:ind w:left="703"/>
        <w:jc w:val="center"/>
      </w:pPr>
      <w:r w:rsidRPr="00DE1661">
        <w:rPr>
          <w:noProof/>
        </w:rPr>
        <w:drawing>
          <wp:inline distT="0" distB="0" distL="0" distR="0" wp14:anchorId="3EDAFD5F" wp14:editId="29574B27">
            <wp:extent cx="1745200" cy="3408218"/>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96659" cy="3508714"/>
                    </a:xfrm>
                    <a:prstGeom prst="rect">
                      <a:avLst/>
                    </a:prstGeom>
                  </pic:spPr>
                </pic:pic>
              </a:graphicData>
            </a:graphic>
          </wp:inline>
        </w:drawing>
      </w:r>
    </w:p>
    <w:p w14:paraId="3013B4EC" w14:textId="25428372" w:rsidR="005D5A73" w:rsidRPr="00DE1661" w:rsidRDefault="00AB58E4" w:rsidP="00AB58E4">
      <w:r w:rsidRPr="00DE1661">
        <w:br w:type="page"/>
      </w:r>
    </w:p>
    <w:p w14:paraId="122C2BBD" w14:textId="77777777" w:rsidR="00F92046" w:rsidRPr="00DE1661" w:rsidRDefault="00F92046" w:rsidP="00F92046">
      <w:pPr>
        <w:pStyle w:val="ad"/>
        <w:widowControl w:val="0"/>
        <w:spacing w:line="220" w:lineRule="exact"/>
        <w:ind w:left="704"/>
      </w:pPr>
    </w:p>
    <w:p w14:paraId="3C87E406" w14:textId="27796485" w:rsidR="007E5A3B" w:rsidRPr="00DE1661" w:rsidRDefault="001E61AF" w:rsidP="00923E67">
      <w:pPr>
        <w:pStyle w:val="ad"/>
        <w:widowControl w:val="0"/>
        <w:numPr>
          <w:ilvl w:val="0"/>
          <w:numId w:val="18"/>
        </w:numPr>
        <w:spacing w:line="220" w:lineRule="exact"/>
      </w:pPr>
      <w:r w:rsidRPr="00DE1661">
        <w:t>Install and tighten the four M12 lifting eye bolts into the four holes.</w:t>
      </w:r>
    </w:p>
    <w:p w14:paraId="77120081" w14:textId="6BC42BC7" w:rsidR="007E5A3B" w:rsidRPr="00DE1661" w:rsidRDefault="001E61AF" w:rsidP="00923E67">
      <w:pPr>
        <w:pStyle w:val="ad"/>
        <w:widowControl w:val="0"/>
        <w:numPr>
          <w:ilvl w:val="0"/>
          <w:numId w:val="18"/>
        </w:numPr>
        <w:spacing w:line="220" w:lineRule="exact"/>
      </w:pPr>
      <w:r w:rsidRPr="00DE1661">
        <w:t>Connect the cables of the hoisting equipment to the eye bolts’ lifting loops.</w:t>
      </w:r>
      <w:r w:rsidR="00AB58E4" w:rsidRPr="00DE1661">
        <w:t xml:space="preserve"> </w:t>
      </w:r>
      <w:r w:rsidR="00F20FA4" w:rsidRPr="00DE1661">
        <w:t>Do not tilt over 45° when hoisting the MaxiCharger.</w:t>
      </w:r>
    </w:p>
    <w:p w14:paraId="6849941E" w14:textId="44DFBDCE" w:rsidR="001E61AF" w:rsidRPr="00DE1661" w:rsidRDefault="001E61AF" w:rsidP="00923E67">
      <w:pPr>
        <w:pStyle w:val="ad"/>
        <w:widowControl w:val="0"/>
        <w:numPr>
          <w:ilvl w:val="0"/>
          <w:numId w:val="18"/>
        </w:numPr>
        <w:spacing w:line="220" w:lineRule="exact"/>
      </w:pPr>
      <w:r w:rsidRPr="00DE1661">
        <w:t>Move the MaxiCharger to the installation site.</w:t>
      </w:r>
    </w:p>
    <w:p w14:paraId="2ED0D423" w14:textId="5685F799" w:rsidR="00F92046" w:rsidRPr="00DE1661" w:rsidRDefault="005D5A73" w:rsidP="00EA4576">
      <w:pPr>
        <w:pStyle w:val="ad"/>
        <w:widowControl w:val="0"/>
        <w:spacing w:before="240" w:line="480" w:lineRule="auto"/>
        <w:ind w:left="703"/>
        <w:jc w:val="center"/>
      </w:pPr>
      <w:r w:rsidRPr="00DE1661">
        <w:rPr>
          <w:noProof/>
        </w:rPr>
        <w:drawing>
          <wp:inline distT="0" distB="0" distL="0" distR="0" wp14:anchorId="563B2852" wp14:editId="69F55518">
            <wp:extent cx="1900052" cy="4360008"/>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13393" cy="4390621"/>
                    </a:xfrm>
                    <a:prstGeom prst="rect">
                      <a:avLst/>
                    </a:prstGeom>
                    <a:noFill/>
                  </pic:spPr>
                </pic:pic>
              </a:graphicData>
            </a:graphic>
          </wp:inline>
        </w:drawing>
      </w:r>
    </w:p>
    <w:p w14:paraId="203CC609" w14:textId="4DAB42A8" w:rsidR="005D5A73" w:rsidRPr="00DE1661" w:rsidRDefault="00F92046" w:rsidP="00F92046">
      <w:r w:rsidRPr="00DE1661">
        <w:br w:type="page"/>
      </w:r>
    </w:p>
    <w:p w14:paraId="12BEC72A" w14:textId="096ABCDA" w:rsidR="00DE1661" w:rsidRPr="00DE1661" w:rsidRDefault="00883962" w:rsidP="00DE1661">
      <w:pPr>
        <w:pStyle w:val="2"/>
        <w:spacing w:before="240"/>
        <w:rPr>
          <w:rFonts w:cs="Arial"/>
        </w:rPr>
      </w:pPr>
      <w:r w:rsidRPr="00DE1661">
        <w:rPr>
          <w:rFonts w:cs="Arial"/>
        </w:rPr>
        <w:lastRenderedPageBreak/>
        <w:t xml:space="preserve"> </w:t>
      </w:r>
      <w:bookmarkStart w:id="211" w:name="_Toc131754287"/>
      <w:r w:rsidR="00FC7BDA" w:rsidRPr="00DE1661">
        <w:rPr>
          <w:rFonts w:cs="Arial"/>
        </w:rPr>
        <w:t>Installing</w:t>
      </w:r>
      <w:r w:rsidR="00DE1661">
        <w:rPr>
          <w:rFonts w:cs="Arial"/>
        </w:rPr>
        <w:t xml:space="preserve"> </w:t>
      </w:r>
      <w:r w:rsidR="001E61AF" w:rsidRPr="00DE1661">
        <w:rPr>
          <w:rFonts w:cs="Arial"/>
        </w:rPr>
        <w:t>MaxiCharger</w:t>
      </w:r>
      <w:r w:rsidR="00DE1661">
        <w:rPr>
          <w:rFonts w:cs="Arial"/>
        </w:rPr>
        <w:t xml:space="preserve"> and Pedestal</w:t>
      </w:r>
      <w:bookmarkStart w:id="212" w:name="_Preparing_the_Foundation"/>
      <w:bookmarkStart w:id="213" w:name="_Toc102671157"/>
      <w:bookmarkEnd w:id="207"/>
      <w:bookmarkEnd w:id="208"/>
      <w:bookmarkEnd w:id="209"/>
      <w:bookmarkEnd w:id="211"/>
      <w:bookmarkEnd w:id="212"/>
    </w:p>
    <w:p w14:paraId="5EDB9A56" w14:textId="582CC3DB" w:rsidR="00DE1661" w:rsidRPr="00DE1661" w:rsidRDefault="00DE1661" w:rsidP="00DE1661">
      <w:pPr>
        <w:pStyle w:val="BodytextUserManual"/>
        <w:spacing w:before="120" w:after="120" w:line="480" w:lineRule="auto"/>
        <w:rPr>
          <w:b/>
        </w:rPr>
      </w:pPr>
      <w:r w:rsidRPr="00DE1661">
        <w:rPr>
          <w:rFonts w:hint="eastAsia"/>
          <w:b/>
          <w:sz w:val="21"/>
          <w:highlight w:val="lightGray"/>
        </w:rPr>
        <w:t>L</w:t>
      </w:r>
      <w:r w:rsidRPr="00DE1661">
        <w:rPr>
          <w:b/>
          <w:sz w:val="21"/>
          <w:highlight w:val="lightGray"/>
        </w:rPr>
        <w:t>ocation Requirements</w:t>
      </w:r>
    </w:p>
    <w:p w14:paraId="02179E72" w14:textId="34E89C8F" w:rsidR="00DE1661" w:rsidRDefault="00DE1661" w:rsidP="00DE1661">
      <w:pPr>
        <w:pStyle w:val="BodytextUserManual"/>
        <w:spacing w:before="120" w:after="120"/>
      </w:pPr>
      <w:r>
        <w:t xml:space="preserve">The pedestal can be installed on an existing concrete. To safely mount </w:t>
      </w:r>
      <w:r w:rsidR="00F20AFD">
        <w:t>the equipment</w:t>
      </w:r>
      <w:r>
        <w:t xml:space="preserve">, the concrete should be at least </w:t>
      </w:r>
      <w:r w:rsidRPr="00DE1661">
        <w:rPr>
          <w:b/>
        </w:rPr>
        <w:t>80 mm</w:t>
      </w:r>
      <w:r>
        <w:t xml:space="preserve"> thick and its surface should be perfectly flat and level. </w:t>
      </w:r>
    </w:p>
    <w:p w14:paraId="4DFCE04D" w14:textId="5E50575C" w:rsidR="001B7DDF"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604DA4E"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5536" behindDoc="0" locked="0" layoutInCell="1" allowOverlap="1" wp14:anchorId="4A3E12E9" wp14:editId="6CB06438">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601A2BE" w14:textId="1AC01F9B"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surface.</w:t>
      </w:r>
    </w:p>
    <w:p w14:paraId="7F4D1672" w14:textId="18067683" w:rsidR="00DE1661" w:rsidRDefault="00DE1661" w:rsidP="00DE1661">
      <w:pPr>
        <w:pStyle w:val="BodytextUserManual"/>
        <w:spacing w:before="120" w:after="120" w:line="480" w:lineRule="auto"/>
        <w:jc w:val="center"/>
      </w:pPr>
      <w:r w:rsidRPr="00DE1661">
        <w:rPr>
          <w:noProof/>
        </w:rPr>
        <w:drawing>
          <wp:inline distT="0" distB="0" distL="0" distR="0" wp14:anchorId="3B8FFD3C" wp14:editId="3058F5F9">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3C67BB">
        <w:rPr>
          <w:rFonts w:hint="eastAsia"/>
          <w:b/>
        </w:rPr>
        <w:t>U</w:t>
      </w:r>
      <w:r w:rsidR="003C67BB" w:rsidRPr="003C67BB">
        <w:rPr>
          <w:b/>
        </w:rPr>
        <w:t>nit: mm</w:t>
      </w:r>
    </w:p>
    <w:p w14:paraId="34C8A09D" w14:textId="77777777" w:rsidR="00DE1661" w:rsidRDefault="00DE1661">
      <w:pPr>
        <w:rPr>
          <w:rFonts w:eastAsia="宋体"/>
          <w:bCs/>
          <w:kern w:val="0"/>
          <w:szCs w:val="20"/>
        </w:rPr>
      </w:pPr>
      <w:r>
        <w:br w:type="page"/>
      </w:r>
    </w:p>
    <w:p w14:paraId="0641B28D" w14:textId="77777777" w:rsidR="00DE1661" w:rsidRPr="00DE1661" w:rsidRDefault="00DE1661" w:rsidP="00DE1661">
      <w:pPr>
        <w:pStyle w:val="BodytextUserManual"/>
        <w:spacing w:before="120" w:after="120" w:line="480" w:lineRule="auto"/>
        <w:jc w:val="center"/>
      </w:pPr>
    </w:p>
    <w:p w14:paraId="4B157F3B" w14:textId="1008677B" w:rsidR="00DE1661" w:rsidRDefault="00DE1661" w:rsidP="00DE1661">
      <w:pPr>
        <w:pStyle w:val="BodytextUserManual"/>
        <w:spacing w:before="120" w:after="120" w:line="480" w:lineRule="auto"/>
        <w:rPr>
          <w:b/>
          <w:highlight w:val="lightGray"/>
        </w:rPr>
      </w:pPr>
      <w:r w:rsidRPr="00DE1661">
        <w:rPr>
          <w:rFonts w:hint="eastAsia"/>
          <w:b/>
          <w:sz w:val="21"/>
          <w:highlight w:val="lightGray"/>
        </w:rPr>
        <w:t>C</w:t>
      </w:r>
      <w:r w:rsidRPr="00DE1661">
        <w:rPr>
          <w:b/>
          <w:sz w:val="21"/>
          <w:highlight w:val="lightGray"/>
        </w:rPr>
        <w:t>hecking the Packag</w:t>
      </w:r>
      <w:r>
        <w:rPr>
          <w:b/>
          <w:sz w:val="21"/>
          <w:highlight w:val="lightGray"/>
        </w:rPr>
        <w:t>e</w:t>
      </w:r>
    </w:p>
    <w:p w14:paraId="2617AC8B" w14:textId="23ECD19F" w:rsidR="00DE1661" w:rsidRDefault="00DE1661" w:rsidP="001E61AF">
      <w:pPr>
        <w:pStyle w:val="BodytextUserManual"/>
        <w:spacing w:before="120" w:after="120"/>
      </w:pPr>
      <w:r w:rsidRPr="00DE1661">
        <w:t xml:space="preserve">Ensure </w:t>
      </w:r>
      <w:r>
        <w:t>the following items can be found in the package.</w:t>
      </w:r>
    </w:p>
    <w:tbl>
      <w:tblPr>
        <w:tblStyle w:val="af0"/>
        <w:tblW w:w="0" w:type="auto"/>
        <w:tblInd w:w="284" w:type="dxa"/>
        <w:tblLook w:val="04A0" w:firstRow="1" w:lastRow="0" w:firstColumn="1" w:lastColumn="0" w:noHBand="0" w:noVBand="1"/>
      </w:tblPr>
      <w:tblGrid>
        <w:gridCol w:w="1838"/>
        <w:gridCol w:w="1590"/>
        <w:gridCol w:w="1737"/>
        <w:gridCol w:w="1799"/>
      </w:tblGrid>
      <w:tr w:rsidR="00DE1661" w:rsidRPr="00DE1661" w14:paraId="7E4989A1" w14:textId="77777777" w:rsidTr="00EA4576">
        <w:trPr>
          <w:trHeight w:val="2468"/>
        </w:trPr>
        <w:tc>
          <w:tcPr>
            <w:tcW w:w="1838" w:type="dxa"/>
            <w:vAlign w:val="center"/>
          </w:tcPr>
          <w:p w14:paraId="0EA3B591" w14:textId="77777777" w:rsidR="00DE1661" w:rsidRPr="00DE1661" w:rsidRDefault="00DE1661" w:rsidP="00EA4576">
            <w:pPr>
              <w:pStyle w:val="BodytextUserManual"/>
              <w:spacing w:beforeLines="0" w:before="0" w:afterLines="0" w:after="0" w:line="240" w:lineRule="exact"/>
              <w:ind w:left="0"/>
              <w:rPr>
                <w:b/>
              </w:rPr>
            </w:pPr>
            <w:r w:rsidRPr="00DE1661">
              <w:rPr>
                <w:b/>
              </w:rPr>
              <w:t>MaxiCharger</w:t>
            </w:r>
          </w:p>
        </w:tc>
        <w:tc>
          <w:tcPr>
            <w:tcW w:w="1590" w:type="dxa"/>
            <w:vAlign w:val="center"/>
          </w:tcPr>
          <w:p w14:paraId="39792A9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b/>
                <w:noProof/>
              </w:rPr>
              <w:drawing>
                <wp:inline distT="0" distB="0" distL="0" distR="0" wp14:anchorId="4A9268EC" wp14:editId="6DCFF6BB">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0A5782FF" w14:textId="77777777" w:rsidR="00DE1661" w:rsidRPr="00DE1661" w:rsidRDefault="00DE1661" w:rsidP="00EA4576">
            <w:pPr>
              <w:spacing w:line="240" w:lineRule="exact"/>
              <w:ind w:left="0"/>
              <w:jc w:val="left"/>
              <w:rPr>
                <w:b/>
              </w:rPr>
            </w:pPr>
            <w:r w:rsidRPr="00DE1661">
              <w:rPr>
                <w:b/>
              </w:rPr>
              <w:t>Lifting Eye Bolt (M12)</w:t>
            </w:r>
          </w:p>
          <w:p w14:paraId="5A492D07"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vAlign w:val="center"/>
          </w:tcPr>
          <w:p w14:paraId="3F2C5AAF" w14:textId="77777777" w:rsidR="00EA4576" w:rsidRDefault="00EA4576" w:rsidP="00EA4576">
            <w:pPr>
              <w:pStyle w:val="BodytextUserManual"/>
              <w:spacing w:beforeLines="0" w:before="0" w:afterLines="0" w:after="0" w:line="240" w:lineRule="exact"/>
              <w:ind w:left="0"/>
              <w:jc w:val="center"/>
              <w:rPr>
                <w:b/>
              </w:rPr>
            </w:pPr>
          </w:p>
          <w:p w14:paraId="239FC03F" w14:textId="77777777" w:rsidR="00EA4576" w:rsidRDefault="00EA4576" w:rsidP="00EA4576">
            <w:pPr>
              <w:pStyle w:val="BodytextUserManual"/>
              <w:spacing w:beforeLines="0" w:before="0" w:afterLines="0" w:after="0" w:line="240" w:lineRule="exact"/>
              <w:ind w:left="0"/>
              <w:jc w:val="center"/>
              <w:rPr>
                <w:b/>
              </w:rPr>
            </w:pPr>
          </w:p>
          <w:p w14:paraId="429EEE1A" w14:textId="77777777" w:rsidR="00EA4576" w:rsidRDefault="00EA4576" w:rsidP="00EA4576">
            <w:pPr>
              <w:pStyle w:val="BodytextUserManual"/>
              <w:spacing w:beforeLines="0" w:before="0" w:afterLines="0" w:after="0" w:line="240" w:lineRule="exact"/>
              <w:ind w:left="0"/>
              <w:jc w:val="center"/>
              <w:rPr>
                <w:b/>
              </w:rPr>
            </w:pPr>
          </w:p>
          <w:p w14:paraId="44514ED1" w14:textId="77777777" w:rsidR="00DE1661" w:rsidRPr="00DE1661" w:rsidRDefault="00DE1661" w:rsidP="00EA4576">
            <w:pPr>
              <w:pStyle w:val="BodytextUserManual"/>
              <w:spacing w:beforeLines="0" w:before="0" w:afterLines="0" w:after="0" w:line="240" w:lineRule="exact"/>
              <w:ind w:left="0"/>
              <w:jc w:val="center"/>
              <w:rPr>
                <w:b/>
              </w:rPr>
            </w:pPr>
            <w:r w:rsidRPr="00DE1661">
              <w:rPr>
                <w:b/>
                <w:noProof/>
              </w:rPr>
              <w:drawing>
                <wp:inline distT="0" distB="0" distL="0" distR="0" wp14:anchorId="5E394B55" wp14:editId="570BEF31">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57679BF9" w14:textId="77777777" w:rsidTr="00EA4576">
        <w:trPr>
          <w:trHeight w:val="1127"/>
        </w:trPr>
        <w:tc>
          <w:tcPr>
            <w:tcW w:w="1838" w:type="dxa"/>
            <w:vAlign w:val="center"/>
          </w:tcPr>
          <w:p w14:paraId="6631E04B" w14:textId="77777777" w:rsidR="00DE1661" w:rsidRPr="00DE1661" w:rsidRDefault="00DE1661" w:rsidP="00EA4576">
            <w:pPr>
              <w:pStyle w:val="BodytextUserManual"/>
              <w:spacing w:beforeLines="0" w:before="0" w:afterLines="0" w:after="0" w:line="240" w:lineRule="exact"/>
              <w:ind w:left="0"/>
              <w:jc w:val="left"/>
              <w:rPr>
                <w:b/>
              </w:rPr>
            </w:pPr>
            <w:r w:rsidRPr="00DE1661">
              <w:rPr>
                <w:b/>
              </w:rPr>
              <w:t>Torx Screwdriver (T25)</w:t>
            </w:r>
          </w:p>
        </w:tc>
        <w:tc>
          <w:tcPr>
            <w:tcW w:w="1590" w:type="dxa"/>
            <w:vAlign w:val="center"/>
          </w:tcPr>
          <w:p w14:paraId="2276925C" w14:textId="77777777" w:rsidR="00DE1661" w:rsidRPr="00DE1661" w:rsidRDefault="00DE1661" w:rsidP="0096324F">
            <w:pPr>
              <w:pStyle w:val="BodytextUserManual"/>
              <w:spacing w:before="120" w:afterLines="0" w:after="0" w:line="480" w:lineRule="auto"/>
              <w:ind w:left="0"/>
              <w:jc w:val="center"/>
              <w:rPr>
                <w:noProof/>
              </w:rPr>
            </w:pPr>
            <w:r w:rsidRPr="00DE1661">
              <w:rPr>
                <w:b/>
                <w:noProof/>
              </w:rPr>
              <w:drawing>
                <wp:inline distT="0" distB="0" distL="0" distR="0" wp14:anchorId="7FE4198B" wp14:editId="6CB4D52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E4BDB5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Hex Key (6 mm)</w:t>
            </w:r>
          </w:p>
        </w:tc>
        <w:tc>
          <w:tcPr>
            <w:tcW w:w="1799" w:type="dxa"/>
            <w:vAlign w:val="center"/>
          </w:tcPr>
          <w:p w14:paraId="6F2AC8D6"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7062AD35" wp14:editId="149BBB53">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756AAB2B" w14:textId="77777777" w:rsidTr="00EA4576">
        <w:trPr>
          <w:trHeight w:val="1116"/>
        </w:trPr>
        <w:tc>
          <w:tcPr>
            <w:tcW w:w="1838" w:type="dxa"/>
            <w:vAlign w:val="center"/>
          </w:tcPr>
          <w:p w14:paraId="3CD77E64"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3218A17D"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590" w:type="dxa"/>
            <w:vAlign w:val="center"/>
          </w:tcPr>
          <w:p w14:paraId="75F8061C" w14:textId="77777777" w:rsidR="00DE1661" w:rsidRPr="00DE1661" w:rsidRDefault="00DE1661" w:rsidP="0096324F">
            <w:pPr>
              <w:pStyle w:val="BodytextUserManual"/>
              <w:spacing w:beforeLines="100" w:before="240" w:afterLines="0" w:after="0" w:line="240" w:lineRule="exact"/>
              <w:ind w:left="0"/>
              <w:jc w:val="center"/>
              <w:rPr>
                <w:b/>
                <w:noProof/>
              </w:rPr>
            </w:pPr>
            <w:r w:rsidRPr="00DE1661">
              <w:rPr>
                <w:b/>
                <w:noProof/>
              </w:rPr>
              <w:drawing>
                <wp:inline distT="0" distB="0" distL="0" distR="0" wp14:anchorId="356E1660" wp14:editId="5B5D35B1">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30451ED6"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99" w:type="dxa"/>
            <w:vAlign w:val="center"/>
          </w:tcPr>
          <w:p w14:paraId="66BCD600" w14:textId="77777777" w:rsidR="00DE1661" w:rsidRPr="00DE1661" w:rsidRDefault="00DE1661" w:rsidP="00EA4576">
            <w:pPr>
              <w:pStyle w:val="BodytextUserManual"/>
              <w:spacing w:before="120" w:afterLines="0" w:after="0" w:line="480" w:lineRule="auto"/>
              <w:ind w:left="0"/>
              <w:jc w:val="center"/>
              <w:rPr>
                <w:noProof/>
              </w:rPr>
            </w:pPr>
            <w:r w:rsidRPr="00DE1661">
              <w:rPr>
                <w:noProof/>
              </w:rPr>
              <w:drawing>
                <wp:inline distT="0" distB="0" distL="0" distR="0" wp14:anchorId="21E1B8D2" wp14:editId="6B7C0AE1">
                  <wp:extent cx="718457" cy="481648"/>
                  <wp:effectExtent l="0" t="0" r="5715" b="0"/>
                  <wp:docPr id="15311" name="图片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DE1661" w:rsidRPr="00DE1661" w14:paraId="587284AE" w14:textId="77777777" w:rsidTr="00EA4576">
        <w:trPr>
          <w:trHeight w:val="1688"/>
        </w:trPr>
        <w:tc>
          <w:tcPr>
            <w:tcW w:w="1838" w:type="dxa"/>
            <w:vAlign w:val="center"/>
          </w:tcPr>
          <w:p w14:paraId="74FFFF1C" w14:textId="77777777" w:rsidR="00DE1661" w:rsidRPr="00DE1661" w:rsidRDefault="00DE1661" w:rsidP="00EA4576">
            <w:pPr>
              <w:pStyle w:val="BodytextUserManual"/>
              <w:spacing w:beforeLines="0" w:before="0" w:afterLines="0" w:after="0" w:line="240" w:lineRule="exact"/>
              <w:ind w:left="0"/>
              <w:rPr>
                <w:b/>
              </w:rPr>
            </w:pPr>
            <w:r w:rsidRPr="00DE1661">
              <w:rPr>
                <w:b/>
              </w:rPr>
              <w:t>Pedestal</w:t>
            </w:r>
          </w:p>
        </w:tc>
        <w:tc>
          <w:tcPr>
            <w:tcW w:w="1590" w:type="dxa"/>
            <w:vAlign w:val="center"/>
          </w:tcPr>
          <w:p w14:paraId="1BEAD36E"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10BA5B98" wp14:editId="58588174">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2">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003A13F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F1CAB18"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tcBorders>
              <w:bottom w:val="single" w:sz="4" w:space="0" w:color="auto"/>
            </w:tcBorders>
            <w:vAlign w:val="center"/>
          </w:tcPr>
          <w:p w14:paraId="19DC92B0" w14:textId="77777777" w:rsidR="00DE1661" w:rsidRPr="00DE1661" w:rsidRDefault="00DE1661" w:rsidP="00EA4576">
            <w:pPr>
              <w:pStyle w:val="BodytextUserManual"/>
              <w:spacing w:beforeLines="0" w:before="0" w:afterLines="0" w:after="0" w:line="240" w:lineRule="exact"/>
              <w:ind w:left="0"/>
              <w:jc w:val="center"/>
              <w:rPr>
                <w:b/>
              </w:rPr>
            </w:pPr>
          </w:p>
          <w:p w14:paraId="3DF41911"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566B1190" wp14:editId="648D93A8">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DE1661" w:rsidRPr="00DE1661" w14:paraId="1B5297B3" w14:textId="77777777" w:rsidTr="00EA4576">
        <w:trPr>
          <w:trHeight w:val="1254"/>
        </w:trPr>
        <w:tc>
          <w:tcPr>
            <w:tcW w:w="1838" w:type="dxa"/>
            <w:vAlign w:val="center"/>
          </w:tcPr>
          <w:p w14:paraId="3C58E971"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(M12 x 30)</w:t>
            </w:r>
          </w:p>
          <w:p w14:paraId="3A0072E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(2 PCS for spare)</w:t>
            </w:r>
          </w:p>
          <w:p w14:paraId="3E452CD6" w14:textId="77777777" w:rsidR="00DE1661" w:rsidRPr="00DE1661" w:rsidRDefault="00DE1661" w:rsidP="00EA4576">
            <w:pPr>
              <w:pStyle w:val="BodytextUserManual"/>
              <w:spacing w:beforeLines="0" w:before="0" w:afterLines="0" w:after="0" w:line="240" w:lineRule="exact"/>
              <w:ind w:left="0"/>
              <w:jc w:val="left"/>
            </w:pPr>
            <w:r w:rsidRPr="00DE1661">
              <w:t>(4 PCS)</w:t>
            </w:r>
          </w:p>
        </w:tc>
        <w:tc>
          <w:tcPr>
            <w:tcW w:w="1590" w:type="dxa"/>
            <w:vAlign w:val="center"/>
          </w:tcPr>
          <w:p w14:paraId="7ED5DF8F"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266685C6" wp14:editId="4626CC6E">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6DEE7EA3" w14:textId="77777777" w:rsidR="00DE1661" w:rsidRPr="00DE1661" w:rsidRDefault="00DE1661" w:rsidP="00EA4576">
            <w:pPr>
              <w:pStyle w:val="BodytextUserManual"/>
              <w:spacing w:beforeLines="0" w:before="0" w:afterLines="0" w:after="0" w:line="240" w:lineRule="exact"/>
              <w:ind w:left="0"/>
              <w:rPr>
                <w:b/>
              </w:rPr>
            </w:pPr>
          </w:p>
          <w:p w14:paraId="717D1FA2" w14:textId="77777777" w:rsidR="00DE1661" w:rsidRPr="00DE1661" w:rsidRDefault="00DE1661" w:rsidP="00EA4576">
            <w:pPr>
              <w:pStyle w:val="BodytextUserManual"/>
              <w:spacing w:beforeLines="0" w:before="0" w:afterLines="0" w:after="0" w:line="240" w:lineRule="exact"/>
              <w:ind w:left="0"/>
              <w:rPr>
                <w:b/>
              </w:rPr>
            </w:pPr>
          </w:p>
        </w:tc>
        <w:tc>
          <w:tcPr>
            <w:tcW w:w="1799" w:type="dxa"/>
            <w:tcBorders>
              <w:left w:val="nil"/>
              <w:bottom w:val="nil"/>
              <w:right w:val="nil"/>
            </w:tcBorders>
            <w:vAlign w:val="center"/>
          </w:tcPr>
          <w:p w14:paraId="683383C2" w14:textId="77777777" w:rsidR="00DE1661" w:rsidRPr="00DE1661" w:rsidRDefault="00DE1661" w:rsidP="00EA4576">
            <w:pPr>
              <w:pStyle w:val="BodytextUserManual"/>
              <w:spacing w:beforeLines="0" w:before="0" w:afterLines="0" w:after="0" w:line="240" w:lineRule="exact"/>
              <w:ind w:left="0"/>
              <w:jc w:val="center"/>
              <w:rPr>
                <w:b/>
              </w:rPr>
            </w:pPr>
          </w:p>
        </w:tc>
      </w:tr>
    </w:tbl>
    <w:p w14:paraId="4F328DB6" w14:textId="77777777" w:rsidR="00DE1661" w:rsidRDefault="00DE1661" w:rsidP="001E61AF">
      <w:pPr>
        <w:pStyle w:val="BodytextUserManual"/>
        <w:spacing w:before="120" w:after="120"/>
      </w:pPr>
    </w:p>
    <w:p w14:paraId="597D6716" w14:textId="3AE889A4" w:rsidR="00DE1661" w:rsidRDefault="00DE1661">
      <w:pPr>
        <w:rPr>
          <w:rFonts w:eastAsia="宋体"/>
          <w:bCs/>
          <w:kern w:val="0"/>
          <w:szCs w:val="20"/>
        </w:rPr>
      </w:pPr>
      <w:r>
        <w:br w:type="page"/>
      </w:r>
    </w:p>
    <w:p w14:paraId="05F51978" w14:textId="77777777" w:rsidR="00DE1661" w:rsidRDefault="00DE1661" w:rsidP="001E61AF">
      <w:pPr>
        <w:pStyle w:val="BodytextUserManual"/>
        <w:spacing w:before="120" w:after="120"/>
      </w:pPr>
    </w:p>
    <w:p w14:paraId="26DECF9C" w14:textId="3FDF885D" w:rsidR="00DE1661" w:rsidRPr="00DE1661" w:rsidRDefault="00DE1661" w:rsidP="00DE1661">
      <w:pPr>
        <w:pStyle w:val="BodytextUserManual"/>
        <w:spacing w:before="120" w:after="120" w:line="480" w:lineRule="auto"/>
        <w:rPr>
          <w:b/>
          <w:sz w:val="21"/>
        </w:rPr>
      </w:pPr>
      <w:r w:rsidRPr="00DE1661">
        <w:rPr>
          <w:b/>
          <w:sz w:val="21"/>
          <w:highlight w:val="lightGray"/>
        </w:rPr>
        <w:t>Getting Started</w:t>
      </w:r>
    </w:p>
    <w:p w14:paraId="01815D3F" w14:textId="5D221637" w:rsidR="001E61AF" w:rsidRPr="00DE1661" w:rsidRDefault="00D83239" w:rsidP="001E61AF">
      <w:pPr>
        <w:pStyle w:val="BodytextUserManual"/>
        <w:spacing w:before="120" w:after="120"/>
        <w:rPr>
          <w:b/>
        </w:rPr>
      </w:pPr>
      <w:r w:rsidRPr="00DE1661">
        <w:rPr>
          <w:b/>
        </w:rPr>
        <w:t>Step 1: Preparing the</w:t>
      </w:r>
      <w:r w:rsidR="001E61AF" w:rsidRPr="00DE1661">
        <w:rPr>
          <w:b/>
        </w:rPr>
        <w:t xml:space="preserve"> conduit</w:t>
      </w:r>
    </w:p>
    <w:p w14:paraId="5AE2DDC7" w14:textId="52405DD0" w:rsidR="001E61AF" w:rsidRPr="00DE1661" w:rsidRDefault="001E61AF" w:rsidP="00923E67">
      <w:pPr>
        <w:pStyle w:val="BodytextUserManual"/>
        <w:numPr>
          <w:ilvl w:val="0"/>
          <w:numId w:val="20"/>
        </w:numPr>
        <w:spacing w:before="120" w:after="120"/>
        <w:ind w:left="641" w:hanging="357"/>
      </w:pPr>
      <w:r w:rsidRPr="00DE1661">
        <w:t>Trench and excavate a cable tunnel to accommodate the conduit.</w:t>
      </w:r>
      <w:r w:rsidR="003C67BB">
        <w:t xml:space="preserve"> </w:t>
      </w:r>
      <w:r w:rsidR="003C67BB" w:rsidRPr="00B628A1">
        <w:rPr>
          <w:highlight w:val="cyan"/>
        </w:rPr>
        <w:t>The outer diameter of the conduit must not exceed 120 mm.</w:t>
      </w:r>
    </w:p>
    <w:p w14:paraId="2A3DE6DA" w14:textId="0349AA87" w:rsidR="009F4593" w:rsidRPr="00DE1661" w:rsidRDefault="009F4593" w:rsidP="00923E67">
      <w:pPr>
        <w:pStyle w:val="BodytextUserManual"/>
        <w:numPr>
          <w:ilvl w:val="0"/>
          <w:numId w:val="20"/>
        </w:numPr>
        <w:spacing w:before="120" w:after="120"/>
        <w:ind w:left="641" w:hanging="357"/>
      </w:pPr>
      <w:r w:rsidRPr="00DE1661">
        <w:t>The conduit stub-up should be minimum 100 mm.</w:t>
      </w:r>
    </w:p>
    <w:p w14:paraId="4EBB32E4" w14:textId="15CE6B8F" w:rsidR="0045514C" w:rsidRPr="00DE1661" w:rsidRDefault="001E61AF" w:rsidP="00923E67">
      <w:pPr>
        <w:pStyle w:val="BodytextUserManual"/>
        <w:numPr>
          <w:ilvl w:val="0"/>
          <w:numId w:val="20"/>
        </w:numPr>
        <w:spacing w:before="120" w:after="120"/>
        <w:ind w:left="641" w:hanging="357"/>
      </w:pPr>
      <w:r w:rsidRPr="00DE1661">
        <w:t xml:space="preserve">Pull the conduit and wire </w:t>
      </w:r>
      <w:r w:rsidR="009F4593" w:rsidRPr="00DE1661">
        <w:t>up</w:t>
      </w:r>
      <w:r w:rsidRPr="00DE1661">
        <w:t xml:space="preserve"> through the exit opening, leaving </w:t>
      </w:r>
      <w:r w:rsidR="002816C0" w:rsidRPr="00DE1661">
        <w:t>600 mm</w:t>
      </w:r>
      <w:r w:rsidR="009F4593" w:rsidRPr="00DE1661">
        <w:t xml:space="preserve"> flexible length for</w:t>
      </w:r>
      <w:r w:rsidR="001D02D0" w:rsidRPr="00DE1661">
        <w:t xml:space="preserve"> the remaining</w:t>
      </w:r>
      <w:r w:rsidR="009F4593" w:rsidRPr="00DE1661">
        <w:t xml:space="preserve"> installation activities</w:t>
      </w:r>
      <w:r w:rsidRPr="00DE1661">
        <w:t>.</w:t>
      </w:r>
    </w:p>
    <w:p w14:paraId="06B3D2B7" w14:textId="7921B2F8" w:rsidR="009F4593" w:rsidRPr="00DE1661" w:rsidRDefault="009F4593" w:rsidP="009F4593">
      <w:pPr>
        <w:pStyle w:val="BodytextUserManual"/>
        <w:spacing w:before="120" w:after="120" w:line="480" w:lineRule="auto"/>
        <w:jc w:val="center"/>
      </w:pPr>
      <w:r w:rsidRPr="00DE1661">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5EBE176C" w14:textId="77777777" w:rsidR="00DE1661" w:rsidRDefault="005D5A73" w:rsidP="00D83239">
      <w:pPr>
        <w:ind w:left="284"/>
      </w:pPr>
      <w:r w:rsidRPr="00DE1661">
        <w:br w:type="page"/>
      </w:r>
    </w:p>
    <w:p w14:paraId="27217F18" w14:textId="77777777" w:rsidR="00DE1661" w:rsidRDefault="00DE1661" w:rsidP="00D83239">
      <w:pPr>
        <w:ind w:left="284"/>
      </w:pPr>
    </w:p>
    <w:p w14:paraId="0B6B961A" w14:textId="3D9563C6" w:rsidR="001E61AF" w:rsidRPr="00DE1661" w:rsidRDefault="001E61AF" w:rsidP="00D83239">
      <w:pPr>
        <w:ind w:left="284"/>
        <w:rPr>
          <w:b/>
        </w:rPr>
      </w:pPr>
      <w:r w:rsidRPr="00DE1661">
        <w:rPr>
          <w:b/>
        </w:rPr>
        <w:t>Step 2: Drilling holes</w:t>
      </w:r>
    </w:p>
    <w:p w14:paraId="396A2874" w14:textId="77777777" w:rsidR="001E61AF" w:rsidRPr="00DE1661" w:rsidRDefault="001E61AF" w:rsidP="00923E67">
      <w:pPr>
        <w:pStyle w:val="BodytextUserManual"/>
        <w:numPr>
          <w:ilvl w:val="0"/>
          <w:numId w:val="19"/>
        </w:numPr>
        <w:spacing w:before="120" w:after="120"/>
        <w:ind w:left="641" w:hanging="357"/>
      </w:pPr>
      <w:r w:rsidRPr="00DE1661">
        <w:t>Place the drilling template on the concrete surface, aligning its central hole with the exit opening.</w:t>
      </w:r>
    </w:p>
    <w:p w14:paraId="237036BC" w14:textId="4EC335A6" w:rsidR="00ED2EEC" w:rsidRPr="00DE1661" w:rsidRDefault="00ED2EEC" w:rsidP="00ED2EEC">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F7ED7FC" w14:textId="0FFBAB61" w:rsidR="00ED2EEC" w:rsidRPr="00DE1661" w:rsidRDefault="00ED2EEC" w:rsidP="00ED2EEC">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 </w:t>
      </w:r>
      <w:r w:rsidR="00D83239" w:rsidRPr="00DE1661">
        <w:t>face forward.</w:t>
      </w:r>
      <w:r w:rsidRPr="00DE1661">
        <w:t xml:space="preserve"> </w:t>
      </w:r>
    </w:p>
    <w:p w14:paraId="389ECF25" w14:textId="5AA16F6A" w:rsidR="001E61AF" w:rsidRPr="00DE1661" w:rsidRDefault="001E61AF" w:rsidP="00923E67">
      <w:pPr>
        <w:pStyle w:val="BodytextUserManual"/>
        <w:numPr>
          <w:ilvl w:val="0"/>
          <w:numId w:val="19"/>
        </w:numPr>
        <w:spacing w:before="120" w:after="120"/>
        <w:ind w:left="641" w:hanging="357"/>
      </w:pPr>
      <w:r w:rsidRPr="00DE1661">
        <w:t>Mark four holes on the concrete surface using a marker. Remove the drilling template.</w:t>
      </w:r>
    </w:p>
    <w:p w14:paraId="3F7D9296" w14:textId="44EA69BA" w:rsidR="001E61AF" w:rsidRPr="00DE1661" w:rsidRDefault="001E61AF" w:rsidP="00923E67">
      <w:pPr>
        <w:pStyle w:val="BodytextUserManual"/>
        <w:numPr>
          <w:ilvl w:val="0"/>
          <w:numId w:val="19"/>
        </w:numPr>
        <w:spacing w:before="120" w:after="120"/>
        <w:ind w:left="641" w:hanging="357"/>
      </w:pPr>
      <w:r w:rsidRPr="00DE1661">
        <w:t xml:space="preserve">Drill four holes at the marked </w:t>
      </w:r>
      <w:r w:rsidR="009F4593" w:rsidRPr="00DE1661">
        <w:t>positions</w:t>
      </w:r>
      <w:r w:rsidRPr="00DE1661">
        <w:t xml:space="preserve"> measuring 16 mm in diameter and </w:t>
      </w:r>
      <w:r w:rsidR="00D83239" w:rsidRPr="00DE1661">
        <w:t>minimum</w:t>
      </w:r>
      <w:r w:rsidR="00F92046" w:rsidRPr="00DE1661">
        <w:t xml:space="preserve"> </w:t>
      </w:r>
      <w:r w:rsidRPr="00DE1661">
        <w:t>80 mm in depth.</w:t>
      </w:r>
    </w:p>
    <w:p w14:paraId="4F6D5DA8" w14:textId="6FE6D4F7" w:rsidR="001E61AF" w:rsidRPr="00DE1661" w:rsidRDefault="001E61AF" w:rsidP="00923E67">
      <w:pPr>
        <w:pStyle w:val="BodytextUserManual"/>
        <w:numPr>
          <w:ilvl w:val="0"/>
          <w:numId w:val="19"/>
        </w:numPr>
        <w:spacing w:before="120" w:after="120"/>
        <w:ind w:left="641" w:hanging="357"/>
      </w:pPr>
      <w:r w:rsidRPr="00DE1661">
        <w:t xml:space="preserve">Clean </w:t>
      </w:r>
      <w:r w:rsidR="009F4593" w:rsidRPr="00DE1661">
        <w:t>the</w:t>
      </w:r>
      <w:r w:rsidRPr="00DE1661">
        <w:t xml:space="preserve"> </w:t>
      </w:r>
      <w:r w:rsidR="009F4593" w:rsidRPr="00DE1661">
        <w:t>ashes.</w:t>
      </w:r>
    </w:p>
    <w:p w14:paraId="3B8BEA98" w14:textId="79ADEB6F" w:rsidR="00F92046" w:rsidRPr="00DE1661" w:rsidRDefault="0045514C" w:rsidP="00EA4576">
      <w:pPr>
        <w:pStyle w:val="BodytextUserManual"/>
        <w:spacing w:beforeLines="100" w:before="240" w:after="120" w:line="480" w:lineRule="auto"/>
        <w:jc w:val="center"/>
      </w:pPr>
      <w:r w:rsidRPr="00DE1661">
        <w:rPr>
          <w:noProof/>
        </w:rPr>
        <w:drawing>
          <wp:inline distT="0" distB="0" distL="0" distR="0" wp14:anchorId="1566B1AE" wp14:editId="5BCA116E">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p>
    <w:p w14:paraId="202DEAAD" w14:textId="77777777" w:rsidR="00F92046" w:rsidRPr="00DE1661" w:rsidRDefault="00F92046">
      <w:pPr>
        <w:rPr>
          <w:rFonts w:eastAsia="宋体"/>
          <w:bCs/>
          <w:kern w:val="0"/>
          <w:szCs w:val="20"/>
        </w:rPr>
      </w:pPr>
      <w:r w:rsidRPr="00DE1661">
        <w:br w:type="page"/>
      </w:r>
    </w:p>
    <w:p w14:paraId="42B37575" w14:textId="77777777" w:rsidR="0045514C" w:rsidRPr="00DE1661" w:rsidRDefault="0045514C" w:rsidP="005D5A73">
      <w:pPr>
        <w:pStyle w:val="BodytextUserManual"/>
        <w:spacing w:before="120" w:after="120" w:line="480" w:lineRule="auto"/>
        <w:jc w:val="center"/>
      </w:pPr>
    </w:p>
    <w:p w14:paraId="0D435B35" w14:textId="69690B62" w:rsidR="00F92046" w:rsidRPr="00DE1661" w:rsidRDefault="001E61AF" w:rsidP="00F92046">
      <w:pPr>
        <w:pStyle w:val="BodytextUserManual"/>
        <w:spacing w:before="120" w:after="120"/>
        <w:rPr>
          <w:b/>
        </w:rPr>
      </w:pPr>
      <w:r w:rsidRPr="00DE1661">
        <w:rPr>
          <w:b/>
        </w:rPr>
        <w:t xml:space="preserve">Step 3: </w:t>
      </w:r>
      <w:r w:rsidR="007F26CE" w:rsidRPr="00DE1661">
        <w:rPr>
          <w:b/>
        </w:rPr>
        <w:t>Mounting a pedestal</w:t>
      </w:r>
    </w:p>
    <w:p w14:paraId="1B49A599" w14:textId="56D816EA" w:rsidR="001E61AF" w:rsidRPr="00DE1661" w:rsidRDefault="00F92046" w:rsidP="00923E67">
      <w:pPr>
        <w:pStyle w:val="BodytextUserManual"/>
        <w:numPr>
          <w:ilvl w:val="0"/>
          <w:numId w:val="21"/>
        </w:numPr>
        <w:spacing w:before="120" w:after="120"/>
        <w:ind w:left="641" w:hanging="357"/>
      </w:pPr>
      <w:r w:rsidRPr="00DE1661">
        <w:t>Screw</w:t>
      </w:r>
      <w:r w:rsidR="001E61AF" w:rsidRPr="00DE1661">
        <w:t xml:space="preserve"> the four M12 x 80 expansion bolts into the drilled holes. </w:t>
      </w:r>
      <w:r w:rsidR="00DC17E1" w:rsidRPr="0003174B">
        <w:rPr>
          <w:highlight w:val="cyan"/>
        </w:rPr>
        <w:t>Use a 19 mm socket wrench to</w:t>
      </w:r>
      <w:r w:rsidR="00DC17E1">
        <w:t xml:space="preserve"> r</w:t>
      </w:r>
      <w:r w:rsidR="00B80D0B" w:rsidRPr="00DE1661">
        <w:t>emove the threaded bolts (</w:t>
      </w:r>
      <w:r w:rsidR="00D83239" w:rsidRPr="00DE1661">
        <w:rPr>
          <w:b/>
        </w:rPr>
        <w:t>C</w:t>
      </w:r>
      <w:r w:rsidR="00B80D0B" w:rsidRPr="00DE1661">
        <w:t>) and flat washers (</w:t>
      </w:r>
      <w:r w:rsidR="00D83239" w:rsidRPr="00DE1661">
        <w:rPr>
          <w:b/>
        </w:rPr>
        <w:t>B</w:t>
      </w:r>
      <w:r w:rsidR="00B80D0B" w:rsidRPr="00DE1661">
        <w:t>) when the expansion sleeves (</w:t>
      </w:r>
      <w:r w:rsidR="00B80D0B" w:rsidRPr="00DE1661">
        <w:rPr>
          <w:b/>
        </w:rPr>
        <w:t>A</w:t>
      </w:r>
      <w:r w:rsidR="00B80D0B" w:rsidRPr="00DE1661">
        <w:t>) are stuck. Set them aside.</w:t>
      </w:r>
    </w:p>
    <w:p w14:paraId="3E338957" w14:textId="6E4E0B79" w:rsidR="00F92046" w:rsidRPr="00DE1661" w:rsidRDefault="00B80D0B" w:rsidP="00EA4576">
      <w:pPr>
        <w:pStyle w:val="BodytextUserManual"/>
        <w:spacing w:beforeLines="100" w:before="240" w:after="120" w:line="480" w:lineRule="auto"/>
        <w:ind w:left="641"/>
        <w:jc w:val="center"/>
      </w:pPr>
      <w:r w:rsidRPr="00DE1661">
        <w:rPr>
          <w:noProof/>
        </w:rPr>
        <w:drawing>
          <wp:inline distT="0" distB="0" distL="0" distR="0" wp14:anchorId="5E61ECE2" wp14:editId="650E1ED6">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p>
    <w:p w14:paraId="431B0510" w14:textId="77777777" w:rsidR="00F92046" w:rsidRPr="00DE1661" w:rsidRDefault="00F92046">
      <w:pPr>
        <w:rPr>
          <w:rFonts w:eastAsia="宋体"/>
          <w:bCs/>
          <w:kern w:val="0"/>
          <w:szCs w:val="20"/>
        </w:rPr>
      </w:pPr>
      <w:r w:rsidRPr="00DE1661">
        <w:br w:type="page"/>
      </w:r>
    </w:p>
    <w:p w14:paraId="64ECDFAE" w14:textId="77777777" w:rsidR="002D2F3E" w:rsidRPr="00DE1661" w:rsidRDefault="002D2F3E" w:rsidP="001E3899">
      <w:pPr>
        <w:pStyle w:val="BodytextUserManual"/>
        <w:spacing w:before="120" w:after="120" w:line="480" w:lineRule="auto"/>
        <w:ind w:left="641"/>
        <w:jc w:val="center"/>
      </w:pPr>
    </w:p>
    <w:p w14:paraId="5E105BB0" w14:textId="6F331F4B" w:rsidR="001E61AF" w:rsidRPr="00DE1661" w:rsidRDefault="001E61AF" w:rsidP="00923E67">
      <w:pPr>
        <w:pStyle w:val="BodytextUserManual"/>
        <w:numPr>
          <w:ilvl w:val="0"/>
          <w:numId w:val="21"/>
        </w:numPr>
        <w:spacing w:before="120" w:after="120"/>
      </w:pPr>
      <w:r w:rsidRPr="00DE1661">
        <w:t>Loosen the</w:t>
      </w:r>
      <w:r w:rsidR="008F17FD" w:rsidRPr="00DE1661">
        <w:t xml:space="preserve"> four M5 x 12 screws using the</w:t>
      </w:r>
      <w:r w:rsidRPr="00DE1661">
        <w:t xml:space="preserve"> T25 Torx screwdriver to remove the front cover from the pedestal. Set them aside.</w:t>
      </w:r>
    </w:p>
    <w:p w14:paraId="731CBDD8" w14:textId="3D0EF3AA" w:rsidR="00AB58E4" w:rsidRPr="00DE1661" w:rsidRDefault="007F26CE" w:rsidP="005D5A73">
      <w:pPr>
        <w:pStyle w:val="BodytextUserManual"/>
        <w:spacing w:before="120" w:after="120" w:line="480" w:lineRule="auto"/>
        <w:ind w:left="704"/>
        <w:jc w:val="center"/>
      </w:pPr>
      <w:r w:rsidRPr="00DE1661">
        <w:rPr>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DE1661" w:rsidRDefault="00AB58E4" w:rsidP="00AB58E4">
      <w:pPr>
        <w:rPr>
          <w:rFonts w:eastAsia="宋体"/>
          <w:bCs/>
          <w:kern w:val="0"/>
          <w:szCs w:val="20"/>
        </w:rPr>
      </w:pPr>
      <w:r w:rsidRPr="00DE1661">
        <w:br w:type="page"/>
      </w:r>
    </w:p>
    <w:p w14:paraId="2FDC248A" w14:textId="77777777" w:rsidR="00F92046" w:rsidRPr="00DE1661" w:rsidRDefault="00F92046" w:rsidP="00F92046">
      <w:pPr>
        <w:pStyle w:val="BodytextUserManual"/>
        <w:spacing w:before="120" w:after="120"/>
        <w:ind w:left="704"/>
      </w:pPr>
    </w:p>
    <w:p w14:paraId="349A4CE6" w14:textId="1CDAA5BC" w:rsidR="001E61AF" w:rsidRPr="00DE1661" w:rsidRDefault="001E61AF" w:rsidP="00923E67">
      <w:pPr>
        <w:pStyle w:val="BodytextUserManual"/>
        <w:numPr>
          <w:ilvl w:val="0"/>
          <w:numId w:val="21"/>
        </w:numPr>
        <w:spacing w:before="120" w:after="120"/>
      </w:pPr>
      <w:r w:rsidRPr="00DE1661">
        <w:t>P</w:t>
      </w:r>
      <w:r w:rsidR="002816C0" w:rsidRPr="00DE1661">
        <w:t>lace the pedestal onto the mounting location</w:t>
      </w:r>
      <w:r w:rsidR="00D83239" w:rsidRPr="00DE1661">
        <w:t>, aligning the central hole with the exit opening.</w:t>
      </w:r>
    </w:p>
    <w:p w14:paraId="3ADF6734" w14:textId="2ACE5A3F" w:rsidR="007F26CE" w:rsidRPr="00DE1661" w:rsidRDefault="007F26CE" w:rsidP="00923E67">
      <w:pPr>
        <w:pStyle w:val="BodytextUserManual"/>
        <w:numPr>
          <w:ilvl w:val="0"/>
          <w:numId w:val="21"/>
        </w:numPr>
        <w:spacing w:before="120" w:after="120"/>
      </w:pPr>
      <w:r w:rsidRPr="00DE1661">
        <w:t xml:space="preserve">Reinsert the </w:t>
      </w:r>
      <w:r w:rsidR="00B80D0B" w:rsidRPr="00DE1661">
        <w:t xml:space="preserve">flat </w:t>
      </w:r>
      <w:r w:rsidRPr="00DE1661">
        <w:t xml:space="preserve">washers and </w:t>
      </w:r>
      <w:r w:rsidR="00B80D0B" w:rsidRPr="00DE1661">
        <w:t>threaded bolts</w:t>
      </w:r>
      <w:r w:rsidRPr="00DE1661">
        <w:t xml:space="preserve"> in order and tighten them using </w:t>
      </w:r>
      <w:r w:rsidR="00493755" w:rsidRPr="00DE1661">
        <w:t>a 19 mm socket</w:t>
      </w:r>
      <w:r w:rsidR="00883962" w:rsidRPr="00DE1661">
        <w:t xml:space="preserve"> wrench to 45–</w:t>
      </w:r>
      <w:r w:rsidR="00EA4576">
        <w:t>55 N</w:t>
      </w:r>
      <w:r w:rsidRPr="00DE1661">
        <w:t>m.</w:t>
      </w:r>
    </w:p>
    <w:p w14:paraId="259B9122" w14:textId="2FB36F90" w:rsidR="00AB58E4" w:rsidRPr="00DE1661" w:rsidRDefault="007F26CE" w:rsidP="002D2F3E">
      <w:pPr>
        <w:pStyle w:val="BodytextUserManual"/>
        <w:spacing w:before="120" w:after="120" w:line="480" w:lineRule="auto"/>
        <w:ind w:left="641"/>
        <w:jc w:val="center"/>
      </w:pPr>
      <w:r w:rsidRPr="00DE1661">
        <w:rPr>
          <w:noProof/>
        </w:rPr>
        <w:drawing>
          <wp:inline distT="0" distB="0" distL="0" distR="0" wp14:anchorId="35B7C3AF" wp14:editId="1F60FA45">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49CBEF98" w14:textId="08F3BC82" w:rsidR="001E61AF" w:rsidRPr="00DE1661" w:rsidRDefault="00AB58E4" w:rsidP="00AB58E4">
      <w:pPr>
        <w:rPr>
          <w:rFonts w:eastAsia="宋体"/>
          <w:bCs/>
          <w:kern w:val="0"/>
          <w:szCs w:val="20"/>
        </w:rPr>
      </w:pPr>
      <w:r w:rsidRPr="00DE1661">
        <w:br w:type="page"/>
      </w:r>
    </w:p>
    <w:p w14:paraId="666DDE43" w14:textId="77777777" w:rsidR="00F92046" w:rsidRPr="00DE1661" w:rsidRDefault="00F92046" w:rsidP="001E61AF">
      <w:pPr>
        <w:pStyle w:val="BodytextUserManual"/>
        <w:spacing w:before="120" w:after="120"/>
        <w:rPr>
          <w:b/>
          <w:i/>
        </w:rPr>
      </w:pPr>
    </w:p>
    <w:p w14:paraId="6B4C5C1B" w14:textId="7E23CD4A" w:rsidR="001E61AF" w:rsidRPr="00DE1661" w:rsidRDefault="007F26CE" w:rsidP="001E61AF">
      <w:pPr>
        <w:pStyle w:val="BodytextUserManual"/>
        <w:spacing w:before="120" w:after="120"/>
        <w:rPr>
          <w:b/>
        </w:rPr>
      </w:pPr>
      <w:r w:rsidRPr="00DE1661">
        <w:rPr>
          <w:b/>
        </w:rPr>
        <w:t>Step 4</w:t>
      </w:r>
      <w:r w:rsidR="00D83239" w:rsidRPr="00DE1661">
        <w:rPr>
          <w:b/>
        </w:rPr>
        <w:t>: Mounting the</w:t>
      </w:r>
      <w:r w:rsidR="001E61AF" w:rsidRPr="00DE1661">
        <w:rPr>
          <w:b/>
        </w:rPr>
        <w:t xml:space="preserve"> </w:t>
      </w:r>
      <w:r w:rsidR="00FC7BDA" w:rsidRPr="00DE1661">
        <w:rPr>
          <w:b/>
        </w:rPr>
        <w:t>MaxiC</w:t>
      </w:r>
      <w:r w:rsidR="001E61AF" w:rsidRPr="00DE1661">
        <w:rPr>
          <w:b/>
        </w:rPr>
        <w:t>harger</w:t>
      </w:r>
    </w:p>
    <w:p w14:paraId="6B765AA3" w14:textId="49E9F393" w:rsidR="001E61AF" w:rsidRPr="00DE1661" w:rsidRDefault="001E61AF" w:rsidP="00923E67">
      <w:pPr>
        <w:pStyle w:val="BodytextUserManual"/>
        <w:numPr>
          <w:ilvl w:val="0"/>
          <w:numId w:val="22"/>
        </w:numPr>
        <w:spacing w:before="120" w:after="120"/>
        <w:ind w:left="641" w:hanging="357"/>
      </w:pPr>
      <w:r w:rsidRPr="00DE1661">
        <w:t xml:space="preserve">Lift the </w:t>
      </w:r>
      <w:r w:rsidR="00FC7BDA" w:rsidRPr="00DE1661">
        <w:t>MaxiC</w:t>
      </w:r>
      <w:r w:rsidRPr="00DE1661">
        <w:t>harger onto the pedestal</w:t>
      </w:r>
      <w:r w:rsidR="007F26CE" w:rsidRPr="00DE1661">
        <w:t xml:space="preserve"> by the hoisting equipment</w:t>
      </w:r>
      <w:r w:rsidRPr="00DE1661">
        <w:t xml:space="preserve">. </w:t>
      </w:r>
      <w:r w:rsidR="009D3249" w:rsidRPr="00DE1661">
        <w:t>Position the groove</w:t>
      </w:r>
      <w:r w:rsidR="007F26CE" w:rsidRPr="00DE1661">
        <w:t xml:space="preserve"> </w:t>
      </w:r>
      <w:r w:rsidR="002637CB" w:rsidRPr="00DE1661">
        <w:t>(</w:t>
      </w:r>
      <w:r w:rsidR="002637CB" w:rsidRPr="00DE1661">
        <w:rPr>
          <w:b/>
        </w:rPr>
        <w:t>B</w:t>
      </w:r>
      <w:r w:rsidR="002637CB" w:rsidRPr="00DE1661">
        <w:t xml:space="preserve">) </w:t>
      </w:r>
      <w:r w:rsidR="007F26CE" w:rsidRPr="00DE1661">
        <w:t xml:space="preserve">on the back of the </w:t>
      </w:r>
      <w:r w:rsidR="00FC7BDA" w:rsidRPr="00DE1661">
        <w:t>MaxiCharger</w:t>
      </w:r>
      <w:r w:rsidR="007F26CE" w:rsidRPr="00DE1661">
        <w:t xml:space="preserve"> to fit the protrusion</w:t>
      </w:r>
      <w:r w:rsidR="002637CB" w:rsidRPr="00DE1661">
        <w:t xml:space="preserve"> (</w:t>
      </w:r>
      <w:r w:rsidR="002637CB" w:rsidRPr="00DE1661">
        <w:rPr>
          <w:b/>
        </w:rPr>
        <w:t>A</w:t>
      </w:r>
      <w:r w:rsidR="002637CB" w:rsidRPr="00DE1661">
        <w:t>)</w:t>
      </w:r>
      <w:r w:rsidR="007F26CE" w:rsidRPr="00DE1661">
        <w:t xml:space="preserve"> of the pedestal as shown below. Ensure the charger is securely attached. </w:t>
      </w:r>
    </w:p>
    <w:p w14:paraId="2C2B0E82" w14:textId="62282D8D" w:rsidR="00AB58E4" w:rsidRPr="00DE1661" w:rsidRDefault="009D3249" w:rsidP="00EA4576">
      <w:pPr>
        <w:pStyle w:val="BodytextUserManual"/>
        <w:spacing w:beforeLines="100" w:before="240" w:after="120" w:line="480" w:lineRule="auto"/>
        <w:ind w:left="641"/>
        <w:jc w:val="center"/>
      </w:pPr>
      <w:r w:rsidRPr="00DE1661">
        <w:rPr>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0">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DE1661" w:rsidRDefault="00AB58E4" w:rsidP="00AB58E4">
      <w:pPr>
        <w:rPr>
          <w:rFonts w:eastAsia="宋体"/>
          <w:bCs/>
          <w:kern w:val="0"/>
          <w:szCs w:val="20"/>
        </w:rPr>
      </w:pPr>
      <w:r w:rsidRPr="00DE1661">
        <w:br w:type="page"/>
      </w:r>
    </w:p>
    <w:p w14:paraId="25869FC8" w14:textId="77777777" w:rsidR="00EF28EC" w:rsidRPr="00DE1661" w:rsidRDefault="00EF28EC" w:rsidP="00EF28EC">
      <w:pPr>
        <w:pStyle w:val="BodytextUserManual"/>
        <w:spacing w:before="120" w:after="120"/>
        <w:ind w:left="641"/>
      </w:pPr>
    </w:p>
    <w:p w14:paraId="00B9EE24" w14:textId="70DC0EC8" w:rsidR="001E61AF" w:rsidRPr="00DE1661" w:rsidRDefault="007F26CE" w:rsidP="00923E67">
      <w:pPr>
        <w:pStyle w:val="BodytextUserManual"/>
        <w:numPr>
          <w:ilvl w:val="0"/>
          <w:numId w:val="22"/>
        </w:numPr>
        <w:spacing w:before="120" w:after="120"/>
        <w:ind w:left="641" w:hanging="357"/>
      </w:pPr>
      <w:r w:rsidRPr="00DE1661">
        <w:t>Insert and f</w:t>
      </w:r>
      <w:r w:rsidR="001E61AF" w:rsidRPr="00DE1661">
        <w:t xml:space="preserve">asten the two M12 x 30 </w:t>
      </w:r>
      <w:r w:rsidR="008F17FD" w:rsidRPr="00DE1661">
        <w:t>screws</w:t>
      </w:r>
      <w:r w:rsidR="001E61AF" w:rsidRPr="00DE1661">
        <w:t xml:space="preserve"> to the bottom </w:t>
      </w:r>
      <w:r w:rsidR="002637CB" w:rsidRPr="00DE1661">
        <w:t>holes (</w:t>
      </w:r>
      <w:r w:rsidR="002637CB" w:rsidRPr="00DE1661">
        <w:rPr>
          <w:b/>
        </w:rPr>
        <w:t>A</w:t>
      </w:r>
      <w:r w:rsidR="002637CB" w:rsidRPr="00DE1661">
        <w:t xml:space="preserve">) </w:t>
      </w:r>
      <w:r w:rsidR="001E61AF" w:rsidRPr="00DE1661">
        <w:t xml:space="preserve">of the </w:t>
      </w:r>
      <w:r w:rsidR="006924C5" w:rsidRPr="00DE1661">
        <w:t>MaxiC</w:t>
      </w:r>
      <w:r w:rsidR="001E61AF" w:rsidRPr="00DE1661">
        <w:t>harger</w:t>
      </w:r>
      <w:r w:rsidR="002816C0" w:rsidRPr="00DE1661">
        <w:t xml:space="preserve"> using a </w:t>
      </w:r>
      <w:r w:rsidR="00493755" w:rsidRPr="00DE1661">
        <w:t>19 mm socket</w:t>
      </w:r>
      <w:r w:rsidR="002816C0" w:rsidRPr="00DE1661">
        <w:t xml:space="preserve"> wrench</w:t>
      </w:r>
      <w:r w:rsidR="001E61AF" w:rsidRPr="00DE1661">
        <w:t xml:space="preserve"> to secure the </w:t>
      </w:r>
      <w:r w:rsidR="006924C5" w:rsidRPr="00DE1661">
        <w:t>MaxiC</w:t>
      </w:r>
      <w:r w:rsidR="001E61AF" w:rsidRPr="00DE1661">
        <w:t>harger.</w:t>
      </w:r>
    </w:p>
    <w:p w14:paraId="36B62949" w14:textId="055A9DE7" w:rsidR="002D2F3E" w:rsidRPr="00DE1661" w:rsidRDefault="009D3249" w:rsidP="002D2F3E">
      <w:pPr>
        <w:pStyle w:val="BodytextUserManual"/>
        <w:spacing w:before="120" w:after="120" w:line="480" w:lineRule="auto"/>
        <w:ind w:left="641"/>
        <w:jc w:val="center"/>
      </w:pPr>
      <w:r w:rsidRPr="00DE1661">
        <w:rPr>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57892CD0" w:rsidR="001B7DDF" w:rsidRPr="00DE1661" w:rsidRDefault="009D3249" w:rsidP="00923E67">
      <w:pPr>
        <w:pStyle w:val="BodytextUserManual"/>
        <w:numPr>
          <w:ilvl w:val="0"/>
          <w:numId w:val="22"/>
        </w:numPr>
        <w:spacing w:before="120" w:after="120"/>
        <w:ind w:left="641" w:hanging="357"/>
      </w:pPr>
      <w:r w:rsidRPr="00DE1661">
        <w:t>Remove the four lifting eye</w:t>
      </w:r>
      <w:r w:rsidR="00E356F6">
        <w:t xml:space="preserve"> </w:t>
      </w:r>
      <w:r w:rsidRPr="00DE1661">
        <w:t>bolts and reinstall the top screws.</w:t>
      </w:r>
    </w:p>
    <w:p w14:paraId="38AC8CBB" w14:textId="4C54CFB6" w:rsidR="00EF28EC" w:rsidRPr="00DE1661" w:rsidRDefault="001B7DDF" w:rsidP="004B3708">
      <w:pPr>
        <w:rPr>
          <w:rFonts w:eastAsia="宋体"/>
          <w:bCs/>
          <w:kern w:val="0"/>
          <w:szCs w:val="20"/>
        </w:rPr>
      </w:pPr>
      <w:r w:rsidRPr="00DE1661">
        <w:br w:type="page"/>
      </w:r>
    </w:p>
    <w:p w14:paraId="79EEBA43" w14:textId="77777777" w:rsidR="0096324F" w:rsidRDefault="0096324F" w:rsidP="001B7DDF">
      <w:pPr>
        <w:pStyle w:val="BodytextUserManual"/>
        <w:spacing w:before="120" w:after="120"/>
        <w:rPr>
          <w:b/>
        </w:rPr>
      </w:pPr>
    </w:p>
    <w:p w14:paraId="342EBA51" w14:textId="2A820D42" w:rsidR="001B7DDF" w:rsidRPr="00DE1661" w:rsidRDefault="001B7DDF" w:rsidP="001B7DDF">
      <w:pPr>
        <w:pStyle w:val="BodytextUserManual"/>
        <w:spacing w:before="120" w:after="120"/>
        <w:rPr>
          <w:b/>
        </w:rPr>
      </w:pPr>
      <w:r w:rsidRPr="00DE1661">
        <w:rPr>
          <w:b/>
        </w:rPr>
        <w:t>Step 5: Organizing the charging cable</w:t>
      </w:r>
    </w:p>
    <w:p w14:paraId="0402330B" w14:textId="1C11669F" w:rsidR="001B7DDF" w:rsidRPr="00DE1661" w:rsidRDefault="001B7DDF" w:rsidP="00923E67">
      <w:pPr>
        <w:pStyle w:val="BodytextUserManual"/>
        <w:numPr>
          <w:ilvl w:val="0"/>
          <w:numId w:val="64"/>
        </w:numPr>
        <w:spacing w:before="120" w:after="120"/>
      </w:pPr>
      <w:r w:rsidRPr="00DE1661">
        <w:t xml:space="preserve">Remove the two </w:t>
      </w:r>
      <w:r w:rsidR="0092418D" w:rsidRPr="00DE1661">
        <w:t>strain relief</w:t>
      </w:r>
      <w:r w:rsidRPr="00DE1661">
        <w:t>s (</w:t>
      </w:r>
      <w:r w:rsidRPr="00DE1661">
        <w:rPr>
          <w:b/>
        </w:rPr>
        <w:t>A</w:t>
      </w:r>
      <w:r w:rsidRPr="00DE1661">
        <w:t xml:space="preserve">) by unscrewing the four M4 </w:t>
      </w:r>
      <w:r w:rsidR="0092418D" w:rsidRPr="00DE1661">
        <w:t>nut</w:t>
      </w:r>
      <w:r w:rsidRPr="00DE1661">
        <w:t xml:space="preserve">s </w:t>
      </w:r>
      <w:r w:rsidR="00D83239" w:rsidRPr="00DE1661">
        <w:t>using the Phillips screwdriver and take down the two rubber rings (</w:t>
      </w:r>
      <w:r w:rsidR="00D83239" w:rsidRPr="00DE1661">
        <w:rPr>
          <w:b/>
        </w:rPr>
        <w:t>B</w:t>
      </w:r>
      <w:r w:rsidR="00D83239" w:rsidRPr="00DE1661">
        <w:t>) from the pedestal</w:t>
      </w:r>
      <w:r w:rsidR="00EA4576">
        <w:t>.</w:t>
      </w:r>
    </w:p>
    <w:p w14:paraId="75650EBB" w14:textId="625B944D" w:rsidR="001B7DDF" w:rsidRPr="00DE1661" w:rsidRDefault="00B55857" w:rsidP="00923E67">
      <w:pPr>
        <w:pStyle w:val="BodytextUserManual"/>
        <w:numPr>
          <w:ilvl w:val="0"/>
          <w:numId w:val="64"/>
        </w:numPr>
        <w:spacing w:before="120" w:after="120"/>
      </w:pPr>
      <w:r w:rsidRPr="00DE1661">
        <w:t>Use the strain reliefs (</w:t>
      </w:r>
      <w:r w:rsidRPr="00DE1661">
        <w:rPr>
          <w:b/>
        </w:rPr>
        <w:t>A</w:t>
      </w:r>
      <w:r w:rsidRPr="00DE1661">
        <w:t>) to secure the charging cables by screwing the four M4 nu</w:t>
      </w:r>
      <w:r w:rsidR="00EA4576">
        <w:t>ts and tightening them to 1.2 N</w:t>
      </w:r>
      <w:r w:rsidRPr="00DE1661">
        <w:t xml:space="preserve">m. </w:t>
      </w:r>
      <w:r w:rsidR="00D83239" w:rsidRPr="00DE1661">
        <w:t xml:space="preserve">Install the rubber rings onto the pedestal letting the </w:t>
      </w:r>
      <w:r w:rsidRPr="00DE1661">
        <w:t>cable</w:t>
      </w:r>
      <w:r w:rsidR="004B3708" w:rsidRPr="00DE1661">
        <w:t>s</w:t>
      </w:r>
      <w:r w:rsidR="001B7DDF" w:rsidRPr="00DE1661">
        <w:t xml:space="preserve"> into the </w:t>
      </w:r>
      <w:r w:rsidR="004B3708" w:rsidRPr="00DE1661">
        <w:t>rubber rings</w:t>
      </w:r>
      <w:r w:rsidRPr="00DE1661">
        <w:t xml:space="preserve"> (</w:t>
      </w:r>
      <w:r w:rsidRPr="00DE1661">
        <w:rPr>
          <w:b/>
        </w:rPr>
        <w:t>B</w:t>
      </w:r>
      <w:r w:rsidRPr="00DE1661">
        <w:t>)</w:t>
      </w:r>
      <w:r w:rsidR="001B7DDF" w:rsidRPr="00DE1661">
        <w:t xml:space="preserve"> via the opening</w:t>
      </w:r>
      <w:r w:rsidRPr="00DE1661">
        <w:t>s</w:t>
      </w:r>
      <w:r w:rsidR="001B7DDF" w:rsidRPr="00DE1661">
        <w:t>.</w:t>
      </w:r>
      <w:r w:rsidR="00D83239" w:rsidRPr="00DE1661">
        <w:t xml:space="preserve"> Ensure the charging cables are allowed to remain within its bending tolerance.</w:t>
      </w:r>
    </w:p>
    <w:p w14:paraId="6A032DE5" w14:textId="17049950" w:rsidR="00D83239" w:rsidRPr="00DE1661" w:rsidRDefault="00D83239" w:rsidP="00D83239">
      <w:pPr>
        <w:pStyle w:val="BodytextUserManual"/>
        <w:spacing w:before="120" w:after="120" w:line="480" w:lineRule="auto"/>
        <w:jc w:val="center"/>
      </w:pPr>
      <w:r w:rsidRPr="00DE1661">
        <w:rPr>
          <w:noProof/>
        </w:rPr>
        <w:drawing>
          <wp:inline distT="0" distB="0" distL="0" distR="0" wp14:anchorId="267A53DA" wp14:editId="3DEF981B">
            <wp:extent cx="2457256" cy="2335399"/>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42">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6F63EBB2" w14:textId="6BAD4E69" w:rsidR="004B3708" w:rsidRPr="00DE1661" w:rsidRDefault="004B3708" w:rsidP="004B3708">
      <w:pPr>
        <w:pStyle w:val="BodytextUserManual"/>
        <w:spacing w:before="120" w:after="120" w:line="480" w:lineRule="auto"/>
        <w:jc w:val="center"/>
      </w:pPr>
      <w:r w:rsidRPr="00DE1661">
        <w:rPr>
          <w:noProof/>
        </w:rPr>
        <w:drawing>
          <wp:inline distT="0" distB="0" distL="0" distR="0" wp14:anchorId="72A5FA24" wp14:editId="4BB0F776">
            <wp:extent cx="3046105" cy="1482555"/>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装枪线护套--放大图.png"/>
                    <pic:cNvPicPr/>
                  </pic:nvPicPr>
                  <pic:blipFill>
                    <a:blip r:embed="rId43">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A435F70" w14:textId="4F9663C8" w:rsidR="001B7DDF" w:rsidRDefault="001B7DDF" w:rsidP="00923E67">
      <w:pPr>
        <w:pStyle w:val="BodytextUserManual"/>
        <w:numPr>
          <w:ilvl w:val="0"/>
          <w:numId w:val="64"/>
        </w:numPr>
        <w:spacing w:before="120" w:after="120"/>
      </w:pPr>
      <w:r w:rsidRPr="00DE1661">
        <w:t>Drape the cables over the cable holders on both sides of the pedestal and plug the connectors into the holsters.</w:t>
      </w:r>
    </w:p>
    <w:p w14:paraId="75461544" w14:textId="32764352" w:rsidR="002C0932" w:rsidRPr="0096324F" w:rsidRDefault="002C0932" w:rsidP="0096324F">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5.6</w:t>
      </w:r>
      <w:r>
        <w:t xml:space="preserve"> to proceed.</w:t>
      </w:r>
    </w:p>
    <w:p w14:paraId="1CAAC159" w14:textId="77777777" w:rsidR="002C0932" w:rsidRDefault="002C0932" w:rsidP="002C0932">
      <w:pPr>
        <w:pStyle w:val="BodytextUserManual"/>
        <w:spacing w:before="120" w:after="120"/>
      </w:pPr>
    </w:p>
    <w:p w14:paraId="4401767A" w14:textId="44686DB8" w:rsidR="002C0932" w:rsidRPr="00074A23" w:rsidRDefault="002C0932" w:rsidP="00074A23">
      <w:pPr>
        <w:pStyle w:val="BodytextUserManual"/>
        <w:spacing w:before="120" w:after="120" w:line="480" w:lineRule="auto"/>
        <w:rPr>
          <w:b/>
          <w:sz w:val="21"/>
          <w:highlight w:val="lightGray"/>
        </w:rPr>
      </w:pPr>
      <w:r w:rsidRPr="00074A23">
        <w:rPr>
          <w:b/>
          <w:sz w:val="21"/>
          <w:highlight w:val="lightGray"/>
        </w:rPr>
        <w:t>Completing the Installation</w:t>
      </w:r>
    </w:p>
    <w:p w14:paraId="746D93C0" w14:textId="77777777" w:rsidR="002C0932" w:rsidRPr="00DE1661" w:rsidRDefault="002C0932" w:rsidP="00923E67">
      <w:pPr>
        <w:pStyle w:val="a0"/>
        <w:numPr>
          <w:ilvl w:val="0"/>
          <w:numId w:val="76"/>
        </w:numPr>
        <w:spacing w:line="220" w:lineRule="exact"/>
        <w:rPr>
          <w:rFonts w:cs="Arial"/>
        </w:rPr>
      </w:pPr>
      <w:r w:rsidRPr="00DE1661">
        <w:rPr>
          <w:rFonts w:cs="Arial"/>
        </w:rPr>
        <w:t>Close the front door by reinstalling the two M8 hex screws using the hex key and tightening the screws.</w:t>
      </w:r>
    </w:p>
    <w:p w14:paraId="7A509532" w14:textId="55A873EE" w:rsidR="002C0932" w:rsidRDefault="002C0932" w:rsidP="00923E67">
      <w:pPr>
        <w:pStyle w:val="BodytextUserManual"/>
        <w:numPr>
          <w:ilvl w:val="0"/>
          <w:numId w:val="76"/>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6522FE5C" w14:textId="293082BC" w:rsidR="00793A06" w:rsidRDefault="002C0932" w:rsidP="002C0932">
      <w:pPr>
        <w:pStyle w:val="BodytextUserManual"/>
        <w:spacing w:beforeLines="100" w:before="240" w:after="120" w:line="240" w:lineRule="auto"/>
        <w:jc w:val="center"/>
      </w:pPr>
      <w:r w:rsidRPr="00DE1661">
        <w:rPr>
          <w:noProof/>
        </w:rPr>
        <w:drawing>
          <wp:inline distT="0" distB="0" distL="0" distR="0" wp14:anchorId="223E14F4" wp14:editId="42B6875F">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45142922" w14:textId="77777777" w:rsidR="00793A06" w:rsidRDefault="00793A06">
      <w:pPr>
        <w:rPr>
          <w:rFonts w:eastAsia="宋体"/>
          <w:bCs/>
          <w:kern w:val="0"/>
          <w:szCs w:val="20"/>
        </w:rPr>
      </w:pPr>
      <w:r>
        <w:br w:type="page"/>
      </w:r>
    </w:p>
    <w:p w14:paraId="7E9D0807" w14:textId="77777777" w:rsidR="0096324F" w:rsidRDefault="0096324F" w:rsidP="002C0932">
      <w:pPr>
        <w:pStyle w:val="BodytextUserManual"/>
        <w:spacing w:beforeLines="100" w:before="240" w:after="120" w:line="240" w:lineRule="auto"/>
        <w:jc w:val="center"/>
      </w:pPr>
    </w:p>
    <w:p w14:paraId="171C3CA8" w14:textId="1B31925F" w:rsidR="002C0932" w:rsidRPr="00DE1661" w:rsidRDefault="002C0932" w:rsidP="00923E67">
      <w:pPr>
        <w:pStyle w:val="ad"/>
        <w:widowControl w:val="0"/>
        <w:numPr>
          <w:ilvl w:val="0"/>
          <w:numId w:val="76"/>
        </w:numPr>
        <w:spacing w:line="220" w:lineRule="exact"/>
      </w:pPr>
      <w:r w:rsidRPr="00DE1661">
        <w:t>Reinstall the pedestal’s front cover by screwing the four M5 x 12 screws and tightening</w:t>
      </w:r>
      <w:r w:rsidR="00EA4576">
        <w:t xml:space="preserve"> them to 2 N</w:t>
      </w:r>
      <w:r w:rsidRPr="00DE1661">
        <w:t>m.</w:t>
      </w:r>
    </w:p>
    <w:p w14:paraId="06EA49EF" w14:textId="314FB739" w:rsidR="002C0932" w:rsidRDefault="002C0932" w:rsidP="00EA4576">
      <w:pPr>
        <w:pStyle w:val="BodytextUserManual"/>
        <w:spacing w:before="120" w:after="120" w:line="480" w:lineRule="auto"/>
        <w:ind w:left="704"/>
        <w:jc w:val="center"/>
      </w:pPr>
      <w:r w:rsidRPr="00DE1661">
        <w:rPr>
          <w:noProof/>
        </w:rPr>
        <w:drawing>
          <wp:inline distT="0" distB="0" distL="0" distR="0" wp14:anchorId="5A34D667" wp14:editId="67FDF762">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279330C1" w14:textId="4EA3F4F3" w:rsidR="002C0932" w:rsidRPr="002C0932" w:rsidRDefault="002C0932" w:rsidP="002C0932">
      <w:pPr>
        <w:pStyle w:val="BodytextUserManual"/>
        <w:spacing w:beforeLines="100" w:before="240" w:after="120" w:line="480" w:lineRule="auto"/>
      </w:pPr>
    </w:p>
    <w:p w14:paraId="363CA518" w14:textId="37ED88D3" w:rsidR="001B7DDF" w:rsidRPr="00DE1661" w:rsidRDefault="001B7DDF" w:rsidP="001B7DDF">
      <w:pPr>
        <w:rPr>
          <w:rFonts w:eastAsia="宋体"/>
          <w:bCs/>
          <w:kern w:val="0"/>
          <w:szCs w:val="20"/>
        </w:rPr>
      </w:pPr>
      <w:r w:rsidRPr="00DE1661">
        <w:br w:type="page"/>
      </w:r>
    </w:p>
    <w:p w14:paraId="6A1746A0" w14:textId="123E6EB7" w:rsidR="001B7DDF" w:rsidRPr="00DE1661" w:rsidRDefault="00DE1661" w:rsidP="00DE1661">
      <w:pPr>
        <w:pStyle w:val="2"/>
        <w:spacing w:before="240"/>
      </w:pPr>
      <w:r>
        <w:lastRenderedPageBreak/>
        <w:t xml:space="preserve"> </w:t>
      </w:r>
      <w:bookmarkStart w:id="214" w:name="_Toc131754288"/>
      <w:r>
        <w:t>Installing MaxiCharger Mounted on Pedestal</w:t>
      </w:r>
      <w:bookmarkEnd w:id="214"/>
    </w:p>
    <w:p w14:paraId="6722931E" w14:textId="77777777" w:rsidR="00DE1661" w:rsidRPr="00DE1661" w:rsidRDefault="00DE1661" w:rsidP="00DE1661">
      <w:pPr>
        <w:pStyle w:val="BodytextUserManual"/>
        <w:spacing w:before="120" w:after="120" w:line="480" w:lineRule="auto"/>
        <w:rPr>
          <w:b/>
        </w:rPr>
      </w:pPr>
      <w:r w:rsidRPr="00DE1661">
        <w:rPr>
          <w:rFonts w:hint="eastAsia"/>
          <w:b/>
          <w:sz w:val="21"/>
          <w:highlight w:val="lightGray"/>
        </w:rPr>
        <w:t>L</w:t>
      </w:r>
      <w:r w:rsidRPr="00DE1661">
        <w:rPr>
          <w:b/>
          <w:sz w:val="21"/>
          <w:highlight w:val="lightGray"/>
        </w:rPr>
        <w:t>ocation Requirements</w:t>
      </w:r>
    </w:p>
    <w:p w14:paraId="3472E6ED" w14:textId="77777777" w:rsidR="00DE1661" w:rsidRDefault="00DE1661" w:rsidP="00DE1661">
      <w:pPr>
        <w:pStyle w:val="BodytextUserManual"/>
        <w:spacing w:before="120" w:after="120"/>
      </w:pPr>
      <w:r>
        <w:t xml:space="preserve">The pedestal can be installed on an existing concrete. To safely mount a MaxiCharger, the concrete should be at least </w:t>
      </w:r>
      <w:r w:rsidRPr="00DE1661">
        <w:rPr>
          <w:b/>
        </w:rPr>
        <w:t>80 mm</w:t>
      </w:r>
      <w:r>
        <w:t xml:space="preserve"> thick and its surface should be perfectly flat and level. </w:t>
      </w:r>
    </w:p>
    <w:p w14:paraId="3711E3B2" w14:textId="25FCB3BF" w:rsidR="00DE1661"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458F616"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7584" behindDoc="0" locked="0" layoutInCell="1" allowOverlap="1" wp14:anchorId="68C6F30B" wp14:editId="3366E27C">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23E57C57" w14:textId="77777777"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ground surface.</w:t>
      </w:r>
    </w:p>
    <w:p w14:paraId="3DAE69EE" w14:textId="39C8D1CA" w:rsidR="00DE1661" w:rsidRDefault="00DE1661" w:rsidP="00DE1661">
      <w:pPr>
        <w:pStyle w:val="BodytextUserManual"/>
        <w:spacing w:before="120" w:after="120" w:line="480" w:lineRule="auto"/>
        <w:jc w:val="center"/>
        <w:rPr>
          <w:b/>
        </w:rPr>
      </w:pPr>
      <w:r w:rsidRPr="00DE1661">
        <w:rPr>
          <w:noProof/>
        </w:rPr>
        <w:drawing>
          <wp:inline distT="0" distB="0" distL="0" distR="0" wp14:anchorId="0D0B81B2" wp14:editId="3DE699B4">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Pr>
          <w:rFonts w:hint="eastAsia"/>
          <w:b/>
        </w:rPr>
        <w:t>U</w:t>
      </w:r>
      <w:r w:rsidR="003C67BB">
        <w:rPr>
          <w:b/>
        </w:rPr>
        <w:t>nit: mm</w:t>
      </w:r>
    </w:p>
    <w:p w14:paraId="70814C23" w14:textId="77777777" w:rsidR="00DE1661" w:rsidRDefault="00DE1661">
      <w:pPr>
        <w:rPr>
          <w:rFonts w:eastAsia="宋体"/>
          <w:b/>
          <w:bCs/>
          <w:kern w:val="0"/>
          <w:szCs w:val="20"/>
        </w:rPr>
      </w:pPr>
      <w:r>
        <w:rPr>
          <w:b/>
        </w:rPr>
        <w:br w:type="page"/>
      </w:r>
    </w:p>
    <w:p w14:paraId="54D32C91" w14:textId="77777777" w:rsidR="00DE1661" w:rsidRDefault="00DE1661" w:rsidP="00DE1661">
      <w:pPr>
        <w:pStyle w:val="BodytextUserManual"/>
        <w:spacing w:before="120" w:after="120" w:line="480" w:lineRule="auto"/>
        <w:jc w:val="center"/>
        <w:rPr>
          <w:b/>
        </w:rPr>
      </w:pPr>
    </w:p>
    <w:p w14:paraId="78E1AFC4" w14:textId="456243AE" w:rsidR="00DE1661" w:rsidRDefault="00DE1661" w:rsidP="00DE1661">
      <w:pPr>
        <w:pStyle w:val="BodytextUserManual"/>
        <w:spacing w:before="120" w:after="120" w:line="480" w:lineRule="auto"/>
        <w:jc w:val="left"/>
        <w:rPr>
          <w:b/>
          <w:sz w:val="21"/>
        </w:rPr>
      </w:pPr>
      <w:r w:rsidRPr="00DE1661">
        <w:rPr>
          <w:rFonts w:hint="eastAsia"/>
          <w:b/>
          <w:sz w:val="21"/>
          <w:highlight w:val="lightGray"/>
        </w:rPr>
        <w:t>C</w:t>
      </w:r>
      <w:r w:rsidRPr="00DE1661">
        <w:rPr>
          <w:b/>
          <w:sz w:val="21"/>
          <w:highlight w:val="lightGray"/>
        </w:rPr>
        <w:t>hecking the Package</w:t>
      </w:r>
    </w:p>
    <w:p w14:paraId="6B8A65A5" w14:textId="0B26015D" w:rsidR="00DE1661" w:rsidRPr="00DE1661" w:rsidRDefault="00DE1661" w:rsidP="00DE1661">
      <w:pPr>
        <w:pStyle w:val="BodytextUserManual"/>
        <w:spacing w:before="120" w:after="120"/>
        <w:jc w:val="left"/>
        <w:rPr>
          <w:szCs w:val="18"/>
        </w:rPr>
      </w:pPr>
      <w:r w:rsidRPr="00DE1661">
        <w:t xml:space="preserve">Ensure </w:t>
      </w:r>
      <w:r>
        <w:t>the following items can be found in the package.</w:t>
      </w:r>
    </w:p>
    <w:tbl>
      <w:tblPr>
        <w:tblStyle w:val="af0"/>
        <w:tblW w:w="0" w:type="auto"/>
        <w:tblInd w:w="284" w:type="dxa"/>
        <w:tblLook w:val="04A0" w:firstRow="1" w:lastRow="0" w:firstColumn="1" w:lastColumn="0" w:noHBand="0" w:noVBand="1"/>
      </w:tblPr>
      <w:tblGrid>
        <w:gridCol w:w="1779"/>
        <w:gridCol w:w="1718"/>
        <w:gridCol w:w="1749"/>
        <w:gridCol w:w="1718"/>
      </w:tblGrid>
      <w:tr w:rsidR="00DE1661" w:rsidRPr="00DE1661" w14:paraId="1DC98FB3" w14:textId="77777777" w:rsidTr="00EA4576">
        <w:tc>
          <w:tcPr>
            <w:tcW w:w="1779" w:type="dxa"/>
            <w:vAlign w:val="center"/>
          </w:tcPr>
          <w:p w14:paraId="2083987A" w14:textId="77777777" w:rsidR="00DE1661" w:rsidRPr="00DE1661" w:rsidRDefault="00DE1661" w:rsidP="00EA4576">
            <w:pPr>
              <w:pStyle w:val="BodytextUserManual"/>
              <w:spacing w:beforeLines="0" w:before="0" w:afterLines="0" w:after="0" w:line="240" w:lineRule="exact"/>
              <w:ind w:left="0"/>
              <w:rPr>
                <w:b/>
              </w:rPr>
            </w:pPr>
            <w:r w:rsidRPr="00DE1661">
              <w:rPr>
                <w:b/>
              </w:rPr>
              <w:t>Main Unit</w:t>
            </w:r>
          </w:p>
        </w:tc>
        <w:tc>
          <w:tcPr>
            <w:tcW w:w="1718" w:type="dxa"/>
            <w:vAlign w:val="center"/>
          </w:tcPr>
          <w:p w14:paraId="737D4F38"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2F6F8838" wp14:editId="64C9994B">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46">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3C3F380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Lifting Eye Bolt (M12)</w:t>
            </w:r>
          </w:p>
          <w:p w14:paraId="605548CC"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42D6954C" w14:textId="77777777" w:rsidR="00DE1661" w:rsidRPr="00DE1661" w:rsidRDefault="00DE1661" w:rsidP="00EA4576">
            <w:pPr>
              <w:pStyle w:val="BodytextUserManual"/>
              <w:spacing w:beforeLines="0" w:before="0" w:afterLines="0" w:after="0" w:line="240" w:lineRule="exact"/>
              <w:ind w:left="0"/>
              <w:jc w:val="center"/>
            </w:pPr>
          </w:p>
          <w:p w14:paraId="3D2A609F" w14:textId="77777777" w:rsidR="00DE1661" w:rsidRPr="00DE1661" w:rsidRDefault="00DE1661" w:rsidP="00EA4576">
            <w:pPr>
              <w:pStyle w:val="BodytextUserManual"/>
              <w:spacing w:beforeLines="100" w:before="240" w:afterLines="0" w:after="0" w:line="240" w:lineRule="exact"/>
              <w:ind w:left="0"/>
              <w:jc w:val="center"/>
            </w:pPr>
            <w:r w:rsidRPr="00DE1661">
              <w:rPr>
                <w:b/>
                <w:noProof/>
              </w:rPr>
              <w:drawing>
                <wp:inline distT="0" distB="0" distL="0" distR="0" wp14:anchorId="250AC0FE" wp14:editId="289A9595">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16D6009D" w14:textId="77777777" w:rsidTr="00EA4576">
        <w:tc>
          <w:tcPr>
            <w:tcW w:w="1779" w:type="dxa"/>
            <w:vAlign w:val="center"/>
          </w:tcPr>
          <w:p w14:paraId="589A9AFF" w14:textId="77777777" w:rsidR="00DE1661" w:rsidRPr="00DE1661" w:rsidRDefault="00DE1661" w:rsidP="00EA4576">
            <w:pPr>
              <w:pStyle w:val="BodytextUserManual"/>
              <w:spacing w:beforeLines="0" w:before="0" w:afterLines="0" w:after="0" w:line="240" w:lineRule="exact"/>
              <w:ind w:left="0"/>
              <w:jc w:val="left"/>
            </w:pPr>
            <w:r w:rsidRPr="00DE1661">
              <w:rPr>
                <w:b/>
              </w:rPr>
              <w:t>Torx Screwdriver (T25)</w:t>
            </w:r>
          </w:p>
        </w:tc>
        <w:tc>
          <w:tcPr>
            <w:tcW w:w="1718" w:type="dxa"/>
            <w:vAlign w:val="center"/>
          </w:tcPr>
          <w:p w14:paraId="3E3901BA" w14:textId="77777777" w:rsidR="00DE1661" w:rsidRPr="00DE1661" w:rsidRDefault="00DE1661" w:rsidP="00EA4576">
            <w:pPr>
              <w:pStyle w:val="BodytextUserManual"/>
              <w:spacing w:before="120" w:afterLines="0" w:after="0" w:line="480" w:lineRule="auto"/>
              <w:ind w:left="0"/>
              <w:jc w:val="center"/>
            </w:pPr>
            <w:r w:rsidRPr="00DE1661">
              <w:rPr>
                <w:b/>
                <w:noProof/>
              </w:rPr>
              <w:drawing>
                <wp:inline distT="0" distB="0" distL="0" distR="0" wp14:anchorId="4D694FA4" wp14:editId="5C21309A">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3B16DC2" w14:textId="77777777" w:rsidR="00DE1661" w:rsidRPr="00DE1661" w:rsidRDefault="00DE1661" w:rsidP="00EA4576">
            <w:pPr>
              <w:pStyle w:val="BodytextUserManual"/>
              <w:spacing w:beforeLines="0" w:before="0" w:afterLines="0" w:after="0" w:line="240" w:lineRule="exact"/>
              <w:ind w:left="0"/>
            </w:pPr>
            <w:r w:rsidRPr="00DE1661">
              <w:rPr>
                <w:b/>
              </w:rPr>
              <w:t>Hex Key (6 mm)</w:t>
            </w:r>
          </w:p>
        </w:tc>
        <w:tc>
          <w:tcPr>
            <w:tcW w:w="1718" w:type="dxa"/>
            <w:vAlign w:val="center"/>
          </w:tcPr>
          <w:p w14:paraId="38CC75F5"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0525E9D" wp14:editId="73045844">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625BC7C4" w14:textId="77777777" w:rsidTr="00EA4576">
        <w:trPr>
          <w:trHeight w:val="1280"/>
        </w:trPr>
        <w:tc>
          <w:tcPr>
            <w:tcW w:w="1779" w:type="dxa"/>
            <w:vAlign w:val="center"/>
          </w:tcPr>
          <w:p w14:paraId="2AE23AE3"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3F9E49D"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64C4462E"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8BB217E" wp14:editId="0E009925">
                  <wp:extent cx="407065" cy="582345"/>
                  <wp:effectExtent l="0" t="0" r="0" b="8255"/>
                  <wp:docPr id="15321" name="图片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58C5492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2394FD7E"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tcBorders>
              <w:bottom w:val="single" w:sz="4" w:space="0" w:color="auto"/>
            </w:tcBorders>
            <w:vAlign w:val="center"/>
          </w:tcPr>
          <w:p w14:paraId="25CDA2D1" w14:textId="77777777" w:rsidR="00DE1661" w:rsidRPr="00DE1661" w:rsidRDefault="00DE1661" w:rsidP="00EA4576">
            <w:pPr>
              <w:pStyle w:val="BodytextUserManual"/>
              <w:spacing w:beforeLines="0" w:before="0" w:afterLines="0" w:after="0" w:line="240" w:lineRule="exact"/>
              <w:ind w:left="0"/>
              <w:jc w:val="center"/>
            </w:pPr>
          </w:p>
          <w:p w14:paraId="5CEBEFCF" w14:textId="77777777" w:rsidR="00DE1661" w:rsidRPr="00DE1661" w:rsidRDefault="00DE1661" w:rsidP="00EA4576">
            <w:pPr>
              <w:pStyle w:val="BodytextUserManual"/>
              <w:spacing w:beforeLines="0" w:before="0" w:afterLines="0" w:after="0" w:line="240" w:lineRule="exact"/>
              <w:ind w:left="0"/>
              <w:jc w:val="center"/>
            </w:pPr>
            <w:r w:rsidRPr="00DE1661">
              <w:rPr>
                <w:noProof/>
              </w:rPr>
              <w:drawing>
                <wp:inline distT="0" distB="0" distL="0" distR="0" wp14:anchorId="47FFE706" wp14:editId="3F4EAF11">
                  <wp:extent cx="442462" cy="257369"/>
                  <wp:effectExtent l="0" t="0" r="0" b="0"/>
                  <wp:docPr id="15322" name="图片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DE1661" w:rsidRPr="00DE1661" w14:paraId="41E95505" w14:textId="77777777" w:rsidTr="00EA4576">
        <w:trPr>
          <w:trHeight w:val="1228"/>
        </w:trPr>
        <w:tc>
          <w:tcPr>
            <w:tcW w:w="1779" w:type="dxa"/>
            <w:vAlign w:val="center"/>
          </w:tcPr>
          <w:p w14:paraId="760B95C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18" w:type="dxa"/>
            <w:vAlign w:val="center"/>
          </w:tcPr>
          <w:p w14:paraId="357EAD0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noProof/>
              </w:rPr>
              <w:drawing>
                <wp:inline distT="0" distB="0" distL="0" distR="0" wp14:anchorId="489EE981" wp14:editId="1370DAE6">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57C060AC" w14:textId="77777777" w:rsidR="00DE1661" w:rsidRPr="00DE1661" w:rsidRDefault="00DE1661" w:rsidP="00EA4576">
            <w:pPr>
              <w:pStyle w:val="BodytextUserManual"/>
              <w:spacing w:beforeLines="0" w:before="0" w:afterLines="0" w:after="0" w:line="240" w:lineRule="exact"/>
              <w:ind w:left="0"/>
              <w:jc w:val="left"/>
              <w:rPr>
                <w:b/>
              </w:rPr>
            </w:pPr>
          </w:p>
        </w:tc>
        <w:tc>
          <w:tcPr>
            <w:tcW w:w="1718" w:type="dxa"/>
            <w:tcBorders>
              <w:left w:val="nil"/>
              <w:bottom w:val="nil"/>
              <w:right w:val="nil"/>
            </w:tcBorders>
            <w:vAlign w:val="center"/>
          </w:tcPr>
          <w:p w14:paraId="0A4987BF" w14:textId="77777777" w:rsidR="00DE1661" w:rsidRPr="00DE1661" w:rsidRDefault="00DE1661" w:rsidP="00EA4576">
            <w:pPr>
              <w:pStyle w:val="BodytextUserManual"/>
              <w:spacing w:beforeLines="0" w:before="0" w:afterLines="0" w:after="0" w:line="240" w:lineRule="exact"/>
              <w:ind w:left="0"/>
              <w:jc w:val="center"/>
            </w:pPr>
          </w:p>
        </w:tc>
      </w:tr>
    </w:tbl>
    <w:p w14:paraId="65CB4B8A" w14:textId="77777777" w:rsidR="00DE1661" w:rsidRDefault="00DE1661" w:rsidP="00DE1661">
      <w:pPr>
        <w:pStyle w:val="BodytextUserManual"/>
        <w:spacing w:before="120" w:after="120" w:line="480" w:lineRule="auto"/>
        <w:jc w:val="left"/>
        <w:rPr>
          <w:b/>
        </w:rPr>
      </w:pPr>
    </w:p>
    <w:p w14:paraId="5E573A4A" w14:textId="5364106F" w:rsidR="00DE1661" w:rsidRDefault="00DE1661">
      <w:pPr>
        <w:rPr>
          <w:rFonts w:eastAsia="宋体"/>
          <w:b/>
          <w:bCs/>
          <w:kern w:val="0"/>
          <w:szCs w:val="20"/>
        </w:rPr>
      </w:pPr>
      <w:r>
        <w:rPr>
          <w:b/>
        </w:rPr>
        <w:br w:type="page"/>
      </w:r>
    </w:p>
    <w:p w14:paraId="40D74D36" w14:textId="77777777" w:rsidR="00DE1661" w:rsidRDefault="00DE1661" w:rsidP="00DE1661">
      <w:pPr>
        <w:pStyle w:val="BodytextUserManual"/>
        <w:spacing w:before="120" w:after="120"/>
        <w:jc w:val="left"/>
        <w:rPr>
          <w:b/>
        </w:rPr>
      </w:pPr>
    </w:p>
    <w:p w14:paraId="1EB9F71F" w14:textId="5DF7ED7B" w:rsidR="00DE1661" w:rsidRPr="00DE1661" w:rsidRDefault="00DE1661" w:rsidP="00DE1661">
      <w:pPr>
        <w:pStyle w:val="BodytextUserManual"/>
        <w:spacing w:before="120" w:after="120" w:line="480" w:lineRule="auto"/>
        <w:jc w:val="left"/>
        <w:rPr>
          <w:b/>
          <w:sz w:val="21"/>
          <w:szCs w:val="21"/>
        </w:rPr>
      </w:pPr>
      <w:r w:rsidRPr="00DE1661">
        <w:rPr>
          <w:rFonts w:hint="eastAsia"/>
          <w:b/>
          <w:sz w:val="21"/>
          <w:szCs w:val="21"/>
          <w:highlight w:val="lightGray"/>
        </w:rPr>
        <w:t>G</w:t>
      </w:r>
      <w:r w:rsidRPr="00DE1661">
        <w:rPr>
          <w:b/>
          <w:sz w:val="21"/>
          <w:szCs w:val="21"/>
          <w:highlight w:val="lightGray"/>
        </w:rPr>
        <w:t>etting Started</w:t>
      </w:r>
    </w:p>
    <w:p w14:paraId="6E8D3E73" w14:textId="179B36B9" w:rsidR="001B7DDF" w:rsidRPr="00DE1661" w:rsidRDefault="001B7DDF" w:rsidP="001B7DDF">
      <w:pPr>
        <w:pStyle w:val="BodytextUserManual"/>
        <w:spacing w:before="120" w:after="120"/>
        <w:rPr>
          <w:b/>
        </w:rPr>
      </w:pPr>
      <w:r w:rsidRPr="00DE1661">
        <w:rPr>
          <w:b/>
        </w:rPr>
        <w:t>S</w:t>
      </w:r>
      <w:r w:rsidR="00D83239" w:rsidRPr="00DE1661">
        <w:rPr>
          <w:b/>
        </w:rPr>
        <w:t>tep 1: Preparing the</w:t>
      </w:r>
      <w:r w:rsidRPr="00DE1661">
        <w:rPr>
          <w:b/>
        </w:rPr>
        <w:t xml:space="preserve"> conduit</w:t>
      </w:r>
    </w:p>
    <w:p w14:paraId="3BA1BBC3" w14:textId="6CF73F0B" w:rsidR="001B7DDF" w:rsidRPr="00DE1661" w:rsidRDefault="001B7DDF" w:rsidP="00923E67">
      <w:pPr>
        <w:pStyle w:val="BodytextUserManual"/>
        <w:numPr>
          <w:ilvl w:val="0"/>
          <w:numId w:val="65"/>
        </w:numPr>
        <w:spacing w:before="120" w:after="120"/>
        <w:ind w:left="641" w:hanging="357"/>
      </w:pPr>
      <w:r w:rsidRPr="00DE1661">
        <w:t>Trench and excavate a cable tunnel to accommodate the conduit.</w:t>
      </w:r>
      <w:r w:rsidR="003C67BB">
        <w:t xml:space="preserve"> </w:t>
      </w:r>
      <w:r w:rsidR="003C67BB" w:rsidRPr="00B628A1">
        <w:rPr>
          <w:highlight w:val="cyan"/>
        </w:rPr>
        <w:t>The outer diameter of the conduit must not exceed 120 mm.</w:t>
      </w:r>
    </w:p>
    <w:p w14:paraId="46ACF697" w14:textId="77777777" w:rsidR="001B7DDF" w:rsidRPr="00DE1661" w:rsidRDefault="001B7DDF" w:rsidP="00923E67">
      <w:pPr>
        <w:pStyle w:val="BodytextUserManual"/>
        <w:numPr>
          <w:ilvl w:val="0"/>
          <w:numId w:val="65"/>
        </w:numPr>
        <w:spacing w:before="120" w:after="120"/>
        <w:ind w:left="641" w:hanging="357"/>
      </w:pPr>
      <w:r w:rsidRPr="00DE1661">
        <w:t>The conduit stub-up should be minimum 100 mm.</w:t>
      </w:r>
    </w:p>
    <w:p w14:paraId="747CD505" w14:textId="77777777" w:rsidR="001B7DDF" w:rsidRPr="00DE1661" w:rsidRDefault="001B7DDF" w:rsidP="00923E67">
      <w:pPr>
        <w:pStyle w:val="BodytextUserManual"/>
        <w:numPr>
          <w:ilvl w:val="0"/>
          <w:numId w:val="65"/>
        </w:numPr>
        <w:spacing w:before="120" w:after="120"/>
        <w:ind w:left="641" w:hanging="357"/>
      </w:pPr>
      <w:r w:rsidRPr="00DE1661">
        <w:t>Pull the conduit and wire up through the exit opening, leaving 600 mm flexible length for the remaining installation activities.</w:t>
      </w:r>
    </w:p>
    <w:p w14:paraId="2EA6D601" w14:textId="23A56DBB" w:rsidR="001B7DDF" w:rsidRPr="00DE1661" w:rsidRDefault="001B7DDF" w:rsidP="001B7DDF">
      <w:pPr>
        <w:pStyle w:val="BodytextUserManual"/>
        <w:spacing w:before="120" w:after="120" w:line="480" w:lineRule="auto"/>
        <w:jc w:val="center"/>
      </w:pPr>
      <w:r w:rsidRPr="00DE1661">
        <w:rPr>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DE1661" w:rsidRDefault="001B7DDF" w:rsidP="001B7DDF">
      <w:pPr>
        <w:rPr>
          <w:rFonts w:eastAsia="宋体"/>
          <w:bCs/>
          <w:kern w:val="0"/>
          <w:szCs w:val="20"/>
        </w:rPr>
      </w:pPr>
      <w:r w:rsidRPr="00DE1661">
        <w:br w:type="page"/>
      </w:r>
    </w:p>
    <w:p w14:paraId="70A8936E" w14:textId="77777777" w:rsidR="00DE1661" w:rsidRDefault="00DE1661" w:rsidP="001B7DDF">
      <w:pPr>
        <w:pStyle w:val="BodytextUserManual"/>
        <w:spacing w:before="120" w:after="120"/>
        <w:rPr>
          <w:b/>
        </w:rPr>
      </w:pPr>
    </w:p>
    <w:p w14:paraId="55D737D7" w14:textId="77777777" w:rsidR="001B7DDF" w:rsidRPr="00DE1661" w:rsidRDefault="001B7DDF" w:rsidP="001B7DDF">
      <w:pPr>
        <w:pStyle w:val="BodytextUserManual"/>
        <w:spacing w:before="120" w:after="120"/>
        <w:rPr>
          <w:b/>
        </w:rPr>
      </w:pPr>
      <w:r w:rsidRPr="00DE1661">
        <w:rPr>
          <w:b/>
        </w:rPr>
        <w:t>Step 2: Drilling holes</w:t>
      </w:r>
    </w:p>
    <w:p w14:paraId="3C861437" w14:textId="77777777" w:rsidR="001B7DDF" w:rsidRPr="00DE1661" w:rsidRDefault="001B7DDF" w:rsidP="00923E67">
      <w:pPr>
        <w:pStyle w:val="BodytextUserManual"/>
        <w:numPr>
          <w:ilvl w:val="0"/>
          <w:numId w:val="66"/>
        </w:numPr>
        <w:spacing w:before="120" w:after="120"/>
        <w:ind w:left="641" w:hanging="357"/>
      </w:pPr>
      <w:r w:rsidRPr="00DE1661">
        <w:t>Place the drilling template on the concrete surface, aligning its central hole with the exit opening.</w:t>
      </w:r>
    </w:p>
    <w:p w14:paraId="7EC2450A" w14:textId="77777777" w:rsidR="001B7DDF" w:rsidRPr="00DE1661" w:rsidRDefault="001B7DDF" w:rsidP="001B7DDF">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7DDF8046" w14:textId="225E11E2" w:rsidR="001B7DDF" w:rsidRPr="00DE1661" w:rsidRDefault="001B7DDF" w:rsidP="001B7DDF">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w:t>
      </w:r>
      <w:r w:rsidR="00D83239" w:rsidRPr="00DE1661">
        <w:t xml:space="preserve"> face forward</w:t>
      </w:r>
      <w:r w:rsidRPr="00DE1661">
        <w:t xml:space="preserve">. </w:t>
      </w:r>
    </w:p>
    <w:p w14:paraId="0248F026" w14:textId="77777777" w:rsidR="001B7DDF" w:rsidRPr="00DE1661" w:rsidRDefault="001B7DDF" w:rsidP="00923E67">
      <w:pPr>
        <w:pStyle w:val="BodytextUserManual"/>
        <w:numPr>
          <w:ilvl w:val="0"/>
          <w:numId w:val="66"/>
        </w:numPr>
        <w:spacing w:before="120" w:after="120"/>
        <w:ind w:left="641" w:hanging="357"/>
      </w:pPr>
      <w:r w:rsidRPr="00DE1661">
        <w:t>Mark four holes on the concrete surface using a marker. Remove the drilling template.</w:t>
      </w:r>
    </w:p>
    <w:p w14:paraId="433198E1" w14:textId="5595BAA6" w:rsidR="001B7DDF" w:rsidRPr="00DE1661" w:rsidRDefault="00D83239" w:rsidP="00923E67">
      <w:pPr>
        <w:pStyle w:val="BodytextUserManual"/>
        <w:numPr>
          <w:ilvl w:val="0"/>
          <w:numId w:val="66"/>
        </w:numPr>
        <w:spacing w:before="120" w:after="120"/>
        <w:ind w:left="641" w:hanging="357"/>
      </w:pPr>
      <w:r w:rsidRPr="00DE1661">
        <w:t>Drill</w:t>
      </w:r>
      <w:r w:rsidR="001B7DDF" w:rsidRPr="00DE1661">
        <w:t xml:space="preserve"> four holes at the marked positions measuring 16 mm in diameter and </w:t>
      </w:r>
      <w:r w:rsidRPr="00DE1661">
        <w:t>minimum</w:t>
      </w:r>
      <w:r w:rsidR="00F92046" w:rsidRPr="00DE1661">
        <w:t xml:space="preserve"> </w:t>
      </w:r>
      <w:r w:rsidR="001B7DDF" w:rsidRPr="00DE1661">
        <w:t>80 mm in depth.</w:t>
      </w:r>
    </w:p>
    <w:p w14:paraId="60C2B69F" w14:textId="6D393632" w:rsidR="001B7DDF" w:rsidRPr="00DE1661" w:rsidRDefault="001B7DDF" w:rsidP="00923E67">
      <w:pPr>
        <w:pStyle w:val="BodytextUserManual"/>
        <w:numPr>
          <w:ilvl w:val="0"/>
          <w:numId w:val="66"/>
        </w:numPr>
        <w:spacing w:before="120" w:after="120"/>
        <w:ind w:left="641" w:hanging="357"/>
      </w:pPr>
      <w:r w:rsidRPr="00DE1661">
        <w:t>Clean the ashes.</w:t>
      </w:r>
    </w:p>
    <w:p w14:paraId="6BA3E6AC" w14:textId="2AC71376" w:rsidR="001B7DDF" w:rsidRPr="00DE1661" w:rsidRDefault="001B7DDF" w:rsidP="001B7DDF">
      <w:pPr>
        <w:pStyle w:val="BodytextUserManual"/>
        <w:spacing w:before="120" w:after="120" w:line="480" w:lineRule="auto"/>
        <w:jc w:val="center"/>
      </w:pPr>
      <w:r w:rsidRPr="00DE1661">
        <w:rPr>
          <w:noProof/>
        </w:rPr>
        <w:drawing>
          <wp:inline distT="0" distB="0" distL="0" distR="0" wp14:anchorId="4284C292" wp14:editId="1633160C">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138685C8" w14:textId="0F9F279B" w:rsidR="001B7DDF" w:rsidRPr="00DE1661" w:rsidRDefault="001B7DDF" w:rsidP="001B7DDF">
      <w:pPr>
        <w:rPr>
          <w:rFonts w:eastAsia="宋体"/>
          <w:bCs/>
          <w:kern w:val="0"/>
          <w:szCs w:val="20"/>
        </w:rPr>
      </w:pPr>
      <w:r w:rsidRPr="00DE1661">
        <w:br w:type="page"/>
      </w:r>
    </w:p>
    <w:p w14:paraId="40E183E8" w14:textId="77777777" w:rsidR="00F92046" w:rsidRPr="00DE1661" w:rsidRDefault="00F92046" w:rsidP="001B7DDF">
      <w:pPr>
        <w:pStyle w:val="BodytextUserManual"/>
        <w:spacing w:before="120" w:after="120" w:line="240" w:lineRule="atLeast"/>
        <w:jc w:val="left"/>
        <w:rPr>
          <w:b/>
          <w:i/>
        </w:rPr>
      </w:pPr>
    </w:p>
    <w:p w14:paraId="3130182C" w14:textId="6AA14751" w:rsidR="001B7DDF" w:rsidRPr="00DE1661" w:rsidRDefault="001B7DDF" w:rsidP="001B7DDF">
      <w:pPr>
        <w:pStyle w:val="BodytextUserManual"/>
        <w:spacing w:before="120" w:after="120" w:line="240" w:lineRule="atLeast"/>
        <w:jc w:val="left"/>
        <w:rPr>
          <w:b/>
        </w:rPr>
      </w:pPr>
      <w:r w:rsidRPr="00DE1661">
        <w:rPr>
          <w:b/>
        </w:rPr>
        <w:t xml:space="preserve">Step 3: Removing the front cover </w:t>
      </w:r>
    </w:p>
    <w:p w14:paraId="4839EA22" w14:textId="16CCE9B4" w:rsidR="001B7DDF" w:rsidRPr="00DE1661" w:rsidRDefault="001B7DDF" w:rsidP="001B7DDF">
      <w:pPr>
        <w:pStyle w:val="BodytextUserManual"/>
        <w:spacing w:before="120" w:after="120" w:line="240" w:lineRule="atLeast"/>
        <w:jc w:val="left"/>
      </w:pPr>
      <w:r w:rsidRPr="00DE1661">
        <w:t xml:space="preserve">Loosen the four M5 </w:t>
      </w:r>
      <w:r w:rsidR="008F17FD" w:rsidRPr="00DE1661">
        <w:t>x 12 screws using the</w:t>
      </w:r>
      <w:r w:rsidRPr="00DE1661">
        <w:t xml:space="preserve"> T25 Torx screwdriver to remove the front cover from the pedestal. Set them aside.</w:t>
      </w:r>
    </w:p>
    <w:p w14:paraId="20F0279D" w14:textId="50535C94" w:rsidR="0092418D" w:rsidRPr="00DE1661" w:rsidRDefault="001B7DDF" w:rsidP="00EA4576">
      <w:pPr>
        <w:pStyle w:val="BodytextUserManual"/>
        <w:spacing w:beforeLines="100" w:before="240" w:after="120" w:line="240" w:lineRule="atLeast"/>
        <w:jc w:val="center"/>
      </w:pPr>
      <w:r w:rsidRPr="00DE1661">
        <w:rPr>
          <w:noProof/>
        </w:rPr>
        <w:drawing>
          <wp:inline distT="0" distB="0" distL="0" distR="0" wp14:anchorId="0BEB5F7A" wp14:editId="23D3BC4A">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47">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12974589" w14:textId="5F6488AC" w:rsidR="001B7DDF" w:rsidRPr="00DE1661" w:rsidRDefault="0092418D" w:rsidP="0092418D">
      <w:pPr>
        <w:rPr>
          <w:rFonts w:eastAsia="宋体"/>
          <w:bCs/>
          <w:kern w:val="0"/>
          <w:szCs w:val="20"/>
        </w:rPr>
      </w:pPr>
      <w:r w:rsidRPr="00DE1661">
        <w:br w:type="page"/>
      </w:r>
    </w:p>
    <w:p w14:paraId="268E21F1" w14:textId="77777777" w:rsidR="00F92046" w:rsidRPr="00DE1661" w:rsidRDefault="00F92046" w:rsidP="001B7DDF">
      <w:pPr>
        <w:pStyle w:val="BodytextUserManual"/>
        <w:spacing w:before="120" w:after="120" w:line="240" w:lineRule="atLeast"/>
        <w:jc w:val="left"/>
        <w:rPr>
          <w:b/>
          <w:i/>
        </w:rPr>
      </w:pPr>
    </w:p>
    <w:p w14:paraId="5EA2FFF5" w14:textId="1E4B3203" w:rsidR="001B7DDF" w:rsidRPr="00DE1661" w:rsidRDefault="001B7DDF" w:rsidP="001B7DDF">
      <w:pPr>
        <w:pStyle w:val="BodytextUserManual"/>
        <w:spacing w:before="120" w:after="120" w:line="240" w:lineRule="atLeast"/>
        <w:jc w:val="left"/>
        <w:rPr>
          <w:b/>
        </w:rPr>
      </w:pPr>
      <w:r w:rsidRPr="00DE1661">
        <w:rPr>
          <w:b/>
        </w:rPr>
        <w:t xml:space="preserve">Step 4: </w:t>
      </w:r>
      <w:r w:rsidR="000C1C89">
        <w:rPr>
          <w:b/>
        </w:rPr>
        <w:t>Installing</w:t>
      </w:r>
      <w:r w:rsidRPr="00DE1661">
        <w:rPr>
          <w:b/>
        </w:rPr>
        <w:t xml:space="preserve"> the MaxiCharger </w:t>
      </w:r>
      <w:r w:rsidR="00DE1661">
        <w:rPr>
          <w:b/>
        </w:rPr>
        <w:t>mounted on</w:t>
      </w:r>
      <w:r w:rsidRPr="00DE1661">
        <w:rPr>
          <w:b/>
        </w:rPr>
        <w:t xml:space="preserve"> pedestal</w:t>
      </w:r>
    </w:p>
    <w:p w14:paraId="121BFBC8" w14:textId="3F891933" w:rsidR="0092418D" w:rsidRPr="00DE1661" w:rsidRDefault="00F92046" w:rsidP="00923E67">
      <w:pPr>
        <w:pStyle w:val="BodytextUserManual"/>
        <w:numPr>
          <w:ilvl w:val="0"/>
          <w:numId w:val="67"/>
        </w:numPr>
        <w:spacing w:before="120" w:after="120" w:line="240" w:lineRule="atLeast"/>
        <w:ind w:left="641" w:hanging="357"/>
      </w:pPr>
      <w:r w:rsidRPr="00DE1661">
        <w:t>Screw</w:t>
      </w:r>
      <w:r w:rsidR="0092418D" w:rsidRPr="00DE1661">
        <w:t xml:space="preserve"> the four M12 x 80 expansion bolts into the four drilled holes. </w:t>
      </w:r>
      <w:r w:rsidR="00DC17E1" w:rsidRPr="0003174B">
        <w:rPr>
          <w:highlight w:val="cyan"/>
        </w:rPr>
        <w:t>Use a 19 mm socket wrench to</w:t>
      </w:r>
      <w:r w:rsidR="00DC17E1">
        <w:t xml:space="preserve"> r</w:t>
      </w:r>
      <w:r w:rsidR="0092418D" w:rsidRPr="00DE1661">
        <w:t>emove the threaded bolts (</w:t>
      </w:r>
      <w:r w:rsidR="00D83239" w:rsidRPr="00DE1661">
        <w:rPr>
          <w:b/>
        </w:rPr>
        <w:t>C</w:t>
      </w:r>
      <w:r w:rsidR="0092418D" w:rsidRPr="00DE1661">
        <w:t>) and flat washers (</w:t>
      </w:r>
      <w:r w:rsidR="00D83239" w:rsidRPr="00DE1661">
        <w:rPr>
          <w:b/>
        </w:rPr>
        <w:t>B</w:t>
      </w:r>
      <w:r w:rsidR="0092418D" w:rsidRPr="00DE1661">
        <w:t>) when the expansion sleeves (</w:t>
      </w:r>
      <w:r w:rsidR="0092418D" w:rsidRPr="00DE1661">
        <w:rPr>
          <w:b/>
        </w:rPr>
        <w:t>A</w:t>
      </w:r>
      <w:r w:rsidR="0092418D" w:rsidRPr="00DE1661">
        <w:t>) are stuck. Set them aside.</w:t>
      </w:r>
    </w:p>
    <w:p w14:paraId="64E4BBC0" w14:textId="68405FDC" w:rsidR="00F92046" w:rsidRPr="00DE1661" w:rsidRDefault="0092418D" w:rsidP="00EA4576">
      <w:pPr>
        <w:pStyle w:val="BodytextUserManual"/>
        <w:spacing w:beforeLines="100" w:before="240" w:after="120" w:line="240" w:lineRule="atLeast"/>
        <w:jc w:val="center"/>
      </w:pPr>
      <w:r w:rsidRPr="00DE1661">
        <w:rPr>
          <w:noProof/>
        </w:rPr>
        <w:drawing>
          <wp:inline distT="0" distB="0" distL="0" distR="0" wp14:anchorId="7EA68B76" wp14:editId="469E4694">
            <wp:extent cx="3511550" cy="2027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37">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08AA6300" w14:textId="77777777" w:rsidR="00F92046" w:rsidRPr="00DE1661" w:rsidRDefault="00F92046">
      <w:pPr>
        <w:rPr>
          <w:rFonts w:eastAsia="宋体"/>
          <w:bCs/>
          <w:kern w:val="0"/>
          <w:szCs w:val="20"/>
        </w:rPr>
      </w:pPr>
      <w:r w:rsidRPr="00DE1661">
        <w:br w:type="page"/>
      </w:r>
    </w:p>
    <w:p w14:paraId="5862FAE7" w14:textId="77777777" w:rsidR="0092418D" w:rsidRPr="00DE1661" w:rsidRDefault="0092418D" w:rsidP="00F92046">
      <w:pPr>
        <w:pStyle w:val="BodytextUserManual"/>
        <w:spacing w:before="120" w:after="120" w:line="240" w:lineRule="atLeast"/>
      </w:pPr>
    </w:p>
    <w:p w14:paraId="79963D4B" w14:textId="63D3232D" w:rsidR="0092418D" w:rsidRPr="00DE1661" w:rsidRDefault="001B7DDF" w:rsidP="00923E67">
      <w:pPr>
        <w:pStyle w:val="BodytextUserManual"/>
        <w:numPr>
          <w:ilvl w:val="0"/>
          <w:numId w:val="67"/>
        </w:numPr>
        <w:spacing w:before="120" w:after="120" w:line="240" w:lineRule="atLeast"/>
        <w:ind w:left="641" w:hanging="357"/>
      </w:pPr>
      <w:r w:rsidRPr="00DE1661">
        <w:t xml:space="preserve">Lift the </w:t>
      </w:r>
      <w:r w:rsidR="0092418D" w:rsidRPr="00DE1661">
        <w:t xml:space="preserve">MaxiCharger with pedestal onto the mounting location by </w:t>
      </w:r>
      <w:r w:rsidR="006A6F05" w:rsidRPr="00DE1661">
        <w:t xml:space="preserve">the </w:t>
      </w:r>
      <w:r w:rsidR="0092418D" w:rsidRPr="00DE1661">
        <w:t>hoisting equipment.</w:t>
      </w:r>
    </w:p>
    <w:p w14:paraId="48C30EB3" w14:textId="2F1FB563" w:rsidR="0092418D" w:rsidRPr="00DE1661" w:rsidRDefault="0092418D" w:rsidP="00923E67">
      <w:pPr>
        <w:pStyle w:val="BodytextUserManual"/>
        <w:numPr>
          <w:ilvl w:val="0"/>
          <w:numId w:val="67"/>
        </w:numPr>
        <w:spacing w:before="120" w:after="120" w:line="240" w:lineRule="atLeast"/>
        <w:ind w:left="641" w:hanging="357"/>
      </w:pPr>
      <w:r w:rsidRPr="00DE1661">
        <w:t>Reinsert the flat washers and threaded bolts in order and tighten them using a</w:t>
      </w:r>
      <w:r w:rsidR="00EA4576">
        <w:t xml:space="preserve"> 19 mm socket wrench to 45–55 N</w:t>
      </w:r>
      <w:r w:rsidRPr="00DE1661">
        <w:t>m.</w:t>
      </w:r>
    </w:p>
    <w:p w14:paraId="46B890BA" w14:textId="4489078C" w:rsidR="001B7DDF" w:rsidRPr="00DE1661" w:rsidRDefault="0092418D" w:rsidP="00923E67">
      <w:pPr>
        <w:pStyle w:val="BodytextUserManual"/>
        <w:numPr>
          <w:ilvl w:val="0"/>
          <w:numId w:val="67"/>
        </w:numPr>
        <w:spacing w:before="120" w:after="120" w:line="240" w:lineRule="atLeast"/>
        <w:ind w:left="641" w:hanging="357"/>
      </w:pPr>
      <w:r w:rsidRPr="00DE1661">
        <w:t>Remove the four lifting eye</w:t>
      </w:r>
      <w:r w:rsidR="00E356F6">
        <w:t xml:space="preserve"> </w:t>
      </w:r>
      <w:r w:rsidRPr="00DE1661">
        <w:t xml:space="preserve">bolts and reinstall the top screws.    </w:t>
      </w:r>
      <w:r w:rsidR="001B7DDF" w:rsidRPr="00DE1661">
        <w:t xml:space="preserve"> </w:t>
      </w:r>
    </w:p>
    <w:p w14:paraId="4A51EFDB" w14:textId="30095CA3" w:rsidR="00F92046" w:rsidRPr="00DE1661" w:rsidRDefault="0092418D" w:rsidP="00EA4576">
      <w:pPr>
        <w:pStyle w:val="BodytextUserManual"/>
        <w:spacing w:beforeLines="100" w:before="240" w:after="120" w:line="480" w:lineRule="auto"/>
        <w:jc w:val="center"/>
      </w:pPr>
      <w:r w:rsidRPr="00DE1661">
        <w:rPr>
          <w:noProof/>
        </w:rPr>
        <w:drawing>
          <wp:inline distT="0" distB="0" distL="0" distR="0" wp14:anchorId="12F9E983" wp14:editId="140B188C">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48">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54BB49C1" w14:textId="713A1082" w:rsidR="00793A06"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881435">
        <w:rPr>
          <w:b/>
          <w:i/>
        </w:rPr>
        <w:t>5</w:t>
      </w:r>
      <w:r w:rsidRPr="00793A06">
        <w:rPr>
          <w:b/>
          <w:i/>
        </w:rPr>
        <w:t>.6</w:t>
      </w:r>
      <w:r>
        <w:t xml:space="preserve"> to proceed.</w:t>
      </w:r>
    </w:p>
    <w:p w14:paraId="4CDA07D1" w14:textId="636AB856" w:rsidR="00793A06" w:rsidRDefault="00793A06">
      <w:pPr>
        <w:rPr>
          <w:rFonts w:eastAsia="宋体"/>
          <w:bCs/>
          <w:kern w:val="0"/>
          <w:szCs w:val="20"/>
        </w:rPr>
      </w:pPr>
      <w:r>
        <w:br w:type="page"/>
      </w:r>
    </w:p>
    <w:p w14:paraId="102EAC2A" w14:textId="77777777" w:rsidR="00793A06" w:rsidRDefault="00793A06" w:rsidP="00793A06">
      <w:pPr>
        <w:pStyle w:val="BodytextUserManual"/>
        <w:spacing w:before="120" w:after="120"/>
      </w:pPr>
    </w:p>
    <w:p w14:paraId="6D17DDE2" w14:textId="6A07BB3A" w:rsidR="0092418D" w:rsidRPr="00793A06" w:rsidRDefault="00793A06" w:rsidP="00EA4576">
      <w:pPr>
        <w:pStyle w:val="BodytextUserManual"/>
        <w:spacing w:before="120" w:after="120" w:line="480" w:lineRule="auto"/>
        <w:rPr>
          <w:b/>
        </w:rPr>
      </w:pPr>
      <w:r w:rsidRPr="00074A23">
        <w:rPr>
          <w:rFonts w:hint="eastAsia"/>
          <w:b/>
          <w:sz w:val="21"/>
          <w:highlight w:val="lightGray"/>
        </w:rPr>
        <w:t>Complet</w:t>
      </w:r>
      <w:r w:rsidRPr="00074A23">
        <w:rPr>
          <w:b/>
          <w:sz w:val="21"/>
          <w:highlight w:val="lightGray"/>
        </w:rPr>
        <w:t>ing the Installation</w:t>
      </w:r>
    </w:p>
    <w:p w14:paraId="303FEEC3" w14:textId="77777777" w:rsidR="00793A06" w:rsidRPr="00DE1661" w:rsidRDefault="00793A06" w:rsidP="00923E67">
      <w:pPr>
        <w:pStyle w:val="a0"/>
        <w:numPr>
          <w:ilvl w:val="0"/>
          <w:numId w:val="77"/>
        </w:numPr>
        <w:spacing w:line="220" w:lineRule="exact"/>
        <w:rPr>
          <w:rFonts w:cs="Arial"/>
        </w:rPr>
      </w:pPr>
      <w:r w:rsidRPr="00DE1661">
        <w:rPr>
          <w:rFonts w:cs="Arial"/>
        </w:rPr>
        <w:t>Close the front door by reinstalling the two M8 hex screws using the hex key and tightening the screws.</w:t>
      </w:r>
    </w:p>
    <w:p w14:paraId="1FB779FF" w14:textId="3B6D16E8" w:rsidR="00793A06" w:rsidRDefault="00793A06" w:rsidP="00923E67">
      <w:pPr>
        <w:pStyle w:val="BodytextUserManual"/>
        <w:numPr>
          <w:ilvl w:val="0"/>
          <w:numId w:val="77"/>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5CCFE63B" w14:textId="77777777" w:rsidR="00793A06" w:rsidRDefault="00793A06" w:rsidP="00793A06">
      <w:pPr>
        <w:pStyle w:val="BodytextUserManual"/>
        <w:spacing w:beforeLines="100" w:before="240" w:after="120" w:line="240" w:lineRule="auto"/>
        <w:jc w:val="center"/>
      </w:pPr>
      <w:r w:rsidRPr="00DE1661">
        <w:rPr>
          <w:noProof/>
        </w:rPr>
        <w:drawing>
          <wp:inline distT="0" distB="0" distL="0" distR="0" wp14:anchorId="542BB0C0" wp14:editId="3036E829">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2EC040EC" w14:textId="77777777" w:rsidR="00793A06" w:rsidRDefault="00793A06" w:rsidP="00793A06">
      <w:pPr>
        <w:rPr>
          <w:rFonts w:eastAsia="宋体"/>
          <w:bCs/>
          <w:kern w:val="0"/>
          <w:szCs w:val="20"/>
        </w:rPr>
      </w:pPr>
      <w:r>
        <w:br w:type="page"/>
      </w:r>
    </w:p>
    <w:p w14:paraId="20876F42" w14:textId="77777777" w:rsidR="00793A06" w:rsidRDefault="00793A06" w:rsidP="00793A06">
      <w:pPr>
        <w:pStyle w:val="BodytextUserManual"/>
        <w:spacing w:beforeLines="100" w:before="240" w:after="120" w:line="240" w:lineRule="auto"/>
        <w:jc w:val="center"/>
      </w:pPr>
    </w:p>
    <w:p w14:paraId="5FB84785" w14:textId="77777777" w:rsidR="00793A06" w:rsidRDefault="00793A06" w:rsidP="00793A06">
      <w:pPr>
        <w:pStyle w:val="ad"/>
        <w:widowControl w:val="0"/>
        <w:spacing w:line="220" w:lineRule="exact"/>
        <w:ind w:left="704"/>
      </w:pPr>
    </w:p>
    <w:p w14:paraId="06C4026F" w14:textId="1EAECC50" w:rsidR="00793A06" w:rsidRPr="00DE1661" w:rsidRDefault="00793A06" w:rsidP="00923E67">
      <w:pPr>
        <w:pStyle w:val="ad"/>
        <w:widowControl w:val="0"/>
        <w:numPr>
          <w:ilvl w:val="0"/>
          <w:numId w:val="77"/>
        </w:numPr>
        <w:spacing w:line="220" w:lineRule="exact"/>
      </w:pPr>
      <w:r w:rsidRPr="00DE1661">
        <w:t>Reinstall the pedestal’s front cover by screwing the four M5 x 12 screws and tightening</w:t>
      </w:r>
      <w:r w:rsidR="00EA4576">
        <w:t xml:space="preserve"> them to 2 N</w:t>
      </w:r>
      <w:r w:rsidRPr="00DE1661">
        <w:t>m.</w:t>
      </w:r>
    </w:p>
    <w:p w14:paraId="289E0C6E" w14:textId="77777777" w:rsidR="00793A06" w:rsidRDefault="00793A06" w:rsidP="00EA4576">
      <w:pPr>
        <w:pStyle w:val="BodytextUserManual"/>
        <w:spacing w:beforeLines="100" w:before="240" w:after="120" w:line="480" w:lineRule="auto"/>
        <w:ind w:left="703"/>
        <w:jc w:val="center"/>
      </w:pPr>
      <w:r w:rsidRPr="00DE1661">
        <w:rPr>
          <w:noProof/>
        </w:rPr>
        <w:drawing>
          <wp:inline distT="0" distB="0" distL="0" distR="0" wp14:anchorId="4F94D475" wp14:editId="1058B5C5">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524FA2F7" w14:textId="77777777" w:rsidR="00793A06" w:rsidRPr="002C0932" w:rsidRDefault="00793A06" w:rsidP="00793A06">
      <w:pPr>
        <w:pStyle w:val="BodytextUserManual"/>
        <w:spacing w:beforeLines="100" w:before="240" w:after="120" w:line="480" w:lineRule="auto"/>
      </w:pPr>
    </w:p>
    <w:p w14:paraId="68BB1854" w14:textId="32D76995" w:rsidR="00793A06" w:rsidRDefault="00793A06" w:rsidP="00793A06">
      <w:pPr>
        <w:pStyle w:val="BodytextUserManual"/>
        <w:spacing w:before="120" w:after="120"/>
      </w:pPr>
    </w:p>
    <w:p w14:paraId="565BF71A" w14:textId="212377E4" w:rsidR="00793A06" w:rsidRPr="00793A06" w:rsidRDefault="00793A06" w:rsidP="00793A06">
      <w:pPr>
        <w:rPr>
          <w:rFonts w:eastAsia="宋体"/>
          <w:bCs/>
          <w:kern w:val="0"/>
          <w:szCs w:val="20"/>
        </w:rPr>
      </w:pPr>
      <w:r>
        <w:br w:type="page"/>
      </w:r>
    </w:p>
    <w:p w14:paraId="1B0930F9" w14:textId="0212471A" w:rsidR="00DE1661" w:rsidRPr="00DE1661" w:rsidRDefault="00DE1661" w:rsidP="00DE1661">
      <w:pPr>
        <w:pStyle w:val="2"/>
        <w:spacing w:before="240"/>
        <w:rPr>
          <w:rFonts w:cs="Arial"/>
        </w:rPr>
      </w:pPr>
      <w:r>
        <w:lastRenderedPageBreak/>
        <w:t xml:space="preserve"> </w:t>
      </w:r>
      <w:bookmarkStart w:id="215" w:name="_Toc131754289"/>
      <w:r w:rsidRPr="00B628A1">
        <w:t>Installing MaxiCharger and Trolley</w:t>
      </w:r>
      <w:bookmarkEnd w:id="215"/>
    </w:p>
    <w:p w14:paraId="6274EACA" w14:textId="4E426A69" w:rsidR="00DE1661" w:rsidRPr="00DE1661" w:rsidRDefault="00DE1661" w:rsidP="00DE1661">
      <w:pPr>
        <w:spacing w:beforeLines="50" w:afterLines="50" w:line="480" w:lineRule="auto"/>
        <w:ind w:left="284"/>
        <w:rPr>
          <w:b/>
        </w:rPr>
      </w:pPr>
      <w:r w:rsidRPr="00DE1661">
        <w:rPr>
          <w:rFonts w:hint="eastAsia"/>
          <w:b/>
          <w:sz w:val="21"/>
          <w:highlight w:val="lightGray"/>
        </w:rPr>
        <w:t>Check</w:t>
      </w:r>
      <w:r w:rsidRPr="00DE1661">
        <w:rPr>
          <w:b/>
          <w:sz w:val="21"/>
          <w:highlight w:val="lightGray"/>
        </w:rPr>
        <w:t>ing the Package</w:t>
      </w:r>
    </w:p>
    <w:p w14:paraId="64F92FF5" w14:textId="20A96B07" w:rsidR="00DE1661" w:rsidRDefault="00DE1661" w:rsidP="00DE1661">
      <w:pPr>
        <w:spacing w:beforeLines="50" w:afterLines="50"/>
        <w:ind w:left="284"/>
      </w:pPr>
      <w:r>
        <w:rPr>
          <w:rFonts w:hint="eastAsia"/>
        </w:rPr>
        <w:t>E</w:t>
      </w:r>
      <w:r>
        <w:t>nsure the following items can be found in the package.</w:t>
      </w:r>
    </w:p>
    <w:tbl>
      <w:tblPr>
        <w:tblStyle w:val="af0"/>
        <w:tblW w:w="0" w:type="auto"/>
        <w:tblInd w:w="284" w:type="dxa"/>
        <w:tblLook w:val="04A0" w:firstRow="1" w:lastRow="0" w:firstColumn="1" w:lastColumn="0" w:noHBand="0" w:noVBand="1"/>
      </w:tblPr>
      <w:tblGrid>
        <w:gridCol w:w="1696"/>
        <w:gridCol w:w="1534"/>
        <w:gridCol w:w="1726"/>
        <w:gridCol w:w="2008"/>
      </w:tblGrid>
      <w:tr w:rsidR="00DE1661" w:rsidRPr="00DE1661" w14:paraId="762BC58D" w14:textId="77777777" w:rsidTr="000D165F">
        <w:trPr>
          <w:trHeight w:val="2469"/>
        </w:trPr>
        <w:tc>
          <w:tcPr>
            <w:tcW w:w="1696" w:type="dxa"/>
          </w:tcPr>
          <w:p w14:paraId="09D9C6B1" w14:textId="77777777" w:rsidR="00DE1661" w:rsidRPr="00DE1661" w:rsidRDefault="00DE1661" w:rsidP="000D165F">
            <w:pPr>
              <w:pStyle w:val="BodytextUserManual"/>
              <w:spacing w:before="120" w:after="120"/>
              <w:ind w:left="0"/>
              <w:rPr>
                <w:b/>
              </w:rPr>
            </w:pPr>
          </w:p>
          <w:p w14:paraId="02A83053" w14:textId="77777777" w:rsidR="00DE1661" w:rsidRPr="00DE1661" w:rsidRDefault="00DE1661" w:rsidP="000D165F">
            <w:pPr>
              <w:pStyle w:val="BodytextUserManual"/>
              <w:spacing w:before="120" w:after="120"/>
              <w:ind w:left="0"/>
              <w:rPr>
                <w:b/>
              </w:rPr>
            </w:pPr>
          </w:p>
          <w:p w14:paraId="0952803A" w14:textId="77777777" w:rsidR="00DE1661" w:rsidRPr="00DE1661" w:rsidRDefault="00DE1661" w:rsidP="000D165F">
            <w:pPr>
              <w:pStyle w:val="BodytextUserManual"/>
              <w:spacing w:before="120" w:after="120"/>
              <w:ind w:left="0"/>
              <w:rPr>
                <w:b/>
              </w:rPr>
            </w:pPr>
          </w:p>
          <w:p w14:paraId="3D0DDAA9" w14:textId="77777777" w:rsidR="00DE1661" w:rsidRPr="00DE1661" w:rsidRDefault="00DE1661" w:rsidP="000D165F">
            <w:pPr>
              <w:pStyle w:val="BodytextUserManual"/>
              <w:spacing w:before="120" w:after="120"/>
              <w:ind w:left="0"/>
              <w:rPr>
                <w:b/>
              </w:rPr>
            </w:pPr>
            <w:r w:rsidRPr="00DE1661">
              <w:rPr>
                <w:b/>
              </w:rPr>
              <w:t>MaxiCharger</w:t>
            </w:r>
          </w:p>
        </w:tc>
        <w:tc>
          <w:tcPr>
            <w:tcW w:w="1534" w:type="dxa"/>
          </w:tcPr>
          <w:p w14:paraId="578A4898" w14:textId="77777777" w:rsidR="00DE1661" w:rsidRPr="00DE1661" w:rsidRDefault="00DE1661" w:rsidP="000D165F">
            <w:pPr>
              <w:pStyle w:val="BodytextUserManual"/>
              <w:spacing w:beforeLines="100" w:before="240" w:after="120"/>
              <w:ind w:left="0"/>
              <w:jc w:val="center"/>
              <w:rPr>
                <w:noProof/>
              </w:rPr>
            </w:pPr>
            <w:r w:rsidRPr="00DE1661">
              <w:rPr>
                <w:b/>
                <w:noProof/>
              </w:rPr>
              <w:drawing>
                <wp:inline distT="0" distB="0" distL="0" distR="0" wp14:anchorId="19495C64" wp14:editId="2E6A2B64">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26" w:type="dxa"/>
            <w:tcBorders>
              <w:bottom w:val="single" w:sz="4" w:space="0" w:color="auto"/>
            </w:tcBorders>
          </w:tcPr>
          <w:p w14:paraId="6F0FDD83" w14:textId="77777777" w:rsidR="00DE1661" w:rsidRPr="00DE1661" w:rsidRDefault="00DE1661" w:rsidP="000D165F">
            <w:pPr>
              <w:spacing w:beforeLines="50" w:before="120" w:afterLines="50" w:after="120"/>
              <w:ind w:left="0"/>
              <w:jc w:val="left"/>
              <w:rPr>
                <w:b/>
              </w:rPr>
            </w:pPr>
          </w:p>
          <w:p w14:paraId="4EB1D2D1" w14:textId="77777777" w:rsidR="00DE1661" w:rsidRPr="00DE1661" w:rsidRDefault="00DE1661" w:rsidP="000D165F">
            <w:pPr>
              <w:spacing w:beforeLines="50" w:before="120" w:afterLines="50" w:after="120"/>
              <w:ind w:left="0"/>
              <w:jc w:val="left"/>
              <w:rPr>
                <w:b/>
              </w:rPr>
            </w:pPr>
          </w:p>
          <w:p w14:paraId="16F168E1" w14:textId="77777777" w:rsidR="00DE1661" w:rsidRPr="00DE1661" w:rsidRDefault="00DE1661" w:rsidP="000D165F">
            <w:pPr>
              <w:spacing w:beforeLines="50" w:before="120" w:afterLines="50" w:after="120"/>
              <w:ind w:left="0"/>
              <w:jc w:val="left"/>
              <w:rPr>
                <w:b/>
              </w:rPr>
            </w:pPr>
            <w:r w:rsidRPr="00DE1661">
              <w:rPr>
                <w:b/>
              </w:rPr>
              <w:t>Lifting Eye Bolt (M12)</w:t>
            </w:r>
          </w:p>
          <w:p w14:paraId="4651481E" w14:textId="77777777" w:rsidR="00DE1661" w:rsidRPr="00DE1661" w:rsidRDefault="00DE1661" w:rsidP="000D165F">
            <w:pPr>
              <w:pStyle w:val="BodytextUserManual"/>
              <w:spacing w:before="120" w:after="120"/>
              <w:ind w:left="0"/>
              <w:rPr>
                <w:b/>
              </w:rPr>
            </w:pPr>
            <w:r w:rsidRPr="00DE1661">
              <w:t>(4 PCS)</w:t>
            </w:r>
          </w:p>
        </w:tc>
        <w:tc>
          <w:tcPr>
            <w:tcW w:w="2008" w:type="dxa"/>
            <w:tcBorders>
              <w:bottom w:val="single" w:sz="4" w:space="0" w:color="auto"/>
            </w:tcBorders>
          </w:tcPr>
          <w:p w14:paraId="37489292" w14:textId="77777777" w:rsidR="00DE1661" w:rsidRPr="00DE1661" w:rsidRDefault="00DE1661" w:rsidP="000D165F">
            <w:pPr>
              <w:pStyle w:val="BodytextUserManual"/>
              <w:spacing w:beforeLines="350" w:before="840" w:after="120"/>
              <w:ind w:left="0"/>
              <w:jc w:val="center"/>
            </w:pPr>
            <w:r w:rsidRPr="00DE1661">
              <w:rPr>
                <w:b/>
                <w:noProof/>
              </w:rPr>
              <w:drawing>
                <wp:inline distT="0" distB="0" distL="0" distR="0" wp14:anchorId="3A0F649C" wp14:editId="7B9380DF">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3550AAFA" w14:textId="77777777" w:rsidTr="000D165F">
        <w:trPr>
          <w:trHeight w:val="1127"/>
        </w:trPr>
        <w:tc>
          <w:tcPr>
            <w:tcW w:w="1696" w:type="dxa"/>
          </w:tcPr>
          <w:p w14:paraId="08469C40" w14:textId="77777777" w:rsidR="00DE1661" w:rsidRPr="00DE1661" w:rsidRDefault="00DE1661" w:rsidP="000D165F">
            <w:pPr>
              <w:pStyle w:val="BodytextUserManual"/>
              <w:spacing w:beforeLines="150" w:before="360" w:after="120"/>
              <w:ind w:left="0"/>
              <w:rPr>
                <w:b/>
              </w:rPr>
            </w:pPr>
            <w:r w:rsidRPr="00DE1661">
              <w:rPr>
                <w:b/>
              </w:rPr>
              <w:t>Torx Screwdriver (T25)</w:t>
            </w:r>
          </w:p>
        </w:tc>
        <w:tc>
          <w:tcPr>
            <w:tcW w:w="1534" w:type="dxa"/>
          </w:tcPr>
          <w:p w14:paraId="17E4F7A1" w14:textId="77777777" w:rsidR="00DE1661" w:rsidRPr="00DE1661" w:rsidRDefault="00DE1661" w:rsidP="000D165F">
            <w:pPr>
              <w:pStyle w:val="BodytextUserManual"/>
              <w:spacing w:before="120" w:after="120"/>
              <w:ind w:left="0"/>
              <w:jc w:val="center"/>
              <w:rPr>
                <w:b/>
                <w:noProof/>
              </w:rPr>
            </w:pPr>
            <w:r w:rsidRPr="00DE1661">
              <w:rPr>
                <w:b/>
                <w:noProof/>
              </w:rPr>
              <w:drawing>
                <wp:inline distT="0" distB="0" distL="0" distR="0" wp14:anchorId="64C3E0CC" wp14:editId="4993E0A1">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26" w:type="dxa"/>
            <w:tcBorders>
              <w:bottom w:val="single" w:sz="4" w:space="0" w:color="auto"/>
            </w:tcBorders>
          </w:tcPr>
          <w:p w14:paraId="45FC8DB1" w14:textId="77777777" w:rsidR="00DE1661" w:rsidRPr="00DE1661" w:rsidRDefault="00DE1661" w:rsidP="000D165F">
            <w:pPr>
              <w:spacing w:beforeLines="50" w:before="120" w:afterLines="50" w:after="120"/>
              <w:ind w:left="0"/>
              <w:jc w:val="left"/>
              <w:rPr>
                <w:b/>
              </w:rPr>
            </w:pPr>
          </w:p>
          <w:p w14:paraId="04D48D9B" w14:textId="77777777" w:rsidR="00DE1661" w:rsidRPr="00DE1661" w:rsidRDefault="00DE1661" w:rsidP="000D165F">
            <w:pPr>
              <w:spacing w:beforeLines="50" w:before="120" w:afterLines="50" w:after="120"/>
              <w:ind w:left="0"/>
              <w:jc w:val="left"/>
              <w:rPr>
                <w:b/>
              </w:rPr>
            </w:pPr>
            <w:r w:rsidRPr="00DE1661">
              <w:rPr>
                <w:b/>
              </w:rPr>
              <w:t>Hex Key (6 mm)</w:t>
            </w:r>
          </w:p>
        </w:tc>
        <w:tc>
          <w:tcPr>
            <w:tcW w:w="2008" w:type="dxa"/>
            <w:tcBorders>
              <w:bottom w:val="single" w:sz="4" w:space="0" w:color="auto"/>
            </w:tcBorders>
          </w:tcPr>
          <w:p w14:paraId="69491FAA" w14:textId="77777777" w:rsidR="00DE1661" w:rsidRPr="00DE1661" w:rsidRDefault="00DE1661" w:rsidP="000D165F">
            <w:pPr>
              <w:pStyle w:val="BodytextUserManual"/>
              <w:spacing w:before="120" w:after="120"/>
              <w:ind w:left="0"/>
              <w:jc w:val="center"/>
              <w:rPr>
                <w:b/>
                <w:noProof/>
              </w:rPr>
            </w:pPr>
            <w:r w:rsidRPr="00DE1661">
              <w:rPr>
                <w:noProof/>
              </w:rPr>
              <w:drawing>
                <wp:inline distT="0" distB="0" distL="0" distR="0" wp14:anchorId="491D5741" wp14:editId="05A93F7E">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2CCE5190" w14:textId="77777777" w:rsidTr="000D165F">
        <w:tc>
          <w:tcPr>
            <w:tcW w:w="1696" w:type="dxa"/>
          </w:tcPr>
          <w:p w14:paraId="72BC1A13" w14:textId="77777777" w:rsidR="00DE1661" w:rsidRPr="00DE1661" w:rsidRDefault="00DE1661" w:rsidP="000D165F">
            <w:pPr>
              <w:pStyle w:val="BodytextUserManual"/>
              <w:spacing w:beforeLines="100" w:before="240" w:after="120"/>
              <w:ind w:left="0"/>
              <w:jc w:val="left"/>
              <w:rPr>
                <w:b/>
              </w:rPr>
            </w:pPr>
            <w:r w:rsidRPr="00DE1661">
              <w:rPr>
                <w:b/>
              </w:rPr>
              <w:t>Screw (M5 x 20) (For spare use)</w:t>
            </w:r>
          </w:p>
          <w:p w14:paraId="35414244" w14:textId="77777777" w:rsidR="00DE1661" w:rsidRPr="00DE1661" w:rsidRDefault="00DE1661" w:rsidP="000D165F">
            <w:pPr>
              <w:pStyle w:val="BodytextUserManual"/>
              <w:spacing w:before="120" w:after="120"/>
              <w:ind w:left="0"/>
              <w:rPr>
                <w:b/>
              </w:rPr>
            </w:pPr>
            <w:r w:rsidRPr="00DE1661">
              <w:t>(4 PCS)</w:t>
            </w:r>
          </w:p>
        </w:tc>
        <w:tc>
          <w:tcPr>
            <w:tcW w:w="1534" w:type="dxa"/>
          </w:tcPr>
          <w:p w14:paraId="2397EBD1" w14:textId="77777777" w:rsidR="00DE1661" w:rsidRPr="00DE1661" w:rsidRDefault="00DE1661" w:rsidP="000D165F">
            <w:pPr>
              <w:pStyle w:val="BodytextUserManual"/>
              <w:spacing w:beforeLines="150" w:before="360" w:after="120"/>
              <w:ind w:left="0"/>
              <w:jc w:val="center"/>
              <w:rPr>
                <w:b/>
                <w:noProof/>
              </w:rPr>
            </w:pPr>
            <w:r w:rsidRPr="00DE1661">
              <w:rPr>
                <w:b/>
                <w:noProof/>
              </w:rPr>
              <w:drawing>
                <wp:inline distT="0" distB="0" distL="0" distR="0" wp14:anchorId="48F5874F" wp14:editId="0E54C6EE">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26" w:type="dxa"/>
            <w:tcBorders>
              <w:bottom w:val="single" w:sz="4" w:space="0" w:color="auto"/>
            </w:tcBorders>
          </w:tcPr>
          <w:p w14:paraId="163E84D9" w14:textId="77777777" w:rsidR="00DE1661" w:rsidRPr="00DE1661" w:rsidRDefault="00DE1661" w:rsidP="000D165F">
            <w:pPr>
              <w:pStyle w:val="BodytextUserManual"/>
              <w:spacing w:beforeLines="100" w:before="240" w:after="120"/>
              <w:ind w:left="0"/>
              <w:jc w:val="left"/>
              <w:rPr>
                <w:b/>
              </w:rPr>
            </w:pPr>
            <w:r w:rsidRPr="00DE1661">
              <w:rPr>
                <w:b/>
              </w:rPr>
              <w:t>Screw (M12 x 30)</w:t>
            </w:r>
          </w:p>
          <w:p w14:paraId="777B3D17" w14:textId="77777777" w:rsidR="00DE1661" w:rsidRPr="00DE1661" w:rsidRDefault="00DE1661" w:rsidP="000D165F">
            <w:pPr>
              <w:spacing w:beforeLines="50" w:before="120" w:afterLines="50" w:after="120"/>
              <w:ind w:left="0"/>
              <w:jc w:val="left"/>
              <w:rPr>
                <w:b/>
              </w:rPr>
            </w:pPr>
            <w:r w:rsidRPr="00DE1661">
              <w:t>(2 PCS)</w:t>
            </w:r>
          </w:p>
        </w:tc>
        <w:tc>
          <w:tcPr>
            <w:tcW w:w="2008" w:type="dxa"/>
            <w:tcBorders>
              <w:bottom w:val="single" w:sz="4" w:space="0" w:color="auto"/>
            </w:tcBorders>
          </w:tcPr>
          <w:p w14:paraId="4DE38767" w14:textId="77777777" w:rsidR="00DE1661" w:rsidRPr="00DE1661" w:rsidRDefault="00DE1661" w:rsidP="000D165F">
            <w:pPr>
              <w:pStyle w:val="BodytextUserManual"/>
              <w:spacing w:beforeLines="100" w:before="240" w:after="120"/>
              <w:ind w:left="0"/>
              <w:jc w:val="center"/>
              <w:rPr>
                <w:noProof/>
              </w:rPr>
            </w:pPr>
            <w:r w:rsidRPr="00DE1661">
              <w:rPr>
                <w:noProof/>
              </w:rPr>
              <w:drawing>
                <wp:inline distT="0" distB="0" distL="0" distR="0" wp14:anchorId="65605B25" wp14:editId="3C958D9B">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DE1661" w:rsidRPr="00DE1661" w14:paraId="04427425" w14:textId="77777777" w:rsidTr="000D165F">
        <w:tc>
          <w:tcPr>
            <w:tcW w:w="1696" w:type="dxa"/>
          </w:tcPr>
          <w:p w14:paraId="021BBE4F" w14:textId="77777777" w:rsidR="00DE1661" w:rsidRPr="00DE1661" w:rsidRDefault="00DE1661" w:rsidP="000D165F">
            <w:pPr>
              <w:pStyle w:val="BodytextUserManual"/>
              <w:spacing w:before="120" w:after="120"/>
              <w:ind w:left="0"/>
              <w:rPr>
                <w:b/>
              </w:rPr>
            </w:pPr>
          </w:p>
          <w:p w14:paraId="7D608AA0" w14:textId="77777777" w:rsidR="00DE1661" w:rsidRPr="00DE1661" w:rsidRDefault="00DE1661" w:rsidP="000D165F">
            <w:pPr>
              <w:pStyle w:val="BodytextUserManual"/>
              <w:spacing w:before="120" w:after="120"/>
              <w:ind w:left="0"/>
              <w:rPr>
                <w:b/>
              </w:rPr>
            </w:pPr>
          </w:p>
          <w:p w14:paraId="7BB32997" w14:textId="17F2F0F8" w:rsidR="00DE1661" w:rsidRPr="00DE1661" w:rsidRDefault="00DE1661" w:rsidP="000D165F">
            <w:pPr>
              <w:pStyle w:val="BodytextUserManual"/>
              <w:spacing w:before="120" w:after="120"/>
              <w:ind w:left="0"/>
              <w:rPr>
                <w:b/>
              </w:rPr>
            </w:pPr>
            <w:r>
              <w:rPr>
                <w:b/>
              </w:rPr>
              <w:t>Trolley</w:t>
            </w:r>
          </w:p>
        </w:tc>
        <w:tc>
          <w:tcPr>
            <w:tcW w:w="1534" w:type="dxa"/>
          </w:tcPr>
          <w:p w14:paraId="234F7460"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066541E" wp14:editId="1C537199">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49">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726" w:type="dxa"/>
            <w:tcBorders>
              <w:bottom w:val="single" w:sz="4" w:space="0" w:color="auto"/>
            </w:tcBorders>
          </w:tcPr>
          <w:p w14:paraId="3A305DB8" w14:textId="77777777" w:rsidR="00DE1661" w:rsidRPr="00DE1661" w:rsidRDefault="00DE1661" w:rsidP="000D165F">
            <w:pPr>
              <w:pStyle w:val="BodytextUserManual"/>
              <w:spacing w:before="120" w:after="120"/>
              <w:ind w:left="0"/>
              <w:rPr>
                <w:b/>
              </w:rPr>
            </w:pPr>
          </w:p>
          <w:p w14:paraId="6C882353" w14:textId="77777777" w:rsidR="00DE1661" w:rsidRPr="00DE1661" w:rsidRDefault="00DE1661" w:rsidP="000D165F">
            <w:pPr>
              <w:pStyle w:val="BodytextUserManual"/>
              <w:spacing w:before="120" w:after="120"/>
              <w:ind w:left="0"/>
              <w:rPr>
                <w:b/>
              </w:rPr>
            </w:pPr>
          </w:p>
          <w:p w14:paraId="0B968F24" w14:textId="4C41C4C6" w:rsidR="00DE1661" w:rsidRPr="00DE1661" w:rsidRDefault="00DE1661" w:rsidP="000C418B">
            <w:pPr>
              <w:pStyle w:val="BodytextUserManual"/>
              <w:spacing w:before="120" w:afterLines="0" w:after="0"/>
              <w:ind w:left="0"/>
              <w:rPr>
                <w:b/>
              </w:rPr>
            </w:pPr>
            <w:r w:rsidRPr="00DE1661">
              <w:rPr>
                <w:b/>
              </w:rPr>
              <w:t>*Industrial Plug</w:t>
            </w:r>
            <w:r w:rsidR="000C418B">
              <w:rPr>
                <w:rFonts w:hint="eastAsia"/>
                <w:b/>
              </w:rPr>
              <w:t xml:space="preserve"> </w:t>
            </w:r>
            <w:r w:rsidR="00555116">
              <w:rPr>
                <w:b/>
              </w:rPr>
              <w:t>(</w:t>
            </w:r>
            <w:r w:rsidR="000C418B">
              <w:rPr>
                <w:b/>
              </w:rPr>
              <w:t>with Cable</w:t>
            </w:r>
            <w:r w:rsidR="00555116">
              <w:rPr>
                <w:b/>
              </w:rPr>
              <w:t>)</w:t>
            </w:r>
          </w:p>
        </w:tc>
        <w:tc>
          <w:tcPr>
            <w:tcW w:w="2008" w:type="dxa"/>
            <w:tcBorders>
              <w:bottom w:val="single" w:sz="4" w:space="0" w:color="auto"/>
            </w:tcBorders>
          </w:tcPr>
          <w:p w14:paraId="29FE1E36" w14:textId="77777777" w:rsidR="00DE1661" w:rsidRPr="00DE1661" w:rsidRDefault="00DE1661" w:rsidP="000D165F">
            <w:pPr>
              <w:pStyle w:val="BodytextUserManual"/>
              <w:spacing w:before="120" w:after="120"/>
              <w:ind w:left="0"/>
              <w:jc w:val="center"/>
            </w:pPr>
          </w:p>
          <w:p w14:paraId="14D9D80F"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A0AA58A" wp14:editId="657D9033">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0">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19D7E0DA" w14:textId="2E3AE8D5" w:rsidR="00DE1661" w:rsidRDefault="00DE1661" w:rsidP="00DE1661">
      <w:pPr>
        <w:spacing w:beforeLines="50" w:afterLines="50"/>
        <w:ind w:left="284"/>
      </w:pPr>
    </w:p>
    <w:p w14:paraId="1E7BACA8" w14:textId="0DAC87EF" w:rsidR="000C561A" w:rsidRDefault="000C561A">
      <w:r>
        <w:br w:type="page"/>
      </w:r>
    </w:p>
    <w:p w14:paraId="2EE78BEE" w14:textId="77777777" w:rsidR="00DE1661" w:rsidRDefault="00DE1661" w:rsidP="00DE1661">
      <w:pPr>
        <w:spacing w:beforeLines="50" w:afterLines="50"/>
        <w:ind w:left="284"/>
      </w:pPr>
    </w:p>
    <w:p w14:paraId="7DA0F73C" w14:textId="59648BEE" w:rsidR="00DE1661" w:rsidRPr="00DE1661" w:rsidRDefault="00DE1661" w:rsidP="00DE1661">
      <w:pPr>
        <w:spacing w:beforeLines="50" w:afterLines="50" w:line="480" w:lineRule="auto"/>
        <w:ind w:left="284"/>
        <w:rPr>
          <w:b/>
          <w:sz w:val="21"/>
        </w:rPr>
      </w:pPr>
      <w:r w:rsidRPr="00DE1661">
        <w:rPr>
          <w:rFonts w:hint="eastAsia"/>
          <w:b/>
          <w:sz w:val="21"/>
          <w:highlight w:val="lightGray"/>
        </w:rPr>
        <w:t>G</w:t>
      </w:r>
      <w:r w:rsidRPr="00DE1661">
        <w:rPr>
          <w:b/>
          <w:sz w:val="21"/>
          <w:highlight w:val="lightGray"/>
        </w:rPr>
        <w:t>etting Started</w:t>
      </w:r>
    </w:p>
    <w:p w14:paraId="4AA8786E" w14:textId="556031FE" w:rsidR="00DE1661" w:rsidRPr="00DE1661" w:rsidRDefault="00DE1661" w:rsidP="00923E67">
      <w:pPr>
        <w:pStyle w:val="BodytextUserManual"/>
        <w:numPr>
          <w:ilvl w:val="0"/>
          <w:numId w:val="68"/>
        </w:numPr>
        <w:spacing w:before="120" w:after="120"/>
        <w:ind w:left="641" w:hanging="357"/>
      </w:pPr>
      <w:r w:rsidRPr="00B628A1">
        <w:rPr>
          <w:highlight w:val="cyan"/>
        </w:rPr>
        <w:t xml:space="preserve">Use the </w:t>
      </w:r>
      <w:r w:rsidR="00E356F6" w:rsidRPr="00B628A1">
        <w:rPr>
          <w:highlight w:val="cyan"/>
        </w:rPr>
        <w:t>Phillips screwdriver</w:t>
      </w:r>
      <w:r w:rsidRPr="00B628A1">
        <w:rPr>
          <w:highlight w:val="cyan"/>
        </w:rPr>
        <w:t xml:space="preserve"> to loosen the four M5 x 12 screws to remove the front cover of the trolley. Set them aside.</w:t>
      </w:r>
    </w:p>
    <w:p w14:paraId="6DEA036E" w14:textId="45CA543D" w:rsidR="00DE1661" w:rsidRPr="00DE1661" w:rsidRDefault="0096078D" w:rsidP="0034501B">
      <w:pPr>
        <w:pStyle w:val="BodytextUserManual"/>
        <w:spacing w:beforeLines="100" w:before="240" w:after="120" w:line="480" w:lineRule="auto"/>
        <w:jc w:val="center"/>
      </w:pPr>
      <w:r>
        <w:rPr>
          <w:noProof/>
        </w:rPr>
        <w:drawing>
          <wp:inline distT="0" distB="0" distL="0" distR="0" wp14:anchorId="78656F2E" wp14:editId="3057D41E">
            <wp:extent cx="1467142" cy="214855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推车-1_1.png"/>
                    <pic:cNvPicPr/>
                  </pic:nvPicPr>
                  <pic:blipFill>
                    <a:blip r:embed="rId51">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000C1C89">
        <w:rPr>
          <w:rFonts w:hint="eastAsia"/>
        </w:rPr>
        <w:t xml:space="preserve"> </w:t>
      </w:r>
      <w:r w:rsidR="0034501B">
        <w:rPr>
          <w:noProof/>
        </w:rPr>
        <w:drawing>
          <wp:inline distT="0" distB="0" distL="0" distR="0" wp14:anchorId="5F8F7E6D" wp14:editId="233B48E8">
            <wp:extent cx="1724146" cy="2284730"/>
            <wp:effectExtent l="0" t="0" r="952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推车.png"/>
                    <pic:cNvPicPr/>
                  </pic:nvPicPr>
                  <pic:blipFill rotWithShape="1">
                    <a:blip r:embed="rId52">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459297F5" w14:textId="77777777" w:rsidR="00DE1661" w:rsidRPr="00DE1661" w:rsidRDefault="00DE1661" w:rsidP="00DE1661">
      <w:pPr>
        <w:rPr>
          <w:rFonts w:eastAsia="宋体"/>
          <w:bCs/>
          <w:kern w:val="0"/>
          <w:szCs w:val="20"/>
        </w:rPr>
      </w:pPr>
      <w:r w:rsidRPr="00DE1661">
        <w:br w:type="page"/>
      </w:r>
    </w:p>
    <w:p w14:paraId="5E445436" w14:textId="77777777" w:rsidR="00DE1661" w:rsidRPr="00DE1661" w:rsidRDefault="00DE1661" w:rsidP="00DE1661">
      <w:pPr>
        <w:pStyle w:val="BodytextUserManual"/>
        <w:spacing w:before="120" w:after="120"/>
      </w:pPr>
    </w:p>
    <w:p w14:paraId="23DC7BBB" w14:textId="2864152C" w:rsidR="00DE1661" w:rsidRPr="00793A06" w:rsidRDefault="00DE1661" w:rsidP="00923E67">
      <w:pPr>
        <w:pStyle w:val="ad"/>
        <w:numPr>
          <w:ilvl w:val="0"/>
          <w:numId w:val="68"/>
        </w:numPr>
        <w:spacing w:beforeLines="50" w:afterLines="50"/>
        <w:rPr>
          <w:rFonts w:eastAsia="宋体"/>
          <w:bCs/>
          <w:kern w:val="0"/>
          <w:szCs w:val="20"/>
        </w:rPr>
      </w:pPr>
      <w:r w:rsidRPr="00DE1661">
        <w:t>Lift the MaxiCharger onto the trolley. Position the groove (</w:t>
      </w:r>
      <w:r w:rsidRPr="00793A06">
        <w:rPr>
          <w:b/>
        </w:rPr>
        <w:t>B</w:t>
      </w:r>
      <w:r w:rsidRPr="00DE1661">
        <w:t>) on the back of the MaxiCharger to fit the protrusion (</w:t>
      </w:r>
      <w:r w:rsidRPr="00793A06">
        <w:rPr>
          <w:b/>
        </w:rPr>
        <w:t>A</w:t>
      </w:r>
      <w:r w:rsidRPr="00DE1661">
        <w:t>) of the trolley as shown below. Ensure the MaxiCharger is securely attached.</w:t>
      </w:r>
      <w:r w:rsidR="00793A06">
        <w:t xml:space="preserve"> </w:t>
      </w:r>
      <w:r w:rsidR="00793A06" w:rsidRPr="00793A06">
        <w:rPr>
          <w:rFonts w:eastAsia="宋体"/>
          <w:bCs/>
          <w:kern w:val="0"/>
          <w:szCs w:val="20"/>
        </w:rPr>
        <w:t>Remove the four lifting eye</w:t>
      </w:r>
      <w:r w:rsidR="00E356F6">
        <w:rPr>
          <w:rFonts w:eastAsia="宋体"/>
          <w:bCs/>
          <w:kern w:val="0"/>
          <w:szCs w:val="20"/>
        </w:rPr>
        <w:t xml:space="preserve"> </w:t>
      </w:r>
      <w:r w:rsidR="00793A06" w:rsidRPr="00793A06">
        <w:rPr>
          <w:rFonts w:eastAsia="宋体"/>
          <w:bCs/>
          <w:kern w:val="0"/>
          <w:szCs w:val="20"/>
        </w:rPr>
        <w:t>bolts and reinstall the top screws.</w:t>
      </w:r>
    </w:p>
    <w:p w14:paraId="5C8373B9"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70656" behindDoc="0" locked="0" layoutInCell="1" allowOverlap="1" wp14:anchorId="220C429B" wp14:editId="4B640741">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9FB624A"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pPr>
      <w:r w:rsidRPr="00DE1661">
        <w:t>When lifting the MaxiCharger onto the trolley, press the foot brakes on the two rear wheels to prevent the trolley from movement.</w:t>
      </w:r>
    </w:p>
    <w:p w14:paraId="7BF681CD" w14:textId="77777777" w:rsidR="00DE1661" w:rsidRPr="00DE1661" w:rsidRDefault="00DE1661" w:rsidP="00923E67">
      <w:pPr>
        <w:pStyle w:val="BodytextUserManual"/>
        <w:numPr>
          <w:ilvl w:val="0"/>
          <w:numId w:val="68"/>
        </w:numPr>
        <w:spacing w:before="120" w:after="120"/>
        <w:ind w:left="641" w:hanging="357"/>
      </w:pPr>
      <w:r w:rsidRPr="00DE1661">
        <w:t xml:space="preserve">Insert and fasten the two M12 x 30 screws using a 19 mm socket wrench to secure the MaxiCharger. </w:t>
      </w:r>
    </w:p>
    <w:p w14:paraId="3ADE9C45" w14:textId="35F38BFD" w:rsidR="00DE1661" w:rsidRDefault="000C561A" w:rsidP="000C561A">
      <w:pPr>
        <w:pStyle w:val="BodytextUserManual"/>
        <w:spacing w:beforeLines="100" w:before="240" w:after="120" w:line="480" w:lineRule="auto"/>
        <w:jc w:val="center"/>
      </w:pPr>
      <w:r>
        <w:rPr>
          <w:noProof/>
        </w:rPr>
        <w:drawing>
          <wp:inline distT="0" distB="0" distL="0" distR="0" wp14:anchorId="1139CFD1" wp14:editId="2D90735C">
            <wp:extent cx="3866450" cy="2584450"/>
            <wp:effectExtent l="0" t="0" r="127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小推车-3.png"/>
                    <pic:cNvPicPr/>
                  </pic:nvPicPr>
                  <pic:blipFill>
                    <a:blip r:embed="rId53">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3D92800D" w14:textId="735EF41B" w:rsidR="00793A06" w:rsidRPr="00DE1661"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w:t>
      </w:r>
      <w:r w:rsidRPr="00793A06">
        <w:rPr>
          <w:b/>
          <w:i/>
        </w:rPr>
        <w:t>.6</w:t>
      </w:r>
      <w:r>
        <w:t xml:space="preserve"> to proceed.</w:t>
      </w:r>
    </w:p>
    <w:p w14:paraId="091DD438" w14:textId="77777777" w:rsidR="00DE1661" w:rsidRPr="00DE1661" w:rsidRDefault="00DE1661" w:rsidP="00DE1661">
      <w:pPr>
        <w:rPr>
          <w:rFonts w:eastAsia="宋体"/>
          <w:bCs/>
          <w:kern w:val="0"/>
          <w:szCs w:val="20"/>
        </w:rPr>
      </w:pPr>
      <w:r w:rsidRPr="00DE1661">
        <w:br w:type="page"/>
      </w:r>
    </w:p>
    <w:p w14:paraId="302330C7" w14:textId="77777777" w:rsidR="00793A06" w:rsidRDefault="00793A06" w:rsidP="00793A06">
      <w:pPr>
        <w:pStyle w:val="BodytextUserManual"/>
        <w:spacing w:before="120" w:after="120"/>
      </w:pPr>
    </w:p>
    <w:p w14:paraId="51130ABF" w14:textId="01C8F1B6" w:rsidR="00793A06" w:rsidRPr="00793A06" w:rsidRDefault="00793A06" w:rsidP="00074A23">
      <w:pPr>
        <w:pStyle w:val="BodytextUserManual"/>
        <w:spacing w:before="120" w:after="120" w:line="480" w:lineRule="auto"/>
        <w:rPr>
          <w:b/>
        </w:rPr>
      </w:pPr>
      <w:r w:rsidRPr="00074A23">
        <w:rPr>
          <w:rFonts w:hint="eastAsia"/>
          <w:b/>
          <w:sz w:val="21"/>
          <w:highlight w:val="lightGray"/>
        </w:rPr>
        <w:t>C</w:t>
      </w:r>
      <w:r w:rsidRPr="00074A23">
        <w:rPr>
          <w:b/>
          <w:sz w:val="21"/>
          <w:highlight w:val="lightGray"/>
        </w:rPr>
        <w:t>ompleting the Installation</w:t>
      </w:r>
    </w:p>
    <w:p w14:paraId="58FC1791" w14:textId="5A20F07D" w:rsidR="00793A06" w:rsidRDefault="00793A06" w:rsidP="00923E67">
      <w:pPr>
        <w:pStyle w:val="BodytextUserManual"/>
        <w:numPr>
          <w:ilvl w:val="0"/>
          <w:numId w:val="78"/>
        </w:numPr>
        <w:spacing w:before="120" w:after="120"/>
      </w:pPr>
      <w:r w:rsidRPr="00DE1661">
        <w:t>Close the front door by reinstalling the two M8 hex screws using the hex key and tightening the screws.</w:t>
      </w:r>
    </w:p>
    <w:p w14:paraId="7AA807FD" w14:textId="0F7E4D8F" w:rsidR="00793A06" w:rsidRPr="00793A06" w:rsidRDefault="00793A06" w:rsidP="00923E67">
      <w:pPr>
        <w:pStyle w:val="BodytextUserManual"/>
        <w:numPr>
          <w:ilvl w:val="0"/>
          <w:numId w:val="78"/>
        </w:numPr>
        <w:spacing w:before="120" w:after="120"/>
      </w:pPr>
      <w:r w:rsidRPr="00DE1661">
        <w:t>Reinstall the side cover by inserting and tightenin</w:t>
      </w:r>
      <w:r w:rsidR="0096324F">
        <w:t>g the six M5 x 20 screws to 2 N</w:t>
      </w:r>
      <w:r w:rsidRPr="00DE1661">
        <w:t>m using the T25 Torx screwdriver.</w:t>
      </w:r>
    </w:p>
    <w:p w14:paraId="6B8E4BB6" w14:textId="36B910D6" w:rsidR="00DE1661" w:rsidRPr="00DE1661" w:rsidRDefault="00DE1661" w:rsidP="00923E67">
      <w:pPr>
        <w:pStyle w:val="BodytextUserManual"/>
        <w:numPr>
          <w:ilvl w:val="0"/>
          <w:numId w:val="78"/>
        </w:numPr>
        <w:spacing w:before="120" w:after="120"/>
      </w:pPr>
      <w:r w:rsidRPr="0096324F">
        <w:t>Use the t</w:t>
      </w:r>
      <w:r w:rsidR="00793A06" w:rsidRPr="0096324F">
        <w:t>hree</w:t>
      </w:r>
      <w:r w:rsidRPr="0096324F">
        <w:t xml:space="preserve"> strain reliefs</w:t>
      </w:r>
      <w:r w:rsidR="0096324F">
        <w:t xml:space="preserve"> </w:t>
      </w:r>
      <w:r w:rsidRPr="0096324F">
        <w:t>to secure the cables.</w:t>
      </w:r>
      <w:r w:rsidR="0096324F">
        <w:t xml:space="preserve"> </w:t>
      </w:r>
      <w:r w:rsidR="0096078D">
        <w:t>Tighten the M5 nuts using a</w:t>
      </w:r>
      <w:r w:rsidR="0096324F">
        <w:t>n 8 mm socket wrench.</w:t>
      </w:r>
      <w:r w:rsidRPr="00DE1661">
        <w:t xml:space="preserve"> </w:t>
      </w:r>
    </w:p>
    <w:p w14:paraId="4CFB749C" w14:textId="2341E9D6" w:rsidR="00793A06" w:rsidRDefault="00DE1661" w:rsidP="00793A06">
      <w:pPr>
        <w:pStyle w:val="BodytextUserManual"/>
        <w:spacing w:beforeLines="100" w:before="240" w:after="120" w:line="480" w:lineRule="auto"/>
        <w:jc w:val="center"/>
      </w:pPr>
      <w:r w:rsidRPr="00DE1661">
        <w:rPr>
          <w:noProof/>
        </w:rPr>
        <w:drawing>
          <wp:inline distT="0" distB="0" distL="0" distR="0" wp14:anchorId="3C145FB0" wp14:editId="4D80F954">
            <wp:extent cx="3439848" cy="31115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54">
                      <a:extLst>
                        <a:ext uri="{28A0092B-C50C-407E-A947-70E740481C1C}">
                          <a14:useLocalDpi xmlns:a14="http://schemas.microsoft.com/office/drawing/2010/main" val="0"/>
                        </a:ext>
                      </a:extLst>
                    </a:blip>
                    <a:stretch>
                      <a:fillRect/>
                    </a:stretch>
                  </pic:blipFill>
                  <pic:spPr>
                    <a:xfrm>
                      <a:off x="0" y="0"/>
                      <a:ext cx="3445866" cy="3116944"/>
                    </a:xfrm>
                    <a:prstGeom prst="rect">
                      <a:avLst/>
                    </a:prstGeom>
                  </pic:spPr>
                </pic:pic>
              </a:graphicData>
            </a:graphic>
          </wp:inline>
        </w:drawing>
      </w:r>
    </w:p>
    <w:p w14:paraId="32B4874B" w14:textId="77777777" w:rsidR="00793A06" w:rsidRDefault="00793A06">
      <w:pPr>
        <w:rPr>
          <w:rFonts w:eastAsia="宋体"/>
          <w:bCs/>
          <w:kern w:val="0"/>
          <w:szCs w:val="20"/>
        </w:rPr>
      </w:pPr>
      <w:r>
        <w:br w:type="page"/>
      </w:r>
    </w:p>
    <w:p w14:paraId="5641540A" w14:textId="77777777" w:rsidR="00DE1661" w:rsidRPr="00DE1661" w:rsidRDefault="00DE1661" w:rsidP="00DE1661">
      <w:pPr>
        <w:pStyle w:val="BodytextUserManual"/>
        <w:spacing w:before="120" w:after="120" w:line="480" w:lineRule="auto"/>
        <w:jc w:val="center"/>
      </w:pPr>
    </w:p>
    <w:p w14:paraId="65B5694C" w14:textId="5740C24F" w:rsidR="00DE1661" w:rsidRDefault="00793A06" w:rsidP="00923E67">
      <w:pPr>
        <w:pStyle w:val="BodytextUserManual"/>
        <w:numPr>
          <w:ilvl w:val="0"/>
          <w:numId w:val="78"/>
        </w:numPr>
        <w:spacing w:before="120" w:after="120"/>
        <w:ind w:left="641" w:hanging="357"/>
      </w:pPr>
      <w:r w:rsidRPr="00DE1661">
        <w:t>Reinstall the front cover of the trolley by inserting and tightening the four M5 x 12 screws.</w:t>
      </w:r>
    </w:p>
    <w:p w14:paraId="367B2202" w14:textId="165E32C0" w:rsidR="00EA4576" w:rsidRDefault="00EA4576" w:rsidP="00EA4576">
      <w:pPr>
        <w:pStyle w:val="BodytextUserManual"/>
        <w:spacing w:beforeLines="100" w:before="240" w:after="120" w:line="480" w:lineRule="auto"/>
        <w:jc w:val="center"/>
      </w:pPr>
      <w:r>
        <w:rPr>
          <w:noProof/>
        </w:rPr>
        <w:drawing>
          <wp:inline distT="0" distB="0" distL="0" distR="0" wp14:anchorId="36CDAD58" wp14:editId="2A99F5A7">
            <wp:extent cx="2237577" cy="33261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小推车-5.png"/>
                    <pic:cNvPicPr/>
                  </pic:nvPicPr>
                  <pic:blipFill rotWithShape="1">
                    <a:blip r:embed="rId55">
                      <a:extLst>
                        <a:ext uri="{28A0092B-C50C-407E-A947-70E740481C1C}">
                          <a14:useLocalDpi xmlns:a14="http://schemas.microsoft.com/office/drawing/2010/main" val="0"/>
                        </a:ext>
                      </a:extLst>
                    </a:blip>
                    <a:srcRect l="37955"/>
                    <a:stretch/>
                  </pic:blipFill>
                  <pic:spPr bwMode="auto">
                    <a:xfrm>
                      <a:off x="0" y="0"/>
                      <a:ext cx="2245267" cy="3337561"/>
                    </a:xfrm>
                    <a:prstGeom prst="rect">
                      <a:avLst/>
                    </a:prstGeom>
                    <a:ln>
                      <a:noFill/>
                    </a:ln>
                    <a:extLst>
                      <a:ext uri="{53640926-AAD7-44D8-BBD7-CCE9431645EC}">
                        <a14:shadowObscured xmlns:a14="http://schemas.microsoft.com/office/drawing/2010/main"/>
                      </a:ext>
                    </a:extLst>
                  </pic:spPr>
                </pic:pic>
              </a:graphicData>
            </a:graphic>
          </wp:inline>
        </w:drawing>
      </w:r>
    </w:p>
    <w:p w14:paraId="6B805CF5" w14:textId="0F2A2999" w:rsidR="00EA4576" w:rsidRDefault="00EA4576" w:rsidP="00923E67">
      <w:pPr>
        <w:pStyle w:val="BodytextUserManual"/>
        <w:numPr>
          <w:ilvl w:val="0"/>
          <w:numId w:val="78"/>
        </w:numPr>
        <w:spacing w:before="120" w:after="120"/>
        <w:ind w:left="641" w:hanging="357"/>
      </w:pPr>
      <w:r>
        <w:rPr>
          <w:rFonts w:hint="eastAsia"/>
        </w:rPr>
        <w:t>Drape</w:t>
      </w:r>
      <w:r>
        <w:t xml:space="preserve"> the charging cables and industrial plug cable over the cable h</w:t>
      </w:r>
      <w:r w:rsidR="0096324F">
        <w:t>older</w:t>
      </w:r>
      <w:r>
        <w:t xml:space="preserve">s on the side and </w:t>
      </w:r>
      <w:r w:rsidR="0096324F">
        <w:t>the rear</w:t>
      </w:r>
      <w:r>
        <w:t xml:space="preserve"> respectively.  </w:t>
      </w:r>
    </w:p>
    <w:p w14:paraId="0B76B56B" w14:textId="1E7C01CF" w:rsidR="00793A06" w:rsidRPr="00DE1661" w:rsidRDefault="00793A06" w:rsidP="00793A06">
      <w:pPr>
        <w:pStyle w:val="BodytextUserManual"/>
        <w:spacing w:before="120" w:after="120" w:line="480" w:lineRule="auto"/>
        <w:jc w:val="center"/>
      </w:pPr>
    </w:p>
    <w:p w14:paraId="7B9586A3" w14:textId="77777777" w:rsidR="00DE1661" w:rsidRPr="00DE1661" w:rsidRDefault="00DE1661" w:rsidP="00DE1661">
      <w:pPr>
        <w:pStyle w:val="BodytextUserManual"/>
        <w:spacing w:before="120" w:after="120" w:line="480" w:lineRule="auto"/>
        <w:jc w:val="center"/>
      </w:pPr>
    </w:p>
    <w:p w14:paraId="325B08FC" w14:textId="77777777" w:rsidR="00DE1661" w:rsidRPr="00DE1661" w:rsidRDefault="00DE1661" w:rsidP="00DE1661">
      <w:pPr>
        <w:pStyle w:val="BodytextUserManual"/>
        <w:spacing w:beforeLines="20" w:before="48" w:afterLines="20" w:after="48"/>
      </w:pPr>
      <w:r w:rsidRPr="00DE1661">
        <w:t xml:space="preserve">  </w:t>
      </w:r>
    </w:p>
    <w:p w14:paraId="6974896E" w14:textId="77777777" w:rsidR="00DE1661" w:rsidRPr="00DE1661" w:rsidRDefault="00DE1661" w:rsidP="00DE1661">
      <w:pPr>
        <w:rPr>
          <w:rFonts w:eastAsia="宋体"/>
          <w:bCs/>
          <w:kern w:val="0"/>
          <w:szCs w:val="20"/>
        </w:rPr>
      </w:pPr>
      <w:r w:rsidRPr="00DE1661">
        <w:br w:type="page"/>
      </w:r>
    </w:p>
    <w:p w14:paraId="10CFD9D1" w14:textId="7ADF9441" w:rsidR="00793A06" w:rsidRDefault="001E61AF" w:rsidP="00793A06">
      <w:pPr>
        <w:pStyle w:val="2"/>
        <w:spacing w:before="240"/>
        <w:rPr>
          <w:rFonts w:cs="Arial"/>
        </w:rPr>
      </w:pPr>
      <w:bookmarkStart w:id="216" w:name="_Toc131754290"/>
      <w:bookmarkEnd w:id="213"/>
      <w:r w:rsidRPr="00DE1661">
        <w:rPr>
          <w:rFonts w:cs="Arial"/>
        </w:rPr>
        <w:lastRenderedPageBreak/>
        <w:t>Power Supply Wiring</w:t>
      </w:r>
      <w:bookmarkEnd w:id="216"/>
    </w:p>
    <w:p w14:paraId="30BE1EDB" w14:textId="1C2D094E" w:rsidR="00100C10" w:rsidRPr="00100C10" w:rsidRDefault="00100C10" w:rsidP="00100C10">
      <w:pPr>
        <w:pStyle w:val="NOTE0"/>
        <w:ind w:left="284"/>
        <w:rPr>
          <w:b/>
        </w:rPr>
      </w:pPr>
      <w:r w:rsidRPr="00DE1661">
        <w:rPr>
          <w:b/>
          <w:noProof/>
        </w:rPr>
        <w:drawing>
          <wp:anchor distT="0" distB="0" distL="114300" distR="114300" simplePos="0" relativeHeight="252884992" behindDoc="0" locked="0" layoutInCell="1" allowOverlap="1" wp14:anchorId="06CAA91D" wp14:editId="61E4951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100C10">
        <w:rPr>
          <w:rFonts w:hint="eastAsia"/>
          <w:b/>
        </w:rPr>
        <w:t>N</w:t>
      </w:r>
      <w:r w:rsidRPr="00100C10">
        <w:rPr>
          <w:b/>
        </w:rPr>
        <w:t>OTE</w:t>
      </w:r>
    </w:p>
    <w:p w14:paraId="4014A348" w14:textId="3DB036D4" w:rsidR="00100C10" w:rsidRPr="00793A06" w:rsidRDefault="00100C10" w:rsidP="00100C10">
      <w:pPr>
        <w:pStyle w:val="NOTE0"/>
        <w:ind w:left="284"/>
      </w:pPr>
      <w:r>
        <w:t>The MaxiCharger mounted on Trolley can skip this section.</w:t>
      </w:r>
    </w:p>
    <w:p w14:paraId="49DB1FCE" w14:textId="0BFE8340" w:rsidR="001E61AF" w:rsidRPr="00DE1661" w:rsidRDefault="00BF72FE" w:rsidP="00D83239">
      <w:pPr>
        <w:pBdr>
          <w:top w:val="single" w:sz="4" w:space="1" w:color="auto"/>
        </w:pBdr>
        <w:spacing w:beforeLines="20" w:before="48" w:afterLines="20" w:after="48"/>
        <w:ind w:left="284"/>
        <w:rPr>
          <w:b/>
        </w:rPr>
      </w:pPr>
      <w:r w:rsidRPr="00FB72C6">
        <w:rPr>
          <w:rFonts w:asciiTheme="minorHAnsi" w:hAnsiTheme="minorHAnsi" w:cstheme="minorHAnsi"/>
          <w:b/>
          <w:noProof/>
        </w:rPr>
        <w:drawing>
          <wp:anchor distT="0" distB="0" distL="114300" distR="114300" simplePos="0" relativeHeight="252878848" behindDoc="0" locked="0" layoutInCell="1" allowOverlap="1" wp14:anchorId="3DFDE59F" wp14:editId="63E49C3A">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rPr>
        <w:t>WARNING</w:t>
      </w:r>
    </w:p>
    <w:p w14:paraId="3EF78560" w14:textId="77777777" w:rsidR="00953A43" w:rsidRPr="00DE1661" w:rsidRDefault="00953A43" w:rsidP="00D83239">
      <w:pPr>
        <w:pBdr>
          <w:top w:val="single" w:sz="4" w:space="1" w:color="auto"/>
        </w:pBdr>
        <w:spacing w:beforeLines="20" w:before="48" w:afterLines="20" w:after="48"/>
        <w:ind w:left="284"/>
        <w:rPr>
          <w:b/>
        </w:rPr>
      </w:pPr>
      <w:r w:rsidRPr="00DE1661">
        <w:rPr>
          <w:b/>
        </w:rPr>
        <w:t>Risk of Electric Shock</w:t>
      </w:r>
    </w:p>
    <w:p w14:paraId="38C497C1" w14:textId="40615D8C" w:rsidR="00953A43" w:rsidRPr="00DE1661" w:rsidRDefault="00953A43" w:rsidP="00923E67">
      <w:pPr>
        <w:pStyle w:val="ad"/>
        <w:numPr>
          <w:ilvl w:val="0"/>
          <w:numId w:val="63"/>
        </w:numPr>
        <w:pBdr>
          <w:top w:val="single" w:sz="4" w:space="1" w:color="auto"/>
        </w:pBdr>
        <w:spacing w:beforeLines="20" w:before="48" w:afterLines="20" w:after="48"/>
      </w:pPr>
      <w:r w:rsidRPr="00DE1661">
        <w:t>Only a qualified electrician should determine the electrical requirements and connect wires.</w:t>
      </w:r>
    </w:p>
    <w:p w14:paraId="0E5D98CE" w14:textId="694DFFAC" w:rsidR="00D83239" w:rsidRPr="00DE1661" w:rsidRDefault="00953A43" w:rsidP="00923E67">
      <w:pPr>
        <w:pStyle w:val="ad"/>
        <w:numPr>
          <w:ilvl w:val="0"/>
          <w:numId w:val="63"/>
        </w:numPr>
        <w:pBdr>
          <w:top w:val="single" w:sz="4" w:space="1" w:color="auto"/>
        </w:pBdr>
        <w:spacing w:beforeLines="20" w:before="48" w:afterLines="20" w:after="48"/>
        <w:rPr>
          <w:b/>
        </w:rPr>
      </w:pPr>
      <w:r w:rsidRPr="00DE1661">
        <w:t>Ensure the power is off before connecting the wires.</w:t>
      </w:r>
    </w:p>
    <w:p w14:paraId="4DB3CD3D" w14:textId="77777777" w:rsidR="00D83239" w:rsidRPr="00DE1661" w:rsidRDefault="00D83239" w:rsidP="00D83239">
      <w:pPr>
        <w:pBdr>
          <w:top w:val="single" w:sz="4" w:space="1" w:color="auto"/>
          <w:bottom w:val="single" w:sz="4" w:space="1" w:color="auto"/>
        </w:pBdr>
        <w:spacing w:beforeLines="20" w:before="48" w:afterLines="20" w:after="48"/>
        <w:ind w:left="284"/>
        <w:rPr>
          <w:b/>
        </w:rPr>
      </w:pPr>
    </w:p>
    <w:p w14:paraId="033AE28E" w14:textId="35315B22" w:rsidR="001E61AF" w:rsidRPr="00DE1661" w:rsidRDefault="00953A43" w:rsidP="00D83239">
      <w:pPr>
        <w:pBdr>
          <w:bottom w:val="single" w:sz="4" w:space="1" w:color="auto"/>
        </w:pBdr>
        <w:spacing w:beforeLines="20" w:before="48" w:afterLines="20" w:after="48"/>
        <w:ind w:left="284"/>
        <w:rPr>
          <w:b/>
        </w:rPr>
      </w:pPr>
      <w:r w:rsidRPr="00DE1661">
        <w:rPr>
          <w:noProof/>
        </w:rPr>
        <w:drawing>
          <wp:anchor distT="0" distB="0" distL="114300" distR="114300" simplePos="0" relativeHeight="252815360" behindDoc="0" locked="0" layoutInCell="1" allowOverlap="1" wp14:anchorId="418204DD" wp14:editId="7B0E91AC">
            <wp:simplePos x="0" y="0"/>
            <wp:positionH relativeFrom="margin">
              <wp:align>left</wp:align>
            </wp:positionH>
            <wp:positionV relativeFrom="paragraph">
              <wp:posOffset>7594</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DE1661">
        <w:rPr>
          <w:b/>
        </w:rPr>
        <w:t>IMPORTANT</w:t>
      </w:r>
    </w:p>
    <w:p w14:paraId="0512119E" w14:textId="721F8464" w:rsidR="001E61AF" w:rsidRPr="00DE1661" w:rsidRDefault="001E61AF" w:rsidP="00D83239">
      <w:pPr>
        <w:pBdr>
          <w:bottom w:val="single" w:sz="4" w:space="1" w:color="auto"/>
        </w:pBdr>
        <w:spacing w:beforeLines="20" w:before="48" w:afterLines="20" w:after="48"/>
        <w:ind w:left="284"/>
      </w:pPr>
      <w:r w:rsidRPr="00DE1661">
        <w:t xml:space="preserve">Before connecting </w:t>
      </w:r>
      <w:r w:rsidR="00D83239" w:rsidRPr="00DE1661">
        <w:t xml:space="preserve">the </w:t>
      </w:r>
      <w:r w:rsidRPr="00DE1661">
        <w:t>wires, ensure the following requirements are met:</w:t>
      </w:r>
    </w:p>
    <w:p w14:paraId="213A9E70" w14:textId="070BE4EB"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 xml:space="preserve">Use </w:t>
      </w:r>
      <w:r w:rsidR="00663003" w:rsidRPr="00DE1661">
        <w:t xml:space="preserve">75 </w:t>
      </w:r>
      <w:r w:rsidRPr="00DE1661">
        <w:t>°C copper wire only.</w:t>
      </w:r>
    </w:p>
    <w:p w14:paraId="60DCF67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circuit breaker at the panel must be off.</w:t>
      </w:r>
    </w:p>
    <w:p w14:paraId="17E7D7E9"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MaxiCharger must be grounded to true earth.</w:t>
      </w:r>
    </w:p>
    <w:p w14:paraId="3452C8EE"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An insulated grounding conductor must be installed as part of the branch circuit that supplies the MaxiCharger.</w:t>
      </w:r>
    </w:p>
    <w:p w14:paraId="66F330A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grounding conductor should be grounded to earth at the service equipment or, when supplied by a separately derived system, at the supply transformer.</w:t>
      </w:r>
    </w:p>
    <w:p w14:paraId="3AB4C89B" w14:textId="1A9E1025"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All connections must comply with all local codes and ordinances.</w:t>
      </w:r>
    </w:p>
    <w:p w14:paraId="3648EFFB" w14:textId="1AEFB4AF" w:rsidR="000C1C89" w:rsidRPr="000C1C89" w:rsidRDefault="000C1C89" w:rsidP="00586611">
      <w:pPr>
        <w:ind w:left="0"/>
        <w:rPr>
          <w:rFonts w:eastAsia="宋体"/>
          <w:bCs/>
          <w:kern w:val="0"/>
          <w:szCs w:val="20"/>
        </w:rPr>
      </w:pPr>
    </w:p>
    <w:p w14:paraId="340CBD0E" w14:textId="77777777" w:rsidR="000C1C89" w:rsidRDefault="000C1C89" w:rsidP="000C1C89">
      <w:pPr>
        <w:pStyle w:val="3"/>
        <w:spacing w:before="240"/>
      </w:pPr>
      <w:bookmarkStart w:id="217" w:name="_Toc131754291"/>
      <w:r w:rsidRPr="00B628A1">
        <w:rPr>
          <w:highlight w:val="cyan"/>
        </w:rPr>
        <w:t>AC Input Cable Information</w:t>
      </w:r>
      <w:bookmarkEnd w:id="217"/>
    </w:p>
    <w:tbl>
      <w:tblPr>
        <w:tblStyle w:val="af0"/>
        <w:tblW w:w="5000" w:type="pct"/>
        <w:tblLook w:val="04A0" w:firstRow="1" w:lastRow="0" w:firstColumn="1" w:lastColumn="0" w:noHBand="0" w:noVBand="1"/>
      </w:tblPr>
      <w:tblGrid>
        <w:gridCol w:w="1722"/>
        <w:gridCol w:w="1354"/>
        <w:gridCol w:w="1318"/>
        <w:gridCol w:w="1473"/>
        <w:gridCol w:w="1381"/>
      </w:tblGrid>
      <w:tr w:rsidR="00ED75CE" w:rsidRPr="00FC0C76" w14:paraId="67017F16" w14:textId="77777777" w:rsidTr="00ED75CE">
        <w:tc>
          <w:tcPr>
            <w:tcW w:w="1188" w:type="pct"/>
            <w:vAlign w:val="center"/>
          </w:tcPr>
          <w:p w14:paraId="3E9418B6" w14:textId="2FE4BD66" w:rsidR="00ED75CE" w:rsidRPr="00FC0C76" w:rsidRDefault="00ED75CE" w:rsidP="000C1C89">
            <w:pPr>
              <w:pStyle w:val="BodytextUserManual"/>
              <w:spacing w:before="120" w:after="120"/>
              <w:ind w:left="0"/>
              <w:rPr>
                <w:b/>
                <w:highlight w:val="cyan"/>
              </w:rPr>
            </w:pPr>
            <w:r w:rsidRPr="00FC0C76">
              <w:rPr>
                <w:rFonts w:hint="eastAsia"/>
                <w:b/>
                <w:highlight w:val="cyan"/>
              </w:rPr>
              <w:t>M</w:t>
            </w:r>
            <w:r w:rsidRPr="00FC0C76">
              <w:rPr>
                <w:b/>
                <w:highlight w:val="cyan"/>
              </w:rPr>
              <w:t>axiCharger (kW)</w:t>
            </w:r>
          </w:p>
        </w:tc>
        <w:tc>
          <w:tcPr>
            <w:tcW w:w="934" w:type="pct"/>
            <w:vAlign w:val="center"/>
          </w:tcPr>
          <w:p w14:paraId="598F4247" w14:textId="2D73626F" w:rsidR="00ED75CE" w:rsidRPr="00FC0C76" w:rsidRDefault="00ED75CE" w:rsidP="000C1C89">
            <w:pPr>
              <w:pStyle w:val="BodytextUserManual"/>
              <w:spacing w:before="120" w:after="120"/>
              <w:ind w:left="0"/>
              <w:rPr>
                <w:b/>
                <w:highlight w:val="cyan"/>
              </w:rPr>
            </w:pPr>
            <w:r w:rsidRPr="00FC0C76">
              <w:rPr>
                <w:rFonts w:hint="eastAsia"/>
                <w:b/>
                <w:highlight w:val="cyan"/>
              </w:rPr>
              <w:t>P</w:t>
            </w:r>
            <w:r w:rsidRPr="00FC0C76">
              <w:rPr>
                <w:b/>
                <w:highlight w:val="cyan"/>
              </w:rPr>
              <w:t>ower Input Voltage</w:t>
            </w:r>
          </w:p>
        </w:tc>
        <w:tc>
          <w:tcPr>
            <w:tcW w:w="909" w:type="pct"/>
            <w:vAlign w:val="center"/>
          </w:tcPr>
          <w:p w14:paraId="67EE839E" w14:textId="06AE27A0" w:rsidR="00ED75CE" w:rsidRPr="00FC0C76" w:rsidRDefault="00ED75CE" w:rsidP="000C1C89">
            <w:pPr>
              <w:pStyle w:val="BodytextUserManual"/>
              <w:spacing w:before="120" w:after="120"/>
              <w:ind w:left="0"/>
              <w:rPr>
                <w:b/>
                <w:highlight w:val="cyan"/>
              </w:rPr>
            </w:pPr>
            <w:r w:rsidRPr="00FC0C76">
              <w:rPr>
                <w:rFonts w:hint="eastAsia"/>
                <w:b/>
                <w:highlight w:val="cyan"/>
              </w:rPr>
              <w:t>M</w:t>
            </w:r>
            <w:r w:rsidRPr="00FC0C76">
              <w:rPr>
                <w:b/>
                <w:highlight w:val="cyan"/>
              </w:rPr>
              <w:t>ax. Input Current</w:t>
            </w:r>
          </w:p>
        </w:tc>
        <w:tc>
          <w:tcPr>
            <w:tcW w:w="1016" w:type="pct"/>
            <w:vAlign w:val="center"/>
          </w:tcPr>
          <w:p w14:paraId="443C3ED5" w14:textId="01820D07" w:rsidR="00ED75CE" w:rsidRPr="00FC0C76" w:rsidRDefault="00ED75CE" w:rsidP="000C1C89">
            <w:pPr>
              <w:pStyle w:val="BodytextUserManual"/>
              <w:spacing w:before="120" w:after="120"/>
              <w:ind w:left="0"/>
              <w:rPr>
                <w:b/>
                <w:highlight w:val="cyan"/>
              </w:rPr>
            </w:pPr>
            <w:r w:rsidRPr="00FC0C76">
              <w:rPr>
                <w:rFonts w:hint="eastAsia"/>
                <w:b/>
                <w:highlight w:val="cyan"/>
              </w:rPr>
              <w:t>W</w:t>
            </w:r>
            <w:r w:rsidRPr="00FC0C76">
              <w:rPr>
                <w:b/>
                <w:highlight w:val="cyan"/>
              </w:rPr>
              <w:t>ire Gauge Size</w:t>
            </w:r>
          </w:p>
        </w:tc>
        <w:tc>
          <w:tcPr>
            <w:tcW w:w="953" w:type="pct"/>
            <w:vAlign w:val="center"/>
          </w:tcPr>
          <w:p w14:paraId="56434393" w14:textId="752359F5" w:rsidR="00ED75CE" w:rsidRPr="00FC0C76" w:rsidRDefault="00ED75CE" w:rsidP="000C1C89">
            <w:pPr>
              <w:pStyle w:val="BodytextUserManual"/>
              <w:spacing w:before="120" w:after="120"/>
              <w:ind w:left="0"/>
              <w:rPr>
                <w:b/>
                <w:highlight w:val="cyan"/>
              </w:rPr>
            </w:pPr>
            <w:r w:rsidRPr="00FC0C76">
              <w:rPr>
                <w:rFonts w:hint="eastAsia"/>
                <w:b/>
                <w:highlight w:val="cyan"/>
              </w:rPr>
              <w:t>C</w:t>
            </w:r>
            <w:r w:rsidRPr="00FC0C76">
              <w:rPr>
                <w:b/>
                <w:highlight w:val="cyan"/>
              </w:rPr>
              <w:t>able Lug Size</w:t>
            </w:r>
          </w:p>
        </w:tc>
      </w:tr>
      <w:tr w:rsidR="00ED75CE" w14:paraId="32BBB519" w14:textId="77777777" w:rsidTr="00ED75CE">
        <w:tc>
          <w:tcPr>
            <w:tcW w:w="1188" w:type="pct"/>
            <w:vAlign w:val="center"/>
          </w:tcPr>
          <w:p w14:paraId="4D270622" w14:textId="068B7234" w:rsidR="00ED75CE" w:rsidRPr="00FC0C76" w:rsidRDefault="00ED75CE" w:rsidP="000C1C89">
            <w:pPr>
              <w:pStyle w:val="BodytextUserManual"/>
              <w:spacing w:before="120" w:after="120"/>
              <w:ind w:left="0"/>
              <w:rPr>
                <w:highlight w:val="cyan"/>
              </w:rPr>
            </w:pPr>
            <w:r w:rsidRPr="00FC0C76">
              <w:rPr>
                <w:rFonts w:hint="eastAsia"/>
                <w:highlight w:val="cyan"/>
              </w:rPr>
              <w:t>4</w:t>
            </w:r>
            <w:r w:rsidRPr="00FC0C76">
              <w:rPr>
                <w:highlight w:val="cyan"/>
              </w:rPr>
              <w:t>0 kW</w:t>
            </w:r>
          </w:p>
        </w:tc>
        <w:tc>
          <w:tcPr>
            <w:tcW w:w="934" w:type="pct"/>
            <w:vAlign w:val="center"/>
          </w:tcPr>
          <w:p w14:paraId="680124CB" w14:textId="5284D688" w:rsidR="00ED75CE" w:rsidRPr="00FC0C76" w:rsidRDefault="00ED75CE" w:rsidP="000C1C89">
            <w:pPr>
              <w:pStyle w:val="BodytextUserManual"/>
              <w:spacing w:before="120" w:after="120"/>
              <w:ind w:left="0"/>
              <w:rPr>
                <w:highlight w:val="cyan"/>
              </w:rPr>
            </w:pPr>
            <w:r w:rsidRPr="00FC0C76">
              <w:rPr>
                <w:rFonts w:hint="eastAsia"/>
                <w:highlight w:val="cyan"/>
              </w:rPr>
              <w:t>4</w:t>
            </w:r>
            <w:r w:rsidRPr="00FC0C76">
              <w:rPr>
                <w:highlight w:val="cyan"/>
              </w:rPr>
              <w:t>00 V</w:t>
            </w:r>
          </w:p>
        </w:tc>
        <w:tc>
          <w:tcPr>
            <w:tcW w:w="909" w:type="pct"/>
            <w:vAlign w:val="center"/>
          </w:tcPr>
          <w:p w14:paraId="0EED67D3" w14:textId="5680D340" w:rsidR="00ED75CE" w:rsidRPr="00FC0C76" w:rsidRDefault="00ED75CE" w:rsidP="000C1C89">
            <w:pPr>
              <w:pStyle w:val="BodytextUserManual"/>
              <w:spacing w:before="120" w:after="120"/>
              <w:ind w:left="0"/>
              <w:rPr>
                <w:color w:val="FF0000"/>
                <w:highlight w:val="cyan"/>
              </w:rPr>
            </w:pPr>
            <w:r w:rsidRPr="00FC0C76">
              <w:rPr>
                <w:highlight w:val="cyan"/>
              </w:rPr>
              <w:t>75 A</w:t>
            </w:r>
          </w:p>
        </w:tc>
        <w:tc>
          <w:tcPr>
            <w:tcW w:w="1016" w:type="pct"/>
            <w:vAlign w:val="center"/>
          </w:tcPr>
          <w:p w14:paraId="44B4C898" w14:textId="3F8E4DF4" w:rsidR="00ED75CE" w:rsidRPr="00FC0C76" w:rsidRDefault="00ED75CE" w:rsidP="000C1C89">
            <w:pPr>
              <w:pStyle w:val="BodytextUserManual"/>
              <w:spacing w:before="120" w:after="120"/>
              <w:ind w:left="0"/>
              <w:jc w:val="left"/>
              <w:rPr>
                <w:highlight w:val="cyan"/>
              </w:rPr>
            </w:pPr>
            <w:r w:rsidRPr="00FC0C76">
              <w:rPr>
                <w:highlight w:val="cyan"/>
              </w:rPr>
              <w:t xml:space="preserve">5 x </w:t>
            </w:r>
            <w:r w:rsidRPr="00FC0C76">
              <w:rPr>
                <w:rFonts w:hint="eastAsia"/>
                <w:highlight w:val="cyan"/>
              </w:rPr>
              <w:t>1</w:t>
            </w:r>
            <w:r w:rsidRPr="00FC0C76">
              <w:rPr>
                <w:highlight w:val="cyan"/>
              </w:rPr>
              <w:t>6 mm</w:t>
            </w:r>
            <w:r w:rsidRPr="00FC0C76">
              <w:rPr>
                <w:highlight w:val="cyan"/>
                <w:vertAlign w:val="superscript"/>
              </w:rPr>
              <w:t>2</w:t>
            </w:r>
          </w:p>
        </w:tc>
        <w:tc>
          <w:tcPr>
            <w:tcW w:w="953" w:type="pct"/>
            <w:vAlign w:val="center"/>
          </w:tcPr>
          <w:p w14:paraId="668038DF" w14:textId="2F07DDF4" w:rsidR="00ED75CE" w:rsidRPr="00FC0C76" w:rsidRDefault="00ED75CE" w:rsidP="000C1C89">
            <w:pPr>
              <w:pStyle w:val="BodytextUserManual"/>
              <w:spacing w:before="120" w:after="120"/>
              <w:ind w:left="0"/>
              <w:rPr>
                <w:highlight w:val="cyan"/>
              </w:rPr>
            </w:pPr>
            <w:r w:rsidRPr="00FC0C76">
              <w:rPr>
                <w:rFonts w:hint="eastAsia"/>
                <w:highlight w:val="cyan"/>
              </w:rPr>
              <w:t>E</w:t>
            </w:r>
            <w:r w:rsidRPr="00FC0C76">
              <w:rPr>
                <w:highlight w:val="cyan"/>
              </w:rPr>
              <w:t>VN16-18</w:t>
            </w:r>
          </w:p>
        </w:tc>
      </w:tr>
    </w:tbl>
    <w:p w14:paraId="147089AE" w14:textId="1B4495B5" w:rsidR="000C1C89" w:rsidRDefault="000C1C89" w:rsidP="000C1C89">
      <w:pPr>
        <w:ind w:left="0"/>
      </w:pPr>
    </w:p>
    <w:p w14:paraId="2AFD2C27" w14:textId="0FFE0F2B" w:rsidR="000C1C89" w:rsidRPr="000C1C89" w:rsidRDefault="000C1C89" w:rsidP="000C1C89">
      <w:r>
        <w:br w:type="page"/>
      </w:r>
    </w:p>
    <w:p w14:paraId="735B3DF2" w14:textId="3A23C8AB" w:rsidR="001E61AF" w:rsidRPr="00DE1661" w:rsidRDefault="00AB58E4" w:rsidP="00AB58E4">
      <w:pPr>
        <w:pStyle w:val="3"/>
        <w:spacing w:before="240"/>
      </w:pPr>
      <w:bookmarkStart w:id="218" w:name="_Toc131754292"/>
      <w:r w:rsidRPr="00DE1661">
        <w:lastRenderedPageBreak/>
        <w:t>Opening the Door</w:t>
      </w:r>
      <w:bookmarkEnd w:id="218"/>
    </w:p>
    <w:p w14:paraId="5F87AE58" w14:textId="1265C3EA" w:rsidR="007F26CE" w:rsidRPr="00DE1661" w:rsidRDefault="00B80D0B" w:rsidP="00923E67">
      <w:pPr>
        <w:pStyle w:val="ad"/>
        <w:widowControl w:val="0"/>
        <w:numPr>
          <w:ilvl w:val="0"/>
          <w:numId w:val="24"/>
        </w:numPr>
        <w:spacing w:line="220" w:lineRule="exact"/>
        <w:ind w:left="641" w:hanging="357"/>
      </w:pPr>
      <w:r w:rsidRPr="00DE1661">
        <w:t>Remove</w:t>
      </w:r>
      <w:r w:rsidR="001E61AF" w:rsidRPr="00DE1661">
        <w:t xml:space="preserve"> </w:t>
      </w:r>
      <w:r w:rsidR="007F26CE" w:rsidRPr="00DE1661">
        <w:t>the six M5</w:t>
      </w:r>
      <w:r w:rsidR="008F17FD" w:rsidRPr="00DE1661">
        <w:t xml:space="preserve"> x 20</w:t>
      </w:r>
      <w:r w:rsidR="007F26CE" w:rsidRPr="00DE1661">
        <w:t xml:space="preserve"> screws</w:t>
      </w:r>
      <w:r w:rsidR="00F00AA2" w:rsidRPr="00DE1661">
        <w:t xml:space="preserve"> </w:t>
      </w:r>
      <w:r w:rsidR="007F26CE" w:rsidRPr="00DE1661">
        <w:t>on the right</w:t>
      </w:r>
      <w:r w:rsidR="008F17FD" w:rsidRPr="00DE1661">
        <w:t xml:space="preserve"> side of the MaxiCharger using the</w:t>
      </w:r>
      <w:r w:rsidR="007F26CE" w:rsidRPr="00DE1661">
        <w:t xml:space="preserve"> T25 Torx screwdriver to remove the </w:t>
      </w:r>
      <w:r w:rsidR="00F00AA2" w:rsidRPr="00DE1661">
        <w:t xml:space="preserve">side </w:t>
      </w:r>
      <w:r w:rsidR="009D3249" w:rsidRPr="00DE1661">
        <w:t>cover</w:t>
      </w:r>
      <w:r w:rsidR="00F00AA2" w:rsidRPr="00DE1661">
        <w:t xml:space="preserve"> (</w:t>
      </w:r>
      <w:r w:rsidR="008F17FD" w:rsidRPr="00DE1661">
        <w:rPr>
          <w:b/>
        </w:rPr>
        <w:t>A</w:t>
      </w:r>
      <w:r w:rsidR="00F00AA2" w:rsidRPr="00DE1661">
        <w:t>). Set them aside.</w:t>
      </w:r>
    </w:p>
    <w:p w14:paraId="3C559103" w14:textId="44C2E576"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03E9C493" wp14:editId="7350D846">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0E647164" w14:textId="178DFD75" w:rsidR="001E61AF" w:rsidRPr="00DE1661" w:rsidRDefault="00B80D0B" w:rsidP="00923E67">
      <w:pPr>
        <w:pStyle w:val="ad"/>
        <w:widowControl w:val="0"/>
        <w:numPr>
          <w:ilvl w:val="0"/>
          <w:numId w:val="24"/>
        </w:numPr>
        <w:spacing w:line="220" w:lineRule="exact"/>
        <w:ind w:left="641" w:hanging="357"/>
      </w:pPr>
      <w:r w:rsidRPr="00DE1661">
        <w:t>Loosen</w:t>
      </w:r>
      <w:r w:rsidR="007F26CE" w:rsidRPr="00DE1661">
        <w:t xml:space="preserve"> </w:t>
      </w:r>
      <w:r w:rsidR="002816C0" w:rsidRPr="00DE1661">
        <w:t>the two M8</w:t>
      </w:r>
      <w:r w:rsidR="001E61AF" w:rsidRPr="00DE1661">
        <w:t xml:space="preserve"> </w:t>
      </w:r>
      <w:r w:rsidR="002816C0" w:rsidRPr="00DE1661">
        <w:t>hex</w:t>
      </w:r>
      <w:r w:rsidR="001E61AF" w:rsidRPr="00DE1661">
        <w:t xml:space="preserve"> screws</w:t>
      </w:r>
      <w:r w:rsidR="002816C0" w:rsidRPr="00DE1661">
        <w:t xml:space="preserve"> (</w:t>
      </w:r>
      <w:r w:rsidR="002816C0" w:rsidRPr="00DE1661">
        <w:rPr>
          <w:b/>
        </w:rPr>
        <w:t>A</w:t>
      </w:r>
      <w:r w:rsidR="002816C0" w:rsidRPr="00DE1661">
        <w:t xml:space="preserve">) using the hex key </w:t>
      </w:r>
      <w:r w:rsidR="00F00AA2" w:rsidRPr="00DE1661">
        <w:t>and</w:t>
      </w:r>
      <w:r w:rsidR="001E61AF" w:rsidRPr="00DE1661">
        <w:t xml:space="preserve"> open the </w:t>
      </w:r>
      <w:r w:rsidR="009F4593" w:rsidRPr="00DE1661">
        <w:t>front</w:t>
      </w:r>
      <w:r w:rsidR="001E61AF" w:rsidRPr="00DE1661">
        <w:t xml:space="preserve"> door.</w:t>
      </w:r>
      <w:r w:rsidR="00F00AA2" w:rsidRPr="00DE1661">
        <w:t xml:space="preserve"> </w:t>
      </w:r>
    </w:p>
    <w:p w14:paraId="0A2103C9" w14:textId="588C223F"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Default="00AB58E4" w:rsidP="00AB58E4">
      <w:pPr>
        <w:pStyle w:val="3"/>
        <w:spacing w:before="240"/>
      </w:pPr>
      <w:bookmarkStart w:id="219" w:name="_Toc131754293"/>
      <w:r w:rsidRPr="00DE1661">
        <w:lastRenderedPageBreak/>
        <w:t xml:space="preserve">Connecting the </w:t>
      </w:r>
      <w:r w:rsidR="005E65AE" w:rsidRPr="00DE1661">
        <w:t xml:space="preserve">AC </w:t>
      </w:r>
      <w:r w:rsidRPr="00DE1661">
        <w:t>Input Cable</w:t>
      </w:r>
      <w:bookmarkEnd w:id="219"/>
    </w:p>
    <w:p w14:paraId="26A70199" w14:textId="214689C9" w:rsidR="00793A06" w:rsidRPr="0096324F" w:rsidRDefault="00793A06" w:rsidP="00793A06">
      <w:pPr>
        <w:pStyle w:val="BodytextUserManual"/>
        <w:pBdr>
          <w:top w:val="single" w:sz="4" w:space="1" w:color="auto"/>
          <w:bottom w:val="single" w:sz="4" w:space="1" w:color="auto"/>
        </w:pBdr>
        <w:spacing w:beforeLines="20" w:before="48" w:afterLines="20" w:after="48"/>
        <w:rPr>
          <w:b/>
        </w:rPr>
      </w:pPr>
      <w:r w:rsidRPr="0096324F">
        <w:rPr>
          <w:b/>
          <w:noProof/>
        </w:rPr>
        <w:drawing>
          <wp:anchor distT="0" distB="0" distL="114300" distR="114300" simplePos="0" relativeHeight="252882944" behindDoc="0" locked="0" layoutInCell="1" allowOverlap="1" wp14:anchorId="2A20B565" wp14:editId="714E5CA1">
            <wp:simplePos x="0" y="0"/>
            <wp:positionH relativeFrom="margin">
              <wp:align>left</wp:align>
            </wp:positionH>
            <wp:positionV relativeFrom="paragraph">
              <wp:posOffset>25400</wp:posOffset>
            </wp:positionV>
            <wp:extent cx="143510" cy="14351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6324F">
        <w:rPr>
          <w:rFonts w:hint="eastAsia"/>
          <w:b/>
        </w:rPr>
        <w:t>N</w:t>
      </w:r>
      <w:r w:rsidRPr="0096324F">
        <w:rPr>
          <w:b/>
        </w:rPr>
        <w:t>OTE</w:t>
      </w:r>
    </w:p>
    <w:p w14:paraId="5DA3DADD" w14:textId="07385E72" w:rsidR="00793A06" w:rsidRPr="00DE1661" w:rsidRDefault="00793A06" w:rsidP="00793A06">
      <w:pPr>
        <w:pStyle w:val="BodytextUserManual"/>
        <w:pBdr>
          <w:top w:val="single" w:sz="4" w:space="1" w:color="auto"/>
          <w:bottom w:val="single" w:sz="4" w:space="1" w:color="auto"/>
        </w:pBdr>
        <w:spacing w:beforeLines="20" w:before="48" w:afterLines="20" w:after="48"/>
      </w:pPr>
      <w:r w:rsidRPr="0096324F">
        <w:t>Connect the industrial plug</w:t>
      </w:r>
      <w:r w:rsidR="00100C10" w:rsidRPr="0096324F">
        <w:t xml:space="preserve"> </w:t>
      </w:r>
      <w:r w:rsidR="0096324F">
        <w:rPr>
          <w:rFonts w:hint="eastAsia"/>
        </w:rPr>
        <w:t>(</w:t>
      </w:r>
      <w:r w:rsidR="0096324F">
        <w:t xml:space="preserve">with </w:t>
      </w:r>
      <w:r w:rsidR="00100C10" w:rsidRPr="0096324F">
        <w:t>cable</w:t>
      </w:r>
      <w:r w:rsidR="0096324F">
        <w:t>)</w:t>
      </w:r>
      <w:r w:rsidRPr="0096324F">
        <w:t xml:space="preserve"> provided to the terminal block inside the MaxiCharger for the MaxiCharger and Trolley.</w:t>
      </w:r>
    </w:p>
    <w:p w14:paraId="7FF32EC2" w14:textId="2A23A5CC" w:rsidR="007F26CE" w:rsidRPr="00DE1661" w:rsidRDefault="00B80D0B" w:rsidP="00923E67">
      <w:pPr>
        <w:pStyle w:val="ad"/>
        <w:widowControl w:val="0"/>
        <w:numPr>
          <w:ilvl w:val="0"/>
          <w:numId w:val="50"/>
        </w:numPr>
        <w:spacing w:line="220" w:lineRule="exact"/>
      </w:pPr>
      <w:r w:rsidRPr="00B628A1">
        <w:rPr>
          <w:highlight w:val="cyan"/>
        </w:rPr>
        <w:t>Loosen</w:t>
      </w:r>
      <w:r w:rsidR="007F26CE" w:rsidRPr="00B628A1">
        <w:rPr>
          <w:highlight w:val="cyan"/>
        </w:rPr>
        <w:t xml:space="preserve"> the </w:t>
      </w:r>
      <w:r w:rsidR="00881435" w:rsidRPr="00B628A1">
        <w:rPr>
          <w:highlight w:val="cyan"/>
        </w:rPr>
        <w:t>five</w:t>
      </w:r>
      <w:r w:rsidR="007F26CE" w:rsidRPr="00B628A1">
        <w:rPr>
          <w:highlight w:val="cyan"/>
        </w:rPr>
        <w:t xml:space="preserve"> M6 nuts </w:t>
      </w:r>
      <w:r w:rsidR="00881435" w:rsidRPr="00B628A1">
        <w:rPr>
          <w:highlight w:val="cyan"/>
        </w:rPr>
        <w:t xml:space="preserve">a 10 mm socket wrench </w:t>
      </w:r>
      <w:r w:rsidR="007F26CE" w:rsidRPr="00B628A1">
        <w:rPr>
          <w:highlight w:val="cyan"/>
        </w:rPr>
        <w:t>to remove the insulating barrier</w:t>
      </w:r>
      <w:r w:rsidR="009D3249" w:rsidRPr="00B628A1">
        <w:rPr>
          <w:highlight w:val="cyan"/>
        </w:rPr>
        <w:t xml:space="preserve"> (</w:t>
      </w:r>
      <w:r w:rsidR="009D3249" w:rsidRPr="00B628A1">
        <w:rPr>
          <w:b/>
          <w:highlight w:val="cyan"/>
        </w:rPr>
        <w:t>A</w:t>
      </w:r>
      <w:r w:rsidR="00F00AA2" w:rsidRPr="00B628A1">
        <w:rPr>
          <w:highlight w:val="cyan"/>
        </w:rPr>
        <w:t>) and set them aside</w:t>
      </w:r>
      <w:r w:rsidR="007F26CE" w:rsidRPr="00B628A1">
        <w:rPr>
          <w:highlight w:val="cyan"/>
        </w:rPr>
        <w:t>.</w:t>
      </w:r>
    </w:p>
    <w:p w14:paraId="70148D90" w14:textId="6E500D25" w:rsidR="007F26CE" w:rsidRPr="00DE1661" w:rsidRDefault="00F00AA2" w:rsidP="00881435">
      <w:pPr>
        <w:pStyle w:val="ad"/>
        <w:widowControl w:val="0"/>
        <w:spacing w:before="240" w:line="480" w:lineRule="auto"/>
        <w:ind w:left="641"/>
        <w:jc w:val="left"/>
      </w:pPr>
      <w:r w:rsidRPr="00DE1661">
        <w:rPr>
          <w:noProof/>
        </w:rPr>
        <w:drawing>
          <wp:inline distT="0" distB="0" distL="0" distR="0" wp14:anchorId="10152494" wp14:editId="24BCEA3A">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544CF332" w14:textId="1B8A2376" w:rsidR="001E61AF" w:rsidRPr="00DE1661" w:rsidRDefault="001E61AF" w:rsidP="00923E67">
      <w:pPr>
        <w:pStyle w:val="ad"/>
        <w:widowControl w:val="0"/>
        <w:numPr>
          <w:ilvl w:val="0"/>
          <w:numId w:val="50"/>
        </w:numPr>
        <w:spacing w:line="220" w:lineRule="exact"/>
        <w:ind w:left="641" w:hanging="357"/>
      </w:pPr>
      <w:r w:rsidRPr="00DE1661">
        <w:t>Pull the wires and guide them through the bottom AC inlet hole.</w:t>
      </w:r>
    </w:p>
    <w:p w14:paraId="271AA8BF" w14:textId="6283D9E1" w:rsidR="001E61AF" w:rsidRPr="00DE1661" w:rsidRDefault="00F00AA2" w:rsidP="00923E67">
      <w:pPr>
        <w:pStyle w:val="ad"/>
        <w:widowControl w:val="0"/>
        <w:numPr>
          <w:ilvl w:val="0"/>
          <w:numId w:val="50"/>
        </w:numPr>
        <w:spacing w:line="220" w:lineRule="exact"/>
        <w:ind w:left="641" w:hanging="357"/>
      </w:pPr>
      <w:r w:rsidRPr="00DE1661">
        <w:t xml:space="preserve">Use a wire stripper to remove </w:t>
      </w:r>
      <w:r w:rsidR="00424BB4" w:rsidRPr="00DE1661">
        <w:rPr>
          <w:color w:val="000000" w:themeColor="text1"/>
        </w:rPr>
        <w:t>an appropriate length</w:t>
      </w:r>
      <w:r w:rsidR="001E61AF" w:rsidRPr="00DE1661">
        <w:t xml:space="preserve"> of the insulation from the end </w:t>
      </w:r>
      <w:r w:rsidR="00AB58E4" w:rsidRPr="00DE1661">
        <w:t xml:space="preserve">of </w:t>
      </w:r>
      <w:r w:rsidR="00D83239" w:rsidRPr="00DE1661">
        <w:t>the</w:t>
      </w:r>
      <w:r w:rsidR="001E61AF" w:rsidRPr="00DE1661">
        <w:t xml:space="preserve"> wire</w:t>
      </w:r>
      <w:r w:rsidR="00AB58E4" w:rsidRPr="00DE1661">
        <w:t>s</w:t>
      </w:r>
      <w:r w:rsidR="001E61AF" w:rsidRPr="00DE1661">
        <w:t xml:space="preserve">. </w:t>
      </w:r>
      <w:r w:rsidR="00AB58E4" w:rsidRPr="00DE1661">
        <w:t xml:space="preserve">Ensure the stripped length is compatible with </w:t>
      </w:r>
      <w:r w:rsidR="00D83239" w:rsidRPr="00DE1661">
        <w:t xml:space="preserve">the </w:t>
      </w:r>
      <w:r w:rsidR="00AB58E4" w:rsidRPr="00DE1661">
        <w:t>cable lugs.</w:t>
      </w:r>
    </w:p>
    <w:p w14:paraId="44C86A39" w14:textId="2531F4A9" w:rsidR="00AB58E4" w:rsidRPr="00DE1661" w:rsidRDefault="001E61AF" w:rsidP="00923E67">
      <w:pPr>
        <w:pStyle w:val="ad"/>
        <w:widowControl w:val="0"/>
        <w:numPr>
          <w:ilvl w:val="0"/>
          <w:numId w:val="50"/>
        </w:numPr>
        <w:spacing w:line="220" w:lineRule="exact"/>
        <w:ind w:left="641" w:hanging="357"/>
      </w:pPr>
      <w:r w:rsidRPr="00DE1661">
        <w:t xml:space="preserve">Use </w:t>
      </w:r>
      <w:r w:rsidR="00F00AA2" w:rsidRPr="00DE1661">
        <w:t>the crimping tool to attach the</w:t>
      </w:r>
      <w:r w:rsidR="00F00AA2" w:rsidRPr="00DE1661">
        <w:rPr>
          <w:color w:val="FF0000"/>
        </w:rPr>
        <w:t xml:space="preserve"> </w:t>
      </w:r>
      <w:r w:rsidR="00F00AA2" w:rsidRPr="00DE1661">
        <w:t>cable lug</w:t>
      </w:r>
      <w:r w:rsidR="00D83239" w:rsidRPr="00DE1661">
        <w:t>s</w:t>
      </w:r>
      <w:r w:rsidRPr="00DE1661">
        <w:t xml:space="preserve"> to the end of the wire</w:t>
      </w:r>
      <w:r w:rsidR="00AB58E4" w:rsidRPr="00DE1661">
        <w:t>s</w:t>
      </w:r>
      <w:r w:rsidRPr="00DE1661">
        <w:t>.</w:t>
      </w:r>
    </w:p>
    <w:p w14:paraId="6F72E5FF" w14:textId="6D7F9609" w:rsidR="0092418D" w:rsidRPr="00DE1661" w:rsidRDefault="0092418D" w:rsidP="0092418D">
      <w:pPr>
        <w:pStyle w:val="ad"/>
        <w:widowControl w:val="0"/>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612A4C0F" w14:textId="1EE47ADC" w:rsidR="0092418D" w:rsidRPr="00DE1661" w:rsidRDefault="0092418D" w:rsidP="0092418D">
      <w:pPr>
        <w:pStyle w:val="ad"/>
        <w:widowControl w:val="0"/>
        <w:pBdr>
          <w:top w:val="single" w:sz="4" w:space="1" w:color="auto"/>
          <w:bottom w:val="single" w:sz="4" w:space="1" w:color="auto"/>
        </w:pBdr>
        <w:spacing w:beforeLines="20" w:before="48" w:afterLines="20" w:after="48"/>
        <w:ind w:left="641"/>
      </w:pPr>
      <w:r w:rsidRPr="00DE1661">
        <w:t xml:space="preserve">The MaxiCharger </w:t>
      </w:r>
      <w:r w:rsidR="00DE1661">
        <w:t>and Trolley</w:t>
      </w:r>
      <w:r w:rsidRPr="00DE1661">
        <w:t xml:space="preserve"> </w:t>
      </w:r>
      <w:r w:rsidR="00D83239" w:rsidRPr="00DE1661">
        <w:t xml:space="preserve">can </w:t>
      </w:r>
      <w:r w:rsidRPr="00DE1661">
        <w:t xml:space="preserve">skip the Step </w:t>
      </w:r>
      <w:r w:rsidRPr="00DE1661">
        <w:rPr>
          <w:b/>
        </w:rPr>
        <w:t>3</w:t>
      </w:r>
      <w:r w:rsidRPr="00DE1661">
        <w:t xml:space="preserve"> and </w:t>
      </w:r>
      <w:r w:rsidRPr="00DE1661">
        <w:rPr>
          <w:b/>
        </w:rPr>
        <w:t>4</w:t>
      </w:r>
      <w:r w:rsidRPr="00DE1661">
        <w:t>.</w:t>
      </w:r>
    </w:p>
    <w:p w14:paraId="799B98A0" w14:textId="4AB641FC" w:rsidR="001E61AF" w:rsidRPr="00DE1661" w:rsidRDefault="00AB58E4" w:rsidP="00AB58E4">
      <w:r w:rsidRPr="00DE1661">
        <w:br w:type="page"/>
      </w:r>
    </w:p>
    <w:p w14:paraId="2ED30EE3" w14:textId="77777777" w:rsidR="00100C10" w:rsidRDefault="00100C10" w:rsidP="00100C10">
      <w:pPr>
        <w:widowControl w:val="0"/>
        <w:spacing w:line="220" w:lineRule="exact"/>
        <w:ind w:left="0"/>
      </w:pPr>
    </w:p>
    <w:p w14:paraId="579FE772" w14:textId="632B74C2" w:rsidR="001E61AF" w:rsidRPr="00DE1661" w:rsidRDefault="001E61AF" w:rsidP="00923E67">
      <w:pPr>
        <w:pStyle w:val="ad"/>
        <w:widowControl w:val="0"/>
        <w:numPr>
          <w:ilvl w:val="0"/>
          <w:numId w:val="50"/>
        </w:numPr>
        <w:spacing w:line="220" w:lineRule="exact"/>
        <w:ind w:left="641" w:hanging="357"/>
      </w:pPr>
      <w:r w:rsidRPr="00DE1661">
        <w:t>Loosen the M6 fastener using a 10 mm socket wrench</w:t>
      </w:r>
      <w:r w:rsidR="00AB58E4" w:rsidRPr="00DE1661">
        <w:t xml:space="preserve"> and connect the PE wire to the PE busbar (</w:t>
      </w:r>
      <w:r w:rsidR="00AB58E4" w:rsidRPr="00DE1661">
        <w:rPr>
          <w:b/>
        </w:rPr>
        <w:t>A</w:t>
      </w:r>
      <w:r w:rsidR="00AB58E4" w:rsidRPr="00DE1661">
        <w:t>)</w:t>
      </w:r>
      <w:r w:rsidRPr="00DE1661">
        <w:t>.</w:t>
      </w:r>
      <w:r w:rsidR="00AB58E4" w:rsidRPr="00DE1661">
        <w:t xml:space="preserve"> Reinsert the fastener and tighten it to </w:t>
      </w:r>
      <w:r w:rsidR="005F5265" w:rsidRPr="00DE1661">
        <w:rPr>
          <w:color w:val="000000" w:themeColor="text1"/>
        </w:rPr>
        <w:t>6</w:t>
      </w:r>
      <w:r w:rsidR="0096324F">
        <w:rPr>
          <w:color w:val="000000" w:themeColor="text1"/>
        </w:rPr>
        <w:t xml:space="preserve"> N</w:t>
      </w:r>
      <w:r w:rsidR="00AB58E4" w:rsidRPr="00DE1661">
        <w:rPr>
          <w:color w:val="000000" w:themeColor="text1"/>
        </w:rPr>
        <w:t>m</w:t>
      </w:r>
      <w:r w:rsidR="00AB58E4" w:rsidRPr="00DE1661">
        <w:t>.</w:t>
      </w:r>
    </w:p>
    <w:p w14:paraId="17A621B6" w14:textId="07CAEAE6" w:rsidR="001E61AF" w:rsidRPr="00DE1661" w:rsidRDefault="00AB58E4" w:rsidP="00923E67">
      <w:pPr>
        <w:pStyle w:val="ad"/>
        <w:widowControl w:val="0"/>
        <w:numPr>
          <w:ilvl w:val="0"/>
          <w:numId w:val="50"/>
        </w:numPr>
        <w:spacing w:line="220" w:lineRule="exact"/>
        <w:ind w:left="641" w:hanging="357"/>
      </w:pPr>
      <w:r w:rsidRPr="00DE1661">
        <w:t>Use a 13 mm wrench to l</w:t>
      </w:r>
      <w:r w:rsidR="00793A30" w:rsidRPr="00DE1661">
        <w:t>oosen</w:t>
      </w:r>
      <w:r w:rsidR="001E61AF" w:rsidRPr="00DE1661">
        <w:t xml:space="preserve"> the </w:t>
      </w:r>
      <w:r w:rsidR="00793A30" w:rsidRPr="00DE1661">
        <w:t xml:space="preserve">four </w:t>
      </w:r>
      <w:r w:rsidR="002816C0" w:rsidRPr="00DE1661">
        <w:t xml:space="preserve">M8 </w:t>
      </w:r>
      <w:r w:rsidR="001E61AF" w:rsidRPr="00DE1661">
        <w:t xml:space="preserve">fasteners </w:t>
      </w:r>
      <w:r w:rsidRPr="00DE1661">
        <w:t>and</w:t>
      </w:r>
      <w:r w:rsidR="001E61AF" w:rsidRPr="00DE1661">
        <w:t xml:space="preserve"> attach the wires to the connectors:</w:t>
      </w:r>
    </w:p>
    <w:p w14:paraId="43F36A96" w14:textId="77777777" w:rsidR="00AB58E4" w:rsidRPr="00DE1661" w:rsidRDefault="00AB58E4" w:rsidP="00923E67">
      <w:pPr>
        <w:pStyle w:val="ad"/>
        <w:widowControl w:val="0"/>
        <w:numPr>
          <w:ilvl w:val="0"/>
          <w:numId w:val="51"/>
        </w:numPr>
        <w:spacing w:line="220" w:lineRule="exact"/>
      </w:pPr>
      <w:r w:rsidRPr="00DE1661">
        <w:t xml:space="preserve">L1 wire to the connector </w:t>
      </w:r>
      <w:r w:rsidRPr="00DE1661">
        <w:rPr>
          <w:b/>
        </w:rPr>
        <w:t>B</w:t>
      </w:r>
    </w:p>
    <w:p w14:paraId="6C4CC804" w14:textId="77777777" w:rsidR="00AB58E4" w:rsidRPr="00DE1661" w:rsidRDefault="00AB58E4" w:rsidP="00923E67">
      <w:pPr>
        <w:pStyle w:val="ad"/>
        <w:widowControl w:val="0"/>
        <w:numPr>
          <w:ilvl w:val="0"/>
          <w:numId w:val="51"/>
        </w:numPr>
        <w:spacing w:line="220" w:lineRule="exact"/>
      </w:pPr>
      <w:r w:rsidRPr="00DE1661">
        <w:t xml:space="preserve">L2 wire to the connector </w:t>
      </w:r>
      <w:r w:rsidRPr="00DE1661">
        <w:rPr>
          <w:b/>
        </w:rPr>
        <w:t>C</w:t>
      </w:r>
    </w:p>
    <w:p w14:paraId="58A24540" w14:textId="77777777" w:rsidR="00AB58E4" w:rsidRPr="00DE1661" w:rsidRDefault="00AB58E4" w:rsidP="00923E67">
      <w:pPr>
        <w:pStyle w:val="ad"/>
        <w:widowControl w:val="0"/>
        <w:numPr>
          <w:ilvl w:val="0"/>
          <w:numId w:val="51"/>
        </w:numPr>
        <w:spacing w:line="220" w:lineRule="exact"/>
      </w:pPr>
      <w:r w:rsidRPr="00DE1661">
        <w:t xml:space="preserve">L3 wire to the connector </w:t>
      </w:r>
      <w:r w:rsidRPr="00DE1661">
        <w:rPr>
          <w:b/>
        </w:rPr>
        <w:t>D</w:t>
      </w:r>
    </w:p>
    <w:p w14:paraId="35A93C39" w14:textId="64479592" w:rsidR="00AB58E4" w:rsidRPr="00DE1661" w:rsidRDefault="00AB58E4" w:rsidP="00923E67">
      <w:pPr>
        <w:pStyle w:val="ad"/>
        <w:widowControl w:val="0"/>
        <w:numPr>
          <w:ilvl w:val="0"/>
          <w:numId w:val="51"/>
        </w:numPr>
        <w:spacing w:line="220" w:lineRule="exact"/>
      </w:pPr>
      <w:r w:rsidRPr="00DE1661">
        <w:t xml:space="preserve">N wire to the connector </w:t>
      </w:r>
      <w:r w:rsidRPr="00DE1661">
        <w:rPr>
          <w:b/>
        </w:rPr>
        <w:t>E</w:t>
      </w:r>
    </w:p>
    <w:p w14:paraId="01963BFA" w14:textId="188BF975" w:rsidR="00AB58E4" w:rsidRPr="00DE1661" w:rsidRDefault="00AB58E4" w:rsidP="00923E67">
      <w:pPr>
        <w:pStyle w:val="ad"/>
        <w:widowControl w:val="0"/>
        <w:numPr>
          <w:ilvl w:val="0"/>
          <w:numId w:val="50"/>
        </w:numPr>
        <w:spacing w:line="220" w:lineRule="exact"/>
        <w:ind w:left="641" w:hanging="357"/>
      </w:pPr>
      <w:r w:rsidRPr="00DE1661">
        <w:t xml:space="preserve">Reinsert the </w:t>
      </w:r>
      <w:r w:rsidR="00702AED" w:rsidRPr="00DE1661">
        <w:t xml:space="preserve">M8 </w:t>
      </w:r>
      <w:r w:rsidRPr="00DE1661">
        <w:t xml:space="preserve">fasteners and tighten them to the torque </w:t>
      </w:r>
      <w:r w:rsidR="00883962" w:rsidRPr="00DE1661">
        <w:rPr>
          <w:color w:val="000000" w:themeColor="text1"/>
        </w:rPr>
        <w:t>6–</w:t>
      </w:r>
      <w:r w:rsidR="005F5265" w:rsidRPr="00DE1661">
        <w:rPr>
          <w:color w:val="000000" w:themeColor="text1"/>
        </w:rPr>
        <w:t>12</w:t>
      </w:r>
      <w:r w:rsidRPr="00DE1661">
        <w:rPr>
          <w:color w:val="000000" w:themeColor="text1"/>
        </w:rPr>
        <w:t xml:space="preserve"> Nm</w:t>
      </w:r>
      <w:r w:rsidRPr="00DE1661">
        <w:t>.</w:t>
      </w:r>
    </w:p>
    <w:p w14:paraId="7A220662" w14:textId="18AA8116" w:rsidR="00AB58E4" w:rsidRPr="00DE1661" w:rsidRDefault="00F00AA2" w:rsidP="00100C10">
      <w:pPr>
        <w:widowControl w:val="0"/>
        <w:spacing w:before="240" w:line="480" w:lineRule="auto"/>
        <w:ind w:left="703"/>
        <w:jc w:val="center"/>
      </w:pPr>
      <w:r w:rsidRPr="00DE1661">
        <w:rPr>
          <w:noProof/>
        </w:rPr>
        <w:drawing>
          <wp:inline distT="0" distB="0" distL="0" distR="0" wp14:anchorId="626D0D26" wp14:editId="72F90E68">
            <wp:extent cx="3244850" cy="24006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93632" cy="2436753"/>
                    </a:xfrm>
                    <a:prstGeom prst="rect">
                      <a:avLst/>
                    </a:prstGeom>
                  </pic:spPr>
                </pic:pic>
              </a:graphicData>
            </a:graphic>
          </wp:inline>
        </w:drawing>
      </w:r>
    </w:p>
    <w:p w14:paraId="7C16FB10" w14:textId="11CE2BF7" w:rsidR="009D3249" w:rsidRPr="00DE1661" w:rsidRDefault="00AB58E4" w:rsidP="00AB58E4">
      <w:r w:rsidRPr="00DE1661">
        <w:br w:type="page"/>
      </w:r>
    </w:p>
    <w:p w14:paraId="00B3E9CB" w14:textId="5450D178" w:rsidR="000C561A" w:rsidRDefault="00DE1661" w:rsidP="00953A43">
      <w:pPr>
        <w:pStyle w:val="2"/>
        <w:spacing w:before="240"/>
        <w:rPr>
          <w:rFonts w:cs="Arial"/>
        </w:rPr>
      </w:pPr>
      <w:r>
        <w:rPr>
          <w:rFonts w:cs="Arial"/>
        </w:rPr>
        <w:lastRenderedPageBreak/>
        <w:t xml:space="preserve"> </w:t>
      </w:r>
      <w:bookmarkStart w:id="220" w:name="_Toc131754294"/>
      <w:r w:rsidR="000C561A">
        <w:rPr>
          <w:rFonts w:cs="Arial"/>
        </w:rPr>
        <w:t xml:space="preserve">Connecting to the </w:t>
      </w:r>
      <w:r w:rsidR="0096324F">
        <w:rPr>
          <w:rFonts w:cs="Arial"/>
        </w:rPr>
        <w:t>Internet</w:t>
      </w:r>
      <w:bookmarkEnd w:id="220"/>
    </w:p>
    <w:p w14:paraId="049BFE65" w14:textId="44C04749" w:rsidR="000C561A" w:rsidRDefault="000C561A" w:rsidP="000C561A">
      <w:pPr>
        <w:pStyle w:val="BodytextUserManual"/>
        <w:spacing w:before="120" w:after="120"/>
      </w:pPr>
      <w:r w:rsidRPr="00A3681C">
        <w:rPr>
          <w:highlight w:val="cyan"/>
        </w:rPr>
        <w:t>The MaxiCharger can access the Internet via Ethernet Cable, Wi-Fi or cellular network. The</w:t>
      </w:r>
      <w:r w:rsidRPr="00A3681C">
        <w:rPr>
          <w:rFonts w:hint="eastAsia"/>
          <w:highlight w:val="cyan"/>
        </w:rPr>
        <w:t xml:space="preserve"> </w:t>
      </w:r>
      <w:r w:rsidRPr="00A3681C">
        <w:rPr>
          <w:highlight w:val="cyan"/>
        </w:rPr>
        <w:t>installation process vary among different Internet connections. Select the optimal method to connect the</w:t>
      </w:r>
      <w:r w:rsidRPr="00A3681C">
        <w:rPr>
          <w:rFonts w:hint="eastAsia"/>
          <w:highlight w:val="cyan"/>
        </w:rPr>
        <w:t xml:space="preserve"> </w:t>
      </w:r>
      <w:r w:rsidRPr="00A3681C">
        <w:rPr>
          <w:highlight w:val="cyan"/>
        </w:rPr>
        <w:t>Internet and follow the steps below accordingly</w:t>
      </w:r>
      <w:r w:rsidRPr="00B628A1">
        <w:t>.</w:t>
      </w:r>
    </w:p>
    <w:p w14:paraId="64DCA555" w14:textId="2D2B6077" w:rsidR="00DE7621" w:rsidRPr="00DE1661" w:rsidRDefault="000C561A" w:rsidP="000C561A">
      <w:pPr>
        <w:pStyle w:val="3"/>
        <w:spacing w:before="240"/>
      </w:pPr>
      <w:bookmarkStart w:id="221" w:name="_Toc131754295"/>
      <w:r>
        <w:t>Via</w:t>
      </w:r>
      <w:r w:rsidR="00DE7621" w:rsidRPr="00DE1661">
        <w:t xml:space="preserve"> the Ethernet Cable</w:t>
      </w:r>
      <w:bookmarkEnd w:id="221"/>
    </w:p>
    <w:p w14:paraId="1EA9B59A" w14:textId="7B829DCB" w:rsidR="007B6A62" w:rsidRPr="00DE1661" w:rsidRDefault="007B6A62" w:rsidP="007B6A62">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C740FF7" w14:textId="5186488A" w:rsidR="007B6A62" w:rsidRPr="00DE1661" w:rsidRDefault="00D83239" w:rsidP="007B6A62">
      <w:pPr>
        <w:pStyle w:val="BodytextUserManual"/>
        <w:pBdr>
          <w:top w:val="single" w:sz="4" w:space="1" w:color="auto"/>
          <w:bottom w:val="single" w:sz="4" w:space="1" w:color="auto"/>
        </w:pBdr>
        <w:spacing w:beforeLines="20" w:before="48" w:afterLines="20" w:after="48"/>
      </w:pPr>
      <w:r w:rsidRPr="00DE1661">
        <w:t xml:space="preserve">For </w:t>
      </w:r>
      <w:r w:rsidR="00782D46">
        <w:t xml:space="preserve">MaxiCharger and Trolley and </w:t>
      </w:r>
      <w:r w:rsidRPr="00DE1661">
        <w:t xml:space="preserve">MaxiCharger </w:t>
      </w:r>
      <w:r w:rsidR="00DE1661">
        <w:t xml:space="preserve">mounted on </w:t>
      </w:r>
      <w:r w:rsidRPr="00DE1661">
        <w:t xml:space="preserve">trolley, cellular data or Wi-Fi is preferred to access the Internet </w:t>
      </w:r>
      <w:r w:rsidR="008F17FD" w:rsidRPr="00DE1661">
        <w:t>for movability.</w:t>
      </w:r>
    </w:p>
    <w:p w14:paraId="38ADF03E" w14:textId="742D250A" w:rsidR="00B961B5" w:rsidRPr="00DE1661" w:rsidRDefault="00B961B5" w:rsidP="00923E67">
      <w:pPr>
        <w:pStyle w:val="BodytextUserManual"/>
        <w:numPr>
          <w:ilvl w:val="0"/>
          <w:numId w:val="48"/>
        </w:numPr>
        <w:spacing w:before="120" w:after="120"/>
      </w:pPr>
      <w:r w:rsidRPr="00DE1661">
        <w:t>Loosen the cable gland</w:t>
      </w:r>
      <w:r w:rsidR="009F4593" w:rsidRPr="00DE1661">
        <w:t xml:space="preserve"> (</w:t>
      </w:r>
      <w:r w:rsidR="009F4593" w:rsidRPr="00DE1661">
        <w:rPr>
          <w:b/>
        </w:rPr>
        <w:t>A</w:t>
      </w:r>
      <w:r w:rsidR="009F4593" w:rsidRPr="00DE1661">
        <w:t>)</w:t>
      </w:r>
      <w:r w:rsidRPr="00DE1661">
        <w:t>.</w:t>
      </w:r>
    </w:p>
    <w:p w14:paraId="3755B345" w14:textId="77777777" w:rsidR="00B961B5" w:rsidRPr="00DE1661" w:rsidRDefault="00B961B5" w:rsidP="00923E67">
      <w:pPr>
        <w:pStyle w:val="BodytextUserManual"/>
        <w:numPr>
          <w:ilvl w:val="0"/>
          <w:numId w:val="48"/>
        </w:numPr>
        <w:spacing w:before="120" w:after="120"/>
      </w:pPr>
      <w:r w:rsidRPr="00DE1661">
        <w:t>Put the Ethernet cable through the Ethernet cable port at the bottom of the MaxiCharger.</w:t>
      </w:r>
    </w:p>
    <w:p w14:paraId="2E7DE240" w14:textId="77777777" w:rsidR="00B961B5" w:rsidRPr="00DE1661" w:rsidRDefault="00B961B5" w:rsidP="00923E67">
      <w:pPr>
        <w:pStyle w:val="BodytextUserManual"/>
        <w:numPr>
          <w:ilvl w:val="0"/>
          <w:numId w:val="48"/>
        </w:numPr>
        <w:spacing w:before="120" w:after="120"/>
      </w:pPr>
      <w:r w:rsidRPr="00DE1661">
        <w:t>Plug the Ethernet cable into the RJ45 port.</w:t>
      </w:r>
    </w:p>
    <w:p w14:paraId="7FBF9CC5" w14:textId="07633787" w:rsidR="00DE7621" w:rsidRPr="00DE1661" w:rsidRDefault="00B961B5" w:rsidP="00923E67">
      <w:pPr>
        <w:pStyle w:val="BodytextUserManual"/>
        <w:numPr>
          <w:ilvl w:val="0"/>
          <w:numId w:val="48"/>
        </w:numPr>
        <w:spacing w:before="120" w:after="120"/>
      </w:pPr>
      <w:r w:rsidRPr="00DE1661">
        <w:t>Tighten the cable gland</w:t>
      </w:r>
      <w:r w:rsidR="009F4593" w:rsidRPr="00DE1661">
        <w:t xml:space="preserve"> (</w:t>
      </w:r>
      <w:r w:rsidR="009F4593" w:rsidRPr="00DE1661">
        <w:rPr>
          <w:b/>
        </w:rPr>
        <w:t>A</w:t>
      </w:r>
      <w:r w:rsidR="009F4593" w:rsidRPr="00DE1661">
        <w:t>)</w:t>
      </w:r>
      <w:r w:rsidRPr="00DE1661">
        <w:t>.</w:t>
      </w:r>
    </w:p>
    <w:p w14:paraId="74EE2B2C" w14:textId="5F6602BB"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43144586" wp14:editId="6C318CE0">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DE1661" w:rsidRDefault="00AB58E4" w:rsidP="00AB58E4">
      <w:pPr>
        <w:rPr>
          <w:rFonts w:eastAsia="宋体"/>
          <w:bCs/>
          <w:kern w:val="0"/>
          <w:szCs w:val="20"/>
        </w:rPr>
      </w:pPr>
      <w:r w:rsidRPr="00DE1661">
        <w:br w:type="page"/>
      </w:r>
    </w:p>
    <w:p w14:paraId="5E4DB815" w14:textId="5015D706" w:rsidR="00726D92" w:rsidRPr="00DE1661" w:rsidRDefault="00DE1661" w:rsidP="000C561A">
      <w:pPr>
        <w:pStyle w:val="3"/>
        <w:spacing w:before="240"/>
      </w:pPr>
      <w:r>
        <w:lastRenderedPageBreak/>
        <w:t xml:space="preserve"> </w:t>
      </w:r>
      <w:bookmarkStart w:id="222" w:name="_Toc131754296"/>
      <w:r w:rsidR="000C561A">
        <w:t>Via</w:t>
      </w:r>
      <w:r w:rsidR="00DE7621" w:rsidRPr="00DE1661">
        <w:t xml:space="preserve"> the </w:t>
      </w:r>
      <w:r w:rsidR="000C561A">
        <w:t>Cellular Network</w:t>
      </w:r>
      <w:bookmarkEnd w:id="222"/>
    </w:p>
    <w:p w14:paraId="679219EF" w14:textId="3A13D73E" w:rsidR="00DE7621" w:rsidRPr="00DE1661" w:rsidRDefault="00AB58E4" w:rsidP="00923E67">
      <w:pPr>
        <w:pStyle w:val="BodytextUserManual"/>
        <w:numPr>
          <w:ilvl w:val="0"/>
          <w:numId w:val="46"/>
        </w:numPr>
        <w:spacing w:before="120" w:after="120"/>
      </w:pPr>
      <w:r w:rsidRPr="00DE1661">
        <w:t>Press the button (</w:t>
      </w:r>
      <w:r w:rsidRPr="00DE1661">
        <w:rPr>
          <w:b/>
        </w:rPr>
        <w:t>A</w:t>
      </w:r>
      <w:r w:rsidRPr="00DE1661">
        <w:t>) to release the SIM card tray</w:t>
      </w:r>
      <w:r w:rsidR="008D08FB" w:rsidRPr="00DE1661">
        <w:t>.</w:t>
      </w:r>
    </w:p>
    <w:p w14:paraId="17213EF7" w14:textId="1FC1ABBD" w:rsidR="00AB58E4" w:rsidRPr="00DE1661" w:rsidRDefault="00AB58E4" w:rsidP="00923E67">
      <w:pPr>
        <w:pStyle w:val="BodytextUserManual"/>
        <w:numPr>
          <w:ilvl w:val="0"/>
          <w:numId w:val="46"/>
        </w:numPr>
        <w:spacing w:before="120" w:after="120"/>
      </w:pPr>
      <w:r w:rsidRPr="00DE1661">
        <w:t>Insert a SIM card into the tray. Ensure the card is placed correctly.</w:t>
      </w:r>
    </w:p>
    <w:p w14:paraId="2CA111F6" w14:textId="0B115229" w:rsidR="008D08FB" w:rsidRPr="00DE1661" w:rsidRDefault="00AB58E4" w:rsidP="00923E67">
      <w:pPr>
        <w:pStyle w:val="BodytextUserManual"/>
        <w:numPr>
          <w:ilvl w:val="0"/>
          <w:numId w:val="46"/>
        </w:numPr>
        <w:spacing w:before="120" w:after="120"/>
      </w:pPr>
      <w:r w:rsidRPr="00DE1661">
        <w:t>Push</w:t>
      </w:r>
      <w:r w:rsidR="00ED1019" w:rsidRPr="00DE1661">
        <w:t xml:space="preserve"> the SIM card</w:t>
      </w:r>
      <w:r w:rsidR="00D83239" w:rsidRPr="00DE1661">
        <w:t xml:space="preserve"> tray</w:t>
      </w:r>
      <w:r w:rsidR="00ED1019" w:rsidRPr="00DE1661">
        <w:t xml:space="preserve"> in</w:t>
      </w:r>
      <w:r w:rsidRPr="00DE1661">
        <w:t>to the slot</w:t>
      </w:r>
      <w:r w:rsidR="00ED1019" w:rsidRPr="00DE1661">
        <w:t>.</w:t>
      </w:r>
    </w:p>
    <w:p w14:paraId="619BEE59" w14:textId="0D460D0A"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0A0CD3A1" wp14:editId="38DBB01B">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2">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565A1190" w14:textId="7797C124" w:rsidR="002E06FF" w:rsidRPr="00DE1661" w:rsidRDefault="00AB58E4" w:rsidP="002E06FF">
      <w:pPr>
        <w:rPr>
          <w:rFonts w:eastAsia="宋体"/>
          <w:bCs/>
          <w:kern w:val="0"/>
          <w:szCs w:val="20"/>
        </w:rPr>
      </w:pPr>
      <w:r w:rsidRPr="00DE1661">
        <w:br w:type="page"/>
      </w:r>
      <w:bookmarkStart w:id="223" w:name="5.5.1_Mechanical_installation_procedure"/>
      <w:bookmarkStart w:id="224" w:name="_bookmark85"/>
      <w:bookmarkStart w:id="225" w:name="_Toc106900421"/>
      <w:bookmarkStart w:id="226" w:name="_Toc106983293"/>
      <w:bookmarkEnd w:id="223"/>
      <w:bookmarkEnd w:id="224"/>
    </w:p>
    <w:p w14:paraId="7CDFF84A" w14:textId="3282B407" w:rsidR="002E06FF" w:rsidRPr="00DE1661" w:rsidRDefault="00B400CE" w:rsidP="002E06FF">
      <w:pPr>
        <w:pStyle w:val="2"/>
        <w:spacing w:before="240"/>
        <w:rPr>
          <w:rFonts w:cs="Arial"/>
        </w:rPr>
      </w:pPr>
      <w:bookmarkStart w:id="227" w:name="_Toc131754297"/>
      <w:bookmarkStart w:id="228" w:name="_Ref102753644"/>
      <w:bookmarkEnd w:id="105"/>
      <w:bookmarkEnd w:id="225"/>
      <w:bookmarkEnd w:id="226"/>
      <w:r w:rsidRPr="00DE1661">
        <w:rPr>
          <w:rFonts w:cs="Arial"/>
        </w:rPr>
        <w:lastRenderedPageBreak/>
        <w:t xml:space="preserve">Installing the Upstream </w:t>
      </w:r>
      <w:r w:rsidR="002E06FF" w:rsidRPr="00DE1661">
        <w:rPr>
          <w:rFonts w:cs="Arial"/>
        </w:rPr>
        <w:t>Protective Device</w:t>
      </w:r>
      <w:bookmarkEnd w:id="227"/>
    </w:p>
    <w:tbl>
      <w:tblPr>
        <w:tblStyle w:val="af0"/>
        <w:tblW w:w="0" w:type="auto"/>
        <w:tblLook w:val="04A0" w:firstRow="1" w:lastRow="0" w:firstColumn="1" w:lastColumn="0" w:noHBand="0" w:noVBand="1"/>
      </w:tblPr>
      <w:tblGrid>
        <w:gridCol w:w="2972"/>
        <w:gridCol w:w="4253"/>
      </w:tblGrid>
      <w:tr w:rsidR="002E06FF" w:rsidRPr="00DE1661"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DE1661" w:rsidRDefault="002E06FF" w:rsidP="002E06FF">
            <w:pPr>
              <w:spacing w:beforeLines="20" w:before="48" w:afterLines="20" w:after="48" w:line="240" w:lineRule="atLeast"/>
              <w:ind w:left="0"/>
              <w:rPr>
                <w:b/>
              </w:rPr>
            </w:pPr>
            <w:r w:rsidRPr="00DE1661">
              <w:rPr>
                <w:b/>
              </w:rPr>
              <w:t>Devices</w:t>
            </w:r>
          </w:p>
        </w:tc>
        <w:tc>
          <w:tcPr>
            <w:tcW w:w="4253" w:type="dxa"/>
            <w:shd w:val="clear" w:color="auto" w:fill="D9D9D9" w:themeFill="background1" w:themeFillShade="D9"/>
            <w:vAlign w:val="center"/>
          </w:tcPr>
          <w:p w14:paraId="0742B257" w14:textId="77777777" w:rsidR="002E06FF" w:rsidRPr="00DE1661" w:rsidRDefault="002E06FF" w:rsidP="006004EE">
            <w:pPr>
              <w:spacing w:beforeLines="20" w:before="48" w:afterLines="20" w:after="48" w:line="240" w:lineRule="atLeast"/>
              <w:rPr>
                <w:b/>
              </w:rPr>
            </w:pPr>
            <w:r w:rsidRPr="00DE1661">
              <w:rPr>
                <w:b/>
              </w:rPr>
              <w:t>Specifications</w:t>
            </w:r>
          </w:p>
        </w:tc>
      </w:tr>
      <w:tr w:rsidR="002E06FF" w:rsidRPr="00DE1661" w14:paraId="7A6FF52B" w14:textId="77777777" w:rsidTr="006004EE">
        <w:trPr>
          <w:trHeight w:val="837"/>
        </w:trPr>
        <w:tc>
          <w:tcPr>
            <w:tcW w:w="2972" w:type="dxa"/>
            <w:vAlign w:val="center"/>
          </w:tcPr>
          <w:p w14:paraId="04A3FDC7" w14:textId="77777777" w:rsidR="002E06FF" w:rsidRPr="00DE1661" w:rsidRDefault="002E06FF" w:rsidP="002E06FF">
            <w:pPr>
              <w:spacing w:beforeLines="20" w:before="48" w:afterLines="20" w:after="48" w:line="240" w:lineRule="atLeast"/>
              <w:ind w:left="0"/>
              <w:jc w:val="left"/>
            </w:pPr>
            <w:r w:rsidRPr="00DE1661">
              <w:t>Dedicated upstream protection device(s)</w:t>
            </w:r>
          </w:p>
        </w:tc>
        <w:tc>
          <w:tcPr>
            <w:tcW w:w="4253" w:type="dxa"/>
            <w:vAlign w:val="center"/>
          </w:tcPr>
          <w:p w14:paraId="224B778A" w14:textId="77777777" w:rsidR="002E06FF" w:rsidRPr="00DE1661" w:rsidRDefault="002E06FF" w:rsidP="002E06FF">
            <w:pPr>
              <w:spacing w:beforeLines="20" w:before="48" w:afterLines="20" w:after="48" w:line="240" w:lineRule="atLeast"/>
              <w:ind w:left="0"/>
            </w:pPr>
            <w:r w:rsidRPr="00DE1661">
              <w:t>Options:</w:t>
            </w:r>
          </w:p>
          <w:p w14:paraId="44359E1B" w14:textId="72359A48" w:rsidR="002E06FF" w:rsidRPr="00DE1661" w:rsidRDefault="002E06FF" w:rsidP="00923E67">
            <w:pPr>
              <w:pStyle w:val="ad"/>
              <w:numPr>
                <w:ilvl w:val="0"/>
                <w:numId w:val="55"/>
              </w:numPr>
              <w:spacing w:beforeLines="20" w:before="48" w:afterLines="20" w:after="48" w:line="240" w:lineRule="atLeast"/>
            </w:pPr>
            <w:r w:rsidRPr="00DE1661">
              <w:t>RCD (Type A) + MCB</w:t>
            </w:r>
          </w:p>
          <w:p w14:paraId="57FF5BC2" w14:textId="0D6CB04C" w:rsidR="002E06FF" w:rsidRPr="00DE1661" w:rsidRDefault="002E06FF" w:rsidP="00923E67">
            <w:pPr>
              <w:pStyle w:val="ad"/>
              <w:numPr>
                <w:ilvl w:val="0"/>
                <w:numId w:val="55"/>
              </w:numPr>
              <w:spacing w:beforeLines="20" w:before="48" w:afterLines="20" w:after="48" w:line="240" w:lineRule="atLeast"/>
            </w:pPr>
            <w:r w:rsidRPr="00DE1661">
              <w:t>RCBO (Type A)</w:t>
            </w:r>
          </w:p>
        </w:tc>
      </w:tr>
      <w:tr w:rsidR="002E06FF" w:rsidRPr="00DE1661" w14:paraId="0A28665C" w14:textId="77777777" w:rsidTr="006004EE">
        <w:tc>
          <w:tcPr>
            <w:tcW w:w="2972" w:type="dxa"/>
            <w:vAlign w:val="center"/>
          </w:tcPr>
          <w:p w14:paraId="341D6EB4" w14:textId="77777777" w:rsidR="002E06FF" w:rsidRPr="00DE1661" w:rsidRDefault="002E06FF" w:rsidP="002E06FF">
            <w:pPr>
              <w:spacing w:beforeLines="20" w:before="48" w:afterLines="20" w:after="48" w:line="240" w:lineRule="atLeast"/>
              <w:ind w:left="0"/>
              <w:jc w:val="left"/>
            </w:pPr>
            <w:r w:rsidRPr="00DE1661">
              <w:t>Upstream overcurrent protection breaker, such as RCBO or MCB</w:t>
            </w:r>
          </w:p>
          <w:p w14:paraId="682CC16F" w14:textId="44B18996" w:rsidR="002E06FF" w:rsidRPr="00DE1661" w:rsidRDefault="002E06FF" w:rsidP="002E06FF">
            <w:pPr>
              <w:spacing w:beforeLines="20" w:before="48" w:afterLines="20" w:after="48" w:line="240" w:lineRule="atLeast"/>
              <w:ind w:left="0"/>
              <w:jc w:val="left"/>
            </w:pPr>
            <w:r w:rsidRPr="00DE1661">
              <w:t xml:space="preserve">(The breaker serves as the main disconnect switch to the </w:t>
            </w:r>
            <w:r w:rsidR="006924C5" w:rsidRPr="00DE1661">
              <w:t>MaxiC</w:t>
            </w:r>
            <w:r w:rsidRPr="00DE1661">
              <w:t>harger.)</w:t>
            </w:r>
          </w:p>
        </w:tc>
        <w:tc>
          <w:tcPr>
            <w:tcW w:w="4253" w:type="dxa"/>
            <w:vAlign w:val="center"/>
          </w:tcPr>
          <w:p w14:paraId="24E3ACAB" w14:textId="6BEABD99" w:rsidR="002E06FF" w:rsidRPr="00DE1661" w:rsidRDefault="002E06FF" w:rsidP="002E06FF">
            <w:pPr>
              <w:spacing w:beforeLines="20" w:before="48" w:afterLines="20" w:after="48" w:line="240" w:lineRule="atLeast"/>
              <w:ind w:left="0"/>
            </w:pPr>
            <w:r w:rsidRPr="00DE1661">
              <w:t>Breaker rating should not be less than 100</w:t>
            </w:r>
            <w:r w:rsidR="00953A43" w:rsidRPr="00DE1661">
              <w:t xml:space="preserve"> </w:t>
            </w:r>
            <w:r w:rsidRPr="00DE1661">
              <w:t>A.</w:t>
            </w:r>
          </w:p>
          <w:p w14:paraId="4D63D67D" w14:textId="77777777" w:rsidR="002E06FF" w:rsidRPr="00DE1661" w:rsidRDefault="002E06FF" w:rsidP="002E06FF">
            <w:pPr>
              <w:spacing w:beforeLines="20" w:before="48" w:afterLines="20" w:after="48" w:line="240" w:lineRule="atLeast"/>
              <w:ind w:left="0"/>
            </w:pPr>
            <w:r w:rsidRPr="00DE1661">
              <w:t>Tripping characteristics: type C</w:t>
            </w:r>
          </w:p>
        </w:tc>
      </w:tr>
      <w:tr w:rsidR="002E06FF" w:rsidRPr="00DE1661" w14:paraId="46F58D0B" w14:textId="77777777" w:rsidTr="006004EE">
        <w:trPr>
          <w:trHeight w:val="589"/>
        </w:trPr>
        <w:tc>
          <w:tcPr>
            <w:tcW w:w="2972" w:type="dxa"/>
            <w:vAlign w:val="center"/>
          </w:tcPr>
          <w:p w14:paraId="4AEB8EF2" w14:textId="77777777" w:rsidR="002E06FF" w:rsidRPr="00DE1661" w:rsidRDefault="002E06FF" w:rsidP="002E06FF">
            <w:pPr>
              <w:spacing w:beforeLines="20" w:before="48" w:afterLines="20" w:after="48" w:line="240" w:lineRule="atLeast"/>
              <w:ind w:left="0"/>
              <w:jc w:val="left"/>
            </w:pPr>
            <w:r w:rsidRPr="00DE1661">
              <w:t>Upstream residual-current device (RCD)</w:t>
            </w:r>
          </w:p>
        </w:tc>
        <w:tc>
          <w:tcPr>
            <w:tcW w:w="4253" w:type="dxa"/>
            <w:vAlign w:val="center"/>
          </w:tcPr>
          <w:p w14:paraId="70C4BF8E" w14:textId="0CD380FB" w:rsidR="002E06FF" w:rsidRPr="00DE1661" w:rsidRDefault="002E06FF" w:rsidP="002E06FF">
            <w:pPr>
              <w:spacing w:beforeLines="20" w:before="48" w:afterLines="20" w:after="48" w:line="240" w:lineRule="atLeast"/>
              <w:ind w:left="0"/>
            </w:pPr>
            <w:r w:rsidRPr="00DE1661">
              <w:t>Type A, with a rated residual operation current of 30 mA</w:t>
            </w:r>
          </w:p>
        </w:tc>
      </w:tr>
    </w:tbl>
    <w:p w14:paraId="1C1D590D" w14:textId="6241687A" w:rsidR="00686C5D" w:rsidRPr="00A3681C" w:rsidRDefault="00793A06" w:rsidP="00686C5D">
      <w:pPr>
        <w:pStyle w:val="2"/>
        <w:spacing w:before="240"/>
        <w:rPr>
          <w:rFonts w:cs="Arial"/>
          <w:highlight w:val="cyan"/>
        </w:rPr>
      </w:pPr>
      <w:r>
        <w:rPr>
          <w:rFonts w:cs="Arial"/>
        </w:rPr>
        <w:t xml:space="preserve"> </w:t>
      </w:r>
      <w:bookmarkStart w:id="229" w:name="_Toc131754298"/>
      <w:r w:rsidR="00686C5D" w:rsidRPr="00A3681C">
        <w:rPr>
          <w:rFonts w:cs="Arial"/>
          <w:highlight w:val="cyan"/>
        </w:rPr>
        <w:t>Connecting the Industrial Plug to the Socket</w:t>
      </w:r>
      <w:bookmarkEnd w:id="229"/>
    </w:p>
    <w:p w14:paraId="0883AB66" w14:textId="504B4F9F" w:rsidR="00D83239" w:rsidRPr="00A3681C" w:rsidRDefault="00D83239" w:rsidP="00D83239">
      <w:pPr>
        <w:pStyle w:val="BodytextUserManual"/>
        <w:pBdr>
          <w:top w:val="single" w:sz="4" w:space="1" w:color="auto"/>
          <w:bottom w:val="single" w:sz="4" w:space="1" w:color="auto"/>
        </w:pBdr>
        <w:spacing w:beforeLines="20" w:before="48" w:afterLines="20" w:after="48"/>
        <w:rPr>
          <w:b/>
          <w:highlight w:val="cyan"/>
        </w:rPr>
      </w:pPr>
      <w:r w:rsidRPr="00A3681C">
        <w:rPr>
          <w:noProof/>
          <w:highlight w:val="cyan"/>
        </w:rPr>
        <w:drawing>
          <wp:anchor distT="0" distB="0" distL="114300" distR="114300" simplePos="0" relativeHeight="252859392" behindDoc="0" locked="0" layoutInCell="1" allowOverlap="1" wp14:anchorId="743A635F" wp14:editId="4CB5BA5C">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A3681C">
        <w:rPr>
          <w:b/>
          <w:highlight w:val="cyan"/>
        </w:rPr>
        <w:t>IMPORTANT</w:t>
      </w:r>
    </w:p>
    <w:p w14:paraId="11FB7AF4" w14:textId="65137CF9" w:rsidR="00D83239" w:rsidRPr="00A3681C" w:rsidRDefault="00D83239" w:rsidP="00D83239">
      <w:pPr>
        <w:pStyle w:val="BodytextUserManual"/>
        <w:pBdr>
          <w:top w:val="single" w:sz="4" w:space="1" w:color="auto"/>
          <w:bottom w:val="single" w:sz="4" w:space="1" w:color="auto"/>
        </w:pBdr>
        <w:spacing w:beforeLines="20" w:before="48" w:afterLines="20" w:after="48"/>
        <w:rPr>
          <w:highlight w:val="cyan"/>
        </w:rPr>
      </w:pPr>
      <w:r w:rsidRPr="00A3681C">
        <w:rPr>
          <w:highlight w:val="cyan"/>
        </w:rPr>
        <w:t>Before unplugging the industrial plug after the charging session is finished, cut off the power first.</w:t>
      </w:r>
    </w:p>
    <w:p w14:paraId="11D08BB8" w14:textId="1446A71D" w:rsidR="00686C5D" w:rsidRPr="00A3681C" w:rsidRDefault="00DA6FEB" w:rsidP="00793A06">
      <w:pPr>
        <w:pStyle w:val="BodytextUserManual"/>
        <w:spacing w:before="120" w:after="120"/>
        <w:rPr>
          <w:highlight w:val="cyan"/>
        </w:rPr>
      </w:pPr>
      <w:r w:rsidRPr="00A3681C">
        <w:rPr>
          <w:highlight w:val="cyan"/>
        </w:rPr>
        <w:t xml:space="preserve">This section applies for MaxiCharger and Trolley and MaxiCharger mounted on trolley. </w:t>
      </w:r>
      <w:r w:rsidR="00686C5D" w:rsidRPr="00A3681C">
        <w:rPr>
          <w:highlight w:val="cyan"/>
        </w:rPr>
        <w:t>The industrial plug connection steps are as below:</w:t>
      </w:r>
    </w:p>
    <w:p w14:paraId="7585C924" w14:textId="7EE17BB4" w:rsidR="00793A06" w:rsidRPr="00A3681C" w:rsidRDefault="00793A06" w:rsidP="00923E67">
      <w:pPr>
        <w:pStyle w:val="BodytextUserManual"/>
        <w:numPr>
          <w:ilvl w:val="0"/>
          <w:numId w:val="72"/>
        </w:numPr>
        <w:spacing w:before="120" w:after="120"/>
        <w:jc w:val="left"/>
        <w:rPr>
          <w:highlight w:val="cyan"/>
        </w:rPr>
      </w:pPr>
      <w:r w:rsidRPr="00A3681C">
        <w:rPr>
          <w:rFonts w:hint="eastAsia"/>
          <w:highlight w:val="cyan"/>
        </w:rPr>
        <w:t>O</w:t>
      </w:r>
      <w:r w:rsidRPr="00A3681C">
        <w:rPr>
          <w:highlight w:val="cyan"/>
        </w:rPr>
        <w:t xml:space="preserve">pen the socket cover.  </w:t>
      </w:r>
    </w:p>
    <w:p w14:paraId="764C5499" w14:textId="60619E26" w:rsidR="00686C5D" w:rsidRPr="00A3681C" w:rsidRDefault="00686C5D" w:rsidP="00923E67">
      <w:pPr>
        <w:pStyle w:val="BodytextUserManual"/>
        <w:numPr>
          <w:ilvl w:val="0"/>
          <w:numId w:val="72"/>
        </w:numPr>
        <w:spacing w:before="120" w:after="120"/>
        <w:jc w:val="left"/>
        <w:rPr>
          <w:highlight w:val="cyan"/>
        </w:rPr>
      </w:pPr>
      <w:r w:rsidRPr="00A3681C">
        <w:rPr>
          <w:highlight w:val="cyan"/>
        </w:rPr>
        <w:t xml:space="preserve">Insert the industrial </w:t>
      </w:r>
      <w:r w:rsidR="004538EA" w:rsidRPr="00A3681C">
        <w:rPr>
          <w:highlight w:val="cyan"/>
        </w:rPr>
        <w:t xml:space="preserve">plug into the socket and </w:t>
      </w:r>
      <w:r w:rsidR="00793A06" w:rsidRPr="00A3681C">
        <w:rPr>
          <w:highlight w:val="cyan"/>
        </w:rPr>
        <w:t xml:space="preserve">fully </w:t>
      </w:r>
      <w:r w:rsidR="004538EA" w:rsidRPr="00A3681C">
        <w:rPr>
          <w:highlight w:val="cyan"/>
        </w:rPr>
        <w:t>push</w:t>
      </w:r>
      <w:r w:rsidR="00D83239" w:rsidRPr="00A3681C">
        <w:rPr>
          <w:highlight w:val="cyan"/>
        </w:rPr>
        <w:t xml:space="preserve"> </w:t>
      </w:r>
      <w:r w:rsidR="004538EA" w:rsidRPr="00A3681C">
        <w:rPr>
          <w:highlight w:val="cyan"/>
        </w:rPr>
        <w:t>the plug</w:t>
      </w:r>
      <w:r w:rsidRPr="00A3681C">
        <w:rPr>
          <w:highlight w:val="cyan"/>
        </w:rPr>
        <w:t>.</w:t>
      </w:r>
    </w:p>
    <w:p w14:paraId="69565D8D" w14:textId="69BB9D47" w:rsidR="00686C5D" w:rsidRPr="00A3681C" w:rsidRDefault="00686C5D" w:rsidP="00923E67">
      <w:pPr>
        <w:pStyle w:val="BodytextUserManual"/>
        <w:numPr>
          <w:ilvl w:val="0"/>
          <w:numId w:val="72"/>
        </w:numPr>
        <w:spacing w:before="120" w:after="120"/>
        <w:jc w:val="left"/>
        <w:rPr>
          <w:highlight w:val="cyan"/>
        </w:rPr>
      </w:pPr>
      <w:r w:rsidRPr="00A3681C">
        <w:rPr>
          <w:highlight w:val="cyan"/>
        </w:rPr>
        <w:t xml:space="preserve">Rotate the </w:t>
      </w:r>
      <w:r w:rsidR="00793A06" w:rsidRPr="00A3681C">
        <w:rPr>
          <w:highlight w:val="cyan"/>
        </w:rPr>
        <w:t>bayonet ring</w:t>
      </w:r>
      <w:r w:rsidRPr="00A3681C">
        <w:rPr>
          <w:highlight w:val="cyan"/>
        </w:rPr>
        <w:t xml:space="preserve"> (</w:t>
      </w:r>
      <w:r w:rsidRPr="00A3681C">
        <w:rPr>
          <w:b/>
          <w:highlight w:val="cyan"/>
        </w:rPr>
        <w:t>A</w:t>
      </w:r>
      <w:r w:rsidRPr="00A3681C">
        <w:rPr>
          <w:highlight w:val="cyan"/>
        </w:rPr>
        <w:t xml:space="preserve">) </w:t>
      </w:r>
      <w:r w:rsidR="00D83239" w:rsidRPr="00A3681C">
        <w:rPr>
          <w:highlight w:val="cyan"/>
        </w:rPr>
        <w:t xml:space="preserve">clockwise </w:t>
      </w:r>
      <w:r w:rsidRPr="00A3681C">
        <w:rPr>
          <w:highlight w:val="cyan"/>
        </w:rPr>
        <w:t>to secure the</w:t>
      </w:r>
      <w:r w:rsidR="00793A06" w:rsidRPr="00A3681C">
        <w:rPr>
          <w:highlight w:val="cyan"/>
        </w:rPr>
        <w:t xml:space="preserve"> connection</w:t>
      </w:r>
      <w:r w:rsidRPr="00A3681C">
        <w:rPr>
          <w:highlight w:val="cyan"/>
        </w:rPr>
        <w:t xml:space="preserve">.  </w:t>
      </w:r>
    </w:p>
    <w:p w14:paraId="241CB234" w14:textId="581AC2D0" w:rsidR="00686C5D" w:rsidRPr="00A3681C" w:rsidRDefault="00686C5D" w:rsidP="00686C5D">
      <w:pPr>
        <w:pStyle w:val="BodytextUserManual"/>
        <w:spacing w:before="120" w:after="120" w:line="480" w:lineRule="auto"/>
        <w:jc w:val="center"/>
        <w:rPr>
          <w:highlight w:val="cyan"/>
        </w:rPr>
      </w:pPr>
      <w:r w:rsidRPr="00A3681C">
        <w:rPr>
          <w:noProof/>
          <w:highlight w:val="cyan"/>
        </w:rPr>
        <w:drawing>
          <wp:inline distT="0" distB="0" distL="0" distR="0" wp14:anchorId="15B096C8" wp14:editId="334DBF42">
            <wp:extent cx="2628900" cy="1517970"/>
            <wp:effectExtent l="0" t="0" r="0" b="635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63">
                      <a:extLst>
                        <a:ext uri="{28A0092B-C50C-407E-A947-70E740481C1C}">
                          <a14:useLocalDpi xmlns:a14="http://schemas.microsoft.com/office/drawing/2010/main" val="0"/>
                        </a:ext>
                      </a:extLst>
                    </a:blip>
                    <a:stretch>
                      <a:fillRect/>
                    </a:stretch>
                  </pic:blipFill>
                  <pic:spPr>
                    <a:xfrm>
                      <a:off x="0" y="0"/>
                      <a:ext cx="2658412" cy="1535011"/>
                    </a:xfrm>
                    <a:prstGeom prst="rect">
                      <a:avLst/>
                    </a:prstGeom>
                  </pic:spPr>
                </pic:pic>
              </a:graphicData>
            </a:graphic>
          </wp:inline>
        </w:drawing>
      </w:r>
    </w:p>
    <w:p w14:paraId="314FE0AF" w14:textId="77777777" w:rsidR="00686C5D" w:rsidRPr="00A3681C" w:rsidRDefault="00686C5D" w:rsidP="00923E67">
      <w:pPr>
        <w:pStyle w:val="BodytextUserManual"/>
        <w:numPr>
          <w:ilvl w:val="0"/>
          <w:numId w:val="72"/>
        </w:numPr>
        <w:spacing w:before="120" w:after="120"/>
        <w:jc w:val="left"/>
        <w:rPr>
          <w:highlight w:val="cyan"/>
        </w:rPr>
      </w:pPr>
      <w:r w:rsidRPr="00A3681C">
        <w:rPr>
          <w:highlight w:val="cyan"/>
        </w:rPr>
        <w:t>Turn on the local service panel switch to supply the power to the MaxiCharger.</w:t>
      </w:r>
    </w:p>
    <w:p w14:paraId="2FBF9839" w14:textId="7AE36151" w:rsidR="00686C5D" w:rsidRPr="00793A06" w:rsidRDefault="00D83239" w:rsidP="00923E67">
      <w:pPr>
        <w:pStyle w:val="BodytextUserManual"/>
        <w:numPr>
          <w:ilvl w:val="0"/>
          <w:numId w:val="72"/>
        </w:numPr>
        <w:spacing w:before="120" w:after="120"/>
      </w:pPr>
      <w:r w:rsidRPr="00A3681C">
        <w:rPr>
          <w:highlight w:val="cyan"/>
        </w:rPr>
        <w:t>U</w:t>
      </w:r>
      <w:r w:rsidR="00686C5D" w:rsidRPr="00A3681C">
        <w:rPr>
          <w:highlight w:val="cyan"/>
        </w:rPr>
        <w:t xml:space="preserve">nplug the industrial plug after </w:t>
      </w:r>
      <w:r w:rsidRPr="00A3681C">
        <w:rPr>
          <w:highlight w:val="cyan"/>
        </w:rPr>
        <w:t xml:space="preserve">the </w:t>
      </w:r>
      <w:r w:rsidR="00686C5D" w:rsidRPr="00A3681C">
        <w:rPr>
          <w:highlight w:val="cyan"/>
        </w:rPr>
        <w:t>charging session is completed.</w:t>
      </w:r>
      <w:bookmarkStart w:id="230" w:name="_GoBack"/>
      <w:bookmarkEnd w:id="230"/>
    </w:p>
    <w:p w14:paraId="07CB6C12" w14:textId="40DBF3D0" w:rsidR="002E06FF" w:rsidRPr="00DE1661" w:rsidRDefault="00DA6FEB" w:rsidP="00B10B21">
      <w:pPr>
        <w:pStyle w:val="2"/>
        <w:spacing w:before="240"/>
        <w:rPr>
          <w:rFonts w:cs="Arial"/>
        </w:rPr>
      </w:pPr>
      <w:bookmarkStart w:id="231" w:name="_Toc131754299"/>
      <w:r w:rsidRPr="00DE1661">
        <w:rPr>
          <w:rFonts w:cs="Arial"/>
          <w:noProof/>
        </w:rPr>
        <w:lastRenderedPageBreak/>
        <w:drawing>
          <wp:anchor distT="0" distB="0" distL="114300" distR="114300" simplePos="0" relativeHeight="252798976" behindDoc="0" locked="0" layoutInCell="1" allowOverlap="1" wp14:anchorId="491E764F" wp14:editId="47126533">
            <wp:simplePos x="0" y="0"/>
            <wp:positionH relativeFrom="leftMargin">
              <wp:posOffset>187630</wp:posOffset>
            </wp:positionH>
            <wp:positionV relativeFrom="paragraph">
              <wp:posOffset>294818</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65804" w:rsidRPr="00DE1661">
        <w:rPr>
          <w:rFonts w:cs="Arial"/>
        </w:rPr>
        <w:t xml:space="preserve"> </w:t>
      </w:r>
      <w:r w:rsidR="00B10B21" w:rsidRPr="00DE1661">
        <w:rPr>
          <w:rFonts w:cs="Arial"/>
        </w:rPr>
        <w:t>Preparing for Commissioning</w:t>
      </w:r>
      <w:bookmarkEnd w:id="231"/>
    </w:p>
    <w:p w14:paraId="39D487B0" w14:textId="3BA194F3" w:rsidR="00B10B21" w:rsidRPr="00DE1661" w:rsidRDefault="00B10B21" w:rsidP="00B10B21">
      <w:pPr>
        <w:pStyle w:val="BodytextUserManual"/>
        <w:pBdr>
          <w:top w:val="single" w:sz="4" w:space="1" w:color="auto"/>
          <w:bottom w:val="single" w:sz="4" w:space="1" w:color="auto"/>
        </w:pBdr>
        <w:spacing w:beforeLines="20" w:before="48" w:afterLines="20" w:after="48"/>
        <w:ind w:left="0"/>
        <w:rPr>
          <w:b/>
        </w:rPr>
      </w:pPr>
      <w:r w:rsidRPr="00DE1661">
        <w:rPr>
          <w:b/>
        </w:rPr>
        <w:t>IMPORTANT</w:t>
      </w:r>
    </w:p>
    <w:p w14:paraId="6EFBE191" w14:textId="573611AD" w:rsidR="00B10B21" w:rsidRPr="00DE1661" w:rsidRDefault="00B10B21" w:rsidP="00B10B21">
      <w:pPr>
        <w:pStyle w:val="BodytextUserManual"/>
        <w:pBdr>
          <w:top w:val="single" w:sz="4" w:space="1" w:color="auto"/>
          <w:bottom w:val="single" w:sz="4" w:space="1" w:color="auto"/>
        </w:pBdr>
        <w:spacing w:beforeLines="20" w:before="48" w:afterLines="20" w:after="48"/>
        <w:ind w:left="0"/>
      </w:pPr>
      <w:r w:rsidRPr="00DE1661">
        <w:t>Only a manufacturer qualified service engineer can commission the MaxiCharger.</w:t>
      </w:r>
    </w:p>
    <w:p w14:paraId="50CC3371" w14:textId="31562746" w:rsidR="00B10B21" w:rsidRPr="00DE1661" w:rsidRDefault="00B10B21" w:rsidP="00923E67">
      <w:pPr>
        <w:pStyle w:val="BodytextUserManual"/>
        <w:numPr>
          <w:ilvl w:val="0"/>
          <w:numId w:val="56"/>
        </w:numPr>
        <w:spacing w:before="120" w:after="120"/>
        <w:rPr>
          <w:b/>
        </w:rPr>
      </w:pPr>
      <w:r w:rsidRPr="00DE1661">
        <w:rPr>
          <w:b/>
        </w:rPr>
        <w:t>To perform the commissioning</w:t>
      </w:r>
    </w:p>
    <w:p w14:paraId="0A22FA05" w14:textId="0F00F19D" w:rsidR="00B10B21" w:rsidRPr="00DE1661" w:rsidRDefault="00B10B21" w:rsidP="00923E67">
      <w:pPr>
        <w:pStyle w:val="BodytextUserManual"/>
        <w:numPr>
          <w:ilvl w:val="0"/>
          <w:numId w:val="57"/>
        </w:numPr>
        <w:spacing w:before="120" w:after="120"/>
      </w:pPr>
      <w:r w:rsidRPr="00DE1661">
        <w:t>Ensure the site complies the following requirements:</w:t>
      </w:r>
    </w:p>
    <w:p w14:paraId="208CDE65" w14:textId="0E7C8496" w:rsidR="00B10B21" w:rsidRPr="00DE1661" w:rsidRDefault="00B10B21" w:rsidP="00923E67">
      <w:pPr>
        <w:pStyle w:val="BodytextUserManual"/>
        <w:numPr>
          <w:ilvl w:val="0"/>
          <w:numId w:val="58"/>
        </w:numPr>
        <w:spacing w:before="120" w:after="120"/>
      </w:pPr>
      <w:r w:rsidRPr="00DE1661">
        <w:t>The MaxiCharger is installed according to the instructions in this manual.</w:t>
      </w:r>
    </w:p>
    <w:p w14:paraId="59F71D19" w14:textId="1C7CFCCB" w:rsidR="00B10B21" w:rsidRPr="00DE1661" w:rsidRDefault="00B10B21" w:rsidP="00923E67">
      <w:pPr>
        <w:pStyle w:val="BodytextUserManual"/>
        <w:numPr>
          <w:ilvl w:val="0"/>
          <w:numId w:val="58"/>
        </w:numPr>
        <w:spacing w:before="120" w:after="120"/>
      </w:pPr>
      <w:r w:rsidRPr="00DE1661">
        <w:t>AC input power is available.</w:t>
      </w:r>
    </w:p>
    <w:p w14:paraId="13783193" w14:textId="3622DCB5" w:rsidR="00B10B21" w:rsidRPr="00DE1661" w:rsidRDefault="00B10B21" w:rsidP="00923E67">
      <w:pPr>
        <w:pStyle w:val="BodytextUserManual"/>
        <w:numPr>
          <w:ilvl w:val="0"/>
          <w:numId w:val="58"/>
        </w:numPr>
        <w:spacing w:before="120" w:after="120"/>
      </w:pPr>
      <w:r w:rsidRPr="00DE1661">
        <w:t>Internet access is available through a wired Ethern</w:t>
      </w:r>
      <w:r w:rsidR="00D83239" w:rsidRPr="00DE1661">
        <w:t>et connection, cellular service</w:t>
      </w:r>
      <w:r w:rsidRPr="00DE1661">
        <w:t xml:space="preserve"> or Wi-Fi.</w:t>
      </w:r>
    </w:p>
    <w:p w14:paraId="29A0C2D1" w14:textId="77777777" w:rsidR="00B10B21" w:rsidRPr="00DE1661" w:rsidRDefault="00B10B21" w:rsidP="00923E67">
      <w:pPr>
        <w:pStyle w:val="BodytextUserManual"/>
        <w:numPr>
          <w:ilvl w:val="0"/>
          <w:numId w:val="58"/>
        </w:numPr>
        <w:spacing w:before="120" w:after="120"/>
      </w:pPr>
      <w:r w:rsidRPr="00DE1661">
        <w:t>An EV of each type of connector must be available for a compatible test during commissioning.</w:t>
      </w:r>
    </w:p>
    <w:p w14:paraId="01FABC89" w14:textId="456C5C2E" w:rsidR="00B10B21" w:rsidRPr="00DE1661" w:rsidRDefault="00B10B21" w:rsidP="00923E67">
      <w:pPr>
        <w:pStyle w:val="BodytextUserManual"/>
        <w:numPr>
          <w:ilvl w:val="0"/>
          <w:numId w:val="58"/>
        </w:numPr>
        <w:spacing w:before="120" w:after="120"/>
      </w:pPr>
      <w:r w:rsidRPr="00DE1661">
        <w:t xml:space="preserve">The site operator or owner is available to receive instructions from the manufacturer certified service engineer when the MaxiCharger is installed. </w:t>
      </w:r>
    </w:p>
    <w:p w14:paraId="3241C770" w14:textId="3DCF8A6B" w:rsidR="00B10B21" w:rsidRPr="00DE1661" w:rsidRDefault="00B10B21" w:rsidP="00923E67">
      <w:pPr>
        <w:pStyle w:val="BodytextUserManual"/>
        <w:numPr>
          <w:ilvl w:val="0"/>
          <w:numId w:val="57"/>
        </w:numPr>
        <w:spacing w:before="120" w:after="120"/>
      </w:pPr>
      <w:r w:rsidRPr="00DE1661">
        <w:t>Ensure the following information is collected:</w:t>
      </w:r>
    </w:p>
    <w:p w14:paraId="73022311" w14:textId="27856A51" w:rsidR="00B10B21" w:rsidRPr="00DE1661" w:rsidRDefault="00B10B21" w:rsidP="00923E67">
      <w:pPr>
        <w:pStyle w:val="BodytextUserManual"/>
        <w:numPr>
          <w:ilvl w:val="0"/>
          <w:numId w:val="59"/>
        </w:numPr>
        <w:spacing w:before="120" w:after="120"/>
      </w:pPr>
      <w:r w:rsidRPr="00DE1661">
        <w:t>Name and address of the site</w:t>
      </w:r>
    </w:p>
    <w:p w14:paraId="444C6C3C" w14:textId="3B74A616" w:rsidR="00B10B21" w:rsidRPr="00DE1661" w:rsidRDefault="00B10B21" w:rsidP="00923E67">
      <w:pPr>
        <w:pStyle w:val="BodytextUserManual"/>
        <w:numPr>
          <w:ilvl w:val="0"/>
          <w:numId w:val="59"/>
        </w:numPr>
        <w:spacing w:before="120" w:after="120"/>
      </w:pPr>
      <w:r w:rsidRPr="00DE1661">
        <w:t>Contact information of the on-site contact person</w:t>
      </w:r>
    </w:p>
    <w:p w14:paraId="05147928" w14:textId="4D0E2B17" w:rsidR="00B10B21" w:rsidRPr="00DE1661" w:rsidRDefault="00B10B21" w:rsidP="00923E67">
      <w:pPr>
        <w:pStyle w:val="BodytextUserManual"/>
        <w:numPr>
          <w:ilvl w:val="0"/>
          <w:numId w:val="59"/>
        </w:numPr>
        <w:spacing w:before="120" w:after="120"/>
      </w:pPr>
      <w:r w:rsidRPr="00DE1661">
        <w:t xml:space="preserve">Specification of the external fuse or breaker at the </w:t>
      </w:r>
      <w:r w:rsidR="00D83239" w:rsidRPr="00DE1661">
        <w:t>local service panel</w:t>
      </w:r>
    </w:p>
    <w:p w14:paraId="2875CCB4" w14:textId="68625EE5" w:rsidR="00B10B21" w:rsidRPr="00DE1661" w:rsidRDefault="00B10B21" w:rsidP="00923E67">
      <w:pPr>
        <w:pStyle w:val="BodytextUserManual"/>
        <w:numPr>
          <w:ilvl w:val="0"/>
          <w:numId w:val="59"/>
        </w:numPr>
        <w:spacing w:before="120" w:after="120"/>
      </w:pPr>
      <w:r w:rsidRPr="00DE1661">
        <w:t>Date when the installation is done</w:t>
      </w:r>
    </w:p>
    <w:p w14:paraId="20DF78BF" w14:textId="475CB8C9" w:rsidR="00B10B21" w:rsidRPr="00DE1661" w:rsidRDefault="00B10B21" w:rsidP="00923E67">
      <w:pPr>
        <w:pStyle w:val="BodytextUserManual"/>
        <w:numPr>
          <w:ilvl w:val="0"/>
          <w:numId w:val="59"/>
        </w:numPr>
        <w:spacing w:before="120" w:after="120"/>
      </w:pPr>
      <w:r w:rsidRPr="00DE1661">
        <w:t>Photo of the MaxiCharger and the site surroundings</w:t>
      </w:r>
    </w:p>
    <w:p w14:paraId="4B29D4E8" w14:textId="09296F08" w:rsidR="00B10B21" w:rsidRPr="00DE1661" w:rsidRDefault="00B10B21" w:rsidP="00923E67">
      <w:pPr>
        <w:pStyle w:val="BodytextUserManual"/>
        <w:numPr>
          <w:ilvl w:val="0"/>
          <w:numId w:val="59"/>
        </w:numPr>
        <w:spacing w:before="120" w:after="120"/>
      </w:pPr>
      <w:r w:rsidRPr="00DE1661">
        <w:t>Special remarks (if any)</w:t>
      </w:r>
    </w:p>
    <w:p w14:paraId="5DFDF739" w14:textId="19E531F7" w:rsidR="00B10B21" w:rsidRPr="00DE1661" w:rsidRDefault="00B10B21" w:rsidP="00923E67">
      <w:pPr>
        <w:pStyle w:val="BodytextUserManual"/>
        <w:numPr>
          <w:ilvl w:val="0"/>
          <w:numId w:val="57"/>
        </w:numPr>
        <w:spacing w:before="120" w:after="120"/>
      </w:pPr>
      <w:r w:rsidRPr="00DE1661">
        <w:t xml:space="preserve">Someone should be present for assistance to energize the power to the MaxiCharger on the </w:t>
      </w:r>
      <w:r w:rsidR="00D83239" w:rsidRPr="00DE1661">
        <w:t>local service panel.</w:t>
      </w:r>
    </w:p>
    <w:p w14:paraId="6AA7CC82" w14:textId="18B63D1B" w:rsidR="00B10B21" w:rsidRPr="00DE1661" w:rsidRDefault="00B10B21" w:rsidP="00B10B21">
      <w:pPr>
        <w:pStyle w:val="BodytextUserManual"/>
        <w:pBdr>
          <w:top w:val="single" w:sz="4" w:space="1" w:color="auto"/>
          <w:bottom w:val="single" w:sz="4" w:space="1" w:color="auto"/>
        </w:pBdr>
        <w:spacing w:beforeLines="20" w:before="48" w:afterLines="20" w:after="48"/>
        <w:ind w:left="420"/>
        <w:rPr>
          <w:b/>
        </w:rPr>
      </w:pPr>
      <w:r w:rsidRPr="00DE1661">
        <w:rPr>
          <w:noProof/>
        </w:rPr>
        <w:drawing>
          <wp:anchor distT="0" distB="0" distL="114300" distR="114300" simplePos="0" relativeHeight="252801024" behindDoc="0" locked="0" layoutInCell="1" allowOverlap="1" wp14:anchorId="2252EA03" wp14:editId="523A0E1F">
            <wp:simplePos x="0" y="0"/>
            <wp:positionH relativeFrom="margin">
              <wp:posOffset>100609</wp:posOffset>
            </wp:positionH>
            <wp:positionV relativeFrom="paragraph">
              <wp:posOffset>20320</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E1661">
        <w:rPr>
          <w:b/>
        </w:rPr>
        <w:t>IMPORTANT</w:t>
      </w:r>
    </w:p>
    <w:p w14:paraId="24231329" w14:textId="3C3B16C3" w:rsidR="00B10B21" w:rsidRPr="00DE1661" w:rsidRDefault="00B10B21" w:rsidP="00B10B21">
      <w:pPr>
        <w:pStyle w:val="BodytextUserManual"/>
        <w:pBdr>
          <w:top w:val="single" w:sz="4" w:space="1" w:color="auto"/>
          <w:bottom w:val="single" w:sz="4" w:space="1" w:color="auto"/>
        </w:pBdr>
        <w:spacing w:beforeLines="20" w:before="48" w:afterLines="20" w:after="48"/>
        <w:ind w:left="420"/>
      </w:pPr>
      <w:r w:rsidRPr="00DE1661">
        <w:t>The conduit opening must be sealed to protect the wiring from the environment.</w:t>
      </w:r>
    </w:p>
    <w:p w14:paraId="512D7D53" w14:textId="77777777" w:rsidR="00B10B21" w:rsidRPr="00DE1661" w:rsidRDefault="00B10B21" w:rsidP="00B10B21">
      <w:pPr>
        <w:pStyle w:val="BodytextUserManual"/>
        <w:spacing w:before="120" w:after="120"/>
        <w:ind w:left="0"/>
      </w:pPr>
    </w:p>
    <w:p w14:paraId="0738068E" w14:textId="5BB07FFB" w:rsidR="002E06FF" w:rsidRPr="00DE1661" w:rsidRDefault="002E06FF" w:rsidP="00B10B21">
      <w:pPr>
        <w:pStyle w:val="BodytextUserManual"/>
        <w:spacing w:before="120" w:after="120"/>
      </w:pPr>
    </w:p>
    <w:p w14:paraId="188604BA" w14:textId="5C95153E" w:rsidR="00116D06" w:rsidRPr="00DE1661" w:rsidRDefault="00116D06" w:rsidP="00B10B21">
      <w:pPr>
        <w:widowControl w:val="0"/>
        <w:spacing w:before="50" w:after="50"/>
        <w:jc w:val="center"/>
        <w:sectPr w:rsidR="00116D06" w:rsidRPr="00DE1661" w:rsidSect="00D26989">
          <w:footerReference w:type="even" r:id="rId64"/>
          <w:footerReference w:type="default" r:id="rId65"/>
          <w:pgSz w:w="8392" w:h="11907"/>
          <w:pgMar w:top="567" w:right="567" w:bottom="567" w:left="567" w:header="0" w:footer="340" w:gutter="0"/>
          <w:cols w:space="720"/>
          <w:docGrid w:linePitch="245"/>
        </w:sectPr>
      </w:pPr>
    </w:p>
    <w:p w14:paraId="43B7C6EF" w14:textId="77777777" w:rsidR="00E356F6" w:rsidRPr="00DE1661" w:rsidRDefault="00E356F6" w:rsidP="00E356F6">
      <w:pPr>
        <w:pStyle w:val="2"/>
        <w:spacing w:before="240"/>
        <w:rPr>
          <w:rFonts w:cs="Arial"/>
        </w:rPr>
      </w:pPr>
      <w:bookmarkStart w:id="232" w:name="_Toc131754300"/>
      <w:bookmarkStart w:id="233" w:name="_Toc106900430"/>
      <w:bookmarkStart w:id="234" w:name="_Toc106983302"/>
      <w:bookmarkEnd w:id="228"/>
      <w:r w:rsidRPr="00DE1661">
        <w:rPr>
          <w:rFonts w:cs="Arial"/>
        </w:rPr>
        <w:lastRenderedPageBreak/>
        <w:t>Powering on the MaxiCharger</w:t>
      </w:r>
      <w:bookmarkEnd w:id="232"/>
    </w:p>
    <w:p w14:paraId="7C578A80" w14:textId="77777777" w:rsidR="00E356F6" w:rsidRPr="00DE1661" w:rsidRDefault="00E356F6" w:rsidP="00E356F6">
      <w:pPr>
        <w:pStyle w:val="BodytextUserManual"/>
        <w:spacing w:before="120" w:after="120"/>
        <w:rPr>
          <w:b/>
        </w:rPr>
      </w:pPr>
      <w:r w:rsidRPr="00DE1661">
        <w:rPr>
          <w:b/>
        </w:rPr>
        <w:t>Before Power-on</w:t>
      </w:r>
    </w:p>
    <w:p w14:paraId="45693BDF" w14:textId="77777777" w:rsidR="00E356F6" w:rsidRPr="00DE1661" w:rsidRDefault="00E356F6" w:rsidP="00E356F6">
      <w:pPr>
        <w:pStyle w:val="ItemList"/>
        <w:spacing w:before="48" w:after="48"/>
      </w:pPr>
      <w:r w:rsidRPr="00DE1661">
        <w:t>Install the MaxiCharger according to the instructions in this manual.</w:t>
      </w:r>
    </w:p>
    <w:p w14:paraId="712ABF16" w14:textId="77777777" w:rsidR="00E356F6" w:rsidRPr="00DE1661" w:rsidRDefault="00E356F6" w:rsidP="00E356F6">
      <w:pPr>
        <w:pStyle w:val="ItemList"/>
        <w:spacing w:before="48" w:after="48"/>
      </w:pPr>
      <w:r w:rsidRPr="00DE1661">
        <w:t>Prepare an emergency plan to instruct people what to do in case of an emergency.</w:t>
      </w:r>
    </w:p>
    <w:p w14:paraId="0FF1B079" w14:textId="77777777" w:rsidR="00E356F6" w:rsidRPr="00DE1661" w:rsidRDefault="00E356F6" w:rsidP="00E356F6">
      <w:pPr>
        <w:pStyle w:val="ItemList"/>
        <w:spacing w:before="48" w:after="48"/>
      </w:pPr>
      <w:r w:rsidRPr="00DE1661">
        <w:t xml:space="preserve">Only the manufacturer or a qualified technician authorized by the manufacturer can commission the MaxiCharger. Contact the manufacturer when the MaxiCharger is ready for commissioning. </w:t>
      </w:r>
    </w:p>
    <w:p w14:paraId="460BC0A3" w14:textId="77777777" w:rsidR="00E356F6" w:rsidRPr="00DE1661" w:rsidRDefault="00E356F6" w:rsidP="00E356F6">
      <w:pPr>
        <w:pStyle w:val="ItemList"/>
        <w:numPr>
          <w:ilvl w:val="0"/>
          <w:numId w:val="0"/>
        </w:numPr>
        <w:pBdr>
          <w:top w:val="single" w:sz="4" w:space="1" w:color="auto"/>
          <w:bottom w:val="single" w:sz="4" w:space="1" w:color="auto"/>
        </w:pBdr>
        <w:spacing w:before="48" w:after="48"/>
        <w:ind w:left="284"/>
        <w:rPr>
          <w:b/>
        </w:rPr>
      </w:pPr>
      <w:r w:rsidRPr="00DE1661">
        <w:rPr>
          <w:b/>
          <w:noProof/>
        </w:rPr>
        <w:drawing>
          <wp:anchor distT="0" distB="0" distL="114300" distR="114300" simplePos="0" relativeHeight="252887040" behindDoc="0" locked="0" layoutInCell="1" allowOverlap="1" wp14:anchorId="6E702F9B" wp14:editId="60DF2E1D">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BEA0D46" w14:textId="77777777" w:rsidR="00E356F6" w:rsidRPr="00DE1661" w:rsidRDefault="00E356F6" w:rsidP="00E356F6">
      <w:pPr>
        <w:pStyle w:val="ItemList"/>
        <w:numPr>
          <w:ilvl w:val="0"/>
          <w:numId w:val="0"/>
        </w:numPr>
        <w:pBdr>
          <w:top w:val="single" w:sz="4" w:space="1" w:color="auto"/>
          <w:bottom w:val="single" w:sz="4" w:space="1" w:color="auto"/>
        </w:pBdr>
        <w:spacing w:before="48" w:after="48"/>
        <w:ind w:left="284"/>
      </w:pPr>
      <w:r w:rsidRPr="00DE1661">
        <w:t>In the event of ambient temperature lower than -20 °C, it will take 3~5 minutes to preheat the screen when powering on the MaxiCharger. In extreme cases, the display module will be reset to ensure the stability of the MaxiCharger.</w:t>
      </w:r>
    </w:p>
    <w:p w14:paraId="6D0C0B05" w14:textId="77777777" w:rsidR="00E356F6" w:rsidRPr="00DE1661" w:rsidRDefault="00E356F6" w:rsidP="00E356F6">
      <w:pPr>
        <w:pStyle w:val="a1"/>
        <w:rPr>
          <w:rFonts w:cs="Arial"/>
        </w:rPr>
      </w:pPr>
      <w:r w:rsidRPr="00DE1661">
        <w:rPr>
          <w:rFonts w:cs="Arial"/>
        </w:rPr>
        <w:t>To power on the MaxiCharger</w:t>
      </w:r>
    </w:p>
    <w:p w14:paraId="020FC1CC" w14:textId="77777777" w:rsidR="00E356F6" w:rsidRPr="00DE1661" w:rsidRDefault="00E356F6" w:rsidP="00E356F6">
      <w:pPr>
        <w:pStyle w:val="a0"/>
        <w:numPr>
          <w:ilvl w:val="0"/>
          <w:numId w:val="36"/>
        </w:numPr>
        <w:rPr>
          <w:rFonts w:cs="Arial"/>
        </w:rPr>
      </w:pPr>
      <w:r w:rsidRPr="00DE1661">
        <w:rPr>
          <w:rFonts w:cs="Arial"/>
        </w:rPr>
        <w:t xml:space="preserve">Make sure that the upstream breaker stays in the </w:t>
      </w:r>
      <w:r w:rsidRPr="00DE1661">
        <w:rPr>
          <w:rFonts w:cs="Arial"/>
          <w:b/>
        </w:rPr>
        <w:t>OFF</w:t>
      </w:r>
      <w:r w:rsidRPr="00DE1661">
        <w:rPr>
          <w:rFonts w:cs="Arial"/>
        </w:rPr>
        <w:t xml:space="preserve"> position and locked during the procedure.</w:t>
      </w:r>
    </w:p>
    <w:p w14:paraId="318A4FB4" w14:textId="77777777" w:rsidR="00E356F6" w:rsidRPr="00DE1661" w:rsidRDefault="00E356F6" w:rsidP="00E356F6">
      <w:pPr>
        <w:pStyle w:val="a0"/>
        <w:numPr>
          <w:ilvl w:val="0"/>
          <w:numId w:val="36"/>
        </w:numPr>
        <w:rPr>
          <w:rFonts w:cs="Arial"/>
        </w:rPr>
      </w:pPr>
      <w:r w:rsidRPr="00DE1661">
        <w:rPr>
          <w:rFonts w:cs="Arial"/>
        </w:rPr>
        <w:t>Tighten the screws and bolts of key parts and make sure the cabinet is clean inside. Prevent the electronic components from being damaged by dust or particles.</w:t>
      </w:r>
    </w:p>
    <w:p w14:paraId="222086C2" w14:textId="77777777" w:rsidR="00E356F6" w:rsidRPr="00DE1661" w:rsidRDefault="00E356F6" w:rsidP="00E356F6">
      <w:pPr>
        <w:pStyle w:val="a0"/>
        <w:numPr>
          <w:ilvl w:val="0"/>
          <w:numId w:val="36"/>
        </w:numPr>
        <w:rPr>
          <w:rFonts w:cs="Arial"/>
        </w:rPr>
      </w:pPr>
      <w:r w:rsidRPr="00DE1661">
        <w:rPr>
          <w:rFonts w:cs="Arial"/>
        </w:rPr>
        <w:t>Use the multimeter to check the circuit connections among L1, L2, L3, N, and PE. If short circuit occurs, contact Autel technical support; otherwise, reinstall the insulating barrier.</w:t>
      </w:r>
    </w:p>
    <w:p w14:paraId="54DE8D34" w14:textId="77777777" w:rsidR="00E356F6" w:rsidRDefault="00E356F6" w:rsidP="00E356F6">
      <w:pPr>
        <w:pStyle w:val="a0"/>
        <w:numPr>
          <w:ilvl w:val="0"/>
          <w:numId w:val="36"/>
        </w:numPr>
        <w:rPr>
          <w:rFonts w:cs="Arial"/>
        </w:rPr>
      </w:pPr>
      <w:r w:rsidRPr="00DE1661">
        <w:rPr>
          <w:rFonts w:cs="Arial"/>
        </w:rPr>
        <w:t>Contact Customer Technical Support to turn on the upstream breaker and check the indicators on CCU, ECU, and TCU and the screen display.</w:t>
      </w:r>
    </w:p>
    <w:p w14:paraId="78DBDDBA" w14:textId="77777777" w:rsidR="00E356F6" w:rsidRDefault="00E356F6" w:rsidP="00E356F6">
      <w:pPr>
        <w:pStyle w:val="a0"/>
        <w:numPr>
          <w:ilvl w:val="0"/>
          <w:numId w:val="79"/>
        </w:numPr>
        <w:rPr>
          <w:rFonts w:cs="Arial"/>
        </w:rPr>
      </w:pPr>
      <w:r w:rsidRPr="00DE1661">
        <w:rPr>
          <w:rFonts w:cs="Arial"/>
        </w:rPr>
        <w:t>If any indicator of CCU, ECU or TCU is off or the screen display is abnormal, please contact Autel technical support;</w:t>
      </w:r>
    </w:p>
    <w:p w14:paraId="25D6209B" w14:textId="77777777" w:rsidR="00E356F6" w:rsidRDefault="00E356F6" w:rsidP="00E356F6">
      <w:pPr>
        <w:pStyle w:val="a0"/>
        <w:numPr>
          <w:ilvl w:val="0"/>
          <w:numId w:val="79"/>
        </w:numPr>
        <w:rPr>
          <w:rFonts w:cs="Arial"/>
        </w:rPr>
      </w:pPr>
      <w:r w:rsidRPr="00DE1661">
        <w:rPr>
          <w:rFonts w:cs="Arial"/>
        </w:rPr>
        <w:t>If all indicators and the screen display normal, go to next step.</w:t>
      </w:r>
    </w:p>
    <w:p w14:paraId="22ADB3DA" w14:textId="77777777" w:rsidR="00E356F6" w:rsidRPr="00DE1661" w:rsidRDefault="00E356F6" w:rsidP="00E356F6">
      <w:pPr>
        <w:pStyle w:val="a0"/>
        <w:numPr>
          <w:ilvl w:val="0"/>
          <w:numId w:val="36"/>
        </w:numPr>
        <w:rPr>
          <w:rFonts w:cs="Arial"/>
        </w:rPr>
      </w:pPr>
      <w:r>
        <w:rPr>
          <w:rFonts w:cs="Arial" w:hint="eastAsia"/>
        </w:rPr>
        <w:t>R</w:t>
      </w:r>
      <w:r>
        <w:rPr>
          <w:rFonts w:cs="Arial"/>
        </w:rPr>
        <w:t xml:space="preserve">einstall the insulating barrier after commissioning is completed. </w:t>
      </w:r>
    </w:p>
    <w:p w14:paraId="7CD967FE" w14:textId="77777777" w:rsidR="00E356F6" w:rsidRPr="00881435" w:rsidRDefault="00E356F6" w:rsidP="00E356F6">
      <w:pPr>
        <w:pStyle w:val="a0"/>
        <w:numPr>
          <w:ilvl w:val="0"/>
          <w:numId w:val="0"/>
        </w:numPr>
        <w:ind w:left="1544"/>
        <w:rPr>
          <w:rFonts w:cs="Arial"/>
        </w:rPr>
      </w:pPr>
    </w:p>
    <w:p w14:paraId="3B776526" w14:textId="77777777" w:rsidR="00E356F6" w:rsidRPr="00DE1661" w:rsidRDefault="00E356F6" w:rsidP="00E356F6">
      <w:pPr>
        <w:rPr>
          <w:rFonts w:eastAsia="微软雅黑"/>
          <w:snapToGrid w:val="0"/>
          <w:kern w:val="2"/>
        </w:rPr>
      </w:pPr>
      <w:r w:rsidRPr="00DE1661">
        <w:br w:type="page"/>
      </w:r>
    </w:p>
    <w:p w14:paraId="75E8EC5A" w14:textId="77C20EF3" w:rsidR="00E27797" w:rsidRPr="00DE1661" w:rsidRDefault="00883962" w:rsidP="00777848">
      <w:pPr>
        <w:pStyle w:val="10"/>
      </w:pPr>
      <w:r w:rsidRPr="00DE1661">
        <w:lastRenderedPageBreak/>
        <w:t xml:space="preserve"> </w:t>
      </w:r>
      <w:bookmarkStart w:id="235" w:name="_Toc131754301"/>
      <w:r w:rsidR="00E27797" w:rsidRPr="00DE1661">
        <w:t>Operation</w:t>
      </w:r>
      <w:bookmarkEnd w:id="233"/>
      <w:bookmarkEnd w:id="234"/>
      <w:bookmarkEnd w:id="235"/>
    </w:p>
    <w:p w14:paraId="0B0E3734" w14:textId="0A9AA056" w:rsidR="00E27797" w:rsidRPr="00DE1661" w:rsidRDefault="00E27797" w:rsidP="008E6E83">
      <w:pPr>
        <w:pStyle w:val="2"/>
        <w:spacing w:before="240"/>
        <w:rPr>
          <w:rFonts w:cs="Arial"/>
        </w:rPr>
      </w:pPr>
      <w:bookmarkStart w:id="236" w:name="6.1_Prepare_before_use"/>
      <w:bookmarkStart w:id="237" w:name="_bookmark108"/>
      <w:bookmarkStart w:id="238" w:name="_Ref101944318"/>
      <w:bookmarkStart w:id="239" w:name="_Toc106900433"/>
      <w:bookmarkStart w:id="240" w:name="_Toc106983305"/>
      <w:bookmarkStart w:id="241" w:name="_Toc131754302"/>
      <w:bookmarkEnd w:id="236"/>
      <w:bookmarkEnd w:id="237"/>
      <w:r w:rsidRPr="00DE1661">
        <w:rPr>
          <w:rFonts w:cs="Arial"/>
        </w:rPr>
        <w:t>Charg</w:t>
      </w:r>
      <w:bookmarkEnd w:id="238"/>
      <w:r w:rsidR="00B80BE6" w:rsidRPr="00DE1661">
        <w:rPr>
          <w:rFonts w:cs="Arial"/>
        </w:rPr>
        <w:t>ing Procedure</w:t>
      </w:r>
      <w:bookmarkEnd w:id="239"/>
      <w:bookmarkEnd w:id="240"/>
      <w:bookmarkEnd w:id="241"/>
    </w:p>
    <w:p w14:paraId="1F1F99C2" w14:textId="0CAA2BEA" w:rsidR="00953A43" w:rsidRPr="00DE1661" w:rsidRDefault="00953A43" w:rsidP="00953A43">
      <w:pPr>
        <w:pStyle w:val="BodytextUserManual"/>
        <w:spacing w:before="120" w:after="120"/>
      </w:pPr>
      <w:r w:rsidRPr="00DE1661">
        <w:t>General charging procedures:</w:t>
      </w:r>
    </w:p>
    <w:p w14:paraId="776360B5" w14:textId="04C9950E" w:rsidR="00953A43" w:rsidRPr="00DE1661" w:rsidRDefault="00953A43" w:rsidP="00923E67">
      <w:pPr>
        <w:pStyle w:val="BodytextUserManual"/>
        <w:numPr>
          <w:ilvl w:val="0"/>
          <w:numId w:val="56"/>
        </w:numPr>
        <w:spacing w:before="120" w:after="120"/>
        <w:ind w:left="704"/>
        <w:rPr>
          <w:b/>
        </w:rPr>
      </w:pPr>
      <w:r w:rsidRPr="00DE1661">
        <w:rPr>
          <w:b/>
        </w:rPr>
        <w:t>To charge an EV</w:t>
      </w:r>
    </w:p>
    <w:p w14:paraId="23C0B382" w14:textId="20E50E96" w:rsidR="00953A43" w:rsidRPr="00DE1661" w:rsidRDefault="00953A43" w:rsidP="00923E67">
      <w:pPr>
        <w:pStyle w:val="BodytextUserManual"/>
        <w:numPr>
          <w:ilvl w:val="0"/>
          <w:numId w:val="61"/>
        </w:numPr>
        <w:spacing w:before="120" w:after="120"/>
        <w:ind w:left="1123"/>
      </w:pPr>
      <w:r w:rsidRPr="00DE1661">
        <w:t>Park an EV with the charging port within reach of the connector.</w:t>
      </w:r>
    </w:p>
    <w:p w14:paraId="189DEC05" w14:textId="27FA318A" w:rsidR="00953A43" w:rsidRPr="00DE1661" w:rsidRDefault="00953A43" w:rsidP="00923E67">
      <w:pPr>
        <w:pStyle w:val="BodytextUserManual"/>
        <w:numPr>
          <w:ilvl w:val="0"/>
          <w:numId w:val="61"/>
        </w:numPr>
        <w:spacing w:before="120" w:after="120"/>
        <w:ind w:left="1123"/>
      </w:pPr>
      <w:r w:rsidRPr="00DE1661">
        <w:t>Plug in the EV.</w:t>
      </w:r>
    </w:p>
    <w:p w14:paraId="444B30A2" w14:textId="5B35EC16" w:rsidR="00953A43" w:rsidRPr="00DE1661" w:rsidRDefault="00953A43" w:rsidP="00923E67">
      <w:pPr>
        <w:pStyle w:val="BodytextUserManual"/>
        <w:numPr>
          <w:ilvl w:val="0"/>
          <w:numId w:val="61"/>
        </w:numPr>
        <w:spacing w:before="120" w:after="120"/>
        <w:ind w:left="1123"/>
      </w:pPr>
      <w:r w:rsidRPr="00DE1661">
        <w:t>Start the charging session.</w:t>
      </w:r>
    </w:p>
    <w:p w14:paraId="3EAEE3B4" w14:textId="7A911283" w:rsidR="00953A43" w:rsidRPr="00DE1661" w:rsidRDefault="00953A43" w:rsidP="00923E67">
      <w:pPr>
        <w:pStyle w:val="BodytextUserManual"/>
        <w:numPr>
          <w:ilvl w:val="0"/>
          <w:numId w:val="61"/>
        </w:numPr>
        <w:spacing w:before="120" w:after="120"/>
        <w:ind w:left="1123"/>
      </w:pPr>
      <w:r w:rsidRPr="00DE1661">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DE1661">
        <w:t>Stop the charging session.</w:t>
      </w:r>
    </w:p>
    <w:p w14:paraId="27164C46" w14:textId="0C1E1ED2" w:rsidR="00953A43" w:rsidRPr="00DE1661" w:rsidRDefault="00953A43" w:rsidP="00953A43">
      <w:pPr>
        <w:pStyle w:val="BodytextUserManual"/>
        <w:pBdr>
          <w:top w:val="single" w:sz="4" w:space="1" w:color="auto"/>
          <w:bottom w:val="single" w:sz="4" w:space="1" w:color="auto"/>
        </w:pBdr>
        <w:spacing w:beforeLines="20" w:before="48" w:afterLines="20" w:after="48"/>
        <w:rPr>
          <w:b/>
        </w:rPr>
      </w:pPr>
      <w:r w:rsidRPr="00DE1661">
        <w:rPr>
          <w:b/>
        </w:rPr>
        <w:t>WARNING</w:t>
      </w:r>
    </w:p>
    <w:p w14:paraId="2CA78A9A" w14:textId="1B25520A"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cover the vent during charging.</w:t>
      </w:r>
    </w:p>
    <w:p w14:paraId="01C91158" w14:textId="4C0C2B60"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clean or operate in the EV during charging.</w:t>
      </w:r>
    </w:p>
    <w:p w14:paraId="290EC2CE" w14:textId="6DEB3E60" w:rsidR="001817E0" w:rsidRPr="00DE1661" w:rsidRDefault="001817E0" w:rsidP="007F26CE">
      <w:pPr>
        <w:pStyle w:val="3"/>
        <w:spacing w:before="240"/>
      </w:pPr>
      <w:bookmarkStart w:id="242" w:name="6.4.1_Charge_an_EV"/>
      <w:bookmarkStart w:id="243" w:name="_bookmark112"/>
      <w:bookmarkStart w:id="244" w:name="_Toc106900434"/>
      <w:bookmarkStart w:id="245" w:name="_Toc106983306"/>
      <w:bookmarkStart w:id="246" w:name="_Toc131754303"/>
      <w:bookmarkEnd w:id="242"/>
      <w:bookmarkEnd w:id="243"/>
      <w:r w:rsidRPr="00DE1661">
        <w:t>S</w:t>
      </w:r>
      <w:bookmarkEnd w:id="244"/>
      <w:bookmarkEnd w:id="245"/>
      <w:r w:rsidR="007F26CE" w:rsidRPr="00DE1661">
        <w:t>tandby Mode</w:t>
      </w:r>
      <w:bookmarkEnd w:id="246"/>
    </w:p>
    <w:p w14:paraId="7D268D60" w14:textId="728B0C25" w:rsidR="007F26CE" w:rsidRPr="00DE1661" w:rsidRDefault="007F26CE" w:rsidP="00A312AB">
      <w:pPr>
        <w:pStyle w:val="EN"/>
        <w:spacing w:line="480" w:lineRule="auto"/>
        <w:jc w:val="center"/>
      </w:pPr>
      <w:r w:rsidRPr="00DE1661">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67">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DE1661" w:rsidRDefault="001817E0" w:rsidP="00116D06">
      <w:pPr>
        <w:pStyle w:val="EN"/>
        <w:rPr>
          <w:b/>
          <w:i/>
        </w:rPr>
      </w:pPr>
      <w:r w:rsidRPr="00DE1661">
        <w:t xml:space="preserve">After a connector is successfully connected to your EV, the </w:t>
      </w:r>
      <w:r w:rsidR="006124BD" w:rsidRPr="00DE1661">
        <w:t>MaxiCharger</w:t>
      </w:r>
      <w:r w:rsidRPr="00DE1661">
        <w:t xml:space="preserve"> can automatically recognize the connector</w:t>
      </w:r>
      <w:r w:rsidR="00794C66" w:rsidRPr="00DE1661">
        <w:t>,</w:t>
      </w:r>
      <w:r w:rsidRPr="00DE1661">
        <w:t xml:space="preserve"> </w:t>
      </w:r>
      <w:r w:rsidR="00794C66" w:rsidRPr="00DE1661">
        <w:t>then</w:t>
      </w:r>
      <w:r w:rsidRPr="00DE1661">
        <w:t xml:space="preserve"> the corresponding connector’s Authorization Screen will appear.</w:t>
      </w:r>
    </w:p>
    <w:p w14:paraId="72C39ADC" w14:textId="708D5482" w:rsidR="00E03372" w:rsidRPr="00DE1661" w:rsidRDefault="001817E0" w:rsidP="00953A43">
      <w:pPr>
        <w:pStyle w:val="EN"/>
      </w:pPr>
      <w:r w:rsidRPr="00DE1661">
        <w:t xml:space="preserve">If no operation is performed for a long time on the Authorization Screen, the Standby Screen will appear. Manually select the </w:t>
      </w:r>
      <w:r w:rsidR="00794C66" w:rsidRPr="00DE1661">
        <w:t xml:space="preserve">appropriate </w:t>
      </w:r>
      <w:r w:rsidRPr="00DE1661">
        <w:t>connector on the touchscreen.</w:t>
      </w:r>
    </w:p>
    <w:p w14:paraId="362A399B" w14:textId="5818BA81" w:rsidR="00FA5517" w:rsidRPr="00DE1661" w:rsidRDefault="00FA5517" w:rsidP="00FA5517">
      <w:pPr>
        <w:pStyle w:val="3"/>
        <w:spacing w:before="240"/>
      </w:pPr>
      <w:bookmarkStart w:id="247" w:name="_Toc100418143"/>
      <w:bookmarkStart w:id="248" w:name="_Toc106900435"/>
      <w:bookmarkStart w:id="249" w:name="_Toc106983307"/>
      <w:bookmarkStart w:id="250" w:name="_Toc131754304"/>
      <w:r w:rsidRPr="00DE1661">
        <w:lastRenderedPageBreak/>
        <w:t>Authorization</w:t>
      </w:r>
      <w:bookmarkEnd w:id="247"/>
      <w:bookmarkEnd w:id="248"/>
      <w:bookmarkEnd w:id="249"/>
      <w:bookmarkEnd w:id="250"/>
    </w:p>
    <w:p w14:paraId="0CF0B97E" w14:textId="31EA45DF" w:rsidR="00FA5517" w:rsidRPr="00DE1661" w:rsidRDefault="00CE5F8A" w:rsidP="007F26CE">
      <w:pPr>
        <w:pStyle w:val="NOTE0"/>
        <w:ind w:left="284"/>
        <w:rPr>
          <w:rFonts w:cs="Arial"/>
          <w:b/>
        </w:rPr>
      </w:pPr>
      <w:r w:rsidRPr="00DE1661">
        <w:rPr>
          <w:rFonts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DE1661">
        <w:rPr>
          <w:rFonts w:cs="Arial"/>
          <w:b/>
        </w:rPr>
        <w:t>IMPORTANT</w:t>
      </w:r>
    </w:p>
    <w:p w14:paraId="46FA319C" w14:textId="3D413891" w:rsidR="007F26CE" w:rsidRPr="00DE1661" w:rsidRDefault="007F26CE" w:rsidP="00923E67">
      <w:pPr>
        <w:pStyle w:val="NOTE0"/>
        <w:numPr>
          <w:ilvl w:val="0"/>
          <w:numId w:val="37"/>
        </w:numPr>
        <w:rPr>
          <w:rFonts w:cs="Arial"/>
        </w:rPr>
      </w:pPr>
      <w:r w:rsidRPr="00DE1661">
        <w:rPr>
          <w:rFonts w:cs="Arial"/>
        </w:rPr>
        <w:t>Observe the screen for any abnormalities, such as an error me</w:t>
      </w:r>
      <w:r w:rsidR="00D83239" w:rsidRPr="00DE1661">
        <w:rPr>
          <w:rFonts w:cs="Arial"/>
        </w:rPr>
        <w:t>ssages, before starting a charging</w:t>
      </w:r>
      <w:r w:rsidRPr="00DE1661">
        <w:rPr>
          <w:rFonts w:cs="Arial"/>
        </w:rPr>
        <w:t xml:space="preserve"> session. Check the surroundings and the Max</w:t>
      </w:r>
      <w:r w:rsidR="00D83239" w:rsidRPr="00DE1661">
        <w:rPr>
          <w:rFonts w:cs="Arial"/>
        </w:rPr>
        <w:t>iCharger for any abnormalities and</w:t>
      </w:r>
      <w:r w:rsidRPr="00DE1661">
        <w:rPr>
          <w:rFonts w:cs="Arial"/>
        </w:rPr>
        <w:t xml:space="preserve"> damage as well. </w:t>
      </w:r>
    </w:p>
    <w:p w14:paraId="1C7BFFB2" w14:textId="074E0917" w:rsidR="007F26CE" w:rsidRPr="00DE1661" w:rsidRDefault="007F26CE" w:rsidP="00923E67">
      <w:pPr>
        <w:pStyle w:val="NOTE0"/>
        <w:numPr>
          <w:ilvl w:val="0"/>
          <w:numId w:val="37"/>
        </w:numPr>
        <w:rPr>
          <w:rFonts w:cs="Arial"/>
        </w:rPr>
      </w:pPr>
      <w:r w:rsidRPr="00DE1661">
        <w:rPr>
          <w:rFonts w:cs="Arial"/>
        </w:rPr>
        <w:t xml:space="preserve">If the screen displays an error message, </w:t>
      </w:r>
      <w:r w:rsidRPr="00100C10">
        <w:rPr>
          <w:rFonts w:cs="Arial"/>
          <w:b/>
        </w:rPr>
        <w:t>DO NOT</w:t>
      </w:r>
      <w:r w:rsidRPr="00DE1661">
        <w:rPr>
          <w:rFonts w:cs="Arial"/>
        </w:rPr>
        <w:t xml:space="preserve"> use the MaxiCharger. Contact Autel Technical Support.</w:t>
      </w:r>
    </w:p>
    <w:p w14:paraId="150B5EF8" w14:textId="1200BF0C" w:rsidR="00FA5517" w:rsidRPr="00DE1661" w:rsidRDefault="00FA5517" w:rsidP="00116D06">
      <w:pPr>
        <w:pStyle w:val="EN"/>
      </w:pPr>
      <w:r w:rsidRPr="00DE1661">
        <w:t>When the Authorization Screen appears, you can use any of the fol</w:t>
      </w:r>
      <w:r w:rsidR="00D83239" w:rsidRPr="00DE1661">
        <w:t>lowing methods to start a charging</w:t>
      </w:r>
      <w:r w:rsidRPr="00DE1661">
        <w:t xml:space="preserve"> session.</w:t>
      </w:r>
    </w:p>
    <w:p w14:paraId="7046FC99" w14:textId="688649C5" w:rsidR="00FA5517" w:rsidRPr="00DE1661" w:rsidRDefault="00FA5517" w:rsidP="00116D06">
      <w:pPr>
        <w:pStyle w:val="ItemList"/>
        <w:spacing w:before="48" w:after="48"/>
      </w:pPr>
      <w:r w:rsidRPr="00DE1661">
        <w:t>Scan the QR code on the screen</w:t>
      </w:r>
    </w:p>
    <w:p w14:paraId="1158B10C" w14:textId="2168D08B" w:rsidR="001F6AFF" w:rsidRDefault="00FA5517" w:rsidP="001F6AFF">
      <w:pPr>
        <w:pStyle w:val="ItemList"/>
        <w:spacing w:before="48" w:after="48"/>
      </w:pPr>
      <w:r w:rsidRPr="00DE1661">
        <w:t>RFID card</w:t>
      </w:r>
    </w:p>
    <w:p w14:paraId="33D9AF09" w14:textId="6F5FFEAF" w:rsidR="003D6B5A" w:rsidRPr="00DE1661" w:rsidRDefault="003D6B5A" w:rsidP="001F6AFF">
      <w:pPr>
        <w:pStyle w:val="ItemList"/>
        <w:spacing w:before="48" w:after="48"/>
      </w:pPr>
      <w:r>
        <w:t>Plug &amp; Charge</w:t>
      </w:r>
    </w:p>
    <w:p w14:paraId="18FA1A8B" w14:textId="44891F30" w:rsidR="00FA5517" w:rsidRPr="00DE1661" w:rsidRDefault="00FA5517" w:rsidP="00116D06">
      <w:pPr>
        <w:pStyle w:val="ItemList"/>
        <w:spacing w:before="48" w:after="48"/>
      </w:pPr>
      <w:r w:rsidRPr="00DE1661">
        <w:t>Credit card (optional)</w:t>
      </w:r>
    </w:p>
    <w:p w14:paraId="198E1050" w14:textId="453780D7" w:rsidR="00AB58E4" w:rsidRPr="00DE1661" w:rsidRDefault="00E03372" w:rsidP="007F26CE">
      <w:pPr>
        <w:spacing w:line="480" w:lineRule="auto"/>
        <w:jc w:val="center"/>
      </w:pPr>
      <w:bookmarkStart w:id="251" w:name="6.4.2_Start_a_charge_session"/>
      <w:bookmarkStart w:id="252" w:name="_bookmark113"/>
      <w:bookmarkStart w:id="253" w:name="_Ref101944378"/>
      <w:bookmarkEnd w:id="251"/>
      <w:bookmarkEnd w:id="252"/>
      <w:r w:rsidRPr="00DE1661">
        <w:rPr>
          <w:noProof/>
        </w:rPr>
        <w:drawing>
          <wp:inline distT="0" distB="0" distL="0" distR="0" wp14:anchorId="625378F2" wp14:editId="424C1F0E">
            <wp:extent cx="4056366" cy="2321143"/>
            <wp:effectExtent l="19050" t="19050" r="2095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69">
                      <a:extLst>
                        <a:ext uri="{28A0092B-C50C-407E-A947-70E740481C1C}">
                          <a14:useLocalDpi xmlns:a14="http://schemas.microsoft.com/office/drawing/2010/main" val="0"/>
                        </a:ext>
                      </a:extLst>
                    </a:blip>
                    <a:stretch>
                      <a:fillRect/>
                    </a:stretch>
                  </pic:blipFill>
                  <pic:spPr>
                    <a:xfrm>
                      <a:off x="0" y="0"/>
                      <a:ext cx="4056366" cy="2321143"/>
                    </a:xfrm>
                    <a:prstGeom prst="rect">
                      <a:avLst/>
                    </a:prstGeom>
                    <a:ln w="12700">
                      <a:solidFill>
                        <a:srgbClr val="92D050"/>
                      </a:solidFill>
                    </a:ln>
                  </pic:spPr>
                </pic:pic>
              </a:graphicData>
            </a:graphic>
          </wp:inline>
        </w:drawing>
      </w:r>
    </w:p>
    <w:p w14:paraId="51FF2B93" w14:textId="4D8A976A" w:rsidR="00FA5517" w:rsidRPr="00DE1661" w:rsidRDefault="00AB58E4" w:rsidP="00AB58E4">
      <w:r w:rsidRPr="00DE1661">
        <w:br w:type="page"/>
      </w:r>
    </w:p>
    <w:p w14:paraId="700A73AA" w14:textId="652A37F9" w:rsidR="00FA5517" w:rsidRPr="00DE1661" w:rsidRDefault="00FA5517" w:rsidP="00FA5517">
      <w:pPr>
        <w:pStyle w:val="3"/>
        <w:spacing w:before="240"/>
        <w:rPr>
          <w:b w:val="0"/>
          <w:i/>
        </w:rPr>
      </w:pPr>
      <w:bookmarkStart w:id="254" w:name="_Toc102658026"/>
      <w:bookmarkStart w:id="255" w:name="_Toc106900436"/>
      <w:bookmarkStart w:id="256" w:name="_Toc106983308"/>
      <w:bookmarkStart w:id="257" w:name="_Toc131754305"/>
      <w:r w:rsidRPr="00DE1661">
        <w:lastRenderedPageBreak/>
        <w:t>Start Charging</w:t>
      </w:r>
      <w:bookmarkEnd w:id="254"/>
      <w:bookmarkEnd w:id="255"/>
      <w:bookmarkEnd w:id="256"/>
      <w:bookmarkEnd w:id="257"/>
    </w:p>
    <w:p w14:paraId="707E8CB6" w14:textId="6738C9C5" w:rsidR="00C53131" w:rsidRPr="00DE1661" w:rsidRDefault="00794C66" w:rsidP="00116D06">
      <w:pPr>
        <w:pStyle w:val="EN"/>
        <w:rPr>
          <w:rFonts w:eastAsiaTheme="minorEastAsia"/>
        </w:rPr>
      </w:pPr>
      <w:r w:rsidRPr="00DE1661">
        <w:t>After</w:t>
      </w:r>
      <w:r w:rsidR="00FA5517" w:rsidRPr="00DE1661">
        <w:t xml:space="preserve"> authorization, the </w:t>
      </w:r>
      <w:r w:rsidR="006124BD" w:rsidRPr="00DE1661">
        <w:t>MaxiCharger</w:t>
      </w:r>
      <w:r w:rsidR="00FA5517" w:rsidRPr="00DE1661">
        <w:t xml:space="preserve"> will set up communication with your EV and necessary safety tests will be performed. Follow</w:t>
      </w:r>
      <w:r w:rsidR="00D83239" w:rsidRPr="00DE1661">
        <w:t>ing the safety tests, the charging</w:t>
      </w:r>
      <w:r w:rsidR="00FA5517" w:rsidRPr="00DE1661">
        <w:t xml:space="preserve"> session will </w:t>
      </w:r>
      <w:r w:rsidR="00265933" w:rsidRPr="00DE1661">
        <w:t>start</w:t>
      </w:r>
      <w:r w:rsidR="00FA5517" w:rsidRPr="00DE1661">
        <w:t xml:space="preserve"> automatically.</w:t>
      </w:r>
    </w:p>
    <w:p w14:paraId="261E6DF6" w14:textId="5CFA0721" w:rsidR="007F26CE" w:rsidRPr="00586611" w:rsidRDefault="007F26CE" w:rsidP="00586611">
      <w:pPr>
        <w:pStyle w:val="EN"/>
        <w:spacing w:line="480" w:lineRule="auto"/>
        <w:jc w:val="center"/>
        <w:rPr>
          <w:rFonts w:eastAsiaTheme="minorEastAsia"/>
        </w:rPr>
      </w:pPr>
      <w:r w:rsidRPr="00DE1661">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0">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58" w:name="_Toc102658027"/>
      <w:bookmarkStart w:id="259" w:name="_Toc106900437"/>
      <w:bookmarkStart w:id="260" w:name="_Ref101944384"/>
      <w:bookmarkEnd w:id="253"/>
    </w:p>
    <w:p w14:paraId="36E40E82" w14:textId="1BBDC214" w:rsidR="00FA5517" w:rsidRPr="00DE1661" w:rsidRDefault="00FA5517" w:rsidP="00FA5517">
      <w:pPr>
        <w:pStyle w:val="3"/>
        <w:spacing w:before="240"/>
        <w:rPr>
          <w:b w:val="0"/>
          <w:i/>
        </w:rPr>
      </w:pPr>
      <w:bookmarkStart w:id="261" w:name="_Toc106983309"/>
      <w:bookmarkStart w:id="262" w:name="_Toc131754306"/>
      <w:r w:rsidRPr="00DE1661">
        <w:t>Charging</w:t>
      </w:r>
      <w:bookmarkEnd w:id="258"/>
      <w:bookmarkEnd w:id="259"/>
      <w:bookmarkEnd w:id="261"/>
      <w:bookmarkEnd w:id="262"/>
    </w:p>
    <w:p w14:paraId="260910FF" w14:textId="4D151653" w:rsidR="00AC3B63" w:rsidRPr="00AC3B63" w:rsidRDefault="00FA5517" w:rsidP="001F6AFF">
      <w:pPr>
        <w:pStyle w:val="EN"/>
        <w:rPr>
          <w:rFonts w:eastAsiaTheme="minorEastAsia"/>
          <w:b/>
          <w:i/>
        </w:rPr>
      </w:pPr>
      <w:r w:rsidRPr="00DE1661">
        <w:t xml:space="preserve">You will be informed of the progress during charging. Information about the charging duration, </w:t>
      </w:r>
      <w:r w:rsidR="00953A43" w:rsidRPr="00DE1661">
        <w:t>energy</w:t>
      </w:r>
      <w:r w:rsidRPr="00DE1661">
        <w:t xml:space="preserve">, </w:t>
      </w:r>
      <w:r w:rsidR="0014557B" w:rsidRPr="00DE1661">
        <w:t>cost</w:t>
      </w:r>
      <w:r w:rsidRPr="00DE1661">
        <w:t xml:space="preserve">, and </w:t>
      </w:r>
      <w:r w:rsidR="0014557B" w:rsidRPr="00DE1661">
        <w:t>power</w:t>
      </w:r>
      <w:r w:rsidRPr="00DE1661">
        <w:t xml:space="preserve"> will appear on the Charging Screen. </w:t>
      </w:r>
    </w:p>
    <w:p w14:paraId="6C37557B" w14:textId="06689FE9" w:rsidR="00AB58E4" w:rsidRPr="00DE1661" w:rsidRDefault="007F26CE" w:rsidP="00A312AB">
      <w:pPr>
        <w:pStyle w:val="EN"/>
        <w:spacing w:line="480" w:lineRule="auto"/>
        <w:jc w:val="center"/>
        <w:rPr>
          <w:szCs w:val="24"/>
        </w:rPr>
      </w:pPr>
      <w:r w:rsidRPr="00DE1661">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1">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63" w:name="_Toc106900438"/>
      <w:bookmarkStart w:id="264" w:name="_Toc106983310"/>
    </w:p>
    <w:p w14:paraId="7D24C363" w14:textId="00689638" w:rsidR="00B80D0B" w:rsidRPr="00DE1661" w:rsidRDefault="00AB58E4" w:rsidP="00AB58E4">
      <w:pPr>
        <w:rPr>
          <w:rFonts w:eastAsia="Arial"/>
          <w:bCs/>
          <w:kern w:val="2"/>
          <w:szCs w:val="24"/>
        </w:rPr>
      </w:pPr>
      <w:r w:rsidRPr="00DE1661">
        <w:rPr>
          <w:szCs w:val="24"/>
        </w:rPr>
        <w:br w:type="page"/>
      </w:r>
    </w:p>
    <w:p w14:paraId="792B5A36" w14:textId="2643C3AC" w:rsidR="00E27797" w:rsidRPr="00DE1661" w:rsidRDefault="00B80BE6" w:rsidP="00B80D0B">
      <w:pPr>
        <w:pStyle w:val="3"/>
        <w:spacing w:before="240"/>
      </w:pPr>
      <w:bookmarkStart w:id="265" w:name="_Toc131754307"/>
      <w:r w:rsidRPr="00DE1661">
        <w:lastRenderedPageBreak/>
        <w:t>Stop Charging</w:t>
      </w:r>
      <w:bookmarkEnd w:id="260"/>
      <w:bookmarkEnd w:id="263"/>
      <w:bookmarkEnd w:id="264"/>
      <w:bookmarkEnd w:id="265"/>
    </w:p>
    <w:p w14:paraId="20B806D6" w14:textId="6FDDB4C9" w:rsidR="00E27797" w:rsidRPr="00DE1661" w:rsidRDefault="00B80BE6" w:rsidP="00F04F89">
      <w:pPr>
        <w:pStyle w:val="a1"/>
        <w:rPr>
          <w:rFonts w:eastAsia="Verdana" w:cs="Arial"/>
          <w:sz w:val="20"/>
          <w:szCs w:val="20"/>
        </w:rPr>
      </w:pPr>
      <w:r w:rsidRPr="00DE1661">
        <w:rPr>
          <w:rFonts w:cs="Arial"/>
          <w:w w:val="95"/>
        </w:rPr>
        <w:t>To stop charging</w:t>
      </w:r>
    </w:p>
    <w:p w14:paraId="4EEB1336" w14:textId="2AF6F7C3" w:rsidR="00E27797" w:rsidRPr="00DE1661" w:rsidRDefault="00E7187C" w:rsidP="00923E67">
      <w:pPr>
        <w:pStyle w:val="a0"/>
        <w:numPr>
          <w:ilvl w:val="0"/>
          <w:numId w:val="28"/>
        </w:numPr>
        <w:rPr>
          <w:rFonts w:cs="Arial"/>
        </w:rPr>
      </w:pPr>
      <w:r w:rsidRPr="00DE1661">
        <w:rPr>
          <w:rFonts w:cs="Arial"/>
        </w:rPr>
        <w:t xml:space="preserve">Tap the </w:t>
      </w:r>
      <w:r w:rsidR="00E27797" w:rsidRPr="00DE1661">
        <w:rPr>
          <w:rFonts w:cs="Arial"/>
          <w:b/>
        </w:rPr>
        <w:t>Stop</w:t>
      </w:r>
      <w:r w:rsidR="00E27797" w:rsidRPr="00DE1661">
        <w:rPr>
          <w:rFonts w:cs="Arial"/>
        </w:rPr>
        <w:t xml:space="preserve"> button</w:t>
      </w:r>
      <w:r w:rsidRPr="00DE1661">
        <w:rPr>
          <w:rFonts w:cs="Arial"/>
        </w:rPr>
        <w:t xml:space="preserve"> on the screen</w:t>
      </w:r>
      <w:r w:rsidR="00E27797" w:rsidRPr="00DE1661">
        <w:rPr>
          <w:rFonts w:cs="Arial"/>
        </w:rPr>
        <w:t>.</w:t>
      </w:r>
    </w:p>
    <w:p w14:paraId="56E8BBB3" w14:textId="77777777" w:rsidR="006A7603" w:rsidRPr="00DE1661" w:rsidRDefault="006A7603" w:rsidP="00B74EF7">
      <w:pPr>
        <w:pStyle w:val="NOTE0"/>
        <w:rPr>
          <w:rFonts w:cs="Arial"/>
          <w:b/>
        </w:rPr>
      </w:pPr>
      <w:r w:rsidRPr="00DE1661">
        <w:rPr>
          <w:rFonts w:cs="Arial"/>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rFonts w:cs="Arial"/>
          <w:b/>
        </w:rPr>
        <w:t>NOTE</w:t>
      </w:r>
    </w:p>
    <w:p w14:paraId="79CF32E5" w14:textId="64526E9F" w:rsidR="006A7603" w:rsidRPr="00DE1661" w:rsidRDefault="00F04F89" w:rsidP="00B74EF7">
      <w:pPr>
        <w:pStyle w:val="NOTE0"/>
        <w:rPr>
          <w:rFonts w:cs="Arial"/>
        </w:rPr>
      </w:pPr>
      <w:r w:rsidRPr="00DE1661">
        <w:rPr>
          <w:rFonts w:cs="Arial"/>
        </w:rPr>
        <w:t>When</w:t>
      </w:r>
      <w:r w:rsidR="00D83239" w:rsidRPr="00DE1661">
        <w:rPr>
          <w:rFonts w:cs="Arial"/>
        </w:rPr>
        <w:t xml:space="preserve"> the battery is full, the charging</w:t>
      </w:r>
      <w:r w:rsidRPr="00DE1661">
        <w:rPr>
          <w:rFonts w:cs="Arial"/>
        </w:rPr>
        <w:t xml:space="preserve"> session stops automatically.</w:t>
      </w:r>
    </w:p>
    <w:p w14:paraId="60EB3F45" w14:textId="1C0971FE" w:rsidR="00E7187C" w:rsidRPr="00DE1661" w:rsidRDefault="006A7603" w:rsidP="00923E67">
      <w:pPr>
        <w:pStyle w:val="a0"/>
        <w:numPr>
          <w:ilvl w:val="0"/>
          <w:numId w:val="28"/>
        </w:numPr>
        <w:rPr>
          <w:rFonts w:cs="Arial"/>
        </w:rPr>
      </w:pPr>
      <w:r w:rsidRPr="00DE1661">
        <w:rPr>
          <w:rFonts w:cs="Arial"/>
        </w:rPr>
        <w:t>Normally, you have to authorize again to finish charging, using the same authentication method as was used to start:</w:t>
      </w:r>
    </w:p>
    <w:p w14:paraId="6CBD444B" w14:textId="205B25CF" w:rsidR="006A7603" w:rsidRPr="00DE1661" w:rsidRDefault="006A7603" w:rsidP="00923E67">
      <w:pPr>
        <w:pStyle w:val="a0"/>
        <w:numPr>
          <w:ilvl w:val="0"/>
          <w:numId w:val="29"/>
        </w:numPr>
        <w:rPr>
          <w:rFonts w:cs="Arial"/>
        </w:rPr>
      </w:pPr>
      <w:r w:rsidRPr="00DE1661">
        <w:rPr>
          <w:rFonts w:cs="Arial"/>
        </w:rPr>
        <w:t xml:space="preserve">QR code: </w:t>
      </w:r>
      <w:r w:rsidR="00D83239" w:rsidRPr="00DE1661">
        <w:rPr>
          <w:rFonts w:cs="Arial"/>
        </w:rPr>
        <w:t>Scan the QR code with</w:t>
      </w:r>
      <w:r w:rsidR="002816C0" w:rsidRPr="00DE1661">
        <w:rPr>
          <w:rFonts w:cs="Arial"/>
        </w:rPr>
        <w:t xml:space="preserve"> the Autel Charge app and t</w:t>
      </w:r>
      <w:r w:rsidRPr="00DE1661">
        <w:rPr>
          <w:rFonts w:cs="Arial"/>
        </w:rPr>
        <w:t xml:space="preserve">ap the </w:t>
      </w:r>
      <w:r w:rsidRPr="00DE1661">
        <w:rPr>
          <w:rFonts w:cs="Arial"/>
          <w:b/>
        </w:rPr>
        <w:t>Stop</w:t>
      </w:r>
      <w:r w:rsidRPr="00DE1661">
        <w:rPr>
          <w:rFonts w:cs="Arial"/>
        </w:rPr>
        <w:t xml:space="preserve"> button on the Charging Screen of the Autel Charge app.</w:t>
      </w:r>
    </w:p>
    <w:p w14:paraId="154EA382" w14:textId="77BDE1D8" w:rsidR="006A7603" w:rsidRPr="00DE1661" w:rsidRDefault="006A7603" w:rsidP="00923E67">
      <w:pPr>
        <w:pStyle w:val="a0"/>
        <w:numPr>
          <w:ilvl w:val="0"/>
          <w:numId w:val="29"/>
        </w:numPr>
        <w:rPr>
          <w:rFonts w:cs="Arial"/>
        </w:rPr>
      </w:pPr>
      <w:r w:rsidRPr="00DE1661">
        <w:rPr>
          <w:rFonts w:cs="Arial"/>
        </w:rPr>
        <w:t>RFID card: Put the RFID card on the card reader again to finish charging.</w:t>
      </w:r>
    </w:p>
    <w:p w14:paraId="4A8E245D" w14:textId="1B290121" w:rsidR="006A7603" w:rsidRPr="00DE1661" w:rsidRDefault="006A7603" w:rsidP="00923E67">
      <w:pPr>
        <w:pStyle w:val="a0"/>
        <w:numPr>
          <w:ilvl w:val="0"/>
          <w:numId w:val="29"/>
        </w:numPr>
        <w:rPr>
          <w:rFonts w:cs="Arial"/>
        </w:rPr>
      </w:pPr>
      <w:r w:rsidRPr="00DE1661">
        <w:rPr>
          <w:rFonts w:cs="Arial"/>
        </w:rPr>
        <w:t>Credit card: Finish charging directly.</w:t>
      </w:r>
    </w:p>
    <w:p w14:paraId="3166ED26" w14:textId="72DFACC7" w:rsidR="006A7603" w:rsidRPr="00DE1661" w:rsidRDefault="006A7603" w:rsidP="00923E67">
      <w:pPr>
        <w:pStyle w:val="a0"/>
        <w:numPr>
          <w:ilvl w:val="0"/>
          <w:numId w:val="28"/>
        </w:numPr>
        <w:rPr>
          <w:rFonts w:cs="Arial"/>
        </w:rPr>
      </w:pPr>
      <w:r w:rsidRPr="00DE1661">
        <w:rPr>
          <w:rFonts w:cs="Arial"/>
        </w:rPr>
        <w:t xml:space="preserve">When charging is finished, your </w:t>
      </w:r>
      <w:r w:rsidR="00AF1735" w:rsidRPr="00DE1661">
        <w:rPr>
          <w:rFonts w:cs="Arial"/>
        </w:rPr>
        <w:t>transaction</w:t>
      </w:r>
      <w:r w:rsidRPr="00DE1661">
        <w:rPr>
          <w:rFonts w:cs="Arial"/>
        </w:rPr>
        <w:t xml:space="preserve"> details will appear.</w:t>
      </w:r>
    </w:p>
    <w:p w14:paraId="77AC3DFB" w14:textId="7BDC26E2" w:rsidR="006A7603" w:rsidRPr="00DE1661" w:rsidRDefault="006A7603" w:rsidP="00AB58E4">
      <w:pPr>
        <w:pStyle w:val="a0"/>
        <w:numPr>
          <w:ilvl w:val="0"/>
          <w:numId w:val="0"/>
        </w:numPr>
        <w:spacing w:line="480" w:lineRule="auto"/>
        <w:ind w:left="1124"/>
        <w:jc w:val="left"/>
        <w:rPr>
          <w:rFonts w:cs="Arial"/>
        </w:rPr>
      </w:pPr>
      <w:r w:rsidRPr="00DE1661">
        <w:rPr>
          <w:rFonts w:cs="Arial"/>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2">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0A547CCE" w:rsidR="00E27797" w:rsidRPr="00DE1661" w:rsidRDefault="000C561A" w:rsidP="00923E67">
      <w:pPr>
        <w:pStyle w:val="a0"/>
        <w:numPr>
          <w:ilvl w:val="0"/>
          <w:numId w:val="28"/>
        </w:numPr>
        <w:rPr>
          <w:rFonts w:cs="Arial"/>
        </w:rPr>
      </w:pPr>
      <w:r w:rsidRPr="00145841">
        <w:t>Disconnect the EV charging cable from the EV.</w:t>
      </w:r>
      <w:r w:rsidR="00A668B3">
        <w:rPr>
          <w:rFonts w:cs="Arial"/>
        </w:rPr>
        <w:t xml:space="preserve"> </w:t>
      </w:r>
    </w:p>
    <w:p w14:paraId="325B2695" w14:textId="3272D47A" w:rsidR="00FA5517" w:rsidRPr="00DE1661" w:rsidRDefault="00FA5517" w:rsidP="00FA5517">
      <w:pPr>
        <w:pStyle w:val="3"/>
        <w:spacing w:before="240"/>
      </w:pPr>
      <w:bookmarkStart w:id="266" w:name="6.5_Energize_the_EVSE"/>
      <w:bookmarkStart w:id="267" w:name="_bookmark115"/>
      <w:bookmarkStart w:id="268" w:name="_Toc102658029"/>
      <w:bookmarkStart w:id="269" w:name="_Toc106900439"/>
      <w:bookmarkStart w:id="270" w:name="_Toc106983311"/>
      <w:bookmarkStart w:id="271" w:name="_Toc131754308"/>
      <w:bookmarkStart w:id="272" w:name="_Toc102658030"/>
      <w:bookmarkStart w:id="273" w:name="_Ref101878775"/>
      <w:bookmarkEnd w:id="266"/>
      <w:bookmarkEnd w:id="267"/>
      <w:r w:rsidRPr="00DE1661">
        <w:t>Finish Charging</w:t>
      </w:r>
      <w:bookmarkEnd w:id="268"/>
      <w:bookmarkEnd w:id="269"/>
      <w:bookmarkEnd w:id="270"/>
      <w:bookmarkEnd w:id="271"/>
    </w:p>
    <w:p w14:paraId="6DE3F333" w14:textId="6E37FD37" w:rsidR="0096324F" w:rsidRDefault="00FA5517" w:rsidP="006A7603">
      <w:pPr>
        <w:spacing w:beforeLines="20" w:before="48" w:afterLines="20" w:after="48"/>
        <w:ind w:left="284"/>
      </w:pPr>
      <w:r w:rsidRPr="00DE1661">
        <w:t xml:space="preserve">Return the connector to the holster on the </w:t>
      </w:r>
      <w:r w:rsidR="000444F1" w:rsidRPr="00DE1661">
        <w:rPr>
          <w:snapToGrid w:val="0"/>
        </w:rPr>
        <w:t>MaxiCharger</w:t>
      </w:r>
      <w:r w:rsidRPr="00DE1661">
        <w:t>.</w:t>
      </w:r>
    </w:p>
    <w:p w14:paraId="5722D451" w14:textId="510F5DE6" w:rsidR="00FA5517" w:rsidRPr="00DE1661" w:rsidRDefault="0096324F" w:rsidP="0096324F">
      <w:r>
        <w:br w:type="page"/>
      </w:r>
    </w:p>
    <w:p w14:paraId="53F7165E" w14:textId="2B380DC6" w:rsidR="003D247A" w:rsidRPr="00DE1661" w:rsidRDefault="00883962" w:rsidP="003D247A">
      <w:pPr>
        <w:pStyle w:val="2"/>
        <w:spacing w:before="240"/>
        <w:rPr>
          <w:rFonts w:cs="Arial"/>
        </w:rPr>
      </w:pPr>
      <w:bookmarkStart w:id="274" w:name="_Toc106900440"/>
      <w:bookmarkStart w:id="275" w:name="_Toc106983312"/>
      <w:r w:rsidRPr="00DE1661">
        <w:rPr>
          <w:rFonts w:cs="Arial"/>
        </w:rPr>
        <w:lastRenderedPageBreak/>
        <w:t xml:space="preserve"> </w:t>
      </w:r>
      <w:bookmarkStart w:id="276" w:name="_Toc131754309"/>
      <w:r w:rsidR="003D247A" w:rsidRPr="00DE1661">
        <w:rPr>
          <w:rFonts w:cs="Arial"/>
        </w:rPr>
        <w:t>Charging Errors</w:t>
      </w:r>
      <w:bookmarkEnd w:id="272"/>
      <w:bookmarkEnd w:id="274"/>
      <w:bookmarkEnd w:id="275"/>
      <w:bookmarkEnd w:id="276"/>
    </w:p>
    <w:p w14:paraId="5F3F0551" w14:textId="047604F1" w:rsidR="00467A6B" w:rsidRPr="00DE1661" w:rsidRDefault="003D247A" w:rsidP="006A7603">
      <w:pPr>
        <w:spacing w:beforeLines="20" w:before="48" w:afterLines="20" w:after="48"/>
        <w:ind w:left="284"/>
      </w:pPr>
      <w:r w:rsidRPr="00DE1661">
        <w:t>This section depicts several common problems that may arise during your charging se</w:t>
      </w:r>
      <w:r w:rsidRPr="00DE1661">
        <w:rPr>
          <w:bCs/>
        </w:rPr>
        <w:t>s</w:t>
      </w:r>
      <w:r w:rsidRPr="00DE1661">
        <w:t>sion</w:t>
      </w:r>
      <w:r w:rsidR="00794C66" w:rsidRPr="00DE1661">
        <w:t>,</w:t>
      </w:r>
      <w:r w:rsidRPr="00DE1661">
        <w:t xml:space="preserve"> along with possible causes/solutions to help you resolve those problems. If the problem persists, contact your local dealer or Autel </w:t>
      </w:r>
      <w:r w:rsidR="00794C66" w:rsidRPr="00DE1661">
        <w:t>Technical Support</w:t>
      </w:r>
      <w:r w:rsidRPr="00DE1661">
        <w:t>.</w:t>
      </w:r>
      <w:bookmarkStart w:id="277" w:name="_Toc102068989"/>
      <w:bookmarkStart w:id="278" w:name="_Toc102122124"/>
      <w:bookmarkStart w:id="279" w:name="_Toc102147320"/>
      <w:bookmarkStart w:id="280" w:name="_Toc102147505"/>
      <w:bookmarkStart w:id="281" w:name="_Toc102658031"/>
      <w:bookmarkStart w:id="282" w:name="_Toc102749453"/>
      <w:bookmarkStart w:id="283" w:name="_Toc102751047"/>
      <w:bookmarkStart w:id="284" w:name="_Toc102751202"/>
      <w:bookmarkStart w:id="285" w:name="_Toc102751360"/>
      <w:bookmarkStart w:id="286" w:name="_Toc102759567"/>
      <w:bookmarkStart w:id="287" w:name="_Toc102842495"/>
      <w:bookmarkStart w:id="288" w:name="_Toc102845777"/>
      <w:bookmarkStart w:id="289" w:name="_Toc102847009"/>
      <w:bookmarkStart w:id="290" w:name="_Toc103009080"/>
      <w:bookmarkStart w:id="291" w:name="_Toc103105650"/>
      <w:bookmarkStart w:id="292" w:name="_Toc103185699"/>
      <w:bookmarkStart w:id="293" w:name="_Toc103194705"/>
      <w:bookmarkStart w:id="294" w:name="_Toc103194797"/>
      <w:bookmarkStart w:id="295" w:name="_Toc103195863"/>
      <w:bookmarkStart w:id="296" w:name="_Toc103247679"/>
      <w:bookmarkStart w:id="297" w:name="_Toc103278921"/>
      <w:bookmarkStart w:id="298" w:name="_Toc103364634"/>
      <w:bookmarkStart w:id="299" w:name="_Toc103364968"/>
      <w:bookmarkStart w:id="300" w:name="_Toc103365068"/>
      <w:bookmarkStart w:id="301" w:name="_Toc103471751"/>
      <w:bookmarkStart w:id="302" w:name="_Toc103606586"/>
      <w:bookmarkStart w:id="303" w:name="_Toc103624199"/>
      <w:bookmarkStart w:id="304" w:name="_Toc103786382"/>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p>
    <w:p w14:paraId="4EEF3185" w14:textId="77777777" w:rsidR="003D247A" w:rsidRPr="00DE1661" w:rsidRDefault="003D247A" w:rsidP="00467A6B">
      <w:pPr>
        <w:pStyle w:val="3"/>
        <w:spacing w:before="240"/>
      </w:pPr>
      <w:bookmarkStart w:id="305" w:name="_Toc102658032"/>
      <w:bookmarkStart w:id="306" w:name="_Toc106900441"/>
      <w:bookmarkStart w:id="307" w:name="_Toc106983313"/>
      <w:bookmarkStart w:id="308" w:name="_Toc131754310"/>
      <w:r w:rsidRPr="00DE1661">
        <w:t>Connector Connection Error</w:t>
      </w:r>
      <w:bookmarkEnd w:id="305"/>
      <w:bookmarkEnd w:id="306"/>
      <w:bookmarkEnd w:id="307"/>
      <w:bookmarkEnd w:id="308"/>
    </w:p>
    <w:p w14:paraId="494B898B" w14:textId="002192B6" w:rsidR="003D247A" w:rsidRPr="00DE1661" w:rsidRDefault="003D247A" w:rsidP="006A7603">
      <w:pPr>
        <w:spacing w:beforeLines="20" w:before="48" w:afterLines="20" w:after="48"/>
        <w:ind w:left="284"/>
      </w:pPr>
      <w:r w:rsidRPr="00DE1661">
        <w:t xml:space="preserve">If the connector is not </w:t>
      </w:r>
      <w:r w:rsidR="00794C66" w:rsidRPr="00DE1661">
        <w:t xml:space="preserve">properly </w:t>
      </w:r>
      <w:r w:rsidRPr="00DE1661">
        <w:t>connected to your EV, then the Connector Not Connected screen will appear. Insert the connector into your EV’s charge port and check the connection.</w:t>
      </w:r>
    </w:p>
    <w:p w14:paraId="71E8653F" w14:textId="77777777" w:rsidR="003D247A" w:rsidRPr="00DE1661" w:rsidRDefault="003D247A" w:rsidP="003D247A">
      <w:pPr>
        <w:pStyle w:val="3"/>
        <w:spacing w:before="240"/>
      </w:pPr>
      <w:bookmarkStart w:id="309" w:name="_Toc102658033"/>
      <w:bookmarkStart w:id="310" w:name="_Toc106900442"/>
      <w:bookmarkStart w:id="311" w:name="_Toc106983314"/>
      <w:bookmarkStart w:id="312" w:name="_Toc131754311"/>
      <w:r w:rsidRPr="00DE1661">
        <w:t>Authorization Failure</w:t>
      </w:r>
      <w:bookmarkEnd w:id="309"/>
      <w:bookmarkEnd w:id="310"/>
      <w:bookmarkEnd w:id="311"/>
      <w:bookmarkEnd w:id="312"/>
    </w:p>
    <w:p w14:paraId="7B811439" w14:textId="77777777" w:rsidR="003D247A" w:rsidRPr="00DE1661" w:rsidRDefault="003D247A" w:rsidP="006A7603">
      <w:pPr>
        <w:spacing w:beforeLines="20" w:before="48" w:afterLines="20" w:after="48"/>
        <w:ind w:left="284"/>
      </w:pPr>
      <w:r w:rsidRPr="00DE1661">
        <w:t>If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DE1661" w:rsidRDefault="003D247A" w:rsidP="003D247A">
      <w:pPr>
        <w:pStyle w:val="3"/>
        <w:spacing w:before="240"/>
      </w:pPr>
      <w:bookmarkStart w:id="313" w:name="_Toc102658034"/>
      <w:bookmarkStart w:id="314" w:name="_Toc106900443"/>
      <w:bookmarkStart w:id="315" w:name="_Toc106983315"/>
      <w:bookmarkStart w:id="316" w:name="_Toc131754312"/>
      <w:r w:rsidRPr="00DE1661">
        <w:t>Charg</w:t>
      </w:r>
      <w:r w:rsidR="00456FBA" w:rsidRPr="00DE1661">
        <w:t>ing</w:t>
      </w:r>
      <w:r w:rsidRPr="00DE1661">
        <w:t xml:space="preserve"> Start Failure</w:t>
      </w:r>
      <w:bookmarkEnd w:id="313"/>
      <w:bookmarkEnd w:id="314"/>
      <w:bookmarkEnd w:id="315"/>
      <w:bookmarkEnd w:id="316"/>
    </w:p>
    <w:p w14:paraId="55AF85FA" w14:textId="77777777" w:rsidR="003D247A" w:rsidRPr="00DE1661" w:rsidRDefault="003D247A" w:rsidP="006A7603">
      <w:pPr>
        <w:spacing w:beforeLines="20" w:before="48" w:afterLines="20" w:after="48"/>
        <w:ind w:left="284"/>
      </w:pPr>
      <w:r w:rsidRPr="00DE1661">
        <w:t>If an error occurs when you start charging, the Charge Start Failure screen will appear. The cause and possible solution(s) will display on the screen. Follow the on-screen instructions to resolve the problem.</w:t>
      </w:r>
    </w:p>
    <w:p w14:paraId="49B39C30" w14:textId="77777777" w:rsidR="003D247A" w:rsidRPr="00DE1661" w:rsidRDefault="003D247A" w:rsidP="003D247A">
      <w:pPr>
        <w:pStyle w:val="3"/>
        <w:spacing w:before="240"/>
      </w:pPr>
      <w:bookmarkStart w:id="317" w:name="_Toc102658035"/>
      <w:bookmarkStart w:id="318" w:name="_Toc106900444"/>
      <w:bookmarkStart w:id="319" w:name="_Toc106983316"/>
      <w:bookmarkStart w:id="320" w:name="_Toc131754313"/>
      <w:r w:rsidRPr="00DE1661">
        <w:t>Charging Failure</w:t>
      </w:r>
      <w:bookmarkEnd w:id="317"/>
      <w:bookmarkEnd w:id="318"/>
      <w:bookmarkEnd w:id="319"/>
      <w:bookmarkEnd w:id="320"/>
    </w:p>
    <w:p w14:paraId="221A9BE8" w14:textId="319985C7" w:rsidR="00E27797" w:rsidRDefault="003D247A" w:rsidP="007D67FB">
      <w:pPr>
        <w:spacing w:beforeLines="20" w:before="48" w:afterLines="20" w:after="48"/>
        <w:ind w:left="284"/>
      </w:pPr>
      <w:r w:rsidRPr="00DE1661">
        <w:t xml:space="preserve">If an error occurs during charging, the Charging Failure screen will appear. The cause and possible solution(s) will display on the screen. Follow the on-screen instructions to resolve the problem, or contact your local dealer or Autel </w:t>
      </w:r>
      <w:r w:rsidR="00794C66" w:rsidRPr="00DE1661">
        <w:t>Technical Support</w:t>
      </w:r>
      <w:r w:rsidRPr="00DE1661">
        <w:t>.</w:t>
      </w:r>
      <w:bookmarkEnd w:id="273"/>
    </w:p>
    <w:p w14:paraId="289C8048" w14:textId="3C42FE72" w:rsidR="004B260B" w:rsidRDefault="004B260B" w:rsidP="00E356F6">
      <w:pPr>
        <w:pStyle w:val="2"/>
        <w:spacing w:before="240"/>
      </w:pPr>
      <w:bookmarkStart w:id="321" w:name="_Toc131754314"/>
      <w:r w:rsidRPr="00224C72">
        <w:rPr>
          <w:highlight w:val="cyan"/>
        </w:rPr>
        <w:t>Emergency Stop</w:t>
      </w:r>
      <w:r w:rsidR="00224C72" w:rsidRPr="00224C72">
        <w:rPr>
          <w:highlight w:val="cyan"/>
        </w:rPr>
        <w:t xml:space="preserve"> Response</w:t>
      </w:r>
      <w:bookmarkEnd w:id="321"/>
    </w:p>
    <w:p w14:paraId="530F73C4" w14:textId="0DE0F8BB" w:rsidR="006D62DA" w:rsidRDefault="004B260B" w:rsidP="007D67FB">
      <w:pPr>
        <w:spacing w:beforeLines="20" w:before="48" w:afterLines="20" w:after="48"/>
        <w:ind w:left="284"/>
      </w:pPr>
      <w:r w:rsidRPr="003608CA">
        <w:rPr>
          <w:highlight w:val="cyan"/>
        </w:rPr>
        <w:t>When detecting emergency stop signal sent from the EV during charging, the MaxiCharger will immediately stop DC output. As a result, the voltage and current will be dramatically reduced to 60 V and 50 A in 30ms. The DC output contactor will also be disconnected</w:t>
      </w:r>
      <w:r w:rsidRPr="00224C72">
        <w:rPr>
          <w:highlight w:val="cyan"/>
        </w:rPr>
        <w:t xml:space="preserve">. </w:t>
      </w:r>
      <w:r w:rsidR="00224C72" w:rsidRPr="00224C72">
        <w:rPr>
          <w:highlight w:val="cyan"/>
        </w:rPr>
        <w:t>After this charging order is finished, the MaxiCharger will return to normal.</w:t>
      </w:r>
      <w:r w:rsidR="00224C72">
        <w:t xml:space="preserve"> </w:t>
      </w:r>
    </w:p>
    <w:p w14:paraId="610F85B2" w14:textId="222E0073" w:rsidR="004B260B" w:rsidRPr="00DE1661" w:rsidRDefault="006D62DA" w:rsidP="006D62DA">
      <w:r>
        <w:br w:type="page"/>
      </w:r>
    </w:p>
    <w:p w14:paraId="5DA139B5" w14:textId="20751C87" w:rsidR="00E27797" w:rsidRPr="00DE1661" w:rsidRDefault="00883962" w:rsidP="008E6E83">
      <w:pPr>
        <w:pStyle w:val="2"/>
        <w:spacing w:before="240"/>
        <w:rPr>
          <w:rFonts w:cs="Arial"/>
        </w:rPr>
      </w:pPr>
      <w:bookmarkStart w:id="322" w:name="6.6_De-energize_the_EVSE"/>
      <w:bookmarkStart w:id="323" w:name="_bookmark116"/>
      <w:bookmarkStart w:id="324" w:name="_Toc106900446"/>
      <w:bookmarkStart w:id="325" w:name="_Toc106983318"/>
      <w:bookmarkEnd w:id="322"/>
      <w:bookmarkEnd w:id="323"/>
      <w:r w:rsidRPr="00DE1661">
        <w:rPr>
          <w:rFonts w:cs="Arial"/>
        </w:rPr>
        <w:lastRenderedPageBreak/>
        <w:t xml:space="preserve"> </w:t>
      </w:r>
      <w:bookmarkStart w:id="326" w:name="_Toc131754315"/>
      <w:r w:rsidR="007D67FB" w:rsidRPr="00DE1661">
        <w:rPr>
          <w:rFonts w:cs="Arial"/>
        </w:rPr>
        <w:t>Powering down</w:t>
      </w:r>
      <w:r w:rsidR="00E27797" w:rsidRPr="00DE1661">
        <w:rPr>
          <w:rFonts w:cs="Arial"/>
        </w:rPr>
        <w:t xml:space="preserve"> the </w:t>
      </w:r>
      <w:r w:rsidR="008365C6" w:rsidRPr="00DE1661">
        <w:rPr>
          <w:rFonts w:cs="Arial"/>
        </w:rPr>
        <w:t>MaxiCharger</w:t>
      </w:r>
      <w:bookmarkEnd w:id="324"/>
      <w:bookmarkEnd w:id="325"/>
      <w:bookmarkEnd w:id="326"/>
    </w:p>
    <w:p w14:paraId="6CFAF1C8" w14:textId="39F0954E" w:rsidR="00E27797" w:rsidRPr="00DE1661" w:rsidRDefault="00E27797" w:rsidP="00F04F89">
      <w:pPr>
        <w:pStyle w:val="a1"/>
        <w:rPr>
          <w:rFonts w:cs="Arial"/>
          <w:lang w:eastAsia="en-US"/>
        </w:rPr>
      </w:pPr>
      <w:bookmarkStart w:id="327" w:name="6.6.1_De-energize_the_EVSE_-_general_pro"/>
      <w:bookmarkStart w:id="328" w:name="_bookmark117"/>
      <w:bookmarkEnd w:id="327"/>
      <w:bookmarkEnd w:id="328"/>
      <w:r w:rsidRPr="00DE1661">
        <w:rPr>
          <w:rFonts w:cs="Arial"/>
        </w:rPr>
        <w:t xml:space="preserve">To </w:t>
      </w:r>
      <w:r w:rsidR="007D67FB" w:rsidRPr="00DE1661">
        <w:rPr>
          <w:rFonts w:cs="Arial"/>
        </w:rPr>
        <w:t>power down</w:t>
      </w:r>
      <w:r w:rsidRPr="00DE1661">
        <w:rPr>
          <w:rFonts w:cs="Arial"/>
        </w:rPr>
        <w:t xml:space="preserve"> the </w:t>
      </w:r>
      <w:r w:rsidR="008365C6" w:rsidRPr="00DE1661">
        <w:rPr>
          <w:rFonts w:cs="Arial"/>
        </w:rPr>
        <w:t>MaxiCharger</w:t>
      </w:r>
    </w:p>
    <w:p w14:paraId="671E56FB" w14:textId="26EB8284"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Set the upstream breaker which provides the power to the MaxiCharger to </w:t>
      </w:r>
      <w:r w:rsidRPr="00DE1661">
        <w:rPr>
          <w:b/>
          <w:lang w:eastAsia="en-US"/>
        </w:rPr>
        <w:t>OFF</w:t>
      </w:r>
      <w:r w:rsidRPr="00DE1661">
        <w:rPr>
          <w:lang w:eastAsia="en-US"/>
        </w:rPr>
        <w:t xml:space="preserve"> and lock it. Make sure that this breaker stays in the </w:t>
      </w:r>
      <w:r w:rsidRPr="00DE1661">
        <w:rPr>
          <w:b/>
          <w:lang w:eastAsia="en-US"/>
        </w:rPr>
        <w:t>OFF</w:t>
      </w:r>
      <w:r w:rsidRPr="00DE1661">
        <w:rPr>
          <w:lang w:eastAsia="en-US"/>
        </w:rPr>
        <w:t xml:space="preserve"> position during the procedure.</w:t>
      </w:r>
    </w:p>
    <w:p w14:paraId="23971581" w14:textId="76816F32" w:rsidR="00E27797" w:rsidRPr="00DE1661" w:rsidRDefault="00E27797" w:rsidP="00923E67">
      <w:pPr>
        <w:pStyle w:val="BodytextUserManual"/>
        <w:numPr>
          <w:ilvl w:val="0"/>
          <w:numId w:val="30"/>
        </w:numPr>
        <w:spacing w:before="120" w:after="120"/>
        <w:ind w:left="1123"/>
        <w:rPr>
          <w:lang w:eastAsia="en-US"/>
        </w:rPr>
      </w:pPr>
      <w:r w:rsidRPr="00DE1661">
        <w:t xml:space="preserve">Open the </w:t>
      </w:r>
      <w:r w:rsidR="009F4593" w:rsidRPr="00DE1661">
        <w:t>front</w:t>
      </w:r>
      <w:r w:rsidRPr="00DE1661">
        <w:t xml:space="preserve"> door.</w:t>
      </w:r>
    </w:p>
    <w:p w14:paraId="0FAD6D1C" w14:textId="27B4E25A"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Measure the AC voltage by referring to </w:t>
      </w:r>
      <w:r w:rsidRPr="00DE1661">
        <w:rPr>
          <w:i/>
          <w:color w:val="0000FF"/>
          <w:lang w:eastAsia="en-US"/>
        </w:rPr>
        <w:fldChar w:fldCharType="begin"/>
      </w:r>
      <w:r w:rsidRPr="00DE1661">
        <w:rPr>
          <w:i/>
          <w:color w:val="0000FF"/>
          <w:lang w:eastAsia="en-US"/>
        </w:rPr>
        <w:instrText xml:space="preserve"> REF _Ref117599218 \h  \* MERGEFORMAT </w:instrText>
      </w:r>
      <w:r w:rsidRPr="00DE1661">
        <w:rPr>
          <w:i/>
          <w:color w:val="0000FF"/>
          <w:lang w:eastAsia="en-US"/>
        </w:rPr>
      </w:r>
      <w:r w:rsidRPr="00DE1661">
        <w:rPr>
          <w:i/>
          <w:color w:val="0000FF"/>
          <w:lang w:eastAsia="en-US"/>
        </w:rPr>
        <w:fldChar w:fldCharType="separate"/>
      </w:r>
      <w:r w:rsidR="00901AC3" w:rsidRPr="00DE1661">
        <w:rPr>
          <w:i/>
          <w:color w:val="0000FF"/>
        </w:rPr>
        <w:t>Measuring the AC Voltage</w:t>
      </w:r>
      <w:r w:rsidRPr="00DE1661">
        <w:rPr>
          <w:i/>
          <w:color w:val="0000FF"/>
          <w:lang w:eastAsia="en-US"/>
        </w:rPr>
        <w:fldChar w:fldCharType="end"/>
      </w:r>
      <w:r w:rsidRPr="00DE1661">
        <w:rPr>
          <w:lang w:eastAsia="en-US"/>
        </w:rPr>
        <w:t>. Make sure that all the measured voltages are 0 volts.</w:t>
      </w:r>
    </w:p>
    <w:p w14:paraId="534A2951" w14:textId="78AAD17D" w:rsidR="00F04F89" w:rsidRPr="00DE1661" w:rsidRDefault="00F04F89" w:rsidP="00923E67">
      <w:pPr>
        <w:pStyle w:val="BodytextUserManual"/>
        <w:numPr>
          <w:ilvl w:val="0"/>
          <w:numId w:val="30"/>
        </w:numPr>
        <w:spacing w:before="120" w:after="120"/>
        <w:ind w:left="1123"/>
        <w:rPr>
          <w:lang w:eastAsia="en-US"/>
        </w:rPr>
      </w:pPr>
      <w:r w:rsidRPr="00DE1661">
        <w:t xml:space="preserve">Measure the DC voltage by referring to </w:t>
      </w:r>
      <w:r w:rsidRPr="00DE1661">
        <w:rPr>
          <w:rStyle w:val="Char1"/>
          <w:rFonts w:cs="Arial"/>
        </w:rPr>
        <w:fldChar w:fldCharType="begin"/>
      </w:r>
      <w:r w:rsidRPr="00DE1661">
        <w:rPr>
          <w:rStyle w:val="Char1"/>
          <w:rFonts w:cs="Arial"/>
        </w:rPr>
        <w:instrText xml:space="preserve"> REF _Ref103625116 \h  \* MERGEFORMAT </w:instrText>
      </w:r>
      <w:r w:rsidRPr="00DE1661">
        <w:rPr>
          <w:rStyle w:val="Char1"/>
          <w:rFonts w:cs="Arial"/>
        </w:rPr>
      </w:r>
      <w:r w:rsidRPr="00DE1661">
        <w:rPr>
          <w:rStyle w:val="Char1"/>
          <w:rFonts w:cs="Arial"/>
        </w:rPr>
        <w:fldChar w:fldCharType="separate"/>
      </w:r>
      <w:r w:rsidR="00901AC3" w:rsidRPr="00DE1661">
        <w:rPr>
          <w:rStyle w:val="Char1"/>
          <w:rFonts w:cs="Arial"/>
        </w:rPr>
        <w:t>Measuring the DC Voltage</w:t>
      </w:r>
      <w:r w:rsidRPr="00DE1661">
        <w:rPr>
          <w:rStyle w:val="Char1"/>
          <w:rFonts w:cs="Arial"/>
        </w:rPr>
        <w:fldChar w:fldCharType="end"/>
      </w:r>
      <w:r w:rsidRPr="00DE1661">
        <w:t>. Make sure that all the measured voltages are 0 volts.</w:t>
      </w:r>
    </w:p>
    <w:p w14:paraId="49050C4C" w14:textId="0CEDB35C" w:rsidR="00E27797" w:rsidRPr="0096324F" w:rsidRDefault="00F04F89" w:rsidP="00923E67">
      <w:pPr>
        <w:pStyle w:val="BodytextUserManual"/>
        <w:numPr>
          <w:ilvl w:val="0"/>
          <w:numId w:val="30"/>
        </w:numPr>
        <w:spacing w:before="120" w:after="120"/>
        <w:ind w:left="1123"/>
      </w:pPr>
      <w:r w:rsidRPr="00DE1661">
        <w:t xml:space="preserve">Close the </w:t>
      </w:r>
      <w:r w:rsidR="009F4593" w:rsidRPr="00DE1661">
        <w:t>front</w:t>
      </w:r>
      <w:r w:rsidR="002816C0" w:rsidRPr="00DE1661">
        <w:t xml:space="preserve"> </w:t>
      </w:r>
      <w:r w:rsidRPr="00DE1661">
        <w:t>door.</w:t>
      </w:r>
    </w:p>
    <w:p w14:paraId="7720532B" w14:textId="7C7AC081" w:rsidR="003D247A" w:rsidRPr="00DE1661" w:rsidRDefault="003D247A" w:rsidP="003D247A">
      <w:pPr>
        <w:pStyle w:val="3"/>
        <w:spacing w:before="240"/>
      </w:pPr>
      <w:bookmarkStart w:id="329" w:name="_Toc102658050"/>
      <w:bookmarkStart w:id="330" w:name="_Ref102748759"/>
      <w:bookmarkStart w:id="331" w:name="_Ref106043040"/>
      <w:bookmarkStart w:id="332" w:name="_Toc106900447"/>
      <w:bookmarkStart w:id="333" w:name="_Toc106983319"/>
      <w:bookmarkStart w:id="334" w:name="_Ref117599218"/>
      <w:bookmarkStart w:id="335" w:name="_Toc131754316"/>
      <w:r w:rsidRPr="00DE1661">
        <w:t>Measuring the AC Voltage</w:t>
      </w:r>
      <w:bookmarkEnd w:id="329"/>
      <w:bookmarkEnd w:id="330"/>
      <w:bookmarkEnd w:id="331"/>
      <w:bookmarkEnd w:id="332"/>
      <w:bookmarkEnd w:id="333"/>
      <w:bookmarkEnd w:id="334"/>
      <w:bookmarkEnd w:id="335"/>
    </w:p>
    <w:p w14:paraId="2E237E9A" w14:textId="5F09FEDF" w:rsidR="003D247A" w:rsidRPr="00DE1661" w:rsidRDefault="003D247A" w:rsidP="00116D06">
      <w:pPr>
        <w:pStyle w:val="EN"/>
      </w:pPr>
      <w:r w:rsidRPr="00DE1661">
        <w:t>Use a voltage tester to measure the AC voltage between the terminals on the surge protection device switch:</w:t>
      </w:r>
    </w:p>
    <w:p w14:paraId="22BC95AA" w14:textId="25EDB0A0" w:rsidR="003D247A" w:rsidRPr="00DE1661" w:rsidRDefault="003D247A" w:rsidP="00116D06">
      <w:pPr>
        <w:pStyle w:val="ItemList"/>
        <w:spacing w:before="48" w:after="48"/>
      </w:pPr>
      <w:r w:rsidRPr="00DE1661">
        <w:t>L1 to L2</w:t>
      </w:r>
    </w:p>
    <w:p w14:paraId="37C66BAE" w14:textId="3BCA5C8F" w:rsidR="003D247A" w:rsidRPr="00DE1661" w:rsidRDefault="003D247A" w:rsidP="00116D06">
      <w:pPr>
        <w:pStyle w:val="ItemList"/>
        <w:spacing w:before="48" w:after="48"/>
      </w:pPr>
      <w:r w:rsidRPr="00DE1661">
        <w:t>L1 to L3</w:t>
      </w:r>
    </w:p>
    <w:p w14:paraId="521DD2A5" w14:textId="5966F7F8" w:rsidR="003D247A" w:rsidRPr="00DE1661" w:rsidRDefault="003D247A" w:rsidP="00116D06">
      <w:pPr>
        <w:pStyle w:val="ItemList"/>
        <w:spacing w:before="48" w:after="48"/>
      </w:pPr>
      <w:r w:rsidRPr="00DE1661">
        <w:t>L2 to L3</w:t>
      </w:r>
    </w:p>
    <w:p w14:paraId="1DB174B6" w14:textId="0471D45F" w:rsidR="008365C6" w:rsidRPr="00DE1661" w:rsidRDefault="008365C6" w:rsidP="00116D06">
      <w:pPr>
        <w:pStyle w:val="ItemList"/>
        <w:spacing w:before="48" w:after="48"/>
      </w:pPr>
      <w:r w:rsidRPr="00DE1661">
        <w:t>N to L1/L2/L3</w:t>
      </w:r>
    </w:p>
    <w:p w14:paraId="64F73CDE" w14:textId="0FD103F4" w:rsidR="009D3249" w:rsidRPr="00DE1661" w:rsidRDefault="009D3249" w:rsidP="003C67BB">
      <w:pPr>
        <w:pStyle w:val="ItemList"/>
        <w:numPr>
          <w:ilvl w:val="0"/>
          <w:numId w:val="0"/>
        </w:numPr>
        <w:spacing w:beforeLines="100" w:before="240" w:after="48" w:line="480" w:lineRule="auto"/>
        <w:ind w:left="704" w:hanging="420"/>
        <w:jc w:val="left"/>
      </w:pPr>
      <w:r w:rsidRPr="00DE1661">
        <w:rPr>
          <w:noProof/>
        </w:rPr>
        <w:drawing>
          <wp:inline distT="0" distB="0" distL="0" distR="0" wp14:anchorId="609157AB" wp14:editId="0D3FDB2D">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DE1661" w:rsidRDefault="00CE5F8A" w:rsidP="00B74EF7">
      <w:pPr>
        <w:pStyle w:val="NOTE0"/>
        <w:ind w:left="284"/>
        <w:rPr>
          <w:rFonts w:cs="Arial"/>
          <w:b/>
        </w:rPr>
      </w:pPr>
      <w:r w:rsidRPr="00DE1661">
        <w:rPr>
          <w:rFonts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DE1661">
        <w:rPr>
          <w:rFonts w:cs="Arial"/>
          <w:b/>
        </w:rPr>
        <w:t>NOTE</w:t>
      </w:r>
    </w:p>
    <w:p w14:paraId="569A4C37" w14:textId="1E1E7E16" w:rsidR="003D247A" w:rsidRPr="006D62DA" w:rsidRDefault="00F04F89" w:rsidP="006D62DA">
      <w:pPr>
        <w:pStyle w:val="NOTE0"/>
        <w:ind w:left="284"/>
        <w:rPr>
          <w:rFonts w:cs="Arial"/>
        </w:rPr>
      </w:pPr>
      <w:r w:rsidRPr="00DE1661">
        <w:rPr>
          <w:rFonts w:cs="Arial"/>
        </w:rPr>
        <w:t>The surge protection device switch shows the indica</w:t>
      </w:r>
      <w:r w:rsidRPr="00DE1661">
        <w:rPr>
          <w:rFonts w:eastAsia="Times New Roman" w:cs="Arial"/>
          <w:color w:val="000000"/>
          <w:w w:val="0"/>
          <w:kern w:val="0"/>
          <w:sz w:val="0"/>
          <w:szCs w:val="0"/>
          <w:u w:color="000000"/>
          <w:bdr w:val="none" w:sz="0" w:space="0" w:color="000000"/>
          <w:lang w:val="x-none" w:eastAsia="x-none" w:bidi="x-none"/>
        </w:rPr>
        <w:t xml:space="preserve"> </w:t>
      </w:r>
      <w:r w:rsidRPr="00DE1661">
        <w:rPr>
          <w:rFonts w:cs="Arial"/>
        </w:rPr>
        <w:t>tions N, L1, L2, and L3.</w:t>
      </w:r>
    </w:p>
    <w:p w14:paraId="63EEEB0C" w14:textId="6BD2E734" w:rsidR="003D247A" w:rsidRPr="00DE1661" w:rsidRDefault="003D247A" w:rsidP="003D247A">
      <w:pPr>
        <w:pStyle w:val="3"/>
        <w:spacing w:before="240"/>
      </w:pPr>
      <w:bookmarkStart w:id="336" w:name="_Toc102658051"/>
      <w:bookmarkStart w:id="337" w:name="_Ref102748775"/>
      <w:bookmarkStart w:id="338" w:name="_Ref103185808"/>
      <w:bookmarkStart w:id="339" w:name="_Ref103625116"/>
      <w:bookmarkStart w:id="340" w:name="_Toc106900448"/>
      <w:bookmarkStart w:id="341" w:name="_Toc106983320"/>
      <w:bookmarkStart w:id="342" w:name="_Toc131754317"/>
      <w:r w:rsidRPr="00DE1661">
        <w:lastRenderedPageBreak/>
        <w:t>Measuring the DC Voltage</w:t>
      </w:r>
      <w:bookmarkEnd w:id="336"/>
      <w:bookmarkEnd w:id="337"/>
      <w:bookmarkEnd w:id="338"/>
      <w:bookmarkEnd w:id="339"/>
      <w:bookmarkEnd w:id="340"/>
      <w:bookmarkEnd w:id="341"/>
      <w:bookmarkEnd w:id="342"/>
    </w:p>
    <w:p w14:paraId="5FBC1B87" w14:textId="6F6C754C" w:rsidR="003D247A" w:rsidRPr="00DE1661" w:rsidRDefault="009D3249" w:rsidP="00F04F89">
      <w:pPr>
        <w:ind w:left="284"/>
      </w:pPr>
      <w:r w:rsidRPr="00DE1661">
        <w:t>U</w:t>
      </w:r>
      <w:r w:rsidR="003D247A" w:rsidRPr="00DE1661">
        <w:t xml:space="preserve">se a voltage tester to measure the DC voltage </w:t>
      </w:r>
      <w:r w:rsidR="00D37576" w:rsidRPr="00DE1661">
        <w:t>between the output terminals</w:t>
      </w:r>
      <w:r w:rsidR="00D83239" w:rsidRPr="00DE1661">
        <w:t>, making</w:t>
      </w:r>
      <w:r w:rsidR="001026E0" w:rsidRPr="00DE1661">
        <w:t xml:space="preserve"> sure that all the measured voltages are 0 volts.</w:t>
      </w:r>
    </w:p>
    <w:p w14:paraId="4E78E0A9" w14:textId="19A4DE77" w:rsidR="003D247A" w:rsidRPr="00DE1661" w:rsidRDefault="003D247A" w:rsidP="00923E67">
      <w:pPr>
        <w:pStyle w:val="ad"/>
        <w:numPr>
          <w:ilvl w:val="0"/>
          <w:numId w:val="12"/>
        </w:numPr>
        <w:spacing w:beforeLines="20" w:before="48" w:afterLines="20" w:after="48"/>
        <w:ind w:left="704"/>
      </w:pPr>
      <w:r w:rsidRPr="00DE1661">
        <w:t>Power module group output 1</w:t>
      </w:r>
      <w:r w:rsidR="00265933" w:rsidRPr="00DE1661">
        <w:t xml:space="preserve"> — </w:t>
      </w:r>
      <w:r w:rsidRPr="00DE1661">
        <w:t>(</w:t>
      </w:r>
      <w:r w:rsidRPr="00DE1661">
        <w:rPr>
          <w:b/>
        </w:rPr>
        <w:t>A</w:t>
      </w:r>
      <w:r w:rsidRPr="00DE1661">
        <w:t>) to power module group output 1+ (</w:t>
      </w:r>
      <w:r w:rsidRPr="00DE1661">
        <w:rPr>
          <w:b/>
        </w:rPr>
        <w:t>B</w:t>
      </w:r>
      <w:r w:rsidRPr="00DE1661">
        <w:t>)</w:t>
      </w:r>
    </w:p>
    <w:p w14:paraId="0E4F8C56" w14:textId="5B3B0F10" w:rsidR="003D247A" w:rsidRPr="00DE1661" w:rsidRDefault="003D247A" w:rsidP="00923E67">
      <w:pPr>
        <w:pStyle w:val="ad"/>
        <w:numPr>
          <w:ilvl w:val="0"/>
          <w:numId w:val="12"/>
        </w:numPr>
        <w:spacing w:beforeLines="20" w:before="48" w:afterLines="20" w:after="48"/>
        <w:ind w:left="704"/>
      </w:pPr>
      <w:r w:rsidRPr="00DE1661">
        <w:t>Power module group output 2</w:t>
      </w:r>
      <w:r w:rsidR="00265933" w:rsidRPr="00DE1661">
        <w:t xml:space="preserve"> — </w:t>
      </w:r>
      <w:r w:rsidRPr="00DE1661">
        <w:t>(</w:t>
      </w:r>
      <w:r w:rsidRPr="00DE1661">
        <w:rPr>
          <w:b/>
        </w:rPr>
        <w:t>C</w:t>
      </w:r>
      <w:r w:rsidRPr="00DE1661">
        <w:t>) to power module group output 2+ (</w:t>
      </w:r>
      <w:r w:rsidRPr="00DE1661">
        <w:rPr>
          <w:b/>
        </w:rPr>
        <w:t>D</w:t>
      </w:r>
      <w:r w:rsidRPr="00DE1661">
        <w:t>)</w:t>
      </w:r>
    </w:p>
    <w:p w14:paraId="1CC78A06" w14:textId="7C72268E" w:rsidR="003D247A" w:rsidRPr="00DE1661" w:rsidRDefault="003D247A" w:rsidP="00923E67">
      <w:pPr>
        <w:pStyle w:val="ad"/>
        <w:numPr>
          <w:ilvl w:val="0"/>
          <w:numId w:val="12"/>
        </w:numPr>
        <w:spacing w:beforeLines="20" w:before="48" w:afterLines="20" w:after="48"/>
        <w:ind w:left="704"/>
      </w:pPr>
      <w:r w:rsidRPr="00DE1661">
        <w:t>EV charging cable 1 output</w:t>
      </w:r>
      <w:r w:rsidR="00265933" w:rsidRPr="00DE1661">
        <w:t xml:space="preserve"> — </w:t>
      </w:r>
      <w:r w:rsidRPr="00DE1661">
        <w:t>(</w:t>
      </w:r>
      <w:r w:rsidRPr="00DE1661">
        <w:rPr>
          <w:b/>
        </w:rPr>
        <w:t>E</w:t>
      </w:r>
      <w:r w:rsidRPr="00DE1661">
        <w:t>) to EV charging cable 1 output + (</w:t>
      </w:r>
      <w:r w:rsidRPr="00DE1661">
        <w:rPr>
          <w:b/>
        </w:rPr>
        <w:t>F</w:t>
      </w:r>
      <w:r w:rsidRPr="00DE1661">
        <w:t>)</w:t>
      </w:r>
    </w:p>
    <w:p w14:paraId="1A63CCE1" w14:textId="7496EDD8" w:rsidR="00476AC9" w:rsidRPr="00DE1661" w:rsidRDefault="00476AC9" w:rsidP="00923E67">
      <w:pPr>
        <w:pStyle w:val="ad"/>
        <w:numPr>
          <w:ilvl w:val="0"/>
          <w:numId w:val="12"/>
        </w:numPr>
        <w:spacing w:beforeLines="20" w:before="48" w:afterLines="20" w:after="48"/>
        <w:ind w:left="704"/>
      </w:pPr>
      <w:r w:rsidRPr="00DE1661">
        <w:t>EV charging cable 2 output — (</w:t>
      </w:r>
      <w:r w:rsidRPr="00DE1661">
        <w:rPr>
          <w:b/>
        </w:rPr>
        <w:t>G</w:t>
      </w:r>
      <w:r w:rsidRPr="00DE1661">
        <w:t>) to EV charging cable 2 output + (</w:t>
      </w:r>
      <w:r w:rsidRPr="00DE1661">
        <w:rPr>
          <w:b/>
        </w:rPr>
        <w:t>H</w:t>
      </w:r>
      <w:r w:rsidRPr="00DE1661">
        <w:t>)</w:t>
      </w:r>
    </w:p>
    <w:p w14:paraId="2E06C64C" w14:textId="19C99C3C" w:rsidR="007D67FB" w:rsidRPr="00DE1661" w:rsidRDefault="00476AC9" w:rsidP="00476AC9">
      <w:pPr>
        <w:pStyle w:val="BodytextUserManual"/>
        <w:spacing w:before="120" w:after="120" w:line="480" w:lineRule="auto"/>
        <w:jc w:val="center"/>
      </w:pPr>
      <w:r w:rsidRPr="00DE1661">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DE1661" w:rsidRDefault="007D67FB" w:rsidP="007D67FB">
      <w:pPr>
        <w:rPr>
          <w:rFonts w:eastAsia="宋体"/>
          <w:bCs/>
          <w:kern w:val="0"/>
          <w:szCs w:val="20"/>
        </w:rPr>
      </w:pPr>
      <w:r w:rsidRPr="00DE1661">
        <w:br w:type="page"/>
      </w:r>
    </w:p>
    <w:p w14:paraId="025F2E66" w14:textId="47D43857" w:rsidR="006A601C" w:rsidRPr="00DE1661" w:rsidRDefault="00883962" w:rsidP="006A601C">
      <w:pPr>
        <w:pStyle w:val="2"/>
        <w:spacing w:before="240"/>
        <w:rPr>
          <w:rFonts w:cs="Arial"/>
        </w:rPr>
      </w:pPr>
      <w:bookmarkStart w:id="343" w:name="6.6.2_Measure_the_AC_voltage"/>
      <w:bookmarkStart w:id="344" w:name="_bookmark118"/>
      <w:bookmarkStart w:id="345" w:name="6.7_Remove_condensation_from_the_cabinet"/>
      <w:bookmarkStart w:id="346" w:name="_bookmark120"/>
      <w:bookmarkStart w:id="347" w:name="_Ref101952406"/>
      <w:bookmarkStart w:id="348" w:name="_Toc106900450"/>
      <w:bookmarkStart w:id="349" w:name="_Toc106983322"/>
      <w:bookmarkEnd w:id="343"/>
      <w:bookmarkEnd w:id="344"/>
      <w:bookmarkEnd w:id="345"/>
      <w:bookmarkEnd w:id="346"/>
      <w:r w:rsidRPr="00DE1661">
        <w:rPr>
          <w:rFonts w:cs="Arial"/>
        </w:rPr>
        <w:lastRenderedPageBreak/>
        <w:t xml:space="preserve"> </w:t>
      </w:r>
      <w:bookmarkStart w:id="350" w:name="_Toc131754318"/>
      <w:r w:rsidR="006A601C" w:rsidRPr="00DE1661">
        <w:rPr>
          <w:rFonts w:cs="Arial"/>
        </w:rPr>
        <w:t>Local Service Portal Operations</w:t>
      </w:r>
      <w:bookmarkEnd w:id="347"/>
      <w:bookmarkEnd w:id="348"/>
      <w:bookmarkEnd w:id="349"/>
      <w:bookmarkEnd w:id="350"/>
    </w:p>
    <w:p w14:paraId="6341B668" w14:textId="4DC3EBD1" w:rsidR="006A601C" w:rsidRPr="00DE1661" w:rsidRDefault="006A601C" w:rsidP="006A601C">
      <w:pPr>
        <w:pStyle w:val="3"/>
        <w:spacing w:before="240"/>
        <w:rPr>
          <w:szCs w:val="24"/>
        </w:rPr>
      </w:pPr>
      <w:bookmarkStart w:id="351" w:name="6.8.1_Start_the_local_service_portal"/>
      <w:bookmarkStart w:id="352" w:name="_bookmark122"/>
      <w:bookmarkStart w:id="353" w:name="6.8.2_Set_the_configuration_parameters"/>
      <w:bookmarkStart w:id="354" w:name="_bookmark123"/>
      <w:bookmarkStart w:id="355" w:name="6.8.3_Set_the_OCPP_parameters"/>
      <w:bookmarkStart w:id="356" w:name="_bookmark124"/>
      <w:bookmarkStart w:id="357" w:name="_Toc106900451"/>
      <w:bookmarkStart w:id="358" w:name="_Toc106983323"/>
      <w:bookmarkStart w:id="359" w:name="_Toc131754319"/>
      <w:bookmarkEnd w:id="351"/>
      <w:bookmarkEnd w:id="352"/>
      <w:bookmarkEnd w:id="353"/>
      <w:bookmarkEnd w:id="354"/>
      <w:bookmarkEnd w:id="355"/>
      <w:bookmarkEnd w:id="356"/>
      <w:r w:rsidRPr="00DE1661">
        <w:rPr>
          <w:szCs w:val="24"/>
        </w:rPr>
        <w:t>Set</w:t>
      </w:r>
      <w:r w:rsidR="00B80BE6" w:rsidRPr="00DE1661">
        <w:rPr>
          <w:szCs w:val="24"/>
        </w:rPr>
        <w:t>ting</w:t>
      </w:r>
      <w:r w:rsidRPr="00DE1661">
        <w:rPr>
          <w:szCs w:val="24"/>
        </w:rPr>
        <w:t xml:space="preserve"> the OCPP Parameters</w:t>
      </w:r>
      <w:bookmarkEnd w:id="357"/>
      <w:bookmarkEnd w:id="358"/>
      <w:bookmarkEnd w:id="359"/>
    </w:p>
    <w:p w14:paraId="7C6B4331" w14:textId="703A988D" w:rsidR="00B8739E" w:rsidRPr="00DE1661" w:rsidRDefault="00CE5F8A" w:rsidP="00B80D0B">
      <w:pPr>
        <w:pStyle w:val="NOTE0"/>
        <w:ind w:left="284"/>
        <w:rPr>
          <w:rFonts w:cs="Arial"/>
          <w:b/>
        </w:rPr>
      </w:pPr>
      <w:r w:rsidRPr="00DE1661">
        <w:rPr>
          <w:rFonts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DE1661">
        <w:rPr>
          <w:rFonts w:cs="Arial"/>
          <w:b/>
        </w:rPr>
        <w:t>NOTE</w:t>
      </w:r>
    </w:p>
    <w:p w14:paraId="39FDB3B9" w14:textId="5A87778E" w:rsidR="00B8739E" w:rsidRPr="00DE1661" w:rsidRDefault="00B74EF7" w:rsidP="00B80D0B">
      <w:pPr>
        <w:pStyle w:val="NOTE0"/>
        <w:ind w:left="284"/>
        <w:rPr>
          <w:rFonts w:cs="Arial"/>
        </w:rPr>
      </w:pPr>
      <w:r w:rsidRPr="00DE1661">
        <w:rPr>
          <w:rFonts w:cs="Arial"/>
        </w:rPr>
        <w:t>The OCPP parameter setting should be performed by an installation engineer.</w:t>
      </w:r>
    </w:p>
    <w:p w14:paraId="124007A3" w14:textId="47AD6639" w:rsidR="006A601C" w:rsidRPr="00DE1661" w:rsidRDefault="006A601C" w:rsidP="00F04F89">
      <w:pPr>
        <w:pStyle w:val="a1"/>
        <w:rPr>
          <w:rFonts w:cs="Arial"/>
        </w:rPr>
      </w:pPr>
      <w:r w:rsidRPr="00DE1661">
        <w:rPr>
          <w:rFonts w:cs="Arial"/>
        </w:rPr>
        <w:t>To set the OCPP parameters</w:t>
      </w:r>
    </w:p>
    <w:p w14:paraId="08DC1538" w14:textId="653EC11E" w:rsidR="00B74EF7" w:rsidRPr="00DE1661" w:rsidRDefault="00B74EF7" w:rsidP="00923E67">
      <w:pPr>
        <w:pStyle w:val="BodytextUserManual"/>
        <w:numPr>
          <w:ilvl w:val="0"/>
          <w:numId w:val="31"/>
        </w:numPr>
        <w:spacing w:before="120" w:after="120"/>
        <w:ind w:left="1123"/>
      </w:pPr>
      <w:r w:rsidRPr="00DE1661">
        <w:t>Tap the upper-left corner of the screen.</w:t>
      </w:r>
    </w:p>
    <w:p w14:paraId="556F34EF" w14:textId="1DEE3DA5" w:rsidR="00B8739E" w:rsidRPr="00DE1661" w:rsidRDefault="00B74EF7" w:rsidP="00923E67">
      <w:pPr>
        <w:pStyle w:val="BodytextUserManual"/>
        <w:numPr>
          <w:ilvl w:val="0"/>
          <w:numId w:val="31"/>
        </w:numPr>
        <w:spacing w:before="120" w:after="120"/>
        <w:ind w:left="1123"/>
      </w:pPr>
      <w:r w:rsidRPr="00DE1661">
        <w:t xml:space="preserve">Tap </w:t>
      </w:r>
      <w:r w:rsidRPr="00DE1661">
        <w:rPr>
          <w:b/>
        </w:rPr>
        <w:t>Device Maintenance</w:t>
      </w:r>
      <w:r w:rsidRPr="00DE1661">
        <w:t>. Enter the default password (contact Autel customer service to obtain the password).</w:t>
      </w:r>
    </w:p>
    <w:p w14:paraId="6C1379F6" w14:textId="079DD6F2" w:rsidR="006A601C" w:rsidRPr="00DE1661" w:rsidRDefault="00C06B0F" w:rsidP="00923E67">
      <w:pPr>
        <w:pStyle w:val="BodytextUserManual"/>
        <w:numPr>
          <w:ilvl w:val="0"/>
          <w:numId w:val="31"/>
        </w:numPr>
        <w:spacing w:before="120" w:after="120"/>
        <w:ind w:left="1123"/>
      </w:pPr>
      <w:r w:rsidRPr="00DE1661">
        <w:t xml:space="preserve">Tap </w:t>
      </w:r>
      <w:r w:rsidRPr="00DE1661">
        <w:rPr>
          <w:b/>
        </w:rPr>
        <w:t>Set Parameters</w:t>
      </w:r>
      <w:r w:rsidRPr="00DE1661">
        <w:t>. Wait for the system to load the data. This can take a few seconds.</w:t>
      </w:r>
    </w:p>
    <w:p w14:paraId="423AC6E2" w14:textId="0DCD252A" w:rsidR="006A601C" w:rsidRPr="00DE1661" w:rsidRDefault="00B74EF7" w:rsidP="00923E67">
      <w:pPr>
        <w:pStyle w:val="BodytextUserManual"/>
        <w:numPr>
          <w:ilvl w:val="0"/>
          <w:numId w:val="31"/>
        </w:numPr>
        <w:spacing w:before="120" w:after="120"/>
        <w:ind w:left="1123"/>
      </w:pPr>
      <w:r w:rsidRPr="00DE1661">
        <w:t>Set the following parameters:</w:t>
      </w:r>
    </w:p>
    <w:p w14:paraId="69592967" w14:textId="77777777" w:rsidR="00B74EF7" w:rsidRPr="00DE1661" w:rsidRDefault="00B74EF7" w:rsidP="00923E67">
      <w:pPr>
        <w:pStyle w:val="BodytextUserManual"/>
        <w:numPr>
          <w:ilvl w:val="0"/>
          <w:numId w:val="32"/>
        </w:numPr>
        <w:spacing w:before="120" w:after="120"/>
      </w:pPr>
      <w:r w:rsidRPr="00DE1661">
        <w:rPr>
          <w:b/>
        </w:rPr>
        <w:t>Running environment</w:t>
      </w:r>
      <w:r w:rsidRPr="00DE1661">
        <w:t>: current running environment</w:t>
      </w:r>
    </w:p>
    <w:p w14:paraId="1C9631C8" w14:textId="77777777" w:rsidR="00B74EF7" w:rsidRPr="00DE1661" w:rsidRDefault="00B74EF7" w:rsidP="00923E67">
      <w:pPr>
        <w:pStyle w:val="BodytextUserManual"/>
        <w:numPr>
          <w:ilvl w:val="0"/>
          <w:numId w:val="32"/>
        </w:numPr>
        <w:spacing w:before="120" w:after="120"/>
      </w:pPr>
      <w:r w:rsidRPr="00DE1661">
        <w:rPr>
          <w:b/>
        </w:rPr>
        <w:t>OCPP IP</w:t>
      </w:r>
      <w:r w:rsidRPr="00DE1661">
        <w:t>: IP address of the OCPP</w:t>
      </w:r>
    </w:p>
    <w:p w14:paraId="49008592" w14:textId="77777777" w:rsidR="00B74EF7" w:rsidRPr="00DE1661" w:rsidRDefault="00B74EF7" w:rsidP="00923E67">
      <w:pPr>
        <w:pStyle w:val="BodytextUserManual"/>
        <w:numPr>
          <w:ilvl w:val="0"/>
          <w:numId w:val="32"/>
        </w:numPr>
        <w:spacing w:before="120" w:after="120"/>
      </w:pPr>
      <w:r w:rsidRPr="00DE1661">
        <w:rPr>
          <w:b/>
        </w:rPr>
        <w:t>OCPP URL</w:t>
      </w:r>
      <w:r w:rsidRPr="00DE1661">
        <w:t>: URL of the OCPP</w:t>
      </w:r>
    </w:p>
    <w:p w14:paraId="3411098E" w14:textId="32B11A90" w:rsidR="00B74EF7" w:rsidRPr="00DE1661" w:rsidRDefault="00B74EF7" w:rsidP="00923E67">
      <w:pPr>
        <w:pStyle w:val="BodytextUserManual"/>
        <w:numPr>
          <w:ilvl w:val="0"/>
          <w:numId w:val="32"/>
        </w:numPr>
        <w:spacing w:before="120" w:after="120"/>
      </w:pPr>
      <w:r w:rsidRPr="00DE1661">
        <w:rPr>
          <w:b/>
        </w:rPr>
        <w:t>OCPP PORT</w:t>
      </w:r>
      <w:r w:rsidRPr="00DE1661">
        <w:t>: port number of the OCPP</w:t>
      </w:r>
    </w:p>
    <w:p w14:paraId="0CA86C6C" w14:textId="64D8F1C1" w:rsidR="00B74EF7" w:rsidRPr="00DE1661" w:rsidRDefault="00B74EF7" w:rsidP="00923E67">
      <w:pPr>
        <w:pStyle w:val="BodytextUserManual"/>
        <w:numPr>
          <w:ilvl w:val="0"/>
          <w:numId w:val="32"/>
        </w:numPr>
        <w:spacing w:before="120" w:after="120"/>
      </w:pPr>
      <w:r w:rsidRPr="00DE1661">
        <w:rPr>
          <w:b/>
        </w:rPr>
        <w:t>MGR IP</w:t>
      </w:r>
      <w:r w:rsidRPr="00DE1661">
        <w:t>: IP address of the management platform</w:t>
      </w:r>
    </w:p>
    <w:p w14:paraId="34542AED" w14:textId="2FC3A900" w:rsidR="00B74EF7" w:rsidRPr="00DE1661" w:rsidRDefault="00B74EF7" w:rsidP="00923E67">
      <w:pPr>
        <w:pStyle w:val="BodytextUserManual"/>
        <w:numPr>
          <w:ilvl w:val="0"/>
          <w:numId w:val="32"/>
        </w:numPr>
        <w:spacing w:before="120" w:after="120"/>
      </w:pPr>
      <w:r w:rsidRPr="00DE1661">
        <w:rPr>
          <w:b/>
        </w:rPr>
        <w:t>MGR URL</w:t>
      </w:r>
      <w:r w:rsidRPr="00DE1661">
        <w:t>: URL of the management platform</w:t>
      </w:r>
    </w:p>
    <w:p w14:paraId="1BFF88B6" w14:textId="2D2F9985" w:rsidR="00B74EF7" w:rsidRPr="00DE1661" w:rsidRDefault="00B74EF7" w:rsidP="00923E67">
      <w:pPr>
        <w:pStyle w:val="BodytextUserManual"/>
        <w:numPr>
          <w:ilvl w:val="0"/>
          <w:numId w:val="32"/>
        </w:numPr>
        <w:spacing w:before="120" w:after="120"/>
      </w:pPr>
      <w:r w:rsidRPr="00DE1661">
        <w:rPr>
          <w:b/>
        </w:rPr>
        <w:t>MGR PORT</w:t>
      </w:r>
      <w:r w:rsidRPr="00DE1661">
        <w:t>: port number of the operational management platform</w:t>
      </w:r>
    </w:p>
    <w:p w14:paraId="352C73F4" w14:textId="16215298" w:rsidR="00B74EF7" w:rsidRPr="00DE1661" w:rsidRDefault="00B74EF7" w:rsidP="00B74EF7">
      <w:pPr>
        <w:pStyle w:val="NOTE0"/>
        <w:ind w:left="1123"/>
        <w:rPr>
          <w:rFonts w:cs="Arial"/>
          <w:b/>
        </w:rPr>
      </w:pPr>
      <w:r w:rsidRPr="00DE1661">
        <w:rPr>
          <w:rFonts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DE1661">
        <w:rPr>
          <w:rFonts w:cs="Arial"/>
          <w:b/>
        </w:rPr>
        <w:t>NOTE</w:t>
      </w:r>
    </w:p>
    <w:p w14:paraId="6B70697A" w14:textId="11A9260C" w:rsidR="00B74EF7" w:rsidRPr="00DE1661" w:rsidRDefault="00B74EF7" w:rsidP="00B74EF7">
      <w:pPr>
        <w:pStyle w:val="NOTE0"/>
        <w:ind w:left="1123"/>
        <w:rPr>
          <w:rFonts w:cs="Arial"/>
        </w:rPr>
      </w:pPr>
      <w:r w:rsidRPr="00DE1661">
        <w:rPr>
          <w:rFonts w:cs="Arial"/>
        </w:rPr>
        <w:t xml:space="preserve">Make sure that </w:t>
      </w:r>
      <w:r w:rsidR="00FC7BDA" w:rsidRPr="00DE1661">
        <w:rPr>
          <w:rFonts w:cs="Arial"/>
        </w:rPr>
        <w:t xml:space="preserve">the URL or ID </w:t>
      </w:r>
      <w:r w:rsidRPr="00DE1661">
        <w:rPr>
          <w:rFonts w:cs="Arial"/>
        </w:rPr>
        <w:t xml:space="preserve">you type </w:t>
      </w:r>
      <w:r w:rsidR="00FC7BDA" w:rsidRPr="00DE1661">
        <w:rPr>
          <w:rFonts w:cs="Arial"/>
        </w:rPr>
        <w:t>is correct</w:t>
      </w:r>
      <w:r w:rsidRPr="00DE1661">
        <w:rPr>
          <w:rFonts w:cs="Arial"/>
        </w:rPr>
        <w:t xml:space="preserve"> and without spaces.</w:t>
      </w:r>
    </w:p>
    <w:p w14:paraId="071F0F8A" w14:textId="21AC561D" w:rsidR="00B74EF7" w:rsidRPr="00DE1661" w:rsidRDefault="00B74EF7" w:rsidP="00923E67">
      <w:pPr>
        <w:pStyle w:val="BodytextUserManual"/>
        <w:numPr>
          <w:ilvl w:val="0"/>
          <w:numId w:val="31"/>
        </w:numPr>
        <w:spacing w:before="120" w:after="120"/>
        <w:ind w:left="1123"/>
      </w:pPr>
      <w:r w:rsidRPr="00DE1661">
        <w:t xml:space="preserve">Tap </w:t>
      </w:r>
      <w:r w:rsidRPr="00DE1661">
        <w:rPr>
          <w:b/>
        </w:rPr>
        <w:t>Save</w:t>
      </w:r>
      <w:r w:rsidRPr="00DE1661">
        <w:t xml:space="preserve"> to save your changes.</w:t>
      </w:r>
    </w:p>
    <w:p w14:paraId="1E5A2028" w14:textId="5AD64670" w:rsidR="00B74EF7" w:rsidRPr="00DE1661" w:rsidRDefault="00B74EF7" w:rsidP="00A312AB">
      <w:pPr>
        <w:pStyle w:val="ItemListinSeq"/>
        <w:numPr>
          <w:ilvl w:val="0"/>
          <w:numId w:val="0"/>
        </w:numPr>
        <w:spacing w:before="48" w:after="48"/>
        <w:ind w:left="1497"/>
      </w:pPr>
    </w:p>
    <w:p w14:paraId="0BEFC687" w14:textId="46395CDD" w:rsidR="006A601C" w:rsidRPr="00DE1661" w:rsidRDefault="006A601C" w:rsidP="00B74EF7">
      <w:pPr>
        <w:pStyle w:val="a0"/>
        <w:numPr>
          <w:ilvl w:val="0"/>
          <w:numId w:val="0"/>
        </w:numPr>
        <w:ind w:left="704"/>
        <w:rPr>
          <w:rFonts w:cs="Arial"/>
        </w:rPr>
      </w:pPr>
    </w:p>
    <w:p w14:paraId="5A41DEA2" w14:textId="3AA89821" w:rsidR="0019484D" w:rsidRPr="00DE1661" w:rsidRDefault="00883962" w:rsidP="00777848">
      <w:pPr>
        <w:pStyle w:val="10"/>
      </w:pPr>
      <w:bookmarkStart w:id="360" w:name="6.8.4_Install_new_software"/>
      <w:bookmarkStart w:id="361" w:name="_bookmark125"/>
      <w:bookmarkStart w:id="362" w:name="6.8.5_Close_the_local_service_portal"/>
      <w:bookmarkStart w:id="363" w:name="_bookmark126"/>
      <w:bookmarkStart w:id="364" w:name="6.8_Local_service_portal_operations"/>
      <w:bookmarkStart w:id="365" w:name="_bookmark121"/>
      <w:bookmarkStart w:id="366" w:name="_Toc101704258"/>
      <w:bookmarkStart w:id="367" w:name="_Toc106900452"/>
      <w:bookmarkStart w:id="368" w:name="_Toc106983324"/>
      <w:bookmarkEnd w:id="360"/>
      <w:bookmarkEnd w:id="361"/>
      <w:bookmarkEnd w:id="362"/>
      <w:bookmarkEnd w:id="363"/>
      <w:bookmarkEnd w:id="364"/>
      <w:bookmarkEnd w:id="365"/>
      <w:r w:rsidRPr="00DE1661">
        <w:lastRenderedPageBreak/>
        <w:t xml:space="preserve"> </w:t>
      </w:r>
      <w:bookmarkStart w:id="369" w:name="_Toc131754320"/>
      <w:r w:rsidR="0019484D" w:rsidRPr="00DE1661">
        <w:t>Maintenance</w:t>
      </w:r>
      <w:bookmarkEnd w:id="366"/>
      <w:bookmarkEnd w:id="367"/>
      <w:bookmarkEnd w:id="368"/>
      <w:bookmarkEnd w:id="369"/>
    </w:p>
    <w:p w14:paraId="2C06E378" w14:textId="26D8C2EE" w:rsidR="0019484D" w:rsidRPr="00DE1661" w:rsidRDefault="00883962" w:rsidP="0019484D">
      <w:pPr>
        <w:pStyle w:val="2"/>
        <w:spacing w:before="240" w:afterLines="50"/>
        <w:rPr>
          <w:rFonts w:cs="Arial"/>
        </w:rPr>
      </w:pPr>
      <w:bookmarkStart w:id="370" w:name="_Toc101704259"/>
      <w:bookmarkStart w:id="371" w:name="_Ref101944331"/>
      <w:bookmarkStart w:id="372" w:name="_Toc106900453"/>
      <w:bookmarkStart w:id="373" w:name="_Toc106983325"/>
      <w:r w:rsidRPr="00DE1661">
        <w:rPr>
          <w:rFonts w:cs="Arial"/>
        </w:rPr>
        <w:t xml:space="preserve"> </w:t>
      </w:r>
      <w:bookmarkStart w:id="374" w:name="_Ref120261040"/>
      <w:bookmarkStart w:id="375" w:name="_Toc131754321"/>
      <w:r w:rsidR="0019484D" w:rsidRPr="00DE1661">
        <w:rPr>
          <w:rFonts w:cs="Arial"/>
        </w:rPr>
        <w:t>Routine Maintenance</w:t>
      </w:r>
      <w:bookmarkEnd w:id="370"/>
      <w:bookmarkEnd w:id="371"/>
      <w:bookmarkEnd w:id="372"/>
      <w:bookmarkEnd w:id="373"/>
      <w:bookmarkEnd w:id="374"/>
      <w:bookmarkEnd w:id="375"/>
    </w:p>
    <w:p w14:paraId="1F512B51" w14:textId="01DA1C40" w:rsidR="0019484D" w:rsidRPr="00DE1661" w:rsidRDefault="0019484D" w:rsidP="00116D06">
      <w:pPr>
        <w:pStyle w:val="EN"/>
      </w:pPr>
      <w:r w:rsidRPr="00DE1661">
        <w:t xml:space="preserve">Routine maintenance can keep the </w:t>
      </w:r>
      <w:r w:rsidR="006124BD" w:rsidRPr="00DE1661">
        <w:t>MaxiCharger</w:t>
      </w:r>
      <w:r w:rsidR="00A603A7" w:rsidRPr="00DE1661">
        <w:t xml:space="preserve"> in</w:t>
      </w:r>
      <w:r w:rsidRPr="00DE1661">
        <w:t xml:space="preserve"> safe and stable state.</w:t>
      </w:r>
    </w:p>
    <w:p w14:paraId="07F78929" w14:textId="3DAC50CE" w:rsidR="0019484D" w:rsidRPr="00DE1661" w:rsidRDefault="009D1D53" w:rsidP="00116D06">
      <w:pPr>
        <w:pStyle w:val="ItemList"/>
        <w:spacing w:before="48" w:after="48"/>
      </w:pPr>
      <w:r w:rsidRPr="00DE1661">
        <w:t xml:space="preserve">Clean the </w:t>
      </w:r>
      <w:r w:rsidR="009F4593" w:rsidRPr="00DE1661">
        <w:t>MaxiCharger</w:t>
      </w:r>
      <w:r w:rsidRPr="00DE1661">
        <w:t xml:space="preserve"> every quarter:</w:t>
      </w:r>
      <w:r w:rsidR="0019484D" w:rsidRPr="00DE1661">
        <w:t xml:space="preserve"> tighten the screws and bolts of key parts, and check whether the wire connection of the </w:t>
      </w:r>
      <w:r w:rsidR="006124BD" w:rsidRPr="00DE1661">
        <w:t>MaxiCharger</w:t>
      </w:r>
      <w:r w:rsidR="0019484D" w:rsidRPr="00DE1661">
        <w:t xml:space="preserve">’s connector is burned out. If any abnormality is found, replace the parts </w:t>
      </w:r>
      <w:r w:rsidRPr="00DE1661">
        <w:t>promptly</w:t>
      </w:r>
      <w:r w:rsidR="0019484D" w:rsidRPr="00DE1661">
        <w:t>.</w:t>
      </w:r>
    </w:p>
    <w:p w14:paraId="3E55AF5A" w14:textId="6224A582" w:rsidR="0019484D" w:rsidRPr="00DE1661" w:rsidRDefault="0019484D" w:rsidP="00116D06">
      <w:pPr>
        <w:pStyle w:val="ItemList"/>
        <w:spacing w:before="48" w:after="48"/>
      </w:pPr>
      <w:r w:rsidRPr="00DE1661">
        <w:t>Clean the filter at least twice a year.</w:t>
      </w:r>
    </w:p>
    <w:p w14:paraId="7834F824" w14:textId="6DF7F2E8" w:rsidR="0019484D" w:rsidRPr="00DE1661" w:rsidRDefault="0019484D" w:rsidP="00116D06">
      <w:pPr>
        <w:pStyle w:val="ItemList"/>
        <w:spacing w:before="48" w:after="48"/>
      </w:pPr>
      <w:r w:rsidRPr="00DE1661">
        <w:t>Test the residual current device once a year.</w:t>
      </w:r>
    </w:p>
    <w:p w14:paraId="2320853A" w14:textId="5C2E97C7" w:rsidR="0019484D"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EA9EE6D" w14:textId="77777777" w:rsidR="00B74EF7" w:rsidRPr="00DE1661" w:rsidRDefault="00B74EF7" w:rsidP="00923E67">
      <w:pPr>
        <w:pStyle w:val="NOTE0"/>
        <w:numPr>
          <w:ilvl w:val="0"/>
          <w:numId w:val="35"/>
        </w:numPr>
        <w:rPr>
          <w:rFonts w:cs="Arial"/>
          <w:lang w:eastAsia="en-US"/>
        </w:rPr>
      </w:pPr>
      <w:r w:rsidRPr="00DE1661">
        <w:rPr>
          <w:rFonts w:cs="Arial"/>
          <w:lang w:eastAsia="en-US"/>
        </w:rPr>
        <w:t>Disconnect the power supply to the MaxiCharger during the entire maintenance procedure.</w:t>
      </w:r>
    </w:p>
    <w:p w14:paraId="582CB4A5" w14:textId="77777777" w:rsidR="00B74EF7" w:rsidRPr="00DE1661" w:rsidRDefault="00B74EF7" w:rsidP="00923E67">
      <w:pPr>
        <w:pStyle w:val="NOTE0"/>
        <w:numPr>
          <w:ilvl w:val="0"/>
          <w:numId w:val="35"/>
        </w:numPr>
        <w:rPr>
          <w:rFonts w:cs="Arial"/>
          <w:lang w:eastAsia="en-US"/>
        </w:rPr>
      </w:pPr>
      <w:r w:rsidRPr="00DE1661">
        <w:rPr>
          <w:rFonts w:cs="Arial"/>
          <w:lang w:eastAsia="en-US"/>
        </w:rPr>
        <w:t>Make sure that unauthorized personnel are kept at a safe distance during maintenance.</w:t>
      </w:r>
    </w:p>
    <w:p w14:paraId="461B1142" w14:textId="77777777" w:rsidR="00B74EF7" w:rsidRPr="00DE1661" w:rsidRDefault="00B74EF7" w:rsidP="00923E67">
      <w:pPr>
        <w:pStyle w:val="NOTE0"/>
        <w:numPr>
          <w:ilvl w:val="0"/>
          <w:numId w:val="35"/>
        </w:numPr>
        <w:rPr>
          <w:rFonts w:cs="Arial"/>
          <w:lang w:eastAsia="en-US"/>
        </w:rPr>
      </w:pPr>
      <w:r w:rsidRPr="00DE1661">
        <w:rPr>
          <w:rFonts w:cs="Arial"/>
          <w:lang w:eastAsia="en-US"/>
        </w:rPr>
        <w:t>Wear proper personal protective equipment, such as protective clothing, safety gloves, safety shoes, and safety glasses.</w:t>
      </w:r>
    </w:p>
    <w:p w14:paraId="776561E2" w14:textId="2271C866" w:rsidR="001E61AF" w:rsidRPr="00DE1661" w:rsidRDefault="00B74EF7" w:rsidP="00923E67">
      <w:pPr>
        <w:pStyle w:val="NOTE0"/>
        <w:numPr>
          <w:ilvl w:val="0"/>
          <w:numId w:val="35"/>
        </w:numPr>
        <w:rPr>
          <w:rFonts w:cs="Arial"/>
          <w:lang w:eastAsia="en-US"/>
        </w:rPr>
      </w:pPr>
      <w:r w:rsidRPr="00DE1661">
        <w:rPr>
          <w:rFonts w:cs="Arial"/>
          <w:lang w:eastAsia="en-US"/>
        </w:rPr>
        <w:t>If you remove the safety devices for maintenance, reinstall them after completing the work.</w:t>
      </w:r>
      <w:bookmarkStart w:id="376" w:name="visual"/>
      <w:bookmarkStart w:id="377" w:name="_Toc101704260"/>
      <w:bookmarkEnd w:id="376"/>
    </w:p>
    <w:p w14:paraId="09F44ECC" w14:textId="521D6CC0" w:rsidR="00AF1735" w:rsidRPr="00DE1661" w:rsidRDefault="00AF1735" w:rsidP="001E61AF">
      <w:pPr>
        <w:pStyle w:val="3"/>
        <w:spacing w:before="240"/>
      </w:pPr>
      <w:bookmarkStart w:id="378" w:name="_Toc131754322"/>
      <w:bookmarkStart w:id="379" w:name="_Toc106900455"/>
      <w:bookmarkStart w:id="380" w:name="_Toc106983327"/>
      <w:r w:rsidRPr="00DE1661">
        <w:t>Residual Current Device Maintenance</w:t>
      </w:r>
      <w:bookmarkEnd w:id="378"/>
    </w:p>
    <w:p w14:paraId="43C6B37C" w14:textId="3D0E34D3" w:rsidR="000D20BF" w:rsidRPr="00DE1661" w:rsidRDefault="000D20BF" w:rsidP="000D20BF">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b/>
        </w:rPr>
        <w:t>WARNING</w:t>
      </w:r>
    </w:p>
    <w:p w14:paraId="70FBCD67" w14:textId="3A2C6285" w:rsidR="000D20BF" w:rsidRPr="00DE1661" w:rsidRDefault="000D20BF" w:rsidP="000D20BF">
      <w:pPr>
        <w:pStyle w:val="BodytextUserManual"/>
        <w:pBdr>
          <w:top w:val="single" w:sz="4" w:space="1" w:color="auto"/>
          <w:bottom w:val="single" w:sz="4" w:space="1" w:color="auto"/>
        </w:pBdr>
        <w:spacing w:beforeLines="20" w:before="48" w:afterLines="20" w:after="48"/>
      </w:pPr>
      <w:r w:rsidRPr="00DE1661">
        <w:t>Be careful when you work with electricity.</w:t>
      </w:r>
    </w:p>
    <w:p w14:paraId="6B0E5468" w14:textId="5BB1E47C" w:rsidR="00AF1735" w:rsidRPr="00DE1661" w:rsidRDefault="00AF1735" w:rsidP="00AF1735">
      <w:pPr>
        <w:pStyle w:val="BodytextUserManual"/>
        <w:spacing w:before="120" w:after="120"/>
      </w:pPr>
      <w:r w:rsidRPr="00DE1661">
        <w:t>The internal residual current breaker with overload (RCBO) should be tested annually for correct functioning. Before testing, disconnect the MaxiCharger with the EV and stop any charging processes.</w:t>
      </w:r>
    </w:p>
    <w:p w14:paraId="52975013" w14:textId="067AA5D4" w:rsidR="00AF1735" w:rsidRPr="00DE1661" w:rsidRDefault="00AF1735" w:rsidP="00923E67">
      <w:pPr>
        <w:pStyle w:val="BodytextUserManual"/>
        <w:numPr>
          <w:ilvl w:val="0"/>
          <w:numId w:val="52"/>
        </w:numPr>
        <w:spacing w:before="120" w:after="120"/>
        <w:rPr>
          <w:b/>
        </w:rPr>
      </w:pPr>
      <w:r w:rsidRPr="00DE1661">
        <w:rPr>
          <w:b/>
        </w:rPr>
        <w:t>To test the RCBO</w:t>
      </w:r>
    </w:p>
    <w:p w14:paraId="5FF3000C" w14:textId="6908C953" w:rsidR="00AF1735" w:rsidRPr="00DE1661" w:rsidRDefault="00AF1735" w:rsidP="00923E67">
      <w:pPr>
        <w:pStyle w:val="BodytextUserManual"/>
        <w:numPr>
          <w:ilvl w:val="0"/>
          <w:numId w:val="53"/>
        </w:numPr>
        <w:spacing w:before="120" w:after="120"/>
      </w:pPr>
      <w:r w:rsidRPr="00DE1661">
        <w:t>Open the front door of the MaxiCharger. When the cabinet door is opened, the MaxiCharger should not be directly exposed to wind and rain.</w:t>
      </w:r>
    </w:p>
    <w:p w14:paraId="11207309" w14:textId="1F41E818" w:rsidR="00AF1735" w:rsidRPr="00DE1661" w:rsidRDefault="00AF1735" w:rsidP="00923E67">
      <w:pPr>
        <w:pStyle w:val="BodytextUserManual"/>
        <w:numPr>
          <w:ilvl w:val="0"/>
          <w:numId w:val="53"/>
        </w:numPr>
        <w:spacing w:before="120" w:after="120"/>
      </w:pPr>
      <w:r w:rsidRPr="00DE1661">
        <w:t>The MaxiCharger must be in Standby mode. Tapping the touchscreen will wake up the MaxiCharger.</w:t>
      </w:r>
    </w:p>
    <w:p w14:paraId="3E71A68D" w14:textId="5B137E3A" w:rsidR="00AF1735" w:rsidRPr="00DE1661" w:rsidRDefault="00AF1735" w:rsidP="00923E67">
      <w:pPr>
        <w:pStyle w:val="BodytextUserManual"/>
        <w:numPr>
          <w:ilvl w:val="0"/>
          <w:numId w:val="53"/>
        </w:numPr>
        <w:spacing w:before="120" w:after="120"/>
      </w:pPr>
      <w:r w:rsidRPr="00DE1661">
        <w:t xml:space="preserve">Locate the RCBO, and press the </w:t>
      </w:r>
      <w:r w:rsidRPr="00DE1661">
        <w:rPr>
          <w:b/>
        </w:rPr>
        <w:t>Test</w:t>
      </w:r>
      <w:r w:rsidRPr="00DE1661">
        <w:t xml:space="preserve"> button to start the test.</w:t>
      </w:r>
    </w:p>
    <w:p w14:paraId="15DE61D9" w14:textId="669A015C" w:rsidR="00AF1735" w:rsidRPr="00DE1661" w:rsidRDefault="00AF1735" w:rsidP="00923E67">
      <w:pPr>
        <w:pStyle w:val="BodytextUserManual"/>
        <w:numPr>
          <w:ilvl w:val="0"/>
          <w:numId w:val="54"/>
        </w:numPr>
        <w:spacing w:before="120" w:after="120"/>
      </w:pPr>
      <w:r w:rsidRPr="00DE1661">
        <w:t xml:space="preserve">Pass: The RCBO will trip and restore the </w:t>
      </w:r>
      <w:r w:rsidRPr="00DE1661">
        <w:rPr>
          <w:b/>
        </w:rPr>
        <w:t>Test</w:t>
      </w:r>
      <w:r w:rsidRPr="00DE1661">
        <w:t xml:space="preserve"> button to its original position.</w:t>
      </w:r>
    </w:p>
    <w:p w14:paraId="3D330FD9" w14:textId="0BB411A4" w:rsidR="00AF1735" w:rsidRPr="00DE1661" w:rsidRDefault="00AF1735" w:rsidP="00923E67">
      <w:pPr>
        <w:pStyle w:val="BodytextUserManual"/>
        <w:numPr>
          <w:ilvl w:val="0"/>
          <w:numId w:val="54"/>
        </w:numPr>
        <w:spacing w:before="120" w:after="120"/>
      </w:pPr>
      <w:r w:rsidRPr="00DE1661">
        <w:lastRenderedPageBreak/>
        <w:t xml:space="preserve">Fail: The RCBO does not trip. Please contact Autel technical support. Do not use the MaxiCharger until the repair is </w:t>
      </w:r>
      <w:r w:rsidR="00953A43" w:rsidRPr="00DE1661">
        <w:t>completed</w:t>
      </w:r>
      <w:r w:rsidRPr="00DE1661">
        <w:t>.</w:t>
      </w:r>
    </w:p>
    <w:p w14:paraId="37A49586" w14:textId="734E158D" w:rsidR="00AF1735" w:rsidRPr="00DE1661" w:rsidRDefault="00AF1735" w:rsidP="00923E67">
      <w:pPr>
        <w:pStyle w:val="BodytextUserManual"/>
        <w:numPr>
          <w:ilvl w:val="0"/>
          <w:numId w:val="53"/>
        </w:numPr>
        <w:spacing w:before="120" w:after="120"/>
      </w:pPr>
      <w:r w:rsidRPr="00DE1661">
        <w:t>Close the front door after the test is finished.</w:t>
      </w:r>
    </w:p>
    <w:p w14:paraId="2A385736" w14:textId="6FFCCD29" w:rsidR="00AF1735" w:rsidRPr="00DE1661" w:rsidRDefault="00AF1735" w:rsidP="00923E67">
      <w:pPr>
        <w:pStyle w:val="BodytextUserManual"/>
        <w:numPr>
          <w:ilvl w:val="0"/>
          <w:numId w:val="53"/>
        </w:numPr>
        <w:spacing w:before="120" w:after="120"/>
      </w:pPr>
      <w:r w:rsidRPr="00DE1661">
        <w:t>Mark the time when the test is needed to be repeated annually.</w:t>
      </w:r>
    </w:p>
    <w:p w14:paraId="2F280BDF" w14:textId="5E37E10D" w:rsidR="0019484D" w:rsidRPr="00DE1661" w:rsidRDefault="0019484D" w:rsidP="001E61AF">
      <w:pPr>
        <w:pStyle w:val="3"/>
        <w:spacing w:before="240"/>
      </w:pPr>
      <w:bookmarkStart w:id="381" w:name="_Toc131754323"/>
      <w:r w:rsidRPr="00DE1661">
        <w:t xml:space="preserve">Cleaning the </w:t>
      </w:r>
      <w:r w:rsidR="009F4593" w:rsidRPr="00DE1661">
        <w:t>MaxiCharger</w:t>
      </w:r>
      <w:bookmarkEnd w:id="377"/>
      <w:bookmarkEnd w:id="379"/>
      <w:bookmarkEnd w:id="380"/>
      <w:bookmarkEnd w:id="381"/>
    </w:p>
    <w:p w14:paraId="2E5C3BFC" w14:textId="7C7B5621" w:rsidR="0019484D" w:rsidRPr="00DE1661" w:rsidRDefault="0019484D" w:rsidP="00116D06">
      <w:pPr>
        <w:pStyle w:val="EN"/>
      </w:pPr>
      <w:r w:rsidRPr="00DE1661">
        <w:t xml:space="preserve">The </w:t>
      </w:r>
      <w:r w:rsidR="009F4593" w:rsidRPr="00DE1661">
        <w:t>MaxiCharger</w:t>
      </w:r>
      <w:r w:rsidRPr="00DE1661">
        <w:t xml:space="preserve"> i</w:t>
      </w:r>
      <w:r w:rsidRPr="00DE1661">
        <w:rPr>
          <w:rStyle w:val="ENChar"/>
        </w:rPr>
        <w:t>s</w:t>
      </w:r>
      <w:r w:rsidRPr="00DE1661">
        <w:t xml:space="preserve"> powder</w:t>
      </w:r>
      <w:r w:rsidR="009D1D53" w:rsidRPr="00DE1661">
        <w:t>-</w:t>
      </w:r>
      <w:r w:rsidRPr="00DE1661">
        <w:t xml:space="preserve">coated. The coating must be kept in good condition. When the </w:t>
      </w:r>
      <w:r w:rsidR="006124BD" w:rsidRPr="00DE1661">
        <w:t>MaxiCharger</w:t>
      </w:r>
      <w:r w:rsidRPr="00DE1661">
        <w:t xml:space="preserve"> is in a corrosion sensitive environment, superficial rust may appear on welding points. Visible rust has no risk </w:t>
      </w:r>
      <w:r w:rsidR="009D1D53" w:rsidRPr="00DE1661">
        <w:t>to</w:t>
      </w:r>
      <w:r w:rsidRPr="00DE1661">
        <w:t xml:space="preserve"> the integrity of the </w:t>
      </w:r>
      <w:r w:rsidR="009F4593" w:rsidRPr="00DE1661">
        <w:t>MaxiCharger</w:t>
      </w:r>
      <w:r w:rsidRPr="00DE1661">
        <w:t xml:space="preserve">. </w:t>
      </w:r>
    </w:p>
    <w:p w14:paraId="23760173" w14:textId="77777777" w:rsidR="0019484D" w:rsidRPr="00DE1661" w:rsidRDefault="0019484D" w:rsidP="00F04F89">
      <w:pPr>
        <w:pStyle w:val="a1"/>
        <w:rPr>
          <w:rFonts w:cs="Arial"/>
        </w:rPr>
      </w:pPr>
      <w:r w:rsidRPr="00DE1661">
        <w:rPr>
          <w:rFonts w:cs="Arial"/>
        </w:rPr>
        <w:t>To remove rust</w:t>
      </w:r>
    </w:p>
    <w:p w14:paraId="1BBED4CD" w14:textId="5E8F6453" w:rsidR="001E61AF" w:rsidRPr="00DE1661" w:rsidRDefault="001E61AF" w:rsidP="00923E67">
      <w:pPr>
        <w:pStyle w:val="BodytextUserManual"/>
        <w:numPr>
          <w:ilvl w:val="0"/>
          <w:numId w:val="26"/>
        </w:numPr>
        <w:spacing w:before="120" w:after="120"/>
        <w:ind w:left="1123"/>
      </w:pPr>
      <w:r w:rsidRPr="00DE1661">
        <w:t>Stop any charging processes and power off the MaxiCharger.</w:t>
      </w:r>
    </w:p>
    <w:p w14:paraId="5523FCC5" w14:textId="7E9FB509" w:rsidR="001121F1" w:rsidRPr="00DE1661" w:rsidRDefault="001121F1" w:rsidP="00923E67">
      <w:pPr>
        <w:pStyle w:val="BodytextUserManual"/>
        <w:numPr>
          <w:ilvl w:val="0"/>
          <w:numId w:val="26"/>
        </w:numPr>
        <w:spacing w:before="120" w:after="120"/>
        <w:ind w:left="1123"/>
      </w:pPr>
      <w:r w:rsidRPr="00DE1661">
        <w:t>Remove rough dirt by spraying with low-pressure tap water.</w:t>
      </w:r>
    </w:p>
    <w:p w14:paraId="4FF10558" w14:textId="78CCD38F" w:rsidR="001121F1" w:rsidRPr="00DE1661" w:rsidRDefault="001121F1" w:rsidP="00923E67">
      <w:pPr>
        <w:pStyle w:val="BodytextUserManual"/>
        <w:numPr>
          <w:ilvl w:val="0"/>
          <w:numId w:val="26"/>
        </w:numPr>
        <w:spacing w:before="120" w:after="120"/>
        <w:ind w:left="1123"/>
      </w:pPr>
      <w:r w:rsidRPr="00DE1661">
        <w:t>Apply a neutral or weak alkaline cleaning solution and let it soak.</w:t>
      </w:r>
    </w:p>
    <w:p w14:paraId="64DCFD9F" w14:textId="2EB96AE1" w:rsidR="001121F1" w:rsidRPr="00DE1661" w:rsidRDefault="001121F1" w:rsidP="00923E67">
      <w:pPr>
        <w:pStyle w:val="BodytextUserManual"/>
        <w:numPr>
          <w:ilvl w:val="0"/>
          <w:numId w:val="26"/>
        </w:numPr>
        <w:spacing w:before="120" w:after="120"/>
        <w:ind w:left="1123"/>
      </w:pPr>
      <w:r w:rsidRPr="00DE1661">
        <w:t>Remove dirt by hand with a damp and non-woven nylon cleaning pad.</w:t>
      </w:r>
    </w:p>
    <w:p w14:paraId="1A45F4DC" w14:textId="4451E93D" w:rsidR="001121F1" w:rsidRPr="00DE1661" w:rsidRDefault="001121F1" w:rsidP="00923E67">
      <w:pPr>
        <w:pStyle w:val="BodytextUserManual"/>
        <w:numPr>
          <w:ilvl w:val="0"/>
          <w:numId w:val="26"/>
        </w:numPr>
        <w:spacing w:before="120" w:after="120"/>
        <w:ind w:left="1123"/>
      </w:pPr>
      <w:r w:rsidRPr="00DE1661">
        <w:t>Rinse thoroughly with tap water.</w:t>
      </w:r>
    </w:p>
    <w:p w14:paraId="50D57826" w14:textId="40491FF1" w:rsidR="0019484D" w:rsidRPr="00DE1661" w:rsidRDefault="001121F1" w:rsidP="00923E67">
      <w:pPr>
        <w:pStyle w:val="BodytextUserManual"/>
        <w:numPr>
          <w:ilvl w:val="0"/>
          <w:numId w:val="26"/>
        </w:numPr>
        <w:spacing w:before="120" w:after="120"/>
        <w:ind w:left="1123"/>
      </w:pPr>
      <w:r w:rsidRPr="00DE1661">
        <w:t>Apply wax or a rust-preventive primer for extra protection if needed.</w:t>
      </w:r>
    </w:p>
    <w:p w14:paraId="77435371" w14:textId="6FB3B838" w:rsidR="0019484D" w:rsidRPr="00DE1661" w:rsidRDefault="0019484D" w:rsidP="00B74EF7">
      <w:pPr>
        <w:pStyle w:val="NOTE0"/>
        <w:ind w:left="284"/>
        <w:rPr>
          <w:rFonts w:cs="Arial"/>
          <w:b/>
          <w:lang w:eastAsia="en-US"/>
        </w:rPr>
      </w:pPr>
      <w:r w:rsidRPr="00DE1661">
        <w:rPr>
          <w:rFonts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rFonts w:cs="Arial"/>
          <w:b/>
          <w:lang w:eastAsia="en-US"/>
        </w:rPr>
        <w:t>WARNING</w:t>
      </w:r>
    </w:p>
    <w:p w14:paraId="4F124D2B" w14:textId="77777777" w:rsidR="00B74EF7" w:rsidRPr="00DE1661" w:rsidRDefault="00B74EF7" w:rsidP="00923E67">
      <w:pPr>
        <w:pStyle w:val="NOTE0"/>
        <w:numPr>
          <w:ilvl w:val="0"/>
          <w:numId w:val="34"/>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0C2749A2" w14:textId="77777777" w:rsidR="00B74EF7" w:rsidRPr="00DE1661" w:rsidRDefault="00B74EF7" w:rsidP="00923E67">
      <w:pPr>
        <w:pStyle w:val="NOTE0"/>
        <w:numPr>
          <w:ilvl w:val="0"/>
          <w:numId w:val="34"/>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51138C88" w14:textId="32081453" w:rsidR="001E61AF" w:rsidRPr="00DE1661" w:rsidRDefault="00B74EF7" w:rsidP="00923E67">
      <w:pPr>
        <w:pStyle w:val="NOTE0"/>
        <w:numPr>
          <w:ilvl w:val="0"/>
          <w:numId w:val="34"/>
        </w:numPr>
        <w:rPr>
          <w:rFonts w:cs="Arial"/>
          <w:lang w:eastAsia="en-US"/>
        </w:rPr>
      </w:pPr>
      <w:r w:rsidRPr="00DE1661">
        <w:rPr>
          <w:rFonts w:cs="Arial"/>
          <w:lang w:eastAsia="en-US"/>
        </w:rPr>
        <w:t>Do not use caustic solvents, sprays, solvents or abrasives. Use cleaning agents with a pH between 6 and 8 for strong stains only.</w:t>
      </w:r>
      <w:bookmarkStart w:id="382" w:name="_Toc100418161"/>
      <w:bookmarkStart w:id="383" w:name="_Toc102147564"/>
      <w:bookmarkStart w:id="384" w:name="_Toc106900456"/>
      <w:bookmarkStart w:id="385" w:name="_Toc106983328"/>
      <w:bookmarkStart w:id="386" w:name="_Toc101704263"/>
    </w:p>
    <w:p w14:paraId="3B6DA539" w14:textId="32EE63BD" w:rsidR="00647FC8" w:rsidRPr="00DE1661" w:rsidRDefault="00647FC8" w:rsidP="00647FC8">
      <w:pPr>
        <w:pStyle w:val="3"/>
        <w:spacing w:before="240" w:afterLines="50"/>
      </w:pPr>
      <w:bookmarkStart w:id="387" w:name="_Toc131754324"/>
      <w:r w:rsidRPr="00DE1661">
        <w:t>Cleaning and Replacing the Filter</w:t>
      </w:r>
      <w:bookmarkEnd w:id="382"/>
      <w:bookmarkEnd w:id="383"/>
      <w:bookmarkEnd w:id="384"/>
      <w:bookmarkEnd w:id="385"/>
      <w:bookmarkEnd w:id="387"/>
    </w:p>
    <w:p w14:paraId="786857F1" w14:textId="14C3DECF" w:rsidR="00647FC8"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DE1661">
        <w:rPr>
          <w:rFonts w:cs="Arial"/>
          <w:b/>
          <w:lang w:eastAsia="en-US"/>
        </w:rPr>
        <w:t>WARNING</w:t>
      </w:r>
    </w:p>
    <w:p w14:paraId="439B50D7" w14:textId="77777777" w:rsidR="00B74EF7" w:rsidRPr="00DE1661" w:rsidRDefault="00B74EF7" w:rsidP="00923E67">
      <w:pPr>
        <w:pStyle w:val="NOTE0"/>
        <w:numPr>
          <w:ilvl w:val="0"/>
          <w:numId w:val="33"/>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387930C8" w14:textId="77777777" w:rsidR="00B74EF7" w:rsidRPr="00DE1661" w:rsidRDefault="00B74EF7" w:rsidP="00923E67">
      <w:pPr>
        <w:pStyle w:val="NOTE0"/>
        <w:numPr>
          <w:ilvl w:val="0"/>
          <w:numId w:val="33"/>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2F000D91" w14:textId="1B5B4D34" w:rsidR="00647FC8" w:rsidRPr="00DE1661" w:rsidRDefault="00B74EF7" w:rsidP="00923E67">
      <w:pPr>
        <w:pStyle w:val="NOTE0"/>
        <w:numPr>
          <w:ilvl w:val="0"/>
          <w:numId w:val="33"/>
        </w:numPr>
        <w:rPr>
          <w:rFonts w:cs="Arial"/>
          <w:lang w:eastAsia="en-US"/>
        </w:rPr>
      </w:pPr>
      <w:r w:rsidRPr="00DE1661">
        <w:rPr>
          <w:rFonts w:cs="Arial"/>
          <w:lang w:eastAsia="en-US"/>
        </w:rPr>
        <w:t>Do not use caustic solvents, sprays, solvents or abrasives.</w:t>
      </w:r>
    </w:p>
    <w:p w14:paraId="30153996" w14:textId="76034E1A" w:rsidR="00760069" w:rsidRPr="00DE1661" w:rsidRDefault="00647FC8" w:rsidP="00116D06">
      <w:pPr>
        <w:pStyle w:val="EN"/>
      </w:pPr>
      <w:r w:rsidRPr="00DE1661">
        <w:t xml:space="preserve">The </w:t>
      </w:r>
      <w:r w:rsidR="001026E0" w:rsidRPr="00DE1661">
        <w:t>MaxiCharger</w:t>
      </w:r>
      <w:r w:rsidR="009F4593" w:rsidRPr="00DE1661">
        <w:t xml:space="preserve"> is equipped with a</w:t>
      </w:r>
      <w:r w:rsidRPr="00DE1661">
        <w:t xml:space="preserve"> filter with a large mesh area to prevent the electronic components from being damage</w:t>
      </w:r>
      <w:r w:rsidR="001E61AF" w:rsidRPr="00DE1661">
        <w:t>d by dust. Clean the filter</w:t>
      </w:r>
      <w:r w:rsidRPr="00DE1661">
        <w:t xml:space="preserve"> every 3 months (not </w:t>
      </w:r>
      <w:r w:rsidR="00D54B7C" w:rsidRPr="00DE1661">
        <w:t xml:space="preserve">to exceed </w:t>
      </w:r>
      <w:r w:rsidRPr="00DE1661">
        <w:t xml:space="preserve">6 </w:t>
      </w:r>
      <w:r w:rsidR="001E61AF" w:rsidRPr="00DE1661">
        <w:t>months). Replace the filter</w:t>
      </w:r>
      <w:r w:rsidRPr="00DE1661">
        <w:t xml:space="preserve"> </w:t>
      </w:r>
      <w:r w:rsidR="009F4593" w:rsidRPr="00DE1661">
        <w:t>annually</w:t>
      </w:r>
      <w:r w:rsidRPr="00DE1661">
        <w:t>.</w:t>
      </w:r>
    </w:p>
    <w:p w14:paraId="46F4ED27" w14:textId="77777777" w:rsidR="000D20BF" w:rsidRPr="00DE1661" w:rsidRDefault="000D20BF" w:rsidP="00116D06">
      <w:pPr>
        <w:pStyle w:val="EN"/>
      </w:pPr>
    </w:p>
    <w:p w14:paraId="394EF507" w14:textId="0686A72B" w:rsidR="00647FC8" w:rsidRPr="00DE1661" w:rsidRDefault="00647FC8" w:rsidP="00F04F89">
      <w:pPr>
        <w:pStyle w:val="a1"/>
        <w:rPr>
          <w:rFonts w:cs="Arial"/>
        </w:rPr>
      </w:pPr>
      <w:r w:rsidRPr="00DE1661">
        <w:rPr>
          <w:rFonts w:cs="Arial"/>
        </w:rPr>
        <w:lastRenderedPageBreak/>
        <w:t>To clean or replace the filter</w:t>
      </w:r>
    </w:p>
    <w:p w14:paraId="251AD69A" w14:textId="50DA924C" w:rsidR="00647FC8" w:rsidRPr="00DE1661" w:rsidRDefault="00647FC8" w:rsidP="00923E67">
      <w:pPr>
        <w:pStyle w:val="a0"/>
        <w:numPr>
          <w:ilvl w:val="0"/>
          <w:numId w:val="27"/>
        </w:numPr>
        <w:ind w:left="1123"/>
        <w:rPr>
          <w:rFonts w:cs="Arial"/>
        </w:rPr>
      </w:pPr>
      <w:r w:rsidRPr="00DE1661">
        <w:rPr>
          <w:rFonts w:cs="Arial"/>
        </w:rPr>
        <w:t xml:space="preserve">Before cleaning and replacing, be sure to stop all charging processes, disconnect the external power supply, and </w:t>
      </w:r>
      <w:r w:rsidR="00D54B7C" w:rsidRPr="00DE1661">
        <w:rPr>
          <w:rFonts w:cs="Arial"/>
        </w:rPr>
        <w:t>perform</w:t>
      </w:r>
      <w:r w:rsidRPr="00DE1661">
        <w:rPr>
          <w:rFonts w:cs="Arial"/>
        </w:rPr>
        <w:t xml:space="preserve"> the power-off protection.</w:t>
      </w:r>
    </w:p>
    <w:p w14:paraId="1C591C8B" w14:textId="5BDE846D" w:rsidR="001E61AF" w:rsidRPr="00DE1661" w:rsidRDefault="009F4593" w:rsidP="00923E67">
      <w:pPr>
        <w:pStyle w:val="a0"/>
        <w:numPr>
          <w:ilvl w:val="0"/>
          <w:numId w:val="27"/>
        </w:numPr>
        <w:ind w:left="1123"/>
        <w:rPr>
          <w:rFonts w:cs="Arial"/>
        </w:rPr>
      </w:pPr>
      <w:r w:rsidRPr="00DE1661">
        <w:rPr>
          <w:rFonts w:cs="Arial"/>
        </w:rPr>
        <w:t>Open the</w:t>
      </w:r>
      <w:r w:rsidR="009C4A6D" w:rsidRPr="00DE1661">
        <w:rPr>
          <w:rFonts w:cs="Arial"/>
        </w:rPr>
        <w:t xml:space="preserve"> two</w:t>
      </w:r>
      <w:r w:rsidRPr="00DE1661">
        <w:rPr>
          <w:rFonts w:cs="Arial"/>
        </w:rPr>
        <w:t xml:space="preserve"> toggle latches (</w:t>
      </w:r>
      <w:r w:rsidRPr="00DE1661">
        <w:rPr>
          <w:rFonts w:cs="Arial"/>
          <w:b/>
        </w:rPr>
        <w:t>A</w:t>
      </w:r>
      <w:r w:rsidRPr="00DE1661">
        <w:rPr>
          <w:rFonts w:cs="Arial"/>
        </w:rPr>
        <w:t>)</w:t>
      </w:r>
      <w:r w:rsidR="001E61AF" w:rsidRPr="00DE1661">
        <w:rPr>
          <w:rFonts w:cs="Arial"/>
        </w:rPr>
        <w:t xml:space="preserve"> at the bottom of the MaxiCharger to </w:t>
      </w: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downward</w:t>
      </w:r>
      <w:r w:rsidR="001E61AF" w:rsidRPr="00DE1661">
        <w:rPr>
          <w:rFonts w:cs="Arial"/>
        </w:rPr>
        <w:t xml:space="preserve">. </w:t>
      </w:r>
    </w:p>
    <w:p w14:paraId="21A8BCAA" w14:textId="27DFE566" w:rsidR="001E61AF" w:rsidRPr="00DE1661" w:rsidRDefault="009C4A6D" w:rsidP="00923E67">
      <w:pPr>
        <w:pStyle w:val="a0"/>
        <w:numPr>
          <w:ilvl w:val="0"/>
          <w:numId w:val="27"/>
        </w:numPr>
        <w:ind w:left="1123"/>
        <w:rPr>
          <w:rFonts w:cs="Arial"/>
        </w:rPr>
      </w:pPr>
      <w:r w:rsidRPr="00DE1661">
        <w:rPr>
          <w:rFonts w:cs="Arial"/>
        </w:rPr>
        <w:t>Remove</w:t>
      </w:r>
      <w:r w:rsidR="001E61AF" w:rsidRPr="00DE1661">
        <w:rPr>
          <w:rFonts w:cs="Arial"/>
        </w:rPr>
        <w:t xml:space="preserve"> the filter</w:t>
      </w:r>
      <w:r w:rsidRPr="00DE1661">
        <w:rPr>
          <w:rFonts w:cs="Arial"/>
        </w:rPr>
        <w:t xml:space="preserve"> (</w:t>
      </w:r>
      <w:r w:rsidRPr="00DE1661">
        <w:rPr>
          <w:rFonts w:cs="Arial"/>
          <w:b/>
        </w:rPr>
        <w:t>C</w:t>
      </w:r>
      <w:r w:rsidR="009F4593" w:rsidRPr="00DE1661">
        <w:rPr>
          <w:rFonts w:cs="Arial"/>
        </w:rPr>
        <w:t>)</w:t>
      </w:r>
      <w:r w:rsidR="001E61AF" w:rsidRPr="00DE1661">
        <w:rPr>
          <w:rFonts w:cs="Arial"/>
        </w:rPr>
        <w:t>.</w:t>
      </w:r>
    </w:p>
    <w:p w14:paraId="615A9A20" w14:textId="77ECC3C0" w:rsidR="001E61AF" w:rsidRPr="00DE1661" w:rsidRDefault="001E61AF" w:rsidP="00923E67">
      <w:pPr>
        <w:pStyle w:val="a0"/>
        <w:numPr>
          <w:ilvl w:val="0"/>
          <w:numId w:val="27"/>
        </w:numPr>
        <w:ind w:left="1123"/>
        <w:rPr>
          <w:rFonts w:cs="Arial"/>
        </w:rPr>
      </w:pPr>
      <w:r w:rsidRPr="00DE1661">
        <w:rPr>
          <w:rFonts w:cs="Arial"/>
        </w:rPr>
        <w:t xml:space="preserve">Clean debris or dust of the </w:t>
      </w:r>
      <w:r w:rsidR="009F4593" w:rsidRPr="00DE1661">
        <w:rPr>
          <w:rFonts w:cs="Arial"/>
        </w:rPr>
        <w:t>filter and reinstall a</w:t>
      </w:r>
      <w:r w:rsidRPr="00DE1661">
        <w:rPr>
          <w:rFonts w:cs="Arial"/>
        </w:rPr>
        <w:t xml:space="preserve"> cleaned filter. Alternatively install a new air filter.</w:t>
      </w:r>
    </w:p>
    <w:p w14:paraId="44D3BFA9" w14:textId="5C4C7879" w:rsidR="001E61AF" w:rsidRPr="00DE1661" w:rsidRDefault="009F4593" w:rsidP="00923E67">
      <w:pPr>
        <w:pStyle w:val="a0"/>
        <w:numPr>
          <w:ilvl w:val="0"/>
          <w:numId w:val="27"/>
        </w:numPr>
        <w:ind w:left="1123"/>
        <w:rPr>
          <w:rFonts w:cs="Arial"/>
        </w:rPr>
      </w:pP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upwards</w:t>
      </w:r>
      <w:r w:rsidR="001E61AF" w:rsidRPr="00DE1661">
        <w:rPr>
          <w:rFonts w:cs="Arial"/>
        </w:rPr>
        <w:t xml:space="preserve"> and </w:t>
      </w:r>
      <w:r w:rsidRPr="00DE1661">
        <w:rPr>
          <w:rFonts w:cs="Arial"/>
        </w:rPr>
        <w:t xml:space="preserve">close the </w:t>
      </w:r>
      <w:r w:rsidR="009C4A6D" w:rsidRPr="00DE1661">
        <w:rPr>
          <w:rFonts w:cs="Arial"/>
        </w:rPr>
        <w:t xml:space="preserve">two </w:t>
      </w:r>
      <w:r w:rsidRPr="00DE1661">
        <w:rPr>
          <w:rFonts w:cs="Arial"/>
        </w:rPr>
        <w:t>toggle latches (</w:t>
      </w:r>
      <w:r w:rsidRPr="00DE1661">
        <w:rPr>
          <w:rFonts w:cs="Arial"/>
          <w:b/>
        </w:rPr>
        <w:t>A</w:t>
      </w:r>
      <w:r w:rsidRPr="00DE1661">
        <w:rPr>
          <w:rFonts w:cs="Arial"/>
        </w:rPr>
        <w:t>)</w:t>
      </w:r>
      <w:r w:rsidR="001E61AF" w:rsidRPr="00DE1661">
        <w:rPr>
          <w:rFonts w:cs="Arial"/>
        </w:rPr>
        <w:t>.</w:t>
      </w:r>
      <w:bookmarkStart w:id="388" w:name="_Toc106900457"/>
      <w:bookmarkStart w:id="389" w:name="_Toc106983329"/>
    </w:p>
    <w:p w14:paraId="511EA797" w14:textId="3869A5E5" w:rsidR="00793A06" w:rsidRDefault="009C4A6D" w:rsidP="00100C10">
      <w:pPr>
        <w:pStyle w:val="a0"/>
        <w:numPr>
          <w:ilvl w:val="0"/>
          <w:numId w:val="0"/>
        </w:numPr>
        <w:spacing w:beforeLines="100" w:before="240" w:line="480" w:lineRule="auto"/>
        <w:ind w:left="284"/>
        <w:jc w:val="center"/>
        <w:rPr>
          <w:rFonts w:cs="Arial"/>
        </w:rPr>
      </w:pPr>
      <w:r w:rsidRPr="00DE1661">
        <w:rPr>
          <w:rFonts w:cs="Arial"/>
          <w:noProof/>
          <w:snapToGrid/>
        </w:rPr>
        <w:drawing>
          <wp:inline distT="0" distB="0" distL="0" distR="0" wp14:anchorId="79AB5A7A" wp14:editId="6215400D">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75">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658EF569" w14:textId="3B1CEBD7" w:rsidR="009F4593" w:rsidRPr="00793A06" w:rsidRDefault="00793A06" w:rsidP="00793A06">
      <w:pPr>
        <w:rPr>
          <w:rFonts w:eastAsia="微软雅黑"/>
          <w:snapToGrid w:val="0"/>
          <w:kern w:val="2"/>
        </w:rPr>
      </w:pPr>
      <w:r>
        <w:br w:type="page"/>
      </w:r>
    </w:p>
    <w:p w14:paraId="3CD08AA6" w14:textId="48833A08" w:rsidR="0019484D" w:rsidRPr="00DE1661" w:rsidRDefault="00883962" w:rsidP="001E61AF">
      <w:pPr>
        <w:pStyle w:val="2"/>
        <w:spacing w:before="240"/>
        <w:rPr>
          <w:rFonts w:cs="Arial"/>
        </w:rPr>
      </w:pPr>
      <w:r w:rsidRPr="00DE1661">
        <w:rPr>
          <w:rFonts w:cs="Arial"/>
        </w:rPr>
        <w:lastRenderedPageBreak/>
        <w:t xml:space="preserve"> </w:t>
      </w:r>
      <w:bookmarkStart w:id="390" w:name="_Toc131754325"/>
      <w:r w:rsidR="0019484D" w:rsidRPr="00DE1661">
        <w:rPr>
          <w:rFonts w:cs="Arial"/>
        </w:rPr>
        <w:t>Inspection and Maintenance</w:t>
      </w:r>
      <w:bookmarkEnd w:id="386"/>
      <w:bookmarkEnd w:id="388"/>
      <w:bookmarkEnd w:id="389"/>
      <w:bookmarkEnd w:id="390"/>
    </w:p>
    <w:p w14:paraId="2763CD62" w14:textId="6FE15A30" w:rsidR="0019484D" w:rsidRPr="00DE1661" w:rsidRDefault="0019484D" w:rsidP="00116D06">
      <w:pPr>
        <w:pStyle w:val="EN"/>
      </w:pPr>
      <w:r w:rsidRPr="00DE1661">
        <w:t xml:space="preserve">When the </w:t>
      </w:r>
      <w:r w:rsidR="006124BD" w:rsidRPr="00DE1661">
        <w:t>MaxiCharger</w:t>
      </w:r>
      <w:r w:rsidRPr="00DE1661">
        <w:t xml:space="preserve"> operates normally, only routine maintenance is needed.</w:t>
      </w:r>
    </w:p>
    <w:p w14:paraId="3ACB0297" w14:textId="237ECAAE" w:rsidR="0019484D" w:rsidRPr="00DE1661" w:rsidRDefault="0019484D" w:rsidP="00116D06">
      <w:pPr>
        <w:pStyle w:val="EN"/>
      </w:pPr>
      <w:r w:rsidRPr="00DE1661">
        <w:t xml:space="preserve">When the </w:t>
      </w:r>
      <w:r w:rsidR="006124BD" w:rsidRPr="00DE1661">
        <w:t>MaxiCharger</w:t>
      </w:r>
      <w:r w:rsidRPr="00DE1661">
        <w:t xml:space="preserve"> operates abnormally, refer to </w:t>
      </w:r>
      <w:r w:rsidRPr="00E356F6">
        <w:rPr>
          <w:b/>
          <w:i/>
          <w:color w:val="0000FF"/>
        </w:rPr>
        <w:t>Troubleshooting</w:t>
      </w:r>
      <w:r w:rsidRPr="00DE1661">
        <w:t xml:space="preserve"> to </w:t>
      </w:r>
      <w:r w:rsidR="00D54B7C" w:rsidRPr="00DE1661">
        <w:t>resolve</w:t>
      </w:r>
      <w:r w:rsidRPr="00DE1661">
        <w:t xml:space="preserve"> the problem or contact your local dealer or Autel </w:t>
      </w:r>
      <w:r w:rsidR="00D54B7C" w:rsidRPr="00DE1661">
        <w:t>Technical Support promptly</w:t>
      </w:r>
      <w:r w:rsidRPr="00DE1661">
        <w:t>.</w:t>
      </w:r>
    </w:p>
    <w:p w14:paraId="192F3A77" w14:textId="77777777" w:rsidR="0019484D" w:rsidRPr="00DE1661" w:rsidRDefault="0019484D" w:rsidP="00116D06">
      <w:pPr>
        <w:pStyle w:val="EN"/>
      </w:pPr>
      <w:r w:rsidRPr="00DE1661">
        <w:t>When parts need to be replaced, completely cut off the power supply upstream and inside the equipment before operating.</w:t>
      </w:r>
    </w:p>
    <w:p w14:paraId="43E2B861" w14:textId="77777777" w:rsidR="0019484D" w:rsidRPr="00DE1661" w:rsidRDefault="0019484D" w:rsidP="00116D06">
      <w:pPr>
        <w:pStyle w:val="EN"/>
      </w:pPr>
      <w:r w:rsidRPr="00DE1661">
        <w:t>Regularly conduct a visual inspection of the following points:</w:t>
      </w:r>
    </w:p>
    <w:p w14:paraId="6BC83036" w14:textId="77777777" w:rsidR="0019484D" w:rsidRPr="00DE1661" w:rsidRDefault="0019484D" w:rsidP="00116D06">
      <w:pPr>
        <w:pStyle w:val="ItemList"/>
        <w:spacing w:before="48" w:after="48"/>
      </w:pPr>
      <w:r w:rsidRPr="00DE1661">
        <w:t>Cable and connector: Check for cracks or ruptures on the connector or cable.</w:t>
      </w:r>
    </w:p>
    <w:p w14:paraId="79EE72B0" w14:textId="77777777" w:rsidR="0019484D" w:rsidRPr="00DE1661" w:rsidRDefault="0019484D" w:rsidP="00116D06">
      <w:pPr>
        <w:pStyle w:val="ItemList"/>
        <w:spacing w:before="48" w:after="48"/>
      </w:pPr>
      <w:r w:rsidRPr="00DE1661">
        <w:t>Display: Check for damage and cracks. Check whether the touchscreen works.</w:t>
      </w:r>
    </w:p>
    <w:p w14:paraId="4BB2B981" w14:textId="10919146" w:rsidR="0019484D" w:rsidRPr="00DE1661" w:rsidRDefault="009F4593" w:rsidP="00116D06">
      <w:pPr>
        <w:pStyle w:val="ItemList"/>
        <w:spacing w:before="48" w:after="48"/>
      </w:pPr>
      <w:r w:rsidRPr="00DE1661">
        <w:t>MaxiCharger</w:t>
      </w:r>
      <w:r w:rsidR="00D54B7C" w:rsidRPr="00DE1661">
        <w:t xml:space="preserve"> coating</w:t>
      </w:r>
      <w:r w:rsidR="0019484D" w:rsidRPr="00DE1661">
        <w:t>: Check for damage, cracks or ruptures.</w:t>
      </w:r>
    </w:p>
    <w:p w14:paraId="2283758A" w14:textId="0EC5EB6E" w:rsidR="0019484D" w:rsidRPr="00DE1661" w:rsidRDefault="009F4593" w:rsidP="00116D06">
      <w:pPr>
        <w:pStyle w:val="ItemList"/>
        <w:spacing w:before="48" w:after="48"/>
      </w:pPr>
      <w:r w:rsidRPr="00DE1661">
        <w:t>MaxiCharger</w:t>
      </w:r>
      <w:r w:rsidR="0019484D" w:rsidRPr="00DE1661">
        <w:t>: Check for rust or damage.</w:t>
      </w:r>
    </w:p>
    <w:p w14:paraId="2840E349" w14:textId="77777777" w:rsidR="0019484D" w:rsidRPr="00DE1661" w:rsidRDefault="0019484D" w:rsidP="00116D06">
      <w:pPr>
        <w:pStyle w:val="EN"/>
      </w:pPr>
      <w:r w:rsidRPr="00DE1661">
        <w:t>The following special inspections are needed for safe use:</w:t>
      </w:r>
    </w:p>
    <w:p w14:paraId="5C5C2B2E" w14:textId="06403513" w:rsidR="0019484D" w:rsidRPr="00DE1661" w:rsidRDefault="00D54B7C" w:rsidP="00116D06">
      <w:pPr>
        <w:pStyle w:val="ItemList"/>
        <w:spacing w:before="48" w:after="48"/>
      </w:pPr>
      <w:r w:rsidRPr="00DE1661">
        <w:t>C</w:t>
      </w:r>
      <w:r w:rsidR="0019484D" w:rsidRPr="00DE1661">
        <w:t xml:space="preserve">heck if the </w:t>
      </w:r>
      <w:r w:rsidR="006124BD" w:rsidRPr="00DE1661">
        <w:t>MaxiCharger</w:t>
      </w:r>
      <w:r w:rsidR="0019484D" w:rsidRPr="00DE1661">
        <w:t xml:space="preserve"> was struck by lightning.</w:t>
      </w:r>
    </w:p>
    <w:p w14:paraId="56F15E60" w14:textId="4F5AD59A" w:rsidR="0019484D" w:rsidRPr="00DE1661" w:rsidRDefault="00D54B7C" w:rsidP="00116D06">
      <w:pPr>
        <w:pStyle w:val="ItemList"/>
        <w:spacing w:before="48" w:after="48"/>
      </w:pPr>
      <w:r w:rsidRPr="00DE1661">
        <w:t>Check</w:t>
      </w:r>
      <w:r w:rsidR="0019484D" w:rsidRPr="00DE1661">
        <w:t xml:space="preserve"> if the </w:t>
      </w:r>
      <w:r w:rsidR="006124BD" w:rsidRPr="00DE1661">
        <w:t>MaxiCharger</w:t>
      </w:r>
      <w:r w:rsidRPr="00DE1661">
        <w:t xml:space="preserve"> wa</w:t>
      </w:r>
      <w:r w:rsidR="0019484D" w:rsidRPr="00DE1661">
        <w:t>s damaged due to an accident or fire.</w:t>
      </w:r>
    </w:p>
    <w:p w14:paraId="04BE5A7A" w14:textId="30D06873" w:rsidR="0019484D" w:rsidRPr="00DE1661" w:rsidRDefault="00D54B7C" w:rsidP="00116D06">
      <w:pPr>
        <w:pStyle w:val="ItemList"/>
        <w:spacing w:before="48" w:after="48"/>
      </w:pPr>
      <w:r w:rsidRPr="00DE1661">
        <w:t>Check</w:t>
      </w:r>
      <w:r w:rsidR="0019484D" w:rsidRPr="00DE1661">
        <w:t xml:space="preserve"> the </w:t>
      </w:r>
      <w:r w:rsidR="006124BD" w:rsidRPr="00DE1661">
        <w:t>MaxiCharger</w:t>
      </w:r>
      <w:r w:rsidRPr="00DE1661">
        <w:t xml:space="preserve"> installation site</w:t>
      </w:r>
      <w:r w:rsidR="0019484D" w:rsidRPr="00DE1661">
        <w:t xml:space="preserve"> has been flooded.</w:t>
      </w:r>
    </w:p>
    <w:p w14:paraId="15A1A662" w14:textId="4643C74A" w:rsidR="0019484D" w:rsidRPr="00DE1661" w:rsidRDefault="00B74EF7" w:rsidP="00B74EF7">
      <w:pPr>
        <w:pStyle w:val="NOTE0"/>
        <w:rPr>
          <w:rFonts w:cs="Arial"/>
          <w:b/>
          <w:lang w:eastAsia="en-US"/>
        </w:rPr>
      </w:pPr>
      <w:r w:rsidRPr="00DE1661">
        <w:rPr>
          <w:rFonts w:cs="Arial"/>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578A995" w14:textId="67CA9B1A" w:rsidR="0019484D" w:rsidRPr="00DE1661" w:rsidRDefault="00B74EF7" w:rsidP="00B74EF7">
      <w:pPr>
        <w:pStyle w:val="NOTE0"/>
        <w:rPr>
          <w:rFonts w:cs="Arial"/>
          <w:lang w:eastAsia="en-US"/>
        </w:rPr>
      </w:pPr>
      <w:r w:rsidRPr="00DE1661">
        <w:rPr>
          <w:rFonts w:cs="Arial"/>
        </w:rPr>
        <w:t>Stop any charging processes and do not connect the power to the MaxiCharger until all the inspections are complete.</w:t>
      </w:r>
    </w:p>
    <w:p w14:paraId="310EAADF" w14:textId="5DA47FE2" w:rsidR="0019484D" w:rsidRPr="00DE1661" w:rsidRDefault="0019484D" w:rsidP="0019484D">
      <w:pPr>
        <w:pStyle w:val="2"/>
        <w:spacing w:before="240" w:afterLines="50"/>
        <w:rPr>
          <w:rFonts w:cs="Arial"/>
        </w:rPr>
      </w:pPr>
      <w:bookmarkStart w:id="391" w:name="_Toc101704264"/>
      <w:bookmarkStart w:id="392" w:name="_Toc106900458"/>
      <w:bookmarkStart w:id="393" w:name="_Toc106983330"/>
      <w:bookmarkStart w:id="394" w:name="_Toc131754326"/>
      <w:r w:rsidRPr="00DE1661">
        <w:rPr>
          <w:rFonts w:cs="Arial"/>
        </w:rPr>
        <w:t>Remote Maintenance</w:t>
      </w:r>
      <w:bookmarkEnd w:id="391"/>
      <w:bookmarkEnd w:id="392"/>
      <w:bookmarkEnd w:id="393"/>
      <w:bookmarkEnd w:id="394"/>
    </w:p>
    <w:p w14:paraId="1ABDFCAA" w14:textId="277A633F" w:rsidR="0019484D" w:rsidRPr="00DE1661" w:rsidRDefault="0019484D" w:rsidP="00116D06">
      <w:pPr>
        <w:pStyle w:val="EN"/>
      </w:pPr>
      <w:r w:rsidRPr="00DE1661">
        <w:t xml:space="preserve">The </w:t>
      </w:r>
      <w:r w:rsidR="006124BD" w:rsidRPr="00DE1661">
        <w:t>MaxiCharger</w:t>
      </w:r>
      <w:r w:rsidRPr="00DE1661">
        <w:t xml:space="preserve"> has the function of connecting </w:t>
      </w:r>
      <w:r w:rsidR="00D54B7C" w:rsidRPr="00DE1661">
        <w:t>to</w:t>
      </w:r>
      <w:r w:rsidRPr="00DE1661">
        <w:t xml:space="preserve"> cloud platform to mo</w:t>
      </w:r>
      <w:r w:rsidR="00D54B7C" w:rsidRPr="00DE1661">
        <w:t>nitor parameters in real time. This</w:t>
      </w:r>
      <w:r w:rsidRPr="00DE1661">
        <w:t xml:space="preserve"> provides remote upgrade</w:t>
      </w:r>
      <w:r w:rsidR="00D54B7C" w:rsidRPr="00DE1661">
        <w:t>s</w:t>
      </w:r>
      <w:r w:rsidRPr="00DE1661">
        <w:t>, remote diagnosis, and remote service functions, and can timely identify and locate problems in the operation process.</w:t>
      </w:r>
    </w:p>
    <w:p w14:paraId="0592BC76" w14:textId="240F0182" w:rsidR="0019484D" w:rsidRPr="00DE1661" w:rsidRDefault="00D54B7C" w:rsidP="00116D06">
      <w:pPr>
        <w:pStyle w:val="ItemList"/>
        <w:spacing w:before="48" w:after="48"/>
      </w:pPr>
      <w:r w:rsidRPr="00DE1661">
        <w:t>System</w:t>
      </w:r>
      <w:r w:rsidR="0019484D" w:rsidRPr="00DE1661">
        <w:t xml:space="preserve"> self-check </w:t>
      </w:r>
      <w:r w:rsidRPr="00DE1661">
        <w:t>for</w:t>
      </w:r>
      <w:r w:rsidR="0019484D" w:rsidRPr="00DE1661">
        <w:t xml:space="preserve"> abnormality</w:t>
      </w:r>
      <w:r w:rsidRPr="00DE1661">
        <w:t xml:space="preserve"> daily</w:t>
      </w:r>
      <w:r w:rsidR="0019484D" w:rsidRPr="00DE1661">
        <w:t>.</w:t>
      </w:r>
    </w:p>
    <w:p w14:paraId="69549EE8" w14:textId="7C1B4C2E" w:rsidR="0019484D" w:rsidRPr="00DE1661" w:rsidRDefault="0019484D" w:rsidP="00116D06">
      <w:pPr>
        <w:pStyle w:val="ItemList"/>
        <w:spacing w:before="48" w:after="48"/>
      </w:pPr>
      <w:r w:rsidRPr="00DE1661">
        <w:t>If any operation abnormality is found, contact your local dealer or Autel technical support</w:t>
      </w:r>
      <w:r w:rsidR="00D54B7C" w:rsidRPr="00DE1661">
        <w:t xml:space="preserve"> promptly</w:t>
      </w:r>
      <w:r w:rsidRPr="00DE1661">
        <w:t>.</w:t>
      </w:r>
    </w:p>
    <w:p w14:paraId="16667457" w14:textId="4ECEEAAE" w:rsidR="00793A06" w:rsidRDefault="0019484D" w:rsidP="00AF1735">
      <w:pPr>
        <w:pStyle w:val="ItemList"/>
        <w:spacing w:before="48" w:after="48"/>
      </w:pPr>
      <w:r w:rsidRPr="00DE1661">
        <w:t>Autel service engineers can check logs, update configurations and programs, and provide remote maintenance services</w:t>
      </w:r>
      <w:r w:rsidR="00D54B7C" w:rsidRPr="00DE1661">
        <w:t>,</w:t>
      </w:r>
      <w:r w:rsidRPr="00DE1661">
        <w:t xml:space="preserve"> such as remote management, diagnosis, configuration, and upgrade</w:t>
      </w:r>
      <w:r w:rsidR="00D54B7C" w:rsidRPr="00DE1661">
        <w:t>s</w:t>
      </w:r>
      <w:r w:rsidRPr="00DE1661">
        <w:t>.</w:t>
      </w:r>
    </w:p>
    <w:p w14:paraId="44215BE3" w14:textId="7B10FAF1" w:rsidR="0019484D" w:rsidRPr="00793A06" w:rsidRDefault="00793A06" w:rsidP="00793A06">
      <w:pPr>
        <w:rPr>
          <w:rFonts w:eastAsia="Arial"/>
          <w:bCs/>
          <w:kern w:val="2"/>
        </w:rPr>
      </w:pPr>
      <w:r>
        <w:br w:type="page"/>
      </w:r>
    </w:p>
    <w:p w14:paraId="3828D9A0" w14:textId="51D65B85" w:rsidR="0019484D" w:rsidRPr="00DE1661" w:rsidRDefault="0019484D" w:rsidP="001E61AF">
      <w:pPr>
        <w:pStyle w:val="2"/>
        <w:spacing w:before="240" w:afterLines="50"/>
        <w:rPr>
          <w:rFonts w:cs="Arial"/>
        </w:rPr>
      </w:pPr>
      <w:bookmarkStart w:id="395" w:name="_Toc101704265"/>
      <w:bookmarkStart w:id="396" w:name="_Toc106900459"/>
      <w:bookmarkStart w:id="397" w:name="_Toc106983331"/>
      <w:bookmarkStart w:id="398" w:name="_Toc131754327"/>
      <w:r w:rsidRPr="00DE1661">
        <w:rPr>
          <w:rFonts w:cs="Arial"/>
        </w:rPr>
        <w:lastRenderedPageBreak/>
        <w:t>Maintenance Schedule</w:t>
      </w:r>
      <w:bookmarkEnd w:id="395"/>
      <w:bookmarkEnd w:id="396"/>
      <w:bookmarkEnd w:id="397"/>
      <w:bookmarkEnd w:id="398"/>
    </w:p>
    <w:tbl>
      <w:tblPr>
        <w:tblStyle w:val="af0"/>
        <w:tblW w:w="0" w:type="auto"/>
        <w:jc w:val="center"/>
        <w:tblLook w:val="04A0" w:firstRow="1" w:lastRow="0" w:firstColumn="1" w:lastColumn="0" w:noHBand="0" w:noVBand="1"/>
      </w:tblPr>
      <w:tblGrid>
        <w:gridCol w:w="1696"/>
        <w:gridCol w:w="1701"/>
        <w:gridCol w:w="3095"/>
      </w:tblGrid>
      <w:tr w:rsidR="00940CFD" w:rsidRPr="00DE1661"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DE1661" w:rsidRDefault="00940CFD" w:rsidP="00940CFD">
            <w:pPr>
              <w:spacing w:before="120" w:after="120"/>
              <w:ind w:left="0"/>
              <w:rPr>
                <w:b/>
              </w:rPr>
            </w:pPr>
            <w:r w:rsidRPr="00DE1661">
              <w:rPr>
                <w:b/>
              </w:rPr>
              <w:t>Item</w:t>
            </w:r>
          </w:p>
        </w:tc>
        <w:tc>
          <w:tcPr>
            <w:tcW w:w="1701" w:type="dxa"/>
            <w:shd w:val="clear" w:color="auto" w:fill="D9D9D9" w:themeFill="background1" w:themeFillShade="D9"/>
            <w:vAlign w:val="center"/>
          </w:tcPr>
          <w:p w14:paraId="14968FA4" w14:textId="4A0D41AA" w:rsidR="00940CFD" w:rsidRPr="00DE1661" w:rsidRDefault="00940CFD" w:rsidP="00940CFD">
            <w:pPr>
              <w:spacing w:before="120" w:after="120"/>
              <w:ind w:left="0"/>
              <w:rPr>
                <w:b/>
              </w:rPr>
            </w:pPr>
            <w:r w:rsidRPr="00DE1661">
              <w:rPr>
                <w:b/>
              </w:rPr>
              <w:t>Frequency</w:t>
            </w:r>
          </w:p>
        </w:tc>
        <w:tc>
          <w:tcPr>
            <w:tcW w:w="3095" w:type="dxa"/>
            <w:shd w:val="clear" w:color="auto" w:fill="D9D9D9" w:themeFill="background1" w:themeFillShade="D9"/>
            <w:vAlign w:val="center"/>
          </w:tcPr>
          <w:p w14:paraId="6F113F39" w14:textId="77777777" w:rsidR="00940CFD" w:rsidRPr="00DE1661" w:rsidRDefault="00940CFD" w:rsidP="00940CFD">
            <w:pPr>
              <w:spacing w:before="120" w:after="120"/>
              <w:ind w:left="0"/>
              <w:rPr>
                <w:b/>
              </w:rPr>
            </w:pPr>
            <w:r w:rsidRPr="00DE1661">
              <w:rPr>
                <w:b/>
              </w:rPr>
              <w:t>Actions</w:t>
            </w:r>
          </w:p>
        </w:tc>
      </w:tr>
      <w:tr w:rsidR="00940CFD" w:rsidRPr="00DE1661" w14:paraId="6710A55B" w14:textId="77777777" w:rsidTr="00743B0B">
        <w:trPr>
          <w:trHeight w:val="454"/>
          <w:jc w:val="center"/>
        </w:trPr>
        <w:tc>
          <w:tcPr>
            <w:tcW w:w="1696" w:type="dxa"/>
            <w:vAlign w:val="center"/>
          </w:tcPr>
          <w:p w14:paraId="3DD8C76F" w14:textId="77777777" w:rsidR="00940CFD" w:rsidRPr="00DE1661" w:rsidRDefault="00940CFD" w:rsidP="00AC1FDC">
            <w:pPr>
              <w:pStyle w:val="TableText"/>
            </w:pPr>
            <w:r w:rsidRPr="00DE1661">
              <w:t>Connector</w:t>
            </w:r>
          </w:p>
        </w:tc>
        <w:tc>
          <w:tcPr>
            <w:tcW w:w="1701" w:type="dxa"/>
            <w:vAlign w:val="center"/>
          </w:tcPr>
          <w:p w14:paraId="5DF658BD" w14:textId="5E539785" w:rsidR="00940CFD" w:rsidRPr="00DE1661" w:rsidRDefault="00940CFD" w:rsidP="00AC1FDC">
            <w:pPr>
              <w:pStyle w:val="TableText"/>
            </w:pPr>
            <w:r w:rsidRPr="00DE1661">
              <w:t>Every 3 months</w:t>
            </w:r>
          </w:p>
        </w:tc>
        <w:tc>
          <w:tcPr>
            <w:tcW w:w="3095" w:type="dxa"/>
            <w:vAlign w:val="center"/>
          </w:tcPr>
          <w:p w14:paraId="4EB73F9F" w14:textId="1000A1C0" w:rsidR="00940CFD" w:rsidRPr="00DE1661" w:rsidRDefault="00E943E7" w:rsidP="00AC1FDC">
            <w:pPr>
              <w:pStyle w:val="TableText"/>
            </w:pPr>
            <w:r w:rsidRPr="00DE1661">
              <w:t>Check for cracks or ruptures on the connector.</w:t>
            </w:r>
          </w:p>
        </w:tc>
      </w:tr>
      <w:tr w:rsidR="00940CFD" w:rsidRPr="00DE1661" w14:paraId="37643225" w14:textId="77777777" w:rsidTr="00743B0B">
        <w:trPr>
          <w:trHeight w:val="454"/>
          <w:jc w:val="center"/>
        </w:trPr>
        <w:tc>
          <w:tcPr>
            <w:tcW w:w="1696" w:type="dxa"/>
            <w:vAlign w:val="center"/>
          </w:tcPr>
          <w:p w14:paraId="04A471CC" w14:textId="77777777" w:rsidR="00940CFD" w:rsidRPr="00DE1661" w:rsidRDefault="00940CFD" w:rsidP="00AC1FDC">
            <w:pPr>
              <w:pStyle w:val="TableText"/>
            </w:pPr>
            <w:r w:rsidRPr="00DE1661">
              <w:t>Input Cable</w:t>
            </w:r>
          </w:p>
        </w:tc>
        <w:tc>
          <w:tcPr>
            <w:tcW w:w="1701" w:type="dxa"/>
            <w:vAlign w:val="center"/>
          </w:tcPr>
          <w:p w14:paraId="6B515BA2" w14:textId="3514156B" w:rsidR="00940CFD" w:rsidRPr="00DE1661" w:rsidRDefault="00940CFD" w:rsidP="00AC1FDC">
            <w:pPr>
              <w:pStyle w:val="TableText"/>
            </w:pPr>
            <w:r w:rsidRPr="00DE1661">
              <w:t>Every 3 months</w:t>
            </w:r>
          </w:p>
        </w:tc>
        <w:tc>
          <w:tcPr>
            <w:tcW w:w="3095" w:type="dxa"/>
            <w:vAlign w:val="center"/>
          </w:tcPr>
          <w:p w14:paraId="2B3550A9" w14:textId="3063E9FE" w:rsidR="00940CFD" w:rsidRPr="00DE1661" w:rsidRDefault="00E943E7" w:rsidP="00AC1FDC">
            <w:pPr>
              <w:pStyle w:val="TableText"/>
            </w:pPr>
            <w:r w:rsidRPr="00DE1661">
              <w:t>Check for cracks or ruptures on the cable.</w:t>
            </w:r>
          </w:p>
        </w:tc>
      </w:tr>
      <w:tr w:rsidR="00E943E7" w:rsidRPr="00DE1661" w14:paraId="7E8AAC3E" w14:textId="77777777" w:rsidTr="00743B0B">
        <w:trPr>
          <w:trHeight w:val="454"/>
          <w:jc w:val="center"/>
        </w:trPr>
        <w:tc>
          <w:tcPr>
            <w:tcW w:w="1696" w:type="dxa"/>
            <w:vAlign w:val="center"/>
          </w:tcPr>
          <w:p w14:paraId="19E48B9D" w14:textId="000374EB" w:rsidR="00E943E7" w:rsidRPr="00DE1661" w:rsidRDefault="00E943E7" w:rsidP="00AC1FDC">
            <w:pPr>
              <w:pStyle w:val="TableText"/>
            </w:pPr>
            <w:r w:rsidRPr="00DE1661">
              <w:t>Filter</w:t>
            </w:r>
          </w:p>
        </w:tc>
        <w:tc>
          <w:tcPr>
            <w:tcW w:w="1701" w:type="dxa"/>
            <w:vAlign w:val="center"/>
          </w:tcPr>
          <w:p w14:paraId="3E50EE12" w14:textId="4F5FB12E" w:rsidR="00E943E7" w:rsidRPr="00DE1661" w:rsidRDefault="009F4593" w:rsidP="00AC1FDC">
            <w:pPr>
              <w:pStyle w:val="TableText"/>
            </w:pPr>
            <w:r w:rsidRPr="00DE1661">
              <w:t>Annually</w:t>
            </w:r>
          </w:p>
        </w:tc>
        <w:tc>
          <w:tcPr>
            <w:tcW w:w="3095" w:type="dxa"/>
            <w:vAlign w:val="center"/>
          </w:tcPr>
          <w:p w14:paraId="41CA0766" w14:textId="1FA904A9" w:rsidR="00E943E7" w:rsidRPr="00DE1661" w:rsidRDefault="00E943E7" w:rsidP="00AC1FDC">
            <w:pPr>
              <w:pStyle w:val="TableText"/>
            </w:pPr>
            <w:r w:rsidRPr="00DE1661">
              <w:t>Replace the filter.</w:t>
            </w:r>
          </w:p>
        </w:tc>
      </w:tr>
      <w:tr w:rsidR="00E943E7" w:rsidRPr="00DE1661" w14:paraId="25A41DBC" w14:textId="77777777" w:rsidTr="00743B0B">
        <w:trPr>
          <w:trHeight w:val="48"/>
          <w:jc w:val="center"/>
        </w:trPr>
        <w:tc>
          <w:tcPr>
            <w:tcW w:w="1696" w:type="dxa"/>
            <w:vAlign w:val="center"/>
          </w:tcPr>
          <w:p w14:paraId="48394747" w14:textId="55401FC0" w:rsidR="00E943E7" w:rsidRPr="00DE1661" w:rsidRDefault="009F4593" w:rsidP="00AC1FDC">
            <w:pPr>
              <w:pStyle w:val="TableText"/>
            </w:pPr>
            <w:r w:rsidRPr="00DE1661">
              <w:t>MaxiCharger</w:t>
            </w:r>
          </w:p>
        </w:tc>
        <w:tc>
          <w:tcPr>
            <w:tcW w:w="1701" w:type="dxa"/>
            <w:vAlign w:val="center"/>
          </w:tcPr>
          <w:p w14:paraId="58705691" w14:textId="0631B737" w:rsidR="00E943E7" w:rsidRPr="00DE1661" w:rsidRDefault="00E943E7" w:rsidP="00AC1FDC">
            <w:pPr>
              <w:pStyle w:val="TableText"/>
            </w:pPr>
            <w:r w:rsidRPr="00DE1661">
              <w:t xml:space="preserve">Every </w:t>
            </w:r>
            <w:r w:rsidR="001E3899" w:rsidRPr="00DE1661">
              <w:t>3</w:t>
            </w:r>
            <w:r w:rsidRPr="00DE1661">
              <w:t xml:space="preserve"> months</w:t>
            </w:r>
          </w:p>
        </w:tc>
        <w:tc>
          <w:tcPr>
            <w:tcW w:w="3095" w:type="dxa"/>
            <w:vAlign w:val="center"/>
          </w:tcPr>
          <w:p w14:paraId="68B5E877" w14:textId="123FA38B" w:rsidR="00E943E7" w:rsidRPr="00DE1661" w:rsidRDefault="00E943E7" w:rsidP="00AC1FDC">
            <w:pPr>
              <w:pStyle w:val="TableText"/>
            </w:pPr>
            <w:r w:rsidRPr="00DE1661">
              <w:t>Clean and check for damage</w:t>
            </w:r>
            <w:r w:rsidR="009F4593" w:rsidRPr="00DE1661">
              <w:t>.</w:t>
            </w:r>
          </w:p>
        </w:tc>
      </w:tr>
    </w:tbl>
    <w:p w14:paraId="2167A9C7" w14:textId="77777777" w:rsidR="0019484D" w:rsidRPr="00DE1661" w:rsidRDefault="0019484D" w:rsidP="0019484D">
      <w:pPr>
        <w:spacing w:line="240" w:lineRule="auto"/>
        <w:ind w:left="0"/>
      </w:pPr>
    </w:p>
    <w:p w14:paraId="7DB46800" w14:textId="70E0F7B0" w:rsidR="00511968" w:rsidRPr="00DE1661" w:rsidRDefault="00883962" w:rsidP="00777848">
      <w:pPr>
        <w:pStyle w:val="10"/>
      </w:pPr>
      <w:bookmarkStart w:id="399" w:name="_Toc106900460"/>
      <w:bookmarkStart w:id="400" w:name="_Toc106983332"/>
      <w:r w:rsidRPr="00DE1661">
        <w:lastRenderedPageBreak/>
        <w:t xml:space="preserve"> </w:t>
      </w:r>
      <w:bookmarkStart w:id="401" w:name="_Toc131754328"/>
      <w:r w:rsidR="00313BAD" w:rsidRPr="00DE1661">
        <w:t>Troubleshooting</w:t>
      </w:r>
      <w:r w:rsidR="00B80BE6" w:rsidRPr="00DE1661">
        <w:t xml:space="preserve"> and Service</w:t>
      </w:r>
      <w:bookmarkEnd w:id="399"/>
      <w:bookmarkEnd w:id="400"/>
      <w:bookmarkEnd w:id="401"/>
    </w:p>
    <w:p w14:paraId="3650E465" w14:textId="2A4D58E7" w:rsidR="00313BAD" w:rsidRPr="00DE1661" w:rsidRDefault="00883962" w:rsidP="00313BAD">
      <w:pPr>
        <w:pStyle w:val="2"/>
        <w:spacing w:before="240"/>
        <w:rPr>
          <w:rFonts w:cs="Arial"/>
        </w:rPr>
      </w:pPr>
      <w:bookmarkStart w:id="402" w:name="_Toc106900461"/>
      <w:bookmarkStart w:id="403" w:name="_Toc106983333"/>
      <w:r w:rsidRPr="00DE1661">
        <w:rPr>
          <w:rFonts w:cs="Arial"/>
        </w:rPr>
        <w:t xml:space="preserve"> </w:t>
      </w:r>
      <w:bookmarkStart w:id="404" w:name="_Toc131754329"/>
      <w:r w:rsidR="00313BAD" w:rsidRPr="00DE1661">
        <w:rPr>
          <w:rFonts w:cs="Arial"/>
        </w:rPr>
        <w:t>Troubleshooting</w:t>
      </w:r>
      <w:bookmarkEnd w:id="402"/>
      <w:bookmarkEnd w:id="403"/>
      <w:bookmarkEnd w:id="404"/>
    </w:p>
    <w:p w14:paraId="0B055EA0" w14:textId="3547690D" w:rsidR="004B21F1" w:rsidRPr="00DE1661" w:rsidRDefault="00AC1FDC" w:rsidP="00AC1FDC">
      <w:pPr>
        <w:pStyle w:val="Seqin"/>
        <w:numPr>
          <w:ilvl w:val="0"/>
          <w:numId w:val="0"/>
        </w:numPr>
        <w:ind w:left="284"/>
      </w:pPr>
      <w:r w:rsidRPr="00DE1661">
        <w:t>The table below describes the most common faults when operating the MaxiCharger. Contact Autel technical support if the fault encountered is not in this table.</w:t>
      </w:r>
    </w:p>
    <w:tbl>
      <w:tblPr>
        <w:tblStyle w:val="af0"/>
        <w:tblW w:w="7225" w:type="dxa"/>
        <w:tblLayout w:type="fixed"/>
        <w:tblLook w:val="04A0" w:firstRow="1" w:lastRow="0" w:firstColumn="1" w:lastColumn="0" w:noHBand="0" w:noVBand="1"/>
      </w:tblPr>
      <w:tblGrid>
        <w:gridCol w:w="1555"/>
        <w:gridCol w:w="1134"/>
        <w:gridCol w:w="2126"/>
        <w:gridCol w:w="2410"/>
      </w:tblGrid>
      <w:tr w:rsidR="00AC1FDC" w:rsidRPr="00DE1661" w14:paraId="28B20FDD" w14:textId="77777777" w:rsidTr="0012333C">
        <w:trPr>
          <w:trHeight w:val="414"/>
          <w:tblHeader/>
        </w:trPr>
        <w:tc>
          <w:tcPr>
            <w:tcW w:w="1555" w:type="dxa"/>
            <w:tcBorders>
              <w:top w:val="nil"/>
            </w:tcBorders>
            <w:shd w:val="clear" w:color="auto" w:fill="D9D9D9" w:themeFill="background1" w:themeFillShade="D9"/>
            <w:vAlign w:val="center"/>
          </w:tcPr>
          <w:p w14:paraId="17E97548" w14:textId="77777777" w:rsidR="00AC1FDC" w:rsidRPr="00DE1661" w:rsidRDefault="00AC1FDC" w:rsidP="00AC1FDC">
            <w:pPr>
              <w:pStyle w:val="TableTittleRow"/>
            </w:pPr>
            <w:r w:rsidRPr="00DE1661">
              <w:t>Error</w:t>
            </w:r>
          </w:p>
        </w:tc>
        <w:tc>
          <w:tcPr>
            <w:tcW w:w="1134" w:type="dxa"/>
            <w:tcBorders>
              <w:top w:val="nil"/>
            </w:tcBorders>
            <w:shd w:val="clear" w:color="auto" w:fill="D9D9D9" w:themeFill="background1" w:themeFillShade="D9"/>
            <w:vAlign w:val="center"/>
          </w:tcPr>
          <w:p w14:paraId="724502D3" w14:textId="77777777" w:rsidR="00AC1FDC" w:rsidRPr="00DE1661" w:rsidRDefault="00AC1FDC" w:rsidP="00AC1FDC">
            <w:pPr>
              <w:pStyle w:val="TableTittleRow"/>
            </w:pPr>
            <w:r w:rsidRPr="00DE1661">
              <w:t>Error Code</w:t>
            </w:r>
          </w:p>
        </w:tc>
        <w:tc>
          <w:tcPr>
            <w:tcW w:w="2126" w:type="dxa"/>
            <w:tcBorders>
              <w:top w:val="nil"/>
            </w:tcBorders>
            <w:shd w:val="clear" w:color="auto" w:fill="D9D9D9" w:themeFill="background1" w:themeFillShade="D9"/>
            <w:vAlign w:val="center"/>
          </w:tcPr>
          <w:p w14:paraId="5C8A5748" w14:textId="77777777" w:rsidR="00AC1FDC" w:rsidRPr="00DE1661" w:rsidRDefault="00AC1FDC" w:rsidP="00AC1FDC">
            <w:pPr>
              <w:pStyle w:val="TableTittleRow"/>
            </w:pPr>
            <w:r w:rsidRPr="00DE1661">
              <w:t>Possible Cause</w:t>
            </w:r>
          </w:p>
        </w:tc>
        <w:tc>
          <w:tcPr>
            <w:tcW w:w="2410" w:type="dxa"/>
            <w:tcBorders>
              <w:top w:val="nil"/>
            </w:tcBorders>
            <w:shd w:val="clear" w:color="auto" w:fill="D9D9D9" w:themeFill="background1" w:themeFillShade="D9"/>
            <w:vAlign w:val="center"/>
          </w:tcPr>
          <w:p w14:paraId="42433E19" w14:textId="77777777" w:rsidR="00AC1FDC" w:rsidRPr="00DE1661" w:rsidRDefault="00AC1FDC" w:rsidP="00AC1FDC">
            <w:pPr>
              <w:pStyle w:val="TableTittleRow"/>
            </w:pPr>
            <w:r w:rsidRPr="00DE1661">
              <w:t>Solution</w:t>
            </w:r>
          </w:p>
        </w:tc>
      </w:tr>
      <w:tr w:rsidR="00AC1FDC" w:rsidRPr="00DE1661" w14:paraId="71155D4B" w14:textId="77777777" w:rsidTr="0012333C">
        <w:trPr>
          <w:trHeight w:val="1082"/>
        </w:trPr>
        <w:tc>
          <w:tcPr>
            <w:tcW w:w="1555" w:type="dxa"/>
            <w:vAlign w:val="center"/>
          </w:tcPr>
          <w:p w14:paraId="52174F66" w14:textId="77777777" w:rsidR="00AC1FDC" w:rsidRPr="00DE1661" w:rsidRDefault="00AC1FDC" w:rsidP="00AC1FDC">
            <w:pPr>
              <w:pStyle w:val="TableTittleRow"/>
              <w:rPr>
                <w:b w:val="0"/>
              </w:rPr>
            </w:pPr>
            <w:r w:rsidRPr="00DE1661">
              <w:rPr>
                <w:b w:val="0"/>
              </w:rPr>
              <w:t>CP voltage abnormal</w:t>
            </w:r>
          </w:p>
        </w:tc>
        <w:tc>
          <w:tcPr>
            <w:tcW w:w="1134" w:type="dxa"/>
            <w:vAlign w:val="center"/>
          </w:tcPr>
          <w:p w14:paraId="634DEC25" w14:textId="77777777" w:rsidR="00AC1FDC" w:rsidRPr="00DE1661" w:rsidRDefault="00AC1FDC" w:rsidP="00AC1FDC">
            <w:pPr>
              <w:pStyle w:val="TableText"/>
            </w:pPr>
            <w:r w:rsidRPr="00DE1661">
              <w:t>0x2037</w:t>
            </w:r>
          </w:p>
        </w:tc>
        <w:tc>
          <w:tcPr>
            <w:tcW w:w="2126" w:type="dxa"/>
            <w:vAlign w:val="center"/>
          </w:tcPr>
          <w:p w14:paraId="3F693D74" w14:textId="77777777" w:rsidR="00AC1FDC" w:rsidRPr="00DE1661" w:rsidRDefault="00AC1FDC" w:rsidP="00AC1FDC">
            <w:pPr>
              <w:pStyle w:val="TableText"/>
            </w:pPr>
            <w:r w:rsidRPr="00DE1661">
              <w:t xml:space="preserve">It may be caused by signal interference, poor contact or software errors. </w:t>
            </w:r>
          </w:p>
        </w:tc>
        <w:tc>
          <w:tcPr>
            <w:tcW w:w="2410" w:type="dxa"/>
            <w:vAlign w:val="center"/>
          </w:tcPr>
          <w:p w14:paraId="43676834"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69E0DB24" w14:textId="77777777" w:rsidTr="0012333C">
        <w:trPr>
          <w:trHeight w:val="1098"/>
        </w:trPr>
        <w:tc>
          <w:tcPr>
            <w:tcW w:w="1555" w:type="dxa"/>
            <w:vAlign w:val="center"/>
          </w:tcPr>
          <w:p w14:paraId="5BA8EE3F" w14:textId="77777777" w:rsidR="00AC1FDC" w:rsidRPr="00DE1661" w:rsidRDefault="00AC1FDC" w:rsidP="00AC1FDC">
            <w:pPr>
              <w:pStyle w:val="TableTittleRow"/>
              <w:rPr>
                <w:b w:val="0"/>
              </w:rPr>
            </w:pPr>
            <w:r w:rsidRPr="00DE1661">
              <w:rPr>
                <w:b w:val="0"/>
              </w:rPr>
              <w:t>Communication error with the entire charging module group</w:t>
            </w:r>
          </w:p>
        </w:tc>
        <w:tc>
          <w:tcPr>
            <w:tcW w:w="1134" w:type="dxa"/>
            <w:vAlign w:val="center"/>
          </w:tcPr>
          <w:p w14:paraId="7AC8C538" w14:textId="77777777" w:rsidR="00AC1FDC" w:rsidRPr="00DE1661" w:rsidRDefault="00AC1FDC" w:rsidP="00AC1FDC">
            <w:pPr>
              <w:pStyle w:val="TableText"/>
            </w:pPr>
            <w:r w:rsidRPr="00DE1661">
              <w:t>0x3011</w:t>
            </w:r>
          </w:p>
        </w:tc>
        <w:tc>
          <w:tcPr>
            <w:tcW w:w="2126" w:type="dxa"/>
            <w:vAlign w:val="center"/>
          </w:tcPr>
          <w:p w14:paraId="0342E97D" w14:textId="77777777" w:rsidR="00AC1FDC" w:rsidRPr="00DE1661" w:rsidRDefault="00AC1FDC" w:rsidP="00AC1FDC">
            <w:pPr>
              <w:pStyle w:val="TableText"/>
            </w:pPr>
            <w:r w:rsidRPr="00DE1661">
              <w:t>There is a problem with the module’s address setting.</w:t>
            </w:r>
          </w:p>
        </w:tc>
        <w:tc>
          <w:tcPr>
            <w:tcW w:w="2410" w:type="dxa"/>
            <w:vAlign w:val="center"/>
          </w:tcPr>
          <w:p w14:paraId="39040281" w14:textId="77777777" w:rsidR="00AC1FDC" w:rsidRPr="00DE1661" w:rsidRDefault="00AC1FDC" w:rsidP="00AC1FDC">
            <w:pPr>
              <w:pStyle w:val="TableText"/>
            </w:pPr>
            <w:r w:rsidRPr="00DE1661">
              <w:t>Power off the MaxiCharger and restart it.</w:t>
            </w:r>
          </w:p>
        </w:tc>
      </w:tr>
      <w:tr w:rsidR="00AC1FDC" w:rsidRPr="00DE1661" w14:paraId="1CAAF5C1" w14:textId="77777777" w:rsidTr="0012333C">
        <w:trPr>
          <w:trHeight w:val="1667"/>
        </w:trPr>
        <w:tc>
          <w:tcPr>
            <w:tcW w:w="1555" w:type="dxa"/>
            <w:vAlign w:val="center"/>
          </w:tcPr>
          <w:p w14:paraId="7243E178" w14:textId="77777777" w:rsidR="00AC1FDC" w:rsidRPr="00DE1661" w:rsidRDefault="00AC1FDC" w:rsidP="00AC1FDC">
            <w:pPr>
              <w:pStyle w:val="TableTittleRow"/>
              <w:rPr>
                <w:b w:val="0"/>
              </w:rPr>
            </w:pPr>
            <w:r w:rsidRPr="00DE1661">
              <w:rPr>
                <w:b w:val="0"/>
              </w:rPr>
              <w:t>Overvoltage</w:t>
            </w:r>
          </w:p>
        </w:tc>
        <w:tc>
          <w:tcPr>
            <w:tcW w:w="1134" w:type="dxa"/>
            <w:vAlign w:val="center"/>
          </w:tcPr>
          <w:p w14:paraId="312DC04A" w14:textId="77777777" w:rsidR="00AC1FDC" w:rsidRPr="00DE1661" w:rsidRDefault="00AC1FDC" w:rsidP="00AC1FDC">
            <w:pPr>
              <w:pStyle w:val="TableText"/>
            </w:pPr>
            <w:r w:rsidRPr="00DE1661">
              <w:t>0x202D</w:t>
            </w:r>
          </w:p>
        </w:tc>
        <w:tc>
          <w:tcPr>
            <w:tcW w:w="2126" w:type="dxa"/>
            <w:vAlign w:val="center"/>
          </w:tcPr>
          <w:p w14:paraId="4336AEEC" w14:textId="77777777" w:rsidR="00AC1FDC" w:rsidRPr="00DE1661" w:rsidRDefault="00AC1FDC" w:rsidP="00AC1FDC">
            <w:pPr>
              <w:pStyle w:val="TableText"/>
            </w:pPr>
            <w:r w:rsidRPr="00DE1661">
              <w:t>The DC output voltage is above the upper limit of the vehicle or the rated voltage of the MaxiCharger during charging.</w:t>
            </w:r>
          </w:p>
        </w:tc>
        <w:tc>
          <w:tcPr>
            <w:tcW w:w="2410" w:type="dxa"/>
            <w:vAlign w:val="center"/>
          </w:tcPr>
          <w:p w14:paraId="23E17DFC" w14:textId="77777777" w:rsidR="00AC1FDC" w:rsidRPr="00DE1661" w:rsidRDefault="00AC1FDC" w:rsidP="00AC1FDC">
            <w:pPr>
              <w:pStyle w:val="TableText"/>
            </w:pPr>
            <w:r w:rsidRPr="00DE1661">
              <w:t>Stop the charge session and contact Autel technical support.</w:t>
            </w:r>
          </w:p>
        </w:tc>
      </w:tr>
      <w:tr w:rsidR="00AC1FDC" w:rsidRPr="00DE1661" w14:paraId="31FD8D6E" w14:textId="77777777" w:rsidTr="0012333C">
        <w:trPr>
          <w:trHeight w:val="1138"/>
        </w:trPr>
        <w:tc>
          <w:tcPr>
            <w:tcW w:w="1555" w:type="dxa"/>
            <w:vAlign w:val="center"/>
          </w:tcPr>
          <w:p w14:paraId="65A2B258" w14:textId="77777777" w:rsidR="00AC1FDC" w:rsidRPr="00DE1661" w:rsidRDefault="00AC1FDC" w:rsidP="00AC1FDC">
            <w:pPr>
              <w:pStyle w:val="TableTittleRow"/>
              <w:rPr>
                <w:b w:val="0"/>
              </w:rPr>
            </w:pPr>
            <w:r w:rsidRPr="00DE1661">
              <w:rPr>
                <w:b w:val="0"/>
              </w:rPr>
              <w:t>Communication error with the power control module</w:t>
            </w:r>
          </w:p>
        </w:tc>
        <w:tc>
          <w:tcPr>
            <w:tcW w:w="1134" w:type="dxa"/>
            <w:vAlign w:val="center"/>
          </w:tcPr>
          <w:p w14:paraId="2DA0D3E1" w14:textId="77777777" w:rsidR="00AC1FDC" w:rsidRPr="00DE1661" w:rsidRDefault="00AC1FDC" w:rsidP="00AC1FDC">
            <w:pPr>
              <w:pStyle w:val="TableText"/>
            </w:pPr>
            <w:r w:rsidRPr="00DE1661">
              <w:t>0x200E</w:t>
            </w:r>
          </w:p>
        </w:tc>
        <w:tc>
          <w:tcPr>
            <w:tcW w:w="2126" w:type="dxa"/>
            <w:vAlign w:val="center"/>
          </w:tcPr>
          <w:p w14:paraId="0DED2686" w14:textId="77777777" w:rsidR="00AC1FDC" w:rsidRPr="00DE1661" w:rsidRDefault="00AC1FDC" w:rsidP="00AC1FDC">
            <w:pPr>
              <w:pStyle w:val="TableText"/>
            </w:pPr>
            <w:r w:rsidRPr="00DE1661">
              <w:t>The CCU does not receive messages from the ECU and the communication is timed out.</w:t>
            </w:r>
          </w:p>
        </w:tc>
        <w:tc>
          <w:tcPr>
            <w:tcW w:w="2410" w:type="dxa"/>
            <w:vAlign w:val="center"/>
          </w:tcPr>
          <w:p w14:paraId="5DEB969A"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071C92F4" w14:textId="77777777" w:rsidTr="0012333C">
        <w:trPr>
          <w:trHeight w:val="1263"/>
        </w:trPr>
        <w:tc>
          <w:tcPr>
            <w:tcW w:w="1555" w:type="dxa"/>
            <w:vAlign w:val="center"/>
          </w:tcPr>
          <w:p w14:paraId="6727759F" w14:textId="77777777" w:rsidR="00AC1FDC" w:rsidRPr="00DE1661" w:rsidRDefault="00AC1FDC" w:rsidP="00AC1FDC">
            <w:pPr>
              <w:pStyle w:val="TableTittleRow"/>
              <w:rPr>
                <w:b w:val="0"/>
              </w:rPr>
            </w:pPr>
            <w:r w:rsidRPr="00DE1661">
              <w:rPr>
                <w:b w:val="0"/>
              </w:rPr>
              <w:t>BMS communication error</w:t>
            </w:r>
          </w:p>
        </w:tc>
        <w:tc>
          <w:tcPr>
            <w:tcW w:w="1134" w:type="dxa"/>
            <w:vAlign w:val="center"/>
          </w:tcPr>
          <w:p w14:paraId="6FD84B98" w14:textId="77777777" w:rsidR="00AC1FDC" w:rsidRPr="00DE1661" w:rsidRDefault="00AC1FDC" w:rsidP="00AC1FDC">
            <w:pPr>
              <w:pStyle w:val="TableText"/>
            </w:pPr>
            <w:r w:rsidRPr="00DE1661">
              <w:t>0x2007</w:t>
            </w:r>
          </w:p>
        </w:tc>
        <w:tc>
          <w:tcPr>
            <w:tcW w:w="2126" w:type="dxa"/>
            <w:vAlign w:val="center"/>
          </w:tcPr>
          <w:p w14:paraId="57D90991" w14:textId="77777777" w:rsidR="00AC1FDC" w:rsidRPr="00DE1661" w:rsidRDefault="00AC1FDC" w:rsidP="00AC1FDC">
            <w:pPr>
              <w:pStyle w:val="TableText"/>
            </w:pPr>
            <w:r w:rsidRPr="00DE1661">
              <w:t>It may be caused by charging incompatibility.</w:t>
            </w:r>
          </w:p>
        </w:tc>
        <w:tc>
          <w:tcPr>
            <w:tcW w:w="2410" w:type="dxa"/>
            <w:vAlign w:val="center"/>
          </w:tcPr>
          <w:p w14:paraId="3C50E98D"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31ECFAF9" w14:textId="77777777" w:rsidTr="0012333C">
        <w:trPr>
          <w:trHeight w:val="1112"/>
        </w:trPr>
        <w:tc>
          <w:tcPr>
            <w:tcW w:w="1555" w:type="dxa"/>
            <w:vAlign w:val="center"/>
          </w:tcPr>
          <w:p w14:paraId="6E3E4E1D" w14:textId="77777777" w:rsidR="00AC1FDC" w:rsidRPr="00DE1661" w:rsidRDefault="00AC1FDC" w:rsidP="00AC1FDC">
            <w:pPr>
              <w:pStyle w:val="TableTittleRow"/>
              <w:rPr>
                <w:b w:val="0"/>
              </w:rPr>
            </w:pPr>
            <w:r w:rsidRPr="00DE1661">
              <w:rPr>
                <w:b w:val="0"/>
              </w:rPr>
              <w:t>Cooling fan abnormality</w:t>
            </w:r>
          </w:p>
        </w:tc>
        <w:tc>
          <w:tcPr>
            <w:tcW w:w="1134" w:type="dxa"/>
            <w:vAlign w:val="center"/>
          </w:tcPr>
          <w:p w14:paraId="6747A691" w14:textId="77777777" w:rsidR="00AC1FDC" w:rsidRPr="00DE1661" w:rsidRDefault="00AC1FDC" w:rsidP="00AC1FDC">
            <w:pPr>
              <w:pStyle w:val="TableText"/>
            </w:pPr>
            <w:r w:rsidRPr="00DE1661">
              <w:t>0x304A</w:t>
            </w:r>
          </w:p>
        </w:tc>
        <w:tc>
          <w:tcPr>
            <w:tcW w:w="2126" w:type="dxa"/>
            <w:vAlign w:val="center"/>
          </w:tcPr>
          <w:p w14:paraId="42CE0894" w14:textId="77777777" w:rsidR="00AC1FDC" w:rsidRPr="00DE1661" w:rsidRDefault="00AC1FDC" w:rsidP="00AC1FDC">
            <w:pPr>
              <w:pStyle w:val="TableText"/>
            </w:pPr>
            <w:r w:rsidRPr="00DE1661">
              <w:t>Fan aged or damaged.</w:t>
            </w:r>
          </w:p>
        </w:tc>
        <w:tc>
          <w:tcPr>
            <w:tcW w:w="2410" w:type="dxa"/>
            <w:vAlign w:val="center"/>
          </w:tcPr>
          <w:p w14:paraId="752BF1ED" w14:textId="77777777" w:rsidR="00AC1FDC" w:rsidRPr="00DE1661" w:rsidRDefault="00AC1FDC" w:rsidP="00AC1FDC">
            <w:pPr>
              <w:pStyle w:val="TableText"/>
            </w:pPr>
            <w:r w:rsidRPr="00DE1661">
              <w:t>Power off the MaxiCharger and contact Autel technical support for repair or replacement of the fan.</w:t>
            </w:r>
          </w:p>
        </w:tc>
      </w:tr>
      <w:tr w:rsidR="00AC1FDC" w:rsidRPr="00DE1661" w14:paraId="3D767AB1" w14:textId="77777777" w:rsidTr="0012333C">
        <w:trPr>
          <w:trHeight w:val="703"/>
        </w:trPr>
        <w:tc>
          <w:tcPr>
            <w:tcW w:w="1555" w:type="dxa"/>
            <w:vAlign w:val="center"/>
          </w:tcPr>
          <w:p w14:paraId="6B64EF42" w14:textId="77777777" w:rsidR="00AC1FDC" w:rsidRPr="00DE1661" w:rsidRDefault="00AC1FDC" w:rsidP="00AC1FDC">
            <w:pPr>
              <w:pStyle w:val="TableTittleRow"/>
              <w:rPr>
                <w:b w:val="0"/>
              </w:rPr>
            </w:pPr>
            <w:r w:rsidRPr="00DE1661">
              <w:rPr>
                <w:b w:val="0"/>
              </w:rPr>
              <w:lastRenderedPageBreak/>
              <w:t>Charging port electronic locking fault</w:t>
            </w:r>
          </w:p>
        </w:tc>
        <w:tc>
          <w:tcPr>
            <w:tcW w:w="1134" w:type="dxa"/>
            <w:vAlign w:val="center"/>
          </w:tcPr>
          <w:p w14:paraId="1A3B97C9" w14:textId="77777777" w:rsidR="00AC1FDC" w:rsidRPr="00DE1661" w:rsidRDefault="00AC1FDC" w:rsidP="00AC1FDC">
            <w:pPr>
              <w:pStyle w:val="TableText"/>
            </w:pPr>
            <w:r w:rsidRPr="00DE1661">
              <w:t>0x2002</w:t>
            </w:r>
          </w:p>
        </w:tc>
        <w:tc>
          <w:tcPr>
            <w:tcW w:w="2126" w:type="dxa"/>
            <w:vAlign w:val="center"/>
          </w:tcPr>
          <w:p w14:paraId="7B3AC791" w14:textId="77777777" w:rsidR="00AC1FDC" w:rsidRPr="00DE1661" w:rsidRDefault="00AC1FDC" w:rsidP="00AC1FDC">
            <w:pPr>
              <w:pStyle w:val="TableText"/>
            </w:pPr>
            <w:r w:rsidRPr="00DE1661">
              <w:t>It might be caused by a vehicle-related fault.</w:t>
            </w:r>
          </w:p>
        </w:tc>
        <w:tc>
          <w:tcPr>
            <w:tcW w:w="2410" w:type="dxa"/>
            <w:vAlign w:val="center"/>
          </w:tcPr>
          <w:p w14:paraId="190705CE" w14:textId="77777777" w:rsidR="00AC1FDC" w:rsidRPr="00DE1661" w:rsidRDefault="00AC1FDC" w:rsidP="00AC1FDC">
            <w:pPr>
              <w:pStyle w:val="TableText"/>
            </w:pPr>
            <w:r w:rsidRPr="00DE1661">
              <w:t>Contact the vehicle manufacturer and Autel technical support.</w:t>
            </w:r>
          </w:p>
        </w:tc>
      </w:tr>
      <w:tr w:rsidR="00AC1FDC" w:rsidRPr="00DE1661" w14:paraId="41E630E0" w14:textId="77777777" w:rsidTr="0012333C">
        <w:trPr>
          <w:trHeight w:val="556"/>
        </w:trPr>
        <w:tc>
          <w:tcPr>
            <w:tcW w:w="1555" w:type="dxa"/>
            <w:vAlign w:val="center"/>
          </w:tcPr>
          <w:p w14:paraId="054D9D63" w14:textId="77777777" w:rsidR="00AC1FDC" w:rsidRPr="00DE1661" w:rsidRDefault="00AC1FDC" w:rsidP="00AC1FDC">
            <w:pPr>
              <w:pStyle w:val="TableText"/>
            </w:pPr>
            <w:r w:rsidRPr="00DE1661">
              <w:t>CCU auxiliary power supply shutdown</w:t>
            </w:r>
          </w:p>
        </w:tc>
        <w:tc>
          <w:tcPr>
            <w:tcW w:w="1134" w:type="dxa"/>
            <w:vAlign w:val="center"/>
          </w:tcPr>
          <w:p w14:paraId="0D9BA494" w14:textId="77777777" w:rsidR="00AC1FDC" w:rsidRPr="00DE1661" w:rsidRDefault="00AC1FDC" w:rsidP="00AC1FDC">
            <w:pPr>
              <w:pStyle w:val="TableText"/>
            </w:pPr>
            <w:r w:rsidRPr="00DE1661">
              <w:t>0x202C</w:t>
            </w:r>
          </w:p>
        </w:tc>
        <w:tc>
          <w:tcPr>
            <w:tcW w:w="2126" w:type="dxa"/>
            <w:vAlign w:val="center"/>
          </w:tcPr>
          <w:p w14:paraId="27056B6D" w14:textId="77777777" w:rsidR="00AC1FDC" w:rsidRPr="00DE1661" w:rsidRDefault="00AC1FDC" w:rsidP="00AC1FDC">
            <w:pPr>
              <w:pStyle w:val="TableText"/>
            </w:pPr>
            <w:r w:rsidRPr="00DE1661">
              <w:t>Sever power fault due to aged key components or lines.</w:t>
            </w:r>
          </w:p>
        </w:tc>
        <w:tc>
          <w:tcPr>
            <w:tcW w:w="2410" w:type="dxa"/>
            <w:vAlign w:val="center"/>
          </w:tcPr>
          <w:p w14:paraId="15F70E24" w14:textId="77777777" w:rsidR="00AC1FDC" w:rsidRPr="00DE1661" w:rsidRDefault="00AC1FDC" w:rsidP="00AC1FDC">
            <w:pPr>
              <w:pStyle w:val="TableText"/>
            </w:pPr>
            <w:r w:rsidRPr="00DE1661">
              <w:t>Power off the MaxiCharger. Then locate the faulty component or line and contact Autel technical support for its repair or replacement.</w:t>
            </w:r>
          </w:p>
        </w:tc>
      </w:tr>
      <w:tr w:rsidR="00AC1FDC" w:rsidRPr="00DE1661" w14:paraId="608B7090" w14:textId="77777777" w:rsidTr="0012333C">
        <w:trPr>
          <w:trHeight w:val="556"/>
        </w:trPr>
        <w:tc>
          <w:tcPr>
            <w:tcW w:w="1555" w:type="dxa"/>
            <w:vAlign w:val="center"/>
          </w:tcPr>
          <w:p w14:paraId="36EDEB40" w14:textId="77777777" w:rsidR="00AC1FDC" w:rsidRPr="00DE1661" w:rsidRDefault="00AC1FDC" w:rsidP="00AC1FDC">
            <w:pPr>
              <w:pStyle w:val="TableText"/>
            </w:pPr>
            <w:r w:rsidRPr="00DE1661">
              <w:t>Meter communication error</w:t>
            </w:r>
          </w:p>
        </w:tc>
        <w:tc>
          <w:tcPr>
            <w:tcW w:w="1134" w:type="dxa"/>
            <w:vAlign w:val="center"/>
          </w:tcPr>
          <w:p w14:paraId="6066C2FA" w14:textId="77777777" w:rsidR="00AC1FDC" w:rsidRPr="00DE1661" w:rsidRDefault="00AC1FDC" w:rsidP="00AC1FDC">
            <w:pPr>
              <w:pStyle w:val="TableText"/>
            </w:pPr>
            <w:r w:rsidRPr="00DE1661">
              <w:t>0x0001</w:t>
            </w:r>
          </w:p>
        </w:tc>
        <w:tc>
          <w:tcPr>
            <w:tcW w:w="2126" w:type="dxa"/>
            <w:vAlign w:val="center"/>
          </w:tcPr>
          <w:p w14:paraId="6152CAA8" w14:textId="77777777" w:rsidR="00AC1FDC" w:rsidRPr="00DE1661" w:rsidRDefault="00AC1FDC" w:rsidP="00AC1FDC">
            <w:pPr>
              <w:pStyle w:val="TableText"/>
            </w:pPr>
            <w:r w:rsidRPr="00DE1661">
              <w:t>Aged meter or line.</w:t>
            </w:r>
          </w:p>
        </w:tc>
        <w:tc>
          <w:tcPr>
            <w:tcW w:w="2410" w:type="dxa"/>
            <w:vAlign w:val="center"/>
          </w:tcPr>
          <w:p w14:paraId="40358711" w14:textId="77777777" w:rsidR="00AC1FDC" w:rsidRPr="00DE1661" w:rsidRDefault="00AC1FDC" w:rsidP="00AC1FDC">
            <w:pPr>
              <w:pStyle w:val="TableText"/>
            </w:pPr>
            <w:r w:rsidRPr="00DE1661">
              <w:t>Stop the charge session and contact Autel technical support.</w:t>
            </w:r>
          </w:p>
        </w:tc>
      </w:tr>
      <w:tr w:rsidR="00AC1FDC" w:rsidRPr="00DE1661" w14:paraId="47C4F458" w14:textId="77777777" w:rsidTr="0012333C">
        <w:trPr>
          <w:trHeight w:val="1446"/>
        </w:trPr>
        <w:tc>
          <w:tcPr>
            <w:tcW w:w="1555" w:type="dxa"/>
            <w:vAlign w:val="center"/>
          </w:tcPr>
          <w:p w14:paraId="606A38E6" w14:textId="77777777" w:rsidR="00AC1FDC" w:rsidRPr="00DE1661" w:rsidRDefault="00AC1FDC" w:rsidP="00AC1FDC">
            <w:pPr>
              <w:pStyle w:val="TableText"/>
            </w:pPr>
            <w:r w:rsidRPr="00DE1661">
              <w:t>Insulation monitoring fault</w:t>
            </w:r>
          </w:p>
        </w:tc>
        <w:tc>
          <w:tcPr>
            <w:tcW w:w="1134" w:type="dxa"/>
            <w:vAlign w:val="center"/>
          </w:tcPr>
          <w:p w14:paraId="6615C1AB" w14:textId="77777777" w:rsidR="00AC1FDC" w:rsidRPr="00DE1661" w:rsidRDefault="00AC1FDC" w:rsidP="00AC1FDC">
            <w:pPr>
              <w:pStyle w:val="TableText"/>
            </w:pPr>
            <w:r w:rsidRPr="00DE1661">
              <w:t>0x2003</w:t>
            </w:r>
          </w:p>
        </w:tc>
        <w:tc>
          <w:tcPr>
            <w:tcW w:w="2126" w:type="dxa"/>
            <w:vAlign w:val="center"/>
          </w:tcPr>
          <w:p w14:paraId="6BB3AF76" w14:textId="77777777" w:rsidR="00AC1FDC" w:rsidRPr="00DE1661" w:rsidRDefault="00AC1FDC" w:rsidP="00AC1FDC">
            <w:pPr>
              <w:pStyle w:val="TableText"/>
            </w:pPr>
            <w:r w:rsidRPr="00DE1661">
              <w:t>If it appears from time to time, it might be due to the vehicle or software error; if it appears frequently, there may be an aged key component.</w:t>
            </w:r>
          </w:p>
        </w:tc>
        <w:tc>
          <w:tcPr>
            <w:tcW w:w="2410" w:type="dxa"/>
            <w:vAlign w:val="center"/>
          </w:tcPr>
          <w:p w14:paraId="675F22BF"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5AD9E59" w14:textId="77777777" w:rsidTr="0012333C">
        <w:trPr>
          <w:trHeight w:val="556"/>
        </w:trPr>
        <w:tc>
          <w:tcPr>
            <w:tcW w:w="1555" w:type="dxa"/>
            <w:vAlign w:val="center"/>
          </w:tcPr>
          <w:p w14:paraId="69DEB094" w14:textId="77777777" w:rsidR="00AC1FDC" w:rsidRPr="00DE1661" w:rsidRDefault="00AC1FDC" w:rsidP="00AC1FDC">
            <w:pPr>
              <w:pStyle w:val="TableText"/>
            </w:pPr>
            <w:r w:rsidRPr="00DE1661">
              <w:t>AC contactor stuck</w:t>
            </w:r>
          </w:p>
        </w:tc>
        <w:tc>
          <w:tcPr>
            <w:tcW w:w="1134" w:type="dxa"/>
            <w:vAlign w:val="center"/>
          </w:tcPr>
          <w:p w14:paraId="1F290B17" w14:textId="77777777" w:rsidR="00AC1FDC" w:rsidRPr="00DE1661" w:rsidRDefault="00AC1FDC" w:rsidP="00AC1FDC">
            <w:pPr>
              <w:pStyle w:val="TableText"/>
            </w:pPr>
            <w:r w:rsidRPr="00DE1661">
              <w:t>0x3008</w:t>
            </w:r>
          </w:p>
        </w:tc>
        <w:tc>
          <w:tcPr>
            <w:tcW w:w="2126" w:type="dxa"/>
            <w:vAlign w:val="center"/>
          </w:tcPr>
          <w:p w14:paraId="049B255C" w14:textId="77777777" w:rsidR="00AC1FDC" w:rsidRPr="00DE1661" w:rsidRDefault="00AC1FDC" w:rsidP="00AC1FDC">
            <w:pPr>
              <w:pStyle w:val="TableText"/>
            </w:pPr>
            <w:r w:rsidRPr="00DE1661">
              <w:t>AC contactor fault or line aging</w:t>
            </w:r>
          </w:p>
        </w:tc>
        <w:tc>
          <w:tcPr>
            <w:tcW w:w="2410" w:type="dxa"/>
            <w:vAlign w:val="center"/>
          </w:tcPr>
          <w:p w14:paraId="4EF4F025" w14:textId="77777777" w:rsidR="00AC1FDC" w:rsidRPr="00DE1661" w:rsidRDefault="00AC1FDC" w:rsidP="00AC1FDC">
            <w:pPr>
              <w:pStyle w:val="TableText"/>
            </w:pPr>
            <w:r w:rsidRPr="00DE1661">
              <w:t>Power off the MaxiCharger and contact Autel technical support.</w:t>
            </w:r>
          </w:p>
        </w:tc>
      </w:tr>
      <w:tr w:rsidR="00AC1FDC" w:rsidRPr="00DE1661" w14:paraId="2FF88836" w14:textId="77777777" w:rsidTr="0012333C">
        <w:trPr>
          <w:trHeight w:val="930"/>
        </w:trPr>
        <w:tc>
          <w:tcPr>
            <w:tcW w:w="1555" w:type="dxa"/>
            <w:vAlign w:val="center"/>
          </w:tcPr>
          <w:p w14:paraId="10A08D2F" w14:textId="77777777" w:rsidR="00AC1FDC" w:rsidRPr="00DE1661" w:rsidRDefault="00AC1FDC" w:rsidP="00AC1FDC">
            <w:pPr>
              <w:pStyle w:val="TableText"/>
            </w:pPr>
            <w:r w:rsidRPr="00DE1661">
              <w:t>FPGA fault</w:t>
            </w:r>
          </w:p>
        </w:tc>
        <w:tc>
          <w:tcPr>
            <w:tcW w:w="1134" w:type="dxa"/>
            <w:vAlign w:val="center"/>
          </w:tcPr>
          <w:p w14:paraId="7A54F72C" w14:textId="77777777" w:rsidR="00AC1FDC" w:rsidRPr="00DE1661" w:rsidRDefault="00AC1FDC" w:rsidP="00AC1FDC">
            <w:pPr>
              <w:pStyle w:val="TableText"/>
            </w:pPr>
            <w:r w:rsidRPr="00DE1661">
              <w:t>0x3010</w:t>
            </w:r>
          </w:p>
        </w:tc>
        <w:tc>
          <w:tcPr>
            <w:tcW w:w="2126" w:type="dxa"/>
            <w:vAlign w:val="center"/>
          </w:tcPr>
          <w:p w14:paraId="289B4E8B" w14:textId="77777777" w:rsidR="00AC1FDC" w:rsidRPr="00DE1661" w:rsidRDefault="00AC1FDC" w:rsidP="00AC1FDC">
            <w:pPr>
              <w:pStyle w:val="TableText"/>
            </w:pPr>
            <w:r w:rsidRPr="00DE1661">
              <w:t>Controller fault</w:t>
            </w:r>
          </w:p>
        </w:tc>
        <w:tc>
          <w:tcPr>
            <w:tcW w:w="2410" w:type="dxa"/>
            <w:vAlign w:val="center"/>
          </w:tcPr>
          <w:p w14:paraId="6920F233" w14:textId="77777777" w:rsidR="00AC1FDC" w:rsidRPr="00DE1661" w:rsidRDefault="00AC1FDC" w:rsidP="00AC1FDC">
            <w:pPr>
              <w:pStyle w:val="TableText"/>
            </w:pPr>
            <w:r w:rsidRPr="00DE1661">
              <w:t>Stop the charge session, power off the MaxiCharger, and contact Autel technical support.</w:t>
            </w:r>
          </w:p>
        </w:tc>
      </w:tr>
      <w:tr w:rsidR="00AC1FDC" w:rsidRPr="00DE1661" w14:paraId="0F2F830D" w14:textId="77777777" w:rsidTr="0012333C">
        <w:trPr>
          <w:trHeight w:val="1300"/>
        </w:trPr>
        <w:tc>
          <w:tcPr>
            <w:tcW w:w="1555" w:type="dxa"/>
            <w:vAlign w:val="center"/>
          </w:tcPr>
          <w:p w14:paraId="6C8E58DB" w14:textId="77777777" w:rsidR="00AC1FDC" w:rsidRPr="00DE1661" w:rsidRDefault="00AC1FDC" w:rsidP="00AC1FDC">
            <w:pPr>
              <w:pStyle w:val="TableText"/>
            </w:pPr>
            <w:r w:rsidRPr="00DE1661">
              <w:t>CCU current sampling and module output current accumulation fault</w:t>
            </w:r>
          </w:p>
        </w:tc>
        <w:tc>
          <w:tcPr>
            <w:tcW w:w="1134" w:type="dxa"/>
            <w:vAlign w:val="center"/>
          </w:tcPr>
          <w:p w14:paraId="2BF3B036" w14:textId="77777777" w:rsidR="00AC1FDC" w:rsidRPr="00DE1661" w:rsidRDefault="00AC1FDC" w:rsidP="00AC1FDC">
            <w:pPr>
              <w:pStyle w:val="TableText"/>
            </w:pPr>
            <w:r w:rsidRPr="00DE1661">
              <w:t>0x3014</w:t>
            </w:r>
          </w:p>
        </w:tc>
        <w:tc>
          <w:tcPr>
            <w:tcW w:w="2126" w:type="dxa"/>
            <w:vAlign w:val="center"/>
          </w:tcPr>
          <w:p w14:paraId="3EBBDBC3" w14:textId="77777777" w:rsidR="00AC1FDC" w:rsidRPr="00DE1661" w:rsidRDefault="00AC1FDC" w:rsidP="00AC1FDC">
            <w:pPr>
              <w:pStyle w:val="TableText"/>
            </w:pPr>
            <w:r w:rsidRPr="00DE1661">
              <w:t>Charging module output or sampling fault</w:t>
            </w:r>
          </w:p>
        </w:tc>
        <w:tc>
          <w:tcPr>
            <w:tcW w:w="2410" w:type="dxa"/>
            <w:vAlign w:val="center"/>
          </w:tcPr>
          <w:p w14:paraId="47EAA101"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8C570D9" w14:textId="77777777" w:rsidTr="0012333C">
        <w:trPr>
          <w:trHeight w:val="1300"/>
        </w:trPr>
        <w:tc>
          <w:tcPr>
            <w:tcW w:w="1555" w:type="dxa"/>
            <w:vAlign w:val="center"/>
          </w:tcPr>
          <w:p w14:paraId="2CC33B7A" w14:textId="77777777" w:rsidR="00AC1FDC" w:rsidRPr="00DE1661" w:rsidRDefault="00AC1FDC" w:rsidP="00AC1FDC">
            <w:pPr>
              <w:pStyle w:val="TableText"/>
            </w:pPr>
            <w:r w:rsidRPr="00DE1661">
              <w:lastRenderedPageBreak/>
              <w:t>Power distribution contactor sticking (charging possible)</w:t>
            </w:r>
          </w:p>
        </w:tc>
        <w:tc>
          <w:tcPr>
            <w:tcW w:w="1134" w:type="dxa"/>
            <w:vAlign w:val="center"/>
          </w:tcPr>
          <w:p w14:paraId="58CD822C" w14:textId="77777777" w:rsidR="00AC1FDC" w:rsidRPr="00DE1661" w:rsidRDefault="00AC1FDC" w:rsidP="00AC1FDC">
            <w:pPr>
              <w:pStyle w:val="TableText"/>
            </w:pPr>
            <w:r w:rsidRPr="00DE1661">
              <w:t>0x3047</w:t>
            </w:r>
          </w:p>
        </w:tc>
        <w:tc>
          <w:tcPr>
            <w:tcW w:w="2126" w:type="dxa"/>
            <w:vAlign w:val="center"/>
          </w:tcPr>
          <w:p w14:paraId="5F07BD6E" w14:textId="77777777" w:rsidR="00AC1FDC" w:rsidRPr="00DE1661" w:rsidRDefault="00AC1FDC" w:rsidP="00AC1FDC">
            <w:pPr>
              <w:pStyle w:val="TableText"/>
            </w:pPr>
            <w:r w:rsidRPr="00DE1661">
              <w:t>Contactor or sensor fault or line aging</w:t>
            </w:r>
          </w:p>
        </w:tc>
        <w:tc>
          <w:tcPr>
            <w:tcW w:w="2410" w:type="dxa"/>
            <w:vAlign w:val="center"/>
          </w:tcPr>
          <w:p w14:paraId="46FB10EF" w14:textId="77777777" w:rsidR="00AC1FDC" w:rsidRPr="00DE1661" w:rsidRDefault="00AC1FDC" w:rsidP="00AC1FDC">
            <w:pPr>
              <w:pStyle w:val="TableText"/>
            </w:pPr>
            <w:r w:rsidRPr="00DE1661">
              <w:t>Power off the MaxiCharger immediately and contact Autel technical support.</w:t>
            </w:r>
          </w:p>
        </w:tc>
      </w:tr>
      <w:tr w:rsidR="00AC1FDC" w:rsidRPr="00DE1661" w14:paraId="1F7B1FA5" w14:textId="77777777" w:rsidTr="0012333C">
        <w:trPr>
          <w:trHeight w:val="1148"/>
        </w:trPr>
        <w:tc>
          <w:tcPr>
            <w:tcW w:w="1555" w:type="dxa"/>
            <w:vAlign w:val="center"/>
          </w:tcPr>
          <w:p w14:paraId="39870E5F" w14:textId="77777777" w:rsidR="00AC1FDC" w:rsidRPr="00DE1661" w:rsidRDefault="00AC1FDC" w:rsidP="00AC1FDC">
            <w:pPr>
              <w:pStyle w:val="TableText"/>
            </w:pPr>
            <w:r w:rsidRPr="00DE1661">
              <w:t>Communication error on one charging module</w:t>
            </w:r>
          </w:p>
        </w:tc>
        <w:tc>
          <w:tcPr>
            <w:tcW w:w="1134" w:type="dxa"/>
            <w:vAlign w:val="center"/>
          </w:tcPr>
          <w:p w14:paraId="0D3F2EAD" w14:textId="77777777" w:rsidR="00AC1FDC" w:rsidRPr="00DE1661" w:rsidRDefault="00AC1FDC" w:rsidP="00AC1FDC">
            <w:pPr>
              <w:pStyle w:val="TableText"/>
            </w:pPr>
            <w:r w:rsidRPr="00DE1661">
              <w:t>0x3051</w:t>
            </w:r>
          </w:p>
        </w:tc>
        <w:tc>
          <w:tcPr>
            <w:tcW w:w="2126" w:type="dxa"/>
            <w:vAlign w:val="center"/>
          </w:tcPr>
          <w:p w14:paraId="4BEE665C" w14:textId="77777777" w:rsidR="00AC1FDC" w:rsidRPr="00DE1661" w:rsidRDefault="00AC1FDC" w:rsidP="00AC1FDC">
            <w:pPr>
              <w:pStyle w:val="TableText"/>
            </w:pPr>
            <w:r w:rsidRPr="00DE1661">
              <w:t>Abnormal charging module</w:t>
            </w:r>
          </w:p>
        </w:tc>
        <w:tc>
          <w:tcPr>
            <w:tcW w:w="2410" w:type="dxa"/>
            <w:vAlign w:val="center"/>
          </w:tcPr>
          <w:p w14:paraId="13D9A427"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4BB6CD5" w14:textId="77777777" w:rsidTr="0012333C">
        <w:trPr>
          <w:trHeight w:val="980"/>
        </w:trPr>
        <w:tc>
          <w:tcPr>
            <w:tcW w:w="1555" w:type="dxa"/>
            <w:vAlign w:val="center"/>
          </w:tcPr>
          <w:p w14:paraId="5179CE9D" w14:textId="77777777" w:rsidR="00AC1FDC" w:rsidRPr="00DE1661" w:rsidRDefault="00AC1FDC" w:rsidP="00AC1FDC">
            <w:pPr>
              <w:pStyle w:val="TableText"/>
            </w:pPr>
            <w:r w:rsidRPr="00DE1661">
              <w:t>Fan fault with one charging module</w:t>
            </w:r>
          </w:p>
        </w:tc>
        <w:tc>
          <w:tcPr>
            <w:tcW w:w="1134" w:type="dxa"/>
            <w:vAlign w:val="center"/>
          </w:tcPr>
          <w:p w14:paraId="48F8366D" w14:textId="77777777" w:rsidR="00AC1FDC" w:rsidRPr="00DE1661" w:rsidRDefault="00AC1FDC" w:rsidP="00AC1FDC">
            <w:pPr>
              <w:pStyle w:val="TableText"/>
            </w:pPr>
            <w:r w:rsidRPr="00DE1661">
              <w:t>0x305A</w:t>
            </w:r>
          </w:p>
        </w:tc>
        <w:tc>
          <w:tcPr>
            <w:tcW w:w="2126" w:type="dxa"/>
            <w:vAlign w:val="center"/>
          </w:tcPr>
          <w:p w14:paraId="754CC1D2" w14:textId="77777777" w:rsidR="00AC1FDC" w:rsidRPr="00DE1661" w:rsidRDefault="00AC1FDC" w:rsidP="00AC1FDC">
            <w:pPr>
              <w:pStyle w:val="TableText"/>
            </w:pPr>
            <w:r w:rsidRPr="00DE1661">
              <w:t>Abnormal charging module</w:t>
            </w:r>
          </w:p>
        </w:tc>
        <w:tc>
          <w:tcPr>
            <w:tcW w:w="2410" w:type="dxa"/>
            <w:vAlign w:val="center"/>
          </w:tcPr>
          <w:p w14:paraId="1CB48768"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2A8B276C" w14:textId="77777777" w:rsidTr="0012333C">
        <w:trPr>
          <w:trHeight w:val="1138"/>
        </w:trPr>
        <w:tc>
          <w:tcPr>
            <w:tcW w:w="1555" w:type="dxa"/>
            <w:vAlign w:val="center"/>
          </w:tcPr>
          <w:p w14:paraId="354B0F3B" w14:textId="77777777" w:rsidR="00AC1FDC" w:rsidRPr="00DE1661" w:rsidRDefault="00AC1FDC" w:rsidP="00AC1FDC">
            <w:pPr>
              <w:pStyle w:val="TableText"/>
            </w:pPr>
            <w:r w:rsidRPr="00DE1661">
              <w:t>Inconsistent CCU voltage sampling and the module output voltage</w:t>
            </w:r>
          </w:p>
        </w:tc>
        <w:tc>
          <w:tcPr>
            <w:tcW w:w="1134" w:type="dxa"/>
            <w:vAlign w:val="center"/>
          </w:tcPr>
          <w:p w14:paraId="1B941AD6" w14:textId="77777777" w:rsidR="00AC1FDC" w:rsidRPr="00DE1661" w:rsidRDefault="00AC1FDC" w:rsidP="00AC1FDC">
            <w:pPr>
              <w:pStyle w:val="TableText"/>
            </w:pPr>
            <w:r w:rsidRPr="00DE1661">
              <w:t>0x305C</w:t>
            </w:r>
          </w:p>
        </w:tc>
        <w:tc>
          <w:tcPr>
            <w:tcW w:w="2126" w:type="dxa"/>
            <w:vAlign w:val="center"/>
          </w:tcPr>
          <w:p w14:paraId="1BD63366" w14:textId="77777777" w:rsidR="00AC1FDC" w:rsidRPr="00DE1661" w:rsidRDefault="00AC1FDC" w:rsidP="00AC1FDC">
            <w:pPr>
              <w:pStyle w:val="TableText"/>
            </w:pPr>
            <w:r w:rsidRPr="00DE1661">
              <w:t>Abnormal charging module</w:t>
            </w:r>
          </w:p>
        </w:tc>
        <w:tc>
          <w:tcPr>
            <w:tcW w:w="2410" w:type="dxa"/>
            <w:vAlign w:val="center"/>
          </w:tcPr>
          <w:p w14:paraId="037E979D"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D7069CA" w14:textId="77777777" w:rsidTr="0012333C">
        <w:trPr>
          <w:trHeight w:val="1300"/>
        </w:trPr>
        <w:tc>
          <w:tcPr>
            <w:tcW w:w="1555" w:type="dxa"/>
            <w:vAlign w:val="center"/>
          </w:tcPr>
          <w:p w14:paraId="3774155B" w14:textId="77777777" w:rsidR="00AC1FDC" w:rsidRPr="00DE1661" w:rsidRDefault="00AC1FDC" w:rsidP="00AC1FDC">
            <w:pPr>
              <w:pStyle w:val="TableText"/>
            </w:pPr>
            <w:r w:rsidRPr="00DE1661">
              <w:t>Insulation detection alert</w:t>
            </w:r>
          </w:p>
        </w:tc>
        <w:tc>
          <w:tcPr>
            <w:tcW w:w="1134" w:type="dxa"/>
            <w:vAlign w:val="center"/>
          </w:tcPr>
          <w:p w14:paraId="7B640398" w14:textId="77777777" w:rsidR="00AC1FDC" w:rsidRPr="00DE1661" w:rsidRDefault="00AC1FDC" w:rsidP="00AC1FDC">
            <w:pPr>
              <w:pStyle w:val="TableText"/>
            </w:pPr>
            <w:r w:rsidRPr="00DE1661">
              <w:t>0x2040</w:t>
            </w:r>
          </w:p>
        </w:tc>
        <w:tc>
          <w:tcPr>
            <w:tcW w:w="2126" w:type="dxa"/>
            <w:vAlign w:val="center"/>
          </w:tcPr>
          <w:p w14:paraId="46EADF9F" w14:textId="77777777" w:rsidR="00AC1FDC" w:rsidRPr="00DE1661" w:rsidRDefault="00AC1FDC" w:rsidP="00AC1FDC">
            <w:pPr>
              <w:pStyle w:val="TableText"/>
            </w:pPr>
            <w:r w:rsidRPr="00DE1661">
              <w:t>If it is a one-time problem, there is may be a falling object, and no operation is required; if it has occurred for several times, the connector cable may be damaged or there are foreign objects in the busbar.</w:t>
            </w:r>
          </w:p>
        </w:tc>
        <w:tc>
          <w:tcPr>
            <w:tcW w:w="2410" w:type="dxa"/>
            <w:vAlign w:val="center"/>
          </w:tcPr>
          <w:p w14:paraId="3B91A4EA" w14:textId="77777777" w:rsidR="00AC1FDC" w:rsidRPr="00DE1661" w:rsidRDefault="00AC1FDC" w:rsidP="00AC1FDC">
            <w:pPr>
              <w:pStyle w:val="TableText"/>
            </w:pPr>
            <w:r w:rsidRPr="00DE1661">
              <w:t>Power off the MaxiCharger immediately and contact Autel technical support.</w:t>
            </w:r>
          </w:p>
        </w:tc>
      </w:tr>
      <w:tr w:rsidR="00AC1FDC" w:rsidRPr="00DE1661" w14:paraId="53E74F30" w14:textId="77777777" w:rsidTr="0012333C">
        <w:trPr>
          <w:trHeight w:val="906"/>
        </w:trPr>
        <w:tc>
          <w:tcPr>
            <w:tcW w:w="1555" w:type="dxa"/>
            <w:vAlign w:val="center"/>
          </w:tcPr>
          <w:p w14:paraId="3C9760D8" w14:textId="77777777" w:rsidR="00AC1FDC" w:rsidRPr="00DE1661" w:rsidRDefault="00AC1FDC" w:rsidP="00AC1FDC">
            <w:pPr>
              <w:pStyle w:val="TableText"/>
            </w:pPr>
            <w:r w:rsidRPr="00DE1661">
              <w:t>Charger offline</w:t>
            </w:r>
          </w:p>
        </w:tc>
        <w:tc>
          <w:tcPr>
            <w:tcW w:w="1134" w:type="dxa"/>
            <w:vAlign w:val="center"/>
          </w:tcPr>
          <w:p w14:paraId="166B1EFB" w14:textId="77777777" w:rsidR="00AC1FDC" w:rsidRPr="00DE1661" w:rsidRDefault="00AC1FDC" w:rsidP="00AC1FDC">
            <w:pPr>
              <w:pStyle w:val="TableText"/>
            </w:pPr>
            <w:r w:rsidRPr="00DE1661">
              <w:t>0x9001</w:t>
            </w:r>
          </w:p>
        </w:tc>
        <w:tc>
          <w:tcPr>
            <w:tcW w:w="2126" w:type="dxa"/>
            <w:vAlign w:val="center"/>
          </w:tcPr>
          <w:p w14:paraId="269034DD" w14:textId="77777777" w:rsidR="00AC1FDC" w:rsidRPr="00DE1661" w:rsidRDefault="00AC1FDC" w:rsidP="00AC1FDC">
            <w:pPr>
              <w:pStyle w:val="TableText"/>
            </w:pPr>
            <w:r w:rsidRPr="00DE1661">
              <w:t>Communication error between gateway and the Autel Charge Cloud</w:t>
            </w:r>
          </w:p>
        </w:tc>
        <w:tc>
          <w:tcPr>
            <w:tcW w:w="2410" w:type="dxa"/>
            <w:vAlign w:val="center"/>
          </w:tcPr>
          <w:p w14:paraId="0548C62D" w14:textId="77777777" w:rsidR="00AC1FDC" w:rsidRPr="00DE1661" w:rsidRDefault="00AC1FDC" w:rsidP="00AC1FDC">
            <w:pPr>
              <w:pStyle w:val="TableText"/>
            </w:pPr>
            <w:r w:rsidRPr="00DE1661">
              <w:t>Check the network connection and OCPP configurations.</w:t>
            </w:r>
          </w:p>
        </w:tc>
      </w:tr>
    </w:tbl>
    <w:p w14:paraId="749D0A63" w14:textId="77777777" w:rsidR="00AC1FDC" w:rsidRPr="00DE1661" w:rsidRDefault="00AC1FDC" w:rsidP="00AC1FDC">
      <w:pPr>
        <w:pStyle w:val="Seqin"/>
        <w:numPr>
          <w:ilvl w:val="0"/>
          <w:numId w:val="0"/>
        </w:numPr>
        <w:ind w:left="284"/>
      </w:pPr>
    </w:p>
    <w:p w14:paraId="01D108BD" w14:textId="74584D23" w:rsidR="00313BAD" w:rsidRPr="00DE1661" w:rsidRDefault="00883962" w:rsidP="00313BAD">
      <w:pPr>
        <w:pStyle w:val="2"/>
        <w:spacing w:before="240"/>
        <w:rPr>
          <w:rFonts w:cs="Arial"/>
        </w:rPr>
      </w:pPr>
      <w:bookmarkStart w:id="405" w:name="_Toc106900462"/>
      <w:bookmarkStart w:id="406" w:name="_Toc106983334"/>
      <w:r w:rsidRPr="00DE1661">
        <w:rPr>
          <w:rFonts w:cs="Arial"/>
        </w:rPr>
        <w:lastRenderedPageBreak/>
        <w:t xml:space="preserve"> </w:t>
      </w:r>
      <w:bookmarkStart w:id="407" w:name="_Toc131754330"/>
      <w:r w:rsidR="00313BAD" w:rsidRPr="00DE1661">
        <w:rPr>
          <w:rFonts w:cs="Arial"/>
        </w:rPr>
        <w:t>Service</w:t>
      </w:r>
      <w:bookmarkEnd w:id="405"/>
      <w:bookmarkEnd w:id="406"/>
      <w:bookmarkEnd w:id="407"/>
    </w:p>
    <w:p w14:paraId="7CF818FF" w14:textId="36DF4C0B" w:rsidR="00313BAD" w:rsidRPr="00DE1661" w:rsidRDefault="00313BAD" w:rsidP="00116D06">
      <w:pPr>
        <w:pStyle w:val="EN"/>
      </w:pPr>
      <w:r w:rsidRPr="00DE1661">
        <w:t>If yo</w:t>
      </w:r>
      <w:r w:rsidRPr="00DE1661">
        <w:rPr>
          <w:rStyle w:val="ENChar"/>
        </w:rPr>
        <w:t>u</w:t>
      </w:r>
      <w:r w:rsidRPr="00DE1661">
        <w:t xml:space="preserve"> cannot find solutions to your problems with the aid from the table above, please contact </w:t>
      </w:r>
      <w:r w:rsidR="00A821F4" w:rsidRPr="00DE1661">
        <w:t>Autel Technical Support</w:t>
      </w:r>
      <w:r w:rsidRPr="00DE1661">
        <w:t>.</w:t>
      </w:r>
    </w:p>
    <w:p w14:paraId="68C57689" w14:textId="3B91916D" w:rsidR="004B21F1" w:rsidRPr="00DE1661" w:rsidRDefault="004B21F1" w:rsidP="00116D06">
      <w:pPr>
        <w:pStyle w:val="ENBOLD"/>
      </w:pPr>
      <w:r w:rsidRPr="00DE1661">
        <w:t>AUTEL Europe</w:t>
      </w:r>
    </w:p>
    <w:p w14:paraId="7A614C7E" w14:textId="60542A71" w:rsidR="004B21F1" w:rsidRPr="00DE1661" w:rsidRDefault="004B21F1" w:rsidP="00116D06">
      <w:pPr>
        <w:pStyle w:val="ItemList"/>
        <w:spacing w:before="48" w:after="48"/>
        <w:rPr>
          <w:b/>
        </w:rPr>
      </w:pPr>
      <w:r w:rsidRPr="00DE1661">
        <w:rPr>
          <w:b/>
        </w:rPr>
        <w:t>Phone</w:t>
      </w:r>
      <w:r w:rsidRPr="00DE1661">
        <w:t>: +49(0)89 540299608 (Monday–Friday, 9:00 AM–6:00 PM Berlin Time)</w:t>
      </w:r>
    </w:p>
    <w:p w14:paraId="01C07F1B" w14:textId="77777777" w:rsidR="004B21F1" w:rsidRPr="00DE1661" w:rsidRDefault="004B21F1" w:rsidP="00116D06">
      <w:pPr>
        <w:pStyle w:val="ItemList"/>
        <w:spacing w:before="48" w:after="48"/>
        <w:rPr>
          <w:rFonts w:eastAsiaTheme="minorEastAsia"/>
          <w:b/>
          <w:iCs/>
          <w:color w:val="1D1D1F"/>
          <w:szCs w:val="22"/>
        </w:rPr>
      </w:pPr>
      <w:r w:rsidRPr="00DE1661">
        <w:rPr>
          <w:rFonts w:eastAsiaTheme="minorEastAsia"/>
          <w:b/>
          <w:iCs/>
          <w:color w:val="1D1D1F"/>
          <w:szCs w:val="22"/>
        </w:rPr>
        <w:t>Email</w:t>
      </w:r>
      <w:r w:rsidRPr="00DE1661">
        <w:rPr>
          <w:rFonts w:eastAsiaTheme="minorEastAsia"/>
          <w:iCs/>
          <w:color w:val="1D1D1F"/>
          <w:szCs w:val="22"/>
        </w:rPr>
        <w:t xml:space="preserve">: </w:t>
      </w:r>
      <w:r w:rsidRPr="00DE1661">
        <w:t>evsales.eu@autel.com</w:t>
      </w:r>
      <w:r w:rsidRPr="00DE1661">
        <w:rPr>
          <w:rFonts w:eastAsiaTheme="minorEastAsia"/>
          <w:iCs/>
          <w:color w:val="1D1D1F"/>
          <w:szCs w:val="22"/>
        </w:rPr>
        <w:t xml:space="preserve">; </w:t>
      </w:r>
      <w:r w:rsidRPr="00DE1661">
        <w:t>evsupport.eu@autel.com</w:t>
      </w:r>
    </w:p>
    <w:p w14:paraId="48777CF1" w14:textId="101B2EDB" w:rsidR="007B1D75" w:rsidRPr="00DE1661" w:rsidRDefault="004B21F1" w:rsidP="00116D06">
      <w:pPr>
        <w:pStyle w:val="ItemList"/>
        <w:spacing w:before="48" w:after="48"/>
      </w:pPr>
      <w:r w:rsidRPr="00DE1661">
        <w:rPr>
          <w:b/>
        </w:rPr>
        <w:t>Address</w:t>
      </w:r>
      <w:r w:rsidRPr="00DE1661">
        <w:t>: Landsberger Str. 408, 4. OG, 81241 Munich, Germany</w:t>
      </w:r>
    </w:p>
    <w:p w14:paraId="0862D7DE" w14:textId="2FFA0490" w:rsidR="005B6AE3" w:rsidRPr="00DE1661" w:rsidRDefault="005B6AE3" w:rsidP="00AC1FDC">
      <w:pPr>
        <w:ind w:left="0"/>
        <w:sectPr w:rsidR="005B6AE3" w:rsidRPr="00DE1661" w:rsidSect="00D26989">
          <w:footerReference w:type="default" r:id="rId76"/>
          <w:pgSz w:w="8392" w:h="11907"/>
          <w:pgMar w:top="567" w:right="567" w:bottom="567" w:left="567" w:header="0" w:footer="340" w:gutter="0"/>
          <w:cols w:space="720"/>
          <w:docGrid w:linePitch="245"/>
        </w:sectPr>
      </w:pPr>
    </w:p>
    <w:p w14:paraId="5B5968ED" w14:textId="5CC69D12" w:rsidR="004B21F1" w:rsidRPr="00DE1661" w:rsidRDefault="00E356F6" w:rsidP="00AC1FDC">
      <w:pPr>
        <w:spacing w:line="480" w:lineRule="auto"/>
        <w:ind w:left="0"/>
        <w:rPr>
          <w:bCs/>
          <w:kern w:val="2"/>
        </w:rPr>
      </w:pPr>
      <w:r w:rsidRPr="00DE1661">
        <w:rPr>
          <w:rFonts w:eastAsia="Arial"/>
          <w:bCs/>
          <w:noProof/>
          <w:kern w:val="2"/>
        </w:rPr>
        <w:lastRenderedPageBreak/>
        <w:drawing>
          <wp:anchor distT="0" distB="0" distL="114300" distR="114300" simplePos="0" relativeHeight="252850176" behindDoc="0" locked="0" layoutInCell="1" allowOverlap="1" wp14:anchorId="2758E7B0" wp14:editId="5A5094AF">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00DE1661" w:rsidRPr="00DE1661">
        <w:rPr>
          <w:rFonts w:eastAsia="Arial"/>
          <w:bCs/>
          <w:noProof/>
          <w:kern w:val="2"/>
        </w:rPr>
        <mc:AlternateContent>
          <mc:Choice Requires="wps">
            <w:drawing>
              <wp:anchor distT="0" distB="0" distL="114300" distR="114300" simplePos="0" relativeHeight="252851200" behindDoc="0" locked="0" layoutInCell="1" allowOverlap="1" wp14:anchorId="0A2B2775" wp14:editId="4A84A723">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4042B" w14:textId="2EFA49FC" w:rsidR="00F92046" w:rsidRPr="00DE1661" w:rsidRDefault="00F92046">
                            <w:pPr>
                              <w:ind w:left="0"/>
                              <w:rPr>
                                <w:b/>
                              </w:rPr>
                            </w:pPr>
                            <w:r w:rsidRPr="00DE1661">
                              <w:rPr>
                                <w:rFonts w:hint="eastAsia"/>
                                <w:b/>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B2775" id="_x0000_t202" coordsize="21600,21600" o:spt="202" path="m,l,21600r21600,l21600,xe">
                <v:stroke joinstyle="miter"/>
                <v:path gradientshapeok="t" o:connecttype="rect"/>
              </v:shapetype>
              <v:shape id="文本框 501" o:spid="_x0000_s1026" type="#_x0000_t202" style="position:absolute;left:0;text-align:left;margin-left:0;margin-top:248.95pt;width:116.35pt;height:32.5pt;z-index:25285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" filled="f" stroked="f" strokeweight=".5pt">
                <v:textbox>
                  <w:txbxContent>
                    <w:p w14:paraId="6D54042B" w14:textId="2EFA49FC" w:rsidR="00F92046" w:rsidRPr="00DE1661" w:rsidRDefault="00F92046">
                      <w:pPr>
                        <w:ind w:left="0"/>
                        <w:rPr>
                          <w:b/>
                        </w:rPr>
                      </w:pPr>
                      <w:r w:rsidRPr="00DE1661">
                        <w:rPr>
                          <w:rFonts w:hint="eastAsia"/>
                          <w:b/>
                        </w:rPr>
                        <w:t>www.autelenergy.com</w:t>
                      </w:r>
                    </w:p>
                  </w:txbxContent>
                </v:textbox>
                <w10:wrap anchorx="margin"/>
              </v:shape>
            </w:pict>
          </mc:Fallback>
        </mc:AlternateContent>
      </w:r>
    </w:p>
    <w:sectPr w:rsidR="004B21F1" w:rsidRPr="00DE1661" w:rsidSect="00D26989">
      <w:footerReference w:type="default" r:id="rId77"/>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D5F9FA" w14:textId="77777777" w:rsidR="00ED1EDF" w:rsidRDefault="00ED1EDF" w:rsidP="00B67D5F">
      <w:pPr>
        <w:spacing w:line="240" w:lineRule="auto"/>
      </w:pPr>
      <w:r>
        <w:separator/>
      </w:r>
    </w:p>
  </w:endnote>
  <w:endnote w:type="continuationSeparator" w:id="0">
    <w:p w14:paraId="3ECF59D1" w14:textId="77777777" w:rsidR="00ED1EDF" w:rsidRDefault="00ED1EDF"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379E7" w14:textId="73B7ABE2" w:rsidR="005E61E0" w:rsidRDefault="007B1D75" w:rsidP="003F1065">
    <w:pPr>
      <w:pStyle w:val="ac"/>
      <w:jc w:val="center"/>
    </w:pPr>
    <w:r>
      <w:rPr>
        <w:rFonts w:hint="eastAsia"/>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A3681C" w:rsidRPr="00A3681C">
          <w:rPr>
            <w:noProof/>
            <w:lang w:val="zh-CN"/>
          </w:rPr>
          <w:t>12</w:t>
        </w:r>
        <w:r>
          <w:fldChar w:fldCharType="end"/>
        </w:r>
      </w:p>
    </w:sdtContent>
  </w:sdt>
  <w:p w14:paraId="76C40BE7" w14:textId="1970428F" w:rsidR="005E61E0" w:rsidRDefault="005E61E0" w:rsidP="00FA5517">
    <w:pPr>
      <w:pStyle w:val="ac"/>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7"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8"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0309450"/>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A3681C" w:rsidRPr="00A3681C">
          <w:rPr>
            <w:noProof/>
            <w:lang w:val="zh-CN"/>
          </w:rPr>
          <w:t>51</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052118"/>
      <w:docPartObj>
        <w:docPartGallery w:val="Page Numbers (Bottom of Page)"/>
        <w:docPartUnique/>
      </w:docPartObj>
    </w:sdtPr>
    <w:sdtEndPr/>
    <w:sdtContent>
      <w:p w14:paraId="0935A028" w14:textId="77777777" w:rsidR="005B6AE3" w:rsidRPr="000871EB" w:rsidRDefault="005B6AE3" w:rsidP="00486515">
        <w:pPr>
          <w:pStyle w:val="ac"/>
          <w:jc w:val="center"/>
        </w:pPr>
        <w:r>
          <w:fldChar w:fldCharType="begin"/>
        </w:r>
        <w:r>
          <w:instrText>PAGE   \* MERGEFORMAT</w:instrText>
        </w:r>
        <w:r>
          <w:fldChar w:fldCharType="separate"/>
        </w:r>
        <w:r w:rsidR="00A3681C" w:rsidRPr="00A3681C">
          <w:rPr>
            <w:noProof/>
            <w:lang w:val="zh-CN"/>
          </w:rPr>
          <w:t>69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240809"/>
      <w:docPartObj>
        <w:docPartGallery w:val="Page Numbers (Bottom of Page)"/>
        <w:docPartUnique/>
      </w:docPartObj>
    </w:sdtPr>
    <w:sdtEndPr/>
    <w:sdtContent>
      <w:p w14:paraId="5C87D643" w14:textId="6233C159" w:rsidR="005B6AE3" w:rsidRPr="000871EB" w:rsidRDefault="00ED1EDF" w:rsidP="00486515">
        <w:pPr>
          <w:pStyle w:val="ac"/>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C49D8A" w14:textId="77777777" w:rsidR="00ED1EDF" w:rsidRDefault="00ED1EDF" w:rsidP="00B67D5F">
      <w:pPr>
        <w:spacing w:line="240" w:lineRule="auto"/>
      </w:pPr>
      <w:r>
        <w:separator/>
      </w:r>
    </w:p>
  </w:footnote>
  <w:footnote w:type="continuationSeparator" w:id="0">
    <w:p w14:paraId="62E4297B" w14:textId="77777777" w:rsidR="00ED1EDF" w:rsidRDefault="00ED1EDF"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066164F2"/>
    <w:multiLevelType w:val="hybridMultilevel"/>
    <w:tmpl w:val="C986C44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nsid w:val="1F5D7C72"/>
    <w:multiLevelType w:val="hybridMultilevel"/>
    <w:tmpl w:val="39C8FE2C"/>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8">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9">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1">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5">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1">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2">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7">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0">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6">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9">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1">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3">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4">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5">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8">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9">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7">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8">
    <w:nsid w:val="66CE4A09"/>
    <w:multiLevelType w:val="hybridMultilevel"/>
    <w:tmpl w:val="ED706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0">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1">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3">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4">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6">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8">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2"/>
  </w:num>
  <w:num w:numId="3">
    <w:abstractNumId w:val="66"/>
  </w:num>
  <w:num w:numId="4">
    <w:abstractNumId w:val="14"/>
  </w:num>
  <w:num w:numId="5">
    <w:abstractNumId w:val="18"/>
  </w:num>
  <w:num w:numId="6">
    <w:abstractNumId w:val="70"/>
  </w:num>
  <w:num w:numId="7">
    <w:abstractNumId w:val="19"/>
  </w:num>
  <w:num w:numId="8">
    <w:abstractNumId w:val="47"/>
  </w:num>
  <w:num w:numId="9">
    <w:abstractNumId w:val="39"/>
  </w:num>
  <w:num w:numId="10">
    <w:abstractNumId w:val="50"/>
  </w:num>
  <w:num w:numId="11">
    <w:abstractNumId w:val="30"/>
  </w:num>
  <w:num w:numId="12">
    <w:abstractNumId w:val="59"/>
  </w:num>
  <w:num w:numId="13">
    <w:abstractNumId w:val="8"/>
  </w:num>
  <w:num w:numId="14">
    <w:abstractNumId w:val="68"/>
  </w:num>
  <w:num w:numId="15">
    <w:abstractNumId w:val="52"/>
  </w:num>
  <w:num w:numId="16">
    <w:abstractNumId w:val="45"/>
  </w:num>
  <w:num w:numId="17">
    <w:abstractNumId w:val="21"/>
  </w:num>
  <w:num w:numId="18">
    <w:abstractNumId w:val="77"/>
  </w:num>
  <w:num w:numId="19">
    <w:abstractNumId w:val="1"/>
  </w:num>
  <w:num w:numId="20">
    <w:abstractNumId w:val="65"/>
  </w:num>
  <w:num w:numId="21">
    <w:abstractNumId w:val="69"/>
  </w:num>
  <w:num w:numId="22">
    <w:abstractNumId w:val="37"/>
  </w:num>
  <w:num w:numId="23">
    <w:abstractNumId w:val="32"/>
  </w:num>
  <w:num w:numId="24">
    <w:abstractNumId w:val="28"/>
  </w:num>
  <w:num w:numId="25">
    <w:abstractNumId w:val="62"/>
  </w:num>
  <w:num w:numId="26">
    <w:abstractNumId w:val="10"/>
  </w:num>
  <w:num w:numId="27">
    <w:abstractNumId w:val="64"/>
  </w:num>
  <w:num w:numId="28">
    <w:abstractNumId w:val="31"/>
  </w:num>
  <w:num w:numId="29">
    <w:abstractNumId w:val="2"/>
  </w:num>
  <w:num w:numId="30">
    <w:abstractNumId w:val="44"/>
  </w:num>
  <w:num w:numId="31">
    <w:abstractNumId w:val="61"/>
  </w:num>
  <w:num w:numId="32">
    <w:abstractNumId w:val="48"/>
  </w:num>
  <w:num w:numId="33">
    <w:abstractNumId w:val="73"/>
  </w:num>
  <w:num w:numId="34">
    <w:abstractNumId w:val="57"/>
  </w:num>
  <w:num w:numId="35">
    <w:abstractNumId w:val="6"/>
  </w:num>
  <w:num w:numId="36">
    <w:abstractNumId w:val="53"/>
  </w:num>
  <w:num w:numId="37">
    <w:abstractNumId w:val="35"/>
  </w:num>
  <w:num w:numId="38">
    <w:abstractNumId w:val="16"/>
  </w:num>
  <w:num w:numId="39">
    <w:abstractNumId w:val="13"/>
  </w:num>
  <w:num w:numId="40">
    <w:abstractNumId w:val="38"/>
  </w:num>
  <w:num w:numId="41">
    <w:abstractNumId w:val="41"/>
  </w:num>
  <w:num w:numId="42">
    <w:abstractNumId w:val="60"/>
  </w:num>
  <w:num w:numId="43">
    <w:abstractNumId w:val="12"/>
  </w:num>
  <w:num w:numId="44">
    <w:abstractNumId w:val="55"/>
  </w:num>
  <w:num w:numId="45">
    <w:abstractNumId w:val="76"/>
  </w:num>
  <w:num w:numId="46">
    <w:abstractNumId w:val="46"/>
  </w:num>
  <w:num w:numId="47">
    <w:abstractNumId w:val="36"/>
  </w:num>
  <w:num w:numId="48">
    <w:abstractNumId w:val="4"/>
  </w:num>
  <w:num w:numId="49">
    <w:abstractNumId w:val="43"/>
  </w:num>
  <w:num w:numId="50">
    <w:abstractNumId w:val="54"/>
  </w:num>
  <w:num w:numId="51">
    <w:abstractNumId w:val="20"/>
  </w:num>
  <w:num w:numId="52">
    <w:abstractNumId w:val="22"/>
  </w:num>
  <w:num w:numId="53">
    <w:abstractNumId w:val="58"/>
  </w:num>
  <w:num w:numId="54">
    <w:abstractNumId w:val="75"/>
  </w:num>
  <w:num w:numId="55">
    <w:abstractNumId w:val="26"/>
  </w:num>
  <w:num w:numId="56">
    <w:abstractNumId w:val="11"/>
  </w:num>
  <w:num w:numId="57">
    <w:abstractNumId w:val="9"/>
  </w:num>
  <w:num w:numId="58">
    <w:abstractNumId w:val="0"/>
  </w:num>
  <w:num w:numId="59">
    <w:abstractNumId w:val="34"/>
  </w:num>
  <w:num w:numId="60">
    <w:abstractNumId w:val="7"/>
  </w:num>
  <w:num w:numId="61">
    <w:abstractNumId w:val="71"/>
  </w:num>
  <w:num w:numId="62">
    <w:abstractNumId w:val="24"/>
  </w:num>
  <w:num w:numId="63">
    <w:abstractNumId w:val="49"/>
  </w:num>
  <w:num w:numId="64">
    <w:abstractNumId w:val="23"/>
  </w:num>
  <w:num w:numId="65">
    <w:abstractNumId w:val="42"/>
  </w:num>
  <w:num w:numId="66">
    <w:abstractNumId w:val="15"/>
  </w:num>
  <w:num w:numId="67">
    <w:abstractNumId w:val="25"/>
  </w:num>
  <w:num w:numId="68">
    <w:abstractNumId w:val="67"/>
  </w:num>
  <w:num w:numId="69">
    <w:abstractNumId w:val="17"/>
  </w:num>
  <w:num w:numId="70">
    <w:abstractNumId w:val="33"/>
  </w:num>
  <w:num w:numId="71">
    <w:abstractNumId w:val="74"/>
  </w:num>
  <w:num w:numId="72">
    <w:abstractNumId w:val="56"/>
  </w:num>
  <w:num w:numId="73">
    <w:abstractNumId w:val="27"/>
  </w:num>
  <w:num w:numId="74">
    <w:abstractNumId w:val="51"/>
  </w:num>
  <w:num w:numId="75">
    <w:abstractNumId w:val="29"/>
  </w:num>
  <w:num w:numId="76">
    <w:abstractNumId w:val="63"/>
  </w:num>
  <w:num w:numId="77">
    <w:abstractNumId w:val="78"/>
  </w:num>
  <w:num w:numId="78">
    <w:abstractNumId w:val="40"/>
  </w:num>
  <w:num w:numId="79">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9A9"/>
    <w:rsid w:val="00011FB9"/>
    <w:rsid w:val="000153FE"/>
    <w:rsid w:val="00020C5C"/>
    <w:rsid w:val="00021677"/>
    <w:rsid w:val="00021B68"/>
    <w:rsid w:val="000238AA"/>
    <w:rsid w:val="0003157D"/>
    <w:rsid w:val="0003174B"/>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F07"/>
    <w:rsid w:val="00074A23"/>
    <w:rsid w:val="000812A7"/>
    <w:rsid w:val="00085A07"/>
    <w:rsid w:val="00086E73"/>
    <w:rsid w:val="00087A82"/>
    <w:rsid w:val="00090C7D"/>
    <w:rsid w:val="000A681E"/>
    <w:rsid w:val="000A6EBB"/>
    <w:rsid w:val="000A72B4"/>
    <w:rsid w:val="000B101F"/>
    <w:rsid w:val="000B2DCA"/>
    <w:rsid w:val="000C0C86"/>
    <w:rsid w:val="000C1C89"/>
    <w:rsid w:val="000C34EE"/>
    <w:rsid w:val="000C418B"/>
    <w:rsid w:val="000C560B"/>
    <w:rsid w:val="000C561A"/>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752"/>
    <w:rsid w:val="000F1A83"/>
    <w:rsid w:val="000F5478"/>
    <w:rsid w:val="000F5B5C"/>
    <w:rsid w:val="000F5E57"/>
    <w:rsid w:val="00100C10"/>
    <w:rsid w:val="001015B5"/>
    <w:rsid w:val="00101981"/>
    <w:rsid w:val="001026E0"/>
    <w:rsid w:val="001031F5"/>
    <w:rsid w:val="00103D34"/>
    <w:rsid w:val="00103D66"/>
    <w:rsid w:val="0010750C"/>
    <w:rsid w:val="001119F3"/>
    <w:rsid w:val="001121F1"/>
    <w:rsid w:val="00113B5B"/>
    <w:rsid w:val="001144F4"/>
    <w:rsid w:val="00116D06"/>
    <w:rsid w:val="00120740"/>
    <w:rsid w:val="001207C0"/>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6E0C"/>
    <w:rsid w:val="001A37BE"/>
    <w:rsid w:val="001A50E2"/>
    <w:rsid w:val="001A72AE"/>
    <w:rsid w:val="001B03E1"/>
    <w:rsid w:val="001B0856"/>
    <w:rsid w:val="001B1FC9"/>
    <w:rsid w:val="001B28FD"/>
    <w:rsid w:val="001B614E"/>
    <w:rsid w:val="001B64F8"/>
    <w:rsid w:val="001B7C0C"/>
    <w:rsid w:val="001B7DDF"/>
    <w:rsid w:val="001C0C4F"/>
    <w:rsid w:val="001C1CEA"/>
    <w:rsid w:val="001C4331"/>
    <w:rsid w:val="001C456B"/>
    <w:rsid w:val="001C5E54"/>
    <w:rsid w:val="001C6F00"/>
    <w:rsid w:val="001C7B5E"/>
    <w:rsid w:val="001D02D0"/>
    <w:rsid w:val="001D035A"/>
    <w:rsid w:val="001E0770"/>
    <w:rsid w:val="001E08BD"/>
    <w:rsid w:val="001E3899"/>
    <w:rsid w:val="001E410B"/>
    <w:rsid w:val="001E49EC"/>
    <w:rsid w:val="001E61AF"/>
    <w:rsid w:val="001E7B24"/>
    <w:rsid w:val="001E7B87"/>
    <w:rsid w:val="001F02FA"/>
    <w:rsid w:val="001F1D85"/>
    <w:rsid w:val="001F3931"/>
    <w:rsid w:val="001F3DEC"/>
    <w:rsid w:val="001F6AFF"/>
    <w:rsid w:val="001F70CB"/>
    <w:rsid w:val="00201BC7"/>
    <w:rsid w:val="002032B6"/>
    <w:rsid w:val="00203830"/>
    <w:rsid w:val="0020398E"/>
    <w:rsid w:val="00206197"/>
    <w:rsid w:val="00206ADE"/>
    <w:rsid w:val="00210E77"/>
    <w:rsid w:val="002143AA"/>
    <w:rsid w:val="00221A5C"/>
    <w:rsid w:val="00222361"/>
    <w:rsid w:val="00222897"/>
    <w:rsid w:val="00224C72"/>
    <w:rsid w:val="0022528E"/>
    <w:rsid w:val="00225364"/>
    <w:rsid w:val="0022567C"/>
    <w:rsid w:val="002325DE"/>
    <w:rsid w:val="002344EC"/>
    <w:rsid w:val="00236CEB"/>
    <w:rsid w:val="00242054"/>
    <w:rsid w:val="00242659"/>
    <w:rsid w:val="00243A56"/>
    <w:rsid w:val="00243E47"/>
    <w:rsid w:val="0024644C"/>
    <w:rsid w:val="00247086"/>
    <w:rsid w:val="00251CF7"/>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730B"/>
    <w:rsid w:val="002A2232"/>
    <w:rsid w:val="002A2BEF"/>
    <w:rsid w:val="002A6F3E"/>
    <w:rsid w:val="002A798D"/>
    <w:rsid w:val="002B17A2"/>
    <w:rsid w:val="002B2088"/>
    <w:rsid w:val="002B54F8"/>
    <w:rsid w:val="002C0932"/>
    <w:rsid w:val="002C3E11"/>
    <w:rsid w:val="002C55BD"/>
    <w:rsid w:val="002C6F13"/>
    <w:rsid w:val="002D2F3E"/>
    <w:rsid w:val="002E06FF"/>
    <w:rsid w:val="002E1294"/>
    <w:rsid w:val="002E20FA"/>
    <w:rsid w:val="002E39CD"/>
    <w:rsid w:val="002E668A"/>
    <w:rsid w:val="002E6F47"/>
    <w:rsid w:val="002F2A79"/>
    <w:rsid w:val="00307D95"/>
    <w:rsid w:val="003103DC"/>
    <w:rsid w:val="00313061"/>
    <w:rsid w:val="0031364F"/>
    <w:rsid w:val="00313BAD"/>
    <w:rsid w:val="003144B2"/>
    <w:rsid w:val="0032055C"/>
    <w:rsid w:val="00325447"/>
    <w:rsid w:val="00330189"/>
    <w:rsid w:val="00331888"/>
    <w:rsid w:val="00335191"/>
    <w:rsid w:val="0033755D"/>
    <w:rsid w:val="0034260A"/>
    <w:rsid w:val="003428D4"/>
    <w:rsid w:val="00344159"/>
    <w:rsid w:val="0034501B"/>
    <w:rsid w:val="0034733E"/>
    <w:rsid w:val="00350838"/>
    <w:rsid w:val="0035166C"/>
    <w:rsid w:val="00351745"/>
    <w:rsid w:val="00352EB2"/>
    <w:rsid w:val="00356719"/>
    <w:rsid w:val="0035674E"/>
    <w:rsid w:val="00357D01"/>
    <w:rsid w:val="003608CA"/>
    <w:rsid w:val="00360ECF"/>
    <w:rsid w:val="003650C9"/>
    <w:rsid w:val="00365D8E"/>
    <w:rsid w:val="003668B0"/>
    <w:rsid w:val="0036731A"/>
    <w:rsid w:val="00367775"/>
    <w:rsid w:val="003714A1"/>
    <w:rsid w:val="003742EA"/>
    <w:rsid w:val="00375D11"/>
    <w:rsid w:val="00377A57"/>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7BB"/>
    <w:rsid w:val="003C6F4C"/>
    <w:rsid w:val="003D1FEF"/>
    <w:rsid w:val="003D247A"/>
    <w:rsid w:val="003D5CCE"/>
    <w:rsid w:val="003D6B5A"/>
    <w:rsid w:val="003E18DB"/>
    <w:rsid w:val="003E1EF3"/>
    <w:rsid w:val="003F09F0"/>
    <w:rsid w:val="003F1065"/>
    <w:rsid w:val="003F3C38"/>
    <w:rsid w:val="003F3D0C"/>
    <w:rsid w:val="003F5552"/>
    <w:rsid w:val="00400CBD"/>
    <w:rsid w:val="0040206A"/>
    <w:rsid w:val="00402D3E"/>
    <w:rsid w:val="004033A7"/>
    <w:rsid w:val="00404E7D"/>
    <w:rsid w:val="00405823"/>
    <w:rsid w:val="00406AB9"/>
    <w:rsid w:val="00406C06"/>
    <w:rsid w:val="004105CF"/>
    <w:rsid w:val="004107F2"/>
    <w:rsid w:val="00410B11"/>
    <w:rsid w:val="004110A5"/>
    <w:rsid w:val="00416CB8"/>
    <w:rsid w:val="00416E8C"/>
    <w:rsid w:val="00424BB4"/>
    <w:rsid w:val="00425081"/>
    <w:rsid w:val="00425654"/>
    <w:rsid w:val="0043279F"/>
    <w:rsid w:val="00435D6D"/>
    <w:rsid w:val="00441C98"/>
    <w:rsid w:val="00443FAE"/>
    <w:rsid w:val="00446CA5"/>
    <w:rsid w:val="00452FF4"/>
    <w:rsid w:val="004538EA"/>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6AC9"/>
    <w:rsid w:val="00477369"/>
    <w:rsid w:val="0048590D"/>
    <w:rsid w:val="00486515"/>
    <w:rsid w:val="00487987"/>
    <w:rsid w:val="004915B9"/>
    <w:rsid w:val="00491931"/>
    <w:rsid w:val="00492AFF"/>
    <w:rsid w:val="00493227"/>
    <w:rsid w:val="00493755"/>
    <w:rsid w:val="00493982"/>
    <w:rsid w:val="00495638"/>
    <w:rsid w:val="00497827"/>
    <w:rsid w:val="004A2436"/>
    <w:rsid w:val="004A692A"/>
    <w:rsid w:val="004B10A5"/>
    <w:rsid w:val="004B115D"/>
    <w:rsid w:val="004B21F1"/>
    <w:rsid w:val="004B260B"/>
    <w:rsid w:val="004B3599"/>
    <w:rsid w:val="004B3708"/>
    <w:rsid w:val="004B3F44"/>
    <w:rsid w:val="004B51CD"/>
    <w:rsid w:val="004B5DB1"/>
    <w:rsid w:val="004B6D3E"/>
    <w:rsid w:val="004B7D83"/>
    <w:rsid w:val="004B7EF9"/>
    <w:rsid w:val="004C01DB"/>
    <w:rsid w:val="004C20E8"/>
    <w:rsid w:val="004C5DFA"/>
    <w:rsid w:val="004D1AC3"/>
    <w:rsid w:val="004E223B"/>
    <w:rsid w:val="004E7F1E"/>
    <w:rsid w:val="004F563C"/>
    <w:rsid w:val="00502D8D"/>
    <w:rsid w:val="005039A1"/>
    <w:rsid w:val="00503BD2"/>
    <w:rsid w:val="00506553"/>
    <w:rsid w:val="00511968"/>
    <w:rsid w:val="005210B6"/>
    <w:rsid w:val="00523DEB"/>
    <w:rsid w:val="00525CBF"/>
    <w:rsid w:val="00535092"/>
    <w:rsid w:val="00535B26"/>
    <w:rsid w:val="00537C13"/>
    <w:rsid w:val="00540BF3"/>
    <w:rsid w:val="00542A53"/>
    <w:rsid w:val="005454CE"/>
    <w:rsid w:val="00545EAE"/>
    <w:rsid w:val="00547235"/>
    <w:rsid w:val="00551A59"/>
    <w:rsid w:val="0055397E"/>
    <w:rsid w:val="00555116"/>
    <w:rsid w:val="005639CA"/>
    <w:rsid w:val="00564AC3"/>
    <w:rsid w:val="00574E80"/>
    <w:rsid w:val="005817C3"/>
    <w:rsid w:val="005819BE"/>
    <w:rsid w:val="005832FC"/>
    <w:rsid w:val="00583645"/>
    <w:rsid w:val="00584736"/>
    <w:rsid w:val="00585465"/>
    <w:rsid w:val="00586611"/>
    <w:rsid w:val="00597B49"/>
    <w:rsid w:val="005A22FD"/>
    <w:rsid w:val="005A2963"/>
    <w:rsid w:val="005A395C"/>
    <w:rsid w:val="005A41A5"/>
    <w:rsid w:val="005A4C81"/>
    <w:rsid w:val="005A4EF9"/>
    <w:rsid w:val="005B16D9"/>
    <w:rsid w:val="005B5880"/>
    <w:rsid w:val="005B6AE3"/>
    <w:rsid w:val="005B7D56"/>
    <w:rsid w:val="005C005A"/>
    <w:rsid w:val="005C15E6"/>
    <w:rsid w:val="005C5ED6"/>
    <w:rsid w:val="005D5A73"/>
    <w:rsid w:val="005D7B41"/>
    <w:rsid w:val="005E2225"/>
    <w:rsid w:val="005E3598"/>
    <w:rsid w:val="005E35C9"/>
    <w:rsid w:val="005E3E61"/>
    <w:rsid w:val="005E4297"/>
    <w:rsid w:val="005E61E0"/>
    <w:rsid w:val="005E65AE"/>
    <w:rsid w:val="005F0253"/>
    <w:rsid w:val="005F0CBF"/>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36592"/>
    <w:rsid w:val="00640D36"/>
    <w:rsid w:val="006423D5"/>
    <w:rsid w:val="006427BB"/>
    <w:rsid w:val="00646DA7"/>
    <w:rsid w:val="00646EC7"/>
    <w:rsid w:val="006476FC"/>
    <w:rsid w:val="00647FC8"/>
    <w:rsid w:val="006528C5"/>
    <w:rsid w:val="00655A03"/>
    <w:rsid w:val="00655ED4"/>
    <w:rsid w:val="0065730C"/>
    <w:rsid w:val="00663003"/>
    <w:rsid w:val="00665014"/>
    <w:rsid w:val="006657F5"/>
    <w:rsid w:val="0067109B"/>
    <w:rsid w:val="00671BFD"/>
    <w:rsid w:val="00672C71"/>
    <w:rsid w:val="0067322D"/>
    <w:rsid w:val="0067533C"/>
    <w:rsid w:val="00681F3F"/>
    <w:rsid w:val="00683FAC"/>
    <w:rsid w:val="00686C5D"/>
    <w:rsid w:val="006924C5"/>
    <w:rsid w:val="006964F7"/>
    <w:rsid w:val="00697225"/>
    <w:rsid w:val="006A24F6"/>
    <w:rsid w:val="006A43B9"/>
    <w:rsid w:val="006A601C"/>
    <w:rsid w:val="006A6DE7"/>
    <w:rsid w:val="006A6F05"/>
    <w:rsid w:val="006A7603"/>
    <w:rsid w:val="006B1F50"/>
    <w:rsid w:val="006B350E"/>
    <w:rsid w:val="006B3830"/>
    <w:rsid w:val="006B4BBF"/>
    <w:rsid w:val="006B54CD"/>
    <w:rsid w:val="006B6B75"/>
    <w:rsid w:val="006C1AD6"/>
    <w:rsid w:val="006C2FD9"/>
    <w:rsid w:val="006C348A"/>
    <w:rsid w:val="006C7FC2"/>
    <w:rsid w:val="006D3117"/>
    <w:rsid w:val="006D5A70"/>
    <w:rsid w:val="006D62DA"/>
    <w:rsid w:val="006D703D"/>
    <w:rsid w:val="006D730E"/>
    <w:rsid w:val="006E2353"/>
    <w:rsid w:val="006E7739"/>
    <w:rsid w:val="006F72F8"/>
    <w:rsid w:val="00700E74"/>
    <w:rsid w:val="00702AED"/>
    <w:rsid w:val="00706757"/>
    <w:rsid w:val="007067C7"/>
    <w:rsid w:val="007171D3"/>
    <w:rsid w:val="00717A27"/>
    <w:rsid w:val="00722DBD"/>
    <w:rsid w:val="00723381"/>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4B07"/>
    <w:rsid w:val="0076559F"/>
    <w:rsid w:val="0076791B"/>
    <w:rsid w:val="00770545"/>
    <w:rsid w:val="00770D82"/>
    <w:rsid w:val="00771DB9"/>
    <w:rsid w:val="007765DA"/>
    <w:rsid w:val="00777848"/>
    <w:rsid w:val="00780612"/>
    <w:rsid w:val="00782D46"/>
    <w:rsid w:val="00783D51"/>
    <w:rsid w:val="0079143F"/>
    <w:rsid w:val="00792964"/>
    <w:rsid w:val="00793A06"/>
    <w:rsid w:val="00793A30"/>
    <w:rsid w:val="00794C66"/>
    <w:rsid w:val="00794CAA"/>
    <w:rsid w:val="00794EDB"/>
    <w:rsid w:val="007A2814"/>
    <w:rsid w:val="007A37A7"/>
    <w:rsid w:val="007B1D75"/>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0CA9"/>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5AA"/>
    <w:rsid w:val="00865804"/>
    <w:rsid w:val="00865CBA"/>
    <w:rsid w:val="00881435"/>
    <w:rsid w:val="0088381C"/>
    <w:rsid w:val="00883962"/>
    <w:rsid w:val="00885E40"/>
    <w:rsid w:val="00885F09"/>
    <w:rsid w:val="0088637F"/>
    <w:rsid w:val="008933FA"/>
    <w:rsid w:val="00894262"/>
    <w:rsid w:val="008945C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402"/>
    <w:rsid w:val="008D08FB"/>
    <w:rsid w:val="008D7A95"/>
    <w:rsid w:val="008E0C86"/>
    <w:rsid w:val="008E1E0C"/>
    <w:rsid w:val="008E3F84"/>
    <w:rsid w:val="008E56A4"/>
    <w:rsid w:val="008E6AD1"/>
    <w:rsid w:val="008E6E83"/>
    <w:rsid w:val="008F17FD"/>
    <w:rsid w:val="008F3085"/>
    <w:rsid w:val="008F38F7"/>
    <w:rsid w:val="008F3A81"/>
    <w:rsid w:val="008F3E23"/>
    <w:rsid w:val="0090102D"/>
    <w:rsid w:val="0090152B"/>
    <w:rsid w:val="00901AC3"/>
    <w:rsid w:val="00903EAA"/>
    <w:rsid w:val="00906324"/>
    <w:rsid w:val="00906B8E"/>
    <w:rsid w:val="00907A39"/>
    <w:rsid w:val="009130A0"/>
    <w:rsid w:val="009213FC"/>
    <w:rsid w:val="00922243"/>
    <w:rsid w:val="00922D6B"/>
    <w:rsid w:val="00923E67"/>
    <w:rsid w:val="0092418D"/>
    <w:rsid w:val="00924842"/>
    <w:rsid w:val="0092643C"/>
    <w:rsid w:val="009270EA"/>
    <w:rsid w:val="00931119"/>
    <w:rsid w:val="0093142A"/>
    <w:rsid w:val="00934F45"/>
    <w:rsid w:val="00935434"/>
    <w:rsid w:val="00940CFD"/>
    <w:rsid w:val="0095324A"/>
    <w:rsid w:val="00953A43"/>
    <w:rsid w:val="0096078D"/>
    <w:rsid w:val="00961972"/>
    <w:rsid w:val="0096324F"/>
    <w:rsid w:val="009649CE"/>
    <w:rsid w:val="00986AC8"/>
    <w:rsid w:val="009879C4"/>
    <w:rsid w:val="00990261"/>
    <w:rsid w:val="00990D81"/>
    <w:rsid w:val="0099218C"/>
    <w:rsid w:val="009930BB"/>
    <w:rsid w:val="00993974"/>
    <w:rsid w:val="0099470C"/>
    <w:rsid w:val="009A13B3"/>
    <w:rsid w:val="009A21FB"/>
    <w:rsid w:val="009A4121"/>
    <w:rsid w:val="009A6011"/>
    <w:rsid w:val="009B08DD"/>
    <w:rsid w:val="009C3417"/>
    <w:rsid w:val="009C4A6D"/>
    <w:rsid w:val="009D1D53"/>
    <w:rsid w:val="009D31C1"/>
    <w:rsid w:val="009D3249"/>
    <w:rsid w:val="009D4CF5"/>
    <w:rsid w:val="009D4DBA"/>
    <w:rsid w:val="009E1096"/>
    <w:rsid w:val="009E2C23"/>
    <w:rsid w:val="009E3AF6"/>
    <w:rsid w:val="009E49FC"/>
    <w:rsid w:val="009E55FD"/>
    <w:rsid w:val="009E59A7"/>
    <w:rsid w:val="009F4593"/>
    <w:rsid w:val="009F58A6"/>
    <w:rsid w:val="009F5C46"/>
    <w:rsid w:val="009F7DA4"/>
    <w:rsid w:val="00A033E5"/>
    <w:rsid w:val="00A03A48"/>
    <w:rsid w:val="00A06BAF"/>
    <w:rsid w:val="00A0744B"/>
    <w:rsid w:val="00A14281"/>
    <w:rsid w:val="00A147B2"/>
    <w:rsid w:val="00A20CDA"/>
    <w:rsid w:val="00A2464D"/>
    <w:rsid w:val="00A253E5"/>
    <w:rsid w:val="00A312AB"/>
    <w:rsid w:val="00A3438F"/>
    <w:rsid w:val="00A3681C"/>
    <w:rsid w:val="00A36A72"/>
    <w:rsid w:val="00A50C79"/>
    <w:rsid w:val="00A52821"/>
    <w:rsid w:val="00A5580F"/>
    <w:rsid w:val="00A568D6"/>
    <w:rsid w:val="00A57048"/>
    <w:rsid w:val="00A603A7"/>
    <w:rsid w:val="00A65C29"/>
    <w:rsid w:val="00A6630D"/>
    <w:rsid w:val="00A66783"/>
    <w:rsid w:val="00A668B3"/>
    <w:rsid w:val="00A704A0"/>
    <w:rsid w:val="00A71ED2"/>
    <w:rsid w:val="00A74A76"/>
    <w:rsid w:val="00A821F4"/>
    <w:rsid w:val="00A8322C"/>
    <w:rsid w:val="00A8505C"/>
    <w:rsid w:val="00A851F6"/>
    <w:rsid w:val="00A86065"/>
    <w:rsid w:val="00A9778D"/>
    <w:rsid w:val="00AB3312"/>
    <w:rsid w:val="00AB3A02"/>
    <w:rsid w:val="00AB3FEE"/>
    <w:rsid w:val="00AB58E4"/>
    <w:rsid w:val="00AB74AC"/>
    <w:rsid w:val="00AB7B14"/>
    <w:rsid w:val="00AC1FDC"/>
    <w:rsid w:val="00AC3B63"/>
    <w:rsid w:val="00AD03F8"/>
    <w:rsid w:val="00AD05F6"/>
    <w:rsid w:val="00AD22C4"/>
    <w:rsid w:val="00AD265F"/>
    <w:rsid w:val="00AD2715"/>
    <w:rsid w:val="00AD4403"/>
    <w:rsid w:val="00AE0B75"/>
    <w:rsid w:val="00AE2447"/>
    <w:rsid w:val="00AE416E"/>
    <w:rsid w:val="00AE75CF"/>
    <w:rsid w:val="00AF07D3"/>
    <w:rsid w:val="00AF1735"/>
    <w:rsid w:val="00AF3CAC"/>
    <w:rsid w:val="00AF6581"/>
    <w:rsid w:val="00AF6BC3"/>
    <w:rsid w:val="00AF7F20"/>
    <w:rsid w:val="00B02119"/>
    <w:rsid w:val="00B02925"/>
    <w:rsid w:val="00B051D0"/>
    <w:rsid w:val="00B10B21"/>
    <w:rsid w:val="00B13CDC"/>
    <w:rsid w:val="00B2026A"/>
    <w:rsid w:val="00B2068A"/>
    <w:rsid w:val="00B20882"/>
    <w:rsid w:val="00B20B6D"/>
    <w:rsid w:val="00B20F2F"/>
    <w:rsid w:val="00B222AD"/>
    <w:rsid w:val="00B23BFD"/>
    <w:rsid w:val="00B24EE0"/>
    <w:rsid w:val="00B25860"/>
    <w:rsid w:val="00B264DB"/>
    <w:rsid w:val="00B2778F"/>
    <w:rsid w:val="00B3694C"/>
    <w:rsid w:val="00B36C9C"/>
    <w:rsid w:val="00B400CE"/>
    <w:rsid w:val="00B41757"/>
    <w:rsid w:val="00B42448"/>
    <w:rsid w:val="00B43344"/>
    <w:rsid w:val="00B43AAC"/>
    <w:rsid w:val="00B4728E"/>
    <w:rsid w:val="00B47419"/>
    <w:rsid w:val="00B50D64"/>
    <w:rsid w:val="00B55857"/>
    <w:rsid w:val="00B576CC"/>
    <w:rsid w:val="00B628A1"/>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5709"/>
    <w:rsid w:val="00B961B5"/>
    <w:rsid w:val="00BA5EAC"/>
    <w:rsid w:val="00BB024B"/>
    <w:rsid w:val="00BB31C0"/>
    <w:rsid w:val="00BB65DE"/>
    <w:rsid w:val="00BC073B"/>
    <w:rsid w:val="00BC3A58"/>
    <w:rsid w:val="00BD0FF5"/>
    <w:rsid w:val="00BD2C32"/>
    <w:rsid w:val="00BD6EEE"/>
    <w:rsid w:val="00BE01D3"/>
    <w:rsid w:val="00BE1921"/>
    <w:rsid w:val="00BE1FE7"/>
    <w:rsid w:val="00BF1922"/>
    <w:rsid w:val="00BF5187"/>
    <w:rsid w:val="00BF72FE"/>
    <w:rsid w:val="00BF78ED"/>
    <w:rsid w:val="00C00BD5"/>
    <w:rsid w:val="00C00CFF"/>
    <w:rsid w:val="00C02D2A"/>
    <w:rsid w:val="00C06B0F"/>
    <w:rsid w:val="00C072CF"/>
    <w:rsid w:val="00C1235E"/>
    <w:rsid w:val="00C16CD4"/>
    <w:rsid w:val="00C16CF1"/>
    <w:rsid w:val="00C23006"/>
    <w:rsid w:val="00C248F7"/>
    <w:rsid w:val="00C260BD"/>
    <w:rsid w:val="00C304B6"/>
    <w:rsid w:val="00C34324"/>
    <w:rsid w:val="00C3592A"/>
    <w:rsid w:val="00C406DA"/>
    <w:rsid w:val="00C41488"/>
    <w:rsid w:val="00C436FE"/>
    <w:rsid w:val="00C446C8"/>
    <w:rsid w:val="00C458F9"/>
    <w:rsid w:val="00C52DCE"/>
    <w:rsid w:val="00C53131"/>
    <w:rsid w:val="00C602EA"/>
    <w:rsid w:val="00C60AB0"/>
    <w:rsid w:val="00C6652B"/>
    <w:rsid w:val="00C701D9"/>
    <w:rsid w:val="00C71B45"/>
    <w:rsid w:val="00C739C3"/>
    <w:rsid w:val="00C76747"/>
    <w:rsid w:val="00C77578"/>
    <w:rsid w:val="00C823B2"/>
    <w:rsid w:val="00C878BF"/>
    <w:rsid w:val="00C92A89"/>
    <w:rsid w:val="00C93C30"/>
    <w:rsid w:val="00CA1782"/>
    <w:rsid w:val="00CA221F"/>
    <w:rsid w:val="00CA70AF"/>
    <w:rsid w:val="00CB3D04"/>
    <w:rsid w:val="00CC5537"/>
    <w:rsid w:val="00CC553E"/>
    <w:rsid w:val="00CC7202"/>
    <w:rsid w:val="00CD7720"/>
    <w:rsid w:val="00CE5F8A"/>
    <w:rsid w:val="00CE6BC9"/>
    <w:rsid w:val="00CF02CD"/>
    <w:rsid w:val="00CF13F3"/>
    <w:rsid w:val="00CF6A77"/>
    <w:rsid w:val="00CF7B75"/>
    <w:rsid w:val="00D02557"/>
    <w:rsid w:val="00D03B81"/>
    <w:rsid w:val="00D10E97"/>
    <w:rsid w:val="00D1133C"/>
    <w:rsid w:val="00D11C3B"/>
    <w:rsid w:val="00D152B0"/>
    <w:rsid w:val="00D15AE8"/>
    <w:rsid w:val="00D22999"/>
    <w:rsid w:val="00D26989"/>
    <w:rsid w:val="00D33189"/>
    <w:rsid w:val="00D3335F"/>
    <w:rsid w:val="00D37576"/>
    <w:rsid w:val="00D377F5"/>
    <w:rsid w:val="00D5045C"/>
    <w:rsid w:val="00D54B7C"/>
    <w:rsid w:val="00D70CA4"/>
    <w:rsid w:val="00D73182"/>
    <w:rsid w:val="00D7631D"/>
    <w:rsid w:val="00D82CB7"/>
    <w:rsid w:val="00D83239"/>
    <w:rsid w:val="00D857B9"/>
    <w:rsid w:val="00D90902"/>
    <w:rsid w:val="00D91043"/>
    <w:rsid w:val="00D94A35"/>
    <w:rsid w:val="00DA4B7F"/>
    <w:rsid w:val="00DA6216"/>
    <w:rsid w:val="00DA6FEB"/>
    <w:rsid w:val="00DB5FCE"/>
    <w:rsid w:val="00DB694D"/>
    <w:rsid w:val="00DB765F"/>
    <w:rsid w:val="00DB7EF2"/>
    <w:rsid w:val="00DC01B2"/>
    <w:rsid w:val="00DC0FDF"/>
    <w:rsid w:val="00DC17E1"/>
    <w:rsid w:val="00DC25A6"/>
    <w:rsid w:val="00DD4E22"/>
    <w:rsid w:val="00DD707C"/>
    <w:rsid w:val="00DE0742"/>
    <w:rsid w:val="00DE1661"/>
    <w:rsid w:val="00DE2A02"/>
    <w:rsid w:val="00DE2EBB"/>
    <w:rsid w:val="00DE3D5A"/>
    <w:rsid w:val="00DE40F3"/>
    <w:rsid w:val="00DE42E0"/>
    <w:rsid w:val="00DE49D5"/>
    <w:rsid w:val="00DE7621"/>
    <w:rsid w:val="00DE7778"/>
    <w:rsid w:val="00DF5AA8"/>
    <w:rsid w:val="00DF6133"/>
    <w:rsid w:val="00DF6A45"/>
    <w:rsid w:val="00E00E2F"/>
    <w:rsid w:val="00E03372"/>
    <w:rsid w:val="00E03B01"/>
    <w:rsid w:val="00E03CCC"/>
    <w:rsid w:val="00E07EA4"/>
    <w:rsid w:val="00E10C38"/>
    <w:rsid w:val="00E16E08"/>
    <w:rsid w:val="00E20520"/>
    <w:rsid w:val="00E221F8"/>
    <w:rsid w:val="00E24A87"/>
    <w:rsid w:val="00E24C22"/>
    <w:rsid w:val="00E27797"/>
    <w:rsid w:val="00E31078"/>
    <w:rsid w:val="00E31AF8"/>
    <w:rsid w:val="00E325B9"/>
    <w:rsid w:val="00E33785"/>
    <w:rsid w:val="00E3428D"/>
    <w:rsid w:val="00E356F6"/>
    <w:rsid w:val="00E52FAA"/>
    <w:rsid w:val="00E565B6"/>
    <w:rsid w:val="00E60B90"/>
    <w:rsid w:val="00E60F69"/>
    <w:rsid w:val="00E60FA2"/>
    <w:rsid w:val="00E63C79"/>
    <w:rsid w:val="00E659CB"/>
    <w:rsid w:val="00E7187C"/>
    <w:rsid w:val="00E72370"/>
    <w:rsid w:val="00E756D1"/>
    <w:rsid w:val="00E83392"/>
    <w:rsid w:val="00E83C33"/>
    <w:rsid w:val="00E854BF"/>
    <w:rsid w:val="00E859E6"/>
    <w:rsid w:val="00E93887"/>
    <w:rsid w:val="00E93AA6"/>
    <w:rsid w:val="00E943E7"/>
    <w:rsid w:val="00EA31CC"/>
    <w:rsid w:val="00EA4576"/>
    <w:rsid w:val="00EA72A8"/>
    <w:rsid w:val="00EA7F81"/>
    <w:rsid w:val="00EB1DA2"/>
    <w:rsid w:val="00EB53B6"/>
    <w:rsid w:val="00EC0A6A"/>
    <w:rsid w:val="00EC103E"/>
    <w:rsid w:val="00EC332A"/>
    <w:rsid w:val="00EC3782"/>
    <w:rsid w:val="00EC4C05"/>
    <w:rsid w:val="00EC5D02"/>
    <w:rsid w:val="00EC7412"/>
    <w:rsid w:val="00ED1019"/>
    <w:rsid w:val="00ED12F1"/>
    <w:rsid w:val="00ED1EDF"/>
    <w:rsid w:val="00ED2600"/>
    <w:rsid w:val="00ED26D5"/>
    <w:rsid w:val="00ED2EEC"/>
    <w:rsid w:val="00ED3983"/>
    <w:rsid w:val="00ED4F64"/>
    <w:rsid w:val="00ED6DBD"/>
    <w:rsid w:val="00ED725A"/>
    <w:rsid w:val="00ED75CE"/>
    <w:rsid w:val="00ED7C72"/>
    <w:rsid w:val="00EE0D7D"/>
    <w:rsid w:val="00EE12AB"/>
    <w:rsid w:val="00EE15BD"/>
    <w:rsid w:val="00EE4903"/>
    <w:rsid w:val="00EF1293"/>
    <w:rsid w:val="00EF28EC"/>
    <w:rsid w:val="00EF3067"/>
    <w:rsid w:val="00F0020D"/>
    <w:rsid w:val="00F00365"/>
    <w:rsid w:val="00F00AA2"/>
    <w:rsid w:val="00F01E33"/>
    <w:rsid w:val="00F04143"/>
    <w:rsid w:val="00F04F89"/>
    <w:rsid w:val="00F06BB7"/>
    <w:rsid w:val="00F131BD"/>
    <w:rsid w:val="00F17494"/>
    <w:rsid w:val="00F20AFD"/>
    <w:rsid w:val="00F20FA4"/>
    <w:rsid w:val="00F24ED3"/>
    <w:rsid w:val="00F25A16"/>
    <w:rsid w:val="00F265E5"/>
    <w:rsid w:val="00F27B48"/>
    <w:rsid w:val="00F30D2E"/>
    <w:rsid w:val="00F31F0E"/>
    <w:rsid w:val="00F35139"/>
    <w:rsid w:val="00F36195"/>
    <w:rsid w:val="00F408DB"/>
    <w:rsid w:val="00F4337E"/>
    <w:rsid w:val="00F47045"/>
    <w:rsid w:val="00F47637"/>
    <w:rsid w:val="00F503CB"/>
    <w:rsid w:val="00F51A11"/>
    <w:rsid w:val="00F54BA5"/>
    <w:rsid w:val="00F60C1C"/>
    <w:rsid w:val="00F62A87"/>
    <w:rsid w:val="00F6531B"/>
    <w:rsid w:val="00F66339"/>
    <w:rsid w:val="00F74EEB"/>
    <w:rsid w:val="00F761FA"/>
    <w:rsid w:val="00F8064C"/>
    <w:rsid w:val="00F82941"/>
    <w:rsid w:val="00F82C1D"/>
    <w:rsid w:val="00F86502"/>
    <w:rsid w:val="00F86D49"/>
    <w:rsid w:val="00F92046"/>
    <w:rsid w:val="00F92711"/>
    <w:rsid w:val="00F97643"/>
    <w:rsid w:val="00FA5517"/>
    <w:rsid w:val="00FA6CA5"/>
    <w:rsid w:val="00FA793A"/>
    <w:rsid w:val="00FB2499"/>
    <w:rsid w:val="00FC0C76"/>
    <w:rsid w:val="00FC0F3B"/>
    <w:rsid w:val="00FC25E7"/>
    <w:rsid w:val="00FC4D96"/>
    <w:rsid w:val="00FC6B14"/>
    <w:rsid w:val="00FC7BDA"/>
    <w:rsid w:val="00FD527E"/>
    <w:rsid w:val="00FE1133"/>
    <w:rsid w:val="00FE1152"/>
    <w:rsid w:val="00FE4C69"/>
    <w:rsid w:val="00FE687E"/>
    <w:rsid w:val="00FF0175"/>
    <w:rsid w:val="00FF018B"/>
    <w:rsid w:val="00FF1B23"/>
    <w:rsid w:val="00FF39CD"/>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AC1FDC"/>
    <w:pPr>
      <w:spacing w:before="156" w:after="156" w:line="200" w:lineRule="exact"/>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25"/>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16" Type="http://schemas.openxmlformats.org/officeDocument/2006/relationships/image" Target="media/image7.jp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oter" Target="footer4.xml"/><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5D9C18B9-9328-4123-92C4-AEA1C31DB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17024</TotalTime>
  <Pages>75</Pages>
  <Words>7384</Words>
  <Characters>42095</Characters>
  <Application>Microsoft Office Word</Application>
  <DocSecurity>0</DocSecurity>
  <Lines>350</Lines>
  <Paragraphs>98</Paragraphs>
  <ScaleCrop>false</ScaleCrop>
  <Company/>
  <LinksUpToDate>false</LinksUpToDate>
  <CharactersWithSpaces>49381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292</cp:revision>
  <cp:lastPrinted>2022-11-08T02:46:00Z</cp:lastPrinted>
  <dcterms:created xsi:type="dcterms:W3CDTF">2022-06-13T06:21:00Z</dcterms:created>
  <dcterms:modified xsi:type="dcterms:W3CDTF">2023-04-07T09:26:00Z</dcterms:modified>
  <cp:version>1.0</cp:version>
</cp:coreProperties>
</file>