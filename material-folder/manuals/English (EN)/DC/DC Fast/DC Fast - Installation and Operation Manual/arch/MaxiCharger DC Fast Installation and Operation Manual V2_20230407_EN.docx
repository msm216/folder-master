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DD78CE8" w14:textId="3C5D8305" w:rsidR="001C456B" w:rsidRPr="00475770" w:rsidRDefault="00743B0B" w:rsidP="001C456B">
      <w:pPr>
        <w:sectPr w:rsidR="001C456B" w:rsidRPr="00475770" w:rsidSect="00D26989">
          <w:footerReference w:type="default" r:id="rId8"/>
          <w:pgSz w:w="8392" w:h="11907"/>
          <w:pgMar w:top="567" w:right="567" w:bottom="567" w:left="567" w:header="0" w:footer="340" w:gutter="0"/>
          <w:pgNumType w:fmt="lowerRoman" w:start="1"/>
          <w:cols w:space="720"/>
          <w:docGrid w:linePitch="245"/>
        </w:sectPr>
      </w:pPr>
      <w:bookmarkStart w:id="0" w:name="_Ref366140957"/>
      <w:bookmarkStart w:id="1" w:name="OLE_LINK20"/>
      <w:bookmarkStart w:id="2" w:name="OLE_LINK19"/>
      <w:r w:rsidRPr="00475770">
        <w:rPr>
          <w:noProof/>
        </w:rPr>
        <w:drawing>
          <wp:anchor distT="0" distB="0" distL="114300" distR="114300" simplePos="0" relativeHeight="252715008" behindDoc="0" locked="0" layoutInCell="1" allowOverlap="1" wp14:anchorId="69767D63" wp14:editId="36065D86">
            <wp:simplePos x="0" y="0"/>
            <wp:positionH relativeFrom="margin">
              <wp:align>left</wp:align>
            </wp:positionH>
            <wp:positionV relativeFrom="paragraph">
              <wp:posOffset>83962</wp:posOffset>
            </wp:positionV>
            <wp:extent cx="4608830" cy="6522085"/>
            <wp:effectExtent l="0" t="0" r="1270" b="0"/>
            <wp:wrapNone/>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说明书封面--0623.jpg"/>
                    <pic:cNvPicPr/>
                  </pic:nvPicPr>
                  <pic:blipFill>
                    <a:blip r:embed="rId9">
                      <a:extLst>
                        <a:ext uri="{28A0092B-C50C-407E-A947-70E740481C1C}">
                          <a14:useLocalDpi xmlns:a14="http://schemas.microsoft.com/office/drawing/2010/main" val="0"/>
                        </a:ext>
                      </a:extLst>
                    </a:blip>
                    <a:stretch>
                      <a:fillRect/>
                    </a:stretch>
                  </pic:blipFill>
                  <pic:spPr>
                    <a:xfrm>
                      <a:off x="0" y="0"/>
                      <a:ext cx="4608830" cy="6522085"/>
                    </a:xfrm>
                    <a:prstGeom prst="rect">
                      <a:avLst/>
                    </a:prstGeom>
                  </pic:spPr>
                </pic:pic>
              </a:graphicData>
            </a:graphic>
          </wp:anchor>
        </w:drawing>
      </w:r>
    </w:p>
    <w:p w14:paraId="29C9196B" w14:textId="53AA0D92" w:rsidR="00783D51" w:rsidRPr="00475770" w:rsidRDefault="00783D51" w:rsidP="0065730C">
      <w:pPr>
        <w:pStyle w:val="Trademark"/>
        <w:rPr>
          <w:sz w:val="18"/>
        </w:rPr>
      </w:pPr>
      <w:r w:rsidRPr="00475770">
        <w:rPr>
          <w:rFonts w:eastAsiaTheme="minorEastAsia"/>
          <w:lang w:eastAsia="en-US"/>
        </w:rPr>
        <w:lastRenderedPageBreak/>
        <w:t>Trademarks</w:t>
      </w:r>
      <w:bookmarkEnd w:id="0"/>
    </w:p>
    <w:p w14:paraId="22E0EC9F" w14:textId="22F8BA2C" w:rsidR="00783D51" w:rsidRPr="00475770" w:rsidRDefault="00783D51" w:rsidP="00195C05">
      <w:pPr>
        <w:pStyle w:val="EN"/>
      </w:pPr>
      <w:bookmarkStart w:id="3" w:name="OLE_LINK63"/>
      <w:bookmarkStart w:id="4" w:name="OLE_LINK62"/>
      <w:proofErr w:type="spellStart"/>
      <w:r w:rsidRPr="00475770">
        <w:t>Autel</w:t>
      </w:r>
      <w:proofErr w:type="spellEnd"/>
      <w:r w:rsidRPr="00475770">
        <w:rPr>
          <w:vertAlign w:val="superscript"/>
        </w:rPr>
        <w:t>®</w:t>
      </w:r>
      <w:r w:rsidR="00712CE0">
        <w:t xml:space="preserve"> and</w:t>
      </w:r>
      <w:r w:rsidRPr="00475770">
        <w:t xml:space="preserve"> </w:t>
      </w:r>
      <w:r w:rsidR="00C77578" w:rsidRPr="00475770">
        <w:t>MaxiCharger</w:t>
      </w:r>
      <w:r w:rsidR="00C77578" w:rsidRPr="00475770">
        <w:rPr>
          <w:vertAlign w:val="superscript"/>
        </w:rPr>
        <w:t>®</w:t>
      </w:r>
      <w:bookmarkEnd w:id="3"/>
      <w:bookmarkEnd w:id="4"/>
      <w:r w:rsidRPr="00475770">
        <w:t xml:space="preserve"> are trademarks of </w:t>
      </w:r>
      <w:proofErr w:type="spellStart"/>
      <w:r w:rsidRPr="00475770">
        <w:t>Autel</w:t>
      </w:r>
      <w:proofErr w:type="spellEnd"/>
      <w:r w:rsidRPr="00475770">
        <w:t xml:space="preserve"> Intelligent Technology Corp., Ltd., registered in China, the United States and other countries. All other marks are trademarks or registered trademarks of their respective holders.</w:t>
      </w:r>
    </w:p>
    <w:p w14:paraId="29E265EE" w14:textId="77777777" w:rsidR="00783D51" w:rsidRPr="00475770" w:rsidRDefault="00783D51" w:rsidP="00783D51">
      <w:pPr>
        <w:pStyle w:val="Trademark"/>
        <w:rPr>
          <w:rFonts w:eastAsiaTheme="minorEastAsia"/>
          <w:lang w:eastAsia="en-US"/>
        </w:rPr>
      </w:pPr>
      <w:r w:rsidRPr="00475770">
        <w:rPr>
          <w:rFonts w:eastAsiaTheme="minorEastAsia"/>
          <w:lang w:eastAsia="en-US"/>
        </w:rPr>
        <w:t>Copyright Information</w:t>
      </w:r>
    </w:p>
    <w:p w14:paraId="6D6D30F4" w14:textId="77777777" w:rsidR="00783D51" w:rsidRPr="00475770" w:rsidRDefault="00783D51" w:rsidP="00195C05">
      <w:pPr>
        <w:pStyle w:val="EN"/>
      </w:pPr>
      <w:r w:rsidRPr="00475770">
        <w:t xml:space="preserve">No part of this manual may be reproduced, stored in a retrieval system or transmitted, in any form or by any means, electronic, mechanical, photocopying, recording, or otherwise without the prior written permission of </w:t>
      </w:r>
      <w:proofErr w:type="spellStart"/>
      <w:r w:rsidRPr="00475770">
        <w:t>Autel</w:t>
      </w:r>
      <w:proofErr w:type="spellEnd"/>
      <w:r w:rsidRPr="00475770">
        <w:t>.</w:t>
      </w:r>
    </w:p>
    <w:p w14:paraId="10FBE426" w14:textId="77777777" w:rsidR="00783D51" w:rsidRPr="00475770" w:rsidRDefault="00783D51" w:rsidP="00783D51">
      <w:pPr>
        <w:pStyle w:val="Trademark"/>
        <w:rPr>
          <w:rFonts w:eastAsiaTheme="minorEastAsia"/>
          <w:lang w:eastAsia="en-US"/>
        </w:rPr>
      </w:pPr>
      <w:r w:rsidRPr="00475770">
        <w:rPr>
          <w:rFonts w:eastAsiaTheme="minorEastAsia"/>
          <w:lang w:eastAsia="en-US"/>
        </w:rPr>
        <w:t>Disclaimer of Warranties and Limitation of Liabilities</w:t>
      </w:r>
    </w:p>
    <w:p w14:paraId="2A6C41AD" w14:textId="77777777" w:rsidR="00783D51" w:rsidRPr="00475770" w:rsidRDefault="00783D51" w:rsidP="00195C05">
      <w:pPr>
        <w:pStyle w:val="EN"/>
      </w:pPr>
      <w:r w:rsidRPr="00475770">
        <w:t>All information, specifications and illustrations in this manual are based on the latest information available at the time of printing.</w:t>
      </w:r>
    </w:p>
    <w:p w14:paraId="16204259" w14:textId="77777777" w:rsidR="00783D51" w:rsidRPr="00475770" w:rsidRDefault="00783D51" w:rsidP="00195C05">
      <w:pPr>
        <w:pStyle w:val="EN"/>
      </w:pPr>
      <w:proofErr w:type="spellStart"/>
      <w:r w:rsidRPr="00475770">
        <w:t>Autel</w:t>
      </w:r>
      <w:proofErr w:type="spellEnd"/>
      <w:r w:rsidRPr="00475770">
        <w:t xml:space="preserve"> reserves the right to make changes at any time without notice. While information of this manual has been carefully checked for accuracy, no guarantee is given for the completeness and correctness of the contents, including but not limited to the product specifications, functions, and illustrations.</w:t>
      </w:r>
    </w:p>
    <w:p w14:paraId="6E9E0228" w14:textId="6C351149" w:rsidR="00783D51" w:rsidRPr="00475770" w:rsidRDefault="00783D51" w:rsidP="00195C05">
      <w:pPr>
        <w:pStyle w:val="EN"/>
      </w:pPr>
      <w:proofErr w:type="spellStart"/>
      <w:r w:rsidRPr="00475770">
        <w:t>Autel</w:t>
      </w:r>
      <w:proofErr w:type="spellEnd"/>
      <w:r w:rsidRPr="00475770">
        <w:t xml:space="preserve"> will not be liable for any direct, special, incidental, indirect damages or any economic consequential damages (including the loss of profits).</w:t>
      </w:r>
    </w:p>
    <w:p w14:paraId="3EC5B0B7" w14:textId="753FC2C7" w:rsidR="00783D51" w:rsidRPr="00475770" w:rsidRDefault="00865CBA" w:rsidP="00D377F5">
      <w:pPr>
        <w:pStyle w:val="NOTE0"/>
      </w:pPr>
      <w:bookmarkStart w:id="5" w:name="OLE_LINK23"/>
      <w:bookmarkEnd w:id="1"/>
      <w:bookmarkEnd w:id="2"/>
      <w:r w:rsidRPr="00475770">
        <w:rPr>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475770">
        <w:t>IMPORTANT</w:t>
      </w:r>
    </w:p>
    <w:p w14:paraId="411943CF" w14:textId="77777777" w:rsidR="00783D51" w:rsidRPr="00475770" w:rsidRDefault="00783D51" w:rsidP="00D377F5">
      <w:pPr>
        <w:pStyle w:val="NOTE"/>
        <w:rPr>
          <w:snapToGrid w:val="0"/>
        </w:rPr>
      </w:pPr>
      <w:r w:rsidRPr="00475770">
        <w:rPr>
          <w:snapToGrid w:val="0"/>
        </w:rPr>
        <w:t>Before operating or maintaining this unit, please read this manual carefully, paying extra attention to the safety warnings and precautions.</w:t>
      </w:r>
      <w:bookmarkStart w:id="6" w:name="OLE_LINK76"/>
      <w:bookmarkEnd w:id="5"/>
    </w:p>
    <w:p w14:paraId="014B2230" w14:textId="77777777" w:rsidR="00783D51" w:rsidRPr="00475770" w:rsidRDefault="00783D51" w:rsidP="00783D51">
      <w:pPr>
        <w:pStyle w:val="Trademark"/>
        <w:rPr>
          <w:rFonts w:eastAsiaTheme="minorEastAsia"/>
          <w:lang w:eastAsia="en-US"/>
        </w:rPr>
      </w:pPr>
      <w:r w:rsidRPr="00475770">
        <w:rPr>
          <w:rFonts w:eastAsiaTheme="minorEastAsia"/>
          <w:lang w:eastAsia="en-US"/>
        </w:rPr>
        <w:t>For Services and Support:</w:t>
      </w:r>
    </w:p>
    <w:p w14:paraId="3A6B3194" w14:textId="41F7A9CA" w:rsidR="00783D51" w:rsidRPr="00475770" w:rsidRDefault="00783D51" w:rsidP="00195C05">
      <w:pPr>
        <w:pStyle w:val="EN"/>
      </w:pPr>
      <w:r w:rsidRPr="00475770">
        <w:t xml:space="preserve">Web: </w:t>
      </w:r>
      <w:r w:rsidR="00FA6CA5" w:rsidRPr="00475770">
        <w:rPr>
          <w:rStyle w:val="Char1"/>
          <w:i w:val="0"/>
          <w:u w:val="single"/>
        </w:rPr>
        <w:t>www.autelenergy.com</w:t>
      </w:r>
    </w:p>
    <w:p w14:paraId="3D59BFB4" w14:textId="77777777" w:rsidR="00783D51" w:rsidRPr="00475770" w:rsidRDefault="00783D51" w:rsidP="00195C05">
      <w:pPr>
        <w:pStyle w:val="EN"/>
      </w:pPr>
      <w:r w:rsidRPr="00475770">
        <w:t>Tel: +49 (0) 89 540299608 (Europe)</w:t>
      </w:r>
    </w:p>
    <w:p w14:paraId="371C1F87" w14:textId="77777777" w:rsidR="00783D51" w:rsidRPr="00475770" w:rsidRDefault="00783D51" w:rsidP="00195C05">
      <w:pPr>
        <w:pStyle w:val="EN"/>
      </w:pPr>
      <w:r w:rsidRPr="00475770">
        <w:t>0086-755-2267-2493 (China)</w:t>
      </w:r>
    </w:p>
    <w:p w14:paraId="4CF24E4A" w14:textId="77777777" w:rsidR="00783D51" w:rsidRPr="00475770" w:rsidRDefault="00783D51" w:rsidP="00195C05">
      <w:pPr>
        <w:pStyle w:val="EN"/>
      </w:pPr>
      <w:r w:rsidRPr="00475770">
        <w:t xml:space="preserve">Email: </w:t>
      </w:r>
      <w:r w:rsidRPr="00475770">
        <w:rPr>
          <w:rStyle w:val="Char1"/>
          <w:i w:val="0"/>
          <w:u w:val="single"/>
        </w:rPr>
        <w:t>support.eu@autel.com</w:t>
      </w:r>
    </w:p>
    <w:p w14:paraId="06B25B55" w14:textId="50B43584" w:rsidR="00783D51" w:rsidRPr="00475770" w:rsidRDefault="00783D51" w:rsidP="00195C05">
      <w:pPr>
        <w:pStyle w:val="EN"/>
      </w:pPr>
      <w:r w:rsidRPr="00475770">
        <w:t>For technical assistance in all other markets, please contact your local selling agent.</w:t>
      </w:r>
      <w:bookmarkEnd w:id="6"/>
    </w:p>
    <w:p w14:paraId="699C8426" w14:textId="05C2F707" w:rsidR="000F1A83" w:rsidRPr="00475770" w:rsidRDefault="000F1A83" w:rsidP="00B70C67">
      <w:pPr>
        <w:pStyle w:val="ItemList"/>
        <w:numPr>
          <w:ilvl w:val="0"/>
          <w:numId w:val="0"/>
        </w:numPr>
        <w:spacing w:before="48" w:after="48"/>
        <w:ind w:left="704" w:hanging="420"/>
      </w:pPr>
    </w:p>
    <w:p w14:paraId="735B3CE3" w14:textId="26DC1E6C" w:rsidR="001D035A" w:rsidRPr="00475770" w:rsidRDefault="001D035A">
      <w:pPr>
        <w:rPr>
          <w:rFonts w:eastAsia="Arial"/>
          <w:bCs/>
          <w:kern w:val="2"/>
        </w:rPr>
      </w:pPr>
      <w:r w:rsidRPr="00475770">
        <w:br w:type="page"/>
      </w:r>
    </w:p>
    <w:p w14:paraId="6587D7D8" w14:textId="77777777" w:rsidR="002C6F13" w:rsidRPr="00475770" w:rsidRDefault="002C6F13" w:rsidP="00195C05">
      <w:pPr>
        <w:pStyle w:val="ItemList"/>
        <w:spacing w:before="48" w:after="48"/>
        <w:sectPr w:rsidR="002C6F13" w:rsidRPr="00475770" w:rsidSect="00D26989">
          <w:footerReference w:type="default" r:id="rId11"/>
          <w:pgSz w:w="8392" w:h="11907"/>
          <w:pgMar w:top="567" w:right="567" w:bottom="567" w:left="567" w:header="0" w:footer="340" w:gutter="0"/>
          <w:pgNumType w:fmt="lowerRoman" w:start="1"/>
          <w:cols w:space="720"/>
          <w:docGrid w:linePitch="245"/>
        </w:sectPr>
      </w:pPr>
    </w:p>
    <w:sdt>
      <w:sdtPr>
        <w:rPr>
          <w:rFonts w:ascii="Arial" w:eastAsiaTheme="minorEastAsia" w:hAnsi="Arial" w:cs="Arial"/>
          <w:color w:val="auto"/>
          <w:kern w:val="44"/>
          <w:sz w:val="18"/>
          <w:szCs w:val="18"/>
          <w:lang w:val="zh-CN"/>
        </w:rPr>
        <w:id w:val="263502860"/>
        <w:docPartObj>
          <w:docPartGallery w:val="Table of Contents"/>
          <w:docPartUnique/>
        </w:docPartObj>
      </w:sdtPr>
      <w:sdtEndPr>
        <w:rPr>
          <w:b/>
          <w:bCs/>
        </w:rPr>
      </w:sdtEndPr>
      <w:sdtContent>
        <w:p w14:paraId="370CB90D" w14:textId="1C110B4B" w:rsidR="0076791B" w:rsidRPr="00475770" w:rsidRDefault="0076791B" w:rsidP="0076791B">
          <w:pPr>
            <w:pStyle w:val="TOC"/>
            <w:jc w:val="center"/>
            <w:rPr>
              <w:rFonts w:ascii="Arial" w:hAnsi="Arial" w:cs="Arial"/>
              <w:color w:val="auto"/>
              <w:sz w:val="24"/>
            </w:rPr>
          </w:pPr>
          <w:r w:rsidRPr="00475770">
            <w:rPr>
              <w:rFonts w:ascii="Arial" w:hAnsi="Arial" w:cs="Arial"/>
              <w:b/>
              <w:color w:val="auto"/>
              <w:sz w:val="24"/>
              <w:lang w:val="zh-CN"/>
            </w:rPr>
            <w:t>CONTENTS</w:t>
          </w:r>
        </w:p>
        <w:p w14:paraId="31701475" w14:textId="77777777" w:rsidR="00236480" w:rsidRDefault="0076791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r w:rsidRPr="00475770">
            <w:fldChar w:fldCharType="begin"/>
          </w:r>
          <w:r w:rsidRPr="00475770">
            <w:instrText xml:space="preserve"> TOC \o "1-3" \h \z \u </w:instrText>
          </w:r>
          <w:r w:rsidRPr="00475770">
            <w:fldChar w:fldCharType="separate"/>
          </w:r>
          <w:hyperlink w:anchor="_Toc131778913" w:history="1">
            <w:r w:rsidR="00236480" w:rsidRPr="00D24478">
              <w:rPr>
                <w:rStyle w:val="ae"/>
                <w:noProof/>
                <w14:scene3d>
                  <w14:camera w14:prst="orthographicFront"/>
                  <w14:lightRig w14:rig="threePt" w14:dir="t">
                    <w14:rot w14:lat="0" w14:lon="0" w14:rev="0"/>
                  </w14:lightRig>
                </w14:scene3d>
              </w:rPr>
              <w:t>1</w:t>
            </w:r>
            <w:r w:rsidR="00236480" w:rsidRPr="00D24478">
              <w:rPr>
                <w:rStyle w:val="ae"/>
                <w:noProof/>
              </w:rPr>
              <w:t xml:space="preserve"> Using This Manual</w:t>
            </w:r>
            <w:r w:rsidR="00236480">
              <w:rPr>
                <w:noProof/>
                <w:webHidden/>
              </w:rPr>
              <w:tab/>
            </w:r>
            <w:r w:rsidR="00236480">
              <w:rPr>
                <w:noProof/>
                <w:webHidden/>
              </w:rPr>
              <w:fldChar w:fldCharType="begin"/>
            </w:r>
            <w:r w:rsidR="00236480">
              <w:rPr>
                <w:noProof/>
                <w:webHidden/>
              </w:rPr>
              <w:instrText xml:space="preserve"> PAGEREF _Toc131778913 \h </w:instrText>
            </w:r>
            <w:r w:rsidR="00236480">
              <w:rPr>
                <w:noProof/>
                <w:webHidden/>
              </w:rPr>
            </w:r>
            <w:r w:rsidR="00236480">
              <w:rPr>
                <w:noProof/>
                <w:webHidden/>
              </w:rPr>
              <w:fldChar w:fldCharType="separate"/>
            </w:r>
            <w:r w:rsidR="00236480">
              <w:rPr>
                <w:noProof/>
                <w:webHidden/>
              </w:rPr>
              <w:t>1</w:t>
            </w:r>
            <w:r w:rsidR="00236480">
              <w:rPr>
                <w:noProof/>
                <w:webHidden/>
              </w:rPr>
              <w:fldChar w:fldCharType="end"/>
            </w:r>
          </w:hyperlink>
        </w:p>
        <w:p w14:paraId="33CDA0A6" w14:textId="77777777" w:rsidR="00236480" w:rsidRDefault="00CD7BD9">
          <w:pPr>
            <w:pStyle w:val="20"/>
            <w:rPr>
              <w:rFonts w:asciiTheme="minorHAnsi" w:eastAsiaTheme="minorEastAsia" w:hAnsiTheme="minorHAnsi" w:cstheme="minorBidi"/>
              <w:smallCaps w:val="0"/>
              <w:kern w:val="2"/>
              <w:sz w:val="21"/>
              <w:szCs w:val="22"/>
            </w:rPr>
          </w:pPr>
          <w:hyperlink w:anchor="_Toc131778914" w:history="1">
            <w:r w:rsidR="00236480" w:rsidRPr="00D24478">
              <w:rPr>
                <w:rStyle w:val="ae"/>
                <w14:scene3d>
                  <w14:camera w14:prst="orthographicFront"/>
                  <w14:lightRig w14:rig="threePt" w14:dir="t">
                    <w14:rot w14:lat="0" w14:lon="0" w14:rev="0"/>
                  </w14:lightRig>
                </w14:scene3d>
              </w:rPr>
              <w:t>1.1</w:t>
            </w:r>
            <w:r w:rsidR="00236480">
              <w:rPr>
                <w:rFonts w:asciiTheme="minorHAnsi" w:eastAsiaTheme="minorEastAsia" w:hAnsiTheme="minorHAnsi" w:cstheme="minorBidi"/>
                <w:smallCaps w:val="0"/>
                <w:kern w:val="2"/>
                <w:sz w:val="21"/>
                <w:szCs w:val="22"/>
              </w:rPr>
              <w:tab/>
            </w:r>
            <w:r w:rsidR="00236480" w:rsidRPr="00D24478">
              <w:rPr>
                <w:rStyle w:val="ae"/>
              </w:rPr>
              <w:t>Conventions</w:t>
            </w:r>
            <w:r w:rsidR="00236480">
              <w:rPr>
                <w:webHidden/>
              </w:rPr>
              <w:tab/>
            </w:r>
            <w:r w:rsidR="00236480">
              <w:rPr>
                <w:webHidden/>
              </w:rPr>
              <w:fldChar w:fldCharType="begin"/>
            </w:r>
            <w:r w:rsidR="00236480">
              <w:rPr>
                <w:webHidden/>
              </w:rPr>
              <w:instrText xml:space="preserve"> PAGEREF _Toc131778914 \h </w:instrText>
            </w:r>
            <w:r w:rsidR="00236480">
              <w:rPr>
                <w:webHidden/>
              </w:rPr>
            </w:r>
            <w:r w:rsidR="00236480">
              <w:rPr>
                <w:webHidden/>
              </w:rPr>
              <w:fldChar w:fldCharType="separate"/>
            </w:r>
            <w:r w:rsidR="00236480">
              <w:rPr>
                <w:webHidden/>
              </w:rPr>
              <w:t>1</w:t>
            </w:r>
            <w:r w:rsidR="00236480">
              <w:rPr>
                <w:webHidden/>
              </w:rPr>
              <w:fldChar w:fldCharType="end"/>
            </w:r>
          </w:hyperlink>
        </w:p>
        <w:p w14:paraId="7298D977"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15" w:history="1">
            <w:r w:rsidR="00236480" w:rsidRPr="00D24478">
              <w:rPr>
                <w:rStyle w:val="ae"/>
                <w:rFonts w:eastAsia="宋体"/>
                <w14:scene3d>
                  <w14:camera w14:prst="orthographicFront"/>
                  <w14:lightRig w14:rig="threePt" w14:dir="t">
                    <w14:rot w14:lat="0" w14:lon="0" w14:rev="0"/>
                  </w14:lightRig>
                </w14:scene3d>
              </w:rPr>
              <w:t>1.1.1</w:t>
            </w:r>
            <w:r w:rsidR="00236480">
              <w:rPr>
                <w:rFonts w:asciiTheme="minorHAnsi" w:eastAsiaTheme="minorEastAsia" w:hAnsiTheme="minorHAnsi" w:cstheme="minorBidi"/>
                <w:i w:val="0"/>
                <w:iCs w:val="0"/>
                <w:kern w:val="2"/>
                <w:sz w:val="21"/>
                <w:szCs w:val="22"/>
              </w:rPr>
              <w:tab/>
            </w:r>
            <w:r w:rsidR="00236480" w:rsidRPr="00D24478">
              <w:rPr>
                <w:rStyle w:val="ae"/>
              </w:rPr>
              <w:t>Bold Text</w:t>
            </w:r>
            <w:r w:rsidR="00236480">
              <w:rPr>
                <w:webHidden/>
              </w:rPr>
              <w:tab/>
            </w:r>
            <w:r w:rsidR="00236480">
              <w:rPr>
                <w:webHidden/>
              </w:rPr>
              <w:fldChar w:fldCharType="begin"/>
            </w:r>
            <w:r w:rsidR="00236480">
              <w:rPr>
                <w:webHidden/>
              </w:rPr>
              <w:instrText xml:space="preserve"> PAGEREF _Toc131778915 \h </w:instrText>
            </w:r>
            <w:r w:rsidR="00236480">
              <w:rPr>
                <w:webHidden/>
              </w:rPr>
            </w:r>
            <w:r w:rsidR="00236480">
              <w:rPr>
                <w:webHidden/>
              </w:rPr>
              <w:fldChar w:fldCharType="separate"/>
            </w:r>
            <w:r w:rsidR="00236480">
              <w:rPr>
                <w:webHidden/>
              </w:rPr>
              <w:t>1</w:t>
            </w:r>
            <w:r w:rsidR="00236480">
              <w:rPr>
                <w:webHidden/>
              </w:rPr>
              <w:fldChar w:fldCharType="end"/>
            </w:r>
          </w:hyperlink>
        </w:p>
        <w:p w14:paraId="6CDBB046"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16" w:history="1">
            <w:r w:rsidR="00236480" w:rsidRPr="00D24478">
              <w:rPr>
                <w:rStyle w:val="ae"/>
                <w:rFonts w:eastAsia="宋体"/>
                <w14:scene3d>
                  <w14:camera w14:prst="orthographicFront"/>
                  <w14:lightRig w14:rig="threePt" w14:dir="t">
                    <w14:rot w14:lat="0" w14:lon="0" w14:rev="0"/>
                  </w14:lightRig>
                </w14:scene3d>
              </w:rPr>
              <w:t>1.1.2</w:t>
            </w:r>
            <w:r w:rsidR="00236480">
              <w:rPr>
                <w:rFonts w:asciiTheme="minorHAnsi" w:eastAsiaTheme="minorEastAsia" w:hAnsiTheme="minorHAnsi" w:cstheme="minorBidi"/>
                <w:i w:val="0"/>
                <w:iCs w:val="0"/>
                <w:kern w:val="2"/>
                <w:sz w:val="21"/>
                <w:szCs w:val="22"/>
              </w:rPr>
              <w:tab/>
            </w:r>
            <w:r w:rsidR="00236480" w:rsidRPr="00D24478">
              <w:rPr>
                <w:rStyle w:val="ae"/>
              </w:rPr>
              <w:t>Notes</w:t>
            </w:r>
            <w:r w:rsidR="00236480">
              <w:rPr>
                <w:webHidden/>
              </w:rPr>
              <w:tab/>
            </w:r>
            <w:r w:rsidR="00236480">
              <w:rPr>
                <w:webHidden/>
              </w:rPr>
              <w:fldChar w:fldCharType="begin"/>
            </w:r>
            <w:r w:rsidR="00236480">
              <w:rPr>
                <w:webHidden/>
              </w:rPr>
              <w:instrText xml:space="preserve"> PAGEREF _Toc131778916 \h </w:instrText>
            </w:r>
            <w:r w:rsidR="00236480">
              <w:rPr>
                <w:webHidden/>
              </w:rPr>
            </w:r>
            <w:r w:rsidR="00236480">
              <w:rPr>
                <w:webHidden/>
              </w:rPr>
              <w:fldChar w:fldCharType="separate"/>
            </w:r>
            <w:r w:rsidR="00236480">
              <w:rPr>
                <w:webHidden/>
              </w:rPr>
              <w:t>1</w:t>
            </w:r>
            <w:r w:rsidR="00236480">
              <w:rPr>
                <w:webHidden/>
              </w:rPr>
              <w:fldChar w:fldCharType="end"/>
            </w:r>
          </w:hyperlink>
        </w:p>
        <w:p w14:paraId="43066BFC"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17" w:history="1">
            <w:r w:rsidR="00236480" w:rsidRPr="00D24478">
              <w:rPr>
                <w:rStyle w:val="ae"/>
                <w:rFonts w:eastAsia="宋体"/>
                <w14:scene3d>
                  <w14:camera w14:prst="orthographicFront"/>
                  <w14:lightRig w14:rig="threePt" w14:dir="t">
                    <w14:rot w14:lat="0" w14:lon="0" w14:rev="0"/>
                  </w14:lightRig>
                </w14:scene3d>
              </w:rPr>
              <w:t>1.1.3</w:t>
            </w:r>
            <w:r w:rsidR="00236480">
              <w:rPr>
                <w:rFonts w:asciiTheme="minorHAnsi" w:eastAsiaTheme="minorEastAsia" w:hAnsiTheme="minorHAnsi" w:cstheme="minorBidi"/>
                <w:i w:val="0"/>
                <w:iCs w:val="0"/>
                <w:kern w:val="2"/>
                <w:sz w:val="21"/>
                <w:szCs w:val="22"/>
              </w:rPr>
              <w:tab/>
            </w:r>
            <w:r w:rsidR="00236480" w:rsidRPr="00D24478">
              <w:rPr>
                <w:rStyle w:val="ae"/>
              </w:rPr>
              <w:t>Hyperlinks</w:t>
            </w:r>
            <w:r w:rsidR="00236480">
              <w:rPr>
                <w:webHidden/>
              </w:rPr>
              <w:tab/>
            </w:r>
            <w:r w:rsidR="00236480">
              <w:rPr>
                <w:webHidden/>
              </w:rPr>
              <w:fldChar w:fldCharType="begin"/>
            </w:r>
            <w:r w:rsidR="00236480">
              <w:rPr>
                <w:webHidden/>
              </w:rPr>
              <w:instrText xml:space="preserve"> PAGEREF _Toc131778917 \h </w:instrText>
            </w:r>
            <w:r w:rsidR="00236480">
              <w:rPr>
                <w:webHidden/>
              </w:rPr>
            </w:r>
            <w:r w:rsidR="00236480">
              <w:rPr>
                <w:webHidden/>
              </w:rPr>
              <w:fldChar w:fldCharType="separate"/>
            </w:r>
            <w:r w:rsidR="00236480">
              <w:rPr>
                <w:webHidden/>
              </w:rPr>
              <w:t>1</w:t>
            </w:r>
            <w:r w:rsidR="00236480">
              <w:rPr>
                <w:webHidden/>
              </w:rPr>
              <w:fldChar w:fldCharType="end"/>
            </w:r>
          </w:hyperlink>
        </w:p>
        <w:p w14:paraId="68697471"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18" w:history="1">
            <w:r w:rsidR="00236480" w:rsidRPr="00D24478">
              <w:rPr>
                <w:rStyle w:val="ae"/>
                <w14:scene3d>
                  <w14:camera w14:prst="orthographicFront"/>
                  <w14:lightRig w14:rig="threePt" w14:dir="t">
                    <w14:rot w14:lat="0" w14:lon="0" w14:rev="0"/>
                  </w14:lightRig>
                </w14:scene3d>
              </w:rPr>
              <w:t>1.1.4</w:t>
            </w:r>
            <w:r w:rsidR="00236480">
              <w:rPr>
                <w:rFonts w:asciiTheme="minorHAnsi" w:eastAsiaTheme="minorEastAsia" w:hAnsiTheme="minorHAnsi" w:cstheme="minorBidi"/>
                <w:i w:val="0"/>
                <w:iCs w:val="0"/>
                <w:kern w:val="2"/>
                <w:sz w:val="21"/>
                <w:szCs w:val="22"/>
              </w:rPr>
              <w:tab/>
            </w:r>
            <w:r w:rsidR="00236480" w:rsidRPr="00D24478">
              <w:rPr>
                <w:rStyle w:val="ae"/>
              </w:rPr>
              <w:t>Revision History</w:t>
            </w:r>
            <w:r w:rsidR="00236480">
              <w:rPr>
                <w:webHidden/>
              </w:rPr>
              <w:tab/>
            </w:r>
            <w:r w:rsidR="00236480">
              <w:rPr>
                <w:webHidden/>
              </w:rPr>
              <w:fldChar w:fldCharType="begin"/>
            </w:r>
            <w:r w:rsidR="00236480">
              <w:rPr>
                <w:webHidden/>
              </w:rPr>
              <w:instrText xml:space="preserve"> PAGEREF _Toc131778918 \h </w:instrText>
            </w:r>
            <w:r w:rsidR="00236480">
              <w:rPr>
                <w:webHidden/>
              </w:rPr>
            </w:r>
            <w:r w:rsidR="00236480">
              <w:rPr>
                <w:webHidden/>
              </w:rPr>
              <w:fldChar w:fldCharType="separate"/>
            </w:r>
            <w:r w:rsidR="00236480">
              <w:rPr>
                <w:webHidden/>
              </w:rPr>
              <w:t>2</w:t>
            </w:r>
            <w:r w:rsidR="00236480">
              <w:rPr>
                <w:webHidden/>
              </w:rPr>
              <w:fldChar w:fldCharType="end"/>
            </w:r>
          </w:hyperlink>
        </w:p>
        <w:p w14:paraId="30A50159" w14:textId="77777777" w:rsidR="00236480" w:rsidRDefault="00CD7BD9">
          <w:pPr>
            <w:pStyle w:val="20"/>
            <w:rPr>
              <w:rFonts w:asciiTheme="minorHAnsi" w:eastAsiaTheme="minorEastAsia" w:hAnsiTheme="minorHAnsi" w:cstheme="minorBidi"/>
              <w:smallCaps w:val="0"/>
              <w:kern w:val="2"/>
              <w:sz w:val="21"/>
              <w:szCs w:val="22"/>
            </w:rPr>
          </w:pPr>
          <w:hyperlink w:anchor="_Toc131778919" w:history="1">
            <w:r w:rsidR="00236480" w:rsidRPr="00D24478">
              <w:rPr>
                <w:rStyle w:val="ae"/>
                <w14:scene3d>
                  <w14:camera w14:prst="orthographicFront"/>
                  <w14:lightRig w14:rig="threePt" w14:dir="t">
                    <w14:rot w14:lat="0" w14:lon="0" w14:rev="0"/>
                  </w14:lightRig>
                </w14:scene3d>
              </w:rPr>
              <w:t>1.2</w:t>
            </w:r>
            <w:r w:rsidR="00236480">
              <w:rPr>
                <w:rFonts w:asciiTheme="minorHAnsi" w:eastAsiaTheme="minorEastAsia" w:hAnsiTheme="minorHAnsi" w:cstheme="minorBidi"/>
                <w:smallCaps w:val="0"/>
                <w:kern w:val="2"/>
                <w:sz w:val="21"/>
                <w:szCs w:val="22"/>
              </w:rPr>
              <w:tab/>
            </w:r>
            <w:r w:rsidR="00236480" w:rsidRPr="00D24478">
              <w:rPr>
                <w:rStyle w:val="ae"/>
              </w:rPr>
              <w:t>Terminology</w:t>
            </w:r>
            <w:r w:rsidR="00236480">
              <w:rPr>
                <w:webHidden/>
              </w:rPr>
              <w:tab/>
            </w:r>
            <w:r w:rsidR="00236480">
              <w:rPr>
                <w:webHidden/>
              </w:rPr>
              <w:fldChar w:fldCharType="begin"/>
            </w:r>
            <w:r w:rsidR="00236480">
              <w:rPr>
                <w:webHidden/>
              </w:rPr>
              <w:instrText xml:space="preserve"> PAGEREF _Toc131778919 \h </w:instrText>
            </w:r>
            <w:r w:rsidR="00236480">
              <w:rPr>
                <w:webHidden/>
              </w:rPr>
            </w:r>
            <w:r w:rsidR="00236480">
              <w:rPr>
                <w:webHidden/>
              </w:rPr>
              <w:fldChar w:fldCharType="separate"/>
            </w:r>
            <w:r w:rsidR="00236480">
              <w:rPr>
                <w:webHidden/>
              </w:rPr>
              <w:t>3</w:t>
            </w:r>
            <w:r w:rsidR="00236480">
              <w:rPr>
                <w:webHidden/>
              </w:rPr>
              <w:fldChar w:fldCharType="end"/>
            </w:r>
          </w:hyperlink>
        </w:p>
        <w:p w14:paraId="45317532" w14:textId="77777777" w:rsidR="00236480" w:rsidRDefault="00CD7BD9">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20" w:history="1">
            <w:r w:rsidR="00236480" w:rsidRPr="00D24478">
              <w:rPr>
                <w:rStyle w:val="ae"/>
                <w:noProof/>
                <w14:scene3d>
                  <w14:camera w14:prst="orthographicFront"/>
                  <w14:lightRig w14:rig="threePt" w14:dir="t">
                    <w14:rot w14:lat="0" w14:lon="0" w14:rev="0"/>
                  </w14:lightRig>
                </w14:scene3d>
              </w:rPr>
              <w:t>2</w:t>
            </w:r>
            <w:r w:rsidR="00236480" w:rsidRPr="00D24478">
              <w:rPr>
                <w:rStyle w:val="ae"/>
                <w:noProof/>
              </w:rPr>
              <w:t xml:space="preserve"> Safety</w:t>
            </w:r>
            <w:r w:rsidR="00236480">
              <w:rPr>
                <w:noProof/>
                <w:webHidden/>
              </w:rPr>
              <w:tab/>
            </w:r>
            <w:r w:rsidR="00236480">
              <w:rPr>
                <w:noProof/>
                <w:webHidden/>
              </w:rPr>
              <w:fldChar w:fldCharType="begin"/>
            </w:r>
            <w:r w:rsidR="00236480">
              <w:rPr>
                <w:noProof/>
                <w:webHidden/>
              </w:rPr>
              <w:instrText xml:space="preserve"> PAGEREF _Toc131778920 \h </w:instrText>
            </w:r>
            <w:r w:rsidR="00236480">
              <w:rPr>
                <w:noProof/>
                <w:webHidden/>
              </w:rPr>
            </w:r>
            <w:r w:rsidR="00236480">
              <w:rPr>
                <w:noProof/>
                <w:webHidden/>
              </w:rPr>
              <w:fldChar w:fldCharType="separate"/>
            </w:r>
            <w:r w:rsidR="00236480">
              <w:rPr>
                <w:noProof/>
                <w:webHidden/>
              </w:rPr>
              <w:t>4</w:t>
            </w:r>
            <w:r w:rsidR="00236480">
              <w:rPr>
                <w:noProof/>
                <w:webHidden/>
              </w:rPr>
              <w:fldChar w:fldCharType="end"/>
            </w:r>
          </w:hyperlink>
        </w:p>
        <w:p w14:paraId="1569CC0B" w14:textId="77777777" w:rsidR="00236480" w:rsidRDefault="00CD7BD9">
          <w:pPr>
            <w:pStyle w:val="20"/>
            <w:rPr>
              <w:rFonts w:asciiTheme="minorHAnsi" w:eastAsiaTheme="minorEastAsia" w:hAnsiTheme="minorHAnsi" w:cstheme="minorBidi"/>
              <w:smallCaps w:val="0"/>
              <w:kern w:val="2"/>
              <w:sz w:val="21"/>
              <w:szCs w:val="22"/>
            </w:rPr>
          </w:pPr>
          <w:hyperlink w:anchor="_Toc131778921" w:history="1">
            <w:r w:rsidR="00236480" w:rsidRPr="00D24478">
              <w:rPr>
                <w:rStyle w:val="ae"/>
                <w14:scene3d>
                  <w14:camera w14:prst="orthographicFront"/>
                  <w14:lightRig w14:rig="threePt" w14:dir="t">
                    <w14:rot w14:lat="0" w14:lon="0" w14:rev="0"/>
                  </w14:lightRig>
                </w14:scene3d>
              </w:rPr>
              <w:t>2.1</w:t>
            </w:r>
            <w:r w:rsidR="00236480">
              <w:rPr>
                <w:rFonts w:asciiTheme="minorHAnsi" w:eastAsiaTheme="minorEastAsia" w:hAnsiTheme="minorHAnsi" w:cstheme="minorBidi"/>
                <w:smallCaps w:val="0"/>
                <w:kern w:val="2"/>
                <w:sz w:val="21"/>
                <w:szCs w:val="22"/>
              </w:rPr>
              <w:tab/>
            </w:r>
            <w:r w:rsidR="00236480" w:rsidRPr="00D24478">
              <w:rPr>
                <w:rStyle w:val="ae"/>
              </w:rPr>
              <w:t>Safety Warnings</w:t>
            </w:r>
            <w:r w:rsidR="00236480">
              <w:rPr>
                <w:webHidden/>
              </w:rPr>
              <w:tab/>
            </w:r>
            <w:r w:rsidR="00236480">
              <w:rPr>
                <w:webHidden/>
              </w:rPr>
              <w:fldChar w:fldCharType="begin"/>
            </w:r>
            <w:r w:rsidR="00236480">
              <w:rPr>
                <w:webHidden/>
              </w:rPr>
              <w:instrText xml:space="preserve"> PAGEREF _Toc131778921 \h </w:instrText>
            </w:r>
            <w:r w:rsidR="00236480">
              <w:rPr>
                <w:webHidden/>
              </w:rPr>
            </w:r>
            <w:r w:rsidR="00236480">
              <w:rPr>
                <w:webHidden/>
              </w:rPr>
              <w:fldChar w:fldCharType="separate"/>
            </w:r>
            <w:r w:rsidR="00236480">
              <w:rPr>
                <w:webHidden/>
              </w:rPr>
              <w:t>4</w:t>
            </w:r>
            <w:r w:rsidR="00236480">
              <w:rPr>
                <w:webHidden/>
              </w:rPr>
              <w:fldChar w:fldCharType="end"/>
            </w:r>
          </w:hyperlink>
        </w:p>
        <w:p w14:paraId="16C58369" w14:textId="77777777" w:rsidR="00236480" w:rsidRDefault="00CD7BD9">
          <w:pPr>
            <w:pStyle w:val="20"/>
            <w:rPr>
              <w:rFonts w:asciiTheme="minorHAnsi" w:eastAsiaTheme="minorEastAsia" w:hAnsiTheme="minorHAnsi" w:cstheme="minorBidi"/>
              <w:smallCaps w:val="0"/>
              <w:kern w:val="2"/>
              <w:sz w:val="21"/>
              <w:szCs w:val="22"/>
            </w:rPr>
          </w:pPr>
          <w:hyperlink w:anchor="_Toc131778922" w:history="1">
            <w:r w:rsidR="00236480" w:rsidRPr="00D24478">
              <w:rPr>
                <w:rStyle w:val="ae"/>
                <w14:scene3d>
                  <w14:camera w14:prst="orthographicFront"/>
                  <w14:lightRig w14:rig="threePt" w14:dir="t">
                    <w14:rot w14:lat="0" w14:lon="0" w14:rev="0"/>
                  </w14:lightRig>
                </w14:scene3d>
              </w:rPr>
              <w:t>2.2</w:t>
            </w:r>
            <w:r w:rsidR="00236480">
              <w:rPr>
                <w:rFonts w:asciiTheme="minorHAnsi" w:eastAsiaTheme="minorEastAsia" w:hAnsiTheme="minorHAnsi" w:cstheme="minorBidi"/>
                <w:smallCaps w:val="0"/>
                <w:kern w:val="2"/>
                <w:sz w:val="21"/>
                <w:szCs w:val="22"/>
              </w:rPr>
              <w:tab/>
            </w:r>
            <w:r w:rsidR="00236480" w:rsidRPr="00D24478">
              <w:rPr>
                <w:rStyle w:val="ae"/>
              </w:rPr>
              <w:t>Owner Responsibilities</w:t>
            </w:r>
            <w:r w:rsidR="00236480">
              <w:rPr>
                <w:webHidden/>
              </w:rPr>
              <w:tab/>
            </w:r>
            <w:r w:rsidR="00236480">
              <w:rPr>
                <w:webHidden/>
              </w:rPr>
              <w:fldChar w:fldCharType="begin"/>
            </w:r>
            <w:r w:rsidR="00236480">
              <w:rPr>
                <w:webHidden/>
              </w:rPr>
              <w:instrText xml:space="preserve"> PAGEREF _Toc131778922 \h </w:instrText>
            </w:r>
            <w:r w:rsidR="00236480">
              <w:rPr>
                <w:webHidden/>
              </w:rPr>
            </w:r>
            <w:r w:rsidR="00236480">
              <w:rPr>
                <w:webHidden/>
              </w:rPr>
              <w:fldChar w:fldCharType="separate"/>
            </w:r>
            <w:r w:rsidR="00236480">
              <w:rPr>
                <w:webHidden/>
              </w:rPr>
              <w:t>4</w:t>
            </w:r>
            <w:r w:rsidR="00236480">
              <w:rPr>
                <w:webHidden/>
              </w:rPr>
              <w:fldChar w:fldCharType="end"/>
            </w:r>
          </w:hyperlink>
        </w:p>
        <w:p w14:paraId="324F1C93" w14:textId="77777777" w:rsidR="00236480" w:rsidRDefault="00CD7BD9">
          <w:pPr>
            <w:pStyle w:val="20"/>
            <w:rPr>
              <w:rFonts w:asciiTheme="minorHAnsi" w:eastAsiaTheme="minorEastAsia" w:hAnsiTheme="minorHAnsi" w:cstheme="minorBidi"/>
              <w:smallCaps w:val="0"/>
              <w:kern w:val="2"/>
              <w:sz w:val="21"/>
              <w:szCs w:val="22"/>
            </w:rPr>
          </w:pPr>
          <w:hyperlink w:anchor="_Toc131778923" w:history="1">
            <w:r w:rsidR="00236480" w:rsidRPr="00D24478">
              <w:rPr>
                <w:rStyle w:val="ae"/>
                <w14:scene3d>
                  <w14:camera w14:prst="orthographicFront"/>
                  <w14:lightRig w14:rig="threePt" w14:dir="t">
                    <w14:rot w14:lat="0" w14:lon="0" w14:rev="0"/>
                  </w14:lightRig>
                </w14:scene3d>
              </w:rPr>
              <w:t>2.3</w:t>
            </w:r>
            <w:r w:rsidR="00236480">
              <w:rPr>
                <w:rFonts w:asciiTheme="minorHAnsi" w:eastAsiaTheme="minorEastAsia" w:hAnsiTheme="minorHAnsi" w:cstheme="minorBidi"/>
                <w:smallCaps w:val="0"/>
                <w:kern w:val="2"/>
                <w:sz w:val="21"/>
                <w:szCs w:val="22"/>
              </w:rPr>
              <w:tab/>
            </w:r>
            <w:r w:rsidR="00236480" w:rsidRPr="00D24478">
              <w:rPr>
                <w:rStyle w:val="ae"/>
              </w:rPr>
              <w:t>Installation Engineer Qualifications</w:t>
            </w:r>
            <w:r w:rsidR="00236480">
              <w:rPr>
                <w:webHidden/>
              </w:rPr>
              <w:tab/>
            </w:r>
            <w:r w:rsidR="00236480">
              <w:rPr>
                <w:webHidden/>
              </w:rPr>
              <w:fldChar w:fldCharType="begin"/>
            </w:r>
            <w:r w:rsidR="00236480">
              <w:rPr>
                <w:webHidden/>
              </w:rPr>
              <w:instrText xml:space="preserve"> PAGEREF _Toc131778923 \h </w:instrText>
            </w:r>
            <w:r w:rsidR="00236480">
              <w:rPr>
                <w:webHidden/>
              </w:rPr>
            </w:r>
            <w:r w:rsidR="00236480">
              <w:rPr>
                <w:webHidden/>
              </w:rPr>
              <w:fldChar w:fldCharType="separate"/>
            </w:r>
            <w:r w:rsidR="00236480">
              <w:rPr>
                <w:webHidden/>
              </w:rPr>
              <w:t>5</w:t>
            </w:r>
            <w:r w:rsidR="00236480">
              <w:rPr>
                <w:webHidden/>
              </w:rPr>
              <w:fldChar w:fldCharType="end"/>
            </w:r>
          </w:hyperlink>
        </w:p>
        <w:p w14:paraId="20080D8B" w14:textId="77777777" w:rsidR="00236480" w:rsidRDefault="00CD7BD9">
          <w:pPr>
            <w:pStyle w:val="20"/>
            <w:rPr>
              <w:rFonts w:asciiTheme="minorHAnsi" w:eastAsiaTheme="minorEastAsia" w:hAnsiTheme="minorHAnsi" w:cstheme="minorBidi"/>
              <w:smallCaps w:val="0"/>
              <w:kern w:val="2"/>
              <w:sz w:val="21"/>
              <w:szCs w:val="22"/>
            </w:rPr>
          </w:pPr>
          <w:hyperlink w:anchor="_Toc131778924" w:history="1">
            <w:r w:rsidR="00236480" w:rsidRPr="00D24478">
              <w:rPr>
                <w:rStyle w:val="ae"/>
                <w14:scene3d>
                  <w14:camera w14:prst="orthographicFront"/>
                  <w14:lightRig w14:rig="threePt" w14:dir="t">
                    <w14:rot w14:lat="0" w14:lon="0" w14:rev="0"/>
                  </w14:lightRig>
                </w14:scene3d>
              </w:rPr>
              <w:t>2.4</w:t>
            </w:r>
            <w:r w:rsidR="00236480">
              <w:rPr>
                <w:rFonts w:asciiTheme="minorHAnsi" w:eastAsiaTheme="minorEastAsia" w:hAnsiTheme="minorHAnsi" w:cstheme="minorBidi"/>
                <w:smallCaps w:val="0"/>
                <w:kern w:val="2"/>
                <w:sz w:val="21"/>
                <w:szCs w:val="22"/>
              </w:rPr>
              <w:tab/>
            </w:r>
            <w:r w:rsidR="00236480" w:rsidRPr="00D24478">
              <w:rPr>
                <w:rStyle w:val="ae"/>
              </w:rPr>
              <w:t>Usage Instructions</w:t>
            </w:r>
            <w:r w:rsidR="00236480">
              <w:rPr>
                <w:webHidden/>
              </w:rPr>
              <w:tab/>
            </w:r>
            <w:r w:rsidR="00236480">
              <w:rPr>
                <w:webHidden/>
              </w:rPr>
              <w:fldChar w:fldCharType="begin"/>
            </w:r>
            <w:r w:rsidR="00236480">
              <w:rPr>
                <w:webHidden/>
              </w:rPr>
              <w:instrText xml:space="preserve"> PAGEREF _Toc131778924 \h </w:instrText>
            </w:r>
            <w:r w:rsidR="00236480">
              <w:rPr>
                <w:webHidden/>
              </w:rPr>
            </w:r>
            <w:r w:rsidR="00236480">
              <w:rPr>
                <w:webHidden/>
              </w:rPr>
              <w:fldChar w:fldCharType="separate"/>
            </w:r>
            <w:r w:rsidR="00236480">
              <w:rPr>
                <w:webHidden/>
              </w:rPr>
              <w:t>5</w:t>
            </w:r>
            <w:r w:rsidR="00236480">
              <w:rPr>
                <w:webHidden/>
              </w:rPr>
              <w:fldChar w:fldCharType="end"/>
            </w:r>
          </w:hyperlink>
        </w:p>
        <w:p w14:paraId="6FFC54AD" w14:textId="77777777" w:rsidR="00236480" w:rsidRDefault="00CD7BD9">
          <w:pPr>
            <w:pStyle w:val="20"/>
            <w:rPr>
              <w:rFonts w:asciiTheme="minorHAnsi" w:eastAsiaTheme="minorEastAsia" w:hAnsiTheme="minorHAnsi" w:cstheme="minorBidi"/>
              <w:smallCaps w:val="0"/>
              <w:kern w:val="2"/>
              <w:sz w:val="21"/>
              <w:szCs w:val="22"/>
            </w:rPr>
          </w:pPr>
          <w:hyperlink w:anchor="_Toc131778925" w:history="1">
            <w:r w:rsidR="00236480" w:rsidRPr="00D24478">
              <w:rPr>
                <w:rStyle w:val="ae"/>
                <w14:scene3d>
                  <w14:camera w14:prst="orthographicFront"/>
                  <w14:lightRig w14:rig="threePt" w14:dir="t">
                    <w14:rot w14:lat="0" w14:lon="0" w14:rev="0"/>
                  </w14:lightRig>
                </w14:scene3d>
              </w:rPr>
              <w:t>2.5</w:t>
            </w:r>
            <w:r w:rsidR="00236480">
              <w:rPr>
                <w:rFonts w:asciiTheme="minorHAnsi" w:eastAsiaTheme="minorEastAsia" w:hAnsiTheme="minorHAnsi" w:cstheme="minorBidi"/>
                <w:smallCaps w:val="0"/>
                <w:kern w:val="2"/>
                <w:sz w:val="21"/>
                <w:szCs w:val="22"/>
              </w:rPr>
              <w:tab/>
            </w:r>
            <w:r w:rsidR="00236480" w:rsidRPr="00D24478">
              <w:rPr>
                <w:rStyle w:val="ae"/>
              </w:rPr>
              <w:t>Symbols on the MaxiCharger</w:t>
            </w:r>
            <w:r w:rsidR="00236480">
              <w:rPr>
                <w:webHidden/>
              </w:rPr>
              <w:tab/>
            </w:r>
            <w:r w:rsidR="00236480">
              <w:rPr>
                <w:webHidden/>
              </w:rPr>
              <w:fldChar w:fldCharType="begin"/>
            </w:r>
            <w:r w:rsidR="00236480">
              <w:rPr>
                <w:webHidden/>
              </w:rPr>
              <w:instrText xml:space="preserve"> PAGEREF _Toc131778925 \h </w:instrText>
            </w:r>
            <w:r w:rsidR="00236480">
              <w:rPr>
                <w:webHidden/>
              </w:rPr>
            </w:r>
            <w:r w:rsidR="00236480">
              <w:rPr>
                <w:webHidden/>
              </w:rPr>
              <w:fldChar w:fldCharType="separate"/>
            </w:r>
            <w:r w:rsidR="00236480">
              <w:rPr>
                <w:webHidden/>
              </w:rPr>
              <w:t>5</w:t>
            </w:r>
            <w:r w:rsidR="00236480">
              <w:rPr>
                <w:webHidden/>
              </w:rPr>
              <w:fldChar w:fldCharType="end"/>
            </w:r>
          </w:hyperlink>
        </w:p>
        <w:p w14:paraId="3E49601E" w14:textId="77777777" w:rsidR="00236480" w:rsidRDefault="00CD7BD9">
          <w:pPr>
            <w:pStyle w:val="20"/>
            <w:rPr>
              <w:rFonts w:asciiTheme="minorHAnsi" w:eastAsiaTheme="minorEastAsia" w:hAnsiTheme="minorHAnsi" w:cstheme="minorBidi"/>
              <w:smallCaps w:val="0"/>
              <w:kern w:val="2"/>
              <w:sz w:val="21"/>
              <w:szCs w:val="22"/>
            </w:rPr>
          </w:pPr>
          <w:hyperlink w:anchor="_Toc131778926" w:history="1">
            <w:r w:rsidR="00236480" w:rsidRPr="00D24478">
              <w:rPr>
                <w:rStyle w:val="ae"/>
                <w14:scene3d>
                  <w14:camera w14:prst="orthographicFront"/>
                  <w14:lightRig w14:rig="threePt" w14:dir="t">
                    <w14:rot w14:lat="0" w14:lon="0" w14:rev="0"/>
                  </w14:lightRig>
                </w14:scene3d>
              </w:rPr>
              <w:t>2.6</w:t>
            </w:r>
            <w:r w:rsidR="00236480">
              <w:rPr>
                <w:rFonts w:asciiTheme="minorHAnsi" w:eastAsiaTheme="minorEastAsia" w:hAnsiTheme="minorHAnsi" w:cstheme="minorBidi"/>
                <w:smallCaps w:val="0"/>
                <w:kern w:val="2"/>
                <w:sz w:val="21"/>
                <w:szCs w:val="22"/>
              </w:rPr>
              <w:tab/>
            </w:r>
            <w:r w:rsidR="00236480" w:rsidRPr="00D24478">
              <w:rPr>
                <w:rStyle w:val="ae"/>
              </w:rPr>
              <w:t>Disposal Instructions</w:t>
            </w:r>
            <w:r w:rsidR="00236480">
              <w:rPr>
                <w:webHidden/>
              </w:rPr>
              <w:tab/>
            </w:r>
            <w:r w:rsidR="00236480">
              <w:rPr>
                <w:webHidden/>
              </w:rPr>
              <w:fldChar w:fldCharType="begin"/>
            </w:r>
            <w:r w:rsidR="00236480">
              <w:rPr>
                <w:webHidden/>
              </w:rPr>
              <w:instrText xml:space="preserve"> PAGEREF _Toc131778926 \h </w:instrText>
            </w:r>
            <w:r w:rsidR="00236480">
              <w:rPr>
                <w:webHidden/>
              </w:rPr>
            </w:r>
            <w:r w:rsidR="00236480">
              <w:rPr>
                <w:webHidden/>
              </w:rPr>
              <w:fldChar w:fldCharType="separate"/>
            </w:r>
            <w:r w:rsidR="00236480">
              <w:rPr>
                <w:webHidden/>
              </w:rPr>
              <w:t>6</w:t>
            </w:r>
            <w:r w:rsidR="00236480">
              <w:rPr>
                <w:webHidden/>
              </w:rPr>
              <w:fldChar w:fldCharType="end"/>
            </w:r>
          </w:hyperlink>
        </w:p>
        <w:p w14:paraId="1FF92EB3" w14:textId="77777777" w:rsidR="00236480" w:rsidRDefault="00CD7BD9">
          <w:pPr>
            <w:pStyle w:val="20"/>
            <w:rPr>
              <w:rFonts w:asciiTheme="minorHAnsi" w:eastAsiaTheme="minorEastAsia" w:hAnsiTheme="minorHAnsi" w:cstheme="minorBidi"/>
              <w:smallCaps w:val="0"/>
              <w:kern w:val="2"/>
              <w:sz w:val="21"/>
              <w:szCs w:val="22"/>
            </w:rPr>
          </w:pPr>
          <w:hyperlink w:anchor="_Toc131778927" w:history="1">
            <w:r w:rsidR="00236480" w:rsidRPr="00D24478">
              <w:rPr>
                <w:rStyle w:val="ae"/>
                <w14:scene3d>
                  <w14:camera w14:prst="orthographicFront"/>
                  <w14:lightRig w14:rig="threePt" w14:dir="t">
                    <w14:rot w14:lat="0" w14:lon="0" w14:rev="0"/>
                  </w14:lightRig>
                </w14:scene3d>
              </w:rPr>
              <w:t>2.7</w:t>
            </w:r>
            <w:r w:rsidR="00236480">
              <w:rPr>
                <w:rFonts w:asciiTheme="minorHAnsi" w:eastAsiaTheme="minorEastAsia" w:hAnsiTheme="minorHAnsi" w:cstheme="minorBidi"/>
                <w:smallCaps w:val="0"/>
                <w:kern w:val="2"/>
                <w:sz w:val="21"/>
                <w:szCs w:val="22"/>
              </w:rPr>
              <w:tab/>
            </w:r>
            <w:r w:rsidR="00236480" w:rsidRPr="00D24478">
              <w:rPr>
                <w:rStyle w:val="ae"/>
              </w:rPr>
              <w:t>Cyber Security</w:t>
            </w:r>
            <w:r w:rsidR="00236480">
              <w:rPr>
                <w:webHidden/>
              </w:rPr>
              <w:tab/>
            </w:r>
            <w:r w:rsidR="00236480">
              <w:rPr>
                <w:webHidden/>
              </w:rPr>
              <w:fldChar w:fldCharType="begin"/>
            </w:r>
            <w:r w:rsidR="00236480">
              <w:rPr>
                <w:webHidden/>
              </w:rPr>
              <w:instrText xml:space="preserve"> PAGEREF _Toc131778927 \h </w:instrText>
            </w:r>
            <w:r w:rsidR="00236480">
              <w:rPr>
                <w:webHidden/>
              </w:rPr>
            </w:r>
            <w:r w:rsidR="00236480">
              <w:rPr>
                <w:webHidden/>
              </w:rPr>
              <w:fldChar w:fldCharType="separate"/>
            </w:r>
            <w:r w:rsidR="00236480">
              <w:rPr>
                <w:webHidden/>
              </w:rPr>
              <w:t>6</w:t>
            </w:r>
            <w:r w:rsidR="00236480">
              <w:rPr>
                <w:webHidden/>
              </w:rPr>
              <w:fldChar w:fldCharType="end"/>
            </w:r>
          </w:hyperlink>
        </w:p>
        <w:p w14:paraId="35814DAA" w14:textId="77777777" w:rsidR="00236480" w:rsidRDefault="00CD7BD9">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28" w:history="1">
            <w:r w:rsidR="00236480" w:rsidRPr="00D24478">
              <w:rPr>
                <w:rStyle w:val="ae"/>
                <w:noProof/>
                <w14:scene3d>
                  <w14:camera w14:prst="orthographicFront"/>
                  <w14:lightRig w14:rig="threePt" w14:dir="t">
                    <w14:rot w14:lat="0" w14:lon="0" w14:rev="0"/>
                  </w14:lightRig>
                </w14:scene3d>
              </w:rPr>
              <w:t>3</w:t>
            </w:r>
            <w:r w:rsidR="00236480" w:rsidRPr="00D24478">
              <w:rPr>
                <w:rStyle w:val="ae"/>
                <w:noProof/>
              </w:rPr>
              <w:t xml:space="preserve"> General Introduction</w:t>
            </w:r>
            <w:r w:rsidR="00236480">
              <w:rPr>
                <w:noProof/>
                <w:webHidden/>
              </w:rPr>
              <w:tab/>
            </w:r>
            <w:r w:rsidR="00236480">
              <w:rPr>
                <w:noProof/>
                <w:webHidden/>
              </w:rPr>
              <w:fldChar w:fldCharType="begin"/>
            </w:r>
            <w:r w:rsidR="00236480">
              <w:rPr>
                <w:noProof/>
                <w:webHidden/>
              </w:rPr>
              <w:instrText xml:space="preserve"> PAGEREF _Toc131778928 \h </w:instrText>
            </w:r>
            <w:r w:rsidR="00236480">
              <w:rPr>
                <w:noProof/>
                <w:webHidden/>
              </w:rPr>
            </w:r>
            <w:r w:rsidR="00236480">
              <w:rPr>
                <w:noProof/>
                <w:webHidden/>
              </w:rPr>
              <w:fldChar w:fldCharType="separate"/>
            </w:r>
            <w:r w:rsidR="00236480">
              <w:rPr>
                <w:noProof/>
                <w:webHidden/>
              </w:rPr>
              <w:t>7</w:t>
            </w:r>
            <w:r w:rsidR="00236480">
              <w:rPr>
                <w:noProof/>
                <w:webHidden/>
              </w:rPr>
              <w:fldChar w:fldCharType="end"/>
            </w:r>
          </w:hyperlink>
        </w:p>
        <w:p w14:paraId="3C8D34EC" w14:textId="77777777" w:rsidR="00236480" w:rsidRDefault="00CD7BD9">
          <w:pPr>
            <w:pStyle w:val="20"/>
            <w:rPr>
              <w:rFonts w:asciiTheme="minorHAnsi" w:eastAsiaTheme="minorEastAsia" w:hAnsiTheme="minorHAnsi" w:cstheme="minorBidi"/>
              <w:smallCaps w:val="0"/>
              <w:kern w:val="2"/>
              <w:sz w:val="21"/>
              <w:szCs w:val="22"/>
            </w:rPr>
          </w:pPr>
          <w:hyperlink w:anchor="_Toc131778929" w:history="1">
            <w:r w:rsidR="00236480" w:rsidRPr="00D24478">
              <w:rPr>
                <w:rStyle w:val="ae"/>
                <w14:scene3d>
                  <w14:camera w14:prst="orthographicFront"/>
                  <w14:lightRig w14:rig="threePt" w14:dir="t">
                    <w14:rot w14:lat="0" w14:lon="0" w14:rev="0"/>
                  </w14:lightRig>
                </w14:scene3d>
              </w:rPr>
              <w:t>3.1</w:t>
            </w:r>
            <w:r w:rsidR="00236480">
              <w:rPr>
                <w:rFonts w:asciiTheme="minorHAnsi" w:eastAsiaTheme="minorEastAsia" w:hAnsiTheme="minorHAnsi" w:cstheme="minorBidi"/>
                <w:smallCaps w:val="0"/>
                <w:kern w:val="2"/>
                <w:sz w:val="21"/>
                <w:szCs w:val="22"/>
              </w:rPr>
              <w:tab/>
            </w:r>
            <w:r w:rsidR="00236480" w:rsidRPr="00D24478">
              <w:rPr>
                <w:rStyle w:val="ae"/>
              </w:rPr>
              <w:t>Product Overview</w:t>
            </w:r>
            <w:r w:rsidR="00236480">
              <w:rPr>
                <w:webHidden/>
              </w:rPr>
              <w:tab/>
            </w:r>
            <w:r w:rsidR="00236480">
              <w:rPr>
                <w:webHidden/>
              </w:rPr>
              <w:fldChar w:fldCharType="begin"/>
            </w:r>
            <w:r w:rsidR="00236480">
              <w:rPr>
                <w:webHidden/>
              </w:rPr>
              <w:instrText xml:space="preserve"> PAGEREF _Toc131778929 \h </w:instrText>
            </w:r>
            <w:r w:rsidR="00236480">
              <w:rPr>
                <w:webHidden/>
              </w:rPr>
            </w:r>
            <w:r w:rsidR="00236480">
              <w:rPr>
                <w:webHidden/>
              </w:rPr>
              <w:fldChar w:fldCharType="separate"/>
            </w:r>
            <w:r w:rsidR="00236480">
              <w:rPr>
                <w:webHidden/>
              </w:rPr>
              <w:t>8</w:t>
            </w:r>
            <w:r w:rsidR="00236480">
              <w:rPr>
                <w:webHidden/>
              </w:rPr>
              <w:fldChar w:fldCharType="end"/>
            </w:r>
          </w:hyperlink>
        </w:p>
        <w:p w14:paraId="10340420" w14:textId="77777777" w:rsidR="00236480" w:rsidRDefault="00CD7BD9">
          <w:pPr>
            <w:pStyle w:val="20"/>
            <w:rPr>
              <w:rFonts w:asciiTheme="minorHAnsi" w:eastAsiaTheme="minorEastAsia" w:hAnsiTheme="minorHAnsi" w:cstheme="minorBidi"/>
              <w:smallCaps w:val="0"/>
              <w:kern w:val="2"/>
              <w:sz w:val="21"/>
              <w:szCs w:val="22"/>
            </w:rPr>
          </w:pPr>
          <w:hyperlink w:anchor="_Toc131778930" w:history="1">
            <w:r w:rsidR="00236480" w:rsidRPr="00D24478">
              <w:rPr>
                <w:rStyle w:val="ae"/>
                <w14:scene3d>
                  <w14:camera w14:prst="orthographicFront"/>
                  <w14:lightRig w14:rig="threePt" w14:dir="t">
                    <w14:rot w14:lat="0" w14:lon="0" w14:rev="0"/>
                  </w14:lightRig>
                </w14:scene3d>
              </w:rPr>
              <w:t>3.2</w:t>
            </w:r>
            <w:r w:rsidR="00236480">
              <w:rPr>
                <w:rFonts w:asciiTheme="minorHAnsi" w:eastAsiaTheme="minorEastAsia" w:hAnsiTheme="minorHAnsi" w:cstheme="minorBidi"/>
                <w:smallCaps w:val="0"/>
                <w:kern w:val="2"/>
                <w:sz w:val="21"/>
                <w:szCs w:val="22"/>
              </w:rPr>
              <w:tab/>
            </w:r>
            <w:r w:rsidR="00236480" w:rsidRPr="00D24478">
              <w:rPr>
                <w:rStyle w:val="ae"/>
              </w:rPr>
              <w:t>Working Principle Diagram</w:t>
            </w:r>
            <w:r w:rsidR="00236480">
              <w:rPr>
                <w:webHidden/>
              </w:rPr>
              <w:tab/>
            </w:r>
            <w:r w:rsidR="00236480">
              <w:rPr>
                <w:webHidden/>
              </w:rPr>
              <w:fldChar w:fldCharType="begin"/>
            </w:r>
            <w:r w:rsidR="00236480">
              <w:rPr>
                <w:webHidden/>
              </w:rPr>
              <w:instrText xml:space="preserve"> PAGEREF _Toc131778930 \h </w:instrText>
            </w:r>
            <w:r w:rsidR="00236480">
              <w:rPr>
                <w:webHidden/>
              </w:rPr>
            </w:r>
            <w:r w:rsidR="00236480">
              <w:rPr>
                <w:webHidden/>
              </w:rPr>
              <w:fldChar w:fldCharType="separate"/>
            </w:r>
            <w:r w:rsidR="00236480">
              <w:rPr>
                <w:webHidden/>
              </w:rPr>
              <w:t>13</w:t>
            </w:r>
            <w:r w:rsidR="00236480">
              <w:rPr>
                <w:webHidden/>
              </w:rPr>
              <w:fldChar w:fldCharType="end"/>
            </w:r>
          </w:hyperlink>
        </w:p>
        <w:p w14:paraId="368EF08E" w14:textId="77777777" w:rsidR="00236480" w:rsidRDefault="00CD7BD9">
          <w:pPr>
            <w:pStyle w:val="20"/>
            <w:rPr>
              <w:rFonts w:asciiTheme="minorHAnsi" w:eastAsiaTheme="minorEastAsia" w:hAnsiTheme="minorHAnsi" w:cstheme="minorBidi"/>
              <w:smallCaps w:val="0"/>
              <w:kern w:val="2"/>
              <w:sz w:val="21"/>
              <w:szCs w:val="22"/>
            </w:rPr>
          </w:pPr>
          <w:hyperlink w:anchor="_Toc131778931" w:history="1">
            <w:r w:rsidR="00236480" w:rsidRPr="00D24478">
              <w:rPr>
                <w:rStyle w:val="ae"/>
                <w14:scene3d>
                  <w14:camera w14:prst="orthographicFront"/>
                  <w14:lightRig w14:rig="threePt" w14:dir="t">
                    <w14:rot w14:lat="0" w14:lon="0" w14:rev="0"/>
                  </w14:lightRig>
                </w14:scene3d>
              </w:rPr>
              <w:t>3.3</w:t>
            </w:r>
            <w:r w:rsidR="00236480">
              <w:rPr>
                <w:rFonts w:asciiTheme="minorHAnsi" w:eastAsiaTheme="minorEastAsia" w:hAnsiTheme="minorHAnsi" w:cstheme="minorBidi"/>
                <w:smallCaps w:val="0"/>
                <w:kern w:val="2"/>
                <w:sz w:val="21"/>
                <w:szCs w:val="22"/>
              </w:rPr>
              <w:tab/>
            </w:r>
            <w:r w:rsidR="00236480" w:rsidRPr="00D24478">
              <w:rPr>
                <w:rStyle w:val="ae"/>
              </w:rPr>
              <w:t>Local Service Portal</w:t>
            </w:r>
            <w:r w:rsidR="00236480">
              <w:rPr>
                <w:webHidden/>
              </w:rPr>
              <w:tab/>
            </w:r>
            <w:r w:rsidR="00236480">
              <w:rPr>
                <w:webHidden/>
              </w:rPr>
              <w:fldChar w:fldCharType="begin"/>
            </w:r>
            <w:r w:rsidR="00236480">
              <w:rPr>
                <w:webHidden/>
              </w:rPr>
              <w:instrText xml:space="preserve"> PAGEREF _Toc131778931 \h </w:instrText>
            </w:r>
            <w:r w:rsidR="00236480">
              <w:rPr>
                <w:webHidden/>
              </w:rPr>
            </w:r>
            <w:r w:rsidR="00236480">
              <w:rPr>
                <w:webHidden/>
              </w:rPr>
              <w:fldChar w:fldCharType="separate"/>
            </w:r>
            <w:r w:rsidR="00236480">
              <w:rPr>
                <w:webHidden/>
              </w:rPr>
              <w:t>14</w:t>
            </w:r>
            <w:r w:rsidR="00236480">
              <w:rPr>
                <w:webHidden/>
              </w:rPr>
              <w:fldChar w:fldCharType="end"/>
            </w:r>
          </w:hyperlink>
        </w:p>
        <w:p w14:paraId="24AF4284" w14:textId="77777777" w:rsidR="00236480" w:rsidRDefault="00CD7BD9">
          <w:pPr>
            <w:pStyle w:val="20"/>
            <w:rPr>
              <w:rFonts w:asciiTheme="minorHAnsi" w:eastAsiaTheme="minorEastAsia" w:hAnsiTheme="minorHAnsi" w:cstheme="minorBidi"/>
              <w:smallCaps w:val="0"/>
              <w:kern w:val="2"/>
              <w:sz w:val="21"/>
              <w:szCs w:val="22"/>
            </w:rPr>
          </w:pPr>
          <w:hyperlink w:anchor="_Toc131778932" w:history="1">
            <w:r w:rsidR="00236480" w:rsidRPr="00D24478">
              <w:rPr>
                <w:rStyle w:val="ae"/>
                <w14:scene3d>
                  <w14:camera w14:prst="orthographicFront"/>
                  <w14:lightRig w14:rig="threePt" w14:dir="t">
                    <w14:rot w14:lat="0" w14:lon="0" w14:rev="0"/>
                  </w14:lightRig>
                </w14:scene3d>
              </w:rPr>
              <w:t>3.4</w:t>
            </w:r>
            <w:r w:rsidR="00236480">
              <w:rPr>
                <w:rFonts w:asciiTheme="minorHAnsi" w:eastAsiaTheme="minorEastAsia" w:hAnsiTheme="minorHAnsi" w:cstheme="minorBidi"/>
                <w:smallCaps w:val="0"/>
                <w:kern w:val="2"/>
                <w:sz w:val="21"/>
                <w:szCs w:val="22"/>
              </w:rPr>
              <w:tab/>
            </w:r>
            <w:r w:rsidR="00236480" w:rsidRPr="00D24478">
              <w:rPr>
                <w:rStyle w:val="ae"/>
              </w:rPr>
              <w:t>Cloud Service Portal</w:t>
            </w:r>
            <w:r w:rsidR="00236480">
              <w:rPr>
                <w:webHidden/>
              </w:rPr>
              <w:tab/>
            </w:r>
            <w:r w:rsidR="00236480">
              <w:rPr>
                <w:webHidden/>
              </w:rPr>
              <w:fldChar w:fldCharType="begin"/>
            </w:r>
            <w:r w:rsidR="00236480">
              <w:rPr>
                <w:webHidden/>
              </w:rPr>
              <w:instrText xml:space="preserve"> PAGEREF _Toc131778932 \h </w:instrText>
            </w:r>
            <w:r w:rsidR="00236480">
              <w:rPr>
                <w:webHidden/>
              </w:rPr>
            </w:r>
            <w:r w:rsidR="00236480">
              <w:rPr>
                <w:webHidden/>
              </w:rPr>
              <w:fldChar w:fldCharType="separate"/>
            </w:r>
            <w:r w:rsidR="00236480">
              <w:rPr>
                <w:webHidden/>
              </w:rPr>
              <w:t>15</w:t>
            </w:r>
            <w:r w:rsidR="00236480">
              <w:rPr>
                <w:webHidden/>
              </w:rPr>
              <w:fldChar w:fldCharType="end"/>
            </w:r>
          </w:hyperlink>
        </w:p>
        <w:p w14:paraId="72978E01" w14:textId="77777777" w:rsidR="00236480" w:rsidRDefault="00CD7BD9">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33" w:history="1">
            <w:r w:rsidR="00236480" w:rsidRPr="00D24478">
              <w:rPr>
                <w:rStyle w:val="ae"/>
                <w:noProof/>
                <w14:scene3d>
                  <w14:camera w14:prst="orthographicFront"/>
                  <w14:lightRig w14:rig="threePt" w14:dir="t">
                    <w14:rot w14:lat="0" w14:lon="0" w14:rev="0"/>
                  </w14:lightRig>
                </w14:scene3d>
              </w:rPr>
              <w:t>4</w:t>
            </w:r>
            <w:r w:rsidR="00236480" w:rsidRPr="00D24478">
              <w:rPr>
                <w:rStyle w:val="ae"/>
                <w:noProof/>
              </w:rPr>
              <w:t xml:space="preserve"> Preparation</w:t>
            </w:r>
            <w:r w:rsidR="00236480">
              <w:rPr>
                <w:noProof/>
                <w:webHidden/>
              </w:rPr>
              <w:tab/>
            </w:r>
            <w:r w:rsidR="00236480">
              <w:rPr>
                <w:noProof/>
                <w:webHidden/>
              </w:rPr>
              <w:fldChar w:fldCharType="begin"/>
            </w:r>
            <w:r w:rsidR="00236480">
              <w:rPr>
                <w:noProof/>
                <w:webHidden/>
              </w:rPr>
              <w:instrText xml:space="preserve"> PAGEREF _Toc131778933 \h </w:instrText>
            </w:r>
            <w:r w:rsidR="00236480">
              <w:rPr>
                <w:noProof/>
                <w:webHidden/>
              </w:rPr>
            </w:r>
            <w:r w:rsidR="00236480">
              <w:rPr>
                <w:noProof/>
                <w:webHidden/>
              </w:rPr>
              <w:fldChar w:fldCharType="separate"/>
            </w:r>
            <w:r w:rsidR="00236480">
              <w:rPr>
                <w:noProof/>
                <w:webHidden/>
              </w:rPr>
              <w:t>16</w:t>
            </w:r>
            <w:r w:rsidR="00236480">
              <w:rPr>
                <w:noProof/>
                <w:webHidden/>
              </w:rPr>
              <w:fldChar w:fldCharType="end"/>
            </w:r>
          </w:hyperlink>
        </w:p>
        <w:p w14:paraId="3B2FA437" w14:textId="77777777" w:rsidR="00236480" w:rsidRDefault="00CD7BD9">
          <w:pPr>
            <w:pStyle w:val="20"/>
            <w:rPr>
              <w:rFonts w:asciiTheme="minorHAnsi" w:eastAsiaTheme="minorEastAsia" w:hAnsiTheme="minorHAnsi" w:cstheme="minorBidi"/>
              <w:smallCaps w:val="0"/>
              <w:kern w:val="2"/>
              <w:sz w:val="21"/>
              <w:szCs w:val="22"/>
            </w:rPr>
          </w:pPr>
          <w:hyperlink w:anchor="_Toc131778934" w:history="1">
            <w:r w:rsidR="00236480" w:rsidRPr="00D24478">
              <w:rPr>
                <w:rStyle w:val="ae"/>
                <w14:scene3d>
                  <w14:camera w14:prst="orthographicFront"/>
                  <w14:lightRig w14:rig="threePt" w14:dir="t">
                    <w14:rot w14:lat="0" w14:lon="0" w14:rev="0"/>
                  </w14:lightRig>
                </w14:scene3d>
              </w:rPr>
              <w:t>4.1</w:t>
            </w:r>
            <w:r w:rsidR="00236480">
              <w:rPr>
                <w:rFonts w:asciiTheme="minorHAnsi" w:eastAsiaTheme="minorEastAsia" w:hAnsiTheme="minorHAnsi" w:cstheme="minorBidi"/>
                <w:smallCaps w:val="0"/>
                <w:kern w:val="2"/>
                <w:sz w:val="21"/>
                <w:szCs w:val="22"/>
              </w:rPr>
              <w:tab/>
            </w:r>
            <w:r w:rsidR="00236480" w:rsidRPr="00D24478">
              <w:rPr>
                <w:rStyle w:val="ae"/>
              </w:rPr>
              <w:t>Before Installing</w:t>
            </w:r>
            <w:r w:rsidR="00236480">
              <w:rPr>
                <w:webHidden/>
              </w:rPr>
              <w:tab/>
            </w:r>
            <w:r w:rsidR="00236480">
              <w:rPr>
                <w:webHidden/>
              </w:rPr>
              <w:fldChar w:fldCharType="begin"/>
            </w:r>
            <w:r w:rsidR="00236480">
              <w:rPr>
                <w:webHidden/>
              </w:rPr>
              <w:instrText xml:space="preserve"> PAGEREF _Toc131778934 \h </w:instrText>
            </w:r>
            <w:r w:rsidR="00236480">
              <w:rPr>
                <w:webHidden/>
              </w:rPr>
            </w:r>
            <w:r w:rsidR="00236480">
              <w:rPr>
                <w:webHidden/>
              </w:rPr>
              <w:fldChar w:fldCharType="separate"/>
            </w:r>
            <w:r w:rsidR="00236480">
              <w:rPr>
                <w:webHidden/>
              </w:rPr>
              <w:t>16</w:t>
            </w:r>
            <w:r w:rsidR="00236480">
              <w:rPr>
                <w:webHidden/>
              </w:rPr>
              <w:fldChar w:fldCharType="end"/>
            </w:r>
          </w:hyperlink>
        </w:p>
        <w:p w14:paraId="2DBBA288" w14:textId="77777777" w:rsidR="00236480" w:rsidRDefault="00CD7BD9">
          <w:pPr>
            <w:pStyle w:val="20"/>
            <w:rPr>
              <w:rFonts w:asciiTheme="minorHAnsi" w:eastAsiaTheme="minorEastAsia" w:hAnsiTheme="minorHAnsi" w:cstheme="minorBidi"/>
              <w:smallCaps w:val="0"/>
              <w:kern w:val="2"/>
              <w:sz w:val="21"/>
              <w:szCs w:val="22"/>
            </w:rPr>
          </w:pPr>
          <w:hyperlink w:anchor="_Toc131778935" w:history="1">
            <w:r w:rsidR="00236480" w:rsidRPr="00D24478">
              <w:rPr>
                <w:rStyle w:val="ae"/>
                <w14:scene3d>
                  <w14:camera w14:prst="orthographicFront"/>
                  <w14:lightRig w14:rig="threePt" w14:dir="t">
                    <w14:rot w14:lat="0" w14:lon="0" w14:rev="0"/>
                  </w14:lightRig>
                </w14:scene3d>
              </w:rPr>
              <w:t>4.2</w:t>
            </w:r>
            <w:r w:rsidR="00236480">
              <w:rPr>
                <w:rFonts w:asciiTheme="minorHAnsi" w:eastAsiaTheme="minorEastAsia" w:hAnsiTheme="minorHAnsi" w:cstheme="minorBidi"/>
                <w:smallCaps w:val="0"/>
                <w:kern w:val="2"/>
                <w:sz w:val="21"/>
                <w:szCs w:val="22"/>
              </w:rPr>
              <w:tab/>
            </w:r>
            <w:r w:rsidR="00236480" w:rsidRPr="00D24478">
              <w:rPr>
                <w:rStyle w:val="ae"/>
              </w:rPr>
              <w:t>Unpacking</w:t>
            </w:r>
            <w:r w:rsidR="00236480">
              <w:rPr>
                <w:webHidden/>
              </w:rPr>
              <w:tab/>
            </w:r>
            <w:r w:rsidR="00236480">
              <w:rPr>
                <w:webHidden/>
              </w:rPr>
              <w:fldChar w:fldCharType="begin"/>
            </w:r>
            <w:r w:rsidR="00236480">
              <w:rPr>
                <w:webHidden/>
              </w:rPr>
              <w:instrText xml:space="preserve"> PAGEREF _Toc131778935 \h </w:instrText>
            </w:r>
            <w:r w:rsidR="00236480">
              <w:rPr>
                <w:webHidden/>
              </w:rPr>
            </w:r>
            <w:r w:rsidR="00236480">
              <w:rPr>
                <w:webHidden/>
              </w:rPr>
              <w:fldChar w:fldCharType="separate"/>
            </w:r>
            <w:r w:rsidR="00236480">
              <w:rPr>
                <w:webHidden/>
              </w:rPr>
              <w:t>17</w:t>
            </w:r>
            <w:r w:rsidR="00236480">
              <w:rPr>
                <w:webHidden/>
              </w:rPr>
              <w:fldChar w:fldCharType="end"/>
            </w:r>
          </w:hyperlink>
        </w:p>
        <w:p w14:paraId="1256F900" w14:textId="77777777" w:rsidR="00236480" w:rsidRDefault="00CD7BD9">
          <w:pPr>
            <w:pStyle w:val="20"/>
            <w:rPr>
              <w:rFonts w:asciiTheme="minorHAnsi" w:eastAsiaTheme="minorEastAsia" w:hAnsiTheme="minorHAnsi" w:cstheme="minorBidi"/>
              <w:smallCaps w:val="0"/>
              <w:kern w:val="2"/>
              <w:sz w:val="21"/>
              <w:szCs w:val="22"/>
            </w:rPr>
          </w:pPr>
          <w:hyperlink w:anchor="_Toc131778936" w:history="1">
            <w:r w:rsidR="00236480" w:rsidRPr="00D24478">
              <w:rPr>
                <w:rStyle w:val="ae"/>
                <w14:scene3d>
                  <w14:camera w14:prst="orthographicFront"/>
                  <w14:lightRig w14:rig="threePt" w14:dir="t">
                    <w14:rot w14:lat="0" w14:lon="0" w14:rev="0"/>
                  </w14:lightRig>
                </w14:scene3d>
              </w:rPr>
              <w:t>4.3</w:t>
            </w:r>
            <w:r w:rsidR="00236480">
              <w:rPr>
                <w:rFonts w:asciiTheme="minorHAnsi" w:eastAsiaTheme="minorEastAsia" w:hAnsiTheme="minorHAnsi" w:cstheme="minorBidi"/>
                <w:smallCaps w:val="0"/>
                <w:kern w:val="2"/>
                <w:sz w:val="21"/>
                <w:szCs w:val="22"/>
              </w:rPr>
              <w:tab/>
            </w:r>
            <w:r w:rsidR="00236480" w:rsidRPr="00D24478">
              <w:rPr>
                <w:rStyle w:val="ae"/>
              </w:rPr>
              <w:t>Moving the Cabinet to the Site</w:t>
            </w:r>
            <w:r w:rsidR="00236480">
              <w:rPr>
                <w:webHidden/>
              </w:rPr>
              <w:tab/>
            </w:r>
            <w:r w:rsidR="00236480">
              <w:rPr>
                <w:webHidden/>
              </w:rPr>
              <w:fldChar w:fldCharType="begin"/>
            </w:r>
            <w:r w:rsidR="00236480">
              <w:rPr>
                <w:webHidden/>
              </w:rPr>
              <w:instrText xml:space="preserve"> PAGEREF _Toc131778936 \h </w:instrText>
            </w:r>
            <w:r w:rsidR="00236480">
              <w:rPr>
                <w:webHidden/>
              </w:rPr>
            </w:r>
            <w:r w:rsidR="00236480">
              <w:rPr>
                <w:webHidden/>
              </w:rPr>
              <w:fldChar w:fldCharType="separate"/>
            </w:r>
            <w:r w:rsidR="00236480">
              <w:rPr>
                <w:webHidden/>
              </w:rPr>
              <w:t>18</w:t>
            </w:r>
            <w:r w:rsidR="00236480">
              <w:rPr>
                <w:webHidden/>
              </w:rPr>
              <w:fldChar w:fldCharType="end"/>
            </w:r>
          </w:hyperlink>
        </w:p>
        <w:p w14:paraId="2D9B3451"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37" w:history="1">
            <w:r w:rsidR="00236480" w:rsidRPr="00D24478">
              <w:rPr>
                <w:rStyle w:val="ae"/>
                <w14:scene3d>
                  <w14:camera w14:prst="orthographicFront"/>
                  <w14:lightRig w14:rig="threePt" w14:dir="t">
                    <w14:rot w14:lat="0" w14:lon="0" w14:rev="0"/>
                  </w14:lightRig>
                </w14:scene3d>
              </w:rPr>
              <w:t>4.3.1</w:t>
            </w:r>
            <w:r w:rsidR="00236480">
              <w:rPr>
                <w:rFonts w:asciiTheme="minorHAnsi" w:eastAsiaTheme="minorEastAsia" w:hAnsiTheme="minorHAnsi" w:cstheme="minorBidi"/>
                <w:i w:val="0"/>
                <w:iCs w:val="0"/>
                <w:kern w:val="2"/>
                <w:sz w:val="21"/>
                <w:szCs w:val="22"/>
              </w:rPr>
              <w:tab/>
            </w:r>
            <w:r w:rsidR="00236480" w:rsidRPr="00D24478">
              <w:rPr>
                <w:rStyle w:val="ae"/>
              </w:rPr>
              <w:t>Hoisting the Cabinet</w:t>
            </w:r>
            <w:r w:rsidR="00236480">
              <w:rPr>
                <w:webHidden/>
              </w:rPr>
              <w:tab/>
            </w:r>
            <w:r w:rsidR="00236480">
              <w:rPr>
                <w:webHidden/>
              </w:rPr>
              <w:fldChar w:fldCharType="begin"/>
            </w:r>
            <w:r w:rsidR="00236480">
              <w:rPr>
                <w:webHidden/>
              </w:rPr>
              <w:instrText xml:space="preserve"> PAGEREF _Toc131778937 \h </w:instrText>
            </w:r>
            <w:r w:rsidR="00236480">
              <w:rPr>
                <w:webHidden/>
              </w:rPr>
            </w:r>
            <w:r w:rsidR="00236480">
              <w:rPr>
                <w:webHidden/>
              </w:rPr>
              <w:fldChar w:fldCharType="separate"/>
            </w:r>
            <w:r w:rsidR="00236480">
              <w:rPr>
                <w:webHidden/>
              </w:rPr>
              <w:t>18</w:t>
            </w:r>
            <w:r w:rsidR="00236480">
              <w:rPr>
                <w:webHidden/>
              </w:rPr>
              <w:fldChar w:fldCharType="end"/>
            </w:r>
          </w:hyperlink>
        </w:p>
        <w:p w14:paraId="3632CD8F"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38" w:history="1">
            <w:r w:rsidR="00236480" w:rsidRPr="00D24478">
              <w:rPr>
                <w:rStyle w:val="ae"/>
                <w14:scene3d>
                  <w14:camera w14:prst="orthographicFront"/>
                  <w14:lightRig w14:rig="threePt" w14:dir="t">
                    <w14:rot w14:lat="0" w14:lon="0" w14:rev="0"/>
                  </w14:lightRig>
                </w14:scene3d>
              </w:rPr>
              <w:t>4.3.2</w:t>
            </w:r>
            <w:r w:rsidR="00236480">
              <w:rPr>
                <w:rFonts w:asciiTheme="minorHAnsi" w:eastAsiaTheme="minorEastAsia" w:hAnsiTheme="minorHAnsi" w:cstheme="minorBidi"/>
                <w:i w:val="0"/>
                <w:iCs w:val="0"/>
                <w:kern w:val="2"/>
                <w:sz w:val="21"/>
                <w:szCs w:val="22"/>
              </w:rPr>
              <w:tab/>
            </w:r>
            <w:r w:rsidR="00236480" w:rsidRPr="00D24478">
              <w:rPr>
                <w:rStyle w:val="ae"/>
              </w:rPr>
              <w:t>Forklifting the Cabinet</w:t>
            </w:r>
            <w:r w:rsidR="00236480">
              <w:rPr>
                <w:webHidden/>
              </w:rPr>
              <w:tab/>
            </w:r>
            <w:r w:rsidR="00236480">
              <w:rPr>
                <w:webHidden/>
              </w:rPr>
              <w:fldChar w:fldCharType="begin"/>
            </w:r>
            <w:r w:rsidR="00236480">
              <w:rPr>
                <w:webHidden/>
              </w:rPr>
              <w:instrText xml:space="preserve"> PAGEREF _Toc131778938 \h </w:instrText>
            </w:r>
            <w:r w:rsidR="00236480">
              <w:rPr>
                <w:webHidden/>
              </w:rPr>
            </w:r>
            <w:r w:rsidR="00236480">
              <w:rPr>
                <w:webHidden/>
              </w:rPr>
              <w:fldChar w:fldCharType="separate"/>
            </w:r>
            <w:r w:rsidR="00236480">
              <w:rPr>
                <w:webHidden/>
              </w:rPr>
              <w:t>19</w:t>
            </w:r>
            <w:r w:rsidR="00236480">
              <w:rPr>
                <w:webHidden/>
              </w:rPr>
              <w:fldChar w:fldCharType="end"/>
            </w:r>
          </w:hyperlink>
        </w:p>
        <w:p w14:paraId="5604C163" w14:textId="77777777" w:rsidR="00236480" w:rsidRDefault="00CD7BD9">
          <w:pPr>
            <w:pStyle w:val="20"/>
            <w:rPr>
              <w:rFonts w:asciiTheme="minorHAnsi" w:eastAsiaTheme="minorEastAsia" w:hAnsiTheme="minorHAnsi" w:cstheme="minorBidi"/>
              <w:smallCaps w:val="0"/>
              <w:kern w:val="2"/>
              <w:sz w:val="21"/>
              <w:szCs w:val="22"/>
            </w:rPr>
          </w:pPr>
          <w:hyperlink w:anchor="_Toc131778939" w:history="1">
            <w:r w:rsidR="00236480" w:rsidRPr="00D24478">
              <w:rPr>
                <w:rStyle w:val="ae"/>
                <w14:scene3d>
                  <w14:camera w14:prst="orthographicFront"/>
                  <w14:lightRig w14:rig="threePt" w14:dir="t">
                    <w14:rot w14:lat="0" w14:lon="0" w14:rev="0"/>
                  </w14:lightRig>
                </w14:scene3d>
              </w:rPr>
              <w:t>4.4</w:t>
            </w:r>
            <w:r w:rsidR="00236480">
              <w:rPr>
                <w:rFonts w:asciiTheme="minorHAnsi" w:eastAsiaTheme="minorEastAsia" w:hAnsiTheme="minorHAnsi" w:cstheme="minorBidi"/>
                <w:smallCaps w:val="0"/>
                <w:kern w:val="2"/>
                <w:sz w:val="21"/>
                <w:szCs w:val="22"/>
              </w:rPr>
              <w:tab/>
            </w:r>
            <w:r w:rsidR="00236480" w:rsidRPr="00D24478">
              <w:rPr>
                <w:rStyle w:val="ae"/>
              </w:rPr>
              <w:t>Packing List</w:t>
            </w:r>
            <w:r w:rsidR="00236480">
              <w:rPr>
                <w:webHidden/>
              </w:rPr>
              <w:tab/>
            </w:r>
            <w:r w:rsidR="00236480">
              <w:rPr>
                <w:webHidden/>
              </w:rPr>
              <w:fldChar w:fldCharType="begin"/>
            </w:r>
            <w:r w:rsidR="00236480">
              <w:rPr>
                <w:webHidden/>
              </w:rPr>
              <w:instrText xml:space="preserve"> PAGEREF _Toc131778939 \h </w:instrText>
            </w:r>
            <w:r w:rsidR="00236480">
              <w:rPr>
                <w:webHidden/>
              </w:rPr>
            </w:r>
            <w:r w:rsidR="00236480">
              <w:rPr>
                <w:webHidden/>
              </w:rPr>
              <w:fldChar w:fldCharType="separate"/>
            </w:r>
            <w:r w:rsidR="00236480">
              <w:rPr>
                <w:webHidden/>
              </w:rPr>
              <w:t>20</w:t>
            </w:r>
            <w:r w:rsidR="00236480">
              <w:rPr>
                <w:webHidden/>
              </w:rPr>
              <w:fldChar w:fldCharType="end"/>
            </w:r>
          </w:hyperlink>
        </w:p>
        <w:p w14:paraId="0F7BD606" w14:textId="77777777" w:rsidR="00236480" w:rsidRDefault="00CD7BD9">
          <w:pPr>
            <w:pStyle w:val="20"/>
            <w:rPr>
              <w:rFonts w:asciiTheme="minorHAnsi" w:eastAsiaTheme="minorEastAsia" w:hAnsiTheme="minorHAnsi" w:cstheme="minorBidi"/>
              <w:smallCaps w:val="0"/>
              <w:kern w:val="2"/>
              <w:sz w:val="21"/>
              <w:szCs w:val="22"/>
            </w:rPr>
          </w:pPr>
          <w:hyperlink w:anchor="_Toc131778940" w:history="1">
            <w:r w:rsidR="00236480" w:rsidRPr="00D24478">
              <w:rPr>
                <w:rStyle w:val="ae"/>
                <w14:scene3d>
                  <w14:camera w14:prst="orthographicFront"/>
                  <w14:lightRig w14:rig="threePt" w14:dir="t">
                    <w14:rot w14:lat="0" w14:lon="0" w14:rev="0"/>
                  </w14:lightRig>
                </w14:scene3d>
              </w:rPr>
              <w:t>4.5</w:t>
            </w:r>
            <w:r w:rsidR="00236480">
              <w:rPr>
                <w:rFonts w:asciiTheme="minorHAnsi" w:eastAsiaTheme="minorEastAsia" w:hAnsiTheme="minorHAnsi" w:cstheme="minorBidi"/>
                <w:smallCaps w:val="0"/>
                <w:kern w:val="2"/>
                <w:sz w:val="21"/>
                <w:szCs w:val="22"/>
              </w:rPr>
              <w:tab/>
            </w:r>
            <w:r w:rsidR="00236480" w:rsidRPr="00D24478">
              <w:rPr>
                <w:rStyle w:val="ae"/>
              </w:rPr>
              <w:t>Installation Tools</w:t>
            </w:r>
            <w:r w:rsidR="00236480">
              <w:rPr>
                <w:webHidden/>
              </w:rPr>
              <w:tab/>
            </w:r>
            <w:r w:rsidR="00236480">
              <w:rPr>
                <w:webHidden/>
              </w:rPr>
              <w:fldChar w:fldCharType="begin"/>
            </w:r>
            <w:r w:rsidR="00236480">
              <w:rPr>
                <w:webHidden/>
              </w:rPr>
              <w:instrText xml:space="preserve"> PAGEREF _Toc131778940 \h </w:instrText>
            </w:r>
            <w:r w:rsidR="00236480">
              <w:rPr>
                <w:webHidden/>
              </w:rPr>
            </w:r>
            <w:r w:rsidR="00236480">
              <w:rPr>
                <w:webHidden/>
              </w:rPr>
              <w:fldChar w:fldCharType="separate"/>
            </w:r>
            <w:r w:rsidR="00236480">
              <w:rPr>
                <w:webHidden/>
              </w:rPr>
              <w:t>22</w:t>
            </w:r>
            <w:r w:rsidR="00236480">
              <w:rPr>
                <w:webHidden/>
              </w:rPr>
              <w:fldChar w:fldCharType="end"/>
            </w:r>
          </w:hyperlink>
        </w:p>
        <w:p w14:paraId="1CCE5C9A" w14:textId="77777777" w:rsidR="00236480" w:rsidRDefault="00CD7BD9">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41" w:history="1">
            <w:r w:rsidR="00236480" w:rsidRPr="00D24478">
              <w:rPr>
                <w:rStyle w:val="ae"/>
                <w:noProof/>
                <w14:scene3d>
                  <w14:camera w14:prst="orthographicFront"/>
                  <w14:lightRig w14:rig="threePt" w14:dir="t">
                    <w14:rot w14:lat="0" w14:lon="0" w14:rev="0"/>
                  </w14:lightRig>
                </w14:scene3d>
              </w:rPr>
              <w:t>5</w:t>
            </w:r>
            <w:r w:rsidR="00236480" w:rsidRPr="00D24478">
              <w:rPr>
                <w:rStyle w:val="ae"/>
                <w:noProof/>
              </w:rPr>
              <w:t xml:space="preserve"> Installation</w:t>
            </w:r>
            <w:r w:rsidR="00236480">
              <w:rPr>
                <w:noProof/>
                <w:webHidden/>
              </w:rPr>
              <w:tab/>
            </w:r>
            <w:r w:rsidR="00236480">
              <w:rPr>
                <w:noProof/>
                <w:webHidden/>
              </w:rPr>
              <w:fldChar w:fldCharType="begin"/>
            </w:r>
            <w:r w:rsidR="00236480">
              <w:rPr>
                <w:noProof/>
                <w:webHidden/>
              </w:rPr>
              <w:instrText xml:space="preserve"> PAGEREF _Toc131778941 \h </w:instrText>
            </w:r>
            <w:r w:rsidR="00236480">
              <w:rPr>
                <w:noProof/>
                <w:webHidden/>
              </w:rPr>
            </w:r>
            <w:r w:rsidR="00236480">
              <w:rPr>
                <w:noProof/>
                <w:webHidden/>
              </w:rPr>
              <w:fldChar w:fldCharType="separate"/>
            </w:r>
            <w:r w:rsidR="00236480">
              <w:rPr>
                <w:noProof/>
                <w:webHidden/>
              </w:rPr>
              <w:t>23</w:t>
            </w:r>
            <w:r w:rsidR="00236480">
              <w:rPr>
                <w:noProof/>
                <w:webHidden/>
              </w:rPr>
              <w:fldChar w:fldCharType="end"/>
            </w:r>
          </w:hyperlink>
        </w:p>
        <w:p w14:paraId="33C3512B" w14:textId="77777777" w:rsidR="00236480" w:rsidRDefault="00CD7BD9">
          <w:pPr>
            <w:pStyle w:val="20"/>
            <w:rPr>
              <w:rFonts w:asciiTheme="minorHAnsi" w:eastAsiaTheme="minorEastAsia" w:hAnsiTheme="minorHAnsi" w:cstheme="minorBidi"/>
              <w:smallCaps w:val="0"/>
              <w:kern w:val="2"/>
              <w:sz w:val="21"/>
              <w:szCs w:val="22"/>
            </w:rPr>
          </w:pPr>
          <w:hyperlink w:anchor="_Toc131778942" w:history="1">
            <w:r w:rsidR="00236480" w:rsidRPr="00D24478">
              <w:rPr>
                <w:rStyle w:val="ae"/>
                <w14:scene3d>
                  <w14:camera w14:prst="orthographicFront"/>
                  <w14:lightRig w14:rig="threePt" w14:dir="t">
                    <w14:rot w14:lat="0" w14:lon="0" w14:rev="0"/>
                  </w14:lightRig>
                </w14:scene3d>
              </w:rPr>
              <w:t>5.1</w:t>
            </w:r>
            <w:r w:rsidR="00236480">
              <w:rPr>
                <w:rFonts w:asciiTheme="minorHAnsi" w:eastAsiaTheme="minorEastAsia" w:hAnsiTheme="minorHAnsi" w:cstheme="minorBidi"/>
                <w:smallCaps w:val="0"/>
                <w:kern w:val="2"/>
                <w:sz w:val="21"/>
                <w:szCs w:val="22"/>
              </w:rPr>
              <w:tab/>
            </w:r>
            <w:r w:rsidR="00236480" w:rsidRPr="00D24478">
              <w:rPr>
                <w:rStyle w:val="ae"/>
              </w:rPr>
              <w:t>Preparing the Installation Site</w:t>
            </w:r>
            <w:r w:rsidR="00236480">
              <w:rPr>
                <w:webHidden/>
              </w:rPr>
              <w:tab/>
            </w:r>
            <w:r w:rsidR="00236480">
              <w:rPr>
                <w:webHidden/>
              </w:rPr>
              <w:fldChar w:fldCharType="begin"/>
            </w:r>
            <w:r w:rsidR="00236480">
              <w:rPr>
                <w:webHidden/>
              </w:rPr>
              <w:instrText xml:space="preserve"> PAGEREF _Toc131778942 \h </w:instrText>
            </w:r>
            <w:r w:rsidR="00236480">
              <w:rPr>
                <w:webHidden/>
              </w:rPr>
            </w:r>
            <w:r w:rsidR="00236480">
              <w:rPr>
                <w:webHidden/>
              </w:rPr>
              <w:fldChar w:fldCharType="separate"/>
            </w:r>
            <w:r w:rsidR="00236480">
              <w:rPr>
                <w:webHidden/>
              </w:rPr>
              <w:t>24</w:t>
            </w:r>
            <w:r w:rsidR="00236480">
              <w:rPr>
                <w:webHidden/>
              </w:rPr>
              <w:fldChar w:fldCharType="end"/>
            </w:r>
          </w:hyperlink>
        </w:p>
        <w:p w14:paraId="670DB490"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55" w:history="1">
            <w:r w:rsidR="00236480" w:rsidRPr="00D24478">
              <w:rPr>
                <w:rStyle w:val="ae"/>
                <w14:scene3d>
                  <w14:camera w14:prst="orthographicFront"/>
                  <w14:lightRig w14:rig="threePt" w14:dir="t">
                    <w14:rot w14:lat="0" w14:lon="0" w14:rev="0"/>
                  </w14:lightRig>
                </w14:scene3d>
              </w:rPr>
              <w:t>5.1.1</w:t>
            </w:r>
            <w:r w:rsidR="00236480">
              <w:rPr>
                <w:rFonts w:asciiTheme="minorHAnsi" w:eastAsiaTheme="minorEastAsia" w:hAnsiTheme="minorHAnsi" w:cstheme="minorBidi"/>
                <w:i w:val="0"/>
                <w:iCs w:val="0"/>
                <w:kern w:val="2"/>
                <w:sz w:val="21"/>
                <w:szCs w:val="22"/>
              </w:rPr>
              <w:tab/>
            </w:r>
            <w:r w:rsidR="00236480" w:rsidRPr="00D24478">
              <w:rPr>
                <w:rStyle w:val="ae"/>
              </w:rPr>
              <w:t>Location Requirements</w:t>
            </w:r>
            <w:r w:rsidR="00236480">
              <w:rPr>
                <w:webHidden/>
              </w:rPr>
              <w:tab/>
            </w:r>
            <w:r w:rsidR="00236480">
              <w:rPr>
                <w:webHidden/>
              </w:rPr>
              <w:fldChar w:fldCharType="begin"/>
            </w:r>
            <w:r w:rsidR="00236480">
              <w:rPr>
                <w:webHidden/>
              </w:rPr>
              <w:instrText xml:space="preserve"> PAGEREF _Toc131778955 \h </w:instrText>
            </w:r>
            <w:r w:rsidR="00236480">
              <w:rPr>
                <w:webHidden/>
              </w:rPr>
            </w:r>
            <w:r w:rsidR="00236480">
              <w:rPr>
                <w:webHidden/>
              </w:rPr>
              <w:fldChar w:fldCharType="separate"/>
            </w:r>
            <w:r w:rsidR="00236480">
              <w:rPr>
                <w:webHidden/>
              </w:rPr>
              <w:t>25</w:t>
            </w:r>
            <w:r w:rsidR="00236480">
              <w:rPr>
                <w:webHidden/>
              </w:rPr>
              <w:fldChar w:fldCharType="end"/>
            </w:r>
          </w:hyperlink>
        </w:p>
        <w:p w14:paraId="13D4DF44"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56" w:history="1">
            <w:r w:rsidR="00236480" w:rsidRPr="00D24478">
              <w:rPr>
                <w:rStyle w:val="ae"/>
                <w14:scene3d>
                  <w14:camera w14:prst="orthographicFront"/>
                  <w14:lightRig w14:rig="threePt" w14:dir="t">
                    <w14:rot w14:lat="0" w14:lon="0" w14:rev="0"/>
                  </w14:lightRig>
                </w14:scene3d>
              </w:rPr>
              <w:t>5.1.2</w:t>
            </w:r>
            <w:r w:rsidR="00236480">
              <w:rPr>
                <w:rFonts w:asciiTheme="minorHAnsi" w:eastAsiaTheme="minorEastAsia" w:hAnsiTheme="minorHAnsi" w:cstheme="minorBidi"/>
                <w:i w:val="0"/>
                <w:iCs w:val="0"/>
                <w:kern w:val="2"/>
                <w:sz w:val="21"/>
                <w:szCs w:val="22"/>
              </w:rPr>
              <w:tab/>
            </w:r>
            <w:r w:rsidR="00236480" w:rsidRPr="00D24478">
              <w:rPr>
                <w:rStyle w:val="ae"/>
              </w:rPr>
              <w:t>Preparing the Foundation</w:t>
            </w:r>
            <w:r w:rsidR="00236480">
              <w:rPr>
                <w:webHidden/>
              </w:rPr>
              <w:tab/>
            </w:r>
            <w:r w:rsidR="00236480">
              <w:rPr>
                <w:webHidden/>
              </w:rPr>
              <w:fldChar w:fldCharType="begin"/>
            </w:r>
            <w:r w:rsidR="00236480">
              <w:rPr>
                <w:webHidden/>
              </w:rPr>
              <w:instrText xml:space="preserve"> PAGEREF _Toc131778956 \h </w:instrText>
            </w:r>
            <w:r w:rsidR="00236480">
              <w:rPr>
                <w:webHidden/>
              </w:rPr>
            </w:r>
            <w:r w:rsidR="00236480">
              <w:rPr>
                <w:webHidden/>
              </w:rPr>
              <w:fldChar w:fldCharType="separate"/>
            </w:r>
            <w:r w:rsidR="00236480">
              <w:rPr>
                <w:webHidden/>
              </w:rPr>
              <w:t>28</w:t>
            </w:r>
            <w:r w:rsidR="00236480">
              <w:rPr>
                <w:webHidden/>
              </w:rPr>
              <w:fldChar w:fldCharType="end"/>
            </w:r>
          </w:hyperlink>
        </w:p>
        <w:p w14:paraId="6885FD35" w14:textId="77777777" w:rsidR="00236480" w:rsidRDefault="00CD7BD9">
          <w:pPr>
            <w:pStyle w:val="20"/>
            <w:rPr>
              <w:rFonts w:asciiTheme="minorHAnsi" w:eastAsiaTheme="minorEastAsia" w:hAnsiTheme="minorHAnsi" w:cstheme="minorBidi"/>
              <w:smallCaps w:val="0"/>
              <w:kern w:val="2"/>
              <w:sz w:val="21"/>
              <w:szCs w:val="22"/>
            </w:rPr>
          </w:pPr>
          <w:hyperlink w:anchor="_Toc131778957" w:history="1">
            <w:r w:rsidR="00236480" w:rsidRPr="00D24478">
              <w:rPr>
                <w:rStyle w:val="ae"/>
                <w14:scene3d>
                  <w14:camera w14:prst="orthographicFront"/>
                  <w14:lightRig w14:rig="threePt" w14:dir="t">
                    <w14:rot w14:lat="0" w14:lon="0" w14:rev="0"/>
                  </w14:lightRig>
                </w14:scene3d>
              </w:rPr>
              <w:t>5.2</w:t>
            </w:r>
            <w:r w:rsidR="00236480">
              <w:rPr>
                <w:rFonts w:asciiTheme="minorHAnsi" w:eastAsiaTheme="minorEastAsia" w:hAnsiTheme="minorHAnsi" w:cstheme="minorBidi"/>
                <w:smallCaps w:val="0"/>
                <w:kern w:val="2"/>
                <w:sz w:val="21"/>
                <w:szCs w:val="22"/>
              </w:rPr>
              <w:tab/>
            </w:r>
            <w:r w:rsidR="00236480" w:rsidRPr="00D24478">
              <w:rPr>
                <w:rStyle w:val="ae"/>
              </w:rPr>
              <w:t>Installing the Cabinet</w:t>
            </w:r>
            <w:r w:rsidR="00236480">
              <w:rPr>
                <w:webHidden/>
              </w:rPr>
              <w:tab/>
            </w:r>
            <w:r w:rsidR="00236480">
              <w:rPr>
                <w:webHidden/>
              </w:rPr>
              <w:fldChar w:fldCharType="begin"/>
            </w:r>
            <w:r w:rsidR="00236480">
              <w:rPr>
                <w:webHidden/>
              </w:rPr>
              <w:instrText xml:space="preserve"> PAGEREF _Toc131778957 \h </w:instrText>
            </w:r>
            <w:r w:rsidR="00236480">
              <w:rPr>
                <w:webHidden/>
              </w:rPr>
            </w:r>
            <w:r w:rsidR="00236480">
              <w:rPr>
                <w:webHidden/>
              </w:rPr>
              <w:fldChar w:fldCharType="separate"/>
            </w:r>
            <w:r w:rsidR="00236480">
              <w:rPr>
                <w:webHidden/>
              </w:rPr>
              <w:t>33</w:t>
            </w:r>
            <w:r w:rsidR="00236480">
              <w:rPr>
                <w:webHidden/>
              </w:rPr>
              <w:fldChar w:fldCharType="end"/>
            </w:r>
          </w:hyperlink>
        </w:p>
        <w:p w14:paraId="774FBB5C" w14:textId="77777777" w:rsidR="00236480" w:rsidRDefault="00CD7BD9">
          <w:pPr>
            <w:pStyle w:val="20"/>
            <w:rPr>
              <w:rFonts w:asciiTheme="minorHAnsi" w:eastAsiaTheme="minorEastAsia" w:hAnsiTheme="minorHAnsi" w:cstheme="minorBidi"/>
              <w:smallCaps w:val="0"/>
              <w:kern w:val="2"/>
              <w:sz w:val="21"/>
              <w:szCs w:val="22"/>
            </w:rPr>
          </w:pPr>
          <w:hyperlink w:anchor="_Toc131778958" w:history="1">
            <w:r w:rsidR="00236480" w:rsidRPr="00D24478">
              <w:rPr>
                <w:rStyle w:val="ae"/>
                <w14:scene3d>
                  <w14:camera w14:prst="orthographicFront"/>
                  <w14:lightRig w14:rig="threePt" w14:dir="t">
                    <w14:rot w14:lat="0" w14:lon="0" w14:rev="0"/>
                  </w14:lightRig>
                </w14:scene3d>
              </w:rPr>
              <w:t>5.3</w:t>
            </w:r>
            <w:r w:rsidR="00236480">
              <w:rPr>
                <w:rFonts w:asciiTheme="minorHAnsi" w:eastAsiaTheme="minorEastAsia" w:hAnsiTheme="minorHAnsi" w:cstheme="minorBidi"/>
                <w:smallCaps w:val="0"/>
                <w:kern w:val="2"/>
                <w:sz w:val="21"/>
                <w:szCs w:val="22"/>
              </w:rPr>
              <w:tab/>
            </w:r>
            <w:r w:rsidR="00236480" w:rsidRPr="00D24478">
              <w:rPr>
                <w:rStyle w:val="ae"/>
              </w:rPr>
              <w:t>Preparing for Electrical Cable Installation</w:t>
            </w:r>
            <w:r w:rsidR="00236480">
              <w:rPr>
                <w:webHidden/>
              </w:rPr>
              <w:tab/>
            </w:r>
            <w:r w:rsidR="00236480">
              <w:rPr>
                <w:webHidden/>
              </w:rPr>
              <w:fldChar w:fldCharType="begin"/>
            </w:r>
            <w:r w:rsidR="00236480">
              <w:rPr>
                <w:webHidden/>
              </w:rPr>
              <w:instrText xml:space="preserve"> PAGEREF _Toc131778958 \h </w:instrText>
            </w:r>
            <w:r w:rsidR="00236480">
              <w:rPr>
                <w:webHidden/>
              </w:rPr>
            </w:r>
            <w:r w:rsidR="00236480">
              <w:rPr>
                <w:webHidden/>
              </w:rPr>
              <w:fldChar w:fldCharType="separate"/>
            </w:r>
            <w:r w:rsidR="00236480">
              <w:rPr>
                <w:webHidden/>
              </w:rPr>
              <w:t>36</w:t>
            </w:r>
            <w:r w:rsidR="00236480">
              <w:rPr>
                <w:webHidden/>
              </w:rPr>
              <w:fldChar w:fldCharType="end"/>
            </w:r>
          </w:hyperlink>
        </w:p>
        <w:p w14:paraId="48D3A1D9" w14:textId="77777777" w:rsidR="00236480" w:rsidRDefault="00CD7BD9">
          <w:pPr>
            <w:pStyle w:val="20"/>
            <w:rPr>
              <w:rFonts w:asciiTheme="minorHAnsi" w:eastAsiaTheme="minorEastAsia" w:hAnsiTheme="minorHAnsi" w:cstheme="minorBidi"/>
              <w:smallCaps w:val="0"/>
              <w:kern w:val="2"/>
              <w:sz w:val="21"/>
              <w:szCs w:val="22"/>
            </w:rPr>
          </w:pPr>
          <w:hyperlink w:anchor="_Toc131778959" w:history="1">
            <w:r w:rsidR="00236480" w:rsidRPr="00D24478">
              <w:rPr>
                <w:rStyle w:val="ae"/>
                <w14:scene3d>
                  <w14:camera w14:prst="orthographicFront"/>
                  <w14:lightRig w14:rig="threePt" w14:dir="t">
                    <w14:rot w14:lat="0" w14:lon="0" w14:rev="0"/>
                  </w14:lightRig>
                </w14:scene3d>
              </w:rPr>
              <w:t>5.4</w:t>
            </w:r>
            <w:r w:rsidR="00236480">
              <w:rPr>
                <w:rFonts w:asciiTheme="minorHAnsi" w:eastAsiaTheme="minorEastAsia" w:hAnsiTheme="minorHAnsi" w:cstheme="minorBidi"/>
                <w:smallCaps w:val="0"/>
                <w:kern w:val="2"/>
                <w:sz w:val="21"/>
                <w:szCs w:val="22"/>
              </w:rPr>
              <w:tab/>
            </w:r>
            <w:r w:rsidR="00236480" w:rsidRPr="00D24478">
              <w:rPr>
                <w:rStyle w:val="ae"/>
              </w:rPr>
              <w:t>Electrical Wiring</w:t>
            </w:r>
            <w:r w:rsidR="00236480">
              <w:rPr>
                <w:webHidden/>
              </w:rPr>
              <w:tab/>
            </w:r>
            <w:r w:rsidR="00236480">
              <w:rPr>
                <w:webHidden/>
              </w:rPr>
              <w:fldChar w:fldCharType="begin"/>
            </w:r>
            <w:r w:rsidR="00236480">
              <w:rPr>
                <w:webHidden/>
              </w:rPr>
              <w:instrText xml:space="preserve"> PAGEREF _Toc131778959 \h </w:instrText>
            </w:r>
            <w:r w:rsidR="00236480">
              <w:rPr>
                <w:webHidden/>
              </w:rPr>
            </w:r>
            <w:r w:rsidR="00236480">
              <w:rPr>
                <w:webHidden/>
              </w:rPr>
              <w:fldChar w:fldCharType="separate"/>
            </w:r>
            <w:r w:rsidR="00236480">
              <w:rPr>
                <w:webHidden/>
              </w:rPr>
              <w:t>37</w:t>
            </w:r>
            <w:r w:rsidR="00236480">
              <w:rPr>
                <w:webHidden/>
              </w:rPr>
              <w:fldChar w:fldCharType="end"/>
            </w:r>
          </w:hyperlink>
        </w:p>
        <w:p w14:paraId="79F4CB2F"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60" w:history="1">
            <w:r w:rsidR="00236480" w:rsidRPr="00D24478">
              <w:rPr>
                <w:rStyle w:val="ae"/>
                <w14:scene3d>
                  <w14:camera w14:prst="orthographicFront"/>
                  <w14:lightRig w14:rig="threePt" w14:dir="t">
                    <w14:rot w14:lat="0" w14:lon="0" w14:rev="0"/>
                  </w14:lightRig>
                </w14:scene3d>
              </w:rPr>
              <w:t>5.4.1</w:t>
            </w:r>
            <w:r w:rsidR="00236480">
              <w:rPr>
                <w:rFonts w:asciiTheme="minorHAnsi" w:eastAsiaTheme="minorEastAsia" w:hAnsiTheme="minorHAnsi" w:cstheme="minorBidi"/>
                <w:i w:val="0"/>
                <w:iCs w:val="0"/>
                <w:kern w:val="2"/>
                <w:sz w:val="21"/>
                <w:szCs w:val="22"/>
              </w:rPr>
              <w:tab/>
            </w:r>
            <w:r w:rsidR="00236480" w:rsidRPr="00D24478">
              <w:rPr>
                <w:rStyle w:val="ae"/>
              </w:rPr>
              <w:t>Connecting the PE Wire</w:t>
            </w:r>
            <w:r w:rsidR="00236480">
              <w:rPr>
                <w:webHidden/>
              </w:rPr>
              <w:tab/>
            </w:r>
            <w:r w:rsidR="00236480">
              <w:rPr>
                <w:webHidden/>
              </w:rPr>
              <w:fldChar w:fldCharType="begin"/>
            </w:r>
            <w:r w:rsidR="00236480">
              <w:rPr>
                <w:webHidden/>
              </w:rPr>
              <w:instrText xml:space="preserve"> PAGEREF _Toc131778960 \h </w:instrText>
            </w:r>
            <w:r w:rsidR="00236480">
              <w:rPr>
                <w:webHidden/>
              </w:rPr>
            </w:r>
            <w:r w:rsidR="00236480">
              <w:rPr>
                <w:webHidden/>
              </w:rPr>
              <w:fldChar w:fldCharType="separate"/>
            </w:r>
            <w:r w:rsidR="00236480">
              <w:rPr>
                <w:webHidden/>
              </w:rPr>
              <w:t>37</w:t>
            </w:r>
            <w:r w:rsidR="00236480">
              <w:rPr>
                <w:webHidden/>
              </w:rPr>
              <w:fldChar w:fldCharType="end"/>
            </w:r>
          </w:hyperlink>
        </w:p>
        <w:p w14:paraId="3F23C39C"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61" w:history="1">
            <w:r w:rsidR="00236480" w:rsidRPr="00D24478">
              <w:rPr>
                <w:rStyle w:val="ae"/>
                <w14:scene3d>
                  <w14:camera w14:prst="orthographicFront"/>
                  <w14:lightRig w14:rig="threePt" w14:dir="t">
                    <w14:rot w14:lat="0" w14:lon="0" w14:rev="0"/>
                  </w14:lightRig>
                </w14:scene3d>
              </w:rPr>
              <w:t>5.4.2</w:t>
            </w:r>
            <w:r w:rsidR="00236480">
              <w:rPr>
                <w:rFonts w:asciiTheme="minorHAnsi" w:eastAsiaTheme="minorEastAsia" w:hAnsiTheme="minorHAnsi" w:cstheme="minorBidi"/>
                <w:i w:val="0"/>
                <w:iCs w:val="0"/>
                <w:kern w:val="2"/>
                <w:sz w:val="21"/>
                <w:szCs w:val="22"/>
              </w:rPr>
              <w:tab/>
            </w:r>
            <w:r w:rsidR="00236480" w:rsidRPr="00D24478">
              <w:rPr>
                <w:rStyle w:val="ae"/>
              </w:rPr>
              <w:t>Connecting the Enclosure to the earth</w:t>
            </w:r>
            <w:r w:rsidR="00236480">
              <w:rPr>
                <w:webHidden/>
              </w:rPr>
              <w:tab/>
            </w:r>
            <w:r w:rsidR="00236480">
              <w:rPr>
                <w:webHidden/>
              </w:rPr>
              <w:fldChar w:fldCharType="begin"/>
            </w:r>
            <w:r w:rsidR="00236480">
              <w:rPr>
                <w:webHidden/>
              </w:rPr>
              <w:instrText xml:space="preserve"> PAGEREF _Toc131778961 \h </w:instrText>
            </w:r>
            <w:r w:rsidR="00236480">
              <w:rPr>
                <w:webHidden/>
              </w:rPr>
            </w:r>
            <w:r w:rsidR="00236480">
              <w:rPr>
                <w:webHidden/>
              </w:rPr>
              <w:fldChar w:fldCharType="separate"/>
            </w:r>
            <w:r w:rsidR="00236480">
              <w:rPr>
                <w:webHidden/>
              </w:rPr>
              <w:t>38</w:t>
            </w:r>
            <w:r w:rsidR="00236480">
              <w:rPr>
                <w:webHidden/>
              </w:rPr>
              <w:fldChar w:fldCharType="end"/>
            </w:r>
          </w:hyperlink>
        </w:p>
        <w:p w14:paraId="5A140320"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62" w:history="1">
            <w:r w:rsidR="00236480" w:rsidRPr="00D24478">
              <w:rPr>
                <w:rStyle w:val="ae"/>
                <w14:scene3d>
                  <w14:camera w14:prst="orthographicFront"/>
                  <w14:lightRig w14:rig="threePt" w14:dir="t">
                    <w14:rot w14:lat="0" w14:lon="0" w14:rev="0"/>
                  </w14:lightRig>
                </w14:scene3d>
              </w:rPr>
              <w:t>5.4.3</w:t>
            </w:r>
            <w:r w:rsidR="00236480">
              <w:rPr>
                <w:rFonts w:asciiTheme="minorHAnsi" w:eastAsiaTheme="minorEastAsia" w:hAnsiTheme="minorHAnsi" w:cstheme="minorBidi"/>
                <w:i w:val="0"/>
                <w:iCs w:val="0"/>
                <w:kern w:val="2"/>
                <w:sz w:val="21"/>
                <w:szCs w:val="22"/>
              </w:rPr>
              <w:tab/>
            </w:r>
            <w:r w:rsidR="00236480" w:rsidRPr="00D24478">
              <w:rPr>
                <w:rStyle w:val="ae"/>
              </w:rPr>
              <w:t>Connecting the AC Input Wires</w:t>
            </w:r>
            <w:r w:rsidR="00236480">
              <w:rPr>
                <w:webHidden/>
              </w:rPr>
              <w:tab/>
            </w:r>
            <w:r w:rsidR="00236480">
              <w:rPr>
                <w:webHidden/>
              </w:rPr>
              <w:fldChar w:fldCharType="begin"/>
            </w:r>
            <w:r w:rsidR="00236480">
              <w:rPr>
                <w:webHidden/>
              </w:rPr>
              <w:instrText xml:space="preserve"> PAGEREF _Toc131778962 \h </w:instrText>
            </w:r>
            <w:r w:rsidR="00236480">
              <w:rPr>
                <w:webHidden/>
              </w:rPr>
            </w:r>
            <w:r w:rsidR="00236480">
              <w:rPr>
                <w:webHidden/>
              </w:rPr>
              <w:fldChar w:fldCharType="separate"/>
            </w:r>
            <w:r w:rsidR="00236480">
              <w:rPr>
                <w:webHidden/>
              </w:rPr>
              <w:t>39</w:t>
            </w:r>
            <w:r w:rsidR="00236480">
              <w:rPr>
                <w:webHidden/>
              </w:rPr>
              <w:fldChar w:fldCharType="end"/>
            </w:r>
          </w:hyperlink>
        </w:p>
        <w:p w14:paraId="4CC8B917"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63" w:history="1">
            <w:r w:rsidR="00236480" w:rsidRPr="00D24478">
              <w:rPr>
                <w:rStyle w:val="ae"/>
                <w14:scene3d>
                  <w14:camera w14:prst="orthographicFront"/>
                  <w14:lightRig w14:rig="threePt" w14:dir="t">
                    <w14:rot w14:lat="0" w14:lon="0" w14:rev="0"/>
                  </w14:lightRig>
                </w14:scene3d>
              </w:rPr>
              <w:t>5.4.4</w:t>
            </w:r>
            <w:r w:rsidR="00236480">
              <w:rPr>
                <w:rFonts w:asciiTheme="minorHAnsi" w:eastAsiaTheme="minorEastAsia" w:hAnsiTheme="minorHAnsi" w:cstheme="minorBidi"/>
                <w:i w:val="0"/>
                <w:iCs w:val="0"/>
                <w:kern w:val="2"/>
                <w:sz w:val="21"/>
                <w:szCs w:val="22"/>
              </w:rPr>
              <w:tab/>
            </w:r>
            <w:r w:rsidR="00236480" w:rsidRPr="00D24478">
              <w:rPr>
                <w:rStyle w:val="ae"/>
              </w:rPr>
              <w:t>Connecting the Ethernet Cable</w:t>
            </w:r>
            <w:r w:rsidR="00236480">
              <w:rPr>
                <w:webHidden/>
              </w:rPr>
              <w:tab/>
            </w:r>
            <w:r w:rsidR="00236480">
              <w:rPr>
                <w:webHidden/>
              </w:rPr>
              <w:fldChar w:fldCharType="begin"/>
            </w:r>
            <w:r w:rsidR="00236480">
              <w:rPr>
                <w:webHidden/>
              </w:rPr>
              <w:instrText xml:space="preserve"> PAGEREF _Toc131778963 \h </w:instrText>
            </w:r>
            <w:r w:rsidR="00236480">
              <w:rPr>
                <w:webHidden/>
              </w:rPr>
            </w:r>
            <w:r w:rsidR="00236480">
              <w:rPr>
                <w:webHidden/>
              </w:rPr>
              <w:fldChar w:fldCharType="separate"/>
            </w:r>
            <w:r w:rsidR="00236480">
              <w:rPr>
                <w:webHidden/>
              </w:rPr>
              <w:t>40</w:t>
            </w:r>
            <w:r w:rsidR="00236480">
              <w:rPr>
                <w:webHidden/>
              </w:rPr>
              <w:fldChar w:fldCharType="end"/>
            </w:r>
          </w:hyperlink>
        </w:p>
        <w:p w14:paraId="4B7198B9"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64" w:history="1">
            <w:r w:rsidR="00236480" w:rsidRPr="00D24478">
              <w:rPr>
                <w:rStyle w:val="ae"/>
                <w14:scene3d>
                  <w14:camera w14:prst="orthographicFront"/>
                  <w14:lightRig w14:rig="threePt" w14:dir="t">
                    <w14:rot w14:lat="0" w14:lon="0" w14:rev="0"/>
                  </w14:lightRig>
                </w14:scene3d>
              </w:rPr>
              <w:t>5.4.5</w:t>
            </w:r>
            <w:r w:rsidR="00236480">
              <w:rPr>
                <w:rFonts w:asciiTheme="minorHAnsi" w:eastAsiaTheme="minorEastAsia" w:hAnsiTheme="minorHAnsi" w:cstheme="minorBidi"/>
                <w:i w:val="0"/>
                <w:iCs w:val="0"/>
                <w:kern w:val="2"/>
                <w:sz w:val="21"/>
                <w:szCs w:val="22"/>
              </w:rPr>
              <w:tab/>
            </w:r>
            <w:r w:rsidR="00236480" w:rsidRPr="00D24478">
              <w:rPr>
                <w:rStyle w:val="ae"/>
              </w:rPr>
              <w:t>Installing SIM Card</w:t>
            </w:r>
            <w:r w:rsidR="00236480">
              <w:rPr>
                <w:webHidden/>
              </w:rPr>
              <w:tab/>
            </w:r>
            <w:r w:rsidR="00236480">
              <w:rPr>
                <w:webHidden/>
              </w:rPr>
              <w:fldChar w:fldCharType="begin"/>
            </w:r>
            <w:r w:rsidR="00236480">
              <w:rPr>
                <w:webHidden/>
              </w:rPr>
              <w:instrText xml:space="preserve"> PAGEREF _Toc131778964 \h </w:instrText>
            </w:r>
            <w:r w:rsidR="00236480">
              <w:rPr>
                <w:webHidden/>
              </w:rPr>
            </w:r>
            <w:r w:rsidR="00236480">
              <w:rPr>
                <w:webHidden/>
              </w:rPr>
              <w:fldChar w:fldCharType="separate"/>
            </w:r>
            <w:r w:rsidR="00236480">
              <w:rPr>
                <w:webHidden/>
              </w:rPr>
              <w:t>41</w:t>
            </w:r>
            <w:r w:rsidR="00236480">
              <w:rPr>
                <w:webHidden/>
              </w:rPr>
              <w:fldChar w:fldCharType="end"/>
            </w:r>
          </w:hyperlink>
        </w:p>
        <w:p w14:paraId="5FFCC43A" w14:textId="77777777" w:rsidR="00236480" w:rsidRDefault="00CD7BD9">
          <w:pPr>
            <w:pStyle w:val="20"/>
            <w:rPr>
              <w:rFonts w:asciiTheme="minorHAnsi" w:eastAsiaTheme="minorEastAsia" w:hAnsiTheme="minorHAnsi" w:cstheme="minorBidi"/>
              <w:smallCaps w:val="0"/>
              <w:kern w:val="2"/>
              <w:sz w:val="21"/>
              <w:szCs w:val="22"/>
            </w:rPr>
          </w:pPr>
          <w:hyperlink w:anchor="_Toc131778965" w:history="1">
            <w:r w:rsidR="00236480" w:rsidRPr="00D24478">
              <w:rPr>
                <w:rStyle w:val="ae"/>
                <w14:scene3d>
                  <w14:camera w14:prst="orthographicFront"/>
                  <w14:lightRig w14:rig="threePt" w14:dir="t">
                    <w14:rot w14:lat="0" w14:lon="0" w14:rev="0"/>
                  </w14:lightRig>
                </w14:scene3d>
              </w:rPr>
              <w:t>5.5</w:t>
            </w:r>
            <w:r w:rsidR="00236480">
              <w:rPr>
                <w:rFonts w:asciiTheme="minorHAnsi" w:eastAsiaTheme="minorEastAsia" w:hAnsiTheme="minorHAnsi" w:cstheme="minorBidi"/>
                <w:smallCaps w:val="0"/>
                <w:kern w:val="2"/>
                <w:sz w:val="21"/>
                <w:szCs w:val="22"/>
              </w:rPr>
              <w:tab/>
            </w:r>
            <w:r w:rsidR="00236480" w:rsidRPr="00D24478">
              <w:rPr>
                <w:rStyle w:val="ae"/>
              </w:rPr>
              <w:t>Installing the Charging Modules</w:t>
            </w:r>
            <w:r w:rsidR="00236480">
              <w:rPr>
                <w:webHidden/>
              </w:rPr>
              <w:tab/>
            </w:r>
            <w:r w:rsidR="00236480">
              <w:rPr>
                <w:webHidden/>
              </w:rPr>
              <w:fldChar w:fldCharType="begin"/>
            </w:r>
            <w:r w:rsidR="00236480">
              <w:rPr>
                <w:webHidden/>
              </w:rPr>
              <w:instrText xml:space="preserve"> PAGEREF _Toc131778965 \h </w:instrText>
            </w:r>
            <w:r w:rsidR="00236480">
              <w:rPr>
                <w:webHidden/>
              </w:rPr>
            </w:r>
            <w:r w:rsidR="00236480">
              <w:rPr>
                <w:webHidden/>
              </w:rPr>
              <w:fldChar w:fldCharType="separate"/>
            </w:r>
            <w:r w:rsidR="00236480">
              <w:rPr>
                <w:webHidden/>
              </w:rPr>
              <w:t>42</w:t>
            </w:r>
            <w:r w:rsidR="00236480">
              <w:rPr>
                <w:webHidden/>
              </w:rPr>
              <w:fldChar w:fldCharType="end"/>
            </w:r>
          </w:hyperlink>
        </w:p>
        <w:p w14:paraId="7F00C8CC" w14:textId="77777777" w:rsidR="00236480" w:rsidRDefault="00CD7BD9">
          <w:pPr>
            <w:pStyle w:val="20"/>
            <w:rPr>
              <w:rFonts w:asciiTheme="minorHAnsi" w:eastAsiaTheme="minorEastAsia" w:hAnsiTheme="minorHAnsi" w:cstheme="minorBidi"/>
              <w:smallCaps w:val="0"/>
              <w:kern w:val="2"/>
              <w:sz w:val="21"/>
              <w:szCs w:val="22"/>
            </w:rPr>
          </w:pPr>
          <w:hyperlink w:anchor="_Toc131778966" w:history="1">
            <w:r w:rsidR="00236480" w:rsidRPr="00D24478">
              <w:rPr>
                <w:rStyle w:val="ae"/>
                <w14:scene3d>
                  <w14:camera w14:prst="orthographicFront"/>
                  <w14:lightRig w14:rig="threePt" w14:dir="t">
                    <w14:rot w14:lat="0" w14:lon="0" w14:rev="0"/>
                  </w14:lightRig>
                </w14:scene3d>
              </w:rPr>
              <w:t>5.6</w:t>
            </w:r>
            <w:r w:rsidR="00236480">
              <w:rPr>
                <w:rFonts w:asciiTheme="minorHAnsi" w:eastAsiaTheme="minorEastAsia" w:hAnsiTheme="minorHAnsi" w:cstheme="minorBidi"/>
                <w:smallCaps w:val="0"/>
                <w:kern w:val="2"/>
                <w:sz w:val="21"/>
                <w:szCs w:val="22"/>
              </w:rPr>
              <w:tab/>
            </w:r>
            <w:r w:rsidR="00236480" w:rsidRPr="00D24478">
              <w:rPr>
                <w:rStyle w:val="ae"/>
              </w:rPr>
              <w:t>Installing the External Residual-current Device</w:t>
            </w:r>
            <w:r w:rsidR="00236480">
              <w:rPr>
                <w:webHidden/>
              </w:rPr>
              <w:tab/>
            </w:r>
            <w:r w:rsidR="00236480">
              <w:rPr>
                <w:webHidden/>
              </w:rPr>
              <w:fldChar w:fldCharType="begin"/>
            </w:r>
            <w:r w:rsidR="00236480">
              <w:rPr>
                <w:webHidden/>
              </w:rPr>
              <w:instrText xml:space="preserve"> PAGEREF _Toc131778966 \h </w:instrText>
            </w:r>
            <w:r w:rsidR="00236480">
              <w:rPr>
                <w:webHidden/>
              </w:rPr>
            </w:r>
            <w:r w:rsidR="00236480">
              <w:rPr>
                <w:webHidden/>
              </w:rPr>
              <w:fldChar w:fldCharType="separate"/>
            </w:r>
            <w:r w:rsidR="00236480">
              <w:rPr>
                <w:webHidden/>
              </w:rPr>
              <w:t>45</w:t>
            </w:r>
            <w:r w:rsidR="00236480">
              <w:rPr>
                <w:webHidden/>
              </w:rPr>
              <w:fldChar w:fldCharType="end"/>
            </w:r>
          </w:hyperlink>
        </w:p>
        <w:p w14:paraId="5C24313E" w14:textId="77777777" w:rsidR="00236480" w:rsidRDefault="00CD7BD9">
          <w:pPr>
            <w:pStyle w:val="20"/>
            <w:rPr>
              <w:rFonts w:asciiTheme="minorHAnsi" w:eastAsiaTheme="minorEastAsia" w:hAnsiTheme="minorHAnsi" w:cstheme="minorBidi"/>
              <w:smallCaps w:val="0"/>
              <w:kern w:val="2"/>
              <w:sz w:val="21"/>
              <w:szCs w:val="22"/>
            </w:rPr>
          </w:pPr>
          <w:hyperlink w:anchor="_Toc131778967" w:history="1">
            <w:r w:rsidR="00236480" w:rsidRPr="00D24478">
              <w:rPr>
                <w:rStyle w:val="ae"/>
                <w14:scene3d>
                  <w14:camera w14:prst="orthographicFront"/>
                  <w14:lightRig w14:rig="threePt" w14:dir="t">
                    <w14:rot w14:lat="0" w14:lon="0" w14:rev="0"/>
                  </w14:lightRig>
                </w14:scene3d>
              </w:rPr>
              <w:t>5.7</w:t>
            </w:r>
            <w:r w:rsidR="00236480">
              <w:rPr>
                <w:rFonts w:asciiTheme="minorHAnsi" w:eastAsiaTheme="minorEastAsia" w:hAnsiTheme="minorHAnsi" w:cstheme="minorBidi"/>
                <w:smallCaps w:val="0"/>
                <w:kern w:val="2"/>
                <w:sz w:val="21"/>
                <w:szCs w:val="22"/>
              </w:rPr>
              <w:tab/>
            </w:r>
            <w:r w:rsidR="00236480" w:rsidRPr="00D24478">
              <w:rPr>
                <w:rStyle w:val="ae"/>
              </w:rPr>
              <w:t>Preparing for Commissioning</w:t>
            </w:r>
            <w:r w:rsidR="00236480">
              <w:rPr>
                <w:webHidden/>
              </w:rPr>
              <w:tab/>
            </w:r>
            <w:r w:rsidR="00236480">
              <w:rPr>
                <w:webHidden/>
              </w:rPr>
              <w:fldChar w:fldCharType="begin"/>
            </w:r>
            <w:r w:rsidR="00236480">
              <w:rPr>
                <w:webHidden/>
              </w:rPr>
              <w:instrText xml:space="preserve"> PAGEREF _Toc131778967 \h </w:instrText>
            </w:r>
            <w:r w:rsidR="00236480">
              <w:rPr>
                <w:webHidden/>
              </w:rPr>
            </w:r>
            <w:r w:rsidR="00236480">
              <w:rPr>
                <w:webHidden/>
              </w:rPr>
              <w:fldChar w:fldCharType="separate"/>
            </w:r>
            <w:r w:rsidR="00236480">
              <w:rPr>
                <w:webHidden/>
              </w:rPr>
              <w:t>46</w:t>
            </w:r>
            <w:r w:rsidR="00236480">
              <w:rPr>
                <w:webHidden/>
              </w:rPr>
              <w:fldChar w:fldCharType="end"/>
            </w:r>
          </w:hyperlink>
        </w:p>
        <w:p w14:paraId="73821088" w14:textId="77777777" w:rsidR="00236480" w:rsidRDefault="00CD7BD9">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68" w:history="1">
            <w:r w:rsidR="00236480" w:rsidRPr="00D24478">
              <w:rPr>
                <w:rStyle w:val="ae"/>
                <w:noProof/>
                <w14:scene3d>
                  <w14:camera w14:prst="orthographicFront"/>
                  <w14:lightRig w14:rig="threePt" w14:dir="t">
                    <w14:rot w14:lat="0" w14:lon="0" w14:rev="0"/>
                  </w14:lightRig>
                </w14:scene3d>
              </w:rPr>
              <w:t>6</w:t>
            </w:r>
            <w:r w:rsidR="00236480" w:rsidRPr="00D24478">
              <w:rPr>
                <w:rStyle w:val="ae"/>
                <w:noProof/>
              </w:rPr>
              <w:t xml:space="preserve"> Operation</w:t>
            </w:r>
            <w:r w:rsidR="00236480">
              <w:rPr>
                <w:noProof/>
                <w:webHidden/>
              </w:rPr>
              <w:tab/>
            </w:r>
            <w:r w:rsidR="00236480">
              <w:rPr>
                <w:noProof/>
                <w:webHidden/>
              </w:rPr>
              <w:fldChar w:fldCharType="begin"/>
            </w:r>
            <w:r w:rsidR="00236480">
              <w:rPr>
                <w:noProof/>
                <w:webHidden/>
              </w:rPr>
              <w:instrText xml:space="preserve"> PAGEREF _Toc131778968 \h </w:instrText>
            </w:r>
            <w:r w:rsidR="00236480">
              <w:rPr>
                <w:noProof/>
                <w:webHidden/>
              </w:rPr>
            </w:r>
            <w:r w:rsidR="00236480">
              <w:rPr>
                <w:noProof/>
                <w:webHidden/>
              </w:rPr>
              <w:fldChar w:fldCharType="separate"/>
            </w:r>
            <w:r w:rsidR="00236480">
              <w:rPr>
                <w:noProof/>
                <w:webHidden/>
              </w:rPr>
              <w:t>47</w:t>
            </w:r>
            <w:r w:rsidR="00236480">
              <w:rPr>
                <w:noProof/>
                <w:webHidden/>
              </w:rPr>
              <w:fldChar w:fldCharType="end"/>
            </w:r>
          </w:hyperlink>
        </w:p>
        <w:p w14:paraId="5FC118A8" w14:textId="77777777" w:rsidR="00236480" w:rsidRDefault="00CD7BD9">
          <w:pPr>
            <w:pStyle w:val="20"/>
            <w:rPr>
              <w:rFonts w:asciiTheme="minorHAnsi" w:eastAsiaTheme="minorEastAsia" w:hAnsiTheme="minorHAnsi" w:cstheme="minorBidi"/>
              <w:smallCaps w:val="0"/>
              <w:kern w:val="2"/>
              <w:sz w:val="21"/>
              <w:szCs w:val="22"/>
            </w:rPr>
          </w:pPr>
          <w:hyperlink w:anchor="_Toc131778969" w:history="1">
            <w:r w:rsidR="00236480" w:rsidRPr="00D24478">
              <w:rPr>
                <w:rStyle w:val="ae"/>
                <w14:scene3d>
                  <w14:camera w14:prst="orthographicFront"/>
                  <w14:lightRig w14:rig="threePt" w14:dir="t">
                    <w14:rot w14:lat="0" w14:lon="0" w14:rev="0"/>
                  </w14:lightRig>
                </w14:scene3d>
              </w:rPr>
              <w:t>6.1</w:t>
            </w:r>
            <w:r w:rsidR="00236480">
              <w:rPr>
                <w:rFonts w:asciiTheme="minorHAnsi" w:eastAsiaTheme="minorEastAsia" w:hAnsiTheme="minorHAnsi" w:cstheme="minorBidi"/>
                <w:smallCaps w:val="0"/>
                <w:kern w:val="2"/>
                <w:sz w:val="21"/>
                <w:szCs w:val="22"/>
              </w:rPr>
              <w:tab/>
            </w:r>
            <w:r w:rsidR="00236480" w:rsidRPr="00D24478">
              <w:rPr>
                <w:rStyle w:val="ae"/>
              </w:rPr>
              <w:t>Before Use</w:t>
            </w:r>
            <w:r w:rsidR="00236480">
              <w:rPr>
                <w:webHidden/>
              </w:rPr>
              <w:tab/>
            </w:r>
            <w:r w:rsidR="00236480">
              <w:rPr>
                <w:webHidden/>
              </w:rPr>
              <w:fldChar w:fldCharType="begin"/>
            </w:r>
            <w:r w:rsidR="00236480">
              <w:rPr>
                <w:webHidden/>
              </w:rPr>
              <w:instrText xml:space="preserve"> PAGEREF _Toc131778969 \h </w:instrText>
            </w:r>
            <w:r w:rsidR="00236480">
              <w:rPr>
                <w:webHidden/>
              </w:rPr>
            </w:r>
            <w:r w:rsidR="00236480">
              <w:rPr>
                <w:webHidden/>
              </w:rPr>
              <w:fldChar w:fldCharType="separate"/>
            </w:r>
            <w:r w:rsidR="00236480">
              <w:rPr>
                <w:webHidden/>
              </w:rPr>
              <w:t>47</w:t>
            </w:r>
            <w:r w:rsidR="00236480">
              <w:rPr>
                <w:webHidden/>
              </w:rPr>
              <w:fldChar w:fldCharType="end"/>
            </w:r>
          </w:hyperlink>
        </w:p>
        <w:p w14:paraId="0DDBCA90" w14:textId="77777777" w:rsidR="00236480" w:rsidRDefault="00CD7BD9">
          <w:pPr>
            <w:pStyle w:val="20"/>
            <w:rPr>
              <w:rFonts w:asciiTheme="minorHAnsi" w:eastAsiaTheme="minorEastAsia" w:hAnsiTheme="minorHAnsi" w:cstheme="minorBidi"/>
              <w:smallCaps w:val="0"/>
              <w:kern w:val="2"/>
              <w:sz w:val="21"/>
              <w:szCs w:val="22"/>
            </w:rPr>
          </w:pPr>
          <w:hyperlink w:anchor="_Toc131778970" w:history="1">
            <w:r w:rsidR="00236480" w:rsidRPr="00D24478">
              <w:rPr>
                <w:rStyle w:val="ae"/>
                <w14:scene3d>
                  <w14:camera w14:prst="orthographicFront"/>
                  <w14:lightRig w14:rig="threePt" w14:dir="t">
                    <w14:rot w14:lat="0" w14:lon="0" w14:rev="0"/>
                  </w14:lightRig>
                </w14:scene3d>
              </w:rPr>
              <w:t>6.2</w:t>
            </w:r>
            <w:r w:rsidR="00236480">
              <w:rPr>
                <w:rFonts w:asciiTheme="minorHAnsi" w:eastAsiaTheme="minorEastAsia" w:hAnsiTheme="minorHAnsi" w:cstheme="minorBidi"/>
                <w:smallCaps w:val="0"/>
                <w:kern w:val="2"/>
                <w:sz w:val="21"/>
                <w:szCs w:val="22"/>
              </w:rPr>
              <w:tab/>
            </w:r>
            <w:r w:rsidR="00236480" w:rsidRPr="00D24478">
              <w:rPr>
                <w:rStyle w:val="ae"/>
              </w:rPr>
              <w:t>Emergency Stop</w:t>
            </w:r>
            <w:r w:rsidR="00236480">
              <w:rPr>
                <w:webHidden/>
              </w:rPr>
              <w:tab/>
            </w:r>
            <w:r w:rsidR="00236480">
              <w:rPr>
                <w:webHidden/>
              </w:rPr>
              <w:fldChar w:fldCharType="begin"/>
            </w:r>
            <w:r w:rsidR="00236480">
              <w:rPr>
                <w:webHidden/>
              </w:rPr>
              <w:instrText xml:space="preserve"> PAGEREF _Toc131778970 \h </w:instrText>
            </w:r>
            <w:r w:rsidR="00236480">
              <w:rPr>
                <w:webHidden/>
              </w:rPr>
            </w:r>
            <w:r w:rsidR="00236480">
              <w:rPr>
                <w:webHidden/>
              </w:rPr>
              <w:fldChar w:fldCharType="separate"/>
            </w:r>
            <w:r w:rsidR="00236480">
              <w:rPr>
                <w:webHidden/>
              </w:rPr>
              <w:t>48</w:t>
            </w:r>
            <w:r w:rsidR="00236480">
              <w:rPr>
                <w:webHidden/>
              </w:rPr>
              <w:fldChar w:fldCharType="end"/>
            </w:r>
          </w:hyperlink>
        </w:p>
        <w:p w14:paraId="43F6AE82" w14:textId="77777777" w:rsidR="00236480" w:rsidRDefault="00CD7BD9">
          <w:pPr>
            <w:pStyle w:val="20"/>
            <w:rPr>
              <w:rFonts w:asciiTheme="minorHAnsi" w:eastAsiaTheme="minorEastAsia" w:hAnsiTheme="minorHAnsi" w:cstheme="minorBidi"/>
              <w:smallCaps w:val="0"/>
              <w:kern w:val="2"/>
              <w:sz w:val="21"/>
              <w:szCs w:val="22"/>
            </w:rPr>
          </w:pPr>
          <w:hyperlink w:anchor="_Toc131778971" w:history="1">
            <w:r w:rsidR="00236480" w:rsidRPr="00D24478">
              <w:rPr>
                <w:rStyle w:val="ae"/>
                <w14:scene3d>
                  <w14:camera w14:prst="orthographicFront"/>
                  <w14:lightRig w14:rig="threePt" w14:dir="t">
                    <w14:rot w14:lat="0" w14:lon="0" w14:rev="0"/>
                  </w14:lightRig>
                </w14:scene3d>
              </w:rPr>
              <w:t>6.3</w:t>
            </w:r>
            <w:r w:rsidR="00236480">
              <w:rPr>
                <w:rFonts w:asciiTheme="minorHAnsi" w:eastAsiaTheme="minorEastAsia" w:hAnsiTheme="minorHAnsi" w:cstheme="minorBidi"/>
                <w:smallCaps w:val="0"/>
                <w:kern w:val="2"/>
                <w:sz w:val="21"/>
                <w:szCs w:val="22"/>
              </w:rPr>
              <w:tab/>
            </w:r>
            <w:r w:rsidR="00236480" w:rsidRPr="00D24478">
              <w:rPr>
                <w:rStyle w:val="ae"/>
              </w:rPr>
              <w:t>Charging Procedure</w:t>
            </w:r>
            <w:r w:rsidR="00236480">
              <w:rPr>
                <w:webHidden/>
              </w:rPr>
              <w:tab/>
            </w:r>
            <w:r w:rsidR="00236480">
              <w:rPr>
                <w:webHidden/>
              </w:rPr>
              <w:fldChar w:fldCharType="begin"/>
            </w:r>
            <w:r w:rsidR="00236480">
              <w:rPr>
                <w:webHidden/>
              </w:rPr>
              <w:instrText xml:space="preserve"> PAGEREF _Toc131778971 \h </w:instrText>
            </w:r>
            <w:r w:rsidR="00236480">
              <w:rPr>
                <w:webHidden/>
              </w:rPr>
            </w:r>
            <w:r w:rsidR="00236480">
              <w:rPr>
                <w:webHidden/>
              </w:rPr>
              <w:fldChar w:fldCharType="separate"/>
            </w:r>
            <w:r w:rsidR="00236480">
              <w:rPr>
                <w:webHidden/>
              </w:rPr>
              <w:t>49</w:t>
            </w:r>
            <w:r w:rsidR="00236480">
              <w:rPr>
                <w:webHidden/>
              </w:rPr>
              <w:fldChar w:fldCharType="end"/>
            </w:r>
          </w:hyperlink>
        </w:p>
        <w:p w14:paraId="699193E8"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72" w:history="1">
            <w:r w:rsidR="00236480" w:rsidRPr="00D24478">
              <w:rPr>
                <w:rStyle w:val="ae"/>
                <w14:scene3d>
                  <w14:camera w14:prst="orthographicFront"/>
                  <w14:lightRig w14:rig="threePt" w14:dir="t">
                    <w14:rot w14:lat="0" w14:lon="0" w14:rev="0"/>
                  </w14:lightRig>
                </w14:scene3d>
              </w:rPr>
              <w:t>6.3.1</w:t>
            </w:r>
            <w:r w:rsidR="00236480">
              <w:rPr>
                <w:rFonts w:asciiTheme="minorHAnsi" w:eastAsiaTheme="minorEastAsia" w:hAnsiTheme="minorHAnsi" w:cstheme="minorBidi"/>
                <w:i w:val="0"/>
                <w:iCs w:val="0"/>
                <w:kern w:val="2"/>
                <w:sz w:val="21"/>
                <w:szCs w:val="22"/>
              </w:rPr>
              <w:tab/>
            </w:r>
            <w:r w:rsidR="00236480" w:rsidRPr="00D24478">
              <w:rPr>
                <w:rStyle w:val="ae"/>
              </w:rPr>
              <w:t>Screen Layout</w:t>
            </w:r>
            <w:r w:rsidR="00236480">
              <w:rPr>
                <w:webHidden/>
              </w:rPr>
              <w:tab/>
            </w:r>
            <w:r w:rsidR="00236480">
              <w:rPr>
                <w:webHidden/>
              </w:rPr>
              <w:fldChar w:fldCharType="begin"/>
            </w:r>
            <w:r w:rsidR="00236480">
              <w:rPr>
                <w:webHidden/>
              </w:rPr>
              <w:instrText xml:space="preserve"> PAGEREF _Toc131778972 \h </w:instrText>
            </w:r>
            <w:r w:rsidR="00236480">
              <w:rPr>
                <w:webHidden/>
              </w:rPr>
            </w:r>
            <w:r w:rsidR="00236480">
              <w:rPr>
                <w:webHidden/>
              </w:rPr>
              <w:fldChar w:fldCharType="separate"/>
            </w:r>
            <w:r w:rsidR="00236480">
              <w:rPr>
                <w:webHidden/>
              </w:rPr>
              <w:t>49</w:t>
            </w:r>
            <w:r w:rsidR="00236480">
              <w:rPr>
                <w:webHidden/>
              </w:rPr>
              <w:fldChar w:fldCharType="end"/>
            </w:r>
          </w:hyperlink>
        </w:p>
        <w:p w14:paraId="10E40D97"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73" w:history="1">
            <w:r w:rsidR="00236480" w:rsidRPr="00D24478">
              <w:rPr>
                <w:rStyle w:val="ae"/>
                <w14:scene3d>
                  <w14:camera w14:prst="orthographicFront"/>
                  <w14:lightRig w14:rig="threePt" w14:dir="t">
                    <w14:rot w14:lat="0" w14:lon="0" w14:rev="0"/>
                  </w14:lightRig>
                </w14:scene3d>
              </w:rPr>
              <w:t>6.3.2</w:t>
            </w:r>
            <w:r w:rsidR="00236480">
              <w:rPr>
                <w:rFonts w:asciiTheme="minorHAnsi" w:eastAsiaTheme="minorEastAsia" w:hAnsiTheme="minorHAnsi" w:cstheme="minorBidi"/>
                <w:i w:val="0"/>
                <w:iCs w:val="0"/>
                <w:kern w:val="2"/>
                <w:sz w:val="21"/>
                <w:szCs w:val="22"/>
              </w:rPr>
              <w:tab/>
            </w:r>
            <w:r w:rsidR="00236480" w:rsidRPr="00D24478">
              <w:rPr>
                <w:rStyle w:val="ae"/>
              </w:rPr>
              <w:t>Authorization</w:t>
            </w:r>
            <w:r w:rsidR="00236480">
              <w:rPr>
                <w:webHidden/>
              </w:rPr>
              <w:tab/>
            </w:r>
            <w:r w:rsidR="00236480">
              <w:rPr>
                <w:webHidden/>
              </w:rPr>
              <w:fldChar w:fldCharType="begin"/>
            </w:r>
            <w:r w:rsidR="00236480">
              <w:rPr>
                <w:webHidden/>
              </w:rPr>
              <w:instrText xml:space="preserve"> PAGEREF _Toc131778973 \h </w:instrText>
            </w:r>
            <w:r w:rsidR="00236480">
              <w:rPr>
                <w:webHidden/>
              </w:rPr>
            </w:r>
            <w:r w:rsidR="00236480">
              <w:rPr>
                <w:webHidden/>
              </w:rPr>
              <w:fldChar w:fldCharType="separate"/>
            </w:r>
            <w:r w:rsidR="00236480">
              <w:rPr>
                <w:webHidden/>
              </w:rPr>
              <w:t>50</w:t>
            </w:r>
            <w:r w:rsidR="00236480">
              <w:rPr>
                <w:webHidden/>
              </w:rPr>
              <w:fldChar w:fldCharType="end"/>
            </w:r>
          </w:hyperlink>
        </w:p>
        <w:p w14:paraId="17EA1953"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74" w:history="1">
            <w:r w:rsidR="00236480" w:rsidRPr="00D24478">
              <w:rPr>
                <w:rStyle w:val="ae"/>
                <w14:scene3d>
                  <w14:camera w14:prst="orthographicFront"/>
                  <w14:lightRig w14:rig="threePt" w14:dir="t">
                    <w14:rot w14:lat="0" w14:lon="0" w14:rev="0"/>
                  </w14:lightRig>
                </w14:scene3d>
              </w:rPr>
              <w:t>6.3.3</w:t>
            </w:r>
            <w:r w:rsidR="00236480">
              <w:rPr>
                <w:rFonts w:asciiTheme="minorHAnsi" w:eastAsiaTheme="minorEastAsia" w:hAnsiTheme="minorHAnsi" w:cstheme="minorBidi"/>
                <w:i w:val="0"/>
                <w:iCs w:val="0"/>
                <w:kern w:val="2"/>
                <w:sz w:val="21"/>
                <w:szCs w:val="22"/>
              </w:rPr>
              <w:tab/>
            </w:r>
            <w:r w:rsidR="00236480" w:rsidRPr="00D24478">
              <w:rPr>
                <w:rStyle w:val="ae"/>
              </w:rPr>
              <w:t>Start Charging</w:t>
            </w:r>
            <w:r w:rsidR="00236480">
              <w:rPr>
                <w:webHidden/>
              </w:rPr>
              <w:tab/>
            </w:r>
            <w:r w:rsidR="00236480">
              <w:rPr>
                <w:webHidden/>
              </w:rPr>
              <w:fldChar w:fldCharType="begin"/>
            </w:r>
            <w:r w:rsidR="00236480">
              <w:rPr>
                <w:webHidden/>
              </w:rPr>
              <w:instrText xml:space="preserve"> PAGEREF _Toc131778974 \h </w:instrText>
            </w:r>
            <w:r w:rsidR="00236480">
              <w:rPr>
                <w:webHidden/>
              </w:rPr>
            </w:r>
            <w:r w:rsidR="00236480">
              <w:rPr>
                <w:webHidden/>
              </w:rPr>
              <w:fldChar w:fldCharType="separate"/>
            </w:r>
            <w:r w:rsidR="00236480">
              <w:rPr>
                <w:webHidden/>
              </w:rPr>
              <w:t>51</w:t>
            </w:r>
            <w:r w:rsidR="00236480">
              <w:rPr>
                <w:webHidden/>
              </w:rPr>
              <w:fldChar w:fldCharType="end"/>
            </w:r>
          </w:hyperlink>
        </w:p>
        <w:p w14:paraId="0ADA32DD"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75" w:history="1">
            <w:r w:rsidR="00236480" w:rsidRPr="00D24478">
              <w:rPr>
                <w:rStyle w:val="ae"/>
                <w14:scene3d>
                  <w14:camera w14:prst="orthographicFront"/>
                  <w14:lightRig w14:rig="threePt" w14:dir="t">
                    <w14:rot w14:lat="0" w14:lon="0" w14:rev="0"/>
                  </w14:lightRig>
                </w14:scene3d>
              </w:rPr>
              <w:t>6.3.4</w:t>
            </w:r>
            <w:r w:rsidR="00236480">
              <w:rPr>
                <w:rFonts w:asciiTheme="minorHAnsi" w:eastAsiaTheme="minorEastAsia" w:hAnsiTheme="minorHAnsi" w:cstheme="minorBidi"/>
                <w:i w:val="0"/>
                <w:iCs w:val="0"/>
                <w:kern w:val="2"/>
                <w:sz w:val="21"/>
                <w:szCs w:val="22"/>
              </w:rPr>
              <w:tab/>
            </w:r>
            <w:r w:rsidR="00236480" w:rsidRPr="00D24478">
              <w:rPr>
                <w:rStyle w:val="ae"/>
              </w:rPr>
              <w:t>Charging</w:t>
            </w:r>
            <w:r w:rsidR="00236480">
              <w:rPr>
                <w:webHidden/>
              </w:rPr>
              <w:tab/>
            </w:r>
            <w:r w:rsidR="00236480">
              <w:rPr>
                <w:webHidden/>
              </w:rPr>
              <w:fldChar w:fldCharType="begin"/>
            </w:r>
            <w:r w:rsidR="00236480">
              <w:rPr>
                <w:webHidden/>
              </w:rPr>
              <w:instrText xml:space="preserve"> PAGEREF _Toc131778975 \h </w:instrText>
            </w:r>
            <w:r w:rsidR="00236480">
              <w:rPr>
                <w:webHidden/>
              </w:rPr>
            </w:r>
            <w:r w:rsidR="00236480">
              <w:rPr>
                <w:webHidden/>
              </w:rPr>
              <w:fldChar w:fldCharType="separate"/>
            </w:r>
            <w:r w:rsidR="00236480">
              <w:rPr>
                <w:webHidden/>
              </w:rPr>
              <w:t>52</w:t>
            </w:r>
            <w:r w:rsidR="00236480">
              <w:rPr>
                <w:webHidden/>
              </w:rPr>
              <w:fldChar w:fldCharType="end"/>
            </w:r>
          </w:hyperlink>
        </w:p>
        <w:p w14:paraId="6FDDF41E"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76" w:history="1">
            <w:r w:rsidR="00236480" w:rsidRPr="00D24478">
              <w:rPr>
                <w:rStyle w:val="ae"/>
                <w14:scene3d>
                  <w14:camera w14:prst="orthographicFront"/>
                  <w14:lightRig w14:rig="threePt" w14:dir="t">
                    <w14:rot w14:lat="0" w14:lon="0" w14:rev="0"/>
                  </w14:lightRig>
                </w14:scene3d>
              </w:rPr>
              <w:t>6.3.5</w:t>
            </w:r>
            <w:r w:rsidR="00236480">
              <w:rPr>
                <w:rFonts w:asciiTheme="minorHAnsi" w:eastAsiaTheme="minorEastAsia" w:hAnsiTheme="minorHAnsi" w:cstheme="minorBidi"/>
                <w:i w:val="0"/>
                <w:iCs w:val="0"/>
                <w:kern w:val="2"/>
                <w:sz w:val="21"/>
                <w:szCs w:val="22"/>
              </w:rPr>
              <w:tab/>
            </w:r>
            <w:r w:rsidR="00236480" w:rsidRPr="00D24478">
              <w:rPr>
                <w:rStyle w:val="ae"/>
              </w:rPr>
              <w:t>Stop Charging</w:t>
            </w:r>
            <w:r w:rsidR="00236480">
              <w:rPr>
                <w:webHidden/>
              </w:rPr>
              <w:tab/>
            </w:r>
            <w:r w:rsidR="00236480">
              <w:rPr>
                <w:webHidden/>
              </w:rPr>
              <w:fldChar w:fldCharType="begin"/>
            </w:r>
            <w:r w:rsidR="00236480">
              <w:rPr>
                <w:webHidden/>
              </w:rPr>
              <w:instrText xml:space="preserve"> PAGEREF _Toc131778976 \h </w:instrText>
            </w:r>
            <w:r w:rsidR="00236480">
              <w:rPr>
                <w:webHidden/>
              </w:rPr>
            </w:r>
            <w:r w:rsidR="00236480">
              <w:rPr>
                <w:webHidden/>
              </w:rPr>
              <w:fldChar w:fldCharType="separate"/>
            </w:r>
            <w:r w:rsidR="00236480">
              <w:rPr>
                <w:webHidden/>
              </w:rPr>
              <w:t>53</w:t>
            </w:r>
            <w:r w:rsidR="00236480">
              <w:rPr>
                <w:webHidden/>
              </w:rPr>
              <w:fldChar w:fldCharType="end"/>
            </w:r>
          </w:hyperlink>
        </w:p>
        <w:p w14:paraId="30EB06B4"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77" w:history="1">
            <w:r w:rsidR="00236480" w:rsidRPr="00D24478">
              <w:rPr>
                <w:rStyle w:val="ae"/>
                <w14:scene3d>
                  <w14:camera w14:prst="orthographicFront"/>
                  <w14:lightRig w14:rig="threePt" w14:dir="t">
                    <w14:rot w14:lat="0" w14:lon="0" w14:rev="0"/>
                  </w14:lightRig>
                </w14:scene3d>
              </w:rPr>
              <w:t>6.3.6</w:t>
            </w:r>
            <w:r w:rsidR="00236480">
              <w:rPr>
                <w:rFonts w:asciiTheme="minorHAnsi" w:eastAsiaTheme="minorEastAsia" w:hAnsiTheme="minorHAnsi" w:cstheme="minorBidi"/>
                <w:i w:val="0"/>
                <w:iCs w:val="0"/>
                <w:kern w:val="2"/>
                <w:sz w:val="21"/>
                <w:szCs w:val="22"/>
              </w:rPr>
              <w:tab/>
            </w:r>
            <w:r w:rsidR="00236480" w:rsidRPr="00D24478">
              <w:rPr>
                <w:rStyle w:val="ae"/>
              </w:rPr>
              <w:t>Finish Charging</w:t>
            </w:r>
            <w:r w:rsidR="00236480">
              <w:rPr>
                <w:webHidden/>
              </w:rPr>
              <w:tab/>
            </w:r>
            <w:r w:rsidR="00236480">
              <w:rPr>
                <w:webHidden/>
              </w:rPr>
              <w:fldChar w:fldCharType="begin"/>
            </w:r>
            <w:r w:rsidR="00236480">
              <w:rPr>
                <w:webHidden/>
              </w:rPr>
              <w:instrText xml:space="preserve"> PAGEREF _Toc131778977 \h </w:instrText>
            </w:r>
            <w:r w:rsidR="00236480">
              <w:rPr>
                <w:webHidden/>
              </w:rPr>
            </w:r>
            <w:r w:rsidR="00236480">
              <w:rPr>
                <w:webHidden/>
              </w:rPr>
              <w:fldChar w:fldCharType="separate"/>
            </w:r>
            <w:r w:rsidR="00236480">
              <w:rPr>
                <w:webHidden/>
              </w:rPr>
              <w:t>53</w:t>
            </w:r>
            <w:r w:rsidR="00236480">
              <w:rPr>
                <w:webHidden/>
              </w:rPr>
              <w:fldChar w:fldCharType="end"/>
            </w:r>
          </w:hyperlink>
        </w:p>
        <w:p w14:paraId="436CFF22" w14:textId="77777777" w:rsidR="00236480" w:rsidRDefault="00CD7BD9">
          <w:pPr>
            <w:pStyle w:val="20"/>
            <w:rPr>
              <w:rFonts w:asciiTheme="minorHAnsi" w:eastAsiaTheme="minorEastAsia" w:hAnsiTheme="minorHAnsi" w:cstheme="minorBidi"/>
              <w:smallCaps w:val="0"/>
              <w:kern w:val="2"/>
              <w:sz w:val="21"/>
              <w:szCs w:val="22"/>
            </w:rPr>
          </w:pPr>
          <w:hyperlink w:anchor="_Toc131778978" w:history="1">
            <w:r w:rsidR="00236480" w:rsidRPr="00D24478">
              <w:rPr>
                <w:rStyle w:val="ae"/>
                <w14:scene3d>
                  <w14:camera w14:prst="orthographicFront"/>
                  <w14:lightRig w14:rig="threePt" w14:dir="t">
                    <w14:rot w14:lat="0" w14:lon="0" w14:rev="0"/>
                  </w14:lightRig>
                </w14:scene3d>
              </w:rPr>
              <w:t>6.4</w:t>
            </w:r>
            <w:r w:rsidR="00236480">
              <w:rPr>
                <w:rFonts w:asciiTheme="minorHAnsi" w:eastAsiaTheme="minorEastAsia" w:hAnsiTheme="minorHAnsi" w:cstheme="minorBidi"/>
                <w:smallCaps w:val="0"/>
                <w:kern w:val="2"/>
                <w:sz w:val="21"/>
                <w:szCs w:val="22"/>
              </w:rPr>
              <w:tab/>
            </w:r>
            <w:r w:rsidR="00236480" w:rsidRPr="00D24478">
              <w:rPr>
                <w:rStyle w:val="ae"/>
              </w:rPr>
              <w:t>Charging Errors</w:t>
            </w:r>
            <w:r w:rsidR="00236480">
              <w:rPr>
                <w:webHidden/>
              </w:rPr>
              <w:tab/>
            </w:r>
            <w:r w:rsidR="00236480">
              <w:rPr>
                <w:webHidden/>
              </w:rPr>
              <w:fldChar w:fldCharType="begin"/>
            </w:r>
            <w:r w:rsidR="00236480">
              <w:rPr>
                <w:webHidden/>
              </w:rPr>
              <w:instrText xml:space="preserve"> PAGEREF _Toc131778978 \h </w:instrText>
            </w:r>
            <w:r w:rsidR="00236480">
              <w:rPr>
                <w:webHidden/>
              </w:rPr>
            </w:r>
            <w:r w:rsidR="00236480">
              <w:rPr>
                <w:webHidden/>
              </w:rPr>
              <w:fldChar w:fldCharType="separate"/>
            </w:r>
            <w:r w:rsidR="00236480">
              <w:rPr>
                <w:webHidden/>
              </w:rPr>
              <w:t>54</w:t>
            </w:r>
            <w:r w:rsidR="00236480">
              <w:rPr>
                <w:webHidden/>
              </w:rPr>
              <w:fldChar w:fldCharType="end"/>
            </w:r>
          </w:hyperlink>
        </w:p>
        <w:p w14:paraId="478489BA"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79" w:history="1">
            <w:r w:rsidR="00236480" w:rsidRPr="00D24478">
              <w:rPr>
                <w:rStyle w:val="ae"/>
                <w14:scene3d>
                  <w14:camera w14:prst="orthographicFront"/>
                  <w14:lightRig w14:rig="threePt" w14:dir="t">
                    <w14:rot w14:lat="0" w14:lon="0" w14:rev="0"/>
                  </w14:lightRig>
                </w14:scene3d>
              </w:rPr>
              <w:t>6.4.1</w:t>
            </w:r>
            <w:r w:rsidR="00236480">
              <w:rPr>
                <w:rFonts w:asciiTheme="minorHAnsi" w:eastAsiaTheme="minorEastAsia" w:hAnsiTheme="minorHAnsi" w:cstheme="minorBidi"/>
                <w:i w:val="0"/>
                <w:iCs w:val="0"/>
                <w:kern w:val="2"/>
                <w:sz w:val="21"/>
                <w:szCs w:val="22"/>
              </w:rPr>
              <w:tab/>
            </w:r>
            <w:r w:rsidR="00236480" w:rsidRPr="00D24478">
              <w:rPr>
                <w:rStyle w:val="ae"/>
              </w:rPr>
              <w:t>Connector Connection Error</w:t>
            </w:r>
            <w:r w:rsidR="00236480">
              <w:rPr>
                <w:webHidden/>
              </w:rPr>
              <w:tab/>
            </w:r>
            <w:r w:rsidR="00236480">
              <w:rPr>
                <w:webHidden/>
              </w:rPr>
              <w:fldChar w:fldCharType="begin"/>
            </w:r>
            <w:r w:rsidR="00236480">
              <w:rPr>
                <w:webHidden/>
              </w:rPr>
              <w:instrText xml:space="preserve"> PAGEREF _Toc131778979 \h </w:instrText>
            </w:r>
            <w:r w:rsidR="00236480">
              <w:rPr>
                <w:webHidden/>
              </w:rPr>
            </w:r>
            <w:r w:rsidR="00236480">
              <w:rPr>
                <w:webHidden/>
              </w:rPr>
              <w:fldChar w:fldCharType="separate"/>
            </w:r>
            <w:r w:rsidR="00236480">
              <w:rPr>
                <w:webHidden/>
              </w:rPr>
              <w:t>54</w:t>
            </w:r>
            <w:r w:rsidR="00236480">
              <w:rPr>
                <w:webHidden/>
              </w:rPr>
              <w:fldChar w:fldCharType="end"/>
            </w:r>
          </w:hyperlink>
        </w:p>
        <w:p w14:paraId="42A47E42"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80" w:history="1">
            <w:r w:rsidR="00236480" w:rsidRPr="00D24478">
              <w:rPr>
                <w:rStyle w:val="ae"/>
                <w14:scene3d>
                  <w14:camera w14:prst="orthographicFront"/>
                  <w14:lightRig w14:rig="threePt" w14:dir="t">
                    <w14:rot w14:lat="0" w14:lon="0" w14:rev="0"/>
                  </w14:lightRig>
                </w14:scene3d>
              </w:rPr>
              <w:t>6.4.2</w:t>
            </w:r>
            <w:r w:rsidR="00236480">
              <w:rPr>
                <w:rFonts w:asciiTheme="minorHAnsi" w:eastAsiaTheme="minorEastAsia" w:hAnsiTheme="minorHAnsi" w:cstheme="minorBidi"/>
                <w:i w:val="0"/>
                <w:iCs w:val="0"/>
                <w:kern w:val="2"/>
                <w:sz w:val="21"/>
                <w:szCs w:val="22"/>
              </w:rPr>
              <w:tab/>
            </w:r>
            <w:r w:rsidR="00236480" w:rsidRPr="00D24478">
              <w:rPr>
                <w:rStyle w:val="ae"/>
              </w:rPr>
              <w:t>Authorization Failure</w:t>
            </w:r>
            <w:r w:rsidR="00236480">
              <w:rPr>
                <w:webHidden/>
              </w:rPr>
              <w:tab/>
            </w:r>
            <w:r w:rsidR="00236480">
              <w:rPr>
                <w:webHidden/>
              </w:rPr>
              <w:fldChar w:fldCharType="begin"/>
            </w:r>
            <w:r w:rsidR="00236480">
              <w:rPr>
                <w:webHidden/>
              </w:rPr>
              <w:instrText xml:space="preserve"> PAGEREF _Toc131778980 \h </w:instrText>
            </w:r>
            <w:r w:rsidR="00236480">
              <w:rPr>
                <w:webHidden/>
              </w:rPr>
            </w:r>
            <w:r w:rsidR="00236480">
              <w:rPr>
                <w:webHidden/>
              </w:rPr>
              <w:fldChar w:fldCharType="separate"/>
            </w:r>
            <w:r w:rsidR="00236480">
              <w:rPr>
                <w:webHidden/>
              </w:rPr>
              <w:t>54</w:t>
            </w:r>
            <w:r w:rsidR="00236480">
              <w:rPr>
                <w:webHidden/>
              </w:rPr>
              <w:fldChar w:fldCharType="end"/>
            </w:r>
          </w:hyperlink>
        </w:p>
        <w:p w14:paraId="3B8C9413"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81" w:history="1">
            <w:r w:rsidR="00236480" w:rsidRPr="00D24478">
              <w:rPr>
                <w:rStyle w:val="ae"/>
                <w14:scene3d>
                  <w14:camera w14:prst="orthographicFront"/>
                  <w14:lightRig w14:rig="threePt" w14:dir="t">
                    <w14:rot w14:lat="0" w14:lon="0" w14:rev="0"/>
                  </w14:lightRig>
                </w14:scene3d>
              </w:rPr>
              <w:t>6.4.3</w:t>
            </w:r>
            <w:r w:rsidR="00236480">
              <w:rPr>
                <w:rFonts w:asciiTheme="minorHAnsi" w:eastAsiaTheme="minorEastAsia" w:hAnsiTheme="minorHAnsi" w:cstheme="minorBidi"/>
                <w:i w:val="0"/>
                <w:iCs w:val="0"/>
                <w:kern w:val="2"/>
                <w:sz w:val="21"/>
                <w:szCs w:val="22"/>
              </w:rPr>
              <w:tab/>
            </w:r>
            <w:r w:rsidR="00236480" w:rsidRPr="00D24478">
              <w:rPr>
                <w:rStyle w:val="ae"/>
              </w:rPr>
              <w:t>Charging Start Failure</w:t>
            </w:r>
            <w:r w:rsidR="00236480">
              <w:rPr>
                <w:webHidden/>
              </w:rPr>
              <w:tab/>
            </w:r>
            <w:r w:rsidR="00236480">
              <w:rPr>
                <w:webHidden/>
              </w:rPr>
              <w:fldChar w:fldCharType="begin"/>
            </w:r>
            <w:r w:rsidR="00236480">
              <w:rPr>
                <w:webHidden/>
              </w:rPr>
              <w:instrText xml:space="preserve"> PAGEREF _Toc131778981 \h </w:instrText>
            </w:r>
            <w:r w:rsidR="00236480">
              <w:rPr>
                <w:webHidden/>
              </w:rPr>
            </w:r>
            <w:r w:rsidR="00236480">
              <w:rPr>
                <w:webHidden/>
              </w:rPr>
              <w:fldChar w:fldCharType="separate"/>
            </w:r>
            <w:r w:rsidR="00236480">
              <w:rPr>
                <w:webHidden/>
              </w:rPr>
              <w:t>54</w:t>
            </w:r>
            <w:r w:rsidR="00236480">
              <w:rPr>
                <w:webHidden/>
              </w:rPr>
              <w:fldChar w:fldCharType="end"/>
            </w:r>
          </w:hyperlink>
        </w:p>
        <w:p w14:paraId="1B197E89"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82" w:history="1">
            <w:r w:rsidR="00236480" w:rsidRPr="00D24478">
              <w:rPr>
                <w:rStyle w:val="ae"/>
                <w14:scene3d>
                  <w14:camera w14:prst="orthographicFront"/>
                  <w14:lightRig w14:rig="threePt" w14:dir="t">
                    <w14:rot w14:lat="0" w14:lon="0" w14:rev="0"/>
                  </w14:lightRig>
                </w14:scene3d>
              </w:rPr>
              <w:t>6.4.4</w:t>
            </w:r>
            <w:r w:rsidR="00236480">
              <w:rPr>
                <w:rFonts w:asciiTheme="minorHAnsi" w:eastAsiaTheme="minorEastAsia" w:hAnsiTheme="minorHAnsi" w:cstheme="minorBidi"/>
                <w:i w:val="0"/>
                <w:iCs w:val="0"/>
                <w:kern w:val="2"/>
                <w:sz w:val="21"/>
                <w:szCs w:val="22"/>
              </w:rPr>
              <w:tab/>
            </w:r>
            <w:r w:rsidR="00236480" w:rsidRPr="00D24478">
              <w:rPr>
                <w:rStyle w:val="ae"/>
              </w:rPr>
              <w:t>Charging Failure</w:t>
            </w:r>
            <w:r w:rsidR="00236480">
              <w:rPr>
                <w:webHidden/>
              </w:rPr>
              <w:tab/>
            </w:r>
            <w:r w:rsidR="00236480">
              <w:rPr>
                <w:webHidden/>
              </w:rPr>
              <w:fldChar w:fldCharType="begin"/>
            </w:r>
            <w:r w:rsidR="00236480">
              <w:rPr>
                <w:webHidden/>
              </w:rPr>
              <w:instrText xml:space="preserve"> PAGEREF _Toc131778982 \h </w:instrText>
            </w:r>
            <w:r w:rsidR="00236480">
              <w:rPr>
                <w:webHidden/>
              </w:rPr>
            </w:r>
            <w:r w:rsidR="00236480">
              <w:rPr>
                <w:webHidden/>
              </w:rPr>
              <w:fldChar w:fldCharType="separate"/>
            </w:r>
            <w:r w:rsidR="00236480">
              <w:rPr>
                <w:webHidden/>
              </w:rPr>
              <w:t>54</w:t>
            </w:r>
            <w:r w:rsidR="00236480">
              <w:rPr>
                <w:webHidden/>
              </w:rPr>
              <w:fldChar w:fldCharType="end"/>
            </w:r>
          </w:hyperlink>
        </w:p>
        <w:p w14:paraId="3C181B3F" w14:textId="77777777" w:rsidR="00236480" w:rsidRDefault="00CD7BD9">
          <w:pPr>
            <w:pStyle w:val="20"/>
            <w:rPr>
              <w:rFonts w:asciiTheme="minorHAnsi" w:eastAsiaTheme="minorEastAsia" w:hAnsiTheme="minorHAnsi" w:cstheme="minorBidi"/>
              <w:smallCaps w:val="0"/>
              <w:kern w:val="2"/>
              <w:sz w:val="21"/>
              <w:szCs w:val="22"/>
            </w:rPr>
          </w:pPr>
          <w:hyperlink w:anchor="_Toc131778983" w:history="1">
            <w:r w:rsidR="00236480" w:rsidRPr="00D24478">
              <w:rPr>
                <w:rStyle w:val="ae"/>
                <w14:scene3d>
                  <w14:camera w14:prst="orthographicFront"/>
                  <w14:lightRig w14:rig="threePt" w14:dir="t">
                    <w14:rot w14:lat="0" w14:lon="0" w14:rev="0"/>
                  </w14:lightRig>
                </w14:scene3d>
              </w:rPr>
              <w:t>6.5</w:t>
            </w:r>
            <w:r w:rsidR="00236480">
              <w:rPr>
                <w:rFonts w:asciiTheme="minorHAnsi" w:eastAsiaTheme="minorEastAsia" w:hAnsiTheme="minorHAnsi" w:cstheme="minorBidi"/>
                <w:smallCaps w:val="0"/>
                <w:kern w:val="2"/>
                <w:sz w:val="21"/>
                <w:szCs w:val="22"/>
              </w:rPr>
              <w:tab/>
            </w:r>
            <w:r w:rsidR="00236480" w:rsidRPr="00D24478">
              <w:rPr>
                <w:rStyle w:val="ae"/>
              </w:rPr>
              <w:t>Energizing the MaxiCharger</w:t>
            </w:r>
            <w:r w:rsidR="00236480">
              <w:rPr>
                <w:webHidden/>
              </w:rPr>
              <w:tab/>
            </w:r>
            <w:r w:rsidR="00236480">
              <w:rPr>
                <w:webHidden/>
              </w:rPr>
              <w:fldChar w:fldCharType="begin"/>
            </w:r>
            <w:r w:rsidR="00236480">
              <w:rPr>
                <w:webHidden/>
              </w:rPr>
              <w:instrText xml:space="preserve"> PAGEREF _Toc131778983 \h </w:instrText>
            </w:r>
            <w:r w:rsidR="00236480">
              <w:rPr>
                <w:webHidden/>
              </w:rPr>
            </w:r>
            <w:r w:rsidR="00236480">
              <w:rPr>
                <w:webHidden/>
              </w:rPr>
              <w:fldChar w:fldCharType="separate"/>
            </w:r>
            <w:r w:rsidR="00236480">
              <w:rPr>
                <w:webHidden/>
              </w:rPr>
              <w:t>54</w:t>
            </w:r>
            <w:r w:rsidR="00236480">
              <w:rPr>
                <w:webHidden/>
              </w:rPr>
              <w:fldChar w:fldCharType="end"/>
            </w:r>
          </w:hyperlink>
        </w:p>
        <w:p w14:paraId="03DA12B0" w14:textId="77777777" w:rsidR="00236480" w:rsidRDefault="00CD7BD9">
          <w:pPr>
            <w:pStyle w:val="20"/>
            <w:rPr>
              <w:rFonts w:asciiTheme="minorHAnsi" w:eastAsiaTheme="minorEastAsia" w:hAnsiTheme="minorHAnsi" w:cstheme="minorBidi"/>
              <w:smallCaps w:val="0"/>
              <w:kern w:val="2"/>
              <w:sz w:val="21"/>
              <w:szCs w:val="22"/>
            </w:rPr>
          </w:pPr>
          <w:hyperlink w:anchor="_Toc131778984" w:history="1">
            <w:r w:rsidR="00236480" w:rsidRPr="00D24478">
              <w:rPr>
                <w:rStyle w:val="ae"/>
                <w14:scene3d>
                  <w14:camera w14:prst="orthographicFront"/>
                  <w14:lightRig w14:rig="threePt" w14:dir="t">
                    <w14:rot w14:lat="0" w14:lon="0" w14:rev="0"/>
                  </w14:lightRig>
                </w14:scene3d>
              </w:rPr>
              <w:t>6.6</w:t>
            </w:r>
            <w:r w:rsidR="00236480">
              <w:rPr>
                <w:rFonts w:asciiTheme="minorHAnsi" w:eastAsiaTheme="minorEastAsia" w:hAnsiTheme="minorHAnsi" w:cstheme="minorBidi"/>
                <w:smallCaps w:val="0"/>
                <w:kern w:val="2"/>
                <w:sz w:val="21"/>
                <w:szCs w:val="22"/>
              </w:rPr>
              <w:tab/>
            </w:r>
            <w:r w:rsidR="00236480" w:rsidRPr="00D24478">
              <w:rPr>
                <w:rStyle w:val="ae"/>
              </w:rPr>
              <w:t>De-energizing the MaxiCharger</w:t>
            </w:r>
            <w:r w:rsidR="00236480">
              <w:rPr>
                <w:webHidden/>
              </w:rPr>
              <w:tab/>
            </w:r>
            <w:r w:rsidR="00236480">
              <w:rPr>
                <w:webHidden/>
              </w:rPr>
              <w:fldChar w:fldCharType="begin"/>
            </w:r>
            <w:r w:rsidR="00236480">
              <w:rPr>
                <w:webHidden/>
              </w:rPr>
              <w:instrText xml:space="preserve"> PAGEREF _Toc131778984 \h </w:instrText>
            </w:r>
            <w:r w:rsidR="00236480">
              <w:rPr>
                <w:webHidden/>
              </w:rPr>
            </w:r>
            <w:r w:rsidR="00236480">
              <w:rPr>
                <w:webHidden/>
              </w:rPr>
              <w:fldChar w:fldCharType="separate"/>
            </w:r>
            <w:r w:rsidR="00236480">
              <w:rPr>
                <w:webHidden/>
              </w:rPr>
              <w:t>55</w:t>
            </w:r>
            <w:r w:rsidR="00236480">
              <w:rPr>
                <w:webHidden/>
              </w:rPr>
              <w:fldChar w:fldCharType="end"/>
            </w:r>
          </w:hyperlink>
        </w:p>
        <w:p w14:paraId="600B9266"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85" w:history="1">
            <w:r w:rsidR="00236480" w:rsidRPr="00D24478">
              <w:rPr>
                <w:rStyle w:val="ae"/>
                <w14:scene3d>
                  <w14:camera w14:prst="orthographicFront"/>
                  <w14:lightRig w14:rig="threePt" w14:dir="t">
                    <w14:rot w14:lat="0" w14:lon="0" w14:rev="0"/>
                  </w14:lightRig>
                </w14:scene3d>
              </w:rPr>
              <w:t>6.6.1</w:t>
            </w:r>
            <w:r w:rsidR="00236480">
              <w:rPr>
                <w:rFonts w:asciiTheme="minorHAnsi" w:eastAsiaTheme="minorEastAsia" w:hAnsiTheme="minorHAnsi" w:cstheme="minorBidi"/>
                <w:i w:val="0"/>
                <w:iCs w:val="0"/>
                <w:kern w:val="2"/>
                <w:sz w:val="21"/>
                <w:szCs w:val="22"/>
              </w:rPr>
              <w:tab/>
            </w:r>
            <w:r w:rsidR="00236480" w:rsidRPr="00D24478">
              <w:rPr>
                <w:rStyle w:val="ae"/>
              </w:rPr>
              <w:t>Measuring the AC Voltage</w:t>
            </w:r>
            <w:r w:rsidR="00236480">
              <w:rPr>
                <w:webHidden/>
              </w:rPr>
              <w:tab/>
            </w:r>
            <w:r w:rsidR="00236480">
              <w:rPr>
                <w:webHidden/>
              </w:rPr>
              <w:fldChar w:fldCharType="begin"/>
            </w:r>
            <w:r w:rsidR="00236480">
              <w:rPr>
                <w:webHidden/>
              </w:rPr>
              <w:instrText xml:space="preserve"> PAGEREF _Toc131778985 \h </w:instrText>
            </w:r>
            <w:r w:rsidR="00236480">
              <w:rPr>
                <w:webHidden/>
              </w:rPr>
            </w:r>
            <w:r w:rsidR="00236480">
              <w:rPr>
                <w:webHidden/>
              </w:rPr>
              <w:fldChar w:fldCharType="separate"/>
            </w:r>
            <w:r w:rsidR="00236480">
              <w:rPr>
                <w:webHidden/>
              </w:rPr>
              <w:t>55</w:t>
            </w:r>
            <w:r w:rsidR="00236480">
              <w:rPr>
                <w:webHidden/>
              </w:rPr>
              <w:fldChar w:fldCharType="end"/>
            </w:r>
          </w:hyperlink>
        </w:p>
        <w:p w14:paraId="36FC3031"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86" w:history="1">
            <w:r w:rsidR="00236480" w:rsidRPr="00D24478">
              <w:rPr>
                <w:rStyle w:val="ae"/>
                <w14:scene3d>
                  <w14:camera w14:prst="orthographicFront"/>
                  <w14:lightRig w14:rig="threePt" w14:dir="t">
                    <w14:rot w14:lat="0" w14:lon="0" w14:rev="0"/>
                  </w14:lightRig>
                </w14:scene3d>
              </w:rPr>
              <w:t>6.6.2</w:t>
            </w:r>
            <w:r w:rsidR="00236480">
              <w:rPr>
                <w:rFonts w:asciiTheme="minorHAnsi" w:eastAsiaTheme="minorEastAsia" w:hAnsiTheme="minorHAnsi" w:cstheme="minorBidi"/>
                <w:i w:val="0"/>
                <w:iCs w:val="0"/>
                <w:kern w:val="2"/>
                <w:sz w:val="21"/>
                <w:szCs w:val="22"/>
              </w:rPr>
              <w:tab/>
            </w:r>
            <w:r w:rsidR="00236480" w:rsidRPr="00D24478">
              <w:rPr>
                <w:rStyle w:val="ae"/>
              </w:rPr>
              <w:t>Measuring the DC Voltage</w:t>
            </w:r>
            <w:r w:rsidR="00236480">
              <w:rPr>
                <w:webHidden/>
              </w:rPr>
              <w:tab/>
            </w:r>
            <w:r w:rsidR="00236480">
              <w:rPr>
                <w:webHidden/>
              </w:rPr>
              <w:fldChar w:fldCharType="begin"/>
            </w:r>
            <w:r w:rsidR="00236480">
              <w:rPr>
                <w:webHidden/>
              </w:rPr>
              <w:instrText xml:space="preserve"> PAGEREF _Toc131778986 \h </w:instrText>
            </w:r>
            <w:r w:rsidR="00236480">
              <w:rPr>
                <w:webHidden/>
              </w:rPr>
            </w:r>
            <w:r w:rsidR="00236480">
              <w:rPr>
                <w:webHidden/>
              </w:rPr>
              <w:fldChar w:fldCharType="separate"/>
            </w:r>
            <w:r w:rsidR="00236480">
              <w:rPr>
                <w:webHidden/>
              </w:rPr>
              <w:t>56</w:t>
            </w:r>
            <w:r w:rsidR="00236480">
              <w:rPr>
                <w:webHidden/>
              </w:rPr>
              <w:fldChar w:fldCharType="end"/>
            </w:r>
          </w:hyperlink>
        </w:p>
        <w:p w14:paraId="03D1992D" w14:textId="77777777" w:rsidR="00236480" w:rsidRDefault="00CD7BD9">
          <w:pPr>
            <w:pStyle w:val="20"/>
            <w:rPr>
              <w:rFonts w:asciiTheme="minorHAnsi" w:eastAsiaTheme="minorEastAsia" w:hAnsiTheme="minorHAnsi" w:cstheme="minorBidi"/>
              <w:smallCaps w:val="0"/>
              <w:kern w:val="2"/>
              <w:sz w:val="21"/>
              <w:szCs w:val="22"/>
            </w:rPr>
          </w:pPr>
          <w:hyperlink w:anchor="_Toc131778987" w:history="1">
            <w:r w:rsidR="00236480" w:rsidRPr="00D24478">
              <w:rPr>
                <w:rStyle w:val="ae"/>
                <w14:scene3d>
                  <w14:camera w14:prst="orthographicFront"/>
                  <w14:lightRig w14:rig="threePt" w14:dir="t">
                    <w14:rot w14:lat="0" w14:lon="0" w14:rev="0"/>
                  </w14:lightRig>
                </w14:scene3d>
              </w:rPr>
              <w:t>6.7</w:t>
            </w:r>
            <w:r w:rsidR="00236480">
              <w:rPr>
                <w:rFonts w:asciiTheme="minorHAnsi" w:eastAsiaTheme="minorEastAsia" w:hAnsiTheme="minorHAnsi" w:cstheme="minorBidi"/>
                <w:smallCaps w:val="0"/>
                <w:kern w:val="2"/>
                <w:sz w:val="21"/>
                <w:szCs w:val="22"/>
              </w:rPr>
              <w:tab/>
            </w:r>
            <w:r w:rsidR="00236480" w:rsidRPr="00D24478">
              <w:rPr>
                <w:rStyle w:val="ae"/>
              </w:rPr>
              <w:t>Removing Condensation</w:t>
            </w:r>
            <w:r w:rsidR="00236480">
              <w:rPr>
                <w:webHidden/>
              </w:rPr>
              <w:tab/>
            </w:r>
            <w:r w:rsidR="00236480">
              <w:rPr>
                <w:webHidden/>
              </w:rPr>
              <w:fldChar w:fldCharType="begin"/>
            </w:r>
            <w:r w:rsidR="00236480">
              <w:rPr>
                <w:webHidden/>
              </w:rPr>
              <w:instrText xml:space="preserve"> PAGEREF _Toc131778987 \h </w:instrText>
            </w:r>
            <w:r w:rsidR="00236480">
              <w:rPr>
                <w:webHidden/>
              </w:rPr>
            </w:r>
            <w:r w:rsidR="00236480">
              <w:rPr>
                <w:webHidden/>
              </w:rPr>
              <w:fldChar w:fldCharType="separate"/>
            </w:r>
            <w:r w:rsidR="00236480">
              <w:rPr>
                <w:webHidden/>
              </w:rPr>
              <w:t>57</w:t>
            </w:r>
            <w:r w:rsidR="00236480">
              <w:rPr>
                <w:webHidden/>
              </w:rPr>
              <w:fldChar w:fldCharType="end"/>
            </w:r>
          </w:hyperlink>
        </w:p>
        <w:p w14:paraId="1AEE10DE" w14:textId="77777777" w:rsidR="00236480" w:rsidRDefault="00CD7BD9">
          <w:pPr>
            <w:pStyle w:val="20"/>
            <w:rPr>
              <w:rFonts w:asciiTheme="minorHAnsi" w:eastAsiaTheme="minorEastAsia" w:hAnsiTheme="minorHAnsi" w:cstheme="minorBidi"/>
              <w:smallCaps w:val="0"/>
              <w:kern w:val="2"/>
              <w:sz w:val="21"/>
              <w:szCs w:val="22"/>
            </w:rPr>
          </w:pPr>
          <w:hyperlink w:anchor="_Toc131778988" w:history="1">
            <w:r w:rsidR="00236480" w:rsidRPr="00D24478">
              <w:rPr>
                <w:rStyle w:val="ae"/>
                <w14:scene3d>
                  <w14:camera w14:prst="orthographicFront"/>
                  <w14:lightRig w14:rig="threePt" w14:dir="t">
                    <w14:rot w14:lat="0" w14:lon="0" w14:rev="0"/>
                  </w14:lightRig>
                </w14:scene3d>
              </w:rPr>
              <w:t>6.8</w:t>
            </w:r>
            <w:r w:rsidR="00236480">
              <w:rPr>
                <w:rFonts w:asciiTheme="minorHAnsi" w:eastAsiaTheme="minorEastAsia" w:hAnsiTheme="minorHAnsi" w:cstheme="minorBidi"/>
                <w:smallCaps w:val="0"/>
                <w:kern w:val="2"/>
                <w:sz w:val="21"/>
                <w:szCs w:val="22"/>
              </w:rPr>
              <w:tab/>
            </w:r>
            <w:r w:rsidR="00236480" w:rsidRPr="00D24478">
              <w:rPr>
                <w:rStyle w:val="ae"/>
              </w:rPr>
              <w:t>Local Service Portal Operations</w:t>
            </w:r>
            <w:r w:rsidR="00236480">
              <w:rPr>
                <w:webHidden/>
              </w:rPr>
              <w:tab/>
            </w:r>
            <w:r w:rsidR="00236480">
              <w:rPr>
                <w:webHidden/>
              </w:rPr>
              <w:fldChar w:fldCharType="begin"/>
            </w:r>
            <w:r w:rsidR="00236480">
              <w:rPr>
                <w:webHidden/>
              </w:rPr>
              <w:instrText xml:space="preserve"> PAGEREF _Toc131778988 \h </w:instrText>
            </w:r>
            <w:r w:rsidR="00236480">
              <w:rPr>
                <w:webHidden/>
              </w:rPr>
            </w:r>
            <w:r w:rsidR="00236480">
              <w:rPr>
                <w:webHidden/>
              </w:rPr>
              <w:fldChar w:fldCharType="separate"/>
            </w:r>
            <w:r w:rsidR="00236480">
              <w:rPr>
                <w:webHidden/>
              </w:rPr>
              <w:t>58</w:t>
            </w:r>
            <w:r w:rsidR="00236480">
              <w:rPr>
                <w:webHidden/>
              </w:rPr>
              <w:fldChar w:fldCharType="end"/>
            </w:r>
          </w:hyperlink>
        </w:p>
        <w:p w14:paraId="3A09CCFF"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89" w:history="1">
            <w:r w:rsidR="00236480" w:rsidRPr="00D24478">
              <w:rPr>
                <w:rStyle w:val="ae"/>
                <w14:scene3d>
                  <w14:camera w14:prst="orthographicFront"/>
                  <w14:lightRig w14:rig="threePt" w14:dir="t">
                    <w14:rot w14:lat="0" w14:lon="0" w14:rev="0"/>
                  </w14:lightRig>
                </w14:scene3d>
              </w:rPr>
              <w:t>6.8.1</w:t>
            </w:r>
            <w:r w:rsidR="00236480">
              <w:rPr>
                <w:rFonts w:asciiTheme="minorHAnsi" w:eastAsiaTheme="minorEastAsia" w:hAnsiTheme="minorHAnsi" w:cstheme="minorBidi"/>
                <w:i w:val="0"/>
                <w:iCs w:val="0"/>
                <w:kern w:val="2"/>
                <w:sz w:val="21"/>
                <w:szCs w:val="22"/>
              </w:rPr>
              <w:tab/>
            </w:r>
            <w:r w:rsidR="00236480" w:rsidRPr="00D24478">
              <w:rPr>
                <w:rStyle w:val="ae"/>
              </w:rPr>
              <w:t>Setting the OCPP Parameters</w:t>
            </w:r>
            <w:r w:rsidR="00236480">
              <w:rPr>
                <w:webHidden/>
              </w:rPr>
              <w:tab/>
            </w:r>
            <w:r w:rsidR="00236480">
              <w:rPr>
                <w:webHidden/>
              </w:rPr>
              <w:fldChar w:fldCharType="begin"/>
            </w:r>
            <w:r w:rsidR="00236480">
              <w:rPr>
                <w:webHidden/>
              </w:rPr>
              <w:instrText xml:space="preserve"> PAGEREF _Toc131778989 \h </w:instrText>
            </w:r>
            <w:r w:rsidR="00236480">
              <w:rPr>
                <w:webHidden/>
              </w:rPr>
            </w:r>
            <w:r w:rsidR="00236480">
              <w:rPr>
                <w:webHidden/>
              </w:rPr>
              <w:fldChar w:fldCharType="separate"/>
            </w:r>
            <w:r w:rsidR="00236480">
              <w:rPr>
                <w:webHidden/>
              </w:rPr>
              <w:t>58</w:t>
            </w:r>
            <w:r w:rsidR="00236480">
              <w:rPr>
                <w:webHidden/>
              </w:rPr>
              <w:fldChar w:fldCharType="end"/>
            </w:r>
          </w:hyperlink>
        </w:p>
        <w:p w14:paraId="250A1CE5" w14:textId="77777777" w:rsidR="00236480" w:rsidRDefault="00CD7BD9">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90" w:history="1">
            <w:r w:rsidR="00236480" w:rsidRPr="00D24478">
              <w:rPr>
                <w:rStyle w:val="ae"/>
                <w:noProof/>
                <w14:scene3d>
                  <w14:camera w14:prst="orthographicFront"/>
                  <w14:lightRig w14:rig="threePt" w14:dir="t">
                    <w14:rot w14:lat="0" w14:lon="0" w14:rev="0"/>
                  </w14:lightRig>
                </w14:scene3d>
              </w:rPr>
              <w:t>7</w:t>
            </w:r>
            <w:r w:rsidR="00236480" w:rsidRPr="00D24478">
              <w:rPr>
                <w:rStyle w:val="ae"/>
                <w:noProof/>
              </w:rPr>
              <w:t xml:space="preserve"> Maintenance</w:t>
            </w:r>
            <w:r w:rsidR="00236480">
              <w:rPr>
                <w:noProof/>
                <w:webHidden/>
              </w:rPr>
              <w:tab/>
            </w:r>
            <w:r w:rsidR="00236480">
              <w:rPr>
                <w:noProof/>
                <w:webHidden/>
              </w:rPr>
              <w:fldChar w:fldCharType="begin"/>
            </w:r>
            <w:r w:rsidR="00236480">
              <w:rPr>
                <w:noProof/>
                <w:webHidden/>
              </w:rPr>
              <w:instrText xml:space="preserve"> PAGEREF _Toc131778990 \h </w:instrText>
            </w:r>
            <w:r w:rsidR="00236480">
              <w:rPr>
                <w:noProof/>
                <w:webHidden/>
              </w:rPr>
            </w:r>
            <w:r w:rsidR="00236480">
              <w:rPr>
                <w:noProof/>
                <w:webHidden/>
              </w:rPr>
              <w:fldChar w:fldCharType="separate"/>
            </w:r>
            <w:r w:rsidR="00236480">
              <w:rPr>
                <w:noProof/>
                <w:webHidden/>
              </w:rPr>
              <w:t>59</w:t>
            </w:r>
            <w:r w:rsidR="00236480">
              <w:rPr>
                <w:noProof/>
                <w:webHidden/>
              </w:rPr>
              <w:fldChar w:fldCharType="end"/>
            </w:r>
          </w:hyperlink>
        </w:p>
        <w:p w14:paraId="100330E5" w14:textId="77777777" w:rsidR="00236480" w:rsidRDefault="00CD7BD9">
          <w:pPr>
            <w:pStyle w:val="20"/>
            <w:rPr>
              <w:rFonts w:asciiTheme="minorHAnsi" w:eastAsiaTheme="minorEastAsia" w:hAnsiTheme="minorHAnsi" w:cstheme="minorBidi"/>
              <w:smallCaps w:val="0"/>
              <w:kern w:val="2"/>
              <w:sz w:val="21"/>
              <w:szCs w:val="22"/>
            </w:rPr>
          </w:pPr>
          <w:hyperlink w:anchor="_Toc131778991" w:history="1">
            <w:r w:rsidR="00236480" w:rsidRPr="00D24478">
              <w:rPr>
                <w:rStyle w:val="ae"/>
                <w14:scene3d>
                  <w14:camera w14:prst="orthographicFront"/>
                  <w14:lightRig w14:rig="threePt" w14:dir="t">
                    <w14:rot w14:lat="0" w14:lon="0" w14:rev="0"/>
                  </w14:lightRig>
                </w14:scene3d>
              </w:rPr>
              <w:t>7.1</w:t>
            </w:r>
            <w:r w:rsidR="00236480">
              <w:rPr>
                <w:rFonts w:asciiTheme="minorHAnsi" w:eastAsiaTheme="minorEastAsia" w:hAnsiTheme="minorHAnsi" w:cstheme="minorBidi"/>
                <w:smallCaps w:val="0"/>
                <w:kern w:val="2"/>
                <w:sz w:val="21"/>
                <w:szCs w:val="22"/>
              </w:rPr>
              <w:tab/>
            </w:r>
            <w:r w:rsidR="00236480" w:rsidRPr="00D24478">
              <w:rPr>
                <w:rStyle w:val="ae"/>
              </w:rPr>
              <w:t>Routine Maintenance</w:t>
            </w:r>
            <w:r w:rsidR="00236480">
              <w:rPr>
                <w:webHidden/>
              </w:rPr>
              <w:tab/>
            </w:r>
            <w:r w:rsidR="00236480">
              <w:rPr>
                <w:webHidden/>
              </w:rPr>
              <w:fldChar w:fldCharType="begin"/>
            </w:r>
            <w:r w:rsidR="00236480">
              <w:rPr>
                <w:webHidden/>
              </w:rPr>
              <w:instrText xml:space="preserve"> PAGEREF _Toc131778991 \h </w:instrText>
            </w:r>
            <w:r w:rsidR="00236480">
              <w:rPr>
                <w:webHidden/>
              </w:rPr>
            </w:r>
            <w:r w:rsidR="00236480">
              <w:rPr>
                <w:webHidden/>
              </w:rPr>
              <w:fldChar w:fldCharType="separate"/>
            </w:r>
            <w:r w:rsidR="00236480">
              <w:rPr>
                <w:webHidden/>
              </w:rPr>
              <w:t>59</w:t>
            </w:r>
            <w:r w:rsidR="00236480">
              <w:rPr>
                <w:webHidden/>
              </w:rPr>
              <w:fldChar w:fldCharType="end"/>
            </w:r>
          </w:hyperlink>
        </w:p>
        <w:p w14:paraId="65778167"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92" w:history="1">
            <w:r w:rsidR="00236480" w:rsidRPr="00D24478">
              <w:rPr>
                <w:rStyle w:val="ae"/>
                <w14:scene3d>
                  <w14:camera w14:prst="orthographicFront"/>
                  <w14:lightRig w14:rig="threePt" w14:dir="t">
                    <w14:rot w14:lat="0" w14:lon="0" w14:rev="0"/>
                  </w14:lightRig>
                </w14:scene3d>
              </w:rPr>
              <w:t>7.1.1</w:t>
            </w:r>
            <w:r w:rsidR="00236480">
              <w:rPr>
                <w:rFonts w:asciiTheme="minorHAnsi" w:eastAsiaTheme="minorEastAsia" w:hAnsiTheme="minorHAnsi" w:cstheme="minorBidi"/>
                <w:i w:val="0"/>
                <w:iCs w:val="0"/>
                <w:kern w:val="2"/>
                <w:sz w:val="21"/>
                <w:szCs w:val="22"/>
              </w:rPr>
              <w:tab/>
            </w:r>
            <w:r w:rsidR="00236480" w:rsidRPr="00D24478">
              <w:rPr>
                <w:rStyle w:val="ae"/>
              </w:rPr>
              <w:t>Residual Current Device Maintenance</w:t>
            </w:r>
            <w:r w:rsidR="00236480">
              <w:rPr>
                <w:webHidden/>
              </w:rPr>
              <w:tab/>
            </w:r>
            <w:r w:rsidR="00236480">
              <w:rPr>
                <w:webHidden/>
              </w:rPr>
              <w:fldChar w:fldCharType="begin"/>
            </w:r>
            <w:r w:rsidR="00236480">
              <w:rPr>
                <w:webHidden/>
              </w:rPr>
              <w:instrText xml:space="preserve"> PAGEREF _Toc131778992 \h </w:instrText>
            </w:r>
            <w:r w:rsidR="00236480">
              <w:rPr>
                <w:webHidden/>
              </w:rPr>
            </w:r>
            <w:r w:rsidR="00236480">
              <w:rPr>
                <w:webHidden/>
              </w:rPr>
              <w:fldChar w:fldCharType="separate"/>
            </w:r>
            <w:r w:rsidR="00236480">
              <w:rPr>
                <w:webHidden/>
              </w:rPr>
              <w:t>59</w:t>
            </w:r>
            <w:r w:rsidR="00236480">
              <w:rPr>
                <w:webHidden/>
              </w:rPr>
              <w:fldChar w:fldCharType="end"/>
            </w:r>
          </w:hyperlink>
        </w:p>
        <w:p w14:paraId="34AC3FCF"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93" w:history="1">
            <w:r w:rsidR="00236480" w:rsidRPr="00D24478">
              <w:rPr>
                <w:rStyle w:val="ae"/>
                <w14:scene3d>
                  <w14:camera w14:prst="orthographicFront"/>
                  <w14:lightRig w14:rig="threePt" w14:dir="t">
                    <w14:rot w14:lat="0" w14:lon="0" w14:rev="0"/>
                  </w14:lightRig>
                </w14:scene3d>
              </w:rPr>
              <w:t>7.1.2</w:t>
            </w:r>
            <w:r w:rsidR="00236480">
              <w:rPr>
                <w:rFonts w:asciiTheme="minorHAnsi" w:eastAsiaTheme="minorEastAsia" w:hAnsiTheme="minorHAnsi" w:cstheme="minorBidi"/>
                <w:i w:val="0"/>
                <w:iCs w:val="0"/>
                <w:kern w:val="2"/>
                <w:sz w:val="21"/>
                <w:szCs w:val="22"/>
              </w:rPr>
              <w:tab/>
            </w:r>
            <w:r w:rsidR="00236480" w:rsidRPr="00D24478">
              <w:rPr>
                <w:rStyle w:val="ae"/>
              </w:rPr>
              <w:t>Cleaning the Cabinet</w:t>
            </w:r>
            <w:r w:rsidR="00236480">
              <w:rPr>
                <w:webHidden/>
              </w:rPr>
              <w:tab/>
            </w:r>
            <w:r w:rsidR="00236480">
              <w:rPr>
                <w:webHidden/>
              </w:rPr>
              <w:fldChar w:fldCharType="begin"/>
            </w:r>
            <w:r w:rsidR="00236480">
              <w:rPr>
                <w:webHidden/>
              </w:rPr>
              <w:instrText xml:space="preserve"> PAGEREF _Toc131778993 \h </w:instrText>
            </w:r>
            <w:r w:rsidR="00236480">
              <w:rPr>
                <w:webHidden/>
              </w:rPr>
            </w:r>
            <w:r w:rsidR="00236480">
              <w:rPr>
                <w:webHidden/>
              </w:rPr>
              <w:fldChar w:fldCharType="separate"/>
            </w:r>
            <w:r w:rsidR="00236480">
              <w:rPr>
                <w:webHidden/>
              </w:rPr>
              <w:t>60</w:t>
            </w:r>
            <w:r w:rsidR="00236480">
              <w:rPr>
                <w:webHidden/>
              </w:rPr>
              <w:fldChar w:fldCharType="end"/>
            </w:r>
          </w:hyperlink>
        </w:p>
        <w:p w14:paraId="4F18B78C" w14:textId="77777777" w:rsidR="00236480" w:rsidRDefault="00CD7BD9">
          <w:pPr>
            <w:pStyle w:val="30"/>
            <w:ind w:left="284"/>
            <w:rPr>
              <w:rFonts w:asciiTheme="minorHAnsi" w:eastAsiaTheme="minorEastAsia" w:hAnsiTheme="minorHAnsi" w:cstheme="minorBidi"/>
              <w:i w:val="0"/>
              <w:iCs w:val="0"/>
              <w:kern w:val="2"/>
              <w:sz w:val="21"/>
              <w:szCs w:val="22"/>
            </w:rPr>
          </w:pPr>
          <w:hyperlink w:anchor="_Toc131778994" w:history="1">
            <w:r w:rsidR="00236480" w:rsidRPr="00D24478">
              <w:rPr>
                <w:rStyle w:val="ae"/>
                <w14:scene3d>
                  <w14:camera w14:prst="orthographicFront"/>
                  <w14:lightRig w14:rig="threePt" w14:dir="t">
                    <w14:rot w14:lat="0" w14:lon="0" w14:rev="0"/>
                  </w14:lightRig>
                </w14:scene3d>
              </w:rPr>
              <w:t>7.1.3</w:t>
            </w:r>
            <w:r w:rsidR="00236480">
              <w:rPr>
                <w:rFonts w:asciiTheme="minorHAnsi" w:eastAsiaTheme="minorEastAsia" w:hAnsiTheme="minorHAnsi" w:cstheme="minorBidi"/>
                <w:i w:val="0"/>
                <w:iCs w:val="0"/>
                <w:kern w:val="2"/>
                <w:sz w:val="21"/>
                <w:szCs w:val="22"/>
              </w:rPr>
              <w:tab/>
            </w:r>
            <w:r w:rsidR="00236480" w:rsidRPr="00D24478">
              <w:rPr>
                <w:rStyle w:val="ae"/>
              </w:rPr>
              <w:t>Cleaning and Replacing the Air Filters</w:t>
            </w:r>
            <w:r w:rsidR="00236480">
              <w:rPr>
                <w:webHidden/>
              </w:rPr>
              <w:tab/>
            </w:r>
            <w:r w:rsidR="00236480">
              <w:rPr>
                <w:webHidden/>
              </w:rPr>
              <w:fldChar w:fldCharType="begin"/>
            </w:r>
            <w:r w:rsidR="00236480">
              <w:rPr>
                <w:webHidden/>
              </w:rPr>
              <w:instrText xml:space="preserve"> PAGEREF _Toc131778994 \h </w:instrText>
            </w:r>
            <w:r w:rsidR="00236480">
              <w:rPr>
                <w:webHidden/>
              </w:rPr>
            </w:r>
            <w:r w:rsidR="00236480">
              <w:rPr>
                <w:webHidden/>
              </w:rPr>
              <w:fldChar w:fldCharType="separate"/>
            </w:r>
            <w:r w:rsidR="00236480">
              <w:rPr>
                <w:webHidden/>
              </w:rPr>
              <w:t>60</w:t>
            </w:r>
            <w:r w:rsidR="00236480">
              <w:rPr>
                <w:webHidden/>
              </w:rPr>
              <w:fldChar w:fldCharType="end"/>
            </w:r>
          </w:hyperlink>
        </w:p>
        <w:p w14:paraId="02465D6A" w14:textId="77777777" w:rsidR="00236480" w:rsidRDefault="00CD7BD9">
          <w:pPr>
            <w:pStyle w:val="20"/>
            <w:rPr>
              <w:rFonts w:asciiTheme="minorHAnsi" w:eastAsiaTheme="minorEastAsia" w:hAnsiTheme="minorHAnsi" w:cstheme="minorBidi"/>
              <w:smallCaps w:val="0"/>
              <w:kern w:val="2"/>
              <w:sz w:val="21"/>
              <w:szCs w:val="22"/>
            </w:rPr>
          </w:pPr>
          <w:hyperlink w:anchor="_Toc131778995" w:history="1">
            <w:r w:rsidR="00236480" w:rsidRPr="00D24478">
              <w:rPr>
                <w:rStyle w:val="ae"/>
                <w14:scene3d>
                  <w14:camera w14:prst="orthographicFront"/>
                  <w14:lightRig w14:rig="threePt" w14:dir="t">
                    <w14:rot w14:lat="0" w14:lon="0" w14:rev="0"/>
                  </w14:lightRig>
                </w14:scene3d>
              </w:rPr>
              <w:t>7.2</w:t>
            </w:r>
            <w:r w:rsidR="00236480">
              <w:rPr>
                <w:rFonts w:asciiTheme="minorHAnsi" w:eastAsiaTheme="minorEastAsia" w:hAnsiTheme="minorHAnsi" w:cstheme="minorBidi"/>
                <w:smallCaps w:val="0"/>
                <w:kern w:val="2"/>
                <w:sz w:val="21"/>
                <w:szCs w:val="22"/>
              </w:rPr>
              <w:tab/>
            </w:r>
            <w:r w:rsidR="00236480" w:rsidRPr="00D24478">
              <w:rPr>
                <w:rStyle w:val="ae"/>
              </w:rPr>
              <w:t>Inspection and Maintenance</w:t>
            </w:r>
            <w:r w:rsidR="00236480">
              <w:rPr>
                <w:webHidden/>
              </w:rPr>
              <w:tab/>
            </w:r>
            <w:r w:rsidR="00236480">
              <w:rPr>
                <w:webHidden/>
              </w:rPr>
              <w:fldChar w:fldCharType="begin"/>
            </w:r>
            <w:r w:rsidR="00236480">
              <w:rPr>
                <w:webHidden/>
              </w:rPr>
              <w:instrText xml:space="preserve"> PAGEREF _Toc131778995 \h </w:instrText>
            </w:r>
            <w:r w:rsidR="00236480">
              <w:rPr>
                <w:webHidden/>
              </w:rPr>
            </w:r>
            <w:r w:rsidR="00236480">
              <w:rPr>
                <w:webHidden/>
              </w:rPr>
              <w:fldChar w:fldCharType="separate"/>
            </w:r>
            <w:r w:rsidR="00236480">
              <w:rPr>
                <w:webHidden/>
              </w:rPr>
              <w:t>63</w:t>
            </w:r>
            <w:r w:rsidR="00236480">
              <w:rPr>
                <w:webHidden/>
              </w:rPr>
              <w:fldChar w:fldCharType="end"/>
            </w:r>
          </w:hyperlink>
        </w:p>
        <w:p w14:paraId="607A6008" w14:textId="77777777" w:rsidR="00236480" w:rsidRDefault="00CD7BD9">
          <w:pPr>
            <w:pStyle w:val="20"/>
            <w:rPr>
              <w:rFonts w:asciiTheme="minorHAnsi" w:eastAsiaTheme="minorEastAsia" w:hAnsiTheme="minorHAnsi" w:cstheme="minorBidi"/>
              <w:smallCaps w:val="0"/>
              <w:kern w:val="2"/>
              <w:sz w:val="21"/>
              <w:szCs w:val="22"/>
            </w:rPr>
          </w:pPr>
          <w:hyperlink w:anchor="_Toc131778996" w:history="1">
            <w:r w:rsidR="00236480" w:rsidRPr="00D24478">
              <w:rPr>
                <w:rStyle w:val="ae"/>
                <w14:scene3d>
                  <w14:camera w14:prst="orthographicFront"/>
                  <w14:lightRig w14:rig="threePt" w14:dir="t">
                    <w14:rot w14:lat="0" w14:lon="0" w14:rev="0"/>
                  </w14:lightRig>
                </w14:scene3d>
              </w:rPr>
              <w:t>7.3</w:t>
            </w:r>
            <w:r w:rsidR="00236480">
              <w:rPr>
                <w:rFonts w:asciiTheme="minorHAnsi" w:eastAsiaTheme="minorEastAsia" w:hAnsiTheme="minorHAnsi" w:cstheme="minorBidi"/>
                <w:smallCaps w:val="0"/>
                <w:kern w:val="2"/>
                <w:sz w:val="21"/>
                <w:szCs w:val="22"/>
              </w:rPr>
              <w:tab/>
            </w:r>
            <w:r w:rsidR="00236480" w:rsidRPr="00D24478">
              <w:rPr>
                <w:rStyle w:val="ae"/>
              </w:rPr>
              <w:t>Remote Maintenance</w:t>
            </w:r>
            <w:r w:rsidR="00236480">
              <w:rPr>
                <w:webHidden/>
              </w:rPr>
              <w:tab/>
            </w:r>
            <w:r w:rsidR="00236480">
              <w:rPr>
                <w:webHidden/>
              </w:rPr>
              <w:fldChar w:fldCharType="begin"/>
            </w:r>
            <w:r w:rsidR="00236480">
              <w:rPr>
                <w:webHidden/>
              </w:rPr>
              <w:instrText xml:space="preserve"> PAGEREF _Toc131778996 \h </w:instrText>
            </w:r>
            <w:r w:rsidR="00236480">
              <w:rPr>
                <w:webHidden/>
              </w:rPr>
            </w:r>
            <w:r w:rsidR="00236480">
              <w:rPr>
                <w:webHidden/>
              </w:rPr>
              <w:fldChar w:fldCharType="separate"/>
            </w:r>
            <w:r w:rsidR="00236480">
              <w:rPr>
                <w:webHidden/>
              </w:rPr>
              <w:t>63</w:t>
            </w:r>
            <w:r w:rsidR="00236480">
              <w:rPr>
                <w:webHidden/>
              </w:rPr>
              <w:fldChar w:fldCharType="end"/>
            </w:r>
          </w:hyperlink>
        </w:p>
        <w:p w14:paraId="51C2F969" w14:textId="77777777" w:rsidR="00236480" w:rsidRDefault="00CD7BD9">
          <w:pPr>
            <w:pStyle w:val="20"/>
            <w:rPr>
              <w:rFonts w:asciiTheme="minorHAnsi" w:eastAsiaTheme="minorEastAsia" w:hAnsiTheme="minorHAnsi" w:cstheme="minorBidi"/>
              <w:smallCaps w:val="0"/>
              <w:kern w:val="2"/>
              <w:sz w:val="21"/>
              <w:szCs w:val="22"/>
            </w:rPr>
          </w:pPr>
          <w:hyperlink w:anchor="_Toc131778997" w:history="1">
            <w:r w:rsidR="00236480" w:rsidRPr="00D24478">
              <w:rPr>
                <w:rStyle w:val="ae"/>
                <w14:scene3d>
                  <w14:camera w14:prst="orthographicFront"/>
                  <w14:lightRig w14:rig="threePt" w14:dir="t">
                    <w14:rot w14:lat="0" w14:lon="0" w14:rev="0"/>
                  </w14:lightRig>
                </w14:scene3d>
              </w:rPr>
              <w:t>7.4</w:t>
            </w:r>
            <w:r w:rsidR="00236480">
              <w:rPr>
                <w:rFonts w:asciiTheme="minorHAnsi" w:eastAsiaTheme="minorEastAsia" w:hAnsiTheme="minorHAnsi" w:cstheme="minorBidi"/>
                <w:smallCaps w:val="0"/>
                <w:kern w:val="2"/>
                <w:sz w:val="21"/>
                <w:szCs w:val="22"/>
              </w:rPr>
              <w:tab/>
            </w:r>
            <w:r w:rsidR="00236480" w:rsidRPr="00D24478">
              <w:rPr>
                <w:rStyle w:val="ae"/>
              </w:rPr>
              <w:t>Maintenance Schedule</w:t>
            </w:r>
            <w:r w:rsidR="00236480">
              <w:rPr>
                <w:webHidden/>
              </w:rPr>
              <w:tab/>
            </w:r>
            <w:r w:rsidR="00236480">
              <w:rPr>
                <w:webHidden/>
              </w:rPr>
              <w:fldChar w:fldCharType="begin"/>
            </w:r>
            <w:r w:rsidR="00236480">
              <w:rPr>
                <w:webHidden/>
              </w:rPr>
              <w:instrText xml:space="preserve"> PAGEREF _Toc131778997 \h </w:instrText>
            </w:r>
            <w:r w:rsidR="00236480">
              <w:rPr>
                <w:webHidden/>
              </w:rPr>
            </w:r>
            <w:r w:rsidR="00236480">
              <w:rPr>
                <w:webHidden/>
              </w:rPr>
              <w:fldChar w:fldCharType="separate"/>
            </w:r>
            <w:r w:rsidR="00236480">
              <w:rPr>
                <w:webHidden/>
              </w:rPr>
              <w:t>64</w:t>
            </w:r>
            <w:r w:rsidR="00236480">
              <w:rPr>
                <w:webHidden/>
              </w:rPr>
              <w:fldChar w:fldCharType="end"/>
            </w:r>
          </w:hyperlink>
        </w:p>
        <w:p w14:paraId="3FE70E35" w14:textId="77777777" w:rsidR="00236480" w:rsidRDefault="00CD7BD9">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8998" w:history="1">
            <w:r w:rsidR="00236480" w:rsidRPr="00D24478">
              <w:rPr>
                <w:rStyle w:val="ae"/>
                <w:noProof/>
                <w14:scene3d>
                  <w14:camera w14:prst="orthographicFront"/>
                  <w14:lightRig w14:rig="threePt" w14:dir="t">
                    <w14:rot w14:lat="0" w14:lon="0" w14:rev="0"/>
                  </w14:lightRig>
                </w14:scene3d>
              </w:rPr>
              <w:t>8</w:t>
            </w:r>
            <w:r w:rsidR="00236480" w:rsidRPr="00D24478">
              <w:rPr>
                <w:rStyle w:val="ae"/>
                <w:noProof/>
              </w:rPr>
              <w:t xml:space="preserve"> Troubleshooting and Service</w:t>
            </w:r>
            <w:r w:rsidR="00236480">
              <w:rPr>
                <w:noProof/>
                <w:webHidden/>
              </w:rPr>
              <w:tab/>
            </w:r>
            <w:r w:rsidR="00236480">
              <w:rPr>
                <w:noProof/>
                <w:webHidden/>
              </w:rPr>
              <w:fldChar w:fldCharType="begin"/>
            </w:r>
            <w:r w:rsidR="00236480">
              <w:rPr>
                <w:noProof/>
                <w:webHidden/>
              </w:rPr>
              <w:instrText xml:space="preserve"> PAGEREF _Toc131778998 \h </w:instrText>
            </w:r>
            <w:r w:rsidR="00236480">
              <w:rPr>
                <w:noProof/>
                <w:webHidden/>
              </w:rPr>
            </w:r>
            <w:r w:rsidR="00236480">
              <w:rPr>
                <w:noProof/>
                <w:webHidden/>
              </w:rPr>
              <w:fldChar w:fldCharType="separate"/>
            </w:r>
            <w:r w:rsidR="00236480">
              <w:rPr>
                <w:noProof/>
                <w:webHidden/>
              </w:rPr>
              <w:t>65</w:t>
            </w:r>
            <w:r w:rsidR="00236480">
              <w:rPr>
                <w:noProof/>
                <w:webHidden/>
              </w:rPr>
              <w:fldChar w:fldCharType="end"/>
            </w:r>
          </w:hyperlink>
        </w:p>
        <w:p w14:paraId="1E18D1A9" w14:textId="77777777" w:rsidR="00236480" w:rsidRDefault="00CD7BD9">
          <w:pPr>
            <w:pStyle w:val="20"/>
            <w:rPr>
              <w:rFonts w:asciiTheme="minorHAnsi" w:eastAsiaTheme="minorEastAsia" w:hAnsiTheme="minorHAnsi" w:cstheme="minorBidi"/>
              <w:smallCaps w:val="0"/>
              <w:kern w:val="2"/>
              <w:sz w:val="21"/>
              <w:szCs w:val="22"/>
            </w:rPr>
          </w:pPr>
          <w:hyperlink w:anchor="_Toc131778999" w:history="1">
            <w:r w:rsidR="00236480" w:rsidRPr="00D24478">
              <w:rPr>
                <w:rStyle w:val="ae"/>
                <w14:scene3d>
                  <w14:camera w14:prst="orthographicFront"/>
                  <w14:lightRig w14:rig="threePt" w14:dir="t">
                    <w14:rot w14:lat="0" w14:lon="0" w14:rev="0"/>
                  </w14:lightRig>
                </w14:scene3d>
              </w:rPr>
              <w:t>8.1</w:t>
            </w:r>
            <w:r w:rsidR="00236480">
              <w:rPr>
                <w:rFonts w:asciiTheme="minorHAnsi" w:eastAsiaTheme="minorEastAsia" w:hAnsiTheme="minorHAnsi" w:cstheme="minorBidi"/>
                <w:smallCaps w:val="0"/>
                <w:kern w:val="2"/>
                <w:sz w:val="21"/>
                <w:szCs w:val="22"/>
              </w:rPr>
              <w:tab/>
            </w:r>
            <w:r w:rsidR="00236480" w:rsidRPr="00D24478">
              <w:rPr>
                <w:rStyle w:val="ae"/>
              </w:rPr>
              <w:t>Troubleshooting</w:t>
            </w:r>
            <w:r w:rsidR="00236480">
              <w:rPr>
                <w:webHidden/>
              </w:rPr>
              <w:tab/>
            </w:r>
            <w:r w:rsidR="00236480">
              <w:rPr>
                <w:webHidden/>
              </w:rPr>
              <w:fldChar w:fldCharType="begin"/>
            </w:r>
            <w:r w:rsidR="00236480">
              <w:rPr>
                <w:webHidden/>
              </w:rPr>
              <w:instrText xml:space="preserve"> PAGEREF _Toc131778999 \h </w:instrText>
            </w:r>
            <w:r w:rsidR="00236480">
              <w:rPr>
                <w:webHidden/>
              </w:rPr>
            </w:r>
            <w:r w:rsidR="00236480">
              <w:rPr>
                <w:webHidden/>
              </w:rPr>
              <w:fldChar w:fldCharType="separate"/>
            </w:r>
            <w:r w:rsidR="00236480">
              <w:rPr>
                <w:webHidden/>
              </w:rPr>
              <w:t>65</w:t>
            </w:r>
            <w:r w:rsidR="00236480">
              <w:rPr>
                <w:webHidden/>
              </w:rPr>
              <w:fldChar w:fldCharType="end"/>
            </w:r>
          </w:hyperlink>
        </w:p>
        <w:p w14:paraId="39300208" w14:textId="77777777" w:rsidR="00236480" w:rsidRDefault="00CD7BD9">
          <w:pPr>
            <w:pStyle w:val="20"/>
            <w:rPr>
              <w:rFonts w:asciiTheme="minorHAnsi" w:eastAsiaTheme="minorEastAsia" w:hAnsiTheme="minorHAnsi" w:cstheme="minorBidi"/>
              <w:smallCaps w:val="0"/>
              <w:kern w:val="2"/>
              <w:sz w:val="21"/>
              <w:szCs w:val="22"/>
            </w:rPr>
          </w:pPr>
          <w:hyperlink w:anchor="_Toc131779000" w:history="1">
            <w:r w:rsidR="00236480" w:rsidRPr="00D24478">
              <w:rPr>
                <w:rStyle w:val="ae"/>
                <w14:scene3d>
                  <w14:camera w14:prst="orthographicFront"/>
                  <w14:lightRig w14:rig="threePt" w14:dir="t">
                    <w14:rot w14:lat="0" w14:lon="0" w14:rev="0"/>
                  </w14:lightRig>
                </w14:scene3d>
              </w:rPr>
              <w:t>8.2</w:t>
            </w:r>
            <w:r w:rsidR="00236480">
              <w:rPr>
                <w:rFonts w:asciiTheme="minorHAnsi" w:eastAsiaTheme="minorEastAsia" w:hAnsiTheme="minorHAnsi" w:cstheme="minorBidi"/>
                <w:smallCaps w:val="0"/>
                <w:kern w:val="2"/>
                <w:sz w:val="21"/>
                <w:szCs w:val="22"/>
              </w:rPr>
              <w:tab/>
            </w:r>
            <w:r w:rsidR="00236480" w:rsidRPr="00D24478">
              <w:rPr>
                <w:rStyle w:val="ae"/>
              </w:rPr>
              <w:t>Service</w:t>
            </w:r>
            <w:r w:rsidR="00236480">
              <w:rPr>
                <w:webHidden/>
              </w:rPr>
              <w:tab/>
            </w:r>
            <w:r w:rsidR="00236480">
              <w:rPr>
                <w:webHidden/>
              </w:rPr>
              <w:fldChar w:fldCharType="begin"/>
            </w:r>
            <w:r w:rsidR="00236480">
              <w:rPr>
                <w:webHidden/>
              </w:rPr>
              <w:instrText xml:space="preserve"> PAGEREF _Toc131779000 \h </w:instrText>
            </w:r>
            <w:r w:rsidR="00236480">
              <w:rPr>
                <w:webHidden/>
              </w:rPr>
            </w:r>
            <w:r w:rsidR="00236480">
              <w:rPr>
                <w:webHidden/>
              </w:rPr>
              <w:fldChar w:fldCharType="separate"/>
            </w:r>
            <w:r w:rsidR="00236480">
              <w:rPr>
                <w:webHidden/>
              </w:rPr>
              <w:t>67</w:t>
            </w:r>
            <w:r w:rsidR="00236480">
              <w:rPr>
                <w:webHidden/>
              </w:rPr>
              <w:fldChar w:fldCharType="end"/>
            </w:r>
          </w:hyperlink>
        </w:p>
        <w:p w14:paraId="01CACB3F" w14:textId="77777777" w:rsidR="00236480" w:rsidRDefault="00CD7BD9">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779001" w:history="1">
            <w:r w:rsidR="00236480" w:rsidRPr="00D24478">
              <w:rPr>
                <w:rStyle w:val="ae"/>
                <w:noProof/>
                <w14:scene3d>
                  <w14:camera w14:prst="orthographicFront"/>
                  <w14:lightRig w14:rig="threePt" w14:dir="t">
                    <w14:rot w14:lat="0" w14:lon="0" w14:rev="0"/>
                  </w14:lightRig>
                </w14:scene3d>
              </w:rPr>
              <w:t>9</w:t>
            </w:r>
            <w:r w:rsidR="00236480" w:rsidRPr="00D24478">
              <w:rPr>
                <w:rStyle w:val="ae"/>
                <w:noProof/>
              </w:rPr>
              <w:t xml:space="preserve"> Technical Specifications</w:t>
            </w:r>
            <w:r w:rsidR="00236480">
              <w:rPr>
                <w:noProof/>
                <w:webHidden/>
              </w:rPr>
              <w:tab/>
            </w:r>
            <w:r w:rsidR="00236480">
              <w:rPr>
                <w:noProof/>
                <w:webHidden/>
              </w:rPr>
              <w:fldChar w:fldCharType="begin"/>
            </w:r>
            <w:r w:rsidR="00236480">
              <w:rPr>
                <w:noProof/>
                <w:webHidden/>
              </w:rPr>
              <w:instrText xml:space="preserve"> PAGEREF _Toc131779001 \h </w:instrText>
            </w:r>
            <w:r w:rsidR="00236480">
              <w:rPr>
                <w:noProof/>
                <w:webHidden/>
              </w:rPr>
            </w:r>
            <w:r w:rsidR="00236480">
              <w:rPr>
                <w:noProof/>
                <w:webHidden/>
              </w:rPr>
              <w:fldChar w:fldCharType="separate"/>
            </w:r>
            <w:r w:rsidR="00236480">
              <w:rPr>
                <w:noProof/>
                <w:webHidden/>
              </w:rPr>
              <w:t>68</w:t>
            </w:r>
            <w:r w:rsidR="00236480">
              <w:rPr>
                <w:noProof/>
                <w:webHidden/>
              </w:rPr>
              <w:fldChar w:fldCharType="end"/>
            </w:r>
          </w:hyperlink>
        </w:p>
        <w:p w14:paraId="5BE3D74C" w14:textId="77777777" w:rsidR="00236480" w:rsidRDefault="00CD7BD9">
          <w:pPr>
            <w:pStyle w:val="20"/>
            <w:rPr>
              <w:rFonts w:asciiTheme="minorHAnsi" w:eastAsiaTheme="minorEastAsia" w:hAnsiTheme="minorHAnsi" w:cstheme="minorBidi"/>
              <w:smallCaps w:val="0"/>
              <w:kern w:val="2"/>
              <w:sz w:val="21"/>
              <w:szCs w:val="22"/>
            </w:rPr>
          </w:pPr>
          <w:hyperlink w:anchor="_Toc131779002" w:history="1">
            <w:r w:rsidR="00236480" w:rsidRPr="00D24478">
              <w:rPr>
                <w:rStyle w:val="ae"/>
                <w14:scene3d>
                  <w14:camera w14:prst="orthographicFront"/>
                  <w14:lightRig w14:rig="threePt" w14:dir="t">
                    <w14:rot w14:lat="0" w14:lon="0" w14:rev="0"/>
                  </w14:lightRig>
                </w14:scene3d>
              </w:rPr>
              <w:t>9.1</w:t>
            </w:r>
            <w:r w:rsidR="00236480">
              <w:rPr>
                <w:rFonts w:asciiTheme="minorHAnsi" w:eastAsiaTheme="minorEastAsia" w:hAnsiTheme="minorHAnsi" w:cstheme="minorBidi"/>
                <w:smallCaps w:val="0"/>
                <w:kern w:val="2"/>
                <w:sz w:val="21"/>
                <w:szCs w:val="22"/>
              </w:rPr>
              <w:tab/>
            </w:r>
            <w:r w:rsidR="00236480" w:rsidRPr="00D24478">
              <w:rPr>
                <w:rStyle w:val="ae"/>
              </w:rPr>
              <w:t>General Specifications</w:t>
            </w:r>
            <w:r w:rsidR="00236480">
              <w:rPr>
                <w:webHidden/>
              </w:rPr>
              <w:tab/>
            </w:r>
            <w:r w:rsidR="00236480">
              <w:rPr>
                <w:webHidden/>
              </w:rPr>
              <w:fldChar w:fldCharType="begin"/>
            </w:r>
            <w:r w:rsidR="00236480">
              <w:rPr>
                <w:webHidden/>
              </w:rPr>
              <w:instrText xml:space="preserve"> PAGEREF _Toc131779002 \h </w:instrText>
            </w:r>
            <w:r w:rsidR="00236480">
              <w:rPr>
                <w:webHidden/>
              </w:rPr>
            </w:r>
            <w:r w:rsidR="00236480">
              <w:rPr>
                <w:webHidden/>
              </w:rPr>
              <w:fldChar w:fldCharType="separate"/>
            </w:r>
            <w:r w:rsidR="00236480">
              <w:rPr>
                <w:webHidden/>
              </w:rPr>
              <w:t>68</w:t>
            </w:r>
            <w:r w:rsidR="00236480">
              <w:rPr>
                <w:webHidden/>
              </w:rPr>
              <w:fldChar w:fldCharType="end"/>
            </w:r>
          </w:hyperlink>
        </w:p>
        <w:p w14:paraId="4EC76D48" w14:textId="77777777" w:rsidR="00236480" w:rsidRDefault="00CD7BD9">
          <w:pPr>
            <w:pStyle w:val="20"/>
            <w:rPr>
              <w:rFonts w:asciiTheme="minorHAnsi" w:eastAsiaTheme="minorEastAsia" w:hAnsiTheme="minorHAnsi" w:cstheme="minorBidi"/>
              <w:smallCaps w:val="0"/>
              <w:kern w:val="2"/>
              <w:sz w:val="21"/>
              <w:szCs w:val="22"/>
            </w:rPr>
          </w:pPr>
          <w:hyperlink w:anchor="_Toc131779003" w:history="1">
            <w:r w:rsidR="00236480" w:rsidRPr="00D24478">
              <w:rPr>
                <w:rStyle w:val="ae"/>
                <w14:scene3d>
                  <w14:camera w14:prst="orthographicFront"/>
                  <w14:lightRig w14:rig="threePt" w14:dir="t">
                    <w14:rot w14:lat="0" w14:lon="0" w14:rev="0"/>
                  </w14:lightRig>
                </w14:scene3d>
              </w:rPr>
              <w:t>9.2</w:t>
            </w:r>
            <w:r w:rsidR="00236480">
              <w:rPr>
                <w:rFonts w:asciiTheme="minorHAnsi" w:eastAsiaTheme="minorEastAsia" w:hAnsiTheme="minorHAnsi" w:cstheme="minorBidi"/>
                <w:smallCaps w:val="0"/>
                <w:kern w:val="2"/>
                <w:sz w:val="21"/>
                <w:szCs w:val="22"/>
              </w:rPr>
              <w:tab/>
            </w:r>
            <w:r w:rsidR="00236480" w:rsidRPr="00D24478">
              <w:rPr>
                <w:rStyle w:val="ae"/>
              </w:rPr>
              <w:t>Packaging Specifications</w:t>
            </w:r>
            <w:r w:rsidR="00236480">
              <w:rPr>
                <w:webHidden/>
              </w:rPr>
              <w:tab/>
            </w:r>
            <w:r w:rsidR="00236480">
              <w:rPr>
                <w:webHidden/>
              </w:rPr>
              <w:fldChar w:fldCharType="begin"/>
            </w:r>
            <w:r w:rsidR="00236480">
              <w:rPr>
                <w:webHidden/>
              </w:rPr>
              <w:instrText xml:space="preserve"> PAGEREF _Toc131779003 \h </w:instrText>
            </w:r>
            <w:r w:rsidR="00236480">
              <w:rPr>
                <w:webHidden/>
              </w:rPr>
            </w:r>
            <w:r w:rsidR="00236480">
              <w:rPr>
                <w:webHidden/>
              </w:rPr>
              <w:fldChar w:fldCharType="separate"/>
            </w:r>
            <w:r w:rsidR="00236480">
              <w:rPr>
                <w:webHidden/>
              </w:rPr>
              <w:t>70</w:t>
            </w:r>
            <w:r w:rsidR="00236480">
              <w:rPr>
                <w:webHidden/>
              </w:rPr>
              <w:fldChar w:fldCharType="end"/>
            </w:r>
          </w:hyperlink>
        </w:p>
        <w:p w14:paraId="53B83880" w14:textId="77777777" w:rsidR="00236480" w:rsidRDefault="00CD7BD9">
          <w:pPr>
            <w:pStyle w:val="20"/>
            <w:rPr>
              <w:rFonts w:asciiTheme="minorHAnsi" w:eastAsiaTheme="minorEastAsia" w:hAnsiTheme="minorHAnsi" w:cstheme="minorBidi"/>
              <w:smallCaps w:val="0"/>
              <w:kern w:val="2"/>
              <w:sz w:val="21"/>
              <w:szCs w:val="22"/>
            </w:rPr>
          </w:pPr>
          <w:hyperlink w:anchor="_Toc131779004" w:history="1">
            <w:r w:rsidR="00236480" w:rsidRPr="00D24478">
              <w:rPr>
                <w:rStyle w:val="ae"/>
                <w14:scene3d>
                  <w14:camera w14:prst="orthographicFront"/>
                  <w14:lightRig w14:rig="threePt" w14:dir="t">
                    <w14:rot w14:lat="0" w14:lon="0" w14:rev="0"/>
                  </w14:lightRig>
                </w14:scene3d>
              </w:rPr>
              <w:t>9.3</w:t>
            </w:r>
            <w:r w:rsidR="00236480">
              <w:rPr>
                <w:rFonts w:asciiTheme="minorHAnsi" w:eastAsiaTheme="minorEastAsia" w:hAnsiTheme="minorHAnsi" w:cstheme="minorBidi"/>
                <w:smallCaps w:val="0"/>
                <w:kern w:val="2"/>
                <w:sz w:val="21"/>
                <w:szCs w:val="22"/>
              </w:rPr>
              <w:tab/>
            </w:r>
            <w:r w:rsidR="00236480" w:rsidRPr="00D24478">
              <w:rPr>
                <w:rStyle w:val="ae"/>
              </w:rPr>
              <w:t>Installation Specifications</w:t>
            </w:r>
            <w:r w:rsidR="00236480">
              <w:rPr>
                <w:webHidden/>
              </w:rPr>
              <w:tab/>
            </w:r>
            <w:r w:rsidR="00236480">
              <w:rPr>
                <w:webHidden/>
              </w:rPr>
              <w:fldChar w:fldCharType="begin"/>
            </w:r>
            <w:r w:rsidR="00236480">
              <w:rPr>
                <w:webHidden/>
              </w:rPr>
              <w:instrText xml:space="preserve"> PAGEREF _Toc131779004 \h </w:instrText>
            </w:r>
            <w:r w:rsidR="00236480">
              <w:rPr>
                <w:webHidden/>
              </w:rPr>
            </w:r>
            <w:r w:rsidR="00236480">
              <w:rPr>
                <w:webHidden/>
              </w:rPr>
              <w:fldChar w:fldCharType="separate"/>
            </w:r>
            <w:r w:rsidR="00236480">
              <w:rPr>
                <w:webHidden/>
              </w:rPr>
              <w:t>71</w:t>
            </w:r>
            <w:r w:rsidR="00236480">
              <w:rPr>
                <w:webHidden/>
              </w:rPr>
              <w:fldChar w:fldCharType="end"/>
            </w:r>
          </w:hyperlink>
        </w:p>
        <w:p w14:paraId="5D5C5C11" w14:textId="77777777" w:rsidR="00236480" w:rsidRDefault="00CD7BD9">
          <w:pPr>
            <w:pStyle w:val="20"/>
            <w:rPr>
              <w:rFonts w:asciiTheme="minorHAnsi" w:eastAsiaTheme="minorEastAsia" w:hAnsiTheme="minorHAnsi" w:cstheme="minorBidi"/>
              <w:smallCaps w:val="0"/>
              <w:kern w:val="2"/>
              <w:sz w:val="21"/>
              <w:szCs w:val="22"/>
            </w:rPr>
          </w:pPr>
          <w:hyperlink w:anchor="_Toc131779005" w:history="1">
            <w:r w:rsidR="00236480" w:rsidRPr="00D24478">
              <w:rPr>
                <w:rStyle w:val="ae"/>
                <w14:scene3d>
                  <w14:camera w14:prst="orthographicFront"/>
                  <w14:lightRig w14:rig="threePt" w14:dir="t">
                    <w14:rot w14:lat="0" w14:lon="0" w14:rev="0"/>
                  </w14:lightRig>
                </w14:scene3d>
              </w:rPr>
              <w:t>9.4</w:t>
            </w:r>
            <w:r w:rsidR="00236480">
              <w:rPr>
                <w:rFonts w:asciiTheme="minorHAnsi" w:eastAsiaTheme="minorEastAsia" w:hAnsiTheme="minorHAnsi" w:cstheme="minorBidi"/>
                <w:smallCaps w:val="0"/>
                <w:kern w:val="2"/>
                <w:sz w:val="21"/>
                <w:szCs w:val="22"/>
              </w:rPr>
              <w:tab/>
            </w:r>
            <w:r w:rsidR="00236480" w:rsidRPr="00D24478">
              <w:rPr>
                <w:rStyle w:val="ae"/>
              </w:rPr>
              <w:t>Communication Interface Specifications</w:t>
            </w:r>
            <w:r w:rsidR="00236480">
              <w:rPr>
                <w:webHidden/>
              </w:rPr>
              <w:tab/>
            </w:r>
            <w:r w:rsidR="00236480">
              <w:rPr>
                <w:webHidden/>
              </w:rPr>
              <w:fldChar w:fldCharType="begin"/>
            </w:r>
            <w:r w:rsidR="00236480">
              <w:rPr>
                <w:webHidden/>
              </w:rPr>
              <w:instrText xml:space="preserve"> PAGEREF _Toc131779005 \h </w:instrText>
            </w:r>
            <w:r w:rsidR="00236480">
              <w:rPr>
                <w:webHidden/>
              </w:rPr>
            </w:r>
            <w:r w:rsidR="00236480">
              <w:rPr>
                <w:webHidden/>
              </w:rPr>
              <w:fldChar w:fldCharType="separate"/>
            </w:r>
            <w:r w:rsidR="00236480">
              <w:rPr>
                <w:webHidden/>
              </w:rPr>
              <w:t>73</w:t>
            </w:r>
            <w:r w:rsidR="00236480">
              <w:rPr>
                <w:webHidden/>
              </w:rPr>
              <w:fldChar w:fldCharType="end"/>
            </w:r>
          </w:hyperlink>
        </w:p>
        <w:p w14:paraId="3B44E2A6" w14:textId="77777777" w:rsidR="00236480" w:rsidRDefault="00CD7BD9">
          <w:pPr>
            <w:pStyle w:val="20"/>
            <w:rPr>
              <w:rFonts w:asciiTheme="minorHAnsi" w:eastAsiaTheme="minorEastAsia" w:hAnsiTheme="minorHAnsi" w:cstheme="minorBidi"/>
              <w:smallCaps w:val="0"/>
              <w:kern w:val="2"/>
              <w:sz w:val="21"/>
              <w:szCs w:val="22"/>
            </w:rPr>
          </w:pPr>
          <w:hyperlink w:anchor="_Toc131779006" w:history="1">
            <w:r w:rsidR="00236480" w:rsidRPr="00D24478">
              <w:rPr>
                <w:rStyle w:val="ae"/>
                <w14:scene3d>
                  <w14:camera w14:prst="orthographicFront"/>
                  <w14:lightRig w14:rig="threePt" w14:dir="t">
                    <w14:rot w14:lat="0" w14:lon="0" w14:rev="0"/>
                  </w14:lightRig>
                </w14:scene3d>
              </w:rPr>
              <w:t>9.5</w:t>
            </w:r>
            <w:r w:rsidR="00236480">
              <w:rPr>
                <w:rFonts w:asciiTheme="minorHAnsi" w:eastAsiaTheme="minorEastAsia" w:hAnsiTheme="minorHAnsi" w:cstheme="minorBidi"/>
                <w:smallCaps w:val="0"/>
                <w:kern w:val="2"/>
                <w:sz w:val="21"/>
                <w:szCs w:val="22"/>
              </w:rPr>
              <w:tab/>
            </w:r>
            <w:r w:rsidR="00236480" w:rsidRPr="00D24478">
              <w:rPr>
                <w:rStyle w:val="ae"/>
              </w:rPr>
              <w:t>Power Rating Specifications</w:t>
            </w:r>
            <w:r w:rsidR="00236480">
              <w:rPr>
                <w:webHidden/>
              </w:rPr>
              <w:tab/>
            </w:r>
            <w:r w:rsidR="00236480">
              <w:rPr>
                <w:webHidden/>
              </w:rPr>
              <w:fldChar w:fldCharType="begin"/>
            </w:r>
            <w:r w:rsidR="00236480">
              <w:rPr>
                <w:webHidden/>
              </w:rPr>
              <w:instrText xml:space="preserve"> PAGEREF _Toc131779006 \h </w:instrText>
            </w:r>
            <w:r w:rsidR="00236480">
              <w:rPr>
                <w:webHidden/>
              </w:rPr>
            </w:r>
            <w:r w:rsidR="00236480">
              <w:rPr>
                <w:webHidden/>
              </w:rPr>
              <w:fldChar w:fldCharType="separate"/>
            </w:r>
            <w:r w:rsidR="00236480">
              <w:rPr>
                <w:webHidden/>
              </w:rPr>
              <w:t>74</w:t>
            </w:r>
            <w:r w:rsidR="00236480">
              <w:rPr>
                <w:webHidden/>
              </w:rPr>
              <w:fldChar w:fldCharType="end"/>
            </w:r>
          </w:hyperlink>
        </w:p>
        <w:p w14:paraId="5CB7D86A" w14:textId="77777777" w:rsidR="00236480" w:rsidRDefault="00CD7BD9">
          <w:pPr>
            <w:pStyle w:val="20"/>
            <w:rPr>
              <w:rFonts w:asciiTheme="minorHAnsi" w:eastAsiaTheme="minorEastAsia" w:hAnsiTheme="minorHAnsi" w:cstheme="minorBidi"/>
              <w:smallCaps w:val="0"/>
              <w:kern w:val="2"/>
              <w:sz w:val="21"/>
              <w:szCs w:val="22"/>
            </w:rPr>
          </w:pPr>
          <w:hyperlink w:anchor="_Toc131779007" w:history="1">
            <w:r w:rsidR="00236480" w:rsidRPr="00D24478">
              <w:rPr>
                <w:rStyle w:val="ae"/>
                <w14:scene3d>
                  <w14:camera w14:prst="orthographicFront"/>
                  <w14:lightRig w14:rig="threePt" w14:dir="t">
                    <w14:rot w14:lat="0" w14:lon="0" w14:rev="0"/>
                  </w14:lightRig>
                </w14:scene3d>
              </w:rPr>
              <w:t>9.6</w:t>
            </w:r>
            <w:r w:rsidR="00236480">
              <w:rPr>
                <w:rFonts w:asciiTheme="minorHAnsi" w:eastAsiaTheme="minorEastAsia" w:hAnsiTheme="minorHAnsi" w:cstheme="minorBidi"/>
                <w:smallCaps w:val="0"/>
                <w:kern w:val="2"/>
                <w:sz w:val="21"/>
                <w:szCs w:val="22"/>
              </w:rPr>
              <w:tab/>
            </w:r>
            <w:r w:rsidR="00236480" w:rsidRPr="00D24478">
              <w:rPr>
                <w:rStyle w:val="ae"/>
              </w:rPr>
              <w:t>AC Input and DC Output Specifications</w:t>
            </w:r>
            <w:r w:rsidR="00236480">
              <w:rPr>
                <w:webHidden/>
              </w:rPr>
              <w:tab/>
            </w:r>
            <w:r w:rsidR="00236480">
              <w:rPr>
                <w:webHidden/>
              </w:rPr>
              <w:fldChar w:fldCharType="begin"/>
            </w:r>
            <w:r w:rsidR="00236480">
              <w:rPr>
                <w:webHidden/>
              </w:rPr>
              <w:instrText xml:space="preserve"> PAGEREF _Toc131779007 \h </w:instrText>
            </w:r>
            <w:r w:rsidR="00236480">
              <w:rPr>
                <w:webHidden/>
              </w:rPr>
            </w:r>
            <w:r w:rsidR="00236480">
              <w:rPr>
                <w:webHidden/>
              </w:rPr>
              <w:fldChar w:fldCharType="separate"/>
            </w:r>
            <w:r w:rsidR="00236480">
              <w:rPr>
                <w:webHidden/>
              </w:rPr>
              <w:t>75</w:t>
            </w:r>
            <w:r w:rsidR="00236480">
              <w:rPr>
                <w:webHidden/>
              </w:rPr>
              <w:fldChar w:fldCharType="end"/>
            </w:r>
          </w:hyperlink>
        </w:p>
        <w:p w14:paraId="13F639BF" w14:textId="77777777" w:rsidR="00236480" w:rsidRDefault="00CD7BD9">
          <w:pPr>
            <w:pStyle w:val="20"/>
            <w:rPr>
              <w:rFonts w:asciiTheme="minorHAnsi" w:eastAsiaTheme="minorEastAsia" w:hAnsiTheme="minorHAnsi" w:cstheme="minorBidi"/>
              <w:smallCaps w:val="0"/>
              <w:kern w:val="2"/>
              <w:sz w:val="21"/>
              <w:szCs w:val="22"/>
            </w:rPr>
          </w:pPr>
          <w:hyperlink w:anchor="_Toc131779008" w:history="1">
            <w:r w:rsidR="00236480" w:rsidRPr="00D24478">
              <w:rPr>
                <w:rStyle w:val="ae"/>
                <w14:scene3d>
                  <w14:camera w14:prst="orthographicFront"/>
                  <w14:lightRig w14:rig="threePt" w14:dir="t">
                    <w14:rot w14:lat="0" w14:lon="0" w14:rev="0"/>
                  </w14:lightRig>
                </w14:scene3d>
              </w:rPr>
              <w:t>9.7</w:t>
            </w:r>
            <w:r w:rsidR="00236480">
              <w:rPr>
                <w:rFonts w:asciiTheme="minorHAnsi" w:eastAsiaTheme="minorEastAsia" w:hAnsiTheme="minorHAnsi" w:cstheme="minorBidi"/>
                <w:smallCaps w:val="0"/>
                <w:kern w:val="2"/>
                <w:sz w:val="21"/>
                <w:szCs w:val="22"/>
              </w:rPr>
              <w:tab/>
            </w:r>
            <w:r w:rsidR="00236480" w:rsidRPr="00D24478">
              <w:rPr>
                <w:rStyle w:val="ae"/>
              </w:rPr>
              <w:t>Power Consumption Specifications</w:t>
            </w:r>
            <w:r w:rsidR="00236480">
              <w:rPr>
                <w:webHidden/>
              </w:rPr>
              <w:tab/>
            </w:r>
            <w:r w:rsidR="00236480">
              <w:rPr>
                <w:webHidden/>
              </w:rPr>
              <w:fldChar w:fldCharType="begin"/>
            </w:r>
            <w:r w:rsidR="00236480">
              <w:rPr>
                <w:webHidden/>
              </w:rPr>
              <w:instrText xml:space="preserve"> PAGEREF _Toc131779008 \h </w:instrText>
            </w:r>
            <w:r w:rsidR="00236480">
              <w:rPr>
                <w:webHidden/>
              </w:rPr>
            </w:r>
            <w:r w:rsidR="00236480">
              <w:rPr>
                <w:webHidden/>
              </w:rPr>
              <w:fldChar w:fldCharType="separate"/>
            </w:r>
            <w:r w:rsidR="00236480">
              <w:rPr>
                <w:webHidden/>
              </w:rPr>
              <w:t>77</w:t>
            </w:r>
            <w:r w:rsidR="00236480">
              <w:rPr>
                <w:webHidden/>
              </w:rPr>
              <w:fldChar w:fldCharType="end"/>
            </w:r>
          </w:hyperlink>
        </w:p>
        <w:p w14:paraId="681202B1" w14:textId="77777777" w:rsidR="00236480" w:rsidRDefault="00CD7BD9">
          <w:pPr>
            <w:pStyle w:val="20"/>
            <w:rPr>
              <w:rFonts w:asciiTheme="minorHAnsi" w:eastAsiaTheme="minorEastAsia" w:hAnsiTheme="minorHAnsi" w:cstheme="minorBidi"/>
              <w:smallCaps w:val="0"/>
              <w:kern w:val="2"/>
              <w:sz w:val="21"/>
              <w:szCs w:val="22"/>
            </w:rPr>
          </w:pPr>
          <w:hyperlink w:anchor="_Toc131779009" w:history="1">
            <w:r w:rsidR="00236480" w:rsidRPr="00D24478">
              <w:rPr>
                <w:rStyle w:val="ae"/>
                <w14:scene3d>
                  <w14:camera w14:prst="orthographicFront"/>
                  <w14:lightRig w14:rig="threePt" w14:dir="t">
                    <w14:rot w14:lat="0" w14:lon="0" w14:rev="0"/>
                  </w14:lightRig>
                </w14:scene3d>
              </w:rPr>
              <w:t>9.8</w:t>
            </w:r>
            <w:r w:rsidR="00236480">
              <w:rPr>
                <w:rFonts w:asciiTheme="minorHAnsi" w:eastAsiaTheme="minorEastAsia" w:hAnsiTheme="minorHAnsi" w:cstheme="minorBidi"/>
                <w:smallCaps w:val="0"/>
                <w:kern w:val="2"/>
                <w:sz w:val="21"/>
                <w:szCs w:val="22"/>
              </w:rPr>
              <w:tab/>
            </w:r>
            <w:r w:rsidR="00236480" w:rsidRPr="00D24478">
              <w:rPr>
                <w:rStyle w:val="ae"/>
              </w:rPr>
              <w:t>Input Short Circuit Current Specifications</w:t>
            </w:r>
            <w:r w:rsidR="00236480">
              <w:rPr>
                <w:webHidden/>
              </w:rPr>
              <w:tab/>
            </w:r>
            <w:r w:rsidR="00236480">
              <w:rPr>
                <w:webHidden/>
              </w:rPr>
              <w:fldChar w:fldCharType="begin"/>
            </w:r>
            <w:r w:rsidR="00236480">
              <w:rPr>
                <w:webHidden/>
              </w:rPr>
              <w:instrText xml:space="preserve"> PAGEREF _Toc131779009 \h </w:instrText>
            </w:r>
            <w:r w:rsidR="00236480">
              <w:rPr>
                <w:webHidden/>
              </w:rPr>
            </w:r>
            <w:r w:rsidR="00236480">
              <w:rPr>
                <w:webHidden/>
              </w:rPr>
              <w:fldChar w:fldCharType="separate"/>
            </w:r>
            <w:r w:rsidR="00236480">
              <w:rPr>
                <w:webHidden/>
              </w:rPr>
              <w:t>77</w:t>
            </w:r>
            <w:r w:rsidR="00236480">
              <w:rPr>
                <w:webHidden/>
              </w:rPr>
              <w:fldChar w:fldCharType="end"/>
            </w:r>
          </w:hyperlink>
        </w:p>
        <w:p w14:paraId="7E23F498" w14:textId="62E0F0C5" w:rsidR="0076791B" w:rsidRPr="00475770" w:rsidRDefault="0076791B">
          <w:r w:rsidRPr="00475770">
            <w:rPr>
              <w:b/>
              <w:bCs/>
              <w:lang w:val="zh-CN"/>
            </w:rPr>
            <w:fldChar w:fldCharType="end"/>
          </w:r>
        </w:p>
      </w:sdtContent>
    </w:sdt>
    <w:p w14:paraId="59E304DA" w14:textId="0822B1C6" w:rsidR="003C6F4C" w:rsidRPr="00475770" w:rsidRDefault="00B051D0" w:rsidP="0076791B">
      <w:pPr>
        <w:pStyle w:val="11"/>
        <w:tabs>
          <w:tab w:val="right" w:leader="dot" w:pos="7248"/>
        </w:tabs>
        <w:spacing w:before="48" w:after="48"/>
        <w:ind w:left="284" w:hanging="284"/>
        <w:sectPr w:rsidR="003C6F4C" w:rsidRPr="00475770" w:rsidSect="00D26989">
          <w:footerReference w:type="default" r:id="rId12"/>
          <w:pgSz w:w="8392" w:h="11907"/>
          <w:pgMar w:top="567" w:right="567" w:bottom="567" w:left="567" w:header="0" w:footer="340" w:gutter="0"/>
          <w:pgNumType w:fmt="lowerRoman"/>
          <w:cols w:space="720"/>
          <w:docGrid w:linePitch="245"/>
        </w:sectPr>
      </w:pPr>
      <w:r w:rsidRPr="00475770">
        <w:rPr>
          <w:b w:val="0"/>
          <w:caps w:val="0"/>
        </w:rPr>
        <w:fldChar w:fldCharType="begin"/>
      </w:r>
      <w:r w:rsidRPr="00475770">
        <w:rPr>
          <w:b w:val="0"/>
          <w:caps w:val="0"/>
        </w:rPr>
        <w:instrText xml:space="preserve"> TOC \o "1-3" \h \z \u </w:instrText>
      </w:r>
      <w:r w:rsidRPr="00475770">
        <w:rPr>
          <w:b w:val="0"/>
          <w:caps w:val="0"/>
        </w:rPr>
        <w:fldChar w:fldCharType="separate"/>
      </w:r>
    </w:p>
    <w:p w14:paraId="799C69DC" w14:textId="4FA5DD6E" w:rsidR="00B67D5F" w:rsidRPr="00475770" w:rsidRDefault="00B051D0" w:rsidP="003C6F4C">
      <w:pPr>
        <w:pStyle w:val="10"/>
      </w:pPr>
      <w:r w:rsidRPr="00475770">
        <w:lastRenderedPageBreak/>
        <w:fldChar w:fldCharType="end"/>
      </w:r>
      <w:bookmarkStart w:id="7" w:name="_Toc106900376"/>
      <w:bookmarkStart w:id="8" w:name="_Toc106983248"/>
      <w:bookmarkStart w:id="9" w:name="_Toc131778913"/>
      <w:r w:rsidR="003D247A" w:rsidRPr="00475770">
        <w:rPr>
          <w:rFonts w:hint="eastAsia"/>
        </w:rPr>
        <w:t>Using</w:t>
      </w:r>
      <w:r w:rsidR="003D247A" w:rsidRPr="00475770">
        <w:t xml:space="preserve"> </w:t>
      </w:r>
      <w:r w:rsidR="00103D66" w:rsidRPr="00475770">
        <w:t xml:space="preserve">This </w:t>
      </w:r>
      <w:r w:rsidR="003D247A" w:rsidRPr="00475770">
        <w:t>Manual</w:t>
      </w:r>
      <w:bookmarkEnd w:id="7"/>
      <w:bookmarkEnd w:id="8"/>
      <w:bookmarkEnd w:id="9"/>
    </w:p>
    <w:p w14:paraId="12C30908" w14:textId="77777777" w:rsidR="008A3BA3" w:rsidRPr="00475770" w:rsidRDefault="008A3BA3" w:rsidP="00195C05">
      <w:pPr>
        <w:pStyle w:val="EN"/>
      </w:pPr>
      <w:bookmarkStart w:id="10" w:name="1.1_Function_of_this_document"/>
      <w:bookmarkStart w:id="11" w:name="_bookmark1"/>
      <w:bookmarkEnd w:id="10"/>
      <w:bookmarkEnd w:id="11"/>
      <w:r w:rsidRPr="00475770">
        <w:t>This manual contains device usage instructions.</w:t>
      </w:r>
    </w:p>
    <w:p w14:paraId="28F79587" w14:textId="71F1018A" w:rsidR="008A3BA3" w:rsidRPr="00475770" w:rsidRDefault="008A3BA3" w:rsidP="00195C05">
      <w:pPr>
        <w:pStyle w:val="EN"/>
      </w:pPr>
      <w:r w:rsidRPr="00475770">
        <w:t>Some illustrations shown in this manual may contain modules and optional equipment that are not included in your system. Contact your sales representative for availability of other modules and optional tools or accessories</w:t>
      </w:r>
      <w:r w:rsidR="00FA793A" w:rsidRPr="00475770">
        <w:t>.</w:t>
      </w:r>
    </w:p>
    <w:p w14:paraId="33DEB513" w14:textId="77777777" w:rsidR="00103D66" w:rsidRPr="00475770" w:rsidRDefault="00103D66" w:rsidP="00195C05">
      <w:pPr>
        <w:pStyle w:val="EN"/>
      </w:pPr>
      <w:bookmarkStart w:id="12" w:name="1.2_Target_group"/>
      <w:bookmarkStart w:id="13" w:name="_bookmark2"/>
      <w:bookmarkEnd w:id="12"/>
      <w:bookmarkEnd w:id="13"/>
      <w:r w:rsidRPr="00475770">
        <w:t>The document is intended for these groups:</w:t>
      </w:r>
    </w:p>
    <w:p w14:paraId="01D57398" w14:textId="70F957D6" w:rsidR="00103D66" w:rsidRPr="00475770" w:rsidRDefault="00103D66" w:rsidP="00195C05">
      <w:pPr>
        <w:pStyle w:val="ItemList"/>
        <w:spacing w:before="48" w:after="48"/>
      </w:pPr>
      <w:r w:rsidRPr="00475770">
        <w:t xml:space="preserve">Owner of the </w:t>
      </w:r>
      <w:r w:rsidR="003D247A" w:rsidRPr="00475770">
        <w:t>MaxiCharger</w:t>
      </w:r>
      <w:r w:rsidR="00FA5517" w:rsidRPr="00475770">
        <w:t xml:space="preserve"> (see </w:t>
      </w:r>
      <w:r w:rsidR="006124BD" w:rsidRPr="00475770">
        <w:rPr>
          <w:rStyle w:val="Char1"/>
        </w:rPr>
        <w:fldChar w:fldCharType="begin"/>
      </w:r>
      <w:r w:rsidR="006124BD" w:rsidRPr="00475770">
        <w:rPr>
          <w:rStyle w:val="Char1"/>
        </w:rPr>
        <w:instrText xml:space="preserve"> REF _Ref103175566 \h  \* MERGEFORMAT </w:instrText>
      </w:r>
      <w:r w:rsidR="006124BD" w:rsidRPr="00475770">
        <w:rPr>
          <w:rStyle w:val="Char1"/>
        </w:rPr>
      </w:r>
      <w:r w:rsidR="006124BD" w:rsidRPr="00475770">
        <w:rPr>
          <w:rStyle w:val="Char1"/>
        </w:rPr>
        <w:fldChar w:fldCharType="separate"/>
      </w:r>
      <w:r w:rsidR="00715901" w:rsidRPr="00715901">
        <w:rPr>
          <w:rStyle w:val="Char1"/>
        </w:rPr>
        <w:t>Owner Responsibilities</w:t>
      </w:r>
      <w:r w:rsidR="006124BD" w:rsidRPr="00475770">
        <w:rPr>
          <w:rStyle w:val="Char1"/>
        </w:rPr>
        <w:fldChar w:fldCharType="end"/>
      </w:r>
      <w:r w:rsidR="00FA5517" w:rsidRPr="00475770">
        <w:rPr>
          <w:rStyle w:val="Char1"/>
          <w:rFonts w:cs="Arial"/>
          <w:i w:val="0"/>
          <w:color w:val="auto"/>
        </w:rPr>
        <w:t>)</w:t>
      </w:r>
    </w:p>
    <w:p w14:paraId="74C051F3" w14:textId="2E1C5A34" w:rsidR="00103D66" w:rsidRPr="00475770" w:rsidRDefault="00103D66" w:rsidP="00195C05">
      <w:pPr>
        <w:pStyle w:val="ItemList"/>
        <w:spacing w:before="48" w:after="48"/>
      </w:pPr>
      <w:r w:rsidRPr="00475770">
        <w:t>Installation engineer</w:t>
      </w:r>
      <w:r w:rsidR="00FA5517" w:rsidRPr="00475770">
        <w:t xml:space="preserve"> (see </w:t>
      </w:r>
      <w:r w:rsidR="00DF6133" w:rsidRPr="00475770">
        <w:rPr>
          <w:rStyle w:val="Char1"/>
        </w:rPr>
        <w:fldChar w:fldCharType="begin"/>
      </w:r>
      <w:r w:rsidR="00DF6133" w:rsidRPr="00475770">
        <w:rPr>
          <w:rStyle w:val="Char1"/>
        </w:rPr>
        <w:instrText xml:space="preserve"> REF _Ref103159015 \h  \* MERGEFORMAT </w:instrText>
      </w:r>
      <w:r w:rsidR="00DF6133" w:rsidRPr="00475770">
        <w:rPr>
          <w:rStyle w:val="Char1"/>
        </w:rPr>
      </w:r>
      <w:r w:rsidR="00DF6133" w:rsidRPr="00475770">
        <w:rPr>
          <w:rStyle w:val="Char1"/>
        </w:rPr>
        <w:fldChar w:fldCharType="separate"/>
      </w:r>
      <w:r w:rsidR="00715901" w:rsidRPr="00715901">
        <w:rPr>
          <w:rStyle w:val="Char1"/>
        </w:rPr>
        <w:t>Installation Engineer Qualifications</w:t>
      </w:r>
      <w:r w:rsidR="00DF6133" w:rsidRPr="00475770">
        <w:rPr>
          <w:rStyle w:val="Char1"/>
        </w:rPr>
        <w:fldChar w:fldCharType="end"/>
      </w:r>
      <w:r w:rsidR="00FA5517" w:rsidRPr="00475770">
        <w:t>)</w:t>
      </w:r>
    </w:p>
    <w:p w14:paraId="0D9C2AE0" w14:textId="4261C485" w:rsidR="00B67D5F" w:rsidRPr="00475770" w:rsidRDefault="00103D66" w:rsidP="008F3E23">
      <w:pPr>
        <w:pStyle w:val="2"/>
        <w:spacing w:before="240"/>
      </w:pPr>
      <w:bookmarkStart w:id="14" w:name="1.3_Revision_history"/>
      <w:bookmarkStart w:id="15" w:name="_bookmark3"/>
      <w:bookmarkStart w:id="16" w:name="1.4_Language"/>
      <w:bookmarkStart w:id="17" w:name="_bookmark4"/>
      <w:bookmarkStart w:id="18" w:name="_Toc106900377"/>
      <w:bookmarkStart w:id="19" w:name="_Toc106983249"/>
      <w:bookmarkStart w:id="20" w:name="_Toc131778914"/>
      <w:bookmarkEnd w:id="14"/>
      <w:bookmarkEnd w:id="15"/>
      <w:bookmarkEnd w:id="16"/>
      <w:bookmarkEnd w:id="17"/>
      <w:r w:rsidRPr="00475770">
        <w:t>Conventions</w:t>
      </w:r>
      <w:bookmarkEnd w:id="18"/>
      <w:bookmarkEnd w:id="19"/>
      <w:bookmarkEnd w:id="20"/>
    </w:p>
    <w:p w14:paraId="3B258B46" w14:textId="4DEB64C2" w:rsidR="00103D66" w:rsidRPr="00475770" w:rsidRDefault="00103D66" w:rsidP="008F3E23">
      <w:pPr>
        <w:pStyle w:val="3"/>
        <w:spacing w:before="240"/>
        <w:rPr>
          <w:rFonts w:eastAsia="宋体"/>
        </w:rPr>
      </w:pPr>
      <w:bookmarkStart w:id="21" w:name="_Toc91000983"/>
      <w:bookmarkStart w:id="22" w:name="_Toc85095899"/>
      <w:bookmarkStart w:id="23" w:name="_Toc488051525"/>
      <w:bookmarkStart w:id="24" w:name="_Toc440374041"/>
      <w:bookmarkStart w:id="25" w:name="_Toc366845386"/>
      <w:bookmarkStart w:id="26" w:name="_Toc366846439"/>
      <w:bookmarkStart w:id="27" w:name="_Toc440373888"/>
      <w:bookmarkStart w:id="28" w:name="_Toc106900378"/>
      <w:bookmarkStart w:id="29" w:name="_Toc106983250"/>
      <w:bookmarkStart w:id="30" w:name="_Toc131778915"/>
      <w:r w:rsidRPr="00475770">
        <w:t>Bold Text</w:t>
      </w:r>
      <w:bookmarkEnd w:id="21"/>
      <w:bookmarkEnd w:id="22"/>
      <w:bookmarkEnd w:id="23"/>
      <w:bookmarkEnd w:id="24"/>
      <w:bookmarkEnd w:id="25"/>
      <w:bookmarkEnd w:id="26"/>
      <w:bookmarkEnd w:id="27"/>
      <w:bookmarkEnd w:id="28"/>
      <w:bookmarkEnd w:id="29"/>
      <w:bookmarkEnd w:id="30"/>
    </w:p>
    <w:p w14:paraId="2A5CC33D" w14:textId="77777777" w:rsidR="00103D66" w:rsidRPr="00475770" w:rsidRDefault="00103D66" w:rsidP="00195C05">
      <w:pPr>
        <w:pStyle w:val="EN"/>
      </w:pPr>
      <w:r w:rsidRPr="00475770">
        <w:t>Bold text is used to highlight selectable items such as buttons and menu options. Example:</w:t>
      </w:r>
    </w:p>
    <w:p w14:paraId="43BAC796" w14:textId="77777777" w:rsidR="00103D66" w:rsidRPr="00475770" w:rsidRDefault="00103D66" w:rsidP="00195C05">
      <w:pPr>
        <w:pStyle w:val="ItemList"/>
        <w:spacing w:before="48" w:after="48"/>
      </w:pPr>
      <w:r w:rsidRPr="00475770">
        <w:t xml:space="preserve">Tap </w:t>
      </w:r>
      <w:r w:rsidRPr="00475770">
        <w:rPr>
          <w:b/>
        </w:rPr>
        <w:t>OK</w:t>
      </w:r>
      <w:r w:rsidRPr="00475770">
        <w:t>.</w:t>
      </w:r>
    </w:p>
    <w:p w14:paraId="6F87A9D2" w14:textId="39C41346" w:rsidR="00103D66" w:rsidRPr="00475770" w:rsidRDefault="00103D66" w:rsidP="008F3E23">
      <w:pPr>
        <w:pStyle w:val="3"/>
        <w:spacing w:before="240"/>
        <w:rPr>
          <w:rFonts w:eastAsia="宋体"/>
        </w:rPr>
      </w:pPr>
      <w:bookmarkStart w:id="31" w:name="_Toc91000984"/>
      <w:bookmarkStart w:id="32" w:name="_Toc85095900"/>
      <w:bookmarkStart w:id="33" w:name="_Toc106900379"/>
      <w:bookmarkStart w:id="34" w:name="_Toc106983251"/>
      <w:bookmarkStart w:id="35" w:name="_Toc131778916"/>
      <w:r w:rsidRPr="00475770">
        <w:t>Notes</w:t>
      </w:r>
      <w:bookmarkEnd w:id="31"/>
      <w:bookmarkEnd w:id="32"/>
      <w:bookmarkEnd w:id="33"/>
      <w:bookmarkEnd w:id="34"/>
      <w:bookmarkEnd w:id="35"/>
    </w:p>
    <w:p w14:paraId="5FDF5074" w14:textId="5102F793" w:rsidR="00103D66" w:rsidRPr="00475770" w:rsidRDefault="008A3BA3" w:rsidP="00195C05">
      <w:pPr>
        <w:pStyle w:val="ItemList"/>
        <w:spacing w:before="48" w:after="48"/>
      </w:pPr>
      <w:r w:rsidRPr="00475770">
        <w:rPr>
          <w:b/>
        </w:rPr>
        <w:t>NOTE</w:t>
      </w:r>
      <w:r w:rsidRPr="00475770">
        <w:t xml:space="preserve">: </w:t>
      </w:r>
      <w:r w:rsidR="00103D66" w:rsidRPr="00475770">
        <w:t>provides helpful information such as additional explanations, tips, and comments.</w:t>
      </w:r>
    </w:p>
    <w:p w14:paraId="48CB3188" w14:textId="41341811" w:rsidR="00103D66" w:rsidRPr="00475770" w:rsidRDefault="008A3BA3" w:rsidP="00195C05">
      <w:pPr>
        <w:pStyle w:val="ItemList"/>
        <w:spacing w:before="48" w:after="48"/>
      </w:pPr>
      <w:r w:rsidRPr="00475770">
        <w:rPr>
          <w:b/>
        </w:rPr>
        <w:t>IMPORTANT</w:t>
      </w:r>
      <w:r w:rsidRPr="00475770">
        <w:t xml:space="preserve">: </w:t>
      </w:r>
      <w:r w:rsidR="00103D66" w:rsidRPr="00475770">
        <w:t>indicates a situation that, if not avoided, may result in damage to the test equipment or vehicle.</w:t>
      </w:r>
    </w:p>
    <w:p w14:paraId="27CB569A" w14:textId="5C61BD8D" w:rsidR="008A3BA3" w:rsidRPr="00475770" w:rsidRDefault="008A3BA3" w:rsidP="00195C05">
      <w:pPr>
        <w:pStyle w:val="ItemList"/>
        <w:spacing w:before="48" w:after="48"/>
      </w:pPr>
      <w:r w:rsidRPr="00475770">
        <w:rPr>
          <w:b/>
        </w:rPr>
        <w:t>DANGER</w:t>
      </w:r>
      <w:r w:rsidRPr="00475770">
        <w:t>: indicates an imminently hazardous situation which, if not avoided, will result in death or serious injury to the operator or bystanders.</w:t>
      </w:r>
    </w:p>
    <w:p w14:paraId="7575D5EA" w14:textId="78E4D9A8" w:rsidR="008A3BA3" w:rsidRPr="00475770" w:rsidRDefault="008A3BA3" w:rsidP="00195C05">
      <w:pPr>
        <w:pStyle w:val="ItemList"/>
        <w:spacing w:before="48" w:after="48"/>
      </w:pPr>
      <w:r w:rsidRPr="00475770">
        <w:rPr>
          <w:b/>
        </w:rPr>
        <w:t>WARNING</w:t>
      </w:r>
      <w:r w:rsidRPr="00475770">
        <w:t>: indicates a potentially hazardous situation which, if not avoided, could result in death or serious injury to the operator or bystanders.</w:t>
      </w:r>
    </w:p>
    <w:p w14:paraId="7A060A11" w14:textId="2CB1B8F8" w:rsidR="008A3BA3" w:rsidRPr="00475770" w:rsidRDefault="008A3BA3" w:rsidP="00195C05">
      <w:pPr>
        <w:pStyle w:val="ItemList"/>
        <w:spacing w:before="48" w:after="48"/>
      </w:pPr>
      <w:r w:rsidRPr="00475770">
        <w:rPr>
          <w:b/>
        </w:rPr>
        <w:t>CAUTION</w:t>
      </w:r>
      <w:r w:rsidRPr="00475770">
        <w:rPr>
          <w:rFonts w:hint="eastAsia"/>
        </w:rPr>
        <w:t>:</w:t>
      </w:r>
      <w:r w:rsidRPr="00475770">
        <w:t xml:space="preserve"> indicates that disobeying the instruction can cause damage to the equipment or</w:t>
      </w:r>
      <w:r w:rsidRPr="00475770">
        <w:rPr>
          <w:rFonts w:hint="eastAsia"/>
        </w:rPr>
        <w:t xml:space="preserve"> </w:t>
      </w:r>
      <w:r w:rsidRPr="00475770">
        <w:t>property.</w:t>
      </w:r>
    </w:p>
    <w:p w14:paraId="36381A01" w14:textId="6CB88F29" w:rsidR="00103D66" w:rsidRPr="00475770" w:rsidRDefault="00103D66" w:rsidP="008F3E23">
      <w:pPr>
        <w:pStyle w:val="3"/>
        <w:spacing w:before="240"/>
        <w:rPr>
          <w:rFonts w:eastAsia="宋体"/>
        </w:rPr>
      </w:pPr>
      <w:bookmarkStart w:id="36" w:name="_Toc91000985"/>
      <w:bookmarkStart w:id="37" w:name="_Toc85095901"/>
      <w:bookmarkStart w:id="38" w:name="_Toc106900380"/>
      <w:bookmarkStart w:id="39" w:name="_Toc106983252"/>
      <w:bookmarkStart w:id="40" w:name="_Toc131778917"/>
      <w:r w:rsidRPr="00475770">
        <w:t>Hyperlink</w:t>
      </w:r>
      <w:bookmarkEnd w:id="36"/>
      <w:bookmarkEnd w:id="37"/>
      <w:r w:rsidR="00F86502" w:rsidRPr="00475770">
        <w:rPr>
          <w:rFonts w:hint="eastAsia"/>
        </w:rPr>
        <w:t>s</w:t>
      </w:r>
      <w:bookmarkEnd w:id="38"/>
      <w:bookmarkEnd w:id="39"/>
      <w:bookmarkEnd w:id="40"/>
    </w:p>
    <w:p w14:paraId="214A6BE9" w14:textId="502E8803" w:rsidR="00467A6B" w:rsidRPr="00475770" w:rsidRDefault="00A253E5" w:rsidP="00195C05">
      <w:pPr>
        <w:pStyle w:val="EN"/>
      </w:pPr>
      <w:r w:rsidRPr="00475770">
        <w:t>Hyperlinks are available in electronic documents. Blue italic text indicates a selectable hyperlink and blue underlined text indicates a website link or an email address link</w:t>
      </w:r>
      <w:r w:rsidR="00103D66" w:rsidRPr="00475770">
        <w:t>.</w:t>
      </w:r>
    </w:p>
    <w:p w14:paraId="76EFFD7C" w14:textId="77777777" w:rsidR="00467A6B" w:rsidRPr="00475770" w:rsidRDefault="00467A6B" w:rsidP="00467A6B">
      <w:pPr>
        <w:sectPr w:rsidR="00467A6B" w:rsidRPr="00475770" w:rsidSect="00D26989">
          <w:pgSz w:w="8392" w:h="11907"/>
          <w:pgMar w:top="567" w:right="567" w:bottom="567" w:left="567" w:header="0" w:footer="340" w:gutter="0"/>
          <w:pgNumType w:start="1"/>
          <w:cols w:space="720"/>
          <w:docGrid w:linePitch="245"/>
        </w:sectPr>
      </w:pPr>
    </w:p>
    <w:p w14:paraId="3F1A916D" w14:textId="66C090CC" w:rsidR="00103D66" w:rsidRPr="007C002D" w:rsidRDefault="00567003" w:rsidP="008F3E23">
      <w:pPr>
        <w:pStyle w:val="3"/>
        <w:spacing w:before="240"/>
        <w:rPr>
          <w:highlight w:val="cyan"/>
        </w:rPr>
      </w:pPr>
      <w:bookmarkStart w:id="41" w:name="_Toc129708490"/>
      <w:bookmarkStart w:id="42" w:name="_Toc131778918"/>
      <w:r w:rsidRPr="007C002D">
        <w:rPr>
          <w:highlight w:val="cyan"/>
        </w:rPr>
        <w:lastRenderedPageBreak/>
        <w:t>Revision History</w:t>
      </w:r>
      <w:bookmarkEnd w:id="41"/>
      <w:bookmarkEnd w:id="42"/>
    </w:p>
    <w:tbl>
      <w:tblPr>
        <w:tblStyle w:val="af0"/>
        <w:tblW w:w="0" w:type="auto"/>
        <w:jc w:val="center"/>
        <w:tblBorders>
          <w:left w:val="none" w:sz="0" w:space="0" w:color="auto"/>
          <w:right w:val="none" w:sz="0" w:space="0" w:color="auto"/>
        </w:tblBorders>
        <w:tblLook w:val="04A0" w:firstRow="1" w:lastRow="0" w:firstColumn="1" w:lastColumn="0" w:noHBand="0" w:noVBand="1"/>
      </w:tblPr>
      <w:tblGrid>
        <w:gridCol w:w="2168"/>
        <w:gridCol w:w="2355"/>
        <w:gridCol w:w="2451"/>
      </w:tblGrid>
      <w:tr w:rsidR="00567003" w:rsidRPr="007C002D" w14:paraId="749358CC" w14:textId="77777777" w:rsidTr="003040AE">
        <w:trPr>
          <w:jc w:val="center"/>
        </w:trPr>
        <w:tc>
          <w:tcPr>
            <w:tcW w:w="2168" w:type="dxa"/>
            <w:tcBorders>
              <w:bottom w:val="nil"/>
              <w:right w:val="nil"/>
            </w:tcBorders>
            <w:shd w:val="clear" w:color="auto" w:fill="D9D9D9" w:themeFill="background1" w:themeFillShade="D9"/>
          </w:tcPr>
          <w:p w14:paraId="10FCB64A" w14:textId="77777777" w:rsidR="00567003" w:rsidRPr="007C002D" w:rsidRDefault="00567003" w:rsidP="009F3184">
            <w:pPr>
              <w:pStyle w:val="BodytextUserManual"/>
              <w:spacing w:before="120" w:after="120"/>
              <w:ind w:left="561" w:hanging="561"/>
              <w:rPr>
                <w:rFonts w:ascii="Arial" w:hAnsi="Arial" w:cs="Arial"/>
                <w:b/>
                <w:sz w:val="18"/>
                <w:szCs w:val="18"/>
                <w:highlight w:val="cyan"/>
              </w:rPr>
            </w:pPr>
            <w:r w:rsidRPr="007C002D">
              <w:rPr>
                <w:rFonts w:ascii="Arial" w:hAnsi="Arial" w:cs="Arial"/>
                <w:b/>
                <w:sz w:val="18"/>
                <w:szCs w:val="18"/>
                <w:highlight w:val="cyan"/>
              </w:rPr>
              <w:t>Version</w:t>
            </w:r>
          </w:p>
        </w:tc>
        <w:tc>
          <w:tcPr>
            <w:tcW w:w="2355" w:type="dxa"/>
            <w:tcBorders>
              <w:left w:val="nil"/>
              <w:bottom w:val="nil"/>
              <w:right w:val="nil"/>
            </w:tcBorders>
            <w:shd w:val="clear" w:color="auto" w:fill="D9D9D9" w:themeFill="background1" w:themeFillShade="D9"/>
          </w:tcPr>
          <w:p w14:paraId="49E9EE0E" w14:textId="77777777" w:rsidR="00567003" w:rsidRPr="007C002D" w:rsidRDefault="00567003" w:rsidP="009F3184">
            <w:pPr>
              <w:pStyle w:val="BodytextUserManual"/>
              <w:spacing w:before="120" w:after="120"/>
              <w:ind w:left="561" w:hanging="561"/>
              <w:rPr>
                <w:rFonts w:ascii="Arial" w:hAnsi="Arial" w:cs="Arial"/>
                <w:b/>
                <w:sz w:val="18"/>
                <w:szCs w:val="18"/>
                <w:highlight w:val="cyan"/>
              </w:rPr>
            </w:pPr>
            <w:r w:rsidRPr="007C002D">
              <w:rPr>
                <w:rFonts w:ascii="Arial" w:hAnsi="Arial" w:cs="Arial"/>
                <w:b/>
                <w:sz w:val="18"/>
                <w:szCs w:val="18"/>
                <w:highlight w:val="cyan"/>
              </w:rPr>
              <w:t>Date</w:t>
            </w:r>
          </w:p>
        </w:tc>
        <w:tc>
          <w:tcPr>
            <w:tcW w:w="2451" w:type="dxa"/>
            <w:tcBorders>
              <w:left w:val="nil"/>
              <w:bottom w:val="nil"/>
            </w:tcBorders>
            <w:shd w:val="clear" w:color="auto" w:fill="D9D9D9" w:themeFill="background1" w:themeFillShade="D9"/>
          </w:tcPr>
          <w:p w14:paraId="2E5E5944" w14:textId="77777777" w:rsidR="00567003" w:rsidRPr="007C002D" w:rsidRDefault="00567003" w:rsidP="009F3184">
            <w:pPr>
              <w:pStyle w:val="BodytextUserManual"/>
              <w:spacing w:before="120" w:after="120"/>
              <w:ind w:left="561" w:hanging="561"/>
              <w:rPr>
                <w:rFonts w:ascii="Arial" w:hAnsi="Arial" w:cs="Arial"/>
                <w:b/>
                <w:sz w:val="18"/>
                <w:szCs w:val="18"/>
                <w:highlight w:val="cyan"/>
              </w:rPr>
            </w:pPr>
            <w:r w:rsidRPr="007C002D">
              <w:rPr>
                <w:rFonts w:ascii="Arial" w:hAnsi="Arial" w:cs="Arial"/>
                <w:b/>
                <w:sz w:val="18"/>
                <w:szCs w:val="18"/>
                <w:highlight w:val="cyan"/>
              </w:rPr>
              <w:t>Descriptions</w:t>
            </w:r>
          </w:p>
        </w:tc>
      </w:tr>
      <w:tr w:rsidR="00567003" w:rsidRPr="007C002D" w14:paraId="026A84F9" w14:textId="77777777" w:rsidTr="003040AE">
        <w:trPr>
          <w:jc w:val="center"/>
        </w:trPr>
        <w:tc>
          <w:tcPr>
            <w:tcW w:w="2168" w:type="dxa"/>
            <w:tcBorders>
              <w:top w:val="nil"/>
              <w:bottom w:val="single" w:sz="4" w:space="0" w:color="auto"/>
              <w:right w:val="nil"/>
            </w:tcBorders>
          </w:tcPr>
          <w:p w14:paraId="53C274CE" w14:textId="77777777" w:rsidR="00567003" w:rsidRPr="007C002D" w:rsidRDefault="00567003" w:rsidP="009F3184">
            <w:pPr>
              <w:pStyle w:val="BodytextUserManual"/>
              <w:spacing w:before="120" w:after="120"/>
              <w:ind w:left="559" w:hanging="559"/>
              <w:rPr>
                <w:rFonts w:ascii="Arial" w:hAnsi="Arial" w:cs="Arial"/>
                <w:sz w:val="18"/>
                <w:szCs w:val="18"/>
                <w:highlight w:val="cyan"/>
              </w:rPr>
            </w:pPr>
            <w:r w:rsidRPr="007C002D">
              <w:rPr>
                <w:rFonts w:ascii="Arial" w:hAnsi="Arial" w:cs="Arial"/>
                <w:sz w:val="18"/>
                <w:szCs w:val="18"/>
                <w:highlight w:val="cyan"/>
              </w:rPr>
              <w:t>V1</w:t>
            </w:r>
          </w:p>
        </w:tc>
        <w:tc>
          <w:tcPr>
            <w:tcW w:w="2355" w:type="dxa"/>
            <w:tcBorders>
              <w:top w:val="nil"/>
              <w:left w:val="nil"/>
              <w:bottom w:val="single" w:sz="4" w:space="0" w:color="auto"/>
              <w:right w:val="nil"/>
            </w:tcBorders>
          </w:tcPr>
          <w:p w14:paraId="6607F5D9" w14:textId="77777777" w:rsidR="00567003" w:rsidRPr="007C002D" w:rsidRDefault="00567003" w:rsidP="009F3184">
            <w:pPr>
              <w:pStyle w:val="BodytextUserManual"/>
              <w:spacing w:before="120" w:after="120"/>
              <w:ind w:left="559" w:hanging="559"/>
              <w:rPr>
                <w:rFonts w:ascii="Arial" w:hAnsi="Arial" w:cs="Arial"/>
                <w:sz w:val="18"/>
                <w:szCs w:val="18"/>
                <w:highlight w:val="cyan"/>
              </w:rPr>
            </w:pPr>
            <w:r w:rsidRPr="007C002D">
              <w:rPr>
                <w:rFonts w:ascii="Arial" w:hAnsi="Arial" w:cs="Arial"/>
                <w:sz w:val="18"/>
                <w:szCs w:val="18"/>
                <w:highlight w:val="cyan"/>
              </w:rPr>
              <w:t>2022.09.28</w:t>
            </w:r>
          </w:p>
        </w:tc>
        <w:tc>
          <w:tcPr>
            <w:tcW w:w="2451" w:type="dxa"/>
            <w:tcBorders>
              <w:top w:val="nil"/>
              <w:left w:val="nil"/>
              <w:bottom w:val="single" w:sz="4" w:space="0" w:color="auto"/>
            </w:tcBorders>
          </w:tcPr>
          <w:p w14:paraId="5A6F7F11" w14:textId="77777777" w:rsidR="00567003" w:rsidRPr="007C002D" w:rsidRDefault="00567003" w:rsidP="009F3184">
            <w:pPr>
              <w:pStyle w:val="BodytextUserManual"/>
              <w:spacing w:before="120" w:after="120"/>
              <w:ind w:left="559" w:hanging="559"/>
              <w:rPr>
                <w:rFonts w:ascii="Arial" w:hAnsi="Arial" w:cs="Arial"/>
                <w:sz w:val="18"/>
                <w:szCs w:val="18"/>
                <w:highlight w:val="cyan"/>
              </w:rPr>
            </w:pPr>
            <w:r w:rsidRPr="007C002D">
              <w:rPr>
                <w:rFonts w:ascii="Arial" w:hAnsi="Arial" w:cs="Arial"/>
                <w:sz w:val="18"/>
                <w:szCs w:val="18"/>
                <w:highlight w:val="cyan"/>
              </w:rPr>
              <w:t>Initial version</w:t>
            </w:r>
          </w:p>
        </w:tc>
      </w:tr>
      <w:tr w:rsidR="00567003" w:rsidRPr="007C002D" w14:paraId="679F1E05" w14:textId="77777777" w:rsidTr="003040AE">
        <w:trPr>
          <w:jc w:val="center"/>
        </w:trPr>
        <w:tc>
          <w:tcPr>
            <w:tcW w:w="2168" w:type="dxa"/>
            <w:tcBorders>
              <w:top w:val="single" w:sz="4" w:space="0" w:color="auto"/>
              <w:bottom w:val="single" w:sz="4" w:space="0" w:color="auto"/>
              <w:right w:val="nil"/>
            </w:tcBorders>
          </w:tcPr>
          <w:p w14:paraId="2AB7CA60" w14:textId="3E5BF6B6" w:rsidR="00567003" w:rsidRPr="007C002D" w:rsidRDefault="00567003" w:rsidP="00567003">
            <w:pPr>
              <w:pStyle w:val="BodytextUserManual"/>
              <w:spacing w:before="120" w:after="120"/>
              <w:ind w:left="559" w:hanging="559"/>
              <w:rPr>
                <w:rFonts w:ascii="Arial" w:hAnsi="Arial" w:cs="Arial"/>
                <w:sz w:val="18"/>
                <w:szCs w:val="18"/>
                <w:highlight w:val="cyan"/>
              </w:rPr>
            </w:pPr>
            <w:r w:rsidRPr="007C002D">
              <w:rPr>
                <w:rFonts w:ascii="Arial" w:hAnsi="Arial" w:cs="Arial" w:hint="eastAsia"/>
                <w:sz w:val="18"/>
                <w:szCs w:val="18"/>
                <w:highlight w:val="cyan"/>
              </w:rPr>
              <w:t>V</w:t>
            </w:r>
            <w:r w:rsidRPr="007C002D">
              <w:rPr>
                <w:rFonts w:ascii="Arial" w:hAnsi="Arial" w:cs="Arial"/>
                <w:sz w:val="18"/>
                <w:szCs w:val="18"/>
                <w:highlight w:val="cyan"/>
              </w:rPr>
              <w:t>1.1</w:t>
            </w:r>
          </w:p>
        </w:tc>
        <w:tc>
          <w:tcPr>
            <w:tcW w:w="2355" w:type="dxa"/>
            <w:tcBorders>
              <w:top w:val="single" w:sz="4" w:space="0" w:color="auto"/>
              <w:left w:val="nil"/>
              <w:bottom w:val="single" w:sz="4" w:space="0" w:color="auto"/>
              <w:right w:val="nil"/>
            </w:tcBorders>
          </w:tcPr>
          <w:p w14:paraId="67DB962C" w14:textId="67E82DFD" w:rsidR="00567003" w:rsidRPr="007C002D" w:rsidRDefault="00567003" w:rsidP="00567003">
            <w:pPr>
              <w:pStyle w:val="BodytextUserManual"/>
              <w:spacing w:before="120" w:after="120"/>
              <w:ind w:left="559" w:hanging="559"/>
              <w:rPr>
                <w:rFonts w:ascii="Arial" w:hAnsi="Arial" w:cs="Arial"/>
                <w:sz w:val="18"/>
                <w:szCs w:val="18"/>
                <w:highlight w:val="cyan"/>
              </w:rPr>
            </w:pPr>
            <w:r w:rsidRPr="007C002D">
              <w:rPr>
                <w:rFonts w:ascii="Arial" w:hAnsi="Arial" w:cs="Arial"/>
                <w:sz w:val="18"/>
                <w:szCs w:val="18"/>
                <w:highlight w:val="cyan"/>
              </w:rPr>
              <w:t>2022.11.11</w:t>
            </w:r>
          </w:p>
        </w:tc>
        <w:tc>
          <w:tcPr>
            <w:tcW w:w="2451" w:type="dxa"/>
            <w:tcBorders>
              <w:top w:val="single" w:sz="4" w:space="0" w:color="auto"/>
              <w:left w:val="nil"/>
              <w:bottom w:val="single" w:sz="4" w:space="0" w:color="auto"/>
            </w:tcBorders>
          </w:tcPr>
          <w:p w14:paraId="6E1CF2E5" w14:textId="344E42D6" w:rsidR="00567003" w:rsidRPr="007C002D" w:rsidRDefault="00567003" w:rsidP="00567003">
            <w:pPr>
              <w:pStyle w:val="BodytextUserManual"/>
              <w:spacing w:before="120" w:after="120"/>
              <w:ind w:left="559" w:hanging="559"/>
              <w:rPr>
                <w:rFonts w:ascii="Arial" w:hAnsi="Arial" w:cs="Arial"/>
                <w:sz w:val="18"/>
                <w:szCs w:val="18"/>
                <w:highlight w:val="cyan"/>
              </w:rPr>
            </w:pPr>
            <w:r w:rsidRPr="007C002D">
              <w:rPr>
                <w:rFonts w:ascii="Arial" w:hAnsi="Arial" w:cs="Arial"/>
                <w:sz w:val="18"/>
                <w:szCs w:val="18"/>
                <w:highlight w:val="cyan"/>
              </w:rPr>
              <w:t>Complete overhaul</w:t>
            </w:r>
          </w:p>
        </w:tc>
      </w:tr>
      <w:tr w:rsidR="00567003" w:rsidRPr="000B4B12" w14:paraId="1673D16A" w14:textId="77777777" w:rsidTr="003040AE">
        <w:trPr>
          <w:jc w:val="center"/>
        </w:trPr>
        <w:tc>
          <w:tcPr>
            <w:tcW w:w="2168" w:type="dxa"/>
            <w:tcBorders>
              <w:top w:val="single" w:sz="4" w:space="0" w:color="auto"/>
              <w:bottom w:val="single" w:sz="4" w:space="0" w:color="auto"/>
              <w:right w:val="nil"/>
            </w:tcBorders>
          </w:tcPr>
          <w:p w14:paraId="4B7BF71C" w14:textId="77777777" w:rsidR="00567003" w:rsidRPr="007C002D" w:rsidRDefault="00567003" w:rsidP="00567003">
            <w:pPr>
              <w:pStyle w:val="BodytextUserManual"/>
              <w:spacing w:before="120" w:after="120"/>
              <w:ind w:left="559" w:hanging="559"/>
              <w:rPr>
                <w:rFonts w:ascii="Arial" w:hAnsi="Arial" w:cs="Arial"/>
                <w:sz w:val="18"/>
                <w:szCs w:val="18"/>
                <w:highlight w:val="cyan"/>
              </w:rPr>
            </w:pPr>
            <w:r w:rsidRPr="007C002D">
              <w:rPr>
                <w:rFonts w:ascii="Arial" w:hAnsi="Arial" w:cs="Arial"/>
                <w:sz w:val="18"/>
                <w:szCs w:val="18"/>
                <w:highlight w:val="cyan"/>
              </w:rPr>
              <w:t>V2</w:t>
            </w:r>
          </w:p>
        </w:tc>
        <w:tc>
          <w:tcPr>
            <w:tcW w:w="2355" w:type="dxa"/>
            <w:tcBorders>
              <w:top w:val="single" w:sz="4" w:space="0" w:color="auto"/>
              <w:left w:val="nil"/>
              <w:bottom w:val="single" w:sz="4" w:space="0" w:color="auto"/>
              <w:right w:val="nil"/>
            </w:tcBorders>
          </w:tcPr>
          <w:p w14:paraId="6DC3BEEB" w14:textId="0E8552E5" w:rsidR="00567003" w:rsidRPr="007C002D" w:rsidRDefault="00567003" w:rsidP="00567003">
            <w:pPr>
              <w:pStyle w:val="BodytextUserManual"/>
              <w:spacing w:before="120" w:after="120"/>
              <w:ind w:left="559" w:hanging="559"/>
              <w:rPr>
                <w:rFonts w:ascii="Arial" w:hAnsi="Arial" w:cs="Arial"/>
                <w:sz w:val="18"/>
                <w:szCs w:val="18"/>
                <w:highlight w:val="cyan"/>
              </w:rPr>
            </w:pPr>
            <w:r w:rsidRPr="007C002D">
              <w:rPr>
                <w:rFonts w:ascii="Arial" w:hAnsi="Arial" w:cs="Arial" w:hint="eastAsia"/>
                <w:sz w:val="18"/>
                <w:szCs w:val="18"/>
                <w:highlight w:val="cyan"/>
              </w:rPr>
              <w:t>2</w:t>
            </w:r>
            <w:r w:rsidRPr="007C002D">
              <w:rPr>
                <w:rFonts w:ascii="Arial" w:hAnsi="Arial" w:cs="Arial"/>
                <w:sz w:val="18"/>
                <w:szCs w:val="18"/>
                <w:highlight w:val="cyan"/>
              </w:rPr>
              <w:t>023.03.27</w:t>
            </w:r>
          </w:p>
        </w:tc>
        <w:tc>
          <w:tcPr>
            <w:tcW w:w="2451" w:type="dxa"/>
            <w:tcBorders>
              <w:top w:val="single" w:sz="4" w:space="0" w:color="auto"/>
              <w:left w:val="nil"/>
              <w:bottom w:val="single" w:sz="4" w:space="0" w:color="auto"/>
            </w:tcBorders>
          </w:tcPr>
          <w:p w14:paraId="6A8F77FD" w14:textId="2BC2E17A" w:rsidR="00781816" w:rsidRPr="007C002D" w:rsidRDefault="00781816" w:rsidP="00567003">
            <w:pPr>
              <w:pStyle w:val="BodytextUserManual"/>
              <w:spacing w:before="120" w:after="120"/>
              <w:ind w:left="0"/>
              <w:jc w:val="left"/>
              <w:rPr>
                <w:rFonts w:ascii="Arial" w:hAnsi="Arial" w:cs="Arial"/>
                <w:sz w:val="18"/>
                <w:szCs w:val="18"/>
                <w:highlight w:val="cyan"/>
              </w:rPr>
            </w:pPr>
            <w:r w:rsidRPr="007C002D">
              <w:rPr>
                <w:rFonts w:ascii="Arial" w:hAnsi="Arial" w:cs="Arial" w:hint="eastAsia"/>
                <w:sz w:val="18"/>
                <w:szCs w:val="18"/>
                <w:highlight w:val="cyan"/>
              </w:rPr>
              <w:t>M</w:t>
            </w:r>
            <w:r w:rsidRPr="007C002D">
              <w:rPr>
                <w:rFonts w:ascii="Arial" w:hAnsi="Arial" w:cs="Arial"/>
                <w:sz w:val="18"/>
                <w:szCs w:val="18"/>
                <w:highlight w:val="cyan"/>
              </w:rPr>
              <w:t>odel updated</w:t>
            </w:r>
          </w:p>
          <w:p w14:paraId="7E5937FB" w14:textId="5D9E4DC7" w:rsidR="00567003" w:rsidRPr="007C002D" w:rsidRDefault="00781816" w:rsidP="00567003">
            <w:pPr>
              <w:pStyle w:val="BodytextUserManual"/>
              <w:spacing w:before="120" w:after="120"/>
              <w:ind w:left="0"/>
              <w:jc w:val="left"/>
              <w:rPr>
                <w:rFonts w:ascii="Arial" w:hAnsi="Arial" w:cs="Arial"/>
                <w:sz w:val="18"/>
                <w:szCs w:val="18"/>
                <w:highlight w:val="cyan"/>
              </w:rPr>
            </w:pPr>
            <w:r w:rsidRPr="007C002D">
              <w:rPr>
                <w:rFonts w:ascii="Arial" w:hAnsi="Arial" w:cs="Arial"/>
                <w:sz w:val="18"/>
                <w:szCs w:val="18"/>
                <w:highlight w:val="cyan"/>
              </w:rPr>
              <w:t>2.1 Fire protection</w:t>
            </w:r>
            <w:r w:rsidR="008F5534" w:rsidRPr="007C002D">
              <w:rPr>
                <w:rFonts w:ascii="Arial" w:hAnsi="Arial" w:cs="Arial"/>
                <w:sz w:val="18"/>
                <w:szCs w:val="18"/>
                <w:highlight w:val="cyan"/>
              </w:rPr>
              <w:t xml:space="preserve"> added</w:t>
            </w:r>
          </w:p>
          <w:p w14:paraId="4E396192" w14:textId="148F3784" w:rsidR="00781816" w:rsidRPr="007C002D" w:rsidRDefault="00781816" w:rsidP="00567003">
            <w:pPr>
              <w:pStyle w:val="BodytextUserManual"/>
              <w:spacing w:before="120" w:after="120"/>
              <w:ind w:left="0"/>
              <w:jc w:val="left"/>
              <w:rPr>
                <w:rFonts w:ascii="Arial" w:hAnsi="Arial" w:cs="Arial"/>
                <w:sz w:val="18"/>
                <w:szCs w:val="18"/>
                <w:highlight w:val="cyan"/>
              </w:rPr>
            </w:pPr>
            <w:r w:rsidRPr="007C002D">
              <w:rPr>
                <w:rFonts w:ascii="Arial" w:hAnsi="Arial" w:cs="Arial"/>
                <w:sz w:val="18"/>
                <w:szCs w:val="18"/>
                <w:highlight w:val="cyan"/>
              </w:rPr>
              <w:t>3.2 Figure 3-3 updated</w:t>
            </w:r>
          </w:p>
          <w:p w14:paraId="6B864420" w14:textId="6330A2AE" w:rsidR="00781816" w:rsidRPr="007C002D" w:rsidRDefault="00781816" w:rsidP="00567003">
            <w:pPr>
              <w:pStyle w:val="BodytextUserManual"/>
              <w:spacing w:before="120" w:after="120"/>
              <w:ind w:left="0"/>
              <w:jc w:val="left"/>
              <w:rPr>
                <w:rFonts w:ascii="Arial" w:hAnsi="Arial" w:cs="Arial"/>
                <w:sz w:val="18"/>
                <w:szCs w:val="18"/>
                <w:highlight w:val="cyan"/>
              </w:rPr>
            </w:pPr>
            <w:r w:rsidRPr="007C002D">
              <w:rPr>
                <w:rFonts w:ascii="Arial" w:hAnsi="Arial" w:cs="Arial"/>
                <w:sz w:val="18"/>
                <w:szCs w:val="18"/>
                <w:highlight w:val="cyan"/>
              </w:rPr>
              <w:t xml:space="preserve">4.2 </w:t>
            </w:r>
            <w:r w:rsidRPr="007C002D">
              <w:rPr>
                <w:rFonts w:ascii="Arial" w:hAnsi="Arial" w:cs="Arial" w:hint="eastAsia"/>
                <w:sz w:val="18"/>
                <w:szCs w:val="18"/>
                <w:highlight w:val="cyan"/>
              </w:rPr>
              <w:t>U</w:t>
            </w:r>
            <w:r w:rsidRPr="007C002D">
              <w:rPr>
                <w:rFonts w:ascii="Arial" w:hAnsi="Arial" w:cs="Arial"/>
                <w:sz w:val="18"/>
                <w:szCs w:val="18"/>
                <w:highlight w:val="cyan"/>
              </w:rPr>
              <w:t>npacking updated</w:t>
            </w:r>
          </w:p>
          <w:p w14:paraId="098034BC" w14:textId="1DEC87AB" w:rsidR="00781816" w:rsidRPr="000B4B12" w:rsidRDefault="00781816" w:rsidP="00567003">
            <w:pPr>
              <w:pStyle w:val="BodytextUserManual"/>
              <w:spacing w:before="120" w:after="120"/>
              <w:ind w:left="0"/>
              <w:jc w:val="left"/>
              <w:rPr>
                <w:rFonts w:ascii="Arial" w:hAnsi="Arial" w:cs="Arial"/>
                <w:sz w:val="18"/>
                <w:szCs w:val="18"/>
              </w:rPr>
            </w:pPr>
            <w:r w:rsidRPr="007C002D">
              <w:rPr>
                <w:rFonts w:ascii="Arial" w:hAnsi="Arial" w:cs="Arial"/>
                <w:sz w:val="18"/>
                <w:szCs w:val="18"/>
                <w:highlight w:val="cyan"/>
              </w:rPr>
              <w:t>5.5 Installing the charging module updated.</w:t>
            </w:r>
          </w:p>
        </w:tc>
      </w:tr>
    </w:tbl>
    <w:p w14:paraId="328C90AE" w14:textId="6C338EDD" w:rsidR="00A253E5" w:rsidRPr="00475770" w:rsidRDefault="00A253E5" w:rsidP="00195C05">
      <w:pPr>
        <w:pStyle w:val="EN"/>
      </w:pPr>
    </w:p>
    <w:p w14:paraId="1D128191" w14:textId="5C2602BA" w:rsidR="00467A6B" w:rsidRPr="00475770" w:rsidRDefault="00467A6B" w:rsidP="00567003">
      <w:pPr>
        <w:pStyle w:val="ItemListinSeq"/>
        <w:numPr>
          <w:ilvl w:val="0"/>
          <w:numId w:val="0"/>
        </w:numPr>
        <w:spacing w:before="48" w:after="48"/>
      </w:pPr>
      <w:bookmarkStart w:id="43" w:name="1.8_How_to_use_this_document"/>
      <w:bookmarkStart w:id="44" w:name="_bookmark8"/>
      <w:bookmarkStart w:id="45" w:name="_Toc102657927"/>
      <w:bookmarkStart w:id="46" w:name="_Ref101787010"/>
      <w:bookmarkStart w:id="47" w:name="_Toc101951976"/>
      <w:bookmarkEnd w:id="43"/>
      <w:bookmarkEnd w:id="44"/>
    </w:p>
    <w:p w14:paraId="439A627A" w14:textId="77777777" w:rsidR="00467A6B" w:rsidRPr="00475770" w:rsidRDefault="00467A6B" w:rsidP="00467A6B">
      <w:pPr>
        <w:sectPr w:rsidR="00467A6B" w:rsidRPr="00475770" w:rsidSect="00D26989">
          <w:pgSz w:w="8392" w:h="11907"/>
          <w:pgMar w:top="567" w:right="567" w:bottom="567" w:left="567" w:header="0" w:footer="340" w:gutter="0"/>
          <w:cols w:space="720"/>
          <w:docGrid w:linePitch="245"/>
        </w:sectPr>
      </w:pPr>
    </w:p>
    <w:p w14:paraId="625BA271" w14:textId="18850EED" w:rsidR="008A3BA3" w:rsidRPr="00475770" w:rsidRDefault="008A3BA3" w:rsidP="008F3E23">
      <w:pPr>
        <w:pStyle w:val="2"/>
        <w:spacing w:before="240"/>
      </w:pPr>
      <w:bookmarkStart w:id="48" w:name="_Toc106900382"/>
      <w:bookmarkStart w:id="49" w:name="_Toc106983254"/>
      <w:bookmarkStart w:id="50" w:name="_Toc131778919"/>
      <w:r w:rsidRPr="00475770">
        <w:lastRenderedPageBreak/>
        <w:t>Terminology</w:t>
      </w:r>
      <w:bookmarkEnd w:id="45"/>
      <w:bookmarkEnd w:id="48"/>
      <w:bookmarkEnd w:id="49"/>
      <w:bookmarkEnd w:id="50"/>
    </w:p>
    <w:p w14:paraId="4FF32E90" w14:textId="7404DEF0" w:rsidR="008A3BA3" w:rsidRPr="00475770" w:rsidRDefault="008A3BA3"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1</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w:t>
      </w:r>
      <w:r w:rsidR="00CD7BD9">
        <w:rPr>
          <w:noProof/>
        </w:rPr>
        <w:fldChar w:fldCharType="end"/>
      </w:r>
      <w:r w:rsidRPr="00475770">
        <w:t xml:space="preserve"> Te</w:t>
      </w:r>
      <w:r w:rsidR="00A253E5" w:rsidRPr="00475770">
        <w:t>r</w:t>
      </w:r>
      <w:r w:rsidRPr="00475770">
        <w:t>minology</w:t>
      </w:r>
    </w:p>
    <w:tbl>
      <w:tblPr>
        <w:tblStyle w:val="af0"/>
        <w:tblW w:w="0" w:type="auto"/>
        <w:jc w:val="center"/>
        <w:tblLayout w:type="fixed"/>
        <w:tblLook w:val="04A0" w:firstRow="1" w:lastRow="0" w:firstColumn="1" w:lastColumn="0" w:noHBand="0" w:noVBand="1"/>
      </w:tblPr>
      <w:tblGrid>
        <w:gridCol w:w="1555"/>
        <w:gridCol w:w="5221"/>
      </w:tblGrid>
      <w:tr w:rsidR="008A3BA3" w:rsidRPr="00475770" w14:paraId="485A904E" w14:textId="77777777" w:rsidTr="005F347D">
        <w:trPr>
          <w:trHeight w:val="487"/>
          <w:tblHeader/>
          <w:jc w:val="center"/>
        </w:trPr>
        <w:tc>
          <w:tcPr>
            <w:tcW w:w="1555" w:type="dxa"/>
            <w:shd w:val="clear" w:color="auto" w:fill="D9D9D9" w:themeFill="background1" w:themeFillShade="D9"/>
            <w:vAlign w:val="center"/>
          </w:tcPr>
          <w:p w14:paraId="7073B46C" w14:textId="77777777" w:rsidR="008A3BA3" w:rsidRPr="00475770" w:rsidRDefault="008A3BA3" w:rsidP="00172287">
            <w:pPr>
              <w:ind w:left="0"/>
              <w:rPr>
                <w:b/>
              </w:rPr>
            </w:pPr>
            <w:r w:rsidRPr="00475770">
              <w:rPr>
                <w:rFonts w:hint="eastAsia"/>
                <w:b/>
              </w:rPr>
              <w:t>T</w:t>
            </w:r>
            <w:r w:rsidRPr="00475770">
              <w:rPr>
                <w:b/>
              </w:rPr>
              <w:t>erm</w:t>
            </w:r>
          </w:p>
        </w:tc>
        <w:tc>
          <w:tcPr>
            <w:tcW w:w="5221" w:type="dxa"/>
            <w:shd w:val="clear" w:color="auto" w:fill="D9D9D9" w:themeFill="background1" w:themeFillShade="D9"/>
            <w:vAlign w:val="center"/>
          </w:tcPr>
          <w:p w14:paraId="21DD783D" w14:textId="77777777" w:rsidR="008A3BA3" w:rsidRPr="00475770" w:rsidRDefault="008A3BA3" w:rsidP="00172287">
            <w:pPr>
              <w:ind w:left="0"/>
              <w:rPr>
                <w:b/>
              </w:rPr>
            </w:pPr>
            <w:r w:rsidRPr="00475770">
              <w:rPr>
                <w:rFonts w:hint="eastAsia"/>
                <w:b/>
              </w:rPr>
              <w:t>D</w:t>
            </w:r>
            <w:r w:rsidRPr="00475770">
              <w:rPr>
                <w:b/>
              </w:rPr>
              <w:t>efinition</w:t>
            </w:r>
          </w:p>
        </w:tc>
      </w:tr>
      <w:tr w:rsidR="008A3BA3" w:rsidRPr="00475770" w14:paraId="2C7A5A31" w14:textId="77777777" w:rsidTr="005F347D">
        <w:trPr>
          <w:trHeight w:val="423"/>
          <w:jc w:val="center"/>
        </w:trPr>
        <w:tc>
          <w:tcPr>
            <w:tcW w:w="1555" w:type="dxa"/>
            <w:vAlign w:val="center"/>
          </w:tcPr>
          <w:p w14:paraId="555ED980" w14:textId="77777777" w:rsidR="008A3BA3" w:rsidRPr="00475770" w:rsidRDefault="008A3BA3" w:rsidP="00172287">
            <w:pPr>
              <w:ind w:left="0"/>
              <w:rPr>
                <w:b/>
              </w:rPr>
            </w:pPr>
            <w:r w:rsidRPr="00475770">
              <w:rPr>
                <w:b/>
              </w:rPr>
              <w:t>AC</w:t>
            </w:r>
          </w:p>
        </w:tc>
        <w:tc>
          <w:tcPr>
            <w:tcW w:w="5221" w:type="dxa"/>
            <w:vAlign w:val="center"/>
          </w:tcPr>
          <w:p w14:paraId="32CAE32F" w14:textId="77777777" w:rsidR="008A3BA3" w:rsidRPr="00475770" w:rsidRDefault="008A3BA3" w:rsidP="00172287">
            <w:pPr>
              <w:ind w:left="0"/>
            </w:pPr>
            <w:r w:rsidRPr="00475770">
              <w:t>Alternating current</w:t>
            </w:r>
          </w:p>
        </w:tc>
      </w:tr>
      <w:tr w:rsidR="00F6531B" w:rsidRPr="00475770" w14:paraId="15F110AB" w14:textId="77777777" w:rsidTr="005F347D">
        <w:trPr>
          <w:trHeight w:val="567"/>
          <w:jc w:val="center"/>
        </w:trPr>
        <w:tc>
          <w:tcPr>
            <w:tcW w:w="1555" w:type="dxa"/>
            <w:vAlign w:val="center"/>
          </w:tcPr>
          <w:p w14:paraId="515F12BD" w14:textId="284384A9" w:rsidR="00F6531B" w:rsidRPr="00475770" w:rsidRDefault="00F6531B" w:rsidP="00F6531B">
            <w:pPr>
              <w:ind w:left="0"/>
              <w:rPr>
                <w:b/>
              </w:rPr>
            </w:pPr>
            <w:r w:rsidRPr="00475770">
              <w:rPr>
                <w:rFonts w:hint="eastAsia"/>
                <w:b/>
              </w:rPr>
              <w:t>C</w:t>
            </w:r>
            <w:r w:rsidRPr="00475770">
              <w:rPr>
                <w:b/>
              </w:rPr>
              <w:t>CS</w:t>
            </w:r>
          </w:p>
        </w:tc>
        <w:tc>
          <w:tcPr>
            <w:tcW w:w="5221" w:type="dxa"/>
            <w:vAlign w:val="center"/>
          </w:tcPr>
          <w:p w14:paraId="475EABC9" w14:textId="02BF7083" w:rsidR="00F6531B" w:rsidRPr="00475770" w:rsidRDefault="00F6531B" w:rsidP="00F6531B">
            <w:pPr>
              <w:ind w:left="0"/>
            </w:pPr>
            <w:r w:rsidRPr="00475770">
              <w:t xml:space="preserve">Combined Charging </w:t>
            </w:r>
            <w:r w:rsidR="00F86502" w:rsidRPr="00475770">
              <w:t>System;</w:t>
            </w:r>
            <w:r w:rsidRPr="00475770">
              <w:t xml:space="preserve"> a standard charging</w:t>
            </w:r>
            <w:r w:rsidRPr="00475770">
              <w:rPr>
                <w:rFonts w:hint="eastAsia"/>
              </w:rPr>
              <w:t xml:space="preserve"> </w:t>
            </w:r>
            <w:r w:rsidRPr="00475770">
              <w:t>method for electric vehicles</w:t>
            </w:r>
          </w:p>
        </w:tc>
      </w:tr>
      <w:tr w:rsidR="00184E17" w:rsidRPr="00475770" w14:paraId="0039AE0E" w14:textId="77777777" w:rsidTr="005F347D">
        <w:trPr>
          <w:trHeight w:val="567"/>
          <w:jc w:val="center"/>
        </w:trPr>
        <w:tc>
          <w:tcPr>
            <w:tcW w:w="1555" w:type="dxa"/>
            <w:vAlign w:val="center"/>
          </w:tcPr>
          <w:p w14:paraId="766747F3" w14:textId="63905DA9" w:rsidR="00184E17" w:rsidRPr="00475770" w:rsidRDefault="00184E17" w:rsidP="00184E17">
            <w:pPr>
              <w:ind w:left="0"/>
              <w:rPr>
                <w:b/>
              </w:rPr>
            </w:pPr>
            <w:r w:rsidRPr="00475770">
              <w:rPr>
                <w:b/>
              </w:rPr>
              <w:t>CCU</w:t>
            </w:r>
          </w:p>
        </w:tc>
        <w:tc>
          <w:tcPr>
            <w:tcW w:w="5221" w:type="dxa"/>
            <w:vAlign w:val="center"/>
          </w:tcPr>
          <w:p w14:paraId="73402E35" w14:textId="711CBAD4" w:rsidR="00184E17" w:rsidRPr="00475770" w:rsidRDefault="00184E17" w:rsidP="00184E17">
            <w:pPr>
              <w:ind w:left="0"/>
            </w:pPr>
            <w:r w:rsidRPr="00475770">
              <w:t>Charging Control Unit</w:t>
            </w:r>
            <w:r w:rsidR="00B2026A" w:rsidRPr="00475770">
              <w:rPr>
                <w:rFonts w:hint="eastAsia"/>
              </w:rPr>
              <w:t>;</w:t>
            </w:r>
            <w:r w:rsidR="00B2026A" w:rsidRPr="00475770">
              <w:t xml:space="preserve"> a control unit used to communicate with BMS, and control the power delivery to the EV</w:t>
            </w:r>
          </w:p>
        </w:tc>
      </w:tr>
      <w:tr w:rsidR="00F6531B" w:rsidRPr="00475770" w14:paraId="6AD15C6D" w14:textId="77777777" w:rsidTr="005F347D">
        <w:trPr>
          <w:trHeight w:val="567"/>
          <w:jc w:val="center"/>
        </w:trPr>
        <w:tc>
          <w:tcPr>
            <w:tcW w:w="1555" w:type="dxa"/>
            <w:vAlign w:val="center"/>
          </w:tcPr>
          <w:p w14:paraId="33DD9DB7" w14:textId="11332DD7" w:rsidR="00F6531B" w:rsidRPr="00475770" w:rsidRDefault="00F6531B" w:rsidP="00F6531B">
            <w:pPr>
              <w:ind w:left="0"/>
              <w:rPr>
                <w:b/>
              </w:rPr>
            </w:pPr>
            <w:proofErr w:type="spellStart"/>
            <w:r w:rsidRPr="00475770">
              <w:rPr>
                <w:b/>
              </w:rPr>
              <w:t>CHAdeMO</w:t>
            </w:r>
            <w:proofErr w:type="spellEnd"/>
          </w:p>
        </w:tc>
        <w:tc>
          <w:tcPr>
            <w:tcW w:w="5221" w:type="dxa"/>
            <w:vAlign w:val="center"/>
          </w:tcPr>
          <w:p w14:paraId="73723930" w14:textId="0A5E5F62" w:rsidR="00F6531B" w:rsidRPr="00475770" w:rsidRDefault="00F86502" w:rsidP="00F6531B">
            <w:pPr>
              <w:ind w:left="0"/>
            </w:pPr>
            <w:r w:rsidRPr="00475770">
              <w:t xml:space="preserve">Abbreviation of </w:t>
            </w:r>
            <w:proofErr w:type="spellStart"/>
            <w:r w:rsidRPr="00475770">
              <w:t>CHArge</w:t>
            </w:r>
            <w:proofErr w:type="spellEnd"/>
            <w:r w:rsidRPr="00475770">
              <w:t xml:space="preserve"> de Move;</w:t>
            </w:r>
            <w:r w:rsidR="00F6531B" w:rsidRPr="00475770">
              <w:t xml:space="preserve"> a standard charging</w:t>
            </w:r>
          </w:p>
          <w:p w14:paraId="57F8473A" w14:textId="0008ED76" w:rsidR="00F6531B" w:rsidRPr="00475770" w:rsidRDefault="00F6531B" w:rsidP="00F6531B">
            <w:pPr>
              <w:ind w:left="0"/>
            </w:pPr>
            <w:r w:rsidRPr="00475770">
              <w:t>method for electric vehicles</w:t>
            </w:r>
          </w:p>
        </w:tc>
      </w:tr>
      <w:tr w:rsidR="00F6531B" w:rsidRPr="00475770" w14:paraId="3A62A2A8" w14:textId="77777777" w:rsidTr="005F347D">
        <w:trPr>
          <w:trHeight w:val="416"/>
          <w:jc w:val="center"/>
        </w:trPr>
        <w:tc>
          <w:tcPr>
            <w:tcW w:w="1555" w:type="dxa"/>
            <w:vAlign w:val="center"/>
          </w:tcPr>
          <w:p w14:paraId="6CE2D4A7" w14:textId="77777777" w:rsidR="00F6531B" w:rsidRPr="00475770" w:rsidRDefault="00F6531B" w:rsidP="00F6531B">
            <w:pPr>
              <w:ind w:left="0"/>
              <w:rPr>
                <w:b/>
              </w:rPr>
            </w:pPr>
            <w:r w:rsidRPr="00475770">
              <w:rPr>
                <w:b/>
              </w:rPr>
              <w:t>DC</w:t>
            </w:r>
          </w:p>
        </w:tc>
        <w:tc>
          <w:tcPr>
            <w:tcW w:w="5221" w:type="dxa"/>
            <w:vAlign w:val="center"/>
          </w:tcPr>
          <w:p w14:paraId="5504F61D" w14:textId="77777777" w:rsidR="00F6531B" w:rsidRPr="00475770" w:rsidRDefault="00F6531B" w:rsidP="00F6531B">
            <w:pPr>
              <w:ind w:left="0"/>
            </w:pPr>
            <w:r w:rsidRPr="00475770">
              <w:t>Direct current</w:t>
            </w:r>
          </w:p>
        </w:tc>
      </w:tr>
      <w:tr w:rsidR="00F6531B" w:rsidRPr="00475770" w14:paraId="6A367D0A" w14:textId="77777777" w:rsidTr="005F347D">
        <w:trPr>
          <w:trHeight w:val="416"/>
          <w:jc w:val="center"/>
        </w:trPr>
        <w:tc>
          <w:tcPr>
            <w:tcW w:w="1555" w:type="dxa"/>
            <w:vAlign w:val="center"/>
          </w:tcPr>
          <w:p w14:paraId="17BB1BFD" w14:textId="0CF55D32" w:rsidR="00F6531B" w:rsidRPr="00475770" w:rsidRDefault="00F6531B" w:rsidP="00F6531B">
            <w:pPr>
              <w:ind w:left="0"/>
              <w:rPr>
                <w:b/>
              </w:rPr>
            </w:pPr>
            <w:r w:rsidRPr="00475770">
              <w:rPr>
                <w:rFonts w:hint="eastAsia"/>
                <w:b/>
              </w:rPr>
              <w:t>E</w:t>
            </w:r>
            <w:r w:rsidRPr="00475770">
              <w:rPr>
                <w:b/>
              </w:rPr>
              <w:t>CU</w:t>
            </w:r>
          </w:p>
        </w:tc>
        <w:tc>
          <w:tcPr>
            <w:tcW w:w="5221" w:type="dxa"/>
            <w:vAlign w:val="center"/>
          </w:tcPr>
          <w:p w14:paraId="002D7036" w14:textId="0FC51B22" w:rsidR="00F6531B" w:rsidRPr="00475770" w:rsidRDefault="00F6531B" w:rsidP="00F6531B">
            <w:pPr>
              <w:ind w:left="0"/>
            </w:pPr>
            <w:r w:rsidRPr="00475770">
              <w:rPr>
                <w:rFonts w:hint="eastAsia"/>
              </w:rPr>
              <w:t>Equipme</w:t>
            </w:r>
            <w:r w:rsidRPr="00475770">
              <w:t>nt Control Unit</w:t>
            </w:r>
            <w:r w:rsidR="00B2026A" w:rsidRPr="00475770">
              <w:t>; a control unit used to handle the system protection and the charging module control and distribution</w:t>
            </w:r>
          </w:p>
        </w:tc>
      </w:tr>
      <w:tr w:rsidR="00F6531B" w:rsidRPr="00475770" w14:paraId="1EC17F07" w14:textId="77777777" w:rsidTr="005F347D">
        <w:trPr>
          <w:trHeight w:val="421"/>
          <w:jc w:val="center"/>
        </w:trPr>
        <w:tc>
          <w:tcPr>
            <w:tcW w:w="1555" w:type="dxa"/>
            <w:vAlign w:val="center"/>
          </w:tcPr>
          <w:p w14:paraId="7506E4FD" w14:textId="77777777" w:rsidR="00F6531B" w:rsidRPr="00475770" w:rsidRDefault="00F6531B" w:rsidP="00F6531B">
            <w:pPr>
              <w:ind w:left="0"/>
              <w:rPr>
                <w:b/>
              </w:rPr>
            </w:pPr>
            <w:r w:rsidRPr="00475770">
              <w:rPr>
                <w:b/>
              </w:rPr>
              <w:t>EV</w:t>
            </w:r>
          </w:p>
        </w:tc>
        <w:tc>
          <w:tcPr>
            <w:tcW w:w="5221" w:type="dxa"/>
            <w:vAlign w:val="center"/>
          </w:tcPr>
          <w:p w14:paraId="248BB593" w14:textId="77777777" w:rsidR="00F6531B" w:rsidRPr="00475770" w:rsidRDefault="00F6531B" w:rsidP="00F6531B">
            <w:pPr>
              <w:ind w:left="0"/>
            </w:pPr>
            <w:r w:rsidRPr="00475770">
              <w:t>Electric vehicle</w:t>
            </w:r>
          </w:p>
        </w:tc>
      </w:tr>
      <w:tr w:rsidR="00F6531B" w:rsidRPr="00475770" w14:paraId="6F7AE2B6" w14:textId="77777777" w:rsidTr="005F347D">
        <w:trPr>
          <w:trHeight w:val="547"/>
          <w:jc w:val="center"/>
        </w:trPr>
        <w:tc>
          <w:tcPr>
            <w:tcW w:w="1555" w:type="dxa"/>
            <w:vAlign w:val="center"/>
          </w:tcPr>
          <w:p w14:paraId="30255C46" w14:textId="77777777" w:rsidR="00F6531B" w:rsidRPr="00475770" w:rsidRDefault="00F6531B" w:rsidP="00F6531B">
            <w:pPr>
              <w:ind w:left="0"/>
              <w:rPr>
                <w:b/>
              </w:rPr>
            </w:pPr>
            <w:r w:rsidRPr="00475770">
              <w:rPr>
                <w:rFonts w:hint="eastAsia"/>
                <w:b/>
              </w:rPr>
              <w:t>O</w:t>
            </w:r>
            <w:r w:rsidRPr="00475770">
              <w:rPr>
                <w:b/>
              </w:rPr>
              <w:t>CPP</w:t>
            </w:r>
          </w:p>
        </w:tc>
        <w:tc>
          <w:tcPr>
            <w:tcW w:w="5221" w:type="dxa"/>
            <w:vAlign w:val="center"/>
          </w:tcPr>
          <w:p w14:paraId="2451C18C" w14:textId="37A84225" w:rsidR="00F6531B" w:rsidRPr="00475770" w:rsidRDefault="00F6531B" w:rsidP="00F86502">
            <w:pPr>
              <w:ind w:left="0"/>
            </w:pPr>
            <w:r w:rsidRPr="00475770">
              <w:rPr>
                <w:rFonts w:hint="eastAsia"/>
              </w:rPr>
              <w:t>O</w:t>
            </w:r>
            <w:r w:rsidRPr="00475770">
              <w:t>pen charge point protocol</w:t>
            </w:r>
            <w:r w:rsidR="00F86502" w:rsidRPr="00475770">
              <w:t>;</w:t>
            </w:r>
            <w:r w:rsidRPr="00475770">
              <w:t xml:space="preserve"> open standard for communication with charge stations</w:t>
            </w:r>
          </w:p>
        </w:tc>
      </w:tr>
      <w:tr w:rsidR="00F6531B" w:rsidRPr="00475770" w14:paraId="1757E349" w14:textId="77777777" w:rsidTr="005F347D">
        <w:trPr>
          <w:trHeight w:val="566"/>
          <w:jc w:val="center"/>
        </w:trPr>
        <w:tc>
          <w:tcPr>
            <w:tcW w:w="1555" w:type="dxa"/>
            <w:vAlign w:val="center"/>
          </w:tcPr>
          <w:p w14:paraId="58584B90" w14:textId="0022E77D" w:rsidR="00F6531B" w:rsidRPr="00475770" w:rsidRDefault="00F6531B" w:rsidP="00F6531B">
            <w:pPr>
              <w:ind w:left="0"/>
              <w:rPr>
                <w:b/>
              </w:rPr>
            </w:pPr>
            <w:r w:rsidRPr="00475770">
              <w:rPr>
                <w:rFonts w:hint="eastAsia"/>
                <w:b/>
              </w:rPr>
              <w:t>PE</w:t>
            </w:r>
          </w:p>
        </w:tc>
        <w:tc>
          <w:tcPr>
            <w:tcW w:w="5221" w:type="dxa"/>
            <w:vAlign w:val="center"/>
          </w:tcPr>
          <w:p w14:paraId="4E57BF6F" w14:textId="135E76A7" w:rsidR="00F6531B" w:rsidRPr="00475770" w:rsidRDefault="00F6531B" w:rsidP="00F6531B">
            <w:pPr>
              <w:ind w:left="0"/>
            </w:pPr>
            <w:r w:rsidRPr="00475770">
              <w:rPr>
                <w:rFonts w:hint="eastAsia"/>
              </w:rPr>
              <w:t>Protective earth</w:t>
            </w:r>
            <w:r w:rsidR="00F86502" w:rsidRPr="00475770">
              <w:t xml:space="preserve"> (ground)</w:t>
            </w:r>
          </w:p>
        </w:tc>
      </w:tr>
      <w:tr w:rsidR="00F6531B" w:rsidRPr="00475770" w14:paraId="4DE16C4D" w14:textId="77777777" w:rsidTr="005F347D">
        <w:trPr>
          <w:trHeight w:val="561"/>
          <w:jc w:val="center"/>
        </w:trPr>
        <w:tc>
          <w:tcPr>
            <w:tcW w:w="1555" w:type="dxa"/>
            <w:vAlign w:val="center"/>
          </w:tcPr>
          <w:p w14:paraId="3EF56E22" w14:textId="600A582D" w:rsidR="00F6531B" w:rsidRPr="00475770" w:rsidRDefault="00F6531B" w:rsidP="00F6531B">
            <w:pPr>
              <w:ind w:left="0"/>
              <w:rPr>
                <w:b/>
              </w:rPr>
            </w:pPr>
            <w:r w:rsidRPr="00475770">
              <w:rPr>
                <w:b/>
              </w:rPr>
              <w:t>RCBO</w:t>
            </w:r>
          </w:p>
        </w:tc>
        <w:tc>
          <w:tcPr>
            <w:tcW w:w="5221" w:type="dxa"/>
            <w:vAlign w:val="center"/>
          </w:tcPr>
          <w:p w14:paraId="688EEB30" w14:textId="07E5AC4A" w:rsidR="00F6531B" w:rsidRPr="00475770" w:rsidRDefault="00F6531B" w:rsidP="00F6531B">
            <w:pPr>
              <w:ind w:left="0"/>
            </w:pPr>
            <w:r w:rsidRPr="00475770">
              <w:t>Residual current breaker with overload</w:t>
            </w:r>
          </w:p>
        </w:tc>
      </w:tr>
      <w:tr w:rsidR="00F6531B" w:rsidRPr="00475770" w14:paraId="133A1F83" w14:textId="77777777" w:rsidTr="005F347D">
        <w:trPr>
          <w:trHeight w:val="561"/>
          <w:jc w:val="center"/>
        </w:trPr>
        <w:tc>
          <w:tcPr>
            <w:tcW w:w="1555" w:type="dxa"/>
            <w:vAlign w:val="center"/>
          </w:tcPr>
          <w:p w14:paraId="0131B35D" w14:textId="6DBC4527" w:rsidR="00F6531B" w:rsidRPr="00475770" w:rsidRDefault="00F6531B" w:rsidP="00F6531B">
            <w:pPr>
              <w:ind w:left="0"/>
              <w:rPr>
                <w:b/>
              </w:rPr>
            </w:pPr>
            <w:r w:rsidRPr="00475770">
              <w:rPr>
                <w:rFonts w:hint="eastAsia"/>
                <w:b/>
              </w:rPr>
              <w:t>R</w:t>
            </w:r>
            <w:r w:rsidRPr="00475770">
              <w:rPr>
                <w:b/>
              </w:rPr>
              <w:t>CD</w:t>
            </w:r>
          </w:p>
        </w:tc>
        <w:tc>
          <w:tcPr>
            <w:tcW w:w="5221" w:type="dxa"/>
            <w:vAlign w:val="center"/>
          </w:tcPr>
          <w:p w14:paraId="6ABA96DA" w14:textId="6A501E08" w:rsidR="00F6531B" w:rsidRPr="00475770" w:rsidRDefault="00F6531B" w:rsidP="00F86502">
            <w:pPr>
              <w:ind w:left="0"/>
            </w:pPr>
            <w:r w:rsidRPr="00475770">
              <w:t>Residual current device</w:t>
            </w:r>
            <w:r w:rsidR="00F86502" w:rsidRPr="00475770">
              <w:t>;</w:t>
            </w:r>
            <w:r w:rsidRPr="00475770">
              <w:t xml:space="preserve"> a device that breaks an electrical circuit </w:t>
            </w:r>
            <w:r w:rsidR="00F86502" w:rsidRPr="00475770">
              <w:t>when it detects a current</w:t>
            </w:r>
            <w:r w:rsidRPr="00475770">
              <w:t xml:space="preserve"> leakage</w:t>
            </w:r>
          </w:p>
        </w:tc>
      </w:tr>
      <w:tr w:rsidR="00F6531B" w:rsidRPr="00475770" w14:paraId="6AE2603C" w14:textId="77777777" w:rsidTr="005F347D">
        <w:trPr>
          <w:trHeight w:val="561"/>
          <w:jc w:val="center"/>
        </w:trPr>
        <w:tc>
          <w:tcPr>
            <w:tcW w:w="1555" w:type="dxa"/>
            <w:vAlign w:val="center"/>
          </w:tcPr>
          <w:p w14:paraId="1EE31665" w14:textId="08CCC282" w:rsidR="00F6531B" w:rsidRPr="00475770" w:rsidRDefault="00F6531B" w:rsidP="00F6531B">
            <w:pPr>
              <w:ind w:left="0"/>
              <w:rPr>
                <w:b/>
              </w:rPr>
            </w:pPr>
            <w:r w:rsidRPr="00475770">
              <w:rPr>
                <w:rFonts w:hint="eastAsia"/>
                <w:b/>
              </w:rPr>
              <w:t>RFID</w:t>
            </w:r>
          </w:p>
        </w:tc>
        <w:tc>
          <w:tcPr>
            <w:tcW w:w="5221" w:type="dxa"/>
            <w:vAlign w:val="center"/>
          </w:tcPr>
          <w:p w14:paraId="08DEEACD" w14:textId="6F682F7D" w:rsidR="00F6531B" w:rsidRPr="00475770" w:rsidRDefault="00F6531B" w:rsidP="00F86502">
            <w:pPr>
              <w:ind w:left="0"/>
            </w:pPr>
            <w:r w:rsidRPr="00475770">
              <w:rPr>
                <w:rFonts w:hint="eastAsia"/>
              </w:rPr>
              <w:t>Radio-frequency identification</w:t>
            </w:r>
            <w:r w:rsidR="00F86502" w:rsidRPr="00475770">
              <w:t>;</w:t>
            </w:r>
            <w:r w:rsidRPr="00475770">
              <w:rPr>
                <w:rFonts w:hint="eastAsia"/>
              </w:rPr>
              <w:t xml:space="preserve"> a method of charging authentication</w:t>
            </w:r>
          </w:p>
        </w:tc>
      </w:tr>
      <w:tr w:rsidR="00F6531B" w:rsidRPr="00475770" w14:paraId="18CD4FB2" w14:textId="77777777" w:rsidTr="005F347D">
        <w:trPr>
          <w:trHeight w:val="561"/>
          <w:jc w:val="center"/>
        </w:trPr>
        <w:tc>
          <w:tcPr>
            <w:tcW w:w="1555" w:type="dxa"/>
            <w:vAlign w:val="center"/>
          </w:tcPr>
          <w:p w14:paraId="13D75DD6" w14:textId="1FC33F33" w:rsidR="00F6531B" w:rsidRPr="00475770" w:rsidRDefault="00657336" w:rsidP="00F6531B">
            <w:pPr>
              <w:ind w:left="0"/>
              <w:rPr>
                <w:b/>
              </w:rPr>
            </w:pPr>
            <w:r>
              <w:rPr>
                <w:rFonts w:hint="eastAsia"/>
                <w:b/>
              </w:rPr>
              <w:t>S</w:t>
            </w:r>
            <w:r>
              <w:rPr>
                <w:b/>
              </w:rPr>
              <w:t>O</w:t>
            </w:r>
            <w:r w:rsidR="00F6531B" w:rsidRPr="00475770">
              <w:rPr>
                <w:rFonts w:hint="eastAsia"/>
                <w:b/>
              </w:rPr>
              <w:t>C</w:t>
            </w:r>
          </w:p>
        </w:tc>
        <w:tc>
          <w:tcPr>
            <w:tcW w:w="5221" w:type="dxa"/>
            <w:vAlign w:val="center"/>
          </w:tcPr>
          <w:p w14:paraId="48379EA1" w14:textId="5C88A477" w:rsidR="00F6531B" w:rsidRPr="00475770" w:rsidRDefault="00F6531B" w:rsidP="00F86502">
            <w:pPr>
              <w:ind w:left="0"/>
            </w:pPr>
            <w:r w:rsidRPr="00475770">
              <w:t>State of charge</w:t>
            </w:r>
            <w:r w:rsidR="00F86502" w:rsidRPr="00475770">
              <w:t>;</w:t>
            </w:r>
            <w:r w:rsidRPr="00475770">
              <w:t xml:space="preserve"> the level of charge of an electric battery relative to its capacity. 0%=empty; 100%=full</w:t>
            </w:r>
          </w:p>
        </w:tc>
      </w:tr>
      <w:tr w:rsidR="00F6531B" w:rsidRPr="00475770" w14:paraId="4E362952" w14:textId="77777777" w:rsidTr="005F347D">
        <w:trPr>
          <w:trHeight w:val="561"/>
          <w:jc w:val="center"/>
        </w:trPr>
        <w:tc>
          <w:tcPr>
            <w:tcW w:w="1555" w:type="dxa"/>
            <w:vAlign w:val="center"/>
          </w:tcPr>
          <w:p w14:paraId="1127F89B" w14:textId="0EDC1525" w:rsidR="00F6531B" w:rsidRPr="00475770" w:rsidRDefault="00F6531B" w:rsidP="00F6531B">
            <w:pPr>
              <w:ind w:left="0"/>
              <w:rPr>
                <w:b/>
              </w:rPr>
            </w:pPr>
            <w:r w:rsidRPr="00475770">
              <w:rPr>
                <w:b/>
              </w:rPr>
              <w:t>SPD</w:t>
            </w:r>
          </w:p>
        </w:tc>
        <w:tc>
          <w:tcPr>
            <w:tcW w:w="5221" w:type="dxa"/>
            <w:vAlign w:val="center"/>
          </w:tcPr>
          <w:p w14:paraId="4579015D" w14:textId="0AB3E60A" w:rsidR="00F6531B" w:rsidRPr="00475770" w:rsidRDefault="00F6531B" w:rsidP="00F86502">
            <w:pPr>
              <w:ind w:left="0"/>
            </w:pPr>
            <w:r w:rsidRPr="00475770">
              <w:t>Surge protection device</w:t>
            </w:r>
            <w:r w:rsidR="00F86502" w:rsidRPr="00475770">
              <w:t>;</w:t>
            </w:r>
            <w:r w:rsidRPr="00475770">
              <w:t xml:space="preserve"> a device intended to protect electrical devices from voltage spikes in AC circuits</w:t>
            </w:r>
          </w:p>
        </w:tc>
      </w:tr>
      <w:tr w:rsidR="00F6531B" w:rsidRPr="00475770" w14:paraId="2A260B42" w14:textId="77777777" w:rsidTr="005F347D">
        <w:trPr>
          <w:trHeight w:val="48"/>
          <w:jc w:val="center"/>
        </w:trPr>
        <w:tc>
          <w:tcPr>
            <w:tcW w:w="1555" w:type="dxa"/>
            <w:vAlign w:val="center"/>
          </w:tcPr>
          <w:p w14:paraId="75DFFC27" w14:textId="794B4CCE" w:rsidR="00F6531B" w:rsidRPr="00475770" w:rsidRDefault="00F6531B" w:rsidP="00F6531B">
            <w:pPr>
              <w:ind w:left="0"/>
              <w:rPr>
                <w:b/>
              </w:rPr>
            </w:pPr>
            <w:r w:rsidRPr="00475770">
              <w:rPr>
                <w:b/>
              </w:rPr>
              <w:t>TCU</w:t>
            </w:r>
          </w:p>
        </w:tc>
        <w:tc>
          <w:tcPr>
            <w:tcW w:w="5221" w:type="dxa"/>
            <w:vAlign w:val="center"/>
          </w:tcPr>
          <w:p w14:paraId="2CD95F34" w14:textId="19E466EB" w:rsidR="00F6531B" w:rsidRPr="00475770" w:rsidRDefault="00F6531B" w:rsidP="00B2026A">
            <w:pPr>
              <w:ind w:left="0"/>
            </w:pPr>
            <w:r w:rsidRPr="00475770">
              <w:t>Tra</w:t>
            </w:r>
            <w:r w:rsidR="00B2026A" w:rsidRPr="00475770">
              <w:rPr>
                <w:rFonts w:hint="eastAsia"/>
              </w:rPr>
              <w:t>nsaction</w:t>
            </w:r>
            <w:r w:rsidRPr="00475770">
              <w:t xml:space="preserve"> Control Unit</w:t>
            </w:r>
            <w:r w:rsidR="00B2026A" w:rsidRPr="00475770">
              <w:t>; intelligent hardware to handle the human-machine interface, metering, transaction, and communication with back office</w:t>
            </w:r>
          </w:p>
        </w:tc>
      </w:tr>
    </w:tbl>
    <w:p w14:paraId="4ECD033C" w14:textId="3B3FFCAC" w:rsidR="00B67D5F" w:rsidRPr="00475770" w:rsidRDefault="00B67D5F" w:rsidP="00777848">
      <w:pPr>
        <w:pStyle w:val="10"/>
      </w:pPr>
      <w:bookmarkStart w:id="51" w:name="1.9_General_symbols_and_signal_words"/>
      <w:bookmarkStart w:id="52" w:name="_bookmark9"/>
      <w:bookmarkStart w:id="53" w:name="1.10_Special_symbols_for_warnings_and_da"/>
      <w:bookmarkStart w:id="54" w:name="_bookmark10"/>
      <w:bookmarkStart w:id="55" w:name="1.11_Related_documents"/>
      <w:bookmarkStart w:id="56" w:name="_bookmark11"/>
      <w:bookmarkStart w:id="57" w:name="1.12_Manufacturer_and_contact_data"/>
      <w:bookmarkStart w:id="58" w:name="_bookmark12"/>
      <w:bookmarkStart w:id="59" w:name="1.13_Abbreviations"/>
      <w:bookmarkStart w:id="60" w:name="_bookmark13"/>
      <w:bookmarkStart w:id="61" w:name="1.14_Terminology"/>
      <w:bookmarkStart w:id="62" w:name="_bookmark14"/>
      <w:bookmarkStart w:id="63" w:name="_Toc106900383"/>
      <w:bookmarkStart w:id="64" w:name="_Toc106983255"/>
      <w:bookmarkStart w:id="65" w:name="_Toc131778920"/>
      <w:bookmarkEnd w:id="46"/>
      <w:bookmarkEnd w:id="47"/>
      <w:bookmarkEnd w:id="51"/>
      <w:bookmarkEnd w:id="52"/>
      <w:bookmarkEnd w:id="53"/>
      <w:bookmarkEnd w:id="54"/>
      <w:bookmarkEnd w:id="55"/>
      <w:bookmarkEnd w:id="56"/>
      <w:bookmarkEnd w:id="57"/>
      <w:bookmarkEnd w:id="58"/>
      <w:bookmarkEnd w:id="59"/>
      <w:bookmarkEnd w:id="60"/>
      <w:bookmarkEnd w:id="61"/>
      <w:bookmarkEnd w:id="62"/>
      <w:r w:rsidRPr="00475770">
        <w:lastRenderedPageBreak/>
        <w:t>Safety</w:t>
      </w:r>
      <w:bookmarkEnd w:id="63"/>
      <w:bookmarkEnd w:id="64"/>
      <w:bookmarkEnd w:id="65"/>
    </w:p>
    <w:p w14:paraId="760126E6" w14:textId="77777777" w:rsidR="001026E0" w:rsidRPr="00475770" w:rsidRDefault="001026E0" w:rsidP="001026E0">
      <w:pPr>
        <w:pStyle w:val="2"/>
        <w:spacing w:before="240"/>
      </w:pPr>
      <w:bookmarkStart w:id="66" w:name="2.1_Liability"/>
      <w:bookmarkStart w:id="67" w:name="_bookmark17"/>
      <w:bookmarkStart w:id="68" w:name="2.2_General_safety_instructions"/>
      <w:bookmarkStart w:id="69" w:name="_bookmark18"/>
      <w:bookmarkStart w:id="70" w:name="2.3_Responsibilities_for_the_owner"/>
      <w:bookmarkStart w:id="71" w:name="_bookmark19"/>
      <w:bookmarkStart w:id="72" w:name="_Toc106900384"/>
      <w:bookmarkStart w:id="73" w:name="_Toc106983256"/>
      <w:bookmarkStart w:id="74" w:name="_Toc131778921"/>
      <w:bookmarkStart w:id="75" w:name="_Ref101788073"/>
      <w:bookmarkStart w:id="76" w:name="_Ref103159006"/>
      <w:bookmarkEnd w:id="66"/>
      <w:bookmarkEnd w:id="67"/>
      <w:bookmarkEnd w:id="68"/>
      <w:bookmarkEnd w:id="69"/>
      <w:bookmarkEnd w:id="70"/>
      <w:bookmarkEnd w:id="71"/>
      <w:r w:rsidRPr="00475770">
        <w:t>Safety Warnings</w:t>
      </w:r>
      <w:bookmarkEnd w:id="72"/>
      <w:bookmarkEnd w:id="73"/>
      <w:bookmarkEnd w:id="74"/>
    </w:p>
    <w:p w14:paraId="253E3846" w14:textId="622C3E4B" w:rsidR="001026E0" w:rsidRPr="00475770" w:rsidRDefault="001026E0" w:rsidP="00EC103E">
      <w:pPr>
        <w:pStyle w:val="ad"/>
        <w:numPr>
          <w:ilvl w:val="0"/>
          <w:numId w:val="26"/>
        </w:numPr>
        <w:spacing w:beforeLines="20" w:before="48" w:afterLines="20" w:after="48"/>
        <w:ind w:left="654"/>
      </w:pPr>
      <w:r w:rsidRPr="00475770">
        <w:rPr>
          <w:snapToGrid w:val="0"/>
        </w:rPr>
        <w:t>D</w:t>
      </w:r>
      <w:r w:rsidRPr="00475770">
        <w:rPr>
          <w:rFonts w:hint="eastAsia"/>
          <w:snapToGrid w:val="0"/>
        </w:rPr>
        <w:t>isconnect</w:t>
      </w:r>
      <w:r w:rsidRPr="00475770">
        <w:rPr>
          <w:snapToGrid w:val="0"/>
        </w:rPr>
        <w:t xml:space="preserve"> the power supply to the MaxiCharger </w:t>
      </w:r>
      <w:r w:rsidRPr="00475770">
        <w:t xml:space="preserve">during the </w:t>
      </w:r>
      <w:r w:rsidR="00777848" w:rsidRPr="00475770">
        <w:t>entire</w:t>
      </w:r>
      <w:r w:rsidRPr="00475770">
        <w:t xml:space="preserve"> installation procedure.</w:t>
      </w:r>
    </w:p>
    <w:p w14:paraId="5F018C80" w14:textId="7A1B94EE" w:rsidR="001026E0" w:rsidRPr="00475770" w:rsidRDefault="001026E0" w:rsidP="00EC103E">
      <w:pPr>
        <w:pStyle w:val="ad"/>
        <w:numPr>
          <w:ilvl w:val="0"/>
          <w:numId w:val="26"/>
        </w:numPr>
        <w:spacing w:beforeLines="20" w:before="48" w:afterLines="20" w:after="48"/>
        <w:ind w:left="654"/>
      </w:pPr>
      <w:r w:rsidRPr="00475770">
        <w:t xml:space="preserve">The load capacity of the grid must </w:t>
      </w:r>
      <w:r w:rsidR="00777848" w:rsidRPr="00475770">
        <w:t xml:space="preserve">meet the requirements of </w:t>
      </w:r>
      <w:r w:rsidRPr="00475770">
        <w:t>the MaxiCharger.</w:t>
      </w:r>
    </w:p>
    <w:p w14:paraId="5977F7BF" w14:textId="77777777" w:rsidR="001026E0" w:rsidRPr="00475770" w:rsidRDefault="001026E0" w:rsidP="00EC103E">
      <w:pPr>
        <w:pStyle w:val="ad"/>
        <w:numPr>
          <w:ilvl w:val="0"/>
          <w:numId w:val="26"/>
        </w:numPr>
        <w:spacing w:beforeLines="20" w:before="48" w:afterLines="20" w:after="48"/>
        <w:ind w:left="654"/>
      </w:pPr>
      <w:r w:rsidRPr="00475770">
        <w:t xml:space="preserve">Connect the MaxiCharger to a grounded, metal, permanent wiring system. Otherwise, </w:t>
      </w:r>
      <w:r w:rsidRPr="00475770">
        <w:rPr>
          <w:rFonts w:hint="eastAsia"/>
        </w:rPr>
        <w:t>use</w:t>
      </w:r>
      <w:r w:rsidRPr="00475770">
        <w:t xml:space="preserve"> the equipment-grounding conductor with the circuit conductors and connect it to the equipment grounding terminal or lead on the product.</w:t>
      </w:r>
    </w:p>
    <w:p w14:paraId="6A682DC8" w14:textId="2CA49BD9" w:rsidR="001026E0" w:rsidRPr="00475770" w:rsidRDefault="001026E0" w:rsidP="00EC103E">
      <w:pPr>
        <w:pStyle w:val="ad"/>
        <w:numPr>
          <w:ilvl w:val="0"/>
          <w:numId w:val="26"/>
        </w:numPr>
        <w:spacing w:beforeLines="20" w:before="48" w:afterLines="20" w:after="48"/>
        <w:ind w:left="654"/>
      </w:pPr>
      <w:r w:rsidRPr="00475770">
        <w:t xml:space="preserve">Unqualified personnel must </w:t>
      </w:r>
      <w:r w:rsidR="00777848" w:rsidRPr="00475770">
        <w:t xml:space="preserve">keep </w:t>
      </w:r>
      <w:r w:rsidRPr="00475770">
        <w:t xml:space="preserve">a safe distance during the </w:t>
      </w:r>
      <w:r w:rsidR="00777848" w:rsidRPr="00475770">
        <w:t>entire</w:t>
      </w:r>
      <w:r w:rsidRPr="00475770">
        <w:t xml:space="preserve"> installation procedure.</w:t>
      </w:r>
    </w:p>
    <w:p w14:paraId="39B131DD" w14:textId="4B5AD1F2" w:rsidR="001026E0" w:rsidRPr="00475770" w:rsidRDefault="001026E0" w:rsidP="00EC103E">
      <w:pPr>
        <w:pStyle w:val="ad"/>
        <w:numPr>
          <w:ilvl w:val="0"/>
          <w:numId w:val="26"/>
        </w:numPr>
        <w:spacing w:beforeLines="20" w:before="48" w:afterLines="20" w:after="48"/>
        <w:ind w:left="654"/>
      </w:pPr>
      <w:r w:rsidRPr="00475770">
        <w:rPr>
          <w:rFonts w:hint="eastAsia"/>
        </w:rPr>
        <w:t>T</w:t>
      </w:r>
      <w:r w:rsidRPr="00475770">
        <w:t xml:space="preserve">he connections to the </w:t>
      </w:r>
      <w:r w:rsidR="006124BD" w:rsidRPr="00475770">
        <w:t>MaxiCharger</w:t>
      </w:r>
      <w:r w:rsidRPr="00475770">
        <w:t xml:space="preserve"> </w:t>
      </w:r>
      <w:r w:rsidR="00777848" w:rsidRPr="00475770">
        <w:t xml:space="preserve">must </w:t>
      </w:r>
      <w:r w:rsidRPr="00475770">
        <w:t>comply with all applicable local rules.</w:t>
      </w:r>
    </w:p>
    <w:p w14:paraId="5DD2CDD0" w14:textId="77777777" w:rsidR="001026E0" w:rsidRPr="00475770" w:rsidRDefault="001026E0" w:rsidP="00EC103E">
      <w:pPr>
        <w:pStyle w:val="ad"/>
        <w:numPr>
          <w:ilvl w:val="0"/>
          <w:numId w:val="26"/>
        </w:numPr>
        <w:spacing w:beforeLines="20" w:before="48" w:afterLines="20" w:after="48"/>
        <w:ind w:left="654"/>
      </w:pPr>
      <w:r w:rsidRPr="00475770">
        <w:rPr>
          <w:rFonts w:hint="eastAsia"/>
        </w:rPr>
        <w:t>O</w:t>
      </w:r>
      <w:r w:rsidRPr="00475770">
        <w:t>nly use electrical wires of sufficient gauge and insulation to handle the rated current and voltage demand.</w:t>
      </w:r>
    </w:p>
    <w:p w14:paraId="7B2E9F4B" w14:textId="5BDC71B3" w:rsidR="001026E0" w:rsidRPr="00475770" w:rsidRDefault="001026E0" w:rsidP="00EC103E">
      <w:pPr>
        <w:pStyle w:val="ad"/>
        <w:numPr>
          <w:ilvl w:val="0"/>
          <w:numId w:val="26"/>
        </w:numPr>
        <w:spacing w:beforeLines="20" w:before="48" w:afterLines="20" w:after="48"/>
        <w:ind w:left="654"/>
      </w:pPr>
      <w:r w:rsidRPr="00475770">
        <w:t xml:space="preserve">Protect the wiring inside the MaxiCharger from damage and </w:t>
      </w:r>
      <w:r w:rsidRPr="00475770">
        <w:rPr>
          <w:rFonts w:hint="eastAsia"/>
        </w:rPr>
        <w:t>d</w:t>
      </w:r>
      <w:r w:rsidR="00777848" w:rsidRPr="00475770">
        <w:t>o not obstruct the wiring</w:t>
      </w:r>
      <w:r w:rsidRPr="00475770">
        <w:t xml:space="preserve"> when you </w:t>
      </w:r>
      <w:r w:rsidR="00777848" w:rsidRPr="00475770">
        <w:t>perform maintenance</w:t>
      </w:r>
      <w:r w:rsidRPr="00475770">
        <w:t xml:space="preserve"> on the cabinet.</w:t>
      </w:r>
    </w:p>
    <w:p w14:paraId="46A1EE51" w14:textId="3C5F96BA" w:rsidR="001026E0" w:rsidRPr="00475770" w:rsidRDefault="001026E0" w:rsidP="00EC103E">
      <w:pPr>
        <w:pStyle w:val="ad"/>
        <w:numPr>
          <w:ilvl w:val="0"/>
          <w:numId w:val="26"/>
        </w:numPr>
        <w:spacing w:beforeLines="20" w:before="48" w:afterLines="20" w:after="48"/>
        <w:ind w:left="654"/>
      </w:pPr>
      <w:r w:rsidRPr="00475770">
        <w:t xml:space="preserve">Keep the cabinet away from </w:t>
      </w:r>
      <w:r w:rsidR="00777848" w:rsidRPr="00475770">
        <w:t>all</w:t>
      </w:r>
      <w:r w:rsidRPr="00475770">
        <w:t xml:space="preserve"> water </w:t>
      </w:r>
      <w:r w:rsidRPr="00475770">
        <w:rPr>
          <w:rFonts w:hint="eastAsia"/>
        </w:rPr>
        <w:t>source</w:t>
      </w:r>
      <w:r w:rsidRPr="00475770">
        <w:t>.</w:t>
      </w:r>
    </w:p>
    <w:p w14:paraId="4D406CD2" w14:textId="7EB3115C" w:rsidR="001026E0" w:rsidRPr="00475770" w:rsidRDefault="001026E0" w:rsidP="00EC103E">
      <w:pPr>
        <w:pStyle w:val="ad"/>
        <w:numPr>
          <w:ilvl w:val="0"/>
          <w:numId w:val="26"/>
        </w:numPr>
        <w:spacing w:beforeLines="20" w:before="48" w:afterLines="20" w:after="48"/>
        <w:ind w:left="654"/>
      </w:pPr>
      <w:r w:rsidRPr="00475770">
        <w:t xml:space="preserve">Protect the </w:t>
      </w:r>
      <w:r w:rsidR="006124BD" w:rsidRPr="00475770">
        <w:t>MaxiCharger</w:t>
      </w:r>
      <w:r w:rsidRPr="00475770">
        <w:t xml:space="preserve"> with safety devices and measures </w:t>
      </w:r>
      <w:r w:rsidR="00777848" w:rsidRPr="00475770">
        <w:t>as specified by</w:t>
      </w:r>
      <w:r w:rsidRPr="00475770">
        <w:t xml:space="preserve"> local rules.</w:t>
      </w:r>
    </w:p>
    <w:p w14:paraId="3B9B947F" w14:textId="2FD79E0E" w:rsidR="001026E0" w:rsidRDefault="00777848" w:rsidP="00EC103E">
      <w:pPr>
        <w:pStyle w:val="ad"/>
        <w:numPr>
          <w:ilvl w:val="0"/>
          <w:numId w:val="26"/>
        </w:numPr>
        <w:spacing w:beforeLines="20" w:before="48" w:afterLines="20" w:after="48"/>
        <w:ind w:left="654"/>
      </w:pPr>
      <w:r w:rsidRPr="00475770">
        <w:t>Wear proper</w:t>
      </w:r>
      <w:r w:rsidR="001026E0" w:rsidRPr="00475770">
        <w:t xml:space="preserve"> personal protective equipment such as protective clothing, safety gloves, safety shoes, and safety glasses</w:t>
      </w:r>
      <w:r w:rsidR="001026E0" w:rsidRPr="00475770">
        <w:rPr>
          <w:lang w:eastAsia="en-US"/>
        </w:rPr>
        <w:t xml:space="preserve"> when necessary.</w:t>
      </w:r>
    </w:p>
    <w:p w14:paraId="4CF49F08" w14:textId="6A9A748A" w:rsidR="00601996" w:rsidRPr="001D2824" w:rsidRDefault="00601996" w:rsidP="00EC103E">
      <w:pPr>
        <w:pStyle w:val="ad"/>
        <w:numPr>
          <w:ilvl w:val="0"/>
          <w:numId w:val="26"/>
        </w:numPr>
        <w:spacing w:beforeLines="20" w:before="48" w:afterLines="20" w:after="48"/>
        <w:ind w:left="654"/>
      </w:pPr>
      <w:r w:rsidRPr="007C002D">
        <w:rPr>
          <w:highlight w:val="cyan"/>
        </w:rPr>
        <w:t>Do not install or use this equipment near flammable, explosive, harsh, or combustible materials, chemicals or vapors.</w:t>
      </w:r>
    </w:p>
    <w:p w14:paraId="4275BCC2" w14:textId="6A1D9F1F" w:rsidR="00601996" w:rsidRPr="001D2824" w:rsidRDefault="00715901" w:rsidP="00EC103E">
      <w:pPr>
        <w:pStyle w:val="ad"/>
        <w:numPr>
          <w:ilvl w:val="0"/>
          <w:numId w:val="26"/>
        </w:numPr>
        <w:spacing w:beforeLines="20" w:before="48" w:afterLines="20" w:after="48"/>
        <w:ind w:left="654"/>
      </w:pPr>
      <w:r w:rsidRPr="007C002D">
        <w:rPr>
          <w:highlight w:val="cyan"/>
        </w:rPr>
        <w:t>If applicable,</w:t>
      </w:r>
      <w:r w:rsidR="00601996" w:rsidRPr="007C002D">
        <w:rPr>
          <w:highlight w:val="cyan"/>
        </w:rPr>
        <w:t xml:space="preserve"> install a fire alarm system </w:t>
      </w:r>
      <w:r w:rsidRPr="007C002D">
        <w:rPr>
          <w:highlight w:val="cyan"/>
        </w:rPr>
        <w:t xml:space="preserve">nearby this equipment </w:t>
      </w:r>
      <w:r w:rsidR="00601996" w:rsidRPr="007C002D">
        <w:rPr>
          <w:highlight w:val="cyan"/>
        </w:rPr>
        <w:t xml:space="preserve">to detect </w:t>
      </w:r>
      <w:r w:rsidRPr="007C002D">
        <w:rPr>
          <w:highlight w:val="cyan"/>
        </w:rPr>
        <w:t xml:space="preserve">early </w:t>
      </w:r>
      <w:r w:rsidR="00601996" w:rsidRPr="007C002D">
        <w:rPr>
          <w:highlight w:val="cyan"/>
        </w:rPr>
        <w:t>fires.</w:t>
      </w:r>
    </w:p>
    <w:p w14:paraId="5738E2AC" w14:textId="4EF19730" w:rsidR="00B67D5F" w:rsidRPr="00475770" w:rsidRDefault="00271E20" w:rsidP="008E6E83">
      <w:pPr>
        <w:pStyle w:val="2"/>
        <w:spacing w:before="240"/>
      </w:pPr>
      <w:bookmarkStart w:id="77" w:name="_Ref103175566"/>
      <w:bookmarkStart w:id="78" w:name="_Toc106900385"/>
      <w:bookmarkStart w:id="79" w:name="_Toc106983257"/>
      <w:bookmarkStart w:id="80" w:name="_Toc131778922"/>
      <w:r w:rsidRPr="00475770">
        <w:t>Owner</w:t>
      </w:r>
      <w:bookmarkEnd w:id="75"/>
      <w:r w:rsidR="00B80BE6" w:rsidRPr="00475770">
        <w:t xml:space="preserve"> Responsibilities</w:t>
      </w:r>
      <w:bookmarkEnd w:id="76"/>
      <w:bookmarkEnd w:id="77"/>
      <w:bookmarkEnd w:id="78"/>
      <w:bookmarkEnd w:id="79"/>
      <w:bookmarkEnd w:id="80"/>
    </w:p>
    <w:p w14:paraId="40E91481" w14:textId="31735603" w:rsidR="00B67D5F" w:rsidRPr="00475770" w:rsidRDefault="000F0CE7" w:rsidP="00195C05">
      <w:pPr>
        <w:pStyle w:val="EN"/>
      </w:pPr>
      <w:r w:rsidRPr="00475770">
        <w:t xml:space="preserve">The MaxiCharger </w:t>
      </w:r>
      <w:r w:rsidR="00B67D5F" w:rsidRPr="00475770">
        <w:t xml:space="preserve">owner runs the </w:t>
      </w:r>
      <w:r w:rsidR="006124BD" w:rsidRPr="00475770">
        <w:rPr>
          <w:rFonts w:hint="eastAsia"/>
        </w:rPr>
        <w:t>MaxiCharger</w:t>
      </w:r>
      <w:r w:rsidRPr="00475770">
        <w:t xml:space="preserve"> </w:t>
      </w:r>
      <w:r w:rsidR="00B67D5F" w:rsidRPr="00475770">
        <w:t xml:space="preserve">for commercial or </w:t>
      </w:r>
      <w:r w:rsidRPr="00475770">
        <w:t>business purposes for itself or third-</w:t>
      </w:r>
      <w:r w:rsidR="00B67D5F" w:rsidRPr="00475770">
        <w:t>party us</w:t>
      </w:r>
      <w:r w:rsidRPr="00475770">
        <w:t>age</w:t>
      </w:r>
      <w:r w:rsidR="00B67D5F" w:rsidRPr="00475770">
        <w:t xml:space="preserve">. </w:t>
      </w:r>
      <w:r w:rsidRPr="00475770">
        <w:t>To protect the user, other employees</w:t>
      </w:r>
      <w:r w:rsidRPr="00475770">
        <w:rPr>
          <w:rFonts w:hint="eastAsia"/>
        </w:rPr>
        <w:t>,</w:t>
      </w:r>
      <w:r w:rsidRPr="00475770">
        <w:t xml:space="preserve"> or third parties, the owner</w:t>
      </w:r>
      <w:r w:rsidR="00B67D5F" w:rsidRPr="00475770">
        <w:t xml:space="preserve"> bears legal responsibility </w:t>
      </w:r>
      <w:r w:rsidR="00777848" w:rsidRPr="00475770">
        <w:t>for the operation of the charger</w:t>
      </w:r>
      <w:r w:rsidRPr="00475770">
        <w:t xml:space="preserve"> and </w:t>
      </w:r>
      <w:r w:rsidR="00B67D5F" w:rsidRPr="00475770">
        <w:t>has the</w:t>
      </w:r>
      <w:r w:rsidRPr="00475770">
        <w:t xml:space="preserve"> following</w:t>
      </w:r>
      <w:r w:rsidR="00B67D5F" w:rsidRPr="00475770">
        <w:t xml:space="preserve"> responsibilities:</w:t>
      </w:r>
    </w:p>
    <w:p w14:paraId="4DDB132C" w14:textId="683F5B5C" w:rsidR="000F0CE7" w:rsidRPr="00475770" w:rsidRDefault="000F0CE7" w:rsidP="00195C05">
      <w:pPr>
        <w:pStyle w:val="ItemList"/>
        <w:spacing w:before="48" w:after="48"/>
      </w:pPr>
      <w:r w:rsidRPr="00475770">
        <w:t xml:space="preserve">Identify </w:t>
      </w:r>
      <w:r w:rsidR="00777848" w:rsidRPr="00475770">
        <w:t>any</w:t>
      </w:r>
      <w:r w:rsidRPr="00475770">
        <w:t xml:space="preserve"> hazards (in terms of a risk assessment) resulting from the working conditions on the site</w:t>
      </w:r>
      <w:r w:rsidR="00B576CC" w:rsidRPr="00475770">
        <w:t>.</w:t>
      </w:r>
    </w:p>
    <w:p w14:paraId="48C47C25" w14:textId="1F5057A7" w:rsidR="00B67D5F" w:rsidRPr="00475770" w:rsidRDefault="000F0CE7" w:rsidP="00195C05">
      <w:pPr>
        <w:pStyle w:val="ItemList"/>
        <w:spacing w:before="48" w:after="48"/>
      </w:pPr>
      <w:r w:rsidRPr="00475770">
        <w:t>K</w:t>
      </w:r>
      <w:r w:rsidR="00B67D5F" w:rsidRPr="00475770">
        <w:t xml:space="preserve">now and implement </w:t>
      </w:r>
      <w:r w:rsidR="00777848" w:rsidRPr="00475770">
        <w:t>all</w:t>
      </w:r>
      <w:r w:rsidR="00B67D5F" w:rsidRPr="00475770">
        <w:t xml:space="preserve"> local rules</w:t>
      </w:r>
      <w:r w:rsidR="00271E20" w:rsidRPr="00475770">
        <w:t>.</w:t>
      </w:r>
    </w:p>
    <w:p w14:paraId="5FB59E6D" w14:textId="1D011AF1" w:rsidR="00B67D5F" w:rsidRPr="00475770" w:rsidRDefault="000F0CE7" w:rsidP="00195C05">
      <w:pPr>
        <w:pStyle w:val="ItemList"/>
        <w:spacing w:before="48" w:after="48"/>
      </w:pPr>
      <w:r w:rsidRPr="00475770">
        <w:t>Install protective devices before operating</w:t>
      </w:r>
      <w:r w:rsidR="00B67D5F" w:rsidRPr="00475770">
        <w:t xml:space="preserve"> the </w:t>
      </w:r>
      <w:r w:rsidR="003D247A" w:rsidRPr="00475770">
        <w:t>MaxiCharger</w:t>
      </w:r>
      <w:r w:rsidR="00271E20" w:rsidRPr="00475770">
        <w:t>.</w:t>
      </w:r>
    </w:p>
    <w:p w14:paraId="558B92AA" w14:textId="61A0D361" w:rsidR="00B67D5F" w:rsidRPr="00475770" w:rsidRDefault="000F0CE7" w:rsidP="00195C05">
      <w:pPr>
        <w:pStyle w:val="ItemList"/>
        <w:spacing w:before="48" w:after="48"/>
      </w:pPr>
      <w:r w:rsidRPr="00475770">
        <w:t>M</w:t>
      </w:r>
      <w:r w:rsidR="00B67D5F" w:rsidRPr="00475770">
        <w:t>ake sure all protective devices are installed after installation or maintenance work</w:t>
      </w:r>
      <w:r w:rsidR="00271E20" w:rsidRPr="00475770">
        <w:t>.</w:t>
      </w:r>
    </w:p>
    <w:p w14:paraId="66866024" w14:textId="46BA9544" w:rsidR="00B67D5F" w:rsidRPr="00475770" w:rsidRDefault="000F0CE7" w:rsidP="00195C05">
      <w:pPr>
        <w:pStyle w:val="ItemList"/>
        <w:spacing w:before="48" w:after="48"/>
      </w:pPr>
      <w:r w:rsidRPr="00475770">
        <w:lastRenderedPageBreak/>
        <w:t>Prepare</w:t>
      </w:r>
      <w:r w:rsidR="00B67D5F" w:rsidRPr="00475770">
        <w:t xml:space="preserve"> an emergency plan that instructs people what to do in case of an emergency</w:t>
      </w:r>
      <w:r w:rsidR="003A63CF" w:rsidRPr="00475770">
        <w:t>.</w:t>
      </w:r>
    </w:p>
    <w:p w14:paraId="4C2343DB" w14:textId="0F8064F2" w:rsidR="00B67D5F" w:rsidRPr="00475770" w:rsidRDefault="000F0CE7" w:rsidP="00195C05">
      <w:pPr>
        <w:pStyle w:val="ItemList"/>
        <w:spacing w:before="48" w:after="48"/>
      </w:pPr>
      <w:r w:rsidRPr="00475770">
        <w:t>M</w:t>
      </w:r>
      <w:r w:rsidR="00B67D5F" w:rsidRPr="00475770">
        <w:t xml:space="preserve">ake sure that all employees and third parties are qualified </w:t>
      </w:r>
      <w:r w:rsidR="00777848" w:rsidRPr="00475770">
        <w:t>in accordance with</w:t>
      </w:r>
      <w:r w:rsidR="00B67D5F" w:rsidRPr="00475770">
        <w:t xml:space="preserve"> the applicable local rules to </w:t>
      </w:r>
      <w:r w:rsidR="00777848" w:rsidRPr="00475770">
        <w:t>perform their work</w:t>
      </w:r>
      <w:r w:rsidR="00271E20" w:rsidRPr="00475770">
        <w:t>.</w:t>
      </w:r>
    </w:p>
    <w:p w14:paraId="7FEF0F48" w14:textId="0AF978E2" w:rsidR="00B67D5F" w:rsidRPr="00475770" w:rsidRDefault="000F0CE7" w:rsidP="00195C05">
      <w:pPr>
        <w:pStyle w:val="ItemList"/>
        <w:spacing w:before="48" w:after="48"/>
      </w:pPr>
      <w:r w:rsidRPr="00475770">
        <w:t>M</w:t>
      </w:r>
      <w:r w:rsidR="00B67D5F" w:rsidRPr="00475770">
        <w:t xml:space="preserve">ake sure that there is sufficient space around the </w:t>
      </w:r>
      <w:r w:rsidR="003D247A" w:rsidRPr="00475770">
        <w:t>MaxiCharger</w:t>
      </w:r>
      <w:r w:rsidR="00271E20" w:rsidRPr="00475770">
        <w:t xml:space="preserve"> </w:t>
      </w:r>
      <w:r w:rsidR="00B67D5F" w:rsidRPr="00475770">
        <w:t>to safely do maintenance and installation work</w:t>
      </w:r>
      <w:r w:rsidR="00271E20" w:rsidRPr="00475770">
        <w:t>.</w:t>
      </w:r>
    </w:p>
    <w:p w14:paraId="09159A37" w14:textId="1AB9D948" w:rsidR="00B67D5F" w:rsidRPr="00475770" w:rsidRDefault="000F0CE7" w:rsidP="00195C05">
      <w:pPr>
        <w:pStyle w:val="ItemList"/>
        <w:spacing w:before="48" w:after="48"/>
        <w:rPr>
          <w:rFonts w:ascii="Verdana" w:eastAsia="Verdana" w:hAnsi="Verdana" w:cs="Verdana"/>
          <w:sz w:val="20"/>
          <w:szCs w:val="20"/>
        </w:rPr>
      </w:pPr>
      <w:r w:rsidRPr="00475770">
        <w:t>I</w:t>
      </w:r>
      <w:r w:rsidR="00B67D5F" w:rsidRPr="00475770">
        <w:t xml:space="preserve">dentify a site operator who is responsible for the safe operation of the </w:t>
      </w:r>
      <w:r w:rsidR="003D247A" w:rsidRPr="00475770">
        <w:t>MaxiCharger</w:t>
      </w:r>
      <w:r w:rsidR="00271E20" w:rsidRPr="00475770">
        <w:t xml:space="preserve"> </w:t>
      </w:r>
      <w:r w:rsidR="00B67D5F" w:rsidRPr="00475770">
        <w:t>and for the coordination of all work, if the owner does not do these tasks</w:t>
      </w:r>
      <w:r w:rsidR="00271E20" w:rsidRPr="00475770">
        <w:t>.</w:t>
      </w:r>
    </w:p>
    <w:p w14:paraId="3F7AF210" w14:textId="03177B70" w:rsidR="00B41757" w:rsidRPr="00475770" w:rsidRDefault="00B41757" w:rsidP="00195C05">
      <w:pPr>
        <w:pStyle w:val="ItemList"/>
        <w:spacing w:before="48" w:after="48"/>
        <w:rPr>
          <w:rFonts w:ascii="Verdana" w:eastAsia="Verdana" w:hAnsi="Verdana" w:cs="Verdana"/>
          <w:sz w:val="20"/>
          <w:szCs w:val="20"/>
        </w:rPr>
      </w:pPr>
      <w:r w:rsidRPr="00475770">
        <w:t xml:space="preserve">Make sure that all qualified </w:t>
      </w:r>
      <w:r w:rsidR="00777848" w:rsidRPr="00475770">
        <w:t xml:space="preserve">installation engineers obey local rules and </w:t>
      </w:r>
      <w:r w:rsidRPr="00475770">
        <w:t>installation instructions, and</w:t>
      </w:r>
      <w:r w:rsidR="00777848" w:rsidRPr="00475770">
        <w:t xml:space="preserve"> adhere to</w:t>
      </w:r>
      <w:r w:rsidRPr="00475770">
        <w:t xml:space="preserve"> the specifications of the MaxiCharger</w:t>
      </w:r>
      <w:r w:rsidR="00B576CC" w:rsidRPr="00475770">
        <w:t>.</w:t>
      </w:r>
    </w:p>
    <w:p w14:paraId="229D8E5D" w14:textId="257F70C5" w:rsidR="00B67D5F" w:rsidRPr="00475770" w:rsidRDefault="00271E20" w:rsidP="008E6E83">
      <w:pPr>
        <w:pStyle w:val="2"/>
        <w:spacing w:before="240"/>
      </w:pPr>
      <w:bookmarkStart w:id="81" w:name="2.4_Required_qualifications_for_the_inst"/>
      <w:bookmarkStart w:id="82" w:name="_bookmark20"/>
      <w:bookmarkStart w:id="83" w:name="_Ref101788092"/>
      <w:bookmarkStart w:id="84" w:name="_Ref103159015"/>
      <w:bookmarkStart w:id="85" w:name="_Toc106900386"/>
      <w:bookmarkStart w:id="86" w:name="_Toc106983258"/>
      <w:bookmarkStart w:id="87" w:name="_Toc131778923"/>
      <w:bookmarkEnd w:id="81"/>
      <w:bookmarkEnd w:id="82"/>
      <w:r w:rsidRPr="00475770">
        <w:t>Installation Engineer</w:t>
      </w:r>
      <w:bookmarkEnd w:id="83"/>
      <w:r w:rsidR="00B80BE6" w:rsidRPr="00475770">
        <w:t xml:space="preserve"> Qualifications</w:t>
      </w:r>
      <w:bookmarkEnd w:id="84"/>
      <w:bookmarkEnd w:id="85"/>
      <w:bookmarkEnd w:id="86"/>
      <w:bookmarkEnd w:id="87"/>
    </w:p>
    <w:p w14:paraId="651CDB70" w14:textId="7AF36DDC" w:rsidR="00B41757" w:rsidRPr="00475770" w:rsidRDefault="00B41757" w:rsidP="00195C05">
      <w:pPr>
        <w:pStyle w:val="EN"/>
      </w:pPr>
      <w:r w:rsidRPr="00475770">
        <w:t>The installation engineers must:</w:t>
      </w:r>
    </w:p>
    <w:p w14:paraId="22121917" w14:textId="0FA75B9B" w:rsidR="00B41757" w:rsidRPr="00475770" w:rsidRDefault="00777848" w:rsidP="00195C05">
      <w:pPr>
        <w:pStyle w:val="ItemList"/>
        <w:spacing w:before="48" w:after="48"/>
      </w:pPr>
      <w:r w:rsidRPr="00475770">
        <w:t xml:space="preserve">Be </w:t>
      </w:r>
      <w:r w:rsidR="00B41757" w:rsidRPr="00475770">
        <w:t xml:space="preserve">qualified </w:t>
      </w:r>
      <w:r w:rsidRPr="00475770">
        <w:t>in accordance with all</w:t>
      </w:r>
      <w:r w:rsidR="00B41757" w:rsidRPr="00475770">
        <w:t xml:space="preserve"> applicable local rules to do the work.</w:t>
      </w:r>
    </w:p>
    <w:p w14:paraId="458E999D" w14:textId="0EB35800" w:rsidR="00B67D5F" w:rsidRPr="00475770" w:rsidRDefault="00777848" w:rsidP="00195C05">
      <w:pPr>
        <w:pStyle w:val="ItemList"/>
        <w:spacing w:before="48" w:after="48"/>
      </w:pPr>
      <w:r w:rsidRPr="00475770">
        <w:t>Be completely familiar with</w:t>
      </w:r>
      <w:r w:rsidR="00B67D5F" w:rsidRPr="00475770">
        <w:t xml:space="preserve"> the </w:t>
      </w:r>
      <w:r w:rsidR="003D247A" w:rsidRPr="00475770">
        <w:t>MaxiCharger</w:t>
      </w:r>
      <w:r w:rsidR="00271E20" w:rsidRPr="00475770">
        <w:t xml:space="preserve"> </w:t>
      </w:r>
      <w:r w:rsidR="00B67D5F" w:rsidRPr="00475770">
        <w:t>and its safe installation.</w:t>
      </w:r>
    </w:p>
    <w:p w14:paraId="69651A79" w14:textId="4701E6CA" w:rsidR="00B67D5F" w:rsidRPr="00475770" w:rsidRDefault="00777848" w:rsidP="00195C05">
      <w:pPr>
        <w:pStyle w:val="ItemList"/>
        <w:spacing w:before="48" w:after="48"/>
      </w:pPr>
      <w:r w:rsidRPr="00475770">
        <w:t xml:space="preserve">Obey </w:t>
      </w:r>
      <w:r w:rsidR="00B67D5F" w:rsidRPr="00475770">
        <w:t>all local rules and the instructions in the installation manual.</w:t>
      </w:r>
    </w:p>
    <w:p w14:paraId="34473E6A" w14:textId="0B121690" w:rsidR="003D247A" w:rsidRPr="00475770" w:rsidRDefault="00B80BE6" w:rsidP="003D247A">
      <w:pPr>
        <w:pStyle w:val="2"/>
        <w:spacing w:before="240"/>
      </w:pPr>
      <w:bookmarkStart w:id="88" w:name="2.5_Personal_protective_equipment"/>
      <w:bookmarkStart w:id="89" w:name="_bookmark21"/>
      <w:bookmarkStart w:id="90" w:name="_Toc106900387"/>
      <w:bookmarkStart w:id="91" w:name="_Toc106983259"/>
      <w:bookmarkStart w:id="92" w:name="_Toc131778924"/>
      <w:bookmarkEnd w:id="88"/>
      <w:bookmarkEnd w:id="89"/>
      <w:r w:rsidRPr="00475770">
        <w:t>Usage Instructions</w:t>
      </w:r>
      <w:bookmarkEnd w:id="90"/>
      <w:bookmarkEnd w:id="91"/>
      <w:bookmarkEnd w:id="92"/>
    </w:p>
    <w:p w14:paraId="2C323BD4" w14:textId="23E83B14" w:rsidR="003D247A" w:rsidRPr="00475770" w:rsidRDefault="00B41757" w:rsidP="00195C05">
      <w:pPr>
        <w:pStyle w:val="EN"/>
      </w:pPr>
      <w:r w:rsidRPr="00475770">
        <w:t>D</w:t>
      </w:r>
      <w:r w:rsidR="003D247A" w:rsidRPr="00475770">
        <w:t>o not use the MaxiCharger and immed</w:t>
      </w:r>
      <w:r w:rsidRPr="00475770">
        <w:t xml:space="preserve">iately contact the manufacturer if any of the following situations </w:t>
      </w:r>
      <w:r w:rsidR="00777848" w:rsidRPr="00475770">
        <w:t>occur</w:t>
      </w:r>
      <w:r w:rsidRPr="00475770">
        <w:t>:</w:t>
      </w:r>
    </w:p>
    <w:p w14:paraId="038A4F06" w14:textId="655198D2" w:rsidR="00B41757" w:rsidRPr="00475770" w:rsidRDefault="00B41757" w:rsidP="00195C05">
      <w:pPr>
        <w:pStyle w:val="ItemList"/>
        <w:spacing w:before="48" w:after="48"/>
      </w:pPr>
      <w:r w:rsidRPr="00475770">
        <w:t>Damaged enclosure</w:t>
      </w:r>
    </w:p>
    <w:p w14:paraId="1E2E0D42" w14:textId="7A31952E" w:rsidR="003D247A" w:rsidRPr="00475770" w:rsidRDefault="00777848" w:rsidP="00195C05">
      <w:pPr>
        <w:pStyle w:val="ItemList"/>
        <w:spacing w:before="48" w:after="48"/>
      </w:pPr>
      <w:r w:rsidRPr="00475770">
        <w:t>Damaged EV charging</w:t>
      </w:r>
      <w:r w:rsidR="00B41757" w:rsidRPr="00475770">
        <w:t xml:space="preserve"> cable or connector</w:t>
      </w:r>
    </w:p>
    <w:p w14:paraId="3369CDB3" w14:textId="162A37EF" w:rsidR="003D247A" w:rsidRPr="00475770" w:rsidRDefault="00777848" w:rsidP="00195C05">
      <w:pPr>
        <w:pStyle w:val="ItemList"/>
        <w:spacing w:before="48" w:after="48"/>
      </w:pPr>
      <w:r w:rsidRPr="00475770">
        <w:t>Expose to l</w:t>
      </w:r>
      <w:r w:rsidR="003D247A" w:rsidRPr="00475770">
        <w:t>ightning</w:t>
      </w:r>
    </w:p>
    <w:p w14:paraId="5192C594" w14:textId="5EDC4F4F" w:rsidR="00B41757" w:rsidRPr="00475770" w:rsidRDefault="00777848" w:rsidP="00195C05">
      <w:pPr>
        <w:pStyle w:val="ItemList"/>
        <w:spacing w:before="48" w:after="48"/>
      </w:pPr>
      <w:r w:rsidRPr="00475770">
        <w:t>Expose to w</w:t>
      </w:r>
      <w:r w:rsidR="00B41757" w:rsidRPr="00475770">
        <w:t>ater</w:t>
      </w:r>
    </w:p>
    <w:p w14:paraId="7D051740" w14:textId="65AE7B35" w:rsidR="003D247A" w:rsidRPr="00475770" w:rsidRDefault="00777848" w:rsidP="00195C05">
      <w:pPr>
        <w:pStyle w:val="ItemList"/>
        <w:spacing w:before="48" w:after="48"/>
      </w:pPr>
      <w:r w:rsidRPr="00475770">
        <w:t>Expose to n</w:t>
      </w:r>
      <w:r w:rsidR="00B41757" w:rsidRPr="00475770">
        <w:t>ature disaster</w:t>
      </w:r>
      <w:r w:rsidRPr="00475770">
        <w:t xml:space="preserve">, </w:t>
      </w:r>
      <w:r w:rsidR="00B41757" w:rsidRPr="00475770">
        <w:t>fire o</w:t>
      </w:r>
      <w:r w:rsidRPr="00475770">
        <w:t>r smoke</w:t>
      </w:r>
    </w:p>
    <w:p w14:paraId="031136DC" w14:textId="2378007D" w:rsidR="00B67D5F" w:rsidRPr="00475770" w:rsidRDefault="00B67D5F" w:rsidP="008E6E83">
      <w:pPr>
        <w:pStyle w:val="2"/>
        <w:spacing w:before="240"/>
      </w:pPr>
      <w:bookmarkStart w:id="93" w:name="2.10_Signs_on_the_EVSE"/>
      <w:bookmarkStart w:id="94" w:name="_bookmark26"/>
      <w:bookmarkStart w:id="95" w:name="2.8_Safety_instructions_for_earthing"/>
      <w:bookmarkStart w:id="96" w:name="_bookmark24"/>
      <w:bookmarkStart w:id="97" w:name="2.9_Safety_instructions_for_use"/>
      <w:bookmarkStart w:id="98" w:name="_bookmark25"/>
      <w:bookmarkStart w:id="99" w:name="_Toc106900388"/>
      <w:bookmarkStart w:id="100" w:name="_Toc106983260"/>
      <w:bookmarkStart w:id="101" w:name="_Toc131778925"/>
      <w:bookmarkEnd w:id="93"/>
      <w:bookmarkEnd w:id="94"/>
      <w:bookmarkEnd w:id="95"/>
      <w:bookmarkEnd w:id="96"/>
      <w:bookmarkEnd w:id="97"/>
      <w:bookmarkEnd w:id="98"/>
      <w:r w:rsidRPr="00475770">
        <w:t>S</w:t>
      </w:r>
      <w:r w:rsidR="00A253E5" w:rsidRPr="00475770">
        <w:t>ymbols</w:t>
      </w:r>
      <w:r w:rsidRPr="00475770">
        <w:t xml:space="preserve"> on the </w:t>
      </w:r>
      <w:r w:rsidR="003D247A" w:rsidRPr="00475770">
        <w:t>MaxiCharger</w:t>
      </w:r>
      <w:bookmarkEnd w:id="99"/>
      <w:bookmarkEnd w:id="100"/>
      <w:bookmarkEnd w:id="101"/>
    </w:p>
    <w:p w14:paraId="78485483" w14:textId="5CCB58DE" w:rsidR="00051A99" w:rsidRPr="00475770" w:rsidRDefault="00051A99"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2</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w:t>
      </w:r>
      <w:r w:rsidR="00CD7BD9">
        <w:rPr>
          <w:noProof/>
        </w:rPr>
        <w:fldChar w:fldCharType="end"/>
      </w:r>
      <w:r w:rsidRPr="00475770">
        <w:t xml:space="preserve"> Symbol Description</w:t>
      </w:r>
    </w:p>
    <w:tbl>
      <w:tblPr>
        <w:tblStyle w:val="a7"/>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8"/>
        <w:gridCol w:w="5788"/>
      </w:tblGrid>
      <w:tr w:rsidR="00051A99" w:rsidRPr="00475770" w14:paraId="298817D2" w14:textId="77777777" w:rsidTr="005F347D">
        <w:trPr>
          <w:cnfStyle w:val="100000000000" w:firstRow="1" w:lastRow="0" w:firstColumn="0" w:lastColumn="0" w:oddVBand="0" w:evenVBand="0" w:oddHBand="0" w:evenHBand="0" w:firstRowFirstColumn="0" w:firstRowLastColumn="0" w:lastRowFirstColumn="0" w:lastRowLastColumn="0"/>
          <w:trHeight w:val="567"/>
          <w:tblHeader/>
          <w:jc w:val="center"/>
        </w:trPr>
        <w:tc>
          <w:tcPr>
            <w:tcW w:w="988" w:type="dxa"/>
          </w:tcPr>
          <w:p w14:paraId="541630F9" w14:textId="139357D2" w:rsidR="00051A99" w:rsidRPr="00475770" w:rsidRDefault="00051A99" w:rsidP="00051A99">
            <w:r w:rsidRPr="00475770">
              <w:t>Symbol</w:t>
            </w:r>
          </w:p>
        </w:tc>
        <w:tc>
          <w:tcPr>
            <w:tcW w:w="5788" w:type="dxa"/>
          </w:tcPr>
          <w:p w14:paraId="7261B5CB" w14:textId="326EAA0C" w:rsidR="00051A99" w:rsidRPr="00475770" w:rsidRDefault="00051A99" w:rsidP="00051A99">
            <w:r w:rsidRPr="00475770">
              <w:t>Risk Description</w:t>
            </w:r>
          </w:p>
        </w:tc>
      </w:tr>
      <w:tr w:rsidR="00051A99" w:rsidRPr="00475770" w14:paraId="4573050F" w14:textId="77777777" w:rsidTr="005F347D">
        <w:trPr>
          <w:trHeight w:val="680"/>
          <w:jc w:val="center"/>
        </w:trPr>
        <w:tc>
          <w:tcPr>
            <w:tcW w:w="988" w:type="dxa"/>
            <w:vAlign w:val="center"/>
          </w:tcPr>
          <w:p w14:paraId="65069C7E" w14:textId="70FB0B6D" w:rsidR="00051A99" w:rsidRPr="00475770" w:rsidRDefault="00051A99" w:rsidP="00051A99">
            <w:pPr>
              <w:jc w:val="both"/>
              <w:rPr>
                <w:rFonts w:ascii="Arial" w:hAnsi="Arial"/>
              </w:rPr>
            </w:pPr>
            <w:r w:rsidRPr="00475770">
              <w:rPr>
                <w:noProof/>
              </w:rPr>
              <w:drawing>
                <wp:anchor distT="0" distB="0" distL="114300" distR="114300" simplePos="0" relativeHeight="251776000" behindDoc="0" locked="0" layoutInCell="1" allowOverlap="1" wp14:anchorId="543CE471" wp14:editId="19E57E96">
                  <wp:simplePos x="0" y="0"/>
                  <wp:positionH relativeFrom="column">
                    <wp:posOffset>40640</wp:posOffset>
                  </wp:positionH>
                  <wp:positionV relativeFrom="paragraph">
                    <wp:posOffset>10795</wp:posOffset>
                  </wp:positionV>
                  <wp:extent cx="408940" cy="359410"/>
                  <wp:effectExtent l="0" t="0" r="0" b="2540"/>
                  <wp:wrapNone/>
                  <wp:docPr id="24144" name="图片 2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08940" cy="359410"/>
                          </a:xfrm>
                          <a:prstGeom prst="rect">
                            <a:avLst/>
                          </a:prstGeom>
                        </pic:spPr>
                      </pic:pic>
                    </a:graphicData>
                  </a:graphic>
                  <wp14:sizeRelH relativeFrom="page">
                    <wp14:pctWidth>0</wp14:pctWidth>
                  </wp14:sizeRelH>
                  <wp14:sizeRelV relativeFrom="page">
                    <wp14:pctHeight>0</wp14:pctHeight>
                  </wp14:sizeRelV>
                </wp:anchor>
              </w:drawing>
            </w:r>
          </w:p>
        </w:tc>
        <w:tc>
          <w:tcPr>
            <w:tcW w:w="5788" w:type="dxa"/>
            <w:vAlign w:val="center"/>
          </w:tcPr>
          <w:p w14:paraId="49AE795F" w14:textId="454E6E48" w:rsidR="00051A99" w:rsidRPr="00475770" w:rsidRDefault="00051A99" w:rsidP="00051A99">
            <w:pPr>
              <w:jc w:val="both"/>
              <w:rPr>
                <w:rFonts w:ascii="Arial" w:hAnsi="Arial"/>
              </w:rPr>
            </w:pPr>
            <w:r w:rsidRPr="00475770">
              <w:rPr>
                <w:rFonts w:ascii="Arial" w:hAnsi="Arial"/>
              </w:rPr>
              <w:t>General risk</w:t>
            </w:r>
          </w:p>
        </w:tc>
      </w:tr>
      <w:tr w:rsidR="00051A99" w:rsidRPr="00475770" w14:paraId="106E7354" w14:textId="77777777" w:rsidTr="005F347D">
        <w:trPr>
          <w:trHeight w:val="680"/>
          <w:jc w:val="center"/>
        </w:trPr>
        <w:tc>
          <w:tcPr>
            <w:tcW w:w="988" w:type="dxa"/>
            <w:vAlign w:val="center"/>
          </w:tcPr>
          <w:p w14:paraId="6895D83A" w14:textId="5139F918" w:rsidR="00051A99" w:rsidRPr="00475770" w:rsidRDefault="00051A99" w:rsidP="00051A99">
            <w:pPr>
              <w:jc w:val="both"/>
              <w:rPr>
                <w:rFonts w:ascii="Arial" w:hAnsi="Arial"/>
              </w:rPr>
            </w:pPr>
            <w:r w:rsidRPr="00475770">
              <w:rPr>
                <w:noProof/>
              </w:rPr>
              <w:drawing>
                <wp:anchor distT="0" distB="0" distL="114300" distR="114300" simplePos="0" relativeHeight="251774976" behindDoc="0" locked="0" layoutInCell="1" allowOverlap="1" wp14:anchorId="11237F4B" wp14:editId="1436111E">
                  <wp:simplePos x="0" y="0"/>
                  <wp:positionH relativeFrom="column">
                    <wp:posOffset>38735</wp:posOffset>
                  </wp:positionH>
                  <wp:positionV relativeFrom="paragraph">
                    <wp:posOffset>29210</wp:posOffset>
                  </wp:positionV>
                  <wp:extent cx="411480" cy="359410"/>
                  <wp:effectExtent l="0" t="0" r="7620" b="2540"/>
                  <wp:wrapNone/>
                  <wp:docPr id="24145" name="图片 24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11480" cy="359410"/>
                          </a:xfrm>
                          <a:prstGeom prst="rect">
                            <a:avLst/>
                          </a:prstGeom>
                        </pic:spPr>
                      </pic:pic>
                    </a:graphicData>
                  </a:graphic>
                  <wp14:sizeRelH relativeFrom="page">
                    <wp14:pctWidth>0</wp14:pctWidth>
                  </wp14:sizeRelH>
                  <wp14:sizeRelV relativeFrom="page">
                    <wp14:pctHeight>0</wp14:pctHeight>
                  </wp14:sizeRelV>
                </wp:anchor>
              </w:drawing>
            </w:r>
          </w:p>
        </w:tc>
        <w:tc>
          <w:tcPr>
            <w:tcW w:w="5788" w:type="dxa"/>
            <w:vAlign w:val="center"/>
          </w:tcPr>
          <w:p w14:paraId="579529B9" w14:textId="54E7102F" w:rsidR="00051A99" w:rsidRPr="00475770" w:rsidRDefault="00051A99" w:rsidP="00777848">
            <w:pPr>
              <w:jc w:val="both"/>
              <w:rPr>
                <w:rFonts w:ascii="Arial" w:hAnsi="Arial"/>
              </w:rPr>
            </w:pPr>
            <w:r w:rsidRPr="00475770">
              <w:rPr>
                <w:rFonts w:ascii="Arial" w:hAnsi="Arial"/>
              </w:rPr>
              <w:t xml:space="preserve">Hazardous voltage </w:t>
            </w:r>
            <w:r w:rsidR="00777848" w:rsidRPr="00475770">
              <w:rPr>
                <w:rFonts w:ascii="Arial" w:hAnsi="Arial"/>
              </w:rPr>
              <w:t>with</w:t>
            </w:r>
            <w:r w:rsidRPr="00475770">
              <w:rPr>
                <w:rFonts w:ascii="Arial" w:hAnsi="Arial"/>
              </w:rPr>
              <w:t xml:space="preserve"> risk of electrocution</w:t>
            </w:r>
          </w:p>
        </w:tc>
      </w:tr>
      <w:tr w:rsidR="00051A99" w:rsidRPr="00475770" w14:paraId="02D4B82C" w14:textId="77777777" w:rsidTr="005F347D">
        <w:trPr>
          <w:trHeight w:val="680"/>
          <w:jc w:val="center"/>
        </w:trPr>
        <w:tc>
          <w:tcPr>
            <w:tcW w:w="988" w:type="dxa"/>
            <w:vAlign w:val="center"/>
          </w:tcPr>
          <w:p w14:paraId="1AE2335A" w14:textId="2B4AFBE0" w:rsidR="00051A99" w:rsidRPr="00475770" w:rsidRDefault="00051A99" w:rsidP="00051A99">
            <w:pPr>
              <w:rPr>
                <w:rFonts w:ascii="Arial" w:hAnsi="Arial"/>
                <w:noProof/>
              </w:rPr>
            </w:pPr>
            <w:r w:rsidRPr="00475770">
              <w:rPr>
                <w:noProof/>
              </w:rPr>
              <w:lastRenderedPageBreak/>
              <w:drawing>
                <wp:anchor distT="0" distB="0" distL="114300" distR="114300" simplePos="0" relativeHeight="251771904" behindDoc="0" locked="0" layoutInCell="1" allowOverlap="1" wp14:anchorId="2C7E70DF" wp14:editId="793B7074">
                  <wp:simplePos x="0" y="0"/>
                  <wp:positionH relativeFrom="column">
                    <wp:posOffset>111760</wp:posOffset>
                  </wp:positionH>
                  <wp:positionV relativeFrom="paragraph">
                    <wp:posOffset>635</wp:posOffset>
                  </wp:positionV>
                  <wp:extent cx="256540" cy="359410"/>
                  <wp:effectExtent l="0" t="0" r="0" b="2540"/>
                  <wp:wrapNone/>
                  <wp:docPr id="24148" name="图片 2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6540" cy="359410"/>
                          </a:xfrm>
                          <a:prstGeom prst="rect">
                            <a:avLst/>
                          </a:prstGeom>
                        </pic:spPr>
                      </pic:pic>
                    </a:graphicData>
                  </a:graphic>
                  <wp14:sizeRelH relativeFrom="page">
                    <wp14:pctWidth>0</wp14:pctWidth>
                  </wp14:sizeRelH>
                  <wp14:sizeRelV relativeFrom="page">
                    <wp14:pctHeight>0</wp14:pctHeight>
                  </wp14:sizeRelV>
                </wp:anchor>
              </w:drawing>
            </w:r>
          </w:p>
        </w:tc>
        <w:tc>
          <w:tcPr>
            <w:tcW w:w="5788" w:type="dxa"/>
            <w:vAlign w:val="center"/>
          </w:tcPr>
          <w:p w14:paraId="72D8D0F2" w14:textId="4B0063CE" w:rsidR="00051A99" w:rsidRPr="00475770" w:rsidRDefault="00051A99" w:rsidP="00051A99">
            <w:pPr>
              <w:rPr>
                <w:rFonts w:ascii="Arial" w:hAnsi="Arial"/>
              </w:rPr>
            </w:pPr>
            <w:r w:rsidRPr="00475770">
              <w:rPr>
                <w:rFonts w:ascii="Arial" w:hAnsi="Arial"/>
              </w:rPr>
              <w:t>Waste from electrical and electronic equipment</w:t>
            </w:r>
          </w:p>
        </w:tc>
      </w:tr>
      <w:tr w:rsidR="003D247A" w:rsidRPr="00475770" w14:paraId="6D0140F0" w14:textId="77777777" w:rsidTr="005F347D">
        <w:trPr>
          <w:trHeight w:val="680"/>
          <w:jc w:val="center"/>
        </w:trPr>
        <w:tc>
          <w:tcPr>
            <w:tcW w:w="988" w:type="dxa"/>
            <w:vAlign w:val="center"/>
          </w:tcPr>
          <w:p w14:paraId="0231A5B8" w14:textId="24492CF8" w:rsidR="003D247A" w:rsidRPr="00475770" w:rsidRDefault="003D247A" w:rsidP="00051A99">
            <w:pPr>
              <w:rPr>
                <w:noProof/>
              </w:rPr>
            </w:pPr>
            <w:r w:rsidRPr="00475770">
              <w:rPr>
                <w:noProof/>
              </w:rPr>
              <w:drawing>
                <wp:anchor distT="0" distB="0" distL="114300" distR="114300" simplePos="0" relativeHeight="252158976" behindDoc="0" locked="0" layoutInCell="1" allowOverlap="1" wp14:anchorId="052823C2" wp14:editId="78561A0F">
                  <wp:simplePos x="0" y="0"/>
                  <wp:positionH relativeFrom="column">
                    <wp:posOffset>74295</wp:posOffset>
                  </wp:positionH>
                  <wp:positionV relativeFrom="paragraph">
                    <wp:posOffset>29210</wp:posOffset>
                  </wp:positionV>
                  <wp:extent cx="379095" cy="359410"/>
                  <wp:effectExtent l="0" t="0" r="1905" b="2540"/>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9095" cy="359410"/>
                          </a:xfrm>
                          <a:prstGeom prst="rect">
                            <a:avLst/>
                          </a:prstGeom>
                        </pic:spPr>
                      </pic:pic>
                    </a:graphicData>
                  </a:graphic>
                  <wp14:sizeRelH relativeFrom="margin">
                    <wp14:pctWidth>0</wp14:pctWidth>
                  </wp14:sizeRelH>
                  <wp14:sizeRelV relativeFrom="margin">
                    <wp14:pctHeight>0</wp14:pctHeight>
                  </wp14:sizeRelV>
                </wp:anchor>
              </w:drawing>
            </w:r>
          </w:p>
        </w:tc>
        <w:tc>
          <w:tcPr>
            <w:tcW w:w="5788" w:type="dxa"/>
            <w:vAlign w:val="center"/>
          </w:tcPr>
          <w:p w14:paraId="45AF3140" w14:textId="66AA18C4" w:rsidR="003D247A" w:rsidRPr="00475770" w:rsidRDefault="003D247A" w:rsidP="00777848">
            <w:pPr>
              <w:rPr>
                <w:rFonts w:ascii="Arial" w:hAnsi="Arial"/>
              </w:rPr>
            </w:pPr>
            <w:r w:rsidRPr="00475770">
              <w:rPr>
                <w:rFonts w:ascii="Arial" w:hAnsi="Arial"/>
              </w:rPr>
              <w:t xml:space="preserve">Hot surface </w:t>
            </w:r>
            <w:r w:rsidR="00777848" w:rsidRPr="00475770">
              <w:rPr>
                <w:rFonts w:ascii="Arial" w:hAnsi="Arial"/>
              </w:rPr>
              <w:t>with</w:t>
            </w:r>
            <w:r w:rsidRPr="00475770">
              <w:rPr>
                <w:rFonts w:ascii="Arial" w:hAnsi="Arial"/>
              </w:rPr>
              <w:t xml:space="preserve"> risk of burn injuries</w:t>
            </w:r>
          </w:p>
        </w:tc>
      </w:tr>
    </w:tbl>
    <w:p w14:paraId="2A2317F9" w14:textId="7E789866" w:rsidR="00B67D5F" w:rsidRPr="00475770" w:rsidRDefault="00B67D5F" w:rsidP="00B67D5F">
      <w:pPr>
        <w:spacing w:line="40" w:lineRule="exact"/>
        <w:ind w:left="1814"/>
        <w:rPr>
          <w:rFonts w:ascii="Verdana" w:eastAsia="Verdana" w:hAnsi="Verdana" w:cs="Verdana"/>
          <w:sz w:val="4"/>
          <w:szCs w:val="4"/>
        </w:rPr>
      </w:pPr>
    </w:p>
    <w:p w14:paraId="17CE5009" w14:textId="5C4705D0" w:rsidR="00B67D5F" w:rsidRPr="00475770" w:rsidRDefault="00B67D5F" w:rsidP="008E6E83">
      <w:pPr>
        <w:pStyle w:val="2"/>
        <w:spacing w:before="240"/>
      </w:pPr>
      <w:bookmarkStart w:id="102" w:name="2.11_Discard_the_EVSE_or_parts_of_the_EV"/>
      <w:bookmarkStart w:id="103" w:name="_bookmark27"/>
      <w:bookmarkStart w:id="104" w:name="_Ref101795690"/>
      <w:bookmarkStart w:id="105" w:name="_Ref102742470"/>
      <w:bookmarkStart w:id="106" w:name="_Toc106900389"/>
      <w:bookmarkStart w:id="107" w:name="_Toc106983261"/>
      <w:bookmarkStart w:id="108" w:name="_Toc131778926"/>
      <w:bookmarkEnd w:id="102"/>
      <w:bookmarkEnd w:id="103"/>
      <w:r w:rsidRPr="00475770">
        <w:t>Dis</w:t>
      </w:r>
      <w:r w:rsidR="003D247A" w:rsidRPr="00475770">
        <w:t>posal</w:t>
      </w:r>
      <w:r w:rsidR="00051A99" w:rsidRPr="00475770">
        <w:t xml:space="preserve"> </w:t>
      </w:r>
      <w:bookmarkEnd w:id="104"/>
      <w:r w:rsidR="003D247A" w:rsidRPr="00475770">
        <w:t>Instructions</w:t>
      </w:r>
      <w:bookmarkEnd w:id="105"/>
      <w:bookmarkEnd w:id="106"/>
      <w:bookmarkEnd w:id="107"/>
      <w:bookmarkEnd w:id="108"/>
    </w:p>
    <w:p w14:paraId="60E12642" w14:textId="12373CA7" w:rsidR="00B67D5F" w:rsidRPr="00475770" w:rsidRDefault="00B41757" w:rsidP="00195C05">
      <w:pPr>
        <w:pStyle w:val="EN"/>
      </w:pPr>
      <w:r w:rsidRPr="00475770">
        <w:t xml:space="preserve">To avoid negative effect </w:t>
      </w:r>
      <w:r w:rsidR="00B67D5F" w:rsidRPr="00475770">
        <w:t>on the environment and human health due to</w:t>
      </w:r>
      <w:r w:rsidRPr="00475770">
        <w:t xml:space="preserve"> potential hazardous substances, dispose </w:t>
      </w:r>
      <w:r w:rsidR="00777848" w:rsidRPr="00475770">
        <w:t xml:space="preserve">of </w:t>
      </w:r>
      <w:r w:rsidRPr="00475770">
        <w:t xml:space="preserve">parts according to local </w:t>
      </w:r>
      <w:r w:rsidR="00777848" w:rsidRPr="00475770">
        <w:t>laws and guidance</w:t>
      </w:r>
      <w:r w:rsidRPr="00475770">
        <w:rPr>
          <w:rFonts w:hint="eastAsia"/>
        </w:rPr>
        <w:t>.</w:t>
      </w:r>
      <w:r w:rsidR="00B67D5F" w:rsidRPr="00475770">
        <w:t xml:space="preserve"> </w:t>
      </w:r>
      <w:r w:rsidR="00777848" w:rsidRPr="00475770">
        <w:t>Proper</w:t>
      </w:r>
      <w:r w:rsidR="00B67D5F" w:rsidRPr="00475770">
        <w:t xml:space="preserve"> dispos</w:t>
      </w:r>
      <w:r w:rsidR="00777848" w:rsidRPr="00475770">
        <w:t>al of</w:t>
      </w:r>
      <w:r w:rsidR="00B67D5F" w:rsidRPr="00475770">
        <w:t xml:space="preserve"> this product</w:t>
      </w:r>
      <w:r w:rsidRPr="00475770">
        <w:t xml:space="preserve"> w</w:t>
      </w:r>
      <w:r w:rsidR="00777848" w:rsidRPr="00475770">
        <w:t xml:space="preserve">ill allow for the </w:t>
      </w:r>
      <w:r w:rsidR="00B67D5F" w:rsidRPr="00475770">
        <w:t xml:space="preserve">reuse </w:t>
      </w:r>
      <w:r w:rsidR="003A45C5" w:rsidRPr="00475770">
        <w:t>the</w:t>
      </w:r>
      <w:r w:rsidR="00B67D5F" w:rsidRPr="00475770">
        <w:t xml:space="preserve"> materials and protect the environment.</w:t>
      </w:r>
    </w:p>
    <w:p w14:paraId="2E71C675" w14:textId="6B5DD384" w:rsidR="00F60C1C" w:rsidRPr="00475770" w:rsidRDefault="00F60C1C" w:rsidP="00F60C1C">
      <w:pPr>
        <w:pStyle w:val="2"/>
        <w:spacing w:before="240"/>
      </w:pPr>
      <w:bookmarkStart w:id="109" w:name="2.12_Cyber_security"/>
      <w:bookmarkStart w:id="110" w:name="_bookmark28"/>
      <w:bookmarkStart w:id="111" w:name="_Toc101951990"/>
      <w:bookmarkStart w:id="112" w:name="_Toc106900390"/>
      <w:bookmarkStart w:id="113" w:name="_Toc106983262"/>
      <w:bookmarkStart w:id="114" w:name="_Toc131778927"/>
      <w:bookmarkEnd w:id="109"/>
      <w:bookmarkEnd w:id="110"/>
      <w:r w:rsidRPr="00475770">
        <w:t>Cyber Security</w:t>
      </w:r>
      <w:bookmarkEnd w:id="111"/>
      <w:bookmarkEnd w:id="112"/>
      <w:bookmarkEnd w:id="113"/>
      <w:bookmarkEnd w:id="114"/>
    </w:p>
    <w:p w14:paraId="5DD73B40" w14:textId="1716A02C" w:rsidR="00F60C1C" w:rsidRPr="00475770" w:rsidRDefault="00D377F5" w:rsidP="00D377F5">
      <w:pPr>
        <w:pStyle w:val="NOTE0"/>
      </w:pPr>
      <w:r w:rsidRPr="00475770">
        <w:rPr>
          <w:noProof/>
        </w:rPr>
        <w:drawing>
          <wp:anchor distT="0" distB="0" distL="114300" distR="114300" simplePos="0" relativeHeight="252443648" behindDoc="0" locked="0" layoutInCell="1" allowOverlap="1" wp14:anchorId="50D8810B" wp14:editId="696FCEA8">
            <wp:simplePos x="0" y="0"/>
            <wp:positionH relativeFrom="margin">
              <wp:align>left</wp:align>
            </wp:positionH>
            <wp:positionV relativeFrom="paragraph">
              <wp:posOffset>19050</wp:posOffset>
            </wp:positionV>
            <wp:extent cx="145415" cy="145415"/>
            <wp:effectExtent l="0" t="0" r="6985" b="6985"/>
            <wp:wrapNone/>
            <wp:docPr id="24149" name="图片 24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F60C1C" w:rsidRPr="00475770">
        <w:t>NOTE</w:t>
      </w:r>
    </w:p>
    <w:p w14:paraId="2508E60C" w14:textId="6BD762FA" w:rsidR="00F60C1C" w:rsidRPr="00475770" w:rsidRDefault="00777848" w:rsidP="00D377F5">
      <w:pPr>
        <w:pStyle w:val="NOTE"/>
        <w:rPr>
          <w:snapToGrid w:val="0"/>
        </w:rPr>
      </w:pPr>
      <w:r w:rsidRPr="00475770">
        <w:rPr>
          <w:snapToGrid w:val="0"/>
        </w:rPr>
        <w:t>This section applies only to</w:t>
      </w:r>
      <w:r w:rsidR="00F60C1C" w:rsidRPr="00475770">
        <w:rPr>
          <w:snapToGrid w:val="0"/>
        </w:rPr>
        <w:t xml:space="preserve"> the Ethernet and Wi-Fi connections.</w:t>
      </w:r>
    </w:p>
    <w:p w14:paraId="616E29C8" w14:textId="22A94CF3" w:rsidR="00F60C1C" w:rsidRPr="00475770" w:rsidRDefault="00F60C1C" w:rsidP="00195C05">
      <w:pPr>
        <w:pStyle w:val="EN"/>
      </w:pPr>
      <w:r w:rsidRPr="00475770">
        <w:t xml:space="preserve">The MaxiCharger can use a network interface for connection and information and data communication. The owner bears the responsibility of </w:t>
      </w:r>
      <w:r w:rsidR="00777848" w:rsidRPr="00475770">
        <w:t xml:space="preserve">providing </w:t>
      </w:r>
      <w:r w:rsidRPr="00475770">
        <w:t>a secure connection between the MaxiCharger and the owner’s network or any other networks.</w:t>
      </w:r>
    </w:p>
    <w:p w14:paraId="5A45CC2D" w14:textId="44DA040A" w:rsidR="00F60C1C" w:rsidRPr="00475770" w:rsidRDefault="00F60C1C" w:rsidP="00195C05">
      <w:pPr>
        <w:pStyle w:val="EN"/>
      </w:pPr>
      <w:r w:rsidRPr="00475770">
        <w:t>Appropriate measures shall be taken by the owner to shield the MaxiCharger, the network, the system, and the interface from any security breaches, unauthorized access, interference, intrusion, leakage and/or theft of data or information. These measures may include firewall</w:t>
      </w:r>
      <w:r w:rsidR="00777848" w:rsidRPr="00475770">
        <w:t>s</w:t>
      </w:r>
      <w:r w:rsidRPr="00475770">
        <w:t>, authentication methods, data encryption, anti-virus programs, etc.</w:t>
      </w:r>
    </w:p>
    <w:p w14:paraId="42B6B11D" w14:textId="6D3573BC" w:rsidR="00F60C1C" w:rsidRPr="00475770" w:rsidRDefault="00F60C1C" w:rsidP="00195C05">
      <w:pPr>
        <w:pStyle w:val="EN"/>
      </w:pPr>
      <w:proofErr w:type="spellStart"/>
      <w:r w:rsidRPr="00475770">
        <w:t>Autel</w:t>
      </w:r>
      <w:proofErr w:type="spellEnd"/>
      <w:r w:rsidRPr="00475770">
        <w:t xml:space="preserve"> is not liable for damages and/or losses </w:t>
      </w:r>
      <w:r w:rsidR="00777848" w:rsidRPr="00475770">
        <w:t>resulting from</w:t>
      </w:r>
      <w:r w:rsidRPr="00475770">
        <w:t xml:space="preserve"> security breaches.</w:t>
      </w:r>
    </w:p>
    <w:p w14:paraId="75B58C69" w14:textId="77777777" w:rsidR="00F60C1C" w:rsidRPr="00475770" w:rsidRDefault="00F60C1C" w:rsidP="00F60C1C">
      <w:pPr>
        <w:sectPr w:rsidR="00F60C1C" w:rsidRPr="00475770" w:rsidSect="00D26989">
          <w:pgSz w:w="8392" w:h="11907"/>
          <w:pgMar w:top="567" w:right="567" w:bottom="567" w:left="567" w:header="0" w:footer="340" w:gutter="0"/>
          <w:cols w:space="720"/>
          <w:docGrid w:linePitch="245"/>
        </w:sectPr>
      </w:pPr>
    </w:p>
    <w:p w14:paraId="480D73C7" w14:textId="12DEC252" w:rsidR="00B67D5F" w:rsidRPr="00475770" w:rsidRDefault="00D02557" w:rsidP="00777848">
      <w:pPr>
        <w:pStyle w:val="10"/>
      </w:pPr>
      <w:bookmarkStart w:id="115" w:name="_Toc106900391"/>
      <w:bookmarkStart w:id="116" w:name="_Toc106983263"/>
      <w:bookmarkStart w:id="117" w:name="_Toc131778928"/>
      <w:r w:rsidRPr="00475770">
        <w:lastRenderedPageBreak/>
        <w:t>General Introduction</w:t>
      </w:r>
      <w:bookmarkEnd w:id="115"/>
      <w:bookmarkEnd w:id="116"/>
      <w:bookmarkEnd w:id="117"/>
    </w:p>
    <w:p w14:paraId="114A18A8" w14:textId="3DFE5D1F" w:rsidR="0035674E" w:rsidRPr="00475770" w:rsidRDefault="0035674E" w:rsidP="00195C05">
      <w:pPr>
        <w:pStyle w:val="EN"/>
        <w:rPr>
          <w:rFonts w:eastAsiaTheme="minorEastAsia"/>
          <w:kern w:val="44"/>
        </w:rPr>
      </w:pPr>
      <w:r w:rsidRPr="00475770">
        <w:t xml:space="preserve">The </w:t>
      </w:r>
      <w:proofErr w:type="spellStart"/>
      <w:r w:rsidRPr="00475770">
        <w:t>Autel</w:t>
      </w:r>
      <w:proofErr w:type="spellEnd"/>
      <w:r w:rsidRPr="00475770">
        <w:t xml:space="preserve"> MaxiCharger is designed to charge an electric vehicle (hereinafter called EV). Our chargers provide you with safe, reliable, fast, and smart charging solutions.</w:t>
      </w:r>
    </w:p>
    <w:p w14:paraId="2A040C69" w14:textId="5915D04B" w:rsidR="004107F2" w:rsidRPr="00475770" w:rsidRDefault="00B67D5F" w:rsidP="00195C05">
      <w:pPr>
        <w:pStyle w:val="EN"/>
      </w:pPr>
      <w:bookmarkStart w:id="118" w:name="3.1_Type_plate"/>
      <w:bookmarkStart w:id="119" w:name="_bookmark30"/>
      <w:bookmarkStart w:id="120" w:name="3.2_Intended_use"/>
      <w:bookmarkStart w:id="121" w:name="_bookmark31"/>
      <w:bookmarkEnd w:id="118"/>
      <w:bookmarkEnd w:id="119"/>
      <w:bookmarkEnd w:id="120"/>
      <w:bookmarkEnd w:id="121"/>
      <w:r w:rsidRPr="00475770">
        <w:t xml:space="preserve">The </w:t>
      </w:r>
      <w:r w:rsidR="003D247A" w:rsidRPr="00475770">
        <w:t>MaxiCharger</w:t>
      </w:r>
      <w:r w:rsidR="0035674E" w:rsidRPr="00475770">
        <w:t xml:space="preserve"> </w:t>
      </w:r>
      <w:r w:rsidRPr="00475770">
        <w:t xml:space="preserve">is intended for the DC charging of EVs </w:t>
      </w:r>
      <w:r w:rsidR="00A8322C" w:rsidRPr="00475770">
        <w:t>and is</w:t>
      </w:r>
      <w:r w:rsidR="00D02557" w:rsidRPr="00475770">
        <w:t xml:space="preserve"> intended for </w:t>
      </w:r>
      <w:r w:rsidR="00A8322C" w:rsidRPr="00475770">
        <w:t xml:space="preserve">both indoor and </w:t>
      </w:r>
      <w:r w:rsidR="00777848" w:rsidRPr="00475770">
        <w:t>outdoor use in fleets, highway rest stops, commercial parking garages, and other locations.</w:t>
      </w:r>
    </w:p>
    <w:p w14:paraId="6084EAA9" w14:textId="00A679FA" w:rsidR="00E52FAA" w:rsidRPr="00475770" w:rsidRDefault="00E52FAA" w:rsidP="00D377F5">
      <w:pPr>
        <w:pStyle w:val="NOTE0"/>
      </w:pPr>
      <w:r w:rsidRPr="00475770">
        <w:rPr>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8">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475770">
        <w:t>DANGER</w:t>
      </w:r>
    </w:p>
    <w:p w14:paraId="7BAF87EE" w14:textId="362EAEFE" w:rsidR="0035674E" w:rsidRPr="00475770" w:rsidRDefault="0035674E" w:rsidP="00D377F5">
      <w:pPr>
        <w:pStyle w:val="NOTE"/>
        <w:numPr>
          <w:ilvl w:val="0"/>
          <w:numId w:val="57"/>
        </w:numPr>
        <w:ind w:left="704"/>
      </w:pPr>
      <w:r w:rsidRPr="00475770">
        <w:t xml:space="preserve">If you use the </w:t>
      </w:r>
      <w:r w:rsidR="003D247A" w:rsidRPr="00475770">
        <w:t>MaxiCharger</w:t>
      </w:r>
      <w:r w:rsidRPr="00475770">
        <w:t xml:space="preserve"> in any way</w:t>
      </w:r>
      <w:r w:rsidR="00777848" w:rsidRPr="00475770">
        <w:t xml:space="preserve"> other than described in its </w:t>
      </w:r>
      <w:r w:rsidRPr="00475770">
        <w:t>document</w:t>
      </w:r>
      <w:r w:rsidR="00777848" w:rsidRPr="00475770">
        <w:t>ation</w:t>
      </w:r>
      <w:r w:rsidRPr="00475770">
        <w:t>, you can cause death, injury</w:t>
      </w:r>
      <w:r w:rsidR="00777848" w:rsidRPr="00475770">
        <w:t>,</w:t>
      </w:r>
      <w:r w:rsidRPr="00475770">
        <w:t xml:space="preserve"> and </w:t>
      </w:r>
      <w:r w:rsidR="00777848" w:rsidRPr="00475770">
        <w:t xml:space="preserve">property </w:t>
      </w:r>
      <w:r w:rsidRPr="00475770">
        <w:t>damage.</w:t>
      </w:r>
    </w:p>
    <w:p w14:paraId="0A6B16EE" w14:textId="02142E8C" w:rsidR="0035674E" w:rsidRPr="00475770" w:rsidRDefault="0035674E" w:rsidP="00D377F5">
      <w:pPr>
        <w:pStyle w:val="NOTE"/>
        <w:numPr>
          <w:ilvl w:val="0"/>
          <w:numId w:val="57"/>
        </w:numPr>
        <w:ind w:left="704"/>
      </w:pPr>
      <w:r w:rsidRPr="00475770">
        <w:t xml:space="preserve">Use the </w:t>
      </w:r>
      <w:r w:rsidR="003D247A" w:rsidRPr="00475770">
        <w:t>MaxiCharger</w:t>
      </w:r>
      <w:r w:rsidRPr="00475770">
        <w:t xml:space="preserve"> only as intended.</w:t>
      </w:r>
    </w:p>
    <w:p w14:paraId="060F8B43" w14:textId="5B4A53D9" w:rsidR="00E52FAA" w:rsidRPr="00475770" w:rsidRDefault="00D377F5" w:rsidP="00D377F5">
      <w:pPr>
        <w:pStyle w:val="NOTE0"/>
      </w:pPr>
      <w:r w:rsidRPr="00475770">
        <w:rPr>
          <w:noProof/>
        </w:rPr>
        <w:drawing>
          <wp:anchor distT="0" distB="0" distL="114300" distR="114300" simplePos="0" relativeHeight="252620800" behindDoc="0" locked="0" layoutInCell="1" allowOverlap="1" wp14:anchorId="20FEF451" wp14:editId="637865A8">
            <wp:simplePos x="0" y="0"/>
            <wp:positionH relativeFrom="leftMargin">
              <wp:posOffset>373189</wp:posOffset>
            </wp:positionH>
            <wp:positionV relativeFrom="paragraph">
              <wp:posOffset>24660</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52FAA" w:rsidRPr="00475770">
        <w:t>NOTE</w:t>
      </w:r>
    </w:p>
    <w:p w14:paraId="6997AF97" w14:textId="17048E68" w:rsidR="00E52FAA" w:rsidRPr="00475770" w:rsidRDefault="00E52FAA" w:rsidP="00D377F5">
      <w:pPr>
        <w:pStyle w:val="NOTE"/>
        <w:rPr>
          <w:snapToGrid w:val="0"/>
        </w:rPr>
      </w:pPr>
      <w:r w:rsidRPr="00475770">
        <w:rPr>
          <w:snapToGrid w:val="0"/>
        </w:rPr>
        <w:t>The images and illustrations depicted in this manual may differ slightly from the actual product.</w:t>
      </w:r>
    </w:p>
    <w:p w14:paraId="326A2B94" w14:textId="316257C8" w:rsidR="004107F2" w:rsidRPr="00475770" w:rsidRDefault="004107F2" w:rsidP="00195C05">
      <w:pPr>
        <w:pStyle w:val="EN"/>
        <w:rPr>
          <w:rFonts w:eastAsia="Verdana"/>
          <w:b/>
          <w:sz w:val="45"/>
          <w:szCs w:val="45"/>
        </w:rPr>
      </w:pPr>
      <w:r w:rsidRPr="00475770">
        <w:t xml:space="preserve">This manual will instruct you how to install and </w:t>
      </w:r>
      <w:r w:rsidR="00EA31CC" w:rsidRPr="00475770">
        <w:rPr>
          <w:rFonts w:hint="eastAsia"/>
        </w:rPr>
        <w:t>operate</w:t>
      </w:r>
      <w:r w:rsidR="00EA31CC" w:rsidRPr="00475770">
        <w:t xml:space="preserve"> </w:t>
      </w:r>
      <w:r w:rsidR="000444F1" w:rsidRPr="00475770">
        <w:t>the MaxiCharger</w:t>
      </w:r>
      <w:r w:rsidRPr="00475770">
        <w:t>.</w:t>
      </w:r>
    </w:p>
    <w:p w14:paraId="582E4A7B" w14:textId="77777777" w:rsidR="008F3E23" w:rsidRPr="00475770" w:rsidRDefault="008F3E23" w:rsidP="00467A6B">
      <w:pPr>
        <w:sectPr w:rsidR="008F3E23" w:rsidRPr="00475770" w:rsidSect="00D26989">
          <w:pgSz w:w="8392" w:h="11907"/>
          <w:pgMar w:top="567" w:right="567" w:bottom="567" w:left="567" w:header="0" w:footer="340" w:gutter="0"/>
          <w:cols w:space="720"/>
          <w:docGrid w:linePitch="245"/>
        </w:sectPr>
      </w:pPr>
      <w:bookmarkStart w:id="122" w:name="3.3_Working_principles"/>
      <w:bookmarkStart w:id="123" w:name="_bookmark32"/>
      <w:bookmarkStart w:id="124" w:name="3.4_Overview"/>
      <w:bookmarkStart w:id="125" w:name="_bookmark35"/>
      <w:bookmarkStart w:id="126" w:name="3.4.1_Overview_of_the_system"/>
      <w:bookmarkStart w:id="127" w:name="_bookmark36"/>
      <w:bookmarkStart w:id="128" w:name="_Ref101876619"/>
      <w:bookmarkStart w:id="129" w:name="_Toc101951996"/>
      <w:bookmarkEnd w:id="122"/>
      <w:bookmarkEnd w:id="123"/>
      <w:bookmarkEnd w:id="124"/>
      <w:bookmarkEnd w:id="125"/>
      <w:bookmarkEnd w:id="126"/>
      <w:bookmarkEnd w:id="127"/>
    </w:p>
    <w:p w14:paraId="15F1FAA6" w14:textId="618CFC72" w:rsidR="00AD265F" w:rsidRPr="00475770" w:rsidRDefault="0061413C" w:rsidP="00640D36">
      <w:pPr>
        <w:pStyle w:val="2"/>
        <w:spacing w:before="240"/>
      </w:pPr>
      <w:bookmarkStart w:id="130" w:name="_Ref103185500"/>
      <w:bookmarkStart w:id="131" w:name="_Ref103869934"/>
      <w:bookmarkStart w:id="132" w:name="_Toc106900392"/>
      <w:bookmarkStart w:id="133" w:name="_Toc106983264"/>
      <w:bookmarkStart w:id="134" w:name="_Toc131778929"/>
      <w:r w:rsidRPr="00475770">
        <w:lastRenderedPageBreak/>
        <w:t xml:space="preserve">Product </w:t>
      </w:r>
      <w:bookmarkEnd w:id="128"/>
      <w:bookmarkEnd w:id="129"/>
      <w:bookmarkEnd w:id="130"/>
      <w:r w:rsidR="00777848" w:rsidRPr="00475770">
        <w:t>Overview</w:t>
      </w:r>
      <w:bookmarkEnd w:id="131"/>
      <w:bookmarkEnd w:id="132"/>
      <w:bookmarkEnd w:id="133"/>
      <w:bookmarkEnd w:id="134"/>
    </w:p>
    <w:p w14:paraId="4D486948" w14:textId="2F1F73EA" w:rsidR="00640D36" w:rsidRPr="00475770" w:rsidRDefault="00282CA1" w:rsidP="00640D36">
      <w:r w:rsidRPr="00475770">
        <w:rPr>
          <w:noProof/>
        </w:rPr>
        <w:drawing>
          <wp:anchor distT="0" distB="0" distL="114300" distR="114300" simplePos="0" relativeHeight="252719104" behindDoc="0" locked="0" layoutInCell="1" allowOverlap="1" wp14:anchorId="45A4AC05" wp14:editId="72A569F7">
            <wp:simplePos x="0" y="0"/>
            <wp:positionH relativeFrom="margin">
              <wp:align>center</wp:align>
            </wp:positionH>
            <wp:positionV relativeFrom="paragraph">
              <wp:posOffset>33869</wp:posOffset>
            </wp:positionV>
            <wp:extent cx="4022238" cy="5191006"/>
            <wp:effectExtent l="0" t="0" r="0" b="0"/>
            <wp:wrapNone/>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结构图1--0623.jpg"/>
                    <pic:cNvPicPr/>
                  </pic:nvPicPr>
                  <pic:blipFill>
                    <a:blip r:embed="rId19">
                      <a:extLst>
                        <a:ext uri="{28A0092B-C50C-407E-A947-70E740481C1C}">
                          <a14:useLocalDpi xmlns:a14="http://schemas.microsoft.com/office/drawing/2010/main" val="0"/>
                        </a:ext>
                      </a:extLst>
                    </a:blip>
                    <a:stretch>
                      <a:fillRect/>
                    </a:stretch>
                  </pic:blipFill>
                  <pic:spPr>
                    <a:xfrm>
                      <a:off x="0" y="0"/>
                      <a:ext cx="4022238" cy="5191006"/>
                    </a:xfrm>
                    <a:prstGeom prst="rect">
                      <a:avLst/>
                    </a:prstGeom>
                  </pic:spPr>
                </pic:pic>
              </a:graphicData>
            </a:graphic>
            <wp14:sizeRelH relativeFrom="page">
              <wp14:pctWidth>0</wp14:pctWidth>
            </wp14:sizeRelH>
            <wp14:sizeRelV relativeFrom="page">
              <wp14:pctHeight>0</wp14:pctHeight>
            </wp14:sizeRelV>
          </wp:anchor>
        </w:drawing>
      </w:r>
    </w:p>
    <w:p w14:paraId="789B4D0A" w14:textId="790E27F2" w:rsidR="003C40FF" w:rsidRPr="00475770" w:rsidRDefault="003C40FF" w:rsidP="00640D36"/>
    <w:p w14:paraId="73D0D98B" w14:textId="77777777" w:rsidR="003C40FF" w:rsidRPr="00475770" w:rsidRDefault="003C40FF" w:rsidP="00640D36"/>
    <w:p w14:paraId="2E36A055" w14:textId="77777777" w:rsidR="003C40FF" w:rsidRPr="00475770" w:rsidRDefault="003C40FF" w:rsidP="00640D36"/>
    <w:p w14:paraId="00B1BA05" w14:textId="77777777" w:rsidR="003C40FF" w:rsidRPr="00475770" w:rsidRDefault="003C40FF" w:rsidP="00640D36"/>
    <w:p w14:paraId="3D39FCD3" w14:textId="77777777" w:rsidR="003C40FF" w:rsidRPr="00475770" w:rsidRDefault="003C40FF" w:rsidP="00640D36"/>
    <w:p w14:paraId="74A50E88" w14:textId="77777777" w:rsidR="003C40FF" w:rsidRPr="00475770" w:rsidRDefault="003C40FF" w:rsidP="00640D36"/>
    <w:p w14:paraId="7B2B6194" w14:textId="77777777" w:rsidR="003C40FF" w:rsidRPr="00475770" w:rsidRDefault="003C40FF" w:rsidP="00640D36"/>
    <w:p w14:paraId="4A4B5371" w14:textId="77777777" w:rsidR="003C40FF" w:rsidRPr="00475770" w:rsidRDefault="003C40FF" w:rsidP="00640D36"/>
    <w:p w14:paraId="46CCE673" w14:textId="77777777" w:rsidR="003C40FF" w:rsidRPr="00475770" w:rsidRDefault="003C40FF" w:rsidP="00640D36"/>
    <w:p w14:paraId="3DB19FCC" w14:textId="77777777" w:rsidR="003C40FF" w:rsidRPr="00475770" w:rsidRDefault="003C40FF" w:rsidP="00640D36"/>
    <w:p w14:paraId="624C1CAA" w14:textId="77777777" w:rsidR="003C40FF" w:rsidRPr="00475770" w:rsidRDefault="003C40FF" w:rsidP="00640D36"/>
    <w:p w14:paraId="47BF4FB3" w14:textId="77777777" w:rsidR="003C40FF" w:rsidRPr="00475770" w:rsidRDefault="003C40FF" w:rsidP="00640D36"/>
    <w:p w14:paraId="54C7BD2F" w14:textId="77777777" w:rsidR="003C40FF" w:rsidRPr="00475770" w:rsidRDefault="003C40FF" w:rsidP="00640D36"/>
    <w:p w14:paraId="0DB19C27" w14:textId="77777777" w:rsidR="003C40FF" w:rsidRPr="00475770" w:rsidRDefault="003C40FF" w:rsidP="00640D36"/>
    <w:p w14:paraId="71C04E92" w14:textId="77777777" w:rsidR="003C40FF" w:rsidRPr="00475770" w:rsidRDefault="003C40FF" w:rsidP="00640D36"/>
    <w:p w14:paraId="1E591B3E" w14:textId="77777777" w:rsidR="001773FD" w:rsidRPr="00475770" w:rsidRDefault="001773FD" w:rsidP="00640D36"/>
    <w:p w14:paraId="79931F09" w14:textId="77777777" w:rsidR="003C40FF" w:rsidRPr="00475770" w:rsidRDefault="003C40FF" w:rsidP="00640D36"/>
    <w:p w14:paraId="472CD900" w14:textId="66D2A006" w:rsidR="00282CA1" w:rsidRPr="00475770" w:rsidRDefault="00282CA1" w:rsidP="00640D36"/>
    <w:p w14:paraId="1E8DB775" w14:textId="7368E687" w:rsidR="00282CA1" w:rsidRPr="00475770" w:rsidRDefault="00282CA1" w:rsidP="00640D36"/>
    <w:p w14:paraId="3DC3D0E8" w14:textId="6DE97289" w:rsidR="00282CA1" w:rsidRPr="00475770" w:rsidRDefault="00282CA1" w:rsidP="00640D36"/>
    <w:p w14:paraId="1C32201C" w14:textId="696E935B" w:rsidR="00282CA1" w:rsidRPr="00475770" w:rsidRDefault="00282CA1" w:rsidP="00640D36"/>
    <w:p w14:paraId="4A06A51E" w14:textId="771FA5A4" w:rsidR="00282CA1" w:rsidRPr="00475770" w:rsidRDefault="00282CA1" w:rsidP="00640D36"/>
    <w:p w14:paraId="7BF94CA8" w14:textId="14226E28" w:rsidR="00282CA1" w:rsidRPr="00475770" w:rsidRDefault="00282CA1" w:rsidP="00640D36">
      <w:r w:rsidRPr="00475770">
        <w:rPr>
          <w:noProof/>
        </w:rPr>
        <mc:AlternateContent>
          <mc:Choice Requires="wps">
            <w:drawing>
              <wp:anchor distT="0" distB="0" distL="114300" distR="114300" simplePos="0" relativeHeight="252066816" behindDoc="0" locked="0" layoutInCell="1" allowOverlap="1" wp14:anchorId="132FA962" wp14:editId="1CFB7E6C">
                <wp:simplePos x="0" y="0"/>
                <wp:positionH relativeFrom="column">
                  <wp:posOffset>132921</wp:posOffset>
                </wp:positionH>
                <wp:positionV relativeFrom="paragraph">
                  <wp:posOffset>140546</wp:posOffset>
                </wp:positionV>
                <wp:extent cx="4105275" cy="635"/>
                <wp:effectExtent l="0" t="0" r="9525" b="0"/>
                <wp:wrapNone/>
                <wp:docPr id="24155" name="文本框 24155"/>
                <wp:cNvGraphicFramePr/>
                <a:graphic xmlns:a="http://schemas.openxmlformats.org/drawingml/2006/main">
                  <a:graphicData uri="http://schemas.microsoft.com/office/word/2010/wordprocessingShape">
                    <wps:wsp>
                      <wps:cNvSpPr txBox="1"/>
                      <wps:spPr>
                        <a:xfrm>
                          <a:off x="0" y="0"/>
                          <a:ext cx="4105275" cy="635"/>
                        </a:xfrm>
                        <a:prstGeom prst="rect">
                          <a:avLst/>
                        </a:prstGeom>
                        <a:solidFill>
                          <a:prstClr val="white"/>
                        </a:solidFill>
                        <a:ln>
                          <a:noFill/>
                        </a:ln>
                        <a:effectLst/>
                      </wps:spPr>
                      <wps:txbx>
                        <w:txbxContent>
                          <w:p w14:paraId="34DCCEB0" w14:textId="743639C5" w:rsidR="005E61E0" w:rsidRPr="00406C06" w:rsidRDefault="005E61E0" w:rsidP="003C6F4C">
                            <w:pPr>
                              <w:pStyle w:val="FigureTittle"/>
                            </w:pPr>
                            <w:r w:rsidRPr="00406C06">
                              <w:rPr>
                                <w:rStyle w:val="FigureTittleChar"/>
                                <w:b/>
                                <w:i/>
                              </w:rPr>
                              <w:t xml:space="preserve">Figure </w:t>
                            </w:r>
                            <w:r w:rsidR="00F1496B">
                              <w:rPr>
                                <w:rStyle w:val="FigureTittleChar"/>
                                <w:b/>
                                <w:i/>
                              </w:rPr>
                              <w:fldChar w:fldCharType="begin"/>
                            </w:r>
                            <w:r w:rsidR="00F1496B">
                              <w:rPr>
                                <w:rStyle w:val="FigureTittleChar"/>
                                <w:b/>
                                <w:i/>
                              </w:rPr>
                              <w:instrText xml:space="preserve"> STYLEREF 1 \s </w:instrText>
                            </w:r>
                            <w:r w:rsidR="00F1496B">
                              <w:rPr>
                                <w:rStyle w:val="FigureTittleChar"/>
                                <w:b/>
                                <w:i/>
                              </w:rPr>
                              <w:fldChar w:fldCharType="separate"/>
                            </w:r>
                            <w:r w:rsidR="00715901">
                              <w:rPr>
                                <w:rStyle w:val="FigureTittleChar"/>
                                <w:b/>
                                <w:i/>
                                <w:noProof/>
                              </w:rPr>
                              <w:t>3</w:t>
                            </w:r>
                            <w:r w:rsidR="00F1496B">
                              <w:rPr>
                                <w:rStyle w:val="FigureTittleChar"/>
                                <w:b/>
                                <w:i/>
                              </w:rPr>
                              <w:fldChar w:fldCharType="end"/>
                            </w:r>
                            <w:r w:rsidR="00F1496B">
                              <w:rPr>
                                <w:rStyle w:val="FigureTittleChar"/>
                                <w:b/>
                                <w:i/>
                              </w:rPr>
                              <w:noBreakHyphen/>
                            </w:r>
                            <w:r w:rsidR="00F1496B">
                              <w:rPr>
                                <w:rStyle w:val="FigureTittleChar"/>
                                <w:b/>
                                <w:i/>
                              </w:rPr>
                              <w:fldChar w:fldCharType="begin"/>
                            </w:r>
                            <w:r w:rsidR="00F1496B">
                              <w:rPr>
                                <w:rStyle w:val="FigureTittleChar"/>
                                <w:b/>
                                <w:i/>
                              </w:rPr>
                              <w:instrText xml:space="preserve"> SEQ Figure \* ARABIC \s 1 </w:instrText>
                            </w:r>
                            <w:r w:rsidR="00F1496B">
                              <w:rPr>
                                <w:rStyle w:val="FigureTittleChar"/>
                                <w:b/>
                                <w:i/>
                              </w:rPr>
                              <w:fldChar w:fldCharType="separate"/>
                            </w:r>
                            <w:r w:rsidR="00715901">
                              <w:rPr>
                                <w:rStyle w:val="FigureTittleChar"/>
                                <w:b/>
                                <w:i/>
                                <w:noProof/>
                              </w:rPr>
                              <w:t>1</w:t>
                            </w:r>
                            <w:r w:rsidR="00F1496B">
                              <w:rPr>
                                <w:rStyle w:val="FigureTittleChar"/>
                                <w:b/>
                                <w:i/>
                              </w:rPr>
                              <w:fldChar w:fldCharType="end"/>
                            </w:r>
                            <w:r w:rsidRPr="00406C06">
                              <w:rPr>
                                <w:rStyle w:val="FigureTittleChar"/>
                                <w:b/>
                                <w:i/>
                              </w:rPr>
                              <w:t xml:space="preserve"> </w:t>
                            </w:r>
                            <w:r w:rsidRPr="00406C06">
                              <w:t>MaxiCharger Overview</w:t>
                            </w:r>
                            <w:r>
                              <w:rPr>
                                <w:rFonts w:hint="eastAsia"/>
                              </w:rPr>
                              <w:t>,</w:t>
                            </w:r>
                            <w:r>
                              <w:t xml:space="preserve"> Outside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132FA962" id="_x0000_t202" coordsize="21600,21600" o:spt="202" path="m,l,21600r21600,l21600,xe">
                <v:stroke joinstyle="miter"/>
                <v:path gradientshapeok="t" o:connecttype="rect"/>
              </v:shapetype>
              <v:shape id="文本框 24155" o:spid="_x0000_s1026" type="#_x0000_t202" style="position:absolute;left:0;text-align:left;margin-left:10.45pt;margin-top:11.05pt;width:323.25pt;height:.05pt;z-index:252066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" stroked="f">
                <v:textbox style="mso-fit-shape-to-text:t" inset="0,0,0,0">
                  <w:txbxContent>
                    <w:p w14:paraId="34DCCEB0" w14:textId="743639C5" w:rsidR="005E61E0" w:rsidRPr="00406C06" w:rsidRDefault="005E61E0" w:rsidP="003C6F4C">
                      <w:pPr>
                        <w:pStyle w:val="FigureTittle"/>
                      </w:pPr>
                      <w:r w:rsidRPr="00406C06">
                        <w:rPr>
                          <w:rStyle w:val="FigureTittleChar"/>
                          <w:b/>
                          <w:i/>
                        </w:rPr>
                        <w:t xml:space="preserve">Figure </w:t>
                      </w:r>
                      <w:r w:rsidR="00F1496B">
                        <w:rPr>
                          <w:rStyle w:val="FigureTittleChar"/>
                          <w:b/>
                          <w:i/>
                        </w:rPr>
                        <w:fldChar w:fldCharType="begin"/>
                      </w:r>
                      <w:r w:rsidR="00F1496B">
                        <w:rPr>
                          <w:rStyle w:val="FigureTittleChar"/>
                          <w:b/>
                          <w:i/>
                        </w:rPr>
                        <w:instrText xml:space="preserve"> STYLEREF 1 \s </w:instrText>
                      </w:r>
                      <w:r w:rsidR="00F1496B">
                        <w:rPr>
                          <w:rStyle w:val="FigureTittleChar"/>
                          <w:b/>
                          <w:i/>
                        </w:rPr>
                        <w:fldChar w:fldCharType="separate"/>
                      </w:r>
                      <w:r w:rsidR="00715901">
                        <w:rPr>
                          <w:rStyle w:val="FigureTittleChar"/>
                          <w:b/>
                          <w:i/>
                          <w:noProof/>
                        </w:rPr>
                        <w:t>3</w:t>
                      </w:r>
                      <w:r w:rsidR="00F1496B">
                        <w:rPr>
                          <w:rStyle w:val="FigureTittleChar"/>
                          <w:b/>
                          <w:i/>
                        </w:rPr>
                        <w:fldChar w:fldCharType="end"/>
                      </w:r>
                      <w:r w:rsidR="00F1496B">
                        <w:rPr>
                          <w:rStyle w:val="FigureTittleChar"/>
                          <w:b/>
                          <w:i/>
                        </w:rPr>
                        <w:noBreakHyphen/>
                      </w:r>
                      <w:r w:rsidR="00F1496B">
                        <w:rPr>
                          <w:rStyle w:val="FigureTittleChar"/>
                          <w:b/>
                          <w:i/>
                        </w:rPr>
                        <w:fldChar w:fldCharType="begin"/>
                      </w:r>
                      <w:r w:rsidR="00F1496B">
                        <w:rPr>
                          <w:rStyle w:val="FigureTittleChar"/>
                          <w:b/>
                          <w:i/>
                        </w:rPr>
                        <w:instrText xml:space="preserve"> SEQ Figure \* ARABIC \s 1 </w:instrText>
                      </w:r>
                      <w:r w:rsidR="00F1496B">
                        <w:rPr>
                          <w:rStyle w:val="FigureTittleChar"/>
                          <w:b/>
                          <w:i/>
                        </w:rPr>
                        <w:fldChar w:fldCharType="separate"/>
                      </w:r>
                      <w:r w:rsidR="00715901">
                        <w:rPr>
                          <w:rStyle w:val="FigureTittleChar"/>
                          <w:b/>
                          <w:i/>
                          <w:noProof/>
                        </w:rPr>
                        <w:t>1</w:t>
                      </w:r>
                      <w:r w:rsidR="00F1496B">
                        <w:rPr>
                          <w:rStyle w:val="FigureTittleChar"/>
                          <w:b/>
                          <w:i/>
                        </w:rPr>
                        <w:fldChar w:fldCharType="end"/>
                      </w:r>
                      <w:r w:rsidRPr="00406C06">
                        <w:rPr>
                          <w:rStyle w:val="FigureTittleChar"/>
                          <w:b/>
                          <w:i/>
                        </w:rPr>
                        <w:t xml:space="preserve"> </w:t>
                      </w:r>
                      <w:r w:rsidRPr="00406C06">
                        <w:t>MaxiCharger Overview</w:t>
                      </w:r>
                      <w:r>
                        <w:rPr>
                          <w:rFonts w:hint="eastAsia"/>
                        </w:rPr>
                        <w:t>,</w:t>
                      </w:r>
                      <w:r>
                        <w:t xml:space="preserve"> Outside</w:t>
                      </w:r>
                    </w:p>
                  </w:txbxContent>
                </v:textbox>
              </v:shape>
            </w:pict>
          </mc:Fallback>
        </mc:AlternateContent>
      </w:r>
    </w:p>
    <w:p w14:paraId="1C1AA0F8" w14:textId="77777777" w:rsidR="003C40FF" w:rsidRPr="00475770" w:rsidRDefault="003C40FF" w:rsidP="00640D36"/>
    <w:p w14:paraId="6599B0FF" w14:textId="392B35E3" w:rsidR="000D299E" w:rsidRPr="00475770" w:rsidRDefault="000D299E" w:rsidP="00195C05">
      <w:pPr>
        <w:pStyle w:val="Seqin"/>
      </w:pPr>
      <w:r w:rsidRPr="00475770">
        <w:rPr>
          <w:rFonts w:hint="eastAsia"/>
        </w:rPr>
        <w:t>M</w:t>
      </w:r>
      <w:r w:rsidRPr="00475770">
        <w:t>ain Cabinet</w:t>
      </w:r>
    </w:p>
    <w:p w14:paraId="12BD037F" w14:textId="11B1AC83" w:rsidR="00406C06" w:rsidRPr="00475770" w:rsidRDefault="00777848" w:rsidP="00195C05">
      <w:pPr>
        <w:pStyle w:val="Seqin"/>
        <w:rPr>
          <w:kern w:val="44"/>
          <w:szCs w:val="22"/>
        </w:rPr>
      </w:pPr>
      <w:r w:rsidRPr="00475770">
        <w:t>Eye Bolt</w:t>
      </w:r>
      <w:r w:rsidR="00406C06" w:rsidRPr="00475770">
        <w:t xml:space="preserve"> —</w:t>
      </w:r>
      <w:r w:rsidR="00406C06" w:rsidRPr="00475770">
        <w:rPr>
          <w:rFonts w:eastAsiaTheme="minorEastAsia"/>
        </w:rPr>
        <w:t xml:space="preserve"> </w:t>
      </w:r>
      <w:r w:rsidRPr="00475770">
        <w:rPr>
          <w:rFonts w:eastAsiaTheme="minorEastAsia"/>
        </w:rPr>
        <w:t xml:space="preserve">for </w:t>
      </w:r>
      <w:r w:rsidR="00406C06" w:rsidRPr="00475770">
        <w:t>equipment movement, loading and unloading</w:t>
      </w:r>
    </w:p>
    <w:p w14:paraId="783BE292" w14:textId="5F5BE26E" w:rsidR="00406C06" w:rsidRPr="00475770" w:rsidRDefault="00777848" w:rsidP="00195C05">
      <w:pPr>
        <w:pStyle w:val="Seqin"/>
      </w:pPr>
      <w:r w:rsidRPr="00475770">
        <w:lastRenderedPageBreak/>
        <w:t>Status I</w:t>
      </w:r>
      <w:r w:rsidR="00406C06" w:rsidRPr="00475770">
        <w:t xml:space="preserve">ndicator — displays the current status of the </w:t>
      </w:r>
      <w:r w:rsidR="006124BD" w:rsidRPr="00475770">
        <w:t>MaxiCharger</w:t>
      </w:r>
    </w:p>
    <w:p w14:paraId="1D4DA187" w14:textId="4AAED626" w:rsidR="000D299E" w:rsidRPr="00475770" w:rsidRDefault="000D299E" w:rsidP="00195C05">
      <w:pPr>
        <w:pStyle w:val="Seqin"/>
      </w:pPr>
      <w:r w:rsidRPr="00475770">
        <w:rPr>
          <w:rFonts w:hint="eastAsia"/>
        </w:rPr>
        <w:t>L</w:t>
      </w:r>
      <w:r w:rsidRPr="00475770">
        <w:t>ight Sensor</w:t>
      </w:r>
    </w:p>
    <w:p w14:paraId="37C2EA31" w14:textId="1DD3F5DB" w:rsidR="000D299E" w:rsidRPr="00475770" w:rsidRDefault="000D299E" w:rsidP="00195C05">
      <w:pPr>
        <w:pStyle w:val="Seqin"/>
      </w:pPr>
      <w:r w:rsidRPr="00475770">
        <w:t>Tempered Glass — protects indicator and touchscreen, etc.</w:t>
      </w:r>
    </w:p>
    <w:p w14:paraId="2C6FE72A" w14:textId="0A5B3AF6" w:rsidR="00406C06" w:rsidRPr="00475770" w:rsidRDefault="000D299E" w:rsidP="00195C05">
      <w:pPr>
        <w:pStyle w:val="Seqin"/>
      </w:pPr>
      <w:r w:rsidRPr="00475770">
        <w:t>Touchscreen</w:t>
      </w:r>
      <w:r w:rsidR="00E659CB" w:rsidRPr="00475770">
        <w:t xml:space="preserve"> (the size of the touchscreen is optional)</w:t>
      </w:r>
    </w:p>
    <w:p w14:paraId="1DCB9BBB" w14:textId="77777777" w:rsidR="00406C06" w:rsidRPr="00475770" w:rsidRDefault="00406C06" w:rsidP="00195C05">
      <w:pPr>
        <w:pStyle w:val="Seqin"/>
      </w:pPr>
      <w:r w:rsidRPr="00475770">
        <w:t>RFID Card Reader</w:t>
      </w:r>
    </w:p>
    <w:p w14:paraId="2F385940" w14:textId="097E43B0" w:rsidR="000D299E" w:rsidRPr="00475770" w:rsidRDefault="00777848" w:rsidP="00195C05">
      <w:pPr>
        <w:pStyle w:val="Seqin"/>
      </w:pPr>
      <w:r w:rsidRPr="00475770">
        <w:t>Point of Sale (POS) Terminal</w:t>
      </w:r>
      <w:r w:rsidR="00E659CB" w:rsidRPr="00475770">
        <w:t xml:space="preserve"> (</w:t>
      </w:r>
      <w:r w:rsidR="00BB65DE" w:rsidRPr="00475770">
        <w:t xml:space="preserve">the shape might varies depending on </w:t>
      </w:r>
      <w:r w:rsidR="0012370E" w:rsidRPr="00475770">
        <w:t>the terminal you choose</w:t>
      </w:r>
      <w:r w:rsidR="00E659CB" w:rsidRPr="00475770">
        <w:t>)</w:t>
      </w:r>
    </w:p>
    <w:p w14:paraId="3B68E3C1" w14:textId="1175E8A5" w:rsidR="00B67B73" w:rsidRPr="00475770" w:rsidRDefault="0012370E" w:rsidP="00195C05">
      <w:pPr>
        <w:pStyle w:val="Seqin"/>
      </w:pPr>
      <w:r w:rsidRPr="00475770">
        <w:rPr>
          <w:rFonts w:hint="eastAsia"/>
        </w:rPr>
        <w:t>Ho</w:t>
      </w:r>
      <w:r w:rsidR="000C34EE" w:rsidRPr="00475770">
        <w:t>l</w:t>
      </w:r>
      <w:r w:rsidRPr="00475770">
        <w:rPr>
          <w:rFonts w:hint="eastAsia"/>
        </w:rPr>
        <w:t>ster</w:t>
      </w:r>
    </w:p>
    <w:p w14:paraId="5B912AC9" w14:textId="5BBC0ABF" w:rsidR="000D299E" w:rsidRPr="00475770" w:rsidRDefault="000D299E" w:rsidP="00195C05">
      <w:pPr>
        <w:pStyle w:val="Seqin"/>
      </w:pPr>
      <w:r w:rsidRPr="00475770">
        <w:rPr>
          <w:rFonts w:hint="eastAsia"/>
        </w:rPr>
        <w:t>L</w:t>
      </w:r>
      <w:r w:rsidR="00777848" w:rsidRPr="00475770">
        <w:t>ouds</w:t>
      </w:r>
      <w:r w:rsidRPr="00475770">
        <w:t>peaker</w:t>
      </w:r>
    </w:p>
    <w:p w14:paraId="23F5B476" w14:textId="2294D25A" w:rsidR="000D299E" w:rsidRPr="00475770" w:rsidRDefault="000D299E" w:rsidP="00195C05">
      <w:pPr>
        <w:pStyle w:val="Seqin"/>
      </w:pPr>
      <w:r w:rsidRPr="00475770">
        <w:t xml:space="preserve">Socket </w:t>
      </w:r>
      <w:r w:rsidR="00D91043" w:rsidRPr="00475770">
        <w:t>(optiona</w:t>
      </w:r>
      <w:r w:rsidR="00D91043" w:rsidRPr="00475770">
        <w:rPr>
          <w:rFonts w:hint="eastAsia"/>
        </w:rPr>
        <w:t>l</w:t>
      </w:r>
      <w:r w:rsidR="00E659CB" w:rsidRPr="00475770">
        <w:t>)</w:t>
      </w:r>
    </w:p>
    <w:p w14:paraId="5F8137A0" w14:textId="72FC3744" w:rsidR="00406C06" w:rsidRPr="00475770" w:rsidRDefault="00406C06" w:rsidP="00195C05">
      <w:pPr>
        <w:pStyle w:val="Seqin"/>
      </w:pPr>
      <w:r w:rsidRPr="00475770">
        <w:t>Front Cabinet Door</w:t>
      </w:r>
    </w:p>
    <w:p w14:paraId="7B3FE1D8" w14:textId="43460CF6" w:rsidR="00406C06" w:rsidRPr="00475770" w:rsidRDefault="00406C06" w:rsidP="00195C05">
      <w:pPr>
        <w:pStyle w:val="Seqin"/>
      </w:pPr>
      <w:r w:rsidRPr="00475770">
        <w:t xml:space="preserve">Front/Rear Base Cover — </w:t>
      </w:r>
      <w:r w:rsidR="00777848" w:rsidRPr="00475770">
        <w:t>you</w:t>
      </w:r>
      <w:r w:rsidRPr="00475770">
        <w:t xml:space="preserve"> can move the device </w:t>
      </w:r>
      <w:r w:rsidR="00777848" w:rsidRPr="00475770">
        <w:t xml:space="preserve">using a forklift </w:t>
      </w:r>
      <w:r w:rsidRPr="00475770">
        <w:t>after removing the cover</w:t>
      </w:r>
    </w:p>
    <w:p w14:paraId="2D168D78" w14:textId="77777777" w:rsidR="000D299E" w:rsidRPr="00475770" w:rsidRDefault="000D299E" w:rsidP="00195C05">
      <w:pPr>
        <w:pStyle w:val="Seqin"/>
      </w:pPr>
      <w:r w:rsidRPr="00475770">
        <w:t>Antenna</w:t>
      </w:r>
    </w:p>
    <w:p w14:paraId="15AFE121" w14:textId="1F4776F4" w:rsidR="000D299E" w:rsidRPr="00475770" w:rsidRDefault="000D299E" w:rsidP="00195C05">
      <w:pPr>
        <w:pStyle w:val="Seqin"/>
      </w:pPr>
      <w:r w:rsidRPr="00475770">
        <w:t>Waterproof Cable Fixing Connector — for the extended charg</w:t>
      </w:r>
      <w:r w:rsidR="00777848" w:rsidRPr="00475770">
        <w:t>ing</w:t>
      </w:r>
      <w:r w:rsidRPr="00475770">
        <w:t xml:space="preserve"> cable</w:t>
      </w:r>
    </w:p>
    <w:p w14:paraId="5CC80AD0" w14:textId="3664BF0A" w:rsidR="00406C06" w:rsidRPr="00475770" w:rsidRDefault="000D299E" w:rsidP="00195C05">
      <w:pPr>
        <w:pStyle w:val="Seqin"/>
      </w:pPr>
      <w:r w:rsidRPr="00475770">
        <w:t>Emergency Stop Button</w:t>
      </w:r>
    </w:p>
    <w:p w14:paraId="415B4276" w14:textId="27331A8C" w:rsidR="000D299E" w:rsidRPr="00475770" w:rsidRDefault="000D299E" w:rsidP="00195C05">
      <w:pPr>
        <w:pStyle w:val="Seqin"/>
      </w:pPr>
      <w:r w:rsidRPr="00475770">
        <w:rPr>
          <w:rFonts w:hint="eastAsia"/>
        </w:rPr>
        <w:t>Vent</w:t>
      </w:r>
    </w:p>
    <w:p w14:paraId="0153A469" w14:textId="4615337B" w:rsidR="00406C06" w:rsidRPr="00475770" w:rsidRDefault="000D299E" w:rsidP="00195C05">
      <w:pPr>
        <w:pStyle w:val="Seqin"/>
      </w:pPr>
      <w:r w:rsidRPr="00475770">
        <w:t>Handle Lock</w:t>
      </w:r>
    </w:p>
    <w:p w14:paraId="6E8E2979" w14:textId="4CB5A225" w:rsidR="000D299E" w:rsidRPr="00475770" w:rsidRDefault="000D299E" w:rsidP="00195C05">
      <w:pPr>
        <w:pStyle w:val="Seqin"/>
      </w:pPr>
      <w:r w:rsidRPr="00475770">
        <w:rPr>
          <w:rFonts w:hint="eastAsia"/>
        </w:rPr>
        <w:t>Connector</w:t>
      </w:r>
    </w:p>
    <w:p w14:paraId="7CF69EB2" w14:textId="22263885" w:rsidR="00406C06" w:rsidRPr="00475770" w:rsidRDefault="00406C06" w:rsidP="00195C05">
      <w:pPr>
        <w:pStyle w:val="Seqin"/>
      </w:pPr>
      <w:r w:rsidRPr="00475770">
        <w:t>Base</w:t>
      </w:r>
    </w:p>
    <w:p w14:paraId="4B2D3A86" w14:textId="2F530E06" w:rsidR="0099218C" w:rsidRPr="00475770" w:rsidRDefault="00282CA1" w:rsidP="00D377F5">
      <w:pPr>
        <w:pStyle w:val="NOTE0"/>
      </w:pPr>
      <w:r w:rsidRPr="00475770">
        <w:rPr>
          <w:noProof/>
        </w:rPr>
        <w:drawing>
          <wp:anchor distT="0" distB="0" distL="114300" distR="114300" simplePos="0" relativeHeight="252096512" behindDoc="0" locked="0" layoutInCell="1" allowOverlap="1" wp14:anchorId="30E1E2D4" wp14:editId="1194BAC6">
            <wp:simplePos x="0" y="0"/>
            <wp:positionH relativeFrom="margin">
              <wp:align>left</wp:align>
            </wp:positionH>
            <wp:positionV relativeFrom="paragraph">
              <wp:posOffset>23600</wp:posOffset>
            </wp:positionV>
            <wp:extent cx="145480" cy="145480"/>
            <wp:effectExtent l="0" t="0" r="6985" b="6985"/>
            <wp:wrapNone/>
            <wp:docPr id="313" name="图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99218C" w:rsidRPr="00475770">
        <w:t>NOTE</w:t>
      </w:r>
    </w:p>
    <w:p w14:paraId="212B1281" w14:textId="26EBFE06" w:rsidR="0099218C" w:rsidRPr="00475770" w:rsidRDefault="0099218C" w:rsidP="00D377F5">
      <w:pPr>
        <w:pStyle w:val="NOTE"/>
        <w:rPr>
          <w:snapToGrid w:val="0"/>
        </w:rPr>
      </w:pPr>
      <w:r w:rsidRPr="00475770">
        <w:rPr>
          <w:snapToGrid w:val="0"/>
        </w:rPr>
        <w:t xml:space="preserve">Autel can deliver the </w:t>
      </w:r>
      <w:r w:rsidR="000444F1" w:rsidRPr="00475770">
        <w:rPr>
          <w:snapToGrid w:val="0"/>
        </w:rPr>
        <w:t>MaxiCharger</w:t>
      </w:r>
      <w:r w:rsidRPr="00475770">
        <w:rPr>
          <w:snapToGrid w:val="0"/>
        </w:rPr>
        <w:t xml:space="preserve"> with different payment terminals. The available options vary depending on the region and country where the </w:t>
      </w:r>
      <w:r w:rsidR="000444F1" w:rsidRPr="00475770">
        <w:rPr>
          <w:snapToGrid w:val="0"/>
        </w:rPr>
        <w:t>MaxiCharger</w:t>
      </w:r>
      <w:r w:rsidRPr="00475770">
        <w:rPr>
          <w:snapToGrid w:val="0"/>
        </w:rPr>
        <w:t xml:space="preserve"> is</w:t>
      </w:r>
      <w:r w:rsidRPr="00475770">
        <w:rPr>
          <w:rFonts w:hint="eastAsia"/>
          <w:snapToGrid w:val="0"/>
        </w:rPr>
        <w:t xml:space="preserve"> </w:t>
      </w:r>
      <w:r w:rsidRPr="00475770">
        <w:rPr>
          <w:snapToGrid w:val="0"/>
        </w:rPr>
        <w:t>installed. If you need more information about different options for</w:t>
      </w:r>
      <w:r w:rsidR="00265933" w:rsidRPr="00475770">
        <w:rPr>
          <w:snapToGrid w:val="0"/>
        </w:rPr>
        <w:t xml:space="preserve"> the</w:t>
      </w:r>
      <w:r w:rsidRPr="00475770">
        <w:rPr>
          <w:snapToGrid w:val="0"/>
        </w:rPr>
        <w:t xml:space="preserve"> payment terminals, consult Autel customer support.</w:t>
      </w:r>
    </w:p>
    <w:p w14:paraId="604873C8" w14:textId="448D8B35" w:rsidR="00497827" w:rsidRPr="00475770" w:rsidRDefault="00497827" w:rsidP="00497827">
      <w:pPr>
        <w:pStyle w:val="FigureTittle"/>
        <w:tabs>
          <w:tab w:val="left" w:pos="1608"/>
          <w:tab w:val="center" w:pos="3629"/>
        </w:tabs>
        <w:jc w:val="left"/>
      </w:pPr>
      <w:r w:rsidRPr="00475770">
        <w:tab/>
      </w:r>
    </w:p>
    <w:p w14:paraId="174F4566" w14:textId="0E6A78F0" w:rsidR="00497827" w:rsidRPr="00475770" w:rsidRDefault="00497827" w:rsidP="00497827">
      <w:pPr>
        <w:rPr>
          <w:rFonts w:eastAsia="微软雅黑" w:cs="微软雅黑"/>
          <w:b/>
          <w:i/>
        </w:rPr>
      </w:pPr>
      <w:r w:rsidRPr="00475770">
        <w:br w:type="page"/>
      </w:r>
    </w:p>
    <w:p w14:paraId="16FD963F" w14:textId="568EAD80" w:rsidR="0099218C" w:rsidRPr="00475770" w:rsidRDefault="00497827" w:rsidP="00497827">
      <w:pPr>
        <w:pStyle w:val="FigureTittle"/>
        <w:tabs>
          <w:tab w:val="left" w:pos="1608"/>
          <w:tab w:val="center" w:pos="3629"/>
        </w:tabs>
        <w:jc w:val="left"/>
      </w:pPr>
      <w:r w:rsidRPr="00475770">
        <w:lastRenderedPageBreak/>
        <w:tab/>
      </w:r>
      <w:r w:rsidR="0099218C" w:rsidRPr="00475770">
        <w:t xml:space="preserve">Table </w:t>
      </w:r>
      <w:r w:rsidR="00CD7BD9">
        <w:fldChar w:fldCharType="begin"/>
      </w:r>
      <w:r w:rsidR="00CD7BD9">
        <w:instrText xml:space="preserve"> STYLEREF 1 \s </w:instrText>
      </w:r>
      <w:r w:rsidR="00CD7BD9">
        <w:fldChar w:fldCharType="separate"/>
      </w:r>
      <w:r w:rsidR="00715901">
        <w:rPr>
          <w:noProof/>
        </w:rPr>
        <w:t>3</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w:t>
      </w:r>
      <w:r w:rsidR="00CD7BD9">
        <w:rPr>
          <w:noProof/>
        </w:rPr>
        <w:fldChar w:fldCharType="end"/>
      </w:r>
      <w:r w:rsidR="0099218C" w:rsidRPr="00475770">
        <w:t xml:space="preserve"> </w:t>
      </w:r>
      <w:r w:rsidR="00777848" w:rsidRPr="00475770">
        <w:t xml:space="preserve">Status </w:t>
      </w:r>
      <w:r w:rsidR="0099218C" w:rsidRPr="00475770">
        <w:rPr>
          <w:rFonts w:hint="eastAsia"/>
        </w:rPr>
        <w:t>Indi</w:t>
      </w:r>
      <w:r w:rsidR="0099218C" w:rsidRPr="00475770">
        <w:t xml:space="preserve">cator </w:t>
      </w:r>
      <w:r w:rsidR="00777848" w:rsidRPr="00475770">
        <w:t>Key</w:t>
      </w:r>
    </w:p>
    <w:tbl>
      <w:tblPr>
        <w:tblStyle w:val="af0"/>
        <w:tblW w:w="0" w:type="auto"/>
        <w:jc w:val="center"/>
        <w:tblLook w:val="04A0" w:firstRow="1" w:lastRow="0" w:firstColumn="1" w:lastColumn="0" w:noHBand="0" w:noVBand="1"/>
      </w:tblPr>
      <w:tblGrid>
        <w:gridCol w:w="1701"/>
        <w:gridCol w:w="1843"/>
        <w:gridCol w:w="3095"/>
      </w:tblGrid>
      <w:tr w:rsidR="0099218C" w:rsidRPr="00475770" w14:paraId="2B9F0312" w14:textId="77777777" w:rsidTr="00282CA1">
        <w:trPr>
          <w:trHeight w:val="459"/>
          <w:tblHeader/>
          <w:jc w:val="center"/>
        </w:trPr>
        <w:tc>
          <w:tcPr>
            <w:tcW w:w="1701" w:type="dxa"/>
            <w:shd w:val="clear" w:color="auto" w:fill="D9D9D9" w:themeFill="background1" w:themeFillShade="D9"/>
            <w:vAlign w:val="center"/>
          </w:tcPr>
          <w:p w14:paraId="775A084A" w14:textId="77777777" w:rsidR="0099218C" w:rsidRPr="00475770" w:rsidRDefault="0099218C" w:rsidP="00172287">
            <w:pPr>
              <w:ind w:left="421" w:hanging="421"/>
              <w:rPr>
                <w:b/>
              </w:rPr>
            </w:pPr>
            <w:r w:rsidRPr="00475770">
              <w:rPr>
                <w:rFonts w:hint="eastAsia"/>
                <w:b/>
              </w:rPr>
              <w:t>C</w:t>
            </w:r>
            <w:r w:rsidRPr="00475770">
              <w:rPr>
                <w:b/>
              </w:rPr>
              <w:t>harging Status</w:t>
            </w:r>
          </w:p>
        </w:tc>
        <w:tc>
          <w:tcPr>
            <w:tcW w:w="1843" w:type="dxa"/>
            <w:shd w:val="clear" w:color="auto" w:fill="D9D9D9" w:themeFill="background1" w:themeFillShade="D9"/>
            <w:vAlign w:val="center"/>
          </w:tcPr>
          <w:p w14:paraId="1F7F2696" w14:textId="523428F2" w:rsidR="0099218C" w:rsidRPr="00475770" w:rsidRDefault="0099218C" w:rsidP="0099218C">
            <w:pPr>
              <w:ind w:left="421" w:hanging="421"/>
              <w:rPr>
                <w:b/>
              </w:rPr>
            </w:pPr>
            <w:r w:rsidRPr="00475770">
              <w:rPr>
                <w:rFonts w:hint="eastAsia"/>
                <w:b/>
              </w:rPr>
              <w:t>C</w:t>
            </w:r>
            <w:r w:rsidRPr="00475770">
              <w:rPr>
                <w:b/>
              </w:rPr>
              <w:t>olor</w:t>
            </w:r>
          </w:p>
        </w:tc>
        <w:tc>
          <w:tcPr>
            <w:tcW w:w="3095" w:type="dxa"/>
            <w:shd w:val="clear" w:color="auto" w:fill="D9D9D9" w:themeFill="background1" w:themeFillShade="D9"/>
            <w:vAlign w:val="center"/>
          </w:tcPr>
          <w:p w14:paraId="53FCFDBC" w14:textId="135610ED" w:rsidR="0099218C" w:rsidRPr="00475770" w:rsidRDefault="00777848" w:rsidP="00172287">
            <w:pPr>
              <w:ind w:left="421" w:hanging="421"/>
              <w:rPr>
                <w:b/>
              </w:rPr>
            </w:pPr>
            <w:r w:rsidRPr="00475770">
              <w:rPr>
                <w:b/>
              </w:rPr>
              <w:t>Meaning</w:t>
            </w:r>
          </w:p>
        </w:tc>
      </w:tr>
      <w:tr w:rsidR="0099218C" w:rsidRPr="00475770" w14:paraId="063F9539" w14:textId="77777777" w:rsidTr="005F347D">
        <w:trPr>
          <w:trHeight w:val="492"/>
          <w:jc w:val="center"/>
        </w:trPr>
        <w:tc>
          <w:tcPr>
            <w:tcW w:w="1701" w:type="dxa"/>
            <w:vAlign w:val="center"/>
          </w:tcPr>
          <w:p w14:paraId="0E4580FD" w14:textId="77777777" w:rsidR="0099218C" w:rsidRPr="00475770" w:rsidRDefault="0099218C" w:rsidP="00172287">
            <w:pPr>
              <w:ind w:left="421" w:hanging="421"/>
              <w:rPr>
                <w:b/>
              </w:rPr>
            </w:pPr>
            <w:r w:rsidRPr="00475770">
              <w:rPr>
                <w:b/>
              </w:rPr>
              <w:t>Standby Mode</w:t>
            </w:r>
          </w:p>
        </w:tc>
        <w:tc>
          <w:tcPr>
            <w:tcW w:w="1843" w:type="dxa"/>
            <w:vAlign w:val="center"/>
          </w:tcPr>
          <w:p w14:paraId="26E2C43A" w14:textId="7AC5149D" w:rsidR="0099218C" w:rsidRPr="00475770" w:rsidRDefault="0099218C" w:rsidP="00E943E7">
            <w:pPr>
              <w:pStyle w:val="TableText"/>
            </w:pPr>
            <w:r w:rsidRPr="00475770">
              <w:t>Solid Green</w:t>
            </w:r>
          </w:p>
        </w:tc>
        <w:tc>
          <w:tcPr>
            <w:tcW w:w="3095" w:type="dxa"/>
            <w:vAlign w:val="center"/>
          </w:tcPr>
          <w:p w14:paraId="1B722D46" w14:textId="37BAD53E" w:rsidR="0099218C" w:rsidRPr="00475770" w:rsidRDefault="000C34EE" w:rsidP="00E943E7">
            <w:pPr>
              <w:pStyle w:val="TableText"/>
            </w:pPr>
            <w:r w:rsidRPr="00475770">
              <w:t>The connector is available.</w:t>
            </w:r>
          </w:p>
        </w:tc>
      </w:tr>
      <w:tr w:rsidR="0099218C" w:rsidRPr="00475770" w14:paraId="15637BC1" w14:textId="77777777" w:rsidTr="005F347D">
        <w:trPr>
          <w:trHeight w:val="485"/>
          <w:jc w:val="center"/>
        </w:trPr>
        <w:tc>
          <w:tcPr>
            <w:tcW w:w="1701" w:type="dxa"/>
            <w:vAlign w:val="center"/>
          </w:tcPr>
          <w:p w14:paraId="504C676D" w14:textId="77777777" w:rsidR="0099218C" w:rsidRPr="00475770" w:rsidRDefault="0099218C" w:rsidP="00172287">
            <w:pPr>
              <w:ind w:left="421" w:hanging="421"/>
              <w:rPr>
                <w:b/>
              </w:rPr>
            </w:pPr>
            <w:r w:rsidRPr="00475770">
              <w:rPr>
                <w:b/>
              </w:rPr>
              <w:t>EV Connected</w:t>
            </w:r>
          </w:p>
        </w:tc>
        <w:tc>
          <w:tcPr>
            <w:tcW w:w="1843" w:type="dxa"/>
            <w:vAlign w:val="center"/>
          </w:tcPr>
          <w:p w14:paraId="531C43DE" w14:textId="19499866" w:rsidR="0099218C" w:rsidRPr="00475770" w:rsidRDefault="0099218C" w:rsidP="00E943E7">
            <w:pPr>
              <w:pStyle w:val="TableText"/>
            </w:pPr>
            <w:r w:rsidRPr="00475770">
              <w:t>Solid White</w:t>
            </w:r>
          </w:p>
        </w:tc>
        <w:tc>
          <w:tcPr>
            <w:tcW w:w="3095" w:type="dxa"/>
            <w:vAlign w:val="center"/>
          </w:tcPr>
          <w:p w14:paraId="1E289186" w14:textId="2BE57CC6" w:rsidR="0099218C" w:rsidRPr="00475770" w:rsidRDefault="0099218C" w:rsidP="00E943E7">
            <w:pPr>
              <w:pStyle w:val="TableText"/>
            </w:pPr>
            <w:r w:rsidRPr="00475770">
              <w:t xml:space="preserve">An EV is connected to the </w:t>
            </w:r>
            <w:r w:rsidR="006124BD" w:rsidRPr="00475770">
              <w:t>MaxiCharger</w:t>
            </w:r>
            <w:r w:rsidRPr="00475770">
              <w:t>.</w:t>
            </w:r>
          </w:p>
        </w:tc>
      </w:tr>
      <w:tr w:rsidR="006B54CD" w:rsidRPr="00475770" w14:paraId="5AF414D3" w14:textId="77777777" w:rsidTr="005F347D">
        <w:trPr>
          <w:trHeight w:val="386"/>
          <w:jc w:val="center"/>
        </w:trPr>
        <w:tc>
          <w:tcPr>
            <w:tcW w:w="1701" w:type="dxa"/>
            <w:vAlign w:val="center"/>
          </w:tcPr>
          <w:p w14:paraId="59056039" w14:textId="3221BC0B" w:rsidR="006B54CD" w:rsidRPr="00475770" w:rsidRDefault="006B54CD" w:rsidP="006B54CD">
            <w:pPr>
              <w:ind w:left="421" w:hanging="421"/>
            </w:pPr>
            <w:r w:rsidRPr="00475770">
              <w:rPr>
                <w:b/>
              </w:rPr>
              <w:t>Charging</w:t>
            </w:r>
          </w:p>
        </w:tc>
        <w:tc>
          <w:tcPr>
            <w:tcW w:w="1843" w:type="dxa"/>
            <w:vAlign w:val="center"/>
          </w:tcPr>
          <w:p w14:paraId="70943BB7" w14:textId="3E3AB5C1" w:rsidR="006B54CD" w:rsidRPr="00475770" w:rsidRDefault="006B54CD" w:rsidP="006B54CD">
            <w:pPr>
              <w:pStyle w:val="TableText"/>
            </w:pPr>
            <w:r w:rsidRPr="00475770">
              <w:t>Illuminating Green in Turn</w:t>
            </w:r>
          </w:p>
        </w:tc>
        <w:tc>
          <w:tcPr>
            <w:tcW w:w="3095" w:type="dxa"/>
            <w:vAlign w:val="center"/>
          </w:tcPr>
          <w:p w14:paraId="06D9573B" w14:textId="0A171F6E" w:rsidR="006B54CD" w:rsidRPr="00475770" w:rsidRDefault="006B54CD" w:rsidP="006B54CD">
            <w:pPr>
              <w:pStyle w:val="TableText"/>
            </w:pPr>
            <w:r w:rsidRPr="00475770">
              <w:t>Indicates how much of your EV is charged.</w:t>
            </w:r>
          </w:p>
        </w:tc>
      </w:tr>
      <w:tr w:rsidR="000C34EE" w:rsidRPr="00475770" w14:paraId="15A392EC" w14:textId="77777777" w:rsidTr="005F347D">
        <w:trPr>
          <w:trHeight w:val="693"/>
          <w:jc w:val="center"/>
        </w:trPr>
        <w:tc>
          <w:tcPr>
            <w:tcW w:w="1701" w:type="dxa"/>
            <w:vAlign w:val="center"/>
          </w:tcPr>
          <w:p w14:paraId="60CFCACD" w14:textId="093E3271" w:rsidR="000C34EE" w:rsidRPr="00475770" w:rsidRDefault="000C34EE" w:rsidP="00777848">
            <w:pPr>
              <w:ind w:left="421" w:hanging="421"/>
              <w:rPr>
                <w:b/>
              </w:rPr>
            </w:pPr>
            <w:r w:rsidRPr="00475770">
              <w:rPr>
                <w:rFonts w:hint="eastAsia"/>
                <w:b/>
              </w:rPr>
              <w:t>C</w:t>
            </w:r>
            <w:r w:rsidRPr="00475770">
              <w:rPr>
                <w:b/>
              </w:rPr>
              <w:t>harge Complete</w:t>
            </w:r>
          </w:p>
        </w:tc>
        <w:tc>
          <w:tcPr>
            <w:tcW w:w="1843" w:type="dxa"/>
            <w:vAlign w:val="center"/>
          </w:tcPr>
          <w:p w14:paraId="5048ABE9" w14:textId="3DEF1D8F" w:rsidR="000C34EE" w:rsidRPr="00475770" w:rsidRDefault="000C34EE" w:rsidP="00E943E7">
            <w:pPr>
              <w:pStyle w:val="TableText"/>
            </w:pPr>
            <w:r w:rsidRPr="00475770">
              <w:t>Flashing Green</w:t>
            </w:r>
          </w:p>
        </w:tc>
        <w:tc>
          <w:tcPr>
            <w:tcW w:w="3095" w:type="dxa"/>
            <w:vAlign w:val="center"/>
          </w:tcPr>
          <w:p w14:paraId="1EA406BF" w14:textId="1B0E94FD" w:rsidR="000C34EE" w:rsidRPr="00475770" w:rsidRDefault="000C34EE" w:rsidP="00E943E7">
            <w:pPr>
              <w:pStyle w:val="TableText"/>
            </w:pPr>
            <w:r w:rsidRPr="00475770">
              <w:t>An EV is fully charged or has stopped charging.</w:t>
            </w:r>
          </w:p>
        </w:tc>
      </w:tr>
      <w:tr w:rsidR="0099218C" w:rsidRPr="00475770" w14:paraId="2C09E8C9" w14:textId="77777777" w:rsidTr="005F347D">
        <w:trPr>
          <w:trHeight w:val="561"/>
          <w:jc w:val="center"/>
        </w:trPr>
        <w:tc>
          <w:tcPr>
            <w:tcW w:w="1701" w:type="dxa"/>
            <w:vAlign w:val="center"/>
          </w:tcPr>
          <w:p w14:paraId="3F4830CA" w14:textId="77777777" w:rsidR="0099218C" w:rsidRPr="00475770" w:rsidRDefault="0099218C" w:rsidP="0099218C">
            <w:pPr>
              <w:ind w:left="421" w:hanging="421"/>
              <w:rPr>
                <w:b/>
              </w:rPr>
            </w:pPr>
            <w:r w:rsidRPr="00475770">
              <w:rPr>
                <w:rFonts w:hint="eastAsia"/>
                <w:b/>
              </w:rPr>
              <w:t>R</w:t>
            </w:r>
            <w:r w:rsidRPr="00475770">
              <w:rPr>
                <w:b/>
              </w:rPr>
              <w:t>eservation</w:t>
            </w:r>
          </w:p>
        </w:tc>
        <w:tc>
          <w:tcPr>
            <w:tcW w:w="1843" w:type="dxa"/>
            <w:vAlign w:val="center"/>
          </w:tcPr>
          <w:p w14:paraId="559A2356" w14:textId="2CCE28AD" w:rsidR="0099218C" w:rsidRPr="00475770" w:rsidRDefault="0099218C" w:rsidP="00E943E7">
            <w:pPr>
              <w:pStyle w:val="TableText"/>
            </w:pPr>
            <w:r w:rsidRPr="00475770">
              <w:t>Flashing White</w:t>
            </w:r>
          </w:p>
        </w:tc>
        <w:tc>
          <w:tcPr>
            <w:tcW w:w="3095" w:type="dxa"/>
            <w:vAlign w:val="center"/>
          </w:tcPr>
          <w:p w14:paraId="4F84930B" w14:textId="301AEF7E" w:rsidR="0099218C" w:rsidRPr="00475770" w:rsidRDefault="0099218C" w:rsidP="00E943E7">
            <w:pPr>
              <w:pStyle w:val="TableText"/>
              <w:rPr>
                <w:b/>
              </w:rPr>
            </w:pPr>
            <w:r w:rsidRPr="00475770">
              <w:t xml:space="preserve">The </w:t>
            </w:r>
            <w:r w:rsidR="006124BD" w:rsidRPr="00475770">
              <w:t>MaxiCharger</w:t>
            </w:r>
            <w:r w:rsidRPr="00475770">
              <w:t xml:space="preserve"> is reserved.</w:t>
            </w:r>
          </w:p>
        </w:tc>
      </w:tr>
      <w:tr w:rsidR="0099218C" w:rsidRPr="00475770" w14:paraId="0ED8130E" w14:textId="77777777" w:rsidTr="005F347D">
        <w:trPr>
          <w:trHeight w:val="555"/>
          <w:jc w:val="center"/>
        </w:trPr>
        <w:tc>
          <w:tcPr>
            <w:tcW w:w="1701" w:type="dxa"/>
            <w:vAlign w:val="center"/>
          </w:tcPr>
          <w:p w14:paraId="13342E0E" w14:textId="77777777" w:rsidR="0099218C" w:rsidRPr="00475770" w:rsidRDefault="0099218C" w:rsidP="0099218C">
            <w:pPr>
              <w:ind w:left="421" w:hanging="421"/>
              <w:rPr>
                <w:b/>
              </w:rPr>
            </w:pPr>
            <w:r w:rsidRPr="00475770">
              <w:rPr>
                <w:rFonts w:hint="eastAsia"/>
                <w:b/>
              </w:rPr>
              <w:t>E</w:t>
            </w:r>
            <w:r w:rsidRPr="00475770">
              <w:rPr>
                <w:b/>
              </w:rPr>
              <w:t>rror</w:t>
            </w:r>
          </w:p>
        </w:tc>
        <w:tc>
          <w:tcPr>
            <w:tcW w:w="1843" w:type="dxa"/>
            <w:vAlign w:val="center"/>
          </w:tcPr>
          <w:p w14:paraId="63B3228B" w14:textId="13AD8ABB" w:rsidR="0099218C" w:rsidRPr="00475770" w:rsidRDefault="0099218C" w:rsidP="00E943E7">
            <w:pPr>
              <w:pStyle w:val="TableText"/>
            </w:pPr>
            <w:r w:rsidRPr="00475770">
              <w:t>Solid Red</w:t>
            </w:r>
          </w:p>
        </w:tc>
        <w:tc>
          <w:tcPr>
            <w:tcW w:w="3095" w:type="dxa"/>
            <w:vAlign w:val="center"/>
          </w:tcPr>
          <w:p w14:paraId="53D78A0E" w14:textId="03AFDBA3" w:rsidR="0099218C" w:rsidRPr="00475770" w:rsidRDefault="0099218C" w:rsidP="00E943E7">
            <w:pPr>
              <w:pStyle w:val="TableText"/>
              <w:rPr>
                <w:b/>
              </w:rPr>
            </w:pPr>
            <w:r w:rsidRPr="00475770">
              <w:t>An error has occurred.</w:t>
            </w:r>
          </w:p>
        </w:tc>
      </w:tr>
    </w:tbl>
    <w:p w14:paraId="6BBC21DE" w14:textId="7EE19D24" w:rsidR="00A5580F" w:rsidRPr="00475770" w:rsidRDefault="00A5580F" w:rsidP="00195C05">
      <w:pPr>
        <w:pStyle w:val="EN"/>
        <w:rPr>
          <w:noProof/>
        </w:rPr>
      </w:pPr>
    </w:p>
    <w:p w14:paraId="2B6C40E1" w14:textId="76A6C840" w:rsidR="00A5580F" w:rsidRPr="00475770" w:rsidRDefault="00A5580F" w:rsidP="00195C05">
      <w:pPr>
        <w:pStyle w:val="EN"/>
        <w:rPr>
          <w:noProof/>
        </w:rPr>
      </w:pPr>
    </w:p>
    <w:p w14:paraId="7301BBB2" w14:textId="4F05B3FD" w:rsidR="00A5580F" w:rsidRPr="00475770" w:rsidRDefault="00A5580F" w:rsidP="00195C05">
      <w:pPr>
        <w:pStyle w:val="EN"/>
        <w:rPr>
          <w:noProof/>
        </w:rPr>
      </w:pPr>
    </w:p>
    <w:p w14:paraId="248A9234" w14:textId="1E5BFEF4" w:rsidR="00A5580F" w:rsidRPr="00475770" w:rsidRDefault="00A5580F" w:rsidP="00195C05">
      <w:pPr>
        <w:pStyle w:val="EN"/>
        <w:rPr>
          <w:noProof/>
        </w:rPr>
      </w:pPr>
    </w:p>
    <w:p w14:paraId="73179626" w14:textId="31BCE244" w:rsidR="00A5580F" w:rsidRPr="00475770" w:rsidRDefault="00A5580F" w:rsidP="00195C05">
      <w:pPr>
        <w:pStyle w:val="EN"/>
        <w:rPr>
          <w:noProof/>
        </w:rPr>
      </w:pPr>
    </w:p>
    <w:p w14:paraId="6AE83806" w14:textId="77777777" w:rsidR="00A5580F" w:rsidRPr="00475770" w:rsidRDefault="00A5580F" w:rsidP="00195C05">
      <w:pPr>
        <w:pStyle w:val="EN"/>
        <w:rPr>
          <w:noProof/>
        </w:rPr>
      </w:pPr>
    </w:p>
    <w:p w14:paraId="69BA20B5" w14:textId="77777777" w:rsidR="00A5580F" w:rsidRPr="00475770" w:rsidRDefault="00A5580F" w:rsidP="00195C05">
      <w:pPr>
        <w:pStyle w:val="EN"/>
        <w:rPr>
          <w:noProof/>
        </w:rPr>
      </w:pPr>
    </w:p>
    <w:p w14:paraId="2485BA90" w14:textId="77777777" w:rsidR="00A5580F" w:rsidRPr="00475770" w:rsidRDefault="00A5580F" w:rsidP="00195C05">
      <w:pPr>
        <w:pStyle w:val="EN"/>
        <w:rPr>
          <w:noProof/>
        </w:rPr>
      </w:pPr>
    </w:p>
    <w:p w14:paraId="3952F4FD" w14:textId="77777777" w:rsidR="00A5580F" w:rsidRPr="00475770" w:rsidRDefault="00A5580F" w:rsidP="00195C05">
      <w:pPr>
        <w:pStyle w:val="EN"/>
        <w:rPr>
          <w:noProof/>
        </w:rPr>
      </w:pPr>
    </w:p>
    <w:p w14:paraId="3E8D5D1C" w14:textId="77777777" w:rsidR="00A5580F" w:rsidRPr="00475770" w:rsidRDefault="00A5580F" w:rsidP="00195C05">
      <w:pPr>
        <w:pStyle w:val="EN"/>
        <w:rPr>
          <w:noProof/>
        </w:rPr>
      </w:pPr>
    </w:p>
    <w:p w14:paraId="5039D4C9" w14:textId="77777777" w:rsidR="00A5580F" w:rsidRPr="00475770" w:rsidRDefault="00A5580F" w:rsidP="00195C05">
      <w:pPr>
        <w:pStyle w:val="EN"/>
        <w:rPr>
          <w:noProof/>
        </w:rPr>
      </w:pPr>
    </w:p>
    <w:p w14:paraId="55A50626" w14:textId="77777777" w:rsidR="00A5580F" w:rsidRPr="00475770" w:rsidRDefault="00A5580F" w:rsidP="00195C05">
      <w:pPr>
        <w:pStyle w:val="EN"/>
        <w:rPr>
          <w:noProof/>
        </w:rPr>
      </w:pPr>
    </w:p>
    <w:p w14:paraId="36E9C58F" w14:textId="77777777" w:rsidR="00A5580F" w:rsidRPr="00475770" w:rsidRDefault="00A5580F" w:rsidP="00195C05">
      <w:pPr>
        <w:pStyle w:val="EN"/>
        <w:rPr>
          <w:noProof/>
        </w:rPr>
      </w:pPr>
    </w:p>
    <w:p w14:paraId="414CCC0D" w14:textId="77777777" w:rsidR="00A5580F" w:rsidRPr="00475770" w:rsidRDefault="00A5580F" w:rsidP="00195C05">
      <w:pPr>
        <w:pStyle w:val="EN"/>
      </w:pPr>
    </w:p>
    <w:p w14:paraId="1278199E" w14:textId="77777777" w:rsidR="00A5580F" w:rsidRPr="00475770" w:rsidRDefault="00A5580F" w:rsidP="00195C05">
      <w:pPr>
        <w:pStyle w:val="EN"/>
      </w:pPr>
    </w:p>
    <w:p w14:paraId="339215DD" w14:textId="36412598" w:rsidR="003C40FF" w:rsidRPr="00475770" w:rsidRDefault="00282CA1" w:rsidP="00195C05">
      <w:pPr>
        <w:pStyle w:val="EN"/>
      </w:pPr>
      <w:r w:rsidRPr="00475770">
        <w:rPr>
          <w:noProof/>
        </w:rPr>
        <w:lastRenderedPageBreak/>
        <w:drawing>
          <wp:anchor distT="0" distB="0" distL="114300" distR="114300" simplePos="0" relativeHeight="252690432" behindDoc="0" locked="0" layoutInCell="1" allowOverlap="1" wp14:anchorId="4394567D" wp14:editId="4F0229DE">
            <wp:simplePos x="0" y="0"/>
            <wp:positionH relativeFrom="margin">
              <wp:align>center</wp:align>
            </wp:positionH>
            <wp:positionV relativeFrom="paragraph">
              <wp:posOffset>-635</wp:posOffset>
            </wp:positionV>
            <wp:extent cx="3853944" cy="5592933"/>
            <wp:effectExtent l="0" t="0" r="0" b="8255"/>
            <wp:wrapNone/>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3944" cy="5592933"/>
                    </a:xfrm>
                    <a:prstGeom prst="rect">
                      <a:avLst/>
                    </a:prstGeom>
                  </pic:spPr>
                </pic:pic>
              </a:graphicData>
            </a:graphic>
            <wp14:sizeRelH relativeFrom="page">
              <wp14:pctWidth>0</wp14:pctWidth>
            </wp14:sizeRelH>
            <wp14:sizeRelV relativeFrom="page">
              <wp14:pctHeight>0</wp14:pctHeight>
            </wp14:sizeRelV>
          </wp:anchor>
        </w:drawing>
      </w:r>
    </w:p>
    <w:p w14:paraId="065D8366" w14:textId="77777777" w:rsidR="003C40FF" w:rsidRPr="00475770" w:rsidRDefault="003C40FF" w:rsidP="00195C05">
      <w:pPr>
        <w:pStyle w:val="EN"/>
      </w:pPr>
    </w:p>
    <w:p w14:paraId="4C8697CD" w14:textId="77777777" w:rsidR="003C40FF" w:rsidRPr="00475770" w:rsidRDefault="003C40FF" w:rsidP="00195C05">
      <w:pPr>
        <w:pStyle w:val="EN"/>
      </w:pPr>
    </w:p>
    <w:p w14:paraId="387FD309" w14:textId="77777777" w:rsidR="00282CA1" w:rsidRPr="00475770" w:rsidRDefault="00282CA1" w:rsidP="00195C05">
      <w:pPr>
        <w:pStyle w:val="EN"/>
      </w:pPr>
    </w:p>
    <w:p w14:paraId="1ACFD76A" w14:textId="77777777" w:rsidR="00282CA1" w:rsidRPr="00475770" w:rsidRDefault="00282CA1" w:rsidP="00195C05">
      <w:pPr>
        <w:pStyle w:val="EN"/>
      </w:pPr>
    </w:p>
    <w:p w14:paraId="3287BA80" w14:textId="77777777" w:rsidR="00282CA1" w:rsidRPr="00475770" w:rsidRDefault="00282CA1" w:rsidP="00195C05">
      <w:pPr>
        <w:pStyle w:val="EN"/>
      </w:pPr>
    </w:p>
    <w:p w14:paraId="1C0A94CC" w14:textId="77777777" w:rsidR="00282CA1" w:rsidRPr="00475770" w:rsidRDefault="00282CA1" w:rsidP="00195C05">
      <w:pPr>
        <w:pStyle w:val="EN"/>
      </w:pPr>
    </w:p>
    <w:p w14:paraId="5CFB16D9" w14:textId="77777777" w:rsidR="00282CA1" w:rsidRPr="00475770" w:rsidRDefault="00282CA1" w:rsidP="00195C05">
      <w:pPr>
        <w:pStyle w:val="EN"/>
      </w:pPr>
    </w:p>
    <w:p w14:paraId="27A85A46" w14:textId="77777777" w:rsidR="00282CA1" w:rsidRPr="00475770" w:rsidRDefault="00282CA1" w:rsidP="00195C05">
      <w:pPr>
        <w:pStyle w:val="EN"/>
      </w:pPr>
    </w:p>
    <w:p w14:paraId="009C084D" w14:textId="77777777" w:rsidR="00282CA1" w:rsidRPr="00475770" w:rsidRDefault="00282CA1" w:rsidP="00195C05">
      <w:pPr>
        <w:pStyle w:val="EN"/>
      </w:pPr>
    </w:p>
    <w:p w14:paraId="7CF70F6B" w14:textId="77777777" w:rsidR="00282CA1" w:rsidRPr="00475770" w:rsidRDefault="00282CA1" w:rsidP="00195C05">
      <w:pPr>
        <w:pStyle w:val="EN"/>
      </w:pPr>
    </w:p>
    <w:p w14:paraId="2D176479" w14:textId="77777777" w:rsidR="00282CA1" w:rsidRPr="00475770" w:rsidRDefault="00282CA1" w:rsidP="00195C05">
      <w:pPr>
        <w:pStyle w:val="EN"/>
      </w:pPr>
    </w:p>
    <w:p w14:paraId="75764AD9" w14:textId="77777777" w:rsidR="00282CA1" w:rsidRPr="00475770" w:rsidRDefault="00282CA1" w:rsidP="00195C05">
      <w:pPr>
        <w:pStyle w:val="EN"/>
      </w:pPr>
    </w:p>
    <w:p w14:paraId="56225F51" w14:textId="77777777" w:rsidR="00282CA1" w:rsidRPr="00475770" w:rsidRDefault="00282CA1" w:rsidP="00195C05">
      <w:pPr>
        <w:pStyle w:val="EN"/>
      </w:pPr>
    </w:p>
    <w:p w14:paraId="7FAF8342" w14:textId="77777777" w:rsidR="00282CA1" w:rsidRPr="00475770" w:rsidRDefault="00282CA1" w:rsidP="00195C05">
      <w:pPr>
        <w:pStyle w:val="EN"/>
      </w:pPr>
    </w:p>
    <w:p w14:paraId="0B4B7D35" w14:textId="77777777" w:rsidR="00282CA1" w:rsidRPr="00475770" w:rsidRDefault="00282CA1" w:rsidP="00195C05">
      <w:pPr>
        <w:pStyle w:val="EN"/>
      </w:pPr>
    </w:p>
    <w:p w14:paraId="6A0F020A" w14:textId="77777777" w:rsidR="00282CA1" w:rsidRPr="00475770" w:rsidRDefault="00282CA1" w:rsidP="00195C05">
      <w:pPr>
        <w:pStyle w:val="EN"/>
      </w:pPr>
    </w:p>
    <w:p w14:paraId="5CCE24C7" w14:textId="77777777" w:rsidR="00282CA1" w:rsidRPr="00475770" w:rsidRDefault="00282CA1" w:rsidP="00195C05">
      <w:pPr>
        <w:pStyle w:val="EN"/>
      </w:pPr>
    </w:p>
    <w:p w14:paraId="6B65DCC1" w14:textId="77777777" w:rsidR="00282CA1" w:rsidRPr="00475770" w:rsidRDefault="00282CA1" w:rsidP="00195C05">
      <w:pPr>
        <w:pStyle w:val="EN"/>
      </w:pPr>
    </w:p>
    <w:p w14:paraId="3DD2B89F" w14:textId="77777777" w:rsidR="00282CA1" w:rsidRPr="00475770" w:rsidRDefault="00282CA1" w:rsidP="00195C05">
      <w:pPr>
        <w:pStyle w:val="EN"/>
      </w:pPr>
    </w:p>
    <w:p w14:paraId="580183CD" w14:textId="77777777" w:rsidR="00282CA1" w:rsidRPr="00475770" w:rsidRDefault="00282CA1" w:rsidP="00195C05">
      <w:pPr>
        <w:pStyle w:val="EN"/>
      </w:pPr>
    </w:p>
    <w:p w14:paraId="4D2A39B8" w14:textId="77777777" w:rsidR="00282CA1" w:rsidRPr="00475770" w:rsidRDefault="00282CA1" w:rsidP="00195C05">
      <w:pPr>
        <w:pStyle w:val="EN"/>
      </w:pPr>
    </w:p>
    <w:p w14:paraId="67F53769" w14:textId="77777777" w:rsidR="00282CA1" w:rsidRPr="00475770" w:rsidRDefault="00282CA1" w:rsidP="00195C05">
      <w:pPr>
        <w:pStyle w:val="EN"/>
      </w:pPr>
    </w:p>
    <w:p w14:paraId="455BA2BE" w14:textId="77777777" w:rsidR="00282CA1" w:rsidRPr="00475770" w:rsidRDefault="00282CA1" w:rsidP="00195C05">
      <w:pPr>
        <w:pStyle w:val="EN"/>
      </w:pPr>
    </w:p>
    <w:p w14:paraId="46E2DCB0" w14:textId="5A597A35" w:rsidR="00A5580F" w:rsidRPr="00475770" w:rsidRDefault="00A5580F" w:rsidP="00195C05">
      <w:pPr>
        <w:pStyle w:val="EN"/>
      </w:pPr>
      <w:r w:rsidRPr="00475770">
        <w:rPr>
          <w:noProof/>
        </w:rPr>
        <mc:AlternateContent>
          <mc:Choice Requires="wps">
            <w:drawing>
              <wp:anchor distT="0" distB="0" distL="114300" distR="114300" simplePos="0" relativeHeight="251917312" behindDoc="0" locked="0" layoutInCell="1" allowOverlap="1" wp14:anchorId="057F97C7" wp14:editId="309AA9E7">
                <wp:simplePos x="0" y="0"/>
                <wp:positionH relativeFrom="margin">
                  <wp:align>center</wp:align>
                </wp:positionH>
                <wp:positionV relativeFrom="paragraph">
                  <wp:posOffset>116195</wp:posOffset>
                </wp:positionV>
                <wp:extent cx="3472180" cy="635"/>
                <wp:effectExtent l="0" t="0" r="0" b="0"/>
                <wp:wrapNone/>
                <wp:docPr id="15333" name="文本框 15333"/>
                <wp:cNvGraphicFramePr/>
                <a:graphic xmlns:a="http://schemas.openxmlformats.org/drawingml/2006/main">
                  <a:graphicData uri="http://schemas.microsoft.com/office/word/2010/wordprocessingShape">
                    <wps:wsp>
                      <wps:cNvSpPr txBox="1"/>
                      <wps:spPr>
                        <a:xfrm>
                          <a:off x="0" y="0"/>
                          <a:ext cx="3472180" cy="635"/>
                        </a:xfrm>
                        <a:prstGeom prst="rect">
                          <a:avLst/>
                        </a:prstGeom>
                        <a:solidFill>
                          <a:prstClr val="white"/>
                        </a:solidFill>
                        <a:ln>
                          <a:noFill/>
                        </a:ln>
                        <a:effectLst/>
                      </wps:spPr>
                      <wps:txbx>
                        <w:txbxContent>
                          <w:p w14:paraId="1E7C00B7" w14:textId="6466810F" w:rsidR="005E61E0" w:rsidRPr="00406C06" w:rsidRDefault="005E61E0" w:rsidP="003C6F4C">
                            <w:pPr>
                              <w:pStyle w:val="FigureTittle"/>
                            </w:pPr>
                            <w:r>
                              <w:t xml:space="preserve">Figure </w:t>
                            </w:r>
                            <w:r w:rsidR="00CD7BD9">
                              <w:fldChar w:fldCharType="begin"/>
                            </w:r>
                            <w:r w:rsidR="00CD7BD9">
                              <w:instrText xml:space="preserve"> STYLEREF 1 \s </w:instrText>
                            </w:r>
                            <w:r w:rsidR="00CD7BD9">
                              <w:fldChar w:fldCharType="separate"/>
                            </w:r>
                            <w:r w:rsidR="00715901">
                              <w:rPr>
                                <w:noProof/>
                              </w:rPr>
                              <w:t>3</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2</w:t>
                            </w:r>
                            <w:r w:rsidR="00CD7BD9">
                              <w:rPr>
                                <w:noProof/>
                              </w:rPr>
                              <w:fldChar w:fldCharType="end"/>
                            </w:r>
                            <w:r>
                              <w:rPr>
                                <w:rStyle w:val="FigureTittleChar"/>
                                <w:b/>
                                <w:i/>
                              </w:rPr>
                              <w:t xml:space="preserve"> </w:t>
                            </w:r>
                            <w:r w:rsidRPr="00406C06">
                              <w:t>MaxiCharger Overview</w:t>
                            </w:r>
                            <w:r>
                              <w:rPr>
                                <w:rFonts w:hint="eastAsia"/>
                              </w:rPr>
                              <w:t>,</w:t>
                            </w:r>
                            <w:r>
                              <w:t xml:space="preserve"> Inside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7F97C7" id="文本框 15333" o:spid="_x0000_s1027" type="#_x0000_t202" style="position:absolute;left:0;text-align:left;margin-left:0;margin-top:9.15pt;width:273.4pt;height:.05pt;z-index:2519173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" stroked="f">
                <v:textbox style="mso-fit-shape-to-text:t" inset="0,0,0,0">
                  <w:txbxContent>
                    <w:p w14:paraId="1E7C00B7" w14:textId="6466810F" w:rsidR="005E61E0" w:rsidRPr="00406C06" w:rsidRDefault="005E61E0" w:rsidP="003C6F4C">
                      <w:pPr>
                        <w:pStyle w:val="FigureTittle"/>
                      </w:pPr>
                      <w:r>
                        <w:t xml:space="preserve">Figure </w:t>
                      </w:r>
                      <w:fldSimple w:instr=" STYLEREF 1 \s ">
                        <w:r w:rsidR="00715901">
                          <w:rPr>
                            <w:noProof/>
                          </w:rPr>
                          <w:t>3</w:t>
                        </w:r>
                      </w:fldSimple>
                      <w:r w:rsidR="00F1496B">
                        <w:noBreakHyphen/>
                      </w:r>
                      <w:fldSimple w:instr=" SEQ Figure \* ARABIC \s 1 ">
                        <w:r w:rsidR="00715901">
                          <w:rPr>
                            <w:noProof/>
                          </w:rPr>
                          <w:t>2</w:t>
                        </w:r>
                      </w:fldSimple>
                      <w:r>
                        <w:rPr>
                          <w:rStyle w:val="FigureTittleChar"/>
                          <w:b/>
                          <w:i/>
                        </w:rPr>
                        <w:t xml:space="preserve"> </w:t>
                      </w:r>
                      <w:r w:rsidRPr="00406C06">
                        <w:t>MaxiCharger Overview</w:t>
                      </w:r>
                      <w:r>
                        <w:rPr>
                          <w:rFonts w:hint="eastAsia"/>
                        </w:rPr>
                        <w:t>,</w:t>
                      </w:r>
                      <w:r>
                        <w:t xml:space="preserve"> Inside</w:t>
                      </w:r>
                    </w:p>
                  </w:txbxContent>
                </v:textbox>
                <w10:wrap anchorx="margin"/>
              </v:shape>
            </w:pict>
          </mc:Fallback>
        </mc:AlternateContent>
      </w:r>
    </w:p>
    <w:p w14:paraId="0709DFB2" w14:textId="70286FE4" w:rsidR="00A5580F" w:rsidRPr="00475770" w:rsidRDefault="00A5580F" w:rsidP="00195C05">
      <w:pPr>
        <w:pStyle w:val="EN"/>
      </w:pPr>
    </w:p>
    <w:p w14:paraId="2024212A" w14:textId="2CD3FFD5" w:rsidR="00ED6DBD" w:rsidRPr="00475770" w:rsidRDefault="00ED6DBD" w:rsidP="00195C05">
      <w:pPr>
        <w:pStyle w:val="EN"/>
      </w:pPr>
      <w:r w:rsidRPr="00475770">
        <w:t>A</w:t>
      </w:r>
      <w:r w:rsidR="0099218C" w:rsidRPr="00475770">
        <w:t>.</w:t>
      </w:r>
      <w:r w:rsidRPr="00475770">
        <w:t xml:space="preserve"> </w:t>
      </w:r>
      <w:r w:rsidR="0099218C" w:rsidRPr="00475770">
        <w:t xml:space="preserve">Main Breaker — connects/disconnects the </w:t>
      </w:r>
      <w:r w:rsidR="00730015" w:rsidRPr="00475770">
        <w:t>charging module</w:t>
      </w:r>
    </w:p>
    <w:p w14:paraId="251905C7" w14:textId="0088D25B" w:rsidR="00ED6DBD" w:rsidRPr="00475770" w:rsidRDefault="00ED6DBD" w:rsidP="00195C05">
      <w:pPr>
        <w:pStyle w:val="EN"/>
      </w:pPr>
      <w:r w:rsidRPr="00475770">
        <w:t>B</w:t>
      </w:r>
      <w:r w:rsidR="0099218C" w:rsidRPr="00475770">
        <w:t>.</w:t>
      </w:r>
      <w:r w:rsidRPr="00475770">
        <w:t xml:space="preserve"> </w:t>
      </w:r>
      <w:r w:rsidR="004B21F1" w:rsidRPr="00475770">
        <w:t xml:space="preserve">AC </w:t>
      </w:r>
      <w:r w:rsidR="0099218C" w:rsidRPr="00475770">
        <w:t>Filter</w:t>
      </w:r>
      <w:r w:rsidR="00F82941" w:rsidRPr="00475770">
        <w:t xml:space="preserve"> </w:t>
      </w:r>
      <w:r w:rsidR="00F82941" w:rsidRPr="00475770">
        <w:rPr>
          <w:rFonts w:hint="eastAsia"/>
        </w:rPr>
        <w:t>(</w:t>
      </w:r>
      <w:r w:rsidR="00F82941" w:rsidRPr="00475770">
        <w:t>optional)</w:t>
      </w:r>
    </w:p>
    <w:p w14:paraId="4BFF5BA3" w14:textId="22B01010" w:rsidR="00ED6DBD" w:rsidRPr="00475770" w:rsidRDefault="00ED6DBD" w:rsidP="00195C05">
      <w:pPr>
        <w:pStyle w:val="EN"/>
      </w:pPr>
      <w:r w:rsidRPr="00475770">
        <w:lastRenderedPageBreak/>
        <w:t>C</w:t>
      </w:r>
      <w:r w:rsidR="0099218C" w:rsidRPr="00475770">
        <w:t>.</w:t>
      </w:r>
      <w:r w:rsidRPr="00475770">
        <w:t xml:space="preserve"> </w:t>
      </w:r>
      <w:r w:rsidR="004B21F1" w:rsidRPr="00475770">
        <w:t xml:space="preserve">SPD </w:t>
      </w:r>
      <w:r w:rsidR="0099218C" w:rsidRPr="00475770">
        <w:t>Breaker</w:t>
      </w:r>
    </w:p>
    <w:p w14:paraId="1E6B6CD6" w14:textId="68E43124" w:rsidR="00ED6DBD" w:rsidRPr="00475770" w:rsidRDefault="0099218C" w:rsidP="00195C05">
      <w:pPr>
        <w:pStyle w:val="EN"/>
      </w:pPr>
      <w:r w:rsidRPr="00475770">
        <w:t xml:space="preserve">D. </w:t>
      </w:r>
      <w:r w:rsidR="004B21F1" w:rsidRPr="00475770">
        <w:t>SPD</w:t>
      </w:r>
    </w:p>
    <w:p w14:paraId="1A3B0172" w14:textId="480715B5" w:rsidR="00ED6DBD" w:rsidRPr="00475770" w:rsidRDefault="00ED6DBD" w:rsidP="00195C05">
      <w:pPr>
        <w:pStyle w:val="EN"/>
      </w:pPr>
      <w:r w:rsidRPr="00475770">
        <w:t>E</w:t>
      </w:r>
      <w:r w:rsidR="0099218C" w:rsidRPr="00475770">
        <w:t xml:space="preserve">. Auxiliary AC </w:t>
      </w:r>
      <w:r w:rsidR="0032055C" w:rsidRPr="00475770">
        <w:t xml:space="preserve">Main </w:t>
      </w:r>
      <w:r w:rsidR="0099218C" w:rsidRPr="00475770">
        <w:t>Fuse</w:t>
      </w:r>
    </w:p>
    <w:p w14:paraId="64B332A0" w14:textId="087F07AC" w:rsidR="00ED6DBD" w:rsidRPr="00475770" w:rsidRDefault="00ED6DBD" w:rsidP="00195C05">
      <w:pPr>
        <w:pStyle w:val="EN"/>
      </w:pPr>
      <w:r w:rsidRPr="00475770">
        <w:t>F</w:t>
      </w:r>
      <w:r w:rsidR="0099218C" w:rsidRPr="00475770">
        <w:t>. Auxiliary</w:t>
      </w:r>
      <w:r w:rsidRPr="00475770">
        <w:t xml:space="preserve"> </w:t>
      </w:r>
      <w:r w:rsidR="0032055C" w:rsidRPr="00475770">
        <w:t>RCCB</w:t>
      </w:r>
    </w:p>
    <w:p w14:paraId="49AA1784" w14:textId="64B2BF98" w:rsidR="00ED6DBD" w:rsidRPr="00475770" w:rsidRDefault="00ED6DBD" w:rsidP="00195C05">
      <w:pPr>
        <w:pStyle w:val="EN"/>
      </w:pPr>
      <w:r w:rsidRPr="00475770">
        <w:t>G</w:t>
      </w:r>
      <w:r w:rsidR="0099218C" w:rsidRPr="00475770">
        <w:t>. Cable Gland Plate</w:t>
      </w:r>
    </w:p>
    <w:p w14:paraId="1D54F24E" w14:textId="59EA732A" w:rsidR="00ED6DBD" w:rsidRPr="00475770" w:rsidRDefault="00ED6DBD" w:rsidP="00195C05">
      <w:pPr>
        <w:pStyle w:val="EN"/>
      </w:pPr>
      <w:r w:rsidRPr="00475770">
        <w:t>H</w:t>
      </w:r>
      <w:r w:rsidR="0099218C" w:rsidRPr="00475770">
        <w:t>.</w:t>
      </w:r>
      <w:r w:rsidRPr="00475770">
        <w:t xml:space="preserve"> </w:t>
      </w:r>
      <w:r w:rsidR="00AD03F8" w:rsidRPr="00475770">
        <w:t>Charging Module</w:t>
      </w:r>
    </w:p>
    <w:p w14:paraId="7F21019A" w14:textId="2883B17B" w:rsidR="00184E17" w:rsidRPr="00475770" w:rsidRDefault="00ED6DBD" w:rsidP="00195C05">
      <w:pPr>
        <w:pStyle w:val="EN"/>
      </w:pPr>
      <w:r w:rsidRPr="00475770">
        <w:t>I</w:t>
      </w:r>
      <w:r w:rsidR="0099218C" w:rsidRPr="00475770">
        <w:t xml:space="preserve">. </w:t>
      </w:r>
      <w:r w:rsidR="00184E17" w:rsidRPr="00475770">
        <w:rPr>
          <w:rFonts w:hint="eastAsia"/>
        </w:rPr>
        <w:t>Heater</w:t>
      </w:r>
      <w:r w:rsidR="00184E17" w:rsidRPr="00475770">
        <w:t xml:space="preserve"> Circuit Fuse</w:t>
      </w:r>
    </w:p>
    <w:p w14:paraId="2B5695C5" w14:textId="14A77A9B" w:rsidR="00ED6DBD" w:rsidRPr="00475770" w:rsidRDefault="00184E17" w:rsidP="00195C05">
      <w:pPr>
        <w:pStyle w:val="EN"/>
      </w:pPr>
      <w:r w:rsidRPr="00475770">
        <w:t xml:space="preserve">J. </w:t>
      </w:r>
      <w:r w:rsidRPr="00475770">
        <w:rPr>
          <w:rFonts w:hint="eastAsia"/>
        </w:rPr>
        <w:t>Contactor</w:t>
      </w:r>
      <w:r w:rsidRPr="00475770">
        <w:t xml:space="preserve"> Circuit Fuse</w:t>
      </w:r>
    </w:p>
    <w:p w14:paraId="33BC7A0A" w14:textId="7F892672" w:rsidR="00ED6DBD" w:rsidRPr="00475770" w:rsidRDefault="00ED6DBD" w:rsidP="00195C05">
      <w:pPr>
        <w:pStyle w:val="EN"/>
      </w:pPr>
      <w:r w:rsidRPr="00475770">
        <w:t>K</w:t>
      </w:r>
      <w:r w:rsidR="0099218C" w:rsidRPr="00475770">
        <w:t>.</w:t>
      </w:r>
      <w:r w:rsidRPr="00475770">
        <w:t xml:space="preserve"> </w:t>
      </w:r>
      <w:r w:rsidR="009A4121" w:rsidRPr="00475770">
        <w:t>48V Auxiliary AC Fuse</w:t>
      </w:r>
    </w:p>
    <w:p w14:paraId="00EDE164" w14:textId="548B9988" w:rsidR="009A4121" w:rsidRPr="00475770" w:rsidRDefault="0099218C" w:rsidP="00195C05">
      <w:pPr>
        <w:pStyle w:val="EN"/>
      </w:pPr>
      <w:r w:rsidRPr="00475770">
        <w:t>L.</w:t>
      </w:r>
      <w:r w:rsidR="009A4121" w:rsidRPr="00475770">
        <w:t xml:space="preserve"> 24V Auxiliary AC Fuse</w:t>
      </w:r>
    </w:p>
    <w:p w14:paraId="7B5BFB15" w14:textId="51C7E411" w:rsidR="0099218C" w:rsidRDefault="009A4121" w:rsidP="00195C05">
      <w:pPr>
        <w:pStyle w:val="EN"/>
      </w:pPr>
      <w:r w:rsidRPr="00475770">
        <w:t xml:space="preserve">M. </w:t>
      </w:r>
      <w:r w:rsidR="00AD03F8" w:rsidRPr="00475770">
        <w:t xml:space="preserve">PE </w:t>
      </w:r>
      <w:proofErr w:type="spellStart"/>
      <w:r w:rsidR="00AD03F8" w:rsidRPr="00475770">
        <w:t>Busbar</w:t>
      </w:r>
      <w:proofErr w:type="spellEnd"/>
      <w:r w:rsidR="00AD03F8" w:rsidRPr="00475770">
        <w:t xml:space="preserve"> — connects the PE cable</w:t>
      </w:r>
    </w:p>
    <w:p w14:paraId="3DE964BE" w14:textId="29F8C0A8" w:rsidR="00715901" w:rsidRPr="00715901" w:rsidRDefault="00715901" w:rsidP="00715901">
      <w:pPr>
        <w:rPr>
          <w:rFonts w:eastAsia="Arial"/>
          <w:bCs/>
          <w:kern w:val="2"/>
        </w:rPr>
      </w:pPr>
      <w:r>
        <w:br w:type="page"/>
      </w:r>
    </w:p>
    <w:p w14:paraId="46781428" w14:textId="19D8F138" w:rsidR="000E31B7" w:rsidRPr="00475770" w:rsidRDefault="000F0CE7" w:rsidP="004105CF">
      <w:pPr>
        <w:pStyle w:val="2"/>
        <w:spacing w:before="240"/>
      </w:pPr>
      <w:bookmarkStart w:id="135" w:name="_Toc106900393"/>
      <w:bookmarkStart w:id="136" w:name="_Toc106983265"/>
      <w:bookmarkStart w:id="137" w:name="_Toc131778930"/>
      <w:bookmarkStart w:id="138" w:name="_Ref102665761"/>
      <w:r w:rsidRPr="00475770">
        <w:lastRenderedPageBreak/>
        <w:t>Wor</w:t>
      </w:r>
      <w:r w:rsidR="000E31B7" w:rsidRPr="00475770">
        <w:t>king Principle</w:t>
      </w:r>
      <w:r w:rsidR="00B80BE6" w:rsidRPr="00475770">
        <w:t xml:space="preserve"> Diagram</w:t>
      </w:r>
      <w:bookmarkEnd w:id="135"/>
      <w:bookmarkEnd w:id="136"/>
      <w:bookmarkEnd w:id="137"/>
    </w:p>
    <w:p w14:paraId="1487D74A" w14:textId="48E3373F" w:rsidR="003C6F4C" w:rsidRDefault="00601996" w:rsidP="00DD6C6C">
      <w:pPr>
        <w:pStyle w:val="FigureTittle"/>
        <w:spacing w:line="480" w:lineRule="auto"/>
        <w:rPr>
          <w:szCs w:val="32"/>
        </w:rPr>
      </w:pPr>
      <w:r w:rsidRPr="00475770">
        <w:rPr>
          <w:noProof/>
        </w:rPr>
        <w:drawing>
          <wp:inline distT="0" distB="0" distL="0" distR="0" wp14:anchorId="6F4A1231" wp14:editId="458D6F63">
            <wp:extent cx="4742788" cy="2596515"/>
            <wp:effectExtent l="0" t="0" r="1270" b="0"/>
            <wp:docPr id="459" name="图片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240欧标新增内容\【编辑】working principl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8045" t="8079" r="4375" b="15206"/>
                    <a:stretch/>
                  </pic:blipFill>
                  <pic:spPr bwMode="auto">
                    <a:xfrm>
                      <a:off x="0" y="0"/>
                      <a:ext cx="4770092" cy="2611463"/>
                    </a:xfrm>
                    <a:prstGeom prst="rect">
                      <a:avLst/>
                    </a:prstGeom>
                    <a:noFill/>
                    <a:ln>
                      <a:noFill/>
                    </a:ln>
                    <a:extLst>
                      <a:ext uri="{53640926-AAD7-44D8-BBD7-CCE9431645EC}">
                        <a14:shadowObscured xmlns:a14="http://schemas.microsoft.com/office/drawing/2010/main"/>
                      </a:ext>
                    </a:extLst>
                  </pic:spPr>
                </pic:pic>
              </a:graphicData>
            </a:graphic>
          </wp:inline>
        </w:drawing>
      </w:r>
      <w:r w:rsidR="000E31B7" w:rsidRPr="00475770">
        <w:t xml:space="preserve">Figure </w:t>
      </w:r>
      <w:r w:rsidR="00CD7BD9">
        <w:fldChar w:fldCharType="begin"/>
      </w:r>
      <w:r w:rsidR="00CD7BD9">
        <w:instrText xml:space="preserve"> STYLEREF 1 \s </w:instrText>
      </w:r>
      <w:r w:rsidR="00CD7BD9">
        <w:fldChar w:fldCharType="separate"/>
      </w:r>
      <w:r w:rsidR="00715901">
        <w:rPr>
          <w:noProof/>
        </w:rPr>
        <w:t>3</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3</w:t>
      </w:r>
      <w:r w:rsidR="00CD7BD9">
        <w:rPr>
          <w:noProof/>
        </w:rPr>
        <w:fldChar w:fldCharType="end"/>
      </w:r>
      <w:r w:rsidR="000E31B7" w:rsidRPr="00475770">
        <w:t xml:space="preserve"> </w:t>
      </w:r>
      <w:r w:rsidR="000E31B7" w:rsidRPr="00475770">
        <w:rPr>
          <w:szCs w:val="32"/>
        </w:rPr>
        <w:t>Working Principle View</w:t>
      </w:r>
    </w:p>
    <w:p w14:paraId="30B788A8" w14:textId="77777777" w:rsidR="00715901" w:rsidRPr="00475770" w:rsidRDefault="00715901" w:rsidP="00715901">
      <w:pPr>
        <w:pStyle w:val="BodytextUserManual"/>
        <w:spacing w:before="120" w:after="120"/>
      </w:pPr>
    </w:p>
    <w:p w14:paraId="4F51B3B6" w14:textId="4FCB3DB5" w:rsidR="004105CF" w:rsidRPr="00475770" w:rsidRDefault="00715901" w:rsidP="00D377F5">
      <w:pPr>
        <w:pStyle w:val="NOTE0"/>
      </w:pPr>
      <w:r w:rsidRPr="00475770">
        <w:rPr>
          <w:noProof/>
        </w:rPr>
        <w:drawing>
          <wp:anchor distT="0" distB="0" distL="114300" distR="114300" simplePos="0" relativeHeight="252663808" behindDoc="0" locked="0" layoutInCell="1" allowOverlap="1" wp14:anchorId="4DBCBF11" wp14:editId="065CC9D4">
            <wp:simplePos x="0" y="0"/>
            <wp:positionH relativeFrom="margin">
              <wp:align>left</wp:align>
            </wp:positionH>
            <wp:positionV relativeFrom="paragraph">
              <wp:posOffset>24130</wp:posOffset>
            </wp:positionV>
            <wp:extent cx="145480" cy="145480"/>
            <wp:effectExtent l="0" t="0" r="6985" b="6985"/>
            <wp:wrapNone/>
            <wp:docPr id="490" name="图片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4105CF" w:rsidRPr="00475770">
        <w:rPr>
          <w:rFonts w:hint="eastAsia"/>
        </w:rPr>
        <w:t>N</w:t>
      </w:r>
      <w:r w:rsidR="004105CF" w:rsidRPr="00475770">
        <w:t>OTE</w:t>
      </w:r>
    </w:p>
    <w:p w14:paraId="6B4EB36A" w14:textId="5A2E54E2" w:rsidR="004105CF" w:rsidRPr="00475770" w:rsidRDefault="004105CF" w:rsidP="00282CA1">
      <w:pPr>
        <w:pStyle w:val="NOTE"/>
        <w:numPr>
          <w:ilvl w:val="0"/>
          <w:numId w:val="43"/>
        </w:numPr>
        <w:ind w:left="704"/>
      </w:pPr>
      <w:r w:rsidRPr="00475770">
        <w:t>Fuse 1 is used when the power rate of the MaxiCharger exceeds 120 kW.</w:t>
      </w:r>
    </w:p>
    <w:p w14:paraId="1948E735" w14:textId="0348313B" w:rsidR="004105CF" w:rsidRPr="00475770" w:rsidRDefault="004105CF" w:rsidP="00282CA1">
      <w:pPr>
        <w:pStyle w:val="NOTE"/>
        <w:numPr>
          <w:ilvl w:val="0"/>
          <w:numId w:val="43"/>
        </w:numPr>
        <w:ind w:left="704"/>
        <w:sectPr w:rsidR="004105CF" w:rsidRPr="00475770" w:rsidSect="00D26989">
          <w:pgSz w:w="8392" w:h="11907"/>
          <w:pgMar w:top="567" w:right="567" w:bottom="567" w:left="567" w:header="0" w:footer="340" w:gutter="0"/>
          <w:cols w:space="720"/>
          <w:docGrid w:linePitch="245"/>
        </w:sectPr>
      </w:pPr>
      <w:r w:rsidRPr="00475770">
        <w:t xml:space="preserve">The </w:t>
      </w:r>
      <w:r w:rsidR="00265933" w:rsidRPr="00475770">
        <w:t>number</w:t>
      </w:r>
      <w:r w:rsidRPr="00475770">
        <w:t xml:space="preserve"> of used power modules varies according to the power rate of the MaxiCharger.</w:t>
      </w:r>
    </w:p>
    <w:p w14:paraId="169036F4" w14:textId="0ACB2448" w:rsidR="000E31B7" w:rsidRPr="00475770" w:rsidRDefault="000E31B7" w:rsidP="000E31B7">
      <w:pPr>
        <w:sectPr w:rsidR="000E31B7" w:rsidRPr="00475770" w:rsidSect="00D26989">
          <w:type w:val="continuous"/>
          <w:pgSz w:w="8392" w:h="11907"/>
          <w:pgMar w:top="567" w:right="567" w:bottom="567" w:left="567" w:header="0" w:footer="340" w:gutter="0"/>
          <w:cols w:space="720"/>
          <w:docGrid w:linePitch="245"/>
        </w:sectPr>
      </w:pPr>
    </w:p>
    <w:p w14:paraId="2BDCFE84" w14:textId="71EF124C" w:rsidR="00AD265F" w:rsidRPr="00475770" w:rsidRDefault="00AD265F" w:rsidP="00AD265F">
      <w:pPr>
        <w:pStyle w:val="2"/>
        <w:spacing w:before="240"/>
        <w:rPr>
          <w:szCs w:val="24"/>
        </w:rPr>
      </w:pPr>
      <w:bookmarkStart w:id="139" w:name="_Toc106900394"/>
      <w:bookmarkStart w:id="140" w:name="_Toc106983266"/>
      <w:bookmarkStart w:id="141" w:name="_Toc131778931"/>
      <w:bookmarkEnd w:id="138"/>
      <w:r w:rsidRPr="00475770">
        <w:rPr>
          <w:rFonts w:hint="eastAsia"/>
          <w:szCs w:val="24"/>
        </w:rPr>
        <w:lastRenderedPageBreak/>
        <w:t>L</w:t>
      </w:r>
      <w:r w:rsidRPr="00475770">
        <w:rPr>
          <w:szCs w:val="24"/>
        </w:rPr>
        <w:t>ocal Service Portal</w:t>
      </w:r>
      <w:bookmarkEnd w:id="139"/>
      <w:bookmarkEnd w:id="140"/>
      <w:bookmarkEnd w:id="141"/>
    </w:p>
    <w:p w14:paraId="628F7829" w14:textId="46F68942" w:rsidR="000F0CE7" w:rsidRPr="00475770" w:rsidRDefault="004B3599" w:rsidP="00195C05">
      <w:pPr>
        <w:pStyle w:val="EN"/>
      </w:pPr>
      <w:r w:rsidRPr="00475770">
        <w:t xml:space="preserve">The Local Service Portal </w:t>
      </w:r>
      <w:r w:rsidR="00B41757" w:rsidRPr="00475770">
        <w:t xml:space="preserve">provides information about the </w:t>
      </w:r>
      <w:r w:rsidR="00186B4F" w:rsidRPr="00475770">
        <w:t xml:space="preserve">MaxiCharger, </w:t>
      </w:r>
      <w:r w:rsidR="00B41757" w:rsidRPr="00475770">
        <w:t xml:space="preserve">allows </w:t>
      </w:r>
      <w:r w:rsidR="00777848" w:rsidRPr="00475770">
        <w:t xml:space="preserve">for the configuration of the key parameters </w:t>
      </w:r>
      <w:r w:rsidR="00B41757" w:rsidRPr="00475770">
        <w:t xml:space="preserve">during commissioning, and enables diagnostics on site. </w:t>
      </w:r>
      <w:r w:rsidR="000F0CE7" w:rsidRPr="00475770">
        <w:t xml:space="preserve">For </w:t>
      </w:r>
      <w:r w:rsidR="00B41757" w:rsidRPr="00475770">
        <w:t>detailed</w:t>
      </w:r>
      <w:r w:rsidR="000F0CE7" w:rsidRPr="00475770">
        <w:t xml:space="preserve"> operation procedures, </w:t>
      </w:r>
      <w:r w:rsidR="00B41757" w:rsidRPr="00475770">
        <w:t>see</w:t>
      </w:r>
      <w:r w:rsidR="000F0CE7" w:rsidRPr="00475770">
        <w:t xml:space="preserve"> </w:t>
      </w:r>
      <w:r w:rsidR="000F0CE7" w:rsidRPr="00475770">
        <w:rPr>
          <w:rStyle w:val="Char1"/>
          <w:rFonts w:cs="Arial"/>
        </w:rPr>
        <w:fldChar w:fldCharType="begin"/>
      </w:r>
      <w:r w:rsidR="000F0CE7" w:rsidRPr="00475770">
        <w:rPr>
          <w:rStyle w:val="Char1"/>
          <w:rFonts w:cs="Arial"/>
        </w:rPr>
        <w:instrText xml:space="preserve"> REF _Ref101952406 \h  \* MERGEFORMAT </w:instrText>
      </w:r>
      <w:r w:rsidR="000F0CE7" w:rsidRPr="00475770">
        <w:rPr>
          <w:rStyle w:val="Char1"/>
          <w:rFonts w:cs="Arial"/>
        </w:rPr>
      </w:r>
      <w:r w:rsidR="000F0CE7" w:rsidRPr="00475770">
        <w:rPr>
          <w:rStyle w:val="Char1"/>
          <w:rFonts w:cs="Arial"/>
        </w:rPr>
        <w:fldChar w:fldCharType="separate"/>
      </w:r>
      <w:r w:rsidR="00715901" w:rsidRPr="00715901">
        <w:rPr>
          <w:rStyle w:val="Char1"/>
          <w:rFonts w:cs="Arial"/>
        </w:rPr>
        <w:t>Local Service Portal Operations</w:t>
      </w:r>
      <w:r w:rsidR="000F0CE7" w:rsidRPr="00475770">
        <w:rPr>
          <w:rStyle w:val="Char1"/>
          <w:rFonts w:cs="Arial"/>
        </w:rPr>
        <w:fldChar w:fldCharType="end"/>
      </w:r>
      <w:r w:rsidR="000F0CE7" w:rsidRPr="00475770">
        <w:t>.</w:t>
      </w:r>
    </w:p>
    <w:p w14:paraId="396854A8" w14:textId="14F844B3" w:rsidR="00CC7202" w:rsidRPr="00475770" w:rsidRDefault="00CC7202"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3</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2</w:t>
      </w:r>
      <w:r w:rsidR="00CD7BD9">
        <w:rPr>
          <w:noProof/>
        </w:rPr>
        <w:fldChar w:fldCharType="end"/>
      </w:r>
      <w:r w:rsidR="00265933" w:rsidRPr="00475770">
        <w:t xml:space="preserve"> Parameter Description</w:t>
      </w:r>
    </w:p>
    <w:tbl>
      <w:tblPr>
        <w:tblStyle w:val="af0"/>
        <w:tblW w:w="0" w:type="auto"/>
        <w:jc w:val="center"/>
        <w:tblLook w:val="04A0" w:firstRow="1" w:lastRow="0" w:firstColumn="1" w:lastColumn="0" w:noHBand="0" w:noVBand="1"/>
      </w:tblPr>
      <w:tblGrid>
        <w:gridCol w:w="2122"/>
        <w:gridCol w:w="4654"/>
      </w:tblGrid>
      <w:tr w:rsidR="00CC7202" w:rsidRPr="00475770" w14:paraId="0BBE0A38" w14:textId="77777777" w:rsidTr="00743B0B">
        <w:trPr>
          <w:trHeight w:val="454"/>
          <w:tblHeader/>
          <w:jc w:val="center"/>
        </w:trPr>
        <w:tc>
          <w:tcPr>
            <w:tcW w:w="2122" w:type="dxa"/>
            <w:shd w:val="clear" w:color="auto" w:fill="D9D9D9" w:themeFill="background1" w:themeFillShade="D9"/>
            <w:vAlign w:val="center"/>
          </w:tcPr>
          <w:p w14:paraId="2285B61B" w14:textId="75EB5F9A" w:rsidR="00CC7202" w:rsidRPr="00475770" w:rsidRDefault="00CC7202" w:rsidP="00CC7202">
            <w:pPr>
              <w:ind w:left="0"/>
              <w:rPr>
                <w:b/>
              </w:rPr>
            </w:pPr>
            <w:r w:rsidRPr="00475770">
              <w:rPr>
                <w:rFonts w:hint="eastAsia"/>
                <w:b/>
              </w:rPr>
              <w:t>Parameter</w:t>
            </w:r>
          </w:p>
        </w:tc>
        <w:tc>
          <w:tcPr>
            <w:tcW w:w="4654" w:type="dxa"/>
            <w:shd w:val="clear" w:color="auto" w:fill="D9D9D9" w:themeFill="background1" w:themeFillShade="D9"/>
            <w:vAlign w:val="center"/>
          </w:tcPr>
          <w:p w14:paraId="7EA7F063" w14:textId="4911C9B9" w:rsidR="00CC7202" w:rsidRPr="00475770" w:rsidRDefault="00CC7202" w:rsidP="008A4EF4">
            <w:pPr>
              <w:ind w:left="0"/>
              <w:rPr>
                <w:b/>
              </w:rPr>
            </w:pPr>
            <w:r w:rsidRPr="00475770">
              <w:rPr>
                <w:b/>
              </w:rPr>
              <w:t>Example</w:t>
            </w:r>
            <w:r w:rsidR="008A4EF4" w:rsidRPr="00475770">
              <w:rPr>
                <w:b/>
              </w:rPr>
              <w:t xml:space="preserve"> (* indicates variables)</w:t>
            </w:r>
          </w:p>
        </w:tc>
      </w:tr>
      <w:tr w:rsidR="008A4EF4" w:rsidRPr="00475770" w14:paraId="3F854748" w14:textId="77777777" w:rsidTr="00743B0B">
        <w:trPr>
          <w:trHeight w:val="454"/>
          <w:jc w:val="center"/>
        </w:trPr>
        <w:tc>
          <w:tcPr>
            <w:tcW w:w="2122" w:type="dxa"/>
            <w:vAlign w:val="center"/>
          </w:tcPr>
          <w:p w14:paraId="149AAA63" w14:textId="2EBD1A95" w:rsidR="008A4EF4" w:rsidRPr="00475770" w:rsidRDefault="008A4EF4" w:rsidP="008A4EF4">
            <w:pPr>
              <w:ind w:left="0"/>
              <w:rPr>
                <w:b/>
              </w:rPr>
            </w:pPr>
            <w:r w:rsidRPr="00475770">
              <w:rPr>
                <w:rFonts w:hint="eastAsia"/>
                <w:b/>
              </w:rPr>
              <w:t>Charger ID</w:t>
            </w:r>
          </w:p>
        </w:tc>
        <w:tc>
          <w:tcPr>
            <w:tcW w:w="4654" w:type="dxa"/>
            <w:vAlign w:val="center"/>
          </w:tcPr>
          <w:p w14:paraId="0C87599B" w14:textId="09A5A64C" w:rsidR="008A4EF4" w:rsidRPr="00475770" w:rsidRDefault="008A4EF4" w:rsidP="008A4EF4">
            <w:pPr>
              <w:ind w:left="0"/>
            </w:pPr>
            <w:r w:rsidRPr="00475770">
              <w:rPr>
                <w:rFonts w:eastAsia="Arial Unicode MS"/>
                <w:color w:val="000000"/>
                <w:kern w:val="0"/>
              </w:rPr>
              <w:t>DG1120B1**********</w:t>
            </w:r>
          </w:p>
        </w:tc>
      </w:tr>
      <w:tr w:rsidR="008A4EF4" w:rsidRPr="00475770" w14:paraId="6D825DC4" w14:textId="77777777" w:rsidTr="00743B0B">
        <w:trPr>
          <w:trHeight w:val="454"/>
          <w:jc w:val="center"/>
        </w:trPr>
        <w:tc>
          <w:tcPr>
            <w:tcW w:w="2122" w:type="dxa"/>
            <w:vAlign w:val="center"/>
          </w:tcPr>
          <w:p w14:paraId="770C62EE" w14:textId="095EB6F3" w:rsidR="008A4EF4" w:rsidRPr="00475770" w:rsidRDefault="008A4EF4" w:rsidP="008A4EF4">
            <w:pPr>
              <w:ind w:left="0"/>
              <w:rPr>
                <w:b/>
              </w:rPr>
            </w:pPr>
            <w:r w:rsidRPr="00475770">
              <w:rPr>
                <w:rFonts w:hint="eastAsia"/>
                <w:b/>
              </w:rPr>
              <w:t>OCPP IP</w:t>
            </w:r>
          </w:p>
        </w:tc>
        <w:tc>
          <w:tcPr>
            <w:tcW w:w="4654" w:type="dxa"/>
            <w:vAlign w:val="center"/>
          </w:tcPr>
          <w:p w14:paraId="313C3322" w14:textId="40DA5784" w:rsidR="008A4EF4" w:rsidRPr="00475770" w:rsidRDefault="008A4EF4" w:rsidP="008A4EF4">
            <w:pPr>
              <w:ind w:left="0"/>
            </w:pPr>
            <w:r w:rsidRPr="00475770">
              <w:rPr>
                <w:rFonts w:eastAsia="Arial Unicode MS"/>
                <w:color w:val="000000"/>
                <w:kern w:val="0"/>
              </w:rPr>
              <w:t>*******.*******.**</w:t>
            </w:r>
          </w:p>
        </w:tc>
      </w:tr>
      <w:tr w:rsidR="008A4EF4" w:rsidRPr="00475770" w14:paraId="60B03758" w14:textId="77777777" w:rsidTr="00743B0B">
        <w:trPr>
          <w:trHeight w:val="454"/>
          <w:jc w:val="center"/>
        </w:trPr>
        <w:tc>
          <w:tcPr>
            <w:tcW w:w="2122" w:type="dxa"/>
            <w:vAlign w:val="center"/>
          </w:tcPr>
          <w:p w14:paraId="3D540DCE" w14:textId="58DA3E97" w:rsidR="008A4EF4" w:rsidRPr="00475770" w:rsidRDefault="008A4EF4" w:rsidP="008A4EF4">
            <w:pPr>
              <w:ind w:left="0"/>
              <w:rPr>
                <w:b/>
              </w:rPr>
            </w:pPr>
            <w:r w:rsidRPr="00475770">
              <w:rPr>
                <w:rFonts w:hint="eastAsia"/>
                <w:b/>
              </w:rPr>
              <w:t>OCPP-URL address</w:t>
            </w:r>
          </w:p>
        </w:tc>
        <w:tc>
          <w:tcPr>
            <w:tcW w:w="4654" w:type="dxa"/>
            <w:vAlign w:val="center"/>
          </w:tcPr>
          <w:p w14:paraId="5CA27D5D" w14:textId="53337953" w:rsidR="008A4EF4" w:rsidRPr="00475770" w:rsidRDefault="008A4EF4" w:rsidP="008A4EF4">
            <w:pPr>
              <w:ind w:left="0"/>
            </w:pPr>
            <w:r w:rsidRPr="00475770">
              <w:rPr>
                <w:rFonts w:eastAsia="Arial Unicode MS"/>
                <w:color w:val="000000"/>
                <w:kern w:val="0"/>
              </w:rPr>
              <w:t>**********</w:t>
            </w:r>
          </w:p>
        </w:tc>
      </w:tr>
      <w:tr w:rsidR="008A4EF4" w:rsidRPr="00475770" w14:paraId="6AD2F57F" w14:textId="77777777" w:rsidTr="00743B0B">
        <w:trPr>
          <w:trHeight w:val="454"/>
          <w:jc w:val="center"/>
        </w:trPr>
        <w:tc>
          <w:tcPr>
            <w:tcW w:w="2122" w:type="dxa"/>
            <w:vAlign w:val="center"/>
          </w:tcPr>
          <w:p w14:paraId="63480DA6" w14:textId="0FACAD17" w:rsidR="008A4EF4" w:rsidRPr="00475770" w:rsidRDefault="008A4EF4" w:rsidP="008A4EF4">
            <w:pPr>
              <w:ind w:left="0"/>
              <w:rPr>
                <w:b/>
              </w:rPr>
            </w:pPr>
            <w:r w:rsidRPr="00475770">
              <w:rPr>
                <w:rFonts w:hint="eastAsia"/>
                <w:b/>
              </w:rPr>
              <w:t>Port number</w:t>
            </w:r>
          </w:p>
        </w:tc>
        <w:tc>
          <w:tcPr>
            <w:tcW w:w="4654" w:type="dxa"/>
            <w:vAlign w:val="center"/>
          </w:tcPr>
          <w:p w14:paraId="5E407B9C" w14:textId="501F7AA0" w:rsidR="008A4EF4" w:rsidRPr="00475770" w:rsidRDefault="008A4EF4" w:rsidP="008A4EF4">
            <w:pPr>
              <w:ind w:left="0"/>
            </w:pPr>
            <w:r w:rsidRPr="00475770">
              <w:rPr>
                <w:rFonts w:eastAsia="Arial Unicode MS"/>
                <w:color w:val="000000"/>
                <w:kern w:val="0"/>
              </w:rPr>
              <w:t>***</w:t>
            </w:r>
          </w:p>
        </w:tc>
      </w:tr>
      <w:tr w:rsidR="008A4EF4" w:rsidRPr="00475770" w14:paraId="5D6B0357" w14:textId="77777777" w:rsidTr="00743B0B">
        <w:trPr>
          <w:trHeight w:val="454"/>
          <w:jc w:val="center"/>
        </w:trPr>
        <w:tc>
          <w:tcPr>
            <w:tcW w:w="2122" w:type="dxa"/>
            <w:vAlign w:val="center"/>
          </w:tcPr>
          <w:p w14:paraId="3A210392" w14:textId="5A5CE25E" w:rsidR="008A4EF4" w:rsidRPr="00475770" w:rsidRDefault="008A4EF4" w:rsidP="008A4EF4">
            <w:pPr>
              <w:ind w:left="0"/>
              <w:rPr>
                <w:b/>
              </w:rPr>
            </w:pPr>
            <w:r w:rsidRPr="00475770">
              <w:rPr>
                <w:rFonts w:hint="eastAsia"/>
                <w:b/>
              </w:rPr>
              <w:t>OCPP encryption method</w:t>
            </w:r>
          </w:p>
        </w:tc>
        <w:tc>
          <w:tcPr>
            <w:tcW w:w="4654" w:type="dxa"/>
            <w:vAlign w:val="center"/>
          </w:tcPr>
          <w:p w14:paraId="1F92CA63" w14:textId="1A400B52" w:rsidR="008A4EF4" w:rsidRPr="00475770" w:rsidRDefault="008A4EF4" w:rsidP="008A4EF4">
            <w:pPr>
              <w:ind w:left="0"/>
            </w:pPr>
            <w:r w:rsidRPr="00475770">
              <w:rPr>
                <w:rFonts w:eastAsia="Arial Unicode MS"/>
                <w:color w:val="000000"/>
                <w:kern w:val="0"/>
              </w:rPr>
              <w:t>***</w:t>
            </w:r>
          </w:p>
        </w:tc>
      </w:tr>
      <w:tr w:rsidR="008A4EF4" w:rsidRPr="00475770" w14:paraId="6A655BA9" w14:textId="77777777" w:rsidTr="00743B0B">
        <w:trPr>
          <w:trHeight w:val="454"/>
          <w:jc w:val="center"/>
        </w:trPr>
        <w:tc>
          <w:tcPr>
            <w:tcW w:w="2122" w:type="dxa"/>
            <w:vAlign w:val="center"/>
          </w:tcPr>
          <w:p w14:paraId="6D6C1677" w14:textId="62458BD8" w:rsidR="008A4EF4" w:rsidRPr="00475770" w:rsidRDefault="008A4EF4" w:rsidP="008A4EF4">
            <w:pPr>
              <w:ind w:left="0"/>
              <w:rPr>
                <w:b/>
              </w:rPr>
            </w:pPr>
            <w:r w:rsidRPr="00475770">
              <w:rPr>
                <w:rFonts w:hint="eastAsia"/>
                <w:b/>
              </w:rPr>
              <w:t>Country code</w:t>
            </w:r>
          </w:p>
        </w:tc>
        <w:tc>
          <w:tcPr>
            <w:tcW w:w="4654" w:type="dxa"/>
            <w:vAlign w:val="center"/>
          </w:tcPr>
          <w:p w14:paraId="276F0D7E" w14:textId="428809B8" w:rsidR="008A4EF4" w:rsidRPr="00475770" w:rsidRDefault="008A4EF4" w:rsidP="008A4EF4">
            <w:pPr>
              <w:ind w:left="0"/>
            </w:pPr>
            <w:r w:rsidRPr="00475770">
              <w:rPr>
                <w:rFonts w:eastAsia="Arial Unicode MS"/>
                <w:color w:val="000000"/>
                <w:kern w:val="0"/>
              </w:rPr>
              <w:t>UK</w:t>
            </w:r>
          </w:p>
        </w:tc>
      </w:tr>
      <w:tr w:rsidR="008A4EF4" w:rsidRPr="00475770" w14:paraId="5C65D725" w14:textId="77777777" w:rsidTr="00743B0B">
        <w:trPr>
          <w:trHeight w:val="454"/>
          <w:jc w:val="center"/>
        </w:trPr>
        <w:tc>
          <w:tcPr>
            <w:tcW w:w="2122" w:type="dxa"/>
            <w:vAlign w:val="center"/>
          </w:tcPr>
          <w:p w14:paraId="4D7A47C6" w14:textId="7324001B" w:rsidR="008A4EF4" w:rsidRPr="00475770" w:rsidRDefault="008A4EF4" w:rsidP="008A4EF4">
            <w:pPr>
              <w:ind w:left="0"/>
              <w:rPr>
                <w:b/>
              </w:rPr>
            </w:pPr>
            <w:r w:rsidRPr="00475770">
              <w:rPr>
                <w:rFonts w:hint="eastAsia"/>
                <w:b/>
              </w:rPr>
              <w:t>Network selection</w:t>
            </w:r>
          </w:p>
        </w:tc>
        <w:tc>
          <w:tcPr>
            <w:tcW w:w="4654" w:type="dxa"/>
            <w:vAlign w:val="center"/>
          </w:tcPr>
          <w:p w14:paraId="6720478D" w14:textId="5C04903A" w:rsidR="008A4EF4" w:rsidRPr="00475770" w:rsidRDefault="008A4EF4" w:rsidP="008A4EF4">
            <w:pPr>
              <w:ind w:left="0"/>
            </w:pPr>
            <w:r w:rsidRPr="00475770">
              <w:rPr>
                <w:rFonts w:eastAsia="Arial Unicode MS"/>
                <w:color w:val="000000"/>
                <w:kern w:val="0"/>
              </w:rPr>
              <w:t>auto/</w:t>
            </w:r>
            <w:proofErr w:type="spellStart"/>
            <w:r w:rsidRPr="00475770">
              <w:rPr>
                <w:rFonts w:eastAsia="Arial Unicode MS"/>
                <w:color w:val="000000"/>
                <w:kern w:val="0"/>
              </w:rPr>
              <w:t>wifi</w:t>
            </w:r>
            <w:proofErr w:type="spellEnd"/>
            <w:r w:rsidRPr="00475770">
              <w:rPr>
                <w:rFonts w:eastAsia="Arial Unicode MS"/>
                <w:color w:val="000000"/>
                <w:kern w:val="0"/>
              </w:rPr>
              <w:t>/4g</w:t>
            </w:r>
          </w:p>
        </w:tc>
      </w:tr>
      <w:tr w:rsidR="008A4EF4" w:rsidRPr="00475770" w14:paraId="160E0825" w14:textId="77777777" w:rsidTr="00743B0B">
        <w:trPr>
          <w:trHeight w:val="454"/>
          <w:jc w:val="center"/>
        </w:trPr>
        <w:tc>
          <w:tcPr>
            <w:tcW w:w="2122" w:type="dxa"/>
            <w:vAlign w:val="center"/>
          </w:tcPr>
          <w:p w14:paraId="49FB87FF" w14:textId="00B770B5" w:rsidR="008A4EF4" w:rsidRPr="00475770" w:rsidRDefault="008A4EF4" w:rsidP="008A4EF4">
            <w:pPr>
              <w:ind w:left="0"/>
              <w:rPr>
                <w:b/>
              </w:rPr>
            </w:pPr>
            <w:r w:rsidRPr="00475770">
              <w:rPr>
                <w:rFonts w:hint="eastAsia"/>
                <w:b/>
              </w:rPr>
              <w:t>Supplier</w:t>
            </w:r>
          </w:p>
        </w:tc>
        <w:tc>
          <w:tcPr>
            <w:tcW w:w="4654" w:type="dxa"/>
            <w:vAlign w:val="center"/>
          </w:tcPr>
          <w:p w14:paraId="519D2E82" w14:textId="3446D897" w:rsidR="008A4EF4" w:rsidRPr="00475770" w:rsidRDefault="008A4EF4" w:rsidP="008A4EF4">
            <w:pPr>
              <w:ind w:left="0"/>
            </w:pPr>
            <w:proofErr w:type="spellStart"/>
            <w:r w:rsidRPr="00475770">
              <w:rPr>
                <w:rFonts w:eastAsia="Arial Unicode MS"/>
                <w:color w:val="000000"/>
                <w:kern w:val="0"/>
              </w:rPr>
              <w:t>Autel</w:t>
            </w:r>
            <w:proofErr w:type="spellEnd"/>
          </w:p>
        </w:tc>
      </w:tr>
      <w:tr w:rsidR="008A4EF4" w:rsidRPr="00475770" w14:paraId="277B8307" w14:textId="77777777" w:rsidTr="00743B0B">
        <w:trPr>
          <w:trHeight w:val="454"/>
          <w:jc w:val="center"/>
        </w:trPr>
        <w:tc>
          <w:tcPr>
            <w:tcW w:w="2122" w:type="dxa"/>
            <w:vAlign w:val="center"/>
          </w:tcPr>
          <w:p w14:paraId="335B41E4" w14:textId="1A7FE5B2" w:rsidR="008A4EF4" w:rsidRPr="00475770" w:rsidRDefault="008A4EF4" w:rsidP="008A4EF4">
            <w:pPr>
              <w:ind w:left="0"/>
              <w:rPr>
                <w:b/>
              </w:rPr>
            </w:pPr>
            <w:r w:rsidRPr="00475770">
              <w:rPr>
                <w:rFonts w:hint="eastAsia"/>
                <w:b/>
              </w:rPr>
              <w:t>Control board SN</w:t>
            </w:r>
          </w:p>
        </w:tc>
        <w:tc>
          <w:tcPr>
            <w:tcW w:w="4654" w:type="dxa"/>
            <w:vAlign w:val="center"/>
          </w:tcPr>
          <w:p w14:paraId="4EFBA87C" w14:textId="3BE82C37" w:rsidR="008A4EF4" w:rsidRPr="00475770" w:rsidRDefault="008A4EF4" w:rsidP="008A4EF4">
            <w:pPr>
              <w:ind w:left="0"/>
            </w:pPr>
            <w:r w:rsidRPr="00475770">
              <w:rPr>
                <w:rFonts w:eastAsia="Arial Unicode MS"/>
                <w:color w:val="000000"/>
                <w:kern w:val="0"/>
              </w:rPr>
              <w:t>C06G120********</w:t>
            </w:r>
          </w:p>
        </w:tc>
      </w:tr>
      <w:tr w:rsidR="008A4EF4" w:rsidRPr="00475770" w14:paraId="0655B2F8" w14:textId="77777777" w:rsidTr="00743B0B">
        <w:trPr>
          <w:trHeight w:val="454"/>
          <w:jc w:val="center"/>
        </w:trPr>
        <w:tc>
          <w:tcPr>
            <w:tcW w:w="2122" w:type="dxa"/>
            <w:vAlign w:val="center"/>
          </w:tcPr>
          <w:p w14:paraId="635251B1" w14:textId="002B6DB9" w:rsidR="008A4EF4" w:rsidRPr="00475770" w:rsidRDefault="008A4EF4" w:rsidP="008A4EF4">
            <w:pPr>
              <w:ind w:left="0"/>
              <w:rPr>
                <w:b/>
              </w:rPr>
            </w:pPr>
            <w:r w:rsidRPr="00475770">
              <w:rPr>
                <w:rFonts w:hint="eastAsia"/>
                <w:b/>
              </w:rPr>
              <w:t>MAC address</w:t>
            </w:r>
          </w:p>
        </w:tc>
        <w:tc>
          <w:tcPr>
            <w:tcW w:w="4654" w:type="dxa"/>
            <w:vAlign w:val="center"/>
          </w:tcPr>
          <w:p w14:paraId="6814F05B" w14:textId="5A3CA2FE" w:rsidR="008A4EF4" w:rsidRPr="00475770" w:rsidRDefault="008A4EF4" w:rsidP="008A4EF4">
            <w:pPr>
              <w:ind w:left="0"/>
            </w:pPr>
            <w:r w:rsidRPr="00475770">
              <w:rPr>
                <w:rFonts w:eastAsia="Arial Unicode MS"/>
                <w:color w:val="000000"/>
                <w:kern w:val="0"/>
              </w:rPr>
              <w:t>ba:9f:aa:8c:**:**</w:t>
            </w:r>
          </w:p>
        </w:tc>
      </w:tr>
      <w:tr w:rsidR="008A4EF4" w:rsidRPr="00475770" w14:paraId="7983D255" w14:textId="77777777" w:rsidTr="00743B0B">
        <w:trPr>
          <w:trHeight w:val="454"/>
          <w:jc w:val="center"/>
        </w:trPr>
        <w:tc>
          <w:tcPr>
            <w:tcW w:w="2122" w:type="dxa"/>
            <w:vAlign w:val="center"/>
          </w:tcPr>
          <w:p w14:paraId="66BF5617" w14:textId="33B12B19" w:rsidR="008A4EF4" w:rsidRPr="00475770" w:rsidRDefault="008A4EF4" w:rsidP="008A4EF4">
            <w:pPr>
              <w:ind w:left="0"/>
              <w:rPr>
                <w:b/>
              </w:rPr>
            </w:pPr>
            <w:r w:rsidRPr="00475770">
              <w:rPr>
                <w:rFonts w:hint="eastAsia"/>
                <w:b/>
              </w:rPr>
              <w:t>Password</w:t>
            </w:r>
          </w:p>
        </w:tc>
        <w:tc>
          <w:tcPr>
            <w:tcW w:w="4654" w:type="dxa"/>
            <w:vAlign w:val="center"/>
          </w:tcPr>
          <w:p w14:paraId="5556AEFC" w14:textId="08BA849B" w:rsidR="008A4EF4" w:rsidRPr="00475770" w:rsidRDefault="008A4EF4" w:rsidP="008A4EF4">
            <w:pPr>
              <w:ind w:left="0"/>
            </w:pPr>
            <w:r w:rsidRPr="00475770">
              <w:rPr>
                <w:rFonts w:eastAsia="Arial Unicode MS"/>
                <w:color w:val="000000"/>
                <w:kern w:val="0"/>
              </w:rPr>
              <w:t>000000</w:t>
            </w:r>
          </w:p>
        </w:tc>
      </w:tr>
      <w:tr w:rsidR="008A4EF4" w:rsidRPr="00475770" w14:paraId="499D2297" w14:textId="77777777" w:rsidTr="00743B0B">
        <w:trPr>
          <w:trHeight w:val="454"/>
          <w:jc w:val="center"/>
        </w:trPr>
        <w:tc>
          <w:tcPr>
            <w:tcW w:w="2122" w:type="dxa"/>
            <w:vAlign w:val="center"/>
          </w:tcPr>
          <w:p w14:paraId="6877C1DF" w14:textId="4F8573FC" w:rsidR="008A4EF4" w:rsidRPr="00475770" w:rsidRDefault="008A4EF4" w:rsidP="008A4EF4">
            <w:pPr>
              <w:ind w:left="0"/>
              <w:rPr>
                <w:b/>
              </w:rPr>
            </w:pPr>
            <w:r w:rsidRPr="00475770">
              <w:rPr>
                <w:rFonts w:hint="eastAsia"/>
                <w:b/>
              </w:rPr>
              <w:t>Connection ID</w:t>
            </w:r>
          </w:p>
        </w:tc>
        <w:tc>
          <w:tcPr>
            <w:tcW w:w="4654" w:type="dxa"/>
            <w:vAlign w:val="center"/>
          </w:tcPr>
          <w:p w14:paraId="55556F56" w14:textId="54ADC050" w:rsidR="008A4EF4" w:rsidRPr="00475770" w:rsidRDefault="008A4EF4" w:rsidP="008A4EF4">
            <w:pPr>
              <w:ind w:left="0"/>
            </w:pPr>
            <w:r w:rsidRPr="00475770">
              <w:rPr>
                <w:rFonts w:eastAsia="Arial Unicode MS"/>
                <w:color w:val="000000"/>
                <w:kern w:val="0"/>
              </w:rPr>
              <w:t xml:space="preserve">0: Connectors 1 and 2 initialization </w:t>
            </w:r>
          </w:p>
        </w:tc>
      </w:tr>
      <w:tr w:rsidR="008A4EF4" w:rsidRPr="00475770" w14:paraId="1E4E9EB5" w14:textId="77777777" w:rsidTr="00743B0B">
        <w:trPr>
          <w:trHeight w:val="454"/>
          <w:jc w:val="center"/>
        </w:trPr>
        <w:tc>
          <w:tcPr>
            <w:tcW w:w="2122" w:type="dxa"/>
            <w:vAlign w:val="center"/>
          </w:tcPr>
          <w:p w14:paraId="0BFE89BD" w14:textId="3DC3919C" w:rsidR="008A4EF4" w:rsidRPr="00475770" w:rsidRDefault="008A4EF4" w:rsidP="008A4EF4">
            <w:pPr>
              <w:ind w:left="0"/>
              <w:rPr>
                <w:b/>
              </w:rPr>
            </w:pPr>
            <w:r w:rsidRPr="00475770">
              <w:rPr>
                <w:rFonts w:hint="eastAsia"/>
                <w:b/>
              </w:rPr>
              <w:t>Charger configuration model</w:t>
            </w:r>
          </w:p>
        </w:tc>
        <w:tc>
          <w:tcPr>
            <w:tcW w:w="4654" w:type="dxa"/>
            <w:vAlign w:val="center"/>
          </w:tcPr>
          <w:p w14:paraId="3EF6D4CD" w14:textId="28CB4F12" w:rsidR="008A4EF4" w:rsidRPr="00475770" w:rsidRDefault="008A4EF4" w:rsidP="008A4EF4">
            <w:pPr>
              <w:ind w:left="0"/>
            </w:pPr>
            <w:r w:rsidRPr="00475770">
              <w:rPr>
                <w:rFonts w:eastAsia="Arial Unicode MS"/>
                <w:color w:val="000000"/>
                <w:kern w:val="0"/>
              </w:rPr>
              <w:t>120:120kW</w:t>
            </w:r>
          </w:p>
        </w:tc>
      </w:tr>
      <w:tr w:rsidR="008A4EF4" w:rsidRPr="00475770" w14:paraId="56EE5192" w14:textId="77777777" w:rsidTr="00743B0B">
        <w:trPr>
          <w:trHeight w:val="454"/>
          <w:jc w:val="center"/>
        </w:trPr>
        <w:tc>
          <w:tcPr>
            <w:tcW w:w="2122" w:type="dxa"/>
            <w:vAlign w:val="center"/>
          </w:tcPr>
          <w:p w14:paraId="1069DAD7" w14:textId="3DE4419A" w:rsidR="008A4EF4" w:rsidRPr="00475770" w:rsidRDefault="008A4EF4" w:rsidP="008A4EF4">
            <w:pPr>
              <w:ind w:left="0"/>
              <w:rPr>
                <w:b/>
              </w:rPr>
            </w:pPr>
            <w:r w:rsidRPr="00475770">
              <w:rPr>
                <w:rFonts w:hint="eastAsia"/>
                <w:b/>
              </w:rPr>
              <w:t>MGR IP</w:t>
            </w:r>
          </w:p>
        </w:tc>
        <w:tc>
          <w:tcPr>
            <w:tcW w:w="4654" w:type="dxa"/>
            <w:vAlign w:val="center"/>
          </w:tcPr>
          <w:p w14:paraId="47FD2E84" w14:textId="4E6695F7" w:rsidR="008A4EF4" w:rsidRPr="00475770" w:rsidRDefault="008A4EF4" w:rsidP="008A4EF4">
            <w:pPr>
              <w:ind w:left="0"/>
            </w:pPr>
            <w:r w:rsidRPr="00475770">
              <w:rPr>
                <w:rFonts w:eastAsia="Arial Unicode MS"/>
                <w:color w:val="000000"/>
                <w:kern w:val="0"/>
              </w:rPr>
              <w:t>*******.*******.**</w:t>
            </w:r>
          </w:p>
        </w:tc>
      </w:tr>
      <w:tr w:rsidR="008A4EF4" w:rsidRPr="00475770" w14:paraId="31CAA12E" w14:textId="77777777" w:rsidTr="00743B0B">
        <w:trPr>
          <w:trHeight w:val="454"/>
          <w:jc w:val="center"/>
        </w:trPr>
        <w:tc>
          <w:tcPr>
            <w:tcW w:w="2122" w:type="dxa"/>
            <w:vAlign w:val="center"/>
          </w:tcPr>
          <w:p w14:paraId="466581C4" w14:textId="6B068338" w:rsidR="008A4EF4" w:rsidRPr="00475770" w:rsidRDefault="008A4EF4" w:rsidP="008A4EF4">
            <w:pPr>
              <w:ind w:left="0"/>
              <w:rPr>
                <w:b/>
              </w:rPr>
            </w:pPr>
            <w:r w:rsidRPr="00475770">
              <w:rPr>
                <w:rFonts w:hint="eastAsia"/>
                <w:b/>
              </w:rPr>
              <w:t>MGR URL</w:t>
            </w:r>
          </w:p>
        </w:tc>
        <w:tc>
          <w:tcPr>
            <w:tcW w:w="4654" w:type="dxa"/>
            <w:vAlign w:val="center"/>
          </w:tcPr>
          <w:p w14:paraId="3F300F60" w14:textId="586BFAC7" w:rsidR="008A4EF4" w:rsidRPr="00475770" w:rsidRDefault="008A4EF4" w:rsidP="008A4EF4">
            <w:pPr>
              <w:ind w:left="0"/>
            </w:pPr>
            <w:r w:rsidRPr="00475770">
              <w:rPr>
                <w:rFonts w:eastAsia="Arial Unicode MS"/>
                <w:color w:val="000000"/>
                <w:kern w:val="0"/>
              </w:rPr>
              <w:t>**********</w:t>
            </w:r>
          </w:p>
        </w:tc>
      </w:tr>
      <w:tr w:rsidR="008A4EF4" w:rsidRPr="00475770" w14:paraId="5DC1F443" w14:textId="77777777" w:rsidTr="00743B0B">
        <w:trPr>
          <w:trHeight w:val="454"/>
          <w:jc w:val="center"/>
        </w:trPr>
        <w:tc>
          <w:tcPr>
            <w:tcW w:w="2122" w:type="dxa"/>
            <w:vAlign w:val="center"/>
          </w:tcPr>
          <w:p w14:paraId="0A84854D" w14:textId="09B5931E" w:rsidR="008A4EF4" w:rsidRPr="00475770" w:rsidRDefault="008A4EF4" w:rsidP="008A4EF4">
            <w:pPr>
              <w:ind w:left="0"/>
              <w:rPr>
                <w:b/>
              </w:rPr>
            </w:pPr>
            <w:r w:rsidRPr="00475770">
              <w:rPr>
                <w:rFonts w:hint="eastAsia"/>
                <w:b/>
              </w:rPr>
              <w:t>MGR PORT</w:t>
            </w:r>
          </w:p>
        </w:tc>
        <w:tc>
          <w:tcPr>
            <w:tcW w:w="4654" w:type="dxa"/>
            <w:vAlign w:val="center"/>
          </w:tcPr>
          <w:p w14:paraId="18FA84B6" w14:textId="7D844134" w:rsidR="008A4EF4" w:rsidRPr="00475770" w:rsidRDefault="008A4EF4" w:rsidP="008A4EF4">
            <w:pPr>
              <w:ind w:left="0"/>
            </w:pPr>
            <w:r w:rsidRPr="00475770">
              <w:rPr>
                <w:rFonts w:eastAsia="Arial Unicode MS"/>
                <w:color w:val="000000"/>
                <w:kern w:val="0"/>
              </w:rPr>
              <w:t>***</w:t>
            </w:r>
          </w:p>
        </w:tc>
      </w:tr>
      <w:tr w:rsidR="008A4EF4" w:rsidRPr="00475770" w14:paraId="7477BED4" w14:textId="77777777" w:rsidTr="00743B0B">
        <w:trPr>
          <w:trHeight w:val="454"/>
          <w:jc w:val="center"/>
        </w:trPr>
        <w:tc>
          <w:tcPr>
            <w:tcW w:w="2122" w:type="dxa"/>
            <w:vAlign w:val="center"/>
          </w:tcPr>
          <w:p w14:paraId="314AE2B3" w14:textId="0460CF91" w:rsidR="008A4EF4" w:rsidRPr="00475770" w:rsidRDefault="008A4EF4" w:rsidP="008A4EF4">
            <w:pPr>
              <w:ind w:left="0"/>
              <w:rPr>
                <w:b/>
              </w:rPr>
            </w:pPr>
            <w:r w:rsidRPr="00475770">
              <w:rPr>
                <w:rFonts w:hint="eastAsia"/>
                <w:b/>
              </w:rPr>
              <w:t>MGR SEC</w:t>
            </w:r>
          </w:p>
        </w:tc>
        <w:tc>
          <w:tcPr>
            <w:tcW w:w="4654" w:type="dxa"/>
            <w:vAlign w:val="center"/>
          </w:tcPr>
          <w:p w14:paraId="20E7B782" w14:textId="3829ABBE" w:rsidR="008A4EF4" w:rsidRPr="00475770" w:rsidRDefault="008A4EF4" w:rsidP="008A4EF4">
            <w:pPr>
              <w:ind w:left="0"/>
            </w:pPr>
            <w:r w:rsidRPr="00475770">
              <w:rPr>
                <w:rFonts w:eastAsia="Arial Unicode MS"/>
                <w:color w:val="000000"/>
                <w:kern w:val="0"/>
              </w:rPr>
              <w:t>https</w:t>
            </w:r>
          </w:p>
        </w:tc>
      </w:tr>
      <w:tr w:rsidR="008A4EF4" w:rsidRPr="00475770" w14:paraId="3736C3FC" w14:textId="77777777" w:rsidTr="00743B0B">
        <w:trPr>
          <w:trHeight w:val="454"/>
          <w:jc w:val="center"/>
        </w:trPr>
        <w:tc>
          <w:tcPr>
            <w:tcW w:w="2122" w:type="dxa"/>
            <w:vAlign w:val="center"/>
          </w:tcPr>
          <w:p w14:paraId="3F74FC34" w14:textId="597CA25B" w:rsidR="008A4EF4" w:rsidRPr="00475770" w:rsidRDefault="008A4EF4" w:rsidP="008A4EF4">
            <w:pPr>
              <w:ind w:left="0"/>
              <w:rPr>
                <w:b/>
              </w:rPr>
            </w:pPr>
            <w:r w:rsidRPr="00475770">
              <w:rPr>
                <w:rFonts w:hint="eastAsia"/>
                <w:b/>
              </w:rPr>
              <w:lastRenderedPageBreak/>
              <w:t>MGR ENABLE</w:t>
            </w:r>
          </w:p>
        </w:tc>
        <w:tc>
          <w:tcPr>
            <w:tcW w:w="4654" w:type="dxa"/>
            <w:vAlign w:val="center"/>
          </w:tcPr>
          <w:p w14:paraId="05FC32D5" w14:textId="09EEB882" w:rsidR="008A4EF4" w:rsidRPr="00475770" w:rsidRDefault="008A4EF4" w:rsidP="008A4EF4">
            <w:pPr>
              <w:ind w:left="0"/>
            </w:pPr>
            <w:r w:rsidRPr="00475770">
              <w:rPr>
                <w:rFonts w:eastAsia="Arial Unicode MS"/>
                <w:color w:val="000000"/>
                <w:kern w:val="0"/>
              </w:rPr>
              <w:t>1: Enable</w:t>
            </w:r>
          </w:p>
        </w:tc>
      </w:tr>
      <w:tr w:rsidR="008A4EF4" w:rsidRPr="00475770" w14:paraId="3DF0E258" w14:textId="77777777" w:rsidTr="00743B0B">
        <w:trPr>
          <w:trHeight w:val="454"/>
          <w:jc w:val="center"/>
        </w:trPr>
        <w:tc>
          <w:tcPr>
            <w:tcW w:w="2122" w:type="dxa"/>
            <w:vAlign w:val="center"/>
          </w:tcPr>
          <w:p w14:paraId="4CB37B81" w14:textId="5A1DFE97" w:rsidR="008A4EF4" w:rsidRPr="00475770" w:rsidRDefault="008A4EF4" w:rsidP="008A4EF4">
            <w:pPr>
              <w:ind w:left="0"/>
              <w:rPr>
                <w:b/>
              </w:rPr>
            </w:pPr>
            <w:r w:rsidRPr="00475770">
              <w:rPr>
                <w:rFonts w:hint="eastAsia"/>
                <w:b/>
              </w:rPr>
              <w:t>http API address</w:t>
            </w:r>
          </w:p>
        </w:tc>
        <w:tc>
          <w:tcPr>
            <w:tcW w:w="4654" w:type="dxa"/>
            <w:vAlign w:val="center"/>
          </w:tcPr>
          <w:p w14:paraId="1C95E7F8" w14:textId="0E3261BB" w:rsidR="008A4EF4" w:rsidRPr="00475770" w:rsidRDefault="008A4EF4" w:rsidP="008A4EF4">
            <w:pPr>
              <w:ind w:left="0"/>
            </w:pPr>
            <w:r w:rsidRPr="00475770">
              <w:rPr>
                <w:rFonts w:eastAsia="Arial Unicode MS"/>
                <w:color w:val="000000"/>
                <w:kern w:val="0"/>
              </w:rPr>
              <w:t>temporarily useless</w:t>
            </w:r>
          </w:p>
        </w:tc>
      </w:tr>
      <w:tr w:rsidR="008A4EF4" w:rsidRPr="00475770" w14:paraId="4F64C767" w14:textId="77777777" w:rsidTr="00743B0B">
        <w:trPr>
          <w:trHeight w:val="454"/>
          <w:jc w:val="center"/>
        </w:trPr>
        <w:tc>
          <w:tcPr>
            <w:tcW w:w="2122" w:type="dxa"/>
            <w:vAlign w:val="center"/>
          </w:tcPr>
          <w:p w14:paraId="61007413" w14:textId="1A1DBC05" w:rsidR="008A4EF4" w:rsidRPr="00475770" w:rsidRDefault="008A4EF4" w:rsidP="008A4EF4">
            <w:pPr>
              <w:ind w:left="0"/>
              <w:rPr>
                <w:b/>
              </w:rPr>
            </w:pPr>
            <w:r w:rsidRPr="00475770">
              <w:rPr>
                <w:rFonts w:hint="eastAsia"/>
                <w:b/>
              </w:rPr>
              <w:t>Running environment</w:t>
            </w:r>
          </w:p>
        </w:tc>
        <w:tc>
          <w:tcPr>
            <w:tcW w:w="4654" w:type="dxa"/>
            <w:vAlign w:val="center"/>
          </w:tcPr>
          <w:p w14:paraId="6971D77D" w14:textId="3B99FF88" w:rsidR="008A4EF4" w:rsidRPr="00475770" w:rsidRDefault="008A4EF4" w:rsidP="008A4EF4">
            <w:pPr>
              <w:ind w:left="0"/>
            </w:pPr>
            <w:r w:rsidRPr="00475770">
              <w:rPr>
                <w:rFonts w:eastAsia="Arial Unicode MS"/>
                <w:color w:val="000000"/>
                <w:kern w:val="0"/>
              </w:rPr>
              <w:t>1: China /3: Europe /4: UK /5: USA</w:t>
            </w:r>
          </w:p>
        </w:tc>
      </w:tr>
      <w:tr w:rsidR="008A4EF4" w:rsidRPr="00475770" w14:paraId="1B474C01" w14:textId="77777777" w:rsidTr="00743B0B">
        <w:trPr>
          <w:trHeight w:val="680"/>
          <w:jc w:val="center"/>
        </w:trPr>
        <w:tc>
          <w:tcPr>
            <w:tcW w:w="2122" w:type="dxa"/>
            <w:vAlign w:val="center"/>
          </w:tcPr>
          <w:p w14:paraId="4DC9B8F4" w14:textId="2B3A5E2F" w:rsidR="008A4EF4" w:rsidRPr="00475770" w:rsidRDefault="008A4EF4" w:rsidP="008A4EF4">
            <w:pPr>
              <w:ind w:left="0"/>
              <w:rPr>
                <w:b/>
              </w:rPr>
            </w:pPr>
            <w:r w:rsidRPr="00475770">
              <w:rPr>
                <w:rFonts w:hint="eastAsia"/>
                <w:b/>
              </w:rPr>
              <w:t>Payment method</w:t>
            </w:r>
          </w:p>
        </w:tc>
        <w:tc>
          <w:tcPr>
            <w:tcW w:w="4654" w:type="dxa"/>
            <w:vAlign w:val="center"/>
          </w:tcPr>
          <w:p w14:paraId="4EC94ACC" w14:textId="21D7D6EA" w:rsidR="008A4EF4" w:rsidRPr="00475770" w:rsidRDefault="008A4EF4" w:rsidP="008A4EF4">
            <w:pPr>
              <w:ind w:left="0"/>
            </w:pPr>
            <w:r w:rsidRPr="00475770">
              <w:rPr>
                <w:rFonts w:eastAsia="Arial Unicode MS"/>
                <w:color w:val="000000"/>
                <w:kern w:val="0"/>
              </w:rPr>
              <w:t>1: QR code 2: NFC module 3: QR code and NFC module 4: Credit card 5: QR code and credit card 6: NFC module and credit card 7: All</w:t>
            </w:r>
          </w:p>
        </w:tc>
      </w:tr>
      <w:tr w:rsidR="008A4EF4" w:rsidRPr="00475770" w14:paraId="2AD6192F" w14:textId="77777777" w:rsidTr="00743B0B">
        <w:trPr>
          <w:trHeight w:val="454"/>
          <w:jc w:val="center"/>
        </w:trPr>
        <w:tc>
          <w:tcPr>
            <w:tcW w:w="2122" w:type="dxa"/>
            <w:vAlign w:val="center"/>
          </w:tcPr>
          <w:p w14:paraId="620C1F65" w14:textId="20522AF2" w:rsidR="008A4EF4" w:rsidRPr="00475770" w:rsidRDefault="008A4EF4" w:rsidP="008A4EF4">
            <w:pPr>
              <w:ind w:left="0"/>
              <w:rPr>
                <w:b/>
              </w:rPr>
            </w:pPr>
            <w:r w:rsidRPr="00475770">
              <w:rPr>
                <w:rFonts w:hint="eastAsia"/>
                <w:b/>
              </w:rPr>
              <w:t>Http test switch</w:t>
            </w:r>
          </w:p>
        </w:tc>
        <w:tc>
          <w:tcPr>
            <w:tcW w:w="4654" w:type="dxa"/>
            <w:vAlign w:val="center"/>
          </w:tcPr>
          <w:p w14:paraId="061D3DBC" w14:textId="2D450453" w:rsidR="008A4EF4" w:rsidRPr="00475770" w:rsidRDefault="008A4EF4" w:rsidP="008A4EF4">
            <w:pPr>
              <w:ind w:left="0"/>
            </w:pPr>
            <w:r w:rsidRPr="00475770">
              <w:rPr>
                <w:rFonts w:eastAsia="Arial Unicode MS"/>
                <w:color w:val="000000"/>
                <w:kern w:val="0"/>
              </w:rPr>
              <w:t>1: Production environment</w:t>
            </w:r>
          </w:p>
        </w:tc>
      </w:tr>
      <w:tr w:rsidR="008A4EF4" w:rsidRPr="00475770" w14:paraId="7BD1F5A9" w14:textId="77777777" w:rsidTr="00743B0B">
        <w:trPr>
          <w:trHeight w:val="454"/>
          <w:jc w:val="center"/>
        </w:trPr>
        <w:tc>
          <w:tcPr>
            <w:tcW w:w="2122" w:type="dxa"/>
            <w:vAlign w:val="center"/>
          </w:tcPr>
          <w:p w14:paraId="472C335D" w14:textId="4E15879B" w:rsidR="008A4EF4" w:rsidRPr="00475770" w:rsidRDefault="008A4EF4" w:rsidP="008A4EF4">
            <w:pPr>
              <w:ind w:left="0"/>
              <w:rPr>
                <w:b/>
              </w:rPr>
            </w:pPr>
            <w:r w:rsidRPr="00475770">
              <w:rPr>
                <w:rFonts w:hint="eastAsia"/>
                <w:b/>
              </w:rPr>
              <w:t>Device Model</w:t>
            </w:r>
          </w:p>
        </w:tc>
        <w:tc>
          <w:tcPr>
            <w:tcW w:w="4654" w:type="dxa"/>
            <w:vAlign w:val="center"/>
          </w:tcPr>
          <w:p w14:paraId="05BB41A4" w14:textId="2E59D696" w:rsidR="008A4EF4" w:rsidRPr="00475770" w:rsidRDefault="008A4EF4" w:rsidP="008A4EF4">
            <w:pPr>
              <w:ind w:left="0"/>
            </w:pPr>
            <w:r w:rsidRPr="00475770">
              <w:rPr>
                <w:rFonts w:eastAsia="Arial Unicode MS"/>
                <w:color w:val="000000"/>
                <w:kern w:val="0"/>
              </w:rPr>
              <w:t>Maxi CN DC**********</w:t>
            </w:r>
          </w:p>
        </w:tc>
      </w:tr>
      <w:tr w:rsidR="008A4EF4" w:rsidRPr="00475770" w14:paraId="4737288A" w14:textId="77777777" w:rsidTr="00743B0B">
        <w:trPr>
          <w:trHeight w:val="454"/>
          <w:jc w:val="center"/>
        </w:trPr>
        <w:tc>
          <w:tcPr>
            <w:tcW w:w="2122" w:type="dxa"/>
            <w:vAlign w:val="center"/>
          </w:tcPr>
          <w:p w14:paraId="5D26F8C8" w14:textId="13AD6D64" w:rsidR="008A4EF4" w:rsidRPr="00475770" w:rsidRDefault="008A4EF4" w:rsidP="008A4EF4">
            <w:pPr>
              <w:ind w:left="0"/>
              <w:rPr>
                <w:b/>
              </w:rPr>
            </w:pPr>
            <w:r w:rsidRPr="00475770">
              <w:rPr>
                <w:rFonts w:hint="eastAsia"/>
                <w:b/>
              </w:rPr>
              <w:t>Rated Power</w:t>
            </w:r>
          </w:p>
        </w:tc>
        <w:tc>
          <w:tcPr>
            <w:tcW w:w="4654" w:type="dxa"/>
            <w:vAlign w:val="center"/>
          </w:tcPr>
          <w:p w14:paraId="3B22F5A9" w14:textId="14F42F51" w:rsidR="008A4EF4" w:rsidRPr="00475770" w:rsidRDefault="008A4EF4" w:rsidP="008A4EF4">
            <w:pPr>
              <w:ind w:left="0"/>
            </w:pPr>
            <w:r w:rsidRPr="00475770">
              <w:rPr>
                <w:rFonts w:eastAsia="Arial Unicode MS"/>
                <w:color w:val="000000"/>
                <w:kern w:val="0"/>
              </w:rPr>
              <w:t>120kW</w:t>
            </w:r>
          </w:p>
        </w:tc>
      </w:tr>
      <w:tr w:rsidR="008A4EF4" w:rsidRPr="00475770" w14:paraId="21FAFFDF" w14:textId="77777777" w:rsidTr="00743B0B">
        <w:trPr>
          <w:trHeight w:val="454"/>
          <w:jc w:val="center"/>
        </w:trPr>
        <w:tc>
          <w:tcPr>
            <w:tcW w:w="2122" w:type="dxa"/>
            <w:vAlign w:val="center"/>
          </w:tcPr>
          <w:p w14:paraId="004EDC79" w14:textId="0BBEBF1C" w:rsidR="008A4EF4" w:rsidRPr="00475770" w:rsidRDefault="008A4EF4" w:rsidP="008A4EF4">
            <w:pPr>
              <w:ind w:left="0"/>
              <w:rPr>
                <w:b/>
              </w:rPr>
            </w:pPr>
            <w:r w:rsidRPr="00475770">
              <w:rPr>
                <w:rFonts w:hint="eastAsia"/>
                <w:b/>
              </w:rPr>
              <w:t>Rated Voltage</w:t>
            </w:r>
          </w:p>
        </w:tc>
        <w:tc>
          <w:tcPr>
            <w:tcW w:w="4654" w:type="dxa"/>
            <w:vAlign w:val="center"/>
          </w:tcPr>
          <w:p w14:paraId="6C6CB8D0" w14:textId="6DC9DB92" w:rsidR="008A4EF4" w:rsidRPr="00475770" w:rsidRDefault="008A4EF4" w:rsidP="008A4EF4">
            <w:pPr>
              <w:ind w:left="0"/>
            </w:pPr>
            <w:r w:rsidRPr="00475770">
              <w:rPr>
                <w:rFonts w:eastAsia="Arial Unicode MS"/>
                <w:color w:val="000000"/>
                <w:kern w:val="0"/>
              </w:rPr>
              <w:t>1000V</w:t>
            </w:r>
          </w:p>
        </w:tc>
      </w:tr>
      <w:tr w:rsidR="008A4EF4" w:rsidRPr="00475770" w14:paraId="055D2A56" w14:textId="77777777" w:rsidTr="00743B0B">
        <w:trPr>
          <w:trHeight w:val="454"/>
          <w:jc w:val="center"/>
        </w:trPr>
        <w:tc>
          <w:tcPr>
            <w:tcW w:w="2122" w:type="dxa"/>
            <w:vAlign w:val="center"/>
          </w:tcPr>
          <w:p w14:paraId="30383FA9" w14:textId="254CA30C" w:rsidR="008A4EF4" w:rsidRPr="00475770" w:rsidRDefault="008A4EF4" w:rsidP="008A4EF4">
            <w:pPr>
              <w:ind w:left="0"/>
              <w:rPr>
                <w:b/>
              </w:rPr>
            </w:pPr>
            <w:r w:rsidRPr="00475770">
              <w:rPr>
                <w:rFonts w:hint="eastAsia"/>
                <w:b/>
              </w:rPr>
              <w:t>Maximum current</w:t>
            </w:r>
          </w:p>
        </w:tc>
        <w:tc>
          <w:tcPr>
            <w:tcW w:w="4654" w:type="dxa"/>
            <w:vAlign w:val="center"/>
          </w:tcPr>
          <w:p w14:paraId="78EF09F0" w14:textId="421D5A3D" w:rsidR="008A4EF4" w:rsidRPr="00475770" w:rsidRDefault="008A4EF4" w:rsidP="008A4EF4">
            <w:pPr>
              <w:ind w:left="0"/>
            </w:pPr>
            <w:r w:rsidRPr="00475770">
              <w:rPr>
                <w:rFonts w:eastAsia="Arial Unicode MS"/>
                <w:color w:val="000000"/>
                <w:kern w:val="0"/>
              </w:rPr>
              <w:t>200A</w:t>
            </w:r>
          </w:p>
        </w:tc>
      </w:tr>
      <w:tr w:rsidR="008A4EF4" w:rsidRPr="00475770" w14:paraId="7F73E548" w14:textId="77777777" w:rsidTr="00743B0B">
        <w:trPr>
          <w:trHeight w:val="454"/>
          <w:jc w:val="center"/>
        </w:trPr>
        <w:tc>
          <w:tcPr>
            <w:tcW w:w="2122" w:type="dxa"/>
            <w:vAlign w:val="center"/>
          </w:tcPr>
          <w:p w14:paraId="49C2C515" w14:textId="51448D48" w:rsidR="008A4EF4" w:rsidRPr="00475770" w:rsidRDefault="008A4EF4" w:rsidP="008A4EF4">
            <w:pPr>
              <w:ind w:left="0"/>
              <w:rPr>
                <w:b/>
              </w:rPr>
            </w:pPr>
            <w:r w:rsidRPr="00475770">
              <w:rPr>
                <w:rFonts w:hint="eastAsia"/>
                <w:b/>
              </w:rPr>
              <w:t>Set Current</w:t>
            </w:r>
          </w:p>
        </w:tc>
        <w:tc>
          <w:tcPr>
            <w:tcW w:w="4654" w:type="dxa"/>
            <w:vAlign w:val="center"/>
          </w:tcPr>
          <w:p w14:paraId="500F8BD2" w14:textId="6EEE50AC" w:rsidR="008A4EF4" w:rsidRPr="00475770" w:rsidRDefault="008A4EF4" w:rsidP="008A4EF4">
            <w:pPr>
              <w:ind w:left="0"/>
            </w:pPr>
            <w:r w:rsidRPr="00475770">
              <w:rPr>
                <w:rFonts w:eastAsia="Arial Unicode MS"/>
                <w:color w:val="000000"/>
                <w:kern w:val="0"/>
              </w:rPr>
              <w:t>200A</w:t>
            </w:r>
          </w:p>
        </w:tc>
      </w:tr>
      <w:tr w:rsidR="008A4EF4" w:rsidRPr="00475770" w14:paraId="0D1EC495" w14:textId="77777777" w:rsidTr="00743B0B">
        <w:trPr>
          <w:trHeight w:val="454"/>
          <w:jc w:val="center"/>
        </w:trPr>
        <w:tc>
          <w:tcPr>
            <w:tcW w:w="2122" w:type="dxa"/>
            <w:vAlign w:val="center"/>
          </w:tcPr>
          <w:p w14:paraId="255F8F75" w14:textId="20255DBF" w:rsidR="008A4EF4" w:rsidRPr="00475770" w:rsidRDefault="008A4EF4" w:rsidP="008A4EF4">
            <w:pPr>
              <w:ind w:left="0"/>
              <w:rPr>
                <w:b/>
              </w:rPr>
            </w:pPr>
            <w:r w:rsidRPr="00475770">
              <w:rPr>
                <w:rFonts w:hint="eastAsia"/>
                <w:b/>
              </w:rPr>
              <w:t>Max Power</w:t>
            </w:r>
          </w:p>
        </w:tc>
        <w:tc>
          <w:tcPr>
            <w:tcW w:w="4654" w:type="dxa"/>
            <w:vAlign w:val="center"/>
          </w:tcPr>
          <w:p w14:paraId="5E0F5438" w14:textId="70A913E5" w:rsidR="008A4EF4" w:rsidRPr="00475770" w:rsidRDefault="008A4EF4" w:rsidP="008A4EF4">
            <w:pPr>
              <w:ind w:left="0"/>
            </w:pPr>
            <w:r w:rsidRPr="00475770">
              <w:rPr>
                <w:rFonts w:eastAsia="Arial Unicode MS"/>
                <w:color w:val="000000"/>
                <w:kern w:val="0"/>
              </w:rPr>
              <w:t>120kW</w:t>
            </w:r>
          </w:p>
        </w:tc>
      </w:tr>
    </w:tbl>
    <w:p w14:paraId="27403B7D" w14:textId="77777777" w:rsidR="00CC7202" w:rsidRPr="00475770" w:rsidRDefault="00CC7202" w:rsidP="00195C05">
      <w:pPr>
        <w:pStyle w:val="EN"/>
      </w:pPr>
    </w:p>
    <w:p w14:paraId="315076DC" w14:textId="57FFC5BD" w:rsidR="00B80BE6" w:rsidRPr="00475770" w:rsidRDefault="00B80BE6" w:rsidP="00B80BE6">
      <w:pPr>
        <w:pStyle w:val="2"/>
        <w:spacing w:before="240"/>
      </w:pPr>
      <w:bookmarkStart w:id="142" w:name="_Toc106900395"/>
      <w:bookmarkStart w:id="143" w:name="_Toc106983267"/>
      <w:bookmarkStart w:id="144" w:name="_Toc131778932"/>
      <w:r w:rsidRPr="00475770">
        <w:t>Cloud Service Portal</w:t>
      </w:r>
      <w:bookmarkEnd w:id="142"/>
      <w:bookmarkEnd w:id="143"/>
      <w:bookmarkEnd w:id="144"/>
    </w:p>
    <w:p w14:paraId="76ECAF9C" w14:textId="48FDBDA4" w:rsidR="00B80BE6" w:rsidRPr="00475770" w:rsidRDefault="00B80BE6" w:rsidP="00195C05">
      <w:pPr>
        <w:pStyle w:val="EN"/>
        <w:sectPr w:rsidR="00B80BE6" w:rsidRPr="00475770" w:rsidSect="00D26989">
          <w:pgSz w:w="8392" w:h="11907"/>
          <w:pgMar w:top="567" w:right="567" w:bottom="567" w:left="567" w:header="340" w:footer="340" w:gutter="0"/>
          <w:cols w:space="720"/>
          <w:docGrid w:linePitch="245"/>
        </w:sectPr>
      </w:pPr>
      <w:proofErr w:type="spellStart"/>
      <w:r w:rsidRPr="00475770">
        <w:t>Autel</w:t>
      </w:r>
      <w:proofErr w:type="spellEnd"/>
      <w:r w:rsidRPr="00475770">
        <w:t xml:space="preserve"> provides a set of cloud-based tools to commission,</w:t>
      </w:r>
      <w:r w:rsidRPr="00475770">
        <w:rPr>
          <w:rFonts w:hint="eastAsia"/>
        </w:rPr>
        <w:t xml:space="preserve"> </w:t>
      </w:r>
      <w:r w:rsidRPr="00475770">
        <w:t xml:space="preserve">monitor, and troubleshoot the </w:t>
      </w:r>
      <w:r w:rsidR="000444F1" w:rsidRPr="00475770">
        <w:rPr>
          <w:snapToGrid w:val="0"/>
        </w:rPr>
        <w:t>MaxiCharger</w:t>
      </w:r>
      <w:r w:rsidRPr="00475770">
        <w:t xml:space="preserve">. </w:t>
      </w:r>
      <w:r w:rsidR="00B41757" w:rsidRPr="00475770">
        <w:t xml:space="preserve">For more information, </w:t>
      </w:r>
      <w:r w:rsidR="00777848" w:rsidRPr="00475770">
        <w:t>contact your</w:t>
      </w:r>
      <w:r w:rsidRPr="00475770">
        <w:t xml:space="preserve"> </w:t>
      </w:r>
      <w:proofErr w:type="spellStart"/>
      <w:r w:rsidR="00777848" w:rsidRPr="00475770">
        <w:t>Autel</w:t>
      </w:r>
      <w:proofErr w:type="spellEnd"/>
      <w:r w:rsidRPr="00475770">
        <w:t xml:space="preserve"> e-Mobility representative</w:t>
      </w:r>
      <w:r w:rsidRPr="00475770">
        <w:rPr>
          <w:rFonts w:eastAsia="ABBvoice-Regular"/>
          <w:kern w:val="0"/>
          <w:sz w:val="20"/>
          <w:szCs w:val="20"/>
        </w:rPr>
        <w:t>.</w:t>
      </w:r>
    </w:p>
    <w:p w14:paraId="04EA2AE8" w14:textId="21E07773" w:rsidR="00F51A11" w:rsidRPr="00475770" w:rsidRDefault="003D247A" w:rsidP="00777848">
      <w:pPr>
        <w:pStyle w:val="10"/>
      </w:pPr>
      <w:bookmarkStart w:id="145" w:name="_Toc106900396"/>
      <w:bookmarkStart w:id="146" w:name="_Toc106983268"/>
      <w:bookmarkStart w:id="147" w:name="_Toc131778933"/>
      <w:r w:rsidRPr="00475770">
        <w:rPr>
          <w:rFonts w:hint="eastAsia"/>
        </w:rPr>
        <w:lastRenderedPageBreak/>
        <w:t>Preparation</w:t>
      </w:r>
      <w:bookmarkEnd w:id="145"/>
      <w:bookmarkEnd w:id="146"/>
      <w:bookmarkEnd w:id="147"/>
    </w:p>
    <w:p w14:paraId="2A127E11" w14:textId="599B77F5" w:rsidR="00184E17" w:rsidRPr="00475770" w:rsidRDefault="0012595B" w:rsidP="00195C05">
      <w:pPr>
        <w:pStyle w:val="EN"/>
      </w:pPr>
      <w:r w:rsidRPr="00475770">
        <w:t>T</w:t>
      </w:r>
      <w:r w:rsidR="00F51A11" w:rsidRPr="00475770">
        <w:t xml:space="preserve">he </w:t>
      </w:r>
      <w:r w:rsidR="003D247A" w:rsidRPr="00475770">
        <w:t>MaxiCharger</w:t>
      </w:r>
      <w:r w:rsidR="006423D5" w:rsidRPr="00475770">
        <w:t xml:space="preserve"> </w:t>
      </w:r>
      <w:r w:rsidRPr="00475770">
        <w:t xml:space="preserve">is delivered </w:t>
      </w:r>
      <w:r w:rsidR="00777848" w:rsidRPr="00475770">
        <w:t xml:space="preserve">in </w:t>
      </w:r>
      <w:r w:rsidRPr="00475770">
        <w:t xml:space="preserve">close </w:t>
      </w:r>
      <w:r w:rsidR="00777848" w:rsidRPr="00475770">
        <w:t xml:space="preserve">proximity </w:t>
      </w:r>
      <w:r w:rsidRPr="00475770">
        <w:t xml:space="preserve">to </w:t>
      </w:r>
      <w:r w:rsidR="00F51A11" w:rsidRPr="00475770">
        <w:t>the site</w:t>
      </w:r>
      <w:r w:rsidRPr="00475770">
        <w:t xml:space="preserve">. However, the owner is responsible for </w:t>
      </w:r>
      <w:r w:rsidR="00F51A11" w:rsidRPr="00475770">
        <w:t>mov</w:t>
      </w:r>
      <w:r w:rsidR="00777848" w:rsidRPr="00475770">
        <w:t>ing</w:t>
      </w:r>
      <w:r w:rsidR="00F51A11" w:rsidRPr="00475770">
        <w:t xml:space="preserve"> the </w:t>
      </w:r>
      <w:r w:rsidR="003D247A" w:rsidRPr="00475770">
        <w:t>MaxiCharger</w:t>
      </w:r>
      <w:r w:rsidR="00EA7F81" w:rsidRPr="00475770">
        <w:t xml:space="preserve"> </w:t>
      </w:r>
      <w:r w:rsidR="00F51A11" w:rsidRPr="00475770">
        <w:t>to its final location.</w:t>
      </w:r>
      <w:r w:rsidRPr="00475770">
        <w:t xml:space="preserve"> If </w:t>
      </w:r>
      <w:r w:rsidR="00F51A11" w:rsidRPr="00475770">
        <w:t xml:space="preserve">the </w:t>
      </w:r>
      <w:r w:rsidR="003D247A" w:rsidRPr="00475770">
        <w:t>MaxiCharger</w:t>
      </w:r>
      <w:r w:rsidR="00EA7F81" w:rsidRPr="00475770">
        <w:t xml:space="preserve"> </w:t>
      </w:r>
      <w:r w:rsidRPr="00475770">
        <w:t xml:space="preserve">needs to be safely stored </w:t>
      </w:r>
      <w:r w:rsidR="00F51A11" w:rsidRPr="00475770">
        <w:t xml:space="preserve">before installation, </w:t>
      </w:r>
      <w:r w:rsidRPr="00475770">
        <w:t>follow the conditions listed in</w:t>
      </w:r>
      <w:r w:rsidR="00184E17" w:rsidRPr="00475770">
        <w:t xml:space="preserve"> </w:t>
      </w:r>
      <w:r w:rsidR="00184E17" w:rsidRPr="00475770">
        <w:rPr>
          <w:rStyle w:val="Char1"/>
        </w:rPr>
        <w:fldChar w:fldCharType="begin"/>
      </w:r>
      <w:r w:rsidR="00184E17" w:rsidRPr="00475770">
        <w:rPr>
          <w:rStyle w:val="Char1"/>
        </w:rPr>
        <w:instrText xml:space="preserve"> REF _Ref103279173 \h  \* MERGEFORMAT </w:instrText>
      </w:r>
      <w:r w:rsidR="00184E17" w:rsidRPr="00475770">
        <w:rPr>
          <w:rStyle w:val="Char1"/>
        </w:rPr>
      </w:r>
      <w:r w:rsidR="00184E17" w:rsidRPr="00475770">
        <w:rPr>
          <w:rStyle w:val="Char1"/>
        </w:rPr>
        <w:fldChar w:fldCharType="separate"/>
      </w:r>
      <w:r w:rsidR="00715901" w:rsidRPr="00715901">
        <w:rPr>
          <w:rStyle w:val="Char1"/>
        </w:rPr>
        <w:t>Table 9</w:t>
      </w:r>
      <w:r w:rsidR="00715901" w:rsidRPr="00715901">
        <w:rPr>
          <w:rStyle w:val="Char1"/>
        </w:rPr>
        <w:noBreakHyphen/>
        <w:t xml:space="preserve">2 </w:t>
      </w:r>
      <w:r w:rsidR="00715901" w:rsidRPr="00715901">
        <w:rPr>
          <w:rStyle w:val="Char1"/>
          <w:rFonts w:hint="eastAsia"/>
        </w:rPr>
        <w:t>Operating</w:t>
      </w:r>
      <w:r w:rsidR="00715901" w:rsidRPr="00715901">
        <w:rPr>
          <w:rStyle w:val="Char1"/>
        </w:rPr>
        <w:t xml:space="preserve"> Conditions</w:t>
      </w:r>
      <w:r w:rsidR="00184E17" w:rsidRPr="00475770">
        <w:rPr>
          <w:rStyle w:val="Char1"/>
        </w:rPr>
        <w:fldChar w:fldCharType="end"/>
      </w:r>
      <w:r w:rsidR="00184E17" w:rsidRPr="00475770">
        <w:t>.</w:t>
      </w:r>
    </w:p>
    <w:p w14:paraId="70A3F7AC" w14:textId="53524B81" w:rsidR="00085A07" w:rsidRPr="00475770" w:rsidRDefault="00085A07" w:rsidP="009E49FC">
      <w:pPr>
        <w:pStyle w:val="2"/>
        <w:spacing w:before="240"/>
      </w:pPr>
      <w:bookmarkStart w:id="148" w:name="_Toc102657975"/>
      <w:bookmarkStart w:id="149" w:name="_Toc106900397"/>
      <w:bookmarkStart w:id="150" w:name="_Toc106983269"/>
      <w:bookmarkStart w:id="151" w:name="_Toc131778934"/>
      <w:bookmarkStart w:id="152" w:name="_Ref101960607"/>
      <w:bookmarkStart w:id="153" w:name="_Ref102665465"/>
      <w:r w:rsidRPr="00475770">
        <w:rPr>
          <w:rFonts w:hint="eastAsia"/>
        </w:rPr>
        <w:t>B</w:t>
      </w:r>
      <w:r w:rsidRPr="00475770">
        <w:t>efore Installing</w:t>
      </w:r>
      <w:bookmarkEnd w:id="148"/>
      <w:bookmarkEnd w:id="149"/>
      <w:bookmarkEnd w:id="150"/>
      <w:bookmarkEnd w:id="151"/>
    </w:p>
    <w:p w14:paraId="5D6184FB" w14:textId="64FADC03" w:rsidR="00085A07" w:rsidRPr="00475770" w:rsidRDefault="00085A07" w:rsidP="00195C05">
      <w:pPr>
        <w:pStyle w:val="EN"/>
      </w:pPr>
      <w:r w:rsidRPr="00475770">
        <w:rPr>
          <w:rFonts w:hint="eastAsia"/>
        </w:rPr>
        <w:t>P</w:t>
      </w:r>
      <w:r w:rsidRPr="00475770">
        <w:t xml:space="preserve">rior to installation, </w:t>
      </w:r>
      <w:r w:rsidR="00777848" w:rsidRPr="00475770">
        <w:t>ensure that</w:t>
      </w:r>
      <w:r w:rsidRPr="00475770">
        <w:t>:</w:t>
      </w:r>
    </w:p>
    <w:p w14:paraId="01378900" w14:textId="77777777" w:rsidR="00085A07" w:rsidRPr="00475770" w:rsidRDefault="00085A07" w:rsidP="00195C05">
      <w:pPr>
        <w:pStyle w:val="ItemList"/>
        <w:spacing w:before="48" w:after="48"/>
      </w:pPr>
      <w:r w:rsidRPr="00475770">
        <w:t>The installation site is prepared.</w:t>
      </w:r>
    </w:p>
    <w:p w14:paraId="4A8F631F" w14:textId="7B2F5339" w:rsidR="00085A07" w:rsidRPr="00475770" w:rsidRDefault="00085A07" w:rsidP="00195C05">
      <w:pPr>
        <w:pStyle w:val="ItemList"/>
        <w:spacing w:before="48" w:after="48"/>
      </w:pPr>
      <w:r w:rsidRPr="00475770">
        <w:t>The appropriate service wiring, ci</w:t>
      </w:r>
      <w:r w:rsidR="00265933" w:rsidRPr="00475770">
        <w:t>rcuit protection, and metering are</w:t>
      </w:r>
      <w:r w:rsidRPr="00475770">
        <w:t xml:space="preserve"> in place at the installation site.</w:t>
      </w:r>
    </w:p>
    <w:p w14:paraId="79DA76D9" w14:textId="6198B0B5" w:rsidR="00085A07" w:rsidRPr="00475770" w:rsidRDefault="00085A07" w:rsidP="00195C05">
      <w:pPr>
        <w:pStyle w:val="ItemList"/>
        <w:spacing w:before="48" w:after="48"/>
      </w:pPr>
      <w:r w:rsidRPr="00475770">
        <w:t>A grounding conductor that complies with local codes is properly grounded.</w:t>
      </w:r>
    </w:p>
    <w:p w14:paraId="4D0E5F4A" w14:textId="3BED6961" w:rsidR="00085A07" w:rsidRPr="00475770" w:rsidRDefault="00085A07" w:rsidP="00195C05">
      <w:pPr>
        <w:pStyle w:val="ItemList"/>
        <w:spacing w:before="48" w:after="48"/>
      </w:pPr>
      <w:r w:rsidRPr="00475770">
        <w:t xml:space="preserve">If you choose to use </w:t>
      </w:r>
      <w:r w:rsidR="00777848" w:rsidRPr="00475770">
        <w:t>a</w:t>
      </w:r>
      <w:r w:rsidRPr="00475770">
        <w:t xml:space="preserve"> cellular network to communicate with the </w:t>
      </w:r>
      <w:r w:rsidR="006124BD" w:rsidRPr="00475770">
        <w:t>MaxiCharger</w:t>
      </w:r>
      <w:r w:rsidRPr="00475770">
        <w:t xml:space="preserve">, the cellular coverage at the installation site should be consistently strong. Use a cellular signal detection device to ensure the signal is above -90 </w:t>
      </w:r>
      <w:proofErr w:type="spellStart"/>
      <w:r w:rsidRPr="00475770">
        <w:t>dBm</w:t>
      </w:r>
      <w:proofErr w:type="spellEnd"/>
      <w:r w:rsidRPr="00475770">
        <w:t xml:space="preserve">. If the signal is below -90 </w:t>
      </w:r>
      <w:proofErr w:type="spellStart"/>
      <w:r w:rsidRPr="00475770">
        <w:t>dBm</w:t>
      </w:r>
      <w:proofErr w:type="spellEnd"/>
      <w:r w:rsidRPr="00475770">
        <w:t xml:space="preserve">, install repeaters to boost the strength of the cellular signal. Repeaters are often required when installing the </w:t>
      </w:r>
      <w:r w:rsidR="006124BD" w:rsidRPr="00475770">
        <w:t>MaxiCharger</w:t>
      </w:r>
      <w:r w:rsidRPr="00475770">
        <w:t xml:space="preserve"> in underground environment</w:t>
      </w:r>
      <w:r w:rsidR="00777848" w:rsidRPr="00475770">
        <w:t>s</w:t>
      </w:r>
      <w:r w:rsidRPr="00475770">
        <w:t xml:space="preserve"> such as </w:t>
      </w:r>
      <w:r w:rsidR="00777848" w:rsidRPr="00475770">
        <w:t xml:space="preserve">in </w:t>
      </w:r>
      <w:r w:rsidRPr="00475770">
        <w:t>an underground garage or enclosed parking space.</w:t>
      </w:r>
    </w:p>
    <w:p w14:paraId="3B6A687C" w14:textId="7570F86F" w:rsidR="00085A07" w:rsidRPr="00475770" w:rsidRDefault="00085A07" w:rsidP="00195C05">
      <w:pPr>
        <w:pStyle w:val="ItemList"/>
        <w:spacing w:before="48" w:after="48"/>
      </w:pPr>
      <w:r w:rsidRPr="00475770">
        <w:t xml:space="preserve">There is enough space available around the installation site to </w:t>
      </w:r>
      <w:r w:rsidR="00265933" w:rsidRPr="00475770">
        <w:t>use</w:t>
      </w:r>
      <w:r w:rsidRPr="00475770">
        <w:t xml:space="preserve"> a forklift or other lifting equipment, to unpack, and to allow people to work freely.</w:t>
      </w:r>
    </w:p>
    <w:p w14:paraId="7C372546" w14:textId="77777777" w:rsidR="00085A07" w:rsidRPr="00475770" w:rsidRDefault="00085A07" w:rsidP="00195C05">
      <w:pPr>
        <w:pStyle w:val="ItemList"/>
        <w:spacing w:before="48" w:after="48"/>
      </w:pPr>
      <w:r w:rsidRPr="00475770">
        <w:t>All the parts and tools are available.</w:t>
      </w:r>
    </w:p>
    <w:p w14:paraId="6A9DF287" w14:textId="779FC070" w:rsidR="00085A07" w:rsidRPr="00475770" w:rsidRDefault="00085A07" w:rsidP="00195C05">
      <w:pPr>
        <w:pStyle w:val="ItemList"/>
        <w:spacing w:before="48" w:after="48"/>
      </w:pPr>
      <w:r w:rsidRPr="00475770">
        <w:t>You have read through the installation procedure.</w:t>
      </w:r>
    </w:p>
    <w:p w14:paraId="486E07E0" w14:textId="46A6799B" w:rsidR="00085A07" w:rsidRPr="00475770" w:rsidRDefault="00282CA1" w:rsidP="00D377F5">
      <w:pPr>
        <w:pStyle w:val="NOTE0"/>
      </w:pPr>
      <w:r w:rsidRPr="00475770">
        <w:rPr>
          <w:rFonts w:eastAsia="宋体"/>
          <w:noProof/>
          <w:szCs w:val="20"/>
        </w:rPr>
        <w:drawing>
          <wp:anchor distT="0" distB="0" distL="114300" distR="114300" simplePos="0" relativeHeight="252180480" behindDoc="0" locked="0" layoutInCell="1" allowOverlap="1" wp14:anchorId="677F5E58" wp14:editId="6355FC3D">
            <wp:simplePos x="0" y="0"/>
            <wp:positionH relativeFrom="margin">
              <wp:align>left</wp:align>
            </wp:positionH>
            <wp:positionV relativeFrom="paragraph">
              <wp:posOffset>23495</wp:posOffset>
            </wp:positionV>
            <wp:extent cx="144145" cy="144145"/>
            <wp:effectExtent l="0" t="0" r="8255" b="8255"/>
            <wp:wrapNone/>
            <wp:docPr id="24131" name="图片 2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085A07" w:rsidRPr="00475770">
        <w:t>IMPORTANT</w:t>
      </w:r>
    </w:p>
    <w:p w14:paraId="4030E641" w14:textId="300F6E72" w:rsidR="00085A07" w:rsidRPr="00475770" w:rsidRDefault="00085A07" w:rsidP="00D377F5">
      <w:pPr>
        <w:pStyle w:val="NOTE"/>
        <w:rPr>
          <w:snapToGrid w:val="0"/>
        </w:rPr>
      </w:pPr>
      <w:r w:rsidRPr="00475770">
        <w:rPr>
          <w:snapToGrid w:val="0"/>
        </w:rPr>
        <w:t xml:space="preserve">If you install </w:t>
      </w:r>
      <w:r w:rsidR="00140C9B" w:rsidRPr="00475770">
        <w:rPr>
          <w:rFonts w:hint="eastAsia"/>
          <w:snapToGrid w:val="0"/>
        </w:rPr>
        <w:t>the</w:t>
      </w:r>
      <w:r w:rsidR="00140C9B" w:rsidRPr="00475770">
        <w:rPr>
          <w:snapToGrid w:val="0"/>
        </w:rPr>
        <w:t xml:space="preserve"> MaxiCharger</w:t>
      </w:r>
      <w:r w:rsidRPr="00475770">
        <w:rPr>
          <w:snapToGrid w:val="0"/>
        </w:rPr>
        <w:t xml:space="preserve"> in an area with frequent thunderstorms, a supplement</w:t>
      </w:r>
      <w:r w:rsidR="00777848" w:rsidRPr="00475770">
        <w:rPr>
          <w:snapToGrid w:val="0"/>
        </w:rPr>
        <w:t>al</w:t>
      </w:r>
      <w:r w:rsidRPr="00475770">
        <w:rPr>
          <w:snapToGrid w:val="0"/>
        </w:rPr>
        <w:t xml:space="preserve"> surge protection breaker must be installed at the service panel.</w:t>
      </w:r>
    </w:p>
    <w:p w14:paraId="0B6443D7" w14:textId="77777777" w:rsidR="00D10E97" w:rsidRPr="00475770" w:rsidRDefault="00D10E97" w:rsidP="00467A6B">
      <w:pPr>
        <w:sectPr w:rsidR="00D10E97" w:rsidRPr="00475770" w:rsidSect="00D26989">
          <w:pgSz w:w="8392" w:h="11907"/>
          <w:pgMar w:top="567" w:right="567" w:bottom="567" w:left="567" w:header="0" w:footer="340" w:gutter="0"/>
          <w:cols w:space="720"/>
          <w:docGrid w:linePitch="245"/>
        </w:sectPr>
      </w:pPr>
      <w:bookmarkStart w:id="154" w:name="_Toc102657976"/>
      <w:bookmarkEnd w:id="152"/>
      <w:bookmarkEnd w:id="153"/>
    </w:p>
    <w:p w14:paraId="628EE2CD" w14:textId="156102AF" w:rsidR="007E4856" w:rsidRPr="00475770" w:rsidRDefault="007E4856" w:rsidP="007E4856">
      <w:pPr>
        <w:pStyle w:val="2"/>
        <w:spacing w:before="240"/>
      </w:pPr>
      <w:bookmarkStart w:id="155" w:name="_Toc106900398"/>
      <w:bookmarkStart w:id="156" w:name="_Toc106983270"/>
      <w:bookmarkStart w:id="157" w:name="_Toc131778935"/>
      <w:r w:rsidRPr="00475770">
        <w:rPr>
          <w:rFonts w:hint="eastAsia"/>
        </w:rPr>
        <w:lastRenderedPageBreak/>
        <w:t>U</w:t>
      </w:r>
      <w:r w:rsidRPr="00475770">
        <w:t>npacking</w:t>
      </w:r>
      <w:bookmarkEnd w:id="155"/>
      <w:bookmarkEnd w:id="156"/>
      <w:bookmarkEnd w:id="157"/>
    </w:p>
    <w:p w14:paraId="1E9FBF32" w14:textId="45B0B13D" w:rsidR="007E4856" w:rsidRPr="00475770" w:rsidRDefault="00282CA1" w:rsidP="00D377F5">
      <w:pPr>
        <w:pStyle w:val="NOTE0"/>
      </w:pPr>
      <w:r w:rsidRPr="00475770">
        <w:rPr>
          <w:rFonts w:hint="eastAsia"/>
          <w:noProof/>
        </w:rPr>
        <w:drawing>
          <wp:anchor distT="0" distB="0" distL="114300" distR="114300" simplePos="0" relativeHeight="252581888" behindDoc="0" locked="0" layoutInCell="1" allowOverlap="1" wp14:anchorId="73AD429A" wp14:editId="71C9884C">
            <wp:simplePos x="0" y="0"/>
            <wp:positionH relativeFrom="margin">
              <wp:align>left</wp:align>
            </wp:positionH>
            <wp:positionV relativeFrom="paragraph">
              <wp:posOffset>20425</wp:posOffset>
            </wp:positionV>
            <wp:extent cx="145480" cy="145480"/>
            <wp:effectExtent l="0" t="0" r="6985" b="6985"/>
            <wp:wrapNone/>
            <wp:docPr id="15376" name="图片 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7E4856" w:rsidRPr="00475770">
        <w:rPr>
          <w:rFonts w:hint="eastAsia"/>
        </w:rPr>
        <w:t>N</w:t>
      </w:r>
      <w:r w:rsidR="007E4856" w:rsidRPr="00475770">
        <w:t>OTE</w:t>
      </w:r>
    </w:p>
    <w:p w14:paraId="7176AA24" w14:textId="581D342F" w:rsidR="007E4856" w:rsidRPr="00475770" w:rsidRDefault="007E4856" w:rsidP="00D377F5">
      <w:pPr>
        <w:pStyle w:val="NOTE"/>
        <w:rPr>
          <w:snapToGrid w:val="0"/>
        </w:rPr>
      </w:pPr>
      <w:r w:rsidRPr="00475770">
        <w:rPr>
          <w:snapToGrid w:val="0"/>
        </w:rPr>
        <w:t>The unpacking operation should be performed by an installation engineer.</w:t>
      </w:r>
    </w:p>
    <w:p w14:paraId="706A2421" w14:textId="6F811B93" w:rsidR="007E4856" w:rsidRPr="00475770" w:rsidRDefault="007E4856" w:rsidP="007E10DC">
      <w:pPr>
        <w:pStyle w:val="a1"/>
      </w:pPr>
      <w:r w:rsidRPr="00475770">
        <w:rPr>
          <w:rFonts w:hint="eastAsia"/>
        </w:rPr>
        <w:t>T</w:t>
      </w:r>
      <w:r w:rsidRPr="00475770">
        <w:t>o unpack the MaxiCharger (general procedure)</w:t>
      </w:r>
    </w:p>
    <w:p w14:paraId="32F90C56" w14:textId="77B8EE84" w:rsidR="007E4856" w:rsidRPr="00475770" w:rsidRDefault="007E4856" w:rsidP="00195C05">
      <w:pPr>
        <w:pStyle w:val="a0"/>
        <w:numPr>
          <w:ilvl w:val="0"/>
          <w:numId w:val="15"/>
        </w:numPr>
      </w:pPr>
      <w:r w:rsidRPr="00475770">
        <w:t xml:space="preserve">Check the </w:t>
      </w:r>
      <w:r w:rsidR="00AF79CA">
        <w:t>tilt and inversion indicators and shock watch</w:t>
      </w:r>
      <w:r w:rsidR="004B5F9E">
        <w:t>.</w:t>
      </w:r>
    </w:p>
    <w:p w14:paraId="38B26BA4" w14:textId="26D7DD87" w:rsidR="004B5F9E" w:rsidRPr="001D2824" w:rsidRDefault="001923DE" w:rsidP="004B5F9E">
      <w:pPr>
        <w:pStyle w:val="a0"/>
        <w:numPr>
          <w:ilvl w:val="0"/>
          <w:numId w:val="60"/>
        </w:numPr>
      </w:pPr>
      <w:r w:rsidRPr="00475770">
        <w:t xml:space="preserve">Observe the sensors attached to the </w:t>
      </w:r>
      <w:r w:rsidR="004B5F9E">
        <w:t>wooden box</w:t>
      </w:r>
      <w:r w:rsidRPr="00475770">
        <w:t xml:space="preserve"> for the degree of the tilt and complete overturn. If the sensors demonstrate severe tilt (over 30°</w:t>
      </w:r>
      <w:r w:rsidRPr="00475770">
        <w:rPr>
          <w:rFonts w:hint="eastAsia"/>
        </w:rPr>
        <w:t xml:space="preserve">) </w:t>
      </w:r>
      <w:r w:rsidRPr="00475770">
        <w:t xml:space="preserve">or total overturn as shown, </w:t>
      </w:r>
      <w:r w:rsidR="00601996" w:rsidRPr="007C002D">
        <w:rPr>
          <w:highlight w:val="cyan"/>
        </w:rPr>
        <w:t>do not refuse shipment and note on bill of lading degree of tilt.</w:t>
      </w:r>
    </w:p>
    <w:p w14:paraId="1F762AA7" w14:textId="77777777" w:rsidR="004B5F9E" w:rsidRPr="00074EBA" w:rsidRDefault="00BD6EEE" w:rsidP="004B5F9E">
      <w:pPr>
        <w:pStyle w:val="a0"/>
        <w:keepNext/>
        <w:numPr>
          <w:ilvl w:val="0"/>
          <w:numId w:val="0"/>
        </w:numPr>
        <w:spacing w:line="480" w:lineRule="auto"/>
        <w:ind w:left="1061"/>
      </w:pPr>
      <w:r w:rsidRPr="00074EBA">
        <w:rPr>
          <w:noProof/>
          <w:snapToGrid/>
        </w:rPr>
        <w:drawing>
          <wp:inline distT="0" distB="0" distL="0" distR="0" wp14:anchorId="68D8899E" wp14:editId="7A7F730C">
            <wp:extent cx="3873005" cy="2371725"/>
            <wp:effectExtent l="0" t="0" r="0" b="0"/>
            <wp:docPr id="491" name="图片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ilt and Invasion indicators.jpg"/>
                    <pic:cNvPicPr/>
                  </pic:nvPicPr>
                  <pic:blipFill rotWithShape="1">
                    <a:blip r:embed="rId23">
                      <a:extLst>
                        <a:ext uri="{28A0092B-C50C-407E-A947-70E740481C1C}">
                          <a14:useLocalDpi xmlns:a14="http://schemas.microsoft.com/office/drawing/2010/main" val="0"/>
                        </a:ext>
                      </a:extLst>
                    </a:blip>
                    <a:srcRect t="11008"/>
                    <a:stretch/>
                  </pic:blipFill>
                  <pic:spPr bwMode="auto">
                    <a:xfrm>
                      <a:off x="0" y="0"/>
                      <a:ext cx="3886168" cy="2379786"/>
                    </a:xfrm>
                    <a:prstGeom prst="rect">
                      <a:avLst/>
                    </a:prstGeom>
                    <a:ln>
                      <a:noFill/>
                    </a:ln>
                    <a:extLst>
                      <a:ext uri="{53640926-AAD7-44D8-BBD7-CCE9431645EC}">
                        <a14:shadowObscured xmlns:a14="http://schemas.microsoft.com/office/drawing/2010/main"/>
                      </a:ext>
                    </a:extLst>
                  </pic:spPr>
                </pic:pic>
              </a:graphicData>
            </a:graphic>
          </wp:inline>
        </w:drawing>
      </w:r>
    </w:p>
    <w:p w14:paraId="61B09333" w14:textId="4B543DB6" w:rsidR="00BD6EEE" w:rsidRPr="00074EBA" w:rsidRDefault="004B5F9E" w:rsidP="004B5F9E">
      <w:pPr>
        <w:pStyle w:val="af1"/>
      </w:pPr>
      <w:r w:rsidRPr="00074EBA">
        <w:t xml:space="preserve">Figure </w:t>
      </w:r>
      <w:r w:rsidR="00CD7BD9">
        <w:fldChar w:fldCharType="begin"/>
      </w:r>
      <w:r w:rsidR="00CD7BD9">
        <w:instrText xml:space="preserve"> STYLEREF 1 \s </w:instrText>
      </w:r>
      <w:r w:rsidR="00CD7BD9">
        <w:fldChar w:fldCharType="separate"/>
      </w:r>
      <w:r w:rsidR="00715901" w:rsidRPr="00074EBA">
        <w:rPr>
          <w:noProof/>
        </w:rPr>
        <w:t>4</w:t>
      </w:r>
      <w:r w:rsidR="00CD7BD9">
        <w:rPr>
          <w:noProof/>
        </w:rPr>
        <w:fldChar w:fldCharType="end"/>
      </w:r>
      <w:r w:rsidR="00F1496B" w:rsidRPr="00074EBA">
        <w:noBreakHyphen/>
      </w:r>
      <w:r w:rsidR="00CD7BD9">
        <w:fldChar w:fldCharType="begin"/>
      </w:r>
      <w:r w:rsidR="00CD7BD9">
        <w:instrText xml:space="preserve"> SEQ Figure \* ARABIC \s 1 </w:instrText>
      </w:r>
      <w:r w:rsidR="00CD7BD9">
        <w:fldChar w:fldCharType="separate"/>
      </w:r>
      <w:r w:rsidR="00715901" w:rsidRPr="00074EBA">
        <w:rPr>
          <w:noProof/>
        </w:rPr>
        <w:t>1</w:t>
      </w:r>
      <w:r w:rsidR="00CD7BD9">
        <w:rPr>
          <w:noProof/>
        </w:rPr>
        <w:fldChar w:fldCharType="end"/>
      </w:r>
      <w:r w:rsidRPr="00074EBA">
        <w:t xml:space="preserve"> Tilt and Inversion Indicators</w:t>
      </w:r>
    </w:p>
    <w:p w14:paraId="47E6D0BB" w14:textId="425A556A" w:rsidR="004B5F9E" w:rsidRPr="004B5F9E" w:rsidRDefault="004B5F9E" w:rsidP="004B5F9E">
      <w:pPr>
        <w:pStyle w:val="EN"/>
        <w:numPr>
          <w:ilvl w:val="0"/>
          <w:numId w:val="60"/>
        </w:numPr>
      </w:pPr>
      <w:r w:rsidRPr="007C002D">
        <w:rPr>
          <w:rFonts w:eastAsiaTheme="minorEastAsia" w:hint="eastAsia"/>
          <w:highlight w:val="cyan"/>
        </w:rPr>
        <w:t>I</w:t>
      </w:r>
      <w:r w:rsidRPr="007C002D">
        <w:rPr>
          <w:rFonts w:eastAsiaTheme="minorEastAsia"/>
          <w:highlight w:val="cyan"/>
        </w:rPr>
        <w:t xml:space="preserve">f the </w:t>
      </w:r>
      <w:r w:rsidR="00AF79CA" w:rsidRPr="007C002D">
        <w:rPr>
          <w:rFonts w:eastAsiaTheme="minorEastAsia"/>
          <w:highlight w:val="cyan"/>
        </w:rPr>
        <w:t>shock watch</w:t>
      </w:r>
      <w:r w:rsidRPr="007C002D">
        <w:rPr>
          <w:rFonts w:eastAsiaTheme="minorEastAsia"/>
          <w:highlight w:val="cyan"/>
        </w:rPr>
        <w:t xml:space="preserve"> appears red, contact </w:t>
      </w:r>
      <w:proofErr w:type="spellStart"/>
      <w:r w:rsidRPr="007C002D">
        <w:rPr>
          <w:rFonts w:eastAsiaTheme="minorEastAsia"/>
          <w:highlight w:val="cyan"/>
        </w:rPr>
        <w:t>Autel</w:t>
      </w:r>
      <w:proofErr w:type="spellEnd"/>
      <w:r w:rsidRPr="007C002D">
        <w:rPr>
          <w:rFonts w:eastAsiaTheme="minorEastAsia"/>
          <w:highlight w:val="cyan"/>
        </w:rPr>
        <w:t xml:space="preserve"> </w:t>
      </w:r>
      <w:r w:rsidR="00AF79CA" w:rsidRPr="007C002D">
        <w:rPr>
          <w:rFonts w:eastAsiaTheme="minorEastAsia"/>
          <w:highlight w:val="cyan"/>
        </w:rPr>
        <w:t>customer service</w:t>
      </w:r>
      <w:r w:rsidRPr="007C002D">
        <w:rPr>
          <w:rFonts w:eastAsiaTheme="minorEastAsia"/>
          <w:highlight w:val="cyan"/>
        </w:rPr>
        <w:t xml:space="preserve"> and the </w:t>
      </w:r>
      <w:r w:rsidR="00AF79CA" w:rsidRPr="007C002D">
        <w:rPr>
          <w:rFonts w:eastAsiaTheme="minorEastAsia"/>
          <w:highlight w:val="cyan"/>
        </w:rPr>
        <w:t>delivery personnel, and then inspect the product for any damage</w:t>
      </w:r>
      <w:r w:rsidRPr="007C002D">
        <w:rPr>
          <w:rFonts w:eastAsiaTheme="minorEastAsia"/>
          <w:highlight w:val="cyan"/>
        </w:rPr>
        <w:t>.</w:t>
      </w:r>
      <w:r>
        <w:rPr>
          <w:rFonts w:eastAsiaTheme="minorEastAsia"/>
        </w:rPr>
        <w:t xml:space="preserve"> </w:t>
      </w:r>
    </w:p>
    <w:p w14:paraId="1B0C6141" w14:textId="77777777" w:rsidR="007E4856" w:rsidRPr="00475770" w:rsidRDefault="007E4856" w:rsidP="00195C05">
      <w:pPr>
        <w:pStyle w:val="a0"/>
        <w:numPr>
          <w:ilvl w:val="0"/>
          <w:numId w:val="15"/>
        </w:numPr>
      </w:pPr>
      <w:r w:rsidRPr="00475770">
        <w:t>Remove the packaging material and interior protection materials using appropriate tools.</w:t>
      </w:r>
    </w:p>
    <w:p w14:paraId="44FBBD13" w14:textId="38C51839" w:rsidR="007E4856" w:rsidRPr="00475770" w:rsidRDefault="007E4856" w:rsidP="00195C05">
      <w:pPr>
        <w:pStyle w:val="a0"/>
        <w:numPr>
          <w:ilvl w:val="0"/>
          <w:numId w:val="15"/>
        </w:numPr>
      </w:pPr>
      <w:r w:rsidRPr="00475770">
        <w:t xml:space="preserve">Inspect </w:t>
      </w:r>
      <w:r w:rsidR="00A603A7" w:rsidRPr="00475770">
        <w:t xml:space="preserve">whether </w:t>
      </w:r>
      <w:r w:rsidRPr="00475770">
        <w:t xml:space="preserve">the MaxiCharger and the parts for installation </w:t>
      </w:r>
      <w:r w:rsidR="00A603A7" w:rsidRPr="00475770">
        <w:t>are</w:t>
      </w:r>
      <w:r w:rsidRPr="00475770">
        <w:t xml:space="preserve"> damage</w:t>
      </w:r>
      <w:r w:rsidR="00A603A7" w:rsidRPr="00475770">
        <w:t xml:space="preserve">d. If any </w:t>
      </w:r>
      <w:r w:rsidRPr="00475770">
        <w:t>damage</w:t>
      </w:r>
      <w:r w:rsidR="00A603A7" w:rsidRPr="00475770">
        <w:t xml:space="preserve"> is found</w:t>
      </w:r>
      <w:r w:rsidRPr="00475770">
        <w:t xml:space="preserve"> or the parts are not consistent with the order, contact your local dealer.</w:t>
      </w:r>
    </w:p>
    <w:p w14:paraId="0891602A" w14:textId="77777777" w:rsidR="007E4856" w:rsidRPr="00475770" w:rsidRDefault="007E4856" w:rsidP="00195C05">
      <w:pPr>
        <w:pStyle w:val="a0"/>
        <w:numPr>
          <w:ilvl w:val="0"/>
          <w:numId w:val="15"/>
        </w:numPr>
      </w:pPr>
      <w:r w:rsidRPr="00475770">
        <w:t>Make sure that all parts are delivered according to the order.</w:t>
      </w:r>
    </w:p>
    <w:p w14:paraId="4C22F211" w14:textId="77777777" w:rsidR="007E4856" w:rsidRPr="00475770" w:rsidRDefault="007E4856" w:rsidP="00467A6B">
      <w:pPr>
        <w:sectPr w:rsidR="007E4856" w:rsidRPr="00475770" w:rsidSect="00D26989">
          <w:pgSz w:w="8392" w:h="11907"/>
          <w:pgMar w:top="567" w:right="567" w:bottom="567" w:left="567" w:header="0" w:footer="340" w:gutter="0"/>
          <w:cols w:space="720"/>
          <w:docGrid w:linePitch="245"/>
        </w:sectPr>
      </w:pPr>
    </w:p>
    <w:p w14:paraId="1591165B" w14:textId="31784783" w:rsidR="00535092" w:rsidRPr="00475770" w:rsidRDefault="00535092" w:rsidP="00535092">
      <w:pPr>
        <w:pStyle w:val="2"/>
        <w:spacing w:before="240"/>
      </w:pPr>
      <w:bookmarkStart w:id="158" w:name="_Toc106900399"/>
      <w:bookmarkStart w:id="159" w:name="_Toc106983271"/>
      <w:bookmarkStart w:id="160" w:name="_Toc131778936"/>
      <w:r w:rsidRPr="00475770">
        <w:lastRenderedPageBreak/>
        <w:t>Moving the Cabinet to the Site</w:t>
      </w:r>
      <w:bookmarkEnd w:id="158"/>
      <w:bookmarkEnd w:id="159"/>
      <w:bookmarkEnd w:id="160"/>
    </w:p>
    <w:p w14:paraId="7A136AC9" w14:textId="13BACC35" w:rsidR="00535092" w:rsidRPr="00475770" w:rsidRDefault="00535092" w:rsidP="00195C05">
      <w:pPr>
        <w:pStyle w:val="EN"/>
      </w:pPr>
      <w:r w:rsidRPr="00475770">
        <w:rPr>
          <w:rFonts w:hint="eastAsia"/>
        </w:rPr>
        <w:t>T</w:t>
      </w:r>
      <w:r w:rsidRPr="00475770">
        <w:t xml:space="preserve">here are two ways to move the cabinet to the </w:t>
      </w:r>
      <w:r w:rsidR="00777848" w:rsidRPr="00475770">
        <w:t>installation</w:t>
      </w:r>
      <w:r w:rsidRPr="00475770">
        <w:t xml:space="preserve"> site:</w:t>
      </w:r>
    </w:p>
    <w:p w14:paraId="55F49708" w14:textId="7484E9D2" w:rsidR="00535092" w:rsidRPr="00475770" w:rsidRDefault="00535092" w:rsidP="00195C05">
      <w:pPr>
        <w:pStyle w:val="ItemList"/>
        <w:spacing w:before="48" w:after="48"/>
      </w:pPr>
      <w:r w:rsidRPr="00475770">
        <w:rPr>
          <w:rFonts w:hint="eastAsia"/>
        </w:rPr>
        <w:t>H</w:t>
      </w:r>
      <w:r w:rsidRPr="00475770">
        <w:t>oist</w:t>
      </w:r>
    </w:p>
    <w:p w14:paraId="2352EB0B" w14:textId="0014FACF" w:rsidR="00535092" w:rsidRPr="00475770" w:rsidRDefault="00535092" w:rsidP="00195C05">
      <w:pPr>
        <w:pStyle w:val="ItemList"/>
        <w:spacing w:before="48" w:after="48"/>
      </w:pPr>
      <w:r w:rsidRPr="00475770">
        <w:t>Forklift</w:t>
      </w:r>
    </w:p>
    <w:p w14:paraId="3F0FD65E" w14:textId="3FE6844E" w:rsidR="00535092" w:rsidRPr="00475770" w:rsidRDefault="00282CA1" w:rsidP="00D377F5">
      <w:pPr>
        <w:pStyle w:val="NOTE0"/>
        <w:rPr>
          <w:lang w:eastAsia="en-US"/>
        </w:rPr>
      </w:pPr>
      <w:r w:rsidRPr="00475770">
        <w:rPr>
          <w:noProof/>
        </w:rPr>
        <w:drawing>
          <wp:anchor distT="0" distB="0" distL="114300" distR="114300" simplePos="0" relativeHeight="252391424" behindDoc="0" locked="0" layoutInCell="1" allowOverlap="1" wp14:anchorId="6C0367EE" wp14:editId="6663A586">
            <wp:simplePos x="0" y="0"/>
            <wp:positionH relativeFrom="leftMargin">
              <wp:posOffset>359823</wp:posOffset>
            </wp:positionH>
            <wp:positionV relativeFrom="paragraph">
              <wp:posOffset>19685</wp:posOffset>
            </wp:positionV>
            <wp:extent cx="156210" cy="143510"/>
            <wp:effectExtent l="0" t="0" r="0" b="8890"/>
            <wp:wrapNone/>
            <wp:docPr id="24134"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535092" w:rsidRPr="00475770">
        <w:rPr>
          <w:lang w:eastAsia="en-US"/>
        </w:rPr>
        <w:t>WARNING</w:t>
      </w:r>
    </w:p>
    <w:p w14:paraId="5D9FB807" w14:textId="516ADDFC" w:rsidR="00535092" w:rsidRPr="00475770" w:rsidRDefault="00535092" w:rsidP="00282CA1">
      <w:pPr>
        <w:pStyle w:val="NOTE"/>
        <w:numPr>
          <w:ilvl w:val="0"/>
          <w:numId w:val="44"/>
        </w:numPr>
        <w:ind w:left="704"/>
        <w:rPr>
          <w:lang w:eastAsia="en-US"/>
        </w:rPr>
      </w:pPr>
      <w:r w:rsidRPr="00475770">
        <w:rPr>
          <w:lang w:eastAsia="en-US"/>
        </w:rPr>
        <w:t xml:space="preserve">Follow </w:t>
      </w:r>
      <w:r w:rsidRPr="00475770">
        <w:t>the safety instructions that apply to</w:t>
      </w:r>
      <w:r w:rsidRPr="00475770">
        <w:rPr>
          <w:lang w:eastAsia="en-US"/>
        </w:rPr>
        <w:t xml:space="preserve"> the hoisting equipment or forklift to move the cabinet.</w:t>
      </w:r>
    </w:p>
    <w:p w14:paraId="5363C340" w14:textId="6AF4FA71" w:rsidR="00535092" w:rsidRPr="00475770" w:rsidRDefault="00535092" w:rsidP="00282CA1">
      <w:pPr>
        <w:pStyle w:val="NOTE"/>
        <w:numPr>
          <w:ilvl w:val="0"/>
          <w:numId w:val="44"/>
        </w:numPr>
        <w:ind w:left="704"/>
      </w:pPr>
      <w:r w:rsidRPr="00475770">
        <w:t>Take into account the dimension</w:t>
      </w:r>
      <w:r w:rsidR="00777848" w:rsidRPr="00475770">
        <w:t>s</w:t>
      </w:r>
      <w:r w:rsidRPr="00475770">
        <w:t>, mass, and center of gravity of the MaxiCharger.</w:t>
      </w:r>
    </w:p>
    <w:p w14:paraId="35465EDE" w14:textId="5338C200" w:rsidR="00535092" w:rsidRPr="00475770" w:rsidRDefault="00282CA1" w:rsidP="00D377F5">
      <w:pPr>
        <w:pStyle w:val="NOTE0"/>
        <w:rPr>
          <w:lang w:eastAsia="en-US"/>
        </w:rPr>
      </w:pPr>
      <w:r w:rsidRPr="00475770">
        <w:rPr>
          <w:noProof/>
        </w:rPr>
        <w:drawing>
          <wp:anchor distT="0" distB="0" distL="114300" distR="114300" simplePos="0" relativeHeight="252392448" behindDoc="0" locked="0" layoutInCell="1" allowOverlap="1" wp14:anchorId="5F487231" wp14:editId="23AA4EDF">
            <wp:simplePos x="0" y="0"/>
            <wp:positionH relativeFrom="leftMargin">
              <wp:posOffset>344080</wp:posOffset>
            </wp:positionH>
            <wp:positionV relativeFrom="paragraph">
              <wp:posOffset>25295</wp:posOffset>
            </wp:positionV>
            <wp:extent cx="156210" cy="143510"/>
            <wp:effectExtent l="0" t="0" r="0" b="8890"/>
            <wp:wrapNone/>
            <wp:docPr id="24141"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535092" w:rsidRPr="00475770">
        <w:rPr>
          <w:lang w:eastAsia="en-US"/>
        </w:rPr>
        <w:t>CAUTION</w:t>
      </w:r>
    </w:p>
    <w:p w14:paraId="67B244B6" w14:textId="22C33684" w:rsidR="00535092" w:rsidRPr="00475770" w:rsidRDefault="00535092" w:rsidP="00282CA1">
      <w:pPr>
        <w:pStyle w:val="NOTE"/>
        <w:numPr>
          <w:ilvl w:val="0"/>
          <w:numId w:val="45"/>
        </w:numPr>
        <w:ind w:left="704"/>
        <w:rPr>
          <w:lang w:eastAsia="en-US"/>
        </w:rPr>
      </w:pPr>
      <w:r w:rsidRPr="00475770">
        <w:rPr>
          <w:lang w:eastAsia="en-US"/>
        </w:rPr>
        <w:t>DO NOT drop the cabinet or subject it to strong impact.</w:t>
      </w:r>
    </w:p>
    <w:p w14:paraId="3D02E0B2" w14:textId="3CAE2B74" w:rsidR="00535092" w:rsidRPr="00475770" w:rsidRDefault="00535092" w:rsidP="00282CA1">
      <w:pPr>
        <w:pStyle w:val="NOTE"/>
        <w:numPr>
          <w:ilvl w:val="0"/>
          <w:numId w:val="45"/>
        </w:numPr>
        <w:ind w:left="704"/>
      </w:pPr>
      <w:r w:rsidRPr="00475770">
        <w:t>DO NOT exceed a tilting angle of 30</w:t>
      </w:r>
      <w:r w:rsidRPr="00475770">
        <w:rPr>
          <w:rFonts w:hint="eastAsia"/>
        </w:rPr>
        <w:t>°</w:t>
      </w:r>
      <w:r w:rsidRPr="00475770">
        <w:t>.</w:t>
      </w:r>
    </w:p>
    <w:p w14:paraId="3272D9B1" w14:textId="13C480BF" w:rsidR="00535092" w:rsidRPr="00475770" w:rsidRDefault="00535092" w:rsidP="00282CA1">
      <w:pPr>
        <w:pStyle w:val="NOTE"/>
        <w:numPr>
          <w:ilvl w:val="0"/>
          <w:numId w:val="45"/>
        </w:numPr>
        <w:ind w:left="704"/>
      </w:pPr>
      <w:r w:rsidRPr="00475770">
        <w:t xml:space="preserve">Avoid </w:t>
      </w:r>
      <w:r w:rsidR="00777848" w:rsidRPr="00475770">
        <w:t>excessive</w:t>
      </w:r>
      <w:r w:rsidRPr="00475770">
        <w:t xml:space="preserve"> force on the hoisting points.</w:t>
      </w:r>
    </w:p>
    <w:p w14:paraId="7B162AA6" w14:textId="64E1ADE3" w:rsidR="00535092" w:rsidRPr="00475770" w:rsidRDefault="00535092" w:rsidP="00535092">
      <w:pPr>
        <w:pStyle w:val="3"/>
        <w:spacing w:before="240"/>
        <w:rPr>
          <w:rStyle w:val="3Char"/>
          <w:b/>
        </w:rPr>
      </w:pPr>
      <w:bookmarkStart w:id="161" w:name="_Toc106900400"/>
      <w:bookmarkStart w:id="162" w:name="_Toc106983272"/>
      <w:bookmarkStart w:id="163" w:name="_Toc131778937"/>
      <w:r w:rsidRPr="00475770">
        <w:rPr>
          <w:rStyle w:val="3Char"/>
          <w:b/>
        </w:rPr>
        <w:t>Hoisting the Cabinet</w:t>
      </w:r>
      <w:bookmarkEnd w:id="161"/>
      <w:bookmarkEnd w:id="162"/>
      <w:bookmarkEnd w:id="163"/>
    </w:p>
    <w:p w14:paraId="1C6F09DC" w14:textId="235B90C4" w:rsidR="00535092" w:rsidRPr="00475770" w:rsidRDefault="00535092" w:rsidP="007E10DC">
      <w:pPr>
        <w:pStyle w:val="a1"/>
      </w:pPr>
      <w:r w:rsidRPr="00475770">
        <w:rPr>
          <w:rFonts w:hint="eastAsia"/>
        </w:rPr>
        <w:t>T</w:t>
      </w:r>
      <w:r w:rsidRPr="00475770">
        <w:t>o hoist the cabinet</w:t>
      </w:r>
    </w:p>
    <w:p w14:paraId="6AD9F198" w14:textId="34DFB9D4" w:rsidR="00535092" w:rsidRPr="00475770" w:rsidRDefault="00535092" w:rsidP="00195C05">
      <w:pPr>
        <w:pStyle w:val="a0"/>
        <w:numPr>
          <w:ilvl w:val="0"/>
          <w:numId w:val="30"/>
        </w:numPr>
      </w:pPr>
      <w:r w:rsidRPr="00475770">
        <w:t>Install the four eyebolts (M16) to the lifting holes (A).</w:t>
      </w:r>
    </w:p>
    <w:p w14:paraId="461648A8" w14:textId="2A7B226A" w:rsidR="00535092" w:rsidRPr="00475770" w:rsidRDefault="00535092" w:rsidP="00195C05">
      <w:pPr>
        <w:pStyle w:val="a0"/>
        <w:numPr>
          <w:ilvl w:val="0"/>
          <w:numId w:val="30"/>
        </w:numPr>
      </w:pPr>
      <w:r w:rsidRPr="00475770">
        <w:t>Connect the cables of the hoisting equipment to the eyebolts or bolts with lifting loops.</w:t>
      </w:r>
    </w:p>
    <w:p w14:paraId="5FEE395C" w14:textId="0ED65EB8" w:rsidR="00535092" w:rsidRPr="00475770" w:rsidRDefault="003C6F4C" w:rsidP="00195C05">
      <w:pPr>
        <w:pStyle w:val="a0"/>
        <w:numPr>
          <w:ilvl w:val="0"/>
          <w:numId w:val="30"/>
        </w:numPr>
      </w:pPr>
      <w:r w:rsidRPr="00475770">
        <w:rPr>
          <w:noProof/>
        </w:rPr>
        <w:drawing>
          <wp:anchor distT="0" distB="0" distL="114300" distR="114300" simplePos="0" relativeHeight="252718080" behindDoc="0" locked="0" layoutInCell="1" allowOverlap="1" wp14:anchorId="09CBA8AD" wp14:editId="28644A51">
            <wp:simplePos x="0" y="0"/>
            <wp:positionH relativeFrom="margin">
              <wp:posOffset>922846</wp:posOffset>
            </wp:positionH>
            <wp:positionV relativeFrom="paragraph">
              <wp:posOffset>182738</wp:posOffset>
            </wp:positionV>
            <wp:extent cx="2695432" cy="2561737"/>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未标题-1.jpg"/>
                    <pic:cNvPicPr/>
                  </pic:nvPicPr>
                  <pic:blipFill>
                    <a:blip r:embed="rId25">
                      <a:extLst>
                        <a:ext uri="{28A0092B-C50C-407E-A947-70E740481C1C}">
                          <a14:useLocalDpi xmlns:a14="http://schemas.microsoft.com/office/drawing/2010/main" val="0"/>
                        </a:ext>
                      </a:extLst>
                    </a:blip>
                    <a:stretch>
                      <a:fillRect/>
                    </a:stretch>
                  </pic:blipFill>
                  <pic:spPr>
                    <a:xfrm>
                      <a:off x="0" y="0"/>
                      <a:ext cx="2698866" cy="2565000"/>
                    </a:xfrm>
                    <a:prstGeom prst="rect">
                      <a:avLst/>
                    </a:prstGeom>
                  </pic:spPr>
                </pic:pic>
              </a:graphicData>
            </a:graphic>
            <wp14:sizeRelH relativeFrom="page">
              <wp14:pctWidth>0</wp14:pctWidth>
            </wp14:sizeRelH>
            <wp14:sizeRelV relativeFrom="page">
              <wp14:pctHeight>0</wp14:pctHeight>
            </wp14:sizeRelV>
          </wp:anchor>
        </w:drawing>
      </w:r>
      <w:r w:rsidR="00535092" w:rsidRPr="00475770">
        <w:t>Move the cabinet to the construction site.</w:t>
      </w:r>
    </w:p>
    <w:p w14:paraId="511B6094" w14:textId="50FC6B58" w:rsidR="00535092" w:rsidRPr="00475770" w:rsidRDefault="003C6F4C" w:rsidP="00467A6B">
      <w:r w:rsidRPr="00475770">
        <w:rPr>
          <w:noProof/>
        </w:rPr>
        <mc:AlternateContent>
          <mc:Choice Requires="wps">
            <w:drawing>
              <wp:anchor distT="0" distB="0" distL="114300" distR="114300" simplePos="0" relativeHeight="252393472" behindDoc="0" locked="0" layoutInCell="1" allowOverlap="1" wp14:anchorId="4FF418E4" wp14:editId="4B80A920">
                <wp:simplePos x="0" y="0"/>
                <wp:positionH relativeFrom="margin">
                  <wp:align>center</wp:align>
                </wp:positionH>
                <wp:positionV relativeFrom="paragraph">
                  <wp:posOffset>2583056</wp:posOffset>
                </wp:positionV>
                <wp:extent cx="1860550" cy="635"/>
                <wp:effectExtent l="0" t="0" r="6350" b="0"/>
                <wp:wrapNone/>
                <wp:docPr id="24143" name="文本框 24143"/>
                <wp:cNvGraphicFramePr/>
                <a:graphic xmlns:a="http://schemas.openxmlformats.org/drawingml/2006/main">
                  <a:graphicData uri="http://schemas.microsoft.com/office/word/2010/wordprocessingShape">
                    <wps:wsp>
                      <wps:cNvSpPr txBox="1"/>
                      <wps:spPr>
                        <a:xfrm>
                          <a:off x="0" y="0"/>
                          <a:ext cx="1860550" cy="635"/>
                        </a:xfrm>
                        <a:prstGeom prst="rect">
                          <a:avLst/>
                        </a:prstGeom>
                        <a:solidFill>
                          <a:prstClr val="white"/>
                        </a:solidFill>
                        <a:ln>
                          <a:noFill/>
                        </a:ln>
                        <a:effectLst/>
                      </wps:spPr>
                      <wps:txbx>
                        <w:txbxContent>
                          <w:p w14:paraId="4B03376D" w14:textId="0C2FB3B8" w:rsidR="005E61E0" w:rsidRPr="00CD0560" w:rsidRDefault="005E61E0" w:rsidP="003C6F4C">
                            <w:pPr>
                              <w:pStyle w:val="FigureTittle"/>
                              <w:rPr>
                                <w:rFonts w:cs="宋体"/>
                                <w:noProof/>
                                <w:snapToGrid w:val="0"/>
                              </w:rPr>
                            </w:pPr>
                            <w:r w:rsidRPr="0061413C">
                              <w:t xml:space="preserve">Figure </w:t>
                            </w:r>
                            <w:r w:rsidR="00CD7BD9">
                              <w:fldChar w:fldCharType="begin"/>
                            </w:r>
                            <w:r w:rsidR="00CD7BD9">
                              <w:instrText xml:space="preserve"> STYLEREF 1 \s </w:instrText>
                            </w:r>
                            <w:r w:rsidR="00CD7BD9">
                              <w:fldChar w:fldCharType="separate"/>
                            </w:r>
                            <w:r w:rsidR="00715901">
                              <w:rPr>
                                <w:noProof/>
                              </w:rPr>
                              <w:t>4</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2</w:t>
                            </w:r>
                            <w:r w:rsidR="00CD7BD9">
                              <w:rPr>
                                <w:noProof/>
                              </w:rPr>
                              <w:fldChar w:fldCharType="end"/>
                            </w:r>
                            <w:r w:rsidRPr="0061413C">
                              <w:t xml:space="preserve"> Hoisting the Cabinet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418E4" id="文本框 24143" o:spid="_x0000_s1028" type="#_x0000_t202" style="position:absolute;left:0;text-align:left;margin-left:0;margin-top:203.4pt;width:146.5pt;height:.05pt;z-index:25239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" stroked="f">
                <v:textbox style="mso-fit-shape-to-text:t" inset="0,0,0,0">
                  <w:txbxContent>
                    <w:p w14:paraId="4B03376D" w14:textId="0C2FB3B8" w:rsidR="005E61E0" w:rsidRPr="00CD0560" w:rsidRDefault="005E61E0" w:rsidP="003C6F4C">
                      <w:pPr>
                        <w:pStyle w:val="FigureTittle"/>
                        <w:rPr>
                          <w:rFonts w:cs="宋体"/>
                          <w:noProof/>
                          <w:snapToGrid w:val="0"/>
                        </w:rPr>
                      </w:pPr>
                      <w:r w:rsidRPr="0061413C">
                        <w:t xml:space="preserve">Figure </w:t>
                      </w:r>
                      <w:fldSimple w:instr=" STYLEREF 1 \s ">
                        <w:r w:rsidR="00715901">
                          <w:rPr>
                            <w:noProof/>
                          </w:rPr>
                          <w:t>4</w:t>
                        </w:r>
                      </w:fldSimple>
                      <w:r w:rsidR="00F1496B">
                        <w:noBreakHyphen/>
                      </w:r>
                      <w:fldSimple w:instr=" SEQ Figure \* ARABIC \s 1 ">
                        <w:r w:rsidR="00715901">
                          <w:rPr>
                            <w:noProof/>
                          </w:rPr>
                          <w:t>2</w:t>
                        </w:r>
                      </w:fldSimple>
                      <w:r w:rsidRPr="0061413C">
                        <w:t xml:space="preserve"> Hoisting the Cabinet</w:t>
                      </w:r>
                    </w:p>
                  </w:txbxContent>
                </v:textbox>
                <w10:wrap anchorx="margin"/>
              </v:shape>
            </w:pict>
          </mc:Fallback>
        </mc:AlternateContent>
      </w:r>
    </w:p>
    <w:p w14:paraId="57B5F43C" w14:textId="2AD40874" w:rsidR="00743B0B" w:rsidRPr="00475770" w:rsidRDefault="00743B0B" w:rsidP="00467A6B">
      <w:pPr>
        <w:sectPr w:rsidR="00743B0B" w:rsidRPr="00475770" w:rsidSect="00D26989">
          <w:pgSz w:w="8392" w:h="11907"/>
          <w:pgMar w:top="567" w:right="567" w:bottom="567" w:left="567" w:header="0" w:footer="340" w:gutter="0"/>
          <w:cols w:space="720"/>
          <w:docGrid w:linePitch="245"/>
        </w:sectPr>
      </w:pPr>
    </w:p>
    <w:p w14:paraId="6F57E3A9" w14:textId="77777777" w:rsidR="00F60C1C" w:rsidRPr="00475770" w:rsidRDefault="00F60C1C" w:rsidP="00F60C1C">
      <w:pPr>
        <w:pStyle w:val="3"/>
        <w:spacing w:before="240"/>
      </w:pPr>
      <w:bookmarkStart w:id="164" w:name="_Toc106900401"/>
      <w:bookmarkStart w:id="165" w:name="_Toc106983273"/>
      <w:bookmarkStart w:id="166" w:name="_Toc131778938"/>
      <w:r w:rsidRPr="00475770">
        <w:lastRenderedPageBreak/>
        <w:t>Forklifting the Cabinet</w:t>
      </w:r>
      <w:bookmarkEnd w:id="164"/>
      <w:bookmarkEnd w:id="165"/>
      <w:bookmarkEnd w:id="166"/>
    </w:p>
    <w:p w14:paraId="19C5AEA7" w14:textId="77777777" w:rsidR="00F60C1C" w:rsidRPr="00475770" w:rsidRDefault="00F60C1C" w:rsidP="007E10DC">
      <w:pPr>
        <w:pStyle w:val="a1"/>
      </w:pPr>
      <w:r w:rsidRPr="00475770">
        <w:rPr>
          <w:rFonts w:hint="eastAsia"/>
        </w:rPr>
        <w:t>T</w:t>
      </w:r>
      <w:r w:rsidRPr="00475770">
        <w:t>o forklift the cabinet</w:t>
      </w:r>
    </w:p>
    <w:p w14:paraId="4FC9F1A4" w14:textId="271D7B05" w:rsidR="00F60C1C" w:rsidRPr="00475770" w:rsidRDefault="00F60C1C" w:rsidP="00195C05">
      <w:pPr>
        <w:pStyle w:val="a0"/>
        <w:numPr>
          <w:ilvl w:val="0"/>
          <w:numId w:val="31"/>
        </w:numPr>
      </w:pPr>
      <w:r w:rsidRPr="00475770">
        <w:t xml:space="preserve">Make sure the forks (A) of the forklift truck in the gaps go through the </w:t>
      </w:r>
      <w:r w:rsidR="00777848" w:rsidRPr="00475770">
        <w:t xml:space="preserve">gaps in the </w:t>
      </w:r>
      <w:r w:rsidRPr="00475770">
        <w:t xml:space="preserve">side of the </w:t>
      </w:r>
      <w:r w:rsidR="00777848" w:rsidRPr="00475770">
        <w:t>pallet</w:t>
      </w:r>
      <w:r w:rsidRPr="00475770">
        <w:t>.</w:t>
      </w:r>
    </w:p>
    <w:p w14:paraId="11480A88" w14:textId="77777777" w:rsidR="00F60C1C" w:rsidRPr="00475770" w:rsidRDefault="00F60C1C" w:rsidP="00195C05">
      <w:pPr>
        <w:pStyle w:val="a0"/>
        <w:numPr>
          <w:ilvl w:val="0"/>
          <w:numId w:val="31"/>
        </w:numPr>
      </w:pPr>
      <w:r w:rsidRPr="00475770">
        <w:rPr>
          <w:noProof/>
        </w:rPr>
        <mc:AlternateContent>
          <mc:Choice Requires="wps">
            <w:drawing>
              <wp:anchor distT="0" distB="0" distL="114300" distR="114300" simplePos="0" relativeHeight="252445696" behindDoc="0" locked="0" layoutInCell="1" allowOverlap="1" wp14:anchorId="15311862" wp14:editId="1781134A">
                <wp:simplePos x="0" y="0"/>
                <wp:positionH relativeFrom="column">
                  <wp:posOffset>817336</wp:posOffset>
                </wp:positionH>
                <wp:positionV relativeFrom="paragraph">
                  <wp:posOffset>3037750</wp:posOffset>
                </wp:positionV>
                <wp:extent cx="3107055" cy="635"/>
                <wp:effectExtent l="0" t="0" r="0" b="0"/>
                <wp:wrapTopAndBottom/>
                <wp:docPr id="24152" name="文本框 24152"/>
                <wp:cNvGraphicFramePr/>
                <a:graphic xmlns:a="http://schemas.openxmlformats.org/drawingml/2006/main">
                  <a:graphicData uri="http://schemas.microsoft.com/office/word/2010/wordprocessingShape">
                    <wps:wsp>
                      <wps:cNvSpPr txBox="1"/>
                      <wps:spPr>
                        <a:xfrm>
                          <a:off x="0" y="0"/>
                          <a:ext cx="3107055" cy="635"/>
                        </a:xfrm>
                        <a:prstGeom prst="rect">
                          <a:avLst/>
                        </a:prstGeom>
                        <a:solidFill>
                          <a:prstClr val="white"/>
                        </a:solidFill>
                        <a:ln>
                          <a:noFill/>
                        </a:ln>
                        <a:effectLst/>
                      </wps:spPr>
                      <wps:txbx>
                        <w:txbxContent>
                          <w:p w14:paraId="3B7E177D" w14:textId="52213920" w:rsidR="005E61E0" w:rsidRPr="001A37BE" w:rsidRDefault="005E61E0" w:rsidP="003C6F4C">
                            <w:pPr>
                              <w:pStyle w:val="FigureTittle"/>
                            </w:pPr>
                            <w:r w:rsidRPr="0061413C">
                              <w:rPr>
                                <w:rStyle w:val="FigureTittleChar"/>
                                <w:b/>
                                <w:i/>
                              </w:rPr>
                              <w:t xml:space="preserve">Figure </w:t>
                            </w:r>
                            <w:r w:rsidR="00F1496B">
                              <w:rPr>
                                <w:rStyle w:val="FigureTittleChar"/>
                                <w:b/>
                                <w:i/>
                              </w:rPr>
                              <w:fldChar w:fldCharType="begin"/>
                            </w:r>
                            <w:r w:rsidR="00F1496B">
                              <w:rPr>
                                <w:rStyle w:val="FigureTittleChar"/>
                                <w:b/>
                                <w:i/>
                              </w:rPr>
                              <w:instrText xml:space="preserve"> STYLEREF 1 \s </w:instrText>
                            </w:r>
                            <w:r w:rsidR="00F1496B">
                              <w:rPr>
                                <w:rStyle w:val="FigureTittleChar"/>
                                <w:b/>
                                <w:i/>
                              </w:rPr>
                              <w:fldChar w:fldCharType="separate"/>
                            </w:r>
                            <w:r w:rsidR="00715901">
                              <w:rPr>
                                <w:rStyle w:val="FigureTittleChar"/>
                                <w:b/>
                                <w:i/>
                                <w:noProof/>
                              </w:rPr>
                              <w:t>4</w:t>
                            </w:r>
                            <w:r w:rsidR="00F1496B">
                              <w:rPr>
                                <w:rStyle w:val="FigureTittleChar"/>
                                <w:b/>
                                <w:i/>
                              </w:rPr>
                              <w:fldChar w:fldCharType="end"/>
                            </w:r>
                            <w:r w:rsidR="00F1496B">
                              <w:rPr>
                                <w:rStyle w:val="FigureTittleChar"/>
                                <w:b/>
                                <w:i/>
                              </w:rPr>
                              <w:noBreakHyphen/>
                            </w:r>
                            <w:r w:rsidR="00F1496B">
                              <w:rPr>
                                <w:rStyle w:val="FigureTittleChar"/>
                                <w:b/>
                                <w:i/>
                              </w:rPr>
                              <w:fldChar w:fldCharType="begin"/>
                            </w:r>
                            <w:r w:rsidR="00F1496B">
                              <w:rPr>
                                <w:rStyle w:val="FigureTittleChar"/>
                                <w:b/>
                                <w:i/>
                              </w:rPr>
                              <w:instrText xml:space="preserve"> SEQ Figure \* ARABIC \s 1 </w:instrText>
                            </w:r>
                            <w:r w:rsidR="00F1496B">
                              <w:rPr>
                                <w:rStyle w:val="FigureTittleChar"/>
                                <w:b/>
                                <w:i/>
                              </w:rPr>
                              <w:fldChar w:fldCharType="separate"/>
                            </w:r>
                            <w:r w:rsidR="00715901">
                              <w:rPr>
                                <w:rStyle w:val="FigureTittleChar"/>
                                <w:b/>
                                <w:i/>
                                <w:noProof/>
                              </w:rPr>
                              <w:t>3</w:t>
                            </w:r>
                            <w:r w:rsidR="00F1496B">
                              <w:rPr>
                                <w:rStyle w:val="FigureTittleChar"/>
                                <w:b/>
                                <w:i/>
                              </w:rPr>
                              <w:fldChar w:fldCharType="end"/>
                            </w:r>
                            <w:r w:rsidRPr="0061413C">
                              <w:rPr>
                                <w:rStyle w:val="FigureTittleChar"/>
                                <w:b/>
                                <w:i/>
                              </w:rPr>
                              <w:t xml:space="preserve"> </w:t>
                            </w:r>
                            <w:r>
                              <w:rPr>
                                <w:rStyle w:val="FigureTittleChar"/>
                                <w:b/>
                                <w:i/>
                              </w:rPr>
                              <w:t>Transporting</w:t>
                            </w:r>
                            <w:r>
                              <w:t xml:space="preserve"> the Cabinet by Forklift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5311862" id="文本框 24152" o:spid="_x0000_s1029" type="#_x0000_t202" style="position:absolute;left:0;text-align:left;margin-left:64.35pt;margin-top:239.2pt;width:244.65pt;height:.05pt;z-index:25244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" stroked="f">
                <v:textbox style="mso-fit-shape-to-text:t" inset="0,0,0,0">
                  <w:txbxContent>
                    <w:p w14:paraId="3B7E177D" w14:textId="52213920" w:rsidR="005E61E0" w:rsidRPr="001A37BE" w:rsidRDefault="005E61E0" w:rsidP="003C6F4C">
                      <w:pPr>
                        <w:pStyle w:val="FigureTittle"/>
                      </w:pPr>
                      <w:r w:rsidRPr="0061413C">
                        <w:rPr>
                          <w:rStyle w:val="FigureTittleChar"/>
                          <w:b/>
                          <w:i/>
                        </w:rPr>
                        <w:t xml:space="preserve">Figure </w:t>
                      </w:r>
                      <w:r w:rsidR="00F1496B">
                        <w:rPr>
                          <w:rStyle w:val="FigureTittleChar"/>
                          <w:b/>
                          <w:i/>
                        </w:rPr>
                        <w:fldChar w:fldCharType="begin"/>
                      </w:r>
                      <w:r w:rsidR="00F1496B">
                        <w:rPr>
                          <w:rStyle w:val="FigureTittleChar"/>
                          <w:b/>
                          <w:i/>
                        </w:rPr>
                        <w:instrText xml:space="preserve"> STYLEREF 1 \s </w:instrText>
                      </w:r>
                      <w:r w:rsidR="00F1496B">
                        <w:rPr>
                          <w:rStyle w:val="FigureTittleChar"/>
                          <w:b/>
                          <w:i/>
                        </w:rPr>
                        <w:fldChar w:fldCharType="separate"/>
                      </w:r>
                      <w:r w:rsidR="00715901">
                        <w:rPr>
                          <w:rStyle w:val="FigureTittleChar"/>
                          <w:b/>
                          <w:i/>
                          <w:noProof/>
                        </w:rPr>
                        <w:t>4</w:t>
                      </w:r>
                      <w:r w:rsidR="00F1496B">
                        <w:rPr>
                          <w:rStyle w:val="FigureTittleChar"/>
                          <w:b/>
                          <w:i/>
                        </w:rPr>
                        <w:fldChar w:fldCharType="end"/>
                      </w:r>
                      <w:r w:rsidR="00F1496B">
                        <w:rPr>
                          <w:rStyle w:val="FigureTittleChar"/>
                          <w:b/>
                          <w:i/>
                        </w:rPr>
                        <w:noBreakHyphen/>
                      </w:r>
                      <w:r w:rsidR="00F1496B">
                        <w:rPr>
                          <w:rStyle w:val="FigureTittleChar"/>
                          <w:b/>
                          <w:i/>
                        </w:rPr>
                        <w:fldChar w:fldCharType="begin"/>
                      </w:r>
                      <w:r w:rsidR="00F1496B">
                        <w:rPr>
                          <w:rStyle w:val="FigureTittleChar"/>
                          <w:b/>
                          <w:i/>
                        </w:rPr>
                        <w:instrText xml:space="preserve"> SEQ Figure \* ARABIC \s 1 </w:instrText>
                      </w:r>
                      <w:r w:rsidR="00F1496B">
                        <w:rPr>
                          <w:rStyle w:val="FigureTittleChar"/>
                          <w:b/>
                          <w:i/>
                        </w:rPr>
                        <w:fldChar w:fldCharType="separate"/>
                      </w:r>
                      <w:r w:rsidR="00715901">
                        <w:rPr>
                          <w:rStyle w:val="FigureTittleChar"/>
                          <w:b/>
                          <w:i/>
                          <w:noProof/>
                        </w:rPr>
                        <w:t>3</w:t>
                      </w:r>
                      <w:r w:rsidR="00F1496B">
                        <w:rPr>
                          <w:rStyle w:val="FigureTittleChar"/>
                          <w:b/>
                          <w:i/>
                        </w:rPr>
                        <w:fldChar w:fldCharType="end"/>
                      </w:r>
                      <w:r w:rsidRPr="0061413C">
                        <w:rPr>
                          <w:rStyle w:val="FigureTittleChar"/>
                          <w:b/>
                          <w:i/>
                        </w:rPr>
                        <w:t xml:space="preserve"> </w:t>
                      </w:r>
                      <w:r>
                        <w:rPr>
                          <w:rStyle w:val="FigureTittleChar"/>
                          <w:b/>
                          <w:i/>
                        </w:rPr>
                        <w:t>Transporting</w:t>
                      </w:r>
                      <w:r>
                        <w:t xml:space="preserve"> the Cabinet by Forklift</w:t>
                      </w:r>
                    </w:p>
                  </w:txbxContent>
                </v:textbox>
                <w10:wrap type="topAndBottom"/>
              </v:shape>
            </w:pict>
          </mc:Fallback>
        </mc:AlternateContent>
      </w:r>
      <w:r w:rsidRPr="00475770">
        <w:rPr>
          <w:noProof/>
        </w:rPr>
        <w:drawing>
          <wp:anchor distT="0" distB="0" distL="114300" distR="114300" simplePos="0" relativeHeight="252446720" behindDoc="0" locked="0" layoutInCell="1" allowOverlap="1" wp14:anchorId="4DCDAD63" wp14:editId="243D980B">
            <wp:simplePos x="0" y="0"/>
            <wp:positionH relativeFrom="column">
              <wp:posOffset>903514</wp:posOffset>
            </wp:positionH>
            <wp:positionV relativeFrom="paragraph">
              <wp:posOffset>216898</wp:posOffset>
            </wp:positionV>
            <wp:extent cx="2802255" cy="2710180"/>
            <wp:effectExtent l="0" t="0" r="0" b="0"/>
            <wp:wrapTopAndBottom/>
            <wp:docPr id="24156" name="图片 24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grayscl/>
                      <a:extLst>
                        <a:ext uri="{28A0092B-C50C-407E-A947-70E740481C1C}">
                          <a14:useLocalDpi xmlns:a14="http://schemas.microsoft.com/office/drawing/2010/main" val="0"/>
                        </a:ext>
                      </a:extLst>
                    </a:blip>
                    <a:stretch>
                      <a:fillRect/>
                    </a:stretch>
                  </pic:blipFill>
                  <pic:spPr>
                    <a:xfrm>
                      <a:off x="0" y="0"/>
                      <a:ext cx="2802255" cy="2710180"/>
                    </a:xfrm>
                    <a:prstGeom prst="rect">
                      <a:avLst/>
                    </a:prstGeom>
                    <a:ln w="6350">
                      <a:noFill/>
                    </a:ln>
                  </pic:spPr>
                </pic:pic>
              </a:graphicData>
            </a:graphic>
            <wp14:sizeRelH relativeFrom="margin">
              <wp14:pctWidth>0</wp14:pctWidth>
            </wp14:sizeRelH>
            <wp14:sizeRelV relativeFrom="margin">
              <wp14:pctHeight>0</wp14:pctHeight>
            </wp14:sizeRelV>
          </wp:anchor>
        </w:drawing>
      </w:r>
      <w:r w:rsidRPr="00475770">
        <w:t>Move the cabinet to the construction site.</w:t>
      </w:r>
    </w:p>
    <w:p w14:paraId="13C8B0BE" w14:textId="77777777" w:rsidR="00F60C1C" w:rsidRPr="00475770" w:rsidRDefault="00F60C1C" w:rsidP="00467A6B">
      <w:pPr>
        <w:sectPr w:rsidR="00F60C1C" w:rsidRPr="00475770" w:rsidSect="00D26989">
          <w:pgSz w:w="8392" w:h="11907"/>
          <w:pgMar w:top="567" w:right="567" w:bottom="567" w:left="567" w:header="0" w:footer="340" w:gutter="0"/>
          <w:cols w:space="720"/>
          <w:docGrid w:linePitch="245"/>
        </w:sectPr>
      </w:pPr>
    </w:p>
    <w:p w14:paraId="51863737" w14:textId="716BDD6F" w:rsidR="003D247A" w:rsidRPr="00475770" w:rsidRDefault="003D247A" w:rsidP="003D247A">
      <w:pPr>
        <w:pStyle w:val="2"/>
        <w:spacing w:before="240"/>
      </w:pPr>
      <w:bookmarkStart w:id="167" w:name="_Toc106900402"/>
      <w:bookmarkStart w:id="168" w:name="_Toc106983274"/>
      <w:bookmarkStart w:id="169" w:name="_Toc131778939"/>
      <w:r w:rsidRPr="00475770">
        <w:lastRenderedPageBreak/>
        <w:t>Packing List</w:t>
      </w:r>
      <w:bookmarkEnd w:id="154"/>
      <w:bookmarkEnd w:id="167"/>
      <w:bookmarkEnd w:id="168"/>
      <w:bookmarkEnd w:id="169"/>
    </w:p>
    <w:p w14:paraId="4AB75468" w14:textId="31BF1F27" w:rsidR="00313061" w:rsidRPr="00475770" w:rsidRDefault="00313061"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4</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w:t>
      </w:r>
      <w:r w:rsidR="00CD7BD9">
        <w:rPr>
          <w:noProof/>
        </w:rPr>
        <w:fldChar w:fldCharType="end"/>
      </w:r>
      <w:r w:rsidRPr="00475770">
        <w:t xml:space="preserve"> Packing List</w:t>
      </w:r>
    </w:p>
    <w:tbl>
      <w:tblPr>
        <w:tblStyle w:val="af0"/>
        <w:tblW w:w="0" w:type="auto"/>
        <w:jc w:val="center"/>
        <w:tblLook w:val="04A0" w:firstRow="1" w:lastRow="0" w:firstColumn="1" w:lastColumn="0" w:noHBand="0" w:noVBand="1"/>
      </w:tblPr>
      <w:tblGrid>
        <w:gridCol w:w="1694"/>
        <w:gridCol w:w="1694"/>
        <w:gridCol w:w="1694"/>
        <w:gridCol w:w="1694"/>
      </w:tblGrid>
      <w:tr w:rsidR="00313061" w:rsidRPr="00475770" w14:paraId="7C9A15D5" w14:textId="77777777" w:rsidTr="00576314">
        <w:trPr>
          <w:trHeight w:val="1256"/>
          <w:jc w:val="center"/>
        </w:trPr>
        <w:tc>
          <w:tcPr>
            <w:tcW w:w="1694" w:type="dxa"/>
            <w:vAlign w:val="center"/>
          </w:tcPr>
          <w:p w14:paraId="64DA96A9" w14:textId="60EF0BF9" w:rsidR="00313061" w:rsidRPr="004B5F9E" w:rsidRDefault="00B41757" w:rsidP="00584736">
            <w:pPr>
              <w:ind w:left="0"/>
              <w:jc w:val="left"/>
              <w:rPr>
                <w:b/>
              </w:rPr>
            </w:pPr>
            <w:r w:rsidRPr="004B5F9E">
              <w:rPr>
                <w:b/>
              </w:rPr>
              <w:t>MaxiCharger</w:t>
            </w:r>
          </w:p>
        </w:tc>
        <w:tc>
          <w:tcPr>
            <w:tcW w:w="1694" w:type="dxa"/>
            <w:vAlign w:val="center"/>
          </w:tcPr>
          <w:p w14:paraId="30D2B7D3" w14:textId="5BF84083" w:rsidR="00313061" w:rsidRPr="00475770" w:rsidRDefault="008E0C86" w:rsidP="00576314">
            <w:pPr>
              <w:ind w:left="0"/>
              <w:jc w:val="center"/>
            </w:pPr>
            <w:r w:rsidRPr="00475770">
              <w:rPr>
                <w:noProof/>
              </w:rPr>
              <w:drawing>
                <wp:inline distT="0" distB="0" distL="0" distR="0" wp14:anchorId="0F807F0E" wp14:editId="6C5FF9C2">
                  <wp:extent cx="362585" cy="590550"/>
                  <wp:effectExtent l="0" t="0" r="0" b="0"/>
                  <wp:docPr id="509" name="图片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小图标.png"/>
                          <pic:cNvPicPr/>
                        </pic:nvPicPr>
                        <pic:blipFill>
                          <a:blip r:embed="rId27">
                            <a:extLst>
                              <a:ext uri="{28A0092B-C50C-407E-A947-70E740481C1C}">
                                <a14:useLocalDpi xmlns:a14="http://schemas.microsoft.com/office/drawing/2010/main" val="0"/>
                              </a:ext>
                            </a:extLst>
                          </a:blip>
                          <a:stretch>
                            <a:fillRect/>
                          </a:stretch>
                        </pic:blipFill>
                        <pic:spPr>
                          <a:xfrm>
                            <a:off x="0" y="0"/>
                            <a:ext cx="362585" cy="590550"/>
                          </a:xfrm>
                          <a:prstGeom prst="rect">
                            <a:avLst/>
                          </a:prstGeom>
                        </pic:spPr>
                      </pic:pic>
                    </a:graphicData>
                  </a:graphic>
                </wp:inline>
              </w:drawing>
            </w:r>
          </w:p>
        </w:tc>
        <w:tc>
          <w:tcPr>
            <w:tcW w:w="1694" w:type="dxa"/>
            <w:vAlign w:val="center"/>
          </w:tcPr>
          <w:p w14:paraId="4AA450DC" w14:textId="77777777" w:rsidR="00313061" w:rsidRPr="00475770" w:rsidRDefault="00313061" w:rsidP="00584736">
            <w:pPr>
              <w:ind w:left="0"/>
              <w:jc w:val="left"/>
            </w:pPr>
            <w:r w:rsidRPr="004B5F9E">
              <w:rPr>
                <w:rFonts w:hint="eastAsia"/>
                <w:b/>
              </w:rPr>
              <w:t>Ex</w:t>
            </w:r>
            <w:r w:rsidRPr="004B5F9E">
              <w:rPr>
                <w:b/>
              </w:rPr>
              <w:t>pansion Bolt</w:t>
            </w:r>
            <w:r w:rsidRPr="00475770">
              <w:t xml:space="preserve"> (M16 x 150)</w:t>
            </w:r>
          </w:p>
          <w:p w14:paraId="1EE2D8BF" w14:textId="336F58E8" w:rsidR="00313061" w:rsidRPr="00475770" w:rsidRDefault="00313061" w:rsidP="00584736">
            <w:pPr>
              <w:ind w:left="0"/>
              <w:jc w:val="left"/>
            </w:pPr>
            <w:r w:rsidRPr="00475770">
              <w:t>4</w:t>
            </w:r>
            <w:r w:rsidR="00584736" w:rsidRPr="00475770">
              <w:t xml:space="preserve"> </w:t>
            </w:r>
            <w:r w:rsidRPr="00475770">
              <w:t>PCS</w:t>
            </w:r>
          </w:p>
        </w:tc>
        <w:tc>
          <w:tcPr>
            <w:tcW w:w="1694" w:type="dxa"/>
            <w:vAlign w:val="center"/>
          </w:tcPr>
          <w:p w14:paraId="7FA1C89C" w14:textId="363769FF" w:rsidR="00313061" w:rsidRPr="00475770" w:rsidRDefault="00313061" w:rsidP="00576314">
            <w:pPr>
              <w:ind w:left="0"/>
              <w:jc w:val="center"/>
            </w:pPr>
            <w:r w:rsidRPr="00475770">
              <w:rPr>
                <w:noProof/>
              </w:rPr>
              <w:drawing>
                <wp:inline distT="0" distB="0" distL="0" distR="0" wp14:anchorId="7346D6A5" wp14:editId="24A2AAD5">
                  <wp:extent cx="563880" cy="539750"/>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3880" cy="539750"/>
                          </a:xfrm>
                          <a:prstGeom prst="rect">
                            <a:avLst/>
                          </a:prstGeom>
                        </pic:spPr>
                      </pic:pic>
                    </a:graphicData>
                  </a:graphic>
                </wp:inline>
              </w:drawing>
            </w:r>
          </w:p>
        </w:tc>
      </w:tr>
      <w:tr w:rsidR="00313061" w:rsidRPr="00475770" w14:paraId="2F223366" w14:textId="77777777" w:rsidTr="00576314">
        <w:trPr>
          <w:trHeight w:val="1132"/>
          <w:jc w:val="center"/>
        </w:trPr>
        <w:tc>
          <w:tcPr>
            <w:tcW w:w="1694" w:type="dxa"/>
            <w:vAlign w:val="center"/>
          </w:tcPr>
          <w:p w14:paraId="752D2024" w14:textId="77777777" w:rsidR="004B5F9E" w:rsidRPr="00475770" w:rsidRDefault="004B5F9E" w:rsidP="004B5F9E">
            <w:pPr>
              <w:ind w:left="0"/>
              <w:jc w:val="left"/>
            </w:pPr>
            <w:r w:rsidRPr="004B5F9E">
              <w:rPr>
                <w:b/>
              </w:rPr>
              <w:t>Washer</w:t>
            </w:r>
            <w:r w:rsidRPr="00475770">
              <w:t xml:space="preserve"> (10)</w:t>
            </w:r>
          </w:p>
          <w:p w14:paraId="5F3706C7" w14:textId="27694C80" w:rsidR="004B5F9E" w:rsidRDefault="004B5F9E" w:rsidP="004B5F9E">
            <w:pPr>
              <w:ind w:left="0"/>
              <w:jc w:val="left"/>
            </w:pPr>
            <w:r>
              <w:t>5</w:t>
            </w:r>
            <w:r w:rsidRPr="00475770">
              <w:t xml:space="preserve"> PCS</w:t>
            </w:r>
          </w:p>
          <w:p w14:paraId="3E4494AD" w14:textId="6F4DAADD" w:rsidR="00576314" w:rsidRPr="00475770" w:rsidRDefault="004B5F9E" w:rsidP="004B5F9E">
            <w:pPr>
              <w:ind w:left="0"/>
              <w:jc w:val="left"/>
            </w:pPr>
            <w:r>
              <w:t>(for 120 kW only)</w:t>
            </w:r>
          </w:p>
        </w:tc>
        <w:tc>
          <w:tcPr>
            <w:tcW w:w="1694" w:type="dxa"/>
            <w:vAlign w:val="center"/>
          </w:tcPr>
          <w:p w14:paraId="680873E8" w14:textId="30EA5246" w:rsidR="00313061" w:rsidRPr="00475770" w:rsidRDefault="004B5F9E" w:rsidP="00576314">
            <w:pPr>
              <w:ind w:left="0"/>
              <w:jc w:val="center"/>
            </w:pPr>
            <w:r w:rsidRPr="00475770">
              <w:rPr>
                <w:noProof/>
              </w:rPr>
              <w:drawing>
                <wp:inline distT="0" distB="0" distL="0" distR="0" wp14:anchorId="28631715" wp14:editId="7C793753">
                  <wp:extent cx="642620" cy="539750"/>
                  <wp:effectExtent l="0" t="0" r="5080" b="0"/>
                  <wp:docPr id="496" name="图片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c>
          <w:tcPr>
            <w:tcW w:w="1694" w:type="dxa"/>
            <w:vAlign w:val="center"/>
          </w:tcPr>
          <w:p w14:paraId="0EC3BE1B" w14:textId="379AA15D" w:rsidR="00313061" w:rsidRPr="00475770" w:rsidRDefault="00CC7202" w:rsidP="00584736">
            <w:pPr>
              <w:ind w:left="0"/>
              <w:jc w:val="left"/>
            </w:pPr>
            <w:r w:rsidRPr="004B5F9E">
              <w:rPr>
                <w:b/>
              </w:rPr>
              <w:t>Washer</w:t>
            </w:r>
            <w:r w:rsidR="00313061" w:rsidRPr="00475770">
              <w:t xml:space="preserve"> (10)</w:t>
            </w:r>
          </w:p>
          <w:p w14:paraId="30DC224D" w14:textId="77777777" w:rsidR="00313061" w:rsidRDefault="00313061" w:rsidP="00584736">
            <w:pPr>
              <w:ind w:left="0"/>
              <w:jc w:val="left"/>
            </w:pPr>
            <w:r w:rsidRPr="00475770">
              <w:t>10 PCS</w:t>
            </w:r>
          </w:p>
          <w:p w14:paraId="27537AED" w14:textId="2102FCD4" w:rsidR="004B5F9E" w:rsidRPr="00475770" w:rsidRDefault="004B5F9E" w:rsidP="00584736">
            <w:pPr>
              <w:ind w:left="0"/>
              <w:jc w:val="left"/>
            </w:pPr>
            <w:r>
              <w:t>(for 240 kW only)</w:t>
            </w:r>
          </w:p>
        </w:tc>
        <w:tc>
          <w:tcPr>
            <w:tcW w:w="1694" w:type="dxa"/>
            <w:vAlign w:val="center"/>
          </w:tcPr>
          <w:p w14:paraId="489FA24D" w14:textId="1BF3D6AB" w:rsidR="00313061" w:rsidRPr="00475770" w:rsidRDefault="00313061" w:rsidP="00576314">
            <w:pPr>
              <w:ind w:left="0"/>
              <w:jc w:val="center"/>
            </w:pPr>
            <w:r w:rsidRPr="00475770">
              <w:rPr>
                <w:noProof/>
              </w:rPr>
              <w:drawing>
                <wp:inline distT="0" distB="0" distL="0" distR="0" wp14:anchorId="7BD5B598" wp14:editId="0CC4C1AE">
                  <wp:extent cx="642620" cy="539750"/>
                  <wp:effectExtent l="0" t="0" r="508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42620" cy="539750"/>
                          </a:xfrm>
                          <a:prstGeom prst="rect">
                            <a:avLst/>
                          </a:prstGeom>
                        </pic:spPr>
                      </pic:pic>
                    </a:graphicData>
                  </a:graphic>
                </wp:inline>
              </w:drawing>
            </w:r>
          </w:p>
        </w:tc>
      </w:tr>
      <w:tr w:rsidR="00313061" w:rsidRPr="00475770" w14:paraId="29507A72" w14:textId="77777777" w:rsidTr="00576314">
        <w:trPr>
          <w:trHeight w:val="1120"/>
          <w:jc w:val="center"/>
        </w:trPr>
        <w:tc>
          <w:tcPr>
            <w:tcW w:w="1694" w:type="dxa"/>
            <w:vAlign w:val="center"/>
          </w:tcPr>
          <w:p w14:paraId="2D65545C" w14:textId="7BF1A813" w:rsidR="00313061" w:rsidRPr="00475770" w:rsidRDefault="00E943E7" w:rsidP="00584736">
            <w:pPr>
              <w:ind w:left="0"/>
              <w:jc w:val="left"/>
            </w:pPr>
            <w:r w:rsidRPr="004B5F9E">
              <w:rPr>
                <w:b/>
              </w:rPr>
              <w:t xml:space="preserve">Hexagonal </w:t>
            </w:r>
            <w:r w:rsidR="00313061" w:rsidRPr="004B5F9E">
              <w:rPr>
                <w:b/>
              </w:rPr>
              <w:t xml:space="preserve">Nut </w:t>
            </w:r>
            <w:r w:rsidR="00313061" w:rsidRPr="00475770">
              <w:t>(M10)</w:t>
            </w:r>
          </w:p>
          <w:p w14:paraId="4E1A9836" w14:textId="311C85C0" w:rsidR="00313061" w:rsidRPr="00475770" w:rsidRDefault="00313061" w:rsidP="00584736">
            <w:pPr>
              <w:ind w:left="0"/>
              <w:jc w:val="left"/>
            </w:pPr>
            <w:r w:rsidRPr="00475770">
              <w:t>5 PCS</w:t>
            </w:r>
          </w:p>
        </w:tc>
        <w:tc>
          <w:tcPr>
            <w:tcW w:w="1694" w:type="dxa"/>
            <w:vAlign w:val="center"/>
          </w:tcPr>
          <w:p w14:paraId="6D4E2662" w14:textId="2DE4D8E0" w:rsidR="00313061" w:rsidRPr="00475770" w:rsidRDefault="00313061" w:rsidP="00576314">
            <w:pPr>
              <w:ind w:left="0"/>
              <w:jc w:val="center"/>
            </w:pPr>
            <w:r w:rsidRPr="00475770">
              <w:rPr>
                <w:noProof/>
              </w:rPr>
              <w:drawing>
                <wp:inline distT="0" distB="0" distL="0" distR="0" wp14:anchorId="294292F6" wp14:editId="525AAE18">
                  <wp:extent cx="554990" cy="53975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54990" cy="539750"/>
                          </a:xfrm>
                          <a:prstGeom prst="rect">
                            <a:avLst/>
                          </a:prstGeom>
                        </pic:spPr>
                      </pic:pic>
                    </a:graphicData>
                  </a:graphic>
                </wp:inline>
              </w:drawing>
            </w:r>
          </w:p>
        </w:tc>
        <w:tc>
          <w:tcPr>
            <w:tcW w:w="1694" w:type="dxa"/>
            <w:vAlign w:val="center"/>
          </w:tcPr>
          <w:p w14:paraId="73BAFD0D" w14:textId="77777777" w:rsidR="00313061" w:rsidRPr="00475770" w:rsidRDefault="00313061" w:rsidP="00584736">
            <w:pPr>
              <w:ind w:left="0"/>
              <w:jc w:val="left"/>
            </w:pPr>
            <w:r w:rsidRPr="004B5F9E">
              <w:rPr>
                <w:rFonts w:hint="eastAsia"/>
                <w:b/>
              </w:rPr>
              <w:t>S</w:t>
            </w:r>
            <w:r w:rsidRPr="004B5F9E">
              <w:rPr>
                <w:b/>
              </w:rPr>
              <w:t xml:space="preserve">pring Washer </w:t>
            </w:r>
            <w:r w:rsidRPr="00475770">
              <w:t>(10)</w:t>
            </w:r>
          </w:p>
          <w:p w14:paraId="11A0D33A" w14:textId="77777777" w:rsidR="00313061" w:rsidRDefault="00313061" w:rsidP="00584736">
            <w:pPr>
              <w:ind w:left="0"/>
              <w:jc w:val="left"/>
            </w:pPr>
            <w:r w:rsidRPr="00475770">
              <w:t>5 PCS</w:t>
            </w:r>
          </w:p>
          <w:p w14:paraId="6A23647A" w14:textId="4E29BEE6" w:rsidR="004B5F9E" w:rsidRPr="00475770" w:rsidRDefault="004B5F9E" w:rsidP="00584736">
            <w:pPr>
              <w:ind w:left="0"/>
              <w:jc w:val="left"/>
            </w:pPr>
            <w:r>
              <w:t>(for 240 kW only)</w:t>
            </w:r>
          </w:p>
        </w:tc>
        <w:tc>
          <w:tcPr>
            <w:tcW w:w="1694" w:type="dxa"/>
            <w:vAlign w:val="center"/>
          </w:tcPr>
          <w:p w14:paraId="6AD2854B" w14:textId="3F52FD49" w:rsidR="00313061" w:rsidRPr="00475770" w:rsidRDefault="00313061" w:rsidP="00576314">
            <w:pPr>
              <w:ind w:left="0"/>
              <w:jc w:val="center"/>
            </w:pPr>
            <w:r w:rsidRPr="00475770">
              <w:rPr>
                <w:noProof/>
              </w:rPr>
              <w:drawing>
                <wp:inline distT="0" distB="0" distL="0" distR="0" wp14:anchorId="617151F9" wp14:editId="4FED0BF1">
                  <wp:extent cx="604520" cy="539750"/>
                  <wp:effectExtent l="0" t="0" r="508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04520" cy="539750"/>
                          </a:xfrm>
                          <a:prstGeom prst="rect">
                            <a:avLst/>
                          </a:prstGeom>
                        </pic:spPr>
                      </pic:pic>
                    </a:graphicData>
                  </a:graphic>
                </wp:inline>
              </w:drawing>
            </w:r>
          </w:p>
        </w:tc>
      </w:tr>
      <w:tr w:rsidR="006D703D" w:rsidRPr="00475770" w14:paraId="480E8173" w14:textId="77777777" w:rsidTr="00576314">
        <w:trPr>
          <w:trHeight w:val="1112"/>
          <w:jc w:val="center"/>
        </w:trPr>
        <w:tc>
          <w:tcPr>
            <w:tcW w:w="1694" w:type="dxa"/>
            <w:vAlign w:val="center"/>
          </w:tcPr>
          <w:p w14:paraId="0F4DA725" w14:textId="77777777" w:rsidR="006D703D" w:rsidRPr="00475770" w:rsidRDefault="006D703D" w:rsidP="006D703D">
            <w:pPr>
              <w:ind w:left="0"/>
              <w:jc w:val="left"/>
            </w:pPr>
            <w:r w:rsidRPr="004B5F9E">
              <w:rPr>
                <w:rFonts w:hint="eastAsia"/>
                <w:b/>
              </w:rPr>
              <w:t>B</w:t>
            </w:r>
            <w:r w:rsidRPr="004B5F9E">
              <w:rPr>
                <w:b/>
              </w:rPr>
              <w:t xml:space="preserve">olt </w:t>
            </w:r>
            <w:r w:rsidRPr="00475770">
              <w:t>(M8 x 25)</w:t>
            </w:r>
          </w:p>
          <w:p w14:paraId="0F7625FC" w14:textId="165F628B" w:rsidR="006D703D" w:rsidRPr="00475770" w:rsidRDefault="006D703D" w:rsidP="006D703D">
            <w:pPr>
              <w:ind w:left="0"/>
              <w:jc w:val="left"/>
            </w:pPr>
            <w:r w:rsidRPr="00475770">
              <w:t>2 PCS</w:t>
            </w:r>
          </w:p>
        </w:tc>
        <w:tc>
          <w:tcPr>
            <w:tcW w:w="1694" w:type="dxa"/>
            <w:vAlign w:val="center"/>
          </w:tcPr>
          <w:p w14:paraId="429BDB5C" w14:textId="7B5ED683" w:rsidR="006D703D" w:rsidRPr="00475770" w:rsidRDefault="006D703D" w:rsidP="00576314">
            <w:pPr>
              <w:ind w:left="0"/>
              <w:jc w:val="center"/>
            </w:pPr>
            <w:r w:rsidRPr="00475770">
              <w:rPr>
                <w:noProof/>
              </w:rPr>
              <w:drawing>
                <wp:inline distT="0" distB="0" distL="0" distR="0" wp14:anchorId="53F000BB" wp14:editId="15985F16">
                  <wp:extent cx="546265" cy="480668"/>
                  <wp:effectExtent l="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3178" cy="486751"/>
                          </a:xfrm>
                          <a:prstGeom prst="rect">
                            <a:avLst/>
                          </a:prstGeom>
                        </pic:spPr>
                      </pic:pic>
                    </a:graphicData>
                  </a:graphic>
                </wp:inline>
              </w:drawing>
            </w:r>
          </w:p>
        </w:tc>
        <w:tc>
          <w:tcPr>
            <w:tcW w:w="1694" w:type="dxa"/>
            <w:tcBorders>
              <w:bottom w:val="single" w:sz="4" w:space="0" w:color="auto"/>
            </w:tcBorders>
            <w:vAlign w:val="center"/>
          </w:tcPr>
          <w:p w14:paraId="703B35B4" w14:textId="3C7A3445" w:rsidR="006D703D" w:rsidRPr="004B5F9E" w:rsidRDefault="006D703D" w:rsidP="006D703D">
            <w:pPr>
              <w:ind w:left="0"/>
              <w:jc w:val="left"/>
              <w:rPr>
                <w:b/>
              </w:rPr>
            </w:pPr>
            <w:r w:rsidRPr="004B5F9E">
              <w:rPr>
                <w:rFonts w:hint="eastAsia"/>
                <w:b/>
              </w:rPr>
              <w:t>P</w:t>
            </w:r>
            <w:r w:rsidRPr="004B5F9E">
              <w:rPr>
                <w:b/>
              </w:rPr>
              <w:t>acking List</w:t>
            </w:r>
          </w:p>
        </w:tc>
        <w:tc>
          <w:tcPr>
            <w:tcW w:w="1694" w:type="dxa"/>
            <w:tcBorders>
              <w:bottom w:val="single" w:sz="4" w:space="0" w:color="auto"/>
            </w:tcBorders>
            <w:vAlign w:val="center"/>
          </w:tcPr>
          <w:p w14:paraId="2A884010" w14:textId="74879211" w:rsidR="006D703D" w:rsidRPr="00475770" w:rsidRDefault="006D703D" w:rsidP="00576314">
            <w:pPr>
              <w:ind w:left="0"/>
              <w:jc w:val="center"/>
            </w:pPr>
            <w:r w:rsidRPr="00475770">
              <w:rPr>
                <w:noProof/>
              </w:rPr>
              <w:drawing>
                <wp:inline distT="0" distB="0" distL="0" distR="0" wp14:anchorId="03C655EC" wp14:editId="4BFA6E96">
                  <wp:extent cx="432435" cy="539750"/>
                  <wp:effectExtent l="0" t="0" r="571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2435" cy="539750"/>
                          </a:xfrm>
                          <a:prstGeom prst="rect">
                            <a:avLst/>
                          </a:prstGeom>
                        </pic:spPr>
                      </pic:pic>
                    </a:graphicData>
                  </a:graphic>
                </wp:inline>
              </w:drawing>
            </w:r>
          </w:p>
        </w:tc>
      </w:tr>
      <w:tr w:rsidR="006D703D" w:rsidRPr="00475770" w14:paraId="1AE85634" w14:textId="77777777" w:rsidTr="00576314">
        <w:trPr>
          <w:trHeight w:val="1138"/>
          <w:jc w:val="center"/>
        </w:trPr>
        <w:tc>
          <w:tcPr>
            <w:tcW w:w="1694" w:type="dxa"/>
            <w:vAlign w:val="center"/>
          </w:tcPr>
          <w:p w14:paraId="30C60BD2" w14:textId="19D7E2EA" w:rsidR="006D703D" w:rsidRPr="00475770" w:rsidRDefault="006D703D" w:rsidP="006D703D">
            <w:pPr>
              <w:ind w:left="0"/>
              <w:jc w:val="left"/>
            </w:pPr>
            <w:r w:rsidRPr="004B5F9E">
              <w:rPr>
                <w:rFonts w:hint="eastAsia"/>
                <w:b/>
              </w:rPr>
              <w:t>Eye</w:t>
            </w:r>
            <w:r w:rsidRPr="004B5F9E">
              <w:rPr>
                <w:b/>
              </w:rPr>
              <w:t xml:space="preserve"> B</w:t>
            </w:r>
            <w:r w:rsidRPr="004B5F9E">
              <w:rPr>
                <w:rFonts w:hint="eastAsia"/>
                <w:b/>
              </w:rPr>
              <w:t>olt</w:t>
            </w:r>
            <w:r w:rsidRPr="004B5F9E">
              <w:rPr>
                <w:b/>
              </w:rPr>
              <w:t xml:space="preserve"> </w:t>
            </w:r>
            <w:r w:rsidRPr="00475770">
              <w:t>(M16)</w:t>
            </w:r>
          </w:p>
          <w:p w14:paraId="6F88F83C" w14:textId="18979414" w:rsidR="006D703D" w:rsidRPr="00475770" w:rsidRDefault="006D703D" w:rsidP="006D703D">
            <w:pPr>
              <w:ind w:left="0"/>
              <w:jc w:val="left"/>
            </w:pPr>
            <w:r w:rsidRPr="00475770">
              <w:t>4 PCS</w:t>
            </w:r>
          </w:p>
        </w:tc>
        <w:tc>
          <w:tcPr>
            <w:tcW w:w="1694" w:type="dxa"/>
            <w:vAlign w:val="center"/>
          </w:tcPr>
          <w:p w14:paraId="74A7FF5E" w14:textId="5C5233E5" w:rsidR="006D703D" w:rsidRPr="00475770" w:rsidRDefault="006D703D" w:rsidP="00576314">
            <w:pPr>
              <w:ind w:left="0"/>
              <w:jc w:val="center"/>
            </w:pPr>
            <w:r w:rsidRPr="00475770">
              <w:rPr>
                <w:noProof/>
              </w:rPr>
              <w:drawing>
                <wp:inline distT="0" distB="0" distL="0" distR="0" wp14:anchorId="4FD5C0A0" wp14:editId="2AD78629">
                  <wp:extent cx="558165" cy="5397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8165" cy="539750"/>
                          </a:xfrm>
                          <a:prstGeom prst="rect">
                            <a:avLst/>
                          </a:prstGeom>
                        </pic:spPr>
                      </pic:pic>
                    </a:graphicData>
                  </a:graphic>
                </wp:inline>
              </w:drawing>
            </w:r>
          </w:p>
        </w:tc>
        <w:tc>
          <w:tcPr>
            <w:tcW w:w="1694" w:type="dxa"/>
            <w:tcBorders>
              <w:right w:val="single" w:sz="4" w:space="0" w:color="auto"/>
            </w:tcBorders>
            <w:vAlign w:val="center"/>
          </w:tcPr>
          <w:p w14:paraId="4CE96894" w14:textId="77777777" w:rsidR="006D703D" w:rsidRPr="004B5F9E" w:rsidRDefault="005832FC" w:rsidP="006D703D">
            <w:pPr>
              <w:ind w:left="0"/>
              <w:jc w:val="left"/>
              <w:rPr>
                <w:b/>
              </w:rPr>
            </w:pPr>
            <w:r w:rsidRPr="004B5F9E">
              <w:rPr>
                <w:b/>
              </w:rPr>
              <w:t>Cabinet Door Key</w:t>
            </w:r>
          </w:p>
          <w:p w14:paraId="6BFCB6CD" w14:textId="64AE144E" w:rsidR="0088381C" w:rsidRPr="00475770" w:rsidRDefault="0088381C" w:rsidP="006D703D">
            <w:pPr>
              <w:ind w:left="0"/>
              <w:jc w:val="left"/>
            </w:pPr>
            <w:r w:rsidRPr="00475770">
              <w:t>2 PCS</w:t>
            </w:r>
          </w:p>
        </w:tc>
        <w:tc>
          <w:tcPr>
            <w:tcW w:w="1694" w:type="dxa"/>
            <w:tcBorders>
              <w:left w:val="single" w:sz="4" w:space="0" w:color="auto"/>
              <w:right w:val="single" w:sz="4" w:space="0" w:color="auto"/>
            </w:tcBorders>
            <w:vAlign w:val="center"/>
          </w:tcPr>
          <w:p w14:paraId="58FDC7D7" w14:textId="18B69F18" w:rsidR="006D703D" w:rsidRPr="00475770" w:rsidRDefault="005832FC" w:rsidP="00576314">
            <w:pPr>
              <w:ind w:left="0"/>
              <w:jc w:val="center"/>
            </w:pPr>
            <w:r w:rsidRPr="00475770">
              <w:rPr>
                <w:noProof/>
              </w:rPr>
              <w:drawing>
                <wp:inline distT="0" distB="0" distL="0" distR="0" wp14:anchorId="38FD7998" wp14:editId="672EA6EA">
                  <wp:extent cx="521970" cy="539750"/>
                  <wp:effectExtent l="0" t="0" r="0" b="0"/>
                  <wp:docPr id="497" name="图片 497" descr="C:\Users\A21252\Desktop\On-going\20220421-120kW欧标直流桩\图片\钥匙_画板 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钥匙_画板 1(1).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970" cy="539750"/>
                          </a:xfrm>
                          <a:prstGeom prst="rect">
                            <a:avLst/>
                          </a:prstGeom>
                          <a:noFill/>
                          <a:ln>
                            <a:noFill/>
                          </a:ln>
                        </pic:spPr>
                      </pic:pic>
                    </a:graphicData>
                  </a:graphic>
                </wp:inline>
              </w:drawing>
            </w:r>
          </w:p>
        </w:tc>
      </w:tr>
      <w:tr w:rsidR="00576314" w:rsidRPr="00475770" w14:paraId="0AB4ADBF" w14:textId="77777777" w:rsidTr="00576314">
        <w:trPr>
          <w:trHeight w:val="1268"/>
          <w:jc w:val="center"/>
        </w:trPr>
        <w:tc>
          <w:tcPr>
            <w:tcW w:w="1694" w:type="dxa"/>
            <w:vAlign w:val="center"/>
          </w:tcPr>
          <w:p w14:paraId="1A423A7C" w14:textId="77777777" w:rsidR="00576314" w:rsidRDefault="00576314" w:rsidP="006D703D">
            <w:pPr>
              <w:ind w:left="0"/>
              <w:jc w:val="left"/>
            </w:pPr>
            <w:r w:rsidRPr="004B5F9E">
              <w:rPr>
                <w:rFonts w:hint="eastAsia"/>
                <w:b/>
              </w:rPr>
              <w:t>B</w:t>
            </w:r>
            <w:r w:rsidRPr="004B5F9E">
              <w:rPr>
                <w:b/>
              </w:rPr>
              <w:t>olt</w:t>
            </w:r>
            <w:r>
              <w:t xml:space="preserve"> (M10 x 30)</w:t>
            </w:r>
          </w:p>
          <w:p w14:paraId="791D81BE" w14:textId="77777777" w:rsidR="00576314" w:rsidRDefault="00576314" w:rsidP="006D703D">
            <w:pPr>
              <w:ind w:left="0"/>
              <w:jc w:val="left"/>
            </w:pPr>
            <w:r>
              <w:t>5 PCS</w:t>
            </w:r>
          </w:p>
          <w:p w14:paraId="4D414E5A" w14:textId="2492CB43" w:rsidR="00576314" w:rsidRPr="00475770" w:rsidRDefault="00576314" w:rsidP="006D703D">
            <w:pPr>
              <w:ind w:left="0"/>
              <w:jc w:val="left"/>
            </w:pPr>
            <w:r>
              <w:t>(for 120 kW only)</w:t>
            </w:r>
          </w:p>
        </w:tc>
        <w:tc>
          <w:tcPr>
            <w:tcW w:w="1694" w:type="dxa"/>
            <w:vAlign w:val="center"/>
          </w:tcPr>
          <w:p w14:paraId="5D67BC91" w14:textId="26C14269" w:rsidR="00576314" w:rsidRPr="00475770" w:rsidRDefault="00576314" w:rsidP="00576314">
            <w:pPr>
              <w:ind w:left="0"/>
              <w:jc w:val="center"/>
              <w:rPr>
                <w:noProof/>
              </w:rPr>
            </w:pPr>
            <w:r>
              <w:rPr>
                <w:noProof/>
              </w:rPr>
              <w:drawing>
                <wp:inline distT="0" distB="0" distL="0" distR="0" wp14:anchorId="5F1D77EE" wp14:editId="09011A28">
                  <wp:extent cx="599729" cy="571306"/>
                  <wp:effectExtent l="0" t="0" r="0" b="635"/>
                  <wp:docPr id="474" name="图片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M10 x 30.png"/>
                          <pic:cNvPicPr/>
                        </pic:nvPicPr>
                        <pic:blipFill>
                          <a:blip r:embed="rId36">
                            <a:extLst>
                              <a:ext uri="{28A0092B-C50C-407E-A947-70E740481C1C}">
                                <a14:useLocalDpi xmlns:a14="http://schemas.microsoft.com/office/drawing/2010/main" val="0"/>
                              </a:ext>
                            </a:extLst>
                          </a:blip>
                          <a:stretch>
                            <a:fillRect/>
                          </a:stretch>
                        </pic:blipFill>
                        <pic:spPr>
                          <a:xfrm>
                            <a:off x="0" y="0"/>
                            <a:ext cx="602949" cy="574373"/>
                          </a:xfrm>
                          <a:prstGeom prst="rect">
                            <a:avLst/>
                          </a:prstGeom>
                        </pic:spPr>
                      </pic:pic>
                    </a:graphicData>
                  </a:graphic>
                </wp:inline>
              </w:drawing>
            </w:r>
          </w:p>
        </w:tc>
        <w:tc>
          <w:tcPr>
            <w:tcW w:w="1694" w:type="dxa"/>
            <w:tcBorders>
              <w:right w:val="single" w:sz="4" w:space="0" w:color="auto"/>
            </w:tcBorders>
            <w:vAlign w:val="center"/>
          </w:tcPr>
          <w:p w14:paraId="6C1A5595" w14:textId="77777777" w:rsidR="00576314" w:rsidRPr="00475770" w:rsidRDefault="00576314" w:rsidP="00576314">
            <w:pPr>
              <w:ind w:left="0"/>
              <w:jc w:val="left"/>
            </w:pPr>
            <w:r w:rsidRPr="004B5F9E">
              <w:rPr>
                <w:rFonts w:hint="eastAsia"/>
                <w:b/>
              </w:rPr>
              <w:t>B</w:t>
            </w:r>
            <w:r w:rsidRPr="004B5F9E">
              <w:rPr>
                <w:b/>
              </w:rPr>
              <w:t>olt</w:t>
            </w:r>
            <w:r w:rsidRPr="00475770">
              <w:t xml:space="preserve"> (M10 x 35)</w:t>
            </w:r>
          </w:p>
          <w:p w14:paraId="49521DCE" w14:textId="77777777" w:rsidR="00576314" w:rsidRDefault="00576314" w:rsidP="00576314">
            <w:pPr>
              <w:ind w:left="0"/>
              <w:jc w:val="left"/>
            </w:pPr>
            <w:r w:rsidRPr="00475770">
              <w:t>5 PCS</w:t>
            </w:r>
          </w:p>
          <w:p w14:paraId="6FB9F9C3" w14:textId="7DEA6788" w:rsidR="00576314" w:rsidRPr="00475770" w:rsidRDefault="00576314" w:rsidP="00576314">
            <w:pPr>
              <w:ind w:left="0"/>
              <w:jc w:val="left"/>
            </w:pPr>
            <w:r>
              <w:t>(for 240 kW only)</w:t>
            </w:r>
          </w:p>
        </w:tc>
        <w:tc>
          <w:tcPr>
            <w:tcW w:w="1694" w:type="dxa"/>
            <w:tcBorders>
              <w:left w:val="single" w:sz="4" w:space="0" w:color="auto"/>
              <w:right w:val="single" w:sz="4" w:space="0" w:color="auto"/>
            </w:tcBorders>
            <w:vAlign w:val="center"/>
          </w:tcPr>
          <w:p w14:paraId="4CAFAE0B" w14:textId="6D7E6EAD" w:rsidR="00576314" w:rsidRPr="00475770" w:rsidRDefault="00576314" w:rsidP="00576314">
            <w:pPr>
              <w:ind w:left="0"/>
              <w:jc w:val="center"/>
              <w:rPr>
                <w:noProof/>
              </w:rPr>
            </w:pPr>
            <w:r w:rsidRPr="00475770">
              <w:rPr>
                <w:noProof/>
              </w:rPr>
              <w:drawing>
                <wp:inline distT="0" distB="0" distL="0" distR="0" wp14:anchorId="47D1CBF0" wp14:editId="034381C3">
                  <wp:extent cx="756285" cy="539750"/>
                  <wp:effectExtent l="0" t="0" r="571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56285" cy="539750"/>
                          </a:xfrm>
                          <a:prstGeom prst="rect">
                            <a:avLst/>
                          </a:prstGeom>
                        </pic:spPr>
                      </pic:pic>
                    </a:graphicData>
                  </a:graphic>
                </wp:inline>
              </w:drawing>
            </w:r>
          </w:p>
        </w:tc>
      </w:tr>
      <w:tr w:rsidR="00576314" w:rsidRPr="00475770" w14:paraId="08E3180D" w14:textId="77777777" w:rsidTr="004B5F9E">
        <w:trPr>
          <w:trHeight w:val="1268"/>
          <w:jc w:val="center"/>
        </w:trPr>
        <w:tc>
          <w:tcPr>
            <w:tcW w:w="1694" w:type="dxa"/>
            <w:vAlign w:val="center"/>
          </w:tcPr>
          <w:p w14:paraId="2519B1BE" w14:textId="77777777" w:rsidR="00576314" w:rsidRPr="004B5F9E" w:rsidRDefault="00576314" w:rsidP="006D703D">
            <w:pPr>
              <w:ind w:left="0"/>
              <w:jc w:val="left"/>
              <w:rPr>
                <w:b/>
              </w:rPr>
            </w:pPr>
            <w:r w:rsidRPr="004B5F9E">
              <w:rPr>
                <w:rFonts w:hint="eastAsia"/>
                <w:b/>
              </w:rPr>
              <w:t>S</w:t>
            </w:r>
            <w:r w:rsidRPr="004B5F9E">
              <w:rPr>
                <w:b/>
              </w:rPr>
              <w:t>crew (M4 x 10)</w:t>
            </w:r>
          </w:p>
          <w:p w14:paraId="473F62D5" w14:textId="77777777" w:rsidR="00576314" w:rsidRDefault="00576314" w:rsidP="006D703D">
            <w:pPr>
              <w:ind w:left="0"/>
              <w:jc w:val="left"/>
            </w:pPr>
            <w:r>
              <w:t>24 PCS</w:t>
            </w:r>
          </w:p>
          <w:p w14:paraId="56C69E42" w14:textId="603A8ACE" w:rsidR="00576314" w:rsidRDefault="00576314" w:rsidP="006D703D">
            <w:pPr>
              <w:ind w:left="0"/>
              <w:jc w:val="left"/>
            </w:pPr>
            <w:r>
              <w:t>(for 120 kW only)</w:t>
            </w:r>
          </w:p>
        </w:tc>
        <w:tc>
          <w:tcPr>
            <w:tcW w:w="1694" w:type="dxa"/>
            <w:vAlign w:val="center"/>
          </w:tcPr>
          <w:p w14:paraId="1CB23BF2" w14:textId="5884912F" w:rsidR="00576314" w:rsidRPr="00475770" w:rsidRDefault="00576314" w:rsidP="00576314">
            <w:pPr>
              <w:ind w:left="0"/>
              <w:jc w:val="center"/>
              <w:rPr>
                <w:noProof/>
              </w:rPr>
            </w:pPr>
            <w:r>
              <w:rPr>
                <w:noProof/>
              </w:rPr>
              <w:drawing>
                <wp:inline distT="0" distB="0" distL="0" distR="0" wp14:anchorId="70C290B6" wp14:editId="1317A1BF">
                  <wp:extent cx="457201" cy="435865"/>
                  <wp:effectExtent l="0" t="0" r="0" b="254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4 x 10.png"/>
                          <pic:cNvPicPr/>
                        </pic:nvPicPr>
                        <pic:blipFill>
                          <a:blip r:embed="rId38">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c>
          <w:tcPr>
            <w:tcW w:w="1694" w:type="dxa"/>
            <w:tcBorders>
              <w:right w:val="single" w:sz="4" w:space="0" w:color="auto"/>
            </w:tcBorders>
            <w:vAlign w:val="center"/>
          </w:tcPr>
          <w:p w14:paraId="3720A778" w14:textId="77777777" w:rsidR="00576314" w:rsidRPr="004B5F9E" w:rsidRDefault="00576314" w:rsidP="00576314">
            <w:pPr>
              <w:ind w:left="0"/>
              <w:jc w:val="left"/>
              <w:rPr>
                <w:b/>
              </w:rPr>
            </w:pPr>
            <w:r w:rsidRPr="004B5F9E">
              <w:rPr>
                <w:rFonts w:hint="eastAsia"/>
                <w:b/>
              </w:rPr>
              <w:t>S</w:t>
            </w:r>
            <w:r w:rsidRPr="004B5F9E">
              <w:rPr>
                <w:b/>
              </w:rPr>
              <w:t>crew (M4 x 10)</w:t>
            </w:r>
          </w:p>
          <w:p w14:paraId="7AC57AE3" w14:textId="1D6808B1" w:rsidR="00576314" w:rsidRDefault="00576314" w:rsidP="00576314">
            <w:pPr>
              <w:ind w:left="0"/>
              <w:jc w:val="left"/>
            </w:pPr>
            <w:r>
              <w:t>48 PCS</w:t>
            </w:r>
          </w:p>
          <w:p w14:paraId="7CB270F4" w14:textId="3DA9AEEB" w:rsidR="00576314" w:rsidRPr="00475770" w:rsidRDefault="00576314" w:rsidP="00576314">
            <w:pPr>
              <w:ind w:left="0"/>
              <w:jc w:val="left"/>
            </w:pPr>
            <w:r>
              <w:t>(for 240 kW only)</w:t>
            </w:r>
          </w:p>
        </w:tc>
        <w:tc>
          <w:tcPr>
            <w:tcW w:w="1694" w:type="dxa"/>
            <w:tcBorders>
              <w:left w:val="single" w:sz="4" w:space="0" w:color="auto"/>
              <w:right w:val="single" w:sz="4" w:space="0" w:color="auto"/>
            </w:tcBorders>
            <w:vAlign w:val="center"/>
          </w:tcPr>
          <w:p w14:paraId="64A429C3" w14:textId="16AE3EFE" w:rsidR="00576314" w:rsidRPr="00475770" w:rsidRDefault="00576314" w:rsidP="00576314">
            <w:pPr>
              <w:ind w:left="0"/>
              <w:jc w:val="center"/>
              <w:rPr>
                <w:noProof/>
              </w:rPr>
            </w:pPr>
            <w:r>
              <w:rPr>
                <w:noProof/>
              </w:rPr>
              <w:drawing>
                <wp:inline distT="0" distB="0" distL="0" distR="0" wp14:anchorId="35B35092" wp14:editId="3B26B0A7">
                  <wp:extent cx="457201" cy="435865"/>
                  <wp:effectExtent l="0" t="0" r="0" b="2540"/>
                  <wp:docPr id="470" name="图片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4 x 10.png"/>
                          <pic:cNvPicPr/>
                        </pic:nvPicPr>
                        <pic:blipFill>
                          <a:blip r:embed="rId38">
                            <a:extLst>
                              <a:ext uri="{28A0092B-C50C-407E-A947-70E740481C1C}">
                                <a14:useLocalDpi xmlns:a14="http://schemas.microsoft.com/office/drawing/2010/main" val="0"/>
                              </a:ext>
                            </a:extLst>
                          </a:blip>
                          <a:stretch>
                            <a:fillRect/>
                          </a:stretch>
                        </pic:blipFill>
                        <pic:spPr>
                          <a:xfrm>
                            <a:off x="0" y="0"/>
                            <a:ext cx="457201" cy="435865"/>
                          </a:xfrm>
                          <a:prstGeom prst="rect">
                            <a:avLst/>
                          </a:prstGeom>
                        </pic:spPr>
                      </pic:pic>
                    </a:graphicData>
                  </a:graphic>
                </wp:inline>
              </w:drawing>
            </w:r>
          </w:p>
        </w:tc>
      </w:tr>
      <w:tr w:rsidR="004B5F9E" w:rsidRPr="00475770" w14:paraId="490E3547" w14:textId="77777777" w:rsidTr="00576314">
        <w:trPr>
          <w:trHeight w:val="1268"/>
          <w:jc w:val="center"/>
        </w:trPr>
        <w:tc>
          <w:tcPr>
            <w:tcW w:w="1694" w:type="dxa"/>
            <w:vAlign w:val="center"/>
          </w:tcPr>
          <w:p w14:paraId="4EA3D76B" w14:textId="77777777" w:rsidR="004B5F9E" w:rsidRPr="00AF79CA" w:rsidRDefault="004B5F9E" w:rsidP="006D703D">
            <w:pPr>
              <w:ind w:left="0"/>
              <w:jc w:val="left"/>
              <w:rPr>
                <w:b/>
              </w:rPr>
            </w:pPr>
            <w:r w:rsidRPr="00AF79CA">
              <w:rPr>
                <w:rFonts w:hint="eastAsia"/>
                <w:b/>
              </w:rPr>
              <w:lastRenderedPageBreak/>
              <w:t>D</w:t>
            </w:r>
            <w:r w:rsidRPr="00AF79CA">
              <w:rPr>
                <w:b/>
              </w:rPr>
              <w:t>rilling Template</w:t>
            </w:r>
          </w:p>
          <w:p w14:paraId="0C116D75" w14:textId="56278982" w:rsidR="004B5F9E" w:rsidRDefault="004B5F9E" w:rsidP="006D703D">
            <w:pPr>
              <w:ind w:left="0"/>
              <w:jc w:val="left"/>
            </w:pPr>
            <w:r>
              <w:t>(for 120 kW</w:t>
            </w:r>
            <w:r>
              <w:rPr>
                <w:rFonts w:hint="eastAsia"/>
              </w:rPr>
              <w:t xml:space="preserve"> </w:t>
            </w:r>
            <w:r>
              <w:t>only)</w:t>
            </w:r>
          </w:p>
        </w:tc>
        <w:tc>
          <w:tcPr>
            <w:tcW w:w="1694" w:type="dxa"/>
            <w:tcBorders>
              <w:bottom w:val="single" w:sz="4" w:space="0" w:color="auto"/>
            </w:tcBorders>
            <w:vAlign w:val="center"/>
          </w:tcPr>
          <w:p w14:paraId="13A0E9F6" w14:textId="765E0CD5" w:rsidR="004B5F9E" w:rsidRDefault="004B5F9E" w:rsidP="00576314">
            <w:pPr>
              <w:ind w:left="0"/>
              <w:jc w:val="center"/>
              <w:rPr>
                <w:noProof/>
              </w:rPr>
            </w:pPr>
            <w:r>
              <w:rPr>
                <w:noProof/>
              </w:rPr>
              <w:drawing>
                <wp:inline distT="0" distB="0" distL="0" distR="0" wp14:anchorId="111F2CFC" wp14:editId="04B1D1AF">
                  <wp:extent cx="774194" cy="774194"/>
                  <wp:effectExtent l="0" t="0" r="6985" b="6985"/>
                  <wp:docPr id="498" name="图片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120打孔模板.png"/>
                          <pic:cNvPicPr/>
                        </pic:nvPicPr>
                        <pic:blipFill>
                          <a:blip r:embed="rId39">
                            <a:extLst>
                              <a:ext uri="{28A0092B-C50C-407E-A947-70E740481C1C}">
                                <a14:useLocalDpi xmlns:a14="http://schemas.microsoft.com/office/drawing/2010/main" val="0"/>
                              </a:ext>
                            </a:extLst>
                          </a:blip>
                          <a:stretch>
                            <a:fillRect/>
                          </a:stretch>
                        </pic:blipFill>
                        <pic:spPr>
                          <a:xfrm>
                            <a:off x="0" y="0"/>
                            <a:ext cx="774194" cy="774194"/>
                          </a:xfrm>
                          <a:prstGeom prst="rect">
                            <a:avLst/>
                          </a:prstGeom>
                        </pic:spPr>
                      </pic:pic>
                    </a:graphicData>
                  </a:graphic>
                </wp:inline>
              </w:drawing>
            </w:r>
          </w:p>
        </w:tc>
        <w:tc>
          <w:tcPr>
            <w:tcW w:w="1694" w:type="dxa"/>
            <w:tcBorders>
              <w:bottom w:val="single" w:sz="4" w:space="0" w:color="auto"/>
              <w:right w:val="single" w:sz="4" w:space="0" w:color="auto"/>
            </w:tcBorders>
            <w:vAlign w:val="center"/>
          </w:tcPr>
          <w:p w14:paraId="433F76D5" w14:textId="77777777" w:rsidR="004B5F9E" w:rsidRPr="00AF79CA" w:rsidRDefault="004B5F9E" w:rsidP="00576314">
            <w:pPr>
              <w:ind w:left="0"/>
              <w:jc w:val="left"/>
              <w:rPr>
                <w:b/>
              </w:rPr>
            </w:pPr>
            <w:r w:rsidRPr="00AF79CA">
              <w:rPr>
                <w:rFonts w:hint="eastAsia"/>
                <w:b/>
              </w:rPr>
              <w:t>D</w:t>
            </w:r>
            <w:r w:rsidRPr="00AF79CA">
              <w:rPr>
                <w:b/>
              </w:rPr>
              <w:t>rilling Template</w:t>
            </w:r>
          </w:p>
          <w:p w14:paraId="1F3C4EA6" w14:textId="18FD43DE" w:rsidR="004B5F9E" w:rsidRDefault="004B5F9E" w:rsidP="00576314">
            <w:pPr>
              <w:ind w:left="0"/>
              <w:jc w:val="left"/>
            </w:pPr>
            <w:r>
              <w:t>(for 240 kW</w:t>
            </w:r>
            <w:r>
              <w:rPr>
                <w:rFonts w:hint="eastAsia"/>
              </w:rPr>
              <w:t xml:space="preserve"> </w:t>
            </w:r>
            <w:r>
              <w:t>only)</w:t>
            </w:r>
          </w:p>
        </w:tc>
        <w:tc>
          <w:tcPr>
            <w:tcW w:w="1694" w:type="dxa"/>
            <w:tcBorders>
              <w:left w:val="single" w:sz="4" w:space="0" w:color="auto"/>
              <w:bottom w:val="single" w:sz="4" w:space="0" w:color="auto"/>
              <w:right w:val="single" w:sz="4" w:space="0" w:color="auto"/>
            </w:tcBorders>
            <w:vAlign w:val="center"/>
          </w:tcPr>
          <w:p w14:paraId="67A1E655" w14:textId="1AD480D6" w:rsidR="004B5F9E" w:rsidRDefault="004B5F9E" w:rsidP="00576314">
            <w:pPr>
              <w:ind w:left="0"/>
              <w:jc w:val="center"/>
              <w:rPr>
                <w:noProof/>
              </w:rPr>
            </w:pPr>
            <w:r>
              <w:rPr>
                <w:noProof/>
              </w:rPr>
              <w:drawing>
                <wp:inline distT="0" distB="0" distL="0" distR="0" wp14:anchorId="655F4E22" wp14:editId="144557A1">
                  <wp:extent cx="630937" cy="573025"/>
                  <wp:effectExtent l="0" t="0" r="0" b="0"/>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 name="打孔模板.png"/>
                          <pic:cNvPicPr/>
                        </pic:nvPicPr>
                        <pic:blipFill>
                          <a:blip r:embed="rId40">
                            <a:extLst>
                              <a:ext uri="{28A0092B-C50C-407E-A947-70E740481C1C}">
                                <a14:useLocalDpi xmlns:a14="http://schemas.microsoft.com/office/drawing/2010/main" val="0"/>
                              </a:ext>
                            </a:extLst>
                          </a:blip>
                          <a:stretch>
                            <a:fillRect/>
                          </a:stretch>
                        </pic:blipFill>
                        <pic:spPr>
                          <a:xfrm>
                            <a:off x="0" y="0"/>
                            <a:ext cx="630937" cy="573025"/>
                          </a:xfrm>
                          <a:prstGeom prst="rect">
                            <a:avLst/>
                          </a:prstGeom>
                        </pic:spPr>
                      </pic:pic>
                    </a:graphicData>
                  </a:graphic>
                </wp:inline>
              </w:drawing>
            </w:r>
          </w:p>
        </w:tc>
      </w:tr>
    </w:tbl>
    <w:p w14:paraId="3635E8B6" w14:textId="77777777" w:rsidR="003D247A" w:rsidRPr="00475770" w:rsidRDefault="003D247A" w:rsidP="003D247A">
      <w:pPr>
        <w:ind w:left="0"/>
      </w:pPr>
    </w:p>
    <w:p w14:paraId="4ACB8ABD" w14:textId="77777777" w:rsidR="003D247A" w:rsidRPr="00475770" w:rsidRDefault="003D247A" w:rsidP="00467A6B">
      <w:pPr>
        <w:sectPr w:rsidR="003D247A" w:rsidRPr="00475770" w:rsidSect="00D26989">
          <w:pgSz w:w="8392" w:h="11907"/>
          <w:pgMar w:top="567" w:right="567" w:bottom="567" w:left="567" w:header="0" w:footer="340" w:gutter="0"/>
          <w:cols w:space="720"/>
          <w:docGrid w:linePitch="245"/>
        </w:sectPr>
      </w:pPr>
      <w:bookmarkStart w:id="170" w:name="_Toc102657977"/>
    </w:p>
    <w:p w14:paraId="1764BD7D" w14:textId="4A892888" w:rsidR="003D247A" w:rsidRPr="00475770" w:rsidRDefault="003D247A" w:rsidP="003D247A">
      <w:pPr>
        <w:pStyle w:val="2"/>
        <w:spacing w:before="240"/>
      </w:pPr>
      <w:bookmarkStart w:id="171" w:name="_Ref102745301"/>
      <w:bookmarkStart w:id="172" w:name="_Toc106900403"/>
      <w:bookmarkStart w:id="173" w:name="_Toc106983275"/>
      <w:bookmarkStart w:id="174" w:name="_Toc131778940"/>
      <w:r w:rsidRPr="00475770">
        <w:lastRenderedPageBreak/>
        <w:t>Installation Tools</w:t>
      </w:r>
      <w:bookmarkEnd w:id="170"/>
      <w:bookmarkEnd w:id="171"/>
      <w:bookmarkEnd w:id="172"/>
      <w:bookmarkEnd w:id="173"/>
      <w:bookmarkEnd w:id="174"/>
    </w:p>
    <w:p w14:paraId="7968C0AE" w14:textId="61B3E60F" w:rsidR="003D247A" w:rsidRPr="00475770" w:rsidRDefault="003D247A" w:rsidP="003C6F4C">
      <w:pPr>
        <w:pStyle w:val="FigureTittle"/>
      </w:pPr>
      <w:bookmarkStart w:id="175" w:name="_Ref103021095"/>
      <w:r w:rsidRPr="00475770">
        <w:t xml:space="preserve">Table </w:t>
      </w:r>
      <w:r w:rsidR="00CD7BD9">
        <w:fldChar w:fldCharType="begin"/>
      </w:r>
      <w:r w:rsidR="00CD7BD9">
        <w:instrText xml:space="preserve"> STYLEREF 1 \s </w:instrText>
      </w:r>
      <w:r w:rsidR="00CD7BD9">
        <w:fldChar w:fldCharType="separate"/>
      </w:r>
      <w:r w:rsidR="00715901">
        <w:rPr>
          <w:noProof/>
        </w:rPr>
        <w:t>4</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2</w:t>
      </w:r>
      <w:r w:rsidR="00CD7BD9">
        <w:rPr>
          <w:noProof/>
        </w:rPr>
        <w:fldChar w:fldCharType="end"/>
      </w:r>
      <w:r w:rsidRPr="00475770">
        <w:t xml:space="preserve"> </w:t>
      </w:r>
      <w:r w:rsidR="009213FC" w:rsidRPr="00475770">
        <w:t>Installation</w:t>
      </w:r>
      <w:r w:rsidRPr="00475770">
        <w:t xml:space="preserve"> Tools</w:t>
      </w:r>
      <w:bookmarkEnd w:id="175"/>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3827"/>
      </w:tblGrid>
      <w:tr w:rsidR="003D247A" w:rsidRPr="00475770" w14:paraId="04792167"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972" w:type="dxa"/>
          </w:tcPr>
          <w:p w14:paraId="42B4BFEF" w14:textId="77777777" w:rsidR="003D247A" w:rsidRPr="00475770" w:rsidRDefault="003D247A" w:rsidP="00172287">
            <w:r w:rsidRPr="00475770">
              <w:t>Tool</w:t>
            </w:r>
          </w:p>
        </w:tc>
        <w:tc>
          <w:tcPr>
            <w:tcW w:w="3827" w:type="dxa"/>
          </w:tcPr>
          <w:p w14:paraId="2B33FCE2" w14:textId="77777777" w:rsidR="003D247A" w:rsidRPr="00475770" w:rsidRDefault="003D247A" w:rsidP="00172287">
            <w:r w:rsidRPr="00475770">
              <w:t>Specification</w:t>
            </w:r>
          </w:p>
        </w:tc>
      </w:tr>
      <w:tr w:rsidR="003D247A" w:rsidRPr="00475770" w14:paraId="04D669D6" w14:textId="77777777" w:rsidTr="00743B0B">
        <w:trPr>
          <w:trHeight w:val="567"/>
          <w:jc w:val="center"/>
        </w:trPr>
        <w:tc>
          <w:tcPr>
            <w:tcW w:w="2972" w:type="dxa"/>
            <w:vAlign w:val="center"/>
          </w:tcPr>
          <w:p w14:paraId="360321D8" w14:textId="77777777" w:rsidR="003D247A" w:rsidRPr="00475770" w:rsidRDefault="003D247A" w:rsidP="00172287">
            <w:pPr>
              <w:jc w:val="both"/>
              <w:rPr>
                <w:rFonts w:ascii="Arial" w:hAnsi="Arial"/>
                <w:b/>
              </w:rPr>
            </w:pPr>
            <w:r w:rsidRPr="00475770">
              <w:rPr>
                <w:rFonts w:ascii="Arial" w:hAnsi="Arial"/>
                <w:b/>
              </w:rPr>
              <w:t>Philips Screwdriver</w:t>
            </w:r>
          </w:p>
        </w:tc>
        <w:tc>
          <w:tcPr>
            <w:tcW w:w="3827" w:type="dxa"/>
            <w:vAlign w:val="center"/>
          </w:tcPr>
          <w:p w14:paraId="31362281" w14:textId="77777777" w:rsidR="003D247A" w:rsidRPr="00475770" w:rsidRDefault="003D247A" w:rsidP="00172287">
            <w:pPr>
              <w:jc w:val="both"/>
              <w:rPr>
                <w:rFonts w:ascii="Arial" w:hAnsi="Arial"/>
              </w:rPr>
            </w:pPr>
            <w:r w:rsidRPr="00475770">
              <w:rPr>
                <w:rFonts w:ascii="Arial" w:hAnsi="Arial"/>
              </w:rPr>
              <w:t>Size: PH2</w:t>
            </w:r>
          </w:p>
        </w:tc>
      </w:tr>
      <w:tr w:rsidR="003D247A" w:rsidRPr="00475770" w14:paraId="56B57393" w14:textId="77777777" w:rsidTr="00743B0B">
        <w:trPr>
          <w:trHeight w:val="567"/>
          <w:jc w:val="center"/>
        </w:trPr>
        <w:tc>
          <w:tcPr>
            <w:tcW w:w="2972" w:type="dxa"/>
            <w:vAlign w:val="center"/>
          </w:tcPr>
          <w:p w14:paraId="30A6E859" w14:textId="77777777" w:rsidR="003D247A" w:rsidRPr="00475770" w:rsidRDefault="003D247A" w:rsidP="00172287">
            <w:pPr>
              <w:jc w:val="both"/>
              <w:rPr>
                <w:rFonts w:ascii="Arial" w:hAnsi="Arial"/>
                <w:b/>
              </w:rPr>
            </w:pPr>
            <w:r w:rsidRPr="00475770">
              <w:rPr>
                <w:rFonts w:ascii="Arial" w:hAnsi="Arial"/>
                <w:b/>
              </w:rPr>
              <w:t>Slot Screwdriver</w:t>
            </w:r>
          </w:p>
        </w:tc>
        <w:tc>
          <w:tcPr>
            <w:tcW w:w="3827" w:type="dxa"/>
            <w:vAlign w:val="center"/>
          </w:tcPr>
          <w:p w14:paraId="0E2C5B41" w14:textId="77777777" w:rsidR="003D247A" w:rsidRPr="00475770" w:rsidRDefault="003D247A" w:rsidP="00172287">
            <w:pPr>
              <w:jc w:val="both"/>
              <w:rPr>
                <w:rFonts w:ascii="Arial" w:hAnsi="Arial"/>
              </w:rPr>
            </w:pPr>
            <w:r w:rsidRPr="00475770">
              <w:rPr>
                <w:rFonts w:ascii="Arial" w:hAnsi="Arial"/>
              </w:rPr>
              <w:t>Size: 2.5 and 4.5</w:t>
            </w:r>
          </w:p>
        </w:tc>
      </w:tr>
      <w:tr w:rsidR="003D247A" w:rsidRPr="00475770" w14:paraId="0D49AA06" w14:textId="77777777" w:rsidTr="00743B0B">
        <w:trPr>
          <w:trHeight w:val="964"/>
          <w:jc w:val="center"/>
        </w:trPr>
        <w:tc>
          <w:tcPr>
            <w:tcW w:w="2972" w:type="dxa"/>
            <w:vAlign w:val="center"/>
          </w:tcPr>
          <w:p w14:paraId="0A1FB9A1" w14:textId="77777777" w:rsidR="003D247A" w:rsidRPr="00475770" w:rsidRDefault="003D247A" w:rsidP="00172287">
            <w:pPr>
              <w:jc w:val="both"/>
              <w:rPr>
                <w:rFonts w:ascii="Arial" w:hAnsi="Arial"/>
                <w:b/>
              </w:rPr>
            </w:pPr>
            <w:r w:rsidRPr="00475770">
              <w:rPr>
                <w:rFonts w:ascii="Arial" w:hAnsi="Arial"/>
                <w:b/>
              </w:rPr>
              <w:t>Open Spanner</w:t>
            </w:r>
          </w:p>
        </w:tc>
        <w:tc>
          <w:tcPr>
            <w:tcW w:w="3827" w:type="dxa"/>
            <w:vAlign w:val="center"/>
          </w:tcPr>
          <w:p w14:paraId="2AB93A03" w14:textId="45E37175" w:rsidR="00141F2D" w:rsidRPr="00475770" w:rsidRDefault="00141F2D" w:rsidP="006D703D">
            <w:pPr>
              <w:pStyle w:val="ItemListinTable"/>
              <w:spacing w:before="48" w:after="48"/>
              <w:rPr>
                <w:rFonts w:ascii="Arial" w:hAnsi="Arial"/>
              </w:rPr>
            </w:pPr>
            <w:r w:rsidRPr="00475770">
              <w:rPr>
                <w:rFonts w:ascii="Arial" w:eastAsiaTheme="minorEastAsia" w:hAnsi="Arial" w:hint="eastAsia"/>
              </w:rPr>
              <w:t>M</w:t>
            </w:r>
            <w:r w:rsidRPr="00475770">
              <w:rPr>
                <w:rFonts w:ascii="Arial" w:eastAsiaTheme="minorEastAsia" w:hAnsi="Arial"/>
              </w:rPr>
              <w:t>8 (13 mm)</w:t>
            </w:r>
          </w:p>
          <w:p w14:paraId="1963A8CC" w14:textId="02F57E0D" w:rsidR="003D247A" w:rsidRPr="00475770" w:rsidRDefault="003D247A" w:rsidP="006D703D">
            <w:pPr>
              <w:pStyle w:val="ItemListinTable"/>
              <w:spacing w:before="48" w:after="48"/>
              <w:rPr>
                <w:rFonts w:ascii="Arial" w:hAnsi="Arial"/>
              </w:rPr>
            </w:pPr>
            <w:r w:rsidRPr="00475770">
              <w:rPr>
                <w:rFonts w:ascii="Arial" w:hAnsi="Arial"/>
              </w:rPr>
              <w:t>M10 (15</w:t>
            </w:r>
            <w:r w:rsidR="005A4EF9" w:rsidRPr="00475770">
              <w:rPr>
                <w:rFonts w:ascii="Arial" w:hAnsi="Arial"/>
              </w:rPr>
              <w:t xml:space="preserve"> </w:t>
            </w:r>
            <w:r w:rsidRPr="00475770">
              <w:rPr>
                <w:rFonts w:ascii="Arial" w:hAnsi="Arial"/>
              </w:rPr>
              <w:t>mm)</w:t>
            </w:r>
          </w:p>
          <w:p w14:paraId="3FED4A56" w14:textId="77777777" w:rsidR="003D247A" w:rsidRPr="00475770" w:rsidRDefault="003D247A" w:rsidP="00E943E7">
            <w:pPr>
              <w:pStyle w:val="ItemListinTable"/>
              <w:spacing w:before="48" w:after="48"/>
              <w:rPr>
                <w:rFonts w:ascii="Arial" w:hAnsi="Arial"/>
              </w:rPr>
            </w:pPr>
            <w:r w:rsidRPr="00475770">
              <w:rPr>
                <w:rFonts w:ascii="Arial" w:hAnsi="Arial"/>
              </w:rPr>
              <w:t>M16 (24 mm)</w:t>
            </w:r>
          </w:p>
        </w:tc>
      </w:tr>
      <w:tr w:rsidR="003D247A" w:rsidRPr="00475770" w14:paraId="15CD813C" w14:textId="77777777" w:rsidTr="00743B0B">
        <w:trPr>
          <w:trHeight w:val="964"/>
          <w:jc w:val="center"/>
        </w:trPr>
        <w:tc>
          <w:tcPr>
            <w:tcW w:w="2972" w:type="dxa"/>
            <w:vAlign w:val="center"/>
          </w:tcPr>
          <w:p w14:paraId="5E0C676B" w14:textId="77777777" w:rsidR="003D247A" w:rsidRPr="00475770" w:rsidRDefault="003D247A" w:rsidP="00172287">
            <w:pPr>
              <w:jc w:val="both"/>
              <w:rPr>
                <w:rFonts w:ascii="Arial" w:hAnsi="Arial"/>
                <w:b/>
              </w:rPr>
            </w:pPr>
            <w:r w:rsidRPr="00475770">
              <w:rPr>
                <w:rFonts w:ascii="Arial" w:hAnsi="Arial"/>
                <w:b/>
              </w:rPr>
              <w:t>Ratchet Spanner with</w:t>
            </w:r>
          </w:p>
          <w:p w14:paraId="1CE85967" w14:textId="77777777" w:rsidR="003D247A" w:rsidRPr="00475770" w:rsidRDefault="003D247A" w:rsidP="00172287">
            <w:pPr>
              <w:jc w:val="both"/>
              <w:rPr>
                <w:rFonts w:ascii="Arial" w:hAnsi="Arial"/>
                <w:b/>
              </w:rPr>
            </w:pPr>
            <w:r w:rsidRPr="00475770">
              <w:rPr>
                <w:rFonts w:ascii="Arial" w:hAnsi="Arial"/>
                <w:b/>
              </w:rPr>
              <w:t>Socket and Extension</w:t>
            </w:r>
          </w:p>
        </w:tc>
        <w:tc>
          <w:tcPr>
            <w:tcW w:w="3827" w:type="dxa"/>
            <w:vAlign w:val="center"/>
          </w:tcPr>
          <w:p w14:paraId="1298FEA9" w14:textId="77777777" w:rsidR="00141F2D" w:rsidRPr="00475770" w:rsidRDefault="00141F2D" w:rsidP="00141F2D">
            <w:pPr>
              <w:pStyle w:val="ItemListinTable"/>
              <w:spacing w:before="48" w:after="48"/>
              <w:rPr>
                <w:rFonts w:ascii="Arial" w:hAnsi="Arial"/>
              </w:rPr>
            </w:pPr>
            <w:r w:rsidRPr="00475770">
              <w:rPr>
                <w:rFonts w:ascii="Arial" w:eastAsiaTheme="minorEastAsia" w:hAnsi="Arial" w:hint="eastAsia"/>
              </w:rPr>
              <w:t>M</w:t>
            </w:r>
            <w:r w:rsidRPr="00475770">
              <w:rPr>
                <w:rFonts w:ascii="Arial" w:eastAsiaTheme="minorEastAsia" w:hAnsi="Arial"/>
              </w:rPr>
              <w:t>8 (13 mm)</w:t>
            </w:r>
          </w:p>
          <w:p w14:paraId="5D0337D8" w14:textId="2FE4A5CA" w:rsidR="003D247A" w:rsidRPr="00475770" w:rsidRDefault="003D247A" w:rsidP="00E943E7">
            <w:pPr>
              <w:pStyle w:val="ItemListinTable"/>
              <w:spacing w:before="48" w:after="48"/>
              <w:rPr>
                <w:rFonts w:ascii="Arial" w:hAnsi="Arial"/>
              </w:rPr>
            </w:pPr>
            <w:r w:rsidRPr="00475770">
              <w:rPr>
                <w:rFonts w:ascii="Arial" w:hAnsi="Arial"/>
              </w:rPr>
              <w:t>M10 (15</w:t>
            </w:r>
            <w:r w:rsidR="005A4EF9" w:rsidRPr="00475770">
              <w:rPr>
                <w:rFonts w:ascii="Arial" w:hAnsi="Arial"/>
              </w:rPr>
              <w:t xml:space="preserve"> </w:t>
            </w:r>
            <w:r w:rsidRPr="00475770">
              <w:rPr>
                <w:rFonts w:ascii="Arial" w:hAnsi="Arial"/>
              </w:rPr>
              <w:t>mm)</w:t>
            </w:r>
          </w:p>
          <w:p w14:paraId="25DC76FD" w14:textId="77777777" w:rsidR="003D247A" w:rsidRPr="00475770" w:rsidRDefault="003D247A" w:rsidP="00E943E7">
            <w:pPr>
              <w:pStyle w:val="ItemListinTable"/>
              <w:spacing w:before="48" w:after="48"/>
              <w:rPr>
                <w:rFonts w:ascii="Arial" w:hAnsi="Arial"/>
              </w:rPr>
            </w:pPr>
            <w:r w:rsidRPr="00475770">
              <w:rPr>
                <w:rFonts w:ascii="Arial" w:hAnsi="Arial"/>
              </w:rPr>
              <w:t>M16 (24 mm)</w:t>
            </w:r>
          </w:p>
        </w:tc>
      </w:tr>
      <w:tr w:rsidR="003D247A" w:rsidRPr="00475770" w14:paraId="236F6C5A" w14:textId="77777777" w:rsidTr="00743B0B">
        <w:trPr>
          <w:trHeight w:val="567"/>
          <w:jc w:val="center"/>
        </w:trPr>
        <w:tc>
          <w:tcPr>
            <w:tcW w:w="2972" w:type="dxa"/>
            <w:vAlign w:val="center"/>
          </w:tcPr>
          <w:p w14:paraId="07E38C8E" w14:textId="77777777" w:rsidR="003D247A" w:rsidRPr="00475770" w:rsidRDefault="003D247A" w:rsidP="00172287">
            <w:pPr>
              <w:jc w:val="both"/>
              <w:rPr>
                <w:rFonts w:ascii="Arial" w:hAnsi="Arial"/>
                <w:b/>
              </w:rPr>
            </w:pPr>
            <w:r w:rsidRPr="00475770">
              <w:rPr>
                <w:rFonts w:ascii="Arial" w:hAnsi="Arial"/>
                <w:b/>
              </w:rPr>
              <w:t>Voltage Tester</w:t>
            </w:r>
          </w:p>
        </w:tc>
        <w:tc>
          <w:tcPr>
            <w:tcW w:w="3827" w:type="dxa"/>
            <w:vAlign w:val="center"/>
          </w:tcPr>
          <w:p w14:paraId="3F93C814" w14:textId="77777777" w:rsidR="003D247A" w:rsidRPr="00475770" w:rsidRDefault="003D247A" w:rsidP="00172287">
            <w:pPr>
              <w:jc w:val="both"/>
              <w:rPr>
                <w:rFonts w:ascii="Arial" w:hAnsi="Arial"/>
              </w:rPr>
            </w:pPr>
            <w:r w:rsidRPr="00475770">
              <w:rPr>
                <w:rFonts w:ascii="Arial" w:hAnsi="Arial"/>
              </w:rPr>
              <w:t>Standard</w:t>
            </w:r>
          </w:p>
        </w:tc>
      </w:tr>
      <w:tr w:rsidR="003D247A" w:rsidRPr="00475770" w14:paraId="3FE610F6" w14:textId="77777777" w:rsidTr="00743B0B">
        <w:trPr>
          <w:trHeight w:val="567"/>
          <w:jc w:val="center"/>
        </w:trPr>
        <w:tc>
          <w:tcPr>
            <w:tcW w:w="2972" w:type="dxa"/>
            <w:vAlign w:val="center"/>
          </w:tcPr>
          <w:p w14:paraId="049C7E4F" w14:textId="77777777" w:rsidR="003D247A" w:rsidRPr="00475770" w:rsidRDefault="003D247A" w:rsidP="00172287">
            <w:pPr>
              <w:jc w:val="both"/>
              <w:rPr>
                <w:rFonts w:ascii="Arial" w:hAnsi="Arial"/>
                <w:b/>
              </w:rPr>
            </w:pPr>
            <w:r w:rsidRPr="00475770">
              <w:rPr>
                <w:rFonts w:ascii="Arial" w:hAnsi="Arial"/>
                <w:b/>
              </w:rPr>
              <w:t>Digital Multimeter</w:t>
            </w:r>
          </w:p>
        </w:tc>
        <w:tc>
          <w:tcPr>
            <w:tcW w:w="3827" w:type="dxa"/>
            <w:vAlign w:val="center"/>
          </w:tcPr>
          <w:p w14:paraId="02A6465D" w14:textId="77777777" w:rsidR="003D247A" w:rsidRPr="00475770" w:rsidRDefault="003D247A" w:rsidP="00172287">
            <w:pPr>
              <w:jc w:val="both"/>
              <w:rPr>
                <w:rFonts w:ascii="Arial" w:hAnsi="Arial"/>
              </w:rPr>
            </w:pPr>
            <w:r w:rsidRPr="00475770">
              <w:rPr>
                <w:rFonts w:ascii="Arial" w:hAnsi="Arial"/>
              </w:rPr>
              <w:t>Standard</w:t>
            </w:r>
          </w:p>
        </w:tc>
      </w:tr>
      <w:tr w:rsidR="003D247A" w:rsidRPr="00475770" w14:paraId="11E7FA5C" w14:textId="77777777" w:rsidTr="00743B0B">
        <w:trPr>
          <w:trHeight w:val="1134"/>
          <w:jc w:val="center"/>
        </w:trPr>
        <w:tc>
          <w:tcPr>
            <w:tcW w:w="2972" w:type="dxa"/>
            <w:vAlign w:val="center"/>
          </w:tcPr>
          <w:p w14:paraId="78258987" w14:textId="77777777" w:rsidR="003D247A" w:rsidRPr="00475770" w:rsidRDefault="003D247A" w:rsidP="00551A59">
            <w:pPr>
              <w:rPr>
                <w:rFonts w:ascii="Arial" w:hAnsi="Arial"/>
                <w:b/>
              </w:rPr>
            </w:pPr>
            <w:r w:rsidRPr="00475770">
              <w:rPr>
                <w:rFonts w:ascii="Arial" w:hAnsi="Arial"/>
                <w:b/>
              </w:rPr>
              <w:t>Hoisting Equipment or</w:t>
            </w:r>
          </w:p>
          <w:p w14:paraId="531A00EB" w14:textId="21419294" w:rsidR="003D247A" w:rsidRPr="00475770" w:rsidRDefault="003D247A" w:rsidP="00777848">
            <w:pPr>
              <w:rPr>
                <w:b/>
              </w:rPr>
            </w:pPr>
            <w:r w:rsidRPr="00475770">
              <w:rPr>
                <w:rFonts w:ascii="Arial" w:hAnsi="Arial"/>
                <w:b/>
              </w:rPr>
              <w:t>Forklift</w:t>
            </w:r>
          </w:p>
        </w:tc>
        <w:tc>
          <w:tcPr>
            <w:tcW w:w="3827" w:type="dxa"/>
            <w:vAlign w:val="center"/>
          </w:tcPr>
          <w:p w14:paraId="27A22165" w14:textId="35B42BF0" w:rsidR="003D247A" w:rsidRPr="00475770" w:rsidRDefault="003D247A" w:rsidP="007D1449">
            <w:pPr>
              <w:rPr>
                <w:rFonts w:ascii="Arial" w:hAnsi="Arial"/>
              </w:rPr>
            </w:pPr>
            <w:r w:rsidRPr="00475770">
              <w:rPr>
                <w:rFonts w:ascii="Arial" w:hAnsi="Arial"/>
              </w:rPr>
              <w:t xml:space="preserve">Capable to lift the </w:t>
            </w:r>
            <w:r w:rsidR="00BC3A58" w:rsidRPr="00475770">
              <w:rPr>
                <w:rFonts w:ascii="Arial" w:hAnsi="Arial"/>
              </w:rPr>
              <w:t>MaxiCharger</w:t>
            </w:r>
            <w:r w:rsidRPr="00475770">
              <w:rPr>
                <w:rFonts w:ascii="Arial" w:hAnsi="Arial"/>
              </w:rPr>
              <w:t xml:space="preserve"> safely. Refer to</w:t>
            </w:r>
            <w:r w:rsidR="00551A59" w:rsidRPr="00475770">
              <w:rPr>
                <w:rFonts w:ascii="Arial" w:hAnsi="Arial"/>
              </w:rPr>
              <w:t xml:space="preserve"> different specifications in</w:t>
            </w:r>
            <w:r w:rsidR="00551A59" w:rsidRPr="00475770">
              <w:rPr>
                <w:rStyle w:val="Char1"/>
                <w:rFonts w:ascii="Arial" w:hAnsi="Arial" w:cs="Arial"/>
              </w:rPr>
              <w:t xml:space="preserve"> </w:t>
            </w:r>
            <w:r w:rsidR="00551A59" w:rsidRPr="00475770">
              <w:rPr>
                <w:rStyle w:val="Char1"/>
                <w:rFonts w:cs="Arial"/>
              </w:rPr>
              <w:fldChar w:fldCharType="begin"/>
            </w:r>
            <w:r w:rsidR="00551A59" w:rsidRPr="00475770">
              <w:rPr>
                <w:rStyle w:val="Char1"/>
                <w:rFonts w:ascii="Arial" w:hAnsi="Arial" w:cs="Arial"/>
              </w:rPr>
              <w:instrText xml:space="preserve"> REF _Ref101943611 \h  \* MERGEFORMAT </w:instrText>
            </w:r>
            <w:r w:rsidR="00551A59" w:rsidRPr="00475770">
              <w:rPr>
                <w:rStyle w:val="Char1"/>
                <w:rFonts w:cs="Arial"/>
              </w:rPr>
            </w:r>
            <w:r w:rsidR="00551A59" w:rsidRPr="00475770">
              <w:rPr>
                <w:rStyle w:val="Char1"/>
                <w:rFonts w:cs="Arial"/>
              </w:rPr>
              <w:fldChar w:fldCharType="separate"/>
            </w:r>
            <w:r w:rsidR="00715901" w:rsidRPr="00715901">
              <w:rPr>
                <w:rStyle w:val="Char1"/>
                <w:rFonts w:ascii="Arial" w:hAnsi="Arial" w:cs="Arial" w:hint="eastAsia"/>
              </w:rPr>
              <w:t>T</w:t>
            </w:r>
            <w:r w:rsidR="00715901" w:rsidRPr="00715901">
              <w:rPr>
                <w:rStyle w:val="Char1"/>
                <w:rFonts w:ascii="Arial" w:hAnsi="Arial" w:cs="Arial"/>
              </w:rPr>
              <w:t>echnical Specifications</w:t>
            </w:r>
            <w:r w:rsidR="00551A59" w:rsidRPr="00475770">
              <w:rPr>
                <w:rStyle w:val="Char1"/>
                <w:rFonts w:cs="Arial"/>
              </w:rPr>
              <w:fldChar w:fldCharType="end"/>
            </w:r>
            <w:r w:rsidRPr="00475770">
              <w:rPr>
                <w:rFonts w:ascii="Arial" w:hAnsi="Arial"/>
              </w:rPr>
              <w:t>.</w:t>
            </w:r>
          </w:p>
        </w:tc>
      </w:tr>
      <w:tr w:rsidR="003D247A" w:rsidRPr="00475770" w14:paraId="1A06CD7D" w14:textId="77777777" w:rsidTr="00743B0B">
        <w:trPr>
          <w:trHeight w:val="567"/>
          <w:jc w:val="center"/>
        </w:trPr>
        <w:tc>
          <w:tcPr>
            <w:tcW w:w="2972" w:type="dxa"/>
            <w:vAlign w:val="center"/>
          </w:tcPr>
          <w:p w14:paraId="0B7C46A9" w14:textId="0DCF4423" w:rsidR="003D247A" w:rsidRPr="00475770" w:rsidRDefault="003D247A" w:rsidP="00777848">
            <w:pPr>
              <w:jc w:val="both"/>
              <w:rPr>
                <w:rFonts w:ascii="Arial" w:hAnsi="Arial"/>
                <w:b/>
              </w:rPr>
            </w:pPr>
            <w:r w:rsidRPr="00475770">
              <w:rPr>
                <w:rFonts w:ascii="Arial" w:hAnsi="Arial"/>
                <w:b/>
              </w:rPr>
              <w:t xml:space="preserve">Wire Stripper </w:t>
            </w:r>
            <w:r w:rsidR="00777848" w:rsidRPr="00475770">
              <w:rPr>
                <w:rFonts w:ascii="Arial" w:hAnsi="Arial"/>
                <w:b/>
              </w:rPr>
              <w:t>Tool</w:t>
            </w:r>
          </w:p>
        </w:tc>
        <w:tc>
          <w:tcPr>
            <w:tcW w:w="3827" w:type="dxa"/>
            <w:vAlign w:val="center"/>
          </w:tcPr>
          <w:p w14:paraId="39AF6D74" w14:textId="77777777" w:rsidR="003D247A" w:rsidRPr="00475770" w:rsidRDefault="003D247A" w:rsidP="00172287">
            <w:pPr>
              <w:jc w:val="both"/>
              <w:rPr>
                <w:rFonts w:ascii="Arial" w:hAnsi="Arial"/>
              </w:rPr>
            </w:pPr>
            <w:r w:rsidRPr="00475770">
              <w:rPr>
                <w:rFonts w:ascii="Arial" w:hAnsi="Arial"/>
              </w:rPr>
              <w:t>To strip the wires of the AC input cable.</w:t>
            </w:r>
          </w:p>
        </w:tc>
      </w:tr>
      <w:tr w:rsidR="003D247A" w:rsidRPr="00475770" w14:paraId="33C5283A" w14:textId="77777777" w:rsidTr="00743B0B">
        <w:trPr>
          <w:trHeight w:val="567"/>
          <w:jc w:val="center"/>
        </w:trPr>
        <w:tc>
          <w:tcPr>
            <w:tcW w:w="2972" w:type="dxa"/>
            <w:vAlign w:val="center"/>
          </w:tcPr>
          <w:p w14:paraId="1205FFCB" w14:textId="0EFCC81C" w:rsidR="003D247A" w:rsidRPr="00475770" w:rsidRDefault="001E410B" w:rsidP="001E410B">
            <w:pPr>
              <w:jc w:val="both"/>
              <w:rPr>
                <w:rFonts w:ascii="Arial" w:hAnsi="Arial"/>
                <w:b/>
              </w:rPr>
            </w:pPr>
            <w:r w:rsidRPr="00475770">
              <w:rPr>
                <w:rFonts w:ascii="Arial" w:hAnsi="Arial"/>
                <w:b/>
              </w:rPr>
              <w:t>Cable Lug Tool</w:t>
            </w:r>
            <w:r w:rsidR="007D1449" w:rsidRPr="00475770">
              <w:rPr>
                <w:rFonts w:ascii="Arial" w:hAnsi="Arial"/>
                <w:b/>
              </w:rPr>
              <w:t>s</w:t>
            </w:r>
          </w:p>
        </w:tc>
        <w:tc>
          <w:tcPr>
            <w:tcW w:w="3827" w:type="dxa"/>
            <w:vAlign w:val="center"/>
          </w:tcPr>
          <w:p w14:paraId="0B32B7E3" w14:textId="0A309EDF" w:rsidR="003D247A" w:rsidRPr="00475770" w:rsidRDefault="007D1449" w:rsidP="001E410B">
            <w:pPr>
              <w:rPr>
                <w:rFonts w:ascii="Arial" w:hAnsi="Arial"/>
              </w:rPr>
            </w:pPr>
            <w:r w:rsidRPr="00475770">
              <w:rPr>
                <w:rFonts w:ascii="Arial" w:hAnsi="Arial"/>
              </w:rPr>
              <w:t>Size: M10 (AC wires)</w:t>
            </w:r>
          </w:p>
        </w:tc>
      </w:tr>
    </w:tbl>
    <w:p w14:paraId="73B4B4A6" w14:textId="5C32EF84" w:rsidR="00E93887" w:rsidRPr="00475770" w:rsidRDefault="007350BC" w:rsidP="00D377F5">
      <w:pPr>
        <w:pStyle w:val="NOTE0"/>
      </w:pPr>
      <w:r w:rsidRPr="00475770">
        <w:rPr>
          <w:noProof/>
        </w:rPr>
        <w:drawing>
          <wp:anchor distT="0" distB="0" distL="114300" distR="114300" simplePos="0" relativeHeight="252469248" behindDoc="0" locked="0" layoutInCell="1" allowOverlap="1" wp14:anchorId="31B26BE7" wp14:editId="3F1B55DD">
            <wp:simplePos x="0" y="0"/>
            <wp:positionH relativeFrom="margin">
              <wp:align>left</wp:align>
            </wp:positionH>
            <wp:positionV relativeFrom="paragraph">
              <wp:posOffset>50480</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475770">
        <w:t>NOTE</w:t>
      </w:r>
    </w:p>
    <w:p w14:paraId="76834481" w14:textId="591D9D53" w:rsidR="00E93887" w:rsidRPr="00475770" w:rsidRDefault="00E93887" w:rsidP="00B25860">
      <w:pPr>
        <w:pStyle w:val="NOTE"/>
        <w:numPr>
          <w:ilvl w:val="0"/>
          <w:numId w:val="46"/>
        </w:numPr>
        <w:ind w:left="704"/>
      </w:pPr>
      <w:r w:rsidRPr="00475770">
        <w:rPr>
          <w:rFonts w:hint="eastAsia"/>
        </w:rPr>
        <w:t>T</w:t>
      </w:r>
      <w:r w:rsidRPr="00475770">
        <w:t xml:space="preserve">he tools mentioned above are not </w:t>
      </w:r>
      <w:r w:rsidR="00777848" w:rsidRPr="00475770">
        <w:t>provided</w:t>
      </w:r>
      <w:r w:rsidRPr="00475770">
        <w:t xml:space="preserve">. </w:t>
      </w:r>
      <w:r w:rsidR="00777848" w:rsidRPr="00475770">
        <w:t>Be</w:t>
      </w:r>
      <w:r w:rsidRPr="00475770">
        <w:t xml:space="preserve"> sure </w:t>
      </w:r>
      <w:r w:rsidR="00777848" w:rsidRPr="00475770">
        <w:t>to</w:t>
      </w:r>
      <w:r w:rsidRPr="00475770">
        <w:t xml:space="preserve"> have all the tools prepared </w:t>
      </w:r>
      <w:r w:rsidR="00777848" w:rsidRPr="00475770">
        <w:t>prior to</w:t>
      </w:r>
      <w:r w:rsidRPr="00475770">
        <w:t xml:space="preserve"> the installation.</w:t>
      </w:r>
    </w:p>
    <w:p w14:paraId="24E800FA" w14:textId="01FDF17E" w:rsidR="00E93887" w:rsidRPr="00475770" w:rsidRDefault="00E93887" w:rsidP="00B25860">
      <w:pPr>
        <w:pStyle w:val="NOTE"/>
        <w:numPr>
          <w:ilvl w:val="0"/>
          <w:numId w:val="46"/>
        </w:numPr>
        <w:ind w:left="704"/>
        <w:rPr>
          <w:rFonts w:eastAsiaTheme="minorEastAsia"/>
        </w:rPr>
      </w:pPr>
      <w:r w:rsidRPr="00475770">
        <w:t xml:space="preserve">This tool list does not necessarily include all the tools </w:t>
      </w:r>
      <w:r w:rsidR="00777848" w:rsidRPr="00475770">
        <w:t>you may need</w:t>
      </w:r>
      <w:r w:rsidRPr="00475770">
        <w:t>.</w:t>
      </w:r>
    </w:p>
    <w:p w14:paraId="6C402C63" w14:textId="77777777" w:rsidR="00E93887" w:rsidRPr="00475770" w:rsidRDefault="00E93887" w:rsidP="00E93887">
      <w:pPr>
        <w:sectPr w:rsidR="00E93887" w:rsidRPr="00475770" w:rsidSect="00D26989">
          <w:pgSz w:w="8392" w:h="11907"/>
          <w:pgMar w:top="567" w:right="567" w:bottom="567" w:left="567" w:header="0" w:footer="340" w:gutter="0"/>
          <w:cols w:space="720"/>
          <w:docGrid w:linePitch="245"/>
        </w:sectPr>
      </w:pPr>
    </w:p>
    <w:p w14:paraId="731CA02C" w14:textId="601D97B8" w:rsidR="00B47419" w:rsidRPr="00475770" w:rsidRDefault="003C6F4C" w:rsidP="00777848">
      <w:pPr>
        <w:pStyle w:val="10"/>
      </w:pPr>
      <w:bookmarkStart w:id="176" w:name="_Toc106900404"/>
      <w:bookmarkStart w:id="177" w:name="_Toc106983276"/>
      <w:bookmarkStart w:id="178" w:name="_Toc131778941"/>
      <w:r w:rsidRPr="00475770">
        <w:rPr>
          <w:rFonts w:hint="eastAsia"/>
          <w:noProof/>
        </w:rPr>
        <w:lastRenderedPageBreak/>
        <w:drawing>
          <wp:anchor distT="0" distB="0" distL="114300" distR="114300" simplePos="0" relativeHeight="252311552" behindDoc="0" locked="0" layoutInCell="1" allowOverlap="1" wp14:anchorId="4DF51AA2" wp14:editId="6426CE4F">
            <wp:simplePos x="0" y="0"/>
            <wp:positionH relativeFrom="leftMargin">
              <wp:posOffset>353060</wp:posOffset>
            </wp:positionH>
            <wp:positionV relativeFrom="paragraph">
              <wp:posOffset>713315</wp:posOffset>
            </wp:positionV>
            <wp:extent cx="145415" cy="145415"/>
            <wp:effectExtent l="0" t="0" r="6985" b="6985"/>
            <wp:wrapNone/>
            <wp:docPr id="24136" name="图片 2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3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B47419" w:rsidRPr="00475770">
        <w:t>Installation</w:t>
      </w:r>
      <w:bookmarkEnd w:id="176"/>
      <w:bookmarkEnd w:id="177"/>
      <w:bookmarkEnd w:id="178"/>
    </w:p>
    <w:p w14:paraId="6D93632F" w14:textId="1A8E4C9B" w:rsidR="00B80BE6" w:rsidRPr="00475770" w:rsidRDefault="00B80BE6" w:rsidP="00D377F5">
      <w:pPr>
        <w:pStyle w:val="NOTE0"/>
      </w:pPr>
      <w:bookmarkStart w:id="179" w:name="5.1_General_installation_procedure"/>
      <w:bookmarkStart w:id="180" w:name="_bookmark72"/>
      <w:bookmarkStart w:id="181" w:name="_Toc102657984"/>
      <w:bookmarkEnd w:id="179"/>
      <w:bookmarkEnd w:id="180"/>
      <w:r w:rsidRPr="00475770">
        <w:rPr>
          <w:rFonts w:hint="eastAsia"/>
        </w:rPr>
        <w:t>I</w:t>
      </w:r>
      <w:r w:rsidRPr="00475770">
        <w:t>MPORTANT</w:t>
      </w:r>
    </w:p>
    <w:p w14:paraId="4A50E295" w14:textId="06261B5C" w:rsidR="00B80BE6" w:rsidRPr="00475770" w:rsidRDefault="00B80BE6" w:rsidP="00B25860">
      <w:pPr>
        <w:pStyle w:val="NOTE"/>
        <w:numPr>
          <w:ilvl w:val="0"/>
          <w:numId w:val="47"/>
        </w:numPr>
        <w:ind w:left="704"/>
      </w:pPr>
      <w:r w:rsidRPr="00475770">
        <w:t>The installation should be performed by an installation engineer.</w:t>
      </w:r>
    </w:p>
    <w:p w14:paraId="1C11462C" w14:textId="178B67A6" w:rsidR="00B80BE6" w:rsidRPr="00475770" w:rsidRDefault="00B80BE6" w:rsidP="00B25860">
      <w:pPr>
        <w:pStyle w:val="NOTE"/>
        <w:numPr>
          <w:ilvl w:val="0"/>
          <w:numId w:val="47"/>
        </w:numPr>
        <w:ind w:left="704"/>
      </w:pPr>
      <w:r w:rsidRPr="00475770">
        <w:rPr>
          <w:rFonts w:hint="eastAsia"/>
        </w:rPr>
        <w:t>M</w:t>
      </w:r>
      <w:r w:rsidRPr="00475770">
        <w:t>ake sure all required permits are granted</w:t>
      </w:r>
      <w:r w:rsidR="00777848" w:rsidRPr="00475770">
        <w:t xml:space="preserve"> form local authorities</w:t>
      </w:r>
      <w:r w:rsidRPr="00475770">
        <w:t>.</w:t>
      </w:r>
    </w:p>
    <w:p w14:paraId="5DBDC9DE" w14:textId="77777777" w:rsidR="00B80BE6" w:rsidRPr="00475770" w:rsidRDefault="00B80BE6" w:rsidP="00B25860">
      <w:pPr>
        <w:pStyle w:val="NOTE"/>
        <w:numPr>
          <w:ilvl w:val="0"/>
          <w:numId w:val="47"/>
        </w:numPr>
        <w:ind w:left="704"/>
      </w:pPr>
      <w:r w:rsidRPr="00475770">
        <w:rPr>
          <w:rFonts w:hint="eastAsia"/>
        </w:rPr>
        <w:t>M</w:t>
      </w:r>
      <w:r w:rsidRPr="00475770">
        <w:t>ake sure the AC input cable is available.</w:t>
      </w:r>
    </w:p>
    <w:p w14:paraId="54F63937" w14:textId="178AACA9" w:rsidR="00B80BE6" w:rsidRPr="00475770" w:rsidRDefault="00B80BE6" w:rsidP="00B25860">
      <w:pPr>
        <w:pStyle w:val="NOTE"/>
        <w:numPr>
          <w:ilvl w:val="0"/>
          <w:numId w:val="47"/>
        </w:numPr>
        <w:ind w:left="704"/>
      </w:pPr>
      <w:r w:rsidRPr="00475770">
        <w:t xml:space="preserve">Make sure the tools for installation </w:t>
      </w:r>
      <w:r w:rsidR="00777848" w:rsidRPr="00475770">
        <w:t>are</w:t>
      </w:r>
      <w:r w:rsidRPr="00475770">
        <w:t xml:space="preserve"> prepared</w:t>
      </w:r>
      <w:r w:rsidR="008A73C9" w:rsidRPr="00475770">
        <w:t xml:space="preserve">, see </w:t>
      </w:r>
      <w:r w:rsidR="008A73C9" w:rsidRPr="00475770">
        <w:rPr>
          <w:rStyle w:val="Char1"/>
        </w:rPr>
        <w:fldChar w:fldCharType="begin"/>
      </w:r>
      <w:r w:rsidR="008A73C9" w:rsidRPr="00475770">
        <w:rPr>
          <w:rStyle w:val="Char1"/>
        </w:rPr>
        <w:instrText xml:space="preserve"> REF _Ref103021095 \h  \* MERGEFORMAT </w:instrText>
      </w:r>
      <w:r w:rsidR="008A73C9" w:rsidRPr="00475770">
        <w:rPr>
          <w:rStyle w:val="Char1"/>
        </w:rPr>
      </w:r>
      <w:r w:rsidR="008A73C9" w:rsidRPr="00475770">
        <w:rPr>
          <w:rStyle w:val="Char1"/>
        </w:rPr>
        <w:fldChar w:fldCharType="separate"/>
      </w:r>
      <w:r w:rsidR="00715901" w:rsidRPr="00715901">
        <w:rPr>
          <w:rStyle w:val="Char1"/>
        </w:rPr>
        <w:t>Table 4</w:t>
      </w:r>
      <w:r w:rsidR="00715901" w:rsidRPr="00715901">
        <w:rPr>
          <w:rStyle w:val="Char1"/>
        </w:rPr>
        <w:noBreakHyphen/>
        <w:t>2 Installation Tools</w:t>
      </w:r>
      <w:r w:rsidR="008A73C9" w:rsidRPr="00475770">
        <w:rPr>
          <w:rStyle w:val="Char1"/>
        </w:rPr>
        <w:fldChar w:fldCharType="end"/>
      </w:r>
      <w:r w:rsidRPr="00475770">
        <w:t>.</w:t>
      </w:r>
    </w:p>
    <w:p w14:paraId="4CFC4AA2" w14:textId="01DDDC55" w:rsidR="007350BC" w:rsidRPr="00475770" w:rsidRDefault="007350BC" w:rsidP="00B25860">
      <w:pPr>
        <w:pStyle w:val="NOTE"/>
        <w:numPr>
          <w:ilvl w:val="0"/>
          <w:numId w:val="47"/>
        </w:numPr>
        <w:ind w:left="704"/>
      </w:pPr>
      <w:r w:rsidRPr="00475770">
        <w:t>Che</w:t>
      </w:r>
      <w:r w:rsidRPr="00475770">
        <w:rPr>
          <w:rFonts w:hint="eastAsia"/>
        </w:rPr>
        <w:t>c</w:t>
      </w:r>
      <w:r w:rsidRPr="00475770">
        <w:t>k the cable connection status and voltages before powering on the MaxiCharger.</w:t>
      </w:r>
    </w:p>
    <w:p w14:paraId="04FDDE95" w14:textId="6B914B6B" w:rsidR="00B80BE6" w:rsidRPr="00475770" w:rsidRDefault="00777848" w:rsidP="00B25860">
      <w:pPr>
        <w:pStyle w:val="NOTE"/>
        <w:numPr>
          <w:ilvl w:val="0"/>
          <w:numId w:val="47"/>
        </w:numPr>
        <w:ind w:left="704"/>
      </w:pPr>
      <w:r w:rsidRPr="00475770">
        <w:t>Make sure there</w:t>
      </w:r>
      <w:r w:rsidR="00B80BE6" w:rsidRPr="00475770">
        <w:t xml:space="preserve"> is no voltage on the AC input cable during the </w:t>
      </w:r>
      <w:r w:rsidRPr="00475770">
        <w:t>entire</w:t>
      </w:r>
      <w:r w:rsidR="00B80BE6" w:rsidRPr="00475770">
        <w:t xml:space="preserve"> installation procedure.</w:t>
      </w:r>
    </w:p>
    <w:p w14:paraId="1A50A750" w14:textId="77777777" w:rsidR="00B80BE6" w:rsidRPr="00475770" w:rsidRDefault="00B80BE6" w:rsidP="007E10DC">
      <w:pPr>
        <w:pStyle w:val="a1"/>
      </w:pPr>
      <w:r w:rsidRPr="00475770">
        <w:rPr>
          <w:rFonts w:hint="eastAsia"/>
        </w:rPr>
        <w:t>T</w:t>
      </w:r>
      <w:r w:rsidRPr="00475770">
        <w:t>o perform an installation (general procedure)</w:t>
      </w:r>
    </w:p>
    <w:p w14:paraId="27186699" w14:textId="76282C3E" w:rsidR="00B80BE6" w:rsidRPr="00475770" w:rsidRDefault="00B80BE6" w:rsidP="00195C05">
      <w:pPr>
        <w:pStyle w:val="a0"/>
        <w:numPr>
          <w:ilvl w:val="0"/>
          <w:numId w:val="17"/>
        </w:numPr>
      </w:pPr>
      <w:r w:rsidRPr="00475770">
        <w:rPr>
          <w:rStyle w:val="Char0"/>
        </w:rPr>
        <w:t>Prepare</w:t>
      </w:r>
      <w:r w:rsidRPr="00475770">
        <w:t xml:space="preserve"> </w:t>
      </w:r>
      <w:r w:rsidR="00037018" w:rsidRPr="00475770">
        <w:t>the site and unpack</w:t>
      </w:r>
      <w:r w:rsidRPr="00475770">
        <w:t xml:space="preserve"> the Maxi</w:t>
      </w:r>
      <w:r w:rsidRPr="00195C05">
        <w:rPr>
          <w:rFonts w:eastAsiaTheme="minorEastAsia"/>
        </w:rPr>
        <w:t>Charger</w:t>
      </w:r>
      <w:r w:rsidRPr="00475770">
        <w:t>.</w:t>
      </w:r>
    </w:p>
    <w:p w14:paraId="12568D5D" w14:textId="68991866" w:rsidR="00B80BE6" w:rsidRPr="00475770" w:rsidRDefault="008A73C9" w:rsidP="00195C05">
      <w:pPr>
        <w:pStyle w:val="a0"/>
        <w:numPr>
          <w:ilvl w:val="0"/>
          <w:numId w:val="17"/>
        </w:numPr>
      </w:pPr>
      <w:r w:rsidRPr="00475770">
        <w:t>Install the cabinet</w:t>
      </w:r>
      <w:r w:rsidR="00B80BE6" w:rsidRPr="00475770">
        <w:t>.</w:t>
      </w:r>
    </w:p>
    <w:p w14:paraId="26E23A32" w14:textId="089644AF" w:rsidR="00037018" w:rsidRPr="00475770" w:rsidRDefault="00037018" w:rsidP="00195C05">
      <w:pPr>
        <w:pStyle w:val="a0"/>
        <w:numPr>
          <w:ilvl w:val="0"/>
          <w:numId w:val="17"/>
        </w:numPr>
      </w:pPr>
      <w:r w:rsidRPr="00475770">
        <w:t>Prepare for cable installation.</w:t>
      </w:r>
    </w:p>
    <w:p w14:paraId="1D79DF8F" w14:textId="6DF9E565" w:rsidR="00B80BE6" w:rsidRPr="00475770" w:rsidRDefault="00037018" w:rsidP="00195C05">
      <w:pPr>
        <w:pStyle w:val="a0"/>
        <w:numPr>
          <w:ilvl w:val="0"/>
          <w:numId w:val="17"/>
        </w:numPr>
      </w:pPr>
      <w:r w:rsidRPr="00475770">
        <w:t xml:space="preserve">Connect </w:t>
      </w:r>
      <w:r w:rsidR="008A73C9" w:rsidRPr="00475770">
        <w:t>the electrical wi</w:t>
      </w:r>
      <w:r w:rsidRPr="00475770">
        <w:t>r</w:t>
      </w:r>
      <w:r w:rsidRPr="00475770">
        <w:rPr>
          <w:rFonts w:hint="eastAsia"/>
        </w:rPr>
        <w:t>es</w:t>
      </w:r>
      <w:r w:rsidR="00B80BE6" w:rsidRPr="00475770">
        <w:t>.</w:t>
      </w:r>
    </w:p>
    <w:p w14:paraId="67824252" w14:textId="77777777" w:rsidR="00B80BE6" w:rsidRPr="00475770" w:rsidRDefault="00B80BE6" w:rsidP="00195C05">
      <w:pPr>
        <w:pStyle w:val="a0"/>
        <w:numPr>
          <w:ilvl w:val="0"/>
          <w:numId w:val="17"/>
        </w:numPr>
      </w:pPr>
      <w:r w:rsidRPr="00475770">
        <w:t>Install the charging modules.</w:t>
      </w:r>
    </w:p>
    <w:p w14:paraId="0B3727AC" w14:textId="463A0567" w:rsidR="00B80BE6" w:rsidRPr="00475770" w:rsidRDefault="00B80BE6" w:rsidP="00195C05">
      <w:pPr>
        <w:pStyle w:val="a0"/>
        <w:numPr>
          <w:ilvl w:val="0"/>
          <w:numId w:val="17"/>
        </w:numPr>
      </w:pPr>
      <w:r w:rsidRPr="00475770">
        <w:t>Install the external residual-current device.</w:t>
      </w:r>
    </w:p>
    <w:p w14:paraId="5DF9A9D4" w14:textId="77777777" w:rsidR="00B80BE6" w:rsidRPr="00475770" w:rsidRDefault="00B80BE6" w:rsidP="00195C05">
      <w:pPr>
        <w:pStyle w:val="a0"/>
        <w:numPr>
          <w:ilvl w:val="0"/>
          <w:numId w:val="17"/>
        </w:numPr>
      </w:pPr>
      <w:r w:rsidRPr="00475770">
        <w:t>Prepare for commissioning.</w:t>
      </w:r>
    </w:p>
    <w:p w14:paraId="2D741D2E" w14:textId="77777777" w:rsidR="00763535" w:rsidRPr="00475770" w:rsidRDefault="00763535" w:rsidP="00467A6B">
      <w:pPr>
        <w:sectPr w:rsidR="00763535" w:rsidRPr="00475770" w:rsidSect="00D26989">
          <w:pgSz w:w="8392" w:h="11907"/>
          <w:pgMar w:top="567" w:right="567" w:bottom="567" w:left="567" w:header="340" w:footer="340" w:gutter="0"/>
          <w:cols w:space="720"/>
          <w:docGrid w:linePitch="245"/>
        </w:sectPr>
      </w:pPr>
      <w:bookmarkStart w:id="182" w:name="5.2_Site_preparation"/>
      <w:bookmarkStart w:id="183" w:name="_bookmark73"/>
      <w:bookmarkStart w:id="184" w:name="5.3_Prepare_the_foundation"/>
      <w:bookmarkStart w:id="185" w:name="_bookmark76"/>
      <w:bookmarkStart w:id="186" w:name="_Toc102657949"/>
      <w:bookmarkStart w:id="187" w:name="_Ref102745363"/>
      <w:bookmarkStart w:id="188" w:name="_Ref102753598"/>
      <w:bookmarkEnd w:id="181"/>
      <w:bookmarkEnd w:id="182"/>
      <w:bookmarkEnd w:id="183"/>
      <w:bookmarkEnd w:id="184"/>
      <w:bookmarkEnd w:id="185"/>
    </w:p>
    <w:p w14:paraId="27A45953" w14:textId="65E21608" w:rsidR="00406AB9" w:rsidRPr="00475770" w:rsidRDefault="00406AB9" w:rsidP="00406AB9">
      <w:pPr>
        <w:pStyle w:val="2"/>
        <w:spacing w:before="240"/>
      </w:pPr>
      <w:bookmarkStart w:id="189" w:name="_Toc106900405"/>
      <w:bookmarkStart w:id="190" w:name="_Toc106983277"/>
      <w:bookmarkStart w:id="191" w:name="_Toc131778942"/>
      <w:r w:rsidRPr="00475770">
        <w:lastRenderedPageBreak/>
        <w:t>Preparing the Installation Site</w:t>
      </w:r>
      <w:bookmarkEnd w:id="186"/>
      <w:bookmarkEnd w:id="187"/>
      <w:bookmarkEnd w:id="189"/>
      <w:bookmarkEnd w:id="190"/>
      <w:bookmarkEnd w:id="191"/>
    </w:p>
    <w:p w14:paraId="67037F12" w14:textId="6CCEA5AC" w:rsidR="00406AB9" w:rsidRPr="00475770" w:rsidRDefault="00406AB9" w:rsidP="00EC103E">
      <w:pPr>
        <w:pStyle w:val="ad"/>
        <w:keepNext/>
        <w:keepLines/>
        <w:numPr>
          <w:ilvl w:val="0"/>
          <w:numId w:val="27"/>
        </w:numPr>
        <w:spacing w:beforeLines="100" w:before="240" w:afterLines="50"/>
        <w:ind w:left="654"/>
        <w:jc w:val="left"/>
        <w:outlineLvl w:val="2"/>
        <w:rPr>
          <w:b/>
          <w:vanish/>
          <w:sz w:val="24"/>
          <w:szCs w:val="32"/>
        </w:rPr>
      </w:pPr>
      <w:bookmarkStart w:id="192" w:name="_Toc101985064"/>
      <w:bookmarkStart w:id="193" w:name="_Toc102030860"/>
      <w:bookmarkStart w:id="194" w:name="_Toc102068907"/>
      <w:bookmarkStart w:id="195" w:name="_Toc102122043"/>
      <w:bookmarkStart w:id="196" w:name="_Toc102147239"/>
      <w:bookmarkStart w:id="197" w:name="_Toc102147424"/>
      <w:bookmarkStart w:id="198" w:name="_Toc102657950"/>
      <w:bookmarkStart w:id="199" w:name="_Toc102749394"/>
      <w:bookmarkStart w:id="200" w:name="_Toc102750993"/>
      <w:bookmarkStart w:id="201" w:name="_Toc102751148"/>
      <w:bookmarkStart w:id="202" w:name="_Toc102751306"/>
      <w:bookmarkStart w:id="203" w:name="_Toc102759523"/>
      <w:bookmarkStart w:id="204" w:name="_Toc102842447"/>
      <w:bookmarkStart w:id="205" w:name="_Toc102845729"/>
      <w:bookmarkStart w:id="206" w:name="_Toc102846960"/>
      <w:bookmarkStart w:id="207" w:name="_Toc103009037"/>
      <w:bookmarkStart w:id="208" w:name="_Toc103105613"/>
      <w:bookmarkStart w:id="209" w:name="_Toc103185662"/>
      <w:bookmarkStart w:id="210" w:name="_Toc103194668"/>
      <w:bookmarkStart w:id="211" w:name="_Toc103194760"/>
      <w:bookmarkStart w:id="212" w:name="_Toc103195826"/>
      <w:bookmarkStart w:id="213" w:name="_Toc103247642"/>
      <w:bookmarkStart w:id="214" w:name="_Toc103278884"/>
      <w:bookmarkStart w:id="215" w:name="_Toc103364598"/>
      <w:bookmarkStart w:id="216" w:name="_Toc103364932"/>
      <w:bookmarkStart w:id="217" w:name="_Toc103365032"/>
      <w:bookmarkStart w:id="218" w:name="_Toc103471715"/>
      <w:bookmarkStart w:id="219" w:name="_Toc103606550"/>
      <w:bookmarkStart w:id="220" w:name="_Toc103624163"/>
      <w:bookmarkStart w:id="221" w:name="_Toc103786346"/>
      <w:bookmarkStart w:id="222" w:name="_Toc104904471"/>
      <w:bookmarkStart w:id="223" w:name="_Toc104904635"/>
      <w:bookmarkStart w:id="224" w:name="_Toc104904733"/>
      <w:bookmarkStart w:id="225" w:name="_Toc104904831"/>
      <w:bookmarkStart w:id="226" w:name="_Toc104904926"/>
      <w:bookmarkStart w:id="227" w:name="_Toc104911867"/>
      <w:bookmarkStart w:id="228" w:name="_Toc104918078"/>
      <w:bookmarkStart w:id="229" w:name="_Toc105080790"/>
      <w:bookmarkStart w:id="230" w:name="_Toc105487681"/>
      <w:bookmarkStart w:id="231" w:name="_Toc105573359"/>
      <w:bookmarkStart w:id="232" w:name="_Toc106091505"/>
      <w:bookmarkStart w:id="233" w:name="_Toc106787002"/>
      <w:bookmarkStart w:id="234" w:name="_Toc106788457"/>
      <w:bookmarkStart w:id="235" w:name="_Toc106789620"/>
      <w:bookmarkStart w:id="236" w:name="_Toc106789861"/>
      <w:bookmarkStart w:id="237" w:name="_Toc106900009"/>
      <w:bookmarkStart w:id="238" w:name="_Toc106900406"/>
      <w:bookmarkStart w:id="239" w:name="_Toc106956537"/>
      <w:bookmarkStart w:id="240" w:name="_Toc106983278"/>
      <w:bookmarkStart w:id="241" w:name="_Toc108462278"/>
      <w:bookmarkStart w:id="242" w:name="_Toc118972052"/>
      <w:bookmarkStart w:id="243" w:name="_Toc119068316"/>
      <w:bookmarkStart w:id="244" w:name="_Toc129791034"/>
      <w:bookmarkStart w:id="245" w:name="_Toc130819449"/>
      <w:bookmarkStart w:id="246" w:name="_Toc131751125"/>
      <w:bookmarkStart w:id="247" w:name="_Toc131778943"/>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0C2EBF0B" w14:textId="77777777" w:rsidR="00406AB9" w:rsidRPr="00475770" w:rsidRDefault="00406AB9" w:rsidP="00EC103E">
      <w:pPr>
        <w:pStyle w:val="ad"/>
        <w:keepNext/>
        <w:keepLines/>
        <w:numPr>
          <w:ilvl w:val="0"/>
          <w:numId w:val="27"/>
        </w:numPr>
        <w:spacing w:beforeLines="100" w:before="240" w:afterLines="50"/>
        <w:ind w:left="654"/>
        <w:jc w:val="left"/>
        <w:outlineLvl w:val="2"/>
        <w:rPr>
          <w:b/>
          <w:vanish/>
          <w:sz w:val="24"/>
          <w:szCs w:val="32"/>
        </w:rPr>
      </w:pPr>
      <w:bookmarkStart w:id="248" w:name="_Toc101985065"/>
      <w:bookmarkStart w:id="249" w:name="_Toc102030861"/>
      <w:bookmarkStart w:id="250" w:name="_Toc102068908"/>
      <w:bookmarkStart w:id="251" w:name="_Toc102122044"/>
      <w:bookmarkStart w:id="252" w:name="_Toc102147240"/>
      <w:bookmarkStart w:id="253" w:name="_Toc102147425"/>
      <w:bookmarkStart w:id="254" w:name="_Toc102657951"/>
      <w:bookmarkStart w:id="255" w:name="_Toc102749395"/>
      <w:bookmarkStart w:id="256" w:name="_Toc102750994"/>
      <w:bookmarkStart w:id="257" w:name="_Toc102751149"/>
      <w:bookmarkStart w:id="258" w:name="_Toc102751307"/>
      <w:bookmarkStart w:id="259" w:name="_Toc102759524"/>
      <w:bookmarkStart w:id="260" w:name="_Toc102842448"/>
      <w:bookmarkStart w:id="261" w:name="_Toc102845730"/>
      <w:bookmarkStart w:id="262" w:name="_Toc102846961"/>
      <w:bookmarkStart w:id="263" w:name="_Toc103009038"/>
      <w:bookmarkStart w:id="264" w:name="_Toc103105614"/>
      <w:bookmarkStart w:id="265" w:name="_Toc103185663"/>
      <w:bookmarkStart w:id="266" w:name="_Toc103194669"/>
      <w:bookmarkStart w:id="267" w:name="_Toc103194761"/>
      <w:bookmarkStart w:id="268" w:name="_Toc103195827"/>
      <w:bookmarkStart w:id="269" w:name="_Toc103247643"/>
      <w:bookmarkStart w:id="270" w:name="_Toc103278885"/>
      <w:bookmarkStart w:id="271" w:name="_Toc103364599"/>
      <w:bookmarkStart w:id="272" w:name="_Toc103364933"/>
      <w:bookmarkStart w:id="273" w:name="_Toc103365033"/>
      <w:bookmarkStart w:id="274" w:name="_Toc103471716"/>
      <w:bookmarkStart w:id="275" w:name="_Toc103606551"/>
      <w:bookmarkStart w:id="276" w:name="_Toc103624164"/>
      <w:bookmarkStart w:id="277" w:name="_Toc103786347"/>
      <w:bookmarkStart w:id="278" w:name="_Toc104904472"/>
      <w:bookmarkStart w:id="279" w:name="_Toc104904636"/>
      <w:bookmarkStart w:id="280" w:name="_Toc104904734"/>
      <w:bookmarkStart w:id="281" w:name="_Toc104904832"/>
      <w:bookmarkStart w:id="282" w:name="_Toc104904927"/>
      <w:bookmarkStart w:id="283" w:name="_Toc104911868"/>
      <w:bookmarkStart w:id="284" w:name="_Toc104918079"/>
      <w:bookmarkStart w:id="285" w:name="_Toc105080791"/>
      <w:bookmarkStart w:id="286" w:name="_Toc105487682"/>
      <w:bookmarkStart w:id="287" w:name="_Toc105573360"/>
      <w:bookmarkStart w:id="288" w:name="_Toc106091506"/>
      <w:bookmarkStart w:id="289" w:name="_Toc106787003"/>
      <w:bookmarkStart w:id="290" w:name="_Toc106788458"/>
      <w:bookmarkStart w:id="291" w:name="_Toc106789621"/>
      <w:bookmarkStart w:id="292" w:name="_Toc106789862"/>
      <w:bookmarkStart w:id="293" w:name="_Toc106900010"/>
      <w:bookmarkStart w:id="294" w:name="_Toc106900407"/>
      <w:bookmarkStart w:id="295" w:name="_Toc106956538"/>
      <w:bookmarkStart w:id="296" w:name="_Toc106983279"/>
      <w:bookmarkStart w:id="297" w:name="_Toc108462279"/>
      <w:bookmarkStart w:id="298" w:name="_Toc118972053"/>
      <w:bookmarkStart w:id="299" w:name="_Toc119068317"/>
      <w:bookmarkStart w:id="300" w:name="_Toc129791035"/>
      <w:bookmarkStart w:id="301" w:name="_Toc130819450"/>
      <w:bookmarkStart w:id="302" w:name="_Toc131751126"/>
      <w:bookmarkStart w:id="303" w:name="_Toc131778944"/>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p>
    <w:p w14:paraId="7863B2E1" w14:textId="77777777" w:rsidR="00406AB9" w:rsidRPr="00475770" w:rsidRDefault="00406AB9" w:rsidP="00EC103E">
      <w:pPr>
        <w:pStyle w:val="ad"/>
        <w:keepNext/>
        <w:keepLines/>
        <w:numPr>
          <w:ilvl w:val="0"/>
          <w:numId w:val="27"/>
        </w:numPr>
        <w:spacing w:beforeLines="100" w:before="240" w:afterLines="50"/>
        <w:ind w:left="654"/>
        <w:jc w:val="left"/>
        <w:outlineLvl w:val="2"/>
        <w:rPr>
          <w:b/>
          <w:vanish/>
          <w:sz w:val="24"/>
          <w:szCs w:val="32"/>
        </w:rPr>
      </w:pPr>
      <w:bookmarkStart w:id="304" w:name="_Toc101985066"/>
      <w:bookmarkStart w:id="305" w:name="_Toc102030862"/>
      <w:bookmarkStart w:id="306" w:name="_Toc102068909"/>
      <w:bookmarkStart w:id="307" w:name="_Toc102122045"/>
      <w:bookmarkStart w:id="308" w:name="_Toc102147241"/>
      <w:bookmarkStart w:id="309" w:name="_Toc102147426"/>
      <w:bookmarkStart w:id="310" w:name="_Toc102657952"/>
      <w:bookmarkStart w:id="311" w:name="_Toc102749396"/>
      <w:bookmarkStart w:id="312" w:name="_Toc102750995"/>
      <w:bookmarkStart w:id="313" w:name="_Toc102751150"/>
      <w:bookmarkStart w:id="314" w:name="_Toc102751308"/>
      <w:bookmarkStart w:id="315" w:name="_Toc102759525"/>
      <w:bookmarkStart w:id="316" w:name="_Toc102842449"/>
      <w:bookmarkStart w:id="317" w:name="_Toc102845731"/>
      <w:bookmarkStart w:id="318" w:name="_Toc102846962"/>
      <w:bookmarkStart w:id="319" w:name="_Toc103009039"/>
      <w:bookmarkStart w:id="320" w:name="_Toc103105615"/>
      <w:bookmarkStart w:id="321" w:name="_Toc103185664"/>
      <w:bookmarkStart w:id="322" w:name="_Toc103194670"/>
      <w:bookmarkStart w:id="323" w:name="_Toc103194762"/>
      <w:bookmarkStart w:id="324" w:name="_Toc103195828"/>
      <w:bookmarkStart w:id="325" w:name="_Toc103247644"/>
      <w:bookmarkStart w:id="326" w:name="_Toc103278886"/>
      <w:bookmarkStart w:id="327" w:name="_Toc103364600"/>
      <w:bookmarkStart w:id="328" w:name="_Toc103364934"/>
      <w:bookmarkStart w:id="329" w:name="_Toc103365034"/>
      <w:bookmarkStart w:id="330" w:name="_Toc103471717"/>
      <w:bookmarkStart w:id="331" w:name="_Toc103606552"/>
      <w:bookmarkStart w:id="332" w:name="_Toc103624165"/>
      <w:bookmarkStart w:id="333" w:name="_Toc103786348"/>
      <w:bookmarkStart w:id="334" w:name="_Toc104904473"/>
      <w:bookmarkStart w:id="335" w:name="_Toc104904637"/>
      <w:bookmarkStart w:id="336" w:name="_Toc104904735"/>
      <w:bookmarkStart w:id="337" w:name="_Toc104904833"/>
      <w:bookmarkStart w:id="338" w:name="_Toc104904928"/>
      <w:bookmarkStart w:id="339" w:name="_Toc104911869"/>
      <w:bookmarkStart w:id="340" w:name="_Toc104918080"/>
      <w:bookmarkStart w:id="341" w:name="_Toc105080792"/>
      <w:bookmarkStart w:id="342" w:name="_Toc105487683"/>
      <w:bookmarkStart w:id="343" w:name="_Toc105573361"/>
      <w:bookmarkStart w:id="344" w:name="_Toc106091507"/>
      <w:bookmarkStart w:id="345" w:name="_Toc106787004"/>
      <w:bookmarkStart w:id="346" w:name="_Toc106788459"/>
      <w:bookmarkStart w:id="347" w:name="_Toc106789622"/>
      <w:bookmarkStart w:id="348" w:name="_Toc106789863"/>
      <w:bookmarkStart w:id="349" w:name="_Toc106900011"/>
      <w:bookmarkStart w:id="350" w:name="_Toc106900408"/>
      <w:bookmarkStart w:id="351" w:name="_Toc106956539"/>
      <w:bookmarkStart w:id="352" w:name="_Toc106983280"/>
      <w:bookmarkStart w:id="353" w:name="_Toc108462280"/>
      <w:bookmarkStart w:id="354" w:name="_Toc118972054"/>
      <w:bookmarkStart w:id="355" w:name="_Toc119068318"/>
      <w:bookmarkStart w:id="356" w:name="_Toc129791036"/>
      <w:bookmarkStart w:id="357" w:name="_Toc130819451"/>
      <w:bookmarkStart w:id="358" w:name="_Toc131751127"/>
      <w:bookmarkStart w:id="359" w:name="_Toc131778945"/>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p>
    <w:p w14:paraId="23D2502F" w14:textId="77777777" w:rsidR="00406AB9" w:rsidRPr="00475770" w:rsidRDefault="00406AB9" w:rsidP="00EC103E">
      <w:pPr>
        <w:pStyle w:val="ad"/>
        <w:keepNext/>
        <w:keepLines/>
        <w:numPr>
          <w:ilvl w:val="0"/>
          <w:numId w:val="27"/>
        </w:numPr>
        <w:spacing w:beforeLines="100" w:before="240" w:afterLines="50"/>
        <w:ind w:left="654"/>
        <w:jc w:val="left"/>
        <w:outlineLvl w:val="2"/>
        <w:rPr>
          <w:b/>
          <w:vanish/>
          <w:sz w:val="24"/>
          <w:szCs w:val="32"/>
        </w:rPr>
      </w:pPr>
      <w:bookmarkStart w:id="360" w:name="_Toc101985067"/>
      <w:bookmarkStart w:id="361" w:name="_Toc102030863"/>
      <w:bookmarkStart w:id="362" w:name="_Toc102068910"/>
      <w:bookmarkStart w:id="363" w:name="_Toc102122046"/>
      <w:bookmarkStart w:id="364" w:name="_Toc102147242"/>
      <w:bookmarkStart w:id="365" w:name="_Toc102147427"/>
      <w:bookmarkStart w:id="366" w:name="_Toc102657953"/>
      <w:bookmarkStart w:id="367" w:name="_Toc102749397"/>
      <w:bookmarkStart w:id="368" w:name="_Toc102750996"/>
      <w:bookmarkStart w:id="369" w:name="_Toc102751151"/>
      <w:bookmarkStart w:id="370" w:name="_Toc102751309"/>
      <w:bookmarkStart w:id="371" w:name="_Toc102759526"/>
      <w:bookmarkStart w:id="372" w:name="_Toc102842450"/>
      <w:bookmarkStart w:id="373" w:name="_Toc102845732"/>
      <w:bookmarkStart w:id="374" w:name="_Toc102846963"/>
      <w:bookmarkStart w:id="375" w:name="_Toc103009040"/>
      <w:bookmarkStart w:id="376" w:name="_Toc103105616"/>
      <w:bookmarkStart w:id="377" w:name="_Toc103185665"/>
      <w:bookmarkStart w:id="378" w:name="_Toc103194671"/>
      <w:bookmarkStart w:id="379" w:name="_Toc103194763"/>
      <w:bookmarkStart w:id="380" w:name="_Toc103195829"/>
      <w:bookmarkStart w:id="381" w:name="_Toc103247645"/>
      <w:bookmarkStart w:id="382" w:name="_Toc103278887"/>
      <w:bookmarkStart w:id="383" w:name="_Toc103364601"/>
      <w:bookmarkStart w:id="384" w:name="_Toc103364935"/>
      <w:bookmarkStart w:id="385" w:name="_Toc103365035"/>
      <w:bookmarkStart w:id="386" w:name="_Toc103471718"/>
      <w:bookmarkStart w:id="387" w:name="_Toc103606553"/>
      <w:bookmarkStart w:id="388" w:name="_Toc103624166"/>
      <w:bookmarkStart w:id="389" w:name="_Toc103786349"/>
      <w:bookmarkStart w:id="390" w:name="_Toc104904474"/>
      <w:bookmarkStart w:id="391" w:name="_Toc104904638"/>
      <w:bookmarkStart w:id="392" w:name="_Toc104904736"/>
      <w:bookmarkStart w:id="393" w:name="_Toc104904834"/>
      <w:bookmarkStart w:id="394" w:name="_Toc104904929"/>
      <w:bookmarkStart w:id="395" w:name="_Toc104911870"/>
      <w:bookmarkStart w:id="396" w:name="_Toc104918081"/>
      <w:bookmarkStart w:id="397" w:name="_Toc105080793"/>
      <w:bookmarkStart w:id="398" w:name="_Toc105487684"/>
      <w:bookmarkStart w:id="399" w:name="_Toc105573362"/>
      <w:bookmarkStart w:id="400" w:name="_Toc106091508"/>
      <w:bookmarkStart w:id="401" w:name="_Toc106787005"/>
      <w:bookmarkStart w:id="402" w:name="_Toc106788460"/>
      <w:bookmarkStart w:id="403" w:name="_Toc106789623"/>
      <w:bookmarkStart w:id="404" w:name="_Toc106789864"/>
      <w:bookmarkStart w:id="405" w:name="_Toc106900012"/>
      <w:bookmarkStart w:id="406" w:name="_Toc106900409"/>
      <w:bookmarkStart w:id="407" w:name="_Toc106956540"/>
      <w:bookmarkStart w:id="408" w:name="_Toc106983281"/>
      <w:bookmarkStart w:id="409" w:name="_Toc108462281"/>
      <w:bookmarkStart w:id="410" w:name="_Toc118972055"/>
      <w:bookmarkStart w:id="411" w:name="_Toc119068319"/>
      <w:bookmarkStart w:id="412" w:name="_Toc129791037"/>
      <w:bookmarkStart w:id="413" w:name="_Toc130819452"/>
      <w:bookmarkStart w:id="414" w:name="_Toc131751128"/>
      <w:bookmarkStart w:id="415" w:name="_Toc131778946"/>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p>
    <w:p w14:paraId="565AEB06" w14:textId="77777777" w:rsidR="00406AB9" w:rsidRPr="00475770" w:rsidRDefault="00406AB9" w:rsidP="00EC103E">
      <w:pPr>
        <w:pStyle w:val="ad"/>
        <w:keepNext/>
        <w:keepLines/>
        <w:numPr>
          <w:ilvl w:val="1"/>
          <w:numId w:val="27"/>
        </w:numPr>
        <w:spacing w:beforeLines="100" w:before="240" w:afterLines="50"/>
        <w:ind w:left="594"/>
        <w:jc w:val="left"/>
        <w:outlineLvl w:val="2"/>
        <w:rPr>
          <w:b/>
          <w:vanish/>
          <w:sz w:val="24"/>
          <w:szCs w:val="32"/>
        </w:rPr>
      </w:pPr>
      <w:bookmarkStart w:id="416" w:name="_Toc101985068"/>
      <w:bookmarkStart w:id="417" w:name="_Toc102030864"/>
      <w:bookmarkStart w:id="418" w:name="_Toc102068911"/>
      <w:bookmarkStart w:id="419" w:name="_Toc102122047"/>
      <w:bookmarkStart w:id="420" w:name="_Toc102147243"/>
      <w:bookmarkStart w:id="421" w:name="_Toc102147428"/>
      <w:bookmarkStart w:id="422" w:name="_Toc102657954"/>
      <w:bookmarkStart w:id="423" w:name="_Toc102749398"/>
      <w:bookmarkStart w:id="424" w:name="_Toc102750997"/>
      <w:bookmarkStart w:id="425" w:name="_Toc102751152"/>
      <w:bookmarkStart w:id="426" w:name="_Toc102751310"/>
      <w:bookmarkStart w:id="427" w:name="_Toc102759527"/>
      <w:bookmarkStart w:id="428" w:name="_Toc102842451"/>
      <w:bookmarkStart w:id="429" w:name="_Toc102845733"/>
      <w:bookmarkStart w:id="430" w:name="_Toc102846964"/>
      <w:bookmarkStart w:id="431" w:name="_Toc103009041"/>
      <w:bookmarkStart w:id="432" w:name="_Toc103105617"/>
      <w:bookmarkStart w:id="433" w:name="_Toc103185666"/>
      <w:bookmarkStart w:id="434" w:name="_Toc103194672"/>
      <w:bookmarkStart w:id="435" w:name="_Toc103194764"/>
      <w:bookmarkStart w:id="436" w:name="_Toc103195830"/>
      <w:bookmarkStart w:id="437" w:name="_Toc103247646"/>
      <w:bookmarkStart w:id="438" w:name="_Toc103278888"/>
      <w:bookmarkStart w:id="439" w:name="_Toc103364602"/>
      <w:bookmarkStart w:id="440" w:name="_Toc103364936"/>
      <w:bookmarkStart w:id="441" w:name="_Toc103365036"/>
      <w:bookmarkStart w:id="442" w:name="_Toc103471719"/>
      <w:bookmarkStart w:id="443" w:name="_Toc103606554"/>
      <w:bookmarkStart w:id="444" w:name="_Toc103624167"/>
      <w:bookmarkStart w:id="445" w:name="_Toc103786350"/>
      <w:bookmarkStart w:id="446" w:name="_Toc104904475"/>
      <w:bookmarkStart w:id="447" w:name="_Toc104904639"/>
      <w:bookmarkStart w:id="448" w:name="_Toc104904737"/>
      <w:bookmarkStart w:id="449" w:name="_Toc104904835"/>
      <w:bookmarkStart w:id="450" w:name="_Toc104904930"/>
      <w:bookmarkStart w:id="451" w:name="_Toc104911871"/>
      <w:bookmarkStart w:id="452" w:name="_Toc104918082"/>
      <w:bookmarkStart w:id="453" w:name="_Toc105080794"/>
      <w:bookmarkStart w:id="454" w:name="_Toc105487685"/>
      <w:bookmarkStart w:id="455" w:name="_Toc105573363"/>
      <w:bookmarkStart w:id="456" w:name="_Toc106091509"/>
      <w:bookmarkStart w:id="457" w:name="_Toc106787006"/>
      <w:bookmarkStart w:id="458" w:name="_Toc106788461"/>
      <w:bookmarkStart w:id="459" w:name="_Toc106789624"/>
      <w:bookmarkStart w:id="460" w:name="_Toc106789865"/>
      <w:bookmarkStart w:id="461" w:name="_Toc106900013"/>
      <w:bookmarkStart w:id="462" w:name="_Toc106900410"/>
      <w:bookmarkStart w:id="463" w:name="_Toc106956541"/>
      <w:bookmarkStart w:id="464" w:name="_Toc106983282"/>
      <w:bookmarkStart w:id="465" w:name="_Toc108462282"/>
      <w:bookmarkStart w:id="466" w:name="_Toc118972056"/>
      <w:bookmarkStart w:id="467" w:name="_Toc119068320"/>
      <w:bookmarkStart w:id="468" w:name="_Toc129791038"/>
      <w:bookmarkStart w:id="469" w:name="_Toc130819453"/>
      <w:bookmarkStart w:id="470" w:name="_Toc131751129"/>
      <w:bookmarkStart w:id="471" w:name="_Toc131778947"/>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78F717BF" w14:textId="79F5FA18" w:rsidR="00406AB9" w:rsidRPr="00475770" w:rsidRDefault="00406AB9" w:rsidP="00195C05">
      <w:pPr>
        <w:pStyle w:val="EN"/>
      </w:pPr>
      <w:r w:rsidRPr="00475770">
        <w:t xml:space="preserve">An installation site design is </w:t>
      </w:r>
      <w:r w:rsidR="00777848" w:rsidRPr="00475770">
        <w:t xml:space="preserve">a </w:t>
      </w:r>
      <w:r w:rsidRPr="00475770">
        <w:t>prerequisite for determining conduit and wiring requirements from the panel to proposed parking spaces, as well as for measuring cellular signal strength and identifying suitable locations for any necessary cellular signal booster equipment.</w:t>
      </w:r>
    </w:p>
    <w:p w14:paraId="3A570109" w14:textId="4EB69E96" w:rsidR="00406AB9" w:rsidRPr="00475770" w:rsidRDefault="00B25860" w:rsidP="00D377F5">
      <w:pPr>
        <w:pStyle w:val="NOTE0"/>
      </w:pPr>
      <w:r w:rsidRPr="00475770">
        <w:rPr>
          <w:rFonts w:eastAsia="宋体"/>
          <w:bCs/>
          <w:noProof/>
          <w:szCs w:val="20"/>
        </w:rPr>
        <w:drawing>
          <wp:anchor distT="0" distB="0" distL="114300" distR="114300" simplePos="0" relativeHeight="252335104" behindDoc="0" locked="0" layoutInCell="1" allowOverlap="1" wp14:anchorId="1817E376" wp14:editId="41D72007">
            <wp:simplePos x="0" y="0"/>
            <wp:positionH relativeFrom="leftMargin">
              <wp:posOffset>336351</wp:posOffset>
            </wp:positionH>
            <wp:positionV relativeFrom="paragraph">
              <wp:posOffset>7090</wp:posOffset>
            </wp:positionV>
            <wp:extent cx="144145" cy="144145"/>
            <wp:effectExtent l="0" t="0" r="8255" b="8255"/>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406AB9" w:rsidRPr="00475770">
        <w:t>IMPORTANT</w:t>
      </w:r>
    </w:p>
    <w:p w14:paraId="36CF797B" w14:textId="77777777" w:rsidR="00406AB9" w:rsidRPr="00475770" w:rsidRDefault="00406AB9" w:rsidP="00D377F5">
      <w:pPr>
        <w:pStyle w:val="NOTE"/>
        <w:rPr>
          <w:snapToGrid w:val="0"/>
        </w:rPr>
      </w:pPr>
      <w:r w:rsidRPr="00475770">
        <w:rPr>
          <w:snapToGrid w:val="0"/>
        </w:rPr>
        <w:t>Always check local codes or consult an engineer to ensure the site is prepared in accordance with all applicable regulations. Local authorities might not allow a unit to operate if it is not installed to code.</w:t>
      </w:r>
    </w:p>
    <w:p w14:paraId="50743AE6" w14:textId="4EADA5FA" w:rsidR="00406AB9" w:rsidRPr="00475770" w:rsidRDefault="00406AB9" w:rsidP="007E10DC">
      <w:pPr>
        <w:pStyle w:val="a1"/>
      </w:pPr>
      <w:r w:rsidRPr="00475770">
        <w:t>To prepare an installation site (general procedure)</w:t>
      </w:r>
    </w:p>
    <w:p w14:paraId="160473E1" w14:textId="629CCCBA" w:rsidR="00406AB9" w:rsidRPr="00475770" w:rsidRDefault="00406AB9" w:rsidP="00195C05">
      <w:pPr>
        <w:pStyle w:val="a0"/>
        <w:numPr>
          <w:ilvl w:val="0"/>
          <w:numId w:val="29"/>
        </w:numPr>
      </w:pPr>
      <w:r w:rsidRPr="00475770">
        <w:t xml:space="preserve">Make sure the site </w:t>
      </w:r>
      <w:r w:rsidR="00265933" w:rsidRPr="00475770">
        <w:t>meets the requirements</w:t>
      </w:r>
      <w:r w:rsidRPr="00475770">
        <w:t>, see</w:t>
      </w:r>
      <w:r w:rsidR="003A428A" w:rsidRPr="00475770">
        <w:t xml:space="preserve"> </w:t>
      </w:r>
      <w:r w:rsidR="003A428A" w:rsidRPr="00475770">
        <w:rPr>
          <w:rStyle w:val="Char1"/>
        </w:rPr>
        <w:fldChar w:fldCharType="begin"/>
      </w:r>
      <w:r w:rsidR="003A428A" w:rsidRPr="00475770">
        <w:rPr>
          <w:rStyle w:val="Char1"/>
        </w:rPr>
        <w:instrText xml:space="preserve"> REF _Ref103869870 \h  \* MERGEFORMAT </w:instrText>
      </w:r>
      <w:r w:rsidR="003A428A" w:rsidRPr="00475770">
        <w:rPr>
          <w:rStyle w:val="Char1"/>
        </w:rPr>
      </w:r>
      <w:r w:rsidR="003A428A" w:rsidRPr="00475770">
        <w:rPr>
          <w:rStyle w:val="Char1"/>
        </w:rPr>
        <w:fldChar w:fldCharType="separate"/>
      </w:r>
      <w:r w:rsidR="00715901" w:rsidRPr="00715901">
        <w:rPr>
          <w:rStyle w:val="Char1"/>
        </w:rPr>
        <w:t>Location Requirements</w:t>
      </w:r>
      <w:r w:rsidR="003A428A" w:rsidRPr="00475770">
        <w:rPr>
          <w:rStyle w:val="Char1"/>
        </w:rPr>
        <w:fldChar w:fldCharType="end"/>
      </w:r>
      <w:r w:rsidRPr="00475770">
        <w:t>.</w:t>
      </w:r>
    </w:p>
    <w:p w14:paraId="43DE4EE9" w14:textId="26A047F2" w:rsidR="00406AB9" w:rsidRPr="00475770" w:rsidRDefault="00406AB9" w:rsidP="00195C05">
      <w:pPr>
        <w:pStyle w:val="a0"/>
        <w:numPr>
          <w:ilvl w:val="0"/>
          <w:numId w:val="29"/>
        </w:numPr>
      </w:pPr>
      <w:r w:rsidRPr="00475770">
        <w:t>Prepare an external residual-current device if required by local rules, see</w:t>
      </w:r>
      <w:r w:rsidR="001C456B" w:rsidRPr="00475770">
        <w:t xml:space="preserve"> </w:t>
      </w:r>
      <w:r w:rsidR="001C456B" w:rsidRPr="00475770">
        <w:fldChar w:fldCharType="begin"/>
      </w:r>
      <w:r w:rsidR="001C456B" w:rsidRPr="00475770">
        <w:instrText xml:space="preserve"> REF _Ref103626347 \h  \* MERGEFORMAT </w:instrText>
      </w:r>
      <w:r w:rsidR="001C456B" w:rsidRPr="00475770">
        <w:fldChar w:fldCharType="separate"/>
      </w:r>
      <w:proofErr w:type="gramStart"/>
      <w:r w:rsidR="00715901" w:rsidRPr="00715901">
        <w:rPr>
          <w:rStyle w:val="Char1"/>
        </w:rPr>
        <w:t>Installing</w:t>
      </w:r>
      <w:proofErr w:type="gramEnd"/>
      <w:r w:rsidR="00715901" w:rsidRPr="00715901">
        <w:rPr>
          <w:rStyle w:val="Char1"/>
        </w:rPr>
        <w:t xml:space="preserve"> the External Residual-current Device</w:t>
      </w:r>
      <w:r w:rsidR="001C456B" w:rsidRPr="00475770">
        <w:fldChar w:fldCharType="end"/>
      </w:r>
      <w:r w:rsidRPr="00475770">
        <w:t>.</w:t>
      </w:r>
    </w:p>
    <w:p w14:paraId="4286281F" w14:textId="2FCB2406" w:rsidR="00406AB9" w:rsidRPr="00475770" w:rsidRDefault="00406AB9" w:rsidP="00195C05">
      <w:pPr>
        <w:pStyle w:val="a0"/>
        <w:numPr>
          <w:ilvl w:val="0"/>
          <w:numId w:val="29"/>
        </w:numPr>
      </w:pPr>
      <w:r w:rsidRPr="00475770">
        <w:t xml:space="preserve">Prepare the cables, including the AC input wire, PE wire, and Ethernet cable (if no cellular network is </w:t>
      </w:r>
      <w:r w:rsidR="001563EC" w:rsidRPr="00475770">
        <w:t>available).</w:t>
      </w:r>
    </w:p>
    <w:p w14:paraId="2FBE012F" w14:textId="77777777" w:rsidR="00406AB9" w:rsidRPr="00475770" w:rsidRDefault="00406AB9" w:rsidP="00D377F5">
      <w:pPr>
        <w:pStyle w:val="NOTE0"/>
      </w:pPr>
      <w:r w:rsidRPr="00475770">
        <w:rPr>
          <w:noProof/>
        </w:rPr>
        <w:drawing>
          <wp:anchor distT="0" distB="0" distL="114300" distR="114300" simplePos="0" relativeHeight="252338176" behindDoc="0" locked="0" layoutInCell="1" allowOverlap="1" wp14:anchorId="65CACB50" wp14:editId="6BA61FE6">
            <wp:simplePos x="0" y="0"/>
            <wp:positionH relativeFrom="margin">
              <wp:align>left</wp:align>
            </wp:positionH>
            <wp:positionV relativeFrom="paragraph">
              <wp:posOffset>10265</wp:posOffset>
            </wp:positionV>
            <wp:extent cx="143510" cy="143510"/>
            <wp:effectExtent l="0" t="0" r="8890" b="889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475770">
        <w:t>NOTE</w:t>
      </w:r>
    </w:p>
    <w:p w14:paraId="303C8F35" w14:textId="2B2987D1" w:rsidR="001563EC" w:rsidRPr="00475770" w:rsidRDefault="001563EC" w:rsidP="00B25860">
      <w:pPr>
        <w:pStyle w:val="NOTE"/>
        <w:numPr>
          <w:ilvl w:val="0"/>
          <w:numId w:val="48"/>
        </w:numPr>
        <w:ind w:left="704"/>
      </w:pPr>
      <w:r w:rsidRPr="00475770">
        <w:t>To use an Ethernet cable, ensure the Internet connection is available for an approved service engineer and the network operating center of the manufacturer.</w:t>
      </w:r>
    </w:p>
    <w:p w14:paraId="27402C56" w14:textId="560E0C92" w:rsidR="00406AB9" w:rsidRPr="00475770" w:rsidRDefault="00406AB9" w:rsidP="00B25860">
      <w:pPr>
        <w:pStyle w:val="NOTE"/>
        <w:numPr>
          <w:ilvl w:val="0"/>
          <w:numId w:val="48"/>
        </w:numPr>
        <w:ind w:left="704"/>
      </w:pPr>
      <w:r w:rsidRPr="00475770">
        <w:t xml:space="preserve">The </w:t>
      </w:r>
      <w:r w:rsidR="003F1065" w:rsidRPr="00475770">
        <w:t>cables</w:t>
      </w:r>
      <w:r w:rsidRPr="00475770">
        <w:t xml:space="preserve"> enter the cabinet from the bottom or the </w:t>
      </w:r>
      <w:r w:rsidR="00597B49" w:rsidRPr="00475770">
        <w:t xml:space="preserve">rear </w:t>
      </w:r>
      <w:r w:rsidRPr="00475770">
        <w:t>side of the base.</w:t>
      </w:r>
    </w:p>
    <w:p w14:paraId="63F1A4EC" w14:textId="00BA684C" w:rsidR="00406AB9" w:rsidRPr="00475770" w:rsidRDefault="00406AB9" w:rsidP="00B25860">
      <w:pPr>
        <w:pStyle w:val="NOTE"/>
        <w:numPr>
          <w:ilvl w:val="0"/>
          <w:numId w:val="48"/>
        </w:numPr>
        <w:ind w:left="704"/>
      </w:pPr>
      <w:r w:rsidRPr="00475770">
        <w:t xml:space="preserve">Consider the maximum </w:t>
      </w:r>
      <w:r w:rsidR="00777848" w:rsidRPr="00475770">
        <w:t>diameter</w:t>
      </w:r>
      <w:r w:rsidRPr="00475770">
        <w:t xml:space="preserve"> of the cable inlet when you prepare the cables.</w:t>
      </w:r>
    </w:p>
    <w:p w14:paraId="4850EF17" w14:textId="35D05F22" w:rsidR="00406AB9" w:rsidRPr="00475770" w:rsidRDefault="00406AB9" w:rsidP="00195C05">
      <w:pPr>
        <w:pStyle w:val="a0"/>
        <w:numPr>
          <w:ilvl w:val="0"/>
          <w:numId w:val="29"/>
        </w:numPr>
      </w:pPr>
      <w:r w:rsidRPr="00475770">
        <w:rPr>
          <w:rFonts w:hint="eastAsia"/>
        </w:rPr>
        <w:t>M</w:t>
      </w:r>
      <w:r w:rsidRPr="00475770">
        <w:t xml:space="preserve">ake sure that the cable slack is sufficient to guide the </w:t>
      </w:r>
      <w:r w:rsidR="003F1065" w:rsidRPr="00475770">
        <w:t>cables</w:t>
      </w:r>
      <w:r w:rsidRPr="00475770">
        <w:t xml:space="preserve"> in the cabinet.</w:t>
      </w:r>
    </w:p>
    <w:p w14:paraId="339CFA78" w14:textId="13FFCF07" w:rsidR="00406AB9" w:rsidRPr="00195C05" w:rsidRDefault="00406AB9" w:rsidP="00195C05">
      <w:pPr>
        <w:pStyle w:val="a0"/>
        <w:numPr>
          <w:ilvl w:val="0"/>
          <w:numId w:val="29"/>
        </w:numPr>
        <w:rPr>
          <w:b/>
          <w:vanish/>
          <w:sz w:val="24"/>
          <w:szCs w:val="32"/>
        </w:rPr>
      </w:pPr>
      <w:r w:rsidRPr="00475770">
        <w:t>Prepare the foundation for the cabinet.</w:t>
      </w:r>
      <w:bookmarkStart w:id="472" w:name="_Location_Requirements"/>
      <w:bookmarkStart w:id="473" w:name="_Toc101985069"/>
      <w:bookmarkStart w:id="474" w:name="_Toc102030865"/>
      <w:bookmarkStart w:id="475" w:name="_Toc102068912"/>
      <w:bookmarkStart w:id="476" w:name="_Toc102122048"/>
      <w:bookmarkStart w:id="477" w:name="_Toc102147244"/>
      <w:bookmarkStart w:id="478" w:name="_Toc102147429"/>
      <w:bookmarkStart w:id="479" w:name="_Toc102657955"/>
      <w:bookmarkStart w:id="480" w:name="_Toc102749399"/>
      <w:bookmarkStart w:id="481" w:name="_Toc102750998"/>
      <w:bookmarkStart w:id="482" w:name="_Toc102751153"/>
      <w:bookmarkStart w:id="483" w:name="_Toc102751311"/>
      <w:bookmarkStart w:id="484" w:name="_Toc102759528"/>
      <w:bookmarkStart w:id="485" w:name="_Toc102842452"/>
      <w:bookmarkStart w:id="486" w:name="_Toc102845734"/>
      <w:bookmarkStart w:id="487" w:name="_Toc102846965"/>
      <w:bookmarkStart w:id="488" w:name="_Toc103009042"/>
      <w:bookmarkStart w:id="489" w:name="_Toc103105618"/>
      <w:bookmarkStart w:id="490" w:name="_Toc103185667"/>
      <w:bookmarkStart w:id="491" w:name="_Toc103194673"/>
      <w:bookmarkStart w:id="492" w:name="_Toc103194765"/>
      <w:bookmarkStart w:id="493" w:name="_Toc103195831"/>
      <w:bookmarkStart w:id="494" w:name="_Toc103247647"/>
      <w:bookmarkStart w:id="495" w:name="_Toc103278889"/>
      <w:bookmarkStart w:id="496" w:name="_Toc103364603"/>
      <w:bookmarkStart w:id="497" w:name="_Toc103364937"/>
      <w:bookmarkStart w:id="498" w:name="_Toc103365037"/>
      <w:bookmarkStart w:id="499" w:name="_Toc103471720"/>
      <w:bookmarkStart w:id="500" w:name="_Toc103606555"/>
      <w:bookmarkStart w:id="501" w:name="_Toc103624168"/>
      <w:bookmarkStart w:id="502" w:name="_Toc10378635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28418D96" w14:textId="77777777" w:rsidR="00406AB9" w:rsidRPr="00475770" w:rsidRDefault="00406AB9" w:rsidP="00EC103E">
      <w:pPr>
        <w:pStyle w:val="ad"/>
        <w:keepNext/>
        <w:keepLines/>
        <w:numPr>
          <w:ilvl w:val="1"/>
          <w:numId w:val="27"/>
        </w:numPr>
        <w:spacing w:beforeLines="100" w:before="240" w:afterLines="50"/>
        <w:ind w:left="594"/>
        <w:jc w:val="left"/>
        <w:outlineLvl w:val="2"/>
        <w:rPr>
          <w:b/>
          <w:vanish/>
          <w:sz w:val="24"/>
          <w:szCs w:val="32"/>
        </w:rPr>
      </w:pPr>
      <w:bookmarkStart w:id="503" w:name="_Toc101985070"/>
      <w:bookmarkStart w:id="504" w:name="_Toc102030866"/>
      <w:bookmarkStart w:id="505" w:name="_Toc102068913"/>
      <w:bookmarkStart w:id="506" w:name="_Toc102122049"/>
      <w:bookmarkStart w:id="507" w:name="_Toc102147245"/>
      <w:bookmarkStart w:id="508" w:name="_Toc102147430"/>
      <w:bookmarkStart w:id="509" w:name="_Toc102657956"/>
      <w:bookmarkStart w:id="510" w:name="_Toc102749400"/>
      <w:bookmarkStart w:id="511" w:name="_Toc102750999"/>
      <w:bookmarkStart w:id="512" w:name="_Toc102751154"/>
      <w:bookmarkStart w:id="513" w:name="_Toc102751312"/>
      <w:bookmarkStart w:id="514" w:name="_Toc102759529"/>
      <w:bookmarkStart w:id="515" w:name="_Toc102842453"/>
      <w:bookmarkStart w:id="516" w:name="_Toc102845735"/>
      <w:bookmarkStart w:id="517" w:name="_Toc102846966"/>
      <w:bookmarkStart w:id="518" w:name="_Toc103009043"/>
      <w:bookmarkStart w:id="519" w:name="_Toc103105619"/>
      <w:bookmarkStart w:id="520" w:name="_Toc103185668"/>
      <w:bookmarkStart w:id="521" w:name="_Toc103194674"/>
      <w:bookmarkStart w:id="522" w:name="_Toc103194766"/>
      <w:bookmarkStart w:id="523" w:name="_Toc103195832"/>
      <w:bookmarkStart w:id="524" w:name="_Toc103247648"/>
      <w:bookmarkStart w:id="525" w:name="_Toc103278890"/>
      <w:bookmarkStart w:id="526" w:name="_Toc103364604"/>
      <w:bookmarkStart w:id="527" w:name="_Toc103364938"/>
      <w:bookmarkStart w:id="528" w:name="_Toc103365038"/>
      <w:bookmarkStart w:id="529" w:name="_Toc103471721"/>
      <w:bookmarkStart w:id="530" w:name="_Toc103606556"/>
      <w:bookmarkStart w:id="531" w:name="_Toc103624169"/>
      <w:bookmarkStart w:id="532" w:name="_Toc103786352"/>
      <w:bookmarkStart w:id="533" w:name="_Toc104904476"/>
      <w:bookmarkStart w:id="534" w:name="_Toc104904640"/>
      <w:bookmarkStart w:id="535" w:name="_Toc104904738"/>
      <w:bookmarkStart w:id="536" w:name="_Toc104904836"/>
      <w:bookmarkStart w:id="537" w:name="_Toc104904931"/>
      <w:bookmarkStart w:id="538" w:name="_Toc104911872"/>
      <w:bookmarkStart w:id="539" w:name="_Toc104918083"/>
      <w:bookmarkStart w:id="540" w:name="_Toc105080795"/>
      <w:bookmarkStart w:id="541" w:name="_Toc105487686"/>
      <w:bookmarkStart w:id="542" w:name="_Toc105573364"/>
      <w:bookmarkStart w:id="543" w:name="_Toc106091510"/>
      <w:bookmarkStart w:id="544" w:name="_Toc106787007"/>
      <w:bookmarkStart w:id="545" w:name="_Toc106788462"/>
      <w:bookmarkStart w:id="546" w:name="_Toc106789625"/>
      <w:bookmarkStart w:id="547" w:name="_Toc106789866"/>
      <w:bookmarkStart w:id="548" w:name="_Toc106900014"/>
      <w:bookmarkStart w:id="549" w:name="_Toc106900411"/>
      <w:bookmarkStart w:id="550" w:name="_Toc106956542"/>
      <w:bookmarkStart w:id="551" w:name="_Toc106983283"/>
      <w:bookmarkStart w:id="552" w:name="_Toc108462283"/>
      <w:bookmarkStart w:id="553" w:name="_Toc118972057"/>
      <w:bookmarkStart w:id="554" w:name="_Toc119068321"/>
      <w:bookmarkStart w:id="555" w:name="_Toc129791039"/>
      <w:bookmarkStart w:id="556" w:name="_Toc130819454"/>
      <w:bookmarkStart w:id="557" w:name="_Toc131751130"/>
      <w:bookmarkStart w:id="558" w:name="_Toc131778948"/>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p>
    <w:p w14:paraId="75E16B9C" w14:textId="77777777" w:rsidR="00406AB9" w:rsidRPr="00475770" w:rsidRDefault="00406AB9" w:rsidP="00EC103E">
      <w:pPr>
        <w:pStyle w:val="ad"/>
        <w:keepNext/>
        <w:keepLines/>
        <w:numPr>
          <w:ilvl w:val="0"/>
          <w:numId w:val="28"/>
        </w:numPr>
        <w:spacing w:beforeLines="100" w:before="240" w:afterLines="50"/>
        <w:ind w:left="654"/>
        <w:jc w:val="left"/>
        <w:outlineLvl w:val="2"/>
        <w:rPr>
          <w:b/>
          <w:vanish/>
          <w:sz w:val="24"/>
          <w:szCs w:val="32"/>
        </w:rPr>
      </w:pPr>
      <w:bookmarkStart w:id="559" w:name="_Toc101985071"/>
      <w:bookmarkStart w:id="560" w:name="_Toc102030867"/>
      <w:bookmarkStart w:id="561" w:name="_Toc102068914"/>
      <w:bookmarkStart w:id="562" w:name="_Toc102122050"/>
      <w:bookmarkStart w:id="563" w:name="_Toc102147246"/>
      <w:bookmarkStart w:id="564" w:name="_Toc102147431"/>
      <w:bookmarkStart w:id="565" w:name="_Toc102657957"/>
      <w:bookmarkStart w:id="566" w:name="_Toc102749401"/>
      <w:bookmarkStart w:id="567" w:name="_Toc102751000"/>
      <w:bookmarkStart w:id="568" w:name="_Toc102751155"/>
      <w:bookmarkStart w:id="569" w:name="_Toc102751313"/>
      <w:bookmarkStart w:id="570" w:name="_Toc102759530"/>
      <w:bookmarkStart w:id="571" w:name="_Toc102842454"/>
      <w:bookmarkStart w:id="572" w:name="_Toc102845736"/>
      <w:bookmarkStart w:id="573" w:name="_Toc102846967"/>
      <w:bookmarkStart w:id="574" w:name="_Toc103009044"/>
      <w:bookmarkStart w:id="575" w:name="_Toc103105620"/>
      <w:bookmarkStart w:id="576" w:name="_Toc103185669"/>
      <w:bookmarkStart w:id="577" w:name="_Toc103194675"/>
      <w:bookmarkStart w:id="578" w:name="_Toc103194767"/>
      <w:bookmarkStart w:id="579" w:name="_Toc103195833"/>
      <w:bookmarkStart w:id="580" w:name="_Toc103247649"/>
      <w:bookmarkStart w:id="581" w:name="_Toc103278891"/>
      <w:bookmarkStart w:id="582" w:name="_Toc103364605"/>
      <w:bookmarkStart w:id="583" w:name="_Toc103364939"/>
      <w:bookmarkStart w:id="584" w:name="_Toc103365039"/>
      <w:bookmarkStart w:id="585" w:name="_Toc103471722"/>
      <w:bookmarkStart w:id="586" w:name="_Toc103606557"/>
      <w:bookmarkStart w:id="587" w:name="_Toc103624170"/>
      <w:bookmarkStart w:id="588" w:name="_Toc103786353"/>
      <w:bookmarkStart w:id="589" w:name="_Toc104904477"/>
      <w:bookmarkStart w:id="590" w:name="_Toc104904641"/>
      <w:bookmarkStart w:id="591" w:name="_Toc104904739"/>
      <w:bookmarkStart w:id="592" w:name="_Toc104904837"/>
      <w:bookmarkStart w:id="593" w:name="_Toc104904932"/>
      <w:bookmarkStart w:id="594" w:name="_Toc104911873"/>
      <w:bookmarkStart w:id="595" w:name="_Toc104918084"/>
      <w:bookmarkStart w:id="596" w:name="_Toc105080796"/>
      <w:bookmarkStart w:id="597" w:name="_Toc105487687"/>
      <w:bookmarkStart w:id="598" w:name="_Toc105573365"/>
      <w:bookmarkStart w:id="599" w:name="_Toc106091511"/>
      <w:bookmarkStart w:id="600" w:name="_Toc106787008"/>
      <w:bookmarkStart w:id="601" w:name="_Toc106788463"/>
      <w:bookmarkStart w:id="602" w:name="_Toc106789626"/>
      <w:bookmarkStart w:id="603" w:name="_Toc106789867"/>
      <w:bookmarkStart w:id="604" w:name="_Toc106900015"/>
      <w:bookmarkStart w:id="605" w:name="_Toc106900412"/>
      <w:bookmarkStart w:id="606" w:name="_Toc106956543"/>
      <w:bookmarkStart w:id="607" w:name="_Toc106983284"/>
      <w:bookmarkStart w:id="608" w:name="_Toc108462284"/>
      <w:bookmarkStart w:id="609" w:name="_Toc118972058"/>
      <w:bookmarkStart w:id="610" w:name="_Toc119068322"/>
      <w:bookmarkStart w:id="611" w:name="_Toc129791040"/>
      <w:bookmarkStart w:id="612" w:name="_Toc130819455"/>
      <w:bookmarkStart w:id="613" w:name="_Toc131751131"/>
      <w:bookmarkStart w:id="614" w:name="_Toc131778949"/>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63EA41BF" w14:textId="77777777" w:rsidR="00406AB9" w:rsidRPr="00475770" w:rsidRDefault="00406AB9" w:rsidP="00EC103E">
      <w:pPr>
        <w:pStyle w:val="ad"/>
        <w:keepNext/>
        <w:keepLines/>
        <w:numPr>
          <w:ilvl w:val="0"/>
          <w:numId w:val="28"/>
        </w:numPr>
        <w:spacing w:beforeLines="100" w:before="240" w:afterLines="50"/>
        <w:ind w:left="654"/>
        <w:jc w:val="left"/>
        <w:outlineLvl w:val="2"/>
        <w:rPr>
          <w:b/>
          <w:vanish/>
          <w:sz w:val="24"/>
          <w:szCs w:val="32"/>
        </w:rPr>
      </w:pPr>
      <w:bookmarkStart w:id="615" w:name="_Toc101985072"/>
      <w:bookmarkStart w:id="616" w:name="_Toc102030868"/>
      <w:bookmarkStart w:id="617" w:name="_Toc102068915"/>
      <w:bookmarkStart w:id="618" w:name="_Toc102122051"/>
      <w:bookmarkStart w:id="619" w:name="_Toc102147247"/>
      <w:bookmarkStart w:id="620" w:name="_Toc102147432"/>
      <w:bookmarkStart w:id="621" w:name="_Toc102657958"/>
      <w:bookmarkStart w:id="622" w:name="_Toc102749402"/>
      <w:bookmarkStart w:id="623" w:name="_Toc102751001"/>
      <w:bookmarkStart w:id="624" w:name="_Toc102751156"/>
      <w:bookmarkStart w:id="625" w:name="_Toc102751314"/>
      <w:bookmarkStart w:id="626" w:name="_Toc102759531"/>
      <w:bookmarkStart w:id="627" w:name="_Toc102842455"/>
      <w:bookmarkStart w:id="628" w:name="_Toc102845737"/>
      <w:bookmarkStart w:id="629" w:name="_Toc102846968"/>
      <w:bookmarkStart w:id="630" w:name="_Toc103009045"/>
      <w:bookmarkStart w:id="631" w:name="_Toc103105621"/>
      <w:bookmarkStart w:id="632" w:name="_Toc103185670"/>
      <w:bookmarkStart w:id="633" w:name="_Toc103194676"/>
      <w:bookmarkStart w:id="634" w:name="_Toc103194768"/>
      <w:bookmarkStart w:id="635" w:name="_Toc103195834"/>
      <w:bookmarkStart w:id="636" w:name="_Toc103247650"/>
      <w:bookmarkStart w:id="637" w:name="_Toc103278892"/>
      <w:bookmarkStart w:id="638" w:name="_Toc103364606"/>
      <w:bookmarkStart w:id="639" w:name="_Toc103364940"/>
      <w:bookmarkStart w:id="640" w:name="_Toc103365040"/>
      <w:bookmarkStart w:id="641" w:name="_Toc103471723"/>
      <w:bookmarkStart w:id="642" w:name="_Toc103606558"/>
      <w:bookmarkStart w:id="643" w:name="_Toc103624171"/>
      <w:bookmarkStart w:id="644" w:name="_Toc103786354"/>
      <w:bookmarkStart w:id="645" w:name="_Toc104904478"/>
      <w:bookmarkStart w:id="646" w:name="_Toc104904642"/>
      <w:bookmarkStart w:id="647" w:name="_Toc104904740"/>
      <w:bookmarkStart w:id="648" w:name="_Toc104904838"/>
      <w:bookmarkStart w:id="649" w:name="_Toc104904933"/>
      <w:bookmarkStart w:id="650" w:name="_Toc104911874"/>
      <w:bookmarkStart w:id="651" w:name="_Toc104918085"/>
      <w:bookmarkStart w:id="652" w:name="_Toc105080797"/>
      <w:bookmarkStart w:id="653" w:name="_Toc105487688"/>
      <w:bookmarkStart w:id="654" w:name="_Toc105573366"/>
      <w:bookmarkStart w:id="655" w:name="_Toc106091512"/>
      <w:bookmarkStart w:id="656" w:name="_Toc106787009"/>
      <w:bookmarkStart w:id="657" w:name="_Toc106788464"/>
      <w:bookmarkStart w:id="658" w:name="_Toc106789627"/>
      <w:bookmarkStart w:id="659" w:name="_Toc106789868"/>
      <w:bookmarkStart w:id="660" w:name="_Toc106900016"/>
      <w:bookmarkStart w:id="661" w:name="_Toc106900413"/>
      <w:bookmarkStart w:id="662" w:name="_Toc106956544"/>
      <w:bookmarkStart w:id="663" w:name="_Toc106983285"/>
      <w:bookmarkStart w:id="664" w:name="_Toc108462285"/>
      <w:bookmarkStart w:id="665" w:name="_Toc118972059"/>
      <w:bookmarkStart w:id="666" w:name="_Toc119068323"/>
      <w:bookmarkStart w:id="667" w:name="_Toc129791041"/>
      <w:bookmarkStart w:id="668" w:name="_Toc130819456"/>
      <w:bookmarkStart w:id="669" w:name="_Toc131751132"/>
      <w:bookmarkStart w:id="670" w:name="_Toc131778950"/>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p>
    <w:p w14:paraId="2CE922D1" w14:textId="77777777" w:rsidR="00406AB9" w:rsidRPr="00475770" w:rsidRDefault="00406AB9" w:rsidP="00EC103E">
      <w:pPr>
        <w:pStyle w:val="ad"/>
        <w:keepNext/>
        <w:keepLines/>
        <w:numPr>
          <w:ilvl w:val="0"/>
          <w:numId w:val="28"/>
        </w:numPr>
        <w:spacing w:beforeLines="100" w:before="240" w:afterLines="50"/>
        <w:ind w:left="654"/>
        <w:jc w:val="left"/>
        <w:outlineLvl w:val="2"/>
        <w:rPr>
          <w:b/>
          <w:vanish/>
          <w:sz w:val="24"/>
          <w:szCs w:val="32"/>
        </w:rPr>
      </w:pPr>
      <w:bookmarkStart w:id="671" w:name="_Toc101985073"/>
      <w:bookmarkStart w:id="672" w:name="_Toc102030869"/>
      <w:bookmarkStart w:id="673" w:name="_Toc102068916"/>
      <w:bookmarkStart w:id="674" w:name="_Toc102122052"/>
      <w:bookmarkStart w:id="675" w:name="_Toc102147248"/>
      <w:bookmarkStart w:id="676" w:name="_Toc102147433"/>
      <w:bookmarkStart w:id="677" w:name="_Toc102657959"/>
      <w:bookmarkStart w:id="678" w:name="_Toc102749403"/>
      <w:bookmarkStart w:id="679" w:name="_Toc102751002"/>
      <w:bookmarkStart w:id="680" w:name="_Toc102751157"/>
      <w:bookmarkStart w:id="681" w:name="_Toc102751315"/>
      <w:bookmarkStart w:id="682" w:name="_Toc102759532"/>
      <w:bookmarkStart w:id="683" w:name="_Toc102842456"/>
      <w:bookmarkStart w:id="684" w:name="_Toc102845738"/>
      <w:bookmarkStart w:id="685" w:name="_Toc102846969"/>
      <w:bookmarkStart w:id="686" w:name="_Toc103009046"/>
      <w:bookmarkStart w:id="687" w:name="_Toc103105622"/>
      <w:bookmarkStart w:id="688" w:name="_Toc103185671"/>
      <w:bookmarkStart w:id="689" w:name="_Toc103194677"/>
      <w:bookmarkStart w:id="690" w:name="_Toc103194769"/>
      <w:bookmarkStart w:id="691" w:name="_Toc103195835"/>
      <w:bookmarkStart w:id="692" w:name="_Toc103247651"/>
      <w:bookmarkStart w:id="693" w:name="_Toc103278893"/>
      <w:bookmarkStart w:id="694" w:name="_Toc103364607"/>
      <w:bookmarkStart w:id="695" w:name="_Toc103364941"/>
      <w:bookmarkStart w:id="696" w:name="_Toc103365041"/>
      <w:bookmarkStart w:id="697" w:name="_Toc103471724"/>
      <w:bookmarkStart w:id="698" w:name="_Toc103606559"/>
      <w:bookmarkStart w:id="699" w:name="_Toc103624172"/>
      <w:bookmarkStart w:id="700" w:name="_Toc103786355"/>
      <w:bookmarkStart w:id="701" w:name="_Toc104904479"/>
      <w:bookmarkStart w:id="702" w:name="_Toc104904643"/>
      <w:bookmarkStart w:id="703" w:name="_Toc104904741"/>
      <w:bookmarkStart w:id="704" w:name="_Toc104904839"/>
      <w:bookmarkStart w:id="705" w:name="_Toc104904934"/>
      <w:bookmarkStart w:id="706" w:name="_Toc104911875"/>
      <w:bookmarkStart w:id="707" w:name="_Toc104918086"/>
      <w:bookmarkStart w:id="708" w:name="_Toc105080798"/>
      <w:bookmarkStart w:id="709" w:name="_Toc105487689"/>
      <w:bookmarkStart w:id="710" w:name="_Toc105573367"/>
      <w:bookmarkStart w:id="711" w:name="_Toc106091513"/>
      <w:bookmarkStart w:id="712" w:name="_Toc106787010"/>
      <w:bookmarkStart w:id="713" w:name="_Toc106788465"/>
      <w:bookmarkStart w:id="714" w:name="_Toc106789628"/>
      <w:bookmarkStart w:id="715" w:name="_Toc106789869"/>
      <w:bookmarkStart w:id="716" w:name="_Toc106900017"/>
      <w:bookmarkStart w:id="717" w:name="_Toc106900414"/>
      <w:bookmarkStart w:id="718" w:name="_Toc106956545"/>
      <w:bookmarkStart w:id="719" w:name="_Toc106983286"/>
      <w:bookmarkStart w:id="720" w:name="_Toc108462286"/>
      <w:bookmarkStart w:id="721" w:name="_Toc118972060"/>
      <w:bookmarkStart w:id="722" w:name="_Toc119068324"/>
      <w:bookmarkStart w:id="723" w:name="_Toc129791042"/>
      <w:bookmarkStart w:id="724" w:name="_Toc130819457"/>
      <w:bookmarkStart w:id="725" w:name="_Toc131751133"/>
      <w:bookmarkStart w:id="726" w:name="_Toc131778951"/>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p>
    <w:p w14:paraId="06E96B05" w14:textId="77777777" w:rsidR="00406AB9" w:rsidRPr="00475770" w:rsidRDefault="00406AB9" w:rsidP="00EC103E">
      <w:pPr>
        <w:pStyle w:val="ad"/>
        <w:keepNext/>
        <w:keepLines/>
        <w:numPr>
          <w:ilvl w:val="0"/>
          <w:numId w:val="28"/>
        </w:numPr>
        <w:spacing w:beforeLines="100" w:before="240" w:afterLines="50"/>
        <w:ind w:left="654"/>
        <w:jc w:val="left"/>
        <w:outlineLvl w:val="2"/>
        <w:rPr>
          <w:b/>
          <w:vanish/>
          <w:sz w:val="24"/>
          <w:szCs w:val="32"/>
        </w:rPr>
      </w:pPr>
      <w:bookmarkStart w:id="727" w:name="_Toc101985074"/>
      <w:bookmarkStart w:id="728" w:name="_Toc102030870"/>
      <w:bookmarkStart w:id="729" w:name="_Toc102068917"/>
      <w:bookmarkStart w:id="730" w:name="_Toc102122053"/>
      <w:bookmarkStart w:id="731" w:name="_Toc102147249"/>
      <w:bookmarkStart w:id="732" w:name="_Toc102147434"/>
      <w:bookmarkStart w:id="733" w:name="_Toc102657960"/>
      <w:bookmarkStart w:id="734" w:name="_Toc102749404"/>
      <w:bookmarkStart w:id="735" w:name="_Toc102751003"/>
      <w:bookmarkStart w:id="736" w:name="_Toc102751158"/>
      <w:bookmarkStart w:id="737" w:name="_Toc102751316"/>
      <w:bookmarkStart w:id="738" w:name="_Toc102759533"/>
      <w:bookmarkStart w:id="739" w:name="_Toc102842457"/>
      <w:bookmarkStart w:id="740" w:name="_Toc102845739"/>
      <w:bookmarkStart w:id="741" w:name="_Toc102846970"/>
      <w:bookmarkStart w:id="742" w:name="_Toc103009047"/>
      <w:bookmarkStart w:id="743" w:name="_Toc103105623"/>
      <w:bookmarkStart w:id="744" w:name="_Toc103185672"/>
      <w:bookmarkStart w:id="745" w:name="_Toc103194678"/>
      <w:bookmarkStart w:id="746" w:name="_Toc103194770"/>
      <w:bookmarkStart w:id="747" w:name="_Toc103195836"/>
      <w:bookmarkStart w:id="748" w:name="_Toc103247652"/>
      <w:bookmarkStart w:id="749" w:name="_Toc103278894"/>
      <w:bookmarkStart w:id="750" w:name="_Toc103364608"/>
      <w:bookmarkStart w:id="751" w:name="_Toc103364942"/>
      <w:bookmarkStart w:id="752" w:name="_Toc103365042"/>
      <w:bookmarkStart w:id="753" w:name="_Toc103471725"/>
      <w:bookmarkStart w:id="754" w:name="_Toc103606560"/>
      <w:bookmarkStart w:id="755" w:name="_Toc103624173"/>
      <w:bookmarkStart w:id="756" w:name="_Toc103786356"/>
      <w:bookmarkStart w:id="757" w:name="_Toc104904480"/>
      <w:bookmarkStart w:id="758" w:name="_Toc104904644"/>
      <w:bookmarkStart w:id="759" w:name="_Toc104904742"/>
      <w:bookmarkStart w:id="760" w:name="_Toc104904840"/>
      <w:bookmarkStart w:id="761" w:name="_Toc104904935"/>
      <w:bookmarkStart w:id="762" w:name="_Toc104911876"/>
      <w:bookmarkStart w:id="763" w:name="_Toc104918087"/>
      <w:bookmarkStart w:id="764" w:name="_Toc105080799"/>
      <w:bookmarkStart w:id="765" w:name="_Toc105487690"/>
      <w:bookmarkStart w:id="766" w:name="_Toc105573368"/>
      <w:bookmarkStart w:id="767" w:name="_Toc106091514"/>
      <w:bookmarkStart w:id="768" w:name="_Toc106787011"/>
      <w:bookmarkStart w:id="769" w:name="_Toc106788466"/>
      <w:bookmarkStart w:id="770" w:name="_Toc106789629"/>
      <w:bookmarkStart w:id="771" w:name="_Toc106789870"/>
      <w:bookmarkStart w:id="772" w:name="_Toc106900018"/>
      <w:bookmarkStart w:id="773" w:name="_Toc106900415"/>
      <w:bookmarkStart w:id="774" w:name="_Toc106956546"/>
      <w:bookmarkStart w:id="775" w:name="_Toc106983287"/>
      <w:bookmarkStart w:id="776" w:name="_Toc108462287"/>
      <w:bookmarkStart w:id="777" w:name="_Toc118972061"/>
      <w:bookmarkStart w:id="778" w:name="_Toc119068325"/>
      <w:bookmarkStart w:id="779" w:name="_Toc129791043"/>
      <w:bookmarkStart w:id="780" w:name="_Toc130819458"/>
      <w:bookmarkStart w:id="781" w:name="_Toc131751134"/>
      <w:bookmarkStart w:id="782" w:name="_Toc131778952"/>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p>
    <w:p w14:paraId="43BB500B" w14:textId="77777777" w:rsidR="00406AB9" w:rsidRPr="00475770" w:rsidRDefault="00406AB9" w:rsidP="00EC103E">
      <w:pPr>
        <w:pStyle w:val="ad"/>
        <w:keepNext/>
        <w:keepLines/>
        <w:numPr>
          <w:ilvl w:val="1"/>
          <w:numId w:val="28"/>
        </w:numPr>
        <w:spacing w:beforeLines="100" w:before="240" w:afterLines="50"/>
        <w:ind w:left="654"/>
        <w:jc w:val="left"/>
        <w:outlineLvl w:val="2"/>
        <w:rPr>
          <w:b/>
          <w:vanish/>
          <w:sz w:val="24"/>
          <w:szCs w:val="32"/>
        </w:rPr>
      </w:pPr>
      <w:bookmarkStart w:id="783" w:name="_Toc101985075"/>
      <w:bookmarkStart w:id="784" w:name="_Toc102030871"/>
      <w:bookmarkStart w:id="785" w:name="_Toc102068918"/>
      <w:bookmarkStart w:id="786" w:name="_Toc102122054"/>
      <w:bookmarkStart w:id="787" w:name="_Toc102147250"/>
      <w:bookmarkStart w:id="788" w:name="_Toc102147435"/>
      <w:bookmarkStart w:id="789" w:name="_Toc102657961"/>
      <w:bookmarkStart w:id="790" w:name="_Toc102749405"/>
      <w:bookmarkStart w:id="791" w:name="_Toc102751004"/>
      <w:bookmarkStart w:id="792" w:name="_Toc102751159"/>
      <w:bookmarkStart w:id="793" w:name="_Toc102751317"/>
      <w:bookmarkStart w:id="794" w:name="_Toc102759534"/>
      <w:bookmarkStart w:id="795" w:name="_Toc102842458"/>
      <w:bookmarkStart w:id="796" w:name="_Toc102845740"/>
      <w:bookmarkStart w:id="797" w:name="_Toc102846971"/>
      <w:bookmarkStart w:id="798" w:name="_Toc103009048"/>
      <w:bookmarkStart w:id="799" w:name="_Toc103105624"/>
      <w:bookmarkStart w:id="800" w:name="_Toc103185673"/>
      <w:bookmarkStart w:id="801" w:name="_Toc103194679"/>
      <w:bookmarkStart w:id="802" w:name="_Toc103194771"/>
      <w:bookmarkStart w:id="803" w:name="_Toc103195837"/>
      <w:bookmarkStart w:id="804" w:name="_Toc103247653"/>
      <w:bookmarkStart w:id="805" w:name="_Toc103278895"/>
      <w:bookmarkStart w:id="806" w:name="_Toc103364609"/>
      <w:bookmarkStart w:id="807" w:name="_Toc103364943"/>
      <w:bookmarkStart w:id="808" w:name="_Toc103365043"/>
      <w:bookmarkStart w:id="809" w:name="_Toc103471726"/>
      <w:bookmarkStart w:id="810" w:name="_Toc103606561"/>
      <w:bookmarkStart w:id="811" w:name="_Toc103624174"/>
      <w:bookmarkStart w:id="812" w:name="_Toc103786357"/>
      <w:bookmarkStart w:id="813" w:name="_Toc104904481"/>
      <w:bookmarkStart w:id="814" w:name="_Toc104904645"/>
      <w:bookmarkStart w:id="815" w:name="_Toc104904743"/>
      <w:bookmarkStart w:id="816" w:name="_Toc104904841"/>
      <w:bookmarkStart w:id="817" w:name="_Toc104904936"/>
      <w:bookmarkStart w:id="818" w:name="_Toc104911877"/>
      <w:bookmarkStart w:id="819" w:name="_Toc104918088"/>
      <w:bookmarkStart w:id="820" w:name="_Toc105080800"/>
      <w:bookmarkStart w:id="821" w:name="_Toc105487691"/>
      <w:bookmarkStart w:id="822" w:name="_Toc105573369"/>
      <w:bookmarkStart w:id="823" w:name="_Toc106091515"/>
      <w:bookmarkStart w:id="824" w:name="_Toc106787012"/>
      <w:bookmarkStart w:id="825" w:name="_Toc106788467"/>
      <w:bookmarkStart w:id="826" w:name="_Toc106789630"/>
      <w:bookmarkStart w:id="827" w:name="_Toc106789871"/>
      <w:bookmarkStart w:id="828" w:name="_Toc106900019"/>
      <w:bookmarkStart w:id="829" w:name="_Toc106900416"/>
      <w:bookmarkStart w:id="830" w:name="_Toc106956547"/>
      <w:bookmarkStart w:id="831" w:name="_Toc106983288"/>
      <w:bookmarkStart w:id="832" w:name="_Toc108462288"/>
      <w:bookmarkStart w:id="833" w:name="_Toc118972062"/>
      <w:bookmarkStart w:id="834" w:name="_Toc119068326"/>
      <w:bookmarkStart w:id="835" w:name="_Toc129791044"/>
      <w:bookmarkStart w:id="836" w:name="_Toc130819459"/>
      <w:bookmarkStart w:id="837" w:name="_Toc131751135"/>
      <w:bookmarkStart w:id="838" w:name="_Toc131778953"/>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p>
    <w:p w14:paraId="03FA9CCD" w14:textId="77777777" w:rsidR="00406AB9" w:rsidRPr="00475770" w:rsidRDefault="00406AB9" w:rsidP="00EC103E">
      <w:pPr>
        <w:pStyle w:val="ad"/>
        <w:keepNext/>
        <w:keepLines/>
        <w:numPr>
          <w:ilvl w:val="1"/>
          <w:numId w:val="28"/>
        </w:numPr>
        <w:spacing w:beforeLines="100" w:before="240" w:afterLines="50"/>
        <w:ind w:left="654"/>
        <w:jc w:val="left"/>
        <w:outlineLvl w:val="2"/>
        <w:rPr>
          <w:b/>
          <w:vanish/>
          <w:sz w:val="24"/>
          <w:szCs w:val="32"/>
        </w:rPr>
      </w:pPr>
      <w:bookmarkStart w:id="839" w:name="_Toc101985076"/>
      <w:bookmarkStart w:id="840" w:name="_Toc102030872"/>
      <w:bookmarkStart w:id="841" w:name="_Toc102068919"/>
      <w:bookmarkStart w:id="842" w:name="_Toc102122055"/>
      <w:bookmarkStart w:id="843" w:name="_Toc102147251"/>
      <w:bookmarkStart w:id="844" w:name="_Toc102147436"/>
      <w:bookmarkStart w:id="845" w:name="_Toc102657962"/>
      <w:bookmarkStart w:id="846" w:name="_Toc102749406"/>
      <w:bookmarkStart w:id="847" w:name="_Toc102751005"/>
      <w:bookmarkStart w:id="848" w:name="_Toc102751160"/>
      <w:bookmarkStart w:id="849" w:name="_Toc102751318"/>
      <w:bookmarkStart w:id="850" w:name="_Toc102759535"/>
      <w:bookmarkStart w:id="851" w:name="_Toc102842459"/>
      <w:bookmarkStart w:id="852" w:name="_Toc102845741"/>
      <w:bookmarkStart w:id="853" w:name="_Toc102846972"/>
      <w:bookmarkStart w:id="854" w:name="_Toc103009049"/>
      <w:bookmarkStart w:id="855" w:name="_Toc103105625"/>
      <w:bookmarkStart w:id="856" w:name="_Toc103185674"/>
      <w:bookmarkStart w:id="857" w:name="_Toc103194680"/>
      <w:bookmarkStart w:id="858" w:name="_Toc103194772"/>
      <w:bookmarkStart w:id="859" w:name="_Toc103195838"/>
      <w:bookmarkStart w:id="860" w:name="_Toc103247654"/>
      <w:bookmarkStart w:id="861" w:name="_Toc103278896"/>
      <w:bookmarkStart w:id="862" w:name="_Toc103364610"/>
      <w:bookmarkStart w:id="863" w:name="_Toc103364944"/>
      <w:bookmarkStart w:id="864" w:name="_Toc103365044"/>
      <w:bookmarkStart w:id="865" w:name="_Toc103471727"/>
      <w:bookmarkStart w:id="866" w:name="_Toc103606562"/>
      <w:bookmarkStart w:id="867" w:name="_Toc103624175"/>
      <w:bookmarkStart w:id="868" w:name="_Toc103786358"/>
      <w:bookmarkStart w:id="869" w:name="_Toc104904482"/>
      <w:bookmarkStart w:id="870" w:name="_Toc104904646"/>
      <w:bookmarkStart w:id="871" w:name="_Toc104904744"/>
      <w:bookmarkStart w:id="872" w:name="_Toc104904842"/>
      <w:bookmarkStart w:id="873" w:name="_Toc104904937"/>
      <w:bookmarkStart w:id="874" w:name="_Toc104911878"/>
      <w:bookmarkStart w:id="875" w:name="_Toc104918089"/>
      <w:bookmarkStart w:id="876" w:name="_Toc105080801"/>
      <w:bookmarkStart w:id="877" w:name="_Toc105487692"/>
      <w:bookmarkStart w:id="878" w:name="_Toc105573370"/>
      <w:bookmarkStart w:id="879" w:name="_Toc106091516"/>
      <w:bookmarkStart w:id="880" w:name="_Toc106787013"/>
      <w:bookmarkStart w:id="881" w:name="_Toc106788468"/>
      <w:bookmarkStart w:id="882" w:name="_Toc106789631"/>
      <w:bookmarkStart w:id="883" w:name="_Toc106789872"/>
      <w:bookmarkStart w:id="884" w:name="_Toc106900020"/>
      <w:bookmarkStart w:id="885" w:name="_Toc106900417"/>
      <w:bookmarkStart w:id="886" w:name="_Toc106956548"/>
      <w:bookmarkStart w:id="887" w:name="_Toc106983289"/>
      <w:bookmarkStart w:id="888" w:name="_Toc108462289"/>
      <w:bookmarkStart w:id="889" w:name="_Toc118972063"/>
      <w:bookmarkStart w:id="890" w:name="_Toc119068327"/>
      <w:bookmarkStart w:id="891" w:name="_Toc129791045"/>
      <w:bookmarkStart w:id="892" w:name="_Toc130819460"/>
      <w:bookmarkStart w:id="893" w:name="_Toc131751136"/>
      <w:bookmarkStart w:id="894" w:name="_Toc131778954"/>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p>
    <w:p w14:paraId="69FC32B3" w14:textId="77777777" w:rsidR="00467A6B" w:rsidRPr="00475770" w:rsidRDefault="00467A6B" w:rsidP="00467A6B">
      <w:bookmarkStart w:id="895" w:name="_Toc102657963"/>
      <w:bookmarkStart w:id="896" w:name="_Ref102742689"/>
      <w:bookmarkStart w:id="897" w:name="_Ref102757397"/>
    </w:p>
    <w:p w14:paraId="760008FB" w14:textId="0E5A5A43" w:rsidR="00406AB9" w:rsidRPr="00475770" w:rsidRDefault="00406AB9" w:rsidP="00406AB9">
      <w:pPr>
        <w:pStyle w:val="3"/>
        <w:spacing w:before="240"/>
      </w:pPr>
      <w:bookmarkStart w:id="898" w:name="_Ref103869870"/>
      <w:bookmarkStart w:id="899" w:name="_Toc106900418"/>
      <w:bookmarkStart w:id="900" w:name="_Toc106983290"/>
      <w:bookmarkStart w:id="901" w:name="_Toc131778955"/>
      <w:r w:rsidRPr="00475770">
        <w:lastRenderedPageBreak/>
        <w:t>Location Requirements</w:t>
      </w:r>
      <w:bookmarkEnd w:id="895"/>
      <w:bookmarkEnd w:id="896"/>
      <w:bookmarkEnd w:id="897"/>
      <w:bookmarkEnd w:id="898"/>
      <w:bookmarkEnd w:id="899"/>
      <w:bookmarkEnd w:id="900"/>
      <w:bookmarkEnd w:id="901"/>
    </w:p>
    <w:p w14:paraId="7CC01B60" w14:textId="3F6CA8A5" w:rsidR="005A4EF9" w:rsidRPr="00475770" w:rsidRDefault="00406AB9" w:rsidP="00195C05">
      <w:pPr>
        <w:pStyle w:val="EN"/>
      </w:pPr>
      <w:r w:rsidRPr="00475770">
        <w:rPr>
          <w:noProof/>
        </w:rPr>
        <mc:AlternateContent>
          <mc:Choice Requires="wps">
            <w:drawing>
              <wp:anchor distT="0" distB="0" distL="114300" distR="114300" simplePos="0" relativeHeight="252339200" behindDoc="0" locked="0" layoutInCell="1" allowOverlap="1" wp14:anchorId="681C5921" wp14:editId="4E88A117">
                <wp:simplePos x="0" y="0"/>
                <wp:positionH relativeFrom="column">
                  <wp:posOffset>1093470</wp:posOffset>
                </wp:positionH>
                <wp:positionV relativeFrom="paragraph">
                  <wp:posOffset>4150270</wp:posOffset>
                </wp:positionV>
                <wp:extent cx="2362835" cy="635"/>
                <wp:effectExtent l="0" t="0" r="0" b="0"/>
                <wp:wrapTopAndBottom/>
                <wp:docPr id="56" name="文本框 56"/>
                <wp:cNvGraphicFramePr/>
                <a:graphic xmlns:a="http://schemas.openxmlformats.org/drawingml/2006/main">
                  <a:graphicData uri="http://schemas.microsoft.com/office/word/2010/wordprocessingShape">
                    <wps:wsp>
                      <wps:cNvSpPr txBox="1"/>
                      <wps:spPr>
                        <a:xfrm>
                          <a:off x="0" y="0"/>
                          <a:ext cx="2362835" cy="635"/>
                        </a:xfrm>
                        <a:prstGeom prst="rect">
                          <a:avLst/>
                        </a:prstGeom>
                        <a:solidFill>
                          <a:prstClr val="white"/>
                        </a:solidFill>
                        <a:ln>
                          <a:noFill/>
                        </a:ln>
                        <a:effectLst/>
                      </wps:spPr>
                      <wps:txbx>
                        <w:txbxContent>
                          <w:p w14:paraId="63BADEA9" w14:textId="5A531D9D" w:rsidR="005E61E0" w:rsidRPr="00B65173" w:rsidRDefault="005E61E0" w:rsidP="003C6F4C">
                            <w:pPr>
                              <w:pStyle w:val="FigureTittle"/>
                              <w:rPr>
                                <w:rFonts w:cs="Arial"/>
                                <w:bCs/>
                                <w:noProof/>
                                <w:szCs w:val="24"/>
                              </w:rPr>
                            </w:pPr>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1</w:t>
                            </w:r>
                            <w:r w:rsidR="00CD7BD9">
                              <w:rPr>
                                <w:noProof/>
                              </w:rPr>
                              <w:fldChar w:fldCharType="end"/>
                            </w:r>
                            <w:r>
                              <w:t xml:space="preserve"> Location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C5921" id="文本框 56" o:spid="_x0000_s1030" type="#_x0000_t202" style="position:absolute;left:0;text-align:left;margin-left:86.1pt;margin-top:326.8pt;width:186.05pt;height:.05pt;z-index:25233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" stroked="f">
                <v:textbox style="mso-fit-shape-to-text:t" inset="0,0,0,0">
                  <w:txbxContent>
                    <w:p w14:paraId="63BADEA9" w14:textId="5A531D9D" w:rsidR="005E61E0" w:rsidRPr="00B65173" w:rsidRDefault="005E61E0" w:rsidP="003C6F4C">
                      <w:pPr>
                        <w:pStyle w:val="FigureTittle"/>
                        <w:rPr>
                          <w:rFonts w:cs="Arial"/>
                          <w:bCs/>
                          <w:noProof/>
                          <w:szCs w:val="24"/>
                        </w:rPr>
                      </w:pPr>
                      <w:r>
                        <w:t xml:space="preserve">Figure </w:t>
                      </w:r>
                      <w:fldSimple w:instr=" STYLEREF 1 \s ">
                        <w:r w:rsidR="00715901">
                          <w:rPr>
                            <w:noProof/>
                          </w:rPr>
                          <w:t>5</w:t>
                        </w:r>
                      </w:fldSimple>
                      <w:r w:rsidR="00F1496B">
                        <w:noBreakHyphen/>
                      </w:r>
                      <w:fldSimple w:instr=" SEQ Figure \* ARABIC \s 1 ">
                        <w:r w:rsidR="00715901">
                          <w:rPr>
                            <w:noProof/>
                          </w:rPr>
                          <w:t>1</w:t>
                        </w:r>
                      </w:fldSimple>
                      <w:r>
                        <w:t xml:space="preserve"> Location Requirements</w:t>
                      </w:r>
                    </w:p>
                  </w:txbxContent>
                </v:textbox>
                <w10:wrap type="topAndBottom"/>
              </v:shape>
            </w:pict>
          </mc:Fallback>
        </mc:AlternateContent>
      </w:r>
      <w:r w:rsidRPr="00475770">
        <w:rPr>
          <w:noProof/>
        </w:rPr>
        <w:drawing>
          <wp:anchor distT="0" distB="0" distL="114300" distR="114300" simplePos="0" relativeHeight="252347392" behindDoc="0" locked="0" layoutInCell="1" allowOverlap="1" wp14:anchorId="0E9655E8" wp14:editId="57F0A97C">
            <wp:simplePos x="0" y="0"/>
            <wp:positionH relativeFrom="column">
              <wp:posOffset>273050</wp:posOffset>
            </wp:positionH>
            <wp:positionV relativeFrom="paragraph">
              <wp:posOffset>550545</wp:posOffset>
            </wp:positionV>
            <wp:extent cx="3901440" cy="3599815"/>
            <wp:effectExtent l="0" t="0" r="3810" b="635"/>
            <wp:wrapTopAndBottom/>
            <wp:docPr id="81" name="图片 81" descr="C:\Users\A21252\Desktop\On-going\20220421-120kW欧标直流桩\图片\周边距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21252\Desktop\On-going\20220421-120kW欧标直流桩\图片\周边距离.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01440" cy="3599815"/>
                    </a:xfrm>
                    <a:prstGeom prst="rect">
                      <a:avLst/>
                    </a:prstGeom>
                    <a:noFill/>
                    <a:ln>
                      <a:noFill/>
                    </a:ln>
                  </pic:spPr>
                </pic:pic>
              </a:graphicData>
            </a:graphic>
          </wp:anchor>
        </w:drawing>
      </w:r>
      <w:r w:rsidR="00AD4403" w:rsidRPr="00475770">
        <w:t>A</w:t>
      </w:r>
      <w:r w:rsidRPr="00475770">
        <w:t>n installation space of 2</w:t>
      </w:r>
      <w:r w:rsidR="00140C9B" w:rsidRPr="00475770">
        <w:t>4</w:t>
      </w:r>
      <w:r w:rsidRPr="00475770">
        <w:t>20 x 1950 mm</w:t>
      </w:r>
      <w:r w:rsidR="00AD4403" w:rsidRPr="00475770">
        <w:t xml:space="preserve"> (for MaxiCharger </w:t>
      </w:r>
      <w:r w:rsidR="00DD786D">
        <w:t>DF</w:t>
      </w:r>
      <w:r w:rsidR="00AD4403" w:rsidRPr="00475770">
        <w:t xml:space="preserve">120) or 2620 x 2050 mm (for MaxiCharger </w:t>
      </w:r>
      <w:r w:rsidR="00DD786D">
        <w:t>DF</w:t>
      </w:r>
      <w:r w:rsidR="00AD4403" w:rsidRPr="00475770">
        <w:t>240) is required</w:t>
      </w:r>
      <w:r w:rsidRPr="00475770">
        <w:t xml:space="preserve"> in order to ensure normal operation and </w:t>
      </w:r>
      <w:r w:rsidR="00777848" w:rsidRPr="00475770">
        <w:t xml:space="preserve">proper </w:t>
      </w:r>
      <w:r w:rsidRPr="00475770">
        <w:t xml:space="preserve">airflow around the </w:t>
      </w:r>
      <w:r w:rsidR="00777848" w:rsidRPr="00475770">
        <w:t>unit</w:t>
      </w:r>
      <w:r w:rsidRPr="00475770">
        <w:t>. The space is calculated as follows:</w:t>
      </w:r>
      <w:r w:rsidRPr="00475770">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p>
    <w:p w14:paraId="20346152" w14:textId="795B0D0D" w:rsidR="00406AB9" w:rsidRPr="00475770" w:rsidRDefault="00406AB9" w:rsidP="00195C05">
      <w:pPr>
        <w:pStyle w:val="EN"/>
      </w:pPr>
      <w:r w:rsidRPr="00475770">
        <w:t>A. Front side of the MaxiCharger</w:t>
      </w:r>
    </w:p>
    <w:p w14:paraId="14865CE2" w14:textId="75AEDDD1" w:rsidR="00406AB9" w:rsidRPr="00475770" w:rsidRDefault="00406AB9" w:rsidP="00195C05">
      <w:pPr>
        <w:pStyle w:val="EN"/>
      </w:pPr>
      <w:r w:rsidRPr="00475770">
        <w:t>B. Rear side of the MaxiCharger</w:t>
      </w:r>
    </w:p>
    <w:p w14:paraId="01A618A1" w14:textId="77777777" w:rsidR="00406AB9" w:rsidRPr="00475770" w:rsidRDefault="00406AB9" w:rsidP="00195C05">
      <w:pPr>
        <w:pStyle w:val="EN"/>
      </w:pPr>
      <w:r w:rsidRPr="00475770">
        <w:t>C. Left side of the MaxiCharger</w:t>
      </w:r>
    </w:p>
    <w:p w14:paraId="5C0B99C0" w14:textId="77777777" w:rsidR="00406AB9" w:rsidRPr="00475770" w:rsidRDefault="00406AB9" w:rsidP="00195C05">
      <w:pPr>
        <w:pStyle w:val="EN"/>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pPr>
      <w:r w:rsidRPr="00475770">
        <w:t>D. Right side of the MaxiCharger</w:t>
      </w:r>
      <w:r w:rsidRPr="00475770">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p>
    <w:p w14:paraId="44163C9C" w14:textId="77777777" w:rsidR="00406AB9" w:rsidRPr="00475770" w:rsidRDefault="00406AB9" w:rsidP="00195C05">
      <w:pPr>
        <w:pStyle w:val="EN"/>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pPr>
      <w:r w:rsidRPr="00475770">
        <w:t>E. Cabinet</w:t>
      </w:r>
    </w:p>
    <w:p w14:paraId="20E4281F" w14:textId="77777777" w:rsidR="00140C9B" w:rsidRPr="00475770" w:rsidRDefault="00140C9B" w:rsidP="003C6F4C">
      <w:pPr>
        <w:pStyle w:val="FigureTittle"/>
        <w:sectPr w:rsidR="00140C9B" w:rsidRPr="00475770" w:rsidSect="00D26989">
          <w:pgSz w:w="8392" w:h="11907"/>
          <w:pgMar w:top="567" w:right="567" w:bottom="567" w:left="567" w:header="0" w:footer="340" w:gutter="0"/>
          <w:cols w:space="720"/>
          <w:docGrid w:linePitch="245"/>
        </w:sectPr>
      </w:pPr>
    </w:p>
    <w:p w14:paraId="642DBAAD" w14:textId="6945AA74" w:rsidR="00DD707C" w:rsidRPr="00475770" w:rsidRDefault="00DD707C" w:rsidP="003C6F4C">
      <w:pPr>
        <w:pStyle w:val="FigureTittle"/>
      </w:pPr>
      <w:r w:rsidRPr="00475770">
        <w:lastRenderedPageBreak/>
        <w:t xml:space="preserve">Table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w:t>
      </w:r>
      <w:r w:rsidR="00CD7BD9">
        <w:rPr>
          <w:noProof/>
        </w:rPr>
        <w:fldChar w:fldCharType="end"/>
      </w:r>
      <w:r w:rsidRPr="00475770">
        <w:t xml:space="preserve"> Location Requirements (for MaxiCharger </w:t>
      </w:r>
      <w:r w:rsidR="00DD786D">
        <w:t>DF</w:t>
      </w:r>
      <w:r w:rsidRPr="00475770">
        <w:t>120)</w:t>
      </w:r>
    </w:p>
    <w:tbl>
      <w:tblPr>
        <w:tblStyle w:val="a7"/>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DD707C" w:rsidRPr="00475770" w14:paraId="126BD5AF"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495F6E31" w14:textId="77777777" w:rsidR="00DD707C" w:rsidRPr="00475770" w:rsidRDefault="00DD707C" w:rsidP="00172287">
            <w:r w:rsidRPr="00475770">
              <w:t>Parameter</w:t>
            </w:r>
          </w:p>
        </w:tc>
        <w:tc>
          <w:tcPr>
            <w:tcW w:w="4961" w:type="dxa"/>
            <w:gridSpan w:val="2"/>
          </w:tcPr>
          <w:p w14:paraId="6D13247E" w14:textId="77777777" w:rsidR="00DD707C" w:rsidRPr="00475770" w:rsidRDefault="00DD707C" w:rsidP="00172287">
            <w:pPr>
              <w:jc w:val="left"/>
            </w:pPr>
            <w:r w:rsidRPr="00475770">
              <w:t>Specification</w:t>
            </w:r>
          </w:p>
        </w:tc>
      </w:tr>
      <w:tr w:rsidR="00DD707C" w:rsidRPr="00475770" w14:paraId="1DE51DC4"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4DF1613B" w14:textId="77777777" w:rsidR="00DD707C" w:rsidRPr="00475770" w:rsidRDefault="00DD707C" w:rsidP="00172287"/>
        </w:tc>
        <w:tc>
          <w:tcPr>
            <w:tcW w:w="2268" w:type="dxa"/>
          </w:tcPr>
          <w:p w14:paraId="402BF94A" w14:textId="77777777" w:rsidR="00DD707C" w:rsidRPr="00475770" w:rsidRDefault="00DD707C" w:rsidP="00172287">
            <w:pPr>
              <w:jc w:val="left"/>
            </w:pPr>
            <w:r w:rsidRPr="00475770">
              <w:rPr>
                <w:rFonts w:hint="eastAsia"/>
              </w:rPr>
              <w:t>m</w:t>
            </w:r>
            <w:r w:rsidRPr="00475770">
              <w:t>m</w:t>
            </w:r>
          </w:p>
        </w:tc>
        <w:tc>
          <w:tcPr>
            <w:tcW w:w="2693" w:type="dxa"/>
          </w:tcPr>
          <w:p w14:paraId="72075217" w14:textId="77777777" w:rsidR="00DD707C" w:rsidRPr="00475770" w:rsidRDefault="00DD707C" w:rsidP="00172287">
            <w:pPr>
              <w:jc w:val="left"/>
            </w:pPr>
            <w:r w:rsidRPr="00475770">
              <w:t>in</w:t>
            </w:r>
          </w:p>
        </w:tc>
      </w:tr>
      <w:tr w:rsidR="00DD707C" w:rsidRPr="00475770" w14:paraId="6104439A" w14:textId="77777777" w:rsidTr="00743B0B">
        <w:trPr>
          <w:trHeight w:val="397"/>
          <w:jc w:val="center"/>
        </w:trPr>
        <w:tc>
          <w:tcPr>
            <w:tcW w:w="1701" w:type="dxa"/>
            <w:vAlign w:val="center"/>
          </w:tcPr>
          <w:p w14:paraId="79B3A0C5" w14:textId="77777777" w:rsidR="00DD707C" w:rsidRPr="00475770" w:rsidRDefault="00DD707C" w:rsidP="00172287">
            <w:pPr>
              <w:jc w:val="both"/>
              <w:rPr>
                <w:rFonts w:ascii="Arial" w:hAnsi="Arial"/>
                <w:b/>
              </w:rPr>
            </w:pPr>
            <w:r w:rsidRPr="00475770">
              <w:rPr>
                <w:rFonts w:ascii="Arial" w:hAnsi="Arial" w:hint="eastAsia"/>
                <w:b/>
              </w:rPr>
              <w:t>X1</w:t>
            </w:r>
          </w:p>
        </w:tc>
        <w:tc>
          <w:tcPr>
            <w:tcW w:w="2268" w:type="dxa"/>
            <w:vAlign w:val="center"/>
          </w:tcPr>
          <w:p w14:paraId="7B2BAB16" w14:textId="77777777" w:rsidR="00DD707C" w:rsidRPr="00475770" w:rsidRDefault="00DD707C" w:rsidP="00172287">
            <w:pPr>
              <w:jc w:val="both"/>
              <w:rPr>
                <w:rFonts w:ascii="Arial" w:hAnsi="Arial"/>
              </w:rPr>
            </w:pPr>
            <w:r w:rsidRPr="00475770">
              <w:rPr>
                <w:rFonts w:ascii="Arial" w:hAnsi="Arial"/>
              </w:rPr>
              <w:t>820</w:t>
            </w:r>
          </w:p>
        </w:tc>
        <w:tc>
          <w:tcPr>
            <w:tcW w:w="2693" w:type="dxa"/>
            <w:vAlign w:val="center"/>
          </w:tcPr>
          <w:p w14:paraId="554F5F34" w14:textId="77777777" w:rsidR="00DD707C" w:rsidRPr="00475770" w:rsidRDefault="00DD707C" w:rsidP="00172287">
            <w:pPr>
              <w:spacing w:before="120" w:after="120"/>
              <w:jc w:val="both"/>
              <w:rPr>
                <w:rFonts w:ascii="Arial" w:hAnsi="Arial"/>
              </w:rPr>
            </w:pPr>
            <w:r w:rsidRPr="00475770">
              <w:rPr>
                <w:rFonts w:ascii="Arial" w:hAnsi="Arial"/>
              </w:rPr>
              <w:t>32.28</w:t>
            </w:r>
          </w:p>
        </w:tc>
      </w:tr>
      <w:tr w:rsidR="00DD707C" w:rsidRPr="00475770" w14:paraId="7F50D080" w14:textId="77777777" w:rsidTr="00743B0B">
        <w:trPr>
          <w:trHeight w:val="397"/>
          <w:jc w:val="center"/>
        </w:trPr>
        <w:tc>
          <w:tcPr>
            <w:tcW w:w="1701" w:type="dxa"/>
            <w:vAlign w:val="center"/>
          </w:tcPr>
          <w:p w14:paraId="7BA2527E" w14:textId="77777777" w:rsidR="00DD707C" w:rsidRPr="00475770" w:rsidRDefault="00DD707C" w:rsidP="00DD707C">
            <w:pPr>
              <w:spacing w:before="120" w:after="120"/>
              <w:rPr>
                <w:b/>
              </w:rPr>
            </w:pPr>
            <w:r w:rsidRPr="00475770">
              <w:rPr>
                <w:rFonts w:ascii="Arial" w:hAnsi="Arial" w:hint="eastAsia"/>
                <w:b/>
              </w:rPr>
              <w:t>X</w:t>
            </w:r>
            <w:r w:rsidRPr="00475770">
              <w:rPr>
                <w:rFonts w:ascii="Arial" w:hAnsi="Arial"/>
                <w:b/>
              </w:rPr>
              <w:t>2</w:t>
            </w:r>
          </w:p>
        </w:tc>
        <w:tc>
          <w:tcPr>
            <w:tcW w:w="2268" w:type="dxa"/>
            <w:vAlign w:val="center"/>
          </w:tcPr>
          <w:p w14:paraId="1D43AD07" w14:textId="5ECCB73B" w:rsidR="00DD707C" w:rsidRPr="00475770" w:rsidRDefault="00DD707C" w:rsidP="00DD707C">
            <w:pPr>
              <w:spacing w:before="120" w:after="120"/>
            </w:pPr>
            <w:r w:rsidRPr="00475770">
              <w:rPr>
                <w:rFonts w:ascii="Arial" w:hAnsi="Arial"/>
              </w:rPr>
              <w:t>800</w:t>
            </w:r>
          </w:p>
        </w:tc>
        <w:tc>
          <w:tcPr>
            <w:tcW w:w="2693" w:type="dxa"/>
            <w:vAlign w:val="center"/>
          </w:tcPr>
          <w:p w14:paraId="4851A5C2" w14:textId="45434908" w:rsidR="00DD707C" w:rsidRPr="00475770" w:rsidRDefault="00DD707C" w:rsidP="00DD707C">
            <w:pPr>
              <w:spacing w:before="120" w:after="120"/>
            </w:pPr>
            <w:r w:rsidRPr="00475770">
              <w:rPr>
                <w:rFonts w:ascii="Arial" w:hAnsi="Arial"/>
              </w:rPr>
              <w:t>31.5</w:t>
            </w:r>
          </w:p>
        </w:tc>
      </w:tr>
      <w:tr w:rsidR="00DD707C" w:rsidRPr="00475770" w14:paraId="05DB229F" w14:textId="77777777" w:rsidTr="00743B0B">
        <w:trPr>
          <w:trHeight w:val="397"/>
          <w:jc w:val="center"/>
        </w:trPr>
        <w:tc>
          <w:tcPr>
            <w:tcW w:w="1701" w:type="dxa"/>
            <w:vAlign w:val="center"/>
          </w:tcPr>
          <w:p w14:paraId="5A5BB436" w14:textId="77777777" w:rsidR="00DD707C" w:rsidRPr="00475770" w:rsidRDefault="00DD707C" w:rsidP="00DD707C">
            <w:pPr>
              <w:spacing w:before="120" w:after="120"/>
              <w:rPr>
                <w:b/>
              </w:rPr>
            </w:pPr>
            <w:r w:rsidRPr="00475770">
              <w:rPr>
                <w:rFonts w:ascii="Arial" w:hAnsi="Arial" w:hint="eastAsia"/>
                <w:b/>
              </w:rPr>
              <w:t>X</w:t>
            </w:r>
            <w:r w:rsidRPr="00475770">
              <w:rPr>
                <w:rFonts w:ascii="Arial" w:hAnsi="Arial"/>
                <w:b/>
              </w:rPr>
              <w:t>3</w:t>
            </w:r>
          </w:p>
        </w:tc>
        <w:tc>
          <w:tcPr>
            <w:tcW w:w="2268" w:type="dxa"/>
            <w:vAlign w:val="center"/>
          </w:tcPr>
          <w:p w14:paraId="0B1D633F" w14:textId="0C578BF5" w:rsidR="00DD707C" w:rsidRPr="00475770" w:rsidRDefault="00DD707C" w:rsidP="00DD707C">
            <w:pPr>
              <w:spacing w:before="120" w:after="120"/>
            </w:pPr>
            <w:r w:rsidRPr="00475770">
              <w:rPr>
                <w:rFonts w:ascii="Arial" w:hAnsi="Arial"/>
              </w:rPr>
              <w:t>800</w:t>
            </w:r>
          </w:p>
        </w:tc>
        <w:tc>
          <w:tcPr>
            <w:tcW w:w="2693" w:type="dxa"/>
            <w:vAlign w:val="center"/>
          </w:tcPr>
          <w:p w14:paraId="01752362" w14:textId="58DF28B7" w:rsidR="00DD707C" w:rsidRPr="00475770" w:rsidRDefault="00DD707C" w:rsidP="00DD707C">
            <w:pPr>
              <w:spacing w:before="120" w:after="120"/>
            </w:pPr>
            <w:r w:rsidRPr="00475770">
              <w:rPr>
                <w:rFonts w:ascii="Arial" w:hAnsi="Arial"/>
              </w:rPr>
              <w:t>31.5</w:t>
            </w:r>
          </w:p>
        </w:tc>
      </w:tr>
      <w:tr w:rsidR="00DD707C" w:rsidRPr="00475770" w14:paraId="48278AA6" w14:textId="77777777" w:rsidTr="00743B0B">
        <w:trPr>
          <w:trHeight w:val="397"/>
          <w:jc w:val="center"/>
        </w:trPr>
        <w:tc>
          <w:tcPr>
            <w:tcW w:w="1701" w:type="dxa"/>
            <w:vAlign w:val="center"/>
          </w:tcPr>
          <w:p w14:paraId="42CBF432" w14:textId="77777777" w:rsidR="00DD707C" w:rsidRPr="00475770" w:rsidRDefault="00DD707C" w:rsidP="00DD707C">
            <w:pPr>
              <w:spacing w:before="120" w:after="120"/>
              <w:rPr>
                <w:b/>
              </w:rPr>
            </w:pPr>
            <w:r w:rsidRPr="00475770">
              <w:rPr>
                <w:rFonts w:ascii="Arial" w:hAnsi="Arial"/>
                <w:b/>
              </w:rPr>
              <w:t>Y1</w:t>
            </w:r>
          </w:p>
        </w:tc>
        <w:tc>
          <w:tcPr>
            <w:tcW w:w="2268" w:type="dxa"/>
            <w:vAlign w:val="center"/>
          </w:tcPr>
          <w:p w14:paraId="2563FD9C" w14:textId="575ABDBB" w:rsidR="00DD707C" w:rsidRPr="00475770" w:rsidRDefault="00DD707C" w:rsidP="00DD707C">
            <w:pPr>
              <w:spacing w:before="120" w:after="120"/>
            </w:pPr>
            <w:r w:rsidRPr="00475770">
              <w:rPr>
                <w:rFonts w:ascii="Arial" w:hAnsi="Arial"/>
              </w:rPr>
              <w:t>600</w:t>
            </w:r>
          </w:p>
        </w:tc>
        <w:tc>
          <w:tcPr>
            <w:tcW w:w="2693" w:type="dxa"/>
            <w:vAlign w:val="center"/>
          </w:tcPr>
          <w:p w14:paraId="0805234A" w14:textId="2101A44F" w:rsidR="00DD707C" w:rsidRPr="00475770" w:rsidRDefault="00DD707C" w:rsidP="00DD707C">
            <w:pPr>
              <w:spacing w:before="120" w:after="120"/>
            </w:pPr>
            <w:r w:rsidRPr="00475770">
              <w:rPr>
                <w:rFonts w:ascii="Arial" w:hAnsi="Arial"/>
              </w:rPr>
              <w:t>23.62</w:t>
            </w:r>
          </w:p>
        </w:tc>
      </w:tr>
      <w:tr w:rsidR="00DD707C" w:rsidRPr="00475770" w14:paraId="1D094091" w14:textId="77777777" w:rsidTr="00743B0B">
        <w:trPr>
          <w:trHeight w:val="397"/>
          <w:jc w:val="center"/>
        </w:trPr>
        <w:tc>
          <w:tcPr>
            <w:tcW w:w="1701" w:type="dxa"/>
            <w:vAlign w:val="center"/>
          </w:tcPr>
          <w:p w14:paraId="2FFEE80F" w14:textId="77777777" w:rsidR="00DD707C" w:rsidRPr="00475770" w:rsidRDefault="00DD707C" w:rsidP="00172287">
            <w:pPr>
              <w:spacing w:before="120" w:after="120"/>
              <w:rPr>
                <w:b/>
              </w:rPr>
            </w:pPr>
            <w:r w:rsidRPr="00475770">
              <w:rPr>
                <w:rFonts w:ascii="Arial" w:hAnsi="Arial"/>
                <w:b/>
              </w:rPr>
              <w:t>Y2</w:t>
            </w:r>
          </w:p>
        </w:tc>
        <w:tc>
          <w:tcPr>
            <w:tcW w:w="2268" w:type="dxa"/>
            <w:vAlign w:val="center"/>
          </w:tcPr>
          <w:p w14:paraId="6119548C" w14:textId="77777777" w:rsidR="00DD707C" w:rsidRPr="00475770" w:rsidRDefault="00DD707C" w:rsidP="00172287">
            <w:pPr>
              <w:spacing w:before="120" w:after="120"/>
            </w:pPr>
            <w:r w:rsidRPr="00475770">
              <w:rPr>
                <w:rFonts w:ascii="Arial" w:hAnsi="Arial"/>
              </w:rPr>
              <w:t>500</w:t>
            </w:r>
          </w:p>
        </w:tc>
        <w:tc>
          <w:tcPr>
            <w:tcW w:w="2693" w:type="dxa"/>
            <w:vAlign w:val="center"/>
          </w:tcPr>
          <w:p w14:paraId="23CD7B8B" w14:textId="77777777" w:rsidR="00DD707C" w:rsidRPr="00475770" w:rsidRDefault="00DD707C" w:rsidP="00172287">
            <w:pPr>
              <w:spacing w:before="120" w:after="120"/>
            </w:pPr>
            <w:r w:rsidRPr="00475770">
              <w:rPr>
                <w:rFonts w:ascii="Arial" w:hAnsi="Arial"/>
              </w:rPr>
              <w:t>19.69</w:t>
            </w:r>
          </w:p>
        </w:tc>
      </w:tr>
      <w:tr w:rsidR="00DD707C" w:rsidRPr="00475770" w14:paraId="0E040E38" w14:textId="77777777" w:rsidTr="00743B0B">
        <w:trPr>
          <w:trHeight w:val="397"/>
          <w:jc w:val="center"/>
        </w:trPr>
        <w:tc>
          <w:tcPr>
            <w:tcW w:w="1701" w:type="dxa"/>
            <w:vAlign w:val="center"/>
          </w:tcPr>
          <w:p w14:paraId="06FEAF94" w14:textId="77777777" w:rsidR="00DD707C" w:rsidRPr="00475770" w:rsidRDefault="00DD707C" w:rsidP="00172287">
            <w:pPr>
              <w:spacing w:before="120" w:after="120"/>
              <w:rPr>
                <w:b/>
              </w:rPr>
            </w:pPr>
            <w:r w:rsidRPr="00475770">
              <w:rPr>
                <w:rFonts w:ascii="Arial" w:hAnsi="Arial" w:hint="eastAsia"/>
                <w:b/>
              </w:rPr>
              <w:t>Y</w:t>
            </w:r>
            <w:r w:rsidRPr="00475770">
              <w:rPr>
                <w:rFonts w:ascii="Arial" w:hAnsi="Arial"/>
                <w:b/>
              </w:rPr>
              <w:t>3</w:t>
            </w:r>
          </w:p>
        </w:tc>
        <w:tc>
          <w:tcPr>
            <w:tcW w:w="2268" w:type="dxa"/>
            <w:vAlign w:val="center"/>
          </w:tcPr>
          <w:p w14:paraId="73A27D61" w14:textId="77777777" w:rsidR="00DD707C" w:rsidRPr="00475770" w:rsidRDefault="00DD707C" w:rsidP="00172287">
            <w:pPr>
              <w:spacing w:before="120" w:after="120"/>
            </w:pPr>
            <w:r w:rsidRPr="00475770">
              <w:rPr>
                <w:rFonts w:ascii="Arial" w:hAnsi="Arial"/>
              </w:rPr>
              <w:t>850</w:t>
            </w:r>
          </w:p>
        </w:tc>
        <w:tc>
          <w:tcPr>
            <w:tcW w:w="2693" w:type="dxa"/>
            <w:vAlign w:val="center"/>
          </w:tcPr>
          <w:p w14:paraId="3BB0F06B" w14:textId="77777777" w:rsidR="00DD707C" w:rsidRPr="00475770" w:rsidRDefault="00DD707C" w:rsidP="00172287">
            <w:pPr>
              <w:spacing w:before="120" w:after="120"/>
            </w:pPr>
            <w:r w:rsidRPr="00475770">
              <w:rPr>
                <w:rFonts w:ascii="Arial" w:hAnsi="Arial"/>
              </w:rPr>
              <w:t>33.46</w:t>
            </w:r>
          </w:p>
        </w:tc>
      </w:tr>
    </w:tbl>
    <w:p w14:paraId="4A9B412F" w14:textId="77777777" w:rsidR="00DD707C" w:rsidRPr="00475770" w:rsidRDefault="00DD707C" w:rsidP="00DD707C"/>
    <w:p w14:paraId="241FF428" w14:textId="61CA8DD3" w:rsidR="00406AB9" w:rsidRPr="00475770" w:rsidRDefault="00406AB9"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2</w:t>
      </w:r>
      <w:r w:rsidR="00CD7BD9">
        <w:rPr>
          <w:noProof/>
        </w:rPr>
        <w:fldChar w:fldCharType="end"/>
      </w:r>
      <w:r w:rsidRPr="00475770">
        <w:t xml:space="preserve"> Location Requirements</w:t>
      </w:r>
      <w:r w:rsidR="00DD707C" w:rsidRPr="00475770">
        <w:t xml:space="preserve"> (for MaxiCharger </w:t>
      </w:r>
      <w:r w:rsidR="00DD786D">
        <w:t>DF</w:t>
      </w:r>
      <w:r w:rsidR="00DD707C" w:rsidRPr="00475770">
        <w:t>240)</w:t>
      </w:r>
    </w:p>
    <w:tbl>
      <w:tblPr>
        <w:tblStyle w:val="a7"/>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268"/>
        <w:gridCol w:w="2693"/>
      </w:tblGrid>
      <w:tr w:rsidR="00406AB9" w:rsidRPr="00475770" w14:paraId="69D3F27B"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78E660F2" w14:textId="77777777" w:rsidR="00406AB9" w:rsidRPr="00475770" w:rsidRDefault="00406AB9" w:rsidP="00172287">
            <w:r w:rsidRPr="00475770">
              <w:t>Parameter</w:t>
            </w:r>
          </w:p>
        </w:tc>
        <w:tc>
          <w:tcPr>
            <w:tcW w:w="4961" w:type="dxa"/>
            <w:gridSpan w:val="2"/>
          </w:tcPr>
          <w:p w14:paraId="39220984" w14:textId="77777777" w:rsidR="00406AB9" w:rsidRPr="00475770" w:rsidRDefault="00406AB9" w:rsidP="00172287">
            <w:pPr>
              <w:jc w:val="left"/>
            </w:pPr>
            <w:r w:rsidRPr="00475770">
              <w:t>Specification</w:t>
            </w:r>
          </w:p>
        </w:tc>
      </w:tr>
      <w:tr w:rsidR="00406AB9" w:rsidRPr="00475770" w14:paraId="1912BBFF"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030A373F" w14:textId="77777777" w:rsidR="00406AB9" w:rsidRPr="00475770" w:rsidRDefault="00406AB9" w:rsidP="00172287"/>
        </w:tc>
        <w:tc>
          <w:tcPr>
            <w:tcW w:w="2268" w:type="dxa"/>
          </w:tcPr>
          <w:p w14:paraId="39F62834" w14:textId="77777777" w:rsidR="00406AB9" w:rsidRPr="00475770" w:rsidRDefault="00406AB9" w:rsidP="00172287">
            <w:pPr>
              <w:jc w:val="left"/>
            </w:pPr>
            <w:r w:rsidRPr="00475770">
              <w:rPr>
                <w:rFonts w:hint="eastAsia"/>
              </w:rPr>
              <w:t>m</w:t>
            </w:r>
            <w:r w:rsidRPr="00475770">
              <w:t>m</w:t>
            </w:r>
          </w:p>
        </w:tc>
        <w:tc>
          <w:tcPr>
            <w:tcW w:w="2693" w:type="dxa"/>
          </w:tcPr>
          <w:p w14:paraId="33713533" w14:textId="77777777" w:rsidR="00406AB9" w:rsidRPr="00475770" w:rsidRDefault="00406AB9" w:rsidP="00172287">
            <w:pPr>
              <w:jc w:val="left"/>
            </w:pPr>
            <w:r w:rsidRPr="00475770">
              <w:t>in</w:t>
            </w:r>
          </w:p>
        </w:tc>
      </w:tr>
      <w:tr w:rsidR="0046042D" w:rsidRPr="00475770" w14:paraId="641B80D5" w14:textId="77777777" w:rsidTr="00743B0B">
        <w:trPr>
          <w:trHeight w:val="397"/>
          <w:jc w:val="center"/>
        </w:trPr>
        <w:tc>
          <w:tcPr>
            <w:tcW w:w="1701" w:type="dxa"/>
            <w:vAlign w:val="center"/>
          </w:tcPr>
          <w:p w14:paraId="7EC2F0A3" w14:textId="77777777" w:rsidR="0046042D" w:rsidRPr="00475770" w:rsidRDefault="0046042D" w:rsidP="0046042D">
            <w:pPr>
              <w:jc w:val="both"/>
              <w:rPr>
                <w:rFonts w:ascii="Arial" w:hAnsi="Arial"/>
                <w:b/>
              </w:rPr>
            </w:pPr>
            <w:r w:rsidRPr="00475770">
              <w:rPr>
                <w:rFonts w:ascii="Arial" w:hAnsi="Arial" w:hint="eastAsia"/>
                <w:b/>
              </w:rPr>
              <w:t>X1</w:t>
            </w:r>
          </w:p>
        </w:tc>
        <w:tc>
          <w:tcPr>
            <w:tcW w:w="2268" w:type="dxa"/>
            <w:vAlign w:val="center"/>
          </w:tcPr>
          <w:p w14:paraId="1796969A" w14:textId="37E0E2D1" w:rsidR="0046042D" w:rsidRPr="00475770" w:rsidRDefault="0046042D" w:rsidP="0046042D">
            <w:pPr>
              <w:jc w:val="both"/>
              <w:rPr>
                <w:rFonts w:ascii="Arial" w:hAnsi="Arial"/>
              </w:rPr>
            </w:pPr>
            <w:r w:rsidRPr="00475770">
              <w:rPr>
                <w:rFonts w:ascii="Arial" w:hAnsi="Arial"/>
              </w:rPr>
              <w:t>820</w:t>
            </w:r>
          </w:p>
        </w:tc>
        <w:tc>
          <w:tcPr>
            <w:tcW w:w="2693" w:type="dxa"/>
            <w:vAlign w:val="center"/>
          </w:tcPr>
          <w:p w14:paraId="071C4F51" w14:textId="77777777" w:rsidR="0046042D" w:rsidRPr="00475770" w:rsidRDefault="0046042D" w:rsidP="0046042D">
            <w:pPr>
              <w:spacing w:before="120" w:after="120"/>
              <w:jc w:val="both"/>
              <w:rPr>
                <w:rFonts w:ascii="Arial" w:hAnsi="Arial"/>
              </w:rPr>
            </w:pPr>
            <w:r w:rsidRPr="00475770">
              <w:rPr>
                <w:rFonts w:ascii="Arial" w:hAnsi="Arial"/>
              </w:rPr>
              <w:t>32.28</w:t>
            </w:r>
          </w:p>
        </w:tc>
      </w:tr>
      <w:tr w:rsidR="0046042D" w:rsidRPr="00475770" w14:paraId="25A609A4" w14:textId="77777777" w:rsidTr="00743B0B">
        <w:trPr>
          <w:trHeight w:val="397"/>
          <w:jc w:val="center"/>
        </w:trPr>
        <w:tc>
          <w:tcPr>
            <w:tcW w:w="1701" w:type="dxa"/>
            <w:vAlign w:val="center"/>
          </w:tcPr>
          <w:p w14:paraId="0E2A643E" w14:textId="77777777" w:rsidR="0046042D" w:rsidRPr="00475770" w:rsidRDefault="0046042D" w:rsidP="0046042D">
            <w:pPr>
              <w:spacing w:before="120" w:after="120"/>
              <w:rPr>
                <w:b/>
              </w:rPr>
            </w:pPr>
            <w:r w:rsidRPr="00475770">
              <w:rPr>
                <w:rFonts w:ascii="Arial" w:hAnsi="Arial" w:hint="eastAsia"/>
                <w:b/>
              </w:rPr>
              <w:t>X</w:t>
            </w:r>
            <w:r w:rsidRPr="00475770">
              <w:rPr>
                <w:rFonts w:ascii="Arial" w:hAnsi="Arial"/>
                <w:b/>
              </w:rPr>
              <w:t>2</w:t>
            </w:r>
          </w:p>
        </w:tc>
        <w:tc>
          <w:tcPr>
            <w:tcW w:w="2268" w:type="dxa"/>
            <w:vAlign w:val="center"/>
          </w:tcPr>
          <w:p w14:paraId="0B54517A" w14:textId="09ECC571" w:rsidR="0046042D" w:rsidRPr="00475770" w:rsidRDefault="0046042D" w:rsidP="0046042D">
            <w:pPr>
              <w:spacing w:before="120" w:after="120"/>
            </w:pPr>
            <w:r w:rsidRPr="00475770">
              <w:rPr>
                <w:rFonts w:ascii="Arial" w:hAnsi="Arial"/>
              </w:rPr>
              <w:t>900</w:t>
            </w:r>
          </w:p>
        </w:tc>
        <w:tc>
          <w:tcPr>
            <w:tcW w:w="2693" w:type="dxa"/>
            <w:vAlign w:val="center"/>
          </w:tcPr>
          <w:p w14:paraId="3CC67C94" w14:textId="4DBA1B2F" w:rsidR="0046042D" w:rsidRPr="00475770" w:rsidRDefault="0046042D" w:rsidP="0046042D">
            <w:pPr>
              <w:spacing w:before="120" w:after="120"/>
            </w:pPr>
            <w:r w:rsidRPr="00475770">
              <w:rPr>
                <w:rFonts w:ascii="Arial" w:hAnsi="Arial"/>
              </w:rPr>
              <w:t>35.43</w:t>
            </w:r>
          </w:p>
        </w:tc>
      </w:tr>
      <w:tr w:rsidR="0046042D" w:rsidRPr="00475770" w14:paraId="061DC92B" w14:textId="77777777" w:rsidTr="00743B0B">
        <w:trPr>
          <w:trHeight w:val="397"/>
          <w:jc w:val="center"/>
        </w:trPr>
        <w:tc>
          <w:tcPr>
            <w:tcW w:w="1701" w:type="dxa"/>
            <w:vAlign w:val="center"/>
          </w:tcPr>
          <w:p w14:paraId="6DCCA42E" w14:textId="77777777" w:rsidR="0046042D" w:rsidRPr="00475770" w:rsidRDefault="0046042D" w:rsidP="0046042D">
            <w:pPr>
              <w:spacing w:before="120" w:after="120"/>
              <w:rPr>
                <w:b/>
              </w:rPr>
            </w:pPr>
            <w:r w:rsidRPr="00475770">
              <w:rPr>
                <w:rFonts w:ascii="Arial" w:hAnsi="Arial" w:hint="eastAsia"/>
                <w:b/>
              </w:rPr>
              <w:t>X</w:t>
            </w:r>
            <w:r w:rsidRPr="00475770">
              <w:rPr>
                <w:rFonts w:ascii="Arial" w:hAnsi="Arial"/>
                <w:b/>
              </w:rPr>
              <w:t>3</w:t>
            </w:r>
          </w:p>
        </w:tc>
        <w:tc>
          <w:tcPr>
            <w:tcW w:w="2268" w:type="dxa"/>
            <w:vAlign w:val="center"/>
          </w:tcPr>
          <w:p w14:paraId="5EC35D1D" w14:textId="715390AA" w:rsidR="0046042D" w:rsidRPr="00475770" w:rsidRDefault="0046042D" w:rsidP="0046042D">
            <w:pPr>
              <w:spacing w:before="120" w:after="120"/>
            </w:pPr>
            <w:r w:rsidRPr="00475770">
              <w:rPr>
                <w:rFonts w:ascii="Arial" w:hAnsi="Arial"/>
              </w:rPr>
              <w:t>900</w:t>
            </w:r>
          </w:p>
        </w:tc>
        <w:tc>
          <w:tcPr>
            <w:tcW w:w="2693" w:type="dxa"/>
            <w:vAlign w:val="center"/>
          </w:tcPr>
          <w:p w14:paraId="07D80AAA" w14:textId="26135B45" w:rsidR="0046042D" w:rsidRPr="00475770" w:rsidRDefault="0046042D" w:rsidP="0046042D">
            <w:pPr>
              <w:spacing w:before="120" w:after="120"/>
            </w:pPr>
            <w:r w:rsidRPr="00475770">
              <w:rPr>
                <w:rFonts w:ascii="Arial" w:hAnsi="Arial"/>
              </w:rPr>
              <w:t>35.43</w:t>
            </w:r>
          </w:p>
        </w:tc>
      </w:tr>
      <w:tr w:rsidR="0046042D" w:rsidRPr="00475770" w14:paraId="29A77DCC" w14:textId="77777777" w:rsidTr="00743B0B">
        <w:trPr>
          <w:trHeight w:val="397"/>
          <w:jc w:val="center"/>
        </w:trPr>
        <w:tc>
          <w:tcPr>
            <w:tcW w:w="1701" w:type="dxa"/>
            <w:vAlign w:val="center"/>
          </w:tcPr>
          <w:p w14:paraId="3FBB2CF2" w14:textId="77777777" w:rsidR="0046042D" w:rsidRPr="00475770" w:rsidRDefault="0046042D" w:rsidP="0046042D">
            <w:pPr>
              <w:spacing w:before="120" w:after="120"/>
              <w:rPr>
                <w:b/>
              </w:rPr>
            </w:pPr>
            <w:r w:rsidRPr="00475770">
              <w:rPr>
                <w:rFonts w:ascii="Arial" w:hAnsi="Arial"/>
                <w:b/>
              </w:rPr>
              <w:t>Y1</w:t>
            </w:r>
          </w:p>
        </w:tc>
        <w:tc>
          <w:tcPr>
            <w:tcW w:w="2268" w:type="dxa"/>
            <w:vAlign w:val="center"/>
          </w:tcPr>
          <w:p w14:paraId="0AB80DD8" w14:textId="49589C30" w:rsidR="0046042D" w:rsidRPr="00475770" w:rsidRDefault="0046042D" w:rsidP="0046042D">
            <w:pPr>
              <w:spacing w:before="120" w:after="120"/>
            </w:pPr>
            <w:r w:rsidRPr="00475770">
              <w:rPr>
                <w:rFonts w:ascii="Arial" w:hAnsi="Arial"/>
              </w:rPr>
              <w:t>700</w:t>
            </w:r>
          </w:p>
        </w:tc>
        <w:tc>
          <w:tcPr>
            <w:tcW w:w="2693" w:type="dxa"/>
            <w:vAlign w:val="center"/>
          </w:tcPr>
          <w:p w14:paraId="51F7C759" w14:textId="5D0022EB" w:rsidR="0046042D" w:rsidRPr="00475770" w:rsidRDefault="0046042D" w:rsidP="0046042D">
            <w:pPr>
              <w:spacing w:before="120" w:after="120"/>
            </w:pPr>
            <w:r w:rsidRPr="00475770">
              <w:rPr>
                <w:rFonts w:ascii="Arial" w:hAnsi="Arial"/>
              </w:rPr>
              <w:t>27.56</w:t>
            </w:r>
          </w:p>
        </w:tc>
      </w:tr>
      <w:tr w:rsidR="0046042D" w:rsidRPr="00475770" w14:paraId="081C038A" w14:textId="77777777" w:rsidTr="00743B0B">
        <w:trPr>
          <w:trHeight w:val="397"/>
          <w:jc w:val="center"/>
        </w:trPr>
        <w:tc>
          <w:tcPr>
            <w:tcW w:w="1701" w:type="dxa"/>
            <w:vAlign w:val="center"/>
          </w:tcPr>
          <w:p w14:paraId="1991B422" w14:textId="77777777" w:rsidR="0046042D" w:rsidRPr="00475770" w:rsidRDefault="0046042D" w:rsidP="0046042D">
            <w:pPr>
              <w:spacing w:before="120" w:after="120"/>
              <w:rPr>
                <w:b/>
              </w:rPr>
            </w:pPr>
            <w:r w:rsidRPr="00475770">
              <w:rPr>
                <w:rFonts w:ascii="Arial" w:hAnsi="Arial"/>
                <w:b/>
              </w:rPr>
              <w:t>Y2</w:t>
            </w:r>
          </w:p>
        </w:tc>
        <w:tc>
          <w:tcPr>
            <w:tcW w:w="2268" w:type="dxa"/>
            <w:vAlign w:val="center"/>
          </w:tcPr>
          <w:p w14:paraId="05B83899" w14:textId="4F58A0A1" w:rsidR="0046042D" w:rsidRPr="00475770" w:rsidRDefault="0046042D" w:rsidP="0046042D">
            <w:pPr>
              <w:spacing w:before="120" w:after="120"/>
            </w:pPr>
            <w:r w:rsidRPr="00475770">
              <w:rPr>
                <w:rFonts w:ascii="Arial" w:hAnsi="Arial"/>
              </w:rPr>
              <w:t>500</w:t>
            </w:r>
          </w:p>
        </w:tc>
        <w:tc>
          <w:tcPr>
            <w:tcW w:w="2693" w:type="dxa"/>
            <w:vAlign w:val="center"/>
          </w:tcPr>
          <w:p w14:paraId="075FFA8F" w14:textId="723919D6" w:rsidR="0046042D" w:rsidRPr="00475770" w:rsidRDefault="0046042D" w:rsidP="0046042D">
            <w:pPr>
              <w:spacing w:before="120" w:after="120"/>
            </w:pPr>
            <w:r w:rsidRPr="00475770">
              <w:rPr>
                <w:rFonts w:ascii="Arial" w:hAnsi="Arial"/>
              </w:rPr>
              <w:t>19.69</w:t>
            </w:r>
          </w:p>
        </w:tc>
      </w:tr>
      <w:tr w:rsidR="0046042D" w:rsidRPr="00475770" w14:paraId="6B4BC605" w14:textId="77777777" w:rsidTr="00743B0B">
        <w:trPr>
          <w:trHeight w:val="397"/>
          <w:jc w:val="center"/>
        </w:trPr>
        <w:tc>
          <w:tcPr>
            <w:tcW w:w="1701" w:type="dxa"/>
            <w:vAlign w:val="center"/>
          </w:tcPr>
          <w:p w14:paraId="35C07277" w14:textId="77777777" w:rsidR="0046042D" w:rsidRPr="00475770" w:rsidRDefault="0046042D" w:rsidP="0046042D">
            <w:pPr>
              <w:spacing w:before="120" w:after="120"/>
              <w:rPr>
                <w:b/>
              </w:rPr>
            </w:pPr>
            <w:r w:rsidRPr="00475770">
              <w:rPr>
                <w:rFonts w:ascii="Arial" w:hAnsi="Arial" w:hint="eastAsia"/>
                <w:b/>
              </w:rPr>
              <w:t>Y</w:t>
            </w:r>
            <w:r w:rsidRPr="00475770">
              <w:rPr>
                <w:rFonts w:ascii="Arial" w:hAnsi="Arial"/>
                <w:b/>
              </w:rPr>
              <w:t>3</w:t>
            </w:r>
          </w:p>
        </w:tc>
        <w:tc>
          <w:tcPr>
            <w:tcW w:w="2268" w:type="dxa"/>
            <w:vAlign w:val="center"/>
          </w:tcPr>
          <w:p w14:paraId="32F414F3" w14:textId="11BE1EA5" w:rsidR="0046042D" w:rsidRPr="00475770" w:rsidRDefault="0046042D" w:rsidP="0046042D">
            <w:pPr>
              <w:spacing w:before="120" w:after="120"/>
            </w:pPr>
            <w:r w:rsidRPr="00475770">
              <w:rPr>
                <w:rFonts w:ascii="Arial" w:hAnsi="Arial"/>
              </w:rPr>
              <w:t>850</w:t>
            </w:r>
          </w:p>
        </w:tc>
        <w:tc>
          <w:tcPr>
            <w:tcW w:w="2693" w:type="dxa"/>
            <w:vAlign w:val="center"/>
          </w:tcPr>
          <w:p w14:paraId="58D48053" w14:textId="45BE48DD" w:rsidR="0046042D" w:rsidRPr="00475770" w:rsidRDefault="0046042D" w:rsidP="0046042D">
            <w:pPr>
              <w:spacing w:before="120" w:after="120"/>
            </w:pPr>
            <w:r w:rsidRPr="00475770">
              <w:rPr>
                <w:rFonts w:ascii="Arial" w:hAnsi="Arial"/>
              </w:rPr>
              <w:t>33.46</w:t>
            </w:r>
          </w:p>
        </w:tc>
      </w:tr>
    </w:tbl>
    <w:p w14:paraId="6BE3E3F5" w14:textId="77777777" w:rsidR="00140C9B" w:rsidRPr="00475770" w:rsidRDefault="00140C9B" w:rsidP="00140C9B"/>
    <w:p w14:paraId="54F88DCC" w14:textId="7FC0B0DE" w:rsidR="00406AB9" w:rsidRPr="00475770" w:rsidRDefault="00406AB9" w:rsidP="00195C05">
      <w:pPr>
        <w:pStyle w:val="ItemList"/>
        <w:spacing w:before="48" w:after="48"/>
      </w:pPr>
      <w:r w:rsidRPr="00475770">
        <w:t>Choose a site where the charging cable is of sufficient length to be connected to the EV charge port. The standard le</w:t>
      </w:r>
      <w:r w:rsidR="00777848" w:rsidRPr="00475770">
        <w:t xml:space="preserve">ngth of the charging cable is </w:t>
      </w:r>
      <w:r w:rsidR="0012370E" w:rsidRPr="00475770">
        <w:t>4</w:t>
      </w:r>
      <w:r w:rsidR="00777848" w:rsidRPr="00475770">
        <w:t xml:space="preserve"> </w:t>
      </w:r>
      <w:r w:rsidRPr="00475770">
        <w:t>meter</w:t>
      </w:r>
      <w:r w:rsidR="00777848" w:rsidRPr="00475770">
        <w:t>s</w:t>
      </w:r>
      <w:r w:rsidRPr="00475770">
        <w:t xml:space="preserve">, but </w:t>
      </w:r>
      <w:r w:rsidR="00777848" w:rsidRPr="00475770">
        <w:t xml:space="preserve">a </w:t>
      </w:r>
      <w:r w:rsidRPr="00475770">
        <w:t>7.5-meter cable is also available.</w:t>
      </w:r>
    </w:p>
    <w:p w14:paraId="5E64BF2C" w14:textId="77777777" w:rsidR="00406AB9" w:rsidRPr="00475770" w:rsidRDefault="00406AB9" w:rsidP="00195C05">
      <w:pPr>
        <w:pStyle w:val="ItemList"/>
        <w:spacing w:before="48" w:after="48"/>
      </w:pPr>
      <w:r w:rsidRPr="00475770">
        <w:t>Take into account the limited reach of a wheelchair user.</w:t>
      </w:r>
    </w:p>
    <w:p w14:paraId="5A06E2AF" w14:textId="77777777" w:rsidR="00406AB9" w:rsidRPr="00475770" w:rsidRDefault="00406AB9" w:rsidP="00195C05">
      <w:pPr>
        <w:pStyle w:val="ItemList"/>
        <w:spacing w:before="48" w:after="48"/>
      </w:pPr>
      <w:r w:rsidRPr="00475770">
        <w:t>Determine appropriate ground anchoring locations where concrete exists or can be installed (no asphalt surfaces).</w:t>
      </w:r>
    </w:p>
    <w:p w14:paraId="55333C66" w14:textId="77777777" w:rsidR="00406AB9" w:rsidRPr="00475770" w:rsidRDefault="00406AB9" w:rsidP="00195C05">
      <w:pPr>
        <w:pStyle w:val="ItemList"/>
        <w:spacing w:before="48" w:after="48"/>
      </w:pPr>
      <w:r w:rsidRPr="00475770">
        <w:t>Consider locations where it will be easy to add future stations.</w:t>
      </w:r>
    </w:p>
    <w:p w14:paraId="29A0F351" w14:textId="77777777" w:rsidR="00406AB9" w:rsidRPr="00475770" w:rsidRDefault="00406AB9" w:rsidP="00195C05">
      <w:pPr>
        <w:pStyle w:val="ItemList"/>
        <w:spacing w:before="48" w:after="48"/>
      </w:pPr>
      <w:r w:rsidRPr="00475770">
        <w:lastRenderedPageBreak/>
        <w:t>Determine optimum conduit layout to minimize linear conduit costs to multiple parking spaces. If possible, avoid or minimize trenching requirements.</w:t>
      </w:r>
    </w:p>
    <w:p w14:paraId="1EA3313C" w14:textId="78B491B0" w:rsidR="00406AB9" w:rsidRPr="00475770" w:rsidRDefault="00406AB9" w:rsidP="00195C05">
      <w:pPr>
        <w:pStyle w:val="ItemList"/>
        <w:spacing w:before="48" w:after="48"/>
      </w:pPr>
      <w:r w:rsidRPr="00475770">
        <w:t xml:space="preserve">Evaluate existing electrical infrastructure to determine if the existing utility service and electrical panel capacity is sufficient. Identify costs for any necessary upgrades and/or a new dedicated electrical panel. We recommend you </w:t>
      </w:r>
      <w:r w:rsidR="00265933" w:rsidRPr="00475770">
        <w:t>invite</w:t>
      </w:r>
      <w:r w:rsidRPr="00475770">
        <w:t xml:space="preserve"> a certified electrician to evaluate available capacity and identify any upgrades that may be required.</w:t>
      </w:r>
    </w:p>
    <w:p w14:paraId="75A49739" w14:textId="77777777" w:rsidR="00406AB9" w:rsidRPr="00475770" w:rsidRDefault="00406AB9" w:rsidP="00195C05">
      <w:pPr>
        <w:pStyle w:val="ItemList"/>
        <w:spacing w:before="48" w:after="48"/>
      </w:pPr>
      <w:r w:rsidRPr="00475770">
        <w:t>If a dedicated EV electrical panel is required, choose a panel location in close proximity to the existing electrical supply.</w:t>
      </w:r>
    </w:p>
    <w:p w14:paraId="464A4A09" w14:textId="77777777" w:rsidR="00406AB9" w:rsidRPr="00475770" w:rsidRDefault="00406AB9" w:rsidP="00195C05">
      <w:pPr>
        <w:pStyle w:val="ItemList"/>
        <w:spacing w:before="48" w:after="48"/>
      </w:pPr>
      <w:r w:rsidRPr="00475770">
        <w:t>Measure cellular signal strength to ensure adequate cellular coverage at the installation site. To ensure adequate signal strength in underground or enclosed parking structures, cellular repeaters may be required.</w:t>
      </w:r>
    </w:p>
    <w:p w14:paraId="2B071D81" w14:textId="58BBAECA" w:rsidR="00406AB9" w:rsidRPr="00475770" w:rsidRDefault="00406AB9" w:rsidP="00195C05">
      <w:pPr>
        <w:pStyle w:val="ItemList"/>
        <w:spacing w:before="48" w:after="48"/>
      </w:pPr>
      <w:r w:rsidRPr="00475770">
        <w:t xml:space="preserve">We recommend </w:t>
      </w:r>
      <w:r w:rsidR="00777848" w:rsidRPr="00475770">
        <w:t>you</w:t>
      </w:r>
      <w:r w:rsidRPr="00475770">
        <w:t xml:space="preserve"> avoid locations under trees where sap, pollen or leaves would fall on the </w:t>
      </w:r>
      <w:r w:rsidRPr="00475770">
        <w:rPr>
          <w:snapToGrid w:val="0"/>
        </w:rPr>
        <w:t>MaxiCharger</w:t>
      </w:r>
      <w:r w:rsidRPr="00475770">
        <w:t xml:space="preserve"> and increase the station owner’s site upkeep workload.</w:t>
      </w:r>
    </w:p>
    <w:p w14:paraId="4B03965C" w14:textId="77777777" w:rsidR="00406AB9" w:rsidRPr="00475770" w:rsidRDefault="00406AB9" w:rsidP="00195C05">
      <w:pPr>
        <w:pStyle w:val="ItemList"/>
        <w:spacing w:before="48" w:after="48"/>
      </w:pPr>
      <w:r w:rsidRPr="00475770">
        <w:t>For stall parking, we recommend you use perpendicular parking stalls that allow a vehicle to enter either front-first or rear-first, to better accommodate the varied charge port locations on different EVs. Diagonal stall parking is not advised.</w:t>
      </w:r>
    </w:p>
    <w:p w14:paraId="63AC1F9C" w14:textId="5458AB44" w:rsidR="00406AB9" w:rsidRPr="00475770" w:rsidRDefault="00406AB9" w:rsidP="00D377F5">
      <w:pPr>
        <w:pStyle w:val="NOTE0"/>
      </w:pPr>
      <w:r w:rsidRPr="00475770">
        <w:rPr>
          <w:noProof/>
        </w:rPr>
        <w:drawing>
          <wp:anchor distT="0" distB="0" distL="114300" distR="114300" simplePos="0" relativeHeight="252336128" behindDoc="0" locked="0" layoutInCell="1" allowOverlap="1" wp14:anchorId="2AD872DE" wp14:editId="0CDEE725">
            <wp:simplePos x="0" y="0"/>
            <wp:positionH relativeFrom="leftMargin">
              <wp:posOffset>351155</wp:posOffset>
            </wp:positionH>
            <wp:positionV relativeFrom="paragraph">
              <wp:posOffset>22755</wp:posOffset>
            </wp:positionV>
            <wp:extent cx="143510" cy="143510"/>
            <wp:effectExtent l="0" t="0" r="8890" b="889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475770">
        <w:t>NOTE</w:t>
      </w:r>
    </w:p>
    <w:p w14:paraId="5D459BDB" w14:textId="6CB536F8" w:rsidR="00406AB9" w:rsidRPr="00475770" w:rsidRDefault="00406AB9" w:rsidP="00D377F5">
      <w:pPr>
        <w:pStyle w:val="NOTE"/>
        <w:rPr>
          <w:snapToGrid w:val="0"/>
        </w:rPr>
      </w:pPr>
      <w:r w:rsidRPr="00475770">
        <w:rPr>
          <w:snapToGrid w:val="0"/>
        </w:rPr>
        <w:t>While Autel tests the MaxiCharger</w:t>
      </w:r>
      <w:r w:rsidRPr="00475770">
        <w:rPr>
          <w:rFonts w:hint="eastAsia"/>
          <w:snapToGrid w:val="0"/>
        </w:rPr>
        <w:t xml:space="preserve"> </w:t>
      </w:r>
      <w:r w:rsidRPr="00475770">
        <w:rPr>
          <w:snapToGrid w:val="0"/>
        </w:rPr>
        <w:t xml:space="preserve">with a majority of </w:t>
      </w:r>
      <w:r w:rsidR="00777848" w:rsidRPr="00475770">
        <w:rPr>
          <w:snapToGrid w:val="0"/>
        </w:rPr>
        <w:t>modern</w:t>
      </w:r>
      <w:r w:rsidRPr="00475770">
        <w:rPr>
          <w:snapToGrid w:val="0"/>
        </w:rPr>
        <w:t xml:space="preserve"> vehicles, we</w:t>
      </w:r>
      <w:r w:rsidRPr="00475770">
        <w:rPr>
          <w:rFonts w:hint="eastAsia"/>
          <w:snapToGrid w:val="0"/>
        </w:rPr>
        <w:t xml:space="preserve"> </w:t>
      </w:r>
      <w:r w:rsidRPr="00475770">
        <w:rPr>
          <w:snapToGrid w:val="0"/>
        </w:rPr>
        <w:t>cannot guarantee the port locations of future</w:t>
      </w:r>
      <w:r w:rsidRPr="00475770">
        <w:rPr>
          <w:rFonts w:hint="eastAsia"/>
          <w:snapToGrid w:val="0"/>
        </w:rPr>
        <w:t xml:space="preserve"> </w:t>
      </w:r>
      <w:r w:rsidRPr="00475770">
        <w:rPr>
          <w:snapToGrid w:val="0"/>
        </w:rPr>
        <w:t>vehicles and cannot warrant the configurations</w:t>
      </w:r>
      <w:r w:rsidRPr="00475770">
        <w:rPr>
          <w:rFonts w:hint="eastAsia"/>
          <w:snapToGrid w:val="0"/>
        </w:rPr>
        <w:t xml:space="preserve"> </w:t>
      </w:r>
      <w:r w:rsidRPr="00475770">
        <w:rPr>
          <w:snapToGrid w:val="0"/>
        </w:rPr>
        <w:t>proposed will work for all vehicles.</w:t>
      </w:r>
    </w:p>
    <w:p w14:paraId="527907E2" w14:textId="5C2DD965" w:rsidR="00406AB9" w:rsidRPr="00475770" w:rsidRDefault="00406AB9" w:rsidP="00195C05">
      <w:pPr>
        <w:pStyle w:val="ItemList"/>
        <w:spacing w:before="48" w:after="48"/>
      </w:pPr>
      <w:r w:rsidRPr="00475770">
        <w:t>Choose adjacent parking spaces in an area with adequate lighting</w:t>
      </w:r>
      <w:r w:rsidRPr="00475770">
        <w:rPr>
          <w:rFonts w:hint="eastAsia"/>
        </w:rPr>
        <w:t>.</w:t>
      </w:r>
    </w:p>
    <w:p w14:paraId="08305574" w14:textId="6C964A54" w:rsidR="00406AB9" w:rsidRPr="00475770" w:rsidRDefault="00406AB9" w:rsidP="00195C05">
      <w:pPr>
        <w:pStyle w:val="ItemList"/>
        <w:spacing w:before="48" w:after="48"/>
      </w:pPr>
      <w:r w:rsidRPr="00475770">
        <w:t>Consider how easily drivers can find the stations they need to access.</w:t>
      </w:r>
    </w:p>
    <w:p w14:paraId="414AE948" w14:textId="33ACAEF3" w:rsidR="00406AB9" w:rsidRPr="00475770" w:rsidRDefault="00406AB9" w:rsidP="00195C05">
      <w:pPr>
        <w:pStyle w:val="ItemList"/>
        <w:spacing w:before="48" w:after="48"/>
      </w:pPr>
      <w:r w:rsidRPr="00475770">
        <w:t xml:space="preserve">Check local requirements for accessibility and pathway width, sometimes called </w:t>
      </w:r>
      <w:r w:rsidR="00140C9B" w:rsidRPr="00475770">
        <w:t>"</w:t>
      </w:r>
      <w:r w:rsidRPr="00475770">
        <w:t>path of travel</w:t>
      </w:r>
      <w:r w:rsidR="00140C9B" w:rsidRPr="00475770">
        <w:t>"</w:t>
      </w:r>
      <w:r w:rsidRPr="00475770">
        <w:t>, to ensure station placement does not restrict sidewalk use.</w:t>
      </w:r>
    </w:p>
    <w:p w14:paraId="71E43416" w14:textId="2C9E358E" w:rsidR="00406AB9" w:rsidRPr="00475770" w:rsidRDefault="00406AB9" w:rsidP="00D377F5">
      <w:pPr>
        <w:pStyle w:val="NOTE0"/>
      </w:pPr>
      <w:r w:rsidRPr="00475770">
        <w:rPr>
          <w:rFonts w:eastAsia="宋体"/>
          <w:bCs/>
          <w:noProof/>
          <w:szCs w:val="20"/>
        </w:rPr>
        <w:drawing>
          <wp:anchor distT="0" distB="0" distL="114300" distR="114300" simplePos="0" relativeHeight="252337152" behindDoc="0" locked="0" layoutInCell="1" allowOverlap="1" wp14:anchorId="4D0647E8" wp14:editId="0A602998">
            <wp:simplePos x="0" y="0"/>
            <wp:positionH relativeFrom="margin">
              <wp:align>left</wp:align>
            </wp:positionH>
            <wp:positionV relativeFrom="paragraph">
              <wp:posOffset>24025</wp:posOffset>
            </wp:positionV>
            <wp:extent cx="144145" cy="144145"/>
            <wp:effectExtent l="0" t="0" r="8255" b="825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Pr="00475770">
        <w:t>IMPORTANT</w:t>
      </w:r>
    </w:p>
    <w:p w14:paraId="5AAF3464" w14:textId="5A72F60A" w:rsidR="00406AB9" w:rsidRPr="00475770" w:rsidRDefault="00406AB9" w:rsidP="00D377F5">
      <w:pPr>
        <w:pStyle w:val="NOTE"/>
        <w:rPr>
          <w:snapToGrid w:val="0"/>
        </w:rPr>
      </w:pPr>
      <w:r w:rsidRPr="00475770">
        <w:rPr>
          <w:snapToGrid w:val="0"/>
        </w:rPr>
        <w:t>Place each</w:t>
      </w:r>
      <w:r w:rsidRPr="00475770">
        <w:rPr>
          <w:rFonts w:hint="eastAsia"/>
          <w:snapToGrid w:val="0"/>
        </w:rPr>
        <w:t xml:space="preserve"> </w:t>
      </w:r>
      <w:r w:rsidRPr="00475770">
        <w:rPr>
          <w:snapToGrid w:val="0"/>
        </w:rPr>
        <w:t>MaxiCharger centered at</w:t>
      </w:r>
      <w:r w:rsidRPr="00475770">
        <w:rPr>
          <w:rFonts w:hint="eastAsia"/>
          <w:snapToGrid w:val="0"/>
        </w:rPr>
        <w:t xml:space="preserve"> </w:t>
      </w:r>
      <w:r w:rsidRPr="00475770">
        <w:rPr>
          <w:snapToGrid w:val="0"/>
        </w:rPr>
        <w:t>the head of its parking space,</w:t>
      </w:r>
      <w:r w:rsidRPr="00475770">
        <w:rPr>
          <w:rFonts w:hint="eastAsia"/>
          <w:snapToGrid w:val="0"/>
        </w:rPr>
        <w:t xml:space="preserve"> </w:t>
      </w:r>
      <w:r w:rsidRPr="00475770">
        <w:rPr>
          <w:snapToGrid w:val="0"/>
        </w:rPr>
        <w:t>with the touchscreen facing</w:t>
      </w:r>
      <w:r w:rsidRPr="00475770">
        <w:rPr>
          <w:rFonts w:hint="eastAsia"/>
          <w:snapToGrid w:val="0"/>
        </w:rPr>
        <w:t xml:space="preserve"> </w:t>
      </w:r>
      <w:r w:rsidRPr="00475770">
        <w:rPr>
          <w:snapToGrid w:val="0"/>
        </w:rPr>
        <w:t>the vehicle. This placement</w:t>
      </w:r>
      <w:r w:rsidRPr="00475770">
        <w:rPr>
          <w:rFonts w:hint="eastAsia"/>
          <w:snapToGrid w:val="0"/>
        </w:rPr>
        <w:t xml:space="preserve"> </w:t>
      </w:r>
      <w:r w:rsidRPr="00475770">
        <w:rPr>
          <w:snapToGrid w:val="0"/>
        </w:rPr>
        <w:t>maximizes cable reach for</w:t>
      </w:r>
      <w:r w:rsidRPr="00475770">
        <w:rPr>
          <w:rFonts w:hint="eastAsia"/>
          <w:snapToGrid w:val="0"/>
        </w:rPr>
        <w:t xml:space="preserve"> </w:t>
      </w:r>
      <w:r w:rsidRPr="00475770">
        <w:rPr>
          <w:snapToGrid w:val="0"/>
        </w:rPr>
        <w:t>the varied charge port</w:t>
      </w:r>
      <w:r w:rsidRPr="00475770">
        <w:rPr>
          <w:rFonts w:hint="eastAsia"/>
          <w:snapToGrid w:val="0"/>
        </w:rPr>
        <w:t xml:space="preserve"> </w:t>
      </w:r>
      <w:r w:rsidRPr="00475770">
        <w:rPr>
          <w:snapToGrid w:val="0"/>
        </w:rPr>
        <w:t>locations on different EVs.</w:t>
      </w:r>
    </w:p>
    <w:p w14:paraId="0467FBC2" w14:textId="77777777" w:rsidR="00DD707C" w:rsidRPr="00475770" w:rsidRDefault="00406AB9" w:rsidP="00195C05">
      <w:pPr>
        <w:pStyle w:val="ItemList"/>
        <w:spacing w:before="48" w:after="48"/>
      </w:pPr>
      <w:r w:rsidRPr="00475770">
        <w:t>Pull-through parking (gas station model) is not recommended.</w:t>
      </w:r>
    </w:p>
    <w:p w14:paraId="0E79B8AC" w14:textId="2431FF5F" w:rsidR="00DD707C" w:rsidRPr="00475770" w:rsidRDefault="00DD707C" w:rsidP="00195C05">
      <w:pPr>
        <w:pStyle w:val="ItemList"/>
        <w:spacing w:before="48" w:after="48"/>
      </w:pPr>
      <w:r w:rsidRPr="00475770">
        <w:br w:type="page"/>
      </w:r>
    </w:p>
    <w:p w14:paraId="454AFF17" w14:textId="0275580C" w:rsidR="003F1065" w:rsidRPr="00475770" w:rsidRDefault="003F1065" w:rsidP="003F1065">
      <w:pPr>
        <w:pStyle w:val="3"/>
        <w:spacing w:before="240"/>
      </w:pPr>
      <w:bookmarkStart w:id="902" w:name="_Preparing_the_Foundation"/>
      <w:bookmarkStart w:id="903" w:name="_Ref102753210"/>
      <w:bookmarkStart w:id="904" w:name="_Toc106900419"/>
      <w:bookmarkStart w:id="905" w:name="_Toc106983291"/>
      <w:bookmarkStart w:id="906" w:name="_Toc131778956"/>
      <w:bookmarkStart w:id="907" w:name="_Toc102657964"/>
      <w:bookmarkStart w:id="908" w:name="_Ref102742734"/>
      <w:bookmarkStart w:id="909" w:name="_Ref101863843"/>
      <w:bookmarkEnd w:id="902"/>
      <w:r w:rsidRPr="00475770">
        <w:lastRenderedPageBreak/>
        <w:t>Preparing the Foundation</w:t>
      </w:r>
      <w:bookmarkEnd w:id="903"/>
      <w:bookmarkEnd w:id="904"/>
      <w:bookmarkEnd w:id="905"/>
      <w:bookmarkEnd w:id="906"/>
    </w:p>
    <w:p w14:paraId="77A37C57" w14:textId="48158F62" w:rsidR="00FE4C69" w:rsidRPr="00475770" w:rsidRDefault="003F1065" w:rsidP="007E10DC">
      <w:pPr>
        <w:pStyle w:val="a1"/>
        <w:rPr>
          <w:lang w:eastAsia="en-US"/>
        </w:rPr>
      </w:pPr>
      <w:r w:rsidRPr="00475770">
        <w:rPr>
          <w:rFonts w:hint="eastAsia"/>
        </w:rPr>
        <w:t>T</w:t>
      </w:r>
      <w:r w:rsidRPr="00475770">
        <w:t xml:space="preserve">o prepare a casted </w:t>
      </w:r>
      <w:r w:rsidR="00FE4C69" w:rsidRPr="00475770">
        <w:t>foundation</w:t>
      </w:r>
    </w:p>
    <w:p w14:paraId="5FA16309" w14:textId="03CA3D36" w:rsidR="003F1065" w:rsidRPr="00475770" w:rsidRDefault="003F1065" w:rsidP="00195C05">
      <w:pPr>
        <w:pStyle w:val="a0"/>
        <w:numPr>
          <w:ilvl w:val="0"/>
          <w:numId w:val="18"/>
        </w:numPr>
        <w:rPr>
          <w:lang w:eastAsia="en-US"/>
        </w:rPr>
      </w:pPr>
      <w:r w:rsidRPr="00475770">
        <w:rPr>
          <w:lang w:eastAsia="en-US"/>
        </w:rPr>
        <w:t>Dig a hole</w:t>
      </w:r>
      <w:r w:rsidR="000C34EE" w:rsidRPr="00475770">
        <w:rPr>
          <w:lang w:eastAsia="en-US"/>
        </w:rPr>
        <w:t xml:space="preserve"> </w:t>
      </w:r>
      <w:r w:rsidRPr="00475770">
        <w:rPr>
          <w:lang w:eastAsia="en-US"/>
        </w:rPr>
        <w:t>based on the</w:t>
      </w:r>
      <w:r w:rsidR="00195C05">
        <w:rPr>
          <w:lang w:eastAsia="en-US"/>
        </w:rPr>
        <w:t xml:space="preserve"> foundation size</w:t>
      </w:r>
      <w:r w:rsidRPr="00475770">
        <w:t>.</w:t>
      </w:r>
    </w:p>
    <w:p w14:paraId="2662FA8E" w14:textId="024E7FAD" w:rsidR="00307D95" w:rsidRPr="00475770" w:rsidRDefault="00B25860" w:rsidP="00D377F5">
      <w:pPr>
        <w:pStyle w:val="NOTE0"/>
      </w:pPr>
      <w:r w:rsidRPr="00475770">
        <w:rPr>
          <w:noProof/>
          <w:snapToGrid/>
        </w:rPr>
        <w:drawing>
          <wp:anchor distT="0" distB="0" distL="114300" distR="114300" simplePos="0" relativeHeight="252637184" behindDoc="0" locked="0" layoutInCell="1" allowOverlap="1" wp14:anchorId="4A6F2A06" wp14:editId="0E806DDA">
            <wp:simplePos x="0" y="0"/>
            <wp:positionH relativeFrom="margin">
              <wp:align>left</wp:align>
            </wp:positionH>
            <wp:positionV relativeFrom="paragraph">
              <wp:posOffset>29210</wp:posOffset>
            </wp:positionV>
            <wp:extent cx="145480" cy="145480"/>
            <wp:effectExtent l="0" t="0" r="6985" b="6985"/>
            <wp:wrapNone/>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307D95" w:rsidRPr="00475770">
        <w:t>IMPORTANT</w:t>
      </w:r>
    </w:p>
    <w:p w14:paraId="3E32DC6C" w14:textId="49C05AF8" w:rsidR="00307D95" w:rsidRPr="00475770" w:rsidRDefault="00307D95" w:rsidP="00B25860">
      <w:pPr>
        <w:pStyle w:val="NOTE"/>
        <w:numPr>
          <w:ilvl w:val="0"/>
          <w:numId w:val="49"/>
        </w:numPr>
        <w:ind w:left="704"/>
      </w:pPr>
      <w:r w:rsidRPr="00475770">
        <w:rPr>
          <w:rFonts w:hint="eastAsia"/>
        </w:rPr>
        <w:t>T</w:t>
      </w:r>
      <w:r w:rsidRPr="00475770">
        <w:t>he minimum size</w:t>
      </w:r>
      <w:r w:rsidR="00DD707C" w:rsidRPr="00475770">
        <w:t>s</w:t>
      </w:r>
      <w:r w:rsidRPr="00475770">
        <w:t xml:space="preserve"> of the hole</w:t>
      </w:r>
      <w:r w:rsidR="00DD707C" w:rsidRPr="00475770">
        <w:t xml:space="preserve"> for MaxiCharger </w:t>
      </w:r>
      <w:r w:rsidR="00DD786D">
        <w:t>DF</w:t>
      </w:r>
      <w:r w:rsidR="00DD707C" w:rsidRPr="00475770">
        <w:t xml:space="preserve">120 and MaxiCharger </w:t>
      </w:r>
      <w:r w:rsidR="00DD786D">
        <w:t>DF</w:t>
      </w:r>
      <w:r w:rsidR="00DD707C" w:rsidRPr="00475770">
        <w:t>240 are 820 x 640 x 500 mm</w:t>
      </w:r>
      <w:r w:rsidRPr="00475770">
        <w:t xml:space="preserve"> </w:t>
      </w:r>
      <w:r w:rsidR="00DD707C" w:rsidRPr="00475770">
        <w:t>and</w:t>
      </w:r>
      <w:r w:rsidRPr="00475770">
        <w:t xml:space="preserve"> </w:t>
      </w:r>
      <w:r w:rsidR="0046042D" w:rsidRPr="00475770">
        <w:t>820 x 740 x 500</w:t>
      </w:r>
      <w:r w:rsidR="00DD707C" w:rsidRPr="00475770">
        <w:t xml:space="preserve"> mm, respectively.</w:t>
      </w:r>
    </w:p>
    <w:p w14:paraId="6C4F99FA" w14:textId="3540BE13" w:rsidR="00DD707C" w:rsidRPr="00475770" w:rsidRDefault="00307D95" w:rsidP="00B25860">
      <w:pPr>
        <w:pStyle w:val="NOTE"/>
        <w:numPr>
          <w:ilvl w:val="0"/>
          <w:numId w:val="49"/>
        </w:numPr>
        <w:ind w:left="704"/>
        <w:rPr>
          <w:lang w:eastAsia="en-US"/>
        </w:rPr>
      </w:pPr>
      <w:r w:rsidRPr="00475770">
        <w:rPr>
          <w:rFonts w:hint="eastAsia"/>
        </w:rPr>
        <w:t>T</w:t>
      </w:r>
      <w:r w:rsidRPr="00475770">
        <w:t>he foundation must meet the C30 requirements.</w:t>
      </w:r>
    </w:p>
    <w:p w14:paraId="6CAE16D8" w14:textId="0BC58FE7" w:rsidR="00DD707C" w:rsidRPr="00475770" w:rsidRDefault="00B3694C" w:rsidP="00A03A48">
      <w:r w:rsidRPr="00475770">
        <w:rPr>
          <w:noProof/>
          <w:sz w:val="21"/>
          <w:szCs w:val="21"/>
        </w:rPr>
        <w:drawing>
          <wp:anchor distT="0" distB="0" distL="114300" distR="114300" simplePos="0" relativeHeight="252701696" behindDoc="0" locked="0" layoutInCell="1" allowOverlap="1" wp14:anchorId="3312F4E4" wp14:editId="3F858017">
            <wp:simplePos x="0" y="0"/>
            <wp:positionH relativeFrom="margin">
              <wp:align>center</wp:align>
            </wp:positionH>
            <wp:positionV relativeFrom="paragraph">
              <wp:posOffset>268597</wp:posOffset>
            </wp:positionV>
            <wp:extent cx="4347607" cy="3263400"/>
            <wp:effectExtent l="0" t="0" r="0" b="0"/>
            <wp:wrapNone/>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20kW基座浇筑图-模型0622.jpg"/>
                    <pic:cNvPicPr/>
                  </pic:nvPicPr>
                  <pic:blipFill>
                    <a:blip r:embed="rId44">
                      <a:extLst>
                        <a:ext uri="{28A0092B-C50C-407E-A947-70E740481C1C}">
                          <a14:useLocalDpi xmlns:a14="http://schemas.microsoft.com/office/drawing/2010/main" val="0"/>
                        </a:ext>
                      </a:extLst>
                    </a:blip>
                    <a:stretch>
                      <a:fillRect/>
                    </a:stretch>
                  </pic:blipFill>
                  <pic:spPr>
                    <a:xfrm>
                      <a:off x="0" y="0"/>
                      <a:ext cx="4347607" cy="3263400"/>
                    </a:xfrm>
                    <a:prstGeom prst="rect">
                      <a:avLst/>
                    </a:prstGeom>
                  </pic:spPr>
                </pic:pic>
              </a:graphicData>
            </a:graphic>
            <wp14:sizeRelH relativeFrom="page">
              <wp14:pctWidth>0</wp14:pctWidth>
            </wp14:sizeRelH>
            <wp14:sizeRelV relativeFrom="page">
              <wp14:pctHeight>0</wp14:pctHeight>
            </wp14:sizeRelV>
          </wp:anchor>
        </w:drawing>
      </w:r>
      <w:r w:rsidR="00C00CFF" w:rsidRPr="00475770">
        <w:rPr>
          <w:noProof/>
        </w:rPr>
        <mc:AlternateContent>
          <mc:Choice Requires="wps">
            <w:drawing>
              <wp:anchor distT="0" distB="0" distL="114300" distR="114300" simplePos="0" relativeHeight="252651520" behindDoc="0" locked="0" layoutInCell="1" allowOverlap="1" wp14:anchorId="545D244E" wp14:editId="352E49CA">
                <wp:simplePos x="0" y="0"/>
                <wp:positionH relativeFrom="column">
                  <wp:posOffset>430530</wp:posOffset>
                </wp:positionH>
                <wp:positionV relativeFrom="paragraph">
                  <wp:posOffset>3843768</wp:posOffset>
                </wp:positionV>
                <wp:extent cx="3506470" cy="635"/>
                <wp:effectExtent l="0" t="0" r="0" b="0"/>
                <wp:wrapNone/>
                <wp:docPr id="26" name="文本框 26"/>
                <wp:cNvGraphicFramePr/>
                <a:graphic xmlns:a="http://schemas.openxmlformats.org/drawingml/2006/main">
                  <a:graphicData uri="http://schemas.microsoft.com/office/word/2010/wordprocessingShape">
                    <wps:wsp>
                      <wps:cNvSpPr txBox="1"/>
                      <wps:spPr>
                        <a:xfrm>
                          <a:off x="0" y="0"/>
                          <a:ext cx="3506470" cy="635"/>
                        </a:xfrm>
                        <a:prstGeom prst="rect">
                          <a:avLst/>
                        </a:prstGeom>
                        <a:solidFill>
                          <a:prstClr val="white"/>
                        </a:solidFill>
                        <a:ln>
                          <a:noFill/>
                        </a:ln>
                        <a:effectLst/>
                      </wps:spPr>
                      <wps:txbx>
                        <w:txbxContent>
                          <w:p w14:paraId="57977444" w14:textId="70E88168" w:rsidR="005E61E0" w:rsidRPr="007271B0" w:rsidRDefault="005E61E0" w:rsidP="003C6F4C">
                            <w:pPr>
                              <w:pStyle w:val="FigureTittle"/>
                              <w:rPr>
                                <w:rFonts w:cs="宋体"/>
                                <w:noProof/>
                                <w:snapToGrid w:val="0"/>
                              </w:rPr>
                            </w:pPr>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2</w:t>
                            </w:r>
                            <w:r w:rsidR="00CD7BD9">
                              <w:rPr>
                                <w:noProof/>
                              </w:rPr>
                              <w:fldChar w:fldCharType="end"/>
                            </w:r>
                            <w:r>
                              <w:t xml:space="preserve"> </w:t>
                            </w:r>
                            <w:r w:rsidRPr="00136590">
                              <w:t>Digg</w:t>
                            </w:r>
                            <w:r>
                              <w:t xml:space="preserve">ing a Hole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5D244E" id="文本框 26" o:spid="_x0000_s1031" type="#_x0000_t202" style="position:absolute;left:0;text-align:left;margin-left:33.9pt;margin-top:302.65pt;width:276.1pt;height:.05pt;z-index:25265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" stroked="f">
                <v:textbox style="mso-fit-shape-to-text:t" inset="0,0,0,0">
                  <w:txbxContent>
                    <w:p w14:paraId="57977444" w14:textId="70E88168" w:rsidR="005E61E0" w:rsidRPr="007271B0" w:rsidRDefault="005E61E0" w:rsidP="003C6F4C">
                      <w:pPr>
                        <w:pStyle w:val="FigureTittle"/>
                        <w:rPr>
                          <w:rFonts w:cs="宋体"/>
                          <w:noProof/>
                          <w:snapToGrid w:val="0"/>
                        </w:rPr>
                      </w:pPr>
                      <w:r>
                        <w:t xml:space="preserve">Figure </w:t>
                      </w:r>
                      <w:fldSimple w:instr=" STYLEREF 1 \s ">
                        <w:r w:rsidR="00715901">
                          <w:rPr>
                            <w:noProof/>
                          </w:rPr>
                          <w:t>5</w:t>
                        </w:r>
                      </w:fldSimple>
                      <w:r w:rsidR="00F1496B">
                        <w:noBreakHyphen/>
                      </w:r>
                      <w:fldSimple w:instr=" SEQ Figure \* ARABIC \s 1 ">
                        <w:r w:rsidR="00715901">
                          <w:rPr>
                            <w:noProof/>
                          </w:rPr>
                          <w:t>2</w:t>
                        </w:r>
                      </w:fldSimple>
                      <w:r>
                        <w:t xml:space="preserve"> </w:t>
                      </w:r>
                      <w:r w:rsidRPr="00136590">
                        <w:t>Digg</w:t>
                      </w:r>
                      <w:r>
                        <w:t xml:space="preserve">ing a Hole </w:t>
                      </w:r>
                    </w:p>
                  </w:txbxContent>
                </v:textbox>
              </v:shape>
            </w:pict>
          </mc:Fallback>
        </mc:AlternateContent>
      </w:r>
    </w:p>
    <w:p w14:paraId="7E3FEB98" w14:textId="2952B879" w:rsidR="00ED4F64" w:rsidRPr="00475770" w:rsidRDefault="00ED4F64" w:rsidP="00B25860">
      <w:pPr>
        <w:ind w:left="0"/>
        <w:sectPr w:rsidR="00ED4F64" w:rsidRPr="00475770" w:rsidSect="00D26989">
          <w:pgSz w:w="8392" w:h="11907"/>
          <w:pgMar w:top="567" w:right="567" w:bottom="567" w:left="567" w:header="0" w:footer="340" w:gutter="0"/>
          <w:cols w:space="720"/>
          <w:docGrid w:linePitch="245"/>
        </w:sectPr>
      </w:pPr>
    </w:p>
    <w:p w14:paraId="6CDB323D" w14:textId="55DE3534" w:rsidR="002A6F3E" w:rsidRPr="00475770" w:rsidRDefault="002A6F3E" w:rsidP="003C6F4C">
      <w:pPr>
        <w:pStyle w:val="FigureTittle"/>
      </w:pPr>
      <w:r w:rsidRPr="00475770">
        <w:lastRenderedPageBreak/>
        <w:t xml:space="preserve">Table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3</w:t>
      </w:r>
      <w:r w:rsidR="00CD7BD9">
        <w:rPr>
          <w:noProof/>
        </w:rPr>
        <w:fldChar w:fldCharType="end"/>
      </w:r>
      <w:r w:rsidRPr="00475770">
        <w:t xml:space="preserve"> Digging a Hole Specifications</w:t>
      </w:r>
    </w:p>
    <w:tbl>
      <w:tblPr>
        <w:tblStyle w:val="a7"/>
        <w:tblW w:w="66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1134"/>
        <w:gridCol w:w="1134"/>
        <w:gridCol w:w="1346"/>
        <w:gridCol w:w="1347"/>
      </w:tblGrid>
      <w:tr w:rsidR="002A6F3E" w:rsidRPr="00475770" w14:paraId="331CA01A" w14:textId="77777777" w:rsidTr="002A6F3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val="restart"/>
          </w:tcPr>
          <w:p w14:paraId="6775E015" w14:textId="77777777" w:rsidR="002A6F3E" w:rsidRPr="00475770" w:rsidRDefault="002A6F3E" w:rsidP="002A6F3E">
            <w:pPr>
              <w:spacing w:before="120" w:after="120"/>
            </w:pPr>
            <w:r w:rsidRPr="00475770">
              <w:t>Parameter</w:t>
            </w:r>
          </w:p>
        </w:tc>
        <w:tc>
          <w:tcPr>
            <w:tcW w:w="4961" w:type="dxa"/>
            <w:gridSpan w:val="4"/>
          </w:tcPr>
          <w:p w14:paraId="302268D6" w14:textId="77777777" w:rsidR="002A6F3E" w:rsidRPr="00475770" w:rsidRDefault="002A6F3E" w:rsidP="002A6F3E">
            <w:pPr>
              <w:jc w:val="center"/>
            </w:pPr>
            <w:r w:rsidRPr="00475770">
              <w:t>Specification</w:t>
            </w:r>
          </w:p>
        </w:tc>
      </w:tr>
      <w:tr w:rsidR="002A6F3E" w:rsidRPr="00475770" w14:paraId="60CC0246" w14:textId="77777777" w:rsidTr="002A6F3E">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701" w:type="dxa"/>
            <w:vMerge/>
          </w:tcPr>
          <w:p w14:paraId="6C36CE6C" w14:textId="77777777" w:rsidR="002A6F3E" w:rsidRPr="00475770" w:rsidRDefault="002A6F3E" w:rsidP="002A6F3E"/>
        </w:tc>
        <w:tc>
          <w:tcPr>
            <w:tcW w:w="2268" w:type="dxa"/>
            <w:gridSpan w:val="2"/>
          </w:tcPr>
          <w:p w14:paraId="0D9A024B" w14:textId="79940000" w:rsidR="002A6F3E" w:rsidRPr="00475770" w:rsidRDefault="002A6F3E" w:rsidP="002A6F3E">
            <w:pPr>
              <w:jc w:val="left"/>
            </w:pPr>
            <w:r w:rsidRPr="00475770">
              <w:t xml:space="preserve">MaxiCharger </w:t>
            </w:r>
            <w:r w:rsidR="00DD786D">
              <w:t>DF</w:t>
            </w:r>
            <w:r w:rsidRPr="00475770">
              <w:t>120</w:t>
            </w:r>
          </w:p>
        </w:tc>
        <w:tc>
          <w:tcPr>
            <w:tcW w:w="2693" w:type="dxa"/>
            <w:gridSpan w:val="2"/>
          </w:tcPr>
          <w:p w14:paraId="6856B0DD" w14:textId="1685D6B1" w:rsidR="002A6F3E" w:rsidRPr="00475770" w:rsidRDefault="002A6F3E" w:rsidP="002A6F3E">
            <w:pPr>
              <w:jc w:val="left"/>
            </w:pPr>
            <w:r w:rsidRPr="00475770">
              <w:t xml:space="preserve">MaxiCharger </w:t>
            </w:r>
            <w:r w:rsidR="00DD786D">
              <w:t>DF</w:t>
            </w:r>
            <w:r w:rsidRPr="00475770">
              <w:t>240</w:t>
            </w:r>
          </w:p>
        </w:tc>
      </w:tr>
      <w:tr w:rsidR="002A6F3E" w:rsidRPr="00475770" w14:paraId="4E774C9A" w14:textId="77777777" w:rsidTr="002A6F3E">
        <w:trPr>
          <w:trHeight w:val="397"/>
          <w:jc w:val="center"/>
        </w:trPr>
        <w:tc>
          <w:tcPr>
            <w:tcW w:w="1701" w:type="dxa"/>
            <w:vAlign w:val="center"/>
          </w:tcPr>
          <w:p w14:paraId="0D80182A" w14:textId="5D106AE3" w:rsidR="002A6F3E" w:rsidRPr="00475770" w:rsidRDefault="002A6F3E" w:rsidP="002A6F3E">
            <w:pPr>
              <w:jc w:val="both"/>
              <w:rPr>
                <w:rFonts w:ascii="Arial" w:hAnsi="Arial"/>
                <w:b/>
              </w:rPr>
            </w:pPr>
            <w:r w:rsidRPr="00475770">
              <w:rPr>
                <w:rFonts w:ascii="Arial" w:hAnsi="Arial"/>
                <w:b/>
              </w:rPr>
              <w:t>A</w:t>
            </w:r>
            <w:r w:rsidRPr="00475770">
              <w:rPr>
                <w:rFonts w:ascii="Arial" w:hAnsi="Arial" w:hint="eastAsia"/>
                <w:b/>
              </w:rPr>
              <w:t>1</w:t>
            </w:r>
          </w:p>
        </w:tc>
        <w:tc>
          <w:tcPr>
            <w:tcW w:w="1134" w:type="dxa"/>
            <w:vAlign w:val="center"/>
          </w:tcPr>
          <w:p w14:paraId="22A2CE75" w14:textId="6A587A4C" w:rsidR="002A6F3E" w:rsidRPr="00475770" w:rsidRDefault="002A6F3E" w:rsidP="002A6F3E">
            <w:pPr>
              <w:rPr>
                <w:rFonts w:ascii="Arial" w:hAnsi="Arial"/>
              </w:rPr>
            </w:pPr>
            <w:r w:rsidRPr="00475770">
              <w:rPr>
                <w:rFonts w:ascii="Arial" w:hAnsi="Arial"/>
              </w:rPr>
              <w:t>640 mm</w:t>
            </w:r>
          </w:p>
        </w:tc>
        <w:tc>
          <w:tcPr>
            <w:tcW w:w="1134" w:type="dxa"/>
            <w:vAlign w:val="center"/>
          </w:tcPr>
          <w:p w14:paraId="062BC9D8" w14:textId="5BFF1C4B" w:rsidR="002A6F3E" w:rsidRPr="00475770" w:rsidRDefault="002A6F3E" w:rsidP="002A6F3E">
            <w:pPr>
              <w:jc w:val="both"/>
              <w:rPr>
                <w:rFonts w:ascii="Arial" w:hAnsi="Arial"/>
              </w:rPr>
            </w:pPr>
            <w:r w:rsidRPr="00475770">
              <w:rPr>
                <w:rFonts w:ascii="Arial" w:hAnsi="Arial"/>
              </w:rPr>
              <w:t>25.2 in</w:t>
            </w:r>
          </w:p>
        </w:tc>
        <w:tc>
          <w:tcPr>
            <w:tcW w:w="1346" w:type="dxa"/>
            <w:vAlign w:val="center"/>
          </w:tcPr>
          <w:p w14:paraId="78D176C7" w14:textId="74E3A21A" w:rsidR="002A6F3E" w:rsidRPr="00475770" w:rsidRDefault="002A6F3E" w:rsidP="002A6F3E">
            <w:pPr>
              <w:rPr>
                <w:rFonts w:ascii="Arial" w:hAnsi="Arial"/>
              </w:rPr>
            </w:pPr>
            <w:r w:rsidRPr="00475770">
              <w:rPr>
                <w:rFonts w:ascii="Arial" w:hAnsi="Arial"/>
              </w:rPr>
              <w:t>740 mm</w:t>
            </w:r>
          </w:p>
        </w:tc>
        <w:tc>
          <w:tcPr>
            <w:tcW w:w="1347" w:type="dxa"/>
            <w:vAlign w:val="center"/>
          </w:tcPr>
          <w:p w14:paraId="58EB1AFD" w14:textId="483B3A58" w:rsidR="002A6F3E" w:rsidRPr="00475770" w:rsidRDefault="002A6F3E" w:rsidP="002A6F3E">
            <w:pPr>
              <w:spacing w:before="120" w:after="120"/>
              <w:jc w:val="both"/>
              <w:rPr>
                <w:rFonts w:ascii="Arial" w:hAnsi="Arial"/>
              </w:rPr>
            </w:pPr>
            <w:r w:rsidRPr="00475770">
              <w:rPr>
                <w:rFonts w:ascii="Arial" w:hAnsi="Arial"/>
              </w:rPr>
              <w:t>29.13 in</w:t>
            </w:r>
          </w:p>
        </w:tc>
      </w:tr>
      <w:tr w:rsidR="002A6F3E" w:rsidRPr="00475770" w14:paraId="23E807FE" w14:textId="77777777" w:rsidTr="002A6F3E">
        <w:trPr>
          <w:trHeight w:val="397"/>
          <w:jc w:val="center"/>
        </w:trPr>
        <w:tc>
          <w:tcPr>
            <w:tcW w:w="1701" w:type="dxa"/>
            <w:vAlign w:val="center"/>
          </w:tcPr>
          <w:p w14:paraId="51C290FA" w14:textId="38D34401" w:rsidR="002A6F3E" w:rsidRPr="00475770" w:rsidRDefault="002A6F3E" w:rsidP="002A6F3E">
            <w:pPr>
              <w:spacing w:before="120" w:after="120"/>
              <w:rPr>
                <w:b/>
              </w:rPr>
            </w:pPr>
            <w:r w:rsidRPr="00475770">
              <w:rPr>
                <w:rFonts w:ascii="Arial" w:hAnsi="Arial"/>
                <w:b/>
              </w:rPr>
              <w:t>A2</w:t>
            </w:r>
          </w:p>
        </w:tc>
        <w:tc>
          <w:tcPr>
            <w:tcW w:w="1134" w:type="dxa"/>
            <w:vAlign w:val="center"/>
          </w:tcPr>
          <w:p w14:paraId="090B7AF1" w14:textId="55B7634B" w:rsidR="002A6F3E" w:rsidRPr="00475770" w:rsidRDefault="002A6F3E" w:rsidP="002A6F3E">
            <w:pPr>
              <w:rPr>
                <w:rFonts w:ascii="Arial" w:hAnsi="Arial"/>
              </w:rPr>
            </w:pPr>
            <w:r w:rsidRPr="00475770">
              <w:rPr>
                <w:rFonts w:ascii="Arial" w:hAnsi="Arial"/>
              </w:rPr>
              <w:t>820 mm</w:t>
            </w:r>
          </w:p>
        </w:tc>
        <w:tc>
          <w:tcPr>
            <w:tcW w:w="1134" w:type="dxa"/>
            <w:vAlign w:val="center"/>
          </w:tcPr>
          <w:p w14:paraId="3040A947" w14:textId="66A826CC" w:rsidR="002A6F3E" w:rsidRPr="00475770" w:rsidRDefault="002A6F3E" w:rsidP="002A6F3E">
            <w:pPr>
              <w:spacing w:before="120" w:after="120"/>
              <w:rPr>
                <w:rFonts w:ascii="Arial" w:hAnsi="Arial"/>
              </w:rPr>
            </w:pPr>
            <w:r w:rsidRPr="00475770">
              <w:rPr>
                <w:rFonts w:ascii="Arial" w:hAnsi="Arial"/>
              </w:rPr>
              <w:t>32.28 in</w:t>
            </w:r>
          </w:p>
        </w:tc>
        <w:tc>
          <w:tcPr>
            <w:tcW w:w="1346" w:type="dxa"/>
            <w:vAlign w:val="center"/>
          </w:tcPr>
          <w:p w14:paraId="458FA203" w14:textId="6954EF69" w:rsidR="002A6F3E" w:rsidRPr="00475770" w:rsidRDefault="002A6F3E" w:rsidP="002A6F3E">
            <w:pPr>
              <w:rPr>
                <w:rFonts w:ascii="Arial" w:hAnsi="Arial"/>
              </w:rPr>
            </w:pPr>
            <w:r w:rsidRPr="00475770">
              <w:rPr>
                <w:rFonts w:ascii="Arial" w:hAnsi="Arial"/>
              </w:rPr>
              <w:t>820 mm</w:t>
            </w:r>
          </w:p>
        </w:tc>
        <w:tc>
          <w:tcPr>
            <w:tcW w:w="1347" w:type="dxa"/>
            <w:vAlign w:val="center"/>
          </w:tcPr>
          <w:p w14:paraId="3BAAD632" w14:textId="75F06C48" w:rsidR="002A6F3E" w:rsidRPr="00475770" w:rsidRDefault="002A6F3E" w:rsidP="002A6F3E">
            <w:pPr>
              <w:spacing w:before="120" w:after="120"/>
              <w:rPr>
                <w:rFonts w:ascii="Arial" w:hAnsi="Arial"/>
              </w:rPr>
            </w:pPr>
            <w:r w:rsidRPr="00475770">
              <w:rPr>
                <w:rFonts w:ascii="Arial" w:hAnsi="Arial"/>
              </w:rPr>
              <w:t>32.28 in</w:t>
            </w:r>
          </w:p>
        </w:tc>
      </w:tr>
      <w:tr w:rsidR="002A6F3E" w:rsidRPr="00475770" w14:paraId="52CB5A83" w14:textId="77777777" w:rsidTr="002A6F3E">
        <w:trPr>
          <w:trHeight w:val="397"/>
          <w:jc w:val="center"/>
        </w:trPr>
        <w:tc>
          <w:tcPr>
            <w:tcW w:w="1701" w:type="dxa"/>
            <w:vAlign w:val="center"/>
          </w:tcPr>
          <w:p w14:paraId="17876E39" w14:textId="3043BC2B" w:rsidR="002A6F3E" w:rsidRPr="00475770" w:rsidRDefault="002A6F3E" w:rsidP="002A6F3E">
            <w:pPr>
              <w:spacing w:before="120" w:after="120"/>
              <w:rPr>
                <w:b/>
              </w:rPr>
            </w:pPr>
            <w:r w:rsidRPr="00475770">
              <w:rPr>
                <w:rFonts w:ascii="Arial" w:hAnsi="Arial"/>
                <w:b/>
              </w:rPr>
              <w:t>A3</w:t>
            </w:r>
          </w:p>
        </w:tc>
        <w:tc>
          <w:tcPr>
            <w:tcW w:w="1134" w:type="dxa"/>
            <w:vAlign w:val="center"/>
          </w:tcPr>
          <w:p w14:paraId="6ED3234A" w14:textId="3758690C" w:rsidR="002A6F3E" w:rsidRPr="00475770" w:rsidRDefault="002A6F3E" w:rsidP="002A6F3E">
            <w:pPr>
              <w:rPr>
                <w:rFonts w:ascii="Arial" w:hAnsi="Arial"/>
              </w:rPr>
            </w:pPr>
            <w:r w:rsidRPr="00475770">
              <w:rPr>
                <w:rFonts w:ascii="Arial" w:hAnsi="Arial"/>
              </w:rPr>
              <w:t>500 mm</w:t>
            </w:r>
          </w:p>
        </w:tc>
        <w:tc>
          <w:tcPr>
            <w:tcW w:w="1134" w:type="dxa"/>
            <w:vAlign w:val="center"/>
          </w:tcPr>
          <w:p w14:paraId="419C371B" w14:textId="639E3A18" w:rsidR="002A6F3E" w:rsidRPr="00475770" w:rsidRDefault="002A6F3E" w:rsidP="002A6F3E">
            <w:pPr>
              <w:spacing w:before="120" w:after="120"/>
              <w:rPr>
                <w:rFonts w:ascii="Arial" w:hAnsi="Arial"/>
              </w:rPr>
            </w:pPr>
            <w:r w:rsidRPr="00475770">
              <w:rPr>
                <w:rFonts w:ascii="Arial" w:hAnsi="Arial"/>
              </w:rPr>
              <w:t>19.68 in</w:t>
            </w:r>
          </w:p>
        </w:tc>
        <w:tc>
          <w:tcPr>
            <w:tcW w:w="1346" w:type="dxa"/>
            <w:vAlign w:val="center"/>
          </w:tcPr>
          <w:p w14:paraId="66C8900F" w14:textId="269CA166" w:rsidR="002A6F3E" w:rsidRPr="00475770" w:rsidRDefault="002A6F3E" w:rsidP="002A6F3E">
            <w:pPr>
              <w:rPr>
                <w:rFonts w:ascii="Arial" w:hAnsi="Arial"/>
              </w:rPr>
            </w:pPr>
            <w:r w:rsidRPr="00475770">
              <w:rPr>
                <w:rFonts w:ascii="Arial" w:hAnsi="Arial"/>
              </w:rPr>
              <w:t>500 mm</w:t>
            </w:r>
          </w:p>
        </w:tc>
        <w:tc>
          <w:tcPr>
            <w:tcW w:w="1347" w:type="dxa"/>
            <w:vAlign w:val="center"/>
          </w:tcPr>
          <w:p w14:paraId="20FADBB4" w14:textId="5CC7F4B9" w:rsidR="002A6F3E" w:rsidRPr="00475770" w:rsidRDefault="002A6F3E" w:rsidP="002A6F3E">
            <w:pPr>
              <w:spacing w:before="120" w:after="120"/>
              <w:rPr>
                <w:rFonts w:ascii="Arial" w:hAnsi="Arial"/>
              </w:rPr>
            </w:pPr>
            <w:r w:rsidRPr="00475770">
              <w:rPr>
                <w:rFonts w:ascii="Arial" w:hAnsi="Arial"/>
              </w:rPr>
              <w:t>19.68 in</w:t>
            </w:r>
          </w:p>
        </w:tc>
      </w:tr>
    </w:tbl>
    <w:p w14:paraId="7CAA2C18" w14:textId="2FD7C9A4" w:rsidR="00307D95" w:rsidRPr="00475770" w:rsidRDefault="00307D95" w:rsidP="00ED4F64"/>
    <w:p w14:paraId="7F5361E4" w14:textId="68F1C7C1" w:rsidR="00307D95" w:rsidRPr="00475770" w:rsidRDefault="00103D34" w:rsidP="00195C05">
      <w:pPr>
        <w:pStyle w:val="a0"/>
        <w:numPr>
          <w:ilvl w:val="0"/>
          <w:numId w:val="18"/>
        </w:numPr>
        <w:rPr>
          <w:lang w:eastAsia="en-US"/>
        </w:rPr>
      </w:pPr>
      <w:r w:rsidRPr="00475770">
        <w:t>Pour the concrete into the hole. Make sure that the cable duct</w:t>
      </w:r>
      <w:r w:rsidRPr="00475770">
        <w:rPr>
          <w:rFonts w:hint="eastAsia"/>
        </w:rPr>
        <w:t>/conduit is</w:t>
      </w:r>
      <w:r w:rsidRPr="00475770">
        <w:t xml:space="preserve"> in the correct position</w:t>
      </w:r>
      <w:r w:rsidR="00163F30" w:rsidRPr="00475770">
        <w:rPr>
          <w:rFonts w:hint="eastAsia"/>
        </w:rPr>
        <w:t>.</w:t>
      </w:r>
      <w:r w:rsidR="00307D95" w:rsidRPr="00475770">
        <w:t xml:space="preserve"> Ensure that the conduit come out of the sur</w:t>
      </w:r>
      <w:r w:rsidR="00DD707C" w:rsidRPr="00475770">
        <w:t>face within the marked area (C). See</w:t>
      </w:r>
      <w:r w:rsidR="003C40FF" w:rsidRPr="00195C05">
        <w:rPr>
          <w:rStyle w:val="Char1"/>
          <w:i w:val="0"/>
          <w:color w:val="0000CC"/>
        </w:rPr>
        <w:t xml:space="preserve"> </w:t>
      </w:r>
      <w:r w:rsidR="00C00CFF" w:rsidRPr="00195C05">
        <w:rPr>
          <w:rStyle w:val="Char1"/>
          <w:i w:val="0"/>
        </w:rPr>
        <w:fldChar w:fldCharType="begin"/>
      </w:r>
      <w:r w:rsidR="00C00CFF" w:rsidRPr="00195C05">
        <w:rPr>
          <w:rStyle w:val="Char1"/>
          <w:i w:val="0"/>
        </w:rPr>
        <w:instrText xml:space="preserve"> REF _Ref106820453 \h  \* MERGEFORMAT </w:instrText>
      </w:r>
      <w:r w:rsidR="00C00CFF" w:rsidRPr="00195C05">
        <w:rPr>
          <w:rStyle w:val="Char1"/>
          <w:i w:val="0"/>
        </w:rPr>
      </w:r>
      <w:r w:rsidR="00C00CFF" w:rsidRPr="00195C05">
        <w:rPr>
          <w:rStyle w:val="Char1"/>
          <w:i w:val="0"/>
        </w:rPr>
        <w:fldChar w:fldCharType="separate"/>
      </w:r>
      <w:r w:rsidR="00715901" w:rsidRPr="00715901">
        <w:rPr>
          <w:i/>
          <w:color w:val="0000FF"/>
        </w:rPr>
        <w:t xml:space="preserve">Figure </w:t>
      </w:r>
      <w:r w:rsidR="00715901" w:rsidRPr="00715901">
        <w:rPr>
          <w:i/>
          <w:noProof/>
          <w:color w:val="0000FF"/>
        </w:rPr>
        <w:t>5</w:t>
      </w:r>
      <w:r w:rsidR="00715901" w:rsidRPr="00715901">
        <w:rPr>
          <w:i/>
          <w:noProof/>
          <w:color w:val="0000FF"/>
        </w:rPr>
        <w:noBreakHyphen/>
        <w:t>4</w:t>
      </w:r>
      <w:r w:rsidR="00715901" w:rsidRPr="00715901">
        <w:rPr>
          <w:i/>
          <w:color w:val="0000FF"/>
        </w:rPr>
        <w:t xml:space="preserve"> Drilling Holes</w:t>
      </w:r>
      <w:r w:rsidR="00C00CFF" w:rsidRPr="00195C05">
        <w:rPr>
          <w:rStyle w:val="Char1"/>
          <w:i w:val="0"/>
        </w:rPr>
        <w:fldChar w:fldCharType="end"/>
      </w:r>
      <w:r w:rsidR="001773FD" w:rsidRPr="00195C05">
        <w:rPr>
          <w:rStyle w:val="Char1"/>
          <w:i w:val="0"/>
          <w:color w:val="0000CC"/>
        </w:rPr>
        <w:t xml:space="preserve"> </w:t>
      </w:r>
      <w:r w:rsidR="003C40FF" w:rsidRPr="00195C05">
        <w:rPr>
          <w:rStyle w:val="Char1"/>
          <w:i w:val="0"/>
          <w:color w:val="auto"/>
        </w:rPr>
        <w:t>and</w:t>
      </w:r>
      <w:r w:rsidR="001773FD" w:rsidRPr="00195C05">
        <w:rPr>
          <w:rStyle w:val="Char1"/>
          <w:i w:val="0"/>
          <w:color w:val="0000CC"/>
        </w:rPr>
        <w:t xml:space="preserve"> </w:t>
      </w:r>
      <w:r w:rsidR="00C00CFF" w:rsidRPr="00195C05">
        <w:rPr>
          <w:rStyle w:val="Char1"/>
          <w:i w:val="0"/>
        </w:rPr>
        <w:fldChar w:fldCharType="begin"/>
      </w:r>
      <w:r w:rsidR="00C00CFF" w:rsidRPr="00195C05">
        <w:rPr>
          <w:rStyle w:val="Char1"/>
          <w:i w:val="0"/>
        </w:rPr>
        <w:instrText xml:space="preserve"> REF _Ref106820548 \h  \* MERGEFORMAT </w:instrText>
      </w:r>
      <w:r w:rsidR="00C00CFF" w:rsidRPr="00195C05">
        <w:rPr>
          <w:rStyle w:val="Char1"/>
          <w:i w:val="0"/>
        </w:rPr>
      </w:r>
      <w:r w:rsidR="00C00CFF" w:rsidRPr="00195C05">
        <w:rPr>
          <w:rStyle w:val="Char1"/>
          <w:i w:val="0"/>
        </w:rPr>
        <w:fldChar w:fldCharType="separate"/>
      </w:r>
      <w:r w:rsidR="00715901" w:rsidRPr="00715901">
        <w:rPr>
          <w:i/>
          <w:color w:val="0000FF"/>
        </w:rPr>
        <w:t xml:space="preserve">Table </w:t>
      </w:r>
      <w:r w:rsidR="00715901" w:rsidRPr="00715901">
        <w:rPr>
          <w:i/>
          <w:noProof/>
          <w:color w:val="0000FF"/>
        </w:rPr>
        <w:t>5</w:t>
      </w:r>
      <w:r w:rsidR="00715901" w:rsidRPr="00715901">
        <w:rPr>
          <w:i/>
          <w:noProof/>
          <w:color w:val="0000FF"/>
        </w:rPr>
        <w:noBreakHyphen/>
        <w:t>6</w:t>
      </w:r>
      <w:r w:rsidR="00715901" w:rsidRPr="00715901">
        <w:rPr>
          <w:i/>
          <w:color w:val="0000FF"/>
        </w:rPr>
        <w:t xml:space="preserve"> Drilling Holes Specifications</w:t>
      </w:r>
      <w:r w:rsidR="00C00CFF" w:rsidRPr="00195C05">
        <w:rPr>
          <w:rStyle w:val="Char1"/>
          <w:i w:val="0"/>
        </w:rPr>
        <w:fldChar w:fldCharType="end"/>
      </w:r>
      <w:r w:rsidR="00C00CFF" w:rsidRPr="00195C05">
        <w:rPr>
          <w:rStyle w:val="Char1"/>
          <w:rFonts w:hint="eastAsia"/>
          <w:i w:val="0"/>
          <w:color w:val="auto"/>
        </w:rPr>
        <w:t>.</w:t>
      </w:r>
    </w:p>
    <w:p w14:paraId="579AB18C" w14:textId="77777777" w:rsidR="00F1496B" w:rsidRDefault="00C00CFF" w:rsidP="00F1496B">
      <w:pPr>
        <w:pStyle w:val="FigureTittle"/>
        <w:keepNext/>
        <w:spacing w:line="480" w:lineRule="auto"/>
      </w:pPr>
      <w:r w:rsidRPr="00475770">
        <w:rPr>
          <w:noProof/>
        </w:rPr>
        <w:drawing>
          <wp:inline distT="0" distB="0" distL="0" distR="0" wp14:anchorId="78482F0E" wp14:editId="3ADEB74E">
            <wp:extent cx="3643952" cy="1995689"/>
            <wp:effectExtent l="0" t="0" r="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40KW基础浇筑尺寸--0622.jpg"/>
                    <pic:cNvPicPr/>
                  </pic:nvPicPr>
                  <pic:blipFill>
                    <a:blip r:embed="rId45">
                      <a:extLst>
                        <a:ext uri="{28A0092B-C50C-407E-A947-70E740481C1C}">
                          <a14:useLocalDpi xmlns:a14="http://schemas.microsoft.com/office/drawing/2010/main" val="0"/>
                        </a:ext>
                      </a:extLst>
                    </a:blip>
                    <a:stretch>
                      <a:fillRect/>
                    </a:stretch>
                  </pic:blipFill>
                  <pic:spPr>
                    <a:xfrm>
                      <a:off x="0" y="0"/>
                      <a:ext cx="3643952" cy="1995689"/>
                    </a:xfrm>
                    <a:prstGeom prst="rect">
                      <a:avLst/>
                    </a:prstGeom>
                  </pic:spPr>
                </pic:pic>
              </a:graphicData>
            </a:graphic>
          </wp:inline>
        </w:drawing>
      </w:r>
    </w:p>
    <w:p w14:paraId="4118353B" w14:textId="2EA4EACF" w:rsidR="00C00CFF" w:rsidRPr="00F1496B" w:rsidRDefault="00F1496B" w:rsidP="00F1496B">
      <w:pPr>
        <w:pStyle w:val="af1"/>
      </w:pPr>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noBreakHyphen/>
      </w:r>
      <w:r w:rsidR="00CD7BD9">
        <w:fldChar w:fldCharType="begin"/>
      </w:r>
      <w:r w:rsidR="00CD7BD9">
        <w:instrText xml:space="preserve"> SEQ Figure \* ARABIC \s 1 </w:instrText>
      </w:r>
      <w:r w:rsidR="00CD7BD9">
        <w:fldChar w:fldCharType="separate"/>
      </w:r>
      <w:r w:rsidR="00715901">
        <w:rPr>
          <w:noProof/>
        </w:rPr>
        <w:t>3</w:t>
      </w:r>
      <w:r w:rsidR="00CD7BD9">
        <w:rPr>
          <w:noProof/>
        </w:rPr>
        <w:fldChar w:fldCharType="end"/>
      </w:r>
      <w:r>
        <w:t xml:space="preserve"> </w:t>
      </w:r>
      <w:r w:rsidRPr="00512328">
        <w:t>Pouring the Concrete and Setting the Conduit</w:t>
      </w:r>
    </w:p>
    <w:p w14:paraId="2CC2FCEF" w14:textId="6813421C" w:rsidR="00DD707C" w:rsidRPr="00475770" w:rsidRDefault="00DD707C"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4</w:t>
      </w:r>
      <w:r w:rsidR="00CD7BD9">
        <w:rPr>
          <w:noProof/>
        </w:rPr>
        <w:fldChar w:fldCharType="end"/>
      </w:r>
      <w:r w:rsidRPr="00475770">
        <w:t xml:space="preserve"> Foundation Specifications </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38"/>
        <w:gridCol w:w="1205"/>
        <w:gridCol w:w="1205"/>
        <w:gridCol w:w="1275"/>
        <w:gridCol w:w="1276"/>
      </w:tblGrid>
      <w:tr w:rsidR="00DD707C" w:rsidRPr="00475770" w14:paraId="4C91B5C3"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838" w:type="dxa"/>
            <w:vMerge w:val="restart"/>
          </w:tcPr>
          <w:p w14:paraId="4F6E2282" w14:textId="77777777" w:rsidR="00DD707C" w:rsidRPr="00475770" w:rsidRDefault="00DD707C" w:rsidP="00172287">
            <w:r w:rsidRPr="00475770">
              <w:t>Parameter</w:t>
            </w:r>
          </w:p>
        </w:tc>
        <w:tc>
          <w:tcPr>
            <w:tcW w:w="4961" w:type="dxa"/>
            <w:gridSpan w:val="4"/>
          </w:tcPr>
          <w:p w14:paraId="4F2EAC38" w14:textId="75221B32" w:rsidR="00DD707C" w:rsidRPr="00475770" w:rsidRDefault="00DD707C" w:rsidP="001773FD">
            <w:pPr>
              <w:jc w:val="center"/>
            </w:pPr>
            <w:r w:rsidRPr="00475770">
              <w:t>Specification</w:t>
            </w:r>
          </w:p>
        </w:tc>
      </w:tr>
      <w:tr w:rsidR="00DD707C" w:rsidRPr="00475770" w14:paraId="03849561"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838" w:type="dxa"/>
            <w:vMerge/>
          </w:tcPr>
          <w:p w14:paraId="0CF6D661" w14:textId="77777777" w:rsidR="00DD707C" w:rsidRPr="00475770" w:rsidRDefault="00DD707C" w:rsidP="00172287"/>
        </w:tc>
        <w:tc>
          <w:tcPr>
            <w:tcW w:w="2410" w:type="dxa"/>
            <w:gridSpan w:val="2"/>
          </w:tcPr>
          <w:p w14:paraId="748B0739" w14:textId="7443AFD5" w:rsidR="00DD707C" w:rsidRPr="00475770" w:rsidRDefault="001773FD" w:rsidP="00172287">
            <w:pPr>
              <w:jc w:val="left"/>
            </w:pPr>
            <w:r w:rsidRPr="00475770">
              <w:t xml:space="preserve">MaxiCharger </w:t>
            </w:r>
            <w:r w:rsidR="00DD786D">
              <w:t>DF</w:t>
            </w:r>
            <w:r w:rsidRPr="00475770">
              <w:t>120</w:t>
            </w:r>
          </w:p>
        </w:tc>
        <w:tc>
          <w:tcPr>
            <w:tcW w:w="2551" w:type="dxa"/>
            <w:gridSpan w:val="2"/>
          </w:tcPr>
          <w:p w14:paraId="14A11A8F" w14:textId="7458325C" w:rsidR="00DD707C" w:rsidRPr="00475770" w:rsidRDefault="001773FD" w:rsidP="00172287">
            <w:pPr>
              <w:jc w:val="left"/>
            </w:pPr>
            <w:r w:rsidRPr="00475770">
              <w:t xml:space="preserve">MaxiCharger </w:t>
            </w:r>
            <w:r w:rsidR="00DD786D">
              <w:t>DF</w:t>
            </w:r>
            <w:r w:rsidRPr="00475770">
              <w:t>240</w:t>
            </w:r>
          </w:p>
        </w:tc>
      </w:tr>
      <w:tr w:rsidR="001773FD" w:rsidRPr="00475770" w14:paraId="5F576547" w14:textId="77777777" w:rsidTr="00743B0B">
        <w:trPr>
          <w:trHeight w:val="397"/>
          <w:jc w:val="center"/>
        </w:trPr>
        <w:tc>
          <w:tcPr>
            <w:tcW w:w="1838" w:type="dxa"/>
            <w:vAlign w:val="center"/>
          </w:tcPr>
          <w:p w14:paraId="10634AE9" w14:textId="77777777" w:rsidR="001773FD" w:rsidRPr="00475770" w:rsidRDefault="001773FD" w:rsidP="00172287">
            <w:pPr>
              <w:jc w:val="both"/>
              <w:rPr>
                <w:rFonts w:ascii="Arial" w:hAnsi="Arial"/>
                <w:b/>
              </w:rPr>
            </w:pPr>
            <w:r w:rsidRPr="00475770">
              <w:rPr>
                <w:rFonts w:ascii="Arial" w:hAnsi="Arial" w:hint="eastAsia"/>
                <w:b/>
              </w:rPr>
              <w:t>X</w:t>
            </w:r>
          </w:p>
        </w:tc>
        <w:tc>
          <w:tcPr>
            <w:tcW w:w="1205" w:type="dxa"/>
            <w:vAlign w:val="center"/>
          </w:tcPr>
          <w:p w14:paraId="00277F90" w14:textId="76948AF6" w:rsidR="001773FD" w:rsidRPr="00475770" w:rsidRDefault="001773FD" w:rsidP="00172287">
            <w:r w:rsidRPr="00475770">
              <w:rPr>
                <w:rFonts w:ascii="Arial" w:hAnsi="Arial"/>
              </w:rPr>
              <w:t>820</w:t>
            </w:r>
            <w:r w:rsidR="000E6941" w:rsidRPr="00475770">
              <w:rPr>
                <w:rFonts w:ascii="Arial" w:hAnsi="Arial"/>
              </w:rPr>
              <w:t xml:space="preserve"> </w:t>
            </w:r>
            <w:r w:rsidRPr="00475770">
              <w:rPr>
                <w:rFonts w:ascii="Arial" w:hAnsi="Arial"/>
              </w:rPr>
              <w:t>mm</w:t>
            </w:r>
          </w:p>
        </w:tc>
        <w:tc>
          <w:tcPr>
            <w:tcW w:w="1205" w:type="dxa"/>
            <w:vAlign w:val="center"/>
          </w:tcPr>
          <w:p w14:paraId="4C3D879D" w14:textId="19772511" w:rsidR="001773FD" w:rsidRPr="00475770" w:rsidRDefault="001773FD" w:rsidP="00172287">
            <w:pPr>
              <w:jc w:val="both"/>
              <w:rPr>
                <w:rFonts w:ascii="Arial" w:hAnsi="Arial"/>
              </w:rPr>
            </w:pPr>
            <w:r w:rsidRPr="00475770">
              <w:rPr>
                <w:rFonts w:ascii="Arial" w:hAnsi="Arial"/>
              </w:rPr>
              <w:t>32.28</w:t>
            </w:r>
            <w:r w:rsidR="000E6941" w:rsidRPr="00475770">
              <w:rPr>
                <w:rFonts w:ascii="Arial" w:hAnsi="Arial"/>
              </w:rPr>
              <w:t xml:space="preserve"> </w:t>
            </w:r>
            <w:r w:rsidRPr="00475770">
              <w:rPr>
                <w:rFonts w:ascii="Arial" w:hAnsi="Arial"/>
              </w:rPr>
              <w:t>in</w:t>
            </w:r>
          </w:p>
        </w:tc>
        <w:tc>
          <w:tcPr>
            <w:tcW w:w="1275" w:type="dxa"/>
            <w:vAlign w:val="center"/>
          </w:tcPr>
          <w:p w14:paraId="412FAAC0" w14:textId="461FC339" w:rsidR="001773FD" w:rsidRPr="00475770" w:rsidRDefault="001773FD" w:rsidP="00172287">
            <w:r w:rsidRPr="00475770">
              <w:rPr>
                <w:rFonts w:ascii="Arial" w:hAnsi="Arial"/>
              </w:rPr>
              <w:t>820</w:t>
            </w:r>
            <w:r w:rsidR="000E6941" w:rsidRPr="00475770">
              <w:rPr>
                <w:rFonts w:ascii="Arial" w:hAnsi="Arial"/>
              </w:rPr>
              <w:t xml:space="preserve"> </w:t>
            </w:r>
            <w:r w:rsidRPr="00475770">
              <w:rPr>
                <w:rFonts w:ascii="Arial" w:hAnsi="Arial"/>
              </w:rPr>
              <w:t>mm</w:t>
            </w:r>
          </w:p>
        </w:tc>
        <w:tc>
          <w:tcPr>
            <w:tcW w:w="1276" w:type="dxa"/>
            <w:vAlign w:val="center"/>
          </w:tcPr>
          <w:p w14:paraId="6F886A00" w14:textId="1E8F110F" w:rsidR="001773FD" w:rsidRPr="00475770" w:rsidRDefault="001773FD" w:rsidP="00172287">
            <w:pPr>
              <w:jc w:val="both"/>
              <w:rPr>
                <w:rFonts w:ascii="Arial" w:hAnsi="Arial"/>
              </w:rPr>
            </w:pPr>
            <w:r w:rsidRPr="00475770">
              <w:rPr>
                <w:rFonts w:ascii="Arial" w:hAnsi="Arial"/>
              </w:rPr>
              <w:t>32.28</w:t>
            </w:r>
            <w:r w:rsidR="000E6941" w:rsidRPr="00475770">
              <w:rPr>
                <w:rFonts w:ascii="Arial" w:hAnsi="Arial"/>
              </w:rPr>
              <w:t xml:space="preserve"> </w:t>
            </w:r>
            <w:r w:rsidRPr="00475770">
              <w:rPr>
                <w:rFonts w:ascii="Arial" w:hAnsi="Arial"/>
              </w:rPr>
              <w:t>in</w:t>
            </w:r>
          </w:p>
        </w:tc>
      </w:tr>
      <w:tr w:rsidR="001773FD" w:rsidRPr="00475770" w14:paraId="582D6F2A" w14:textId="77777777" w:rsidTr="00743B0B">
        <w:trPr>
          <w:trHeight w:val="397"/>
          <w:jc w:val="center"/>
        </w:trPr>
        <w:tc>
          <w:tcPr>
            <w:tcW w:w="1838" w:type="dxa"/>
            <w:vAlign w:val="center"/>
          </w:tcPr>
          <w:p w14:paraId="37475024" w14:textId="64079BE0" w:rsidR="001773FD" w:rsidRPr="00475770" w:rsidRDefault="001773FD" w:rsidP="00DD707C">
            <w:pPr>
              <w:rPr>
                <w:rFonts w:ascii="Arial" w:hAnsi="Arial"/>
                <w:b/>
              </w:rPr>
            </w:pPr>
            <w:r w:rsidRPr="00475770">
              <w:rPr>
                <w:rFonts w:ascii="Arial" w:hAnsi="Arial"/>
                <w:b/>
              </w:rPr>
              <w:t>X1</w:t>
            </w:r>
          </w:p>
        </w:tc>
        <w:tc>
          <w:tcPr>
            <w:tcW w:w="1205" w:type="dxa"/>
            <w:vAlign w:val="center"/>
          </w:tcPr>
          <w:p w14:paraId="45DA4374" w14:textId="3BA3E439" w:rsidR="001773FD" w:rsidRPr="00475770" w:rsidRDefault="001773FD" w:rsidP="00DD707C">
            <w:pPr>
              <w:rPr>
                <w:rFonts w:ascii="Arial" w:hAnsi="Arial"/>
              </w:rPr>
            </w:pPr>
            <w:r w:rsidRPr="00475770">
              <w:rPr>
                <w:rFonts w:ascii="Arial" w:hAnsi="Arial"/>
              </w:rPr>
              <w:t>285</w:t>
            </w:r>
            <w:r w:rsidR="000E6941" w:rsidRPr="00475770">
              <w:rPr>
                <w:rFonts w:ascii="Arial" w:hAnsi="Arial"/>
              </w:rPr>
              <w:t xml:space="preserve"> </w:t>
            </w:r>
            <w:r w:rsidRPr="00475770">
              <w:rPr>
                <w:rFonts w:ascii="Arial" w:hAnsi="Arial"/>
              </w:rPr>
              <w:t>mm</w:t>
            </w:r>
          </w:p>
        </w:tc>
        <w:tc>
          <w:tcPr>
            <w:tcW w:w="1205" w:type="dxa"/>
            <w:vAlign w:val="center"/>
          </w:tcPr>
          <w:p w14:paraId="615A92D4" w14:textId="0AD5C629" w:rsidR="001773FD" w:rsidRPr="00475770" w:rsidRDefault="001773FD" w:rsidP="00DD707C">
            <w:pPr>
              <w:rPr>
                <w:rFonts w:ascii="Arial" w:hAnsi="Arial"/>
              </w:rPr>
            </w:pPr>
            <w:r w:rsidRPr="00475770">
              <w:rPr>
                <w:rFonts w:ascii="Arial" w:hAnsi="Arial"/>
              </w:rPr>
              <w:t>11.22</w:t>
            </w:r>
            <w:r w:rsidR="000E6941" w:rsidRPr="00475770">
              <w:rPr>
                <w:rFonts w:ascii="Arial" w:hAnsi="Arial"/>
              </w:rPr>
              <w:t xml:space="preserve"> </w:t>
            </w:r>
            <w:r w:rsidRPr="00475770">
              <w:rPr>
                <w:rFonts w:ascii="Arial" w:hAnsi="Arial"/>
              </w:rPr>
              <w:t>in</w:t>
            </w:r>
          </w:p>
        </w:tc>
        <w:tc>
          <w:tcPr>
            <w:tcW w:w="1275" w:type="dxa"/>
            <w:vAlign w:val="center"/>
          </w:tcPr>
          <w:p w14:paraId="19A3DB44" w14:textId="4B91419D" w:rsidR="001773FD" w:rsidRPr="00475770" w:rsidRDefault="000E6941" w:rsidP="00DD707C">
            <w:pPr>
              <w:rPr>
                <w:rFonts w:ascii="Arial" w:hAnsi="Arial"/>
              </w:rPr>
            </w:pPr>
            <w:r w:rsidRPr="00475770">
              <w:rPr>
                <w:rFonts w:ascii="Arial" w:hAnsi="Arial"/>
              </w:rPr>
              <w:t>275 mm</w:t>
            </w:r>
          </w:p>
        </w:tc>
        <w:tc>
          <w:tcPr>
            <w:tcW w:w="1276" w:type="dxa"/>
            <w:vAlign w:val="center"/>
          </w:tcPr>
          <w:p w14:paraId="6ABFB91D" w14:textId="718E2AF0" w:rsidR="001773FD" w:rsidRPr="00475770" w:rsidRDefault="000E6941" w:rsidP="00DD707C">
            <w:pPr>
              <w:rPr>
                <w:rFonts w:ascii="Arial" w:hAnsi="Arial"/>
              </w:rPr>
            </w:pPr>
            <w:r w:rsidRPr="00475770">
              <w:rPr>
                <w:rFonts w:ascii="Arial" w:hAnsi="Arial" w:hint="eastAsia"/>
              </w:rPr>
              <w:t>1</w:t>
            </w:r>
            <w:r w:rsidRPr="00475770">
              <w:rPr>
                <w:rFonts w:ascii="Arial" w:hAnsi="Arial"/>
              </w:rPr>
              <w:t>0.83 in</w:t>
            </w:r>
          </w:p>
        </w:tc>
      </w:tr>
      <w:tr w:rsidR="001773FD" w:rsidRPr="00475770" w14:paraId="71701AEB" w14:textId="77777777" w:rsidTr="00743B0B">
        <w:trPr>
          <w:trHeight w:val="397"/>
          <w:jc w:val="center"/>
        </w:trPr>
        <w:tc>
          <w:tcPr>
            <w:tcW w:w="1838" w:type="dxa"/>
            <w:vAlign w:val="center"/>
          </w:tcPr>
          <w:p w14:paraId="36D5488F" w14:textId="77777777" w:rsidR="001773FD" w:rsidRPr="00475770" w:rsidRDefault="001773FD" w:rsidP="00DD707C">
            <w:pPr>
              <w:rPr>
                <w:b/>
                <w:i/>
              </w:rPr>
            </w:pPr>
            <w:r w:rsidRPr="00475770">
              <w:rPr>
                <w:rFonts w:ascii="Arial" w:hAnsi="Arial"/>
                <w:b/>
              </w:rPr>
              <w:t>Y</w:t>
            </w:r>
          </w:p>
        </w:tc>
        <w:tc>
          <w:tcPr>
            <w:tcW w:w="1205" w:type="dxa"/>
            <w:vAlign w:val="center"/>
          </w:tcPr>
          <w:p w14:paraId="1BF18365" w14:textId="6CF9AF30" w:rsidR="001773FD" w:rsidRPr="00475770" w:rsidRDefault="001773FD" w:rsidP="00DD707C">
            <w:r w:rsidRPr="00475770">
              <w:rPr>
                <w:rFonts w:ascii="Arial" w:hAnsi="Arial"/>
              </w:rPr>
              <w:t>640</w:t>
            </w:r>
            <w:r w:rsidR="000E6941" w:rsidRPr="00475770">
              <w:rPr>
                <w:rFonts w:ascii="Arial" w:hAnsi="Arial"/>
              </w:rPr>
              <w:t xml:space="preserve"> </w:t>
            </w:r>
            <w:r w:rsidRPr="00475770">
              <w:rPr>
                <w:rFonts w:ascii="Arial" w:hAnsi="Arial"/>
              </w:rPr>
              <w:t>mm</w:t>
            </w:r>
          </w:p>
        </w:tc>
        <w:tc>
          <w:tcPr>
            <w:tcW w:w="1205" w:type="dxa"/>
            <w:vAlign w:val="center"/>
          </w:tcPr>
          <w:p w14:paraId="2F4D61C7" w14:textId="41C2B4C1" w:rsidR="001773FD" w:rsidRPr="00475770" w:rsidRDefault="001773FD" w:rsidP="00DD707C">
            <w:pPr>
              <w:jc w:val="both"/>
              <w:rPr>
                <w:rFonts w:ascii="Arial" w:hAnsi="Arial"/>
              </w:rPr>
            </w:pPr>
            <w:r w:rsidRPr="00475770">
              <w:rPr>
                <w:rFonts w:ascii="Arial" w:hAnsi="Arial"/>
              </w:rPr>
              <w:t>25.2</w:t>
            </w:r>
            <w:r w:rsidR="000E6941" w:rsidRPr="00475770">
              <w:rPr>
                <w:rFonts w:ascii="Arial" w:hAnsi="Arial"/>
              </w:rPr>
              <w:t xml:space="preserve"> </w:t>
            </w:r>
            <w:r w:rsidRPr="00475770">
              <w:rPr>
                <w:rFonts w:ascii="Arial" w:hAnsi="Arial"/>
              </w:rPr>
              <w:t>in</w:t>
            </w:r>
          </w:p>
        </w:tc>
        <w:tc>
          <w:tcPr>
            <w:tcW w:w="1275" w:type="dxa"/>
            <w:vAlign w:val="center"/>
          </w:tcPr>
          <w:p w14:paraId="58AE8A03" w14:textId="6810F0FB" w:rsidR="001773FD" w:rsidRPr="00475770" w:rsidRDefault="001773FD" w:rsidP="00DD707C">
            <w:r w:rsidRPr="00475770">
              <w:rPr>
                <w:rFonts w:ascii="Arial" w:hAnsi="Arial"/>
              </w:rPr>
              <w:t>740</w:t>
            </w:r>
            <w:r w:rsidR="000E6941" w:rsidRPr="00475770">
              <w:rPr>
                <w:rFonts w:ascii="Arial" w:hAnsi="Arial"/>
              </w:rPr>
              <w:t xml:space="preserve"> </w:t>
            </w:r>
            <w:r w:rsidRPr="00475770">
              <w:rPr>
                <w:rFonts w:ascii="Arial" w:hAnsi="Arial"/>
              </w:rPr>
              <w:t>mm</w:t>
            </w:r>
          </w:p>
        </w:tc>
        <w:tc>
          <w:tcPr>
            <w:tcW w:w="1276" w:type="dxa"/>
            <w:vAlign w:val="center"/>
          </w:tcPr>
          <w:p w14:paraId="46ACE23D" w14:textId="761225C1" w:rsidR="001773FD" w:rsidRPr="00475770" w:rsidRDefault="001773FD" w:rsidP="00DD707C">
            <w:pPr>
              <w:jc w:val="both"/>
              <w:rPr>
                <w:rFonts w:ascii="Arial" w:hAnsi="Arial"/>
              </w:rPr>
            </w:pPr>
            <w:r w:rsidRPr="00475770">
              <w:rPr>
                <w:rFonts w:ascii="Arial" w:hAnsi="Arial"/>
              </w:rPr>
              <w:t>29.13</w:t>
            </w:r>
            <w:r w:rsidR="000E6941" w:rsidRPr="00475770">
              <w:rPr>
                <w:rFonts w:ascii="Arial" w:hAnsi="Arial"/>
              </w:rPr>
              <w:t xml:space="preserve"> </w:t>
            </w:r>
            <w:r w:rsidRPr="00475770">
              <w:rPr>
                <w:rFonts w:ascii="Arial" w:hAnsi="Arial"/>
              </w:rPr>
              <w:t>in</w:t>
            </w:r>
          </w:p>
        </w:tc>
      </w:tr>
      <w:tr w:rsidR="001773FD" w:rsidRPr="00475770" w14:paraId="2103ED39" w14:textId="77777777" w:rsidTr="00743B0B">
        <w:trPr>
          <w:trHeight w:val="397"/>
          <w:jc w:val="center"/>
        </w:trPr>
        <w:tc>
          <w:tcPr>
            <w:tcW w:w="1838" w:type="dxa"/>
            <w:vAlign w:val="center"/>
          </w:tcPr>
          <w:p w14:paraId="26EE8849" w14:textId="5E5D32F2" w:rsidR="001773FD" w:rsidRPr="00475770" w:rsidRDefault="001773FD" w:rsidP="00DD707C">
            <w:pPr>
              <w:rPr>
                <w:rFonts w:ascii="Arial" w:hAnsi="Arial"/>
                <w:b/>
              </w:rPr>
            </w:pPr>
            <w:r w:rsidRPr="00475770">
              <w:rPr>
                <w:rFonts w:ascii="Arial" w:hAnsi="Arial"/>
                <w:b/>
              </w:rPr>
              <w:t>Y1</w:t>
            </w:r>
          </w:p>
        </w:tc>
        <w:tc>
          <w:tcPr>
            <w:tcW w:w="1205" w:type="dxa"/>
            <w:vAlign w:val="center"/>
          </w:tcPr>
          <w:p w14:paraId="27EF22C6" w14:textId="5AFD34B0" w:rsidR="001773FD" w:rsidRPr="00475770" w:rsidRDefault="001773FD" w:rsidP="00DD707C">
            <w:pPr>
              <w:rPr>
                <w:rFonts w:ascii="Arial" w:hAnsi="Arial"/>
              </w:rPr>
            </w:pPr>
            <w:r w:rsidRPr="00475770">
              <w:rPr>
                <w:rFonts w:ascii="Arial" w:hAnsi="Arial"/>
              </w:rPr>
              <w:t>190</w:t>
            </w:r>
            <w:r w:rsidR="000E6941" w:rsidRPr="00475770">
              <w:rPr>
                <w:rFonts w:ascii="Arial" w:hAnsi="Arial"/>
              </w:rPr>
              <w:t xml:space="preserve"> </w:t>
            </w:r>
            <w:r w:rsidRPr="00475770">
              <w:rPr>
                <w:rFonts w:ascii="Arial" w:hAnsi="Arial"/>
              </w:rPr>
              <w:t>mm</w:t>
            </w:r>
          </w:p>
        </w:tc>
        <w:tc>
          <w:tcPr>
            <w:tcW w:w="1205" w:type="dxa"/>
            <w:vAlign w:val="center"/>
          </w:tcPr>
          <w:p w14:paraId="1C15DFFF" w14:textId="659D34BD" w:rsidR="001773FD" w:rsidRPr="00475770" w:rsidRDefault="001773FD" w:rsidP="00DD707C">
            <w:pPr>
              <w:rPr>
                <w:rFonts w:ascii="Arial" w:hAnsi="Arial"/>
              </w:rPr>
            </w:pPr>
            <w:r w:rsidRPr="00475770">
              <w:rPr>
                <w:rFonts w:ascii="Arial" w:hAnsi="Arial"/>
              </w:rPr>
              <w:t>7.48</w:t>
            </w:r>
            <w:r w:rsidR="000E6941" w:rsidRPr="00475770">
              <w:rPr>
                <w:rFonts w:ascii="Arial" w:hAnsi="Arial"/>
              </w:rPr>
              <w:t xml:space="preserve"> </w:t>
            </w:r>
            <w:r w:rsidRPr="00475770">
              <w:rPr>
                <w:rFonts w:ascii="Arial" w:hAnsi="Arial"/>
              </w:rPr>
              <w:t>in</w:t>
            </w:r>
          </w:p>
        </w:tc>
        <w:tc>
          <w:tcPr>
            <w:tcW w:w="1275" w:type="dxa"/>
            <w:vAlign w:val="center"/>
          </w:tcPr>
          <w:p w14:paraId="2476FDB3" w14:textId="03F30CE8" w:rsidR="001773FD" w:rsidRPr="00475770" w:rsidRDefault="000E6941" w:rsidP="00DD707C">
            <w:pPr>
              <w:rPr>
                <w:rFonts w:ascii="Arial" w:hAnsi="Arial"/>
              </w:rPr>
            </w:pPr>
            <w:r w:rsidRPr="00475770">
              <w:rPr>
                <w:rFonts w:ascii="Arial" w:hAnsi="Arial" w:hint="eastAsia"/>
              </w:rPr>
              <w:t>1</w:t>
            </w:r>
            <w:r w:rsidRPr="00475770">
              <w:rPr>
                <w:rFonts w:ascii="Arial" w:hAnsi="Arial"/>
              </w:rPr>
              <w:t>51 mm</w:t>
            </w:r>
          </w:p>
        </w:tc>
        <w:tc>
          <w:tcPr>
            <w:tcW w:w="1276" w:type="dxa"/>
            <w:vAlign w:val="center"/>
          </w:tcPr>
          <w:p w14:paraId="0E3EF9DB" w14:textId="69D06D65" w:rsidR="001773FD" w:rsidRPr="00475770" w:rsidRDefault="000E6941" w:rsidP="00DD707C">
            <w:pPr>
              <w:rPr>
                <w:rFonts w:ascii="Arial" w:hAnsi="Arial"/>
              </w:rPr>
            </w:pPr>
            <w:r w:rsidRPr="00475770">
              <w:rPr>
                <w:rFonts w:ascii="Arial" w:hAnsi="Arial"/>
              </w:rPr>
              <w:t>5.94 in</w:t>
            </w:r>
          </w:p>
        </w:tc>
      </w:tr>
      <w:tr w:rsidR="001773FD" w:rsidRPr="00475770" w14:paraId="4749FFDA" w14:textId="77777777" w:rsidTr="00743B0B">
        <w:trPr>
          <w:trHeight w:val="397"/>
          <w:jc w:val="center"/>
        </w:trPr>
        <w:tc>
          <w:tcPr>
            <w:tcW w:w="1838" w:type="dxa"/>
            <w:vAlign w:val="center"/>
          </w:tcPr>
          <w:p w14:paraId="74C5A4A0" w14:textId="77777777" w:rsidR="001773FD" w:rsidRPr="00475770" w:rsidRDefault="001773FD" w:rsidP="00DD707C">
            <w:pPr>
              <w:rPr>
                <w:b/>
                <w:i/>
              </w:rPr>
            </w:pPr>
            <w:r w:rsidRPr="00475770">
              <w:rPr>
                <w:rFonts w:ascii="Arial" w:hAnsi="Arial"/>
                <w:b/>
              </w:rPr>
              <w:lastRenderedPageBreak/>
              <w:t>Z</w:t>
            </w:r>
          </w:p>
        </w:tc>
        <w:tc>
          <w:tcPr>
            <w:tcW w:w="1205" w:type="dxa"/>
            <w:vAlign w:val="center"/>
          </w:tcPr>
          <w:p w14:paraId="4143F605" w14:textId="3EDB31B5" w:rsidR="001773FD" w:rsidRPr="00475770" w:rsidRDefault="001773FD" w:rsidP="00DD707C">
            <w:r w:rsidRPr="00475770">
              <w:rPr>
                <w:rFonts w:ascii="Arial" w:hAnsi="Arial"/>
              </w:rPr>
              <w:t>500</w:t>
            </w:r>
            <w:r w:rsidR="000E6941" w:rsidRPr="00475770">
              <w:rPr>
                <w:rFonts w:ascii="Arial" w:hAnsi="Arial"/>
              </w:rPr>
              <w:t xml:space="preserve"> </w:t>
            </w:r>
            <w:r w:rsidRPr="00475770">
              <w:rPr>
                <w:rFonts w:ascii="Arial" w:hAnsi="Arial"/>
              </w:rPr>
              <w:t>mm</w:t>
            </w:r>
          </w:p>
        </w:tc>
        <w:tc>
          <w:tcPr>
            <w:tcW w:w="1205" w:type="dxa"/>
            <w:vAlign w:val="center"/>
          </w:tcPr>
          <w:p w14:paraId="5D4986AF" w14:textId="4AA999F8" w:rsidR="001773FD" w:rsidRPr="00475770" w:rsidRDefault="001773FD" w:rsidP="00DD707C">
            <w:pPr>
              <w:jc w:val="both"/>
              <w:rPr>
                <w:rFonts w:ascii="Arial" w:hAnsi="Arial"/>
              </w:rPr>
            </w:pPr>
            <w:r w:rsidRPr="00475770">
              <w:rPr>
                <w:rFonts w:ascii="Arial" w:hAnsi="Arial"/>
              </w:rPr>
              <w:t>19.69</w:t>
            </w:r>
            <w:r w:rsidR="000E6941" w:rsidRPr="00475770">
              <w:rPr>
                <w:rFonts w:ascii="Arial" w:hAnsi="Arial"/>
              </w:rPr>
              <w:t xml:space="preserve"> </w:t>
            </w:r>
            <w:r w:rsidRPr="00475770">
              <w:rPr>
                <w:rFonts w:ascii="Arial" w:hAnsi="Arial"/>
              </w:rPr>
              <w:t>in</w:t>
            </w:r>
          </w:p>
        </w:tc>
        <w:tc>
          <w:tcPr>
            <w:tcW w:w="1275" w:type="dxa"/>
            <w:vAlign w:val="center"/>
          </w:tcPr>
          <w:p w14:paraId="0F9BF347" w14:textId="63146FB4" w:rsidR="001773FD" w:rsidRPr="00475770" w:rsidRDefault="001773FD" w:rsidP="00DD707C">
            <w:r w:rsidRPr="00475770">
              <w:rPr>
                <w:rFonts w:ascii="Arial" w:hAnsi="Arial"/>
              </w:rPr>
              <w:t>500</w:t>
            </w:r>
            <w:r w:rsidR="000E6941" w:rsidRPr="00475770">
              <w:rPr>
                <w:rFonts w:ascii="Arial" w:hAnsi="Arial"/>
              </w:rPr>
              <w:t xml:space="preserve"> </w:t>
            </w:r>
            <w:r w:rsidRPr="00475770">
              <w:rPr>
                <w:rFonts w:ascii="Arial" w:hAnsi="Arial"/>
              </w:rPr>
              <w:t>mm</w:t>
            </w:r>
          </w:p>
        </w:tc>
        <w:tc>
          <w:tcPr>
            <w:tcW w:w="1276" w:type="dxa"/>
            <w:vAlign w:val="center"/>
          </w:tcPr>
          <w:p w14:paraId="68C0CB74" w14:textId="313F64F6" w:rsidR="001773FD" w:rsidRPr="00475770" w:rsidRDefault="001773FD" w:rsidP="00DD707C">
            <w:pPr>
              <w:jc w:val="both"/>
              <w:rPr>
                <w:rFonts w:ascii="Arial" w:hAnsi="Arial"/>
              </w:rPr>
            </w:pPr>
            <w:r w:rsidRPr="00475770">
              <w:rPr>
                <w:rFonts w:ascii="Arial" w:hAnsi="Arial"/>
              </w:rPr>
              <w:t>19.69</w:t>
            </w:r>
            <w:r w:rsidR="000E6941" w:rsidRPr="00475770">
              <w:rPr>
                <w:rFonts w:ascii="Arial" w:hAnsi="Arial"/>
              </w:rPr>
              <w:t xml:space="preserve"> </w:t>
            </w:r>
            <w:r w:rsidRPr="00475770">
              <w:rPr>
                <w:rFonts w:ascii="Arial" w:hAnsi="Arial"/>
              </w:rPr>
              <w:t>in</w:t>
            </w:r>
          </w:p>
        </w:tc>
      </w:tr>
      <w:tr w:rsidR="001773FD" w:rsidRPr="00475770" w14:paraId="2B71A158" w14:textId="77777777" w:rsidTr="00743B0B">
        <w:trPr>
          <w:trHeight w:val="397"/>
          <w:jc w:val="center"/>
        </w:trPr>
        <w:tc>
          <w:tcPr>
            <w:tcW w:w="1838" w:type="dxa"/>
            <w:vAlign w:val="center"/>
          </w:tcPr>
          <w:p w14:paraId="7CE91872" w14:textId="77777777" w:rsidR="001773FD" w:rsidRPr="00475770" w:rsidRDefault="001773FD" w:rsidP="00172287">
            <w:pPr>
              <w:rPr>
                <w:rFonts w:ascii="Arial" w:hAnsi="Arial"/>
                <w:b/>
              </w:rPr>
            </w:pPr>
            <w:r w:rsidRPr="00475770">
              <w:rPr>
                <w:rFonts w:ascii="Arial" w:hAnsi="Arial"/>
                <w:b/>
              </w:rPr>
              <w:t>H1</w:t>
            </w:r>
          </w:p>
        </w:tc>
        <w:tc>
          <w:tcPr>
            <w:tcW w:w="1205" w:type="dxa"/>
            <w:shd w:val="clear" w:color="auto" w:fill="auto"/>
            <w:vAlign w:val="center"/>
          </w:tcPr>
          <w:p w14:paraId="18FCFEFF" w14:textId="7A0ECA90" w:rsidR="001773FD" w:rsidRPr="00475770" w:rsidRDefault="001773FD" w:rsidP="00172287">
            <w:r w:rsidRPr="00475770">
              <w:rPr>
                <w:rFonts w:ascii="Arial" w:hAnsi="Arial"/>
              </w:rPr>
              <w:t>150</w:t>
            </w:r>
            <w:r w:rsidR="000E6941" w:rsidRPr="00475770">
              <w:rPr>
                <w:rFonts w:ascii="Arial" w:hAnsi="Arial"/>
              </w:rPr>
              <w:t xml:space="preserve"> </w:t>
            </w:r>
            <w:r w:rsidRPr="00475770">
              <w:rPr>
                <w:rFonts w:ascii="Arial" w:hAnsi="Arial"/>
              </w:rPr>
              <w:t>mm</w:t>
            </w:r>
          </w:p>
        </w:tc>
        <w:tc>
          <w:tcPr>
            <w:tcW w:w="1205" w:type="dxa"/>
            <w:shd w:val="clear" w:color="auto" w:fill="auto"/>
            <w:vAlign w:val="center"/>
          </w:tcPr>
          <w:p w14:paraId="155BCDD8" w14:textId="41B55730" w:rsidR="001773FD" w:rsidRPr="00475770" w:rsidRDefault="001773FD" w:rsidP="00172287">
            <w:pPr>
              <w:jc w:val="both"/>
              <w:rPr>
                <w:rFonts w:ascii="Arial" w:hAnsi="Arial"/>
              </w:rPr>
            </w:pPr>
            <w:r w:rsidRPr="00475770">
              <w:rPr>
                <w:rFonts w:ascii="Arial" w:hAnsi="Arial"/>
              </w:rPr>
              <w:t>5.9</w:t>
            </w:r>
            <w:r w:rsidR="000E6941" w:rsidRPr="00475770">
              <w:rPr>
                <w:rFonts w:ascii="Arial" w:hAnsi="Arial"/>
              </w:rPr>
              <w:t xml:space="preserve"> </w:t>
            </w:r>
            <w:r w:rsidRPr="00475770">
              <w:rPr>
                <w:rFonts w:ascii="Arial" w:hAnsi="Arial"/>
              </w:rPr>
              <w:t>in</w:t>
            </w:r>
          </w:p>
        </w:tc>
        <w:tc>
          <w:tcPr>
            <w:tcW w:w="1275" w:type="dxa"/>
            <w:shd w:val="clear" w:color="auto" w:fill="auto"/>
            <w:vAlign w:val="center"/>
          </w:tcPr>
          <w:p w14:paraId="1C98D65A" w14:textId="220E3D76" w:rsidR="001773FD" w:rsidRPr="00475770" w:rsidRDefault="001773FD" w:rsidP="00172287">
            <w:r w:rsidRPr="00475770">
              <w:rPr>
                <w:rFonts w:ascii="Arial" w:hAnsi="Arial"/>
              </w:rPr>
              <w:t>150</w:t>
            </w:r>
            <w:r w:rsidR="000E6941" w:rsidRPr="00475770">
              <w:rPr>
                <w:rFonts w:ascii="Arial" w:hAnsi="Arial"/>
              </w:rPr>
              <w:t xml:space="preserve"> </w:t>
            </w:r>
            <w:r w:rsidRPr="00475770">
              <w:rPr>
                <w:rFonts w:ascii="Arial" w:hAnsi="Arial"/>
              </w:rPr>
              <w:t>mm</w:t>
            </w:r>
          </w:p>
        </w:tc>
        <w:tc>
          <w:tcPr>
            <w:tcW w:w="1276" w:type="dxa"/>
            <w:shd w:val="clear" w:color="auto" w:fill="auto"/>
            <w:vAlign w:val="center"/>
          </w:tcPr>
          <w:p w14:paraId="7DF497D4" w14:textId="535C319C" w:rsidR="001773FD" w:rsidRPr="00475770" w:rsidRDefault="001773FD" w:rsidP="00172287">
            <w:pPr>
              <w:jc w:val="both"/>
              <w:rPr>
                <w:rFonts w:ascii="Arial" w:hAnsi="Arial"/>
              </w:rPr>
            </w:pPr>
            <w:r w:rsidRPr="00475770">
              <w:rPr>
                <w:rFonts w:ascii="Arial" w:hAnsi="Arial"/>
              </w:rPr>
              <w:t>5.9</w:t>
            </w:r>
            <w:r w:rsidR="000E6941" w:rsidRPr="00475770">
              <w:rPr>
                <w:rFonts w:ascii="Arial" w:hAnsi="Arial"/>
              </w:rPr>
              <w:t xml:space="preserve"> </w:t>
            </w:r>
            <w:r w:rsidRPr="00475770">
              <w:rPr>
                <w:rFonts w:ascii="Arial" w:hAnsi="Arial"/>
              </w:rPr>
              <w:t>in</w:t>
            </w:r>
          </w:p>
        </w:tc>
      </w:tr>
      <w:tr w:rsidR="001773FD" w:rsidRPr="00475770" w14:paraId="1C93E36F" w14:textId="77777777" w:rsidTr="00743B0B">
        <w:trPr>
          <w:trHeight w:val="397"/>
          <w:jc w:val="center"/>
        </w:trPr>
        <w:tc>
          <w:tcPr>
            <w:tcW w:w="1838" w:type="dxa"/>
            <w:vAlign w:val="center"/>
          </w:tcPr>
          <w:p w14:paraId="4147743A" w14:textId="77777777" w:rsidR="001773FD" w:rsidRPr="00475770" w:rsidRDefault="001773FD" w:rsidP="00172287">
            <w:pPr>
              <w:rPr>
                <w:b/>
              </w:rPr>
            </w:pPr>
            <w:r w:rsidRPr="00475770">
              <w:rPr>
                <w:rFonts w:ascii="Arial" w:hAnsi="Arial"/>
                <w:b/>
              </w:rPr>
              <w:t>H2</w:t>
            </w:r>
          </w:p>
        </w:tc>
        <w:tc>
          <w:tcPr>
            <w:tcW w:w="1205" w:type="dxa"/>
            <w:shd w:val="clear" w:color="auto" w:fill="auto"/>
            <w:vAlign w:val="center"/>
          </w:tcPr>
          <w:p w14:paraId="40C1CE23" w14:textId="247DE00A" w:rsidR="001773FD" w:rsidRPr="00475770" w:rsidRDefault="001773FD" w:rsidP="00172287">
            <w:r w:rsidRPr="00475770">
              <w:rPr>
                <w:rFonts w:ascii="Arial" w:hAnsi="Arial"/>
              </w:rPr>
              <w:t>100</w:t>
            </w:r>
            <w:r w:rsidR="000E6941" w:rsidRPr="00475770">
              <w:rPr>
                <w:rFonts w:ascii="Arial" w:hAnsi="Arial"/>
              </w:rPr>
              <w:t xml:space="preserve"> </w:t>
            </w:r>
            <w:r w:rsidRPr="00475770">
              <w:rPr>
                <w:rFonts w:ascii="Arial" w:hAnsi="Arial"/>
              </w:rPr>
              <w:t>mm</w:t>
            </w:r>
          </w:p>
        </w:tc>
        <w:tc>
          <w:tcPr>
            <w:tcW w:w="1205" w:type="dxa"/>
            <w:shd w:val="clear" w:color="auto" w:fill="auto"/>
            <w:vAlign w:val="center"/>
          </w:tcPr>
          <w:p w14:paraId="6D42A4F1" w14:textId="64DE993D" w:rsidR="001773FD" w:rsidRPr="00475770" w:rsidRDefault="001773FD" w:rsidP="00172287">
            <w:pPr>
              <w:jc w:val="both"/>
              <w:rPr>
                <w:rFonts w:ascii="Arial" w:hAnsi="Arial"/>
              </w:rPr>
            </w:pPr>
            <w:r w:rsidRPr="00475770">
              <w:rPr>
                <w:rFonts w:ascii="Arial" w:hAnsi="Arial"/>
              </w:rPr>
              <w:t>3.94</w:t>
            </w:r>
            <w:r w:rsidR="000E6941" w:rsidRPr="00475770">
              <w:rPr>
                <w:rFonts w:ascii="Arial" w:hAnsi="Arial"/>
              </w:rPr>
              <w:t xml:space="preserve"> </w:t>
            </w:r>
            <w:r w:rsidRPr="00475770">
              <w:rPr>
                <w:rFonts w:ascii="Arial" w:hAnsi="Arial"/>
              </w:rPr>
              <w:t>in</w:t>
            </w:r>
          </w:p>
        </w:tc>
        <w:tc>
          <w:tcPr>
            <w:tcW w:w="1275" w:type="dxa"/>
            <w:shd w:val="clear" w:color="auto" w:fill="auto"/>
            <w:vAlign w:val="center"/>
          </w:tcPr>
          <w:p w14:paraId="35DE9679" w14:textId="17588F04" w:rsidR="001773FD" w:rsidRPr="00475770" w:rsidRDefault="001773FD" w:rsidP="00172287">
            <w:r w:rsidRPr="00475770">
              <w:rPr>
                <w:rFonts w:ascii="Arial" w:hAnsi="Arial"/>
              </w:rPr>
              <w:t>100</w:t>
            </w:r>
            <w:r w:rsidR="000E6941" w:rsidRPr="00475770">
              <w:rPr>
                <w:rFonts w:ascii="Arial" w:hAnsi="Arial"/>
              </w:rPr>
              <w:t xml:space="preserve"> </w:t>
            </w:r>
            <w:r w:rsidRPr="00475770">
              <w:rPr>
                <w:rFonts w:ascii="Arial" w:hAnsi="Arial"/>
              </w:rPr>
              <w:t>mm</w:t>
            </w:r>
          </w:p>
        </w:tc>
        <w:tc>
          <w:tcPr>
            <w:tcW w:w="1276" w:type="dxa"/>
            <w:shd w:val="clear" w:color="auto" w:fill="auto"/>
            <w:vAlign w:val="center"/>
          </w:tcPr>
          <w:p w14:paraId="30BEA385" w14:textId="3B735A4E" w:rsidR="001773FD" w:rsidRPr="00475770" w:rsidRDefault="001773FD" w:rsidP="00172287">
            <w:pPr>
              <w:jc w:val="both"/>
              <w:rPr>
                <w:rFonts w:ascii="Arial" w:hAnsi="Arial"/>
              </w:rPr>
            </w:pPr>
            <w:r w:rsidRPr="00475770">
              <w:rPr>
                <w:rFonts w:ascii="Arial" w:hAnsi="Arial"/>
              </w:rPr>
              <w:t>3.94</w:t>
            </w:r>
            <w:r w:rsidR="000E6941" w:rsidRPr="00475770">
              <w:rPr>
                <w:rFonts w:ascii="Arial" w:hAnsi="Arial"/>
              </w:rPr>
              <w:t xml:space="preserve"> </w:t>
            </w:r>
            <w:r w:rsidRPr="00475770">
              <w:rPr>
                <w:rFonts w:ascii="Arial" w:hAnsi="Arial"/>
              </w:rPr>
              <w:t>in</w:t>
            </w:r>
          </w:p>
        </w:tc>
      </w:tr>
      <w:tr w:rsidR="001773FD" w:rsidRPr="00475770" w14:paraId="0FFF0777" w14:textId="77777777" w:rsidTr="00743B0B">
        <w:trPr>
          <w:trHeight w:val="397"/>
          <w:jc w:val="center"/>
        </w:trPr>
        <w:tc>
          <w:tcPr>
            <w:tcW w:w="1838" w:type="dxa"/>
            <w:vAlign w:val="center"/>
          </w:tcPr>
          <w:p w14:paraId="7BD90DA4" w14:textId="61776D0C" w:rsidR="001773FD" w:rsidRPr="00475770" w:rsidRDefault="001773FD" w:rsidP="00172287">
            <w:pPr>
              <w:rPr>
                <w:rFonts w:ascii="Arial" w:hAnsi="Arial"/>
                <w:b/>
              </w:rPr>
            </w:pPr>
            <w:r w:rsidRPr="00475770">
              <w:rPr>
                <w:rFonts w:ascii="Arial" w:hAnsi="Arial"/>
                <w:b/>
              </w:rPr>
              <w:t>H3</w:t>
            </w:r>
          </w:p>
        </w:tc>
        <w:tc>
          <w:tcPr>
            <w:tcW w:w="1205" w:type="dxa"/>
            <w:shd w:val="clear" w:color="auto" w:fill="auto"/>
            <w:vAlign w:val="center"/>
          </w:tcPr>
          <w:p w14:paraId="50ED595E" w14:textId="0C089E80" w:rsidR="001773FD" w:rsidRPr="00475770" w:rsidRDefault="001773FD" w:rsidP="00172287">
            <w:pPr>
              <w:rPr>
                <w:rFonts w:ascii="Arial" w:hAnsi="Arial"/>
              </w:rPr>
            </w:pPr>
            <w:r w:rsidRPr="00475770">
              <w:rPr>
                <w:rFonts w:ascii="Arial" w:hAnsi="Arial"/>
              </w:rPr>
              <w:t>350</w:t>
            </w:r>
            <w:r w:rsidR="000E6941" w:rsidRPr="00475770">
              <w:rPr>
                <w:rFonts w:ascii="Arial" w:hAnsi="Arial"/>
              </w:rPr>
              <w:t xml:space="preserve"> </w:t>
            </w:r>
            <w:r w:rsidRPr="00475770">
              <w:rPr>
                <w:rFonts w:ascii="Arial" w:hAnsi="Arial"/>
              </w:rPr>
              <w:t>mm</w:t>
            </w:r>
          </w:p>
        </w:tc>
        <w:tc>
          <w:tcPr>
            <w:tcW w:w="1205" w:type="dxa"/>
            <w:shd w:val="clear" w:color="auto" w:fill="auto"/>
            <w:vAlign w:val="center"/>
          </w:tcPr>
          <w:p w14:paraId="3C8A50AD" w14:textId="67848CA4" w:rsidR="001773FD" w:rsidRPr="00475770" w:rsidRDefault="001773FD" w:rsidP="00172287">
            <w:pPr>
              <w:rPr>
                <w:rFonts w:ascii="Arial" w:hAnsi="Arial"/>
              </w:rPr>
            </w:pPr>
            <w:r w:rsidRPr="00475770">
              <w:rPr>
                <w:rFonts w:ascii="Arial" w:hAnsi="Arial" w:hint="eastAsia"/>
              </w:rPr>
              <w:t>1</w:t>
            </w:r>
            <w:r w:rsidRPr="00475770">
              <w:rPr>
                <w:rFonts w:ascii="Arial" w:hAnsi="Arial"/>
              </w:rPr>
              <w:t>3.78</w:t>
            </w:r>
            <w:r w:rsidR="000E6941" w:rsidRPr="00475770">
              <w:rPr>
                <w:rFonts w:ascii="Arial" w:hAnsi="Arial"/>
              </w:rPr>
              <w:t xml:space="preserve"> </w:t>
            </w:r>
            <w:r w:rsidRPr="00475770">
              <w:rPr>
                <w:rFonts w:ascii="Arial" w:hAnsi="Arial"/>
              </w:rPr>
              <w:t>in</w:t>
            </w:r>
          </w:p>
        </w:tc>
        <w:tc>
          <w:tcPr>
            <w:tcW w:w="1275" w:type="dxa"/>
            <w:shd w:val="clear" w:color="auto" w:fill="auto"/>
            <w:vAlign w:val="center"/>
          </w:tcPr>
          <w:p w14:paraId="5F96C6B0" w14:textId="001AF2E2" w:rsidR="001773FD" w:rsidRPr="00475770" w:rsidRDefault="000E6941" w:rsidP="00172287">
            <w:pPr>
              <w:rPr>
                <w:rFonts w:ascii="Arial" w:hAnsi="Arial"/>
              </w:rPr>
            </w:pPr>
            <w:r w:rsidRPr="00475770">
              <w:rPr>
                <w:rFonts w:ascii="Arial" w:hAnsi="Arial" w:hint="eastAsia"/>
              </w:rPr>
              <w:t>3</w:t>
            </w:r>
            <w:r w:rsidRPr="00475770">
              <w:rPr>
                <w:rFonts w:ascii="Arial" w:hAnsi="Arial"/>
              </w:rPr>
              <w:t>50 mm</w:t>
            </w:r>
          </w:p>
        </w:tc>
        <w:tc>
          <w:tcPr>
            <w:tcW w:w="1276" w:type="dxa"/>
            <w:shd w:val="clear" w:color="auto" w:fill="auto"/>
            <w:vAlign w:val="center"/>
          </w:tcPr>
          <w:p w14:paraId="2145DB69" w14:textId="6935532A" w:rsidR="001773FD" w:rsidRPr="00475770" w:rsidRDefault="000E6941" w:rsidP="00172287">
            <w:pPr>
              <w:rPr>
                <w:rFonts w:ascii="Arial" w:hAnsi="Arial"/>
              </w:rPr>
            </w:pPr>
            <w:r w:rsidRPr="00475770">
              <w:rPr>
                <w:rFonts w:ascii="Arial" w:hAnsi="Arial" w:hint="eastAsia"/>
              </w:rPr>
              <w:t>1</w:t>
            </w:r>
            <w:r w:rsidRPr="00475770">
              <w:rPr>
                <w:rFonts w:ascii="Arial" w:hAnsi="Arial"/>
              </w:rPr>
              <w:t>3.78 in</w:t>
            </w:r>
          </w:p>
        </w:tc>
      </w:tr>
    </w:tbl>
    <w:p w14:paraId="11E0B93E" w14:textId="1AF2231B" w:rsidR="001144F4" w:rsidRPr="00475770" w:rsidRDefault="001144F4" w:rsidP="003C6F4C">
      <w:pPr>
        <w:pStyle w:val="FigureTittle"/>
      </w:pPr>
    </w:p>
    <w:p w14:paraId="27D4F517" w14:textId="07833DAF" w:rsidR="003F1065" w:rsidRPr="00475770" w:rsidRDefault="00B25860" w:rsidP="00D377F5">
      <w:pPr>
        <w:pStyle w:val="NOTE0"/>
      </w:pPr>
      <w:r w:rsidRPr="00475770">
        <w:rPr>
          <w:rFonts w:hint="eastAsia"/>
          <w:noProof/>
        </w:rPr>
        <w:drawing>
          <wp:anchor distT="0" distB="0" distL="114300" distR="114300" simplePos="0" relativeHeight="252499968" behindDoc="0" locked="0" layoutInCell="1" allowOverlap="1" wp14:anchorId="02BE624C" wp14:editId="5F0D98FE">
            <wp:simplePos x="0" y="0"/>
            <wp:positionH relativeFrom="margin">
              <wp:align>left</wp:align>
            </wp:positionH>
            <wp:positionV relativeFrom="paragraph">
              <wp:posOffset>24426</wp:posOffset>
            </wp:positionV>
            <wp:extent cx="145415" cy="145415"/>
            <wp:effectExtent l="0" t="0" r="6985" b="6985"/>
            <wp:wrapNone/>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F1065" w:rsidRPr="00475770">
        <w:rPr>
          <w:rFonts w:hint="eastAsia"/>
        </w:rPr>
        <w:t>N</w:t>
      </w:r>
      <w:r w:rsidR="003F1065" w:rsidRPr="00475770">
        <w:t>OTE</w:t>
      </w:r>
    </w:p>
    <w:p w14:paraId="00B8AB29" w14:textId="5D25A04B" w:rsidR="00163F30" w:rsidRPr="00475770" w:rsidRDefault="00163F30" w:rsidP="00B25860">
      <w:pPr>
        <w:pStyle w:val="NOTE"/>
        <w:numPr>
          <w:ilvl w:val="0"/>
          <w:numId w:val="50"/>
        </w:numPr>
        <w:ind w:left="704"/>
        <w:rPr>
          <w:snapToGrid w:val="0"/>
        </w:rPr>
      </w:pPr>
      <w:r w:rsidRPr="00475770">
        <w:rPr>
          <w:snapToGrid w:val="0"/>
        </w:rPr>
        <w:t>Make sure the angle and diameter of the conduit meet the requirements for wires to be guided through.</w:t>
      </w:r>
    </w:p>
    <w:p w14:paraId="2584694B" w14:textId="7CE6C019" w:rsidR="00DD707C" w:rsidRPr="00475770" w:rsidRDefault="00163F30" w:rsidP="00B25860">
      <w:pPr>
        <w:pStyle w:val="NOTE"/>
        <w:numPr>
          <w:ilvl w:val="0"/>
          <w:numId w:val="50"/>
        </w:numPr>
        <w:ind w:left="704"/>
        <w:rPr>
          <w:rStyle w:val="Char1"/>
          <w:color w:val="auto"/>
        </w:rPr>
      </w:pPr>
      <w:r w:rsidRPr="00475770">
        <w:rPr>
          <w:rFonts w:hint="eastAsia"/>
          <w:snapToGrid w:val="0"/>
        </w:rPr>
        <w:t>M</w:t>
      </w:r>
      <w:r w:rsidRPr="00475770">
        <w:rPr>
          <w:snapToGrid w:val="0"/>
        </w:rPr>
        <w:t xml:space="preserve">ake sure the size of the marked area (C) meets the specifications shown in </w:t>
      </w:r>
      <w:r w:rsidR="00C00CFF" w:rsidRPr="00475770">
        <w:rPr>
          <w:i/>
          <w:snapToGrid w:val="0"/>
          <w:color w:val="0000FF"/>
        </w:rPr>
        <w:fldChar w:fldCharType="begin"/>
      </w:r>
      <w:r w:rsidR="00C00CFF" w:rsidRPr="00475770">
        <w:rPr>
          <w:i/>
          <w:snapToGrid w:val="0"/>
          <w:color w:val="0000FF"/>
        </w:rPr>
        <w:instrText xml:space="preserve"> REF _Ref106820548 \h  \* MERGEFORMAT </w:instrText>
      </w:r>
      <w:r w:rsidR="00C00CFF" w:rsidRPr="00475770">
        <w:rPr>
          <w:i/>
          <w:snapToGrid w:val="0"/>
          <w:color w:val="0000FF"/>
        </w:rPr>
      </w:r>
      <w:r w:rsidR="00C00CFF" w:rsidRPr="00475770">
        <w:rPr>
          <w:i/>
          <w:snapToGrid w:val="0"/>
          <w:color w:val="0000FF"/>
        </w:rPr>
        <w:fldChar w:fldCharType="separate"/>
      </w:r>
      <w:r w:rsidR="00715901" w:rsidRPr="00715901">
        <w:rPr>
          <w:i/>
          <w:color w:val="0000FF"/>
        </w:rPr>
        <w:t>Table 5</w:t>
      </w:r>
      <w:r w:rsidR="00715901" w:rsidRPr="00715901">
        <w:rPr>
          <w:i/>
          <w:color w:val="0000FF"/>
        </w:rPr>
        <w:noBreakHyphen/>
        <w:t>6 Drilling Holes Specifications</w:t>
      </w:r>
      <w:r w:rsidR="00C00CFF" w:rsidRPr="00475770">
        <w:rPr>
          <w:i/>
          <w:snapToGrid w:val="0"/>
          <w:color w:val="0000FF"/>
        </w:rPr>
        <w:fldChar w:fldCharType="end"/>
      </w:r>
      <w:r w:rsidR="00A5580F" w:rsidRPr="00475770">
        <w:rPr>
          <w:rStyle w:val="Char1"/>
          <w:i w:val="0"/>
          <w:color w:val="auto"/>
        </w:rPr>
        <w:t>.</w:t>
      </w:r>
      <w:r w:rsidR="00815200" w:rsidRPr="00475770">
        <w:rPr>
          <w:rStyle w:val="Char1"/>
          <w:i w:val="0"/>
          <w:color w:val="auto"/>
        </w:rPr>
        <w:t xml:space="preserve"> The area (C) is marked in </w:t>
      </w:r>
      <w:r w:rsidR="00C00CFF" w:rsidRPr="00475770">
        <w:rPr>
          <w:rStyle w:val="Char1"/>
          <w:i w:val="0"/>
        </w:rPr>
        <w:fldChar w:fldCharType="begin"/>
      </w:r>
      <w:r w:rsidR="00C00CFF" w:rsidRPr="00475770">
        <w:rPr>
          <w:rStyle w:val="Char1"/>
          <w:i w:val="0"/>
        </w:rPr>
        <w:instrText xml:space="preserve"> REF _Ref106820453 \h  \* MERGEFORMAT </w:instrText>
      </w:r>
      <w:r w:rsidR="00C00CFF" w:rsidRPr="00475770">
        <w:rPr>
          <w:rStyle w:val="Char1"/>
          <w:i w:val="0"/>
        </w:rPr>
      </w:r>
      <w:r w:rsidR="00C00CFF" w:rsidRPr="00475770">
        <w:rPr>
          <w:rStyle w:val="Char1"/>
          <w:i w:val="0"/>
        </w:rPr>
        <w:fldChar w:fldCharType="separate"/>
      </w:r>
      <w:r w:rsidR="00715901" w:rsidRPr="00715901">
        <w:rPr>
          <w:i/>
          <w:color w:val="0000FF"/>
        </w:rPr>
        <w:t>Figure 5</w:t>
      </w:r>
      <w:r w:rsidR="00715901" w:rsidRPr="00715901">
        <w:rPr>
          <w:i/>
          <w:color w:val="0000FF"/>
        </w:rPr>
        <w:noBreakHyphen/>
        <w:t>4 Drilling Holes</w:t>
      </w:r>
      <w:r w:rsidR="00C00CFF" w:rsidRPr="00475770">
        <w:rPr>
          <w:rStyle w:val="Char1"/>
          <w:i w:val="0"/>
        </w:rPr>
        <w:fldChar w:fldCharType="end"/>
      </w:r>
      <w:r w:rsidR="00815200" w:rsidRPr="00475770">
        <w:rPr>
          <w:rStyle w:val="Char1"/>
          <w:i w:val="0"/>
          <w:color w:val="auto"/>
        </w:rPr>
        <w:t>.</w:t>
      </w:r>
    </w:p>
    <w:p w14:paraId="3BB59293" w14:textId="7350C0C1" w:rsidR="00163F30" w:rsidRPr="00475770" w:rsidRDefault="00163F30" w:rsidP="00D377F5">
      <w:pPr>
        <w:pStyle w:val="NOTE0"/>
      </w:pPr>
      <w:r w:rsidRPr="00475770">
        <w:rPr>
          <w:noProof/>
          <w:snapToGrid/>
        </w:rPr>
        <w:drawing>
          <wp:anchor distT="0" distB="0" distL="114300" distR="114300" simplePos="0" relativeHeight="252631040" behindDoc="0" locked="0" layoutInCell="1" allowOverlap="1" wp14:anchorId="3D0004A9" wp14:editId="7E5F7656">
            <wp:simplePos x="0" y="0"/>
            <wp:positionH relativeFrom="margin">
              <wp:align>left</wp:align>
            </wp:positionH>
            <wp:positionV relativeFrom="paragraph">
              <wp:posOffset>20425</wp:posOffset>
            </wp:positionV>
            <wp:extent cx="145415" cy="145415"/>
            <wp:effectExtent l="0" t="0" r="6985" b="6985"/>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475770">
        <w:t>IMPORTANT</w:t>
      </w:r>
    </w:p>
    <w:p w14:paraId="3FC4DFB4" w14:textId="77777777" w:rsidR="00163F30" w:rsidRPr="00475770" w:rsidRDefault="00163F30" w:rsidP="00D377F5">
      <w:pPr>
        <w:pStyle w:val="NOTE"/>
        <w:rPr>
          <w:snapToGrid w:val="0"/>
        </w:rPr>
      </w:pPr>
      <w:r w:rsidRPr="00475770">
        <w:rPr>
          <w:snapToGrid w:val="0"/>
        </w:rPr>
        <w:t>The foundation needs to be 150 mm above the surface.</w:t>
      </w:r>
    </w:p>
    <w:p w14:paraId="7EC6CF1C" w14:textId="76D4B81A" w:rsidR="00163F30" w:rsidRPr="00475770" w:rsidRDefault="00163F30" w:rsidP="00195C05">
      <w:pPr>
        <w:pStyle w:val="a0"/>
        <w:numPr>
          <w:ilvl w:val="0"/>
          <w:numId w:val="18"/>
        </w:numPr>
      </w:pPr>
      <w:r w:rsidRPr="00475770">
        <w:t>Let the concrete dry.</w:t>
      </w:r>
    </w:p>
    <w:p w14:paraId="2C045365" w14:textId="12692FB1" w:rsidR="00163F30" w:rsidRPr="00475770" w:rsidRDefault="00163F30" w:rsidP="00195C05">
      <w:pPr>
        <w:pStyle w:val="a0"/>
        <w:numPr>
          <w:ilvl w:val="0"/>
          <w:numId w:val="18"/>
        </w:numPr>
      </w:pPr>
      <w:r w:rsidRPr="00475770">
        <w:t>Pull the wires th</w:t>
      </w:r>
      <w:r w:rsidRPr="00475770">
        <w:rPr>
          <w:rFonts w:hint="eastAsia"/>
        </w:rPr>
        <w:t>r</w:t>
      </w:r>
      <w:r w:rsidRPr="00475770">
        <w:t>ough the conduit. Apply the cable slack according to the following specifications.</w:t>
      </w:r>
    </w:p>
    <w:p w14:paraId="5AC07A58" w14:textId="1949EACE" w:rsidR="001773FD" w:rsidRPr="00475770" w:rsidRDefault="001773FD"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5</w:t>
      </w:r>
      <w:r w:rsidR="00CD7BD9">
        <w:rPr>
          <w:noProof/>
        </w:rPr>
        <w:fldChar w:fldCharType="end"/>
      </w:r>
      <w:r w:rsidRPr="00475770">
        <w:t xml:space="preserve"> Cable Slack 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1701"/>
        <w:gridCol w:w="1701"/>
      </w:tblGrid>
      <w:tr w:rsidR="009D31C1" w:rsidRPr="00475770" w14:paraId="2E088B3B"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3397" w:type="dxa"/>
            <w:vMerge w:val="restart"/>
          </w:tcPr>
          <w:p w14:paraId="4E14DC2C" w14:textId="77777777" w:rsidR="009D31C1" w:rsidRPr="00475770" w:rsidRDefault="009D31C1" w:rsidP="00172287">
            <w:r w:rsidRPr="00475770">
              <w:t>Parameter</w:t>
            </w:r>
          </w:p>
        </w:tc>
        <w:tc>
          <w:tcPr>
            <w:tcW w:w="3402" w:type="dxa"/>
            <w:gridSpan w:val="2"/>
          </w:tcPr>
          <w:p w14:paraId="114F65FE" w14:textId="18A96169" w:rsidR="009D31C1" w:rsidRPr="00475770" w:rsidRDefault="009D31C1" w:rsidP="00172287">
            <w:pPr>
              <w:jc w:val="left"/>
            </w:pPr>
            <w:r w:rsidRPr="00475770">
              <w:t>Specification</w:t>
            </w:r>
          </w:p>
        </w:tc>
      </w:tr>
      <w:tr w:rsidR="009D31C1" w:rsidRPr="00475770" w14:paraId="58B14225"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3397" w:type="dxa"/>
            <w:vMerge/>
          </w:tcPr>
          <w:p w14:paraId="18D214A0" w14:textId="77777777" w:rsidR="009D31C1" w:rsidRPr="00475770" w:rsidRDefault="009D31C1" w:rsidP="00172287"/>
        </w:tc>
        <w:tc>
          <w:tcPr>
            <w:tcW w:w="1701" w:type="dxa"/>
          </w:tcPr>
          <w:p w14:paraId="4E6E0ED2" w14:textId="7BDD2CD7" w:rsidR="009D31C1" w:rsidRPr="00475770" w:rsidRDefault="009D31C1" w:rsidP="00172287">
            <w:pPr>
              <w:jc w:val="left"/>
            </w:pPr>
            <w:r w:rsidRPr="00475770">
              <w:rPr>
                <w:rFonts w:hint="eastAsia"/>
              </w:rPr>
              <w:t>m</w:t>
            </w:r>
            <w:r w:rsidRPr="00475770">
              <w:t>m</w:t>
            </w:r>
          </w:p>
        </w:tc>
        <w:tc>
          <w:tcPr>
            <w:tcW w:w="1701" w:type="dxa"/>
          </w:tcPr>
          <w:p w14:paraId="6F3B802D" w14:textId="77777777" w:rsidR="009D31C1" w:rsidRPr="00475770" w:rsidRDefault="009D31C1" w:rsidP="00172287">
            <w:pPr>
              <w:jc w:val="left"/>
            </w:pPr>
            <w:r w:rsidRPr="00475770">
              <w:t>in</w:t>
            </w:r>
          </w:p>
        </w:tc>
      </w:tr>
      <w:tr w:rsidR="009D31C1" w:rsidRPr="00475770" w14:paraId="6AC7CCCC" w14:textId="77777777" w:rsidTr="00743B0B">
        <w:trPr>
          <w:trHeight w:val="850"/>
          <w:jc w:val="center"/>
        </w:trPr>
        <w:tc>
          <w:tcPr>
            <w:tcW w:w="3397" w:type="dxa"/>
            <w:vAlign w:val="center"/>
          </w:tcPr>
          <w:p w14:paraId="234372C4" w14:textId="77777777" w:rsidR="009D31C1" w:rsidRPr="00475770" w:rsidRDefault="009D31C1" w:rsidP="00172287">
            <w:pPr>
              <w:rPr>
                <w:rFonts w:ascii="Arial" w:hAnsi="Arial"/>
                <w:b/>
              </w:rPr>
            </w:pPr>
            <w:r w:rsidRPr="00475770">
              <w:rPr>
                <w:rFonts w:ascii="Arial" w:hAnsi="Arial"/>
                <w:b/>
              </w:rPr>
              <w:t>Required Cable Slack for the Ethernet Cable (Measured from the Top of the Foundation)</w:t>
            </w:r>
          </w:p>
        </w:tc>
        <w:tc>
          <w:tcPr>
            <w:tcW w:w="1701" w:type="dxa"/>
            <w:vAlign w:val="center"/>
          </w:tcPr>
          <w:p w14:paraId="6D967D33" w14:textId="59705118" w:rsidR="009D31C1" w:rsidRPr="00475770" w:rsidRDefault="00777848" w:rsidP="00172287">
            <w:pPr>
              <w:jc w:val="both"/>
              <w:rPr>
                <w:rFonts w:ascii="Arial" w:hAnsi="Arial"/>
              </w:rPr>
            </w:pPr>
            <w:r w:rsidRPr="00475770">
              <w:rPr>
                <w:rFonts w:ascii="Arial" w:hAnsi="Arial"/>
              </w:rPr>
              <w:t>750</w:t>
            </w:r>
          </w:p>
        </w:tc>
        <w:tc>
          <w:tcPr>
            <w:tcW w:w="1701" w:type="dxa"/>
            <w:vAlign w:val="center"/>
          </w:tcPr>
          <w:p w14:paraId="414E0FFA" w14:textId="607B850D" w:rsidR="009D31C1" w:rsidRPr="00475770" w:rsidRDefault="00777848" w:rsidP="00172287">
            <w:pPr>
              <w:jc w:val="both"/>
              <w:rPr>
                <w:rFonts w:ascii="Arial" w:hAnsi="Arial"/>
              </w:rPr>
            </w:pPr>
            <w:r w:rsidRPr="00475770">
              <w:rPr>
                <w:rFonts w:ascii="Arial" w:hAnsi="Arial"/>
              </w:rPr>
              <w:t>29.53</w:t>
            </w:r>
          </w:p>
        </w:tc>
      </w:tr>
      <w:tr w:rsidR="009D31C1" w:rsidRPr="00475770" w14:paraId="776AADD6" w14:textId="77777777" w:rsidTr="00743B0B">
        <w:trPr>
          <w:trHeight w:val="850"/>
          <w:jc w:val="center"/>
        </w:trPr>
        <w:tc>
          <w:tcPr>
            <w:tcW w:w="3397" w:type="dxa"/>
            <w:vAlign w:val="center"/>
          </w:tcPr>
          <w:p w14:paraId="0E08AC4B" w14:textId="77777777" w:rsidR="009D31C1" w:rsidRPr="00475770" w:rsidRDefault="009D31C1" w:rsidP="00172287">
            <w:pPr>
              <w:rPr>
                <w:b/>
                <w:i/>
              </w:rPr>
            </w:pPr>
            <w:r w:rsidRPr="00475770">
              <w:rPr>
                <w:rFonts w:ascii="Arial" w:hAnsi="Arial"/>
                <w:b/>
              </w:rPr>
              <w:t>Required Cable Slack for the AC Input Cable (Measured from the Top of the Foundation)</w:t>
            </w:r>
          </w:p>
        </w:tc>
        <w:tc>
          <w:tcPr>
            <w:tcW w:w="1701" w:type="dxa"/>
            <w:vAlign w:val="center"/>
          </w:tcPr>
          <w:p w14:paraId="7DC66839" w14:textId="2C3BBD64" w:rsidR="009D31C1" w:rsidRPr="00475770" w:rsidRDefault="009D31C1" w:rsidP="00172287">
            <w:r w:rsidRPr="00475770">
              <w:rPr>
                <w:rFonts w:ascii="Arial" w:hAnsi="Arial"/>
              </w:rPr>
              <w:t>600</w:t>
            </w:r>
          </w:p>
        </w:tc>
        <w:tc>
          <w:tcPr>
            <w:tcW w:w="1701" w:type="dxa"/>
            <w:vAlign w:val="center"/>
          </w:tcPr>
          <w:p w14:paraId="3F994EA4" w14:textId="3A936B8E" w:rsidR="009D31C1" w:rsidRPr="00475770" w:rsidRDefault="009D31C1" w:rsidP="00172287">
            <w:r w:rsidRPr="00475770">
              <w:rPr>
                <w:rFonts w:ascii="Arial" w:hAnsi="Arial"/>
              </w:rPr>
              <w:t>23.62</w:t>
            </w:r>
          </w:p>
        </w:tc>
      </w:tr>
    </w:tbl>
    <w:p w14:paraId="69FED885" w14:textId="42257EC9" w:rsidR="00B25860" w:rsidRPr="00475770" w:rsidRDefault="00B25860" w:rsidP="00195C05">
      <w:pPr>
        <w:pStyle w:val="a0"/>
        <w:numPr>
          <w:ilvl w:val="0"/>
          <w:numId w:val="0"/>
        </w:numPr>
        <w:ind w:left="1061"/>
      </w:pPr>
      <w:bookmarkStart w:id="910" w:name="_Toc102671157"/>
      <w:bookmarkEnd w:id="907"/>
      <w:bookmarkEnd w:id="908"/>
      <w:bookmarkEnd w:id="909"/>
    </w:p>
    <w:p w14:paraId="5C3D990D" w14:textId="77EAC84B" w:rsidR="00B25860" w:rsidRPr="00475770" w:rsidRDefault="00B25860" w:rsidP="00B25860">
      <w:pPr>
        <w:rPr>
          <w:rFonts w:eastAsia="微软雅黑" w:cs="宋体"/>
          <w:snapToGrid w:val="0"/>
          <w:kern w:val="2"/>
        </w:rPr>
      </w:pPr>
      <w:r w:rsidRPr="00475770">
        <w:br w:type="page"/>
      </w:r>
    </w:p>
    <w:p w14:paraId="59285EA6" w14:textId="6D6EEC95" w:rsidR="00195C05" w:rsidRDefault="00195C05" w:rsidP="00195C05">
      <w:pPr>
        <w:pStyle w:val="a0"/>
        <w:numPr>
          <w:ilvl w:val="0"/>
          <w:numId w:val="18"/>
        </w:numPr>
      </w:pPr>
      <w:r>
        <w:lastRenderedPageBreak/>
        <w:t>Place the drilling template provided in the package onto the foundation</w:t>
      </w:r>
      <w:r w:rsidR="00AF79CA">
        <w:t>, aligning with the marked area (C). M</w:t>
      </w:r>
      <w:r>
        <w:t xml:space="preserve">ark the </w:t>
      </w:r>
      <w:r w:rsidR="00AF79CA">
        <w:t xml:space="preserve">four </w:t>
      </w:r>
      <w:r>
        <w:t xml:space="preserve">drilling </w:t>
      </w:r>
      <w:r w:rsidR="00AF79CA">
        <w:t>holes (D) and remove the drilling template</w:t>
      </w:r>
      <w:r>
        <w:t>.</w:t>
      </w:r>
    </w:p>
    <w:p w14:paraId="63FBDFEE" w14:textId="3A94C43B" w:rsidR="004E7F1E" w:rsidRPr="00475770" w:rsidRDefault="00163F30" w:rsidP="00195C05">
      <w:pPr>
        <w:pStyle w:val="a0"/>
        <w:numPr>
          <w:ilvl w:val="0"/>
          <w:numId w:val="18"/>
        </w:numPr>
        <w:sectPr w:rsidR="004E7F1E" w:rsidRPr="00475770" w:rsidSect="00D26989">
          <w:pgSz w:w="8392" w:h="11907"/>
          <w:pgMar w:top="567" w:right="567" w:bottom="567" w:left="567" w:header="0" w:footer="340" w:gutter="0"/>
          <w:cols w:space="720"/>
          <w:docGrid w:linePitch="245"/>
        </w:sectPr>
      </w:pPr>
      <w:r w:rsidRPr="00475770">
        <w:t xml:space="preserve">Drill four </w:t>
      </w:r>
      <w:r w:rsidRPr="00475770">
        <w:rPr>
          <w:rFonts w:hint="eastAsia"/>
        </w:rPr>
        <w:t>holes</w:t>
      </w:r>
      <w:r w:rsidRPr="00475770">
        <w:t xml:space="preserve"> </w:t>
      </w:r>
      <w:r w:rsidR="00265933" w:rsidRPr="00475770">
        <w:t>with</w:t>
      </w:r>
      <w:r w:rsidRPr="00475770">
        <w:t xml:space="preserve"> over 110 mm </w:t>
      </w:r>
      <w:r w:rsidR="00265933" w:rsidRPr="00475770">
        <w:t xml:space="preserve">in depth and </w:t>
      </w:r>
      <w:r w:rsidRPr="00475770">
        <w:t xml:space="preserve">20 mm </w:t>
      </w:r>
      <w:r w:rsidR="00265933" w:rsidRPr="00475770">
        <w:t xml:space="preserve">in </w:t>
      </w:r>
      <w:r w:rsidRPr="00195C05">
        <w:rPr>
          <w:rFonts w:cs="Arial"/>
          <w:color w:val="202124"/>
        </w:rPr>
        <w:t>diameter</w:t>
      </w:r>
      <w:r w:rsidRPr="00475770">
        <w:t xml:space="preserve"> in the foundation at the </w:t>
      </w:r>
      <w:r w:rsidR="00195C05">
        <w:t>marked</w:t>
      </w:r>
      <w:r w:rsidRPr="00475770">
        <w:t xml:space="preserve"> positions (D) for inserting the expansion bolts into the holes. Clean the drilling ashes.</w:t>
      </w:r>
    </w:p>
    <w:p w14:paraId="6CBE7206" w14:textId="1A3063EA" w:rsidR="00195C05" w:rsidRDefault="00B25860" w:rsidP="00195C05">
      <w:pPr>
        <w:pStyle w:val="EN"/>
        <w:spacing w:line="480" w:lineRule="auto"/>
        <w:jc w:val="center"/>
        <w:rPr>
          <w:rFonts w:eastAsiaTheme="minorEastAsia"/>
        </w:rPr>
      </w:pPr>
      <w:r w:rsidRPr="00475770">
        <w:rPr>
          <w:noProof/>
        </w:rPr>
        <w:lastRenderedPageBreak/>
        <w:drawing>
          <wp:inline distT="0" distB="0" distL="0" distR="0" wp14:anchorId="28358D75" wp14:editId="681F89B3">
            <wp:extent cx="3048000" cy="2130410"/>
            <wp:effectExtent l="0" t="0" r="0" b="381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20220622-模型-2--0622.jpg"/>
                    <pic:cNvPicPr/>
                  </pic:nvPicPr>
                  <pic:blipFill>
                    <a:blip r:embed="rId46">
                      <a:extLst>
                        <a:ext uri="{28A0092B-C50C-407E-A947-70E740481C1C}">
                          <a14:useLocalDpi xmlns:a14="http://schemas.microsoft.com/office/drawing/2010/main" val="0"/>
                        </a:ext>
                      </a:extLst>
                    </a:blip>
                    <a:stretch>
                      <a:fillRect/>
                    </a:stretch>
                  </pic:blipFill>
                  <pic:spPr>
                    <a:xfrm>
                      <a:off x="0" y="0"/>
                      <a:ext cx="3065030" cy="2142313"/>
                    </a:xfrm>
                    <a:prstGeom prst="rect">
                      <a:avLst/>
                    </a:prstGeom>
                  </pic:spPr>
                </pic:pic>
              </a:graphicData>
            </a:graphic>
          </wp:inline>
        </w:drawing>
      </w:r>
    </w:p>
    <w:p w14:paraId="24BCC603" w14:textId="2D97E439" w:rsidR="00195C05" w:rsidRPr="00195C05" w:rsidRDefault="00195C05" w:rsidP="00195C05">
      <w:pPr>
        <w:pStyle w:val="EN"/>
        <w:jc w:val="center"/>
        <w:rPr>
          <w:b/>
          <w:i/>
        </w:rPr>
      </w:pPr>
      <w:r w:rsidRPr="00195C05">
        <w:rPr>
          <w:b/>
          <w:i/>
        </w:rPr>
        <w:t xml:space="preserve">For MaxiCharger </w:t>
      </w:r>
      <w:r w:rsidR="00DD786D">
        <w:rPr>
          <w:b/>
          <w:i/>
        </w:rPr>
        <w:t>DF</w:t>
      </w:r>
      <w:r w:rsidRPr="00195C05">
        <w:rPr>
          <w:rFonts w:hint="eastAsia"/>
          <w:b/>
          <w:i/>
        </w:rPr>
        <w:t>1</w:t>
      </w:r>
      <w:r w:rsidRPr="00195C05">
        <w:rPr>
          <w:b/>
          <w:i/>
        </w:rPr>
        <w:t>20</w:t>
      </w:r>
    </w:p>
    <w:p w14:paraId="4FBE3399" w14:textId="2A4A36DE" w:rsidR="00C00CFF" w:rsidRDefault="00195C05" w:rsidP="00195C05">
      <w:pPr>
        <w:pStyle w:val="EN"/>
        <w:spacing w:line="480" w:lineRule="auto"/>
        <w:jc w:val="center"/>
        <w:rPr>
          <w:rFonts w:eastAsiaTheme="minorEastAsia"/>
        </w:rPr>
      </w:pPr>
      <w:r>
        <w:rPr>
          <w:noProof/>
        </w:rPr>
        <w:drawing>
          <wp:inline distT="0" distB="0" distL="0" distR="0" wp14:anchorId="7C27A58E" wp14:editId="26820E77">
            <wp:extent cx="3254991" cy="2225653"/>
            <wp:effectExtent l="0" t="0" r="3175" b="3810"/>
            <wp:docPr id="494" name="图片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240kW开孔.png"/>
                    <pic:cNvPicPr/>
                  </pic:nvPicPr>
                  <pic:blipFill>
                    <a:blip r:embed="rId47">
                      <a:extLst>
                        <a:ext uri="{28A0092B-C50C-407E-A947-70E740481C1C}">
                          <a14:useLocalDpi xmlns:a14="http://schemas.microsoft.com/office/drawing/2010/main" val="0"/>
                        </a:ext>
                      </a:extLst>
                    </a:blip>
                    <a:stretch>
                      <a:fillRect/>
                    </a:stretch>
                  </pic:blipFill>
                  <pic:spPr>
                    <a:xfrm>
                      <a:off x="0" y="0"/>
                      <a:ext cx="3260058" cy="2229118"/>
                    </a:xfrm>
                    <a:prstGeom prst="rect">
                      <a:avLst/>
                    </a:prstGeom>
                  </pic:spPr>
                </pic:pic>
              </a:graphicData>
            </a:graphic>
          </wp:inline>
        </w:drawing>
      </w:r>
    </w:p>
    <w:p w14:paraId="4D75D4BC" w14:textId="05953BFA" w:rsidR="00195C05" w:rsidRPr="00195C05" w:rsidRDefault="00195C05" w:rsidP="00195C05">
      <w:pPr>
        <w:pStyle w:val="EN"/>
        <w:jc w:val="center"/>
        <w:rPr>
          <w:b/>
          <w:i/>
        </w:rPr>
      </w:pPr>
      <w:r w:rsidRPr="00195C05">
        <w:rPr>
          <w:rFonts w:hint="eastAsia"/>
          <w:b/>
          <w:i/>
        </w:rPr>
        <w:t>F</w:t>
      </w:r>
      <w:r w:rsidRPr="00195C05">
        <w:rPr>
          <w:b/>
          <w:i/>
        </w:rPr>
        <w:t xml:space="preserve">or MaxiCharger </w:t>
      </w:r>
      <w:r w:rsidR="00E0341B">
        <w:rPr>
          <w:b/>
          <w:i/>
        </w:rPr>
        <w:t>DF</w:t>
      </w:r>
      <w:r w:rsidRPr="00195C05">
        <w:rPr>
          <w:b/>
          <w:i/>
        </w:rPr>
        <w:t>240</w:t>
      </w:r>
    </w:p>
    <w:p w14:paraId="49406729" w14:textId="4C687FBD" w:rsidR="001773FD" w:rsidRPr="00E0341B" w:rsidRDefault="00B25860" w:rsidP="00E0341B">
      <w:pPr>
        <w:pStyle w:val="EN"/>
        <w:ind w:left="0"/>
        <w:rPr>
          <w:rFonts w:eastAsiaTheme="minorEastAsia"/>
        </w:rPr>
      </w:pPr>
      <w:r w:rsidRPr="00475770">
        <w:rPr>
          <w:noProof/>
        </w:rPr>
        <mc:AlternateContent>
          <mc:Choice Requires="wps">
            <w:drawing>
              <wp:anchor distT="0" distB="0" distL="114300" distR="114300" simplePos="0" relativeHeight="252707840" behindDoc="0" locked="0" layoutInCell="1" allowOverlap="1" wp14:anchorId="69E729AB" wp14:editId="0B6428C9">
                <wp:simplePos x="0" y="0"/>
                <wp:positionH relativeFrom="margin">
                  <wp:align>center</wp:align>
                </wp:positionH>
                <wp:positionV relativeFrom="paragraph">
                  <wp:posOffset>4484</wp:posOffset>
                </wp:positionV>
                <wp:extent cx="4039235" cy="635"/>
                <wp:effectExtent l="0" t="0" r="0" b="2540"/>
                <wp:wrapNone/>
                <wp:docPr id="457" name="文本框 457"/>
                <wp:cNvGraphicFramePr/>
                <a:graphic xmlns:a="http://schemas.openxmlformats.org/drawingml/2006/main">
                  <a:graphicData uri="http://schemas.microsoft.com/office/word/2010/wordprocessingShape">
                    <wps:wsp>
                      <wps:cNvSpPr txBox="1"/>
                      <wps:spPr>
                        <a:xfrm>
                          <a:off x="0" y="0"/>
                          <a:ext cx="4039235" cy="635"/>
                        </a:xfrm>
                        <a:prstGeom prst="rect">
                          <a:avLst/>
                        </a:prstGeom>
                        <a:solidFill>
                          <a:prstClr val="white"/>
                        </a:solidFill>
                        <a:ln>
                          <a:noFill/>
                        </a:ln>
                        <a:effectLst/>
                      </wps:spPr>
                      <wps:txbx>
                        <w:txbxContent>
                          <w:p w14:paraId="034AAC19" w14:textId="4A9E3544" w:rsidR="005E61E0" w:rsidRPr="007C255F" w:rsidRDefault="005E61E0" w:rsidP="003C6F4C">
                            <w:pPr>
                              <w:pStyle w:val="FigureTittle"/>
                              <w:rPr>
                                <w:rFonts w:cs="Arial"/>
                                <w:bCs/>
                                <w:noProof/>
                                <w:szCs w:val="24"/>
                              </w:rPr>
                            </w:pPr>
                            <w:bookmarkStart w:id="911" w:name="_Ref106820453"/>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4</w:t>
                            </w:r>
                            <w:r w:rsidR="00CD7BD9">
                              <w:rPr>
                                <w:noProof/>
                              </w:rPr>
                              <w:fldChar w:fldCharType="end"/>
                            </w:r>
                            <w:r>
                              <w:t xml:space="preserve"> Drilling Holes</w:t>
                            </w:r>
                            <w:bookmarkEnd w:id="9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729AB" id="文本框 457" o:spid="_x0000_s1032" type="#_x0000_t202" style="position:absolute;left:0;text-align:left;margin-left:0;margin-top:.35pt;width:318.05pt;height:.05pt;z-index:2527078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" stroked="f">
                <v:textbox style="mso-fit-shape-to-text:t" inset="0,0,0,0">
                  <w:txbxContent>
                    <w:p w14:paraId="034AAC19" w14:textId="4A9E3544" w:rsidR="005E61E0" w:rsidRPr="007C255F" w:rsidRDefault="005E61E0" w:rsidP="003C6F4C">
                      <w:pPr>
                        <w:pStyle w:val="FigureTittle"/>
                        <w:rPr>
                          <w:rFonts w:cs="Arial"/>
                          <w:bCs/>
                          <w:noProof/>
                          <w:szCs w:val="24"/>
                        </w:rPr>
                      </w:pPr>
                      <w:bookmarkStart w:id="912" w:name="_Ref106820453"/>
                      <w:r>
                        <w:t xml:space="preserve">Figure </w:t>
                      </w:r>
                      <w:fldSimple w:instr=" STYLEREF 1 \s ">
                        <w:r w:rsidR="00715901">
                          <w:rPr>
                            <w:noProof/>
                          </w:rPr>
                          <w:t>5</w:t>
                        </w:r>
                      </w:fldSimple>
                      <w:r w:rsidR="00F1496B">
                        <w:noBreakHyphen/>
                      </w:r>
                      <w:fldSimple w:instr=" SEQ Figure \* ARABIC \s 1 ">
                        <w:r w:rsidR="00715901">
                          <w:rPr>
                            <w:noProof/>
                          </w:rPr>
                          <w:t>4</w:t>
                        </w:r>
                      </w:fldSimple>
                      <w:r>
                        <w:t xml:space="preserve"> Drilling Holes</w:t>
                      </w:r>
                      <w:bookmarkEnd w:id="912"/>
                    </w:p>
                  </w:txbxContent>
                </v:textbox>
                <w10:wrap anchorx="margin"/>
              </v:shape>
            </w:pict>
          </mc:Fallback>
        </mc:AlternateContent>
      </w:r>
    </w:p>
    <w:p w14:paraId="7BBAB4AF" w14:textId="75E2B0A1" w:rsidR="001773FD" w:rsidRPr="00475770" w:rsidRDefault="001773FD" w:rsidP="003C6F4C">
      <w:pPr>
        <w:pStyle w:val="FigureTittle"/>
      </w:pPr>
      <w:bookmarkStart w:id="912" w:name="_Ref106735661"/>
      <w:bookmarkStart w:id="913" w:name="_Ref106820548"/>
      <w:r w:rsidRPr="00475770">
        <w:lastRenderedPageBreak/>
        <w:t xml:space="preserve">Table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6</w:t>
      </w:r>
      <w:r w:rsidR="00CD7BD9">
        <w:rPr>
          <w:noProof/>
        </w:rPr>
        <w:fldChar w:fldCharType="end"/>
      </w:r>
      <w:r w:rsidRPr="00475770">
        <w:t xml:space="preserve"> Drilling Holes Specifications</w:t>
      </w:r>
      <w:bookmarkEnd w:id="912"/>
      <w:bookmarkEnd w:id="913"/>
    </w:p>
    <w:tbl>
      <w:tblPr>
        <w:tblStyle w:val="af0"/>
        <w:tblW w:w="0" w:type="auto"/>
        <w:jc w:val="center"/>
        <w:tblLayout w:type="fixed"/>
        <w:tblLook w:val="04A0" w:firstRow="1" w:lastRow="0" w:firstColumn="1" w:lastColumn="0" w:noHBand="0" w:noVBand="1"/>
      </w:tblPr>
      <w:tblGrid>
        <w:gridCol w:w="1271"/>
        <w:gridCol w:w="1276"/>
        <w:gridCol w:w="992"/>
        <w:gridCol w:w="1134"/>
        <w:gridCol w:w="1134"/>
      </w:tblGrid>
      <w:tr w:rsidR="00A5580F" w:rsidRPr="00475770" w14:paraId="65D0FBF3" w14:textId="77777777" w:rsidTr="00195C05">
        <w:trPr>
          <w:trHeight w:val="340"/>
          <w:tblHeader/>
          <w:jc w:val="center"/>
        </w:trPr>
        <w:tc>
          <w:tcPr>
            <w:tcW w:w="1271" w:type="dxa"/>
            <w:vMerge w:val="restart"/>
            <w:shd w:val="clear" w:color="auto" w:fill="D9D9D9" w:themeFill="background1" w:themeFillShade="D9"/>
          </w:tcPr>
          <w:p w14:paraId="7745BC73" w14:textId="6AAB3E3E" w:rsidR="00A5580F" w:rsidRPr="00195C05" w:rsidRDefault="00A5580F" w:rsidP="00195C05">
            <w:pPr>
              <w:pStyle w:val="EN"/>
              <w:spacing w:before="120" w:after="120" w:line="440" w:lineRule="exact"/>
              <w:ind w:left="0"/>
              <w:rPr>
                <w:b/>
              </w:rPr>
            </w:pPr>
            <w:r w:rsidRPr="00195C05">
              <w:rPr>
                <w:b/>
              </w:rPr>
              <w:t>Parameter</w:t>
            </w:r>
          </w:p>
        </w:tc>
        <w:tc>
          <w:tcPr>
            <w:tcW w:w="4536" w:type="dxa"/>
            <w:gridSpan w:val="4"/>
            <w:shd w:val="clear" w:color="auto" w:fill="D9D9D9" w:themeFill="background1" w:themeFillShade="D9"/>
          </w:tcPr>
          <w:p w14:paraId="53FE8213" w14:textId="3B12CB0C" w:rsidR="00A5580F" w:rsidRPr="00195C05" w:rsidRDefault="00A5580F" w:rsidP="00195C05">
            <w:pPr>
              <w:pStyle w:val="EN"/>
              <w:spacing w:before="120" w:after="120"/>
              <w:ind w:left="0"/>
              <w:rPr>
                <w:b/>
              </w:rPr>
            </w:pPr>
            <w:r w:rsidRPr="00195C05">
              <w:rPr>
                <w:b/>
              </w:rPr>
              <w:t>Specification</w:t>
            </w:r>
          </w:p>
        </w:tc>
      </w:tr>
      <w:tr w:rsidR="00A5580F" w:rsidRPr="00475770" w14:paraId="5770CFB8" w14:textId="77777777" w:rsidTr="00195C05">
        <w:trPr>
          <w:trHeight w:val="340"/>
          <w:tblHeader/>
          <w:jc w:val="center"/>
        </w:trPr>
        <w:tc>
          <w:tcPr>
            <w:tcW w:w="1271" w:type="dxa"/>
            <w:vMerge/>
            <w:shd w:val="clear" w:color="auto" w:fill="D9D9D9" w:themeFill="background1" w:themeFillShade="D9"/>
          </w:tcPr>
          <w:p w14:paraId="1D5E8C72" w14:textId="77777777" w:rsidR="00A5580F" w:rsidRPr="00195C05" w:rsidRDefault="00A5580F" w:rsidP="00195C05">
            <w:pPr>
              <w:pStyle w:val="EN"/>
              <w:spacing w:before="120" w:after="120"/>
              <w:rPr>
                <w:b/>
              </w:rPr>
            </w:pPr>
          </w:p>
        </w:tc>
        <w:tc>
          <w:tcPr>
            <w:tcW w:w="2268" w:type="dxa"/>
            <w:gridSpan w:val="2"/>
            <w:shd w:val="clear" w:color="auto" w:fill="D9D9D9" w:themeFill="background1" w:themeFillShade="D9"/>
          </w:tcPr>
          <w:p w14:paraId="4F3EABDC" w14:textId="26335420" w:rsidR="00A5580F" w:rsidRPr="00195C05" w:rsidRDefault="00A5580F" w:rsidP="00195C05">
            <w:pPr>
              <w:pStyle w:val="EN"/>
              <w:spacing w:before="120" w:after="120"/>
              <w:ind w:left="0"/>
              <w:rPr>
                <w:b/>
              </w:rPr>
            </w:pPr>
            <w:r w:rsidRPr="00195C05">
              <w:rPr>
                <w:b/>
              </w:rPr>
              <w:t xml:space="preserve">MaxiCharger </w:t>
            </w:r>
            <w:r w:rsidR="00DD786D">
              <w:rPr>
                <w:b/>
              </w:rPr>
              <w:t>DF</w:t>
            </w:r>
            <w:r w:rsidRPr="00195C05">
              <w:rPr>
                <w:b/>
              </w:rPr>
              <w:t>120</w:t>
            </w:r>
          </w:p>
        </w:tc>
        <w:tc>
          <w:tcPr>
            <w:tcW w:w="2268" w:type="dxa"/>
            <w:gridSpan w:val="2"/>
            <w:shd w:val="clear" w:color="auto" w:fill="D9D9D9" w:themeFill="background1" w:themeFillShade="D9"/>
          </w:tcPr>
          <w:p w14:paraId="3253E479" w14:textId="1B936BB8" w:rsidR="00A5580F" w:rsidRPr="00195C05" w:rsidRDefault="00A5580F" w:rsidP="00195C05">
            <w:pPr>
              <w:pStyle w:val="EN"/>
              <w:spacing w:before="120" w:after="120"/>
              <w:ind w:left="0"/>
              <w:rPr>
                <w:b/>
              </w:rPr>
            </w:pPr>
            <w:r w:rsidRPr="00195C05">
              <w:rPr>
                <w:b/>
              </w:rPr>
              <w:t xml:space="preserve">MaxiCharger </w:t>
            </w:r>
            <w:r w:rsidR="00DD786D">
              <w:rPr>
                <w:b/>
              </w:rPr>
              <w:t>DF</w:t>
            </w:r>
            <w:r w:rsidRPr="00195C05">
              <w:rPr>
                <w:b/>
              </w:rPr>
              <w:t>240</w:t>
            </w:r>
          </w:p>
        </w:tc>
      </w:tr>
      <w:tr w:rsidR="00A5580F" w:rsidRPr="00475770" w14:paraId="5FE830E0" w14:textId="77777777" w:rsidTr="00195C05">
        <w:trPr>
          <w:trHeight w:val="340"/>
          <w:jc w:val="center"/>
        </w:trPr>
        <w:tc>
          <w:tcPr>
            <w:tcW w:w="1271" w:type="dxa"/>
          </w:tcPr>
          <w:p w14:paraId="1DDDB6EA" w14:textId="1F8244F8" w:rsidR="00A5580F" w:rsidRPr="00CD2F32" w:rsidRDefault="00A5580F" w:rsidP="00195C05">
            <w:pPr>
              <w:pStyle w:val="EN"/>
              <w:spacing w:before="120" w:after="120"/>
              <w:rPr>
                <w:b/>
              </w:rPr>
            </w:pPr>
            <w:r w:rsidRPr="00CD2F32">
              <w:rPr>
                <w:b/>
              </w:rPr>
              <w:t>X</w:t>
            </w:r>
          </w:p>
        </w:tc>
        <w:tc>
          <w:tcPr>
            <w:tcW w:w="1276" w:type="dxa"/>
          </w:tcPr>
          <w:p w14:paraId="79F6EF08" w14:textId="4DB72829" w:rsidR="00A5580F" w:rsidRPr="00475770" w:rsidRDefault="00A5580F" w:rsidP="00195C05">
            <w:pPr>
              <w:pStyle w:val="EN"/>
              <w:spacing w:before="120" w:after="120"/>
              <w:ind w:left="0"/>
            </w:pPr>
            <w:r w:rsidRPr="00475770">
              <w:rPr>
                <w:rFonts w:hint="eastAsia"/>
              </w:rPr>
              <w:t>8</w:t>
            </w:r>
            <w:r w:rsidRPr="00475770">
              <w:t>20</w:t>
            </w:r>
            <w:r w:rsidR="00470A84" w:rsidRPr="00475770">
              <w:t xml:space="preserve"> </w:t>
            </w:r>
            <w:r w:rsidRPr="00475770">
              <w:t>mm</w:t>
            </w:r>
          </w:p>
        </w:tc>
        <w:tc>
          <w:tcPr>
            <w:tcW w:w="992" w:type="dxa"/>
          </w:tcPr>
          <w:p w14:paraId="5DBEE627" w14:textId="0DE53895" w:rsidR="00A5580F" w:rsidRPr="00475770" w:rsidRDefault="00A5580F" w:rsidP="00195C05">
            <w:pPr>
              <w:pStyle w:val="EN"/>
              <w:spacing w:before="120" w:after="120"/>
              <w:ind w:left="0"/>
            </w:pPr>
            <w:r w:rsidRPr="00475770">
              <w:t>32.28</w:t>
            </w:r>
            <w:r w:rsidR="00470A84" w:rsidRPr="00475770">
              <w:t xml:space="preserve"> </w:t>
            </w:r>
            <w:r w:rsidRPr="00475770">
              <w:t>in</w:t>
            </w:r>
          </w:p>
        </w:tc>
        <w:tc>
          <w:tcPr>
            <w:tcW w:w="1134" w:type="dxa"/>
          </w:tcPr>
          <w:p w14:paraId="10203596" w14:textId="2DB87556" w:rsidR="00A5580F" w:rsidRPr="00475770" w:rsidRDefault="00A5580F" w:rsidP="00195C05">
            <w:pPr>
              <w:pStyle w:val="EN"/>
              <w:spacing w:before="120" w:after="120"/>
              <w:ind w:left="0"/>
            </w:pPr>
            <w:r w:rsidRPr="00475770">
              <w:t>820</w:t>
            </w:r>
            <w:r w:rsidR="00470A84" w:rsidRPr="00475770">
              <w:t xml:space="preserve"> </w:t>
            </w:r>
            <w:r w:rsidRPr="00475770">
              <w:t>mm</w:t>
            </w:r>
          </w:p>
        </w:tc>
        <w:tc>
          <w:tcPr>
            <w:tcW w:w="1134" w:type="dxa"/>
          </w:tcPr>
          <w:p w14:paraId="7F905A61" w14:textId="18D43257" w:rsidR="00A5580F" w:rsidRPr="00475770" w:rsidRDefault="00A5580F" w:rsidP="00195C05">
            <w:pPr>
              <w:pStyle w:val="EN"/>
              <w:spacing w:before="120" w:after="120"/>
              <w:ind w:left="0"/>
            </w:pPr>
            <w:r w:rsidRPr="00475770">
              <w:t>32.28</w:t>
            </w:r>
            <w:r w:rsidR="00470A84" w:rsidRPr="00475770">
              <w:t xml:space="preserve"> </w:t>
            </w:r>
            <w:r w:rsidRPr="00475770">
              <w:t>in</w:t>
            </w:r>
          </w:p>
        </w:tc>
      </w:tr>
      <w:tr w:rsidR="00A5580F" w:rsidRPr="00475770" w14:paraId="7B794E53" w14:textId="77777777" w:rsidTr="00195C05">
        <w:trPr>
          <w:trHeight w:val="340"/>
          <w:jc w:val="center"/>
        </w:trPr>
        <w:tc>
          <w:tcPr>
            <w:tcW w:w="1271" w:type="dxa"/>
          </w:tcPr>
          <w:p w14:paraId="69A7E21B" w14:textId="0B3E208C" w:rsidR="00A5580F" w:rsidRPr="00CD2F32" w:rsidRDefault="00A5580F" w:rsidP="00195C05">
            <w:pPr>
              <w:pStyle w:val="EN"/>
              <w:spacing w:before="120" w:after="120"/>
              <w:rPr>
                <w:b/>
              </w:rPr>
            </w:pPr>
            <w:r w:rsidRPr="00CD2F32">
              <w:rPr>
                <w:b/>
              </w:rPr>
              <w:t>X1</w:t>
            </w:r>
          </w:p>
        </w:tc>
        <w:tc>
          <w:tcPr>
            <w:tcW w:w="1276" w:type="dxa"/>
          </w:tcPr>
          <w:p w14:paraId="38046FAE" w14:textId="068C7F78" w:rsidR="00A5580F" w:rsidRPr="00475770" w:rsidRDefault="00A5580F" w:rsidP="00195C05">
            <w:pPr>
              <w:pStyle w:val="EN"/>
              <w:spacing w:before="120" w:after="120"/>
              <w:ind w:left="0"/>
            </w:pPr>
            <w:r w:rsidRPr="00475770">
              <w:rPr>
                <w:rFonts w:hint="eastAsia"/>
              </w:rPr>
              <w:t>9</w:t>
            </w:r>
            <w:r w:rsidRPr="00475770">
              <w:t>5</w:t>
            </w:r>
            <w:r w:rsidR="00470A84" w:rsidRPr="00475770">
              <w:t xml:space="preserve"> </w:t>
            </w:r>
            <w:r w:rsidRPr="00475770">
              <w:t>mm</w:t>
            </w:r>
          </w:p>
        </w:tc>
        <w:tc>
          <w:tcPr>
            <w:tcW w:w="992" w:type="dxa"/>
          </w:tcPr>
          <w:p w14:paraId="689A12C1" w14:textId="0C57585A" w:rsidR="00A5580F" w:rsidRPr="00475770" w:rsidRDefault="00A5580F" w:rsidP="00195C05">
            <w:pPr>
              <w:pStyle w:val="EN"/>
              <w:spacing w:before="120" w:after="120"/>
              <w:ind w:left="0"/>
            </w:pPr>
            <w:r w:rsidRPr="00475770">
              <w:t>3.74</w:t>
            </w:r>
            <w:r w:rsidR="00470A84" w:rsidRPr="00475770">
              <w:t xml:space="preserve"> </w:t>
            </w:r>
            <w:r w:rsidRPr="00475770">
              <w:t>in</w:t>
            </w:r>
          </w:p>
        </w:tc>
        <w:tc>
          <w:tcPr>
            <w:tcW w:w="1134" w:type="dxa"/>
          </w:tcPr>
          <w:p w14:paraId="3C39E5AA" w14:textId="187A297B" w:rsidR="00A5580F" w:rsidRPr="00475770" w:rsidRDefault="00A5580F" w:rsidP="00195C05">
            <w:pPr>
              <w:pStyle w:val="EN"/>
              <w:spacing w:before="120" w:after="120"/>
              <w:ind w:left="0"/>
            </w:pPr>
            <w:r w:rsidRPr="00475770">
              <w:t>95</w:t>
            </w:r>
            <w:r w:rsidR="00470A84" w:rsidRPr="00475770">
              <w:t xml:space="preserve"> </w:t>
            </w:r>
            <w:r w:rsidRPr="00475770">
              <w:t>mm</w:t>
            </w:r>
          </w:p>
        </w:tc>
        <w:tc>
          <w:tcPr>
            <w:tcW w:w="1134" w:type="dxa"/>
          </w:tcPr>
          <w:p w14:paraId="79CE53FF" w14:textId="5D54C9F2" w:rsidR="00A5580F" w:rsidRPr="00475770" w:rsidRDefault="00A5580F" w:rsidP="00195C05">
            <w:pPr>
              <w:pStyle w:val="EN"/>
              <w:spacing w:before="120" w:after="120"/>
              <w:ind w:left="0"/>
            </w:pPr>
            <w:r w:rsidRPr="00475770">
              <w:t>3.74</w:t>
            </w:r>
            <w:r w:rsidR="00470A84" w:rsidRPr="00475770">
              <w:t xml:space="preserve"> </w:t>
            </w:r>
            <w:r w:rsidRPr="00475770">
              <w:t>in</w:t>
            </w:r>
          </w:p>
        </w:tc>
      </w:tr>
      <w:tr w:rsidR="00A5580F" w:rsidRPr="00475770" w14:paraId="23C690AE" w14:textId="77777777" w:rsidTr="00195C05">
        <w:trPr>
          <w:trHeight w:val="340"/>
          <w:jc w:val="center"/>
        </w:trPr>
        <w:tc>
          <w:tcPr>
            <w:tcW w:w="1271" w:type="dxa"/>
          </w:tcPr>
          <w:p w14:paraId="77BECD8B" w14:textId="0823A452" w:rsidR="00A5580F" w:rsidRPr="00CD2F32" w:rsidRDefault="00A5580F" w:rsidP="00195C05">
            <w:pPr>
              <w:pStyle w:val="EN"/>
              <w:spacing w:before="120" w:after="120"/>
              <w:rPr>
                <w:b/>
              </w:rPr>
            </w:pPr>
            <w:r w:rsidRPr="00CD2F32">
              <w:rPr>
                <w:b/>
              </w:rPr>
              <w:t>X2</w:t>
            </w:r>
          </w:p>
        </w:tc>
        <w:tc>
          <w:tcPr>
            <w:tcW w:w="1276" w:type="dxa"/>
          </w:tcPr>
          <w:p w14:paraId="40D80D91" w14:textId="5702D883" w:rsidR="00A5580F" w:rsidRPr="00475770" w:rsidRDefault="00A5580F" w:rsidP="00195C05">
            <w:pPr>
              <w:pStyle w:val="EN"/>
              <w:spacing w:before="120" w:after="120"/>
              <w:ind w:left="0"/>
            </w:pPr>
            <w:r w:rsidRPr="00475770">
              <w:rPr>
                <w:rFonts w:hint="eastAsia"/>
              </w:rPr>
              <w:t>6</w:t>
            </w:r>
            <w:r w:rsidRPr="00475770">
              <w:t>30</w:t>
            </w:r>
            <w:r w:rsidR="00470A84" w:rsidRPr="00475770">
              <w:t xml:space="preserve"> </w:t>
            </w:r>
            <w:r w:rsidRPr="00475770">
              <w:t>mm</w:t>
            </w:r>
          </w:p>
        </w:tc>
        <w:tc>
          <w:tcPr>
            <w:tcW w:w="992" w:type="dxa"/>
          </w:tcPr>
          <w:p w14:paraId="6DE05663" w14:textId="1F7FFE9C" w:rsidR="00A5580F" w:rsidRPr="00475770" w:rsidRDefault="00A5580F" w:rsidP="00195C05">
            <w:pPr>
              <w:pStyle w:val="EN"/>
              <w:spacing w:before="120" w:after="120"/>
              <w:ind w:left="0"/>
            </w:pPr>
            <w:r w:rsidRPr="00475770">
              <w:t>24.80</w:t>
            </w:r>
            <w:r w:rsidR="00470A84" w:rsidRPr="00475770">
              <w:t xml:space="preserve"> </w:t>
            </w:r>
            <w:r w:rsidRPr="00475770">
              <w:t>in</w:t>
            </w:r>
          </w:p>
        </w:tc>
        <w:tc>
          <w:tcPr>
            <w:tcW w:w="1134" w:type="dxa"/>
          </w:tcPr>
          <w:p w14:paraId="637ED938" w14:textId="219600DE" w:rsidR="00A5580F" w:rsidRPr="00475770" w:rsidRDefault="00A5580F" w:rsidP="00195C05">
            <w:pPr>
              <w:pStyle w:val="EN"/>
              <w:spacing w:before="120" w:after="120"/>
              <w:ind w:left="0"/>
            </w:pPr>
            <w:r w:rsidRPr="00475770">
              <w:t>630</w:t>
            </w:r>
            <w:r w:rsidR="00470A84" w:rsidRPr="00475770">
              <w:t xml:space="preserve"> </w:t>
            </w:r>
            <w:r w:rsidRPr="00475770">
              <w:t>mm</w:t>
            </w:r>
          </w:p>
        </w:tc>
        <w:tc>
          <w:tcPr>
            <w:tcW w:w="1134" w:type="dxa"/>
          </w:tcPr>
          <w:p w14:paraId="525F0EC6" w14:textId="5CCA70C3" w:rsidR="00A5580F" w:rsidRPr="00475770" w:rsidRDefault="00A5580F" w:rsidP="00195C05">
            <w:pPr>
              <w:pStyle w:val="EN"/>
              <w:spacing w:before="120" w:after="120"/>
              <w:ind w:left="0"/>
            </w:pPr>
            <w:r w:rsidRPr="00475770">
              <w:t>24.80</w:t>
            </w:r>
            <w:r w:rsidR="00470A84" w:rsidRPr="00475770">
              <w:t xml:space="preserve"> </w:t>
            </w:r>
            <w:r w:rsidRPr="00475770">
              <w:t>in</w:t>
            </w:r>
          </w:p>
        </w:tc>
      </w:tr>
      <w:tr w:rsidR="00A5580F" w:rsidRPr="00475770" w14:paraId="3C493AEB" w14:textId="77777777" w:rsidTr="00195C05">
        <w:trPr>
          <w:trHeight w:val="340"/>
          <w:jc w:val="center"/>
        </w:trPr>
        <w:tc>
          <w:tcPr>
            <w:tcW w:w="1271" w:type="dxa"/>
          </w:tcPr>
          <w:p w14:paraId="13A93962" w14:textId="3BB6ED9F" w:rsidR="00A5580F" w:rsidRPr="00CD2F32" w:rsidRDefault="00A5580F" w:rsidP="00195C05">
            <w:pPr>
              <w:pStyle w:val="EN"/>
              <w:spacing w:before="120" w:after="120"/>
              <w:rPr>
                <w:b/>
              </w:rPr>
            </w:pPr>
            <w:r w:rsidRPr="00CD2F32">
              <w:rPr>
                <w:b/>
              </w:rPr>
              <w:t>X3</w:t>
            </w:r>
          </w:p>
        </w:tc>
        <w:tc>
          <w:tcPr>
            <w:tcW w:w="1276" w:type="dxa"/>
          </w:tcPr>
          <w:p w14:paraId="54C0D769" w14:textId="6F192E38" w:rsidR="00A5580F" w:rsidRPr="00475770" w:rsidRDefault="00A5580F" w:rsidP="00195C05">
            <w:pPr>
              <w:pStyle w:val="EN"/>
              <w:spacing w:before="120" w:after="120"/>
              <w:ind w:left="0"/>
            </w:pPr>
            <w:r w:rsidRPr="00475770">
              <w:rPr>
                <w:rFonts w:hint="eastAsia"/>
              </w:rPr>
              <w:t>1</w:t>
            </w:r>
            <w:r w:rsidR="00576314">
              <w:t>32</w:t>
            </w:r>
            <w:r w:rsidR="00470A84" w:rsidRPr="00475770">
              <w:t xml:space="preserve"> </w:t>
            </w:r>
            <w:r w:rsidRPr="00475770">
              <w:t>mm</w:t>
            </w:r>
          </w:p>
        </w:tc>
        <w:tc>
          <w:tcPr>
            <w:tcW w:w="992" w:type="dxa"/>
          </w:tcPr>
          <w:p w14:paraId="5E0B13BB" w14:textId="322062ED" w:rsidR="00A5580F" w:rsidRPr="00475770" w:rsidRDefault="00A5580F" w:rsidP="00195C05">
            <w:pPr>
              <w:pStyle w:val="EN"/>
              <w:spacing w:before="120" w:after="120"/>
              <w:ind w:left="0"/>
            </w:pPr>
            <w:r w:rsidRPr="00475770">
              <w:t>5.51</w:t>
            </w:r>
            <w:r w:rsidR="00470A84" w:rsidRPr="00475770">
              <w:t xml:space="preserve"> </w:t>
            </w:r>
            <w:r w:rsidRPr="00475770">
              <w:t>in</w:t>
            </w:r>
          </w:p>
        </w:tc>
        <w:tc>
          <w:tcPr>
            <w:tcW w:w="1134" w:type="dxa"/>
          </w:tcPr>
          <w:p w14:paraId="120C925D" w14:textId="12AC0C6F" w:rsidR="00A5580F" w:rsidRPr="00475770" w:rsidRDefault="00A5580F" w:rsidP="00195C05">
            <w:pPr>
              <w:pStyle w:val="EN"/>
              <w:spacing w:before="120" w:after="120"/>
              <w:ind w:left="0"/>
            </w:pPr>
            <w:r w:rsidRPr="00475770">
              <w:t>140</w:t>
            </w:r>
            <w:r w:rsidR="00470A84" w:rsidRPr="00475770">
              <w:t xml:space="preserve"> </w:t>
            </w:r>
            <w:r w:rsidRPr="00475770">
              <w:t>mm</w:t>
            </w:r>
          </w:p>
        </w:tc>
        <w:tc>
          <w:tcPr>
            <w:tcW w:w="1134" w:type="dxa"/>
          </w:tcPr>
          <w:p w14:paraId="6A00D070" w14:textId="0AE70C2A" w:rsidR="00A5580F" w:rsidRPr="00475770" w:rsidRDefault="00A5580F" w:rsidP="00195C05">
            <w:pPr>
              <w:pStyle w:val="EN"/>
              <w:spacing w:before="120" w:after="120"/>
              <w:ind w:left="0"/>
            </w:pPr>
            <w:r w:rsidRPr="00475770">
              <w:t>5.51</w:t>
            </w:r>
            <w:r w:rsidR="00470A84" w:rsidRPr="00475770">
              <w:t xml:space="preserve"> </w:t>
            </w:r>
            <w:r w:rsidRPr="00475770">
              <w:t>in</w:t>
            </w:r>
          </w:p>
        </w:tc>
      </w:tr>
      <w:tr w:rsidR="002143AA" w:rsidRPr="00475770" w14:paraId="3F6A5616" w14:textId="77777777" w:rsidTr="00195C05">
        <w:trPr>
          <w:trHeight w:val="340"/>
          <w:jc w:val="center"/>
        </w:trPr>
        <w:tc>
          <w:tcPr>
            <w:tcW w:w="1271" w:type="dxa"/>
          </w:tcPr>
          <w:p w14:paraId="0B6FEF31" w14:textId="491F6F99" w:rsidR="002143AA" w:rsidRPr="00CD2F32" w:rsidRDefault="002143AA" w:rsidP="00195C05">
            <w:pPr>
              <w:pStyle w:val="EN"/>
              <w:spacing w:before="120" w:after="120"/>
              <w:rPr>
                <w:b/>
              </w:rPr>
            </w:pPr>
            <w:r w:rsidRPr="00CD2F32">
              <w:rPr>
                <w:b/>
              </w:rPr>
              <w:t>X4</w:t>
            </w:r>
          </w:p>
        </w:tc>
        <w:tc>
          <w:tcPr>
            <w:tcW w:w="1276" w:type="dxa"/>
          </w:tcPr>
          <w:p w14:paraId="5ABF528F" w14:textId="563D37DF" w:rsidR="002143AA" w:rsidRPr="00475770" w:rsidRDefault="002143AA" w:rsidP="00195C05">
            <w:pPr>
              <w:pStyle w:val="EN"/>
              <w:spacing w:before="120" w:after="120"/>
              <w:ind w:left="0"/>
            </w:pPr>
            <w:r w:rsidRPr="00475770">
              <w:t>220 mm</w:t>
            </w:r>
          </w:p>
        </w:tc>
        <w:tc>
          <w:tcPr>
            <w:tcW w:w="992" w:type="dxa"/>
          </w:tcPr>
          <w:p w14:paraId="6037D5BC" w14:textId="2B97F853" w:rsidR="002143AA" w:rsidRPr="00475770" w:rsidRDefault="002143AA" w:rsidP="00195C05">
            <w:pPr>
              <w:pStyle w:val="EN"/>
              <w:spacing w:before="120" w:after="120"/>
              <w:ind w:left="0"/>
            </w:pPr>
            <w:r w:rsidRPr="00475770">
              <w:t>8.66 in</w:t>
            </w:r>
          </w:p>
        </w:tc>
        <w:tc>
          <w:tcPr>
            <w:tcW w:w="1134" w:type="dxa"/>
          </w:tcPr>
          <w:p w14:paraId="170A08B5" w14:textId="6D65B23F" w:rsidR="002143AA" w:rsidRPr="00475770" w:rsidRDefault="002143AA" w:rsidP="00195C05">
            <w:pPr>
              <w:pStyle w:val="EN"/>
              <w:spacing w:before="120" w:after="120"/>
              <w:ind w:left="0"/>
            </w:pPr>
            <w:r w:rsidRPr="00475770">
              <w:t>220 mm</w:t>
            </w:r>
          </w:p>
        </w:tc>
        <w:tc>
          <w:tcPr>
            <w:tcW w:w="1134" w:type="dxa"/>
          </w:tcPr>
          <w:p w14:paraId="590F6A35" w14:textId="145B3AAF" w:rsidR="002143AA" w:rsidRPr="00475770" w:rsidRDefault="002143AA" w:rsidP="00195C05">
            <w:pPr>
              <w:pStyle w:val="EN"/>
              <w:spacing w:before="120" w:after="120"/>
              <w:ind w:left="0"/>
            </w:pPr>
            <w:r w:rsidRPr="00475770">
              <w:t>8.66 in</w:t>
            </w:r>
          </w:p>
        </w:tc>
      </w:tr>
      <w:tr w:rsidR="00A5580F" w:rsidRPr="00475770" w14:paraId="342C3AAF" w14:textId="77777777" w:rsidTr="00195C05">
        <w:trPr>
          <w:trHeight w:val="340"/>
          <w:jc w:val="center"/>
        </w:trPr>
        <w:tc>
          <w:tcPr>
            <w:tcW w:w="1271" w:type="dxa"/>
          </w:tcPr>
          <w:p w14:paraId="74C4E338" w14:textId="5609157A" w:rsidR="00A5580F" w:rsidRPr="00CD2F32" w:rsidRDefault="00A5580F" w:rsidP="00195C05">
            <w:pPr>
              <w:pStyle w:val="EN"/>
              <w:spacing w:before="120" w:after="120"/>
              <w:rPr>
                <w:b/>
              </w:rPr>
            </w:pPr>
            <w:r w:rsidRPr="00CD2F32">
              <w:rPr>
                <w:b/>
              </w:rPr>
              <w:t>Y</w:t>
            </w:r>
          </w:p>
        </w:tc>
        <w:tc>
          <w:tcPr>
            <w:tcW w:w="1276" w:type="dxa"/>
          </w:tcPr>
          <w:p w14:paraId="7367D034" w14:textId="55D25763" w:rsidR="00A5580F" w:rsidRPr="00475770" w:rsidRDefault="00A5580F" w:rsidP="00195C05">
            <w:pPr>
              <w:pStyle w:val="EN"/>
              <w:spacing w:before="120" w:after="120"/>
              <w:ind w:left="0"/>
            </w:pPr>
            <w:r w:rsidRPr="00475770">
              <w:rPr>
                <w:rFonts w:hint="eastAsia"/>
              </w:rPr>
              <w:t>6</w:t>
            </w:r>
            <w:r w:rsidRPr="00475770">
              <w:t>40</w:t>
            </w:r>
            <w:r w:rsidR="00470A84" w:rsidRPr="00475770">
              <w:t xml:space="preserve"> </w:t>
            </w:r>
            <w:r w:rsidRPr="00475770">
              <w:t>mm</w:t>
            </w:r>
          </w:p>
        </w:tc>
        <w:tc>
          <w:tcPr>
            <w:tcW w:w="992" w:type="dxa"/>
          </w:tcPr>
          <w:p w14:paraId="404DD6D3" w14:textId="7D370BE7" w:rsidR="00A5580F" w:rsidRPr="00475770" w:rsidRDefault="00A5580F" w:rsidP="00195C05">
            <w:pPr>
              <w:pStyle w:val="EN"/>
              <w:spacing w:before="120" w:after="120"/>
              <w:ind w:left="0"/>
            </w:pPr>
            <w:r w:rsidRPr="00475770">
              <w:rPr>
                <w:rFonts w:hint="eastAsia"/>
              </w:rPr>
              <w:t>2</w:t>
            </w:r>
            <w:r w:rsidRPr="00475770">
              <w:t>5.20</w:t>
            </w:r>
            <w:r w:rsidR="00470A84" w:rsidRPr="00475770">
              <w:t xml:space="preserve"> </w:t>
            </w:r>
            <w:r w:rsidRPr="00475770">
              <w:t>in</w:t>
            </w:r>
          </w:p>
        </w:tc>
        <w:tc>
          <w:tcPr>
            <w:tcW w:w="1134" w:type="dxa"/>
          </w:tcPr>
          <w:p w14:paraId="692F25E0" w14:textId="04307EA7" w:rsidR="00A5580F" w:rsidRPr="00475770" w:rsidRDefault="002143AA" w:rsidP="00195C05">
            <w:pPr>
              <w:pStyle w:val="EN"/>
              <w:spacing w:before="120" w:after="120"/>
              <w:ind w:left="0"/>
            </w:pPr>
            <w:r w:rsidRPr="00475770">
              <w:t>74</w:t>
            </w:r>
            <w:r w:rsidR="00A5580F" w:rsidRPr="00475770">
              <w:t>0</w:t>
            </w:r>
            <w:r w:rsidR="00470A84" w:rsidRPr="00475770">
              <w:t xml:space="preserve"> </w:t>
            </w:r>
            <w:r w:rsidR="00A5580F" w:rsidRPr="00475770">
              <w:t>mm</w:t>
            </w:r>
          </w:p>
        </w:tc>
        <w:tc>
          <w:tcPr>
            <w:tcW w:w="1134" w:type="dxa"/>
          </w:tcPr>
          <w:p w14:paraId="053743AF" w14:textId="2F6C443E" w:rsidR="00A5580F" w:rsidRPr="00475770" w:rsidRDefault="002143AA" w:rsidP="00195C05">
            <w:pPr>
              <w:pStyle w:val="EN"/>
              <w:spacing w:before="120" w:after="120"/>
              <w:ind w:left="0"/>
            </w:pPr>
            <w:r w:rsidRPr="00475770">
              <w:t>29.13</w:t>
            </w:r>
            <w:r w:rsidR="00470A84" w:rsidRPr="00475770">
              <w:t xml:space="preserve"> </w:t>
            </w:r>
            <w:r w:rsidR="00A5580F" w:rsidRPr="00475770">
              <w:t>in</w:t>
            </w:r>
          </w:p>
        </w:tc>
      </w:tr>
      <w:tr w:rsidR="00A5580F" w:rsidRPr="00475770" w14:paraId="415A9DFF" w14:textId="77777777" w:rsidTr="00195C05">
        <w:trPr>
          <w:trHeight w:val="340"/>
          <w:jc w:val="center"/>
        </w:trPr>
        <w:tc>
          <w:tcPr>
            <w:tcW w:w="1271" w:type="dxa"/>
          </w:tcPr>
          <w:p w14:paraId="0E64F1F1" w14:textId="7FE8BAE2" w:rsidR="00A5580F" w:rsidRPr="00CD2F32" w:rsidRDefault="00A5580F" w:rsidP="00195C05">
            <w:pPr>
              <w:pStyle w:val="EN"/>
              <w:spacing w:before="120" w:after="120"/>
              <w:rPr>
                <w:b/>
              </w:rPr>
            </w:pPr>
            <w:r w:rsidRPr="00CD2F32">
              <w:rPr>
                <w:b/>
              </w:rPr>
              <w:t>Y1</w:t>
            </w:r>
          </w:p>
        </w:tc>
        <w:tc>
          <w:tcPr>
            <w:tcW w:w="1276" w:type="dxa"/>
          </w:tcPr>
          <w:p w14:paraId="3D7EAACE" w14:textId="2B3C7473" w:rsidR="00A5580F" w:rsidRPr="00475770" w:rsidRDefault="002143AA" w:rsidP="00195C05">
            <w:pPr>
              <w:pStyle w:val="EN"/>
              <w:spacing w:before="120" w:after="120"/>
              <w:ind w:left="0"/>
            </w:pPr>
            <w:r w:rsidRPr="00475770">
              <w:t>9</w:t>
            </w:r>
            <w:r w:rsidR="002E39CD" w:rsidRPr="00475770">
              <w:t>4.3</w:t>
            </w:r>
            <w:r w:rsidR="00470A84" w:rsidRPr="00475770">
              <w:t xml:space="preserve"> </w:t>
            </w:r>
            <w:r w:rsidR="00A5580F" w:rsidRPr="00475770">
              <w:t>mm</w:t>
            </w:r>
          </w:p>
        </w:tc>
        <w:tc>
          <w:tcPr>
            <w:tcW w:w="992" w:type="dxa"/>
          </w:tcPr>
          <w:p w14:paraId="51A25C3A" w14:textId="64D16C0C" w:rsidR="00A5580F" w:rsidRPr="00475770" w:rsidRDefault="002143AA" w:rsidP="00195C05">
            <w:pPr>
              <w:pStyle w:val="EN"/>
              <w:spacing w:before="120" w:after="120"/>
              <w:ind w:left="0"/>
            </w:pPr>
            <w:r w:rsidRPr="00475770">
              <w:t>3.71</w:t>
            </w:r>
            <w:r w:rsidR="00470A84" w:rsidRPr="00475770">
              <w:t xml:space="preserve"> </w:t>
            </w:r>
            <w:r w:rsidR="00A5580F" w:rsidRPr="00475770">
              <w:t>in</w:t>
            </w:r>
          </w:p>
        </w:tc>
        <w:tc>
          <w:tcPr>
            <w:tcW w:w="1134" w:type="dxa"/>
          </w:tcPr>
          <w:p w14:paraId="52A6A052" w14:textId="24AB2DA1" w:rsidR="00A5580F" w:rsidRPr="00475770" w:rsidRDefault="002143AA" w:rsidP="00195C05">
            <w:pPr>
              <w:pStyle w:val="EN"/>
              <w:spacing w:before="120" w:after="120"/>
              <w:ind w:left="0"/>
            </w:pPr>
            <w:r w:rsidRPr="00475770">
              <w:t>14</w:t>
            </w:r>
            <w:r w:rsidR="00A5580F" w:rsidRPr="00475770">
              <w:t>4.3</w:t>
            </w:r>
            <w:r w:rsidR="00470A84" w:rsidRPr="00475770">
              <w:t xml:space="preserve"> </w:t>
            </w:r>
            <w:r w:rsidR="00A5580F" w:rsidRPr="00475770">
              <w:t>mm</w:t>
            </w:r>
          </w:p>
        </w:tc>
        <w:tc>
          <w:tcPr>
            <w:tcW w:w="1134" w:type="dxa"/>
          </w:tcPr>
          <w:p w14:paraId="5CB90751" w14:textId="38D942DD" w:rsidR="00A5580F" w:rsidRPr="00475770" w:rsidRDefault="002143AA" w:rsidP="00195C05">
            <w:pPr>
              <w:pStyle w:val="EN"/>
              <w:spacing w:before="120" w:after="120"/>
              <w:ind w:left="0"/>
            </w:pPr>
            <w:r w:rsidRPr="00475770">
              <w:t>5.68</w:t>
            </w:r>
            <w:r w:rsidR="00470A84" w:rsidRPr="00475770">
              <w:t xml:space="preserve"> </w:t>
            </w:r>
            <w:r w:rsidR="00A5580F" w:rsidRPr="00475770">
              <w:t>in</w:t>
            </w:r>
          </w:p>
        </w:tc>
      </w:tr>
      <w:tr w:rsidR="00A5580F" w:rsidRPr="00475770" w14:paraId="385E16B5" w14:textId="77777777" w:rsidTr="00195C05">
        <w:trPr>
          <w:trHeight w:val="340"/>
          <w:jc w:val="center"/>
        </w:trPr>
        <w:tc>
          <w:tcPr>
            <w:tcW w:w="1271" w:type="dxa"/>
          </w:tcPr>
          <w:p w14:paraId="1C7F3CEC" w14:textId="756CCEAA" w:rsidR="00A5580F" w:rsidRPr="00CD2F32" w:rsidRDefault="00A5580F" w:rsidP="00195C05">
            <w:pPr>
              <w:pStyle w:val="EN"/>
              <w:spacing w:before="120" w:after="120"/>
              <w:rPr>
                <w:b/>
              </w:rPr>
            </w:pPr>
            <w:r w:rsidRPr="00CD2F32">
              <w:rPr>
                <w:b/>
              </w:rPr>
              <w:t>Y2</w:t>
            </w:r>
          </w:p>
        </w:tc>
        <w:tc>
          <w:tcPr>
            <w:tcW w:w="1276" w:type="dxa"/>
          </w:tcPr>
          <w:p w14:paraId="001AFEA6" w14:textId="29D421A0" w:rsidR="00A5580F" w:rsidRPr="00475770" w:rsidRDefault="00A5580F" w:rsidP="00195C05">
            <w:pPr>
              <w:pStyle w:val="EN"/>
              <w:spacing w:before="120" w:after="120"/>
              <w:ind w:left="0"/>
            </w:pPr>
            <w:r w:rsidRPr="00475770">
              <w:rPr>
                <w:rFonts w:hint="eastAsia"/>
              </w:rPr>
              <w:t>4</w:t>
            </w:r>
            <w:r w:rsidRPr="00475770">
              <w:t>50</w:t>
            </w:r>
            <w:r w:rsidR="00470A84" w:rsidRPr="00475770">
              <w:t xml:space="preserve"> </w:t>
            </w:r>
            <w:r w:rsidRPr="00475770">
              <w:t>mm</w:t>
            </w:r>
          </w:p>
        </w:tc>
        <w:tc>
          <w:tcPr>
            <w:tcW w:w="992" w:type="dxa"/>
          </w:tcPr>
          <w:p w14:paraId="5850F436" w14:textId="01415302" w:rsidR="00A5580F" w:rsidRPr="00475770" w:rsidRDefault="00A5580F" w:rsidP="00195C05">
            <w:pPr>
              <w:pStyle w:val="EN"/>
              <w:spacing w:before="120" w:after="120"/>
              <w:ind w:left="0"/>
            </w:pPr>
            <w:r w:rsidRPr="00475770">
              <w:t>17.72</w:t>
            </w:r>
            <w:r w:rsidR="00470A84" w:rsidRPr="00475770">
              <w:t xml:space="preserve"> </w:t>
            </w:r>
            <w:r w:rsidRPr="00475770">
              <w:t>in</w:t>
            </w:r>
          </w:p>
        </w:tc>
        <w:tc>
          <w:tcPr>
            <w:tcW w:w="1134" w:type="dxa"/>
          </w:tcPr>
          <w:p w14:paraId="0582198A" w14:textId="27D2BDE6" w:rsidR="00A5580F" w:rsidRPr="00475770" w:rsidRDefault="00A5580F" w:rsidP="00195C05">
            <w:pPr>
              <w:pStyle w:val="EN"/>
              <w:spacing w:before="120" w:after="120"/>
              <w:ind w:left="0"/>
            </w:pPr>
            <w:r w:rsidRPr="00475770">
              <w:t>450</w:t>
            </w:r>
            <w:r w:rsidR="00470A84" w:rsidRPr="00475770">
              <w:t xml:space="preserve"> </w:t>
            </w:r>
            <w:r w:rsidRPr="00475770">
              <w:t>mm</w:t>
            </w:r>
          </w:p>
        </w:tc>
        <w:tc>
          <w:tcPr>
            <w:tcW w:w="1134" w:type="dxa"/>
          </w:tcPr>
          <w:p w14:paraId="34B5AA96" w14:textId="06DD340C" w:rsidR="00A5580F" w:rsidRPr="00475770" w:rsidRDefault="00A5580F" w:rsidP="00195C05">
            <w:pPr>
              <w:pStyle w:val="EN"/>
              <w:spacing w:before="120" w:after="120"/>
              <w:ind w:left="0"/>
            </w:pPr>
            <w:r w:rsidRPr="00475770">
              <w:t>17.72</w:t>
            </w:r>
            <w:r w:rsidR="00470A84" w:rsidRPr="00475770">
              <w:t xml:space="preserve"> </w:t>
            </w:r>
            <w:r w:rsidRPr="00475770">
              <w:t>in</w:t>
            </w:r>
          </w:p>
        </w:tc>
      </w:tr>
      <w:tr w:rsidR="00A5580F" w:rsidRPr="00475770" w14:paraId="633880BC" w14:textId="77777777" w:rsidTr="00195C05">
        <w:trPr>
          <w:trHeight w:val="340"/>
          <w:jc w:val="center"/>
        </w:trPr>
        <w:tc>
          <w:tcPr>
            <w:tcW w:w="1271" w:type="dxa"/>
          </w:tcPr>
          <w:p w14:paraId="7AB47768" w14:textId="637DA687" w:rsidR="00A5580F" w:rsidRPr="00CD2F32" w:rsidRDefault="00A5580F" w:rsidP="00195C05">
            <w:pPr>
              <w:pStyle w:val="EN"/>
              <w:spacing w:before="120" w:after="120"/>
              <w:rPr>
                <w:b/>
              </w:rPr>
            </w:pPr>
            <w:r w:rsidRPr="00CD2F32">
              <w:rPr>
                <w:b/>
              </w:rPr>
              <w:t>Y3</w:t>
            </w:r>
          </w:p>
        </w:tc>
        <w:tc>
          <w:tcPr>
            <w:tcW w:w="1276" w:type="dxa"/>
          </w:tcPr>
          <w:p w14:paraId="070A3A02" w14:textId="4A1AB94A" w:rsidR="00A5580F" w:rsidRPr="00475770" w:rsidRDefault="00A5580F" w:rsidP="00195C05">
            <w:pPr>
              <w:pStyle w:val="EN"/>
              <w:spacing w:before="120" w:after="120"/>
              <w:ind w:left="0"/>
            </w:pPr>
            <w:r w:rsidRPr="00475770">
              <w:rPr>
                <w:rFonts w:hint="eastAsia"/>
              </w:rPr>
              <w:t>1</w:t>
            </w:r>
            <w:r w:rsidRPr="00475770">
              <w:t>31</w:t>
            </w:r>
            <w:r w:rsidR="00470A84" w:rsidRPr="00475770">
              <w:t xml:space="preserve"> </w:t>
            </w:r>
            <w:r w:rsidRPr="00475770">
              <w:t>mm</w:t>
            </w:r>
          </w:p>
        </w:tc>
        <w:tc>
          <w:tcPr>
            <w:tcW w:w="992" w:type="dxa"/>
          </w:tcPr>
          <w:p w14:paraId="7855CA16" w14:textId="188D56A2" w:rsidR="00A5580F" w:rsidRPr="00475770" w:rsidRDefault="00A5580F" w:rsidP="00195C05">
            <w:pPr>
              <w:pStyle w:val="EN"/>
              <w:spacing w:before="120" w:after="120"/>
              <w:ind w:left="0"/>
            </w:pPr>
            <w:r w:rsidRPr="00475770">
              <w:rPr>
                <w:rFonts w:hint="eastAsia"/>
              </w:rPr>
              <w:t>5</w:t>
            </w:r>
            <w:r w:rsidRPr="00475770">
              <w:t>.16</w:t>
            </w:r>
            <w:r w:rsidR="00470A84" w:rsidRPr="00475770">
              <w:t xml:space="preserve"> </w:t>
            </w:r>
            <w:r w:rsidRPr="00475770">
              <w:t>in</w:t>
            </w:r>
          </w:p>
        </w:tc>
        <w:tc>
          <w:tcPr>
            <w:tcW w:w="1134" w:type="dxa"/>
          </w:tcPr>
          <w:p w14:paraId="13CC5B29" w14:textId="5ACBDE25" w:rsidR="00A5580F" w:rsidRPr="00475770" w:rsidRDefault="00A5580F" w:rsidP="00195C05">
            <w:pPr>
              <w:pStyle w:val="EN"/>
              <w:spacing w:before="120" w:after="120"/>
              <w:ind w:left="0"/>
            </w:pPr>
            <w:r w:rsidRPr="00475770">
              <w:t>91.5</w:t>
            </w:r>
            <w:r w:rsidR="00470A84" w:rsidRPr="00475770">
              <w:t xml:space="preserve"> </w:t>
            </w:r>
            <w:r w:rsidRPr="00475770">
              <w:t>mm</w:t>
            </w:r>
          </w:p>
        </w:tc>
        <w:tc>
          <w:tcPr>
            <w:tcW w:w="1134" w:type="dxa"/>
          </w:tcPr>
          <w:p w14:paraId="0E36B132" w14:textId="39A4EB21" w:rsidR="00A5580F" w:rsidRPr="00475770" w:rsidRDefault="00A5580F" w:rsidP="00195C05">
            <w:pPr>
              <w:pStyle w:val="EN"/>
              <w:spacing w:before="120" w:after="120"/>
              <w:ind w:left="0"/>
            </w:pPr>
            <w:r w:rsidRPr="00475770">
              <w:t>3.60</w:t>
            </w:r>
            <w:r w:rsidR="00470A84" w:rsidRPr="00475770">
              <w:t xml:space="preserve"> </w:t>
            </w:r>
            <w:r w:rsidRPr="00475770">
              <w:t>in</w:t>
            </w:r>
          </w:p>
        </w:tc>
      </w:tr>
      <w:tr w:rsidR="00A5580F" w:rsidRPr="00475770" w14:paraId="398924AF" w14:textId="77777777" w:rsidTr="00195C05">
        <w:trPr>
          <w:trHeight w:val="340"/>
          <w:jc w:val="center"/>
        </w:trPr>
        <w:tc>
          <w:tcPr>
            <w:tcW w:w="1271" w:type="dxa"/>
          </w:tcPr>
          <w:p w14:paraId="16C1E1C7" w14:textId="0B5F5655" w:rsidR="00A5580F" w:rsidRPr="00CD2F32" w:rsidRDefault="00A5580F" w:rsidP="00195C05">
            <w:pPr>
              <w:pStyle w:val="EN"/>
              <w:spacing w:before="120" w:after="120"/>
              <w:rPr>
                <w:b/>
              </w:rPr>
            </w:pPr>
            <w:r w:rsidRPr="00CD2F32">
              <w:rPr>
                <w:b/>
              </w:rPr>
              <w:t>Y4</w:t>
            </w:r>
          </w:p>
        </w:tc>
        <w:tc>
          <w:tcPr>
            <w:tcW w:w="1276" w:type="dxa"/>
          </w:tcPr>
          <w:p w14:paraId="07C3BC02" w14:textId="7E4319C4" w:rsidR="00A5580F" w:rsidRPr="00475770" w:rsidRDefault="00A5580F" w:rsidP="00195C05">
            <w:pPr>
              <w:pStyle w:val="EN"/>
              <w:spacing w:before="120" w:after="120"/>
              <w:ind w:left="0"/>
            </w:pPr>
            <w:r w:rsidRPr="00475770">
              <w:rPr>
                <w:rFonts w:hint="eastAsia"/>
              </w:rPr>
              <w:t>1</w:t>
            </w:r>
            <w:r w:rsidRPr="00475770">
              <w:t>20</w:t>
            </w:r>
            <w:r w:rsidR="00470A84" w:rsidRPr="00475770">
              <w:t xml:space="preserve"> </w:t>
            </w:r>
            <w:r w:rsidRPr="00475770">
              <w:t>mm</w:t>
            </w:r>
          </w:p>
        </w:tc>
        <w:tc>
          <w:tcPr>
            <w:tcW w:w="992" w:type="dxa"/>
          </w:tcPr>
          <w:p w14:paraId="26FF51C2" w14:textId="6F408077" w:rsidR="00A5580F" w:rsidRPr="00475770" w:rsidRDefault="00A5580F" w:rsidP="00195C05">
            <w:pPr>
              <w:pStyle w:val="EN"/>
              <w:spacing w:before="120" w:after="120"/>
              <w:ind w:left="0"/>
            </w:pPr>
            <w:r w:rsidRPr="00475770">
              <w:t>4.72</w:t>
            </w:r>
            <w:r w:rsidR="00470A84" w:rsidRPr="00475770">
              <w:t xml:space="preserve"> </w:t>
            </w:r>
            <w:r w:rsidRPr="00475770">
              <w:t>in</w:t>
            </w:r>
          </w:p>
        </w:tc>
        <w:tc>
          <w:tcPr>
            <w:tcW w:w="1134" w:type="dxa"/>
          </w:tcPr>
          <w:p w14:paraId="107C7CD4" w14:textId="5A16171E" w:rsidR="00A5580F" w:rsidRPr="00475770" w:rsidRDefault="00A5580F" w:rsidP="00195C05">
            <w:pPr>
              <w:pStyle w:val="EN"/>
              <w:spacing w:before="120" w:after="120"/>
              <w:ind w:left="0"/>
            </w:pPr>
            <w:r w:rsidRPr="00475770">
              <w:t>120</w:t>
            </w:r>
            <w:r w:rsidR="00470A84" w:rsidRPr="00475770">
              <w:t xml:space="preserve"> </w:t>
            </w:r>
            <w:r w:rsidRPr="00475770">
              <w:t>mm</w:t>
            </w:r>
          </w:p>
        </w:tc>
        <w:tc>
          <w:tcPr>
            <w:tcW w:w="1134" w:type="dxa"/>
          </w:tcPr>
          <w:p w14:paraId="2BF03760" w14:textId="1C81C666" w:rsidR="00A5580F" w:rsidRPr="00475770" w:rsidRDefault="00A5580F" w:rsidP="00195C05">
            <w:pPr>
              <w:pStyle w:val="EN"/>
              <w:spacing w:before="120" w:after="120"/>
              <w:ind w:left="0"/>
            </w:pPr>
            <w:r w:rsidRPr="00475770">
              <w:t>4.72</w:t>
            </w:r>
            <w:r w:rsidR="00470A84" w:rsidRPr="00475770">
              <w:t xml:space="preserve"> </w:t>
            </w:r>
            <w:r w:rsidRPr="00475770">
              <w:t>in</w:t>
            </w:r>
          </w:p>
        </w:tc>
      </w:tr>
    </w:tbl>
    <w:p w14:paraId="728044E4" w14:textId="77777777" w:rsidR="00A5580F" w:rsidRPr="00475770" w:rsidRDefault="00A5580F" w:rsidP="00195C05">
      <w:pPr>
        <w:pStyle w:val="EN"/>
      </w:pPr>
    </w:p>
    <w:p w14:paraId="633FAB2A" w14:textId="02CB1162" w:rsidR="00DD707C" w:rsidRPr="00475770" w:rsidRDefault="00163F30" w:rsidP="00195C05">
      <w:pPr>
        <w:pStyle w:val="a0"/>
        <w:numPr>
          <w:ilvl w:val="0"/>
          <w:numId w:val="18"/>
        </w:numPr>
      </w:pPr>
      <w:r w:rsidRPr="00475770">
        <w:t>Tap four expansion bolts (M16 x 150) in the drilled positions (D) on the foundation</w:t>
      </w:r>
      <w:r w:rsidR="000D6EDB" w:rsidRPr="00475770">
        <w:rPr>
          <w:rFonts w:hint="eastAsia"/>
        </w:rPr>
        <w:t>.</w:t>
      </w:r>
      <w:r w:rsidR="000D6EDB" w:rsidRPr="00475770">
        <w:t xml:space="preserve"> The expansion bolts needs to be 60 mm above the foundation</w:t>
      </w:r>
      <w:r w:rsidRPr="00475770">
        <w:t>.</w:t>
      </w:r>
      <w:r w:rsidR="00DD707C" w:rsidRPr="00475770">
        <w:br w:type="page"/>
      </w:r>
    </w:p>
    <w:p w14:paraId="6E5AE66D" w14:textId="77777777" w:rsidR="00163F30" w:rsidRPr="00475770" w:rsidRDefault="00163F30" w:rsidP="00467A6B">
      <w:pPr>
        <w:sectPr w:rsidR="00163F30" w:rsidRPr="00475770" w:rsidSect="00D26989">
          <w:type w:val="continuous"/>
          <w:pgSz w:w="8392" w:h="11907"/>
          <w:pgMar w:top="567" w:right="567" w:bottom="567" w:left="567" w:header="0" w:footer="340" w:gutter="0"/>
          <w:cols w:space="720"/>
          <w:docGrid w:linePitch="245"/>
        </w:sectPr>
      </w:pPr>
    </w:p>
    <w:p w14:paraId="35E8907F" w14:textId="6F5496E8" w:rsidR="00535092" w:rsidRPr="00475770" w:rsidRDefault="00535092" w:rsidP="00535092">
      <w:pPr>
        <w:pStyle w:val="2"/>
        <w:spacing w:before="240"/>
      </w:pPr>
      <w:bookmarkStart w:id="914" w:name="_Toc106900420"/>
      <w:bookmarkStart w:id="915" w:name="_Toc106983292"/>
      <w:bookmarkStart w:id="916" w:name="_Toc131778957"/>
      <w:r w:rsidRPr="00475770">
        <w:lastRenderedPageBreak/>
        <w:t>Install</w:t>
      </w:r>
      <w:bookmarkEnd w:id="910"/>
      <w:r w:rsidRPr="00475770">
        <w:t>ing the Cabinet</w:t>
      </w:r>
      <w:bookmarkEnd w:id="914"/>
      <w:bookmarkEnd w:id="915"/>
      <w:bookmarkEnd w:id="916"/>
    </w:p>
    <w:p w14:paraId="62990F6E" w14:textId="67D99289" w:rsidR="00535092" w:rsidRPr="00475770" w:rsidRDefault="00535092" w:rsidP="007E10DC">
      <w:pPr>
        <w:pStyle w:val="a1"/>
      </w:pPr>
      <w:bookmarkStart w:id="917" w:name="5.5.1_Mechanical_installation_procedure"/>
      <w:bookmarkStart w:id="918" w:name="_bookmark85"/>
      <w:bookmarkEnd w:id="917"/>
      <w:bookmarkEnd w:id="918"/>
      <w:r w:rsidRPr="00475770">
        <w:rPr>
          <w:rFonts w:hint="eastAsia"/>
        </w:rPr>
        <w:t>T</w:t>
      </w:r>
      <w:r w:rsidRPr="00475770">
        <w:t>o install the cabinet</w:t>
      </w:r>
    </w:p>
    <w:p w14:paraId="6FE41644" w14:textId="6E59B677" w:rsidR="00535092" w:rsidRPr="00195C05" w:rsidRDefault="00C00CFF" w:rsidP="00195C05">
      <w:pPr>
        <w:pStyle w:val="a0"/>
        <w:numPr>
          <w:ilvl w:val="0"/>
          <w:numId w:val="35"/>
        </w:numPr>
        <w:rPr>
          <w:b/>
          <w:spacing w:val="-29"/>
        </w:rPr>
      </w:pPr>
      <w:r w:rsidRPr="00475770">
        <w:rPr>
          <w:noProof/>
        </w:rPr>
        <mc:AlternateContent>
          <mc:Choice Requires="wps">
            <w:drawing>
              <wp:anchor distT="0" distB="0" distL="114300" distR="114300" simplePos="0" relativeHeight="252709888" behindDoc="0" locked="0" layoutInCell="1" allowOverlap="1" wp14:anchorId="0677CF77" wp14:editId="15C259FE">
                <wp:simplePos x="0" y="0"/>
                <wp:positionH relativeFrom="column">
                  <wp:posOffset>793115</wp:posOffset>
                </wp:positionH>
                <wp:positionV relativeFrom="paragraph">
                  <wp:posOffset>1616075</wp:posOffset>
                </wp:positionV>
                <wp:extent cx="2879725" cy="635"/>
                <wp:effectExtent l="0" t="0" r="0" b="0"/>
                <wp:wrapNone/>
                <wp:docPr id="464" name="文本框 464"/>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4F57121E" w14:textId="58BA9D3C" w:rsidR="005E61E0" w:rsidRPr="006E7C4C" w:rsidRDefault="005E61E0" w:rsidP="003C6F4C">
                            <w:pPr>
                              <w:pStyle w:val="FigureTittle"/>
                              <w:rPr>
                                <w:rFonts w:cs="宋体"/>
                                <w:noProof/>
                                <w:snapToGrid w:val="0"/>
                              </w:rPr>
                            </w:pPr>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5</w:t>
                            </w:r>
                            <w:r w:rsidR="00CD7BD9">
                              <w:rPr>
                                <w:noProof/>
                              </w:rPr>
                              <w:fldChar w:fldCharType="end"/>
                            </w:r>
                            <w:r>
                              <w:t xml:space="preserve"> </w:t>
                            </w:r>
                            <w:r w:rsidRPr="000118E1">
                              <w:t>Removing the Base Covers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7CF77" id="文本框 464" o:spid="_x0000_s1033" type="#_x0000_t202" style="position:absolute;left:0;text-align:left;margin-left:62.45pt;margin-top:127.25pt;width:226.75pt;height:.05pt;z-index:25270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" stroked="f">
                <v:textbox style="mso-fit-shape-to-text:t" inset="0,0,0,0">
                  <w:txbxContent>
                    <w:p w14:paraId="4F57121E" w14:textId="58BA9D3C" w:rsidR="005E61E0" w:rsidRPr="006E7C4C" w:rsidRDefault="005E61E0" w:rsidP="003C6F4C">
                      <w:pPr>
                        <w:pStyle w:val="FigureTittle"/>
                        <w:rPr>
                          <w:rFonts w:cs="宋体"/>
                          <w:noProof/>
                          <w:snapToGrid w:val="0"/>
                        </w:rPr>
                      </w:pPr>
                      <w:r>
                        <w:t xml:space="preserve">Figure </w:t>
                      </w:r>
                      <w:fldSimple w:instr=" STYLEREF 1 \s ">
                        <w:r w:rsidR="00715901">
                          <w:rPr>
                            <w:noProof/>
                          </w:rPr>
                          <w:t>5</w:t>
                        </w:r>
                      </w:fldSimple>
                      <w:r w:rsidR="00F1496B">
                        <w:noBreakHyphen/>
                      </w:r>
                      <w:fldSimple w:instr=" SEQ Figure \* ARABIC \s 1 ">
                        <w:r w:rsidR="00715901">
                          <w:rPr>
                            <w:noProof/>
                          </w:rPr>
                          <w:t>5</w:t>
                        </w:r>
                      </w:fldSimple>
                      <w:r>
                        <w:t xml:space="preserve"> </w:t>
                      </w:r>
                      <w:r w:rsidRPr="000118E1">
                        <w:t>Removing the Base Covers</w:t>
                      </w:r>
                    </w:p>
                  </w:txbxContent>
                </v:textbox>
              </v:shape>
            </w:pict>
          </mc:Fallback>
        </mc:AlternateContent>
      </w:r>
      <w:r w:rsidR="00E943E7" w:rsidRPr="00475770">
        <w:rPr>
          <w:noProof/>
        </w:rPr>
        <w:drawing>
          <wp:anchor distT="0" distB="0" distL="114300" distR="114300" simplePos="0" relativeHeight="252561408" behindDoc="0" locked="0" layoutInCell="1" allowOverlap="1" wp14:anchorId="7C545178" wp14:editId="1460E882">
            <wp:simplePos x="0" y="0"/>
            <wp:positionH relativeFrom="column">
              <wp:posOffset>784490</wp:posOffset>
            </wp:positionH>
            <wp:positionV relativeFrom="paragraph">
              <wp:posOffset>266065</wp:posOffset>
            </wp:positionV>
            <wp:extent cx="2880000" cy="1166428"/>
            <wp:effectExtent l="0" t="0" r="0" b="0"/>
            <wp:wrapTopAndBottom/>
            <wp:docPr id="486" name="图片 486" descr="C:\Users\A21252\Desktop\On-going\20220421-120kW欧标直流桩\图片\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5-6.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80000" cy="116642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35092" w:rsidRPr="00475770">
        <w:rPr>
          <w:rFonts w:hint="eastAsia"/>
        </w:rPr>
        <w:t>R</w:t>
      </w:r>
      <w:r w:rsidR="00535092" w:rsidRPr="00475770">
        <w:t>emove the front and rear base covers (</w:t>
      </w:r>
      <w:r w:rsidR="00E72370" w:rsidRPr="00475770">
        <w:t>A</w:t>
      </w:r>
      <w:r w:rsidR="00535092" w:rsidRPr="00475770">
        <w:t>) using a screwdriver.</w:t>
      </w:r>
    </w:p>
    <w:p w14:paraId="38C2C96F" w14:textId="41C99B5A" w:rsidR="00535092" w:rsidRPr="00475770" w:rsidRDefault="00535092" w:rsidP="00535092"/>
    <w:p w14:paraId="5C03220A" w14:textId="77777777" w:rsidR="00C00CFF" w:rsidRPr="00475770" w:rsidRDefault="00C00CFF" w:rsidP="00535092"/>
    <w:p w14:paraId="450D2B0C" w14:textId="52178122" w:rsidR="005C5ED6" w:rsidRPr="00475770" w:rsidRDefault="00C00CFF" w:rsidP="00195C05">
      <w:pPr>
        <w:pStyle w:val="a0"/>
        <w:numPr>
          <w:ilvl w:val="0"/>
          <w:numId w:val="35"/>
        </w:numPr>
      </w:pPr>
      <w:r w:rsidRPr="00475770">
        <w:rPr>
          <w:noProof/>
        </w:rPr>
        <mc:AlternateContent>
          <mc:Choice Requires="wps">
            <w:drawing>
              <wp:anchor distT="0" distB="0" distL="114300" distR="114300" simplePos="0" relativeHeight="252711936" behindDoc="0" locked="0" layoutInCell="1" allowOverlap="1" wp14:anchorId="6AC1E1EC" wp14:editId="21434518">
                <wp:simplePos x="0" y="0"/>
                <wp:positionH relativeFrom="column">
                  <wp:posOffset>864656</wp:posOffset>
                </wp:positionH>
                <wp:positionV relativeFrom="paragraph">
                  <wp:posOffset>3710110</wp:posOffset>
                </wp:positionV>
                <wp:extent cx="2825750" cy="635"/>
                <wp:effectExtent l="0" t="0" r="0" b="0"/>
                <wp:wrapTopAndBottom/>
                <wp:docPr id="471" name="文本框 471"/>
                <wp:cNvGraphicFramePr/>
                <a:graphic xmlns:a="http://schemas.openxmlformats.org/drawingml/2006/main">
                  <a:graphicData uri="http://schemas.microsoft.com/office/word/2010/wordprocessingShape">
                    <wps:wsp>
                      <wps:cNvSpPr txBox="1"/>
                      <wps:spPr>
                        <a:xfrm>
                          <a:off x="0" y="0"/>
                          <a:ext cx="2825750" cy="635"/>
                        </a:xfrm>
                        <a:prstGeom prst="rect">
                          <a:avLst/>
                        </a:prstGeom>
                        <a:solidFill>
                          <a:prstClr val="white"/>
                        </a:solidFill>
                        <a:ln>
                          <a:noFill/>
                        </a:ln>
                        <a:effectLst/>
                      </wps:spPr>
                      <wps:txbx>
                        <w:txbxContent>
                          <w:p w14:paraId="0959B8E9" w14:textId="0C5EE451" w:rsidR="005E61E0" w:rsidRPr="002E65F8" w:rsidRDefault="005E61E0" w:rsidP="003C6F4C">
                            <w:pPr>
                              <w:pStyle w:val="FigureTittle"/>
                              <w:rPr>
                                <w:rFonts w:cs="宋体"/>
                                <w:noProof/>
                                <w:snapToGrid w:val="0"/>
                              </w:rPr>
                            </w:pPr>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6</w:t>
                            </w:r>
                            <w:r w:rsidR="00CD7BD9">
                              <w:rPr>
                                <w:noProof/>
                              </w:rPr>
                              <w:fldChar w:fldCharType="end"/>
                            </w:r>
                            <w:r>
                              <w:t xml:space="preserve"> </w:t>
                            </w:r>
                            <w:r w:rsidRPr="00BB64B7">
                              <w:t>Removing the Insulating Barrier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1E1EC" id="文本框 471" o:spid="_x0000_s1034" type="#_x0000_t202" style="position:absolute;left:0;text-align:left;margin-left:68.1pt;margin-top:292.15pt;width:222.5pt;height:.05pt;z-index:25271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" stroked="f">
                <v:textbox style="mso-fit-shape-to-text:t" inset="0,0,0,0">
                  <w:txbxContent>
                    <w:p w14:paraId="0959B8E9" w14:textId="0C5EE451" w:rsidR="005E61E0" w:rsidRPr="002E65F8" w:rsidRDefault="005E61E0" w:rsidP="003C6F4C">
                      <w:pPr>
                        <w:pStyle w:val="FigureTittle"/>
                        <w:rPr>
                          <w:rFonts w:cs="宋体"/>
                          <w:noProof/>
                          <w:snapToGrid w:val="0"/>
                        </w:rPr>
                      </w:pPr>
                      <w:r>
                        <w:t xml:space="preserve">Figure </w:t>
                      </w:r>
                      <w:fldSimple w:instr=" STYLEREF 1 \s ">
                        <w:r w:rsidR="00715901">
                          <w:rPr>
                            <w:noProof/>
                          </w:rPr>
                          <w:t>5</w:t>
                        </w:r>
                      </w:fldSimple>
                      <w:r w:rsidR="00F1496B">
                        <w:noBreakHyphen/>
                      </w:r>
                      <w:fldSimple w:instr=" SEQ Figure \* ARABIC \s 1 ">
                        <w:r w:rsidR="00715901">
                          <w:rPr>
                            <w:noProof/>
                          </w:rPr>
                          <w:t>6</w:t>
                        </w:r>
                      </w:fldSimple>
                      <w:r>
                        <w:t xml:space="preserve"> </w:t>
                      </w:r>
                      <w:r w:rsidRPr="00BB64B7">
                        <w:t>Removing the Insulating Barrier</w:t>
                      </w:r>
                    </w:p>
                  </w:txbxContent>
                </v:textbox>
                <w10:wrap type="topAndBottom"/>
              </v:shape>
            </w:pict>
          </mc:Fallback>
        </mc:AlternateContent>
      </w:r>
      <w:r w:rsidR="001E49EC" w:rsidRPr="00475770">
        <w:rPr>
          <w:noProof/>
        </w:rPr>
        <w:drawing>
          <wp:anchor distT="0" distB="0" distL="114300" distR="114300" simplePos="0" relativeHeight="252675072" behindDoc="0" locked="0" layoutInCell="1" allowOverlap="1" wp14:anchorId="6A16B719" wp14:editId="40402938">
            <wp:simplePos x="0" y="0"/>
            <wp:positionH relativeFrom="column">
              <wp:posOffset>887095</wp:posOffset>
            </wp:positionH>
            <wp:positionV relativeFrom="paragraph">
              <wp:posOffset>660400</wp:posOffset>
            </wp:positionV>
            <wp:extent cx="2826046" cy="3240000"/>
            <wp:effectExtent l="0" t="0" r="0" b="0"/>
            <wp:wrapTopAndBottom/>
            <wp:docPr id="484" name="图片 484" descr="C:\Users\A21252\Desktop\On-going\20220421-120kW欧标直流桩\图片\刷新图\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21252\Desktop\On-going\20220421-120kW欧标直流桩\图片\刷新图\5-9.png"/>
                    <pic:cNvPicPr>
                      <a:picLocks noChangeAspect="1" noChangeArrowheads="1"/>
                    </pic:cNvPicPr>
                  </pic:nvPicPr>
                  <pic:blipFill>
                    <a:blip r:embed="rId49" cstate="print">
                      <a:grayscl/>
                      <a:extLst>
                        <a:ext uri="{28A0092B-C50C-407E-A947-70E740481C1C}">
                          <a14:useLocalDpi xmlns:a14="http://schemas.microsoft.com/office/drawing/2010/main" val="0"/>
                        </a:ext>
                      </a:extLst>
                    </a:blip>
                    <a:srcRect/>
                    <a:stretch>
                      <a:fillRect/>
                    </a:stretch>
                  </pic:blipFill>
                  <pic:spPr bwMode="auto">
                    <a:xfrm>
                      <a:off x="0" y="0"/>
                      <a:ext cx="2826046" cy="324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5ED6" w:rsidRPr="00475770">
        <w:t xml:space="preserve">Open the front door of the </w:t>
      </w:r>
      <w:r w:rsidR="001E49EC" w:rsidRPr="00475770">
        <w:t>cabinet. Remove the M6 screws (C</w:t>
      </w:r>
      <w:r w:rsidR="005C5ED6" w:rsidRPr="00475770">
        <w:t xml:space="preserve">) and the insulating </w:t>
      </w:r>
      <w:r w:rsidR="005C5ED6" w:rsidRPr="00475770">
        <w:rPr>
          <w:rFonts w:hint="eastAsia"/>
        </w:rPr>
        <w:t>barrier</w:t>
      </w:r>
      <w:r w:rsidR="005C5ED6" w:rsidRPr="00475770">
        <w:t xml:space="preserve"> (</w:t>
      </w:r>
      <w:r w:rsidR="001E49EC" w:rsidRPr="00475770">
        <w:t>B</w:t>
      </w:r>
      <w:r w:rsidR="005C5ED6" w:rsidRPr="00475770">
        <w:t xml:space="preserve">) from the cabinet. (Reinstall the insulating </w:t>
      </w:r>
      <w:r w:rsidR="005C5ED6" w:rsidRPr="00475770">
        <w:rPr>
          <w:rFonts w:hint="eastAsia"/>
        </w:rPr>
        <w:t>barrier</w:t>
      </w:r>
      <w:r w:rsidR="005C5ED6" w:rsidRPr="00475770">
        <w:t xml:space="preserve"> when the commissioning procedure is complete.)</w:t>
      </w:r>
    </w:p>
    <w:p w14:paraId="34DAFFEF" w14:textId="651CA7F1" w:rsidR="005C5ED6" w:rsidRPr="00475770" w:rsidRDefault="005C5ED6" w:rsidP="00195C05">
      <w:pPr>
        <w:pStyle w:val="a0"/>
        <w:numPr>
          <w:ilvl w:val="0"/>
          <w:numId w:val="35"/>
        </w:numPr>
        <w:sectPr w:rsidR="005C5ED6" w:rsidRPr="00475770" w:rsidSect="00D26989">
          <w:pgSz w:w="8392" w:h="11907"/>
          <w:pgMar w:top="567" w:right="567" w:bottom="567" w:left="567" w:header="0" w:footer="340" w:gutter="0"/>
          <w:cols w:space="720"/>
          <w:docGrid w:linePitch="245"/>
        </w:sectPr>
      </w:pPr>
    </w:p>
    <w:p w14:paraId="32FBDAE8" w14:textId="0F0A1927" w:rsidR="005C5ED6" w:rsidRPr="00475770" w:rsidRDefault="004B5F9E" w:rsidP="00195C05">
      <w:pPr>
        <w:pStyle w:val="a0"/>
        <w:numPr>
          <w:ilvl w:val="0"/>
          <w:numId w:val="35"/>
        </w:numPr>
      </w:pPr>
      <w:r w:rsidRPr="00475770">
        <w:rPr>
          <w:noProof/>
        </w:rPr>
        <w:lastRenderedPageBreak/>
        <w:drawing>
          <wp:anchor distT="0" distB="0" distL="114300" distR="114300" simplePos="0" relativeHeight="252593152" behindDoc="0" locked="0" layoutInCell="1" allowOverlap="1" wp14:anchorId="44719C0E" wp14:editId="3AFB26F9">
            <wp:simplePos x="0" y="0"/>
            <wp:positionH relativeFrom="column">
              <wp:posOffset>717042</wp:posOffset>
            </wp:positionH>
            <wp:positionV relativeFrom="paragraph">
              <wp:posOffset>335788</wp:posOffset>
            </wp:positionV>
            <wp:extent cx="3600000" cy="1773322"/>
            <wp:effectExtent l="0" t="0" r="635" b="0"/>
            <wp:wrapTopAndBottom/>
            <wp:docPr id="465" name="图片 465" descr="C:\Users\A21252\Desktop\On-going\20220421-120kW欧标直流桩\图片\0513\0516\拆挡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21252\Desktop\On-going\20220421-120kW欧标直流桩\图片\0513\0516\拆挡板.png"/>
                    <pic:cNvPicPr>
                      <a:picLocks noChangeAspect="1" noChangeArrowheads="1"/>
                    </pic:cNvPicPr>
                  </pic:nvPicPr>
                  <pic:blipFill>
                    <a:blip r:embed="rId50" cstate="print">
                      <a:grayscl/>
                      <a:extLst>
                        <a:ext uri="{28A0092B-C50C-407E-A947-70E740481C1C}">
                          <a14:useLocalDpi xmlns:a14="http://schemas.microsoft.com/office/drawing/2010/main" val="0"/>
                        </a:ext>
                      </a:extLst>
                    </a:blip>
                    <a:srcRect/>
                    <a:stretch>
                      <a:fillRect/>
                    </a:stretch>
                  </pic:blipFill>
                  <pic:spPr bwMode="auto">
                    <a:xfrm>
                      <a:off x="0" y="0"/>
                      <a:ext cx="3600000" cy="1773322"/>
                    </a:xfrm>
                    <a:prstGeom prst="rect">
                      <a:avLst/>
                    </a:prstGeom>
                    <a:noFill/>
                    <a:ln>
                      <a:noFill/>
                    </a:ln>
                  </pic:spPr>
                </pic:pic>
              </a:graphicData>
            </a:graphic>
          </wp:anchor>
        </w:drawing>
      </w:r>
      <w:r w:rsidR="00C00CFF" w:rsidRPr="00475770">
        <w:rPr>
          <w:noProof/>
        </w:rPr>
        <mc:AlternateContent>
          <mc:Choice Requires="wps">
            <w:drawing>
              <wp:anchor distT="0" distB="0" distL="114300" distR="114300" simplePos="0" relativeHeight="252713984" behindDoc="0" locked="0" layoutInCell="1" allowOverlap="1" wp14:anchorId="34318880" wp14:editId="1173A7EA">
                <wp:simplePos x="0" y="0"/>
                <wp:positionH relativeFrom="column">
                  <wp:posOffset>420115</wp:posOffset>
                </wp:positionH>
                <wp:positionV relativeFrom="paragraph">
                  <wp:posOffset>2104894</wp:posOffset>
                </wp:positionV>
                <wp:extent cx="3599815" cy="635"/>
                <wp:effectExtent l="0" t="0" r="0" b="0"/>
                <wp:wrapTopAndBottom/>
                <wp:docPr id="472" name="文本框 472"/>
                <wp:cNvGraphicFramePr/>
                <a:graphic xmlns:a="http://schemas.openxmlformats.org/drawingml/2006/main">
                  <a:graphicData uri="http://schemas.microsoft.com/office/word/2010/wordprocessingShape">
                    <wps:wsp>
                      <wps:cNvSpPr txBox="1"/>
                      <wps:spPr>
                        <a:xfrm>
                          <a:off x="0" y="0"/>
                          <a:ext cx="3599815" cy="635"/>
                        </a:xfrm>
                        <a:prstGeom prst="rect">
                          <a:avLst/>
                        </a:prstGeom>
                        <a:solidFill>
                          <a:prstClr val="white"/>
                        </a:solidFill>
                        <a:ln>
                          <a:noFill/>
                        </a:ln>
                        <a:effectLst/>
                      </wps:spPr>
                      <wps:txbx>
                        <w:txbxContent>
                          <w:p w14:paraId="6DE36DC1" w14:textId="559D52E8" w:rsidR="005E61E0" w:rsidRPr="00AA55CF" w:rsidRDefault="005E61E0" w:rsidP="003C6F4C">
                            <w:pPr>
                              <w:pStyle w:val="FigureTittle"/>
                              <w:rPr>
                                <w:rFonts w:cs="宋体"/>
                                <w:noProof/>
                                <w:snapToGrid w:val="0"/>
                              </w:rPr>
                            </w:pPr>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7</w:t>
                            </w:r>
                            <w:r w:rsidR="00CD7BD9">
                              <w:rPr>
                                <w:noProof/>
                              </w:rPr>
                              <w:fldChar w:fldCharType="end"/>
                            </w:r>
                            <w:r>
                              <w:t xml:space="preserve"> </w:t>
                            </w:r>
                            <w:r w:rsidRPr="00C81175">
                              <w:t>Loosening the Fasteners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18880" id="文本框 472" o:spid="_x0000_s1035" type="#_x0000_t202" style="position:absolute;left:0;text-align:left;margin-left:33.1pt;margin-top:165.75pt;width:283.45pt;height:.05pt;z-index:25271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" stroked="f">
                <v:textbox style="mso-fit-shape-to-text:t" inset="0,0,0,0">
                  <w:txbxContent>
                    <w:p w14:paraId="6DE36DC1" w14:textId="559D52E8" w:rsidR="005E61E0" w:rsidRPr="00AA55CF" w:rsidRDefault="005E61E0" w:rsidP="003C6F4C">
                      <w:pPr>
                        <w:pStyle w:val="FigureTittle"/>
                        <w:rPr>
                          <w:rFonts w:cs="宋体"/>
                          <w:noProof/>
                          <w:snapToGrid w:val="0"/>
                        </w:rPr>
                      </w:pPr>
                      <w:r>
                        <w:t xml:space="preserve">Figure </w:t>
                      </w:r>
                      <w:fldSimple w:instr=" STYLEREF 1 \s ">
                        <w:r w:rsidR="00715901">
                          <w:rPr>
                            <w:noProof/>
                          </w:rPr>
                          <w:t>5</w:t>
                        </w:r>
                      </w:fldSimple>
                      <w:r w:rsidR="00F1496B">
                        <w:noBreakHyphen/>
                      </w:r>
                      <w:fldSimple w:instr=" SEQ Figure \* ARABIC \s 1 ">
                        <w:r w:rsidR="00715901">
                          <w:rPr>
                            <w:noProof/>
                          </w:rPr>
                          <w:t>7</w:t>
                        </w:r>
                      </w:fldSimple>
                      <w:r>
                        <w:t xml:space="preserve"> </w:t>
                      </w:r>
                      <w:r w:rsidRPr="00C81175">
                        <w:t>Loosening the Fasteners</w:t>
                      </w:r>
                    </w:p>
                  </w:txbxContent>
                </v:textbox>
                <w10:wrap type="topAndBottom"/>
              </v:shape>
            </w:pict>
          </mc:Fallback>
        </mc:AlternateContent>
      </w:r>
      <w:r w:rsidR="005C5ED6" w:rsidRPr="00475770">
        <w:t>Loosen the fastene</w:t>
      </w:r>
      <w:r w:rsidR="0046042D" w:rsidRPr="00475770">
        <w:t>rs (D</w:t>
      </w:r>
      <w:r w:rsidR="00631AA8" w:rsidRPr="00475770">
        <w:t xml:space="preserve">) on the cable gland plate </w:t>
      </w:r>
      <w:r>
        <w:t xml:space="preserve">to remove the plate </w:t>
      </w:r>
      <w:r w:rsidR="00631AA8" w:rsidRPr="00475770">
        <w:t>and close the door.</w:t>
      </w:r>
    </w:p>
    <w:p w14:paraId="1ABD2337" w14:textId="2BB6AAD8" w:rsidR="00535092" w:rsidRPr="00475770" w:rsidRDefault="005C5ED6" w:rsidP="00195C05">
      <w:pPr>
        <w:pStyle w:val="a0"/>
        <w:numPr>
          <w:ilvl w:val="0"/>
          <w:numId w:val="35"/>
        </w:numPr>
      </w:pPr>
      <w:r w:rsidRPr="00475770">
        <w:t>Remove the hexagonal nuts (E</w:t>
      </w:r>
      <w:r w:rsidR="00535092" w:rsidRPr="00475770">
        <w:t>)</w:t>
      </w:r>
      <w:r w:rsidR="00535092" w:rsidRPr="00475770">
        <w:rPr>
          <w:rFonts w:hint="eastAsia"/>
        </w:rPr>
        <w:t>,</w:t>
      </w:r>
      <w:r w:rsidRPr="00475770">
        <w:t xml:space="preserve"> spring washers (F</w:t>
      </w:r>
      <w:r w:rsidR="00535092" w:rsidRPr="00475770">
        <w:t xml:space="preserve">), </w:t>
      </w:r>
      <w:r w:rsidR="00CC7202" w:rsidRPr="00475770">
        <w:t>washers</w:t>
      </w:r>
      <w:r w:rsidR="00535092" w:rsidRPr="00475770">
        <w:t xml:space="preserve"> (</w:t>
      </w:r>
      <w:r w:rsidRPr="00475770">
        <w:t>G</w:t>
      </w:r>
      <w:r w:rsidR="00535092" w:rsidRPr="00475770">
        <w:t>1), bolt (</w:t>
      </w:r>
      <w:r w:rsidRPr="00475770">
        <w:t>H</w:t>
      </w:r>
      <w:r w:rsidR="00535092" w:rsidRPr="00475770">
        <w:t xml:space="preserve">), and </w:t>
      </w:r>
      <w:r w:rsidR="00CC7202" w:rsidRPr="00475770">
        <w:t>washers</w:t>
      </w:r>
      <w:r w:rsidR="00535092" w:rsidRPr="00475770">
        <w:t xml:space="preserve"> (</w:t>
      </w:r>
      <w:r w:rsidRPr="00475770">
        <w:t>G</w:t>
      </w:r>
      <w:r w:rsidR="00535092" w:rsidRPr="00475770">
        <w:t>2).</w:t>
      </w:r>
    </w:p>
    <w:p w14:paraId="4BF01AD1" w14:textId="3C283CFF" w:rsidR="00655ED4" w:rsidRPr="00475770" w:rsidRDefault="00655ED4" w:rsidP="00405823">
      <w:pPr>
        <w:spacing w:line="480" w:lineRule="auto"/>
        <w:jc w:val="center"/>
      </w:pPr>
      <w:r w:rsidRPr="00475770">
        <w:rPr>
          <w:noProof/>
        </w:rPr>
        <w:drawing>
          <wp:inline distT="0" distB="0" distL="0" distR="0" wp14:anchorId="4C09871A" wp14:editId="63F4A9F0">
            <wp:extent cx="3642528" cy="1491686"/>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欧标120kW机柜包材底座连接螺栓示意图-模型.jpg"/>
                    <pic:cNvPicPr/>
                  </pic:nvPicPr>
                  <pic:blipFill>
                    <a:blip r:embed="rId51">
                      <a:extLst>
                        <a:ext uri="{28A0092B-C50C-407E-A947-70E740481C1C}">
                          <a14:useLocalDpi xmlns:a14="http://schemas.microsoft.com/office/drawing/2010/main" val="0"/>
                        </a:ext>
                      </a:extLst>
                    </a:blip>
                    <a:stretch>
                      <a:fillRect/>
                    </a:stretch>
                  </pic:blipFill>
                  <pic:spPr>
                    <a:xfrm>
                      <a:off x="0" y="0"/>
                      <a:ext cx="3642528" cy="1491686"/>
                    </a:xfrm>
                    <a:prstGeom prst="rect">
                      <a:avLst/>
                    </a:prstGeom>
                  </pic:spPr>
                </pic:pic>
              </a:graphicData>
            </a:graphic>
          </wp:inline>
        </w:drawing>
      </w:r>
    </w:p>
    <w:p w14:paraId="183C0512" w14:textId="31F2F62F" w:rsidR="00655ED4" w:rsidRPr="00475770" w:rsidRDefault="00405823" w:rsidP="00405823">
      <w:pPr>
        <w:spacing w:line="480" w:lineRule="auto"/>
      </w:pPr>
      <w:r w:rsidRPr="00475770">
        <w:rPr>
          <w:noProof/>
        </w:rPr>
        <mc:AlternateContent>
          <mc:Choice Requires="wps">
            <w:drawing>
              <wp:inline distT="0" distB="0" distL="0" distR="0" wp14:anchorId="4B604BC8" wp14:editId="5F654B60">
                <wp:extent cx="3642360" cy="635"/>
                <wp:effectExtent l="0" t="0" r="0" b="0"/>
                <wp:docPr id="481" name="文本框 481"/>
                <wp:cNvGraphicFramePr/>
                <a:graphic xmlns:a="http://schemas.openxmlformats.org/drawingml/2006/main">
                  <a:graphicData uri="http://schemas.microsoft.com/office/word/2010/wordprocessingShape">
                    <wps:wsp>
                      <wps:cNvSpPr txBox="1"/>
                      <wps:spPr>
                        <a:xfrm>
                          <a:off x="0" y="0"/>
                          <a:ext cx="3642360" cy="635"/>
                        </a:xfrm>
                        <a:prstGeom prst="rect">
                          <a:avLst/>
                        </a:prstGeom>
                        <a:solidFill>
                          <a:prstClr val="white"/>
                        </a:solidFill>
                        <a:ln>
                          <a:noFill/>
                        </a:ln>
                        <a:effectLst/>
                      </wps:spPr>
                      <wps:txbx>
                        <w:txbxContent>
                          <w:p w14:paraId="15EA1DAC" w14:textId="58B6A467" w:rsidR="005E61E0" w:rsidRPr="00405823" w:rsidRDefault="005E61E0" w:rsidP="00405823">
                            <w:pPr>
                              <w:pStyle w:val="af1"/>
                              <w:spacing w:line="480" w:lineRule="auto"/>
                              <w:rPr>
                                <w:rFonts w:cs="Arial"/>
                                <w:b w:val="0"/>
                                <w:i w:val="0"/>
                                <w:noProof/>
                                <w:szCs w:val="18"/>
                              </w:rPr>
                            </w:pPr>
                            <w:r w:rsidRPr="00405823">
                              <w:rPr>
                                <w:rFonts w:cs="Arial"/>
                                <w:szCs w:val="18"/>
                              </w:rPr>
                              <w:t xml:space="preserve">Figure </w:t>
                            </w:r>
                            <w:r w:rsidR="00F1496B">
                              <w:rPr>
                                <w:rFonts w:cs="Arial"/>
                                <w:szCs w:val="18"/>
                              </w:rPr>
                              <w:fldChar w:fldCharType="begin"/>
                            </w:r>
                            <w:r w:rsidR="00F1496B">
                              <w:rPr>
                                <w:rFonts w:cs="Arial"/>
                                <w:szCs w:val="18"/>
                              </w:rPr>
                              <w:instrText xml:space="preserve"> STYLEREF 1 \s </w:instrText>
                            </w:r>
                            <w:r w:rsidR="00F1496B">
                              <w:rPr>
                                <w:rFonts w:cs="Arial"/>
                                <w:szCs w:val="18"/>
                              </w:rPr>
                              <w:fldChar w:fldCharType="separate"/>
                            </w:r>
                            <w:r w:rsidR="00715901">
                              <w:rPr>
                                <w:rFonts w:cs="Arial"/>
                                <w:noProof/>
                                <w:szCs w:val="18"/>
                              </w:rPr>
                              <w:t>5</w:t>
                            </w:r>
                            <w:r w:rsidR="00F1496B">
                              <w:rPr>
                                <w:rFonts w:cs="Arial"/>
                                <w:szCs w:val="18"/>
                              </w:rPr>
                              <w:fldChar w:fldCharType="end"/>
                            </w:r>
                            <w:r w:rsidR="00F1496B">
                              <w:rPr>
                                <w:rFonts w:cs="Arial"/>
                                <w:szCs w:val="18"/>
                              </w:rPr>
                              <w:noBreakHyphen/>
                            </w:r>
                            <w:r w:rsidR="00F1496B">
                              <w:rPr>
                                <w:rFonts w:cs="Arial"/>
                                <w:szCs w:val="18"/>
                              </w:rPr>
                              <w:fldChar w:fldCharType="begin"/>
                            </w:r>
                            <w:r w:rsidR="00F1496B">
                              <w:rPr>
                                <w:rFonts w:cs="Arial"/>
                                <w:szCs w:val="18"/>
                              </w:rPr>
                              <w:instrText xml:space="preserve"> SEQ Figure \* ARABIC \s 1 </w:instrText>
                            </w:r>
                            <w:r w:rsidR="00F1496B">
                              <w:rPr>
                                <w:rFonts w:cs="Arial"/>
                                <w:szCs w:val="18"/>
                              </w:rPr>
                              <w:fldChar w:fldCharType="separate"/>
                            </w:r>
                            <w:r w:rsidR="00715901">
                              <w:rPr>
                                <w:rFonts w:cs="Arial"/>
                                <w:noProof/>
                                <w:szCs w:val="18"/>
                              </w:rPr>
                              <w:t>8</w:t>
                            </w:r>
                            <w:r w:rsidR="00F1496B">
                              <w:rPr>
                                <w:rFonts w:cs="Arial"/>
                                <w:szCs w:val="18"/>
                              </w:rPr>
                              <w:fldChar w:fldCharType="end"/>
                            </w:r>
                            <w:r w:rsidRPr="00405823">
                              <w:rPr>
                                <w:rFonts w:cs="Arial"/>
                                <w:szCs w:val="18"/>
                              </w:rPr>
                              <w:t xml:space="preserve"> Removing the Cabinet from the Pallet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B604BC8" id="文本框 481" o:spid="_x0000_s1036" type="#_x0000_t202" style="width:286.8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" stroked="f">
                <v:textbox style="mso-fit-shape-to-text:t" inset="0,0,0,0">
                  <w:txbxContent>
                    <w:p w14:paraId="15EA1DAC" w14:textId="58B6A467" w:rsidR="005E61E0" w:rsidRPr="00405823" w:rsidRDefault="005E61E0" w:rsidP="00405823">
                      <w:pPr>
                        <w:pStyle w:val="af1"/>
                        <w:spacing w:line="480" w:lineRule="auto"/>
                        <w:rPr>
                          <w:rFonts w:cs="Arial"/>
                          <w:b w:val="0"/>
                          <w:i w:val="0"/>
                          <w:noProof/>
                          <w:szCs w:val="18"/>
                        </w:rPr>
                      </w:pPr>
                      <w:r w:rsidRPr="00405823">
                        <w:rPr>
                          <w:rFonts w:cs="Arial"/>
                          <w:szCs w:val="18"/>
                        </w:rPr>
                        <w:t xml:space="preserve">Figure </w:t>
                      </w:r>
                      <w:r w:rsidR="00F1496B">
                        <w:rPr>
                          <w:rFonts w:cs="Arial"/>
                          <w:szCs w:val="18"/>
                        </w:rPr>
                        <w:fldChar w:fldCharType="begin"/>
                      </w:r>
                      <w:r w:rsidR="00F1496B">
                        <w:rPr>
                          <w:rFonts w:cs="Arial"/>
                          <w:szCs w:val="18"/>
                        </w:rPr>
                        <w:instrText xml:space="preserve"> STYLEREF 1 \s </w:instrText>
                      </w:r>
                      <w:r w:rsidR="00F1496B">
                        <w:rPr>
                          <w:rFonts w:cs="Arial"/>
                          <w:szCs w:val="18"/>
                        </w:rPr>
                        <w:fldChar w:fldCharType="separate"/>
                      </w:r>
                      <w:r w:rsidR="00715901">
                        <w:rPr>
                          <w:rFonts w:cs="Arial"/>
                          <w:noProof/>
                          <w:szCs w:val="18"/>
                        </w:rPr>
                        <w:t>5</w:t>
                      </w:r>
                      <w:r w:rsidR="00F1496B">
                        <w:rPr>
                          <w:rFonts w:cs="Arial"/>
                          <w:szCs w:val="18"/>
                        </w:rPr>
                        <w:fldChar w:fldCharType="end"/>
                      </w:r>
                      <w:r w:rsidR="00F1496B">
                        <w:rPr>
                          <w:rFonts w:cs="Arial"/>
                          <w:szCs w:val="18"/>
                        </w:rPr>
                        <w:noBreakHyphen/>
                      </w:r>
                      <w:r w:rsidR="00F1496B">
                        <w:rPr>
                          <w:rFonts w:cs="Arial"/>
                          <w:szCs w:val="18"/>
                        </w:rPr>
                        <w:fldChar w:fldCharType="begin"/>
                      </w:r>
                      <w:r w:rsidR="00F1496B">
                        <w:rPr>
                          <w:rFonts w:cs="Arial"/>
                          <w:szCs w:val="18"/>
                        </w:rPr>
                        <w:instrText xml:space="preserve"> SEQ Figure \* ARABIC \s 1 </w:instrText>
                      </w:r>
                      <w:r w:rsidR="00F1496B">
                        <w:rPr>
                          <w:rFonts w:cs="Arial"/>
                          <w:szCs w:val="18"/>
                        </w:rPr>
                        <w:fldChar w:fldCharType="separate"/>
                      </w:r>
                      <w:r w:rsidR="00715901">
                        <w:rPr>
                          <w:rFonts w:cs="Arial"/>
                          <w:noProof/>
                          <w:szCs w:val="18"/>
                        </w:rPr>
                        <w:t>8</w:t>
                      </w:r>
                      <w:r w:rsidR="00F1496B">
                        <w:rPr>
                          <w:rFonts w:cs="Arial"/>
                          <w:szCs w:val="18"/>
                        </w:rPr>
                        <w:fldChar w:fldCharType="end"/>
                      </w:r>
                      <w:r w:rsidRPr="00405823">
                        <w:rPr>
                          <w:rFonts w:cs="Arial"/>
                          <w:szCs w:val="18"/>
                        </w:rPr>
                        <w:t xml:space="preserve"> Removing the Cabinet from the Pallet</w:t>
                      </w:r>
                    </w:p>
                  </w:txbxContent>
                </v:textbox>
                <w10:anchorlock/>
              </v:shape>
            </w:pict>
          </mc:Fallback>
        </mc:AlternateContent>
      </w:r>
    </w:p>
    <w:p w14:paraId="373F49AC" w14:textId="0D2DF392" w:rsidR="00535092" w:rsidRPr="00475770" w:rsidRDefault="00535092" w:rsidP="00195C05">
      <w:pPr>
        <w:pStyle w:val="a0"/>
        <w:numPr>
          <w:ilvl w:val="0"/>
          <w:numId w:val="35"/>
        </w:numPr>
      </w:pPr>
      <w:r w:rsidRPr="00475770">
        <w:t>Discard the pallet.</w:t>
      </w:r>
    </w:p>
    <w:p w14:paraId="7080930E" w14:textId="3087421D" w:rsidR="000812A7" w:rsidRPr="00475770" w:rsidRDefault="000812A7" w:rsidP="00195C05">
      <w:pPr>
        <w:pStyle w:val="a0"/>
        <w:numPr>
          <w:ilvl w:val="0"/>
          <w:numId w:val="35"/>
        </w:numPr>
      </w:pPr>
      <w:r w:rsidRPr="00475770">
        <w:t>Lift the cabinet with the hoisting equipment at 500 mm (19.69") above the foundation</w:t>
      </w:r>
      <w:r w:rsidR="00535092" w:rsidRPr="00475770">
        <w:t xml:space="preserve">. </w:t>
      </w:r>
      <w:r w:rsidRPr="00475770">
        <w:t>Pull all the cables out of the foundation and guide the cables through the base of the cabinet.</w:t>
      </w:r>
    </w:p>
    <w:p w14:paraId="1BB26E1A" w14:textId="5BF6D2FB" w:rsidR="00535092" w:rsidRPr="00475770" w:rsidRDefault="000812A7" w:rsidP="00195C05">
      <w:pPr>
        <w:pStyle w:val="a0"/>
        <w:numPr>
          <w:ilvl w:val="0"/>
          <w:numId w:val="35"/>
        </w:numPr>
      </w:pPr>
      <w:r w:rsidRPr="00475770">
        <w:t xml:space="preserve">Carefully lower the cabinet on the foundation. </w:t>
      </w:r>
      <w:r w:rsidR="00535092" w:rsidRPr="00475770">
        <w:t>Make</w:t>
      </w:r>
      <w:r w:rsidRPr="00475770">
        <w:t xml:space="preserve"> </w:t>
      </w:r>
      <w:r w:rsidR="00535092" w:rsidRPr="00475770">
        <w:t>sure that the cabinet is aligned with the installation holes.</w:t>
      </w:r>
    </w:p>
    <w:p w14:paraId="444A69F1" w14:textId="77777777" w:rsidR="00535092" w:rsidRPr="00475770" w:rsidRDefault="00535092" w:rsidP="00195C05">
      <w:pPr>
        <w:pStyle w:val="a0"/>
        <w:numPr>
          <w:ilvl w:val="0"/>
          <w:numId w:val="35"/>
        </w:numPr>
      </w:pPr>
      <w:r w:rsidRPr="00475770">
        <w:t>Remove the eyebolts (M16) on the top of the cabinet and seal the holes.</w:t>
      </w:r>
    </w:p>
    <w:p w14:paraId="188C906A" w14:textId="77777777" w:rsidR="00535092" w:rsidRPr="00475770" w:rsidRDefault="00535092" w:rsidP="00195C05">
      <w:pPr>
        <w:pStyle w:val="a0"/>
        <w:numPr>
          <w:ilvl w:val="0"/>
          <w:numId w:val="35"/>
        </w:numPr>
        <w:sectPr w:rsidR="00535092" w:rsidRPr="00475770" w:rsidSect="00D26989">
          <w:pgSz w:w="8392" w:h="11907"/>
          <w:pgMar w:top="567" w:right="567" w:bottom="567" w:left="567" w:header="0" w:footer="340" w:gutter="0"/>
          <w:cols w:space="720"/>
          <w:docGrid w:linePitch="245"/>
        </w:sectPr>
      </w:pPr>
    </w:p>
    <w:p w14:paraId="6D7BAC74" w14:textId="3A23227B" w:rsidR="00A2464D" w:rsidRPr="00475770" w:rsidRDefault="00405823" w:rsidP="00195C05">
      <w:pPr>
        <w:pStyle w:val="a0"/>
        <w:numPr>
          <w:ilvl w:val="0"/>
          <w:numId w:val="35"/>
        </w:numPr>
      </w:pPr>
      <w:r w:rsidRPr="00475770">
        <w:rPr>
          <w:noProof/>
        </w:rPr>
        <w:lastRenderedPageBreak/>
        <mc:AlternateContent>
          <mc:Choice Requires="wps">
            <w:drawing>
              <wp:anchor distT="0" distB="0" distL="114300" distR="114300" simplePos="0" relativeHeight="252737536" behindDoc="0" locked="0" layoutInCell="1" allowOverlap="1" wp14:anchorId="7C5E1288" wp14:editId="0E79B911">
                <wp:simplePos x="0" y="0"/>
                <wp:positionH relativeFrom="margin">
                  <wp:align>center</wp:align>
                </wp:positionH>
                <wp:positionV relativeFrom="paragraph">
                  <wp:posOffset>2321840</wp:posOffset>
                </wp:positionV>
                <wp:extent cx="3959860" cy="635"/>
                <wp:effectExtent l="0" t="0" r="2540" b="0"/>
                <wp:wrapTopAndBottom/>
                <wp:docPr id="485" name="文本框 485"/>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a:effectLst/>
                      </wps:spPr>
                      <wps:txbx>
                        <w:txbxContent>
                          <w:p w14:paraId="6CA9724A" w14:textId="073F7A50" w:rsidR="005E61E0" w:rsidRPr="00405823" w:rsidRDefault="005E61E0" w:rsidP="00405823">
                            <w:pPr>
                              <w:pStyle w:val="af1"/>
                              <w:rPr>
                                <w:rFonts w:eastAsia="微软雅黑" w:cs="Arial"/>
                                <w:b w:val="0"/>
                                <w:i w:val="0"/>
                                <w:noProof/>
                                <w:snapToGrid w:val="0"/>
                                <w:szCs w:val="18"/>
                              </w:rPr>
                            </w:pPr>
                            <w:r w:rsidRPr="00405823">
                              <w:rPr>
                                <w:rFonts w:cs="Arial"/>
                                <w:szCs w:val="18"/>
                              </w:rPr>
                              <w:t xml:space="preserve">Figure </w:t>
                            </w:r>
                            <w:r w:rsidR="00F1496B">
                              <w:rPr>
                                <w:rFonts w:cs="Arial"/>
                                <w:szCs w:val="18"/>
                              </w:rPr>
                              <w:fldChar w:fldCharType="begin"/>
                            </w:r>
                            <w:r w:rsidR="00F1496B">
                              <w:rPr>
                                <w:rFonts w:cs="Arial"/>
                                <w:szCs w:val="18"/>
                              </w:rPr>
                              <w:instrText xml:space="preserve"> STYLEREF 1 \s </w:instrText>
                            </w:r>
                            <w:r w:rsidR="00F1496B">
                              <w:rPr>
                                <w:rFonts w:cs="Arial"/>
                                <w:szCs w:val="18"/>
                              </w:rPr>
                              <w:fldChar w:fldCharType="separate"/>
                            </w:r>
                            <w:r w:rsidR="00715901">
                              <w:rPr>
                                <w:rFonts w:cs="Arial"/>
                                <w:noProof/>
                                <w:szCs w:val="18"/>
                              </w:rPr>
                              <w:t>5</w:t>
                            </w:r>
                            <w:r w:rsidR="00F1496B">
                              <w:rPr>
                                <w:rFonts w:cs="Arial"/>
                                <w:szCs w:val="18"/>
                              </w:rPr>
                              <w:fldChar w:fldCharType="end"/>
                            </w:r>
                            <w:r w:rsidR="00F1496B">
                              <w:rPr>
                                <w:rFonts w:cs="Arial"/>
                                <w:szCs w:val="18"/>
                              </w:rPr>
                              <w:noBreakHyphen/>
                            </w:r>
                            <w:r w:rsidR="00F1496B">
                              <w:rPr>
                                <w:rFonts w:cs="Arial"/>
                                <w:szCs w:val="18"/>
                              </w:rPr>
                              <w:fldChar w:fldCharType="begin"/>
                            </w:r>
                            <w:r w:rsidR="00F1496B">
                              <w:rPr>
                                <w:rFonts w:cs="Arial"/>
                                <w:szCs w:val="18"/>
                              </w:rPr>
                              <w:instrText xml:space="preserve"> SEQ Figure \* ARABIC \s 1 </w:instrText>
                            </w:r>
                            <w:r w:rsidR="00F1496B">
                              <w:rPr>
                                <w:rFonts w:cs="Arial"/>
                                <w:szCs w:val="18"/>
                              </w:rPr>
                              <w:fldChar w:fldCharType="separate"/>
                            </w:r>
                            <w:r w:rsidR="00715901">
                              <w:rPr>
                                <w:rFonts w:cs="Arial"/>
                                <w:noProof/>
                                <w:szCs w:val="18"/>
                              </w:rPr>
                              <w:t>9</w:t>
                            </w:r>
                            <w:r w:rsidR="00F1496B">
                              <w:rPr>
                                <w:rFonts w:cs="Arial"/>
                                <w:szCs w:val="18"/>
                              </w:rPr>
                              <w:fldChar w:fldCharType="end"/>
                            </w:r>
                            <w:r w:rsidRPr="00405823">
                              <w:rPr>
                                <w:rFonts w:cs="Arial"/>
                                <w:szCs w:val="18"/>
                              </w:rPr>
                              <w:t xml:space="preserve"> Tightening the Bolts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E1288" id="文本框 485" o:spid="_x0000_s1037" type="#_x0000_t202" style="position:absolute;left:0;text-align:left;margin-left:0;margin-top:182.8pt;width:311.8pt;height:.05pt;z-index:252737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" stroked="f">
                <v:textbox style="mso-fit-shape-to-text:t" inset="0,0,0,0">
                  <w:txbxContent>
                    <w:p w14:paraId="6CA9724A" w14:textId="073F7A50" w:rsidR="005E61E0" w:rsidRPr="00405823" w:rsidRDefault="005E61E0" w:rsidP="00405823">
                      <w:pPr>
                        <w:pStyle w:val="af1"/>
                        <w:rPr>
                          <w:rFonts w:eastAsia="微软雅黑" w:cs="Arial"/>
                          <w:b w:val="0"/>
                          <w:i w:val="0"/>
                          <w:noProof/>
                          <w:snapToGrid w:val="0"/>
                          <w:szCs w:val="18"/>
                        </w:rPr>
                      </w:pPr>
                      <w:r w:rsidRPr="00405823">
                        <w:rPr>
                          <w:rFonts w:cs="Arial"/>
                          <w:szCs w:val="18"/>
                        </w:rPr>
                        <w:t xml:space="preserve">Figure </w:t>
                      </w:r>
                      <w:r w:rsidR="00F1496B">
                        <w:rPr>
                          <w:rFonts w:cs="Arial"/>
                          <w:szCs w:val="18"/>
                        </w:rPr>
                        <w:fldChar w:fldCharType="begin"/>
                      </w:r>
                      <w:r w:rsidR="00F1496B">
                        <w:rPr>
                          <w:rFonts w:cs="Arial"/>
                          <w:szCs w:val="18"/>
                        </w:rPr>
                        <w:instrText xml:space="preserve"> STYLEREF 1 \s </w:instrText>
                      </w:r>
                      <w:r w:rsidR="00F1496B">
                        <w:rPr>
                          <w:rFonts w:cs="Arial"/>
                          <w:szCs w:val="18"/>
                        </w:rPr>
                        <w:fldChar w:fldCharType="separate"/>
                      </w:r>
                      <w:r w:rsidR="00715901">
                        <w:rPr>
                          <w:rFonts w:cs="Arial"/>
                          <w:noProof/>
                          <w:szCs w:val="18"/>
                        </w:rPr>
                        <w:t>5</w:t>
                      </w:r>
                      <w:r w:rsidR="00F1496B">
                        <w:rPr>
                          <w:rFonts w:cs="Arial"/>
                          <w:szCs w:val="18"/>
                        </w:rPr>
                        <w:fldChar w:fldCharType="end"/>
                      </w:r>
                      <w:r w:rsidR="00F1496B">
                        <w:rPr>
                          <w:rFonts w:cs="Arial"/>
                          <w:szCs w:val="18"/>
                        </w:rPr>
                        <w:noBreakHyphen/>
                      </w:r>
                      <w:r w:rsidR="00F1496B">
                        <w:rPr>
                          <w:rFonts w:cs="Arial"/>
                          <w:szCs w:val="18"/>
                        </w:rPr>
                        <w:fldChar w:fldCharType="begin"/>
                      </w:r>
                      <w:r w:rsidR="00F1496B">
                        <w:rPr>
                          <w:rFonts w:cs="Arial"/>
                          <w:szCs w:val="18"/>
                        </w:rPr>
                        <w:instrText xml:space="preserve"> SEQ Figure \* ARABIC \s 1 </w:instrText>
                      </w:r>
                      <w:r w:rsidR="00F1496B">
                        <w:rPr>
                          <w:rFonts w:cs="Arial"/>
                          <w:szCs w:val="18"/>
                        </w:rPr>
                        <w:fldChar w:fldCharType="separate"/>
                      </w:r>
                      <w:r w:rsidR="00715901">
                        <w:rPr>
                          <w:rFonts w:cs="Arial"/>
                          <w:noProof/>
                          <w:szCs w:val="18"/>
                        </w:rPr>
                        <w:t>9</w:t>
                      </w:r>
                      <w:r w:rsidR="00F1496B">
                        <w:rPr>
                          <w:rFonts w:cs="Arial"/>
                          <w:szCs w:val="18"/>
                        </w:rPr>
                        <w:fldChar w:fldCharType="end"/>
                      </w:r>
                      <w:r w:rsidRPr="00405823">
                        <w:rPr>
                          <w:rFonts w:cs="Arial"/>
                          <w:szCs w:val="18"/>
                        </w:rPr>
                        <w:t xml:space="preserve"> Tightening the Bolts</w:t>
                      </w:r>
                    </w:p>
                  </w:txbxContent>
                </v:textbox>
                <w10:wrap type="topAndBottom" anchorx="margin"/>
              </v:shape>
            </w:pict>
          </mc:Fallback>
        </mc:AlternateContent>
      </w:r>
      <w:r w:rsidR="00A2464D" w:rsidRPr="00475770">
        <w:rPr>
          <w:noProof/>
        </w:rPr>
        <w:drawing>
          <wp:anchor distT="0" distB="0" distL="114300" distR="114300" simplePos="0" relativeHeight="252515328" behindDoc="0" locked="0" layoutInCell="1" allowOverlap="1" wp14:anchorId="73C84D40" wp14:editId="70EEA7EA">
            <wp:simplePos x="0" y="0"/>
            <wp:positionH relativeFrom="column">
              <wp:posOffset>202017</wp:posOffset>
            </wp:positionH>
            <wp:positionV relativeFrom="paragraph">
              <wp:posOffset>277698</wp:posOffset>
            </wp:positionV>
            <wp:extent cx="3960000" cy="1976090"/>
            <wp:effectExtent l="0" t="0" r="2540" b="5715"/>
            <wp:wrapTopAndBottom/>
            <wp:docPr id="452" name="图片 452" descr="C:\Users\A21252\Desktop\On-going\20220421-120kW欧标直流桩\图片\扭螺母.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21252\Desktop\On-going\20220421-120kW欧标直流桩\图片\扭螺母.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960000" cy="1976090"/>
                    </a:xfrm>
                    <a:prstGeom prst="rect">
                      <a:avLst/>
                    </a:prstGeom>
                    <a:noFill/>
                    <a:ln w="6350">
                      <a:noFill/>
                    </a:ln>
                  </pic:spPr>
                </pic:pic>
              </a:graphicData>
            </a:graphic>
            <wp14:sizeRelH relativeFrom="margin">
              <wp14:pctWidth>0</wp14:pctWidth>
            </wp14:sizeRelH>
            <wp14:sizeRelV relativeFrom="margin">
              <wp14:pctHeight>0</wp14:pctHeight>
            </wp14:sizeRelV>
          </wp:anchor>
        </w:drawing>
      </w:r>
      <w:r w:rsidR="00A2464D" w:rsidRPr="00475770">
        <w:rPr>
          <w:rFonts w:hint="eastAsia"/>
        </w:rPr>
        <w:t>T</w:t>
      </w:r>
      <w:r w:rsidR="00A2464D" w:rsidRPr="00475770">
        <w:t>ighten the bolts.</w:t>
      </w:r>
    </w:p>
    <w:p w14:paraId="27D9BEF9" w14:textId="668B7B00" w:rsidR="00535092" w:rsidRPr="00475770" w:rsidRDefault="00535092" w:rsidP="00535092">
      <w:pPr>
        <w:sectPr w:rsidR="00535092" w:rsidRPr="00475770" w:rsidSect="00D26989">
          <w:pgSz w:w="8392" w:h="11907"/>
          <w:pgMar w:top="567" w:right="567" w:bottom="567" w:left="567" w:header="0" w:footer="340" w:gutter="0"/>
          <w:cols w:space="720"/>
          <w:docGrid w:linePitch="245"/>
        </w:sectPr>
      </w:pPr>
    </w:p>
    <w:p w14:paraId="266F3598" w14:textId="559DF854" w:rsidR="00535092" w:rsidRPr="00475770" w:rsidRDefault="00535092" w:rsidP="00535092">
      <w:pPr>
        <w:pStyle w:val="2"/>
        <w:spacing w:before="240"/>
      </w:pPr>
      <w:bookmarkStart w:id="919" w:name="_Toc106900421"/>
      <w:bookmarkStart w:id="920" w:name="_Toc106983293"/>
      <w:bookmarkStart w:id="921" w:name="_Toc131778958"/>
      <w:r w:rsidRPr="00475770">
        <w:rPr>
          <w:rFonts w:hint="eastAsia"/>
        </w:rPr>
        <w:lastRenderedPageBreak/>
        <w:t>P</w:t>
      </w:r>
      <w:r w:rsidRPr="00475770">
        <w:t xml:space="preserve">reparing for </w:t>
      </w:r>
      <w:r w:rsidR="00E659CB" w:rsidRPr="00475770">
        <w:t xml:space="preserve">Electrical </w:t>
      </w:r>
      <w:r w:rsidRPr="00475770">
        <w:t>Cable Installation</w:t>
      </w:r>
      <w:bookmarkEnd w:id="919"/>
      <w:bookmarkEnd w:id="920"/>
      <w:bookmarkEnd w:id="921"/>
    </w:p>
    <w:p w14:paraId="2736AED8" w14:textId="68969E36" w:rsidR="00535092" w:rsidRPr="00475770" w:rsidRDefault="00535092" w:rsidP="007E10DC">
      <w:pPr>
        <w:pStyle w:val="a1"/>
      </w:pPr>
      <w:r w:rsidRPr="00475770">
        <w:rPr>
          <w:rFonts w:hint="eastAsia"/>
        </w:rPr>
        <w:t>T</w:t>
      </w:r>
      <w:r w:rsidRPr="00475770">
        <w:t>o prepare for cable installation</w:t>
      </w:r>
    </w:p>
    <w:p w14:paraId="232AEE5D" w14:textId="2ACCE8F8" w:rsidR="00535092" w:rsidRPr="00475770" w:rsidRDefault="004B5F9E" w:rsidP="00195C05">
      <w:pPr>
        <w:pStyle w:val="a0"/>
        <w:numPr>
          <w:ilvl w:val="0"/>
          <w:numId w:val="41"/>
        </w:numPr>
      </w:pPr>
      <w:r>
        <w:t xml:space="preserve">Reinstall the cable gland plate. </w:t>
      </w:r>
    </w:p>
    <w:p w14:paraId="41073BE1" w14:textId="463C937A" w:rsidR="00535092" w:rsidRPr="00475770" w:rsidRDefault="003C6F4C" w:rsidP="00D377F5">
      <w:pPr>
        <w:pStyle w:val="NOTE0"/>
      </w:pPr>
      <w:r w:rsidRPr="00475770">
        <w:rPr>
          <w:rFonts w:hint="eastAsia"/>
          <w:noProof/>
        </w:rPr>
        <w:drawing>
          <wp:anchor distT="0" distB="0" distL="114300" distR="114300" simplePos="0" relativeHeight="252383232" behindDoc="0" locked="0" layoutInCell="1" allowOverlap="1" wp14:anchorId="10FECF97" wp14:editId="4F4C5FDD">
            <wp:simplePos x="0" y="0"/>
            <wp:positionH relativeFrom="margin">
              <wp:align>left</wp:align>
            </wp:positionH>
            <wp:positionV relativeFrom="paragraph">
              <wp:posOffset>21590</wp:posOffset>
            </wp:positionV>
            <wp:extent cx="163830" cy="143510"/>
            <wp:effectExtent l="0" t="0" r="7620" b="8890"/>
            <wp:wrapNone/>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anchor>
        </w:drawing>
      </w:r>
      <w:r w:rsidR="00535092" w:rsidRPr="00475770">
        <w:rPr>
          <w:rFonts w:hint="eastAsia"/>
        </w:rPr>
        <w:t>C</w:t>
      </w:r>
      <w:r w:rsidR="00535092" w:rsidRPr="00475770">
        <w:t>AUTION</w:t>
      </w:r>
    </w:p>
    <w:p w14:paraId="4D90F543" w14:textId="5F0CAEA1" w:rsidR="00535092" w:rsidRPr="00475770" w:rsidRDefault="00535092" w:rsidP="00D377F5">
      <w:pPr>
        <w:pStyle w:val="NOTE"/>
        <w:rPr>
          <w:snapToGrid w:val="0"/>
        </w:rPr>
      </w:pPr>
      <w:r w:rsidRPr="00475770">
        <w:rPr>
          <w:snapToGrid w:val="0"/>
        </w:rPr>
        <w:t>If the cable gland for the Ethernet cable is not used, make sure that the cable gland is closed and sealed.</w:t>
      </w:r>
    </w:p>
    <w:p w14:paraId="3E664E1E" w14:textId="436F4EE5" w:rsidR="00535092" w:rsidRPr="00475770" w:rsidRDefault="001026E0" w:rsidP="00195C05">
      <w:pPr>
        <w:pStyle w:val="a0"/>
        <w:numPr>
          <w:ilvl w:val="0"/>
          <w:numId w:val="35"/>
        </w:numPr>
      </w:pPr>
      <w:r w:rsidRPr="00475770">
        <w:t>Guide the AC input wires (</w:t>
      </w:r>
      <w:r w:rsidR="00462030" w:rsidRPr="00475770">
        <w:t>C</w:t>
      </w:r>
      <w:r w:rsidR="00535092" w:rsidRPr="00475770">
        <w:t>) and Ethernet cables (</w:t>
      </w:r>
      <w:r w:rsidR="00462030" w:rsidRPr="00475770">
        <w:t>E</w:t>
      </w:r>
      <w:r w:rsidR="004B5F9E">
        <w:t>) through the cable gl</w:t>
      </w:r>
      <w:r w:rsidR="00535092" w:rsidRPr="00475770">
        <w:t>and plate as instructed in the following figur</w:t>
      </w:r>
      <w:r w:rsidRPr="00475770">
        <w:t xml:space="preserve">e and tighten </w:t>
      </w:r>
      <w:r w:rsidR="00AF79CA">
        <w:t xml:space="preserve">the four fasteners to secure </w:t>
      </w:r>
      <w:r w:rsidRPr="00475770">
        <w:t>the cable gland</w:t>
      </w:r>
      <w:r w:rsidR="00AF79CA">
        <w:t xml:space="preserve"> plate</w:t>
      </w:r>
      <w:r w:rsidR="00535092" w:rsidRPr="00475770">
        <w:t>.</w:t>
      </w:r>
    </w:p>
    <w:p w14:paraId="16AE3A48" w14:textId="77777777" w:rsidR="004B5F9E" w:rsidRDefault="00655ED4" w:rsidP="004B5F9E">
      <w:pPr>
        <w:keepNext/>
        <w:spacing w:line="480" w:lineRule="auto"/>
      </w:pPr>
      <w:r w:rsidRPr="00475770">
        <w:rPr>
          <w:noProof/>
        </w:rPr>
        <w:drawing>
          <wp:inline distT="0" distB="0" distL="0" distR="0" wp14:anchorId="59B6D94F" wp14:editId="26D0975A">
            <wp:extent cx="4225332" cy="2526583"/>
            <wp:effectExtent l="0" t="0" r="381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120kW机柜交流线缆穿孔线示意图--0622.jpg"/>
                    <pic:cNvPicPr/>
                  </pic:nvPicPr>
                  <pic:blipFill>
                    <a:blip r:embed="rId54">
                      <a:extLst>
                        <a:ext uri="{28A0092B-C50C-407E-A947-70E740481C1C}">
                          <a14:useLocalDpi xmlns:a14="http://schemas.microsoft.com/office/drawing/2010/main" val="0"/>
                        </a:ext>
                      </a:extLst>
                    </a:blip>
                    <a:stretch>
                      <a:fillRect/>
                    </a:stretch>
                  </pic:blipFill>
                  <pic:spPr>
                    <a:xfrm>
                      <a:off x="0" y="0"/>
                      <a:ext cx="4225332" cy="2526583"/>
                    </a:xfrm>
                    <a:prstGeom prst="rect">
                      <a:avLst/>
                    </a:prstGeom>
                  </pic:spPr>
                </pic:pic>
              </a:graphicData>
            </a:graphic>
          </wp:inline>
        </w:drawing>
      </w:r>
    </w:p>
    <w:p w14:paraId="02CF9FEC" w14:textId="486BB97B" w:rsidR="00655ED4" w:rsidRPr="00475770" w:rsidRDefault="004B5F9E" w:rsidP="004B5F9E">
      <w:pPr>
        <w:pStyle w:val="af1"/>
      </w:pPr>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10</w:t>
      </w:r>
      <w:r w:rsidR="00CD7BD9">
        <w:rPr>
          <w:noProof/>
        </w:rPr>
        <w:fldChar w:fldCharType="end"/>
      </w:r>
      <w:r>
        <w:t xml:space="preserve"> </w:t>
      </w:r>
      <w:r w:rsidRPr="00331AA5">
        <w:t>Guiding the Cables through the Cable Gland Plate</w:t>
      </w:r>
    </w:p>
    <w:p w14:paraId="04037528" w14:textId="10682077" w:rsidR="00535092" w:rsidRPr="00475770" w:rsidRDefault="00B25860" w:rsidP="00D377F5">
      <w:pPr>
        <w:pStyle w:val="NOTE0"/>
      </w:pPr>
      <w:r w:rsidRPr="00475770">
        <w:rPr>
          <w:rFonts w:hint="eastAsia"/>
          <w:noProof/>
        </w:rPr>
        <w:drawing>
          <wp:anchor distT="0" distB="0" distL="114300" distR="114300" simplePos="0" relativeHeight="252403712" behindDoc="0" locked="0" layoutInCell="1" allowOverlap="1" wp14:anchorId="33E061FB" wp14:editId="4096EAF2">
            <wp:simplePos x="0" y="0"/>
            <wp:positionH relativeFrom="margin">
              <wp:align>left</wp:align>
            </wp:positionH>
            <wp:positionV relativeFrom="paragraph">
              <wp:posOffset>10795</wp:posOffset>
            </wp:positionV>
            <wp:extent cx="163830" cy="143510"/>
            <wp:effectExtent l="0" t="0" r="7620" b="8890"/>
            <wp:wrapNone/>
            <wp:docPr id="24166" name="图片 24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anchor>
        </w:drawing>
      </w:r>
      <w:r w:rsidR="00535092" w:rsidRPr="00475770">
        <w:rPr>
          <w:rFonts w:hint="eastAsia"/>
        </w:rPr>
        <w:t>C</w:t>
      </w:r>
      <w:r w:rsidR="00535092" w:rsidRPr="00475770">
        <w:t>AUTION</w:t>
      </w:r>
    </w:p>
    <w:p w14:paraId="13B22273" w14:textId="16D64592" w:rsidR="00535092" w:rsidRPr="00475770" w:rsidRDefault="00535092" w:rsidP="00B25860">
      <w:pPr>
        <w:pStyle w:val="NOTE"/>
        <w:numPr>
          <w:ilvl w:val="0"/>
          <w:numId w:val="51"/>
        </w:numPr>
        <w:ind w:left="704"/>
        <w:rPr>
          <w:snapToGrid w:val="0"/>
        </w:rPr>
      </w:pPr>
      <w:r w:rsidRPr="00475770">
        <w:rPr>
          <w:snapToGrid w:val="0"/>
        </w:rPr>
        <w:t>If it is necessary, install the cable gla</w:t>
      </w:r>
      <w:r w:rsidR="001026E0" w:rsidRPr="00475770">
        <w:rPr>
          <w:snapToGrid w:val="0"/>
        </w:rPr>
        <w:t>nd over the Ethernet cable</w:t>
      </w:r>
      <w:r w:rsidRPr="00475770">
        <w:rPr>
          <w:snapToGrid w:val="0"/>
        </w:rPr>
        <w:t>.</w:t>
      </w:r>
    </w:p>
    <w:p w14:paraId="151A78E1" w14:textId="6121CA85" w:rsidR="00535092" w:rsidRPr="00AF79CA" w:rsidRDefault="00DB7EF2" w:rsidP="00AF79CA">
      <w:pPr>
        <w:pStyle w:val="NOTE"/>
        <w:numPr>
          <w:ilvl w:val="0"/>
          <w:numId w:val="51"/>
        </w:numPr>
        <w:ind w:left="704"/>
        <w:rPr>
          <w:snapToGrid w:val="0"/>
        </w:rPr>
      </w:pPr>
      <w:r w:rsidRPr="00475770">
        <w:rPr>
          <w:snapToGrid w:val="0"/>
        </w:rPr>
        <w:t>The c</w:t>
      </w:r>
      <w:r w:rsidR="00AD22C4" w:rsidRPr="00475770">
        <w:rPr>
          <w:snapToGrid w:val="0"/>
        </w:rPr>
        <w:t>able gland (</w:t>
      </w:r>
      <w:r w:rsidR="00462030" w:rsidRPr="00475770">
        <w:rPr>
          <w:snapToGrid w:val="0"/>
        </w:rPr>
        <w:t>D</w:t>
      </w:r>
      <w:r w:rsidR="00AD22C4" w:rsidRPr="00475770">
        <w:rPr>
          <w:snapToGrid w:val="0"/>
        </w:rPr>
        <w:t xml:space="preserve">) is </w:t>
      </w:r>
      <w:r w:rsidRPr="00475770">
        <w:rPr>
          <w:snapToGrid w:val="0"/>
        </w:rPr>
        <w:t>optional</w:t>
      </w:r>
      <w:r w:rsidR="00AD22C4" w:rsidRPr="00475770">
        <w:rPr>
          <w:snapToGrid w:val="0"/>
        </w:rPr>
        <w:t>.</w:t>
      </w:r>
    </w:p>
    <w:p w14:paraId="1775D551" w14:textId="77777777" w:rsidR="00535092" w:rsidRPr="00475770" w:rsidRDefault="00535092" w:rsidP="00467A6B">
      <w:pPr>
        <w:sectPr w:rsidR="00535092" w:rsidRPr="00475770" w:rsidSect="00D26989">
          <w:footerReference w:type="even" r:id="rId55"/>
          <w:footerReference w:type="default" r:id="rId56"/>
          <w:pgSz w:w="8392" w:h="11907"/>
          <w:pgMar w:top="567" w:right="567" w:bottom="567" w:left="567" w:header="0" w:footer="340" w:gutter="0"/>
          <w:cols w:space="720"/>
          <w:docGrid w:linePitch="245"/>
        </w:sectPr>
      </w:pPr>
      <w:bookmarkStart w:id="922" w:name="5.4_Replace_the_standard_base_with_an_al"/>
      <w:bookmarkStart w:id="923" w:name="_bookmark80"/>
      <w:bookmarkStart w:id="924" w:name="5.5.4_Install_the_cabinet_on_the_foundat"/>
      <w:bookmarkStart w:id="925" w:name="_bookmark88"/>
      <w:bookmarkStart w:id="926" w:name="_Ref102753644"/>
      <w:bookmarkEnd w:id="188"/>
      <w:bookmarkEnd w:id="922"/>
      <w:bookmarkEnd w:id="923"/>
      <w:bookmarkEnd w:id="924"/>
      <w:bookmarkEnd w:id="925"/>
    </w:p>
    <w:p w14:paraId="1884EE31" w14:textId="45E03E40" w:rsidR="00B47419" w:rsidRPr="00475770" w:rsidRDefault="00B47419" w:rsidP="008E6E83">
      <w:pPr>
        <w:pStyle w:val="2"/>
        <w:spacing w:before="240"/>
      </w:pPr>
      <w:bookmarkStart w:id="927" w:name="_Toc106900422"/>
      <w:bookmarkStart w:id="928" w:name="_Toc106983294"/>
      <w:bookmarkStart w:id="929" w:name="_Toc131778959"/>
      <w:r w:rsidRPr="00475770">
        <w:lastRenderedPageBreak/>
        <w:t xml:space="preserve">Electrical </w:t>
      </w:r>
      <w:bookmarkEnd w:id="926"/>
      <w:r w:rsidR="00B80BE6" w:rsidRPr="00475770">
        <w:rPr>
          <w:rFonts w:hint="eastAsia"/>
        </w:rPr>
        <w:t>Wiring</w:t>
      </w:r>
      <w:bookmarkEnd w:id="927"/>
      <w:bookmarkEnd w:id="928"/>
      <w:bookmarkEnd w:id="929"/>
    </w:p>
    <w:p w14:paraId="2E5F4437" w14:textId="62F4A997" w:rsidR="00B47419" w:rsidRPr="00475770" w:rsidRDefault="00B47419" w:rsidP="001A72AE">
      <w:pPr>
        <w:pStyle w:val="3"/>
        <w:spacing w:before="240"/>
      </w:pPr>
      <w:bookmarkStart w:id="930" w:name="5.6.1_Electrical_installation_procedure"/>
      <w:bookmarkStart w:id="931" w:name="_bookmark90"/>
      <w:bookmarkStart w:id="932" w:name="_Ref101944922"/>
      <w:bookmarkStart w:id="933" w:name="_Toc106900423"/>
      <w:bookmarkStart w:id="934" w:name="_Toc106983295"/>
      <w:bookmarkStart w:id="935" w:name="_Toc131778960"/>
      <w:bookmarkEnd w:id="930"/>
      <w:bookmarkEnd w:id="931"/>
      <w:r w:rsidRPr="00475770">
        <w:t>Connect</w:t>
      </w:r>
      <w:r w:rsidR="008365C6" w:rsidRPr="00475770">
        <w:t>ing</w:t>
      </w:r>
      <w:r w:rsidRPr="00475770">
        <w:t xml:space="preserve"> the PE </w:t>
      </w:r>
      <w:r w:rsidR="0079143F" w:rsidRPr="00475770">
        <w:t>Wire</w:t>
      </w:r>
      <w:bookmarkEnd w:id="932"/>
      <w:bookmarkEnd w:id="933"/>
      <w:bookmarkEnd w:id="934"/>
      <w:bookmarkEnd w:id="935"/>
    </w:p>
    <w:p w14:paraId="091B58B0" w14:textId="7547B7B4" w:rsidR="00B47419" w:rsidRPr="00475770" w:rsidRDefault="001A72AE" w:rsidP="007E10DC">
      <w:pPr>
        <w:pStyle w:val="a1"/>
      </w:pPr>
      <w:r w:rsidRPr="00475770">
        <w:rPr>
          <w:rFonts w:hint="eastAsia"/>
        </w:rPr>
        <w:t>T</w:t>
      </w:r>
      <w:r w:rsidRPr="00475770">
        <w:t>o connect the PE wire</w:t>
      </w:r>
    </w:p>
    <w:p w14:paraId="0931189A" w14:textId="4223C7AC" w:rsidR="008365C6" w:rsidRPr="00475770" w:rsidRDefault="008365C6" w:rsidP="00195C05">
      <w:pPr>
        <w:pStyle w:val="a0"/>
        <w:numPr>
          <w:ilvl w:val="0"/>
          <w:numId w:val="32"/>
        </w:numPr>
      </w:pPr>
      <w:r w:rsidRPr="00475770">
        <w:t xml:space="preserve">Cut the PE wire (C) of the power cable to the correct length to reach the PE </w:t>
      </w:r>
      <w:proofErr w:type="spellStart"/>
      <w:r w:rsidRPr="00475770">
        <w:t>busbar</w:t>
      </w:r>
      <w:proofErr w:type="spellEnd"/>
      <w:r w:rsidRPr="00475770">
        <w:t xml:space="preserve"> (B).</w:t>
      </w:r>
    </w:p>
    <w:p w14:paraId="3B89839E" w14:textId="6BC73F74" w:rsidR="008365C6" w:rsidRPr="00475770" w:rsidRDefault="008C1584" w:rsidP="00195C05">
      <w:pPr>
        <w:pStyle w:val="a0"/>
        <w:numPr>
          <w:ilvl w:val="0"/>
          <w:numId w:val="32"/>
        </w:numPr>
      </w:pPr>
      <w:r w:rsidRPr="00475770">
        <w:rPr>
          <w:rFonts w:hint="eastAsia"/>
        </w:rPr>
        <w:t>U</w:t>
      </w:r>
      <w:r w:rsidRPr="00475770">
        <w:t>se the wire stripper to remove</w:t>
      </w:r>
      <w:r w:rsidRPr="00195C05">
        <w:rPr>
          <w:color w:val="FF0000"/>
        </w:rPr>
        <w:t xml:space="preserve"> </w:t>
      </w:r>
      <w:r w:rsidRPr="00475770">
        <w:t>20 mm of the insulation from the end of the wires (or strip the wire if necessary)</w:t>
      </w:r>
      <w:r w:rsidR="008365C6" w:rsidRPr="00475770">
        <w:t>. Make sure that the strip length is compatible with the cable lug (A).</w:t>
      </w:r>
    </w:p>
    <w:p w14:paraId="6A91F3BC" w14:textId="46566A50" w:rsidR="008365C6" w:rsidRPr="00475770" w:rsidRDefault="008365C6" w:rsidP="00195C05">
      <w:pPr>
        <w:pStyle w:val="a0"/>
        <w:numPr>
          <w:ilvl w:val="0"/>
          <w:numId w:val="32"/>
        </w:numPr>
      </w:pPr>
      <w:r w:rsidRPr="00475770">
        <w:t>Use the crimping tool to attach the cable lug to the end of the wire.</w:t>
      </w:r>
    </w:p>
    <w:p w14:paraId="2D63518F" w14:textId="44577A12" w:rsidR="008C1584" w:rsidRPr="00475770" w:rsidRDefault="008365C6" w:rsidP="00195C05">
      <w:pPr>
        <w:pStyle w:val="a0"/>
        <w:numPr>
          <w:ilvl w:val="0"/>
          <w:numId w:val="32"/>
        </w:numPr>
      </w:pPr>
      <w:r w:rsidRPr="00475770">
        <w:t xml:space="preserve">Use the fasteners (D) to attach the PE wire to the PE </w:t>
      </w:r>
      <w:proofErr w:type="spellStart"/>
      <w:r w:rsidRPr="00475770">
        <w:t>busbar</w:t>
      </w:r>
      <w:proofErr w:type="spellEnd"/>
      <w:r w:rsidRPr="00475770">
        <w:t>.</w:t>
      </w:r>
    </w:p>
    <w:p w14:paraId="521ADFE3" w14:textId="243F17AC" w:rsidR="001A72AE" w:rsidRPr="00475770" w:rsidRDefault="00405823" w:rsidP="00195C05">
      <w:pPr>
        <w:pStyle w:val="a0"/>
        <w:numPr>
          <w:ilvl w:val="0"/>
          <w:numId w:val="32"/>
        </w:numPr>
      </w:pPr>
      <w:r w:rsidRPr="00475770">
        <w:rPr>
          <w:noProof/>
        </w:rPr>
        <mc:AlternateContent>
          <mc:Choice Requires="wps">
            <w:drawing>
              <wp:anchor distT="0" distB="0" distL="114300" distR="114300" simplePos="0" relativeHeight="252743680" behindDoc="0" locked="0" layoutInCell="1" allowOverlap="1" wp14:anchorId="002C3064" wp14:editId="6590BA64">
                <wp:simplePos x="0" y="0"/>
                <wp:positionH relativeFrom="column">
                  <wp:posOffset>845251</wp:posOffset>
                </wp:positionH>
                <wp:positionV relativeFrom="paragraph">
                  <wp:posOffset>2983519</wp:posOffset>
                </wp:positionV>
                <wp:extent cx="2867660" cy="635"/>
                <wp:effectExtent l="0" t="0" r="8890" b="0"/>
                <wp:wrapTopAndBottom/>
                <wp:docPr id="489" name="文本框 489"/>
                <wp:cNvGraphicFramePr/>
                <a:graphic xmlns:a="http://schemas.openxmlformats.org/drawingml/2006/main">
                  <a:graphicData uri="http://schemas.microsoft.com/office/word/2010/wordprocessingShape">
                    <wps:wsp>
                      <wps:cNvSpPr txBox="1"/>
                      <wps:spPr>
                        <a:xfrm>
                          <a:off x="0" y="0"/>
                          <a:ext cx="2867660" cy="635"/>
                        </a:xfrm>
                        <a:prstGeom prst="rect">
                          <a:avLst/>
                        </a:prstGeom>
                        <a:noFill/>
                        <a:ln>
                          <a:noFill/>
                        </a:ln>
                        <a:effectLst/>
                      </wps:spPr>
                      <wps:txbx>
                        <w:txbxContent>
                          <w:p w14:paraId="77763F9E" w14:textId="268A80AD" w:rsidR="005E61E0" w:rsidRPr="00405823" w:rsidRDefault="005E61E0" w:rsidP="00405823">
                            <w:pPr>
                              <w:pStyle w:val="af1"/>
                              <w:rPr>
                                <w:rFonts w:eastAsia="微软雅黑" w:cs="Arial"/>
                                <w:b w:val="0"/>
                                <w:i w:val="0"/>
                                <w:noProof/>
                                <w:snapToGrid w:val="0"/>
                                <w:sz w:val="16"/>
                                <w:szCs w:val="18"/>
                              </w:rPr>
                            </w:pPr>
                            <w:r w:rsidRPr="00405823">
                              <w:rPr>
                                <w:rFonts w:cs="Arial"/>
                              </w:rPr>
                              <w:t>Figure</w:t>
                            </w:r>
                            <w:r w:rsidRPr="004B5F9E">
                              <w:rPr>
                                <w:rFonts w:cs="Arial"/>
                              </w:rPr>
                              <w:t xml:space="preserve"> </w:t>
                            </w:r>
                            <w:r w:rsidR="00F1496B">
                              <w:rPr>
                                <w:rFonts w:cs="Arial"/>
                              </w:rPr>
                              <w:fldChar w:fldCharType="begin"/>
                            </w:r>
                            <w:r w:rsidR="00F1496B">
                              <w:rPr>
                                <w:rFonts w:cs="Arial"/>
                              </w:rPr>
                              <w:instrText xml:space="preserve"> STYLEREF 1 \s </w:instrText>
                            </w:r>
                            <w:r w:rsidR="00F1496B">
                              <w:rPr>
                                <w:rFonts w:cs="Arial"/>
                              </w:rPr>
                              <w:fldChar w:fldCharType="separate"/>
                            </w:r>
                            <w:r w:rsidR="00715901">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715901">
                              <w:rPr>
                                <w:rFonts w:cs="Arial"/>
                                <w:noProof/>
                              </w:rPr>
                              <w:t>11</w:t>
                            </w:r>
                            <w:r w:rsidR="00F1496B">
                              <w:rPr>
                                <w:rFonts w:cs="Arial"/>
                              </w:rPr>
                              <w:fldChar w:fldCharType="end"/>
                            </w:r>
                            <w:r w:rsidRPr="00405823">
                              <w:rPr>
                                <w:rFonts w:cs="Arial"/>
                              </w:rPr>
                              <w:t xml:space="preserve"> PE Wire Connection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2C3064" id="文本框 489" o:spid="_x0000_s1038" type="#_x0000_t202" style="position:absolute;left:0;text-align:left;margin-left:66.55pt;margin-top:234.9pt;width:225.8pt;height:.05pt;z-index:252743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" filled="f" stroked="f">
                <v:textbox style="mso-fit-shape-to-text:t" inset="0,0,0,0">
                  <w:txbxContent>
                    <w:p w14:paraId="77763F9E" w14:textId="268A80AD" w:rsidR="005E61E0" w:rsidRPr="00405823" w:rsidRDefault="005E61E0" w:rsidP="00405823">
                      <w:pPr>
                        <w:pStyle w:val="af1"/>
                        <w:rPr>
                          <w:rFonts w:eastAsia="微软雅黑" w:cs="Arial"/>
                          <w:b w:val="0"/>
                          <w:i w:val="0"/>
                          <w:noProof/>
                          <w:snapToGrid w:val="0"/>
                          <w:sz w:val="16"/>
                          <w:szCs w:val="18"/>
                        </w:rPr>
                      </w:pPr>
                      <w:r w:rsidRPr="00405823">
                        <w:rPr>
                          <w:rFonts w:cs="Arial"/>
                        </w:rPr>
                        <w:t>Figure</w:t>
                      </w:r>
                      <w:r w:rsidRPr="004B5F9E">
                        <w:rPr>
                          <w:rFonts w:cs="Arial"/>
                        </w:rPr>
                        <w:t xml:space="preserve"> </w:t>
                      </w:r>
                      <w:r w:rsidR="00F1496B">
                        <w:rPr>
                          <w:rFonts w:cs="Arial"/>
                        </w:rPr>
                        <w:fldChar w:fldCharType="begin"/>
                      </w:r>
                      <w:r w:rsidR="00F1496B">
                        <w:rPr>
                          <w:rFonts w:cs="Arial"/>
                        </w:rPr>
                        <w:instrText xml:space="preserve"> STYLEREF 1 \s </w:instrText>
                      </w:r>
                      <w:r w:rsidR="00F1496B">
                        <w:rPr>
                          <w:rFonts w:cs="Arial"/>
                        </w:rPr>
                        <w:fldChar w:fldCharType="separate"/>
                      </w:r>
                      <w:r w:rsidR="00715901">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715901">
                        <w:rPr>
                          <w:rFonts w:cs="Arial"/>
                          <w:noProof/>
                        </w:rPr>
                        <w:t>11</w:t>
                      </w:r>
                      <w:r w:rsidR="00F1496B">
                        <w:rPr>
                          <w:rFonts w:cs="Arial"/>
                        </w:rPr>
                        <w:fldChar w:fldCharType="end"/>
                      </w:r>
                      <w:r w:rsidRPr="00405823">
                        <w:rPr>
                          <w:rFonts w:cs="Arial"/>
                        </w:rPr>
                        <w:t xml:space="preserve"> PE Wire Connection</w:t>
                      </w:r>
                    </w:p>
                  </w:txbxContent>
                </v:textbox>
                <w10:wrap type="topAndBottom"/>
              </v:shape>
            </w:pict>
          </mc:Fallback>
        </mc:AlternateContent>
      </w:r>
      <w:r w:rsidR="00206197" w:rsidRPr="00475770">
        <w:rPr>
          <w:noProof/>
        </w:rPr>
        <w:drawing>
          <wp:anchor distT="0" distB="0" distL="114300" distR="114300" simplePos="0" relativeHeight="252425216" behindDoc="0" locked="0" layoutInCell="1" allowOverlap="1" wp14:anchorId="0D1A9415" wp14:editId="61F69E8E">
            <wp:simplePos x="0" y="0"/>
            <wp:positionH relativeFrom="column">
              <wp:posOffset>1224534</wp:posOffset>
            </wp:positionH>
            <wp:positionV relativeFrom="paragraph">
              <wp:posOffset>262636</wp:posOffset>
            </wp:positionV>
            <wp:extent cx="1800000" cy="2677146"/>
            <wp:effectExtent l="0" t="0" r="0" b="9525"/>
            <wp:wrapTopAndBottom/>
            <wp:docPr id="468" name="图片 468" descr="C:\Users\A21252\Desktop\On-going\20220421-120kW欧标直流桩\图片\PE wir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21252\Desktop\On-going\20220421-120kW欧标直流桩\图片\PE wiring.png"/>
                    <pic:cNvPicPr>
                      <a:picLocks noChangeAspect="1" noChangeArrowheads="1"/>
                    </pic:cNvPicPr>
                  </pic:nvPicPr>
                  <pic:blipFill>
                    <a:blip r:embed="rId57" cstate="print">
                      <a:grayscl/>
                      <a:extLst>
                        <a:ext uri="{28A0092B-C50C-407E-A947-70E740481C1C}">
                          <a14:useLocalDpi xmlns:a14="http://schemas.microsoft.com/office/drawing/2010/main" val="0"/>
                        </a:ext>
                      </a:extLst>
                    </a:blip>
                    <a:srcRect/>
                    <a:stretch>
                      <a:fillRect/>
                    </a:stretch>
                  </pic:blipFill>
                  <pic:spPr bwMode="auto">
                    <a:xfrm>
                      <a:off x="0" y="0"/>
                      <a:ext cx="1800000" cy="2677146"/>
                    </a:xfrm>
                    <a:prstGeom prst="rect">
                      <a:avLst/>
                    </a:prstGeom>
                    <a:noFill/>
                    <a:ln>
                      <a:noFill/>
                    </a:ln>
                  </pic:spPr>
                </pic:pic>
              </a:graphicData>
            </a:graphic>
            <wp14:sizeRelH relativeFrom="page">
              <wp14:pctWidth>0</wp14:pctWidth>
            </wp14:sizeRelH>
            <wp14:sizeRelV relativeFrom="page">
              <wp14:pctHeight>0</wp14:pctHeight>
            </wp14:sizeRelV>
          </wp:anchor>
        </w:drawing>
      </w:r>
      <w:r w:rsidR="008365C6" w:rsidRPr="00475770">
        <w:t>Tighten the fasteners to the correct torque.</w:t>
      </w:r>
    </w:p>
    <w:p w14:paraId="0884B77E" w14:textId="237BF5C8" w:rsidR="0079143F" w:rsidRPr="00475770" w:rsidRDefault="005E61E0" w:rsidP="00D377F5">
      <w:pPr>
        <w:pStyle w:val="NOTE0"/>
      </w:pPr>
      <w:r w:rsidRPr="00475770">
        <w:rPr>
          <w:noProof/>
        </w:rPr>
        <w:drawing>
          <wp:anchor distT="0" distB="0" distL="114300" distR="114300" simplePos="0" relativeHeight="252427264" behindDoc="0" locked="0" layoutInCell="1" allowOverlap="1" wp14:anchorId="58A9082E" wp14:editId="21E2E669">
            <wp:simplePos x="0" y="0"/>
            <wp:positionH relativeFrom="margin">
              <wp:posOffset>12700</wp:posOffset>
            </wp:positionH>
            <wp:positionV relativeFrom="paragraph">
              <wp:posOffset>3129915</wp:posOffset>
            </wp:positionV>
            <wp:extent cx="143510" cy="143510"/>
            <wp:effectExtent l="0" t="0" r="8890" b="8890"/>
            <wp:wrapNone/>
            <wp:docPr id="469" name="图片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79143F" w:rsidRPr="00475770">
        <w:t>NOTE</w:t>
      </w:r>
    </w:p>
    <w:p w14:paraId="66800768" w14:textId="00E317A8" w:rsidR="0079143F" w:rsidRPr="00475770" w:rsidRDefault="0079143F" w:rsidP="00D377F5">
      <w:pPr>
        <w:pStyle w:val="NOTE"/>
        <w:rPr>
          <w:snapToGrid w:val="0"/>
        </w:rPr>
      </w:pPr>
      <w:r w:rsidRPr="00475770">
        <w:rPr>
          <w:snapToGrid w:val="0"/>
        </w:rPr>
        <w:t>We recommend to use the torque 20.5 ± 2.5 Nm.</w:t>
      </w:r>
    </w:p>
    <w:bookmarkStart w:id="936" w:name="5.6.3_Connect_the_enclosure_to_the_earth"/>
    <w:bookmarkStart w:id="937" w:name="_bookmark92"/>
    <w:bookmarkStart w:id="938" w:name="_Ref102747175"/>
    <w:bookmarkStart w:id="939" w:name="_Ref102833471"/>
    <w:bookmarkEnd w:id="936"/>
    <w:bookmarkEnd w:id="937"/>
    <w:p w14:paraId="7A36C3A2" w14:textId="461D84C1" w:rsidR="00A2464D" w:rsidRPr="00475770" w:rsidRDefault="00405823" w:rsidP="00F62A87">
      <w:pPr>
        <w:ind w:left="0"/>
      </w:pPr>
      <w:r w:rsidRPr="00475770">
        <w:rPr>
          <w:noProof/>
        </w:rPr>
        <w:lastRenderedPageBreak/>
        <mc:AlternateContent>
          <mc:Choice Requires="wps">
            <w:drawing>
              <wp:anchor distT="0" distB="0" distL="114300" distR="114300" simplePos="0" relativeHeight="252745728" behindDoc="0" locked="0" layoutInCell="1" allowOverlap="1" wp14:anchorId="6A6F42D6" wp14:editId="1729A7C4">
                <wp:simplePos x="0" y="0"/>
                <wp:positionH relativeFrom="column">
                  <wp:posOffset>218819</wp:posOffset>
                </wp:positionH>
                <wp:positionV relativeFrom="paragraph">
                  <wp:posOffset>2112331</wp:posOffset>
                </wp:positionV>
                <wp:extent cx="3959860" cy="635"/>
                <wp:effectExtent l="0" t="0" r="0" b="0"/>
                <wp:wrapTopAndBottom/>
                <wp:docPr id="492" name="文本框 492"/>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a:effectLst/>
                      </wps:spPr>
                      <wps:txbx>
                        <w:txbxContent>
                          <w:p w14:paraId="4B0496AC" w14:textId="2D6CBA88" w:rsidR="005E61E0" w:rsidRPr="00405823" w:rsidRDefault="005E61E0" w:rsidP="00405823">
                            <w:pPr>
                              <w:pStyle w:val="af1"/>
                              <w:rPr>
                                <w:rFonts w:cs="Arial"/>
                                <w:b w:val="0"/>
                                <w:i w:val="0"/>
                                <w:noProof/>
                                <w:sz w:val="16"/>
                                <w:szCs w:val="18"/>
                              </w:rPr>
                            </w:pPr>
                            <w:r w:rsidRPr="00405823">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715901">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715901">
                              <w:rPr>
                                <w:rFonts w:cs="Arial"/>
                                <w:noProof/>
                              </w:rPr>
                              <w:t>12</w:t>
                            </w:r>
                            <w:r w:rsidR="00F1496B">
                              <w:rPr>
                                <w:rFonts w:cs="Arial"/>
                              </w:rPr>
                              <w:fldChar w:fldCharType="end"/>
                            </w:r>
                            <w:r w:rsidRPr="00405823">
                              <w:rPr>
                                <w:rFonts w:cs="Arial"/>
                              </w:rPr>
                              <w:t xml:space="preserve"> Connecting the PE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6F42D6" id="文本框 492" o:spid="_x0000_s1039" type="#_x0000_t202" style="position:absolute;left:0;text-align:left;margin-left:17.25pt;margin-top:166.35pt;width:311.8pt;height:.05pt;z-index:2527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" stroked="f">
                <v:textbox style="mso-fit-shape-to-text:t" inset="0,0,0,0">
                  <w:txbxContent>
                    <w:p w14:paraId="4B0496AC" w14:textId="2D6CBA88" w:rsidR="005E61E0" w:rsidRPr="00405823" w:rsidRDefault="005E61E0" w:rsidP="00405823">
                      <w:pPr>
                        <w:pStyle w:val="af1"/>
                        <w:rPr>
                          <w:rFonts w:cs="Arial"/>
                          <w:b w:val="0"/>
                          <w:i w:val="0"/>
                          <w:noProof/>
                          <w:sz w:val="16"/>
                          <w:szCs w:val="18"/>
                        </w:rPr>
                      </w:pPr>
                      <w:r w:rsidRPr="00405823">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715901">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715901">
                        <w:rPr>
                          <w:rFonts w:cs="Arial"/>
                          <w:noProof/>
                        </w:rPr>
                        <w:t>12</w:t>
                      </w:r>
                      <w:r w:rsidR="00F1496B">
                        <w:rPr>
                          <w:rFonts w:cs="Arial"/>
                        </w:rPr>
                        <w:fldChar w:fldCharType="end"/>
                      </w:r>
                      <w:r w:rsidRPr="00405823">
                        <w:rPr>
                          <w:rFonts w:cs="Arial"/>
                        </w:rPr>
                        <w:t xml:space="preserve"> Connecting the PE Wire</w:t>
                      </w:r>
                    </w:p>
                  </w:txbxContent>
                </v:textbox>
                <w10:wrap type="topAndBottom"/>
              </v:shape>
            </w:pict>
          </mc:Fallback>
        </mc:AlternateContent>
      </w:r>
      <w:r w:rsidR="007645EA" w:rsidRPr="00475770">
        <w:rPr>
          <w:noProof/>
        </w:rPr>
        <w:drawing>
          <wp:anchor distT="0" distB="0" distL="114300" distR="114300" simplePos="0" relativeHeight="252601344" behindDoc="0" locked="0" layoutInCell="1" allowOverlap="1" wp14:anchorId="4CDC40C1" wp14:editId="2C6FC664">
            <wp:simplePos x="0" y="0"/>
            <wp:positionH relativeFrom="column">
              <wp:posOffset>236890</wp:posOffset>
            </wp:positionH>
            <wp:positionV relativeFrom="paragraph">
              <wp:posOffset>0</wp:posOffset>
            </wp:positionV>
            <wp:extent cx="3960000" cy="2052483"/>
            <wp:effectExtent l="0" t="0" r="2540" b="5080"/>
            <wp:wrapTopAndBottom/>
            <wp:docPr id="453" name="图片 453" descr="C:\Users\A21252\Desktop\On-going\20220421-120kW欧标直流桩\图片\安装PEwi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21252\Desktop\On-going\20220421-120kW欧标直流桩\图片\安装PEwire.png"/>
                    <pic:cNvPicPr>
                      <a:picLocks noChangeAspect="1" noChangeArrowheads="1"/>
                    </pic:cNvPicPr>
                  </pic:nvPicPr>
                  <pic:blipFill>
                    <a:blip r:embed="rId58" cstate="print">
                      <a:grayscl/>
                      <a:extLst>
                        <a:ext uri="{28A0092B-C50C-407E-A947-70E740481C1C}">
                          <a14:useLocalDpi xmlns:a14="http://schemas.microsoft.com/office/drawing/2010/main" val="0"/>
                        </a:ext>
                      </a:extLst>
                    </a:blip>
                    <a:srcRect/>
                    <a:stretch>
                      <a:fillRect/>
                    </a:stretch>
                  </pic:blipFill>
                  <pic:spPr bwMode="auto">
                    <a:xfrm>
                      <a:off x="0" y="0"/>
                      <a:ext cx="3960000" cy="205248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500A5E" w14:textId="17B369A2" w:rsidR="00B47419" w:rsidRPr="00475770" w:rsidRDefault="00B47419" w:rsidP="00A2464D">
      <w:pPr>
        <w:pStyle w:val="3"/>
        <w:spacing w:before="240"/>
      </w:pPr>
      <w:bookmarkStart w:id="940" w:name="_Toc106900424"/>
      <w:bookmarkStart w:id="941" w:name="_Toc106983296"/>
      <w:bookmarkStart w:id="942" w:name="_Toc131778961"/>
      <w:r w:rsidRPr="00475770">
        <w:t>Connect</w:t>
      </w:r>
      <w:r w:rsidR="008365C6" w:rsidRPr="00475770">
        <w:t>ing</w:t>
      </w:r>
      <w:r w:rsidRPr="00475770">
        <w:t xml:space="preserve"> the </w:t>
      </w:r>
      <w:r w:rsidR="00AF07D3" w:rsidRPr="00475770">
        <w:t xml:space="preserve">Enclosure </w:t>
      </w:r>
      <w:r w:rsidRPr="00475770">
        <w:t>to the earth</w:t>
      </w:r>
      <w:bookmarkEnd w:id="938"/>
      <w:bookmarkEnd w:id="939"/>
      <w:bookmarkEnd w:id="940"/>
      <w:bookmarkEnd w:id="941"/>
      <w:bookmarkEnd w:id="942"/>
    </w:p>
    <w:p w14:paraId="421B330C" w14:textId="48EC19EE" w:rsidR="00206197" w:rsidRPr="00475770" w:rsidRDefault="00206197" w:rsidP="007E10DC">
      <w:pPr>
        <w:pStyle w:val="a1"/>
      </w:pPr>
      <w:r w:rsidRPr="00475770">
        <w:rPr>
          <w:rFonts w:hint="eastAsia"/>
        </w:rPr>
        <w:t>T</w:t>
      </w:r>
      <w:r w:rsidRPr="00475770">
        <w:t>o connect the enclosure to the earth</w:t>
      </w:r>
    </w:p>
    <w:p w14:paraId="28823059" w14:textId="389EA8D6" w:rsidR="00206197" w:rsidRPr="00475770" w:rsidRDefault="00206197" w:rsidP="00195C05">
      <w:pPr>
        <w:pStyle w:val="a0"/>
        <w:numPr>
          <w:ilvl w:val="0"/>
          <w:numId w:val="42"/>
        </w:numPr>
      </w:pPr>
      <w:r w:rsidRPr="00475770">
        <w:t xml:space="preserve">Connect the </w:t>
      </w:r>
      <w:proofErr w:type="spellStart"/>
      <w:r w:rsidRPr="00475770">
        <w:t>earthing</w:t>
      </w:r>
      <w:proofErr w:type="spellEnd"/>
      <w:r w:rsidRPr="00475770">
        <w:t xml:space="preserve"> conductor to the pin of the enclosure.</w:t>
      </w:r>
    </w:p>
    <w:p w14:paraId="258589C5" w14:textId="5EA523F8" w:rsidR="00206197" w:rsidRPr="00475770" w:rsidRDefault="00B25860" w:rsidP="00195C05">
      <w:pPr>
        <w:pStyle w:val="a0"/>
        <w:numPr>
          <w:ilvl w:val="0"/>
          <w:numId w:val="42"/>
        </w:numPr>
      </w:pPr>
      <w:r w:rsidRPr="00475770">
        <w:rPr>
          <w:noProof/>
        </w:rPr>
        <w:drawing>
          <wp:anchor distT="0" distB="0" distL="114300" distR="114300" simplePos="0" relativeHeight="252681216" behindDoc="0" locked="0" layoutInCell="1" allowOverlap="1" wp14:anchorId="11CC87F7" wp14:editId="4294BA3E">
            <wp:simplePos x="0" y="0"/>
            <wp:positionH relativeFrom="margin">
              <wp:align>center</wp:align>
            </wp:positionH>
            <wp:positionV relativeFrom="paragraph">
              <wp:posOffset>184785</wp:posOffset>
            </wp:positionV>
            <wp:extent cx="4072255" cy="2759710"/>
            <wp:effectExtent l="0" t="0" r="4445" b="2540"/>
            <wp:wrapNone/>
            <wp:docPr id="479" name="图片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交流输入线缆、机壳接地（黑白）.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072255" cy="2759710"/>
                    </a:xfrm>
                    <a:prstGeom prst="rect">
                      <a:avLst/>
                    </a:prstGeom>
                  </pic:spPr>
                </pic:pic>
              </a:graphicData>
            </a:graphic>
            <wp14:sizeRelH relativeFrom="page">
              <wp14:pctWidth>0</wp14:pctWidth>
            </wp14:sizeRelH>
            <wp14:sizeRelV relativeFrom="page">
              <wp14:pctHeight>0</wp14:pctHeight>
            </wp14:sizeRelV>
          </wp:anchor>
        </w:drawing>
      </w:r>
      <w:r w:rsidR="00206197" w:rsidRPr="00475770">
        <w:t xml:space="preserve">Connect the </w:t>
      </w:r>
      <w:proofErr w:type="spellStart"/>
      <w:r w:rsidR="00206197" w:rsidRPr="00475770">
        <w:t>earthing</w:t>
      </w:r>
      <w:proofErr w:type="spellEnd"/>
      <w:r w:rsidR="00206197" w:rsidRPr="00475770">
        <w:t xml:space="preserve"> conductor to the </w:t>
      </w:r>
      <w:proofErr w:type="spellStart"/>
      <w:r w:rsidR="00206197" w:rsidRPr="00475770">
        <w:t>earthing</w:t>
      </w:r>
      <w:proofErr w:type="spellEnd"/>
      <w:r w:rsidR="00206197" w:rsidRPr="00475770">
        <w:t xml:space="preserve"> electrode.</w:t>
      </w:r>
    </w:p>
    <w:p w14:paraId="51E8E3D0" w14:textId="0061CA26" w:rsidR="00002E5E" w:rsidRPr="00475770" w:rsidRDefault="00405823" w:rsidP="00195C05">
      <w:pPr>
        <w:pStyle w:val="EN"/>
      </w:pPr>
      <w:r w:rsidRPr="00475770">
        <w:rPr>
          <w:noProof/>
        </w:rPr>
        <mc:AlternateContent>
          <mc:Choice Requires="wps">
            <w:drawing>
              <wp:anchor distT="0" distB="0" distL="114300" distR="114300" simplePos="0" relativeHeight="252747776" behindDoc="0" locked="0" layoutInCell="1" allowOverlap="1" wp14:anchorId="606F0AE7" wp14:editId="77BECCE4">
                <wp:simplePos x="0" y="0"/>
                <wp:positionH relativeFrom="column">
                  <wp:posOffset>265463</wp:posOffset>
                </wp:positionH>
                <wp:positionV relativeFrom="paragraph">
                  <wp:posOffset>2860048</wp:posOffset>
                </wp:positionV>
                <wp:extent cx="4072255" cy="635"/>
                <wp:effectExtent l="0" t="0" r="4445" b="0"/>
                <wp:wrapNone/>
                <wp:docPr id="493" name="文本框 493"/>
                <wp:cNvGraphicFramePr/>
                <a:graphic xmlns:a="http://schemas.openxmlformats.org/drawingml/2006/main">
                  <a:graphicData uri="http://schemas.microsoft.com/office/word/2010/wordprocessingShape">
                    <wps:wsp>
                      <wps:cNvSpPr txBox="1"/>
                      <wps:spPr>
                        <a:xfrm>
                          <a:off x="0" y="0"/>
                          <a:ext cx="4072255" cy="635"/>
                        </a:xfrm>
                        <a:prstGeom prst="rect">
                          <a:avLst/>
                        </a:prstGeom>
                        <a:noFill/>
                        <a:ln>
                          <a:noFill/>
                        </a:ln>
                        <a:effectLst/>
                      </wps:spPr>
                      <wps:txbx>
                        <w:txbxContent>
                          <w:p w14:paraId="3A061EE2" w14:textId="77536688" w:rsidR="005E61E0" w:rsidRPr="00405823" w:rsidRDefault="005E61E0" w:rsidP="00405823">
                            <w:pPr>
                              <w:pStyle w:val="af1"/>
                              <w:rPr>
                                <w:rFonts w:eastAsia="微软雅黑" w:cs="Arial"/>
                                <w:b w:val="0"/>
                                <w:i w:val="0"/>
                                <w:noProof/>
                                <w:snapToGrid w:val="0"/>
                                <w:sz w:val="16"/>
                                <w:szCs w:val="18"/>
                              </w:rPr>
                            </w:pPr>
                            <w:r w:rsidRPr="00405823">
                              <w:rPr>
                                <w:rFonts w:cs="Arial"/>
                              </w:rPr>
                              <w:t>Figure</w:t>
                            </w:r>
                            <w:r w:rsidRPr="004B5F9E">
                              <w:rPr>
                                <w:rFonts w:cs="Arial"/>
                              </w:rPr>
                              <w:t xml:space="preserve"> </w:t>
                            </w:r>
                            <w:r w:rsidR="00F1496B">
                              <w:rPr>
                                <w:rFonts w:cs="Arial"/>
                              </w:rPr>
                              <w:fldChar w:fldCharType="begin"/>
                            </w:r>
                            <w:r w:rsidR="00F1496B">
                              <w:rPr>
                                <w:rFonts w:cs="Arial"/>
                              </w:rPr>
                              <w:instrText xml:space="preserve"> STYLEREF 1 \s </w:instrText>
                            </w:r>
                            <w:r w:rsidR="00F1496B">
                              <w:rPr>
                                <w:rFonts w:cs="Arial"/>
                              </w:rPr>
                              <w:fldChar w:fldCharType="separate"/>
                            </w:r>
                            <w:r w:rsidR="00715901">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715901">
                              <w:rPr>
                                <w:rFonts w:cs="Arial"/>
                                <w:noProof/>
                              </w:rPr>
                              <w:t>13</w:t>
                            </w:r>
                            <w:r w:rsidR="00F1496B">
                              <w:rPr>
                                <w:rFonts w:cs="Arial"/>
                              </w:rPr>
                              <w:fldChar w:fldCharType="end"/>
                            </w:r>
                            <w:r w:rsidRPr="00405823">
                              <w:rPr>
                                <w:rFonts w:cs="Arial"/>
                              </w:rPr>
                              <w:t xml:space="preserve"> Connecting the Enclosure to the earth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6F0AE7" id="文本框 493" o:spid="_x0000_s1040" type="#_x0000_t202" style="position:absolute;left:0;text-align:left;margin-left:20.9pt;margin-top:225.2pt;width:320.65pt;height:.05pt;z-index:252747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" filled="f" stroked="f">
                <v:textbox style="mso-fit-shape-to-text:t" inset="0,0,0,0">
                  <w:txbxContent>
                    <w:p w14:paraId="3A061EE2" w14:textId="77536688" w:rsidR="005E61E0" w:rsidRPr="00405823" w:rsidRDefault="005E61E0" w:rsidP="00405823">
                      <w:pPr>
                        <w:pStyle w:val="af1"/>
                        <w:rPr>
                          <w:rFonts w:eastAsia="微软雅黑" w:cs="Arial"/>
                          <w:b w:val="0"/>
                          <w:i w:val="0"/>
                          <w:noProof/>
                          <w:snapToGrid w:val="0"/>
                          <w:sz w:val="16"/>
                          <w:szCs w:val="18"/>
                        </w:rPr>
                      </w:pPr>
                      <w:r w:rsidRPr="00405823">
                        <w:rPr>
                          <w:rFonts w:cs="Arial"/>
                        </w:rPr>
                        <w:t>Figure</w:t>
                      </w:r>
                      <w:r w:rsidRPr="004B5F9E">
                        <w:rPr>
                          <w:rFonts w:cs="Arial"/>
                        </w:rPr>
                        <w:t xml:space="preserve"> </w:t>
                      </w:r>
                      <w:r w:rsidR="00F1496B">
                        <w:rPr>
                          <w:rFonts w:cs="Arial"/>
                        </w:rPr>
                        <w:fldChar w:fldCharType="begin"/>
                      </w:r>
                      <w:r w:rsidR="00F1496B">
                        <w:rPr>
                          <w:rFonts w:cs="Arial"/>
                        </w:rPr>
                        <w:instrText xml:space="preserve"> STYLEREF 1 \s </w:instrText>
                      </w:r>
                      <w:r w:rsidR="00F1496B">
                        <w:rPr>
                          <w:rFonts w:cs="Arial"/>
                        </w:rPr>
                        <w:fldChar w:fldCharType="separate"/>
                      </w:r>
                      <w:r w:rsidR="00715901">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715901">
                        <w:rPr>
                          <w:rFonts w:cs="Arial"/>
                          <w:noProof/>
                        </w:rPr>
                        <w:t>13</w:t>
                      </w:r>
                      <w:r w:rsidR="00F1496B">
                        <w:rPr>
                          <w:rFonts w:cs="Arial"/>
                        </w:rPr>
                        <w:fldChar w:fldCharType="end"/>
                      </w:r>
                      <w:r w:rsidRPr="00405823">
                        <w:rPr>
                          <w:rFonts w:cs="Arial"/>
                        </w:rPr>
                        <w:t xml:space="preserve"> Connecting the Enclosure to the earth</w:t>
                      </w:r>
                    </w:p>
                  </w:txbxContent>
                </v:textbox>
              </v:shape>
            </w:pict>
          </mc:Fallback>
        </mc:AlternateContent>
      </w:r>
    </w:p>
    <w:p w14:paraId="528B636C" w14:textId="77777777" w:rsidR="00206197" w:rsidRPr="00475770" w:rsidRDefault="00206197" w:rsidP="00467A6B">
      <w:pPr>
        <w:sectPr w:rsidR="00206197" w:rsidRPr="00475770" w:rsidSect="00D26989">
          <w:pgSz w:w="8392" w:h="11907"/>
          <w:pgMar w:top="567" w:right="567" w:bottom="567" w:left="567" w:header="0" w:footer="340" w:gutter="0"/>
          <w:cols w:space="720"/>
          <w:docGrid w:linePitch="245"/>
        </w:sectPr>
      </w:pPr>
      <w:bookmarkStart w:id="943" w:name="5.6.4_Connect_the_AC_input_wires"/>
      <w:bookmarkStart w:id="944" w:name="_bookmark93"/>
      <w:bookmarkStart w:id="945" w:name="_Ref102747182"/>
      <w:bookmarkEnd w:id="943"/>
      <w:bookmarkEnd w:id="944"/>
    </w:p>
    <w:p w14:paraId="61786BED" w14:textId="2300444D" w:rsidR="00B47419" w:rsidRPr="00475770" w:rsidRDefault="00B47419" w:rsidP="00AF07D3">
      <w:pPr>
        <w:pStyle w:val="3"/>
        <w:spacing w:before="240"/>
      </w:pPr>
      <w:bookmarkStart w:id="946" w:name="_Toc106900425"/>
      <w:bookmarkStart w:id="947" w:name="_Toc106983297"/>
      <w:bookmarkStart w:id="948" w:name="_Toc131778962"/>
      <w:r w:rsidRPr="00475770">
        <w:lastRenderedPageBreak/>
        <w:t>Connect</w:t>
      </w:r>
      <w:r w:rsidR="008365C6" w:rsidRPr="00475770">
        <w:t>ing</w:t>
      </w:r>
      <w:r w:rsidRPr="00475770">
        <w:t xml:space="preserve"> the AC </w:t>
      </w:r>
      <w:r w:rsidR="00AF07D3" w:rsidRPr="00475770">
        <w:t>Input Wires</w:t>
      </w:r>
      <w:bookmarkEnd w:id="945"/>
      <w:bookmarkEnd w:id="946"/>
      <w:bookmarkEnd w:id="947"/>
      <w:bookmarkEnd w:id="948"/>
    </w:p>
    <w:p w14:paraId="5B22BD18" w14:textId="49483545" w:rsidR="008E6AD1" w:rsidRPr="00475770" w:rsidRDefault="008E6AD1" w:rsidP="007E10DC">
      <w:pPr>
        <w:pStyle w:val="a1"/>
      </w:pPr>
      <w:r w:rsidRPr="00475770">
        <w:t>To connect the AC input wires</w:t>
      </w:r>
    </w:p>
    <w:p w14:paraId="54C8A851" w14:textId="7CE6773A" w:rsidR="008E6AD1" w:rsidRPr="00475770" w:rsidRDefault="008E6AD1" w:rsidP="00195C05">
      <w:pPr>
        <w:pStyle w:val="a0"/>
        <w:numPr>
          <w:ilvl w:val="0"/>
          <w:numId w:val="33"/>
        </w:numPr>
      </w:pPr>
      <w:r w:rsidRPr="00475770">
        <w:t>Cut the wires N, L1, L2, and L3 to the correct length to reach the connectors on the AC fuse</w:t>
      </w:r>
      <w:r w:rsidR="00AD03F8" w:rsidRPr="00475770">
        <w:t xml:space="preserve"> copper </w:t>
      </w:r>
      <w:proofErr w:type="spellStart"/>
      <w:r w:rsidR="00AD03F8" w:rsidRPr="00475770">
        <w:t>busbar</w:t>
      </w:r>
      <w:proofErr w:type="spellEnd"/>
      <w:r w:rsidRPr="00475770">
        <w:t>.</w:t>
      </w:r>
    </w:p>
    <w:p w14:paraId="30EE0CFC" w14:textId="3A89519D" w:rsidR="008E6AD1" w:rsidRPr="00475770" w:rsidRDefault="008E6AD1" w:rsidP="00195C05">
      <w:pPr>
        <w:pStyle w:val="a0"/>
        <w:numPr>
          <w:ilvl w:val="0"/>
          <w:numId w:val="33"/>
        </w:numPr>
      </w:pPr>
      <w:r w:rsidRPr="00475770">
        <w:rPr>
          <w:rFonts w:hint="eastAsia"/>
        </w:rPr>
        <w:t>U</w:t>
      </w:r>
      <w:r w:rsidRPr="00475770">
        <w:t>se the wire stripper to remove</w:t>
      </w:r>
      <w:r w:rsidRPr="00195C05">
        <w:rPr>
          <w:color w:val="FF0000"/>
        </w:rPr>
        <w:t xml:space="preserve"> </w:t>
      </w:r>
      <w:r w:rsidRPr="00475770">
        <w:t>20 mm of the insulation from the end of the wires (or strip the wire if necessary). Make sure that the strip length is compatible with the cable lugs.</w:t>
      </w:r>
    </w:p>
    <w:p w14:paraId="3774E60E" w14:textId="6967CD72" w:rsidR="008E6AD1" w:rsidRPr="00475770" w:rsidRDefault="008E6AD1" w:rsidP="00195C05">
      <w:pPr>
        <w:pStyle w:val="a0"/>
        <w:numPr>
          <w:ilvl w:val="0"/>
          <w:numId w:val="33"/>
        </w:numPr>
      </w:pPr>
      <w:r w:rsidRPr="00475770">
        <w:t>Use the crimping tool to attach the cable lugs to the end of the wires.</w:t>
      </w:r>
    </w:p>
    <w:p w14:paraId="1AAA7E01" w14:textId="18DAB575" w:rsidR="008E6AD1" w:rsidRPr="00475770" w:rsidRDefault="00AD03F8" w:rsidP="00195C05">
      <w:pPr>
        <w:pStyle w:val="a0"/>
        <w:numPr>
          <w:ilvl w:val="0"/>
          <w:numId w:val="33"/>
        </w:numPr>
      </w:pPr>
      <w:r w:rsidRPr="00475770">
        <w:t xml:space="preserve">Use the fasteners </w:t>
      </w:r>
      <w:r w:rsidR="008E6AD1" w:rsidRPr="00475770">
        <w:t>to attach the wires to the connectors:</w:t>
      </w:r>
    </w:p>
    <w:p w14:paraId="19B0BAD1" w14:textId="6BDEEF41" w:rsidR="008E6AD1" w:rsidRPr="00475770" w:rsidRDefault="008E6AD1" w:rsidP="00195C05">
      <w:pPr>
        <w:pStyle w:val="ItemListinSeq"/>
        <w:spacing w:before="48" w:after="48"/>
      </w:pPr>
      <w:r w:rsidRPr="00475770">
        <w:rPr>
          <w:rFonts w:hint="eastAsia"/>
        </w:rPr>
        <w:t>L</w:t>
      </w:r>
      <w:r w:rsidR="00AD03F8" w:rsidRPr="00475770">
        <w:t>1 wire to the connector A</w:t>
      </w:r>
    </w:p>
    <w:p w14:paraId="2BFB9E39" w14:textId="031413F1" w:rsidR="008E6AD1" w:rsidRPr="00475770" w:rsidRDefault="00AD03F8" w:rsidP="00195C05">
      <w:pPr>
        <w:pStyle w:val="ItemListinSeq"/>
        <w:spacing w:before="48" w:after="48"/>
      </w:pPr>
      <w:r w:rsidRPr="00475770">
        <w:t>L2 wire to the connector B</w:t>
      </w:r>
    </w:p>
    <w:p w14:paraId="5E0FD620" w14:textId="77777777" w:rsidR="000409DB" w:rsidRPr="00475770" w:rsidRDefault="00AD03F8" w:rsidP="00195C05">
      <w:pPr>
        <w:pStyle w:val="ItemListinSeq"/>
        <w:spacing w:before="48" w:after="48"/>
      </w:pPr>
      <w:r w:rsidRPr="00475770">
        <w:t>L3 wire to the connector C</w:t>
      </w:r>
    </w:p>
    <w:p w14:paraId="23B19583" w14:textId="2AD6D720" w:rsidR="00AD03F8" w:rsidRPr="00475770" w:rsidRDefault="00FB2499" w:rsidP="00195C05">
      <w:pPr>
        <w:pStyle w:val="ItemListinSeq"/>
        <w:spacing w:before="48" w:after="48"/>
      </w:pPr>
      <w:r w:rsidRPr="00475770">
        <w:rPr>
          <w:noProof/>
        </w:rPr>
        <mc:AlternateContent>
          <mc:Choice Requires="wps">
            <w:drawing>
              <wp:anchor distT="0" distB="0" distL="114300" distR="114300" simplePos="0" relativeHeight="252749824" behindDoc="0" locked="0" layoutInCell="1" allowOverlap="1" wp14:anchorId="7FC1B33C" wp14:editId="021DE91E">
                <wp:simplePos x="0" y="0"/>
                <wp:positionH relativeFrom="margin">
                  <wp:align>center</wp:align>
                </wp:positionH>
                <wp:positionV relativeFrom="paragraph">
                  <wp:posOffset>2816860</wp:posOffset>
                </wp:positionV>
                <wp:extent cx="3959860" cy="635"/>
                <wp:effectExtent l="0" t="0" r="2540" b="0"/>
                <wp:wrapTopAndBottom/>
                <wp:docPr id="23" name="文本框 23"/>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a:effectLst/>
                      </wps:spPr>
                      <wps:txbx>
                        <w:txbxContent>
                          <w:p w14:paraId="28E1FB63" w14:textId="54F85903" w:rsidR="005E61E0" w:rsidRPr="00FB2499" w:rsidRDefault="005E61E0" w:rsidP="00FB2499">
                            <w:pPr>
                              <w:pStyle w:val="af1"/>
                              <w:rPr>
                                <w:rFonts w:cs="Arial"/>
                                <w:b w:val="0"/>
                                <w:bCs/>
                                <w:i w:val="0"/>
                                <w:sz w:val="16"/>
                                <w:szCs w:val="18"/>
                              </w:rPr>
                            </w:pPr>
                            <w:r w:rsidRPr="00FB2499">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715901">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715901">
                              <w:rPr>
                                <w:rFonts w:cs="Arial"/>
                                <w:noProof/>
                              </w:rPr>
                              <w:t>14</w:t>
                            </w:r>
                            <w:r w:rsidR="00F1496B">
                              <w:rPr>
                                <w:rFonts w:cs="Arial"/>
                              </w:rPr>
                              <w:fldChar w:fldCharType="end"/>
                            </w:r>
                            <w:r w:rsidRPr="004B5F9E">
                              <w:rPr>
                                <w:rFonts w:cs="Arial"/>
                              </w:rPr>
                              <w:t xml:space="preserve"> </w:t>
                            </w:r>
                            <w:r w:rsidRPr="00FB2499">
                              <w:rPr>
                                <w:rFonts w:cs="Arial"/>
                              </w:rPr>
                              <w:t>Connecting the AC Input Wires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C1B33C" id="文本框 23" o:spid="_x0000_s1041" type="#_x0000_t202" style="position:absolute;left:0;text-align:left;margin-left:0;margin-top:221.8pt;width:311.8pt;height:.05pt;z-index:252749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" stroked="f">
                <v:textbox style="mso-fit-shape-to-text:t" inset="0,0,0,0">
                  <w:txbxContent>
                    <w:p w14:paraId="28E1FB63" w14:textId="54F85903" w:rsidR="005E61E0" w:rsidRPr="00FB2499" w:rsidRDefault="005E61E0" w:rsidP="00FB2499">
                      <w:pPr>
                        <w:pStyle w:val="af1"/>
                        <w:rPr>
                          <w:rFonts w:cs="Arial"/>
                          <w:b w:val="0"/>
                          <w:bCs/>
                          <w:i w:val="0"/>
                          <w:sz w:val="16"/>
                          <w:szCs w:val="18"/>
                        </w:rPr>
                      </w:pPr>
                      <w:r w:rsidRPr="00FB2499">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715901">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715901">
                        <w:rPr>
                          <w:rFonts w:cs="Arial"/>
                          <w:noProof/>
                        </w:rPr>
                        <w:t>14</w:t>
                      </w:r>
                      <w:r w:rsidR="00F1496B">
                        <w:rPr>
                          <w:rFonts w:cs="Arial"/>
                        </w:rPr>
                        <w:fldChar w:fldCharType="end"/>
                      </w:r>
                      <w:r w:rsidRPr="004B5F9E">
                        <w:rPr>
                          <w:rFonts w:cs="Arial"/>
                        </w:rPr>
                        <w:t xml:space="preserve"> </w:t>
                      </w:r>
                      <w:r w:rsidRPr="00FB2499">
                        <w:rPr>
                          <w:rFonts w:cs="Arial"/>
                        </w:rPr>
                        <w:t>Connecting the AC Input Wires</w:t>
                      </w:r>
                    </w:p>
                  </w:txbxContent>
                </v:textbox>
                <w10:wrap type="topAndBottom" anchorx="margin"/>
              </v:shape>
            </w:pict>
          </mc:Fallback>
        </mc:AlternateContent>
      </w:r>
      <w:r w:rsidR="000409DB" w:rsidRPr="00475770">
        <w:rPr>
          <w:rFonts w:eastAsiaTheme="minorEastAsia"/>
        </w:rPr>
        <w:t>N</w:t>
      </w:r>
      <w:r w:rsidR="007645EA" w:rsidRPr="00475770">
        <w:rPr>
          <w:noProof/>
        </w:rPr>
        <w:drawing>
          <wp:anchor distT="0" distB="0" distL="114300" distR="114300" simplePos="0" relativeHeight="252605440" behindDoc="0" locked="0" layoutInCell="1" allowOverlap="1" wp14:anchorId="4F6119A2" wp14:editId="0F07A51E">
            <wp:simplePos x="0" y="0"/>
            <wp:positionH relativeFrom="column">
              <wp:posOffset>262890</wp:posOffset>
            </wp:positionH>
            <wp:positionV relativeFrom="paragraph">
              <wp:posOffset>221426</wp:posOffset>
            </wp:positionV>
            <wp:extent cx="3960000" cy="2481637"/>
            <wp:effectExtent l="0" t="0" r="2540" b="0"/>
            <wp:wrapTopAndBottom/>
            <wp:docPr id="473" name="图片 473" descr="C:\Users\A21252\Desktop\On-going\20220421-120kW欧标直流桩\图片\AC input-编辑.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21252\Desktop\On-going\20220421-120kW欧标直流桩\图片\AC input-编辑.png"/>
                    <pic:cNvPicPr>
                      <a:picLocks noChangeAspect="1" noChangeArrowheads="1"/>
                    </pic:cNvPicPr>
                  </pic:nvPicPr>
                  <pic:blipFill>
                    <a:blip r:embed="rId60" cstate="print">
                      <a:grayscl/>
                      <a:extLst>
                        <a:ext uri="{28A0092B-C50C-407E-A947-70E740481C1C}">
                          <a14:useLocalDpi xmlns:a14="http://schemas.microsoft.com/office/drawing/2010/main" val="0"/>
                        </a:ext>
                      </a:extLst>
                    </a:blip>
                    <a:srcRect/>
                    <a:stretch>
                      <a:fillRect/>
                    </a:stretch>
                  </pic:blipFill>
                  <pic:spPr bwMode="auto">
                    <a:xfrm>
                      <a:off x="0" y="0"/>
                      <a:ext cx="3960000" cy="248163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9DB" w:rsidRPr="00475770">
        <w:rPr>
          <w:rFonts w:eastAsiaTheme="minorEastAsia"/>
        </w:rPr>
        <w:t xml:space="preserve"> </w:t>
      </w:r>
      <w:r w:rsidR="00AD03F8" w:rsidRPr="00475770">
        <w:t>wire to the connector D</w:t>
      </w:r>
    </w:p>
    <w:p w14:paraId="49061BCC" w14:textId="02C80709" w:rsidR="008E6AD1" w:rsidRPr="00475770" w:rsidRDefault="008E6AD1" w:rsidP="00195C05">
      <w:pPr>
        <w:pStyle w:val="a0"/>
        <w:numPr>
          <w:ilvl w:val="0"/>
          <w:numId w:val="33"/>
        </w:numPr>
      </w:pPr>
      <w:r w:rsidRPr="00475770">
        <w:t>Tighten the fasteners to the correct torque.</w:t>
      </w:r>
    </w:p>
    <w:p w14:paraId="4440A7F1" w14:textId="4EC29F76" w:rsidR="00184E17" w:rsidRPr="00475770" w:rsidRDefault="00B25860" w:rsidP="00D377F5">
      <w:pPr>
        <w:pStyle w:val="NOTE0"/>
      </w:pPr>
      <w:r w:rsidRPr="00475770">
        <w:rPr>
          <w:noProof/>
        </w:rPr>
        <w:drawing>
          <wp:anchor distT="0" distB="0" distL="114300" distR="114300" simplePos="0" relativeHeight="252518400" behindDoc="0" locked="0" layoutInCell="1" allowOverlap="1" wp14:anchorId="7C400438" wp14:editId="5FB30143">
            <wp:simplePos x="0" y="0"/>
            <wp:positionH relativeFrom="margin">
              <wp:align>left</wp:align>
            </wp:positionH>
            <wp:positionV relativeFrom="paragraph">
              <wp:posOffset>19580</wp:posOffset>
            </wp:positionV>
            <wp:extent cx="143510" cy="143510"/>
            <wp:effectExtent l="0" t="0" r="8890" b="8890"/>
            <wp:wrapNone/>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184E17" w:rsidRPr="00475770">
        <w:t>NOTE</w:t>
      </w:r>
    </w:p>
    <w:p w14:paraId="05C480CE" w14:textId="6F789B1A" w:rsidR="00184E17" w:rsidRPr="00475770" w:rsidRDefault="00184E17" w:rsidP="00B25860">
      <w:pPr>
        <w:pStyle w:val="NOTE"/>
        <w:numPr>
          <w:ilvl w:val="0"/>
          <w:numId w:val="52"/>
        </w:numPr>
        <w:ind w:left="704"/>
        <w:rPr>
          <w:i/>
        </w:rPr>
      </w:pPr>
      <w:r w:rsidRPr="00475770">
        <w:rPr>
          <w:snapToGrid w:val="0"/>
        </w:rPr>
        <w:t>We recommend to use the torque 20.5 ± 2.5 Nm.</w:t>
      </w:r>
    </w:p>
    <w:p w14:paraId="7975AF67" w14:textId="5E8E1528" w:rsidR="00E93887" w:rsidRPr="00475770" w:rsidRDefault="00E93887" w:rsidP="00B25860">
      <w:pPr>
        <w:pStyle w:val="NOTE"/>
        <w:numPr>
          <w:ilvl w:val="0"/>
          <w:numId w:val="52"/>
        </w:numPr>
        <w:ind w:left="704"/>
        <w:rPr>
          <w:i/>
        </w:rPr>
      </w:pPr>
      <w:r w:rsidRPr="00475770">
        <w:t>Required cable slack for the AC input cable (measured from the top of the foundation) is 600 mm (23.62").</w:t>
      </w:r>
    </w:p>
    <w:p w14:paraId="7A5ED9DB" w14:textId="77777777" w:rsidR="008E6AD1" w:rsidRPr="00475770" w:rsidRDefault="008E6AD1" w:rsidP="00195C05">
      <w:pPr>
        <w:pStyle w:val="a0"/>
        <w:numPr>
          <w:ilvl w:val="0"/>
          <w:numId w:val="33"/>
        </w:numPr>
      </w:pPr>
      <w:r w:rsidRPr="00475770">
        <w:t>Use cable ties to bundle the wires in two or three places.</w:t>
      </w:r>
    </w:p>
    <w:p w14:paraId="23D893CE" w14:textId="76510FDF" w:rsidR="008E6AD1" w:rsidRPr="00475770" w:rsidRDefault="008E6AD1" w:rsidP="00195C05">
      <w:pPr>
        <w:pStyle w:val="a0"/>
        <w:numPr>
          <w:ilvl w:val="0"/>
          <w:numId w:val="33"/>
        </w:numPr>
      </w:pPr>
      <w:r w:rsidRPr="00475770">
        <w:t xml:space="preserve">If the conduit opening was not sealed as part of the site preparation process, </w:t>
      </w:r>
      <w:r w:rsidRPr="00475770">
        <w:lastRenderedPageBreak/>
        <w:t>seal it using duct seal.</w:t>
      </w:r>
    </w:p>
    <w:p w14:paraId="49E9CBB0" w14:textId="77777777" w:rsidR="00F31F0E" w:rsidRPr="00475770" w:rsidRDefault="00F31F0E" w:rsidP="00195C05">
      <w:pPr>
        <w:pStyle w:val="EN"/>
      </w:pPr>
      <w:r w:rsidRPr="00475770">
        <w:t>I</w:t>
      </w:r>
      <w:r w:rsidRPr="00475770">
        <w:rPr>
          <w:rFonts w:hint="eastAsia"/>
        </w:rPr>
        <w:t>f</w:t>
      </w:r>
      <w:r w:rsidRPr="00475770">
        <w:t xml:space="preserve"> needed, connect two AC input wires of the same type to each connector as shown below:</w:t>
      </w:r>
    </w:p>
    <w:p w14:paraId="35F89B42" w14:textId="77777777" w:rsidR="00FB2499" w:rsidRPr="00475770" w:rsidRDefault="00405823" w:rsidP="004B5F9E">
      <w:pPr>
        <w:pStyle w:val="EN"/>
        <w:spacing w:line="480" w:lineRule="auto"/>
        <w:jc w:val="center"/>
      </w:pPr>
      <w:r w:rsidRPr="00475770">
        <w:rPr>
          <w:noProof/>
        </w:rPr>
        <w:drawing>
          <wp:inline distT="0" distB="0" distL="0" distR="0" wp14:anchorId="79369563" wp14:editId="2BFF5CFE">
            <wp:extent cx="3130905" cy="2265138"/>
            <wp:effectExtent l="0" t="0" r="0" b="1905"/>
            <wp:docPr id="460" name="图片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AC进线接线图(1).jpg"/>
                    <pic:cNvPicPr/>
                  </pic:nvPicPr>
                  <pic:blipFill>
                    <a:blip r:embed="rId61">
                      <a:extLst>
                        <a:ext uri="{BEBA8EAE-BF5A-486C-A8C5-ECC9F3942E4B}">
                          <a14:imgProps xmlns:a14="http://schemas.microsoft.com/office/drawing/2010/main">
                            <a14:imgLayer r:embed="rId6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168566" cy="2292385"/>
                    </a:xfrm>
                    <a:prstGeom prst="rect">
                      <a:avLst/>
                    </a:prstGeom>
                  </pic:spPr>
                </pic:pic>
              </a:graphicData>
            </a:graphic>
          </wp:inline>
        </w:drawing>
      </w:r>
    </w:p>
    <w:p w14:paraId="5BC50205" w14:textId="4CDE141C" w:rsidR="00F62A87" w:rsidRPr="00475770" w:rsidRDefault="00FB2499" w:rsidP="00FB2499">
      <w:pPr>
        <w:pStyle w:val="af1"/>
        <w:rPr>
          <w:rFonts w:eastAsiaTheme="minorEastAsia" w:cs="Arial"/>
          <w:b w:val="0"/>
          <w:i w:val="0"/>
        </w:rPr>
      </w:pPr>
      <w:r w:rsidRPr="00475770">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715901">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715901">
        <w:rPr>
          <w:rFonts w:cs="Arial"/>
          <w:noProof/>
        </w:rPr>
        <w:t>15</w:t>
      </w:r>
      <w:r w:rsidR="00F1496B">
        <w:rPr>
          <w:rFonts w:cs="Arial"/>
        </w:rPr>
        <w:fldChar w:fldCharType="end"/>
      </w:r>
      <w:r w:rsidRPr="00475770">
        <w:rPr>
          <w:rFonts w:cs="Arial"/>
        </w:rPr>
        <w:t xml:space="preserve"> Connecting the Two AC Input Wires</w:t>
      </w:r>
    </w:p>
    <w:p w14:paraId="5EB741C6" w14:textId="7479D324" w:rsidR="00CC5537" w:rsidRPr="00475770" w:rsidRDefault="00CC5537" w:rsidP="00CC5537">
      <w:pPr>
        <w:pStyle w:val="3"/>
        <w:spacing w:before="240"/>
      </w:pPr>
      <w:bookmarkStart w:id="949" w:name="5.6.5_Connect_the_Ethernet_cable"/>
      <w:bookmarkStart w:id="950" w:name="_bookmark94"/>
      <w:bookmarkStart w:id="951" w:name="_Ref102747191"/>
      <w:bookmarkStart w:id="952" w:name="_Toc106900426"/>
      <w:bookmarkStart w:id="953" w:name="_Toc106983298"/>
      <w:bookmarkStart w:id="954" w:name="_Toc131778963"/>
      <w:bookmarkStart w:id="955" w:name="_Toc102658002"/>
      <w:bookmarkStart w:id="956" w:name="_Ref102753151"/>
      <w:bookmarkStart w:id="957" w:name="_Ref101960726"/>
      <w:bookmarkEnd w:id="949"/>
      <w:bookmarkEnd w:id="950"/>
      <w:r w:rsidRPr="00475770">
        <w:t>Connecting the Ethernet Cable</w:t>
      </w:r>
      <w:bookmarkEnd w:id="951"/>
      <w:bookmarkEnd w:id="952"/>
      <w:bookmarkEnd w:id="953"/>
      <w:bookmarkEnd w:id="954"/>
    </w:p>
    <w:p w14:paraId="60C8D83B" w14:textId="047CC5DB" w:rsidR="00EF1293" w:rsidRPr="00475770" w:rsidRDefault="00CC5537" w:rsidP="00195C05">
      <w:pPr>
        <w:pStyle w:val="EN"/>
      </w:pPr>
      <w:r w:rsidRPr="00475770">
        <w:t xml:space="preserve">Connect the Ethernet cable to one of the RJ45 </w:t>
      </w:r>
      <w:r w:rsidR="00206197" w:rsidRPr="00475770">
        <w:t>port</w:t>
      </w:r>
      <w:r w:rsidR="00E659CB" w:rsidRPr="00475770">
        <w:t>s</w:t>
      </w:r>
      <w:r w:rsidRPr="00475770">
        <w:t>.</w:t>
      </w:r>
    </w:p>
    <w:p w14:paraId="7957EBF0" w14:textId="0E2538A6" w:rsidR="00ED4F64" w:rsidRPr="00475770" w:rsidRDefault="00ED4F64" w:rsidP="00195C05">
      <w:pPr>
        <w:pStyle w:val="FigureTittle"/>
        <w:spacing w:line="480" w:lineRule="auto"/>
      </w:pPr>
      <w:r w:rsidRPr="00475770">
        <w:rPr>
          <w:noProof/>
        </w:rPr>
        <w:drawing>
          <wp:inline distT="0" distB="0" distL="0" distR="0" wp14:anchorId="7A572659" wp14:editId="5CF33DE5">
            <wp:extent cx="3123590" cy="2333718"/>
            <wp:effectExtent l="0" t="0" r="635" b="9525"/>
            <wp:docPr id="495" name="图片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120kW机柜网线连接示意图.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56364" cy="2358204"/>
                    </a:xfrm>
                    <a:prstGeom prst="rect">
                      <a:avLst/>
                    </a:prstGeom>
                  </pic:spPr>
                </pic:pic>
              </a:graphicData>
            </a:graphic>
          </wp:inline>
        </w:drawing>
      </w:r>
    </w:p>
    <w:p w14:paraId="1FC9E8DF" w14:textId="291AAC60" w:rsidR="001144F4" w:rsidRPr="00AF79CA" w:rsidRDefault="00FB2499" w:rsidP="00AF79CA">
      <w:pPr>
        <w:pStyle w:val="FigureTittle"/>
        <w:rPr>
          <w:rFonts w:eastAsiaTheme="minorEastAsia"/>
        </w:rPr>
      </w:pPr>
      <w:r w:rsidRPr="00475770">
        <w:rPr>
          <w:noProof/>
        </w:rPr>
        <mc:AlternateContent>
          <mc:Choice Requires="wps">
            <w:drawing>
              <wp:anchor distT="0" distB="0" distL="114300" distR="114300" simplePos="0" relativeHeight="252751872" behindDoc="0" locked="0" layoutInCell="1" allowOverlap="1" wp14:anchorId="7A4EE407" wp14:editId="327062D9">
                <wp:simplePos x="0" y="0"/>
                <wp:positionH relativeFrom="margin">
                  <wp:posOffset>126588</wp:posOffset>
                </wp:positionH>
                <wp:positionV relativeFrom="paragraph">
                  <wp:posOffset>5080</wp:posOffset>
                </wp:positionV>
                <wp:extent cx="4309110" cy="635"/>
                <wp:effectExtent l="0" t="0" r="0" b="0"/>
                <wp:wrapNone/>
                <wp:docPr id="46" name="文本框 46"/>
                <wp:cNvGraphicFramePr/>
                <a:graphic xmlns:a="http://schemas.openxmlformats.org/drawingml/2006/main">
                  <a:graphicData uri="http://schemas.microsoft.com/office/word/2010/wordprocessingShape">
                    <wps:wsp>
                      <wps:cNvSpPr txBox="1"/>
                      <wps:spPr>
                        <a:xfrm>
                          <a:off x="0" y="0"/>
                          <a:ext cx="4309110" cy="635"/>
                        </a:xfrm>
                        <a:prstGeom prst="rect">
                          <a:avLst/>
                        </a:prstGeom>
                        <a:solidFill>
                          <a:prstClr val="white"/>
                        </a:solidFill>
                        <a:ln>
                          <a:noFill/>
                        </a:ln>
                        <a:effectLst/>
                      </wps:spPr>
                      <wps:txbx>
                        <w:txbxContent>
                          <w:p w14:paraId="64E720F0" w14:textId="4CADEF9E" w:rsidR="005E61E0" w:rsidRPr="00FB2499" w:rsidRDefault="005E61E0" w:rsidP="00FB2499">
                            <w:pPr>
                              <w:pStyle w:val="af1"/>
                              <w:rPr>
                                <w:rFonts w:eastAsia="微软雅黑" w:cs="Arial"/>
                                <w:b w:val="0"/>
                                <w:i w:val="0"/>
                                <w:noProof/>
                                <w:sz w:val="16"/>
                                <w:szCs w:val="18"/>
                              </w:rPr>
                            </w:pPr>
                            <w:r w:rsidRPr="00FB2499">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715901">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715901">
                              <w:rPr>
                                <w:rFonts w:cs="Arial"/>
                                <w:noProof/>
                              </w:rPr>
                              <w:t>16</w:t>
                            </w:r>
                            <w:r w:rsidR="00F1496B">
                              <w:rPr>
                                <w:rFonts w:cs="Arial"/>
                              </w:rPr>
                              <w:fldChar w:fldCharType="end"/>
                            </w:r>
                            <w:r w:rsidRPr="00FB2499">
                              <w:rPr>
                                <w:rFonts w:cs="Arial"/>
                              </w:rPr>
                              <w:t xml:space="preserve"> Connecting the Ethernet Cable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EE407" id="文本框 46" o:spid="_x0000_s1042" type="#_x0000_t202" style="position:absolute;left:0;text-align:left;margin-left:9.95pt;margin-top:.4pt;width:339.3pt;height:.05pt;z-index:25275187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" stroked="f">
                <v:textbox style="mso-fit-shape-to-text:t" inset="0,0,0,0">
                  <w:txbxContent>
                    <w:p w14:paraId="64E720F0" w14:textId="4CADEF9E" w:rsidR="005E61E0" w:rsidRPr="00FB2499" w:rsidRDefault="005E61E0" w:rsidP="00FB2499">
                      <w:pPr>
                        <w:pStyle w:val="af1"/>
                        <w:rPr>
                          <w:rFonts w:eastAsia="微软雅黑" w:cs="Arial"/>
                          <w:b w:val="0"/>
                          <w:i w:val="0"/>
                          <w:noProof/>
                          <w:sz w:val="16"/>
                          <w:szCs w:val="18"/>
                        </w:rPr>
                      </w:pPr>
                      <w:r w:rsidRPr="00FB2499">
                        <w:rPr>
                          <w:rFonts w:cs="Arial"/>
                        </w:rPr>
                        <w:t xml:space="preserve">Figure </w:t>
                      </w:r>
                      <w:r w:rsidR="00F1496B">
                        <w:rPr>
                          <w:rFonts w:cs="Arial"/>
                        </w:rPr>
                        <w:fldChar w:fldCharType="begin"/>
                      </w:r>
                      <w:r w:rsidR="00F1496B">
                        <w:rPr>
                          <w:rFonts w:cs="Arial"/>
                        </w:rPr>
                        <w:instrText xml:space="preserve"> STYLEREF 1 \s </w:instrText>
                      </w:r>
                      <w:r w:rsidR="00F1496B">
                        <w:rPr>
                          <w:rFonts w:cs="Arial"/>
                        </w:rPr>
                        <w:fldChar w:fldCharType="separate"/>
                      </w:r>
                      <w:r w:rsidR="00715901">
                        <w:rPr>
                          <w:rFonts w:cs="Arial"/>
                          <w:noProof/>
                        </w:rPr>
                        <w:t>5</w:t>
                      </w:r>
                      <w:r w:rsidR="00F1496B">
                        <w:rPr>
                          <w:rFonts w:cs="Arial"/>
                        </w:rPr>
                        <w:fldChar w:fldCharType="end"/>
                      </w:r>
                      <w:r w:rsidR="00F1496B">
                        <w:rPr>
                          <w:rFonts w:cs="Arial"/>
                        </w:rPr>
                        <w:noBreakHyphen/>
                      </w:r>
                      <w:r w:rsidR="00F1496B">
                        <w:rPr>
                          <w:rFonts w:cs="Arial"/>
                        </w:rPr>
                        <w:fldChar w:fldCharType="begin"/>
                      </w:r>
                      <w:r w:rsidR="00F1496B">
                        <w:rPr>
                          <w:rFonts w:cs="Arial"/>
                        </w:rPr>
                        <w:instrText xml:space="preserve"> SEQ Figure \* ARABIC \s 1 </w:instrText>
                      </w:r>
                      <w:r w:rsidR="00F1496B">
                        <w:rPr>
                          <w:rFonts w:cs="Arial"/>
                        </w:rPr>
                        <w:fldChar w:fldCharType="separate"/>
                      </w:r>
                      <w:r w:rsidR="00715901">
                        <w:rPr>
                          <w:rFonts w:cs="Arial"/>
                          <w:noProof/>
                        </w:rPr>
                        <w:t>16</w:t>
                      </w:r>
                      <w:r w:rsidR="00F1496B">
                        <w:rPr>
                          <w:rFonts w:cs="Arial"/>
                        </w:rPr>
                        <w:fldChar w:fldCharType="end"/>
                      </w:r>
                      <w:r w:rsidRPr="00FB2499">
                        <w:rPr>
                          <w:rFonts w:cs="Arial"/>
                        </w:rPr>
                        <w:t xml:space="preserve"> Connecting the Ethernet Cable</w:t>
                      </w:r>
                    </w:p>
                  </w:txbxContent>
                </v:textbox>
                <w10:wrap anchorx="margin"/>
              </v:shape>
            </w:pict>
          </mc:Fallback>
        </mc:AlternateContent>
      </w:r>
    </w:p>
    <w:p w14:paraId="54B060CA" w14:textId="37E597F2" w:rsidR="008A73C9" w:rsidRDefault="00195C05" w:rsidP="00195C05">
      <w:pPr>
        <w:pStyle w:val="3"/>
        <w:spacing w:before="240"/>
      </w:pPr>
      <w:bookmarkStart w:id="958" w:name="_Toc131778964"/>
      <w:r>
        <w:rPr>
          <w:rFonts w:hint="eastAsia"/>
        </w:rPr>
        <w:lastRenderedPageBreak/>
        <w:t>Install</w:t>
      </w:r>
      <w:r>
        <w:t>ing SIM Card</w:t>
      </w:r>
      <w:bookmarkEnd w:id="958"/>
    </w:p>
    <w:p w14:paraId="7E03027E" w14:textId="189ADBF1" w:rsidR="00195C05" w:rsidRDefault="00AF79CA" w:rsidP="00195C05">
      <w:pPr>
        <w:pStyle w:val="ad"/>
        <w:numPr>
          <w:ilvl w:val="0"/>
          <w:numId w:val="59"/>
        </w:numPr>
      </w:pPr>
      <w:r>
        <w:t>Press the button (A) to eject the SIM card tray</w:t>
      </w:r>
      <w:r w:rsidR="00195C05">
        <w:t>.</w:t>
      </w:r>
    </w:p>
    <w:p w14:paraId="1AFAA64F" w14:textId="3296E30B" w:rsidR="00195C05" w:rsidRDefault="00AF79CA" w:rsidP="00195C05">
      <w:pPr>
        <w:pStyle w:val="ad"/>
        <w:numPr>
          <w:ilvl w:val="0"/>
          <w:numId w:val="59"/>
        </w:numPr>
      </w:pPr>
      <w:r>
        <w:t>Insert</w:t>
      </w:r>
      <w:r w:rsidR="004B5F9E">
        <w:t xml:space="preserve"> the SIM card in</w:t>
      </w:r>
      <w:r>
        <w:t>to the tray. Ensure the card is placed correctly</w:t>
      </w:r>
      <w:r w:rsidR="00195C05">
        <w:t>.</w:t>
      </w:r>
    </w:p>
    <w:p w14:paraId="6190F170" w14:textId="3183D1F7" w:rsidR="00AF79CA" w:rsidRDefault="00AF79CA" w:rsidP="00195C05">
      <w:pPr>
        <w:pStyle w:val="ad"/>
        <w:numPr>
          <w:ilvl w:val="0"/>
          <w:numId w:val="59"/>
        </w:numPr>
      </w:pPr>
      <w:r>
        <w:t>Push the card tray into the slot.</w:t>
      </w:r>
    </w:p>
    <w:p w14:paraId="090CD96C" w14:textId="77777777" w:rsidR="004B5F9E" w:rsidRDefault="004B5F9E" w:rsidP="004B5F9E">
      <w:pPr>
        <w:keepNext/>
        <w:spacing w:line="480" w:lineRule="auto"/>
        <w:jc w:val="center"/>
      </w:pPr>
      <w:r>
        <w:rPr>
          <w:rFonts w:hint="eastAsia"/>
          <w:noProof/>
        </w:rPr>
        <w:drawing>
          <wp:inline distT="0" distB="0" distL="0" distR="0" wp14:anchorId="5878545D" wp14:editId="1F5E484A">
            <wp:extent cx="4029813" cy="3886069"/>
            <wp:effectExtent l="0" t="0" r="8890" b="635"/>
            <wp:docPr id="502" name="图片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安装SIM卡.png"/>
                    <pic:cNvPicPr/>
                  </pic:nvPicPr>
                  <pic:blipFill>
                    <a:blip r:embed="rId64">
                      <a:extLst>
                        <a:ext uri="{28A0092B-C50C-407E-A947-70E740481C1C}">
                          <a14:useLocalDpi xmlns:a14="http://schemas.microsoft.com/office/drawing/2010/main" val="0"/>
                        </a:ext>
                      </a:extLst>
                    </a:blip>
                    <a:stretch>
                      <a:fillRect/>
                    </a:stretch>
                  </pic:blipFill>
                  <pic:spPr bwMode="auto">
                    <a:xfrm>
                      <a:off x="0" y="0"/>
                      <a:ext cx="4029813" cy="3886069"/>
                    </a:xfrm>
                    <a:prstGeom prst="rect">
                      <a:avLst/>
                    </a:prstGeom>
                    <a:ln>
                      <a:noFill/>
                    </a:ln>
                    <a:extLst>
                      <a:ext uri="{53640926-AAD7-44D8-BBD7-CCE9431645EC}">
                        <a14:shadowObscured xmlns:a14="http://schemas.microsoft.com/office/drawing/2010/main"/>
                      </a:ext>
                    </a:extLst>
                  </pic:spPr>
                </pic:pic>
              </a:graphicData>
            </a:graphic>
          </wp:inline>
        </w:drawing>
      </w:r>
    </w:p>
    <w:p w14:paraId="7E9F52BD" w14:textId="4DDB8F20" w:rsidR="004B5F9E" w:rsidRPr="004B5F9E" w:rsidRDefault="004B5F9E" w:rsidP="004B5F9E">
      <w:pPr>
        <w:pStyle w:val="af1"/>
        <w:rPr>
          <w:rFonts w:cs="Arial"/>
          <w:szCs w:val="18"/>
        </w:rPr>
      </w:pPr>
      <w:r w:rsidRPr="004B5F9E">
        <w:rPr>
          <w:rFonts w:cs="Arial"/>
          <w:szCs w:val="18"/>
        </w:rPr>
        <w:t xml:space="preserve">Figure </w:t>
      </w:r>
      <w:r w:rsidR="00F1496B">
        <w:rPr>
          <w:rFonts w:cs="Arial"/>
          <w:szCs w:val="18"/>
        </w:rPr>
        <w:fldChar w:fldCharType="begin"/>
      </w:r>
      <w:r w:rsidR="00F1496B">
        <w:rPr>
          <w:rFonts w:cs="Arial"/>
          <w:szCs w:val="18"/>
        </w:rPr>
        <w:instrText xml:space="preserve"> STYLEREF 1 \s </w:instrText>
      </w:r>
      <w:r w:rsidR="00F1496B">
        <w:rPr>
          <w:rFonts w:cs="Arial"/>
          <w:szCs w:val="18"/>
        </w:rPr>
        <w:fldChar w:fldCharType="separate"/>
      </w:r>
      <w:r w:rsidR="00715901">
        <w:rPr>
          <w:rFonts w:cs="Arial"/>
          <w:noProof/>
          <w:szCs w:val="18"/>
        </w:rPr>
        <w:t>5</w:t>
      </w:r>
      <w:r w:rsidR="00F1496B">
        <w:rPr>
          <w:rFonts w:cs="Arial"/>
          <w:szCs w:val="18"/>
        </w:rPr>
        <w:fldChar w:fldCharType="end"/>
      </w:r>
      <w:r w:rsidR="00F1496B">
        <w:rPr>
          <w:rFonts w:cs="Arial"/>
          <w:szCs w:val="18"/>
        </w:rPr>
        <w:noBreakHyphen/>
      </w:r>
      <w:r w:rsidR="00F1496B">
        <w:rPr>
          <w:rFonts w:cs="Arial"/>
          <w:szCs w:val="18"/>
        </w:rPr>
        <w:fldChar w:fldCharType="begin"/>
      </w:r>
      <w:r w:rsidR="00F1496B">
        <w:rPr>
          <w:rFonts w:cs="Arial"/>
          <w:szCs w:val="18"/>
        </w:rPr>
        <w:instrText xml:space="preserve"> SEQ Figure \* ARABIC \s 1 </w:instrText>
      </w:r>
      <w:r w:rsidR="00F1496B">
        <w:rPr>
          <w:rFonts w:cs="Arial"/>
          <w:szCs w:val="18"/>
        </w:rPr>
        <w:fldChar w:fldCharType="separate"/>
      </w:r>
      <w:r w:rsidR="00715901">
        <w:rPr>
          <w:rFonts w:cs="Arial"/>
          <w:noProof/>
          <w:szCs w:val="18"/>
        </w:rPr>
        <w:t>17</w:t>
      </w:r>
      <w:r w:rsidR="00F1496B">
        <w:rPr>
          <w:rFonts w:cs="Arial"/>
          <w:szCs w:val="18"/>
        </w:rPr>
        <w:fldChar w:fldCharType="end"/>
      </w:r>
      <w:r w:rsidRPr="004B5F9E">
        <w:rPr>
          <w:rFonts w:cs="Arial"/>
          <w:szCs w:val="18"/>
        </w:rPr>
        <w:t xml:space="preserve"> Installing SIM Card</w:t>
      </w:r>
    </w:p>
    <w:p w14:paraId="41360E07" w14:textId="77777777" w:rsidR="004B5F9E" w:rsidRPr="00475770" w:rsidRDefault="004B5F9E" w:rsidP="004B5F9E">
      <w:pPr>
        <w:pStyle w:val="ad"/>
        <w:ind w:left="931"/>
      </w:pPr>
    </w:p>
    <w:p w14:paraId="059C870B" w14:textId="62E7BE1A" w:rsidR="00CC5537" w:rsidRPr="00475770" w:rsidRDefault="00CC5537" w:rsidP="00467A6B">
      <w:pPr>
        <w:sectPr w:rsidR="00CC5537" w:rsidRPr="00475770" w:rsidSect="00D26989">
          <w:pgSz w:w="8392" w:h="11907"/>
          <w:pgMar w:top="567" w:right="567" w:bottom="567" w:left="567" w:header="0" w:footer="340" w:gutter="0"/>
          <w:cols w:space="720"/>
          <w:docGrid w:linePitch="245"/>
        </w:sectPr>
      </w:pPr>
    </w:p>
    <w:p w14:paraId="5B0F61C4" w14:textId="787FBE71" w:rsidR="00313061" w:rsidRPr="00475770" w:rsidRDefault="00F131BD" w:rsidP="00313061">
      <w:pPr>
        <w:pStyle w:val="2"/>
        <w:spacing w:before="240"/>
      </w:pPr>
      <w:bookmarkStart w:id="959" w:name="_Toc106900427"/>
      <w:bookmarkStart w:id="960" w:name="_Toc106983299"/>
      <w:bookmarkStart w:id="961" w:name="_Toc131778965"/>
      <w:r w:rsidRPr="00475770">
        <w:lastRenderedPageBreak/>
        <w:t xml:space="preserve">Installing the </w:t>
      </w:r>
      <w:r w:rsidR="00313061" w:rsidRPr="00475770">
        <w:t>Charging Module</w:t>
      </w:r>
      <w:r w:rsidRPr="00475770">
        <w:t>s</w:t>
      </w:r>
      <w:bookmarkEnd w:id="955"/>
      <w:bookmarkEnd w:id="959"/>
      <w:bookmarkEnd w:id="960"/>
      <w:bookmarkEnd w:id="961"/>
    </w:p>
    <w:p w14:paraId="0016A1C5" w14:textId="5170F7EA" w:rsidR="00DD786D" w:rsidRPr="00074EBA" w:rsidRDefault="00DD786D" w:rsidP="00DD786D">
      <w:pPr>
        <w:pStyle w:val="NOTE0"/>
      </w:pPr>
      <w:r w:rsidRPr="00074EBA">
        <w:rPr>
          <w:noProof/>
        </w:rPr>
        <w:drawing>
          <wp:anchor distT="0" distB="0" distL="114300" distR="114300" simplePos="0" relativeHeight="252756992" behindDoc="0" locked="0" layoutInCell="1" allowOverlap="1" wp14:anchorId="75E39B0E" wp14:editId="37C05A21">
            <wp:simplePos x="0" y="0"/>
            <wp:positionH relativeFrom="margin">
              <wp:posOffset>0</wp:posOffset>
            </wp:positionH>
            <wp:positionV relativeFrom="paragraph">
              <wp:posOffset>0</wp:posOffset>
            </wp:positionV>
            <wp:extent cx="143510" cy="143510"/>
            <wp:effectExtent l="0" t="0" r="8890" b="8890"/>
            <wp:wrapNone/>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074EBA">
        <w:rPr>
          <w:rFonts w:hint="eastAsia"/>
        </w:rPr>
        <w:t>N</w:t>
      </w:r>
      <w:r w:rsidRPr="00074EBA">
        <w:t>OTE</w:t>
      </w:r>
    </w:p>
    <w:p w14:paraId="57B9E9F0" w14:textId="6B613524" w:rsidR="00DD786D" w:rsidRPr="00DD786D" w:rsidRDefault="00DD786D" w:rsidP="00DD786D">
      <w:pPr>
        <w:pStyle w:val="NOTE"/>
      </w:pPr>
      <w:r w:rsidRPr="00074EBA">
        <w:rPr>
          <w:rFonts w:hint="eastAsia"/>
        </w:rPr>
        <w:t>The</w:t>
      </w:r>
      <w:r w:rsidRPr="00074EBA">
        <w:t xml:space="preserve"> illustraions below are for reference only. Install the charging modules based on the location number on the cabinet.</w:t>
      </w:r>
    </w:p>
    <w:p w14:paraId="1BEC6904" w14:textId="6D5BED67" w:rsidR="00ED4F64" w:rsidRDefault="00313061" w:rsidP="00265933">
      <w:pPr>
        <w:pStyle w:val="a1"/>
      </w:pPr>
      <w:r w:rsidRPr="00475770">
        <w:rPr>
          <w:rFonts w:hint="eastAsia"/>
        </w:rPr>
        <w:t>To</w:t>
      </w:r>
      <w:r w:rsidRPr="00475770">
        <w:t xml:space="preserve"> install the charging modules</w:t>
      </w:r>
    </w:p>
    <w:p w14:paraId="3DCC6D06" w14:textId="77777777" w:rsidR="00DD786D" w:rsidRDefault="00DD786D" w:rsidP="00DD786D">
      <w:pPr>
        <w:pStyle w:val="EN"/>
        <w:keepNext/>
        <w:spacing w:line="480" w:lineRule="auto"/>
        <w:jc w:val="center"/>
      </w:pPr>
      <w:r w:rsidRPr="00475770">
        <w:rPr>
          <w:noProof/>
        </w:rPr>
        <w:drawing>
          <wp:inline distT="0" distB="0" distL="0" distR="0" wp14:anchorId="237C474F" wp14:editId="1278231D">
            <wp:extent cx="2698750" cy="2824739"/>
            <wp:effectExtent l="0" t="0" r="6350" b="0"/>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欧标120kW机柜模块安装示意图1.jpg"/>
                    <pic:cNvPicPr/>
                  </pic:nvPicPr>
                  <pic:blipFill>
                    <a:blip r:embed="rId65">
                      <a:extLst>
                        <a:ext uri="{28A0092B-C50C-407E-A947-70E740481C1C}">
                          <a14:useLocalDpi xmlns:a14="http://schemas.microsoft.com/office/drawing/2010/main" val="0"/>
                        </a:ext>
                      </a:extLst>
                    </a:blip>
                    <a:stretch>
                      <a:fillRect/>
                    </a:stretch>
                  </pic:blipFill>
                  <pic:spPr>
                    <a:xfrm>
                      <a:off x="0" y="0"/>
                      <a:ext cx="2703226" cy="2829424"/>
                    </a:xfrm>
                    <a:prstGeom prst="rect">
                      <a:avLst/>
                    </a:prstGeom>
                  </pic:spPr>
                </pic:pic>
              </a:graphicData>
            </a:graphic>
          </wp:inline>
        </w:drawing>
      </w:r>
    </w:p>
    <w:p w14:paraId="12F97F41" w14:textId="37D786FB" w:rsidR="00DD786D" w:rsidRPr="00475770" w:rsidRDefault="00DD786D" w:rsidP="00DD786D">
      <w:pPr>
        <w:pStyle w:val="af1"/>
      </w:pPr>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18</w:t>
      </w:r>
      <w:r w:rsidR="00CD7BD9">
        <w:rPr>
          <w:noProof/>
        </w:rPr>
        <w:fldChar w:fldCharType="end"/>
      </w:r>
      <w:r>
        <w:t xml:space="preserve"> </w:t>
      </w:r>
      <w:r w:rsidRPr="00714049">
        <w:t>Installing the Charging Modules (for MaxiCharger DF120)</w:t>
      </w:r>
    </w:p>
    <w:p w14:paraId="540717C9" w14:textId="5ADD97C5" w:rsidR="004B6D3E" w:rsidRPr="00475770" w:rsidRDefault="00313061" w:rsidP="002F346F">
      <w:pPr>
        <w:pStyle w:val="a0"/>
        <w:numPr>
          <w:ilvl w:val="0"/>
          <w:numId w:val="34"/>
        </w:numPr>
        <w:ind w:left="998" w:hanging="357"/>
      </w:pPr>
      <w:r w:rsidRPr="00475770">
        <w:rPr>
          <w:rFonts w:hint="eastAsia"/>
        </w:rPr>
        <w:t>S</w:t>
      </w:r>
      <w:r w:rsidRPr="00475770">
        <w:t>lowly push the module into the slot.</w:t>
      </w:r>
    </w:p>
    <w:p w14:paraId="5692F0E2" w14:textId="473DF10B" w:rsidR="00C00CFF" w:rsidRPr="00475770" w:rsidRDefault="00C00CFF"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Pr="00475770">
        <w:noBreakHyphen/>
      </w:r>
      <w:r w:rsidR="00CD7BD9">
        <w:fldChar w:fldCharType="begin"/>
      </w:r>
      <w:r w:rsidR="00CD7BD9">
        <w:instrText xml:space="preserve"> SEQ Table \* ARABIC \s 1 </w:instrText>
      </w:r>
      <w:r w:rsidR="00CD7BD9">
        <w:fldChar w:fldCharType="separate"/>
      </w:r>
      <w:r w:rsidR="00715901">
        <w:rPr>
          <w:noProof/>
        </w:rPr>
        <w:t>7</w:t>
      </w:r>
      <w:r w:rsidR="00CD7BD9">
        <w:rPr>
          <w:noProof/>
        </w:rPr>
        <w:fldChar w:fldCharType="end"/>
      </w:r>
      <w:r w:rsidRPr="00475770">
        <w:t xml:space="preserve"> Charging Module Installation Specifications (for MaxiCharger </w:t>
      </w:r>
      <w:r w:rsidR="00DD786D">
        <w:t>DF</w:t>
      </w:r>
      <w:r w:rsidRPr="00475770">
        <w:t>120)</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992"/>
        <w:gridCol w:w="1418"/>
        <w:gridCol w:w="1842"/>
      </w:tblGrid>
      <w:tr w:rsidR="004B6D3E" w:rsidRPr="00475770" w14:paraId="0C95B7BB" w14:textId="77777777" w:rsidTr="00BD432C">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547" w:type="dxa"/>
          </w:tcPr>
          <w:p w14:paraId="2F286159" w14:textId="77777777" w:rsidR="004B6D3E" w:rsidRPr="00475770" w:rsidRDefault="004B6D3E" w:rsidP="00172287">
            <w:r w:rsidRPr="00475770">
              <w:t>Type</w:t>
            </w:r>
          </w:p>
        </w:tc>
        <w:tc>
          <w:tcPr>
            <w:tcW w:w="992" w:type="dxa"/>
          </w:tcPr>
          <w:p w14:paraId="3B2B5951" w14:textId="15D6CB51" w:rsidR="004B6D3E" w:rsidRPr="00475770" w:rsidRDefault="004B6D3E" w:rsidP="00172287">
            <w:pPr>
              <w:jc w:val="left"/>
            </w:pPr>
            <w:r w:rsidRPr="00475770">
              <w:t>Rated Power</w:t>
            </w:r>
          </w:p>
        </w:tc>
        <w:tc>
          <w:tcPr>
            <w:tcW w:w="1418" w:type="dxa"/>
          </w:tcPr>
          <w:p w14:paraId="090E44EE" w14:textId="48715423" w:rsidR="004B6D3E" w:rsidRPr="00475770" w:rsidRDefault="004B6D3E" w:rsidP="00172287">
            <w:pPr>
              <w:jc w:val="left"/>
            </w:pPr>
            <w:r w:rsidRPr="00475770">
              <w:t>Number of Modules</w:t>
            </w:r>
          </w:p>
        </w:tc>
        <w:tc>
          <w:tcPr>
            <w:tcW w:w="1842" w:type="dxa"/>
          </w:tcPr>
          <w:p w14:paraId="03772366" w14:textId="570AA175" w:rsidR="004B6D3E" w:rsidRPr="00475770" w:rsidRDefault="004B6D3E" w:rsidP="00172287">
            <w:pPr>
              <w:jc w:val="left"/>
            </w:pPr>
            <w:r w:rsidRPr="00475770">
              <w:rPr>
                <w:rFonts w:hint="eastAsia"/>
              </w:rPr>
              <w:t>L</w:t>
            </w:r>
            <w:r w:rsidRPr="00475770">
              <w:t>ocation</w:t>
            </w:r>
          </w:p>
        </w:tc>
      </w:tr>
      <w:tr w:rsidR="004B6D3E" w:rsidRPr="00475770" w14:paraId="5899ACAC" w14:textId="77777777" w:rsidTr="00BD432C">
        <w:trPr>
          <w:trHeight w:val="340"/>
          <w:jc w:val="center"/>
        </w:trPr>
        <w:tc>
          <w:tcPr>
            <w:tcW w:w="2547" w:type="dxa"/>
            <w:vAlign w:val="center"/>
          </w:tcPr>
          <w:p w14:paraId="2A11A9CE" w14:textId="11167CA8" w:rsidR="004B6D3E" w:rsidRDefault="001E410B" w:rsidP="00172287">
            <w:pPr>
              <w:jc w:val="both"/>
              <w:rPr>
                <w:rFonts w:ascii="Arial" w:hAnsi="Arial"/>
                <w:b/>
              </w:rPr>
            </w:pPr>
            <w:r w:rsidRPr="00475770">
              <w:rPr>
                <w:rFonts w:ascii="Arial" w:hAnsi="Arial"/>
                <w:b/>
              </w:rPr>
              <w:t xml:space="preserve">MaxiCharger </w:t>
            </w:r>
            <w:r w:rsidR="00DD786D">
              <w:rPr>
                <w:rFonts w:ascii="Arial" w:hAnsi="Arial"/>
                <w:b/>
              </w:rPr>
              <w:t>DF</w:t>
            </w:r>
            <w:r w:rsidR="004B6D3E" w:rsidRPr="00475770">
              <w:rPr>
                <w:rFonts w:ascii="Arial" w:hAnsi="Arial"/>
                <w:b/>
              </w:rPr>
              <w:t>40</w:t>
            </w:r>
          </w:p>
          <w:p w14:paraId="66B632D5" w14:textId="1473D8A2" w:rsidR="00BD432C" w:rsidRPr="00BD432C" w:rsidRDefault="00BD432C" w:rsidP="00172287">
            <w:pPr>
              <w:jc w:val="both"/>
              <w:rPr>
                <w:rFonts w:ascii="Arial" w:hAnsi="Arial"/>
              </w:rPr>
            </w:pPr>
            <w:r w:rsidRPr="00BD432C">
              <w:rPr>
                <w:rFonts w:ascii="Arial" w:hAnsi="Arial"/>
              </w:rPr>
              <w:t>(EF040A2001/EF040C2001)</w:t>
            </w:r>
          </w:p>
        </w:tc>
        <w:tc>
          <w:tcPr>
            <w:tcW w:w="992" w:type="dxa"/>
            <w:vAlign w:val="center"/>
          </w:tcPr>
          <w:p w14:paraId="76C91487" w14:textId="79054F29" w:rsidR="004B6D3E" w:rsidRPr="00475770" w:rsidRDefault="004B6D3E" w:rsidP="00172287">
            <w:pPr>
              <w:rPr>
                <w:rFonts w:ascii="Arial" w:hAnsi="Arial"/>
              </w:rPr>
            </w:pPr>
            <w:r w:rsidRPr="00475770">
              <w:rPr>
                <w:rFonts w:ascii="Arial" w:hAnsi="Arial" w:hint="eastAsia"/>
              </w:rPr>
              <w:t>4</w:t>
            </w:r>
            <w:r w:rsidRPr="00475770">
              <w:rPr>
                <w:rFonts w:ascii="Arial" w:hAnsi="Arial"/>
              </w:rPr>
              <w:t>0 kW</w:t>
            </w:r>
          </w:p>
        </w:tc>
        <w:tc>
          <w:tcPr>
            <w:tcW w:w="1418" w:type="dxa"/>
            <w:vAlign w:val="center"/>
          </w:tcPr>
          <w:p w14:paraId="1B25889D" w14:textId="2F134692" w:rsidR="004B6D3E" w:rsidRPr="00475770" w:rsidRDefault="004B6D3E" w:rsidP="00172287">
            <w:pPr>
              <w:jc w:val="both"/>
              <w:rPr>
                <w:rFonts w:ascii="Arial" w:hAnsi="Arial"/>
              </w:rPr>
            </w:pPr>
            <w:r w:rsidRPr="00475770">
              <w:rPr>
                <w:rFonts w:ascii="Arial" w:hAnsi="Arial" w:hint="eastAsia"/>
              </w:rPr>
              <w:t>2</w:t>
            </w:r>
            <w:r w:rsidR="006D703D" w:rsidRPr="00475770">
              <w:rPr>
                <w:rFonts w:ascii="Arial" w:hAnsi="Arial"/>
              </w:rPr>
              <w:t xml:space="preserve"> PCS</w:t>
            </w:r>
          </w:p>
        </w:tc>
        <w:tc>
          <w:tcPr>
            <w:tcW w:w="1842" w:type="dxa"/>
            <w:vAlign w:val="center"/>
          </w:tcPr>
          <w:p w14:paraId="09F6B565" w14:textId="59BF5FA5" w:rsidR="004B6D3E" w:rsidRPr="00475770" w:rsidRDefault="002A2AEB" w:rsidP="00665014">
            <w:pPr>
              <w:jc w:val="both"/>
              <w:rPr>
                <w:rFonts w:ascii="Arial" w:hAnsi="Arial"/>
              </w:rPr>
            </w:pPr>
            <w:r>
              <w:rPr>
                <w:rFonts w:ascii="Arial" w:hAnsi="Arial"/>
              </w:rPr>
              <w:t>1</w:t>
            </w:r>
            <w:r w:rsidR="00665014" w:rsidRPr="00475770">
              <w:rPr>
                <w:rFonts w:ascii="Arial" w:hAnsi="Arial" w:hint="eastAsia"/>
              </w:rPr>
              <w:t>,</w:t>
            </w:r>
            <w:r w:rsidR="00665014" w:rsidRPr="00475770">
              <w:rPr>
                <w:rFonts w:ascii="Arial" w:hAnsi="Arial"/>
              </w:rPr>
              <w:t xml:space="preserve"> </w:t>
            </w:r>
            <w:r>
              <w:rPr>
                <w:rFonts w:ascii="Arial" w:hAnsi="Arial"/>
              </w:rPr>
              <w:t>4</w:t>
            </w:r>
          </w:p>
        </w:tc>
      </w:tr>
      <w:tr w:rsidR="004B6D3E" w:rsidRPr="00475770" w14:paraId="036F7DF7" w14:textId="77777777" w:rsidTr="00BD432C">
        <w:trPr>
          <w:trHeight w:val="340"/>
          <w:jc w:val="center"/>
        </w:trPr>
        <w:tc>
          <w:tcPr>
            <w:tcW w:w="2547" w:type="dxa"/>
            <w:vAlign w:val="center"/>
          </w:tcPr>
          <w:p w14:paraId="50E2BAFA" w14:textId="1F1F6B5C" w:rsidR="004B6D3E" w:rsidRDefault="001E410B" w:rsidP="00172287">
            <w:pPr>
              <w:jc w:val="both"/>
              <w:rPr>
                <w:rFonts w:ascii="Arial" w:hAnsi="Arial"/>
                <w:b/>
              </w:rPr>
            </w:pPr>
            <w:r w:rsidRPr="00475770">
              <w:rPr>
                <w:rFonts w:ascii="Arial" w:hAnsi="Arial"/>
                <w:b/>
              </w:rPr>
              <w:t xml:space="preserve">MaxiCharger </w:t>
            </w:r>
            <w:r w:rsidR="00DD786D">
              <w:rPr>
                <w:rFonts w:ascii="Arial" w:hAnsi="Arial"/>
                <w:b/>
              </w:rPr>
              <w:t>DF</w:t>
            </w:r>
            <w:r w:rsidR="004B6D3E" w:rsidRPr="00475770">
              <w:rPr>
                <w:rFonts w:ascii="Arial" w:hAnsi="Arial"/>
                <w:b/>
              </w:rPr>
              <w:t>60</w:t>
            </w:r>
          </w:p>
          <w:p w14:paraId="1A82192E" w14:textId="6F30A27D" w:rsidR="00BD432C" w:rsidRPr="00BD432C" w:rsidRDefault="00BD432C" w:rsidP="00172287">
            <w:pPr>
              <w:jc w:val="both"/>
              <w:rPr>
                <w:rFonts w:ascii="Arial" w:hAnsi="Arial"/>
              </w:rPr>
            </w:pPr>
            <w:r w:rsidRPr="00BD432C">
              <w:rPr>
                <w:rFonts w:ascii="Arial" w:hAnsi="Arial"/>
              </w:rPr>
              <w:t>(EF060A3001/EF060C3001)</w:t>
            </w:r>
          </w:p>
        </w:tc>
        <w:tc>
          <w:tcPr>
            <w:tcW w:w="992" w:type="dxa"/>
            <w:vAlign w:val="center"/>
          </w:tcPr>
          <w:p w14:paraId="0C0CB342" w14:textId="34DB25D3" w:rsidR="004B6D3E" w:rsidRPr="00475770" w:rsidRDefault="004B6D3E" w:rsidP="00172287">
            <w:pPr>
              <w:rPr>
                <w:rFonts w:ascii="Arial" w:hAnsi="Arial"/>
              </w:rPr>
            </w:pPr>
            <w:r w:rsidRPr="00475770">
              <w:rPr>
                <w:rFonts w:ascii="Arial" w:hAnsi="Arial"/>
              </w:rPr>
              <w:t>60 kW</w:t>
            </w:r>
          </w:p>
        </w:tc>
        <w:tc>
          <w:tcPr>
            <w:tcW w:w="1418" w:type="dxa"/>
            <w:vAlign w:val="center"/>
          </w:tcPr>
          <w:p w14:paraId="5E45B1A2" w14:textId="66B9BEE2" w:rsidR="004B6D3E" w:rsidRPr="00475770" w:rsidRDefault="004B6D3E" w:rsidP="00172287">
            <w:pPr>
              <w:rPr>
                <w:rFonts w:ascii="Arial" w:hAnsi="Arial"/>
              </w:rPr>
            </w:pPr>
            <w:r w:rsidRPr="00475770">
              <w:rPr>
                <w:rFonts w:ascii="Arial" w:hAnsi="Arial" w:hint="eastAsia"/>
              </w:rPr>
              <w:t>3</w:t>
            </w:r>
            <w:r w:rsidR="006D703D" w:rsidRPr="00475770">
              <w:rPr>
                <w:rFonts w:ascii="Arial" w:hAnsi="Arial"/>
              </w:rPr>
              <w:t xml:space="preserve"> PCS</w:t>
            </w:r>
          </w:p>
        </w:tc>
        <w:tc>
          <w:tcPr>
            <w:tcW w:w="1842" w:type="dxa"/>
            <w:vAlign w:val="center"/>
          </w:tcPr>
          <w:p w14:paraId="32BC78B5" w14:textId="0F42E785" w:rsidR="004B6D3E" w:rsidRPr="00475770" w:rsidRDefault="002A2AEB" w:rsidP="00172287">
            <w:pPr>
              <w:jc w:val="both"/>
              <w:rPr>
                <w:rFonts w:ascii="Arial" w:hAnsi="Arial"/>
              </w:rPr>
            </w:pPr>
            <w:r>
              <w:rPr>
                <w:rFonts w:ascii="Arial" w:hAnsi="Arial"/>
              </w:rPr>
              <w:t>1, 2, 4</w:t>
            </w:r>
          </w:p>
        </w:tc>
      </w:tr>
      <w:tr w:rsidR="006D703D" w:rsidRPr="00475770" w14:paraId="6F38E53C" w14:textId="77777777" w:rsidTr="00BD432C">
        <w:trPr>
          <w:trHeight w:val="340"/>
          <w:jc w:val="center"/>
        </w:trPr>
        <w:tc>
          <w:tcPr>
            <w:tcW w:w="2547" w:type="dxa"/>
            <w:vAlign w:val="center"/>
          </w:tcPr>
          <w:p w14:paraId="37D683EE" w14:textId="590B7649" w:rsidR="006D703D" w:rsidRDefault="006D703D" w:rsidP="006D703D">
            <w:pPr>
              <w:jc w:val="both"/>
              <w:rPr>
                <w:rFonts w:ascii="Arial" w:hAnsi="Arial"/>
                <w:b/>
              </w:rPr>
            </w:pPr>
            <w:r w:rsidRPr="00475770">
              <w:rPr>
                <w:rFonts w:ascii="Arial" w:hAnsi="Arial"/>
                <w:b/>
              </w:rPr>
              <w:t xml:space="preserve">MaxiCharger </w:t>
            </w:r>
            <w:r w:rsidR="00DD786D">
              <w:rPr>
                <w:rFonts w:ascii="Arial" w:hAnsi="Arial"/>
                <w:b/>
              </w:rPr>
              <w:t>DF</w:t>
            </w:r>
            <w:r w:rsidRPr="00475770">
              <w:rPr>
                <w:rFonts w:ascii="Arial" w:hAnsi="Arial"/>
                <w:b/>
              </w:rPr>
              <w:t>80</w:t>
            </w:r>
          </w:p>
          <w:p w14:paraId="674027C6" w14:textId="212D5309" w:rsidR="00BD432C" w:rsidRPr="00475770" w:rsidRDefault="00BD432C" w:rsidP="006D703D">
            <w:pPr>
              <w:jc w:val="both"/>
              <w:rPr>
                <w:rFonts w:ascii="Arial" w:hAnsi="Arial"/>
                <w:b/>
              </w:rPr>
            </w:pPr>
            <w:r w:rsidRPr="00BD432C">
              <w:rPr>
                <w:rFonts w:ascii="Arial" w:hAnsi="Arial"/>
              </w:rPr>
              <w:t>(EF0</w:t>
            </w:r>
            <w:r>
              <w:rPr>
                <w:rFonts w:ascii="Arial" w:hAnsi="Arial"/>
              </w:rPr>
              <w:t>8</w:t>
            </w:r>
            <w:r w:rsidRPr="00BD432C">
              <w:rPr>
                <w:rFonts w:ascii="Arial" w:hAnsi="Arial"/>
              </w:rPr>
              <w:t>0A3001/EF0</w:t>
            </w:r>
            <w:r>
              <w:rPr>
                <w:rFonts w:ascii="Arial" w:hAnsi="Arial"/>
              </w:rPr>
              <w:t>8</w:t>
            </w:r>
            <w:r w:rsidRPr="00BD432C">
              <w:rPr>
                <w:rFonts w:ascii="Arial" w:hAnsi="Arial"/>
              </w:rPr>
              <w:t>0C3001)</w:t>
            </w:r>
          </w:p>
        </w:tc>
        <w:tc>
          <w:tcPr>
            <w:tcW w:w="992" w:type="dxa"/>
            <w:vAlign w:val="center"/>
          </w:tcPr>
          <w:p w14:paraId="2342B5DE" w14:textId="4DAF1FFD" w:rsidR="006D703D" w:rsidRPr="00475770" w:rsidRDefault="006D703D" w:rsidP="006D703D">
            <w:pPr>
              <w:rPr>
                <w:rFonts w:ascii="Arial" w:hAnsi="Arial"/>
              </w:rPr>
            </w:pPr>
            <w:r w:rsidRPr="00475770">
              <w:rPr>
                <w:rFonts w:ascii="Arial" w:hAnsi="Arial"/>
              </w:rPr>
              <w:t>80 kW</w:t>
            </w:r>
          </w:p>
        </w:tc>
        <w:tc>
          <w:tcPr>
            <w:tcW w:w="1418" w:type="dxa"/>
            <w:vAlign w:val="center"/>
          </w:tcPr>
          <w:p w14:paraId="5147BE71" w14:textId="6E1DE3D7" w:rsidR="006D703D" w:rsidRPr="00475770" w:rsidRDefault="006D703D" w:rsidP="006D703D">
            <w:pPr>
              <w:rPr>
                <w:rFonts w:ascii="Arial" w:hAnsi="Arial"/>
              </w:rPr>
            </w:pPr>
            <w:r w:rsidRPr="00475770">
              <w:rPr>
                <w:rFonts w:ascii="Arial" w:hAnsi="Arial" w:hint="eastAsia"/>
              </w:rPr>
              <w:t>4</w:t>
            </w:r>
            <w:r w:rsidRPr="00475770">
              <w:rPr>
                <w:rFonts w:ascii="Arial" w:hAnsi="Arial"/>
              </w:rPr>
              <w:t xml:space="preserve"> PCS</w:t>
            </w:r>
          </w:p>
        </w:tc>
        <w:tc>
          <w:tcPr>
            <w:tcW w:w="1842" w:type="dxa"/>
            <w:vAlign w:val="center"/>
          </w:tcPr>
          <w:p w14:paraId="4861E91D" w14:textId="6ADCAB78" w:rsidR="006D703D" w:rsidRPr="00475770" w:rsidRDefault="002A2AEB" w:rsidP="006D703D">
            <w:pPr>
              <w:jc w:val="both"/>
              <w:rPr>
                <w:rFonts w:ascii="Arial" w:hAnsi="Arial"/>
              </w:rPr>
            </w:pPr>
            <w:r>
              <w:rPr>
                <w:rFonts w:ascii="Arial" w:hAnsi="Arial"/>
              </w:rPr>
              <w:t>1, 2, 4, 5</w:t>
            </w:r>
          </w:p>
        </w:tc>
      </w:tr>
      <w:tr w:rsidR="006D703D" w:rsidRPr="00475770" w14:paraId="19DEECAB" w14:textId="77777777" w:rsidTr="00BD432C">
        <w:trPr>
          <w:trHeight w:val="340"/>
          <w:jc w:val="center"/>
        </w:trPr>
        <w:tc>
          <w:tcPr>
            <w:tcW w:w="2547" w:type="dxa"/>
            <w:vAlign w:val="center"/>
          </w:tcPr>
          <w:p w14:paraId="62D73CBC" w14:textId="67036A22" w:rsidR="006D703D" w:rsidRDefault="006D703D" w:rsidP="006D703D">
            <w:pPr>
              <w:jc w:val="both"/>
              <w:rPr>
                <w:rFonts w:ascii="Arial" w:hAnsi="Arial"/>
                <w:b/>
              </w:rPr>
            </w:pPr>
            <w:r w:rsidRPr="00475770">
              <w:rPr>
                <w:rFonts w:ascii="Arial" w:hAnsi="Arial"/>
                <w:b/>
              </w:rPr>
              <w:t xml:space="preserve">MaxiCharger </w:t>
            </w:r>
            <w:r w:rsidR="00DD786D">
              <w:rPr>
                <w:rFonts w:ascii="Arial" w:hAnsi="Arial"/>
                <w:b/>
              </w:rPr>
              <w:t>DF</w:t>
            </w:r>
            <w:r w:rsidRPr="00475770">
              <w:rPr>
                <w:rFonts w:ascii="Arial" w:hAnsi="Arial"/>
                <w:b/>
              </w:rPr>
              <w:t>100</w:t>
            </w:r>
          </w:p>
          <w:p w14:paraId="74BF179E" w14:textId="6E0D4DCA" w:rsidR="00BD432C" w:rsidRPr="00475770" w:rsidRDefault="00BD432C" w:rsidP="006D703D">
            <w:pPr>
              <w:jc w:val="both"/>
              <w:rPr>
                <w:rFonts w:ascii="Arial" w:hAnsi="Arial"/>
                <w:b/>
              </w:rPr>
            </w:pPr>
            <w:r w:rsidRPr="00BD432C">
              <w:rPr>
                <w:rFonts w:ascii="Arial" w:hAnsi="Arial"/>
              </w:rPr>
              <w:t>(EF</w:t>
            </w:r>
            <w:r>
              <w:rPr>
                <w:rFonts w:ascii="Arial" w:hAnsi="Arial"/>
              </w:rPr>
              <w:t>10</w:t>
            </w:r>
            <w:r w:rsidRPr="00BD432C">
              <w:rPr>
                <w:rFonts w:ascii="Arial" w:hAnsi="Arial"/>
              </w:rPr>
              <w:t>0A3001/EF</w:t>
            </w:r>
            <w:r>
              <w:rPr>
                <w:rFonts w:ascii="Arial" w:hAnsi="Arial"/>
              </w:rPr>
              <w:t>10</w:t>
            </w:r>
            <w:r w:rsidRPr="00BD432C">
              <w:rPr>
                <w:rFonts w:ascii="Arial" w:hAnsi="Arial"/>
              </w:rPr>
              <w:t>0C3001)</w:t>
            </w:r>
          </w:p>
        </w:tc>
        <w:tc>
          <w:tcPr>
            <w:tcW w:w="992" w:type="dxa"/>
            <w:vAlign w:val="center"/>
          </w:tcPr>
          <w:p w14:paraId="61FA0D18" w14:textId="7B7431A6" w:rsidR="006D703D" w:rsidRPr="00475770" w:rsidRDefault="006D703D" w:rsidP="006D703D">
            <w:pPr>
              <w:rPr>
                <w:rFonts w:ascii="Arial" w:hAnsi="Arial"/>
              </w:rPr>
            </w:pPr>
            <w:r w:rsidRPr="00475770">
              <w:rPr>
                <w:rFonts w:ascii="Arial" w:hAnsi="Arial"/>
              </w:rPr>
              <w:t>100 kW</w:t>
            </w:r>
          </w:p>
        </w:tc>
        <w:tc>
          <w:tcPr>
            <w:tcW w:w="1418" w:type="dxa"/>
            <w:vAlign w:val="center"/>
          </w:tcPr>
          <w:p w14:paraId="50D545EF" w14:textId="54D1CB2E" w:rsidR="006D703D" w:rsidRPr="00475770" w:rsidRDefault="006D703D" w:rsidP="006D703D">
            <w:pPr>
              <w:rPr>
                <w:rFonts w:ascii="Arial" w:hAnsi="Arial"/>
              </w:rPr>
            </w:pPr>
            <w:r w:rsidRPr="00475770">
              <w:rPr>
                <w:rFonts w:ascii="Arial" w:hAnsi="Arial" w:hint="eastAsia"/>
              </w:rPr>
              <w:t>5</w:t>
            </w:r>
            <w:r w:rsidRPr="00475770">
              <w:rPr>
                <w:rFonts w:ascii="Arial" w:hAnsi="Arial"/>
              </w:rPr>
              <w:t xml:space="preserve"> PCS</w:t>
            </w:r>
          </w:p>
        </w:tc>
        <w:tc>
          <w:tcPr>
            <w:tcW w:w="1842" w:type="dxa"/>
            <w:vAlign w:val="center"/>
          </w:tcPr>
          <w:p w14:paraId="20E8B11A" w14:textId="1C203D47" w:rsidR="006D703D" w:rsidRPr="00475770" w:rsidRDefault="002A2AEB" w:rsidP="006D703D">
            <w:pPr>
              <w:jc w:val="both"/>
              <w:rPr>
                <w:rFonts w:ascii="Arial" w:hAnsi="Arial"/>
              </w:rPr>
            </w:pPr>
            <w:r>
              <w:rPr>
                <w:rFonts w:ascii="Arial" w:hAnsi="Arial"/>
              </w:rPr>
              <w:t>1, 2, 3, 4, 5</w:t>
            </w:r>
          </w:p>
        </w:tc>
      </w:tr>
      <w:tr w:rsidR="006D703D" w:rsidRPr="00475770" w14:paraId="27EBA612" w14:textId="77777777" w:rsidTr="00BD432C">
        <w:trPr>
          <w:trHeight w:val="340"/>
          <w:jc w:val="center"/>
        </w:trPr>
        <w:tc>
          <w:tcPr>
            <w:tcW w:w="2547" w:type="dxa"/>
            <w:vAlign w:val="center"/>
          </w:tcPr>
          <w:p w14:paraId="796C3294" w14:textId="18EDDC89" w:rsidR="006D703D" w:rsidRDefault="006D703D" w:rsidP="006D703D">
            <w:pPr>
              <w:jc w:val="both"/>
              <w:rPr>
                <w:rFonts w:ascii="Arial" w:hAnsi="Arial"/>
                <w:b/>
              </w:rPr>
            </w:pPr>
            <w:r w:rsidRPr="00475770">
              <w:rPr>
                <w:rFonts w:ascii="Arial" w:hAnsi="Arial"/>
                <w:b/>
              </w:rPr>
              <w:t xml:space="preserve">MaxiCharger </w:t>
            </w:r>
            <w:r w:rsidR="00DD786D">
              <w:rPr>
                <w:rFonts w:ascii="Arial" w:hAnsi="Arial"/>
                <w:b/>
              </w:rPr>
              <w:t>DF</w:t>
            </w:r>
            <w:r w:rsidRPr="00475770">
              <w:rPr>
                <w:rFonts w:ascii="Arial" w:hAnsi="Arial"/>
                <w:b/>
              </w:rPr>
              <w:t>120</w:t>
            </w:r>
          </w:p>
          <w:p w14:paraId="182A14C5" w14:textId="00E0FB61" w:rsidR="00BD432C" w:rsidRPr="00475770" w:rsidRDefault="00BD432C" w:rsidP="006D703D">
            <w:pPr>
              <w:jc w:val="both"/>
              <w:rPr>
                <w:rFonts w:ascii="Arial" w:hAnsi="Arial"/>
                <w:b/>
              </w:rPr>
            </w:pPr>
            <w:r w:rsidRPr="00BD432C">
              <w:rPr>
                <w:rFonts w:ascii="Arial" w:hAnsi="Arial"/>
              </w:rPr>
              <w:t>(EF</w:t>
            </w:r>
            <w:r>
              <w:rPr>
                <w:rFonts w:ascii="Arial" w:hAnsi="Arial"/>
              </w:rPr>
              <w:t>12</w:t>
            </w:r>
            <w:r w:rsidRPr="00BD432C">
              <w:rPr>
                <w:rFonts w:ascii="Arial" w:hAnsi="Arial"/>
              </w:rPr>
              <w:t>0A3001/EF</w:t>
            </w:r>
            <w:r>
              <w:rPr>
                <w:rFonts w:ascii="Arial" w:hAnsi="Arial"/>
              </w:rPr>
              <w:t>12</w:t>
            </w:r>
            <w:r w:rsidRPr="00BD432C">
              <w:rPr>
                <w:rFonts w:ascii="Arial" w:hAnsi="Arial"/>
              </w:rPr>
              <w:t>0C3001)</w:t>
            </w:r>
          </w:p>
        </w:tc>
        <w:tc>
          <w:tcPr>
            <w:tcW w:w="992" w:type="dxa"/>
            <w:vAlign w:val="center"/>
          </w:tcPr>
          <w:p w14:paraId="216B8955" w14:textId="790D4203" w:rsidR="006D703D" w:rsidRPr="00475770" w:rsidRDefault="006D703D" w:rsidP="006D703D">
            <w:pPr>
              <w:rPr>
                <w:rFonts w:ascii="Arial" w:hAnsi="Arial"/>
              </w:rPr>
            </w:pPr>
            <w:r w:rsidRPr="00475770">
              <w:rPr>
                <w:rFonts w:ascii="Arial" w:hAnsi="Arial"/>
              </w:rPr>
              <w:t>120 kW</w:t>
            </w:r>
          </w:p>
        </w:tc>
        <w:tc>
          <w:tcPr>
            <w:tcW w:w="1418" w:type="dxa"/>
            <w:vAlign w:val="center"/>
          </w:tcPr>
          <w:p w14:paraId="35804B76" w14:textId="5F34E283" w:rsidR="006D703D" w:rsidRPr="00475770" w:rsidRDefault="006D703D" w:rsidP="006D703D">
            <w:pPr>
              <w:rPr>
                <w:rFonts w:ascii="Arial" w:hAnsi="Arial"/>
              </w:rPr>
            </w:pPr>
            <w:r w:rsidRPr="00475770">
              <w:rPr>
                <w:rFonts w:ascii="Arial" w:hAnsi="Arial" w:hint="eastAsia"/>
              </w:rPr>
              <w:t>6</w:t>
            </w:r>
            <w:r w:rsidRPr="00475770">
              <w:rPr>
                <w:rFonts w:ascii="Arial" w:hAnsi="Arial"/>
              </w:rPr>
              <w:t xml:space="preserve"> PCS</w:t>
            </w:r>
          </w:p>
        </w:tc>
        <w:tc>
          <w:tcPr>
            <w:tcW w:w="1842" w:type="dxa"/>
            <w:vAlign w:val="center"/>
          </w:tcPr>
          <w:p w14:paraId="15DBAF95" w14:textId="6C57AFAC" w:rsidR="006D703D" w:rsidRPr="00475770" w:rsidRDefault="006D703D" w:rsidP="006D703D">
            <w:pPr>
              <w:jc w:val="both"/>
              <w:rPr>
                <w:rFonts w:ascii="Arial" w:hAnsi="Arial"/>
              </w:rPr>
            </w:pPr>
            <w:r w:rsidRPr="00475770">
              <w:rPr>
                <w:rFonts w:ascii="Arial" w:hAnsi="Arial"/>
              </w:rPr>
              <w:t>1, 2, 3, 4, 5, 6</w:t>
            </w:r>
          </w:p>
        </w:tc>
      </w:tr>
    </w:tbl>
    <w:p w14:paraId="29992497" w14:textId="77777777" w:rsidR="00CF50AC" w:rsidRDefault="00CF50AC" w:rsidP="00CF50AC">
      <w:pPr>
        <w:keepNext/>
        <w:spacing w:line="480" w:lineRule="auto"/>
        <w:ind w:left="0"/>
        <w:jc w:val="center"/>
      </w:pPr>
      <w:r w:rsidRPr="00475770">
        <w:rPr>
          <w:noProof/>
        </w:rPr>
        <w:lastRenderedPageBreak/>
        <w:drawing>
          <wp:inline distT="0" distB="0" distL="0" distR="0" wp14:anchorId="581078D3" wp14:editId="7A5D6CE3">
            <wp:extent cx="3778478" cy="41211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结构图2--0623.jpg"/>
                    <pic:cNvPicPr/>
                  </pic:nvPicPr>
                  <pic:blipFill rotWithShape="1">
                    <a:blip r:embed="rId66">
                      <a:extLst>
                        <a:ext uri="{28A0092B-C50C-407E-A947-70E740481C1C}">
                          <a14:useLocalDpi xmlns:a14="http://schemas.microsoft.com/office/drawing/2010/main" val="0"/>
                        </a:ext>
                      </a:extLst>
                    </a:blip>
                    <a:srcRect l="16708" r="18449"/>
                    <a:stretch/>
                  </pic:blipFill>
                  <pic:spPr bwMode="auto">
                    <a:xfrm>
                      <a:off x="0" y="0"/>
                      <a:ext cx="3799975" cy="4144597"/>
                    </a:xfrm>
                    <a:prstGeom prst="rect">
                      <a:avLst/>
                    </a:prstGeom>
                    <a:ln>
                      <a:noFill/>
                    </a:ln>
                    <a:extLst>
                      <a:ext uri="{53640926-AAD7-44D8-BBD7-CCE9431645EC}">
                        <a14:shadowObscured xmlns:a14="http://schemas.microsoft.com/office/drawing/2010/main"/>
                      </a:ext>
                    </a:extLst>
                  </pic:spPr>
                </pic:pic>
              </a:graphicData>
            </a:graphic>
          </wp:inline>
        </w:drawing>
      </w:r>
    </w:p>
    <w:p w14:paraId="072B3F71" w14:textId="1F67ACC2" w:rsidR="00743B0B" w:rsidRPr="00475770" w:rsidRDefault="00CF50AC" w:rsidP="00CF50AC">
      <w:pPr>
        <w:pStyle w:val="af1"/>
        <w:rPr>
          <w:noProof/>
        </w:rPr>
      </w:pPr>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19</w:t>
      </w:r>
      <w:r w:rsidR="00CD7BD9">
        <w:rPr>
          <w:noProof/>
        </w:rPr>
        <w:fldChar w:fldCharType="end"/>
      </w:r>
      <w:r>
        <w:t xml:space="preserve"> </w:t>
      </w:r>
      <w:r w:rsidRPr="00EE06BC">
        <w:t xml:space="preserve">Installing the Charging Modules (for MaxiCharger </w:t>
      </w:r>
      <w:r w:rsidR="00DD786D">
        <w:t>DF</w:t>
      </w:r>
      <w:r w:rsidRPr="00EE06BC">
        <w:t>240)</w:t>
      </w:r>
    </w:p>
    <w:p w14:paraId="2E2E3FBE" w14:textId="7880A53B" w:rsidR="00C00CFF" w:rsidRPr="00475770" w:rsidRDefault="00C00CFF"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Pr="00475770">
        <w:noBreakHyphen/>
      </w:r>
      <w:r w:rsidR="00CD7BD9">
        <w:fldChar w:fldCharType="begin"/>
      </w:r>
      <w:r w:rsidR="00CD7BD9">
        <w:instrText xml:space="preserve"> SEQ Table \* ARABIC \s 1 </w:instrText>
      </w:r>
      <w:r w:rsidR="00CD7BD9">
        <w:fldChar w:fldCharType="separate"/>
      </w:r>
      <w:r w:rsidR="00715901">
        <w:rPr>
          <w:noProof/>
        </w:rPr>
        <w:t>8</w:t>
      </w:r>
      <w:r w:rsidR="00CD7BD9">
        <w:rPr>
          <w:noProof/>
        </w:rPr>
        <w:fldChar w:fldCharType="end"/>
      </w:r>
      <w:r w:rsidRPr="00475770">
        <w:t xml:space="preserve"> Charging Module Installation Specifications (for MaxiCharger </w:t>
      </w:r>
      <w:r w:rsidR="00DD786D">
        <w:t>DF</w:t>
      </w:r>
      <w:r w:rsidRPr="00475770">
        <w:t>240)</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0"/>
        <w:gridCol w:w="1417"/>
        <w:gridCol w:w="1276"/>
        <w:gridCol w:w="2126"/>
      </w:tblGrid>
      <w:tr w:rsidR="00665014" w:rsidRPr="00475770" w14:paraId="3F264551" w14:textId="77777777" w:rsidTr="00743B0B">
        <w:trPr>
          <w:cnfStyle w:val="100000000000" w:firstRow="1" w:lastRow="0" w:firstColumn="0" w:lastColumn="0" w:oddVBand="0" w:evenVBand="0" w:oddHBand="0" w:evenHBand="0" w:firstRowFirstColumn="0" w:firstRowLastColumn="0" w:lastRowFirstColumn="0" w:lastRowLastColumn="0"/>
          <w:trHeight w:val="567"/>
          <w:tblHeader/>
          <w:jc w:val="center"/>
        </w:trPr>
        <w:tc>
          <w:tcPr>
            <w:tcW w:w="1980" w:type="dxa"/>
          </w:tcPr>
          <w:p w14:paraId="281869C4" w14:textId="77777777" w:rsidR="00665014" w:rsidRPr="00475770" w:rsidRDefault="00665014" w:rsidP="00172287">
            <w:r w:rsidRPr="00475770">
              <w:t>Type</w:t>
            </w:r>
          </w:p>
        </w:tc>
        <w:tc>
          <w:tcPr>
            <w:tcW w:w="1417" w:type="dxa"/>
          </w:tcPr>
          <w:p w14:paraId="4B9E508E" w14:textId="77777777" w:rsidR="00665014" w:rsidRPr="00475770" w:rsidRDefault="00665014" w:rsidP="00172287">
            <w:pPr>
              <w:jc w:val="left"/>
            </w:pPr>
            <w:r w:rsidRPr="00475770">
              <w:t>Rated Power</w:t>
            </w:r>
          </w:p>
        </w:tc>
        <w:tc>
          <w:tcPr>
            <w:tcW w:w="1276" w:type="dxa"/>
          </w:tcPr>
          <w:p w14:paraId="138534F3" w14:textId="77777777" w:rsidR="00665014" w:rsidRPr="00475770" w:rsidRDefault="00665014" w:rsidP="00172287">
            <w:pPr>
              <w:jc w:val="left"/>
            </w:pPr>
            <w:r w:rsidRPr="00475770">
              <w:t>Number of Modules</w:t>
            </w:r>
          </w:p>
        </w:tc>
        <w:tc>
          <w:tcPr>
            <w:tcW w:w="2126" w:type="dxa"/>
          </w:tcPr>
          <w:p w14:paraId="784D0E30" w14:textId="77777777" w:rsidR="00665014" w:rsidRPr="00475770" w:rsidRDefault="00665014" w:rsidP="00172287">
            <w:pPr>
              <w:jc w:val="left"/>
            </w:pPr>
            <w:r w:rsidRPr="00475770">
              <w:rPr>
                <w:rFonts w:hint="eastAsia"/>
              </w:rPr>
              <w:t>L</w:t>
            </w:r>
            <w:r w:rsidRPr="00475770">
              <w:t>ocation</w:t>
            </w:r>
          </w:p>
        </w:tc>
      </w:tr>
      <w:tr w:rsidR="00665014" w:rsidRPr="00475770" w14:paraId="5FBC6C5D" w14:textId="77777777" w:rsidTr="00743B0B">
        <w:trPr>
          <w:trHeight w:val="431"/>
          <w:jc w:val="center"/>
        </w:trPr>
        <w:tc>
          <w:tcPr>
            <w:tcW w:w="1980" w:type="dxa"/>
            <w:vAlign w:val="center"/>
          </w:tcPr>
          <w:p w14:paraId="521865A5" w14:textId="0CA9E568" w:rsidR="00665014" w:rsidRDefault="00665014" w:rsidP="00172287">
            <w:pPr>
              <w:jc w:val="both"/>
              <w:rPr>
                <w:rFonts w:ascii="Arial" w:hAnsi="Arial"/>
                <w:b/>
              </w:rPr>
            </w:pPr>
            <w:r w:rsidRPr="00475770">
              <w:rPr>
                <w:rFonts w:ascii="Arial" w:hAnsi="Arial"/>
                <w:b/>
              </w:rPr>
              <w:t xml:space="preserve">MaxiCharger </w:t>
            </w:r>
            <w:r w:rsidR="00DD786D">
              <w:rPr>
                <w:rFonts w:ascii="Arial" w:hAnsi="Arial"/>
                <w:b/>
              </w:rPr>
              <w:t>DF</w:t>
            </w:r>
            <w:r w:rsidRPr="00475770">
              <w:rPr>
                <w:rFonts w:ascii="Arial" w:hAnsi="Arial"/>
                <w:b/>
              </w:rPr>
              <w:t>160</w:t>
            </w:r>
          </w:p>
          <w:p w14:paraId="3A3E1442" w14:textId="7D085C30" w:rsidR="00BD432C" w:rsidRPr="00475770" w:rsidRDefault="00BD432C" w:rsidP="00BD432C">
            <w:pPr>
              <w:jc w:val="both"/>
              <w:rPr>
                <w:rFonts w:ascii="Arial" w:hAnsi="Arial"/>
                <w:b/>
              </w:rPr>
            </w:pPr>
            <w:r w:rsidRPr="00BD432C">
              <w:rPr>
                <w:rFonts w:ascii="Arial" w:hAnsi="Arial"/>
              </w:rPr>
              <w:t>(EF</w:t>
            </w:r>
            <w:r>
              <w:rPr>
                <w:rFonts w:ascii="Arial" w:hAnsi="Arial"/>
              </w:rPr>
              <w:t>16</w:t>
            </w:r>
            <w:r w:rsidRPr="00BD432C">
              <w:rPr>
                <w:rFonts w:ascii="Arial" w:hAnsi="Arial"/>
              </w:rPr>
              <w:t>0A3001)</w:t>
            </w:r>
          </w:p>
        </w:tc>
        <w:tc>
          <w:tcPr>
            <w:tcW w:w="1417" w:type="dxa"/>
            <w:vAlign w:val="center"/>
          </w:tcPr>
          <w:p w14:paraId="7A9C0E07" w14:textId="77777777" w:rsidR="00665014" w:rsidRPr="00475770" w:rsidRDefault="00665014" w:rsidP="00172287">
            <w:pPr>
              <w:rPr>
                <w:rFonts w:ascii="Arial" w:hAnsi="Arial"/>
              </w:rPr>
            </w:pPr>
            <w:r w:rsidRPr="00475770">
              <w:rPr>
                <w:rFonts w:ascii="Arial" w:hAnsi="Arial"/>
              </w:rPr>
              <w:t>160 kW</w:t>
            </w:r>
          </w:p>
        </w:tc>
        <w:tc>
          <w:tcPr>
            <w:tcW w:w="1276" w:type="dxa"/>
            <w:vAlign w:val="center"/>
          </w:tcPr>
          <w:p w14:paraId="4FD30B84" w14:textId="77777777" w:rsidR="00665014" w:rsidRPr="00475770" w:rsidRDefault="00665014" w:rsidP="00172287">
            <w:pPr>
              <w:jc w:val="both"/>
              <w:rPr>
                <w:rFonts w:ascii="Arial" w:hAnsi="Arial"/>
              </w:rPr>
            </w:pPr>
            <w:r w:rsidRPr="00475770">
              <w:rPr>
                <w:rFonts w:ascii="Arial" w:hAnsi="Arial"/>
              </w:rPr>
              <w:t>8 PCS</w:t>
            </w:r>
          </w:p>
        </w:tc>
        <w:tc>
          <w:tcPr>
            <w:tcW w:w="2126" w:type="dxa"/>
            <w:vAlign w:val="center"/>
          </w:tcPr>
          <w:p w14:paraId="01817D9C" w14:textId="754F12DD" w:rsidR="00665014" w:rsidRPr="00475770" w:rsidRDefault="002A2AEB" w:rsidP="002A2AEB">
            <w:pPr>
              <w:jc w:val="both"/>
              <w:rPr>
                <w:rFonts w:ascii="Arial" w:hAnsi="Arial"/>
              </w:rPr>
            </w:pPr>
            <w:r>
              <w:rPr>
                <w:rFonts w:ascii="Arial" w:hAnsi="Arial"/>
              </w:rPr>
              <w:t xml:space="preserve">1, 2, </w:t>
            </w:r>
            <w:r w:rsidR="00665014" w:rsidRPr="00475770">
              <w:rPr>
                <w:rFonts w:ascii="Arial" w:hAnsi="Arial"/>
              </w:rPr>
              <w:t>3</w:t>
            </w:r>
            <w:r w:rsidR="00665014" w:rsidRPr="00475770">
              <w:rPr>
                <w:rFonts w:ascii="Arial" w:hAnsi="Arial" w:hint="eastAsia"/>
              </w:rPr>
              <w:t>,</w:t>
            </w:r>
            <w:r>
              <w:rPr>
                <w:rFonts w:ascii="Arial" w:hAnsi="Arial"/>
              </w:rPr>
              <w:t xml:space="preserve"> 4,</w:t>
            </w:r>
            <w:r w:rsidR="00665014" w:rsidRPr="00475770">
              <w:rPr>
                <w:rFonts w:ascii="Arial" w:hAnsi="Arial"/>
              </w:rPr>
              <w:t xml:space="preserve"> </w:t>
            </w:r>
            <w:r>
              <w:rPr>
                <w:rFonts w:ascii="Arial" w:hAnsi="Arial"/>
              </w:rPr>
              <w:t>7, 8, 9, 10</w:t>
            </w:r>
          </w:p>
        </w:tc>
      </w:tr>
      <w:tr w:rsidR="00665014" w:rsidRPr="00475770" w14:paraId="3BA0B5D1" w14:textId="77777777" w:rsidTr="00743B0B">
        <w:trPr>
          <w:trHeight w:val="431"/>
          <w:jc w:val="center"/>
        </w:trPr>
        <w:tc>
          <w:tcPr>
            <w:tcW w:w="1980" w:type="dxa"/>
            <w:vAlign w:val="center"/>
          </w:tcPr>
          <w:p w14:paraId="1FEA0C86" w14:textId="62B17BC0" w:rsidR="00665014" w:rsidRDefault="00665014" w:rsidP="00172287">
            <w:pPr>
              <w:jc w:val="both"/>
              <w:rPr>
                <w:rFonts w:ascii="Arial" w:hAnsi="Arial"/>
                <w:b/>
              </w:rPr>
            </w:pPr>
            <w:r w:rsidRPr="00475770">
              <w:rPr>
                <w:rFonts w:ascii="Arial" w:hAnsi="Arial"/>
                <w:b/>
              </w:rPr>
              <w:t xml:space="preserve">MaxiCharger </w:t>
            </w:r>
            <w:r w:rsidR="00DD786D">
              <w:rPr>
                <w:rFonts w:ascii="Arial" w:hAnsi="Arial"/>
                <w:b/>
              </w:rPr>
              <w:t>DF</w:t>
            </w:r>
            <w:r w:rsidRPr="00475770">
              <w:rPr>
                <w:rFonts w:ascii="Arial" w:hAnsi="Arial"/>
                <w:b/>
              </w:rPr>
              <w:t>180</w:t>
            </w:r>
          </w:p>
          <w:p w14:paraId="5A960972" w14:textId="48DA62AD" w:rsidR="00BD432C" w:rsidRPr="00475770" w:rsidRDefault="00BD432C" w:rsidP="00BD432C">
            <w:pPr>
              <w:jc w:val="both"/>
              <w:rPr>
                <w:rFonts w:ascii="Arial" w:hAnsi="Arial"/>
                <w:b/>
              </w:rPr>
            </w:pPr>
            <w:r w:rsidRPr="00BD432C">
              <w:rPr>
                <w:rFonts w:ascii="Arial" w:hAnsi="Arial"/>
              </w:rPr>
              <w:t>(EF</w:t>
            </w:r>
            <w:r>
              <w:rPr>
                <w:rFonts w:ascii="Arial" w:hAnsi="Arial"/>
              </w:rPr>
              <w:t>18</w:t>
            </w:r>
            <w:r w:rsidRPr="00BD432C">
              <w:rPr>
                <w:rFonts w:ascii="Arial" w:hAnsi="Arial"/>
              </w:rPr>
              <w:t>0A3001)</w:t>
            </w:r>
          </w:p>
        </w:tc>
        <w:tc>
          <w:tcPr>
            <w:tcW w:w="1417" w:type="dxa"/>
            <w:vAlign w:val="center"/>
          </w:tcPr>
          <w:p w14:paraId="48F541AA" w14:textId="77777777" w:rsidR="00665014" w:rsidRPr="00475770" w:rsidRDefault="00665014" w:rsidP="00172287">
            <w:pPr>
              <w:rPr>
                <w:rFonts w:ascii="Arial" w:hAnsi="Arial"/>
              </w:rPr>
            </w:pPr>
            <w:r w:rsidRPr="00475770">
              <w:rPr>
                <w:rFonts w:ascii="Arial" w:hAnsi="Arial"/>
              </w:rPr>
              <w:t>180 kW</w:t>
            </w:r>
          </w:p>
        </w:tc>
        <w:tc>
          <w:tcPr>
            <w:tcW w:w="1276" w:type="dxa"/>
            <w:vAlign w:val="center"/>
          </w:tcPr>
          <w:p w14:paraId="03E4FC24" w14:textId="77777777" w:rsidR="00665014" w:rsidRPr="00475770" w:rsidRDefault="00665014" w:rsidP="00172287">
            <w:pPr>
              <w:rPr>
                <w:rFonts w:ascii="Arial" w:hAnsi="Arial"/>
              </w:rPr>
            </w:pPr>
            <w:r w:rsidRPr="00475770">
              <w:rPr>
                <w:rFonts w:ascii="Arial" w:hAnsi="Arial"/>
              </w:rPr>
              <w:t>9 PCS</w:t>
            </w:r>
          </w:p>
        </w:tc>
        <w:tc>
          <w:tcPr>
            <w:tcW w:w="2126" w:type="dxa"/>
            <w:vAlign w:val="center"/>
          </w:tcPr>
          <w:p w14:paraId="3FB91D2A" w14:textId="60391A1B" w:rsidR="00665014" w:rsidRPr="00475770" w:rsidRDefault="002A2AEB" w:rsidP="00665014">
            <w:pPr>
              <w:jc w:val="both"/>
              <w:rPr>
                <w:rFonts w:ascii="Arial" w:hAnsi="Arial"/>
              </w:rPr>
            </w:pPr>
            <w:r>
              <w:rPr>
                <w:rFonts w:ascii="Arial" w:hAnsi="Arial"/>
              </w:rPr>
              <w:t xml:space="preserve">1, </w:t>
            </w:r>
            <w:r w:rsidR="00665014" w:rsidRPr="00475770">
              <w:rPr>
                <w:rFonts w:ascii="Arial" w:hAnsi="Arial"/>
              </w:rPr>
              <w:t>2, 3</w:t>
            </w:r>
            <w:r w:rsidR="00665014" w:rsidRPr="00475770">
              <w:rPr>
                <w:rFonts w:ascii="Arial" w:hAnsi="Arial" w:hint="eastAsia"/>
              </w:rPr>
              <w:t>,</w:t>
            </w:r>
            <w:r>
              <w:rPr>
                <w:rFonts w:ascii="Arial" w:hAnsi="Arial"/>
              </w:rPr>
              <w:t xml:space="preserve"> 4, 5, 7</w:t>
            </w:r>
            <w:r w:rsidR="00665014" w:rsidRPr="00475770">
              <w:rPr>
                <w:rFonts w:ascii="Arial" w:hAnsi="Arial"/>
              </w:rPr>
              <w:t>,</w:t>
            </w:r>
            <w:r>
              <w:rPr>
                <w:rFonts w:ascii="Arial" w:hAnsi="Arial"/>
              </w:rPr>
              <w:t xml:space="preserve"> 8, 9, 10</w:t>
            </w:r>
          </w:p>
        </w:tc>
      </w:tr>
      <w:tr w:rsidR="00665014" w:rsidRPr="00475770" w14:paraId="42F0E4E0" w14:textId="77777777" w:rsidTr="00743B0B">
        <w:trPr>
          <w:trHeight w:val="431"/>
          <w:jc w:val="center"/>
        </w:trPr>
        <w:tc>
          <w:tcPr>
            <w:tcW w:w="1980" w:type="dxa"/>
            <w:vAlign w:val="center"/>
          </w:tcPr>
          <w:p w14:paraId="5D9E88C5" w14:textId="71A5C148" w:rsidR="00665014" w:rsidRDefault="00665014" w:rsidP="00172287">
            <w:pPr>
              <w:jc w:val="both"/>
              <w:rPr>
                <w:rFonts w:ascii="Arial" w:hAnsi="Arial"/>
                <w:b/>
              </w:rPr>
            </w:pPr>
            <w:r w:rsidRPr="00475770">
              <w:rPr>
                <w:rFonts w:ascii="Arial" w:hAnsi="Arial"/>
                <w:b/>
              </w:rPr>
              <w:t xml:space="preserve">MaxiCharger </w:t>
            </w:r>
            <w:r w:rsidR="00DD786D">
              <w:rPr>
                <w:rFonts w:ascii="Arial" w:hAnsi="Arial"/>
                <w:b/>
              </w:rPr>
              <w:t>DF</w:t>
            </w:r>
            <w:r w:rsidRPr="00475770">
              <w:rPr>
                <w:rFonts w:ascii="Arial" w:hAnsi="Arial"/>
                <w:b/>
              </w:rPr>
              <w:t>200</w:t>
            </w:r>
          </w:p>
          <w:p w14:paraId="1F6BF070" w14:textId="3B6569C7" w:rsidR="00BD432C" w:rsidRPr="00475770" w:rsidRDefault="00BD432C" w:rsidP="00BD432C">
            <w:pPr>
              <w:jc w:val="both"/>
              <w:rPr>
                <w:rFonts w:ascii="Arial" w:hAnsi="Arial"/>
                <w:b/>
              </w:rPr>
            </w:pPr>
            <w:r w:rsidRPr="00BD432C">
              <w:rPr>
                <w:rFonts w:ascii="Arial" w:hAnsi="Arial"/>
              </w:rPr>
              <w:t>(EF</w:t>
            </w:r>
            <w:r>
              <w:rPr>
                <w:rFonts w:ascii="Arial" w:hAnsi="Arial"/>
              </w:rPr>
              <w:t>20</w:t>
            </w:r>
            <w:r w:rsidRPr="00BD432C">
              <w:rPr>
                <w:rFonts w:ascii="Arial" w:hAnsi="Arial"/>
              </w:rPr>
              <w:t>0A3001)</w:t>
            </w:r>
          </w:p>
        </w:tc>
        <w:tc>
          <w:tcPr>
            <w:tcW w:w="1417" w:type="dxa"/>
            <w:vAlign w:val="center"/>
          </w:tcPr>
          <w:p w14:paraId="0AF3C68B" w14:textId="77777777" w:rsidR="00665014" w:rsidRPr="00475770" w:rsidRDefault="00665014" w:rsidP="00172287">
            <w:pPr>
              <w:rPr>
                <w:rFonts w:ascii="Arial" w:hAnsi="Arial"/>
              </w:rPr>
            </w:pPr>
            <w:r w:rsidRPr="00475770">
              <w:rPr>
                <w:rFonts w:ascii="Arial" w:hAnsi="Arial"/>
              </w:rPr>
              <w:t>200 kW</w:t>
            </w:r>
          </w:p>
        </w:tc>
        <w:tc>
          <w:tcPr>
            <w:tcW w:w="1276" w:type="dxa"/>
            <w:vAlign w:val="center"/>
          </w:tcPr>
          <w:p w14:paraId="45146B68" w14:textId="77777777" w:rsidR="00665014" w:rsidRPr="00475770" w:rsidRDefault="00665014" w:rsidP="00172287">
            <w:pPr>
              <w:rPr>
                <w:rFonts w:ascii="Arial" w:hAnsi="Arial"/>
              </w:rPr>
            </w:pPr>
            <w:r w:rsidRPr="00475770">
              <w:rPr>
                <w:rFonts w:ascii="Arial" w:hAnsi="Arial"/>
              </w:rPr>
              <w:t>10 PCS</w:t>
            </w:r>
          </w:p>
        </w:tc>
        <w:tc>
          <w:tcPr>
            <w:tcW w:w="2126" w:type="dxa"/>
            <w:vAlign w:val="center"/>
          </w:tcPr>
          <w:p w14:paraId="52FCAFCB" w14:textId="20EC8E83" w:rsidR="00665014" w:rsidRPr="00475770" w:rsidRDefault="002A2AEB" w:rsidP="00665014">
            <w:pPr>
              <w:jc w:val="both"/>
              <w:rPr>
                <w:rFonts w:ascii="Arial" w:hAnsi="Arial"/>
              </w:rPr>
            </w:pPr>
            <w:r>
              <w:rPr>
                <w:rFonts w:ascii="Arial" w:hAnsi="Arial"/>
              </w:rPr>
              <w:t xml:space="preserve">1, </w:t>
            </w:r>
            <w:r w:rsidR="00665014" w:rsidRPr="00475770">
              <w:rPr>
                <w:rFonts w:ascii="Arial" w:hAnsi="Arial"/>
              </w:rPr>
              <w:t>2, 3</w:t>
            </w:r>
            <w:r w:rsidR="00665014" w:rsidRPr="00475770">
              <w:rPr>
                <w:rFonts w:ascii="Arial" w:hAnsi="Arial" w:hint="eastAsia"/>
              </w:rPr>
              <w:t>,</w:t>
            </w:r>
            <w:r>
              <w:rPr>
                <w:rFonts w:ascii="Arial" w:hAnsi="Arial"/>
              </w:rPr>
              <w:t xml:space="preserve"> 4, 5, 7, 8, 9, 10, 11</w:t>
            </w:r>
          </w:p>
        </w:tc>
      </w:tr>
      <w:tr w:rsidR="00665014" w:rsidRPr="00475770" w14:paraId="4C8E0818" w14:textId="77777777" w:rsidTr="00743B0B">
        <w:trPr>
          <w:trHeight w:val="431"/>
          <w:jc w:val="center"/>
        </w:trPr>
        <w:tc>
          <w:tcPr>
            <w:tcW w:w="1980" w:type="dxa"/>
            <w:vAlign w:val="center"/>
          </w:tcPr>
          <w:p w14:paraId="6005B67D" w14:textId="143447FB" w:rsidR="00665014" w:rsidRDefault="00665014" w:rsidP="00172287">
            <w:pPr>
              <w:jc w:val="both"/>
              <w:rPr>
                <w:rFonts w:ascii="Arial" w:hAnsi="Arial"/>
                <w:b/>
              </w:rPr>
            </w:pPr>
            <w:r w:rsidRPr="00475770">
              <w:rPr>
                <w:rFonts w:ascii="Arial" w:hAnsi="Arial"/>
                <w:b/>
              </w:rPr>
              <w:t xml:space="preserve">MaxiCharger </w:t>
            </w:r>
            <w:r w:rsidR="00DD786D">
              <w:rPr>
                <w:rFonts w:ascii="Arial" w:hAnsi="Arial"/>
                <w:b/>
              </w:rPr>
              <w:t>DF</w:t>
            </w:r>
            <w:r w:rsidRPr="00475770">
              <w:rPr>
                <w:rFonts w:ascii="Arial" w:hAnsi="Arial"/>
                <w:b/>
              </w:rPr>
              <w:t>220</w:t>
            </w:r>
          </w:p>
          <w:p w14:paraId="2E892EF5" w14:textId="1A3080B5" w:rsidR="00BD432C" w:rsidRPr="00475770" w:rsidRDefault="00BD432C" w:rsidP="00172287">
            <w:pPr>
              <w:jc w:val="both"/>
              <w:rPr>
                <w:rFonts w:ascii="Arial" w:hAnsi="Arial"/>
                <w:b/>
              </w:rPr>
            </w:pPr>
            <w:r w:rsidRPr="00BD432C">
              <w:rPr>
                <w:rFonts w:ascii="Arial" w:hAnsi="Arial"/>
              </w:rPr>
              <w:t>(EF</w:t>
            </w:r>
            <w:r>
              <w:rPr>
                <w:rFonts w:ascii="Arial" w:hAnsi="Arial"/>
              </w:rPr>
              <w:t>22</w:t>
            </w:r>
            <w:r w:rsidRPr="00BD432C">
              <w:rPr>
                <w:rFonts w:ascii="Arial" w:hAnsi="Arial"/>
              </w:rPr>
              <w:t>0A3001)</w:t>
            </w:r>
          </w:p>
        </w:tc>
        <w:tc>
          <w:tcPr>
            <w:tcW w:w="1417" w:type="dxa"/>
            <w:vAlign w:val="center"/>
          </w:tcPr>
          <w:p w14:paraId="5FDB2EB7" w14:textId="77777777" w:rsidR="00665014" w:rsidRPr="00475770" w:rsidRDefault="00665014" w:rsidP="00172287">
            <w:pPr>
              <w:rPr>
                <w:rFonts w:ascii="Arial" w:hAnsi="Arial"/>
              </w:rPr>
            </w:pPr>
            <w:r w:rsidRPr="00475770">
              <w:rPr>
                <w:rFonts w:ascii="Arial" w:hAnsi="Arial"/>
              </w:rPr>
              <w:t>220 kW</w:t>
            </w:r>
          </w:p>
        </w:tc>
        <w:tc>
          <w:tcPr>
            <w:tcW w:w="1276" w:type="dxa"/>
            <w:vAlign w:val="center"/>
          </w:tcPr>
          <w:p w14:paraId="769C07C8" w14:textId="77777777" w:rsidR="00665014" w:rsidRPr="00475770" w:rsidRDefault="00665014" w:rsidP="00172287">
            <w:pPr>
              <w:rPr>
                <w:rFonts w:ascii="Arial" w:hAnsi="Arial"/>
              </w:rPr>
            </w:pPr>
            <w:r w:rsidRPr="00475770">
              <w:rPr>
                <w:rFonts w:ascii="Arial" w:hAnsi="Arial"/>
              </w:rPr>
              <w:t>11 PCS</w:t>
            </w:r>
          </w:p>
        </w:tc>
        <w:tc>
          <w:tcPr>
            <w:tcW w:w="2126" w:type="dxa"/>
            <w:vAlign w:val="center"/>
          </w:tcPr>
          <w:p w14:paraId="62D97C9A" w14:textId="01ADDD10" w:rsidR="00665014" w:rsidRPr="00475770" w:rsidRDefault="00665014" w:rsidP="00665014">
            <w:pPr>
              <w:jc w:val="both"/>
              <w:rPr>
                <w:rFonts w:ascii="Arial" w:hAnsi="Arial"/>
              </w:rPr>
            </w:pPr>
            <w:r w:rsidRPr="00475770">
              <w:rPr>
                <w:rFonts w:ascii="Arial" w:hAnsi="Arial"/>
              </w:rPr>
              <w:t>1, 2, 3</w:t>
            </w:r>
            <w:r w:rsidRPr="00475770">
              <w:rPr>
                <w:rFonts w:ascii="Arial" w:hAnsi="Arial" w:hint="eastAsia"/>
              </w:rPr>
              <w:t>,</w:t>
            </w:r>
            <w:r w:rsidR="002A2AEB">
              <w:rPr>
                <w:rFonts w:ascii="Arial" w:hAnsi="Arial"/>
              </w:rPr>
              <w:t xml:space="preserve"> 4, 5, 6, 7, 8, 9, 10, 11</w:t>
            </w:r>
          </w:p>
        </w:tc>
      </w:tr>
      <w:tr w:rsidR="00665014" w:rsidRPr="00475770" w14:paraId="468C3161" w14:textId="77777777" w:rsidTr="00743B0B">
        <w:trPr>
          <w:trHeight w:val="431"/>
          <w:jc w:val="center"/>
        </w:trPr>
        <w:tc>
          <w:tcPr>
            <w:tcW w:w="1980" w:type="dxa"/>
            <w:vAlign w:val="center"/>
          </w:tcPr>
          <w:p w14:paraId="43B108F7" w14:textId="66A68751" w:rsidR="00665014" w:rsidRDefault="00665014" w:rsidP="00172287">
            <w:pPr>
              <w:jc w:val="both"/>
              <w:rPr>
                <w:rFonts w:ascii="Arial" w:hAnsi="Arial"/>
                <w:b/>
              </w:rPr>
            </w:pPr>
            <w:r w:rsidRPr="00475770">
              <w:rPr>
                <w:rFonts w:ascii="Arial" w:hAnsi="Arial"/>
                <w:b/>
              </w:rPr>
              <w:t xml:space="preserve">MaxiCharger </w:t>
            </w:r>
            <w:r w:rsidR="00DD786D">
              <w:rPr>
                <w:rFonts w:ascii="Arial" w:hAnsi="Arial"/>
                <w:b/>
              </w:rPr>
              <w:t>DF</w:t>
            </w:r>
            <w:r w:rsidRPr="00475770">
              <w:rPr>
                <w:rFonts w:ascii="Arial" w:hAnsi="Arial"/>
                <w:b/>
              </w:rPr>
              <w:t>240</w:t>
            </w:r>
          </w:p>
          <w:p w14:paraId="7FD96CFD" w14:textId="62F53C4B" w:rsidR="00BD432C" w:rsidRPr="00475770" w:rsidRDefault="00BD432C" w:rsidP="00172287">
            <w:pPr>
              <w:jc w:val="both"/>
              <w:rPr>
                <w:rFonts w:ascii="Arial" w:hAnsi="Arial"/>
                <w:b/>
              </w:rPr>
            </w:pPr>
            <w:r w:rsidRPr="00BD432C">
              <w:rPr>
                <w:rFonts w:ascii="Arial" w:hAnsi="Arial"/>
              </w:rPr>
              <w:t>(EF</w:t>
            </w:r>
            <w:r>
              <w:rPr>
                <w:rFonts w:ascii="Arial" w:hAnsi="Arial"/>
              </w:rPr>
              <w:t>24</w:t>
            </w:r>
            <w:r w:rsidRPr="00BD432C">
              <w:rPr>
                <w:rFonts w:ascii="Arial" w:hAnsi="Arial"/>
              </w:rPr>
              <w:t>0A3001)</w:t>
            </w:r>
          </w:p>
        </w:tc>
        <w:tc>
          <w:tcPr>
            <w:tcW w:w="1417" w:type="dxa"/>
            <w:vAlign w:val="center"/>
          </w:tcPr>
          <w:p w14:paraId="533711CE" w14:textId="77777777" w:rsidR="00665014" w:rsidRPr="00475770" w:rsidRDefault="00665014" w:rsidP="00172287">
            <w:pPr>
              <w:rPr>
                <w:rFonts w:ascii="Arial" w:hAnsi="Arial"/>
              </w:rPr>
            </w:pPr>
            <w:r w:rsidRPr="00475770">
              <w:rPr>
                <w:rFonts w:ascii="Arial" w:hAnsi="Arial"/>
              </w:rPr>
              <w:t>240 kW</w:t>
            </w:r>
          </w:p>
        </w:tc>
        <w:tc>
          <w:tcPr>
            <w:tcW w:w="1276" w:type="dxa"/>
            <w:vAlign w:val="center"/>
          </w:tcPr>
          <w:p w14:paraId="02B2FB42" w14:textId="77777777" w:rsidR="00665014" w:rsidRPr="00475770" w:rsidRDefault="00665014" w:rsidP="00172287">
            <w:pPr>
              <w:rPr>
                <w:rFonts w:ascii="Arial" w:hAnsi="Arial"/>
              </w:rPr>
            </w:pPr>
            <w:r w:rsidRPr="00475770">
              <w:rPr>
                <w:rFonts w:ascii="Arial" w:hAnsi="Arial"/>
              </w:rPr>
              <w:t>12 PCS</w:t>
            </w:r>
          </w:p>
        </w:tc>
        <w:tc>
          <w:tcPr>
            <w:tcW w:w="2126" w:type="dxa"/>
            <w:vAlign w:val="center"/>
          </w:tcPr>
          <w:p w14:paraId="5425BB38" w14:textId="336D24CB" w:rsidR="00665014" w:rsidRPr="00475770" w:rsidRDefault="00665014" w:rsidP="00665014">
            <w:pPr>
              <w:jc w:val="both"/>
              <w:rPr>
                <w:rFonts w:ascii="Arial" w:hAnsi="Arial"/>
              </w:rPr>
            </w:pPr>
            <w:r w:rsidRPr="00475770">
              <w:rPr>
                <w:rFonts w:ascii="Arial" w:hAnsi="Arial"/>
              </w:rPr>
              <w:t>1, 2, 3</w:t>
            </w:r>
            <w:r w:rsidRPr="00475770">
              <w:rPr>
                <w:rFonts w:ascii="Arial" w:hAnsi="Arial" w:hint="eastAsia"/>
              </w:rPr>
              <w:t>,</w:t>
            </w:r>
            <w:r w:rsidRPr="00475770">
              <w:rPr>
                <w:rFonts w:ascii="Arial" w:hAnsi="Arial"/>
              </w:rPr>
              <w:t xml:space="preserve"> 4, 5, 6, 7, 8, 9, 10, 11, 12</w:t>
            </w:r>
          </w:p>
        </w:tc>
      </w:tr>
    </w:tbl>
    <w:p w14:paraId="618A7D00" w14:textId="127A654B" w:rsidR="004B6D3E" w:rsidRPr="00475770" w:rsidRDefault="004B6D3E" w:rsidP="00D377F5">
      <w:pPr>
        <w:pStyle w:val="NOTE0"/>
      </w:pPr>
      <w:r w:rsidRPr="00475770">
        <w:rPr>
          <w:noProof/>
          <w:snapToGrid/>
        </w:rPr>
        <w:lastRenderedPageBreak/>
        <w:drawing>
          <wp:anchor distT="0" distB="0" distL="114300" distR="114300" simplePos="0" relativeHeight="252482560" behindDoc="0" locked="0" layoutInCell="1" allowOverlap="1" wp14:anchorId="0DA5596C" wp14:editId="060E9913">
            <wp:simplePos x="0" y="0"/>
            <wp:positionH relativeFrom="margin">
              <wp:posOffset>7620</wp:posOffset>
            </wp:positionH>
            <wp:positionV relativeFrom="paragraph">
              <wp:posOffset>29845</wp:posOffset>
            </wp:positionV>
            <wp:extent cx="145415" cy="145415"/>
            <wp:effectExtent l="0" t="0" r="6985" b="6985"/>
            <wp:wrapNone/>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475770">
        <w:t>IMPORTANT</w:t>
      </w:r>
    </w:p>
    <w:p w14:paraId="18EA526D" w14:textId="2A12C693" w:rsidR="004B6D3E" w:rsidRPr="00475770" w:rsidRDefault="00265933" w:rsidP="00D377F5">
      <w:pPr>
        <w:pStyle w:val="NOTE"/>
        <w:rPr>
          <w:snapToGrid w:val="0"/>
        </w:rPr>
      </w:pPr>
      <w:r w:rsidRPr="00475770">
        <w:rPr>
          <w:snapToGrid w:val="0"/>
        </w:rPr>
        <w:t>Install the sealing boards in</w:t>
      </w:r>
      <w:r w:rsidR="004B6D3E" w:rsidRPr="00475770">
        <w:rPr>
          <w:snapToGrid w:val="0"/>
        </w:rPr>
        <w:t>to the slots where the charging modules are not inserted.</w:t>
      </w:r>
    </w:p>
    <w:p w14:paraId="011E2A88" w14:textId="77777777" w:rsidR="00747091" w:rsidRDefault="00ED4F64" w:rsidP="00747091">
      <w:pPr>
        <w:keepNext/>
        <w:spacing w:line="480" w:lineRule="auto"/>
        <w:jc w:val="center"/>
      </w:pPr>
      <w:r w:rsidRPr="00475770">
        <w:rPr>
          <w:noProof/>
        </w:rPr>
        <w:drawing>
          <wp:inline distT="0" distB="0" distL="0" distR="0" wp14:anchorId="79FF02BB" wp14:editId="4718B918">
            <wp:extent cx="1150537" cy="1664938"/>
            <wp:effectExtent l="0" t="0" r="0" b="0"/>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华为20kW模块假面板.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150537" cy="1664938"/>
                    </a:xfrm>
                    <a:prstGeom prst="rect">
                      <a:avLst/>
                    </a:prstGeom>
                  </pic:spPr>
                </pic:pic>
              </a:graphicData>
            </a:graphic>
          </wp:inline>
        </w:drawing>
      </w:r>
    </w:p>
    <w:p w14:paraId="7039FF37" w14:textId="1030D7B8" w:rsidR="00ED4F64" w:rsidRPr="00475770" w:rsidRDefault="00747091" w:rsidP="00747091">
      <w:pPr>
        <w:pStyle w:val="af1"/>
      </w:pPr>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20</w:t>
      </w:r>
      <w:r w:rsidR="00CD7BD9">
        <w:rPr>
          <w:noProof/>
        </w:rPr>
        <w:fldChar w:fldCharType="end"/>
      </w:r>
      <w:r>
        <w:t xml:space="preserve"> </w:t>
      </w:r>
      <w:r w:rsidRPr="00A168E7">
        <w:t>Sealing Board</w:t>
      </w:r>
    </w:p>
    <w:p w14:paraId="12627317" w14:textId="77777777" w:rsidR="00747091" w:rsidRDefault="00747091" w:rsidP="00747091">
      <w:pPr>
        <w:keepNext/>
        <w:spacing w:line="480" w:lineRule="auto"/>
        <w:ind w:left="0"/>
        <w:jc w:val="center"/>
      </w:pPr>
      <w:r w:rsidRPr="00475770">
        <w:rPr>
          <w:noProof/>
        </w:rPr>
        <w:drawing>
          <wp:inline distT="0" distB="0" distL="0" distR="0" wp14:anchorId="4C33BFBD" wp14:editId="1DC9BAB8">
            <wp:extent cx="2160000" cy="2772992"/>
            <wp:effectExtent l="0" t="0" r="0" b="8890"/>
            <wp:docPr id="9" name="图片 9" descr="C:\Users\A21252\Desktop\On-going\20220421-120kW欧标直流桩\图片\模块安装螺丝.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模块安装螺丝.png"/>
                    <pic:cNvPicPr>
                      <a:picLocks noChangeAspect="1" noChangeArrowheads="1"/>
                    </pic:cNvPicPr>
                  </pic:nvPicPr>
                  <pic:blipFill>
                    <a:blip r:embed="rId68">
                      <a:grayscl/>
                      <a:extLst>
                        <a:ext uri="{28A0092B-C50C-407E-A947-70E740481C1C}">
                          <a14:useLocalDpi xmlns:a14="http://schemas.microsoft.com/office/drawing/2010/main" val="0"/>
                        </a:ext>
                      </a:extLst>
                    </a:blip>
                    <a:srcRect/>
                    <a:stretch>
                      <a:fillRect/>
                    </a:stretch>
                  </pic:blipFill>
                  <pic:spPr bwMode="auto">
                    <a:xfrm>
                      <a:off x="0" y="0"/>
                      <a:ext cx="2160000" cy="2772992"/>
                    </a:xfrm>
                    <a:prstGeom prst="rect">
                      <a:avLst/>
                    </a:prstGeom>
                    <a:noFill/>
                    <a:ln>
                      <a:noFill/>
                    </a:ln>
                  </pic:spPr>
                </pic:pic>
              </a:graphicData>
            </a:graphic>
          </wp:inline>
        </w:drawing>
      </w:r>
    </w:p>
    <w:p w14:paraId="1F2EF037" w14:textId="08041B45" w:rsidR="00ED4F64" w:rsidRPr="00475770" w:rsidRDefault="00747091" w:rsidP="00747091">
      <w:pPr>
        <w:pStyle w:val="af1"/>
      </w:pPr>
      <w:r>
        <w:t xml:space="preserve">Figure </w:t>
      </w:r>
      <w:r w:rsidR="00CD7BD9">
        <w:fldChar w:fldCharType="begin"/>
      </w:r>
      <w:r w:rsidR="00CD7BD9">
        <w:instrText xml:space="preserve"> STYLEREF 1 \s </w:instrText>
      </w:r>
      <w:r w:rsidR="00CD7BD9">
        <w:fldChar w:fldCharType="separate"/>
      </w:r>
      <w:r w:rsidR="00715901">
        <w:rPr>
          <w:noProof/>
        </w:rPr>
        <w:t>5</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21</w:t>
      </w:r>
      <w:r w:rsidR="00CD7BD9">
        <w:rPr>
          <w:noProof/>
        </w:rPr>
        <w:fldChar w:fldCharType="end"/>
      </w:r>
      <w:r>
        <w:t xml:space="preserve"> </w:t>
      </w:r>
      <w:r w:rsidRPr="00605B5D">
        <w:t>Tightening the Screws</w:t>
      </w:r>
    </w:p>
    <w:p w14:paraId="3E38E25D" w14:textId="73E829F7" w:rsidR="004B6D3E" w:rsidRPr="00475770" w:rsidRDefault="009E3AF6" w:rsidP="002F346F">
      <w:pPr>
        <w:pStyle w:val="a0"/>
        <w:numPr>
          <w:ilvl w:val="0"/>
          <w:numId w:val="34"/>
        </w:numPr>
        <w:ind w:left="998" w:hanging="357"/>
      </w:pPr>
      <w:r w:rsidRPr="00475770">
        <w:t>T</w:t>
      </w:r>
      <w:r w:rsidR="00313061" w:rsidRPr="00475770">
        <w:t>ightening th</w:t>
      </w:r>
      <w:r w:rsidR="00E0341B">
        <w:t>e screws to the torque of 1.2 N</w:t>
      </w:r>
      <w:r w:rsidR="00313061" w:rsidRPr="00475770">
        <w:t xml:space="preserve">m </w:t>
      </w:r>
      <w:r w:rsidRPr="00475770">
        <w:t>to secure the modules</w:t>
      </w:r>
      <w:r w:rsidR="00313061" w:rsidRPr="00475770">
        <w:t>.</w:t>
      </w:r>
      <w:bookmarkStart w:id="962" w:name="_Ref102846158"/>
    </w:p>
    <w:p w14:paraId="23B3242E" w14:textId="469396E3" w:rsidR="0012370E" w:rsidRPr="00475770" w:rsidRDefault="0012370E" w:rsidP="002F346F">
      <w:pPr>
        <w:pStyle w:val="a0"/>
        <w:numPr>
          <w:ilvl w:val="0"/>
          <w:numId w:val="34"/>
        </w:numPr>
        <w:ind w:left="998" w:hanging="357"/>
      </w:pPr>
      <w:bookmarkStart w:id="963" w:name="_Ref103171789"/>
      <w:r w:rsidRPr="00475770">
        <w:t xml:space="preserve">After the installation is complete, set the </w:t>
      </w:r>
      <w:r w:rsidR="00AD22C4" w:rsidRPr="00475770">
        <w:t>hardware</w:t>
      </w:r>
      <w:r w:rsidR="000C34EE" w:rsidRPr="00475770">
        <w:t xml:space="preserve"> </w:t>
      </w:r>
      <w:r w:rsidRPr="00475770">
        <w:t>address. For details, contact manufacturer certified installation engineer.</w:t>
      </w:r>
    </w:p>
    <w:p w14:paraId="2A7FCB5C" w14:textId="77777777" w:rsidR="0012370E" w:rsidRPr="00475770" w:rsidRDefault="0012370E" w:rsidP="002F346F">
      <w:pPr>
        <w:pStyle w:val="a0"/>
        <w:numPr>
          <w:ilvl w:val="0"/>
          <w:numId w:val="34"/>
        </w:numPr>
        <w:ind w:left="998" w:hanging="357"/>
      </w:pPr>
      <w:r w:rsidRPr="00475770">
        <w:t>Seal the cable holes of the cabinet and close the doors.</w:t>
      </w:r>
    </w:p>
    <w:p w14:paraId="430244CE" w14:textId="49CE3270" w:rsidR="000F0CE7" w:rsidRPr="00475770" w:rsidRDefault="00B80BE6" w:rsidP="004B6D3E">
      <w:pPr>
        <w:pStyle w:val="2"/>
        <w:spacing w:before="240"/>
      </w:pPr>
      <w:bookmarkStart w:id="964" w:name="_Ref103626347"/>
      <w:bookmarkStart w:id="965" w:name="_Toc106900428"/>
      <w:bookmarkStart w:id="966" w:name="_Toc106983300"/>
      <w:bookmarkStart w:id="967" w:name="_Toc131778966"/>
      <w:r w:rsidRPr="00475770">
        <w:lastRenderedPageBreak/>
        <w:t xml:space="preserve">Installing the </w:t>
      </w:r>
      <w:r w:rsidR="008365C6" w:rsidRPr="00475770">
        <w:t xml:space="preserve">External Residual-current </w:t>
      </w:r>
      <w:bookmarkEnd w:id="956"/>
      <w:bookmarkEnd w:id="962"/>
      <w:r w:rsidR="000F0CE7" w:rsidRPr="00475770">
        <w:t>Device</w:t>
      </w:r>
      <w:bookmarkEnd w:id="963"/>
      <w:bookmarkEnd w:id="964"/>
      <w:bookmarkEnd w:id="965"/>
      <w:bookmarkEnd w:id="966"/>
      <w:bookmarkEnd w:id="967"/>
    </w:p>
    <w:p w14:paraId="7D414FCD" w14:textId="28D0DE83" w:rsidR="009E3AF6" w:rsidRPr="00475770" w:rsidRDefault="009E3AF6" w:rsidP="00195C05">
      <w:pPr>
        <w:pStyle w:val="EN"/>
      </w:pPr>
      <w:r w:rsidRPr="00475770">
        <w:t xml:space="preserve">The </w:t>
      </w:r>
      <w:r w:rsidR="006124BD" w:rsidRPr="00475770">
        <w:t>MaxiCharger</w:t>
      </w:r>
      <w:r w:rsidRPr="00475770">
        <w:t xml:space="preserve"> includes a </w:t>
      </w:r>
      <w:r w:rsidR="00E659CB" w:rsidRPr="00475770">
        <w:t xml:space="preserve">Type </w:t>
      </w:r>
      <w:proofErr w:type="gramStart"/>
      <w:r w:rsidRPr="00475770">
        <w:t>A</w:t>
      </w:r>
      <w:proofErr w:type="gramEnd"/>
      <w:r w:rsidRPr="00475770">
        <w:t xml:space="preserve"> RCD integrated in the main breaker, and a RCCB for the auxiliary path.</w:t>
      </w:r>
    </w:p>
    <w:p w14:paraId="5744DAE7" w14:textId="6842FA2E" w:rsidR="00D15EDE" w:rsidRPr="00D15EDE" w:rsidRDefault="009E3AF6" w:rsidP="00D15EDE">
      <w:pPr>
        <w:pStyle w:val="EN"/>
        <w:rPr>
          <w:rFonts w:eastAsiaTheme="minorEastAsia"/>
        </w:rPr>
      </w:pPr>
      <w:r w:rsidRPr="00475770">
        <w:t xml:space="preserve">The use of external RCD may cause a nuisance tripping during transient conditions such as </w:t>
      </w:r>
      <w:r w:rsidR="00E659CB" w:rsidRPr="00475770">
        <w:t xml:space="preserve">when the </w:t>
      </w:r>
      <w:r w:rsidRPr="00475770">
        <w:t xml:space="preserve">AC contactor turns on at the start of charging. If an external residual-current device cannot be avoided due to local </w:t>
      </w:r>
      <w:r w:rsidR="00E659CB" w:rsidRPr="00475770">
        <w:t>regulations</w:t>
      </w:r>
      <w:r w:rsidRPr="00475770">
        <w:t>, the in-rush current should be considered when select</w:t>
      </w:r>
      <w:r w:rsidR="00E659CB" w:rsidRPr="00475770">
        <w:t>ing</w:t>
      </w:r>
      <w:r w:rsidRPr="00475770">
        <w:t xml:space="preserve"> the </w:t>
      </w:r>
      <w:r w:rsidR="00E659CB" w:rsidRPr="00475770">
        <w:t>device</w:t>
      </w:r>
      <w:r w:rsidRPr="00475770">
        <w:t>.</w:t>
      </w:r>
    </w:p>
    <w:tbl>
      <w:tblPr>
        <w:tblStyle w:val="af0"/>
        <w:tblW w:w="0" w:type="auto"/>
        <w:tblInd w:w="284" w:type="dxa"/>
        <w:tblLook w:val="04A0" w:firstRow="1" w:lastRow="0" w:firstColumn="1" w:lastColumn="0" w:noHBand="0" w:noVBand="1"/>
      </w:tblPr>
      <w:tblGrid>
        <w:gridCol w:w="2405"/>
        <w:gridCol w:w="3827"/>
      </w:tblGrid>
      <w:tr w:rsidR="00D15EDE" w:rsidRPr="007C002D" w14:paraId="4EE34EFE" w14:textId="77777777" w:rsidTr="00D15EDE">
        <w:tc>
          <w:tcPr>
            <w:tcW w:w="2405" w:type="dxa"/>
            <w:shd w:val="clear" w:color="auto" w:fill="D9D9D9" w:themeFill="background1" w:themeFillShade="D9"/>
          </w:tcPr>
          <w:p w14:paraId="566AFB96" w14:textId="4AEF6D44" w:rsidR="00D15EDE" w:rsidRPr="007C002D" w:rsidRDefault="00D15EDE" w:rsidP="00D15EDE">
            <w:pPr>
              <w:pStyle w:val="EN"/>
              <w:spacing w:before="120" w:after="120"/>
              <w:ind w:left="0"/>
              <w:rPr>
                <w:rFonts w:eastAsiaTheme="minorEastAsia"/>
                <w:b/>
                <w:highlight w:val="cyan"/>
              </w:rPr>
            </w:pPr>
            <w:r w:rsidRPr="007C002D">
              <w:rPr>
                <w:rFonts w:eastAsiaTheme="minorEastAsia"/>
                <w:b/>
                <w:highlight w:val="cyan"/>
              </w:rPr>
              <w:t xml:space="preserve">MaxiCharger </w:t>
            </w:r>
          </w:p>
        </w:tc>
        <w:tc>
          <w:tcPr>
            <w:tcW w:w="3827" w:type="dxa"/>
            <w:shd w:val="clear" w:color="auto" w:fill="D9D9D9" w:themeFill="background1" w:themeFillShade="D9"/>
          </w:tcPr>
          <w:p w14:paraId="61427DDC" w14:textId="08D84852" w:rsidR="00D15EDE" w:rsidRPr="007C002D" w:rsidRDefault="00D15EDE" w:rsidP="00D15EDE">
            <w:pPr>
              <w:pStyle w:val="EN"/>
              <w:spacing w:before="120" w:after="120"/>
              <w:ind w:left="0"/>
              <w:rPr>
                <w:rFonts w:eastAsiaTheme="minorEastAsia"/>
                <w:b/>
                <w:highlight w:val="cyan"/>
              </w:rPr>
            </w:pPr>
            <w:r w:rsidRPr="007C002D">
              <w:rPr>
                <w:rFonts w:eastAsiaTheme="minorEastAsia"/>
                <w:b/>
                <w:highlight w:val="cyan"/>
              </w:rPr>
              <w:t>Residual-current Device Specifications</w:t>
            </w:r>
          </w:p>
        </w:tc>
      </w:tr>
      <w:tr w:rsidR="00D15EDE" w:rsidRPr="007C002D" w14:paraId="73BB5027" w14:textId="77777777" w:rsidTr="00D15EDE">
        <w:tc>
          <w:tcPr>
            <w:tcW w:w="2405" w:type="dxa"/>
          </w:tcPr>
          <w:p w14:paraId="015A3999" w14:textId="0083B053" w:rsidR="00D15EDE" w:rsidRPr="007C002D" w:rsidRDefault="00D15EDE" w:rsidP="00D15EDE">
            <w:pPr>
              <w:pStyle w:val="EN"/>
              <w:spacing w:before="120" w:after="120"/>
              <w:ind w:left="0"/>
              <w:rPr>
                <w:rFonts w:eastAsiaTheme="minorEastAsia"/>
                <w:highlight w:val="cyan"/>
              </w:rPr>
            </w:pPr>
            <w:r w:rsidRPr="007C002D">
              <w:rPr>
                <w:rFonts w:eastAsiaTheme="minorEastAsia" w:hint="eastAsia"/>
                <w:highlight w:val="cyan"/>
              </w:rPr>
              <w:t>D</w:t>
            </w:r>
            <w:r w:rsidRPr="007C002D">
              <w:rPr>
                <w:rFonts w:eastAsiaTheme="minorEastAsia"/>
                <w:highlight w:val="cyan"/>
              </w:rPr>
              <w:t>F120</w:t>
            </w:r>
          </w:p>
        </w:tc>
        <w:tc>
          <w:tcPr>
            <w:tcW w:w="3827" w:type="dxa"/>
          </w:tcPr>
          <w:p w14:paraId="7D605574" w14:textId="00584ABC" w:rsidR="00D15EDE" w:rsidRPr="007C002D" w:rsidRDefault="00D15EDE" w:rsidP="00D15EDE">
            <w:pPr>
              <w:pStyle w:val="EN"/>
              <w:spacing w:before="120" w:after="120"/>
              <w:ind w:left="0"/>
              <w:rPr>
                <w:rFonts w:eastAsiaTheme="minorEastAsia"/>
                <w:highlight w:val="cyan"/>
              </w:rPr>
            </w:pPr>
            <w:r w:rsidRPr="007C002D">
              <w:rPr>
                <w:rFonts w:eastAsiaTheme="minorEastAsia"/>
                <w:highlight w:val="cyan"/>
              </w:rPr>
              <w:t>100 mA ≤ RCD ≤ 300 mA, Type A</w:t>
            </w:r>
          </w:p>
        </w:tc>
      </w:tr>
      <w:tr w:rsidR="00D15EDE" w:rsidRPr="00D15EDE" w14:paraId="7F915B97" w14:textId="77777777" w:rsidTr="00D15EDE">
        <w:tc>
          <w:tcPr>
            <w:tcW w:w="2405" w:type="dxa"/>
          </w:tcPr>
          <w:p w14:paraId="6E722F88" w14:textId="5CC4AF3D" w:rsidR="00D15EDE" w:rsidRPr="007C002D" w:rsidRDefault="00D15EDE" w:rsidP="00D15EDE">
            <w:pPr>
              <w:pStyle w:val="EN"/>
              <w:spacing w:before="120" w:after="120"/>
              <w:ind w:left="0"/>
              <w:rPr>
                <w:rFonts w:eastAsiaTheme="minorEastAsia"/>
                <w:highlight w:val="cyan"/>
              </w:rPr>
            </w:pPr>
            <w:r w:rsidRPr="007C002D">
              <w:rPr>
                <w:rFonts w:eastAsiaTheme="minorEastAsia"/>
                <w:highlight w:val="cyan"/>
              </w:rPr>
              <w:t>DF240</w:t>
            </w:r>
          </w:p>
        </w:tc>
        <w:tc>
          <w:tcPr>
            <w:tcW w:w="3827" w:type="dxa"/>
          </w:tcPr>
          <w:p w14:paraId="2D96719D" w14:textId="270B283C" w:rsidR="00D15EDE" w:rsidRPr="00D15EDE" w:rsidRDefault="00D15EDE" w:rsidP="00D15EDE">
            <w:pPr>
              <w:pStyle w:val="EN"/>
              <w:spacing w:before="120" w:after="120"/>
              <w:ind w:left="0"/>
              <w:rPr>
                <w:rFonts w:eastAsiaTheme="minorEastAsia"/>
              </w:rPr>
            </w:pPr>
            <w:r w:rsidRPr="007C002D">
              <w:rPr>
                <w:rFonts w:eastAsiaTheme="minorEastAsia"/>
                <w:highlight w:val="cyan"/>
              </w:rPr>
              <w:t>100 mA ≤ RCD ≤ 300 mA, Type A</w:t>
            </w:r>
          </w:p>
        </w:tc>
      </w:tr>
    </w:tbl>
    <w:p w14:paraId="23233F85" w14:textId="58B72C5B" w:rsidR="00D15EDE" w:rsidRDefault="00D15EDE" w:rsidP="00D15EDE">
      <w:pPr>
        <w:pStyle w:val="EN"/>
        <w:ind w:left="0"/>
      </w:pPr>
    </w:p>
    <w:p w14:paraId="3A5E8F95" w14:textId="75A8D7F0" w:rsidR="008365C6" w:rsidRPr="00D15EDE" w:rsidRDefault="00D15EDE" w:rsidP="00D15EDE">
      <w:pPr>
        <w:rPr>
          <w:rFonts w:eastAsia="Arial"/>
          <w:bCs/>
          <w:kern w:val="2"/>
        </w:rPr>
      </w:pPr>
      <w:r>
        <w:br w:type="page"/>
      </w:r>
    </w:p>
    <w:p w14:paraId="75AE9D01" w14:textId="46981BCF" w:rsidR="009E3AF6" w:rsidRPr="00475770" w:rsidRDefault="009E3AF6" w:rsidP="009E3AF6">
      <w:pPr>
        <w:pStyle w:val="2"/>
        <w:spacing w:before="240"/>
      </w:pPr>
      <w:bookmarkStart w:id="968" w:name="_Ref102753666"/>
      <w:bookmarkStart w:id="969" w:name="_Toc106900429"/>
      <w:bookmarkStart w:id="970" w:name="_Toc106983301"/>
      <w:bookmarkStart w:id="971" w:name="_Toc131778967"/>
      <w:bookmarkEnd w:id="957"/>
      <w:r w:rsidRPr="00475770">
        <w:lastRenderedPageBreak/>
        <w:t>Prepar</w:t>
      </w:r>
      <w:r w:rsidRPr="00475770">
        <w:rPr>
          <w:rFonts w:hint="eastAsia"/>
        </w:rPr>
        <w:t>ing</w:t>
      </w:r>
      <w:r w:rsidRPr="00475770">
        <w:t xml:space="preserve"> for Commissioning</w:t>
      </w:r>
      <w:bookmarkEnd w:id="968"/>
      <w:bookmarkEnd w:id="969"/>
      <w:bookmarkEnd w:id="970"/>
      <w:bookmarkEnd w:id="971"/>
    </w:p>
    <w:p w14:paraId="46CA2B98" w14:textId="51159FB3" w:rsidR="009E3AF6" w:rsidRPr="00475770" w:rsidRDefault="00B25860" w:rsidP="00D377F5">
      <w:pPr>
        <w:pStyle w:val="NOTE0"/>
      </w:pPr>
      <w:r w:rsidRPr="00475770">
        <w:rPr>
          <w:noProof/>
        </w:rPr>
        <w:drawing>
          <wp:anchor distT="0" distB="0" distL="114300" distR="114300" simplePos="0" relativeHeight="252441600" behindDoc="0" locked="0" layoutInCell="1" allowOverlap="1" wp14:anchorId="58C04C9B" wp14:editId="55496B4D">
            <wp:simplePos x="0" y="0"/>
            <wp:positionH relativeFrom="margin">
              <wp:align>left</wp:align>
            </wp:positionH>
            <wp:positionV relativeFrom="paragraph">
              <wp:posOffset>22860</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5166C" w:rsidRPr="00475770">
        <w:t>IMPORTANT</w:t>
      </w:r>
    </w:p>
    <w:p w14:paraId="54F7465A" w14:textId="7130509E" w:rsidR="009E3AF6" w:rsidRPr="00475770" w:rsidRDefault="0035166C" w:rsidP="00D377F5">
      <w:pPr>
        <w:pStyle w:val="NOTE"/>
        <w:rPr>
          <w:snapToGrid w:val="0"/>
        </w:rPr>
      </w:pPr>
      <w:r w:rsidRPr="00475770">
        <w:rPr>
          <w:snapToGrid w:val="0"/>
        </w:rPr>
        <w:t>Only a</w:t>
      </w:r>
      <w:r w:rsidR="00794C66" w:rsidRPr="00475770">
        <w:rPr>
          <w:snapToGrid w:val="0"/>
        </w:rPr>
        <w:t xml:space="preserve"> manufacturer qualified</w:t>
      </w:r>
      <w:r w:rsidRPr="00475770">
        <w:rPr>
          <w:snapToGrid w:val="0"/>
        </w:rPr>
        <w:t xml:space="preserve"> service engineer </w:t>
      </w:r>
      <w:r w:rsidR="00794C66" w:rsidRPr="00475770">
        <w:rPr>
          <w:snapToGrid w:val="0"/>
        </w:rPr>
        <w:t xml:space="preserve">can </w:t>
      </w:r>
      <w:r w:rsidRPr="00475770">
        <w:rPr>
          <w:snapToGrid w:val="0"/>
        </w:rPr>
        <w:t>commission the MaxiCharger.</w:t>
      </w:r>
    </w:p>
    <w:p w14:paraId="2D52C642" w14:textId="77777777" w:rsidR="009E3AF6" w:rsidRPr="00475770" w:rsidRDefault="009E3AF6" w:rsidP="007E10DC">
      <w:pPr>
        <w:pStyle w:val="a1"/>
      </w:pPr>
      <w:r w:rsidRPr="00475770">
        <w:t>To perform the commissioning</w:t>
      </w:r>
    </w:p>
    <w:p w14:paraId="3E7484ED" w14:textId="77777777" w:rsidR="009E3AF6" w:rsidRPr="00475770" w:rsidRDefault="009E3AF6" w:rsidP="00195C05">
      <w:pPr>
        <w:pStyle w:val="a0"/>
        <w:numPr>
          <w:ilvl w:val="0"/>
          <w:numId w:val="39"/>
        </w:numPr>
      </w:pPr>
      <w:r w:rsidRPr="00475770">
        <w:t xml:space="preserve">Ensure the site complies with </w:t>
      </w:r>
      <w:r w:rsidRPr="00475770">
        <w:rPr>
          <w:rFonts w:hint="eastAsia"/>
        </w:rPr>
        <w:t>the</w:t>
      </w:r>
      <w:r w:rsidRPr="00475770">
        <w:t xml:space="preserve"> following requirements:</w:t>
      </w:r>
    </w:p>
    <w:p w14:paraId="77D8192B" w14:textId="77777777" w:rsidR="0035166C" w:rsidRPr="00475770" w:rsidRDefault="0035166C" w:rsidP="00195C05">
      <w:pPr>
        <w:pStyle w:val="ItemListinSeq"/>
        <w:spacing w:before="48" w:after="48"/>
      </w:pPr>
      <w:r w:rsidRPr="00475770">
        <w:t xml:space="preserve">The </w:t>
      </w:r>
      <w:r w:rsidRPr="00475770">
        <w:rPr>
          <w:rFonts w:cs="宋体"/>
          <w:snapToGrid w:val="0"/>
        </w:rPr>
        <w:t xml:space="preserve">MaxiCharger </w:t>
      </w:r>
      <w:r w:rsidRPr="00475770">
        <w:t>is installed according to the instructions in this manual.</w:t>
      </w:r>
    </w:p>
    <w:p w14:paraId="384A7A76" w14:textId="77777777" w:rsidR="0035166C" w:rsidRPr="00475770" w:rsidRDefault="0035166C" w:rsidP="00195C05">
      <w:pPr>
        <w:pStyle w:val="ItemListinSeq"/>
        <w:spacing w:before="48" w:after="48"/>
      </w:pPr>
      <w:r w:rsidRPr="00475770">
        <w:t>AC input power is available.</w:t>
      </w:r>
    </w:p>
    <w:p w14:paraId="1C48D3D1" w14:textId="6A9F68B9" w:rsidR="0035166C" w:rsidRPr="00475770" w:rsidRDefault="0035166C" w:rsidP="00195C05">
      <w:pPr>
        <w:pStyle w:val="ItemListinSeq"/>
        <w:spacing w:before="48" w:after="48"/>
      </w:pPr>
      <w:r w:rsidRPr="00475770">
        <w:t xml:space="preserve">Internet access is available through a wired Ethernet connection, </w:t>
      </w:r>
      <w:r w:rsidR="00794C66" w:rsidRPr="00475770">
        <w:t>cellular service</w:t>
      </w:r>
      <w:r w:rsidRPr="00475770">
        <w:t>, or Wi</w:t>
      </w:r>
      <w:r w:rsidR="00794C66" w:rsidRPr="00475770">
        <w:t>-</w:t>
      </w:r>
      <w:r w:rsidRPr="00475770">
        <w:t>Fi.</w:t>
      </w:r>
    </w:p>
    <w:p w14:paraId="30F2AF53" w14:textId="26AA6F3D" w:rsidR="0035166C" w:rsidRPr="00475770" w:rsidRDefault="0035166C" w:rsidP="00195C05">
      <w:pPr>
        <w:pStyle w:val="ItemListinSeq"/>
        <w:spacing w:before="48" w:after="48"/>
      </w:pPr>
      <w:r w:rsidRPr="00475770">
        <w:t xml:space="preserve">An EV of each type of connector must be available </w:t>
      </w:r>
      <w:r w:rsidR="00794C66" w:rsidRPr="00475770">
        <w:t>for</w:t>
      </w:r>
      <w:r w:rsidRPr="00475770">
        <w:t xml:space="preserve"> a compatible test during commissioning.</w:t>
      </w:r>
    </w:p>
    <w:p w14:paraId="171C4EF1" w14:textId="7CBE1499" w:rsidR="009E3AF6" w:rsidRPr="00475770" w:rsidRDefault="0035166C" w:rsidP="00195C05">
      <w:pPr>
        <w:pStyle w:val="ItemListinSeq"/>
        <w:spacing w:before="48" w:after="48"/>
      </w:pPr>
      <w:r w:rsidRPr="00475770">
        <w:t xml:space="preserve">The site operator or owner is available to receive instructions from the </w:t>
      </w:r>
      <w:r w:rsidR="00794C66" w:rsidRPr="00475770">
        <w:rPr>
          <w:snapToGrid w:val="0"/>
        </w:rPr>
        <w:t xml:space="preserve">manufacturer certified </w:t>
      </w:r>
      <w:r w:rsidRPr="00475770">
        <w:t xml:space="preserve">service engineer </w:t>
      </w:r>
      <w:r w:rsidR="00794C66" w:rsidRPr="00475770">
        <w:t>when t</w:t>
      </w:r>
      <w:r w:rsidR="009E3AF6" w:rsidRPr="00475770">
        <w:t xml:space="preserve">he </w:t>
      </w:r>
      <w:r w:rsidR="009E3AF6" w:rsidRPr="00475770">
        <w:rPr>
          <w:rFonts w:cs="宋体"/>
          <w:snapToGrid w:val="0"/>
        </w:rPr>
        <w:t xml:space="preserve">MaxiCharger </w:t>
      </w:r>
      <w:r w:rsidR="009E3AF6" w:rsidRPr="00475770">
        <w:t>is installed.</w:t>
      </w:r>
    </w:p>
    <w:p w14:paraId="069C0282" w14:textId="6AEB1D17" w:rsidR="009E3AF6" w:rsidRPr="00475770" w:rsidRDefault="0035166C" w:rsidP="00195C05">
      <w:pPr>
        <w:pStyle w:val="a0"/>
        <w:numPr>
          <w:ilvl w:val="0"/>
          <w:numId w:val="39"/>
        </w:numPr>
      </w:pPr>
      <w:r w:rsidRPr="00475770">
        <w:t>Ensure t</w:t>
      </w:r>
      <w:r w:rsidR="009E3AF6" w:rsidRPr="00475770">
        <w:t>he following information</w:t>
      </w:r>
      <w:r w:rsidRPr="00475770">
        <w:t xml:space="preserve"> is collected</w:t>
      </w:r>
      <w:r w:rsidR="009E3AF6" w:rsidRPr="00475770">
        <w:t>:</w:t>
      </w:r>
    </w:p>
    <w:p w14:paraId="4A0B849A" w14:textId="77777777" w:rsidR="0035166C" w:rsidRPr="00475770" w:rsidRDefault="0035166C" w:rsidP="00195C05">
      <w:pPr>
        <w:pStyle w:val="ItemListinSeq"/>
        <w:spacing w:before="48" w:after="48"/>
      </w:pPr>
      <w:r w:rsidRPr="00475770">
        <w:t>Name and address of the site</w:t>
      </w:r>
    </w:p>
    <w:p w14:paraId="36EAD460" w14:textId="4B0E7101" w:rsidR="0035166C" w:rsidRPr="00475770" w:rsidRDefault="0035166C" w:rsidP="00195C05">
      <w:pPr>
        <w:pStyle w:val="ItemListinSeq"/>
        <w:spacing w:before="48" w:after="48"/>
      </w:pPr>
      <w:r w:rsidRPr="00475770">
        <w:t>Contact information of the on</w:t>
      </w:r>
      <w:r w:rsidR="00794C66" w:rsidRPr="00475770">
        <w:t>-</w:t>
      </w:r>
      <w:r w:rsidRPr="00475770">
        <w:t>site</w:t>
      </w:r>
      <w:r w:rsidR="00794C66" w:rsidRPr="00475770">
        <w:t xml:space="preserve"> contact person</w:t>
      </w:r>
    </w:p>
    <w:p w14:paraId="69E224D7" w14:textId="77777777" w:rsidR="0035166C" w:rsidRPr="00475770" w:rsidRDefault="0035166C" w:rsidP="00195C05">
      <w:pPr>
        <w:pStyle w:val="ItemListinSeq"/>
        <w:spacing w:before="48" w:after="48"/>
      </w:pPr>
      <w:r w:rsidRPr="00475770">
        <w:t>Specification of the external fuse or breaker at the power distribution panel</w:t>
      </w:r>
    </w:p>
    <w:p w14:paraId="23AC2E43" w14:textId="69C44599" w:rsidR="0035166C" w:rsidRPr="00475770" w:rsidRDefault="0035166C" w:rsidP="00195C05">
      <w:pPr>
        <w:pStyle w:val="ItemListinSeq"/>
        <w:spacing w:before="48" w:after="48"/>
      </w:pPr>
      <w:r w:rsidRPr="00475770">
        <w:t xml:space="preserve">Date </w:t>
      </w:r>
      <w:r w:rsidR="00A603A7" w:rsidRPr="00475770">
        <w:t>when</w:t>
      </w:r>
      <w:r w:rsidRPr="00475770">
        <w:t xml:space="preserve"> the installation is done</w:t>
      </w:r>
    </w:p>
    <w:p w14:paraId="1F77983C" w14:textId="4D790681" w:rsidR="0035166C" w:rsidRPr="00475770" w:rsidRDefault="0035166C" w:rsidP="00195C05">
      <w:pPr>
        <w:pStyle w:val="ItemListinSeq"/>
        <w:spacing w:before="48" w:after="48"/>
      </w:pPr>
      <w:r w:rsidRPr="00475770">
        <w:t xml:space="preserve">Photo of the </w:t>
      </w:r>
      <w:r w:rsidRPr="00475770">
        <w:rPr>
          <w:snapToGrid w:val="0"/>
        </w:rPr>
        <w:t xml:space="preserve">MaxiCharger and the </w:t>
      </w:r>
      <w:r w:rsidR="00794C66" w:rsidRPr="00475770">
        <w:rPr>
          <w:snapToGrid w:val="0"/>
        </w:rPr>
        <w:t xml:space="preserve">site </w:t>
      </w:r>
      <w:r w:rsidRPr="00475770">
        <w:rPr>
          <w:snapToGrid w:val="0"/>
        </w:rPr>
        <w:t>surrounding</w:t>
      </w:r>
      <w:r w:rsidR="00794C66" w:rsidRPr="00475770">
        <w:rPr>
          <w:snapToGrid w:val="0"/>
        </w:rPr>
        <w:t>s</w:t>
      </w:r>
    </w:p>
    <w:p w14:paraId="2401BD97" w14:textId="6D0EB34B" w:rsidR="0035166C" w:rsidRPr="00475770" w:rsidRDefault="0035166C" w:rsidP="00195C05">
      <w:pPr>
        <w:pStyle w:val="ItemListinSeq"/>
        <w:spacing w:before="48" w:after="48"/>
      </w:pPr>
      <w:r w:rsidRPr="00475770">
        <w:t>Special remarks</w:t>
      </w:r>
      <w:r w:rsidR="00794C66" w:rsidRPr="00475770">
        <w:t xml:space="preserve"> (if any)</w:t>
      </w:r>
    </w:p>
    <w:p w14:paraId="7AB05750" w14:textId="004D6AE9" w:rsidR="0035166C" w:rsidRPr="00475770" w:rsidRDefault="0035166C" w:rsidP="00195C05">
      <w:pPr>
        <w:pStyle w:val="a0"/>
        <w:numPr>
          <w:ilvl w:val="0"/>
          <w:numId w:val="39"/>
        </w:numPr>
      </w:pPr>
      <w:r w:rsidRPr="00475770">
        <w:t>Someone should be present for assistance to energize the power to the MaxiCharger on the distribution panel.</w:t>
      </w:r>
    </w:p>
    <w:p w14:paraId="1E5B6FCF" w14:textId="0AD915D0" w:rsidR="00206197" w:rsidRPr="00475770" w:rsidRDefault="00206197" w:rsidP="00D377F5">
      <w:pPr>
        <w:pStyle w:val="NOTE0"/>
      </w:pPr>
      <w:r w:rsidRPr="00475770">
        <w:rPr>
          <w:noProof/>
          <w:snapToGrid/>
        </w:rPr>
        <w:drawing>
          <wp:anchor distT="0" distB="0" distL="114300" distR="114300" simplePos="0" relativeHeight="252508160" behindDoc="0" locked="0" layoutInCell="1" allowOverlap="1" wp14:anchorId="45267C24" wp14:editId="6DEE9954">
            <wp:simplePos x="0" y="0"/>
            <wp:positionH relativeFrom="margin">
              <wp:align>left</wp:align>
            </wp:positionH>
            <wp:positionV relativeFrom="paragraph">
              <wp:posOffset>14075</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2">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475770">
        <w:t>IMPORTANT</w:t>
      </w:r>
    </w:p>
    <w:p w14:paraId="34DD25FA" w14:textId="77777777" w:rsidR="00206197" w:rsidRPr="00475770" w:rsidRDefault="00206197" w:rsidP="00D377F5">
      <w:pPr>
        <w:pStyle w:val="NOTE"/>
        <w:rPr>
          <w:snapToGrid w:val="0"/>
        </w:rPr>
      </w:pPr>
      <w:r w:rsidRPr="00475770">
        <w:rPr>
          <w:snapToGrid w:val="0"/>
        </w:rPr>
        <w:t>The conduit opening must be sealed to protect the wiring from the environment.</w:t>
      </w:r>
    </w:p>
    <w:p w14:paraId="75E8EC5A" w14:textId="4FCFDEEF" w:rsidR="00E27797" w:rsidRPr="00475770" w:rsidRDefault="00E27797" w:rsidP="00777848">
      <w:pPr>
        <w:pStyle w:val="10"/>
      </w:pPr>
      <w:bookmarkStart w:id="972" w:name="_Toc106900430"/>
      <w:bookmarkStart w:id="973" w:name="_Toc106983302"/>
      <w:bookmarkStart w:id="974" w:name="_Toc131778968"/>
      <w:r w:rsidRPr="00475770">
        <w:lastRenderedPageBreak/>
        <w:t>Operation</w:t>
      </w:r>
      <w:bookmarkEnd w:id="972"/>
      <w:bookmarkEnd w:id="973"/>
      <w:bookmarkEnd w:id="974"/>
    </w:p>
    <w:p w14:paraId="7F484D66" w14:textId="483D3C00" w:rsidR="00E27797" w:rsidRPr="00475770" w:rsidRDefault="00456FBA" w:rsidP="008E6E83">
      <w:pPr>
        <w:pStyle w:val="2"/>
        <w:spacing w:before="240"/>
      </w:pPr>
      <w:bookmarkStart w:id="975" w:name="6.1_Prepare_before_use"/>
      <w:bookmarkStart w:id="976" w:name="_bookmark108"/>
      <w:bookmarkStart w:id="977" w:name="_Toc106900431"/>
      <w:bookmarkStart w:id="978" w:name="_Toc106983303"/>
      <w:bookmarkStart w:id="979" w:name="_Toc131778969"/>
      <w:bookmarkEnd w:id="975"/>
      <w:bookmarkEnd w:id="976"/>
      <w:r w:rsidRPr="00475770">
        <w:rPr>
          <w:rFonts w:hint="eastAsia"/>
        </w:rPr>
        <w:t>B</w:t>
      </w:r>
      <w:r w:rsidR="00E27797" w:rsidRPr="00475770">
        <w:t xml:space="preserve">efore </w:t>
      </w:r>
      <w:r w:rsidR="000F0CE7" w:rsidRPr="00475770">
        <w:t>Use</w:t>
      </w:r>
      <w:bookmarkEnd w:id="977"/>
      <w:bookmarkEnd w:id="978"/>
      <w:bookmarkEnd w:id="979"/>
    </w:p>
    <w:p w14:paraId="5E8A0340" w14:textId="2426FB6C" w:rsidR="00E27797" w:rsidRPr="00475770" w:rsidRDefault="008A73C9" w:rsidP="00195C05">
      <w:pPr>
        <w:pStyle w:val="ItemList"/>
        <w:spacing w:before="48" w:after="48"/>
      </w:pPr>
      <w:r w:rsidRPr="00475770">
        <w:t>Install the</w:t>
      </w:r>
      <w:r w:rsidR="00E27797" w:rsidRPr="00475770">
        <w:t xml:space="preserve"> </w:t>
      </w:r>
      <w:r w:rsidR="003D247A" w:rsidRPr="00475770">
        <w:t>MaxiCharger</w:t>
      </w:r>
      <w:r w:rsidR="008E1E0C" w:rsidRPr="00475770">
        <w:t xml:space="preserve"> </w:t>
      </w:r>
      <w:r w:rsidR="00E27797" w:rsidRPr="00475770">
        <w:t>according to the instructions in this manual.</w:t>
      </w:r>
    </w:p>
    <w:p w14:paraId="6FABA203" w14:textId="58E3D00D" w:rsidR="00E27797" w:rsidRPr="00475770" w:rsidRDefault="008A73C9" w:rsidP="00195C05">
      <w:pPr>
        <w:pStyle w:val="ItemList"/>
        <w:spacing w:before="48" w:after="48"/>
      </w:pPr>
      <w:r w:rsidRPr="00475770">
        <w:t>Prepare</w:t>
      </w:r>
      <w:r w:rsidR="00E27797" w:rsidRPr="00475770">
        <w:t xml:space="preserve"> an emergency plan that</w:t>
      </w:r>
      <w:r w:rsidR="00A603A7" w:rsidRPr="00475770">
        <w:t xml:space="preserve"> instructs people what to do in</w:t>
      </w:r>
      <w:r w:rsidR="00794C66" w:rsidRPr="00475770">
        <w:t xml:space="preserve"> </w:t>
      </w:r>
      <w:r w:rsidR="00E27797" w:rsidRPr="00475770">
        <w:t>case of an emergency.</w:t>
      </w:r>
    </w:p>
    <w:p w14:paraId="3AF24235" w14:textId="0AD4BE9F" w:rsidR="00E27797" w:rsidRPr="00475770" w:rsidRDefault="008A73C9" w:rsidP="00195C05">
      <w:pPr>
        <w:pStyle w:val="ItemList"/>
        <w:spacing w:before="48" w:after="48"/>
      </w:pPr>
      <w:r w:rsidRPr="00475770">
        <w:t xml:space="preserve">Provide instructions for emergency stop </w:t>
      </w:r>
      <w:r w:rsidRPr="00475770">
        <w:rPr>
          <w:rFonts w:hint="eastAsia"/>
        </w:rPr>
        <w:t>a</w:t>
      </w:r>
      <w:r w:rsidRPr="00475770">
        <w:t xml:space="preserve">nd charging procedure </w:t>
      </w:r>
      <w:r w:rsidR="00E27797" w:rsidRPr="00475770">
        <w:t xml:space="preserve">to </w:t>
      </w:r>
      <w:r w:rsidRPr="00475770">
        <w:t xml:space="preserve">all </w:t>
      </w:r>
      <w:r w:rsidR="00E27797" w:rsidRPr="00475770">
        <w:t>end user</w:t>
      </w:r>
      <w:r w:rsidR="00794C66" w:rsidRPr="00475770">
        <w:t>s</w:t>
      </w:r>
      <w:r w:rsidRPr="00475770">
        <w:t>.</w:t>
      </w:r>
    </w:p>
    <w:p w14:paraId="26A74A5D" w14:textId="6DC8AEF5" w:rsidR="008A73C9" w:rsidRPr="00475770" w:rsidRDefault="008A73C9" w:rsidP="00195C05">
      <w:pPr>
        <w:pStyle w:val="ItemList"/>
        <w:spacing w:before="48" w:after="48"/>
      </w:pPr>
      <w:r w:rsidRPr="00475770">
        <w:t>Do not block the space around the MaxiCharger, see</w:t>
      </w:r>
      <w:r w:rsidR="002833FC" w:rsidRPr="00475770">
        <w:rPr>
          <w:rStyle w:val="Char1"/>
        </w:rPr>
        <w:t xml:space="preserve"> </w:t>
      </w:r>
      <w:r w:rsidR="002833FC" w:rsidRPr="00475770">
        <w:rPr>
          <w:rStyle w:val="Char1"/>
        </w:rPr>
        <w:fldChar w:fldCharType="begin"/>
      </w:r>
      <w:r w:rsidR="002833FC" w:rsidRPr="00475770">
        <w:rPr>
          <w:rStyle w:val="Char1"/>
        </w:rPr>
        <w:instrText xml:space="preserve"> REF _Ref103869870 \h  \* MERGEFORMAT </w:instrText>
      </w:r>
      <w:r w:rsidR="002833FC" w:rsidRPr="00475770">
        <w:rPr>
          <w:rStyle w:val="Char1"/>
        </w:rPr>
      </w:r>
      <w:r w:rsidR="002833FC" w:rsidRPr="00475770">
        <w:rPr>
          <w:rStyle w:val="Char1"/>
        </w:rPr>
        <w:fldChar w:fldCharType="separate"/>
      </w:r>
      <w:r w:rsidR="00715901" w:rsidRPr="00715901">
        <w:rPr>
          <w:rStyle w:val="Char1"/>
        </w:rPr>
        <w:t>Location Requirements</w:t>
      </w:r>
      <w:r w:rsidR="002833FC" w:rsidRPr="00475770">
        <w:rPr>
          <w:rStyle w:val="Char1"/>
        </w:rPr>
        <w:fldChar w:fldCharType="end"/>
      </w:r>
      <w:r w:rsidRPr="00475770">
        <w:t>.</w:t>
      </w:r>
    </w:p>
    <w:p w14:paraId="67F243ED" w14:textId="2856FE2C" w:rsidR="00E27797" w:rsidRPr="00475770" w:rsidRDefault="00A603A7" w:rsidP="00195C05">
      <w:pPr>
        <w:pStyle w:val="ItemList"/>
        <w:spacing w:before="48" w:after="48"/>
      </w:pPr>
      <w:r w:rsidRPr="00475770">
        <w:t xml:space="preserve">Only the manufacturer or a qualified technician authorized by the manufacturer can commission the MaxiCharger. </w:t>
      </w:r>
      <w:r w:rsidR="00E27797" w:rsidRPr="00475770">
        <w:t xml:space="preserve">Contact the manufacturer when the </w:t>
      </w:r>
      <w:r w:rsidR="003D247A" w:rsidRPr="00475770">
        <w:t>MaxiCharger</w:t>
      </w:r>
      <w:r w:rsidR="00175C0D" w:rsidRPr="00475770">
        <w:t xml:space="preserve"> </w:t>
      </w:r>
      <w:r w:rsidR="00E27797" w:rsidRPr="00475770">
        <w:t>is ready for commissioning.</w:t>
      </w:r>
      <w:r w:rsidRPr="00475770">
        <w:t xml:space="preserve"> </w:t>
      </w:r>
    </w:p>
    <w:p w14:paraId="363A3D65" w14:textId="66A4BDE0" w:rsidR="00E27797" w:rsidRPr="00475770" w:rsidRDefault="00794C66" w:rsidP="00195C05">
      <w:pPr>
        <w:pStyle w:val="ItemList"/>
        <w:spacing w:before="48" w:after="48"/>
      </w:pPr>
      <w:r w:rsidRPr="00475770">
        <w:t>Regularly</w:t>
      </w:r>
      <w:r w:rsidR="008A73C9" w:rsidRPr="00475770">
        <w:t xml:space="preserve"> </w:t>
      </w:r>
      <w:r w:rsidR="00E27797" w:rsidRPr="00475770">
        <w:t>maint</w:t>
      </w:r>
      <w:r w:rsidR="008A73C9" w:rsidRPr="00475770">
        <w:t>ain</w:t>
      </w:r>
      <w:r w:rsidR="00E27797" w:rsidRPr="00475770">
        <w:t xml:space="preserve"> the </w:t>
      </w:r>
      <w:r w:rsidR="003D247A" w:rsidRPr="00475770">
        <w:t>MaxiCharger</w:t>
      </w:r>
      <w:r w:rsidR="008A73C9" w:rsidRPr="00475770">
        <w:t xml:space="preserve"> by referring to</w:t>
      </w:r>
      <w:r w:rsidR="00E27797" w:rsidRPr="00475770">
        <w:t xml:space="preserve"> </w:t>
      </w:r>
      <w:r w:rsidR="0083037B" w:rsidRPr="00475770">
        <w:rPr>
          <w:rStyle w:val="Char1"/>
        </w:rPr>
        <w:fldChar w:fldCharType="begin"/>
      </w:r>
      <w:r w:rsidR="0083037B" w:rsidRPr="00475770">
        <w:rPr>
          <w:rStyle w:val="Char1"/>
        </w:rPr>
        <w:instrText xml:space="preserve"> REF _Ref101944331 \h  \* MERGEFORMAT </w:instrText>
      </w:r>
      <w:r w:rsidR="0083037B" w:rsidRPr="00475770">
        <w:rPr>
          <w:rStyle w:val="Char1"/>
        </w:rPr>
      </w:r>
      <w:r w:rsidR="0083037B" w:rsidRPr="00475770">
        <w:rPr>
          <w:rStyle w:val="Char1"/>
        </w:rPr>
        <w:fldChar w:fldCharType="separate"/>
      </w:r>
      <w:r w:rsidR="00715901" w:rsidRPr="00715901">
        <w:rPr>
          <w:rStyle w:val="Char1"/>
        </w:rPr>
        <w:t>Routine Maintenance</w:t>
      </w:r>
      <w:r w:rsidR="0083037B" w:rsidRPr="00475770">
        <w:rPr>
          <w:rStyle w:val="Char1"/>
        </w:rPr>
        <w:fldChar w:fldCharType="end"/>
      </w:r>
      <w:r w:rsidR="00E27797" w:rsidRPr="00475770">
        <w:t>.</w:t>
      </w:r>
    </w:p>
    <w:p w14:paraId="73522B72" w14:textId="1E775EC7" w:rsidR="00E27797" w:rsidRPr="00475770" w:rsidRDefault="00E27797" w:rsidP="00195C05">
      <w:pPr>
        <w:pStyle w:val="ItemList"/>
        <w:spacing w:before="48" w:after="48"/>
      </w:pPr>
      <w:r w:rsidRPr="00475770">
        <w:t xml:space="preserve">If the </w:t>
      </w:r>
      <w:r w:rsidR="003D247A" w:rsidRPr="00475770">
        <w:t>MaxiCharger</w:t>
      </w:r>
      <w:r w:rsidR="00175C0D" w:rsidRPr="00475770">
        <w:t xml:space="preserve"> </w:t>
      </w:r>
      <w:r w:rsidRPr="00475770">
        <w:t xml:space="preserve">is de-energized for more than </w:t>
      </w:r>
      <w:r w:rsidR="00B80BE6" w:rsidRPr="00475770">
        <w:rPr>
          <w:rFonts w:hint="eastAsia"/>
        </w:rPr>
        <w:t>four</w:t>
      </w:r>
      <w:r w:rsidR="00B80BE6" w:rsidRPr="00475770">
        <w:t xml:space="preserve"> </w:t>
      </w:r>
      <w:r w:rsidRPr="00475770">
        <w:t>hours, activate the internal heater to remov</w:t>
      </w:r>
      <w:r w:rsidR="00FA5517" w:rsidRPr="00475770">
        <w:t>e condensation from the cabinet</w:t>
      </w:r>
      <w:r w:rsidRPr="00475770">
        <w:t>.</w:t>
      </w:r>
    </w:p>
    <w:p w14:paraId="7E4DD920" w14:textId="07DC584E" w:rsidR="001E0770" w:rsidRPr="00475770" w:rsidRDefault="001E0770" w:rsidP="007E10DC">
      <w:pPr>
        <w:pStyle w:val="a1"/>
      </w:pPr>
      <w:r w:rsidRPr="00475770">
        <w:rPr>
          <w:rFonts w:hint="eastAsia"/>
        </w:rPr>
        <w:t>T</w:t>
      </w:r>
      <w:r w:rsidRPr="00475770">
        <w:t>o power on the MaxiCharger</w:t>
      </w:r>
    </w:p>
    <w:p w14:paraId="5736AE39" w14:textId="3A0AA028" w:rsidR="001E0770" w:rsidRPr="00475770" w:rsidRDefault="001E0770" w:rsidP="00195C05">
      <w:pPr>
        <w:pStyle w:val="a0"/>
        <w:numPr>
          <w:ilvl w:val="0"/>
          <w:numId w:val="37"/>
        </w:numPr>
      </w:pPr>
      <w:r w:rsidRPr="00475770">
        <w:t xml:space="preserve">Make sure that the upstream breaker stays in the </w:t>
      </w:r>
      <w:r w:rsidRPr="00195C05">
        <w:rPr>
          <w:b/>
        </w:rPr>
        <w:t>OFF</w:t>
      </w:r>
      <w:r w:rsidRPr="00475770">
        <w:t xml:space="preserve"> position and locked during the procedure.</w:t>
      </w:r>
    </w:p>
    <w:p w14:paraId="1B57187D" w14:textId="760139CE" w:rsidR="001E0770" w:rsidRPr="00475770" w:rsidRDefault="001E0770" w:rsidP="00195C05">
      <w:pPr>
        <w:pStyle w:val="a0"/>
        <w:numPr>
          <w:ilvl w:val="0"/>
          <w:numId w:val="37"/>
        </w:numPr>
      </w:pPr>
      <w:r w:rsidRPr="00475770">
        <w:t>Tighten the screws and bolts of key parts and make sure the cabinet is clean inside. Prevent the electronic components from being damaged by dust or particles.</w:t>
      </w:r>
    </w:p>
    <w:p w14:paraId="6DEA0C1A" w14:textId="74D143DC" w:rsidR="001E0770" w:rsidRPr="00475770" w:rsidRDefault="007E4856" w:rsidP="00195C05">
      <w:pPr>
        <w:pStyle w:val="a0"/>
        <w:numPr>
          <w:ilvl w:val="0"/>
          <w:numId w:val="37"/>
        </w:numPr>
      </w:pPr>
      <w:r w:rsidRPr="00475770">
        <w:t>U</w:t>
      </w:r>
      <w:r w:rsidR="001E0770" w:rsidRPr="00475770">
        <w:t xml:space="preserve">se the multimeter to check the circuit </w:t>
      </w:r>
      <w:r w:rsidR="00495638" w:rsidRPr="00475770">
        <w:t xml:space="preserve">connections </w:t>
      </w:r>
      <w:r w:rsidR="001E0770" w:rsidRPr="00475770">
        <w:t>among L1, L2, L3, N, and PE. If</w:t>
      </w:r>
      <w:r w:rsidR="00495638" w:rsidRPr="00475770">
        <w:t xml:space="preserve"> short circuit occurs, contact </w:t>
      </w:r>
      <w:proofErr w:type="spellStart"/>
      <w:r w:rsidR="00495638" w:rsidRPr="00475770">
        <w:t>Autel</w:t>
      </w:r>
      <w:proofErr w:type="spellEnd"/>
      <w:r w:rsidR="00495638" w:rsidRPr="00475770">
        <w:t xml:space="preserve"> t</w:t>
      </w:r>
      <w:r w:rsidR="001E0770" w:rsidRPr="00475770">
        <w:t xml:space="preserve">echnical support; </w:t>
      </w:r>
      <w:proofErr w:type="gramStart"/>
      <w:r w:rsidR="001E0770" w:rsidRPr="00475770">
        <w:t>Otherwise</w:t>
      </w:r>
      <w:proofErr w:type="gramEnd"/>
      <w:r w:rsidR="001E0770" w:rsidRPr="00475770">
        <w:t>,</w:t>
      </w:r>
      <w:r w:rsidR="008C6E8F" w:rsidRPr="00475770">
        <w:t xml:space="preserve"> reinstall the </w:t>
      </w:r>
      <w:r w:rsidR="0088637F" w:rsidRPr="00475770">
        <w:t xml:space="preserve">insulating </w:t>
      </w:r>
      <w:r w:rsidR="0088637F" w:rsidRPr="00475770">
        <w:rPr>
          <w:rFonts w:hint="eastAsia"/>
        </w:rPr>
        <w:t>barrier</w:t>
      </w:r>
      <w:r w:rsidR="008C6E8F" w:rsidRPr="00475770">
        <w:t>.</w:t>
      </w:r>
    </w:p>
    <w:p w14:paraId="4E88CED4" w14:textId="43E61CC2" w:rsidR="001E0770" w:rsidRPr="00475770" w:rsidRDefault="001E0770" w:rsidP="00195C05">
      <w:pPr>
        <w:pStyle w:val="a0"/>
        <w:numPr>
          <w:ilvl w:val="0"/>
          <w:numId w:val="37"/>
        </w:numPr>
      </w:pPr>
      <w:r w:rsidRPr="00475770">
        <w:t xml:space="preserve">Make sure that the RCCB and MCCB stay in the </w:t>
      </w:r>
      <w:r w:rsidRPr="00195C05">
        <w:rPr>
          <w:b/>
        </w:rPr>
        <w:t>OFF</w:t>
      </w:r>
      <w:r w:rsidRPr="00475770">
        <w:t xml:space="preserve"> position.</w:t>
      </w:r>
    </w:p>
    <w:p w14:paraId="6A06AB81" w14:textId="45C4640E" w:rsidR="00FA6CA5" w:rsidRPr="00475770" w:rsidRDefault="00803BC3" w:rsidP="00195C05">
      <w:pPr>
        <w:pStyle w:val="a0"/>
        <w:numPr>
          <w:ilvl w:val="0"/>
          <w:numId w:val="37"/>
        </w:numPr>
      </w:pPr>
      <w:r w:rsidRPr="00475770">
        <w:t xml:space="preserve">Contact Customer Technical Support to turn on the upstream breaker, then </w:t>
      </w:r>
      <w:r w:rsidR="00FA6CA5" w:rsidRPr="00475770">
        <w:t xml:space="preserve">measure the </w:t>
      </w:r>
      <w:r w:rsidR="00F17494" w:rsidRPr="00475770">
        <w:t xml:space="preserve">voltage of AC power input </w:t>
      </w:r>
      <w:r w:rsidR="00DE7778" w:rsidRPr="00475770">
        <w:t xml:space="preserve">by following </w:t>
      </w:r>
      <w:r w:rsidR="00DE7778" w:rsidRPr="00195C05">
        <w:rPr>
          <w:i/>
          <w:color w:val="0000FF"/>
        </w:rPr>
        <w:fldChar w:fldCharType="begin"/>
      </w:r>
      <w:r w:rsidR="00DE7778" w:rsidRPr="00195C05">
        <w:rPr>
          <w:i/>
          <w:color w:val="0000FF"/>
        </w:rPr>
        <w:instrText xml:space="preserve"> REF _Ref106043040 \h  \* MERGEFORMAT </w:instrText>
      </w:r>
      <w:r w:rsidR="00DE7778" w:rsidRPr="00195C05">
        <w:rPr>
          <w:i/>
          <w:color w:val="0000FF"/>
        </w:rPr>
      </w:r>
      <w:r w:rsidR="00DE7778" w:rsidRPr="00195C05">
        <w:rPr>
          <w:i/>
          <w:color w:val="0000FF"/>
        </w:rPr>
        <w:fldChar w:fldCharType="separate"/>
      </w:r>
      <w:r w:rsidR="00715901" w:rsidRPr="00715901">
        <w:rPr>
          <w:i/>
          <w:color w:val="0000FF"/>
        </w:rPr>
        <w:t>Measuring the AC Voltage</w:t>
      </w:r>
      <w:r w:rsidR="00DE7778" w:rsidRPr="00195C05">
        <w:rPr>
          <w:i/>
          <w:color w:val="0000FF"/>
        </w:rPr>
        <w:fldChar w:fldCharType="end"/>
      </w:r>
      <w:r w:rsidR="00FA6CA5" w:rsidRPr="00475770">
        <w:t>.</w:t>
      </w:r>
      <w:r w:rsidR="00402D3E" w:rsidRPr="00475770">
        <w:t xml:space="preserve"> Make sure that all the measured voltages are in accordance with </w:t>
      </w:r>
      <w:r w:rsidR="00DE7778" w:rsidRPr="00475770">
        <w:t xml:space="preserve">the input voltage range </w:t>
      </w:r>
      <w:r w:rsidR="0095324A" w:rsidRPr="00475770">
        <w:t>specified</w:t>
      </w:r>
      <w:r w:rsidR="00DE7778" w:rsidRPr="00475770">
        <w:t xml:space="preserve"> in </w:t>
      </w:r>
      <w:r w:rsidR="00DE7778" w:rsidRPr="00195C05">
        <w:rPr>
          <w:i/>
          <w:color w:val="0000FF"/>
        </w:rPr>
        <w:fldChar w:fldCharType="begin"/>
      </w:r>
      <w:r w:rsidR="00DE7778" w:rsidRPr="00195C05">
        <w:rPr>
          <w:i/>
          <w:color w:val="0000FF"/>
        </w:rPr>
        <w:instrText xml:space="preserve"> REF _Ref106043147 \h  \* MERGEFORMAT </w:instrText>
      </w:r>
      <w:r w:rsidR="00DE7778" w:rsidRPr="00195C05">
        <w:rPr>
          <w:i/>
          <w:color w:val="0000FF"/>
        </w:rPr>
      </w:r>
      <w:r w:rsidR="00DE7778" w:rsidRPr="00195C05">
        <w:rPr>
          <w:i/>
          <w:color w:val="0000FF"/>
        </w:rPr>
        <w:fldChar w:fldCharType="separate"/>
      </w:r>
      <w:r w:rsidR="00715901" w:rsidRPr="00715901">
        <w:rPr>
          <w:i/>
          <w:color w:val="0000FF"/>
        </w:rPr>
        <w:t xml:space="preserve">Table </w:t>
      </w:r>
      <w:r w:rsidR="00715901" w:rsidRPr="00715901">
        <w:rPr>
          <w:i/>
          <w:noProof/>
          <w:color w:val="0000FF"/>
        </w:rPr>
        <w:t>9</w:t>
      </w:r>
      <w:r w:rsidR="00715901" w:rsidRPr="00715901">
        <w:rPr>
          <w:i/>
          <w:noProof/>
          <w:color w:val="0000FF"/>
        </w:rPr>
        <w:noBreakHyphen/>
        <w:t>1</w:t>
      </w:r>
      <w:r w:rsidR="00715901" w:rsidRPr="00715901">
        <w:rPr>
          <w:i/>
          <w:color w:val="0000FF"/>
        </w:rPr>
        <w:t xml:space="preserve"> Product Specifications</w:t>
      </w:r>
      <w:r w:rsidR="00DE7778" w:rsidRPr="00195C05">
        <w:rPr>
          <w:i/>
          <w:color w:val="0000FF"/>
        </w:rPr>
        <w:fldChar w:fldCharType="end"/>
      </w:r>
      <w:r w:rsidR="00402D3E" w:rsidRPr="00475770">
        <w:t>.</w:t>
      </w:r>
    </w:p>
    <w:p w14:paraId="75E5A568" w14:textId="4F668AAF" w:rsidR="001E0770" w:rsidRPr="00475770" w:rsidRDefault="00A603A7" w:rsidP="00195C05">
      <w:pPr>
        <w:pStyle w:val="a0"/>
        <w:numPr>
          <w:ilvl w:val="0"/>
          <w:numId w:val="37"/>
        </w:numPr>
      </w:pPr>
      <w:r w:rsidRPr="00475770">
        <w:t>Set the main breaker</w:t>
      </w:r>
      <w:r w:rsidR="001E0770" w:rsidRPr="00475770">
        <w:t xml:space="preserve"> to the </w:t>
      </w:r>
      <w:r w:rsidR="00AF79CA">
        <w:rPr>
          <w:b/>
        </w:rPr>
        <w:t>ON</w:t>
      </w:r>
      <w:r w:rsidR="001E0770" w:rsidRPr="00475770">
        <w:t xml:space="preserve"> position.</w:t>
      </w:r>
    </w:p>
    <w:p w14:paraId="631FFE6C" w14:textId="4ECF92AA" w:rsidR="001E0770" w:rsidRPr="00475770" w:rsidRDefault="001E0770" w:rsidP="00195C05">
      <w:pPr>
        <w:pStyle w:val="a0"/>
        <w:numPr>
          <w:ilvl w:val="0"/>
          <w:numId w:val="37"/>
        </w:numPr>
      </w:pPr>
      <w:r w:rsidRPr="00475770">
        <w:rPr>
          <w:rFonts w:hint="eastAsia"/>
        </w:rPr>
        <w:t>S</w:t>
      </w:r>
      <w:r w:rsidRPr="00475770">
        <w:t xml:space="preserve">et the RCCB to the </w:t>
      </w:r>
      <w:r w:rsidR="00AF79CA">
        <w:rPr>
          <w:b/>
        </w:rPr>
        <w:t>ON</w:t>
      </w:r>
      <w:r w:rsidRPr="00475770">
        <w:t xml:space="preserve"> position and check the indicators on CCU, ECU and TCU and the screen</w:t>
      </w:r>
      <w:r w:rsidR="00495638" w:rsidRPr="00475770">
        <w:t xml:space="preserve"> display</w:t>
      </w:r>
      <w:r w:rsidRPr="00475770">
        <w:t>.</w:t>
      </w:r>
    </w:p>
    <w:p w14:paraId="3DAC5383" w14:textId="4D1FE1FE" w:rsidR="001E0770" w:rsidRPr="00475770" w:rsidRDefault="001E0770" w:rsidP="00195C05">
      <w:pPr>
        <w:pStyle w:val="ItemListinSeq"/>
        <w:spacing w:before="48" w:after="48"/>
      </w:pPr>
      <w:r w:rsidRPr="00475770">
        <w:rPr>
          <w:rFonts w:eastAsiaTheme="minorEastAsia" w:hint="eastAsia"/>
        </w:rPr>
        <w:t>I</w:t>
      </w:r>
      <w:r w:rsidRPr="00475770">
        <w:rPr>
          <w:rFonts w:eastAsiaTheme="minorEastAsia"/>
        </w:rPr>
        <w:t xml:space="preserve">f any indicator of </w:t>
      </w:r>
      <w:r w:rsidRPr="00475770">
        <w:t xml:space="preserve">CCU, ECU, or TCU is off or </w:t>
      </w:r>
      <w:r w:rsidR="00495638" w:rsidRPr="00475770">
        <w:t xml:space="preserve">the screen display is abnormal, please </w:t>
      </w:r>
      <w:r w:rsidRPr="00475770">
        <w:t xml:space="preserve">contact </w:t>
      </w:r>
      <w:proofErr w:type="spellStart"/>
      <w:r w:rsidR="00495638" w:rsidRPr="00475770">
        <w:t>Autel</w:t>
      </w:r>
      <w:proofErr w:type="spellEnd"/>
      <w:r w:rsidR="00495638" w:rsidRPr="00475770">
        <w:t xml:space="preserve"> </w:t>
      </w:r>
      <w:r w:rsidRPr="00475770">
        <w:t>technical support;</w:t>
      </w:r>
    </w:p>
    <w:p w14:paraId="62A893C2" w14:textId="04E38993" w:rsidR="001E0770" w:rsidRPr="00475770" w:rsidRDefault="001E0770" w:rsidP="00195C05">
      <w:pPr>
        <w:pStyle w:val="ItemListinSeq"/>
        <w:spacing w:before="48" w:after="48"/>
      </w:pPr>
      <w:r w:rsidRPr="00475770">
        <w:t>If all indicators and the screen display normal, go to next step.</w:t>
      </w:r>
    </w:p>
    <w:p w14:paraId="1C6E33DE" w14:textId="2F28FEE3" w:rsidR="001E0770" w:rsidRPr="00475770" w:rsidRDefault="001E0770" w:rsidP="00195C05">
      <w:pPr>
        <w:pStyle w:val="a0"/>
      </w:pPr>
      <w:r w:rsidRPr="00475770">
        <w:rPr>
          <w:rFonts w:hint="eastAsia"/>
        </w:rPr>
        <w:t>S</w:t>
      </w:r>
      <w:r w:rsidRPr="00475770">
        <w:t xml:space="preserve">et the MCCB to the </w:t>
      </w:r>
      <w:r w:rsidR="00AF79CA">
        <w:rPr>
          <w:b/>
        </w:rPr>
        <w:t>ON</w:t>
      </w:r>
      <w:r w:rsidRPr="00475770">
        <w:t xml:space="preserve"> position and connect to the main circuit. Close the doors of the cabinet. Your Maxi</w:t>
      </w:r>
      <w:r w:rsidRPr="00475770">
        <w:rPr>
          <w:rFonts w:hint="eastAsia"/>
        </w:rPr>
        <w:t>Charger</w:t>
      </w:r>
      <w:r w:rsidRPr="00475770">
        <w:t xml:space="preserve"> </w:t>
      </w:r>
      <w:r w:rsidRPr="00475770">
        <w:rPr>
          <w:rFonts w:hint="eastAsia"/>
        </w:rPr>
        <w:t>is</w:t>
      </w:r>
      <w:r w:rsidRPr="00475770">
        <w:t xml:space="preserve"> </w:t>
      </w:r>
      <w:r w:rsidRPr="00475770">
        <w:rPr>
          <w:rFonts w:hint="eastAsia"/>
        </w:rPr>
        <w:t>ready</w:t>
      </w:r>
      <w:r w:rsidRPr="00475770">
        <w:t xml:space="preserve"> for use.</w:t>
      </w:r>
    </w:p>
    <w:p w14:paraId="46D690B6" w14:textId="77777777" w:rsidR="00206197" w:rsidRPr="00475770" w:rsidRDefault="00206197" w:rsidP="00D377F5">
      <w:pPr>
        <w:pStyle w:val="NOTE0"/>
        <w:sectPr w:rsidR="00206197" w:rsidRPr="00475770" w:rsidSect="00D26989">
          <w:pgSz w:w="8392" w:h="11907"/>
          <w:pgMar w:top="567" w:right="567" w:bottom="567" w:left="567" w:header="0" w:footer="340" w:gutter="0"/>
          <w:cols w:space="720"/>
          <w:docGrid w:linePitch="245"/>
        </w:sectPr>
      </w:pPr>
    </w:p>
    <w:p w14:paraId="3259B9DD" w14:textId="7DC4678A" w:rsidR="00E27797" w:rsidRPr="00475770" w:rsidRDefault="001026E0" w:rsidP="00D377F5">
      <w:pPr>
        <w:pStyle w:val="NOTE0"/>
        <w:rPr>
          <w:rFonts w:ascii="Verdana" w:eastAsia="Verdana" w:hAnsi="Verdana" w:cstheme="minorBidi"/>
          <w:sz w:val="20"/>
          <w:szCs w:val="20"/>
        </w:rPr>
      </w:pPr>
      <w:r w:rsidRPr="00475770">
        <w:rPr>
          <w:noProof/>
        </w:rPr>
        <w:lastRenderedPageBreak/>
        <w:drawing>
          <wp:anchor distT="0" distB="0" distL="114300" distR="114300" simplePos="0" relativeHeight="251880448" behindDoc="0" locked="0" layoutInCell="1" allowOverlap="1" wp14:anchorId="5A13973A" wp14:editId="66279BF2">
            <wp:simplePos x="0" y="0"/>
            <wp:positionH relativeFrom="margin">
              <wp:align>left</wp:align>
            </wp:positionH>
            <wp:positionV relativeFrom="paragraph">
              <wp:posOffset>21590</wp:posOffset>
            </wp:positionV>
            <wp:extent cx="164231" cy="144000"/>
            <wp:effectExtent l="0" t="0" r="7620" b="8890"/>
            <wp:wrapNone/>
            <wp:docPr id="416" name="图片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警告.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4231" cy="144000"/>
                    </a:xfrm>
                    <a:prstGeom prst="rect">
                      <a:avLst/>
                    </a:prstGeom>
                  </pic:spPr>
                </pic:pic>
              </a:graphicData>
            </a:graphic>
            <wp14:sizeRelH relativeFrom="page">
              <wp14:pctWidth>0</wp14:pctWidth>
            </wp14:sizeRelH>
            <wp14:sizeRelV relativeFrom="page">
              <wp14:pctHeight>0</wp14:pctHeight>
            </wp14:sizeRelV>
          </wp:anchor>
        </w:drawing>
      </w:r>
      <w:r w:rsidR="00E27797" w:rsidRPr="00475770">
        <w:t>CAUTION</w:t>
      </w:r>
    </w:p>
    <w:p w14:paraId="373C1A18" w14:textId="034685A4" w:rsidR="00E27797" w:rsidRPr="00475770" w:rsidRDefault="008A73C9" w:rsidP="00D377F5">
      <w:pPr>
        <w:pStyle w:val="NOTE"/>
        <w:rPr>
          <w:snapToGrid w:val="0"/>
        </w:rPr>
      </w:pPr>
      <w:r w:rsidRPr="00475770">
        <w:rPr>
          <w:snapToGrid w:val="0"/>
        </w:rPr>
        <w:t>T</w:t>
      </w:r>
      <w:r w:rsidR="00E27797" w:rsidRPr="00475770">
        <w:rPr>
          <w:snapToGrid w:val="0"/>
        </w:rPr>
        <w:t xml:space="preserve">o prevent damage to the </w:t>
      </w:r>
      <w:r w:rsidR="003D247A" w:rsidRPr="00475770">
        <w:rPr>
          <w:snapToGrid w:val="0"/>
        </w:rPr>
        <w:t>MaxiCharger</w:t>
      </w:r>
      <w:r w:rsidRPr="00475770">
        <w:rPr>
          <w:snapToGrid w:val="0"/>
        </w:rPr>
        <w:t>, remove condensation before use</w:t>
      </w:r>
      <w:r w:rsidRPr="00475770">
        <w:rPr>
          <w:rFonts w:hint="eastAsia"/>
          <w:snapToGrid w:val="0"/>
        </w:rPr>
        <w:t>.</w:t>
      </w:r>
    </w:p>
    <w:p w14:paraId="68B02AFE" w14:textId="0F3EFFBE" w:rsidR="00E27797" w:rsidRPr="00475770" w:rsidRDefault="001817E0" w:rsidP="00140C9B">
      <w:pPr>
        <w:pStyle w:val="2"/>
        <w:spacing w:before="240"/>
      </w:pPr>
      <w:bookmarkStart w:id="980" w:name="6.2_Stop_the_EVSE_if_there_is_an_emergen"/>
      <w:bookmarkStart w:id="981" w:name="_bookmark109"/>
      <w:bookmarkStart w:id="982" w:name="_Ref101944305"/>
      <w:bookmarkStart w:id="983" w:name="_Toc106900432"/>
      <w:bookmarkStart w:id="984" w:name="_Toc106983304"/>
      <w:bookmarkStart w:id="985" w:name="_Toc131778970"/>
      <w:bookmarkEnd w:id="980"/>
      <w:bookmarkEnd w:id="981"/>
      <w:r w:rsidRPr="00475770">
        <w:rPr>
          <w:rFonts w:hint="eastAsia"/>
        </w:rPr>
        <w:t>Emergency</w:t>
      </w:r>
      <w:r w:rsidRPr="00475770">
        <w:t xml:space="preserve"> Stop</w:t>
      </w:r>
      <w:bookmarkEnd w:id="982"/>
      <w:bookmarkEnd w:id="983"/>
      <w:bookmarkEnd w:id="984"/>
      <w:bookmarkEnd w:id="985"/>
    </w:p>
    <w:p w14:paraId="2E7C4C9F" w14:textId="680CC4C9" w:rsidR="00E27797" w:rsidRPr="00475770" w:rsidRDefault="001F3DEC" w:rsidP="00195C05">
      <w:pPr>
        <w:pStyle w:val="EN"/>
      </w:pPr>
      <w:r w:rsidRPr="00475770">
        <w:t>In any</w:t>
      </w:r>
      <w:r w:rsidR="00E27797" w:rsidRPr="00475770">
        <w:t xml:space="preserve"> emergency</w:t>
      </w:r>
      <w:r w:rsidRPr="00475770">
        <w:t xml:space="preserve"> situation</w:t>
      </w:r>
      <w:r w:rsidR="00E27797" w:rsidRPr="00475770">
        <w:t xml:space="preserve">, push the </w:t>
      </w:r>
      <w:r w:rsidR="00E27797" w:rsidRPr="00475770">
        <w:rPr>
          <w:b/>
        </w:rPr>
        <w:t>Emergency Stop</w:t>
      </w:r>
      <w:r w:rsidR="00E27797" w:rsidRPr="00475770">
        <w:t xml:space="preserve"> button.</w:t>
      </w:r>
    </w:p>
    <w:p w14:paraId="5FB8F78C" w14:textId="2C47E72D" w:rsidR="00E27797" w:rsidRPr="00475770" w:rsidRDefault="00E27797" w:rsidP="00195C05">
      <w:pPr>
        <w:pStyle w:val="EN"/>
      </w:pPr>
      <w:r w:rsidRPr="00475770">
        <w:t xml:space="preserve">The </w:t>
      </w:r>
      <w:r w:rsidR="003D247A" w:rsidRPr="00475770">
        <w:t>MaxiCharger</w:t>
      </w:r>
      <w:r w:rsidRPr="00475770">
        <w:t xml:space="preserve"> stop</w:t>
      </w:r>
      <w:r w:rsidR="00D03B81" w:rsidRPr="00475770">
        <w:t>s</w:t>
      </w:r>
      <w:r w:rsidRPr="00475770">
        <w:t xml:space="preserve"> all charg</w:t>
      </w:r>
      <w:r w:rsidR="001817E0" w:rsidRPr="00475770">
        <w:t>ing</w:t>
      </w:r>
      <w:r w:rsidRPr="00475770">
        <w:t xml:space="preserve"> </w:t>
      </w:r>
      <w:r w:rsidR="001F3DEC" w:rsidRPr="00475770">
        <w:t>process</w:t>
      </w:r>
      <w:r w:rsidR="00794C66" w:rsidRPr="00475770">
        <w:t>es</w:t>
      </w:r>
      <w:r w:rsidR="001F3DEC" w:rsidRPr="00475770">
        <w:t xml:space="preserve"> and th</w:t>
      </w:r>
      <w:r w:rsidRPr="00475770">
        <w:t xml:space="preserve">e touchscreen </w:t>
      </w:r>
      <w:r w:rsidR="001817E0" w:rsidRPr="00475770">
        <w:rPr>
          <w:rFonts w:hint="eastAsia"/>
        </w:rPr>
        <w:t>displays</w:t>
      </w:r>
      <w:r w:rsidR="001817E0" w:rsidRPr="00475770">
        <w:t xml:space="preserve"> </w:t>
      </w:r>
      <w:r w:rsidRPr="00475770">
        <w:t xml:space="preserve">a </w:t>
      </w:r>
      <w:r w:rsidR="001F3DEC" w:rsidRPr="00475770">
        <w:t>m</w:t>
      </w:r>
      <w:r w:rsidR="00B80BE6" w:rsidRPr="00475770">
        <w:t>essage as shown in the following figure</w:t>
      </w:r>
      <w:r w:rsidR="00794C66" w:rsidRPr="00475770">
        <w:t>:</w:t>
      </w:r>
    </w:p>
    <w:p w14:paraId="68C8963A" w14:textId="77777777" w:rsidR="004B5F9E" w:rsidRDefault="00C248F7" w:rsidP="00B403EE">
      <w:pPr>
        <w:keepNext/>
        <w:spacing w:line="480" w:lineRule="auto"/>
        <w:jc w:val="center"/>
      </w:pPr>
      <w:bookmarkStart w:id="986" w:name="6.3_Reset_the_EVSE_after_an_emergency"/>
      <w:bookmarkStart w:id="987" w:name="_bookmark110"/>
      <w:bookmarkEnd w:id="986"/>
      <w:bookmarkEnd w:id="987"/>
      <w:r w:rsidRPr="00475770">
        <w:rPr>
          <w:noProof/>
        </w:rPr>
        <w:drawing>
          <wp:inline distT="0" distB="0" distL="0" distR="0" wp14:anchorId="25843AB4" wp14:editId="51622AFE">
            <wp:extent cx="3467405" cy="2529437"/>
            <wp:effectExtent l="0" t="0" r="0" b="4445"/>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6-1.png"/>
                    <pic:cNvPicPr/>
                  </pic:nvPicPr>
                  <pic:blipFill>
                    <a:blip r:embed="rId69">
                      <a:extLst>
                        <a:ext uri="{28A0092B-C50C-407E-A947-70E740481C1C}">
                          <a14:useLocalDpi xmlns:a14="http://schemas.microsoft.com/office/drawing/2010/main" val="0"/>
                        </a:ext>
                      </a:extLst>
                    </a:blip>
                    <a:stretch>
                      <a:fillRect/>
                    </a:stretch>
                  </pic:blipFill>
                  <pic:spPr>
                    <a:xfrm>
                      <a:off x="0" y="0"/>
                      <a:ext cx="3467405" cy="2529437"/>
                    </a:xfrm>
                    <a:prstGeom prst="rect">
                      <a:avLst/>
                    </a:prstGeom>
                  </pic:spPr>
                </pic:pic>
              </a:graphicData>
            </a:graphic>
          </wp:inline>
        </w:drawing>
      </w:r>
    </w:p>
    <w:p w14:paraId="11F4AAE4" w14:textId="155B0587" w:rsidR="00C53131" w:rsidRPr="00475770" w:rsidRDefault="004B5F9E" w:rsidP="004B5F9E">
      <w:pPr>
        <w:pStyle w:val="af1"/>
      </w:pPr>
      <w:r>
        <w:t xml:space="preserve">Figure </w:t>
      </w:r>
      <w:r w:rsidR="00CD7BD9">
        <w:fldChar w:fldCharType="begin"/>
      </w:r>
      <w:r w:rsidR="00CD7BD9">
        <w:instrText xml:space="preserve"> STYLEREF 1 \s </w:instrText>
      </w:r>
      <w:r w:rsidR="00CD7BD9">
        <w:fldChar w:fldCharType="separate"/>
      </w:r>
      <w:r w:rsidR="00715901">
        <w:rPr>
          <w:noProof/>
        </w:rPr>
        <w:t>6</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1</w:t>
      </w:r>
      <w:r w:rsidR="00CD7BD9">
        <w:rPr>
          <w:noProof/>
        </w:rPr>
        <w:fldChar w:fldCharType="end"/>
      </w:r>
      <w:r>
        <w:t xml:space="preserve"> </w:t>
      </w:r>
      <w:r w:rsidRPr="006461EA">
        <w:t>Fault Message</w:t>
      </w:r>
      <w:r>
        <w:t xml:space="preserve"> Screen</w:t>
      </w:r>
    </w:p>
    <w:p w14:paraId="3C306EEE" w14:textId="2656D682" w:rsidR="00E27797" w:rsidRPr="00475770" w:rsidRDefault="00E27797" w:rsidP="007E10DC">
      <w:pPr>
        <w:pStyle w:val="a1"/>
      </w:pPr>
      <w:r w:rsidRPr="00475770">
        <w:rPr>
          <w:rFonts w:hint="eastAsia"/>
        </w:rPr>
        <w:t>T</w:t>
      </w:r>
      <w:r w:rsidRPr="00475770">
        <w:t xml:space="preserve">o reset the </w:t>
      </w:r>
      <w:r w:rsidR="00700E74" w:rsidRPr="00475770">
        <w:t>MaxiCharger</w:t>
      </w:r>
    </w:p>
    <w:p w14:paraId="20100651" w14:textId="04E20734" w:rsidR="00E27797" w:rsidRPr="00195C05" w:rsidRDefault="001F3DEC" w:rsidP="00195C05">
      <w:pPr>
        <w:pStyle w:val="a0"/>
        <w:numPr>
          <w:ilvl w:val="0"/>
          <w:numId w:val="40"/>
        </w:numPr>
        <w:rPr>
          <w:rFonts w:eastAsia="Verdana" w:hAnsi="Verdana" w:cs="Verdana"/>
          <w:szCs w:val="20"/>
        </w:rPr>
      </w:pPr>
      <w:r w:rsidRPr="00475770">
        <w:t>Ensure</w:t>
      </w:r>
      <w:r w:rsidR="00E27797" w:rsidRPr="00475770">
        <w:t xml:space="preserve"> that the situation is safe again.</w:t>
      </w:r>
    </w:p>
    <w:p w14:paraId="21CF050E" w14:textId="433975F5" w:rsidR="00E27797" w:rsidRPr="00475770" w:rsidRDefault="00E27797" w:rsidP="00195C05">
      <w:pPr>
        <w:pStyle w:val="a0"/>
      </w:pPr>
      <w:r w:rsidRPr="00475770">
        <w:t xml:space="preserve">Turn the </w:t>
      </w:r>
      <w:r w:rsidRPr="00475770">
        <w:rPr>
          <w:b/>
        </w:rPr>
        <w:t>Emergency</w:t>
      </w:r>
      <w:r w:rsidR="008365C6" w:rsidRPr="00475770">
        <w:rPr>
          <w:b/>
        </w:rPr>
        <w:t xml:space="preserve"> </w:t>
      </w:r>
      <w:r w:rsidR="008365C6" w:rsidRPr="00475770">
        <w:rPr>
          <w:rFonts w:hint="eastAsia"/>
          <w:b/>
        </w:rPr>
        <w:t>Stop</w:t>
      </w:r>
      <w:r w:rsidRPr="00475770">
        <w:t xml:space="preserve"> button clockwise to release it.</w:t>
      </w:r>
    </w:p>
    <w:p w14:paraId="22DE307C" w14:textId="3662EA33" w:rsidR="00D03B81" w:rsidRPr="00475770" w:rsidRDefault="00E27797" w:rsidP="00195C05">
      <w:pPr>
        <w:pStyle w:val="ItemListinSeq"/>
        <w:spacing w:before="48" w:after="48"/>
      </w:pPr>
      <w:r w:rsidRPr="00475770">
        <w:t xml:space="preserve">The </w:t>
      </w:r>
      <w:r w:rsidR="003D247A" w:rsidRPr="00475770">
        <w:t>MaxiCharger</w:t>
      </w:r>
      <w:r w:rsidR="00175C0D" w:rsidRPr="00475770">
        <w:t xml:space="preserve"> </w:t>
      </w:r>
      <w:r w:rsidR="00794C66" w:rsidRPr="00475770">
        <w:t xml:space="preserve">will </w:t>
      </w:r>
      <w:r w:rsidR="00D03B81" w:rsidRPr="00475770">
        <w:t xml:space="preserve">start and the </w:t>
      </w:r>
      <w:r w:rsidR="00794C66" w:rsidRPr="00475770">
        <w:t>error</w:t>
      </w:r>
      <w:r w:rsidR="00D03B81" w:rsidRPr="00475770">
        <w:t xml:space="preserve"> </w:t>
      </w:r>
      <w:r w:rsidRPr="00475770">
        <w:t xml:space="preserve">message </w:t>
      </w:r>
      <w:r w:rsidR="00794C66" w:rsidRPr="00475770">
        <w:t>will disappear</w:t>
      </w:r>
      <w:r w:rsidRPr="00475770">
        <w:t xml:space="preserve"> from the touchscreen.</w:t>
      </w:r>
    </w:p>
    <w:p w14:paraId="200A6C85" w14:textId="24A9A05C" w:rsidR="00E27797" w:rsidRPr="00475770" w:rsidRDefault="00E27797" w:rsidP="00195C05">
      <w:pPr>
        <w:pStyle w:val="ItemListinSeq"/>
        <w:spacing w:before="48" w:after="48"/>
      </w:pPr>
      <w:r w:rsidRPr="00475770">
        <w:t xml:space="preserve">The </w:t>
      </w:r>
      <w:r w:rsidR="003D247A" w:rsidRPr="00475770">
        <w:t>MaxiCharger</w:t>
      </w:r>
      <w:r w:rsidRPr="00475770">
        <w:t xml:space="preserve"> </w:t>
      </w:r>
      <w:r w:rsidR="00794C66" w:rsidRPr="00475770">
        <w:t>will resume</w:t>
      </w:r>
      <w:r w:rsidRPr="00475770">
        <w:t xml:space="preserve"> the normal operation.</w:t>
      </w:r>
    </w:p>
    <w:p w14:paraId="15C0E0DD" w14:textId="77777777" w:rsidR="0028730B" w:rsidRPr="00475770" w:rsidRDefault="0028730B" w:rsidP="00467A6B">
      <w:pPr>
        <w:sectPr w:rsidR="0028730B" w:rsidRPr="00475770" w:rsidSect="00D26989">
          <w:pgSz w:w="8392" w:h="11907"/>
          <w:pgMar w:top="567" w:right="567" w:bottom="567" w:left="567" w:header="0" w:footer="340" w:gutter="0"/>
          <w:cols w:space="720"/>
          <w:docGrid w:linePitch="245"/>
        </w:sectPr>
      </w:pPr>
      <w:bookmarkStart w:id="988" w:name="6.4_Charge_session"/>
      <w:bookmarkStart w:id="989" w:name="_bookmark111"/>
      <w:bookmarkStart w:id="990" w:name="_Ref101944318"/>
      <w:bookmarkEnd w:id="988"/>
      <w:bookmarkEnd w:id="989"/>
    </w:p>
    <w:p w14:paraId="0B0E3734" w14:textId="6FCE5F55" w:rsidR="00E27797" w:rsidRPr="00475770" w:rsidRDefault="00E27797" w:rsidP="008E6E83">
      <w:pPr>
        <w:pStyle w:val="2"/>
        <w:spacing w:before="240"/>
      </w:pPr>
      <w:bookmarkStart w:id="991" w:name="_Toc106900433"/>
      <w:bookmarkStart w:id="992" w:name="_Toc106983305"/>
      <w:bookmarkStart w:id="993" w:name="_Toc131778971"/>
      <w:r w:rsidRPr="00475770">
        <w:lastRenderedPageBreak/>
        <w:t>Charg</w:t>
      </w:r>
      <w:bookmarkEnd w:id="990"/>
      <w:r w:rsidR="00B80BE6" w:rsidRPr="00475770">
        <w:t>ing Procedure</w:t>
      </w:r>
      <w:bookmarkEnd w:id="991"/>
      <w:bookmarkEnd w:id="992"/>
      <w:bookmarkEnd w:id="993"/>
    </w:p>
    <w:p w14:paraId="34217AA1" w14:textId="02F4F4B9" w:rsidR="00C53131" w:rsidRDefault="001817E0" w:rsidP="001923DE">
      <w:pPr>
        <w:pStyle w:val="3"/>
        <w:spacing w:before="240"/>
      </w:pPr>
      <w:bookmarkStart w:id="994" w:name="6.4.1_Charge_an_EV"/>
      <w:bookmarkStart w:id="995" w:name="_bookmark112"/>
      <w:bookmarkStart w:id="996" w:name="_Toc106900434"/>
      <w:bookmarkStart w:id="997" w:name="_Toc106983306"/>
      <w:bookmarkStart w:id="998" w:name="_Toc131778972"/>
      <w:bookmarkEnd w:id="994"/>
      <w:bookmarkEnd w:id="995"/>
      <w:r w:rsidRPr="00475770">
        <w:t>Screen</w:t>
      </w:r>
      <w:r w:rsidR="0061413C" w:rsidRPr="00475770">
        <w:t xml:space="preserve"> Layout</w:t>
      </w:r>
      <w:bookmarkEnd w:id="996"/>
      <w:bookmarkEnd w:id="997"/>
      <w:bookmarkEnd w:id="998"/>
    </w:p>
    <w:p w14:paraId="797070C0" w14:textId="77777777" w:rsidR="004B5F9E" w:rsidRDefault="004B5F9E" w:rsidP="004B5F9E">
      <w:pPr>
        <w:pStyle w:val="ENBOLD"/>
        <w:keepNext/>
        <w:spacing w:line="480" w:lineRule="auto"/>
        <w:jc w:val="center"/>
      </w:pPr>
      <w:r w:rsidRPr="00475770">
        <w:rPr>
          <w:noProof/>
        </w:rPr>
        <w:drawing>
          <wp:inline distT="0" distB="0" distL="0" distR="0" wp14:anchorId="130639BB" wp14:editId="5D645339">
            <wp:extent cx="3064004" cy="3862425"/>
            <wp:effectExtent l="0" t="0" r="0" b="0"/>
            <wp:docPr id="467" name="图片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6-2.png"/>
                    <pic:cNvPicPr/>
                  </pic:nvPicPr>
                  <pic:blipFill>
                    <a:blip r:embed="rId70">
                      <a:extLst>
                        <a:ext uri="{28A0092B-C50C-407E-A947-70E740481C1C}">
                          <a14:useLocalDpi xmlns:a14="http://schemas.microsoft.com/office/drawing/2010/main" val="0"/>
                        </a:ext>
                      </a:extLst>
                    </a:blip>
                    <a:stretch>
                      <a:fillRect/>
                    </a:stretch>
                  </pic:blipFill>
                  <pic:spPr>
                    <a:xfrm>
                      <a:off x="0" y="0"/>
                      <a:ext cx="3067991" cy="3867451"/>
                    </a:xfrm>
                    <a:prstGeom prst="rect">
                      <a:avLst/>
                    </a:prstGeom>
                  </pic:spPr>
                </pic:pic>
              </a:graphicData>
            </a:graphic>
          </wp:inline>
        </w:drawing>
      </w:r>
    </w:p>
    <w:p w14:paraId="79E3E9A9" w14:textId="68F80303" w:rsidR="004B5F9E" w:rsidRPr="00475770" w:rsidRDefault="004B5F9E" w:rsidP="004B5F9E">
      <w:pPr>
        <w:pStyle w:val="af1"/>
      </w:pPr>
      <w:r>
        <w:t xml:space="preserve">Figure </w:t>
      </w:r>
      <w:r w:rsidR="00CD7BD9">
        <w:fldChar w:fldCharType="begin"/>
      </w:r>
      <w:r w:rsidR="00CD7BD9">
        <w:instrText xml:space="preserve"> STYLEREF 1 \s </w:instrText>
      </w:r>
      <w:r w:rsidR="00CD7BD9">
        <w:fldChar w:fldCharType="separate"/>
      </w:r>
      <w:r w:rsidR="00715901">
        <w:rPr>
          <w:noProof/>
        </w:rPr>
        <w:t>6</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2</w:t>
      </w:r>
      <w:r w:rsidR="00CD7BD9">
        <w:rPr>
          <w:noProof/>
        </w:rPr>
        <w:fldChar w:fldCharType="end"/>
      </w:r>
      <w:r>
        <w:t xml:space="preserve"> </w:t>
      </w:r>
      <w:r w:rsidRPr="00B47CBE">
        <w:t>Standby Screen</w:t>
      </w:r>
    </w:p>
    <w:p w14:paraId="00163D21" w14:textId="31A9E406" w:rsidR="001817E0" w:rsidRPr="00475770" w:rsidRDefault="001817E0" w:rsidP="00195C05">
      <w:pPr>
        <w:pStyle w:val="EN"/>
      </w:pPr>
      <w:r w:rsidRPr="00475770">
        <w:rPr>
          <w:rFonts w:ascii="宋体" w:eastAsia="宋体" w:hAnsi="宋体" w:cs="宋体" w:hint="eastAsia"/>
        </w:rPr>
        <w:t>①</w:t>
      </w:r>
      <w:r w:rsidRPr="00475770">
        <w:t xml:space="preserve"> </w:t>
      </w:r>
      <w:r w:rsidR="0028730B" w:rsidRPr="00475770">
        <w:t xml:space="preserve">Advertisement page — can be displayed </w:t>
      </w:r>
      <w:r w:rsidR="00794C66" w:rsidRPr="00475770">
        <w:t>on</w:t>
      </w:r>
      <w:r w:rsidR="0028730B" w:rsidRPr="00475770">
        <w:t xml:space="preserve"> a full screen</w:t>
      </w:r>
      <w:r w:rsidR="00E93887" w:rsidRPr="00475770">
        <w:t xml:space="preserve"> and is omitted in the following sample figures</w:t>
      </w:r>
    </w:p>
    <w:p w14:paraId="2731FA67" w14:textId="00F97361" w:rsidR="001817E0" w:rsidRPr="00475770" w:rsidRDefault="001817E0" w:rsidP="00195C05">
      <w:pPr>
        <w:pStyle w:val="EN"/>
      </w:pPr>
      <w:r w:rsidRPr="00475770">
        <w:rPr>
          <w:rFonts w:ascii="宋体" w:eastAsia="宋体" w:hAnsi="宋体" w:cs="宋体" w:hint="eastAsia"/>
        </w:rPr>
        <w:t>②</w:t>
      </w:r>
      <w:r w:rsidRPr="00475770">
        <w:t xml:space="preserve"> </w:t>
      </w:r>
      <w:r w:rsidR="0028730B" w:rsidRPr="00475770">
        <w:t xml:space="preserve">Connector options </w:t>
      </w:r>
      <w:r w:rsidR="00497827" w:rsidRPr="00475770">
        <w:t>—</w:t>
      </w:r>
      <w:r w:rsidR="0028730B" w:rsidRPr="00475770">
        <w:rPr>
          <w:rFonts w:hint="eastAsia"/>
        </w:rPr>
        <w:t xml:space="preserve"> </w:t>
      </w:r>
      <w:r w:rsidR="0028730B" w:rsidRPr="00475770">
        <w:t xml:space="preserve">tap to view connector information </w:t>
      </w:r>
    </w:p>
    <w:p w14:paraId="5567CE29" w14:textId="23728A7F" w:rsidR="001817E0" w:rsidRPr="00475770" w:rsidRDefault="001817E0" w:rsidP="00195C05">
      <w:pPr>
        <w:pStyle w:val="EN"/>
      </w:pPr>
      <w:r w:rsidRPr="00475770">
        <w:rPr>
          <w:rFonts w:ascii="宋体" w:eastAsia="宋体" w:hAnsi="宋体" w:cs="宋体" w:hint="eastAsia"/>
        </w:rPr>
        <w:t>③</w:t>
      </w:r>
      <w:r w:rsidRPr="00475770">
        <w:rPr>
          <w:rFonts w:hint="eastAsia"/>
        </w:rPr>
        <w:t xml:space="preserve"> </w:t>
      </w:r>
      <w:r w:rsidR="005819BE" w:rsidRPr="00475770">
        <w:t>Home button, c</w:t>
      </w:r>
      <w:r w:rsidR="0028730B" w:rsidRPr="00475770">
        <w:t>ost information</w:t>
      </w:r>
      <w:r w:rsidR="005819BE" w:rsidRPr="00475770">
        <w:t>,</w:t>
      </w:r>
      <w:r w:rsidR="0028730B" w:rsidRPr="00475770">
        <w:t xml:space="preserve"> and language options</w:t>
      </w:r>
    </w:p>
    <w:p w14:paraId="290EC2CE" w14:textId="7CE59B71" w:rsidR="001817E0" w:rsidRPr="00475770" w:rsidRDefault="001817E0" w:rsidP="00195C05">
      <w:pPr>
        <w:pStyle w:val="EN"/>
      </w:pPr>
      <w:r w:rsidRPr="00475770">
        <w:rPr>
          <w:rFonts w:ascii="宋体" w:eastAsia="宋体" w:hAnsi="宋体" w:cs="宋体" w:hint="eastAsia"/>
        </w:rPr>
        <w:t>④</w:t>
      </w:r>
      <w:r w:rsidRPr="00475770">
        <w:rPr>
          <w:rFonts w:ascii="微软雅黑" w:hAnsi="微软雅黑" w:cs="微软雅黑" w:hint="eastAsia"/>
        </w:rPr>
        <w:t xml:space="preserve"> </w:t>
      </w:r>
      <w:r w:rsidR="0028730B" w:rsidRPr="00475770">
        <w:t xml:space="preserve">Internet icon — an </w:t>
      </w:r>
      <w:r w:rsidR="00F6531B" w:rsidRPr="00475770">
        <w:rPr>
          <w:b/>
        </w:rPr>
        <w:t>x</w:t>
      </w:r>
      <w:r w:rsidR="0028730B" w:rsidRPr="00475770">
        <w:t xml:space="preserve"> appear</w:t>
      </w:r>
      <w:r w:rsidR="00794C66" w:rsidRPr="00475770">
        <w:t>ing</w:t>
      </w:r>
      <w:r w:rsidR="0028730B" w:rsidRPr="00475770">
        <w:t xml:space="preserve"> at the lower corner of the Internet icon indicat</w:t>
      </w:r>
      <w:r w:rsidR="00794C66" w:rsidRPr="00475770">
        <w:t>es</w:t>
      </w:r>
      <w:r w:rsidR="0028730B" w:rsidRPr="00475770">
        <w:t xml:space="preserve"> the </w:t>
      </w:r>
      <w:r w:rsidR="006124BD" w:rsidRPr="00475770">
        <w:t>MaxiCharger</w:t>
      </w:r>
      <w:r w:rsidR="0028730B" w:rsidRPr="00475770">
        <w:t xml:space="preserve"> is not connected to the Internet</w:t>
      </w:r>
    </w:p>
    <w:p w14:paraId="72DCE919" w14:textId="3EBD3512" w:rsidR="001817E0" w:rsidRPr="00475770" w:rsidRDefault="001817E0" w:rsidP="00195C05">
      <w:pPr>
        <w:pStyle w:val="EN"/>
        <w:rPr>
          <w:b/>
          <w:i/>
        </w:rPr>
      </w:pPr>
      <w:r w:rsidRPr="00475770">
        <w:t xml:space="preserve">After a connector is successfully connected to your EV, the </w:t>
      </w:r>
      <w:r w:rsidR="006124BD" w:rsidRPr="00475770">
        <w:t>MaxiCharger</w:t>
      </w:r>
      <w:r w:rsidRPr="00475770">
        <w:t xml:space="preserve"> can automatically recognize the connector</w:t>
      </w:r>
      <w:r w:rsidR="00794C66" w:rsidRPr="00475770">
        <w:t>,</w:t>
      </w:r>
      <w:r w:rsidRPr="00475770">
        <w:t xml:space="preserve"> </w:t>
      </w:r>
      <w:r w:rsidR="00794C66" w:rsidRPr="00475770">
        <w:t>then</w:t>
      </w:r>
      <w:r w:rsidRPr="00475770">
        <w:t xml:space="preserve"> the corresponding connector’s Authorization Screen will appear.</w:t>
      </w:r>
    </w:p>
    <w:p w14:paraId="5A9B40B5" w14:textId="715CD989" w:rsidR="00E03372" w:rsidRPr="00475770" w:rsidRDefault="001817E0" w:rsidP="00195C05">
      <w:pPr>
        <w:pStyle w:val="EN"/>
      </w:pPr>
      <w:r w:rsidRPr="00475770">
        <w:lastRenderedPageBreak/>
        <w:t xml:space="preserve">If no operation is performed for a long time on the Authorization Screen, the Standby Screen will appear. Manually select the </w:t>
      </w:r>
      <w:r w:rsidR="00794C66" w:rsidRPr="00475770">
        <w:t xml:space="preserve">appropriate </w:t>
      </w:r>
      <w:r w:rsidRPr="00475770">
        <w:t>connector on the touchscreen.</w:t>
      </w:r>
    </w:p>
    <w:p w14:paraId="362A399B" w14:textId="6752E48F" w:rsidR="00FA5517" w:rsidRPr="00475770" w:rsidRDefault="00FA5517" w:rsidP="00FA5517">
      <w:pPr>
        <w:pStyle w:val="3"/>
        <w:spacing w:before="240"/>
      </w:pPr>
      <w:bookmarkStart w:id="999" w:name="_Toc100418143"/>
      <w:bookmarkStart w:id="1000" w:name="_Toc106900435"/>
      <w:bookmarkStart w:id="1001" w:name="_Toc106983307"/>
      <w:bookmarkStart w:id="1002" w:name="_Toc131778973"/>
      <w:r w:rsidRPr="00475770">
        <w:t>Authorization</w:t>
      </w:r>
      <w:bookmarkEnd w:id="999"/>
      <w:bookmarkEnd w:id="1000"/>
      <w:bookmarkEnd w:id="1001"/>
      <w:bookmarkEnd w:id="1002"/>
    </w:p>
    <w:p w14:paraId="0CF0B97E" w14:textId="31EA45DF" w:rsidR="00FA5517" w:rsidRPr="00475770" w:rsidRDefault="00CE5F8A" w:rsidP="00D377F5">
      <w:pPr>
        <w:pStyle w:val="NOTE0"/>
      </w:pPr>
      <w:r w:rsidRPr="00475770">
        <w:rPr>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475770">
        <w:rPr>
          <w:rFonts w:hint="eastAsia"/>
        </w:rPr>
        <w:t>IMPORTANT</w:t>
      </w:r>
    </w:p>
    <w:p w14:paraId="0A08C382" w14:textId="66D94448" w:rsidR="00FA5517" w:rsidRPr="00475770" w:rsidRDefault="00FA5517" w:rsidP="00CE5F8A">
      <w:pPr>
        <w:pStyle w:val="NOTE"/>
        <w:numPr>
          <w:ilvl w:val="0"/>
          <w:numId w:val="53"/>
        </w:numPr>
        <w:ind w:left="704"/>
      </w:pPr>
      <w:r w:rsidRPr="00475770">
        <w:t>Observe the screen for any abnormalit</w:t>
      </w:r>
      <w:r w:rsidR="00794C66" w:rsidRPr="00475770">
        <w:t>ies</w:t>
      </w:r>
      <w:r w:rsidRPr="00475770">
        <w:t>, such as an error message</w:t>
      </w:r>
      <w:r w:rsidR="00794C66" w:rsidRPr="00475770">
        <w:t>s</w:t>
      </w:r>
      <w:r w:rsidRPr="00475770">
        <w:t>, before starting a charge session</w:t>
      </w:r>
      <w:r w:rsidRPr="00475770">
        <w:rPr>
          <w:rFonts w:hint="eastAsia"/>
        </w:rPr>
        <w:t xml:space="preserve">. </w:t>
      </w:r>
      <w:r w:rsidRPr="00475770">
        <w:t xml:space="preserve">Check the surroundings and the </w:t>
      </w:r>
      <w:r w:rsidR="006124BD" w:rsidRPr="00475770">
        <w:t>MaxiCharger</w:t>
      </w:r>
      <w:r w:rsidR="00794C66" w:rsidRPr="00475770">
        <w:t xml:space="preserve"> for any abnormalities</w:t>
      </w:r>
      <w:r w:rsidRPr="00475770">
        <w:t xml:space="preserve"> or damage as well. </w:t>
      </w:r>
    </w:p>
    <w:p w14:paraId="0D411691" w14:textId="4FF836E7" w:rsidR="00FA5517" w:rsidRPr="00475770" w:rsidRDefault="00FA5517" w:rsidP="00CE5F8A">
      <w:pPr>
        <w:pStyle w:val="NOTE"/>
        <w:numPr>
          <w:ilvl w:val="0"/>
          <w:numId w:val="53"/>
        </w:numPr>
        <w:ind w:left="704"/>
      </w:pPr>
      <w:r w:rsidRPr="00475770">
        <w:t xml:space="preserve">If the screen displays an error message, DO NOT use the </w:t>
      </w:r>
      <w:r w:rsidR="006124BD" w:rsidRPr="00475770">
        <w:t>MaxiCharger</w:t>
      </w:r>
      <w:r w:rsidR="00794C66" w:rsidRPr="00475770">
        <w:t>. Contact Autel Technical</w:t>
      </w:r>
      <w:r w:rsidRPr="00475770">
        <w:t xml:space="preserve"> </w:t>
      </w:r>
      <w:r w:rsidR="00794C66" w:rsidRPr="00475770">
        <w:t>Support</w:t>
      </w:r>
      <w:r w:rsidRPr="00475770">
        <w:t>.</w:t>
      </w:r>
    </w:p>
    <w:p w14:paraId="150B5EF8" w14:textId="064670A1" w:rsidR="00FA5517" w:rsidRPr="00475770" w:rsidRDefault="00FA5517" w:rsidP="00195C05">
      <w:pPr>
        <w:pStyle w:val="EN"/>
      </w:pPr>
      <w:r w:rsidRPr="00475770">
        <w:rPr>
          <w:rFonts w:hint="eastAsia"/>
        </w:rPr>
        <w:t>W</w:t>
      </w:r>
      <w:r w:rsidRPr="00475770">
        <w:t>hen the Authorization Screen appears, you can use any of the following methods to start a charge session.</w:t>
      </w:r>
    </w:p>
    <w:p w14:paraId="7046FC99" w14:textId="0E9B35CE" w:rsidR="00FA5517" w:rsidRPr="00475770" w:rsidRDefault="00FA5517" w:rsidP="00195C05">
      <w:pPr>
        <w:pStyle w:val="ItemList"/>
        <w:spacing w:before="48" w:after="48"/>
      </w:pPr>
      <w:r w:rsidRPr="00475770">
        <w:rPr>
          <w:rFonts w:hint="eastAsia"/>
        </w:rPr>
        <w:t>S</w:t>
      </w:r>
      <w:r w:rsidRPr="00475770">
        <w:t>can the QR code on the screen</w:t>
      </w:r>
    </w:p>
    <w:p w14:paraId="6E5575BC" w14:textId="6035D0F8" w:rsidR="00FA5517" w:rsidRPr="00475770" w:rsidRDefault="00FA5517" w:rsidP="00195C05">
      <w:pPr>
        <w:pStyle w:val="ItemList"/>
        <w:spacing w:before="48" w:after="48"/>
      </w:pPr>
      <w:r w:rsidRPr="00475770">
        <w:t>RFID card</w:t>
      </w:r>
    </w:p>
    <w:p w14:paraId="5F92ACC0" w14:textId="58F2EFB1" w:rsidR="00FA5517" w:rsidRPr="00475770" w:rsidRDefault="00FA5517" w:rsidP="00195C05">
      <w:pPr>
        <w:pStyle w:val="ItemList"/>
        <w:spacing w:before="48" w:after="48"/>
      </w:pPr>
      <w:r w:rsidRPr="00475770">
        <w:t xml:space="preserve">Plug &amp; charge (supports the ISO 15118 </w:t>
      </w:r>
      <w:proofErr w:type="spellStart"/>
      <w:r w:rsidRPr="00475770">
        <w:t>PnC</w:t>
      </w:r>
      <w:proofErr w:type="spellEnd"/>
      <w:r w:rsidRPr="00475770">
        <w:t xml:space="preserve"> function)</w:t>
      </w:r>
    </w:p>
    <w:p w14:paraId="18FA1A8B" w14:textId="44891F30" w:rsidR="00FA5517" w:rsidRPr="00475770" w:rsidRDefault="00FA5517" w:rsidP="00195C05">
      <w:pPr>
        <w:pStyle w:val="ItemList"/>
        <w:spacing w:before="48" w:after="48"/>
      </w:pPr>
      <w:r w:rsidRPr="00475770">
        <w:t>Credit card (optional)</w:t>
      </w:r>
    </w:p>
    <w:p w14:paraId="6AB2D331" w14:textId="77777777" w:rsidR="004B5F9E" w:rsidRDefault="00E03372" w:rsidP="004B5F9E">
      <w:pPr>
        <w:keepNext/>
        <w:spacing w:line="480" w:lineRule="auto"/>
      </w:pPr>
      <w:bookmarkStart w:id="1003" w:name="6.4.2_Start_a_charge_session"/>
      <w:bookmarkStart w:id="1004" w:name="_bookmark113"/>
      <w:bookmarkStart w:id="1005" w:name="_Ref101944378"/>
      <w:bookmarkEnd w:id="1003"/>
      <w:bookmarkEnd w:id="1004"/>
      <w:r w:rsidRPr="00475770">
        <w:rPr>
          <w:noProof/>
        </w:rPr>
        <w:drawing>
          <wp:inline distT="0" distB="0" distL="0" distR="0" wp14:anchorId="0A5D13AF" wp14:editId="3AA2EB74">
            <wp:extent cx="4206240" cy="2406794"/>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71">
                      <a:extLst>
                        <a:ext uri="{28A0092B-C50C-407E-A947-70E740481C1C}">
                          <a14:useLocalDpi xmlns:a14="http://schemas.microsoft.com/office/drawing/2010/main" val="0"/>
                        </a:ext>
                      </a:extLst>
                    </a:blip>
                    <a:stretch>
                      <a:fillRect/>
                    </a:stretch>
                  </pic:blipFill>
                  <pic:spPr>
                    <a:xfrm>
                      <a:off x="0" y="0"/>
                      <a:ext cx="4206240" cy="2406794"/>
                    </a:xfrm>
                    <a:prstGeom prst="rect">
                      <a:avLst/>
                    </a:prstGeom>
                  </pic:spPr>
                </pic:pic>
              </a:graphicData>
            </a:graphic>
          </wp:inline>
        </w:drawing>
      </w:r>
    </w:p>
    <w:p w14:paraId="198E1050" w14:textId="65B5F50E" w:rsidR="00FA5517" w:rsidRPr="00475770" w:rsidRDefault="004B5F9E" w:rsidP="004B5F9E">
      <w:pPr>
        <w:pStyle w:val="af1"/>
      </w:pPr>
      <w:r>
        <w:t xml:space="preserve">Figure </w:t>
      </w:r>
      <w:r w:rsidR="00CD7BD9">
        <w:fldChar w:fldCharType="begin"/>
      </w:r>
      <w:r w:rsidR="00CD7BD9">
        <w:instrText xml:space="preserve"> STYLEREF 1 \s </w:instrText>
      </w:r>
      <w:r w:rsidR="00CD7BD9">
        <w:fldChar w:fldCharType="separate"/>
      </w:r>
      <w:r w:rsidR="00715901">
        <w:rPr>
          <w:noProof/>
        </w:rPr>
        <w:t>6</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3</w:t>
      </w:r>
      <w:r w:rsidR="00CD7BD9">
        <w:rPr>
          <w:noProof/>
        </w:rPr>
        <w:fldChar w:fldCharType="end"/>
      </w:r>
      <w:r>
        <w:t xml:space="preserve"> </w:t>
      </w:r>
      <w:r w:rsidRPr="003C012E">
        <w:t>Authorization Screen</w:t>
      </w:r>
    </w:p>
    <w:p w14:paraId="05DB6E9C" w14:textId="67198F6A" w:rsidR="00C53131" w:rsidRPr="00475770" w:rsidRDefault="00C53131" w:rsidP="00467A6B">
      <w:pPr>
        <w:sectPr w:rsidR="00C53131" w:rsidRPr="00475770" w:rsidSect="00D26989">
          <w:pgSz w:w="8392" w:h="11907"/>
          <w:pgMar w:top="567" w:right="567" w:bottom="567" w:left="567" w:header="0" w:footer="340" w:gutter="0"/>
          <w:cols w:space="720"/>
          <w:docGrid w:linePitch="245"/>
        </w:sectPr>
      </w:pPr>
    </w:p>
    <w:p w14:paraId="700A73AA" w14:textId="652A37F9" w:rsidR="00FA5517" w:rsidRPr="00475770" w:rsidRDefault="00FA5517" w:rsidP="00FA5517">
      <w:pPr>
        <w:pStyle w:val="3"/>
        <w:spacing w:before="240"/>
        <w:rPr>
          <w:b w:val="0"/>
          <w:i/>
        </w:rPr>
      </w:pPr>
      <w:bookmarkStart w:id="1006" w:name="_Toc102658026"/>
      <w:bookmarkStart w:id="1007" w:name="_Toc106900436"/>
      <w:bookmarkStart w:id="1008" w:name="_Toc106983308"/>
      <w:bookmarkStart w:id="1009" w:name="_Toc131778974"/>
      <w:r w:rsidRPr="00475770">
        <w:lastRenderedPageBreak/>
        <w:t>Start Charging</w:t>
      </w:r>
      <w:bookmarkEnd w:id="1006"/>
      <w:bookmarkEnd w:id="1007"/>
      <w:bookmarkEnd w:id="1008"/>
      <w:bookmarkEnd w:id="1009"/>
    </w:p>
    <w:p w14:paraId="707E8CB6" w14:textId="373F2A83" w:rsidR="00C53131" w:rsidRPr="00475770" w:rsidRDefault="00794C66" w:rsidP="00195C05">
      <w:pPr>
        <w:pStyle w:val="EN"/>
        <w:rPr>
          <w:rFonts w:eastAsiaTheme="minorEastAsia"/>
        </w:rPr>
      </w:pPr>
      <w:r w:rsidRPr="00475770">
        <w:t>After</w:t>
      </w:r>
      <w:r w:rsidR="00FA5517" w:rsidRPr="00475770">
        <w:t xml:space="preserve"> authorization, the </w:t>
      </w:r>
      <w:r w:rsidR="006124BD" w:rsidRPr="00475770">
        <w:t>MaxiCharger</w:t>
      </w:r>
      <w:r w:rsidR="00FA5517" w:rsidRPr="00475770">
        <w:t xml:space="preserve"> will set up communication with your EV and necessary safety tests will be performed. Following the safety tests, the charge session will </w:t>
      </w:r>
      <w:r w:rsidR="00265933" w:rsidRPr="00475770">
        <w:t>start</w:t>
      </w:r>
      <w:r w:rsidR="00FA5517" w:rsidRPr="00475770">
        <w:t xml:space="preserve"> automatically.</w:t>
      </w:r>
    </w:p>
    <w:p w14:paraId="5913A781" w14:textId="77777777" w:rsidR="004B5F9E" w:rsidRDefault="00D33189" w:rsidP="004B5F9E">
      <w:pPr>
        <w:pStyle w:val="EN"/>
        <w:keepNext/>
        <w:spacing w:line="480" w:lineRule="auto"/>
      </w:pPr>
      <w:r w:rsidRPr="00475770">
        <w:rPr>
          <w:noProof/>
        </w:rPr>
        <w:drawing>
          <wp:inline distT="0" distB="0" distL="0" distR="0" wp14:anchorId="4F7DDAA4" wp14:editId="741F723D">
            <wp:extent cx="4322445" cy="2473287"/>
            <wp:effectExtent l="0" t="0" r="1905" b="381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2">
                      <a:extLst>
                        <a:ext uri="{28A0092B-C50C-407E-A947-70E740481C1C}">
                          <a14:useLocalDpi xmlns:a14="http://schemas.microsoft.com/office/drawing/2010/main" val="0"/>
                        </a:ext>
                      </a:extLst>
                    </a:blip>
                    <a:stretch>
                      <a:fillRect/>
                    </a:stretch>
                  </pic:blipFill>
                  <pic:spPr>
                    <a:xfrm>
                      <a:off x="0" y="0"/>
                      <a:ext cx="4351682" cy="2490016"/>
                    </a:xfrm>
                    <a:prstGeom prst="rect">
                      <a:avLst/>
                    </a:prstGeom>
                  </pic:spPr>
                </pic:pic>
              </a:graphicData>
            </a:graphic>
          </wp:inline>
        </w:drawing>
      </w:r>
    </w:p>
    <w:p w14:paraId="7DA13AFB" w14:textId="74CBE0C6" w:rsidR="00C53131" w:rsidRPr="00475770" w:rsidRDefault="004B5F9E" w:rsidP="004B5F9E">
      <w:pPr>
        <w:pStyle w:val="af1"/>
      </w:pPr>
      <w:r>
        <w:t xml:space="preserve">Figure </w:t>
      </w:r>
      <w:r w:rsidR="00CD7BD9">
        <w:fldChar w:fldCharType="begin"/>
      </w:r>
      <w:r w:rsidR="00CD7BD9">
        <w:instrText xml:space="preserve"> STYLEREF 1 \s </w:instrText>
      </w:r>
      <w:r w:rsidR="00CD7BD9">
        <w:fldChar w:fldCharType="separate"/>
      </w:r>
      <w:r w:rsidR="00715901">
        <w:rPr>
          <w:noProof/>
        </w:rPr>
        <w:t>6</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4</w:t>
      </w:r>
      <w:r w:rsidR="00CD7BD9">
        <w:rPr>
          <w:noProof/>
        </w:rPr>
        <w:fldChar w:fldCharType="end"/>
      </w:r>
      <w:r>
        <w:t xml:space="preserve"> </w:t>
      </w:r>
      <w:r w:rsidRPr="00E104EE">
        <w:t>Start Charging Screen</w:t>
      </w:r>
    </w:p>
    <w:p w14:paraId="31CDCD6A" w14:textId="2882A854" w:rsidR="00C53131" w:rsidRPr="00475770" w:rsidRDefault="00C53131" w:rsidP="00195C05">
      <w:pPr>
        <w:pStyle w:val="EN"/>
      </w:pPr>
    </w:p>
    <w:p w14:paraId="3F4E3041" w14:textId="77777777" w:rsidR="00C53131" w:rsidRPr="00475770" w:rsidRDefault="00C53131" w:rsidP="00195C05">
      <w:pPr>
        <w:pStyle w:val="EN"/>
      </w:pPr>
    </w:p>
    <w:p w14:paraId="359DF1CD" w14:textId="77777777" w:rsidR="00C53131" w:rsidRPr="00475770" w:rsidRDefault="00C53131" w:rsidP="00195C05">
      <w:pPr>
        <w:pStyle w:val="EN"/>
      </w:pPr>
    </w:p>
    <w:p w14:paraId="07520431" w14:textId="77777777" w:rsidR="00C53131" w:rsidRPr="00475770" w:rsidRDefault="00C53131" w:rsidP="00195C05">
      <w:pPr>
        <w:pStyle w:val="EN"/>
      </w:pPr>
    </w:p>
    <w:p w14:paraId="2D6FF261" w14:textId="77777777" w:rsidR="00C53131" w:rsidRPr="004B5F9E" w:rsidRDefault="00C53131" w:rsidP="004B5F9E">
      <w:pPr>
        <w:pStyle w:val="EN"/>
        <w:ind w:left="0"/>
        <w:rPr>
          <w:rFonts w:eastAsiaTheme="minorEastAsia"/>
        </w:rPr>
      </w:pPr>
      <w:bookmarkStart w:id="1010" w:name="_Toc102658027"/>
      <w:bookmarkStart w:id="1011" w:name="_Toc106900437"/>
      <w:bookmarkStart w:id="1012" w:name="_Ref101944384"/>
      <w:bookmarkEnd w:id="1005"/>
    </w:p>
    <w:p w14:paraId="3AB236F9" w14:textId="77777777" w:rsidR="00C53131" w:rsidRPr="00475770" w:rsidRDefault="00C53131" w:rsidP="00195C05">
      <w:pPr>
        <w:pStyle w:val="EN"/>
      </w:pPr>
    </w:p>
    <w:p w14:paraId="32101A2C" w14:textId="77777777" w:rsidR="00C53131" w:rsidRPr="00475770" w:rsidRDefault="00C53131" w:rsidP="00195C05">
      <w:pPr>
        <w:pStyle w:val="EN"/>
      </w:pPr>
    </w:p>
    <w:p w14:paraId="2EC8E71F" w14:textId="77777777" w:rsidR="00C53131" w:rsidRPr="00475770" w:rsidRDefault="00C53131" w:rsidP="00195C05">
      <w:pPr>
        <w:pStyle w:val="EN"/>
      </w:pPr>
    </w:p>
    <w:p w14:paraId="6C5761A2" w14:textId="77777777" w:rsidR="00C53131" w:rsidRPr="00475770" w:rsidRDefault="00C53131" w:rsidP="00195C05">
      <w:pPr>
        <w:pStyle w:val="EN"/>
      </w:pPr>
    </w:p>
    <w:p w14:paraId="6F4967BA" w14:textId="77777777" w:rsidR="00C53131" w:rsidRPr="00475770" w:rsidRDefault="00C53131" w:rsidP="00195C05">
      <w:pPr>
        <w:pStyle w:val="EN"/>
      </w:pPr>
    </w:p>
    <w:p w14:paraId="6E1D4FB7" w14:textId="77777777" w:rsidR="00C53131" w:rsidRPr="00475770" w:rsidRDefault="00C53131" w:rsidP="00195C05">
      <w:pPr>
        <w:pStyle w:val="EN"/>
      </w:pPr>
    </w:p>
    <w:p w14:paraId="75881723" w14:textId="77777777" w:rsidR="00C53131" w:rsidRPr="00475770" w:rsidRDefault="00C53131" w:rsidP="00195C05">
      <w:pPr>
        <w:pStyle w:val="EN"/>
      </w:pPr>
    </w:p>
    <w:p w14:paraId="00EC9D11" w14:textId="77777777" w:rsidR="00C53131" w:rsidRPr="00475770" w:rsidRDefault="00C53131" w:rsidP="00195C05">
      <w:pPr>
        <w:pStyle w:val="EN"/>
      </w:pPr>
    </w:p>
    <w:p w14:paraId="36E40E82" w14:textId="1BBDC214" w:rsidR="00FA5517" w:rsidRPr="00475770" w:rsidRDefault="00FA5517" w:rsidP="00FA5517">
      <w:pPr>
        <w:pStyle w:val="3"/>
        <w:spacing w:before="240"/>
        <w:rPr>
          <w:b w:val="0"/>
          <w:i/>
        </w:rPr>
      </w:pPr>
      <w:bookmarkStart w:id="1013" w:name="_Toc106983309"/>
      <w:bookmarkStart w:id="1014" w:name="_Toc131778975"/>
      <w:r w:rsidRPr="00475770">
        <w:lastRenderedPageBreak/>
        <w:t>Charging</w:t>
      </w:r>
      <w:bookmarkEnd w:id="1010"/>
      <w:bookmarkEnd w:id="1011"/>
      <w:bookmarkEnd w:id="1013"/>
      <w:bookmarkEnd w:id="1014"/>
    </w:p>
    <w:p w14:paraId="660D5FD3" w14:textId="1F5BF16A" w:rsidR="00FA5517" w:rsidRPr="00475770" w:rsidRDefault="00FA5517" w:rsidP="00195C05">
      <w:pPr>
        <w:pStyle w:val="EN"/>
        <w:rPr>
          <w:b/>
          <w:i/>
        </w:rPr>
      </w:pPr>
      <w:r w:rsidRPr="00475770">
        <w:t xml:space="preserve">You will be informed of the progress during charging. Information about the charging duration, volume, </w:t>
      </w:r>
      <w:r w:rsidR="0014557B" w:rsidRPr="00475770">
        <w:t>cost</w:t>
      </w:r>
      <w:r w:rsidRPr="00475770">
        <w:t xml:space="preserve">, and </w:t>
      </w:r>
      <w:r w:rsidR="0014557B" w:rsidRPr="00475770">
        <w:t>power</w:t>
      </w:r>
      <w:r w:rsidRPr="00475770">
        <w:t xml:space="preserve"> will appear on the Charging Screen. Tap the </w:t>
      </w:r>
      <w:r w:rsidR="00794C66" w:rsidRPr="00475770">
        <w:t>right arrow</w:t>
      </w:r>
      <w:r w:rsidRPr="00475770">
        <w:t xml:space="preserve"> button</w:t>
      </w:r>
      <w:r w:rsidR="0014557B" w:rsidRPr="00475770">
        <w:t xml:space="preserve"> on the right</w:t>
      </w:r>
      <w:r w:rsidRPr="00475770">
        <w:t xml:space="preserve"> to </w:t>
      </w:r>
      <w:r w:rsidR="0014557B" w:rsidRPr="00475770">
        <w:t>view</w:t>
      </w:r>
      <w:r w:rsidRPr="00475770">
        <w:t xml:space="preserve"> more information about the charging status, i</w:t>
      </w:r>
      <w:r w:rsidR="00657336">
        <w:t>ncluding SO</w:t>
      </w:r>
      <w:r w:rsidR="0014557B" w:rsidRPr="00475770">
        <w:t>C (State of Charge)</w:t>
      </w:r>
      <w:r w:rsidRPr="00475770">
        <w:t>, current</w:t>
      </w:r>
      <w:r w:rsidR="00794C66" w:rsidRPr="00475770">
        <w:t>,</w:t>
      </w:r>
      <w:r w:rsidRPr="00475770">
        <w:t xml:space="preserve"> and voltage.</w:t>
      </w:r>
    </w:p>
    <w:p w14:paraId="0F19FBA9" w14:textId="63AE5658" w:rsidR="00C53131" w:rsidRPr="00475770" w:rsidRDefault="00C77578" w:rsidP="00195C05">
      <w:pPr>
        <w:pStyle w:val="EN"/>
        <w:rPr>
          <w:b/>
          <w:i/>
        </w:rPr>
      </w:pPr>
      <w:r w:rsidRPr="00475770">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r w:rsidR="00FA5517" w:rsidRPr="00475770">
        <w:t xml:space="preserve">Wait until your EV is fully charged or terminate the charge session by tapping the </w:t>
      </w:r>
      <w:r w:rsidR="00FA5517" w:rsidRPr="00475770">
        <w:rPr>
          <w:b/>
        </w:rPr>
        <w:t>Stop</w:t>
      </w:r>
      <w:r w:rsidR="00FA5517" w:rsidRPr="00475770">
        <w:t xml:space="preserve"> button on screen</w:t>
      </w:r>
      <w:r w:rsidR="0014557B" w:rsidRPr="00475770">
        <w:t>.</w:t>
      </w:r>
    </w:p>
    <w:p w14:paraId="135B5A41" w14:textId="77777777" w:rsidR="004B5F9E" w:rsidRDefault="00D33189" w:rsidP="004B5F9E">
      <w:pPr>
        <w:keepNext/>
        <w:spacing w:line="480" w:lineRule="auto"/>
      </w:pPr>
      <w:r w:rsidRPr="00475770">
        <w:rPr>
          <w:noProof/>
        </w:rPr>
        <w:drawing>
          <wp:inline distT="0" distB="0" distL="0" distR="0" wp14:anchorId="3FC04204" wp14:editId="2C2D773D">
            <wp:extent cx="4353693" cy="2515761"/>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73">
                      <a:extLst>
                        <a:ext uri="{28A0092B-C50C-407E-A947-70E740481C1C}">
                          <a14:useLocalDpi xmlns:a14="http://schemas.microsoft.com/office/drawing/2010/main" val="0"/>
                        </a:ext>
                      </a:extLst>
                    </a:blip>
                    <a:stretch>
                      <a:fillRect/>
                    </a:stretch>
                  </pic:blipFill>
                  <pic:spPr>
                    <a:xfrm>
                      <a:off x="0" y="0"/>
                      <a:ext cx="4353693" cy="2515761"/>
                    </a:xfrm>
                    <a:prstGeom prst="rect">
                      <a:avLst/>
                    </a:prstGeom>
                  </pic:spPr>
                </pic:pic>
              </a:graphicData>
            </a:graphic>
          </wp:inline>
        </w:drawing>
      </w:r>
    </w:p>
    <w:p w14:paraId="3D3D7672" w14:textId="4FE2F0CE" w:rsidR="00D33189" w:rsidRPr="004B5F9E" w:rsidRDefault="004B5F9E" w:rsidP="004B5F9E">
      <w:pPr>
        <w:pStyle w:val="af1"/>
        <w:rPr>
          <w:rFonts w:cs="Arial"/>
          <w:szCs w:val="18"/>
        </w:rPr>
      </w:pPr>
      <w:r w:rsidRPr="004B5F9E">
        <w:rPr>
          <w:rFonts w:cs="Arial"/>
          <w:szCs w:val="18"/>
        </w:rPr>
        <w:t xml:space="preserve">Figure </w:t>
      </w:r>
      <w:r w:rsidR="00F1496B">
        <w:rPr>
          <w:rFonts w:cs="Arial"/>
          <w:szCs w:val="18"/>
        </w:rPr>
        <w:fldChar w:fldCharType="begin"/>
      </w:r>
      <w:r w:rsidR="00F1496B">
        <w:rPr>
          <w:rFonts w:cs="Arial"/>
          <w:szCs w:val="18"/>
        </w:rPr>
        <w:instrText xml:space="preserve"> STYLEREF 1 \s </w:instrText>
      </w:r>
      <w:r w:rsidR="00F1496B">
        <w:rPr>
          <w:rFonts w:cs="Arial"/>
          <w:szCs w:val="18"/>
        </w:rPr>
        <w:fldChar w:fldCharType="separate"/>
      </w:r>
      <w:r w:rsidR="00715901">
        <w:rPr>
          <w:rFonts w:cs="Arial"/>
          <w:noProof/>
          <w:szCs w:val="18"/>
        </w:rPr>
        <w:t>6</w:t>
      </w:r>
      <w:r w:rsidR="00F1496B">
        <w:rPr>
          <w:rFonts w:cs="Arial"/>
          <w:szCs w:val="18"/>
        </w:rPr>
        <w:fldChar w:fldCharType="end"/>
      </w:r>
      <w:r w:rsidR="00F1496B">
        <w:rPr>
          <w:rFonts w:cs="Arial"/>
          <w:szCs w:val="18"/>
        </w:rPr>
        <w:noBreakHyphen/>
      </w:r>
      <w:r w:rsidR="00F1496B">
        <w:rPr>
          <w:rFonts w:cs="Arial"/>
          <w:szCs w:val="18"/>
        </w:rPr>
        <w:fldChar w:fldCharType="begin"/>
      </w:r>
      <w:r w:rsidR="00F1496B">
        <w:rPr>
          <w:rFonts w:cs="Arial"/>
          <w:szCs w:val="18"/>
        </w:rPr>
        <w:instrText xml:space="preserve"> SEQ Figure \* ARABIC \s 1 </w:instrText>
      </w:r>
      <w:r w:rsidR="00F1496B">
        <w:rPr>
          <w:rFonts w:cs="Arial"/>
          <w:szCs w:val="18"/>
        </w:rPr>
        <w:fldChar w:fldCharType="separate"/>
      </w:r>
      <w:r w:rsidR="00715901">
        <w:rPr>
          <w:rFonts w:cs="Arial"/>
          <w:noProof/>
          <w:szCs w:val="18"/>
        </w:rPr>
        <w:t>5</w:t>
      </w:r>
      <w:r w:rsidR="00F1496B">
        <w:rPr>
          <w:rFonts w:cs="Arial"/>
          <w:szCs w:val="18"/>
        </w:rPr>
        <w:fldChar w:fldCharType="end"/>
      </w:r>
      <w:r w:rsidRPr="004B5F9E">
        <w:rPr>
          <w:rFonts w:cs="Arial"/>
          <w:szCs w:val="18"/>
        </w:rPr>
        <w:t xml:space="preserve"> Charging Screen</w:t>
      </w:r>
    </w:p>
    <w:p w14:paraId="74B3A04C" w14:textId="0D4830C9" w:rsidR="00C53131" w:rsidRPr="00475770" w:rsidRDefault="00C53131" w:rsidP="00D33189">
      <w:pPr>
        <w:ind w:left="0"/>
        <w:sectPr w:rsidR="00C53131" w:rsidRPr="00475770" w:rsidSect="00D26989">
          <w:pgSz w:w="8392" w:h="11907"/>
          <w:pgMar w:top="567" w:right="567" w:bottom="567" w:left="567" w:header="0" w:footer="340" w:gutter="0"/>
          <w:cols w:space="720"/>
          <w:docGrid w:linePitch="245"/>
        </w:sectPr>
      </w:pPr>
    </w:p>
    <w:p w14:paraId="792B5A36" w14:textId="76CEA2B2" w:rsidR="00E27797" w:rsidRPr="00475770" w:rsidRDefault="00B80BE6" w:rsidP="008E6E83">
      <w:pPr>
        <w:pStyle w:val="3"/>
        <w:spacing w:before="240"/>
        <w:rPr>
          <w:szCs w:val="24"/>
        </w:rPr>
      </w:pPr>
      <w:bookmarkStart w:id="1015" w:name="_Toc106900438"/>
      <w:bookmarkStart w:id="1016" w:name="_Toc106983310"/>
      <w:bookmarkStart w:id="1017" w:name="_Toc131778976"/>
      <w:r w:rsidRPr="00475770">
        <w:rPr>
          <w:szCs w:val="24"/>
        </w:rPr>
        <w:lastRenderedPageBreak/>
        <w:t>Stop Charging</w:t>
      </w:r>
      <w:bookmarkEnd w:id="1012"/>
      <w:bookmarkEnd w:id="1015"/>
      <w:bookmarkEnd w:id="1016"/>
      <w:bookmarkEnd w:id="1017"/>
    </w:p>
    <w:p w14:paraId="20B806D6" w14:textId="6FDDB4C9" w:rsidR="00E27797" w:rsidRPr="00475770" w:rsidRDefault="00B80BE6" w:rsidP="007E10DC">
      <w:pPr>
        <w:pStyle w:val="a1"/>
        <w:rPr>
          <w:rFonts w:ascii="Verdana" w:eastAsia="Verdana" w:hAnsi="Verdana" w:cstheme="minorBidi"/>
          <w:sz w:val="20"/>
          <w:szCs w:val="20"/>
        </w:rPr>
      </w:pPr>
      <w:r w:rsidRPr="00475770">
        <w:rPr>
          <w:w w:val="95"/>
        </w:rPr>
        <w:t>To stop charging</w:t>
      </w:r>
    </w:p>
    <w:p w14:paraId="4EEB1336" w14:textId="172EB8EB" w:rsidR="00E27797" w:rsidRPr="00475770" w:rsidRDefault="00E7187C" w:rsidP="00195C05">
      <w:pPr>
        <w:pStyle w:val="a0"/>
        <w:numPr>
          <w:ilvl w:val="0"/>
          <w:numId w:val="10"/>
        </w:numPr>
      </w:pPr>
      <w:r w:rsidRPr="00475770">
        <w:t xml:space="preserve">Tap the </w:t>
      </w:r>
      <w:r w:rsidR="00E27797" w:rsidRPr="00195C05">
        <w:rPr>
          <w:b/>
        </w:rPr>
        <w:t>Stop</w:t>
      </w:r>
      <w:r w:rsidR="00E27797" w:rsidRPr="00475770">
        <w:t xml:space="preserve"> button</w:t>
      </w:r>
      <w:r w:rsidRPr="00475770">
        <w:t xml:space="preserve"> on the screen</w:t>
      </w:r>
      <w:r w:rsidR="00E27797" w:rsidRPr="00475770">
        <w:t>.</w:t>
      </w:r>
    </w:p>
    <w:p w14:paraId="2D623BDF" w14:textId="7678D5E0" w:rsidR="00E27797" w:rsidRPr="00475770" w:rsidRDefault="00CE5F8A" w:rsidP="00D377F5">
      <w:pPr>
        <w:pStyle w:val="NOTE0"/>
      </w:pPr>
      <w:r w:rsidRPr="00475770">
        <w:rPr>
          <w:noProof/>
        </w:rPr>
        <w:drawing>
          <wp:anchor distT="0" distB="0" distL="114300" distR="114300" simplePos="0" relativeHeight="251883520" behindDoc="0" locked="0" layoutInCell="1" allowOverlap="1" wp14:anchorId="04CC4EFE" wp14:editId="214206AC">
            <wp:simplePos x="0" y="0"/>
            <wp:positionH relativeFrom="margin">
              <wp:align>left</wp:align>
            </wp:positionH>
            <wp:positionV relativeFrom="paragraph">
              <wp:posOffset>19050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27797" w:rsidRPr="00475770">
        <w:t>NOTE</w:t>
      </w:r>
    </w:p>
    <w:p w14:paraId="2C9FAD69" w14:textId="3AC78D2A" w:rsidR="00E27797" w:rsidRPr="00475770" w:rsidRDefault="00E27797" w:rsidP="00D377F5">
      <w:pPr>
        <w:pStyle w:val="NOTE"/>
        <w:rPr>
          <w:snapToGrid w:val="0"/>
        </w:rPr>
      </w:pPr>
      <w:r w:rsidRPr="00475770">
        <w:rPr>
          <w:snapToGrid w:val="0"/>
        </w:rPr>
        <w:t>When the battery is full, the charge session stops automatically.</w:t>
      </w:r>
    </w:p>
    <w:p w14:paraId="60EB3F45" w14:textId="5A24C0E1" w:rsidR="00E7187C" w:rsidRPr="00195C05" w:rsidRDefault="00E7187C" w:rsidP="00195C05">
      <w:pPr>
        <w:pStyle w:val="a0"/>
        <w:numPr>
          <w:ilvl w:val="0"/>
          <w:numId w:val="10"/>
        </w:numPr>
        <w:rPr>
          <w:b/>
        </w:rPr>
      </w:pPr>
      <w:r w:rsidRPr="00475770">
        <w:t>Normally, you have to authorize again to finish charging, using the same authentication method as was used to start:</w:t>
      </w:r>
    </w:p>
    <w:p w14:paraId="3BE716AE" w14:textId="57431EA9" w:rsidR="00E7187C" w:rsidRPr="00475770" w:rsidRDefault="00E7187C" w:rsidP="00195C05">
      <w:pPr>
        <w:pStyle w:val="ItemListinSeq"/>
        <w:spacing w:before="48" w:after="48"/>
        <w:rPr>
          <w:b/>
        </w:rPr>
      </w:pPr>
      <w:r w:rsidRPr="00475770">
        <w:rPr>
          <w:rFonts w:hint="eastAsia"/>
        </w:rPr>
        <w:t>Q</w:t>
      </w:r>
      <w:r w:rsidRPr="00475770">
        <w:t xml:space="preserve">R code: Tap the </w:t>
      </w:r>
      <w:r w:rsidRPr="00475770">
        <w:rPr>
          <w:b/>
        </w:rPr>
        <w:t>Stop</w:t>
      </w:r>
      <w:r w:rsidRPr="00475770">
        <w:t xml:space="preserve"> button on the Charging Screen of the </w:t>
      </w:r>
      <w:proofErr w:type="spellStart"/>
      <w:r w:rsidRPr="00475770">
        <w:t>Autel</w:t>
      </w:r>
      <w:proofErr w:type="spellEnd"/>
      <w:r w:rsidRPr="00475770">
        <w:t xml:space="preserve"> Charge app.</w:t>
      </w:r>
    </w:p>
    <w:p w14:paraId="2B5DD82B" w14:textId="54CA1273" w:rsidR="00E7187C" w:rsidRPr="00475770" w:rsidRDefault="00E7187C" w:rsidP="00195C05">
      <w:pPr>
        <w:pStyle w:val="ItemListinSeq"/>
        <w:spacing w:before="48" w:after="48"/>
        <w:rPr>
          <w:b/>
        </w:rPr>
      </w:pPr>
      <w:r w:rsidRPr="00475770">
        <w:t>RFID card: Put the RFID card on the card reader again to finish charging.</w:t>
      </w:r>
    </w:p>
    <w:p w14:paraId="7FF8D4C0" w14:textId="64EEC312" w:rsidR="00C53131" w:rsidRPr="00475770" w:rsidRDefault="00E7187C" w:rsidP="00195C05">
      <w:pPr>
        <w:pStyle w:val="ItemListinSeq"/>
        <w:spacing w:before="48" w:after="48"/>
      </w:pPr>
      <w:r w:rsidRPr="00475770">
        <w:rPr>
          <w:rFonts w:hint="eastAsia"/>
        </w:rPr>
        <w:t>C</w:t>
      </w:r>
      <w:r w:rsidRPr="00475770">
        <w:t>redit card: Finish charging directly.</w:t>
      </w:r>
    </w:p>
    <w:p w14:paraId="2C02ED4B" w14:textId="6834520A" w:rsidR="00E27797" w:rsidRPr="00475770" w:rsidRDefault="00C77578" w:rsidP="00195C05">
      <w:pPr>
        <w:pStyle w:val="a0"/>
        <w:numPr>
          <w:ilvl w:val="0"/>
          <w:numId w:val="10"/>
        </w:numPr>
      </w:pPr>
      <w:r w:rsidRPr="00195C05">
        <w:rPr>
          <w:rFonts w:ascii="Times New Roman" w:eastAsia="Times New Roman" w:hAnsi="Times New Roman" w:cs="Times New Roman"/>
          <w:color w:val="000000"/>
          <w:w w:val="0"/>
          <w:kern w:val="0"/>
          <w:sz w:val="0"/>
          <w:szCs w:val="0"/>
          <w:u w:color="000000"/>
          <w:bdr w:val="none" w:sz="0" w:space="0" w:color="000000"/>
          <w:lang w:val="x-none" w:eastAsia="x-none" w:bidi="x-none"/>
        </w:rPr>
        <w:t xml:space="preserve"> </w:t>
      </w:r>
      <w:r w:rsidR="00E7187C" w:rsidRPr="00475770">
        <w:rPr>
          <w:rFonts w:hint="eastAsia"/>
        </w:rPr>
        <w:t>W</w:t>
      </w:r>
      <w:r w:rsidR="00E7187C" w:rsidRPr="00475770">
        <w:t>hen charging is finished, your order details will appear</w:t>
      </w:r>
      <w:r w:rsidR="00E27797" w:rsidRPr="00475770">
        <w:t>.</w:t>
      </w:r>
    </w:p>
    <w:p w14:paraId="652AA826" w14:textId="77777777" w:rsidR="004B5F9E" w:rsidRDefault="00D33189" w:rsidP="004B5F9E">
      <w:pPr>
        <w:pStyle w:val="a0"/>
        <w:keepNext/>
        <w:numPr>
          <w:ilvl w:val="0"/>
          <w:numId w:val="0"/>
        </w:numPr>
        <w:spacing w:line="480" w:lineRule="auto"/>
        <w:ind w:left="1061"/>
      </w:pPr>
      <w:r w:rsidRPr="00475770">
        <w:rPr>
          <w:noProof/>
          <w:snapToGrid/>
        </w:rPr>
        <w:drawing>
          <wp:inline distT="0" distB="0" distL="0" distR="0" wp14:anchorId="452D4D41" wp14:editId="2CE3A221">
            <wp:extent cx="3984812" cy="2280359"/>
            <wp:effectExtent l="0" t="0" r="0" b="5715"/>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74">
                      <a:extLst>
                        <a:ext uri="{28A0092B-C50C-407E-A947-70E740481C1C}">
                          <a14:useLocalDpi xmlns:a14="http://schemas.microsoft.com/office/drawing/2010/main" val="0"/>
                        </a:ext>
                      </a:extLst>
                    </a:blip>
                    <a:stretch>
                      <a:fillRect/>
                    </a:stretch>
                  </pic:blipFill>
                  <pic:spPr>
                    <a:xfrm>
                      <a:off x="0" y="0"/>
                      <a:ext cx="4003478" cy="2291041"/>
                    </a:xfrm>
                    <a:prstGeom prst="rect">
                      <a:avLst/>
                    </a:prstGeom>
                  </pic:spPr>
                </pic:pic>
              </a:graphicData>
            </a:graphic>
          </wp:inline>
        </w:drawing>
      </w:r>
    </w:p>
    <w:p w14:paraId="0FE1B75F" w14:textId="6DE247AB" w:rsidR="00C53131" w:rsidRPr="00475770" w:rsidRDefault="004B5F9E" w:rsidP="004B5F9E">
      <w:pPr>
        <w:pStyle w:val="af1"/>
      </w:pPr>
      <w:r>
        <w:t xml:space="preserve">Figure </w:t>
      </w:r>
      <w:r w:rsidR="00CD7BD9">
        <w:fldChar w:fldCharType="begin"/>
      </w:r>
      <w:r w:rsidR="00CD7BD9">
        <w:instrText xml:space="preserve"> STYLEREF 1 \s </w:instrText>
      </w:r>
      <w:r w:rsidR="00CD7BD9">
        <w:fldChar w:fldCharType="separate"/>
      </w:r>
      <w:r w:rsidR="00715901">
        <w:rPr>
          <w:noProof/>
        </w:rPr>
        <w:t>6</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6</w:t>
      </w:r>
      <w:r w:rsidR="00CD7BD9">
        <w:rPr>
          <w:noProof/>
        </w:rPr>
        <w:fldChar w:fldCharType="end"/>
      </w:r>
      <w:r>
        <w:t xml:space="preserve"> Order Details </w:t>
      </w:r>
      <w:r w:rsidRPr="00AB24FF">
        <w:t>Screen</w:t>
      </w:r>
    </w:p>
    <w:p w14:paraId="07562021" w14:textId="550A9DD6" w:rsidR="00E27797" w:rsidRPr="00475770" w:rsidRDefault="00777848" w:rsidP="00195C05">
      <w:pPr>
        <w:pStyle w:val="a0"/>
        <w:numPr>
          <w:ilvl w:val="0"/>
          <w:numId w:val="10"/>
        </w:numPr>
      </w:pPr>
      <w:r w:rsidRPr="00475770">
        <w:t>Disconnect the EV charging</w:t>
      </w:r>
      <w:r w:rsidR="00E27797" w:rsidRPr="00475770">
        <w:t xml:space="preserve"> cable from the EV.</w:t>
      </w:r>
    </w:p>
    <w:p w14:paraId="64F73910" w14:textId="508F5383" w:rsidR="00E27797" w:rsidRPr="00195C05" w:rsidRDefault="00E27797" w:rsidP="00195C05">
      <w:pPr>
        <w:pStyle w:val="a0"/>
        <w:numPr>
          <w:ilvl w:val="0"/>
          <w:numId w:val="10"/>
        </w:numPr>
        <w:rPr>
          <w:rFonts w:ascii="Verdana" w:eastAsia="Verdana" w:hAnsi="Verdana" w:cs="Verdana"/>
          <w:sz w:val="20"/>
          <w:szCs w:val="20"/>
        </w:rPr>
      </w:pPr>
      <w:r w:rsidRPr="00475770">
        <w:t>Put</w:t>
      </w:r>
      <w:r w:rsidR="00777848" w:rsidRPr="00195C05">
        <w:rPr>
          <w:snapToGrid/>
        </w:rPr>
        <w:t xml:space="preserve"> the EV charging</w:t>
      </w:r>
      <w:r w:rsidRPr="00195C05">
        <w:rPr>
          <w:snapToGrid/>
        </w:rPr>
        <w:t xml:space="preserve"> cable in the </w:t>
      </w:r>
      <w:r w:rsidR="00E7187C" w:rsidRPr="00195C05">
        <w:rPr>
          <w:snapToGrid/>
        </w:rPr>
        <w:t>connector</w:t>
      </w:r>
      <w:r w:rsidRPr="00195C05">
        <w:rPr>
          <w:snapToGrid/>
        </w:rPr>
        <w:t xml:space="preserve"> </w:t>
      </w:r>
      <w:r w:rsidR="00E756D1" w:rsidRPr="00195C05">
        <w:rPr>
          <w:snapToGrid/>
        </w:rPr>
        <w:t xml:space="preserve">holder </w:t>
      </w:r>
      <w:r w:rsidRPr="00195C05">
        <w:rPr>
          <w:snapToGrid/>
        </w:rPr>
        <w:t xml:space="preserve">on the </w:t>
      </w:r>
      <w:r w:rsidR="003D247A" w:rsidRPr="00475770">
        <w:t>MaxiCharger</w:t>
      </w:r>
      <w:r w:rsidRPr="00195C05">
        <w:rPr>
          <w:rFonts w:cs="Arial"/>
        </w:rPr>
        <w:t>.</w:t>
      </w:r>
    </w:p>
    <w:p w14:paraId="325B2695" w14:textId="3272D47A" w:rsidR="00FA5517" w:rsidRPr="00475770" w:rsidRDefault="00FA5517" w:rsidP="00FA5517">
      <w:pPr>
        <w:pStyle w:val="3"/>
        <w:spacing w:before="240"/>
      </w:pPr>
      <w:bookmarkStart w:id="1018" w:name="6.5_Energize_the_EVSE"/>
      <w:bookmarkStart w:id="1019" w:name="_bookmark115"/>
      <w:bookmarkStart w:id="1020" w:name="_Toc102658029"/>
      <w:bookmarkStart w:id="1021" w:name="_Toc106900439"/>
      <w:bookmarkStart w:id="1022" w:name="_Toc106983311"/>
      <w:bookmarkStart w:id="1023" w:name="_Toc131778977"/>
      <w:bookmarkStart w:id="1024" w:name="_Toc102658030"/>
      <w:bookmarkStart w:id="1025" w:name="_Ref101878775"/>
      <w:bookmarkEnd w:id="1018"/>
      <w:bookmarkEnd w:id="1019"/>
      <w:r w:rsidRPr="00475770">
        <w:t>Finish Charging</w:t>
      </w:r>
      <w:bookmarkEnd w:id="1020"/>
      <w:bookmarkEnd w:id="1021"/>
      <w:bookmarkEnd w:id="1022"/>
      <w:bookmarkEnd w:id="1023"/>
    </w:p>
    <w:p w14:paraId="6DE3F333" w14:textId="0355D1DF" w:rsidR="00FA5517" w:rsidRPr="00475770" w:rsidRDefault="00FA5517" w:rsidP="00195C05">
      <w:pPr>
        <w:spacing w:beforeLines="20" w:before="48" w:afterLines="20" w:after="48"/>
        <w:ind w:left="284"/>
      </w:pPr>
      <w:r w:rsidRPr="00475770">
        <w:rPr>
          <w:rFonts w:hint="eastAsia"/>
        </w:rPr>
        <w:t>R</w:t>
      </w:r>
      <w:r w:rsidRPr="00475770">
        <w:t xml:space="preserve">eturn the connector to the holster on the </w:t>
      </w:r>
      <w:r w:rsidR="000444F1" w:rsidRPr="00475770">
        <w:rPr>
          <w:snapToGrid w:val="0"/>
        </w:rPr>
        <w:t>MaxiCharger</w:t>
      </w:r>
      <w:r w:rsidRPr="00475770">
        <w:t>.</w:t>
      </w:r>
    </w:p>
    <w:p w14:paraId="6748EFB5" w14:textId="77777777" w:rsidR="001026E0" w:rsidRPr="00475770" w:rsidRDefault="001026E0" w:rsidP="00467A6B">
      <w:pPr>
        <w:sectPr w:rsidR="001026E0" w:rsidRPr="00475770" w:rsidSect="00D26989">
          <w:pgSz w:w="8392" w:h="11907"/>
          <w:pgMar w:top="567" w:right="567" w:bottom="567" w:left="567" w:header="0" w:footer="340" w:gutter="0"/>
          <w:cols w:space="720"/>
          <w:docGrid w:linePitch="245"/>
        </w:sectPr>
      </w:pPr>
    </w:p>
    <w:p w14:paraId="53F7165E" w14:textId="1F71AEBB" w:rsidR="003D247A" w:rsidRPr="00475770" w:rsidRDefault="003D247A" w:rsidP="003D247A">
      <w:pPr>
        <w:pStyle w:val="2"/>
        <w:spacing w:before="240"/>
      </w:pPr>
      <w:bookmarkStart w:id="1026" w:name="_Toc106900440"/>
      <w:bookmarkStart w:id="1027" w:name="_Toc106983312"/>
      <w:bookmarkStart w:id="1028" w:name="_Toc131778978"/>
      <w:r w:rsidRPr="00475770">
        <w:lastRenderedPageBreak/>
        <w:t>Charging Errors</w:t>
      </w:r>
      <w:bookmarkEnd w:id="1024"/>
      <w:bookmarkEnd w:id="1026"/>
      <w:bookmarkEnd w:id="1027"/>
      <w:bookmarkEnd w:id="1028"/>
    </w:p>
    <w:p w14:paraId="5F3F0551" w14:textId="047604F1" w:rsidR="00467A6B" w:rsidRPr="00475770" w:rsidRDefault="003D247A" w:rsidP="00195C05">
      <w:pPr>
        <w:spacing w:beforeLines="20" w:before="48" w:afterLines="20" w:after="48"/>
        <w:ind w:left="284"/>
      </w:pPr>
      <w:r w:rsidRPr="00475770">
        <w:rPr>
          <w:rFonts w:hint="eastAsia"/>
        </w:rPr>
        <w:t>T</w:t>
      </w:r>
      <w:r w:rsidRPr="00475770">
        <w:t>his section depicts several common problems that may arise during your charging se</w:t>
      </w:r>
      <w:r w:rsidRPr="00475770">
        <w:rPr>
          <w:bCs/>
        </w:rPr>
        <w:t>s</w:t>
      </w:r>
      <w:r w:rsidRPr="00475770">
        <w:t>sion</w:t>
      </w:r>
      <w:r w:rsidR="00794C66" w:rsidRPr="00475770">
        <w:t>,</w:t>
      </w:r>
      <w:r w:rsidRPr="00475770">
        <w:t xml:space="preserve"> along with possible causes/solutions to help you resolve those problems. If the problem persists, contact your local dealer or </w:t>
      </w:r>
      <w:proofErr w:type="spellStart"/>
      <w:r w:rsidRPr="00475770">
        <w:t>Autel</w:t>
      </w:r>
      <w:proofErr w:type="spellEnd"/>
      <w:r w:rsidRPr="00475770">
        <w:t xml:space="preserve"> </w:t>
      </w:r>
      <w:r w:rsidR="00794C66" w:rsidRPr="00475770">
        <w:t>Technical Support</w:t>
      </w:r>
      <w:r w:rsidRPr="00475770">
        <w:t>.</w:t>
      </w:r>
      <w:bookmarkStart w:id="1029" w:name="_Toc102068989"/>
      <w:bookmarkStart w:id="1030" w:name="_Toc102122124"/>
      <w:bookmarkStart w:id="1031" w:name="_Toc102147320"/>
      <w:bookmarkStart w:id="1032" w:name="_Toc102147505"/>
      <w:bookmarkStart w:id="1033" w:name="_Toc102658031"/>
      <w:bookmarkStart w:id="1034" w:name="_Toc102749453"/>
      <w:bookmarkStart w:id="1035" w:name="_Toc102751047"/>
      <w:bookmarkStart w:id="1036" w:name="_Toc102751202"/>
      <w:bookmarkStart w:id="1037" w:name="_Toc102751360"/>
      <w:bookmarkStart w:id="1038" w:name="_Toc102759567"/>
      <w:bookmarkStart w:id="1039" w:name="_Toc102842495"/>
      <w:bookmarkStart w:id="1040" w:name="_Toc102845777"/>
      <w:bookmarkStart w:id="1041" w:name="_Toc102847009"/>
      <w:bookmarkStart w:id="1042" w:name="_Toc103009080"/>
      <w:bookmarkStart w:id="1043" w:name="_Toc103105650"/>
      <w:bookmarkStart w:id="1044" w:name="_Toc103185699"/>
      <w:bookmarkStart w:id="1045" w:name="_Toc103194705"/>
      <w:bookmarkStart w:id="1046" w:name="_Toc103194797"/>
      <w:bookmarkStart w:id="1047" w:name="_Toc103195863"/>
      <w:bookmarkStart w:id="1048" w:name="_Toc103247679"/>
      <w:bookmarkStart w:id="1049" w:name="_Toc103278921"/>
      <w:bookmarkStart w:id="1050" w:name="_Toc103364634"/>
      <w:bookmarkStart w:id="1051" w:name="_Toc103364968"/>
      <w:bookmarkStart w:id="1052" w:name="_Toc103365068"/>
      <w:bookmarkStart w:id="1053" w:name="_Toc103471751"/>
      <w:bookmarkStart w:id="1054" w:name="_Toc103606586"/>
      <w:bookmarkStart w:id="1055" w:name="_Toc103624199"/>
      <w:bookmarkStart w:id="1056" w:name="_Toc103786382"/>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bookmarkEnd w:id="1046"/>
      <w:bookmarkEnd w:id="1047"/>
      <w:bookmarkEnd w:id="1048"/>
      <w:bookmarkEnd w:id="1049"/>
      <w:bookmarkEnd w:id="1050"/>
      <w:bookmarkEnd w:id="1051"/>
      <w:bookmarkEnd w:id="1052"/>
      <w:bookmarkEnd w:id="1053"/>
      <w:bookmarkEnd w:id="1054"/>
      <w:bookmarkEnd w:id="1055"/>
      <w:bookmarkEnd w:id="1056"/>
    </w:p>
    <w:p w14:paraId="4EEF3185" w14:textId="77777777" w:rsidR="003D247A" w:rsidRPr="00475770" w:rsidRDefault="003D247A" w:rsidP="00467A6B">
      <w:pPr>
        <w:pStyle w:val="3"/>
        <w:spacing w:before="240"/>
      </w:pPr>
      <w:bookmarkStart w:id="1057" w:name="_Toc102658032"/>
      <w:bookmarkStart w:id="1058" w:name="_Toc106900441"/>
      <w:bookmarkStart w:id="1059" w:name="_Toc106983313"/>
      <w:bookmarkStart w:id="1060" w:name="_Toc131778979"/>
      <w:r w:rsidRPr="00475770">
        <w:t>Connector Connection Error</w:t>
      </w:r>
      <w:bookmarkEnd w:id="1057"/>
      <w:bookmarkEnd w:id="1058"/>
      <w:bookmarkEnd w:id="1059"/>
      <w:bookmarkEnd w:id="1060"/>
    </w:p>
    <w:p w14:paraId="494B898B" w14:textId="002192B6" w:rsidR="003D247A" w:rsidRPr="00475770" w:rsidRDefault="003D247A" w:rsidP="00195C05">
      <w:pPr>
        <w:spacing w:beforeLines="20" w:before="48" w:afterLines="20" w:after="48"/>
        <w:ind w:left="284"/>
      </w:pPr>
      <w:r w:rsidRPr="00475770">
        <w:rPr>
          <w:rFonts w:hint="eastAsia"/>
        </w:rPr>
        <w:t>I</w:t>
      </w:r>
      <w:r w:rsidRPr="00475770">
        <w:t xml:space="preserve">f the connector is not </w:t>
      </w:r>
      <w:r w:rsidR="00794C66" w:rsidRPr="00475770">
        <w:t xml:space="preserve">properly </w:t>
      </w:r>
      <w:r w:rsidRPr="00475770">
        <w:t>connected to your EV, then the Connector Not Connected screen will appear. Insert the connector into your EV’s charge port and check the connection.</w:t>
      </w:r>
    </w:p>
    <w:p w14:paraId="71E8653F" w14:textId="77777777" w:rsidR="003D247A" w:rsidRPr="00475770" w:rsidRDefault="003D247A" w:rsidP="003D247A">
      <w:pPr>
        <w:pStyle w:val="3"/>
        <w:spacing w:before="240"/>
      </w:pPr>
      <w:bookmarkStart w:id="1061" w:name="_Toc102658033"/>
      <w:bookmarkStart w:id="1062" w:name="_Toc106900442"/>
      <w:bookmarkStart w:id="1063" w:name="_Toc106983314"/>
      <w:bookmarkStart w:id="1064" w:name="_Toc131778980"/>
      <w:r w:rsidRPr="00475770">
        <w:t>Authorization Failure</w:t>
      </w:r>
      <w:bookmarkEnd w:id="1061"/>
      <w:bookmarkEnd w:id="1062"/>
      <w:bookmarkEnd w:id="1063"/>
      <w:bookmarkEnd w:id="1064"/>
    </w:p>
    <w:p w14:paraId="7B811439" w14:textId="77777777" w:rsidR="003D247A" w:rsidRPr="00475770" w:rsidRDefault="003D247A" w:rsidP="00195C05">
      <w:pPr>
        <w:spacing w:beforeLines="20" w:before="48" w:afterLines="20" w:after="48"/>
        <w:ind w:left="284"/>
      </w:pPr>
      <w:r w:rsidRPr="00475770">
        <w:rPr>
          <w:rFonts w:hint="eastAsia"/>
        </w:rPr>
        <w:t>I</w:t>
      </w:r>
      <w:r w:rsidRPr="00475770">
        <w:t xml:space="preserve">f an error occurs when you start the authorization process but without starting charging, the Authorization Failure screen will appear. The cause and possible solution(s) will display on the screen. Follow the on-screen instructions to resolve the problem, or contact your local dealer or </w:t>
      </w:r>
      <w:proofErr w:type="spellStart"/>
      <w:r w:rsidRPr="00475770">
        <w:t>Autel</w:t>
      </w:r>
      <w:proofErr w:type="spellEnd"/>
      <w:r w:rsidRPr="00475770">
        <w:t xml:space="preserve"> technical support.</w:t>
      </w:r>
    </w:p>
    <w:p w14:paraId="21F1D61B" w14:textId="6BD506DF" w:rsidR="003D247A" w:rsidRPr="00475770" w:rsidRDefault="003D247A" w:rsidP="003D247A">
      <w:pPr>
        <w:pStyle w:val="3"/>
        <w:spacing w:before="240"/>
      </w:pPr>
      <w:bookmarkStart w:id="1065" w:name="_Toc102658034"/>
      <w:bookmarkStart w:id="1066" w:name="_Toc106900443"/>
      <w:bookmarkStart w:id="1067" w:name="_Toc106983315"/>
      <w:bookmarkStart w:id="1068" w:name="_Toc131778981"/>
      <w:r w:rsidRPr="00475770">
        <w:t>Charg</w:t>
      </w:r>
      <w:r w:rsidR="00456FBA" w:rsidRPr="00475770">
        <w:t>ing</w:t>
      </w:r>
      <w:r w:rsidRPr="00475770">
        <w:t xml:space="preserve"> Start Failure</w:t>
      </w:r>
      <w:bookmarkEnd w:id="1065"/>
      <w:bookmarkEnd w:id="1066"/>
      <w:bookmarkEnd w:id="1067"/>
      <w:bookmarkEnd w:id="1068"/>
    </w:p>
    <w:p w14:paraId="55AF85FA" w14:textId="77777777" w:rsidR="003D247A" w:rsidRPr="00475770" w:rsidRDefault="003D247A" w:rsidP="00195C05">
      <w:pPr>
        <w:spacing w:beforeLines="20" w:before="48" w:afterLines="20" w:after="48"/>
        <w:ind w:left="284"/>
      </w:pPr>
      <w:r w:rsidRPr="00475770">
        <w:rPr>
          <w:rFonts w:hint="eastAsia"/>
        </w:rPr>
        <w:t>I</w:t>
      </w:r>
      <w:r w:rsidRPr="00475770">
        <w:t>f an error occurs when you start charging, the Charge Start Failure screen will appear. The cause and possible solution(s) will display on the screen. Follow the on-screen instructions to resolve the problem.</w:t>
      </w:r>
    </w:p>
    <w:p w14:paraId="49B39C30" w14:textId="77777777" w:rsidR="003D247A" w:rsidRPr="00475770" w:rsidRDefault="003D247A" w:rsidP="003D247A">
      <w:pPr>
        <w:pStyle w:val="3"/>
        <w:spacing w:before="240"/>
      </w:pPr>
      <w:bookmarkStart w:id="1069" w:name="_Toc102658035"/>
      <w:bookmarkStart w:id="1070" w:name="_Toc106900444"/>
      <w:bookmarkStart w:id="1071" w:name="_Toc106983316"/>
      <w:bookmarkStart w:id="1072" w:name="_Toc131778982"/>
      <w:r w:rsidRPr="00475770">
        <w:t>Charging Failure</w:t>
      </w:r>
      <w:bookmarkEnd w:id="1069"/>
      <w:bookmarkEnd w:id="1070"/>
      <w:bookmarkEnd w:id="1071"/>
      <w:bookmarkEnd w:id="1072"/>
    </w:p>
    <w:p w14:paraId="0A7BCB83" w14:textId="50DA7DA3" w:rsidR="003D247A" w:rsidRPr="00475770" w:rsidRDefault="003D247A" w:rsidP="00195C05">
      <w:pPr>
        <w:spacing w:beforeLines="20" w:before="48" w:afterLines="20" w:after="48"/>
        <w:ind w:left="284"/>
      </w:pPr>
      <w:r w:rsidRPr="00475770">
        <w:rPr>
          <w:rFonts w:hint="eastAsia"/>
        </w:rPr>
        <w:t>I</w:t>
      </w:r>
      <w:r w:rsidRPr="00475770">
        <w:t xml:space="preserve">f an error occurs during charging, the Charging Failure screen will appear. The cause and possible solution(s) will display on the screen. Follow the on-screen instructions to resolve the problem, or contact your local dealer or </w:t>
      </w:r>
      <w:proofErr w:type="spellStart"/>
      <w:r w:rsidRPr="00475770">
        <w:t>Autel</w:t>
      </w:r>
      <w:proofErr w:type="spellEnd"/>
      <w:r w:rsidRPr="00475770">
        <w:t xml:space="preserve"> </w:t>
      </w:r>
      <w:r w:rsidR="00794C66" w:rsidRPr="00475770">
        <w:t>Technical Support</w:t>
      </w:r>
      <w:r w:rsidRPr="00475770">
        <w:t>.</w:t>
      </w:r>
    </w:p>
    <w:p w14:paraId="29CE0897" w14:textId="37835E67" w:rsidR="00E27797" w:rsidRPr="00475770" w:rsidRDefault="008365C6" w:rsidP="008E6E83">
      <w:pPr>
        <w:pStyle w:val="2"/>
        <w:spacing w:before="240"/>
      </w:pPr>
      <w:bookmarkStart w:id="1073" w:name="_Ref102754659"/>
      <w:bookmarkStart w:id="1074" w:name="_Toc106900445"/>
      <w:bookmarkStart w:id="1075" w:name="_Toc106983317"/>
      <w:bookmarkStart w:id="1076" w:name="_Toc131778983"/>
      <w:r w:rsidRPr="00475770">
        <w:t>Energiz</w:t>
      </w:r>
      <w:r w:rsidRPr="00475770">
        <w:rPr>
          <w:rFonts w:hint="eastAsia"/>
        </w:rPr>
        <w:t>ing</w:t>
      </w:r>
      <w:r w:rsidR="00E27797" w:rsidRPr="00475770">
        <w:t xml:space="preserve"> the Maxi</w:t>
      </w:r>
      <w:bookmarkEnd w:id="1025"/>
      <w:r w:rsidRPr="00475770">
        <w:rPr>
          <w:rFonts w:hint="eastAsia"/>
        </w:rPr>
        <w:t>Charger</w:t>
      </w:r>
      <w:bookmarkEnd w:id="1073"/>
      <w:bookmarkEnd w:id="1074"/>
      <w:bookmarkEnd w:id="1075"/>
      <w:bookmarkEnd w:id="1076"/>
    </w:p>
    <w:p w14:paraId="3540A46A" w14:textId="37E9C22D" w:rsidR="00E27797" w:rsidRPr="00475770" w:rsidRDefault="00E27797" w:rsidP="007E10DC">
      <w:pPr>
        <w:pStyle w:val="a1"/>
      </w:pPr>
      <w:r w:rsidRPr="00475770">
        <w:t xml:space="preserve">To energize the </w:t>
      </w:r>
      <w:r w:rsidR="008365C6" w:rsidRPr="00475770">
        <w:t>Maxi</w:t>
      </w:r>
      <w:r w:rsidR="008365C6" w:rsidRPr="00475770">
        <w:rPr>
          <w:rFonts w:hint="eastAsia"/>
        </w:rPr>
        <w:t>Charger</w:t>
      </w:r>
    </w:p>
    <w:p w14:paraId="0BF04902" w14:textId="0B0E2BE4" w:rsidR="00E27797" w:rsidRPr="00475770" w:rsidRDefault="00E27797" w:rsidP="00195C05">
      <w:pPr>
        <w:pStyle w:val="a0"/>
        <w:numPr>
          <w:ilvl w:val="0"/>
          <w:numId w:val="11"/>
        </w:numPr>
      </w:pPr>
      <w:r w:rsidRPr="00475770">
        <w:t>Close the front door.</w:t>
      </w:r>
    </w:p>
    <w:p w14:paraId="4BB9ECDC" w14:textId="5CC31CB7" w:rsidR="00EB1DA2" w:rsidRPr="00195C05" w:rsidRDefault="00E27797" w:rsidP="00195C05">
      <w:pPr>
        <w:pStyle w:val="a0"/>
        <w:numPr>
          <w:ilvl w:val="0"/>
          <w:numId w:val="11"/>
        </w:numPr>
        <w:rPr>
          <w:rFonts w:cs="Arial"/>
        </w:rPr>
      </w:pPr>
      <w:r w:rsidRPr="00475770">
        <w:t>Set the upstream breaker that provide</w:t>
      </w:r>
      <w:r w:rsidR="00794C66" w:rsidRPr="00475770">
        <w:t>s</w:t>
      </w:r>
      <w:r w:rsidRPr="00475770">
        <w:t xml:space="preserve"> power to t</w:t>
      </w:r>
      <w:r w:rsidR="008365C6" w:rsidRPr="00475770">
        <w:t>he Maxi</w:t>
      </w:r>
      <w:r w:rsidR="008365C6" w:rsidRPr="00475770">
        <w:rPr>
          <w:rFonts w:hint="eastAsia"/>
        </w:rPr>
        <w:t>Charger</w:t>
      </w:r>
      <w:r w:rsidRPr="00475770">
        <w:t xml:space="preserve"> to </w:t>
      </w:r>
      <w:r w:rsidRPr="00195C05">
        <w:rPr>
          <w:b/>
        </w:rPr>
        <w:t>ON</w:t>
      </w:r>
      <w:r w:rsidRPr="00475770">
        <w:t>.</w:t>
      </w:r>
    </w:p>
    <w:p w14:paraId="1B010A9E" w14:textId="775D98FD" w:rsidR="00E27797" w:rsidRPr="00475770" w:rsidRDefault="00E27797" w:rsidP="00195C05">
      <w:pPr>
        <w:pStyle w:val="a0"/>
        <w:numPr>
          <w:ilvl w:val="0"/>
          <w:numId w:val="0"/>
        </w:numPr>
        <w:ind w:left="1061"/>
      </w:pPr>
      <w:r w:rsidRPr="00475770">
        <w:t xml:space="preserve">The </w:t>
      </w:r>
      <w:r w:rsidR="008365C6" w:rsidRPr="00475770">
        <w:t>Maxi</w:t>
      </w:r>
      <w:r w:rsidR="008365C6" w:rsidRPr="00475770">
        <w:rPr>
          <w:rFonts w:hint="eastAsia"/>
        </w:rPr>
        <w:t>Charger</w:t>
      </w:r>
      <w:r w:rsidRPr="00475770">
        <w:t xml:space="preserve"> </w:t>
      </w:r>
      <w:r w:rsidR="00794C66" w:rsidRPr="00475770">
        <w:t xml:space="preserve">will </w:t>
      </w:r>
      <w:r w:rsidRPr="00475770">
        <w:t>start</w:t>
      </w:r>
      <w:r w:rsidR="009213FC" w:rsidRPr="00475770">
        <w:t xml:space="preserve"> and </w:t>
      </w:r>
      <w:r w:rsidR="00794C66" w:rsidRPr="00475770">
        <w:t>be</w:t>
      </w:r>
      <w:r w:rsidRPr="00475770">
        <w:t xml:space="preserve"> ready for operation.</w:t>
      </w:r>
    </w:p>
    <w:p w14:paraId="687743A2" w14:textId="77777777" w:rsidR="00FA5517" w:rsidRPr="00475770" w:rsidRDefault="00FA5517" w:rsidP="00467A6B">
      <w:pPr>
        <w:sectPr w:rsidR="00FA5517" w:rsidRPr="00475770" w:rsidSect="00D26989">
          <w:pgSz w:w="8392" w:h="11907"/>
          <w:pgMar w:top="567" w:right="567" w:bottom="567" w:left="567" w:header="0" w:footer="340" w:gutter="0"/>
          <w:cols w:space="720"/>
          <w:docGrid w:linePitch="245"/>
        </w:sectPr>
      </w:pPr>
      <w:bookmarkStart w:id="1077" w:name="6.6_De-energize_the_EVSE"/>
      <w:bookmarkStart w:id="1078" w:name="_bookmark116"/>
      <w:bookmarkEnd w:id="1077"/>
      <w:bookmarkEnd w:id="1078"/>
    </w:p>
    <w:p w14:paraId="5DA139B5" w14:textId="3335F869" w:rsidR="00E27797" w:rsidRPr="00475770" w:rsidRDefault="00E27797" w:rsidP="008E6E83">
      <w:pPr>
        <w:pStyle w:val="2"/>
        <w:spacing w:before="240"/>
      </w:pPr>
      <w:bookmarkStart w:id="1079" w:name="_Toc106900446"/>
      <w:bookmarkStart w:id="1080" w:name="_Toc106983318"/>
      <w:bookmarkStart w:id="1081" w:name="_Toc131778984"/>
      <w:r w:rsidRPr="00475770">
        <w:lastRenderedPageBreak/>
        <w:t>De-energiz</w:t>
      </w:r>
      <w:r w:rsidR="008365C6" w:rsidRPr="00475770">
        <w:t>ing</w:t>
      </w:r>
      <w:r w:rsidRPr="00475770">
        <w:t xml:space="preserve"> the </w:t>
      </w:r>
      <w:r w:rsidR="008365C6" w:rsidRPr="00475770">
        <w:t>Maxi</w:t>
      </w:r>
      <w:r w:rsidR="008365C6" w:rsidRPr="00475770">
        <w:rPr>
          <w:rFonts w:hint="eastAsia"/>
        </w:rPr>
        <w:t>Charger</w:t>
      </w:r>
      <w:bookmarkEnd w:id="1079"/>
      <w:bookmarkEnd w:id="1080"/>
      <w:bookmarkEnd w:id="1081"/>
    </w:p>
    <w:p w14:paraId="6CFAF1C8" w14:textId="597A3F5D" w:rsidR="00E27797" w:rsidRPr="00475770" w:rsidRDefault="00E27797" w:rsidP="007E10DC">
      <w:pPr>
        <w:pStyle w:val="a1"/>
        <w:rPr>
          <w:lang w:eastAsia="en-US"/>
        </w:rPr>
      </w:pPr>
      <w:bookmarkStart w:id="1082" w:name="6.6.1_De-energize_the_EVSE_-_general_pro"/>
      <w:bookmarkStart w:id="1083" w:name="_bookmark117"/>
      <w:bookmarkEnd w:id="1082"/>
      <w:bookmarkEnd w:id="1083"/>
      <w:r w:rsidRPr="00475770">
        <w:t xml:space="preserve">To de-energize the </w:t>
      </w:r>
      <w:r w:rsidR="008365C6" w:rsidRPr="00475770">
        <w:t>Maxi</w:t>
      </w:r>
      <w:r w:rsidR="008365C6" w:rsidRPr="00475770">
        <w:rPr>
          <w:rFonts w:hint="eastAsia"/>
        </w:rPr>
        <w:t>Charger</w:t>
      </w:r>
    </w:p>
    <w:p w14:paraId="1B839FD3" w14:textId="4E9EB7DD" w:rsidR="00E27797" w:rsidRPr="00475770" w:rsidRDefault="00E27797" w:rsidP="00195C05">
      <w:pPr>
        <w:pStyle w:val="a0"/>
        <w:numPr>
          <w:ilvl w:val="0"/>
          <w:numId w:val="12"/>
        </w:numPr>
      </w:pPr>
      <w:r w:rsidRPr="00475770">
        <w:t>Set the upstream breaker which provide</w:t>
      </w:r>
      <w:r w:rsidR="00794C66" w:rsidRPr="00475770">
        <w:t>s</w:t>
      </w:r>
      <w:r w:rsidRPr="00475770">
        <w:t xml:space="preserve"> the power to </w:t>
      </w:r>
      <w:r w:rsidR="008365C6" w:rsidRPr="00475770">
        <w:t>the Maxi</w:t>
      </w:r>
      <w:r w:rsidR="008365C6" w:rsidRPr="00475770">
        <w:rPr>
          <w:rFonts w:hint="eastAsia"/>
        </w:rPr>
        <w:t>Charger</w:t>
      </w:r>
      <w:r w:rsidRPr="00475770">
        <w:t xml:space="preserve"> to </w:t>
      </w:r>
      <w:r w:rsidRPr="00195C05">
        <w:rPr>
          <w:b/>
        </w:rPr>
        <w:t>OFF</w:t>
      </w:r>
      <w:r w:rsidRPr="00475770">
        <w:t xml:space="preserve"> and lock it. Make sure that this breaker stays in the </w:t>
      </w:r>
      <w:r w:rsidRPr="00195C05">
        <w:rPr>
          <w:b/>
        </w:rPr>
        <w:t>OFF</w:t>
      </w:r>
      <w:r w:rsidRPr="00475770">
        <w:t xml:space="preserve"> position during the procedure.</w:t>
      </w:r>
    </w:p>
    <w:p w14:paraId="23971581" w14:textId="22D02625" w:rsidR="00E27797" w:rsidRPr="00475770" w:rsidRDefault="00E27797" w:rsidP="00195C05">
      <w:pPr>
        <w:pStyle w:val="a0"/>
        <w:numPr>
          <w:ilvl w:val="0"/>
          <w:numId w:val="11"/>
        </w:numPr>
      </w:pPr>
      <w:r w:rsidRPr="00475770">
        <w:t>Open the front door.</w:t>
      </w:r>
    </w:p>
    <w:p w14:paraId="7620C403" w14:textId="00EB3DAB" w:rsidR="00E27797" w:rsidRPr="00475770" w:rsidRDefault="008365C6" w:rsidP="00195C05">
      <w:pPr>
        <w:pStyle w:val="a0"/>
        <w:numPr>
          <w:ilvl w:val="0"/>
          <w:numId w:val="11"/>
        </w:numPr>
      </w:pPr>
      <w:r w:rsidRPr="00475770">
        <w:t xml:space="preserve">Measure the AC voltage by referring to </w:t>
      </w:r>
      <w:r w:rsidRPr="00475770">
        <w:rPr>
          <w:rStyle w:val="Char1"/>
        </w:rPr>
        <w:fldChar w:fldCharType="begin"/>
      </w:r>
      <w:r w:rsidRPr="00475770">
        <w:rPr>
          <w:rStyle w:val="Char1"/>
        </w:rPr>
        <w:instrText xml:space="preserve"> REF _Ref102748759 \h  \* MERGEFORMAT </w:instrText>
      </w:r>
      <w:r w:rsidRPr="00475770">
        <w:rPr>
          <w:rStyle w:val="Char1"/>
        </w:rPr>
      </w:r>
      <w:r w:rsidRPr="00475770">
        <w:rPr>
          <w:rStyle w:val="Char1"/>
        </w:rPr>
        <w:fldChar w:fldCharType="separate"/>
      </w:r>
      <w:r w:rsidR="00715901" w:rsidRPr="00715901">
        <w:rPr>
          <w:rStyle w:val="Char1"/>
        </w:rPr>
        <w:t>Measuring the AC Voltage</w:t>
      </w:r>
      <w:r w:rsidRPr="00475770">
        <w:rPr>
          <w:rStyle w:val="Char1"/>
        </w:rPr>
        <w:fldChar w:fldCharType="end"/>
      </w:r>
      <w:r w:rsidR="00B95709" w:rsidRPr="00475770">
        <w:t>.</w:t>
      </w:r>
      <w:r w:rsidR="00EB1DA2" w:rsidRPr="00195C05">
        <w:rPr>
          <w:i/>
        </w:rPr>
        <w:t xml:space="preserve"> </w:t>
      </w:r>
      <w:r w:rsidR="00B95709" w:rsidRPr="00475770">
        <w:t>M</w:t>
      </w:r>
      <w:r w:rsidR="00EB1DA2" w:rsidRPr="00475770">
        <w:t>ake sure that all the measured voltages are 0 volts</w:t>
      </w:r>
      <w:r w:rsidR="00E27797" w:rsidRPr="00475770">
        <w:t>.</w:t>
      </w:r>
    </w:p>
    <w:p w14:paraId="1752FE69" w14:textId="19225639" w:rsidR="00E27797" w:rsidRPr="00475770" w:rsidRDefault="008365C6" w:rsidP="00195C05">
      <w:pPr>
        <w:pStyle w:val="a0"/>
        <w:numPr>
          <w:ilvl w:val="0"/>
          <w:numId w:val="11"/>
        </w:numPr>
      </w:pPr>
      <w:r w:rsidRPr="00475770">
        <w:t>Measure the DC voltage by referring to</w:t>
      </w:r>
      <w:r w:rsidR="00BA5EAC" w:rsidRPr="00475770">
        <w:t xml:space="preserve"> </w:t>
      </w:r>
      <w:r w:rsidR="00BA5EAC" w:rsidRPr="00475770">
        <w:rPr>
          <w:rStyle w:val="Char1"/>
        </w:rPr>
        <w:fldChar w:fldCharType="begin"/>
      </w:r>
      <w:r w:rsidR="00BA5EAC" w:rsidRPr="00475770">
        <w:rPr>
          <w:rStyle w:val="Char1"/>
        </w:rPr>
        <w:instrText xml:space="preserve"> REF _Ref103625116 \h  \* MERGEFORMAT </w:instrText>
      </w:r>
      <w:r w:rsidR="00BA5EAC" w:rsidRPr="00475770">
        <w:rPr>
          <w:rStyle w:val="Char1"/>
        </w:rPr>
      </w:r>
      <w:r w:rsidR="00BA5EAC" w:rsidRPr="00475770">
        <w:rPr>
          <w:rStyle w:val="Char1"/>
        </w:rPr>
        <w:fldChar w:fldCharType="separate"/>
      </w:r>
      <w:r w:rsidR="00715901" w:rsidRPr="00715901">
        <w:rPr>
          <w:rStyle w:val="Char1"/>
          <w:rFonts w:hint="eastAsia"/>
        </w:rPr>
        <w:t>M</w:t>
      </w:r>
      <w:r w:rsidR="00715901" w:rsidRPr="00715901">
        <w:rPr>
          <w:rStyle w:val="Char1"/>
        </w:rPr>
        <w:t>easuring the DC Voltage</w:t>
      </w:r>
      <w:r w:rsidR="00BA5EAC" w:rsidRPr="00475770">
        <w:rPr>
          <w:rStyle w:val="Char1"/>
        </w:rPr>
        <w:fldChar w:fldCharType="end"/>
      </w:r>
      <w:r w:rsidR="00B95709" w:rsidRPr="00475770">
        <w:t>. M</w:t>
      </w:r>
      <w:r w:rsidR="00EB1DA2" w:rsidRPr="00475770">
        <w:t>ake sure that all the measured voltages are 0 volts.</w:t>
      </w:r>
    </w:p>
    <w:p w14:paraId="47B8E2DE" w14:textId="3EA96029" w:rsidR="00E27797" w:rsidRPr="00475770" w:rsidRDefault="00794C66" w:rsidP="00195C05">
      <w:pPr>
        <w:pStyle w:val="a0"/>
        <w:numPr>
          <w:ilvl w:val="0"/>
          <w:numId w:val="11"/>
        </w:numPr>
      </w:pPr>
      <w:r w:rsidRPr="00475770">
        <w:t>Close the door</w:t>
      </w:r>
      <w:r w:rsidR="00E27797" w:rsidRPr="00475770">
        <w:t>.</w:t>
      </w:r>
    </w:p>
    <w:p w14:paraId="7720532B" w14:textId="2ACC917E" w:rsidR="003D247A" w:rsidRPr="00475770" w:rsidRDefault="003D247A" w:rsidP="003D247A">
      <w:pPr>
        <w:pStyle w:val="3"/>
        <w:spacing w:before="240"/>
      </w:pPr>
      <w:bookmarkStart w:id="1084" w:name="_Toc102658050"/>
      <w:bookmarkStart w:id="1085" w:name="_Ref102748759"/>
      <w:bookmarkStart w:id="1086" w:name="_Ref106043040"/>
      <w:bookmarkStart w:id="1087" w:name="_Toc106900447"/>
      <w:bookmarkStart w:id="1088" w:name="_Toc106983319"/>
      <w:bookmarkStart w:id="1089" w:name="_Toc131778985"/>
      <w:r w:rsidRPr="00475770">
        <w:t>Measuring the AC Voltage</w:t>
      </w:r>
      <w:bookmarkEnd w:id="1084"/>
      <w:bookmarkEnd w:id="1085"/>
      <w:bookmarkEnd w:id="1086"/>
      <w:bookmarkEnd w:id="1087"/>
      <w:bookmarkEnd w:id="1088"/>
      <w:bookmarkEnd w:id="1089"/>
    </w:p>
    <w:p w14:paraId="2E237E9A" w14:textId="5F09FEDF" w:rsidR="003D247A" w:rsidRPr="00475770" w:rsidRDefault="003D247A" w:rsidP="00195C05">
      <w:pPr>
        <w:pStyle w:val="EN"/>
      </w:pPr>
      <w:r w:rsidRPr="00475770">
        <w:t>Use a voltage tester to measure the AC voltage between the terminals on the surge protection device switch:</w:t>
      </w:r>
    </w:p>
    <w:p w14:paraId="22BC95AA" w14:textId="25EDB0A0" w:rsidR="003D247A" w:rsidRPr="00475770" w:rsidRDefault="003D247A" w:rsidP="00195C05">
      <w:pPr>
        <w:pStyle w:val="ItemList"/>
        <w:spacing w:before="48" w:after="48"/>
      </w:pPr>
      <w:r w:rsidRPr="00475770">
        <w:rPr>
          <w:rFonts w:hint="eastAsia"/>
        </w:rPr>
        <w:t>L</w:t>
      </w:r>
      <w:r w:rsidRPr="00475770">
        <w:t>1 to L2</w:t>
      </w:r>
    </w:p>
    <w:p w14:paraId="37C66BAE" w14:textId="3BCA5C8F" w:rsidR="003D247A" w:rsidRPr="00475770" w:rsidRDefault="003D247A" w:rsidP="00195C05">
      <w:pPr>
        <w:pStyle w:val="ItemList"/>
        <w:spacing w:before="48" w:after="48"/>
      </w:pPr>
      <w:r w:rsidRPr="00475770">
        <w:t>L1 to L3</w:t>
      </w:r>
    </w:p>
    <w:p w14:paraId="521DD2A5" w14:textId="5966F7F8" w:rsidR="003D247A" w:rsidRPr="00475770" w:rsidRDefault="003D247A" w:rsidP="00195C05">
      <w:pPr>
        <w:pStyle w:val="ItemList"/>
        <w:spacing w:before="48" w:after="48"/>
      </w:pPr>
      <w:r w:rsidRPr="00475770">
        <w:t>L2 to L3</w:t>
      </w:r>
    </w:p>
    <w:p w14:paraId="1DB174B6" w14:textId="0471D45F" w:rsidR="008365C6" w:rsidRPr="00475770" w:rsidRDefault="008365C6" w:rsidP="00195C05">
      <w:pPr>
        <w:pStyle w:val="ItemList"/>
        <w:spacing w:before="48" w:after="48"/>
      </w:pPr>
      <w:r w:rsidRPr="00475770">
        <w:t>N to L1/L2/L3</w:t>
      </w:r>
    </w:p>
    <w:p w14:paraId="5D26D503" w14:textId="1DECFF9B" w:rsidR="003D247A" w:rsidRPr="00475770" w:rsidRDefault="00CE5F8A" w:rsidP="00D377F5">
      <w:pPr>
        <w:pStyle w:val="NOTE0"/>
      </w:pPr>
      <w:r w:rsidRPr="00475770">
        <w:rPr>
          <w:noProof/>
        </w:rPr>
        <w:drawing>
          <wp:anchor distT="0" distB="0" distL="114300" distR="114300" simplePos="0" relativeHeight="252155904" behindDoc="0" locked="0" layoutInCell="1" allowOverlap="1" wp14:anchorId="251EF1B3" wp14:editId="6A32166B">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475770">
        <w:t>NOTE</w:t>
      </w:r>
    </w:p>
    <w:p w14:paraId="35C6C276" w14:textId="5C77C799" w:rsidR="003D247A" w:rsidRPr="00475770" w:rsidRDefault="003D247A" w:rsidP="00D377F5">
      <w:pPr>
        <w:pStyle w:val="NOTE"/>
        <w:rPr>
          <w:snapToGrid w:val="0"/>
        </w:rPr>
      </w:pPr>
      <w:r w:rsidRPr="00475770">
        <w:rPr>
          <w:snapToGrid w:val="0"/>
        </w:rPr>
        <w:t>The surge protection device switch shows the indica</w:t>
      </w:r>
      <w:r w:rsidR="00F6531B" w:rsidRPr="00475770">
        <w:rPr>
          <w:rFonts w:ascii="Times New Roman" w:eastAsia="Times New Roman" w:hAnsi="Times New Roman" w:cs="Times New Roman"/>
          <w:snapToGrid w:val="0"/>
          <w:color w:val="000000"/>
          <w:w w:val="0"/>
          <w:kern w:val="0"/>
          <w:sz w:val="0"/>
          <w:szCs w:val="0"/>
          <w:u w:color="000000"/>
          <w:bdr w:val="none" w:sz="0" w:space="0" w:color="000000"/>
          <w:lang w:val="x-none" w:eastAsia="x-none" w:bidi="x-none"/>
        </w:rPr>
        <w:t xml:space="preserve"> </w:t>
      </w:r>
      <w:r w:rsidRPr="00475770">
        <w:rPr>
          <w:snapToGrid w:val="0"/>
        </w:rPr>
        <w:t>tions</w:t>
      </w:r>
      <w:r w:rsidR="008365C6" w:rsidRPr="00475770">
        <w:rPr>
          <w:snapToGrid w:val="0"/>
        </w:rPr>
        <w:t xml:space="preserve"> N,</w:t>
      </w:r>
      <w:r w:rsidRPr="00475770">
        <w:rPr>
          <w:snapToGrid w:val="0"/>
        </w:rPr>
        <w:t xml:space="preserve"> L1, L2, and L3.</w:t>
      </w:r>
    </w:p>
    <w:p w14:paraId="4F542FAA" w14:textId="77777777" w:rsidR="004B5F9E" w:rsidRDefault="004B5F9E" w:rsidP="004B5F9E">
      <w:pPr>
        <w:keepNext/>
        <w:spacing w:line="480" w:lineRule="auto"/>
      </w:pPr>
      <w:bookmarkStart w:id="1090" w:name="_Toc102658051"/>
      <w:bookmarkStart w:id="1091" w:name="_Ref102748775"/>
      <w:bookmarkStart w:id="1092" w:name="_Ref103185808"/>
      <w:r w:rsidRPr="00475770">
        <w:rPr>
          <w:noProof/>
        </w:rPr>
        <w:drawing>
          <wp:inline distT="0" distB="0" distL="0" distR="0" wp14:anchorId="22995ACA" wp14:editId="703CBD70">
            <wp:extent cx="3600000" cy="2042971"/>
            <wp:effectExtent l="0" t="0" r="635" b="0"/>
            <wp:docPr id="6" name="图片 6" descr="C:\Users\A21252\Desktop\On-going\20220421-120kW欧标直流桩\图片\measure AC inp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75" cstate="print">
                      <a:grayscl/>
                      <a:extLst>
                        <a:ext uri="{28A0092B-C50C-407E-A947-70E740481C1C}">
                          <a14:useLocalDpi xmlns:a14="http://schemas.microsoft.com/office/drawing/2010/main" val="0"/>
                        </a:ext>
                      </a:extLst>
                    </a:blip>
                    <a:srcRect/>
                    <a:stretch>
                      <a:fillRect/>
                    </a:stretch>
                  </pic:blipFill>
                  <pic:spPr bwMode="auto">
                    <a:xfrm>
                      <a:off x="0" y="0"/>
                      <a:ext cx="3600000" cy="2042971"/>
                    </a:xfrm>
                    <a:prstGeom prst="rect">
                      <a:avLst/>
                    </a:prstGeom>
                    <a:noFill/>
                    <a:ln>
                      <a:noFill/>
                    </a:ln>
                  </pic:spPr>
                </pic:pic>
              </a:graphicData>
            </a:graphic>
          </wp:inline>
        </w:drawing>
      </w:r>
    </w:p>
    <w:p w14:paraId="27E26C1A" w14:textId="25483A8A" w:rsidR="00EA31CC" w:rsidRDefault="004B5F9E" w:rsidP="004B5F9E">
      <w:pPr>
        <w:pStyle w:val="af1"/>
      </w:pPr>
      <w:r>
        <w:t xml:space="preserve">Figure </w:t>
      </w:r>
      <w:r w:rsidR="00CD7BD9">
        <w:fldChar w:fldCharType="begin"/>
      </w:r>
      <w:r w:rsidR="00CD7BD9">
        <w:instrText xml:space="preserve"> STYLEREF 1 \s </w:instrText>
      </w:r>
      <w:r w:rsidR="00CD7BD9">
        <w:fldChar w:fldCharType="separate"/>
      </w:r>
      <w:r w:rsidR="00715901">
        <w:rPr>
          <w:noProof/>
        </w:rPr>
        <w:t>6</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7</w:t>
      </w:r>
      <w:r w:rsidR="00CD7BD9">
        <w:rPr>
          <w:noProof/>
        </w:rPr>
        <w:fldChar w:fldCharType="end"/>
      </w:r>
      <w:r>
        <w:t xml:space="preserve"> </w:t>
      </w:r>
      <w:r w:rsidRPr="00304A39">
        <w:t>Measuring the AC Voltage</w:t>
      </w:r>
    </w:p>
    <w:p w14:paraId="1E719D2D" w14:textId="77777777" w:rsidR="004B5F9E" w:rsidRPr="004B5F9E" w:rsidRDefault="004B5F9E" w:rsidP="00EA31CC">
      <w:pPr>
        <w:sectPr w:rsidR="004B5F9E" w:rsidRPr="004B5F9E" w:rsidSect="00D26989">
          <w:pgSz w:w="8392" w:h="11907"/>
          <w:pgMar w:top="567" w:right="567" w:bottom="567" w:left="567" w:header="0" w:footer="340" w:gutter="0"/>
          <w:cols w:space="720"/>
          <w:docGrid w:linePitch="245"/>
        </w:sectPr>
      </w:pPr>
    </w:p>
    <w:p w14:paraId="63EEEB0C" w14:textId="50659E7D" w:rsidR="003D247A" w:rsidRPr="00475770" w:rsidRDefault="003D247A" w:rsidP="003D247A">
      <w:pPr>
        <w:pStyle w:val="3"/>
        <w:spacing w:before="240"/>
      </w:pPr>
      <w:bookmarkStart w:id="1093" w:name="_Ref103625116"/>
      <w:bookmarkStart w:id="1094" w:name="_Toc106900448"/>
      <w:bookmarkStart w:id="1095" w:name="_Toc106983320"/>
      <w:bookmarkStart w:id="1096" w:name="_Toc131778986"/>
      <w:r w:rsidRPr="00475770">
        <w:rPr>
          <w:rFonts w:hint="eastAsia"/>
        </w:rPr>
        <w:lastRenderedPageBreak/>
        <w:t>M</w:t>
      </w:r>
      <w:r w:rsidRPr="00475770">
        <w:t>easuring the DC Voltage</w:t>
      </w:r>
      <w:bookmarkEnd w:id="1090"/>
      <w:bookmarkEnd w:id="1091"/>
      <w:bookmarkEnd w:id="1092"/>
      <w:bookmarkEnd w:id="1093"/>
      <w:bookmarkEnd w:id="1094"/>
      <w:bookmarkEnd w:id="1095"/>
      <w:bookmarkEnd w:id="1096"/>
    </w:p>
    <w:p w14:paraId="5FBC1B87" w14:textId="7EAFFE62" w:rsidR="003D247A" w:rsidRPr="00475770" w:rsidRDefault="008C6E8F" w:rsidP="00195C05">
      <w:pPr>
        <w:ind w:left="284"/>
      </w:pPr>
      <w:r w:rsidRPr="00475770">
        <w:rPr>
          <w:rFonts w:hint="eastAsia"/>
        </w:rPr>
        <w:t>Remove</w:t>
      </w:r>
      <w:r w:rsidRPr="00475770">
        <w:t xml:space="preserve"> the </w:t>
      </w:r>
      <w:r w:rsidR="0088637F" w:rsidRPr="00475770">
        <w:t xml:space="preserve">insulating </w:t>
      </w:r>
      <w:r w:rsidR="0088637F" w:rsidRPr="00475770">
        <w:rPr>
          <w:rFonts w:hint="eastAsia"/>
        </w:rPr>
        <w:t>barrier</w:t>
      </w:r>
      <w:r w:rsidRPr="00475770">
        <w:t xml:space="preserve"> and u</w:t>
      </w:r>
      <w:r w:rsidR="003D247A" w:rsidRPr="00475770">
        <w:t xml:space="preserve">se a voltage tester to measure the DC voltage </w:t>
      </w:r>
      <w:r w:rsidR="00D37576" w:rsidRPr="00475770">
        <w:t>between the output terminals</w:t>
      </w:r>
      <w:r w:rsidR="001026E0" w:rsidRPr="00475770">
        <w:t>, make sure that all the measured voltages are 0 volts.</w:t>
      </w:r>
    </w:p>
    <w:p w14:paraId="4E78E0A9" w14:textId="2B2C29F2" w:rsidR="003D247A" w:rsidRPr="00475770" w:rsidRDefault="003D247A" w:rsidP="00195C05">
      <w:pPr>
        <w:pStyle w:val="ad"/>
        <w:numPr>
          <w:ilvl w:val="0"/>
          <w:numId w:val="25"/>
        </w:numPr>
        <w:spacing w:beforeLines="20" w:before="48" w:afterLines="20" w:after="48"/>
        <w:ind w:left="704"/>
      </w:pPr>
      <w:r w:rsidRPr="00475770">
        <w:t>Power module group output 1</w:t>
      </w:r>
      <w:r w:rsidR="00265933" w:rsidRPr="00475770">
        <w:t xml:space="preserve"> — </w:t>
      </w:r>
      <w:r w:rsidRPr="00475770">
        <w:t>(A) to power module group output 1+ (B)</w:t>
      </w:r>
    </w:p>
    <w:p w14:paraId="0E4F8C56" w14:textId="5B3B0F10" w:rsidR="003D247A" w:rsidRPr="00475770" w:rsidRDefault="003D247A" w:rsidP="00195C05">
      <w:pPr>
        <w:pStyle w:val="ad"/>
        <w:numPr>
          <w:ilvl w:val="0"/>
          <w:numId w:val="25"/>
        </w:numPr>
        <w:spacing w:beforeLines="20" w:before="48" w:afterLines="20" w:after="48"/>
        <w:ind w:left="704"/>
      </w:pPr>
      <w:r w:rsidRPr="00475770">
        <w:t>Power module group output 2</w:t>
      </w:r>
      <w:r w:rsidR="00265933" w:rsidRPr="00475770">
        <w:t xml:space="preserve"> — </w:t>
      </w:r>
      <w:r w:rsidRPr="00475770">
        <w:t>(C) to power module group output 2+ (D)</w:t>
      </w:r>
    </w:p>
    <w:p w14:paraId="1CC78A06" w14:textId="2158ACE0" w:rsidR="003D247A" w:rsidRPr="00475770" w:rsidRDefault="003D247A" w:rsidP="00195C05">
      <w:pPr>
        <w:pStyle w:val="ad"/>
        <w:numPr>
          <w:ilvl w:val="0"/>
          <w:numId w:val="25"/>
        </w:numPr>
        <w:spacing w:beforeLines="20" w:before="48" w:afterLines="20" w:after="48"/>
        <w:ind w:left="704"/>
      </w:pPr>
      <w:r w:rsidRPr="00475770">
        <w:t>EV charging cable 1 output</w:t>
      </w:r>
      <w:r w:rsidR="00265933" w:rsidRPr="00475770">
        <w:t xml:space="preserve"> — </w:t>
      </w:r>
      <w:r w:rsidRPr="00475770">
        <w:t>(E) to EV charging cable 1 output + (F)</w:t>
      </w:r>
    </w:p>
    <w:p w14:paraId="2E06C64C" w14:textId="53953285" w:rsidR="003D247A" w:rsidRPr="00475770" w:rsidRDefault="001E49EC" w:rsidP="00195C05">
      <w:pPr>
        <w:pStyle w:val="ad"/>
        <w:numPr>
          <w:ilvl w:val="0"/>
          <w:numId w:val="25"/>
        </w:numPr>
        <w:spacing w:beforeLines="20" w:before="48" w:afterLines="20" w:after="48"/>
        <w:ind w:left="704"/>
      </w:pPr>
      <w:r w:rsidRPr="00475770">
        <w:rPr>
          <w:noProof/>
        </w:rPr>
        <w:drawing>
          <wp:anchor distT="0" distB="0" distL="114300" distR="114300" simplePos="0" relativeHeight="252674048" behindDoc="0" locked="0" layoutInCell="1" allowOverlap="1" wp14:anchorId="1F08A70F" wp14:editId="43C72FD5">
            <wp:simplePos x="0" y="0"/>
            <wp:positionH relativeFrom="column">
              <wp:posOffset>268605</wp:posOffset>
            </wp:positionH>
            <wp:positionV relativeFrom="paragraph">
              <wp:posOffset>296396</wp:posOffset>
            </wp:positionV>
            <wp:extent cx="3664529" cy="3960000"/>
            <wp:effectExtent l="0" t="0" r="0" b="2540"/>
            <wp:wrapTopAndBottom/>
            <wp:docPr id="40" name="图片 40" descr="C:\Users\A21252\Desktop\On-going\20220421-120kW欧标直流桩\图片\刷新图\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664529" cy="39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47A" w:rsidRPr="00475770">
        <w:t>EV charging cable 2 output</w:t>
      </w:r>
      <w:r w:rsidR="00265933" w:rsidRPr="00475770">
        <w:t xml:space="preserve"> — </w:t>
      </w:r>
      <w:r w:rsidR="003D247A" w:rsidRPr="00475770">
        <w:t>(G) to EV charging cable 2 output + (H)</w:t>
      </w:r>
    </w:p>
    <w:p w14:paraId="670FA841" w14:textId="57A43196" w:rsidR="003D247A" w:rsidRPr="00475770" w:rsidRDefault="003D247A" w:rsidP="003C6F4C">
      <w:pPr>
        <w:pStyle w:val="FigureTittle"/>
      </w:pPr>
      <w:r w:rsidRPr="00475770">
        <w:t xml:space="preserve">Figure </w:t>
      </w:r>
      <w:r w:rsidR="00CD7BD9">
        <w:fldChar w:fldCharType="begin"/>
      </w:r>
      <w:r w:rsidR="00CD7BD9">
        <w:instrText xml:space="preserve"> STYLEREF 1 \s </w:instrText>
      </w:r>
      <w:r w:rsidR="00CD7BD9">
        <w:fldChar w:fldCharType="separate"/>
      </w:r>
      <w:r w:rsidR="00715901">
        <w:rPr>
          <w:noProof/>
        </w:rPr>
        <w:t>6</w:t>
      </w:r>
      <w:r w:rsidR="00CD7BD9">
        <w:rPr>
          <w:noProof/>
        </w:rPr>
        <w:fldChar w:fldCharType="end"/>
      </w:r>
      <w:r w:rsidR="00F1496B">
        <w:noBreakHyphen/>
      </w:r>
      <w:r w:rsidR="00CD7BD9">
        <w:fldChar w:fldCharType="begin"/>
      </w:r>
      <w:r w:rsidR="00CD7BD9">
        <w:instrText xml:space="preserve"> SEQ Figure \* ARABIC \s</w:instrText>
      </w:r>
      <w:r w:rsidR="00CD7BD9">
        <w:instrText xml:space="preserve"> 1 </w:instrText>
      </w:r>
      <w:r w:rsidR="00CD7BD9">
        <w:fldChar w:fldCharType="separate"/>
      </w:r>
      <w:r w:rsidR="00715901">
        <w:rPr>
          <w:noProof/>
        </w:rPr>
        <w:t>8</w:t>
      </w:r>
      <w:r w:rsidR="00CD7BD9">
        <w:rPr>
          <w:noProof/>
        </w:rPr>
        <w:fldChar w:fldCharType="end"/>
      </w:r>
      <w:r w:rsidRPr="00475770">
        <w:t xml:space="preserve"> Output Terminals Diagram</w:t>
      </w:r>
    </w:p>
    <w:p w14:paraId="069AAE60" w14:textId="77777777" w:rsidR="003D247A" w:rsidRPr="00475770" w:rsidRDefault="003D247A" w:rsidP="00195C05">
      <w:pPr>
        <w:pStyle w:val="a0"/>
        <w:numPr>
          <w:ilvl w:val="0"/>
          <w:numId w:val="0"/>
        </w:numPr>
      </w:pPr>
    </w:p>
    <w:p w14:paraId="16FE331D" w14:textId="77777777" w:rsidR="00140C9B" w:rsidRPr="00475770" w:rsidRDefault="00140C9B" w:rsidP="00467A6B">
      <w:pPr>
        <w:sectPr w:rsidR="00140C9B" w:rsidRPr="00475770" w:rsidSect="00D26989">
          <w:pgSz w:w="8392" w:h="11907"/>
          <w:pgMar w:top="567" w:right="567" w:bottom="567" w:left="567" w:header="0" w:footer="340" w:gutter="0"/>
          <w:cols w:space="720"/>
          <w:docGrid w:linePitch="245"/>
        </w:sectPr>
      </w:pPr>
      <w:bookmarkStart w:id="1097" w:name="6.6.2_Measure_the_AC_voltage"/>
      <w:bookmarkStart w:id="1098" w:name="_bookmark118"/>
      <w:bookmarkStart w:id="1099" w:name="6.7_Remove_condensation_from_the_cabinet"/>
      <w:bookmarkStart w:id="1100" w:name="_bookmark120"/>
      <w:bookmarkStart w:id="1101" w:name="_Ref101944350"/>
      <w:bookmarkEnd w:id="1097"/>
      <w:bookmarkEnd w:id="1098"/>
      <w:bookmarkEnd w:id="1099"/>
      <w:bookmarkEnd w:id="1100"/>
    </w:p>
    <w:p w14:paraId="50ED7492" w14:textId="67EBE6F0" w:rsidR="00E27797" w:rsidRPr="00475770" w:rsidRDefault="00E27797" w:rsidP="008E6E83">
      <w:pPr>
        <w:pStyle w:val="2"/>
        <w:spacing w:before="240"/>
      </w:pPr>
      <w:bookmarkStart w:id="1102" w:name="_Toc106900449"/>
      <w:bookmarkStart w:id="1103" w:name="_Toc106983321"/>
      <w:bookmarkStart w:id="1104" w:name="_Toc131778987"/>
      <w:r w:rsidRPr="00475770">
        <w:lastRenderedPageBreak/>
        <w:t>R</w:t>
      </w:r>
      <w:r w:rsidR="00456FBA" w:rsidRPr="00475770">
        <w:t>emoving</w:t>
      </w:r>
      <w:r w:rsidRPr="00475770">
        <w:t xml:space="preserve"> Condensation</w:t>
      </w:r>
      <w:bookmarkEnd w:id="1101"/>
      <w:bookmarkEnd w:id="1102"/>
      <w:bookmarkEnd w:id="1103"/>
      <w:bookmarkEnd w:id="1104"/>
    </w:p>
    <w:p w14:paraId="4F6D9757" w14:textId="2DC30401" w:rsidR="00E27797" w:rsidRPr="00475770" w:rsidRDefault="00CE5F8A" w:rsidP="00D377F5">
      <w:pPr>
        <w:pStyle w:val="NOTE0"/>
      </w:pPr>
      <w:r w:rsidRPr="00475770">
        <w:rPr>
          <w:noProof/>
        </w:rPr>
        <w:drawing>
          <wp:anchor distT="0" distB="0" distL="114300" distR="114300" simplePos="0" relativeHeight="251891712" behindDoc="0" locked="0" layoutInCell="1" allowOverlap="1" wp14:anchorId="3853BD62" wp14:editId="1DCF7FD9">
            <wp:simplePos x="0" y="0"/>
            <wp:positionH relativeFrom="margin">
              <wp:align>left</wp:align>
            </wp:positionH>
            <wp:positionV relativeFrom="paragraph">
              <wp:posOffset>19050</wp:posOffset>
            </wp:positionV>
            <wp:extent cx="145415" cy="145415"/>
            <wp:effectExtent l="0" t="0" r="6985" b="6985"/>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E27797" w:rsidRPr="00475770">
        <w:t>NOTE</w:t>
      </w:r>
    </w:p>
    <w:p w14:paraId="3A53B501" w14:textId="62ABB13A" w:rsidR="00E27797" w:rsidRPr="00475770" w:rsidRDefault="00E27797" w:rsidP="00D377F5">
      <w:pPr>
        <w:pStyle w:val="NOTE"/>
        <w:rPr>
          <w:snapToGrid w:val="0"/>
        </w:rPr>
      </w:pPr>
      <w:r w:rsidRPr="00475770">
        <w:rPr>
          <w:snapToGrid w:val="0"/>
        </w:rPr>
        <w:t>If the Maxi</w:t>
      </w:r>
      <w:r w:rsidR="009E49FC" w:rsidRPr="00475770">
        <w:rPr>
          <w:rFonts w:hint="eastAsia"/>
          <w:snapToGrid w:val="0"/>
        </w:rPr>
        <w:t>Charger</w:t>
      </w:r>
      <w:r w:rsidRPr="00475770">
        <w:rPr>
          <w:snapToGrid w:val="0"/>
        </w:rPr>
        <w:t xml:space="preserve"> is off for more than two hours, condensation can occur.</w:t>
      </w:r>
    </w:p>
    <w:p w14:paraId="288D5D29" w14:textId="17A6DE65" w:rsidR="00E27797" w:rsidRPr="00475770" w:rsidRDefault="00E27797" w:rsidP="007E10DC">
      <w:pPr>
        <w:pStyle w:val="a1"/>
      </w:pPr>
      <w:r w:rsidRPr="00475770">
        <w:rPr>
          <w:rFonts w:hint="eastAsia"/>
        </w:rPr>
        <w:t>To</w:t>
      </w:r>
      <w:r w:rsidRPr="00475770">
        <w:t xml:space="preserve"> </w:t>
      </w:r>
      <w:r w:rsidRPr="00475770">
        <w:rPr>
          <w:rFonts w:hint="eastAsia"/>
        </w:rPr>
        <w:t>remove</w:t>
      </w:r>
      <w:r w:rsidRPr="00475770">
        <w:t xml:space="preserve"> </w:t>
      </w:r>
      <w:r w:rsidRPr="00475770">
        <w:rPr>
          <w:rFonts w:hint="eastAsia"/>
        </w:rPr>
        <w:t>condensation</w:t>
      </w:r>
      <w:r w:rsidRPr="00475770">
        <w:t xml:space="preserve"> </w:t>
      </w:r>
      <w:r w:rsidRPr="00475770">
        <w:rPr>
          <w:rFonts w:hint="eastAsia"/>
        </w:rPr>
        <w:t>from</w:t>
      </w:r>
      <w:r w:rsidRPr="00475770">
        <w:t xml:space="preserve"> </w:t>
      </w:r>
      <w:r w:rsidRPr="00475770">
        <w:rPr>
          <w:rFonts w:hint="eastAsia"/>
        </w:rPr>
        <w:t>the</w:t>
      </w:r>
      <w:r w:rsidRPr="00475770">
        <w:t xml:space="preserve"> </w:t>
      </w:r>
      <w:r w:rsidRPr="00475770">
        <w:rPr>
          <w:rFonts w:hint="eastAsia"/>
        </w:rPr>
        <w:t>cabinet</w:t>
      </w:r>
    </w:p>
    <w:p w14:paraId="55C9FE40" w14:textId="6B32801A" w:rsidR="00E27797" w:rsidRPr="00475770" w:rsidRDefault="000F0CE7" w:rsidP="00195C05">
      <w:pPr>
        <w:pStyle w:val="a0"/>
        <w:numPr>
          <w:ilvl w:val="0"/>
          <w:numId w:val="20"/>
        </w:numPr>
      </w:pPr>
      <w:r w:rsidRPr="00475770">
        <w:t xml:space="preserve">Open the front </w:t>
      </w:r>
      <w:r w:rsidR="00E27797" w:rsidRPr="00475770">
        <w:t>door.</w:t>
      </w:r>
    </w:p>
    <w:p w14:paraId="1B246729" w14:textId="319AF85B" w:rsidR="00E27797" w:rsidRPr="00475770" w:rsidRDefault="00A603A7" w:rsidP="00195C05">
      <w:pPr>
        <w:pStyle w:val="a0"/>
        <w:numPr>
          <w:ilvl w:val="0"/>
          <w:numId w:val="20"/>
        </w:numPr>
      </w:pPr>
      <w:r w:rsidRPr="00475770">
        <w:t>Set the main breaker</w:t>
      </w:r>
      <w:r w:rsidR="00E27797" w:rsidRPr="00475770">
        <w:t xml:space="preserve"> from the </w:t>
      </w:r>
      <w:r w:rsidR="00AF79CA">
        <w:rPr>
          <w:b/>
        </w:rPr>
        <w:t>ON</w:t>
      </w:r>
      <w:r w:rsidR="00792964" w:rsidRPr="00195C05">
        <w:rPr>
          <w:b/>
        </w:rPr>
        <w:t xml:space="preserve"> </w:t>
      </w:r>
      <w:r w:rsidR="00E27797" w:rsidRPr="00475770">
        <w:t xml:space="preserve">to the </w:t>
      </w:r>
      <w:r w:rsidR="00AF79CA">
        <w:rPr>
          <w:b/>
        </w:rPr>
        <w:t>OFF</w:t>
      </w:r>
      <w:r w:rsidR="00E27797" w:rsidRPr="00475770">
        <w:t xml:space="preserve"> position.</w:t>
      </w:r>
    </w:p>
    <w:p w14:paraId="5E964099" w14:textId="4178C640" w:rsidR="00E27797" w:rsidRPr="00475770" w:rsidRDefault="00E27797" w:rsidP="00195C05">
      <w:pPr>
        <w:pStyle w:val="a0"/>
        <w:numPr>
          <w:ilvl w:val="0"/>
          <w:numId w:val="20"/>
        </w:numPr>
      </w:pPr>
      <w:r w:rsidRPr="00475770">
        <w:t xml:space="preserve">Energize the </w:t>
      </w:r>
      <w:r w:rsidR="008B4D86" w:rsidRPr="00475770">
        <w:t>Maxi</w:t>
      </w:r>
      <w:r w:rsidR="009E49FC" w:rsidRPr="00475770">
        <w:rPr>
          <w:rFonts w:hint="eastAsia"/>
        </w:rPr>
        <w:t>Charger</w:t>
      </w:r>
      <w:r w:rsidRPr="00475770">
        <w:t>.</w:t>
      </w:r>
    </w:p>
    <w:p w14:paraId="6DE9BAF8" w14:textId="1A701D36" w:rsidR="006A601C" w:rsidRPr="00475770" w:rsidRDefault="000F0CE7" w:rsidP="00195C05">
      <w:pPr>
        <w:pStyle w:val="a0"/>
        <w:numPr>
          <w:ilvl w:val="0"/>
          <w:numId w:val="20"/>
        </w:numPr>
      </w:pPr>
      <w:r w:rsidRPr="00475770">
        <w:t>Close the door</w:t>
      </w:r>
      <w:r w:rsidR="00E27797" w:rsidRPr="00475770">
        <w:t>.</w:t>
      </w:r>
      <w:r w:rsidR="00B95709" w:rsidRPr="00475770">
        <w:t xml:space="preserve"> </w:t>
      </w:r>
      <w:r w:rsidR="00E27797" w:rsidRPr="00475770">
        <w:t xml:space="preserve">Wait </w:t>
      </w:r>
      <w:r w:rsidR="009D1D53" w:rsidRPr="00475770">
        <w:t>2</w:t>
      </w:r>
      <w:r w:rsidR="00B95709" w:rsidRPr="00475770">
        <w:t xml:space="preserve"> </w:t>
      </w:r>
      <w:r w:rsidR="00E27797" w:rsidRPr="00475770">
        <w:t>hours.</w:t>
      </w:r>
      <w:r w:rsidR="00AF3CAC" w:rsidRPr="00475770">
        <w:t xml:space="preserve"> </w:t>
      </w:r>
      <w:r w:rsidR="006A601C" w:rsidRPr="00475770">
        <w:t xml:space="preserve">The internal heater of the cabinet </w:t>
      </w:r>
      <w:r w:rsidR="009D1D53" w:rsidRPr="00475770">
        <w:t xml:space="preserve">will heat </w:t>
      </w:r>
      <w:r w:rsidR="006A601C" w:rsidRPr="00475770">
        <w:t>the inside of the cabinet and the condensation</w:t>
      </w:r>
      <w:r w:rsidR="009D1D53" w:rsidRPr="00475770">
        <w:t xml:space="preserve"> will</w:t>
      </w:r>
      <w:r w:rsidR="006A601C" w:rsidRPr="00475770">
        <w:t xml:space="preserve"> evaporate.</w:t>
      </w:r>
    </w:p>
    <w:p w14:paraId="3AB6A179" w14:textId="36D0E7AE" w:rsidR="006A601C" w:rsidRPr="00475770" w:rsidRDefault="006A601C" w:rsidP="00195C05">
      <w:pPr>
        <w:pStyle w:val="a0"/>
        <w:numPr>
          <w:ilvl w:val="0"/>
          <w:numId w:val="20"/>
        </w:numPr>
      </w:pPr>
      <w:r w:rsidRPr="00475770">
        <w:t>Open the front</w:t>
      </w:r>
      <w:r w:rsidR="00792964" w:rsidRPr="00475770">
        <w:t xml:space="preserve"> door</w:t>
      </w:r>
      <w:r w:rsidR="000F0CE7" w:rsidRPr="00475770">
        <w:t>.</w:t>
      </w:r>
    </w:p>
    <w:p w14:paraId="1A914B90" w14:textId="373EBE77" w:rsidR="006A601C" w:rsidRPr="00475770" w:rsidRDefault="006A601C" w:rsidP="00195C05">
      <w:pPr>
        <w:pStyle w:val="a0"/>
        <w:numPr>
          <w:ilvl w:val="0"/>
          <w:numId w:val="20"/>
        </w:numPr>
      </w:pPr>
      <w:r w:rsidRPr="00475770">
        <w:t xml:space="preserve">Set the main breakers from the </w:t>
      </w:r>
      <w:r w:rsidR="00AF79CA">
        <w:rPr>
          <w:b/>
        </w:rPr>
        <w:t>OFF</w:t>
      </w:r>
      <w:r w:rsidRPr="00475770">
        <w:t xml:space="preserve"> </w:t>
      </w:r>
      <w:r w:rsidR="009D1D53" w:rsidRPr="00475770">
        <w:t xml:space="preserve">position </w:t>
      </w:r>
      <w:r w:rsidRPr="00475770">
        <w:t>to</w:t>
      </w:r>
      <w:r w:rsidR="009D1D53" w:rsidRPr="00475770">
        <w:t xml:space="preserve"> the</w:t>
      </w:r>
      <w:r w:rsidR="00792964" w:rsidRPr="00475770">
        <w:t xml:space="preserve"> </w:t>
      </w:r>
      <w:r w:rsidR="00AF79CA">
        <w:rPr>
          <w:b/>
        </w:rPr>
        <w:t>ON</w:t>
      </w:r>
      <w:r w:rsidRPr="00475770">
        <w:t xml:space="preserve"> position.</w:t>
      </w:r>
    </w:p>
    <w:p w14:paraId="08D375EE" w14:textId="3AA45D5E" w:rsidR="006A601C" w:rsidRPr="00475770" w:rsidRDefault="00792964" w:rsidP="00195C05">
      <w:pPr>
        <w:pStyle w:val="a0"/>
        <w:numPr>
          <w:ilvl w:val="0"/>
          <w:numId w:val="20"/>
        </w:numPr>
      </w:pPr>
      <w:r w:rsidRPr="00475770">
        <w:t>Close the door</w:t>
      </w:r>
      <w:r w:rsidR="006A601C" w:rsidRPr="00475770">
        <w:t>.</w:t>
      </w:r>
    </w:p>
    <w:p w14:paraId="55159FBD" w14:textId="77777777" w:rsidR="006A601C" w:rsidRPr="00475770" w:rsidRDefault="006A601C" w:rsidP="00467A6B">
      <w:pPr>
        <w:sectPr w:rsidR="006A601C" w:rsidRPr="00475770" w:rsidSect="00D26989">
          <w:pgSz w:w="8392" w:h="11907"/>
          <w:pgMar w:top="567" w:right="567" w:bottom="567" w:left="567" w:header="0" w:footer="340" w:gutter="0"/>
          <w:cols w:space="720"/>
          <w:docGrid w:linePitch="245"/>
        </w:sectPr>
      </w:pPr>
    </w:p>
    <w:p w14:paraId="025F2E66" w14:textId="6F6B1520" w:rsidR="006A601C" w:rsidRPr="00475770" w:rsidRDefault="006A601C" w:rsidP="006A601C">
      <w:pPr>
        <w:pStyle w:val="2"/>
        <w:spacing w:before="240"/>
      </w:pPr>
      <w:bookmarkStart w:id="1105" w:name="_Ref101952406"/>
      <w:bookmarkStart w:id="1106" w:name="_Toc106900450"/>
      <w:bookmarkStart w:id="1107" w:name="_Toc106983322"/>
      <w:bookmarkStart w:id="1108" w:name="_Toc131778988"/>
      <w:r w:rsidRPr="00475770">
        <w:lastRenderedPageBreak/>
        <w:t>Local Service Portal Operations</w:t>
      </w:r>
      <w:bookmarkEnd w:id="1105"/>
      <w:bookmarkEnd w:id="1106"/>
      <w:bookmarkEnd w:id="1107"/>
      <w:bookmarkEnd w:id="1108"/>
    </w:p>
    <w:p w14:paraId="6341B668" w14:textId="4DC3EBD1" w:rsidR="006A601C" w:rsidRPr="00475770" w:rsidRDefault="006A601C" w:rsidP="006A601C">
      <w:pPr>
        <w:pStyle w:val="3"/>
        <w:spacing w:before="240"/>
        <w:rPr>
          <w:szCs w:val="24"/>
        </w:rPr>
      </w:pPr>
      <w:bookmarkStart w:id="1109" w:name="6.8.1_Start_the_local_service_portal"/>
      <w:bookmarkStart w:id="1110" w:name="_bookmark122"/>
      <w:bookmarkStart w:id="1111" w:name="6.8.2_Set_the_configuration_parameters"/>
      <w:bookmarkStart w:id="1112" w:name="_bookmark123"/>
      <w:bookmarkStart w:id="1113" w:name="6.8.3_Set_the_OCPP_parameters"/>
      <w:bookmarkStart w:id="1114" w:name="_bookmark124"/>
      <w:bookmarkStart w:id="1115" w:name="_Toc106900451"/>
      <w:bookmarkStart w:id="1116" w:name="_Toc106983323"/>
      <w:bookmarkStart w:id="1117" w:name="_Toc131778989"/>
      <w:bookmarkEnd w:id="1109"/>
      <w:bookmarkEnd w:id="1110"/>
      <w:bookmarkEnd w:id="1111"/>
      <w:bookmarkEnd w:id="1112"/>
      <w:bookmarkEnd w:id="1113"/>
      <w:bookmarkEnd w:id="1114"/>
      <w:r w:rsidRPr="00475770">
        <w:rPr>
          <w:szCs w:val="24"/>
        </w:rPr>
        <w:t>Set</w:t>
      </w:r>
      <w:r w:rsidR="00B80BE6" w:rsidRPr="00475770">
        <w:rPr>
          <w:szCs w:val="24"/>
        </w:rPr>
        <w:t>ting</w:t>
      </w:r>
      <w:r w:rsidRPr="00475770">
        <w:rPr>
          <w:szCs w:val="24"/>
        </w:rPr>
        <w:t xml:space="preserve"> the OCPP Parameters</w:t>
      </w:r>
      <w:bookmarkEnd w:id="1115"/>
      <w:bookmarkEnd w:id="1116"/>
      <w:bookmarkEnd w:id="1117"/>
    </w:p>
    <w:p w14:paraId="7C6B4331" w14:textId="703A988D" w:rsidR="00B8739E" w:rsidRPr="00475770" w:rsidRDefault="00CE5F8A" w:rsidP="00D377F5">
      <w:pPr>
        <w:pStyle w:val="NOTE0"/>
      </w:pPr>
      <w:r w:rsidRPr="00475770">
        <w:rPr>
          <w:rFonts w:hint="eastAsia"/>
          <w:noProof/>
        </w:rPr>
        <w:drawing>
          <wp:anchor distT="0" distB="0" distL="114300" distR="114300" simplePos="0" relativeHeight="252122112" behindDoc="0" locked="0" layoutInCell="1" allowOverlap="1" wp14:anchorId="54E4A309" wp14:editId="42A8D060">
            <wp:simplePos x="0" y="0"/>
            <wp:positionH relativeFrom="margin">
              <wp:align>left</wp:align>
            </wp:positionH>
            <wp:positionV relativeFrom="paragraph">
              <wp:posOffset>20425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475770">
        <w:rPr>
          <w:rFonts w:hint="eastAsia"/>
        </w:rPr>
        <w:t>N</w:t>
      </w:r>
      <w:r w:rsidR="00B8739E" w:rsidRPr="00475770">
        <w:t>OTE</w:t>
      </w:r>
    </w:p>
    <w:p w14:paraId="39FDB3B9" w14:textId="23CF9663" w:rsidR="00B8739E" w:rsidRPr="00475770" w:rsidRDefault="00B8739E" w:rsidP="00D377F5">
      <w:pPr>
        <w:pStyle w:val="NOTE"/>
        <w:rPr>
          <w:snapToGrid w:val="0"/>
        </w:rPr>
      </w:pPr>
      <w:r w:rsidRPr="00475770">
        <w:rPr>
          <w:snapToGrid w:val="0"/>
        </w:rPr>
        <w:t>The OCPP parameter setting should be performed by an installation engineer.</w:t>
      </w:r>
    </w:p>
    <w:p w14:paraId="124007A3" w14:textId="47AD6639" w:rsidR="006A601C" w:rsidRPr="00475770" w:rsidRDefault="006A601C" w:rsidP="007E10DC">
      <w:pPr>
        <w:pStyle w:val="a1"/>
      </w:pPr>
      <w:r w:rsidRPr="00475770">
        <w:t>To set the OCPP parameters</w:t>
      </w:r>
    </w:p>
    <w:p w14:paraId="556F34EF" w14:textId="6CE9C43D" w:rsidR="00B8739E" w:rsidRPr="00475770" w:rsidRDefault="00B8739E" w:rsidP="00195C05">
      <w:pPr>
        <w:pStyle w:val="a0"/>
        <w:numPr>
          <w:ilvl w:val="0"/>
          <w:numId w:val="21"/>
        </w:numPr>
      </w:pPr>
      <w:r w:rsidRPr="00475770">
        <w:t>Tap the upper-left corn</w:t>
      </w:r>
      <w:r w:rsidR="009D1D53" w:rsidRPr="00475770">
        <w:t>er</w:t>
      </w:r>
      <w:r w:rsidRPr="00475770">
        <w:t xml:space="preserve"> of the screen.</w:t>
      </w:r>
    </w:p>
    <w:p w14:paraId="7B60D1AE" w14:textId="1D599FAE" w:rsidR="00C06B0F" w:rsidRPr="00475770" w:rsidRDefault="00C06B0F" w:rsidP="00195C05">
      <w:pPr>
        <w:pStyle w:val="a0"/>
        <w:numPr>
          <w:ilvl w:val="0"/>
          <w:numId w:val="21"/>
        </w:numPr>
      </w:pPr>
      <w:r w:rsidRPr="00475770">
        <w:t xml:space="preserve">Tap </w:t>
      </w:r>
      <w:r w:rsidRPr="00195C05">
        <w:rPr>
          <w:b/>
        </w:rPr>
        <w:t>Device Maintenance</w:t>
      </w:r>
      <w:r w:rsidRPr="00475770">
        <w:t xml:space="preserve">. Enter the default password </w:t>
      </w:r>
      <w:r w:rsidRPr="00475770">
        <w:rPr>
          <w:rFonts w:hint="eastAsia"/>
        </w:rPr>
        <w:t>(</w:t>
      </w:r>
      <w:r w:rsidRPr="00475770">
        <w:t xml:space="preserve">contact </w:t>
      </w:r>
      <w:proofErr w:type="spellStart"/>
      <w:r w:rsidRPr="00475770">
        <w:t>Autel</w:t>
      </w:r>
      <w:proofErr w:type="spellEnd"/>
      <w:r w:rsidRPr="00475770">
        <w:t xml:space="preserve"> customer service to obtain the password).</w:t>
      </w:r>
    </w:p>
    <w:p w14:paraId="6C1379F6" w14:textId="079DD6F2" w:rsidR="006A601C" w:rsidRPr="00475770" w:rsidRDefault="00C06B0F" w:rsidP="00195C05">
      <w:pPr>
        <w:pStyle w:val="a0"/>
        <w:numPr>
          <w:ilvl w:val="0"/>
          <w:numId w:val="21"/>
        </w:numPr>
      </w:pPr>
      <w:r w:rsidRPr="00475770">
        <w:t xml:space="preserve">Tap </w:t>
      </w:r>
      <w:r w:rsidRPr="00195C05">
        <w:rPr>
          <w:b/>
        </w:rPr>
        <w:t>Set Parameters</w:t>
      </w:r>
      <w:r w:rsidRPr="00475770">
        <w:t>. Wait for the system to load the data. This can take a few seconds.</w:t>
      </w:r>
    </w:p>
    <w:p w14:paraId="423AC6E2" w14:textId="3D4BD04C" w:rsidR="006A601C" w:rsidRPr="00475770" w:rsidRDefault="00B8739E" w:rsidP="00195C05">
      <w:pPr>
        <w:pStyle w:val="a0"/>
        <w:numPr>
          <w:ilvl w:val="0"/>
          <w:numId w:val="21"/>
        </w:numPr>
      </w:pPr>
      <w:r w:rsidRPr="00475770">
        <w:t>(Optional) On the screen, tap the column of desired parameter values to modify</w:t>
      </w:r>
      <w:r w:rsidR="006A601C" w:rsidRPr="00475770">
        <w:t xml:space="preserve"> the data for these subjects:</w:t>
      </w:r>
    </w:p>
    <w:p w14:paraId="2283EF0F" w14:textId="5354BE10" w:rsidR="00B8739E" w:rsidRPr="00475770" w:rsidRDefault="00B8739E" w:rsidP="00195C05">
      <w:pPr>
        <w:pStyle w:val="ItemListinSeq"/>
        <w:spacing w:before="48" w:after="48"/>
      </w:pPr>
      <w:r w:rsidRPr="00475770">
        <w:rPr>
          <w:rFonts w:hint="eastAsia"/>
          <w:b/>
        </w:rPr>
        <w:t>R</w:t>
      </w:r>
      <w:r w:rsidRPr="00475770">
        <w:rPr>
          <w:b/>
        </w:rPr>
        <w:t>unning environment</w:t>
      </w:r>
      <w:r w:rsidRPr="00475770">
        <w:t>: current running environment</w:t>
      </w:r>
    </w:p>
    <w:p w14:paraId="63EC90F5" w14:textId="70E189BB" w:rsidR="006A601C" w:rsidRPr="00475770" w:rsidRDefault="006A601C" w:rsidP="00195C05">
      <w:pPr>
        <w:pStyle w:val="ItemListinSeq"/>
        <w:spacing w:before="48" w:after="48"/>
      </w:pPr>
      <w:r w:rsidRPr="00475770">
        <w:rPr>
          <w:b/>
        </w:rPr>
        <w:t xml:space="preserve">OCPP </w:t>
      </w:r>
      <w:r w:rsidR="004B7EF9" w:rsidRPr="00475770">
        <w:rPr>
          <w:b/>
        </w:rPr>
        <w:t>IP</w:t>
      </w:r>
      <w:r w:rsidR="004B7EF9" w:rsidRPr="00475770">
        <w:t>:</w:t>
      </w:r>
      <w:r w:rsidR="00B8739E" w:rsidRPr="00475770">
        <w:t xml:space="preserve"> IP address of the OCPP</w:t>
      </w:r>
    </w:p>
    <w:p w14:paraId="05820470" w14:textId="6BF855A9" w:rsidR="006A601C" w:rsidRPr="00475770" w:rsidRDefault="006A601C" w:rsidP="00195C05">
      <w:pPr>
        <w:pStyle w:val="ItemListinSeq"/>
        <w:spacing w:before="48" w:after="48"/>
      </w:pPr>
      <w:r w:rsidRPr="00475770">
        <w:rPr>
          <w:b/>
        </w:rPr>
        <w:t>OCPP URL</w:t>
      </w:r>
      <w:r w:rsidR="004B7EF9" w:rsidRPr="00475770">
        <w:t>:</w:t>
      </w:r>
      <w:r w:rsidR="00B8739E" w:rsidRPr="00475770">
        <w:t xml:space="preserve"> URL of the OCPP</w:t>
      </w:r>
    </w:p>
    <w:p w14:paraId="67F0F2B5" w14:textId="73ECDCEC" w:rsidR="006A601C" w:rsidRPr="00475770" w:rsidRDefault="006A601C" w:rsidP="00195C05">
      <w:pPr>
        <w:pStyle w:val="ItemListinSeq"/>
        <w:spacing w:before="48" w:after="48"/>
      </w:pPr>
      <w:r w:rsidRPr="00475770">
        <w:rPr>
          <w:b/>
        </w:rPr>
        <w:t xml:space="preserve">OCPP </w:t>
      </w:r>
      <w:r w:rsidR="004B7EF9" w:rsidRPr="00475770">
        <w:rPr>
          <w:b/>
        </w:rPr>
        <w:t>PORT</w:t>
      </w:r>
      <w:r w:rsidR="00B8739E" w:rsidRPr="00475770">
        <w:t>: port number of the OCPP</w:t>
      </w:r>
    </w:p>
    <w:p w14:paraId="626248FE" w14:textId="48A78764" w:rsidR="00B8739E" w:rsidRPr="00475770" w:rsidRDefault="00B8739E" w:rsidP="00195C05">
      <w:pPr>
        <w:pStyle w:val="ItemListinSeq"/>
        <w:spacing w:before="48" w:after="48"/>
      </w:pPr>
      <w:r w:rsidRPr="00475770">
        <w:rPr>
          <w:b/>
        </w:rPr>
        <w:t>MGR IP</w:t>
      </w:r>
      <w:r w:rsidRPr="00475770">
        <w:t>: IP address of the management platform</w:t>
      </w:r>
    </w:p>
    <w:p w14:paraId="3EB2492D" w14:textId="1AE4F07E" w:rsidR="00B8739E" w:rsidRPr="00475770" w:rsidRDefault="00B8739E" w:rsidP="00195C05">
      <w:pPr>
        <w:pStyle w:val="ItemListinSeq"/>
        <w:spacing w:before="48" w:after="48"/>
      </w:pPr>
      <w:r w:rsidRPr="00475770">
        <w:rPr>
          <w:b/>
        </w:rPr>
        <w:t>MGR URL</w:t>
      </w:r>
      <w:r w:rsidRPr="00475770">
        <w:t>: URL of the management platform</w:t>
      </w:r>
    </w:p>
    <w:p w14:paraId="08B02FBA" w14:textId="248FC22B" w:rsidR="00922243" w:rsidRPr="00AF79CA" w:rsidRDefault="00B8739E" w:rsidP="00AF79CA">
      <w:pPr>
        <w:pStyle w:val="ItemListinSeq"/>
        <w:spacing w:before="48" w:after="48"/>
      </w:pPr>
      <w:r w:rsidRPr="00475770">
        <w:rPr>
          <w:b/>
        </w:rPr>
        <w:t>MGR PORT</w:t>
      </w:r>
      <w:r w:rsidRPr="00475770">
        <w:t>: port number of the operational management platform</w:t>
      </w:r>
    </w:p>
    <w:p w14:paraId="1BB80D6C" w14:textId="4B0907AF" w:rsidR="00B8739E" w:rsidRPr="00475770" w:rsidRDefault="00CE5F8A" w:rsidP="00D377F5">
      <w:pPr>
        <w:pStyle w:val="NOTE0"/>
      </w:pPr>
      <w:r w:rsidRPr="00475770">
        <w:rPr>
          <w:rFonts w:hint="eastAsia"/>
          <w:noProof/>
        </w:rPr>
        <w:drawing>
          <wp:anchor distT="0" distB="0" distL="114300" distR="114300" simplePos="0" relativeHeight="252124160" behindDoc="0" locked="0" layoutInCell="1" allowOverlap="1" wp14:anchorId="1CA5E207" wp14:editId="2E425EDA">
            <wp:simplePos x="0" y="0"/>
            <wp:positionH relativeFrom="margin">
              <wp:align>left</wp:align>
            </wp:positionH>
            <wp:positionV relativeFrom="paragraph">
              <wp:posOffset>26035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475770">
        <w:rPr>
          <w:rFonts w:hint="eastAsia"/>
        </w:rPr>
        <w:t>N</w:t>
      </w:r>
      <w:r w:rsidR="00B8739E" w:rsidRPr="00475770">
        <w:t>OTE</w:t>
      </w:r>
    </w:p>
    <w:p w14:paraId="7A003021" w14:textId="77777777" w:rsidR="006A601C" w:rsidRPr="00475770" w:rsidRDefault="006A601C" w:rsidP="00D377F5">
      <w:pPr>
        <w:pStyle w:val="NOTE"/>
        <w:rPr>
          <w:snapToGrid w:val="0"/>
        </w:rPr>
      </w:pPr>
      <w:r w:rsidRPr="00475770">
        <w:rPr>
          <w:snapToGrid w:val="0"/>
        </w:rPr>
        <w:t>Make sure that you type the URL or ID correctly and without spaces.</w:t>
      </w:r>
    </w:p>
    <w:p w14:paraId="0BEFC687" w14:textId="6E2F6715" w:rsidR="006A601C" w:rsidRPr="00475770" w:rsidRDefault="00B8739E" w:rsidP="00195C05">
      <w:pPr>
        <w:pStyle w:val="a0"/>
        <w:numPr>
          <w:ilvl w:val="0"/>
          <w:numId w:val="21"/>
        </w:numPr>
      </w:pPr>
      <w:r w:rsidRPr="00475770">
        <w:t>Tap</w:t>
      </w:r>
      <w:r w:rsidR="006A601C" w:rsidRPr="00475770">
        <w:t xml:space="preserve"> </w:t>
      </w:r>
      <w:r w:rsidR="006A601C" w:rsidRPr="00195C05">
        <w:rPr>
          <w:b/>
        </w:rPr>
        <w:t>Save</w:t>
      </w:r>
      <w:r w:rsidR="006A601C" w:rsidRPr="00475770">
        <w:t xml:space="preserve"> to save your changes.</w:t>
      </w:r>
    </w:p>
    <w:p w14:paraId="5A41DEA2" w14:textId="566FB55F" w:rsidR="0019484D" w:rsidRPr="00475770" w:rsidRDefault="0019484D" w:rsidP="00777848">
      <w:pPr>
        <w:pStyle w:val="10"/>
      </w:pPr>
      <w:bookmarkStart w:id="1118" w:name="6.8.4_Install_new_software"/>
      <w:bookmarkStart w:id="1119" w:name="_bookmark125"/>
      <w:bookmarkStart w:id="1120" w:name="6.8.5_Close_the_local_service_portal"/>
      <w:bookmarkStart w:id="1121" w:name="_bookmark126"/>
      <w:bookmarkStart w:id="1122" w:name="6.8_Local_service_portal_operations"/>
      <w:bookmarkStart w:id="1123" w:name="_bookmark121"/>
      <w:bookmarkStart w:id="1124" w:name="_Toc101704258"/>
      <w:bookmarkStart w:id="1125" w:name="_Toc106900452"/>
      <w:bookmarkStart w:id="1126" w:name="_Toc106983324"/>
      <w:bookmarkStart w:id="1127" w:name="_Toc131778990"/>
      <w:bookmarkEnd w:id="1118"/>
      <w:bookmarkEnd w:id="1119"/>
      <w:bookmarkEnd w:id="1120"/>
      <w:bookmarkEnd w:id="1121"/>
      <w:bookmarkEnd w:id="1122"/>
      <w:bookmarkEnd w:id="1123"/>
      <w:r w:rsidRPr="00475770">
        <w:lastRenderedPageBreak/>
        <w:t>Maintenance</w:t>
      </w:r>
      <w:bookmarkEnd w:id="1124"/>
      <w:bookmarkEnd w:id="1125"/>
      <w:bookmarkEnd w:id="1126"/>
      <w:bookmarkEnd w:id="1127"/>
    </w:p>
    <w:p w14:paraId="2C06E378" w14:textId="637B5A03" w:rsidR="0019484D" w:rsidRPr="00475770" w:rsidRDefault="0019484D" w:rsidP="0019484D">
      <w:pPr>
        <w:pStyle w:val="2"/>
        <w:spacing w:before="240" w:afterLines="50"/>
      </w:pPr>
      <w:bookmarkStart w:id="1128" w:name="_Toc101704259"/>
      <w:bookmarkStart w:id="1129" w:name="_Ref101944331"/>
      <w:bookmarkStart w:id="1130" w:name="_Toc106900453"/>
      <w:bookmarkStart w:id="1131" w:name="_Toc106983325"/>
      <w:bookmarkStart w:id="1132" w:name="_Toc131778991"/>
      <w:r w:rsidRPr="00475770">
        <w:t>Routine Maintenance</w:t>
      </w:r>
      <w:bookmarkEnd w:id="1128"/>
      <w:bookmarkEnd w:id="1129"/>
      <w:bookmarkEnd w:id="1130"/>
      <w:bookmarkEnd w:id="1131"/>
      <w:bookmarkEnd w:id="1132"/>
    </w:p>
    <w:p w14:paraId="1F512B51" w14:textId="01DA1C40" w:rsidR="0019484D" w:rsidRPr="00475770" w:rsidRDefault="0019484D" w:rsidP="00195C05">
      <w:pPr>
        <w:pStyle w:val="EN"/>
      </w:pPr>
      <w:r w:rsidRPr="00475770">
        <w:t xml:space="preserve">Routine maintenance can keep the </w:t>
      </w:r>
      <w:r w:rsidR="006124BD" w:rsidRPr="00475770">
        <w:t>MaxiCharger</w:t>
      </w:r>
      <w:r w:rsidR="00A603A7" w:rsidRPr="00475770">
        <w:t xml:space="preserve"> in</w:t>
      </w:r>
      <w:r w:rsidRPr="00475770">
        <w:t xml:space="preserve"> safe and stable state.</w:t>
      </w:r>
    </w:p>
    <w:p w14:paraId="07F78929" w14:textId="71683DD3" w:rsidR="0019484D" w:rsidRPr="00475770" w:rsidRDefault="009D1D53" w:rsidP="00195C05">
      <w:pPr>
        <w:pStyle w:val="ItemList"/>
        <w:spacing w:before="48" w:after="48"/>
      </w:pPr>
      <w:r w:rsidRPr="00475770">
        <w:t>Clean the cabinet every quarter:</w:t>
      </w:r>
      <w:r w:rsidR="0019484D" w:rsidRPr="00475770">
        <w:t xml:space="preserve"> tighten the screws and bolts of key parts, and check whether the wire connection of the </w:t>
      </w:r>
      <w:proofErr w:type="spellStart"/>
      <w:r w:rsidR="006124BD" w:rsidRPr="00475770">
        <w:t>MaxiCharger</w:t>
      </w:r>
      <w:r w:rsidR="0019484D" w:rsidRPr="00475770">
        <w:t>’s</w:t>
      </w:r>
      <w:proofErr w:type="spellEnd"/>
      <w:r w:rsidR="0019484D" w:rsidRPr="00475770">
        <w:t xml:space="preserve"> connector is burned out. If any abnormality is found, replace the parts </w:t>
      </w:r>
      <w:r w:rsidRPr="00475770">
        <w:t>promptly</w:t>
      </w:r>
      <w:r w:rsidR="0019484D" w:rsidRPr="00475770">
        <w:t>.</w:t>
      </w:r>
    </w:p>
    <w:p w14:paraId="3E55AF5A" w14:textId="77777777" w:rsidR="0019484D" w:rsidRPr="00475770" w:rsidRDefault="0019484D" w:rsidP="00195C05">
      <w:pPr>
        <w:pStyle w:val="ItemList"/>
        <w:spacing w:before="48" w:after="48"/>
      </w:pPr>
      <w:r w:rsidRPr="00475770">
        <w:t>Clean the air filter and dust filter at least twice a year.</w:t>
      </w:r>
    </w:p>
    <w:p w14:paraId="7834F824" w14:textId="6DF7F2E8" w:rsidR="0019484D" w:rsidRPr="00475770" w:rsidRDefault="0019484D" w:rsidP="00195C05">
      <w:pPr>
        <w:pStyle w:val="ItemList"/>
        <w:spacing w:before="48" w:after="48"/>
      </w:pPr>
      <w:r w:rsidRPr="00475770">
        <w:t>Test the residual current device once a year.</w:t>
      </w:r>
    </w:p>
    <w:p w14:paraId="2320853A" w14:textId="5C2E97C7" w:rsidR="0019484D" w:rsidRPr="00475770" w:rsidRDefault="00CE5F8A" w:rsidP="00D377F5">
      <w:pPr>
        <w:pStyle w:val="NOTE0"/>
        <w:rPr>
          <w:lang w:eastAsia="en-US"/>
        </w:rPr>
      </w:pPr>
      <w:r w:rsidRPr="00475770">
        <w:rPr>
          <w:noProof/>
        </w:rPr>
        <w:drawing>
          <wp:anchor distT="0" distB="0" distL="114300" distR="114300" simplePos="0" relativeHeight="251910144" behindDoc="0" locked="0" layoutInCell="1" allowOverlap="1" wp14:anchorId="20E8EA2C" wp14:editId="4DF4A8CF">
            <wp:simplePos x="0" y="0"/>
            <wp:positionH relativeFrom="leftMargin">
              <wp:posOffset>360045</wp:posOffset>
            </wp:positionH>
            <wp:positionV relativeFrom="paragraph">
              <wp:posOffset>24130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475770">
        <w:rPr>
          <w:lang w:eastAsia="en-US"/>
        </w:rPr>
        <w:t>WARNING</w:t>
      </w:r>
    </w:p>
    <w:p w14:paraId="56F34433" w14:textId="08EA97A6" w:rsidR="00FA6CA5" w:rsidRPr="00475770" w:rsidRDefault="00FA6CA5" w:rsidP="00CE5F8A">
      <w:pPr>
        <w:pStyle w:val="NOTE"/>
        <w:numPr>
          <w:ilvl w:val="0"/>
          <w:numId w:val="54"/>
        </w:numPr>
        <w:ind w:left="704"/>
        <w:rPr>
          <w:lang w:eastAsia="en-US"/>
        </w:rPr>
      </w:pPr>
      <w:r w:rsidRPr="00475770">
        <w:rPr>
          <w:snapToGrid w:val="0"/>
        </w:rPr>
        <w:t>D</w:t>
      </w:r>
      <w:r w:rsidRPr="00475770">
        <w:rPr>
          <w:rFonts w:hint="eastAsia"/>
          <w:snapToGrid w:val="0"/>
        </w:rPr>
        <w:t>isconnect</w:t>
      </w:r>
      <w:r w:rsidRPr="00475770">
        <w:rPr>
          <w:snapToGrid w:val="0"/>
        </w:rPr>
        <w:t xml:space="preserve"> the power supply to the MaxiCharger </w:t>
      </w:r>
      <w:r w:rsidRPr="00475770">
        <w:t xml:space="preserve">during the </w:t>
      </w:r>
      <w:r w:rsidR="00777848" w:rsidRPr="00475770">
        <w:t>entire</w:t>
      </w:r>
      <w:r w:rsidRPr="00475770">
        <w:t xml:space="preserve"> maintenance procedure.</w:t>
      </w:r>
    </w:p>
    <w:p w14:paraId="31A3B732" w14:textId="52ACA6AC" w:rsidR="0019484D" w:rsidRPr="00475770" w:rsidRDefault="0019484D" w:rsidP="00CE5F8A">
      <w:pPr>
        <w:pStyle w:val="NOTE"/>
        <w:numPr>
          <w:ilvl w:val="0"/>
          <w:numId w:val="54"/>
        </w:numPr>
        <w:ind w:left="704"/>
        <w:rPr>
          <w:lang w:eastAsia="en-US"/>
        </w:rPr>
      </w:pPr>
      <w:r w:rsidRPr="00475770">
        <w:rPr>
          <w:lang w:eastAsia="en-US"/>
        </w:rPr>
        <w:t>Make sure that unauthorized personnel are kept at a safe distance during maintenance.</w:t>
      </w:r>
    </w:p>
    <w:p w14:paraId="70B7CAAF" w14:textId="0F1924FD" w:rsidR="0019484D" w:rsidRPr="00475770" w:rsidRDefault="009D1D53" w:rsidP="00CE5F8A">
      <w:pPr>
        <w:pStyle w:val="NOTE"/>
        <w:numPr>
          <w:ilvl w:val="0"/>
          <w:numId w:val="54"/>
        </w:numPr>
        <w:ind w:left="704"/>
        <w:rPr>
          <w:lang w:eastAsia="en-US"/>
        </w:rPr>
      </w:pPr>
      <w:r w:rsidRPr="00475770">
        <w:t>Wear proper</w:t>
      </w:r>
      <w:r w:rsidR="0019484D" w:rsidRPr="00475770">
        <w:t xml:space="preserve"> personal protective equipment</w:t>
      </w:r>
      <w:r w:rsidRPr="00475770">
        <w:t>,</w:t>
      </w:r>
      <w:r w:rsidR="0019484D" w:rsidRPr="00475770">
        <w:t xml:space="preserve"> such as protective clothing, safety gloves, safety shoes, and safety glasses</w:t>
      </w:r>
      <w:r w:rsidR="0019484D" w:rsidRPr="00475770">
        <w:rPr>
          <w:lang w:eastAsia="en-US"/>
        </w:rPr>
        <w:t>.</w:t>
      </w:r>
    </w:p>
    <w:p w14:paraId="21AFC8B6" w14:textId="4BCFD9B5" w:rsidR="00206197" w:rsidRPr="00475770" w:rsidRDefault="0019484D" w:rsidP="00CE5F8A">
      <w:pPr>
        <w:pStyle w:val="NOTE"/>
        <w:numPr>
          <w:ilvl w:val="0"/>
          <w:numId w:val="54"/>
        </w:numPr>
        <w:ind w:left="704"/>
        <w:rPr>
          <w:lang w:eastAsia="en-US"/>
        </w:rPr>
      </w:pPr>
      <w:r w:rsidRPr="00475770">
        <w:rPr>
          <w:lang w:eastAsia="en-US"/>
        </w:rPr>
        <w:t>If</w:t>
      </w:r>
      <w:r w:rsidR="009D1D53" w:rsidRPr="00475770">
        <w:rPr>
          <w:lang w:eastAsia="en-US"/>
        </w:rPr>
        <w:t xml:space="preserve"> you</w:t>
      </w:r>
      <w:r w:rsidRPr="00475770">
        <w:rPr>
          <w:lang w:eastAsia="en-US"/>
        </w:rPr>
        <w:t xml:space="preserve"> </w:t>
      </w:r>
      <w:r w:rsidRPr="00475770">
        <w:rPr>
          <w:rFonts w:hint="eastAsia"/>
        </w:rPr>
        <w:t>r</w:t>
      </w:r>
      <w:r w:rsidRPr="00475770">
        <w:rPr>
          <w:lang w:eastAsia="en-US"/>
        </w:rPr>
        <w:t>emove the safety devices</w:t>
      </w:r>
      <w:r w:rsidR="009D1D53" w:rsidRPr="00475770">
        <w:rPr>
          <w:lang w:eastAsia="en-US"/>
        </w:rPr>
        <w:t xml:space="preserve"> for maintenance</w:t>
      </w:r>
      <w:r w:rsidRPr="00475770">
        <w:rPr>
          <w:lang w:eastAsia="en-US"/>
        </w:rPr>
        <w:t>, reinstal</w:t>
      </w:r>
      <w:r w:rsidR="009D1D53" w:rsidRPr="00475770">
        <w:rPr>
          <w:lang w:eastAsia="en-US"/>
        </w:rPr>
        <w:t>l them after completing the work.</w:t>
      </w:r>
      <w:bookmarkStart w:id="1133" w:name="_Toc101704260"/>
    </w:p>
    <w:p w14:paraId="5313CAFA" w14:textId="77777777" w:rsidR="006657F5" w:rsidRPr="00475770" w:rsidRDefault="006657F5" w:rsidP="006657F5">
      <w:pPr>
        <w:pStyle w:val="3"/>
        <w:spacing w:before="240" w:afterLines="50"/>
      </w:pPr>
      <w:bookmarkStart w:id="1134" w:name="_Toc101704261"/>
      <w:bookmarkStart w:id="1135" w:name="_Toc106900454"/>
      <w:bookmarkStart w:id="1136" w:name="_Toc106983326"/>
      <w:bookmarkStart w:id="1137" w:name="_Toc131778992"/>
      <w:r w:rsidRPr="00475770">
        <w:t xml:space="preserve">Residual Current Device </w:t>
      </w:r>
      <w:bookmarkEnd w:id="1134"/>
      <w:r w:rsidRPr="00475770">
        <w:t>Maintenance</w:t>
      </w:r>
      <w:bookmarkEnd w:id="1135"/>
      <w:bookmarkEnd w:id="1136"/>
      <w:bookmarkEnd w:id="1137"/>
    </w:p>
    <w:p w14:paraId="395EC40B" w14:textId="77777777" w:rsidR="006657F5" w:rsidRPr="00475770" w:rsidRDefault="006657F5" w:rsidP="00195C05">
      <w:pPr>
        <w:pStyle w:val="EN"/>
      </w:pPr>
      <w:r w:rsidRPr="00475770">
        <w:t>The internal residual current device (RCD) and residual current breaker with overload</w:t>
      </w:r>
      <w:r w:rsidRPr="00475770">
        <w:rPr>
          <w:rFonts w:hint="eastAsia"/>
        </w:rPr>
        <w:t xml:space="preserve"> </w:t>
      </w:r>
      <w:r w:rsidRPr="00475770">
        <w:t>(RCBO) should be tested annually for correct functioning. Before testing, disconnect the MaxiCharger with the EV and stop any charging processes.</w:t>
      </w:r>
    </w:p>
    <w:p w14:paraId="0393B111" w14:textId="77777777" w:rsidR="006657F5" w:rsidRPr="00475770" w:rsidRDefault="006657F5" w:rsidP="007E10DC">
      <w:pPr>
        <w:pStyle w:val="a1"/>
      </w:pPr>
      <w:r w:rsidRPr="00475770">
        <w:t>T</w:t>
      </w:r>
      <w:r w:rsidRPr="00475770">
        <w:rPr>
          <w:rFonts w:hint="eastAsia"/>
        </w:rPr>
        <w:t>o</w:t>
      </w:r>
      <w:r w:rsidRPr="00475770">
        <w:t xml:space="preserve"> test the residual current device</w:t>
      </w:r>
    </w:p>
    <w:p w14:paraId="53FC8F33" w14:textId="77777777" w:rsidR="006657F5" w:rsidRPr="00475770" w:rsidRDefault="006657F5" w:rsidP="00195C05">
      <w:pPr>
        <w:pStyle w:val="a0"/>
        <w:numPr>
          <w:ilvl w:val="0"/>
          <w:numId w:val="14"/>
        </w:numPr>
      </w:pPr>
      <w:r w:rsidRPr="00475770">
        <w:t>Open the front door of the MaxiCharger. When the cabinet door is opened, the MaxiCharger should not be directly exposed to wind and rain.</w:t>
      </w:r>
    </w:p>
    <w:p w14:paraId="1B0E6FF2" w14:textId="77777777" w:rsidR="006657F5" w:rsidRPr="00475770" w:rsidRDefault="006657F5" w:rsidP="00195C05">
      <w:pPr>
        <w:pStyle w:val="a0"/>
      </w:pPr>
      <w:r w:rsidRPr="00475770">
        <w:t>The MaxiCharger must be in Standby mode. Tapping the touchscreen will wake up the MaxiCharger.</w:t>
      </w:r>
    </w:p>
    <w:p w14:paraId="13E95748" w14:textId="77777777" w:rsidR="006657F5" w:rsidRPr="00475770" w:rsidRDefault="006657F5" w:rsidP="00195C05">
      <w:pPr>
        <w:pStyle w:val="a0"/>
      </w:pPr>
      <w:r w:rsidRPr="00475770">
        <w:t xml:space="preserve">Locate the RCD (under the MCCB), and press the </w:t>
      </w:r>
      <w:r w:rsidRPr="00475770">
        <w:rPr>
          <w:b/>
        </w:rPr>
        <w:t>Test</w:t>
      </w:r>
      <w:r w:rsidRPr="00475770">
        <w:t xml:space="preserve"> button of the MaxiCharger to start the test.</w:t>
      </w:r>
    </w:p>
    <w:p w14:paraId="79C619C1" w14:textId="77777777" w:rsidR="006657F5" w:rsidRPr="00475770" w:rsidRDefault="006657F5" w:rsidP="00195C05">
      <w:pPr>
        <w:pStyle w:val="ItemListinSeq"/>
        <w:spacing w:before="48" w:after="48"/>
      </w:pPr>
      <w:r w:rsidRPr="00475770">
        <w:t xml:space="preserve">Pass: The MaxiCharger stops operation when the MCCB is set to the middle position. The MaxiCharger starts operation again when the MCCB is set to the </w:t>
      </w:r>
      <w:r w:rsidRPr="00475770">
        <w:rPr>
          <w:b/>
        </w:rPr>
        <w:t>OFF</w:t>
      </w:r>
      <w:r w:rsidRPr="00475770">
        <w:t xml:space="preserve"> then </w:t>
      </w:r>
      <w:r w:rsidRPr="00475770">
        <w:rPr>
          <w:b/>
        </w:rPr>
        <w:t>ON</w:t>
      </w:r>
      <w:r w:rsidRPr="00475770">
        <w:t xml:space="preserve"> position.</w:t>
      </w:r>
    </w:p>
    <w:p w14:paraId="3FD6EE95" w14:textId="77777777" w:rsidR="006657F5" w:rsidRPr="00475770" w:rsidRDefault="006657F5" w:rsidP="00195C05">
      <w:pPr>
        <w:pStyle w:val="ItemListinSeq"/>
        <w:spacing w:before="48" w:after="48"/>
      </w:pPr>
      <w:r w:rsidRPr="00475770">
        <w:t xml:space="preserve">Fail: There is no response when pressing the </w:t>
      </w:r>
      <w:r w:rsidRPr="00475770">
        <w:rPr>
          <w:b/>
        </w:rPr>
        <w:t>Test</w:t>
      </w:r>
      <w:r w:rsidRPr="00475770">
        <w:t xml:space="preserve"> button. Please disconnect the AC power of the MaxiCharger and close the cabinet door, </w:t>
      </w:r>
      <w:r w:rsidRPr="00475770">
        <w:lastRenderedPageBreak/>
        <w:t xml:space="preserve">then contact </w:t>
      </w:r>
      <w:proofErr w:type="spellStart"/>
      <w:r w:rsidRPr="00475770">
        <w:t>Autel</w:t>
      </w:r>
      <w:proofErr w:type="spellEnd"/>
      <w:r w:rsidRPr="00475770">
        <w:t xml:space="preserve"> technical support or your local dealer. Do not use the MaxiCharger until the repair is complete.</w:t>
      </w:r>
    </w:p>
    <w:p w14:paraId="338BB281" w14:textId="77777777" w:rsidR="006657F5" w:rsidRPr="00475770" w:rsidRDefault="006657F5" w:rsidP="00195C05">
      <w:pPr>
        <w:pStyle w:val="a0"/>
      </w:pPr>
      <w:r w:rsidRPr="00475770">
        <w:t xml:space="preserve">Locate the RCCB, and press the </w:t>
      </w:r>
      <w:r w:rsidRPr="00475770">
        <w:rPr>
          <w:b/>
        </w:rPr>
        <w:t>Test</w:t>
      </w:r>
      <w:r w:rsidRPr="00475770">
        <w:t xml:space="preserve"> button of the device to start test.</w:t>
      </w:r>
    </w:p>
    <w:p w14:paraId="114BD9AE" w14:textId="77777777" w:rsidR="006657F5" w:rsidRPr="00475770" w:rsidRDefault="006657F5" w:rsidP="00195C05">
      <w:pPr>
        <w:pStyle w:val="ItemListinSeq"/>
        <w:spacing w:before="48" w:after="48"/>
      </w:pPr>
      <w:r w:rsidRPr="00475770">
        <w:t xml:space="preserve">Pass: The auxiliary power supply stops working when the RCCB is set to the </w:t>
      </w:r>
      <w:r w:rsidRPr="00475770">
        <w:rPr>
          <w:b/>
        </w:rPr>
        <w:t>OFF</w:t>
      </w:r>
      <w:r w:rsidRPr="00475770">
        <w:t xml:space="preserve"> position. The auxiliary power supply starts working again when the RCCB is set to the </w:t>
      </w:r>
      <w:r w:rsidRPr="00475770">
        <w:rPr>
          <w:b/>
        </w:rPr>
        <w:t>ON</w:t>
      </w:r>
      <w:r w:rsidRPr="00475770">
        <w:t xml:space="preserve"> position.</w:t>
      </w:r>
    </w:p>
    <w:p w14:paraId="25EAA162" w14:textId="77777777" w:rsidR="006657F5" w:rsidRPr="00475770" w:rsidRDefault="006657F5" w:rsidP="00195C05">
      <w:pPr>
        <w:pStyle w:val="ItemListinSeq"/>
        <w:spacing w:before="48" w:after="48"/>
      </w:pPr>
      <w:r w:rsidRPr="00475770">
        <w:t xml:space="preserve">Fail: There is no response when pressing the </w:t>
      </w:r>
      <w:r w:rsidRPr="00475770">
        <w:rPr>
          <w:b/>
        </w:rPr>
        <w:t>Test</w:t>
      </w:r>
      <w:r w:rsidRPr="00475770">
        <w:t xml:space="preserve"> button. Please disconnect the AC power of the MaxiCharger and close the cabinet door, then contact </w:t>
      </w:r>
      <w:proofErr w:type="spellStart"/>
      <w:r w:rsidRPr="00475770">
        <w:t>Autel</w:t>
      </w:r>
      <w:proofErr w:type="spellEnd"/>
      <w:r w:rsidRPr="00475770">
        <w:t xml:space="preserve"> technical support or your local dealer. Do not use the MaxiCharger until the repair is complete.</w:t>
      </w:r>
    </w:p>
    <w:p w14:paraId="353DF6C8" w14:textId="77777777" w:rsidR="006657F5" w:rsidRPr="00475770" w:rsidRDefault="006657F5" w:rsidP="00195C05">
      <w:pPr>
        <w:pStyle w:val="a0"/>
      </w:pPr>
      <w:r w:rsidRPr="00475770">
        <w:rPr>
          <w:rFonts w:eastAsiaTheme="minorEastAsia" w:hint="eastAsia"/>
        </w:rPr>
        <w:t>C</w:t>
      </w:r>
      <w:r w:rsidRPr="00475770">
        <w:rPr>
          <w:rFonts w:eastAsiaTheme="minorEastAsia"/>
        </w:rPr>
        <w:t xml:space="preserve">lose the </w:t>
      </w:r>
      <w:r w:rsidRPr="00475770">
        <w:t>front door of the MaxiCharger after the test is finished.</w:t>
      </w:r>
    </w:p>
    <w:p w14:paraId="253129C1" w14:textId="77777777" w:rsidR="006657F5" w:rsidRPr="00475770" w:rsidRDefault="006657F5" w:rsidP="00195C05">
      <w:pPr>
        <w:pStyle w:val="a0"/>
      </w:pPr>
      <w:r w:rsidRPr="00475770">
        <w:rPr>
          <w:rFonts w:hint="eastAsia"/>
        </w:rPr>
        <w:t>M</w:t>
      </w:r>
      <w:r w:rsidRPr="00475770">
        <w:t>ark the time when the test is needed to be repeated annually.</w:t>
      </w:r>
    </w:p>
    <w:p w14:paraId="2F280BDF" w14:textId="33987435" w:rsidR="0019484D" w:rsidRPr="00475770" w:rsidRDefault="0019484D" w:rsidP="0019484D">
      <w:pPr>
        <w:pStyle w:val="3"/>
        <w:spacing w:before="240" w:afterLines="50"/>
      </w:pPr>
      <w:bookmarkStart w:id="1138" w:name="visual"/>
      <w:bookmarkStart w:id="1139" w:name="_Toc106900455"/>
      <w:bookmarkStart w:id="1140" w:name="_Toc106983327"/>
      <w:bookmarkStart w:id="1141" w:name="_Toc131778993"/>
      <w:bookmarkEnd w:id="1138"/>
      <w:r w:rsidRPr="00475770">
        <w:t>Cleaning the Cabinet</w:t>
      </w:r>
      <w:bookmarkEnd w:id="1133"/>
      <w:bookmarkEnd w:id="1139"/>
      <w:bookmarkEnd w:id="1140"/>
      <w:bookmarkEnd w:id="1141"/>
    </w:p>
    <w:p w14:paraId="2E5C3BFC" w14:textId="79D17F0F" w:rsidR="0019484D" w:rsidRPr="00475770" w:rsidRDefault="0019484D" w:rsidP="00195C05">
      <w:pPr>
        <w:pStyle w:val="EN"/>
      </w:pPr>
      <w:r w:rsidRPr="00475770">
        <w:t>The cabi</w:t>
      </w:r>
      <w:r w:rsidRPr="00475770">
        <w:rPr>
          <w:rStyle w:val="ENChar"/>
        </w:rPr>
        <w:t>n</w:t>
      </w:r>
      <w:r w:rsidRPr="00475770">
        <w:t>et i</w:t>
      </w:r>
      <w:r w:rsidRPr="00475770">
        <w:rPr>
          <w:rStyle w:val="ENChar"/>
        </w:rPr>
        <w:t>s</w:t>
      </w:r>
      <w:r w:rsidRPr="00475770">
        <w:t xml:space="preserve"> powder</w:t>
      </w:r>
      <w:r w:rsidR="009D1D53" w:rsidRPr="00475770">
        <w:t>-</w:t>
      </w:r>
      <w:r w:rsidRPr="00475770">
        <w:t xml:space="preserve">coated. The coating must be kept in good condition. When the </w:t>
      </w:r>
      <w:r w:rsidR="006124BD" w:rsidRPr="00475770">
        <w:t>MaxiCharger</w:t>
      </w:r>
      <w:r w:rsidRPr="00475770">
        <w:t xml:space="preserve"> is in a corrosion sensitive environment, superficial rust may appear on welding points. Visible rust has no risk </w:t>
      </w:r>
      <w:r w:rsidR="009D1D53" w:rsidRPr="00475770">
        <w:t>to</w:t>
      </w:r>
      <w:r w:rsidRPr="00475770">
        <w:t xml:space="preserve"> the integrity of the cabinet. </w:t>
      </w:r>
    </w:p>
    <w:p w14:paraId="23760173" w14:textId="77777777" w:rsidR="0019484D" w:rsidRPr="00475770" w:rsidRDefault="0019484D" w:rsidP="007E10DC">
      <w:pPr>
        <w:pStyle w:val="a1"/>
      </w:pPr>
      <w:r w:rsidRPr="00475770">
        <w:t>To remove rust</w:t>
      </w:r>
    </w:p>
    <w:p w14:paraId="01225686" w14:textId="69C97845" w:rsidR="0019484D" w:rsidRPr="00475770" w:rsidRDefault="0019484D" w:rsidP="00195C05">
      <w:pPr>
        <w:pStyle w:val="a0"/>
        <w:numPr>
          <w:ilvl w:val="0"/>
          <w:numId w:val="13"/>
        </w:numPr>
      </w:pPr>
      <w:r w:rsidRPr="00475770">
        <w:t xml:space="preserve">Stop any charging processes and power off the </w:t>
      </w:r>
      <w:r w:rsidR="00EA31CC" w:rsidRPr="00475770">
        <w:rPr>
          <w:rFonts w:hint="eastAsia"/>
        </w:rPr>
        <w:t>MaxiCharger</w:t>
      </w:r>
      <w:r w:rsidRPr="00475770">
        <w:t>.</w:t>
      </w:r>
    </w:p>
    <w:p w14:paraId="5523FCC5" w14:textId="7E9FB509" w:rsidR="001121F1" w:rsidRPr="00475770" w:rsidRDefault="001121F1" w:rsidP="00195C05">
      <w:pPr>
        <w:pStyle w:val="a0"/>
        <w:numPr>
          <w:ilvl w:val="0"/>
          <w:numId w:val="13"/>
        </w:numPr>
      </w:pPr>
      <w:r w:rsidRPr="00475770">
        <w:t>Remove rough dirt by spraying with low-pressure tap water.</w:t>
      </w:r>
    </w:p>
    <w:p w14:paraId="4FF10558" w14:textId="78CCD38F" w:rsidR="001121F1" w:rsidRPr="00475770" w:rsidRDefault="001121F1" w:rsidP="00195C05">
      <w:pPr>
        <w:pStyle w:val="a0"/>
        <w:numPr>
          <w:ilvl w:val="0"/>
          <w:numId w:val="13"/>
        </w:numPr>
      </w:pPr>
      <w:r w:rsidRPr="00475770">
        <w:t>Apply a neutral or weak alkaline cleaning solution and let it soak.</w:t>
      </w:r>
    </w:p>
    <w:p w14:paraId="64DCFD9F" w14:textId="2EB96AE1" w:rsidR="001121F1" w:rsidRPr="00475770" w:rsidRDefault="001121F1" w:rsidP="00195C05">
      <w:pPr>
        <w:pStyle w:val="a0"/>
        <w:numPr>
          <w:ilvl w:val="0"/>
          <w:numId w:val="13"/>
        </w:numPr>
      </w:pPr>
      <w:r w:rsidRPr="00475770">
        <w:t>Remove dirt by hand with a damp and non-woven nylon cleaning pad.</w:t>
      </w:r>
    </w:p>
    <w:p w14:paraId="1A45F4DC" w14:textId="4451E93D" w:rsidR="001121F1" w:rsidRPr="00475770" w:rsidRDefault="001121F1" w:rsidP="00195C05">
      <w:pPr>
        <w:pStyle w:val="a0"/>
        <w:numPr>
          <w:ilvl w:val="0"/>
          <w:numId w:val="13"/>
        </w:numPr>
      </w:pPr>
      <w:r w:rsidRPr="00475770">
        <w:t>Rinse thoroughly with tap water.</w:t>
      </w:r>
    </w:p>
    <w:p w14:paraId="393C13EF" w14:textId="0197C151" w:rsidR="0019484D" w:rsidRPr="00475770" w:rsidRDefault="001121F1" w:rsidP="00195C05">
      <w:pPr>
        <w:pStyle w:val="a0"/>
        <w:numPr>
          <w:ilvl w:val="0"/>
          <w:numId w:val="13"/>
        </w:numPr>
      </w:pPr>
      <w:r w:rsidRPr="00475770">
        <w:t>Apply wax or a rust-preventive primer for extra protection if needed.</w:t>
      </w:r>
    </w:p>
    <w:p w14:paraId="50D57826" w14:textId="2CD62796" w:rsidR="0019484D" w:rsidRPr="00475770" w:rsidRDefault="0019484D" w:rsidP="00195C05">
      <w:pPr>
        <w:pStyle w:val="a0"/>
        <w:numPr>
          <w:ilvl w:val="0"/>
          <w:numId w:val="0"/>
        </w:numPr>
        <w:ind w:left="1061"/>
      </w:pPr>
    </w:p>
    <w:p w14:paraId="77435371" w14:textId="6FB3B838" w:rsidR="0019484D" w:rsidRPr="00475770" w:rsidRDefault="0019484D" w:rsidP="00D377F5">
      <w:pPr>
        <w:pStyle w:val="NOTE0"/>
        <w:rPr>
          <w:lang w:eastAsia="en-US"/>
        </w:rPr>
      </w:pPr>
      <w:r w:rsidRPr="00475770">
        <w:rPr>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475770">
        <w:rPr>
          <w:lang w:eastAsia="en-US"/>
        </w:rPr>
        <w:t>WARNING</w:t>
      </w:r>
    </w:p>
    <w:p w14:paraId="6CE5156D" w14:textId="6DE69D2F" w:rsidR="0019484D" w:rsidRPr="00475770" w:rsidRDefault="0019484D" w:rsidP="00CE5F8A">
      <w:pPr>
        <w:pStyle w:val="NOTE"/>
        <w:numPr>
          <w:ilvl w:val="0"/>
          <w:numId w:val="55"/>
        </w:numPr>
        <w:ind w:left="704"/>
        <w:rPr>
          <w:lang w:eastAsia="en-US"/>
        </w:rPr>
      </w:pPr>
      <w:r w:rsidRPr="00475770">
        <w:rPr>
          <w:lang w:eastAsia="en-US"/>
        </w:rPr>
        <w:t xml:space="preserve">Before cleaning, stop any charging processes and do not connect the power to the </w:t>
      </w:r>
      <w:r w:rsidR="006124BD" w:rsidRPr="00475770">
        <w:rPr>
          <w:lang w:eastAsia="en-US"/>
        </w:rPr>
        <w:t>MaxiCharger</w:t>
      </w:r>
      <w:r w:rsidRPr="00475770">
        <w:rPr>
          <w:lang w:eastAsia="en-US"/>
        </w:rPr>
        <w:t>. Failure to do so may cause damage and/or personal injury or death.</w:t>
      </w:r>
    </w:p>
    <w:p w14:paraId="2B73EEB6" w14:textId="6119168D" w:rsidR="0019484D" w:rsidRPr="00475770" w:rsidRDefault="0019484D" w:rsidP="00CE5F8A">
      <w:pPr>
        <w:pStyle w:val="NOTE"/>
        <w:numPr>
          <w:ilvl w:val="0"/>
          <w:numId w:val="55"/>
        </w:numPr>
        <w:ind w:left="704"/>
        <w:rPr>
          <w:lang w:eastAsia="en-US"/>
        </w:rPr>
      </w:pPr>
      <w:r w:rsidRPr="00475770">
        <w:rPr>
          <w:rFonts w:hint="eastAsia"/>
        </w:rPr>
        <w:t xml:space="preserve">Do not </w:t>
      </w:r>
      <w:r w:rsidRPr="00475770">
        <w:t>apply high-pressure water jets</w:t>
      </w:r>
      <w:r w:rsidR="009D1D53" w:rsidRPr="00475770">
        <w:t xml:space="preserve"> and</w:t>
      </w:r>
      <w:r w:rsidRPr="00475770">
        <w:t xml:space="preserve"> avoid water leaking into the </w:t>
      </w:r>
      <w:r w:rsidR="006124BD" w:rsidRPr="00475770">
        <w:t>MaxiCharger</w:t>
      </w:r>
      <w:r w:rsidRPr="00475770">
        <w:t xml:space="preserve">. Make sure that the inside of the </w:t>
      </w:r>
      <w:r w:rsidR="006124BD" w:rsidRPr="00475770">
        <w:t>MaxiCharger</w:t>
      </w:r>
      <w:r w:rsidRPr="00475770">
        <w:t xml:space="preserve"> is dry during cleaning.</w:t>
      </w:r>
    </w:p>
    <w:p w14:paraId="19997630" w14:textId="22361BE3" w:rsidR="0019484D" w:rsidRPr="00475770" w:rsidRDefault="0019484D" w:rsidP="00CE5F8A">
      <w:pPr>
        <w:pStyle w:val="NOTE"/>
        <w:numPr>
          <w:ilvl w:val="0"/>
          <w:numId w:val="55"/>
        </w:numPr>
        <w:ind w:left="704"/>
        <w:rPr>
          <w:lang w:eastAsia="en-US"/>
        </w:rPr>
      </w:pPr>
      <w:r w:rsidRPr="00475770">
        <w:rPr>
          <w:rFonts w:eastAsiaTheme="minorEastAsia" w:hint="eastAsia"/>
        </w:rPr>
        <w:t>D</w:t>
      </w:r>
      <w:r w:rsidRPr="00475770">
        <w:rPr>
          <w:rFonts w:eastAsiaTheme="minorEastAsia"/>
        </w:rPr>
        <w:t xml:space="preserve">o not use caustic solvents, sprays, solvents or abrasives. </w:t>
      </w:r>
      <w:r w:rsidRPr="00475770">
        <w:t>Use cleaning agents with a pH between 6 and 8 for strong stains</w:t>
      </w:r>
      <w:r w:rsidR="009D1D53" w:rsidRPr="00475770">
        <w:t xml:space="preserve"> only</w:t>
      </w:r>
      <w:r w:rsidRPr="00475770">
        <w:t>.</w:t>
      </w:r>
    </w:p>
    <w:p w14:paraId="3B6DA539" w14:textId="298CAC89" w:rsidR="00647FC8" w:rsidRPr="00475770" w:rsidRDefault="00647FC8" w:rsidP="00647FC8">
      <w:pPr>
        <w:pStyle w:val="3"/>
        <w:spacing w:before="240" w:afterLines="50"/>
      </w:pPr>
      <w:bookmarkStart w:id="1142" w:name="_Toc100418161"/>
      <w:bookmarkStart w:id="1143" w:name="_Toc102147564"/>
      <w:bookmarkStart w:id="1144" w:name="_Toc106900456"/>
      <w:bookmarkStart w:id="1145" w:name="_Toc106983328"/>
      <w:bookmarkStart w:id="1146" w:name="_Toc131778994"/>
      <w:bookmarkStart w:id="1147" w:name="_Toc101704263"/>
      <w:r w:rsidRPr="00475770">
        <w:t>Cleaning and Replacing the Air Filters</w:t>
      </w:r>
      <w:bookmarkEnd w:id="1142"/>
      <w:bookmarkEnd w:id="1143"/>
      <w:bookmarkEnd w:id="1144"/>
      <w:bookmarkEnd w:id="1145"/>
      <w:bookmarkEnd w:id="1146"/>
    </w:p>
    <w:p w14:paraId="786857F1" w14:textId="14C3DECF" w:rsidR="00647FC8" w:rsidRPr="00475770" w:rsidRDefault="00CE5F8A" w:rsidP="00D377F5">
      <w:pPr>
        <w:pStyle w:val="NOTE0"/>
        <w:rPr>
          <w:lang w:eastAsia="en-US"/>
        </w:rPr>
      </w:pPr>
      <w:r w:rsidRPr="00475770">
        <w:rPr>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647FC8" w:rsidRPr="00475770">
        <w:rPr>
          <w:lang w:eastAsia="en-US"/>
        </w:rPr>
        <w:t>WARNING</w:t>
      </w:r>
    </w:p>
    <w:p w14:paraId="5602A964" w14:textId="194A1676" w:rsidR="00647FC8" w:rsidRPr="00475770" w:rsidRDefault="00647FC8" w:rsidP="00CE5F8A">
      <w:pPr>
        <w:pStyle w:val="NOTE"/>
        <w:numPr>
          <w:ilvl w:val="0"/>
          <w:numId w:val="56"/>
        </w:numPr>
        <w:ind w:left="704"/>
        <w:rPr>
          <w:lang w:eastAsia="en-US"/>
        </w:rPr>
      </w:pPr>
      <w:r w:rsidRPr="00475770">
        <w:rPr>
          <w:lang w:eastAsia="en-US"/>
        </w:rPr>
        <w:t xml:space="preserve">Before cleaning, stop any charging processes and do not connect the power to the </w:t>
      </w:r>
      <w:r w:rsidR="006124BD" w:rsidRPr="00475770">
        <w:rPr>
          <w:lang w:eastAsia="en-US"/>
        </w:rPr>
        <w:t>MaxiCharger</w:t>
      </w:r>
      <w:r w:rsidRPr="00475770">
        <w:rPr>
          <w:lang w:eastAsia="en-US"/>
        </w:rPr>
        <w:t>. Failure to do so may cause damage and/or personal injury or death.</w:t>
      </w:r>
    </w:p>
    <w:p w14:paraId="3F295072" w14:textId="71280324" w:rsidR="00647FC8" w:rsidRPr="00475770" w:rsidRDefault="00647FC8" w:rsidP="00CE5F8A">
      <w:pPr>
        <w:pStyle w:val="NOTE"/>
        <w:numPr>
          <w:ilvl w:val="0"/>
          <w:numId w:val="56"/>
        </w:numPr>
        <w:ind w:left="704"/>
        <w:rPr>
          <w:lang w:eastAsia="en-US"/>
        </w:rPr>
      </w:pPr>
      <w:r w:rsidRPr="00475770">
        <w:rPr>
          <w:rFonts w:hint="eastAsia"/>
        </w:rPr>
        <w:lastRenderedPageBreak/>
        <w:t xml:space="preserve">Do not </w:t>
      </w:r>
      <w:r w:rsidR="00D54B7C" w:rsidRPr="00475770">
        <w:t>apply high-pressure water jets and avoid</w:t>
      </w:r>
      <w:r w:rsidRPr="00475770">
        <w:t xml:space="preserve"> water leaking into the </w:t>
      </w:r>
      <w:r w:rsidR="006124BD" w:rsidRPr="00475770">
        <w:t>MaxiCharger</w:t>
      </w:r>
      <w:r w:rsidRPr="00475770">
        <w:t xml:space="preserve">. Make sure that the inside of the </w:t>
      </w:r>
      <w:r w:rsidR="006124BD" w:rsidRPr="00475770">
        <w:t>MaxiCharger</w:t>
      </w:r>
      <w:r w:rsidRPr="00475770">
        <w:t xml:space="preserve"> is dry during cleaning.</w:t>
      </w:r>
    </w:p>
    <w:p w14:paraId="2F000D91" w14:textId="77777777" w:rsidR="00647FC8" w:rsidRPr="00475770" w:rsidRDefault="00647FC8" w:rsidP="00CE5F8A">
      <w:pPr>
        <w:pStyle w:val="NOTE"/>
        <w:numPr>
          <w:ilvl w:val="0"/>
          <w:numId w:val="56"/>
        </w:numPr>
        <w:ind w:left="704"/>
        <w:rPr>
          <w:lang w:eastAsia="en-US"/>
        </w:rPr>
      </w:pPr>
      <w:r w:rsidRPr="00475770">
        <w:rPr>
          <w:rFonts w:hint="eastAsia"/>
          <w:lang w:eastAsia="en-US"/>
        </w:rPr>
        <w:t>D</w:t>
      </w:r>
      <w:r w:rsidRPr="00475770">
        <w:rPr>
          <w:lang w:eastAsia="en-US"/>
        </w:rPr>
        <w:t>o</w:t>
      </w:r>
      <w:r w:rsidRPr="00475770">
        <w:t xml:space="preserve"> not use caustic solvents, sprays, solvents or abrasives.</w:t>
      </w:r>
    </w:p>
    <w:p w14:paraId="30153996" w14:textId="16DD9B7C" w:rsidR="00760069" w:rsidRPr="00475770" w:rsidRDefault="00647FC8" w:rsidP="00195C05">
      <w:pPr>
        <w:pStyle w:val="EN"/>
      </w:pPr>
      <w:r w:rsidRPr="00475770">
        <w:t xml:space="preserve">The </w:t>
      </w:r>
      <w:r w:rsidR="001026E0" w:rsidRPr="00475770">
        <w:t>MaxiCharger</w:t>
      </w:r>
      <w:r w:rsidRPr="00475770">
        <w:t xml:space="preserve"> is equipped with an air inlet filter and an air outlet filter with a large mesh area to prevent the electronic components from being damaged by dust. Clean the air filters every 3 months (not </w:t>
      </w:r>
      <w:r w:rsidR="00D54B7C" w:rsidRPr="00475770">
        <w:t xml:space="preserve">to exceed </w:t>
      </w:r>
      <w:r w:rsidRPr="00475770">
        <w:t xml:space="preserve">6 months). Replace the air filters </w:t>
      </w:r>
      <w:r w:rsidR="00D54B7C" w:rsidRPr="00475770">
        <w:t>annually</w:t>
      </w:r>
      <w:r w:rsidRPr="00475770">
        <w:t>.</w:t>
      </w:r>
    </w:p>
    <w:p w14:paraId="394EF507" w14:textId="1551A5BF" w:rsidR="00647FC8" w:rsidRPr="00475770" w:rsidRDefault="00647FC8" w:rsidP="007E10DC">
      <w:pPr>
        <w:pStyle w:val="a1"/>
      </w:pPr>
      <w:r w:rsidRPr="00475770">
        <w:t>To clean or replace the air inlet filter</w:t>
      </w:r>
    </w:p>
    <w:p w14:paraId="251AD69A" w14:textId="50DA924C" w:rsidR="00647FC8" w:rsidRPr="00475770" w:rsidRDefault="00647FC8" w:rsidP="00195C05">
      <w:pPr>
        <w:pStyle w:val="a0"/>
        <w:numPr>
          <w:ilvl w:val="0"/>
          <w:numId w:val="23"/>
        </w:numPr>
      </w:pPr>
      <w:r w:rsidRPr="00475770">
        <w:t xml:space="preserve">Before cleaning and replacing, be sure to stop all charging processes, disconnect the external power supply, and </w:t>
      </w:r>
      <w:r w:rsidR="00D54B7C" w:rsidRPr="00475770">
        <w:t>perform</w:t>
      </w:r>
      <w:r w:rsidRPr="00475770">
        <w:t xml:space="preserve"> the power-off protection.</w:t>
      </w:r>
    </w:p>
    <w:p w14:paraId="11A7893F" w14:textId="10A98539" w:rsidR="00647FC8" w:rsidRPr="00475770" w:rsidRDefault="00D54B7C" w:rsidP="00195C05">
      <w:pPr>
        <w:pStyle w:val="a0"/>
        <w:numPr>
          <w:ilvl w:val="0"/>
          <w:numId w:val="23"/>
        </w:numPr>
      </w:pPr>
      <w:r w:rsidRPr="00475770">
        <w:t>Open the right-</w:t>
      </w:r>
      <w:r w:rsidR="00647FC8" w:rsidRPr="00475770">
        <w:t xml:space="preserve">side door of the </w:t>
      </w:r>
      <w:r w:rsidR="001026E0" w:rsidRPr="00475770">
        <w:t>Maxi</w:t>
      </w:r>
      <w:r w:rsidR="00863654" w:rsidRPr="00475770">
        <w:t>C</w:t>
      </w:r>
      <w:r w:rsidR="001026E0" w:rsidRPr="00475770">
        <w:t>harger</w:t>
      </w:r>
      <w:r w:rsidR="00647FC8" w:rsidRPr="00475770">
        <w:t xml:space="preserve">. When the cabinet door is opened, the </w:t>
      </w:r>
      <w:r w:rsidR="00863654" w:rsidRPr="00475770">
        <w:t xml:space="preserve">MaxiCharger </w:t>
      </w:r>
      <w:r w:rsidR="00647FC8" w:rsidRPr="00475770">
        <w:t>should not be directly exposed to wind and rain.</w:t>
      </w:r>
    </w:p>
    <w:p w14:paraId="6348EB4F" w14:textId="1254B842" w:rsidR="00647FC8" w:rsidRPr="00475770" w:rsidRDefault="00760069" w:rsidP="00195C05">
      <w:pPr>
        <w:pStyle w:val="a0"/>
        <w:numPr>
          <w:ilvl w:val="0"/>
          <w:numId w:val="23"/>
        </w:numPr>
      </w:pPr>
      <w:r w:rsidRPr="00475770">
        <w:t>Remove the bezel (</w:t>
      </w:r>
      <w:r w:rsidR="00A5580F" w:rsidRPr="00475770">
        <w:t>D</w:t>
      </w:r>
      <w:r w:rsidRPr="00475770">
        <w:t>) after removing the screws (</w:t>
      </w:r>
      <w:r w:rsidR="00A5580F" w:rsidRPr="00475770">
        <w:t>C</w:t>
      </w:r>
      <w:r w:rsidRPr="00475770">
        <w:t xml:space="preserve">) using a screwdriver and take out the </w:t>
      </w:r>
      <w:r w:rsidR="007E5266" w:rsidRPr="00475770">
        <w:t>fixing board (</w:t>
      </w:r>
      <w:r w:rsidR="00A5580F" w:rsidRPr="00475770">
        <w:t>B</w:t>
      </w:r>
      <w:r w:rsidR="007E5266" w:rsidRPr="00475770">
        <w:t>)</w:t>
      </w:r>
      <w:r w:rsidR="00A5580F" w:rsidRPr="00475770">
        <w:t xml:space="preserve"> and </w:t>
      </w:r>
      <w:r w:rsidR="007E5266" w:rsidRPr="00475770">
        <w:t>air inlet filter (</w:t>
      </w:r>
      <w:r w:rsidR="00A5580F" w:rsidRPr="00475770">
        <w:t>A</w:t>
      </w:r>
      <w:r w:rsidR="007E5266" w:rsidRPr="00475770">
        <w:t>)</w:t>
      </w:r>
      <w:r w:rsidR="00647FC8" w:rsidRPr="00475770">
        <w:t>.</w:t>
      </w:r>
    </w:p>
    <w:p w14:paraId="7F782317" w14:textId="7B3A10DC" w:rsidR="00647FC8" w:rsidRPr="00475770" w:rsidRDefault="00647FC8" w:rsidP="00195C05">
      <w:pPr>
        <w:pStyle w:val="a0"/>
        <w:numPr>
          <w:ilvl w:val="0"/>
          <w:numId w:val="23"/>
        </w:numPr>
      </w:pPr>
      <w:r w:rsidRPr="00475770">
        <w:t xml:space="preserve">Clean the air inlet filter of debris or dust and reinstall the cleaned filter. </w:t>
      </w:r>
      <w:r w:rsidR="00D54B7C" w:rsidRPr="00475770">
        <w:t>Alternatively</w:t>
      </w:r>
      <w:r w:rsidRPr="00475770">
        <w:t xml:space="preserve"> </w:t>
      </w:r>
      <w:r w:rsidR="001026E0" w:rsidRPr="00475770">
        <w:t>install a new air inlet filter.</w:t>
      </w:r>
    </w:p>
    <w:p w14:paraId="3EE7310D" w14:textId="50133351" w:rsidR="00647FC8" w:rsidRPr="00475770" w:rsidRDefault="00647FC8" w:rsidP="00195C05">
      <w:pPr>
        <w:pStyle w:val="a0"/>
        <w:numPr>
          <w:ilvl w:val="0"/>
          <w:numId w:val="23"/>
        </w:numPr>
      </w:pPr>
      <w:r w:rsidRPr="00475770">
        <w:t xml:space="preserve">Reinstall the </w:t>
      </w:r>
      <w:r w:rsidR="001026E0" w:rsidRPr="00475770">
        <w:t>bezel</w:t>
      </w:r>
      <w:r w:rsidRPr="00475770">
        <w:t xml:space="preserve"> and screws.</w:t>
      </w:r>
    </w:p>
    <w:p w14:paraId="465197C3" w14:textId="4D77F148" w:rsidR="00647FC8" w:rsidRPr="00475770" w:rsidRDefault="00D54B7C" w:rsidP="00195C05">
      <w:pPr>
        <w:pStyle w:val="a0"/>
        <w:numPr>
          <w:ilvl w:val="0"/>
          <w:numId w:val="23"/>
        </w:numPr>
      </w:pPr>
      <w:r w:rsidRPr="00475770">
        <w:t>Close the right-</w:t>
      </w:r>
      <w:r w:rsidR="00647FC8" w:rsidRPr="00475770">
        <w:t xml:space="preserve">side door of the </w:t>
      </w:r>
      <w:r w:rsidR="006124BD" w:rsidRPr="00475770">
        <w:t>MaxiCharger</w:t>
      </w:r>
      <w:r w:rsidR="00647FC8" w:rsidRPr="00475770">
        <w:t>.</w:t>
      </w:r>
    </w:p>
    <w:p w14:paraId="3A9F7E14" w14:textId="77777777" w:rsidR="004B5F9E" w:rsidRDefault="00A5580F" w:rsidP="004B5F9E">
      <w:pPr>
        <w:keepNext/>
        <w:spacing w:line="480" w:lineRule="auto"/>
        <w:ind w:left="0"/>
        <w:jc w:val="center"/>
      </w:pPr>
      <w:r w:rsidRPr="00475770">
        <w:rPr>
          <w:noProof/>
        </w:rPr>
        <w:drawing>
          <wp:inline distT="0" distB="0" distL="0" distR="0" wp14:anchorId="22B9A5D1" wp14:editId="26374044">
            <wp:extent cx="2026310" cy="2932238"/>
            <wp:effectExtent l="0" t="0" r="0" b="1905"/>
            <wp:docPr id="504" name="图片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欧标120kW机柜右侧门防尘网维护示意图-[已恢复].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035229" cy="2945145"/>
                    </a:xfrm>
                    <a:prstGeom prst="rect">
                      <a:avLst/>
                    </a:prstGeom>
                  </pic:spPr>
                </pic:pic>
              </a:graphicData>
            </a:graphic>
          </wp:inline>
        </w:drawing>
      </w:r>
    </w:p>
    <w:p w14:paraId="426451D2" w14:textId="66E8F1F1" w:rsidR="00206197" w:rsidRPr="00475770" w:rsidRDefault="004B5F9E" w:rsidP="004B5F9E">
      <w:pPr>
        <w:pStyle w:val="af1"/>
      </w:pPr>
      <w:r>
        <w:t xml:space="preserve">Figure </w:t>
      </w:r>
      <w:r w:rsidR="00CD7BD9">
        <w:fldChar w:fldCharType="begin"/>
      </w:r>
      <w:r w:rsidR="00CD7BD9">
        <w:instrText xml:space="preserve"> STYLEREF 1 \s </w:instrText>
      </w:r>
      <w:r w:rsidR="00CD7BD9">
        <w:fldChar w:fldCharType="separate"/>
      </w:r>
      <w:r w:rsidR="00715901">
        <w:rPr>
          <w:noProof/>
        </w:rPr>
        <w:t>7</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1</w:t>
      </w:r>
      <w:r w:rsidR="00CD7BD9">
        <w:rPr>
          <w:noProof/>
        </w:rPr>
        <w:fldChar w:fldCharType="end"/>
      </w:r>
      <w:r>
        <w:t xml:space="preserve"> </w:t>
      </w:r>
      <w:r w:rsidRPr="0070241C">
        <w:t>Air Inlet Filter View</w:t>
      </w:r>
    </w:p>
    <w:p w14:paraId="71585BB4" w14:textId="6D8302E1" w:rsidR="00206197" w:rsidRPr="00475770" w:rsidRDefault="00206197" w:rsidP="007E10DC">
      <w:pPr>
        <w:pStyle w:val="a1"/>
        <w:sectPr w:rsidR="00206197" w:rsidRPr="00475770" w:rsidSect="00D26989">
          <w:footerReference w:type="even" r:id="rId78"/>
          <w:footerReference w:type="default" r:id="rId79"/>
          <w:pgSz w:w="8392" w:h="11907"/>
          <w:pgMar w:top="567" w:right="567" w:bottom="567" w:left="567" w:header="0" w:footer="340" w:gutter="0"/>
          <w:cols w:space="720"/>
          <w:docGrid w:linePitch="245"/>
        </w:sectPr>
      </w:pPr>
    </w:p>
    <w:p w14:paraId="7846368B" w14:textId="42EC6BC2" w:rsidR="00647FC8" w:rsidRPr="00475770" w:rsidRDefault="00647FC8" w:rsidP="007E10DC">
      <w:pPr>
        <w:pStyle w:val="a1"/>
      </w:pPr>
      <w:r w:rsidRPr="00475770">
        <w:lastRenderedPageBreak/>
        <w:t>To clean or replace the air outlet filter</w:t>
      </w:r>
    </w:p>
    <w:p w14:paraId="38A76C68" w14:textId="5670B51A" w:rsidR="00647FC8" w:rsidRPr="00475770" w:rsidRDefault="00647FC8" w:rsidP="00195C05">
      <w:pPr>
        <w:pStyle w:val="a0"/>
        <w:numPr>
          <w:ilvl w:val="0"/>
          <w:numId w:val="24"/>
        </w:numPr>
      </w:pPr>
      <w:r w:rsidRPr="00475770">
        <w:t xml:space="preserve">Before cleaning and replacing, be sure to stop all charging processes, disconnect the external power supply, and </w:t>
      </w:r>
      <w:r w:rsidR="00D54B7C" w:rsidRPr="00475770">
        <w:t>perform</w:t>
      </w:r>
      <w:r w:rsidRPr="00475770">
        <w:t xml:space="preserve"> the power-off protection.</w:t>
      </w:r>
    </w:p>
    <w:p w14:paraId="09F699A4" w14:textId="0736FB15" w:rsidR="00647FC8" w:rsidRPr="00475770" w:rsidRDefault="00647FC8" w:rsidP="00195C05">
      <w:pPr>
        <w:pStyle w:val="a0"/>
        <w:numPr>
          <w:ilvl w:val="0"/>
          <w:numId w:val="24"/>
        </w:numPr>
      </w:pPr>
      <w:r w:rsidRPr="00475770">
        <w:t>Open the left</w:t>
      </w:r>
      <w:r w:rsidR="00D54B7C" w:rsidRPr="00475770">
        <w:t>-</w:t>
      </w:r>
      <w:r w:rsidRPr="00475770">
        <w:t xml:space="preserve">side door of the </w:t>
      </w:r>
      <w:r w:rsidR="00863654" w:rsidRPr="00475770">
        <w:t>MaxiCharger</w:t>
      </w:r>
      <w:r w:rsidRPr="00475770">
        <w:t xml:space="preserve">. When the cabinet door is open, the </w:t>
      </w:r>
      <w:r w:rsidR="00863654" w:rsidRPr="00475770">
        <w:t xml:space="preserve">MaxiCharger </w:t>
      </w:r>
      <w:r w:rsidRPr="00475770">
        <w:t>shou</w:t>
      </w:r>
      <w:r w:rsidR="00D54B7C" w:rsidRPr="00475770">
        <w:t xml:space="preserve">ld not be directly exposed to </w:t>
      </w:r>
      <w:r w:rsidRPr="00475770">
        <w:t>wind</w:t>
      </w:r>
      <w:r w:rsidR="00D54B7C" w:rsidRPr="00475770">
        <w:t xml:space="preserve"> and rain</w:t>
      </w:r>
      <w:r w:rsidRPr="00475770">
        <w:t>.</w:t>
      </w:r>
    </w:p>
    <w:p w14:paraId="5470E379" w14:textId="7CAB21BB" w:rsidR="00647FC8" w:rsidRPr="00475770" w:rsidRDefault="00647FC8" w:rsidP="00195C05">
      <w:pPr>
        <w:pStyle w:val="a0"/>
        <w:numPr>
          <w:ilvl w:val="0"/>
          <w:numId w:val="24"/>
        </w:numPr>
      </w:pPr>
      <w:r w:rsidRPr="00475770">
        <w:t xml:space="preserve">Remove the bezel (with fans) </w:t>
      </w:r>
      <w:r w:rsidR="00A5580F" w:rsidRPr="00475770">
        <w:t>(D</w:t>
      </w:r>
      <w:r w:rsidR="001026E0" w:rsidRPr="00475770">
        <w:t xml:space="preserve">) </w:t>
      </w:r>
      <w:r w:rsidRPr="00475770">
        <w:t>after removing the screws</w:t>
      </w:r>
      <w:r w:rsidR="00A5580F" w:rsidRPr="00475770">
        <w:t xml:space="preserve"> (C</w:t>
      </w:r>
      <w:r w:rsidR="001026E0" w:rsidRPr="00475770">
        <w:t>)</w:t>
      </w:r>
      <w:r w:rsidRPr="00475770">
        <w:t xml:space="preserve"> using a screwdriver and take out the</w:t>
      </w:r>
      <w:r w:rsidR="007E5266" w:rsidRPr="00475770">
        <w:t xml:space="preserve"> fixi</w:t>
      </w:r>
      <w:r w:rsidR="00A5580F" w:rsidRPr="00475770">
        <w:t>ng board (B</w:t>
      </w:r>
      <w:r w:rsidR="007E5266" w:rsidRPr="00475770">
        <w:t>)</w:t>
      </w:r>
      <w:r w:rsidR="00A5580F" w:rsidRPr="00475770">
        <w:t xml:space="preserve"> and</w:t>
      </w:r>
      <w:r w:rsidR="007E5266" w:rsidRPr="00475770">
        <w:t xml:space="preserve"> </w:t>
      </w:r>
      <w:r w:rsidRPr="00475770">
        <w:t>air outlet filter</w:t>
      </w:r>
      <w:r w:rsidR="00A5580F" w:rsidRPr="00475770">
        <w:t xml:space="preserve"> (A</w:t>
      </w:r>
      <w:r w:rsidR="001026E0" w:rsidRPr="00475770">
        <w:t>)</w:t>
      </w:r>
      <w:r w:rsidRPr="00475770">
        <w:t xml:space="preserve">. Be sure that the bezel cannot be placed on the floor after taking out the air outlet filter. It should be </w:t>
      </w:r>
      <w:r w:rsidR="00D54B7C" w:rsidRPr="00475770">
        <w:t>hung on the left-side door or he</w:t>
      </w:r>
      <w:r w:rsidRPr="00475770">
        <w:t xml:space="preserve">ld </w:t>
      </w:r>
      <w:r w:rsidR="00D54B7C" w:rsidRPr="00475770">
        <w:t>in the hand</w:t>
      </w:r>
      <w:r w:rsidRPr="00475770">
        <w:t xml:space="preserve"> to prevent the cables of the fans from being pulled off.</w:t>
      </w:r>
    </w:p>
    <w:p w14:paraId="09D369F5" w14:textId="1E1233C4" w:rsidR="00647FC8" w:rsidRPr="00475770" w:rsidRDefault="00647FC8" w:rsidP="00195C05">
      <w:pPr>
        <w:pStyle w:val="a0"/>
        <w:numPr>
          <w:ilvl w:val="0"/>
          <w:numId w:val="24"/>
        </w:numPr>
      </w:pPr>
      <w:r w:rsidRPr="00475770">
        <w:t xml:space="preserve">Clean the air outlet filter of debris or dust and reinstall the cleaned filter. </w:t>
      </w:r>
      <w:r w:rsidR="00D54B7C" w:rsidRPr="00475770">
        <w:t>Alternatively</w:t>
      </w:r>
      <w:r w:rsidRPr="00475770">
        <w:t xml:space="preserve"> i</w:t>
      </w:r>
      <w:r w:rsidR="001E0770" w:rsidRPr="00475770">
        <w:t>nstall a new air outlet filter.</w:t>
      </w:r>
    </w:p>
    <w:p w14:paraId="0E949D0C" w14:textId="5F0CE87F" w:rsidR="00647FC8" w:rsidRPr="00475770" w:rsidRDefault="00647FC8" w:rsidP="00195C05">
      <w:pPr>
        <w:pStyle w:val="a0"/>
        <w:numPr>
          <w:ilvl w:val="0"/>
          <w:numId w:val="24"/>
        </w:numPr>
      </w:pPr>
      <w:r w:rsidRPr="00475770">
        <w:t xml:space="preserve">Reinstall the </w:t>
      </w:r>
      <w:r w:rsidR="001026E0" w:rsidRPr="00475770">
        <w:t xml:space="preserve">bezel </w:t>
      </w:r>
      <w:r w:rsidRPr="00475770">
        <w:t>and screws.</w:t>
      </w:r>
    </w:p>
    <w:p w14:paraId="76597BF2" w14:textId="75CBC44C" w:rsidR="00647FC8" w:rsidRPr="00475770" w:rsidRDefault="00647FC8" w:rsidP="00195C05">
      <w:pPr>
        <w:pStyle w:val="a0"/>
        <w:numPr>
          <w:ilvl w:val="0"/>
          <w:numId w:val="24"/>
        </w:numPr>
      </w:pPr>
      <w:r w:rsidRPr="00475770">
        <w:t>Close the left</w:t>
      </w:r>
      <w:r w:rsidR="00D54B7C" w:rsidRPr="00475770">
        <w:t>-</w:t>
      </w:r>
      <w:r w:rsidRPr="00475770">
        <w:t xml:space="preserve">side door of the </w:t>
      </w:r>
      <w:r w:rsidR="006124BD" w:rsidRPr="00475770">
        <w:t>MaxiCharger</w:t>
      </w:r>
      <w:r w:rsidRPr="00475770">
        <w:t>.</w:t>
      </w:r>
    </w:p>
    <w:p w14:paraId="5E6DF16E" w14:textId="2536A05B" w:rsidR="00A5580F" w:rsidRPr="00475770" w:rsidRDefault="00A5580F" w:rsidP="00195C05">
      <w:pPr>
        <w:pStyle w:val="a0"/>
        <w:numPr>
          <w:ilvl w:val="0"/>
          <w:numId w:val="0"/>
        </w:numPr>
        <w:ind w:left="1061"/>
      </w:pPr>
      <w:r w:rsidRPr="00475770">
        <w:rPr>
          <w:noProof/>
          <w:snapToGrid/>
        </w:rPr>
        <w:drawing>
          <wp:anchor distT="0" distB="0" distL="114300" distR="114300" simplePos="0" relativeHeight="252689408" behindDoc="0" locked="0" layoutInCell="1" allowOverlap="1" wp14:anchorId="6EC316BB" wp14:editId="08866745">
            <wp:simplePos x="0" y="0"/>
            <wp:positionH relativeFrom="margin">
              <wp:align>center</wp:align>
            </wp:positionH>
            <wp:positionV relativeFrom="paragraph">
              <wp:posOffset>5080</wp:posOffset>
            </wp:positionV>
            <wp:extent cx="2655418" cy="3842648"/>
            <wp:effectExtent l="0" t="0" r="0" b="5715"/>
            <wp:wrapNone/>
            <wp:docPr id="505" name="图片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欧标120kW机柜左侧门防尘网维护示意图.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655418" cy="3842648"/>
                    </a:xfrm>
                    <a:prstGeom prst="rect">
                      <a:avLst/>
                    </a:prstGeom>
                  </pic:spPr>
                </pic:pic>
              </a:graphicData>
            </a:graphic>
            <wp14:sizeRelH relativeFrom="page">
              <wp14:pctWidth>0</wp14:pctWidth>
            </wp14:sizeRelH>
            <wp14:sizeRelV relativeFrom="page">
              <wp14:pctHeight>0</wp14:pctHeight>
            </wp14:sizeRelV>
          </wp:anchor>
        </w:drawing>
      </w:r>
    </w:p>
    <w:p w14:paraId="421D5711" w14:textId="77777777" w:rsidR="00A5580F" w:rsidRPr="00475770" w:rsidRDefault="00A5580F" w:rsidP="00195C05">
      <w:pPr>
        <w:pStyle w:val="a0"/>
        <w:numPr>
          <w:ilvl w:val="0"/>
          <w:numId w:val="0"/>
        </w:numPr>
        <w:ind w:left="1061"/>
      </w:pPr>
    </w:p>
    <w:p w14:paraId="7AA20FFF" w14:textId="77777777" w:rsidR="00A5580F" w:rsidRPr="00475770" w:rsidRDefault="00A5580F" w:rsidP="00195C05">
      <w:pPr>
        <w:pStyle w:val="a0"/>
        <w:numPr>
          <w:ilvl w:val="0"/>
          <w:numId w:val="0"/>
        </w:numPr>
        <w:ind w:left="1061"/>
      </w:pPr>
    </w:p>
    <w:p w14:paraId="364CAE43" w14:textId="77777777" w:rsidR="00A5580F" w:rsidRPr="00475770" w:rsidRDefault="00A5580F" w:rsidP="00195C05">
      <w:pPr>
        <w:pStyle w:val="a0"/>
        <w:numPr>
          <w:ilvl w:val="0"/>
          <w:numId w:val="0"/>
        </w:numPr>
        <w:ind w:left="1061"/>
      </w:pPr>
    </w:p>
    <w:p w14:paraId="36C6074C" w14:textId="77777777" w:rsidR="00A5580F" w:rsidRPr="00475770" w:rsidRDefault="00A5580F" w:rsidP="00195C05">
      <w:pPr>
        <w:pStyle w:val="a0"/>
        <w:numPr>
          <w:ilvl w:val="0"/>
          <w:numId w:val="0"/>
        </w:numPr>
        <w:ind w:left="1061"/>
      </w:pPr>
    </w:p>
    <w:p w14:paraId="6612C8F9" w14:textId="77777777" w:rsidR="00A5580F" w:rsidRPr="00475770" w:rsidRDefault="00A5580F" w:rsidP="00195C05">
      <w:pPr>
        <w:pStyle w:val="a0"/>
        <w:numPr>
          <w:ilvl w:val="0"/>
          <w:numId w:val="0"/>
        </w:numPr>
        <w:ind w:left="1061"/>
      </w:pPr>
    </w:p>
    <w:p w14:paraId="79B4D48A" w14:textId="77777777" w:rsidR="00A5580F" w:rsidRPr="00475770" w:rsidRDefault="00A5580F" w:rsidP="00195C05">
      <w:pPr>
        <w:pStyle w:val="a0"/>
        <w:numPr>
          <w:ilvl w:val="0"/>
          <w:numId w:val="0"/>
        </w:numPr>
        <w:ind w:left="1061"/>
      </w:pPr>
    </w:p>
    <w:p w14:paraId="294ABB67" w14:textId="77777777" w:rsidR="00A5580F" w:rsidRPr="00475770" w:rsidRDefault="00A5580F" w:rsidP="00195C05">
      <w:pPr>
        <w:pStyle w:val="a0"/>
        <w:numPr>
          <w:ilvl w:val="0"/>
          <w:numId w:val="0"/>
        </w:numPr>
        <w:ind w:left="1061"/>
      </w:pPr>
    </w:p>
    <w:p w14:paraId="33042F44" w14:textId="77777777" w:rsidR="00A5580F" w:rsidRPr="00475770" w:rsidRDefault="00A5580F" w:rsidP="00195C05">
      <w:pPr>
        <w:pStyle w:val="a0"/>
        <w:numPr>
          <w:ilvl w:val="0"/>
          <w:numId w:val="0"/>
        </w:numPr>
        <w:ind w:left="1061"/>
      </w:pPr>
    </w:p>
    <w:p w14:paraId="42961D2B" w14:textId="77777777" w:rsidR="00A5580F" w:rsidRPr="00475770" w:rsidRDefault="00A5580F" w:rsidP="00195C05">
      <w:pPr>
        <w:pStyle w:val="a0"/>
        <w:numPr>
          <w:ilvl w:val="0"/>
          <w:numId w:val="0"/>
        </w:numPr>
        <w:ind w:left="1061"/>
      </w:pPr>
    </w:p>
    <w:p w14:paraId="13E9CFD1" w14:textId="77777777" w:rsidR="00A5580F" w:rsidRPr="00475770" w:rsidRDefault="00A5580F" w:rsidP="00195C05">
      <w:pPr>
        <w:pStyle w:val="a0"/>
        <w:numPr>
          <w:ilvl w:val="0"/>
          <w:numId w:val="0"/>
        </w:numPr>
        <w:ind w:left="1061"/>
      </w:pPr>
    </w:p>
    <w:p w14:paraId="0BD64C90" w14:textId="77777777" w:rsidR="00A5580F" w:rsidRPr="00475770" w:rsidRDefault="00A5580F" w:rsidP="00195C05">
      <w:pPr>
        <w:pStyle w:val="a0"/>
        <w:numPr>
          <w:ilvl w:val="0"/>
          <w:numId w:val="0"/>
        </w:numPr>
        <w:ind w:left="1061"/>
      </w:pPr>
    </w:p>
    <w:p w14:paraId="3743D64D" w14:textId="77777777" w:rsidR="00A5580F" w:rsidRPr="00475770" w:rsidRDefault="00A5580F" w:rsidP="00195C05">
      <w:pPr>
        <w:pStyle w:val="a0"/>
        <w:numPr>
          <w:ilvl w:val="0"/>
          <w:numId w:val="0"/>
        </w:numPr>
        <w:ind w:left="1061"/>
      </w:pPr>
    </w:p>
    <w:p w14:paraId="40812555" w14:textId="77777777" w:rsidR="00A5580F" w:rsidRPr="00475770" w:rsidRDefault="00A5580F" w:rsidP="00195C05">
      <w:pPr>
        <w:pStyle w:val="a0"/>
        <w:numPr>
          <w:ilvl w:val="0"/>
          <w:numId w:val="0"/>
        </w:numPr>
        <w:ind w:left="1061"/>
      </w:pPr>
    </w:p>
    <w:p w14:paraId="35821428" w14:textId="77777777" w:rsidR="00A5580F" w:rsidRPr="00475770" w:rsidRDefault="00A5580F" w:rsidP="00195C05">
      <w:pPr>
        <w:pStyle w:val="a0"/>
        <w:numPr>
          <w:ilvl w:val="0"/>
          <w:numId w:val="0"/>
        </w:numPr>
        <w:ind w:left="1061"/>
      </w:pPr>
    </w:p>
    <w:p w14:paraId="5A4C1A0C" w14:textId="77777777" w:rsidR="00A5580F" w:rsidRPr="00475770" w:rsidRDefault="00A5580F" w:rsidP="00195C05">
      <w:pPr>
        <w:pStyle w:val="a0"/>
        <w:numPr>
          <w:ilvl w:val="0"/>
          <w:numId w:val="0"/>
        </w:numPr>
        <w:ind w:left="1061"/>
      </w:pPr>
    </w:p>
    <w:p w14:paraId="34901E32" w14:textId="77777777" w:rsidR="00A5580F" w:rsidRPr="00475770" w:rsidRDefault="00A5580F" w:rsidP="00195C05">
      <w:pPr>
        <w:pStyle w:val="a0"/>
        <w:numPr>
          <w:ilvl w:val="0"/>
          <w:numId w:val="0"/>
        </w:numPr>
        <w:ind w:left="1061"/>
      </w:pPr>
    </w:p>
    <w:p w14:paraId="17E323DB" w14:textId="77777777" w:rsidR="00A5580F" w:rsidRPr="00475770" w:rsidRDefault="00A5580F" w:rsidP="00195C05">
      <w:pPr>
        <w:pStyle w:val="a0"/>
        <w:numPr>
          <w:ilvl w:val="0"/>
          <w:numId w:val="0"/>
        </w:numPr>
        <w:ind w:left="1061"/>
      </w:pPr>
    </w:p>
    <w:p w14:paraId="7FE34B2B" w14:textId="77777777" w:rsidR="00A5580F" w:rsidRPr="00475770" w:rsidRDefault="00A5580F" w:rsidP="00195C05">
      <w:pPr>
        <w:pStyle w:val="a0"/>
        <w:numPr>
          <w:ilvl w:val="0"/>
          <w:numId w:val="0"/>
        </w:numPr>
        <w:ind w:left="1061"/>
      </w:pPr>
    </w:p>
    <w:p w14:paraId="4DC79CD1" w14:textId="77777777" w:rsidR="00A5580F" w:rsidRPr="00475770" w:rsidRDefault="00A5580F" w:rsidP="00195C05">
      <w:pPr>
        <w:pStyle w:val="a0"/>
        <w:numPr>
          <w:ilvl w:val="0"/>
          <w:numId w:val="0"/>
        </w:numPr>
        <w:ind w:left="1061"/>
      </w:pPr>
    </w:p>
    <w:p w14:paraId="27347073" w14:textId="77777777" w:rsidR="00A5580F" w:rsidRPr="00475770" w:rsidRDefault="00A5580F" w:rsidP="00195C05">
      <w:pPr>
        <w:pStyle w:val="a0"/>
        <w:numPr>
          <w:ilvl w:val="0"/>
          <w:numId w:val="0"/>
        </w:numPr>
        <w:ind w:left="1061"/>
      </w:pPr>
    </w:p>
    <w:p w14:paraId="0A81D5DB" w14:textId="27964322" w:rsidR="00647FC8" w:rsidRPr="00475770" w:rsidRDefault="00647FC8" w:rsidP="003C6F4C">
      <w:pPr>
        <w:pStyle w:val="FigureTittle"/>
      </w:pPr>
      <w:r w:rsidRPr="00475770">
        <w:t xml:space="preserve">Figure </w:t>
      </w:r>
      <w:r w:rsidR="00CD7BD9">
        <w:fldChar w:fldCharType="begin"/>
      </w:r>
      <w:r w:rsidR="00CD7BD9">
        <w:instrText xml:space="preserve"> STYLEREF 1 \s </w:instrText>
      </w:r>
      <w:r w:rsidR="00CD7BD9">
        <w:fldChar w:fldCharType="separate"/>
      </w:r>
      <w:r w:rsidR="00715901">
        <w:rPr>
          <w:noProof/>
        </w:rPr>
        <w:t>7</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2</w:t>
      </w:r>
      <w:r w:rsidR="00CD7BD9">
        <w:rPr>
          <w:noProof/>
        </w:rPr>
        <w:fldChar w:fldCharType="end"/>
      </w:r>
      <w:r w:rsidRPr="00475770">
        <w:t xml:space="preserve"> Air Outlet Filter </w:t>
      </w:r>
      <w:r w:rsidRPr="00475770">
        <w:rPr>
          <w:rFonts w:hint="eastAsia"/>
        </w:rPr>
        <w:t>View</w:t>
      </w:r>
    </w:p>
    <w:p w14:paraId="5D6CA74A" w14:textId="77777777" w:rsidR="00206197" w:rsidRPr="00475770" w:rsidRDefault="00206197" w:rsidP="00467A6B">
      <w:pPr>
        <w:sectPr w:rsidR="00206197" w:rsidRPr="00475770" w:rsidSect="00D26989">
          <w:pgSz w:w="8392" w:h="11907"/>
          <w:pgMar w:top="567" w:right="567" w:bottom="567" w:left="567" w:header="0" w:footer="340" w:gutter="0"/>
          <w:cols w:space="720"/>
          <w:docGrid w:linePitch="245"/>
        </w:sectPr>
      </w:pPr>
    </w:p>
    <w:p w14:paraId="3CD08AA6" w14:textId="4334D7A6" w:rsidR="0019484D" w:rsidRPr="00475770" w:rsidRDefault="0019484D" w:rsidP="0019484D">
      <w:pPr>
        <w:pStyle w:val="2"/>
        <w:spacing w:before="240" w:afterLines="50"/>
      </w:pPr>
      <w:bookmarkStart w:id="1148" w:name="_Toc106900457"/>
      <w:bookmarkStart w:id="1149" w:name="_Toc106983329"/>
      <w:bookmarkStart w:id="1150" w:name="_Toc131778995"/>
      <w:r w:rsidRPr="00475770">
        <w:lastRenderedPageBreak/>
        <w:t>Inspection and Maintenance</w:t>
      </w:r>
      <w:bookmarkEnd w:id="1147"/>
      <w:bookmarkEnd w:id="1148"/>
      <w:bookmarkEnd w:id="1149"/>
      <w:bookmarkEnd w:id="1150"/>
    </w:p>
    <w:p w14:paraId="2763CD62" w14:textId="6FE15A30" w:rsidR="0019484D" w:rsidRPr="00475770" w:rsidRDefault="0019484D" w:rsidP="00195C05">
      <w:pPr>
        <w:pStyle w:val="EN"/>
      </w:pPr>
      <w:r w:rsidRPr="00475770">
        <w:t xml:space="preserve">When the </w:t>
      </w:r>
      <w:r w:rsidR="006124BD" w:rsidRPr="00475770">
        <w:t>MaxiCharger</w:t>
      </w:r>
      <w:r w:rsidRPr="00475770">
        <w:t xml:space="preserve"> operates normally, only routine maintenance is needed.</w:t>
      </w:r>
    </w:p>
    <w:p w14:paraId="3ACB0297" w14:textId="237ECAAE" w:rsidR="0019484D" w:rsidRPr="00475770" w:rsidRDefault="0019484D" w:rsidP="00195C05">
      <w:pPr>
        <w:pStyle w:val="EN"/>
      </w:pPr>
      <w:r w:rsidRPr="00475770">
        <w:t xml:space="preserve">When the </w:t>
      </w:r>
      <w:r w:rsidR="006124BD" w:rsidRPr="00475770">
        <w:t>MaxiCharger</w:t>
      </w:r>
      <w:r w:rsidRPr="00475770">
        <w:t xml:space="preserve"> operates abnormally, refer to Troubleshooting to </w:t>
      </w:r>
      <w:r w:rsidR="00D54B7C" w:rsidRPr="00475770">
        <w:t>resolve</w:t>
      </w:r>
      <w:r w:rsidRPr="00475770">
        <w:t xml:space="preserve"> the problem or contact your local dealer or </w:t>
      </w:r>
      <w:proofErr w:type="spellStart"/>
      <w:r w:rsidRPr="00475770">
        <w:t>Autel</w:t>
      </w:r>
      <w:proofErr w:type="spellEnd"/>
      <w:r w:rsidRPr="00475770">
        <w:t xml:space="preserve"> </w:t>
      </w:r>
      <w:r w:rsidR="00D54B7C" w:rsidRPr="00475770">
        <w:t>Technical Support promptly</w:t>
      </w:r>
      <w:r w:rsidRPr="00475770">
        <w:t>.</w:t>
      </w:r>
    </w:p>
    <w:p w14:paraId="192F3A77" w14:textId="77777777" w:rsidR="0019484D" w:rsidRPr="00475770" w:rsidRDefault="0019484D" w:rsidP="00195C05">
      <w:pPr>
        <w:pStyle w:val="EN"/>
      </w:pPr>
      <w:r w:rsidRPr="00475770">
        <w:t>When parts need to be replaced, completely cut off the power supply upstream and inside the equipment before operating.</w:t>
      </w:r>
    </w:p>
    <w:p w14:paraId="43E2B861" w14:textId="77777777" w:rsidR="0019484D" w:rsidRPr="00475770" w:rsidRDefault="0019484D" w:rsidP="00195C05">
      <w:pPr>
        <w:pStyle w:val="EN"/>
      </w:pPr>
      <w:r w:rsidRPr="00475770">
        <w:t>Regularly conduct a visual inspection of the following points:</w:t>
      </w:r>
    </w:p>
    <w:p w14:paraId="6BC83036" w14:textId="77777777" w:rsidR="0019484D" w:rsidRPr="00475770" w:rsidRDefault="0019484D" w:rsidP="00195C05">
      <w:pPr>
        <w:pStyle w:val="ItemList"/>
        <w:spacing w:before="48" w:after="48"/>
      </w:pPr>
      <w:r w:rsidRPr="00475770">
        <w:rPr>
          <w:rFonts w:hint="eastAsia"/>
        </w:rPr>
        <w:t>C</w:t>
      </w:r>
      <w:r w:rsidRPr="00475770">
        <w:t>able and connector: Check for cracks or ruptures on the connector or cable.</w:t>
      </w:r>
    </w:p>
    <w:p w14:paraId="79EE72B0" w14:textId="77777777" w:rsidR="0019484D" w:rsidRPr="00475770" w:rsidRDefault="0019484D" w:rsidP="00195C05">
      <w:pPr>
        <w:pStyle w:val="ItemList"/>
        <w:spacing w:before="48" w:after="48"/>
      </w:pPr>
      <w:r w:rsidRPr="00475770">
        <w:t>Display: Check for damage and cracks. Check whether the touchscreen works.</w:t>
      </w:r>
    </w:p>
    <w:p w14:paraId="4BB2B981" w14:textId="618D5CA9" w:rsidR="0019484D" w:rsidRPr="00475770" w:rsidRDefault="00D54B7C" w:rsidP="00195C05">
      <w:pPr>
        <w:pStyle w:val="ItemList"/>
        <w:spacing w:before="48" w:after="48"/>
      </w:pPr>
      <w:r w:rsidRPr="00475770">
        <w:t>Cabinet coating</w:t>
      </w:r>
      <w:r w:rsidR="0019484D" w:rsidRPr="00475770">
        <w:t>: Check for damage, cracks or ruptures.</w:t>
      </w:r>
    </w:p>
    <w:p w14:paraId="2283758A" w14:textId="77777777" w:rsidR="0019484D" w:rsidRPr="00475770" w:rsidRDefault="0019484D" w:rsidP="00195C05">
      <w:pPr>
        <w:pStyle w:val="ItemList"/>
        <w:spacing w:before="48" w:after="48"/>
      </w:pPr>
      <w:r w:rsidRPr="00475770">
        <w:t>Cabinet: Check for rust or damage.</w:t>
      </w:r>
    </w:p>
    <w:p w14:paraId="2840E349" w14:textId="77777777" w:rsidR="0019484D" w:rsidRPr="00475770" w:rsidRDefault="0019484D" w:rsidP="00195C05">
      <w:pPr>
        <w:pStyle w:val="EN"/>
      </w:pPr>
      <w:r w:rsidRPr="00475770">
        <w:t>The following special inspections are needed for safe use:</w:t>
      </w:r>
    </w:p>
    <w:p w14:paraId="5C5C2B2E" w14:textId="06403513" w:rsidR="0019484D" w:rsidRPr="00475770" w:rsidRDefault="00D54B7C" w:rsidP="00195C05">
      <w:pPr>
        <w:pStyle w:val="ItemList"/>
        <w:spacing w:before="48" w:after="48"/>
      </w:pPr>
      <w:r w:rsidRPr="00475770">
        <w:t>C</w:t>
      </w:r>
      <w:r w:rsidR="0019484D" w:rsidRPr="00475770">
        <w:t xml:space="preserve">heck if the </w:t>
      </w:r>
      <w:r w:rsidR="006124BD" w:rsidRPr="00475770">
        <w:t>MaxiCharger</w:t>
      </w:r>
      <w:r w:rsidR="0019484D" w:rsidRPr="00475770">
        <w:t xml:space="preserve"> was struck by lightning.</w:t>
      </w:r>
    </w:p>
    <w:p w14:paraId="56F15E60" w14:textId="4F5AD59A" w:rsidR="0019484D" w:rsidRPr="00475770" w:rsidRDefault="00D54B7C" w:rsidP="00195C05">
      <w:pPr>
        <w:pStyle w:val="ItemList"/>
        <w:spacing w:before="48" w:after="48"/>
      </w:pPr>
      <w:r w:rsidRPr="00475770">
        <w:t>Check</w:t>
      </w:r>
      <w:r w:rsidR="0019484D" w:rsidRPr="00475770">
        <w:t xml:space="preserve"> if the </w:t>
      </w:r>
      <w:r w:rsidR="006124BD" w:rsidRPr="00475770">
        <w:t>MaxiCharger</w:t>
      </w:r>
      <w:r w:rsidRPr="00475770">
        <w:t xml:space="preserve"> wa</w:t>
      </w:r>
      <w:r w:rsidR="0019484D" w:rsidRPr="00475770">
        <w:t>s damaged due to an accident or fire.</w:t>
      </w:r>
    </w:p>
    <w:p w14:paraId="04BE5A7A" w14:textId="11C45317" w:rsidR="0019484D" w:rsidRPr="00475770" w:rsidRDefault="003C6F4C" w:rsidP="00195C05">
      <w:pPr>
        <w:pStyle w:val="ItemList"/>
        <w:spacing w:before="48" w:after="48"/>
      </w:pPr>
      <w:r w:rsidRPr="00475770">
        <w:rPr>
          <w:noProof/>
        </w:rPr>
        <w:drawing>
          <wp:anchor distT="0" distB="0" distL="114300" distR="114300" simplePos="0" relativeHeight="251909120" behindDoc="0" locked="0" layoutInCell="1" allowOverlap="1" wp14:anchorId="3D050440" wp14:editId="64433C70">
            <wp:simplePos x="0" y="0"/>
            <wp:positionH relativeFrom="margin">
              <wp:align>left</wp:align>
            </wp:positionH>
            <wp:positionV relativeFrom="paragraph">
              <wp:posOffset>185631</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4"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D54B7C" w:rsidRPr="00475770">
        <w:t>Check</w:t>
      </w:r>
      <w:r w:rsidR="0019484D" w:rsidRPr="00475770">
        <w:t xml:space="preserve"> the </w:t>
      </w:r>
      <w:r w:rsidR="006124BD" w:rsidRPr="00475770">
        <w:t>MaxiCharger</w:t>
      </w:r>
      <w:r w:rsidR="00D54B7C" w:rsidRPr="00475770">
        <w:t xml:space="preserve"> installation site</w:t>
      </w:r>
      <w:r w:rsidR="0019484D" w:rsidRPr="00475770">
        <w:t xml:space="preserve"> has been flooded.</w:t>
      </w:r>
    </w:p>
    <w:p w14:paraId="15A1A662" w14:textId="2720009D" w:rsidR="0019484D" w:rsidRPr="00475770" w:rsidRDefault="0019484D" w:rsidP="00D377F5">
      <w:pPr>
        <w:pStyle w:val="NOTE0"/>
        <w:rPr>
          <w:lang w:eastAsia="en-US"/>
        </w:rPr>
      </w:pPr>
      <w:r w:rsidRPr="00475770">
        <w:rPr>
          <w:lang w:eastAsia="en-US"/>
        </w:rPr>
        <w:t>WARNING</w:t>
      </w:r>
    </w:p>
    <w:p w14:paraId="7578A995" w14:textId="742F2EBB" w:rsidR="0019484D" w:rsidRPr="00475770" w:rsidRDefault="0019484D" w:rsidP="00D377F5">
      <w:pPr>
        <w:pStyle w:val="NOTE"/>
        <w:rPr>
          <w:snapToGrid w:val="0"/>
        </w:rPr>
      </w:pPr>
      <w:r w:rsidRPr="00475770">
        <w:rPr>
          <w:snapToGrid w:val="0"/>
        </w:rPr>
        <w:t xml:space="preserve">Stop any charging processes and do not connect the power to the </w:t>
      </w:r>
      <w:r w:rsidR="006124BD" w:rsidRPr="00475770">
        <w:rPr>
          <w:snapToGrid w:val="0"/>
        </w:rPr>
        <w:t>MaxiCharger</w:t>
      </w:r>
      <w:r w:rsidRPr="00475770">
        <w:rPr>
          <w:snapToGrid w:val="0"/>
        </w:rPr>
        <w:t xml:space="preserve"> until all the inspections are complete.</w:t>
      </w:r>
    </w:p>
    <w:p w14:paraId="310EAADF" w14:textId="1CF01F58" w:rsidR="0019484D" w:rsidRPr="00475770" w:rsidRDefault="0019484D" w:rsidP="0019484D">
      <w:pPr>
        <w:pStyle w:val="2"/>
        <w:spacing w:before="240" w:afterLines="50"/>
      </w:pPr>
      <w:bookmarkStart w:id="1151" w:name="_Toc101704264"/>
      <w:bookmarkStart w:id="1152" w:name="_Toc106900458"/>
      <w:bookmarkStart w:id="1153" w:name="_Toc106983330"/>
      <w:bookmarkStart w:id="1154" w:name="_Toc131778996"/>
      <w:r w:rsidRPr="00475770">
        <w:t>Remote Maintenance</w:t>
      </w:r>
      <w:bookmarkEnd w:id="1151"/>
      <w:bookmarkEnd w:id="1152"/>
      <w:bookmarkEnd w:id="1153"/>
      <w:bookmarkEnd w:id="1154"/>
    </w:p>
    <w:p w14:paraId="1ABDFCAA" w14:textId="277A633F" w:rsidR="0019484D" w:rsidRPr="00475770" w:rsidRDefault="0019484D" w:rsidP="00195C05">
      <w:pPr>
        <w:pStyle w:val="EN"/>
      </w:pPr>
      <w:r w:rsidRPr="00475770">
        <w:t xml:space="preserve">The </w:t>
      </w:r>
      <w:r w:rsidR="006124BD" w:rsidRPr="00475770">
        <w:t>MaxiCharger</w:t>
      </w:r>
      <w:r w:rsidRPr="00475770">
        <w:t xml:space="preserve"> has the function of connecting </w:t>
      </w:r>
      <w:r w:rsidR="00D54B7C" w:rsidRPr="00475770">
        <w:t>to</w:t>
      </w:r>
      <w:r w:rsidRPr="00475770">
        <w:t xml:space="preserve"> cloud platform to mo</w:t>
      </w:r>
      <w:r w:rsidR="00D54B7C" w:rsidRPr="00475770">
        <w:t>nitor parameters in real time. This</w:t>
      </w:r>
      <w:r w:rsidRPr="00475770">
        <w:t xml:space="preserve"> provides remote upgrade</w:t>
      </w:r>
      <w:r w:rsidR="00D54B7C" w:rsidRPr="00475770">
        <w:t>s</w:t>
      </w:r>
      <w:r w:rsidRPr="00475770">
        <w:t>, remote diagnosis, and remote service functions, and can timely identify and locate problems in the operation process.</w:t>
      </w:r>
    </w:p>
    <w:p w14:paraId="0592BC76" w14:textId="240F0182" w:rsidR="0019484D" w:rsidRPr="00475770" w:rsidRDefault="00D54B7C" w:rsidP="00195C05">
      <w:pPr>
        <w:pStyle w:val="ItemList"/>
        <w:spacing w:before="48" w:after="48"/>
      </w:pPr>
      <w:r w:rsidRPr="00475770">
        <w:t>System</w:t>
      </w:r>
      <w:r w:rsidR="0019484D" w:rsidRPr="00475770">
        <w:t xml:space="preserve"> self-check </w:t>
      </w:r>
      <w:r w:rsidRPr="00475770">
        <w:t>for</w:t>
      </w:r>
      <w:r w:rsidR="0019484D" w:rsidRPr="00475770">
        <w:t xml:space="preserve"> abnormality</w:t>
      </w:r>
      <w:r w:rsidRPr="00475770">
        <w:t xml:space="preserve"> daily</w:t>
      </w:r>
      <w:r w:rsidR="0019484D" w:rsidRPr="00475770">
        <w:t>.</w:t>
      </w:r>
    </w:p>
    <w:p w14:paraId="69549EE8" w14:textId="7C1B4C2E" w:rsidR="0019484D" w:rsidRPr="00475770" w:rsidRDefault="0019484D" w:rsidP="00195C05">
      <w:pPr>
        <w:pStyle w:val="ItemList"/>
        <w:spacing w:before="48" w:after="48"/>
      </w:pPr>
      <w:r w:rsidRPr="00475770">
        <w:t xml:space="preserve">If any operation abnormality is found, contact your local dealer or </w:t>
      </w:r>
      <w:proofErr w:type="spellStart"/>
      <w:r w:rsidRPr="00475770">
        <w:t>Autel</w:t>
      </w:r>
      <w:proofErr w:type="spellEnd"/>
      <w:r w:rsidRPr="00475770">
        <w:t xml:space="preserve"> technical support</w:t>
      </w:r>
      <w:r w:rsidR="00D54B7C" w:rsidRPr="00475770">
        <w:t xml:space="preserve"> promptly</w:t>
      </w:r>
      <w:r w:rsidRPr="00475770">
        <w:t>.</w:t>
      </w:r>
    </w:p>
    <w:p w14:paraId="6E611247" w14:textId="2EBBA623" w:rsidR="0019484D" w:rsidRPr="00475770" w:rsidRDefault="0019484D" w:rsidP="00195C05">
      <w:pPr>
        <w:pStyle w:val="ItemList"/>
        <w:spacing w:before="48" w:after="48"/>
      </w:pPr>
      <w:proofErr w:type="spellStart"/>
      <w:r w:rsidRPr="00475770">
        <w:t>Autel</w:t>
      </w:r>
      <w:proofErr w:type="spellEnd"/>
      <w:r w:rsidRPr="00475770">
        <w:t xml:space="preserve"> service engineers can check logs, update configurations and programs, and provide remote maintenance services</w:t>
      </w:r>
      <w:r w:rsidR="00D54B7C" w:rsidRPr="00475770">
        <w:t>,</w:t>
      </w:r>
      <w:r w:rsidRPr="00475770">
        <w:t xml:space="preserve"> such as remote management, diagnosis, configuration, and upgrade</w:t>
      </w:r>
      <w:r w:rsidR="00D54B7C" w:rsidRPr="00475770">
        <w:t>s</w:t>
      </w:r>
      <w:r w:rsidRPr="00475770">
        <w:t>.</w:t>
      </w:r>
    </w:p>
    <w:p w14:paraId="24735658" w14:textId="77777777" w:rsidR="00140C9B" w:rsidRPr="00475770" w:rsidRDefault="00140C9B" w:rsidP="00467A6B">
      <w:pPr>
        <w:sectPr w:rsidR="00140C9B" w:rsidRPr="00475770" w:rsidSect="00D26989">
          <w:pgSz w:w="8392" w:h="11907"/>
          <w:pgMar w:top="567" w:right="567" w:bottom="567" w:left="567" w:header="0" w:footer="340" w:gutter="0"/>
          <w:cols w:space="720"/>
          <w:docGrid w:linePitch="245"/>
        </w:sectPr>
      </w:pPr>
      <w:bookmarkStart w:id="1155" w:name="_Toc101704265"/>
    </w:p>
    <w:p w14:paraId="1D07327E" w14:textId="7046A3AA" w:rsidR="0019484D" w:rsidRPr="00475770" w:rsidRDefault="0019484D" w:rsidP="0019484D">
      <w:pPr>
        <w:pStyle w:val="2"/>
        <w:spacing w:before="240" w:afterLines="50"/>
      </w:pPr>
      <w:bookmarkStart w:id="1156" w:name="_Toc106900459"/>
      <w:bookmarkStart w:id="1157" w:name="_Toc106983331"/>
      <w:bookmarkStart w:id="1158" w:name="_Toc131778997"/>
      <w:r w:rsidRPr="00475770">
        <w:lastRenderedPageBreak/>
        <w:t>Maintenance Schedule</w:t>
      </w:r>
      <w:bookmarkEnd w:id="1155"/>
      <w:bookmarkEnd w:id="1156"/>
      <w:bookmarkEnd w:id="1157"/>
      <w:bookmarkEnd w:id="1158"/>
    </w:p>
    <w:p w14:paraId="3828D9A0" w14:textId="1F7D8254" w:rsidR="0019484D" w:rsidRPr="00475770" w:rsidRDefault="0019484D"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7</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w:t>
      </w:r>
      <w:r w:rsidR="00CD7BD9">
        <w:rPr>
          <w:noProof/>
        </w:rPr>
        <w:fldChar w:fldCharType="end"/>
      </w:r>
      <w:r w:rsidRPr="00475770">
        <w:t xml:space="preserve"> Maintenance Schedule</w:t>
      </w:r>
    </w:p>
    <w:tbl>
      <w:tblPr>
        <w:tblStyle w:val="af0"/>
        <w:tblW w:w="0" w:type="auto"/>
        <w:jc w:val="center"/>
        <w:tblLook w:val="04A0" w:firstRow="1" w:lastRow="0" w:firstColumn="1" w:lastColumn="0" w:noHBand="0" w:noVBand="1"/>
      </w:tblPr>
      <w:tblGrid>
        <w:gridCol w:w="1696"/>
        <w:gridCol w:w="1701"/>
        <w:gridCol w:w="3095"/>
      </w:tblGrid>
      <w:tr w:rsidR="00940CFD" w:rsidRPr="00475770" w14:paraId="03B353D7" w14:textId="77777777" w:rsidTr="00A603A7">
        <w:trPr>
          <w:trHeight w:val="454"/>
          <w:jc w:val="center"/>
        </w:trPr>
        <w:tc>
          <w:tcPr>
            <w:tcW w:w="1696" w:type="dxa"/>
            <w:shd w:val="clear" w:color="auto" w:fill="D9D9D9" w:themeFill="background1" w:themeFillShade="D9"/>
            <w:vAlign w:val="center"/>
          </w:tcPr>
          <w:p w14:paraId="12319E67" w14:textId="77777777" w:rsidR="00940CFD" w:rsidRPr="00475770" w:rsidRDefault="00940CFD" w:rsidP="00940CFD">
            <w:pPr>
              <w:spacing w:before="120" w:after="120"/>
              <w:ind w:left="0"/>
              <w:rPr>
                <w:b/>
              </w:rPr>
            </w:pPr>
            <w:r w:rsidRPr="00475770">
              <w:rPr>
                <w:rFonts w:hint="eastAsia"/>
                <w:b/>
              </w:rPr>
              <w:t>I</w:t>
            </w:r>
            <w:r w:rsidRPr="00475770">
              <w:rPr>
                <w:b/>
              </w:rPr>
              <w:t>tem</w:t>
            </w:r>
          </w:p>
        </w:tc>
        <w:tc>
          <w:tcPr>
            <w:tcW w:w="1701" w:type="dxa"/>
            <w:shd w:val="clear" w:color="auto" w:fill="D9D9D9" w:themeFill="background1" w:themeFillShade="D9"/>
            <w:vAlign w:val="center"/>
          </w:tcPr>
          <w:p w14:paraId="14968FA4" w14:textId="4A0D41AA" w:rsidR="00940CFD" w:rsidRPr="00475770" w:rsidRDefault="00940CFD" w:rsidP="00940CFD">
            <w:pPr>
              <w:spacing w:before="120" w:after="120"/>
              <w:ind w:left="0"/>
              <w:rPr>
                <w:b/>
              </w:rPr>
            </w:pPr>
            <w:r w:rsidRPr="00475770">
              <w:rPr>
                <w:rFonts w:hint="eastAsia"/>
                <w:b/>
              </w:rPr>
              <w:t>F</w:t>
            </w:r>
            <w:r w:rsidRPr="00475770">
              <w:rPr>
                <w:b/>
              </w:rPr>
              <w:t>requency</w:t>
            </w:r>
          </w:p>
        </w:tc>
        <w:tc>
          <w:tcPr>
            <w:tcW w:w="3095" w:type="dxa"/>
            <w:shd w:val="clear" w:color="auto" w:fill="D9D9D9" w:themeFill="background1" w:themeFillShade="D9"/>
            <w:vAlign w:val="center"/>
          </w:tcPr>
          <w:p w14:paraId="6F113F39" w14:textId="77777777" w:rsidR="00940CFD" w:rsidRPr="00475770" w:rsidRDefault="00940CFD" w:rsidP="00940CFD">
            <w:pPr>
              <w:spacing w:before="120" w:after="120"/>
              <w:ind w:left="0"/>
              <w:rPr>
                <w:b/>
              </w:rPr>
            </w:pPr>
            <w:r w:rsidRPr="00475770">
              <w:rPr>
                <w:rFonts w:hint="eastAsia"/>
                <w:b/>
              </w:rPr>
              <w:t>A</w:t>
            </w:r>
            <w:r w:rsidRPr="00475770">
              <w:rPr>
                <w:b/>
              </w:rPr>
              <w:t>ctions</w:t>
            </w:r>
          </w:p>
        </w:tc>
      </w:tr>
      <w:tr w:rsidR="00940CFD" w:rsidRPr="00475770" w14:paraId="6710A55B" w14:textId="77777777" w:rsidTr="00743B0B">
        <w:trPr>
          <w:trHeight w:val="454"/>
          <w:jc w:val="center"/>
        </w:trPr>
        <w:tc>
          <w:tcPr>
            <w:tcW w:w="1696" w:type="dxa"/>
            <w:vAlign w:val="center"/>
          </w:tcPr>
          <w:p w14:paraId="3DD8C76F" w14:textId="77777777" w:rsidR="00940CFD" w:rsidRPr="00475770" w:rsidRDefault="00940CFD" w:rsidP="00E943E7">
            <w:pPr>
              <w:pStyle w:val="TableText"/>
              <w:rPr>
                <w:b/>
              </w:rPr>
            </w:pPr>
            <w:r w:rsidRPr="00475770">
              <w:rPr>
                <w:b/>
              </w:rPr>
              <w:t>Connector</w:t>
            </w:r>
          </w:p>
        </w:tc>
        <w:tc>
          <w:tcPr>
            <w:tcW w:w="1701" w:type="dxa"/>
            <w:vAlign w:val="center"/>
          </w:tcPr>
          <w:p w14:paraId="5DF658BD" w14:textId="5E539785" w:rsidR="00940CFD" w:rsidRPr="00475770" w:rsidRDefault="00940CFD" w:rsidP="00E943E7">
            <w:pPr>
              <w:pStyle w:val="TableText"/>
            </w:pPr>
            <w:r w:rsidRPr="00475770">
              <w:t>Every 3 months</w:t>
            </w:r>
          </w:p>
        </w:tc>
        <w:tc>
          <w:tcPr>
            <w:tcW w:w="3095" w:type="dxa"/>
            <w:vAlign w:val="center"/>
          </w:tcPr>
          <w:p w14:paraId="4EB73F9F" w14:textId="1000A1C0" w:rsidR="00940CFD" w:rsidRPr="00475770" w:rsidRDefault="00E943E7" w:rsidP="00E943E7">
            <w:pPr>
              <w:pStyle w:val="TableText"/>
            </w:pPr>
            <w:r w:rsidRPr="00475770">
              <w:t>Check for cracks or ruptures on the connector.</w:t>
            </w:r>
          </w:p>
        </w:tc>
      </w:tr>
      <w:tr w:rsidR="00940CFD" w:rsidRPr="00475770" w14:paraId="37643225" w14:textId="77777777" w:rsidTr="00743B0B">
        <w:trPr>
          <w:trHeight w:val="454"/>
          <w:jc w:val="center"/>
        </w:trPr>
        <w:tc>
          <w:tcPr>
            <w:tcW w:w="1696" w:type="dxa"/>
            <w:vAlign w:val="center"/>
          </w:tcPr>
          <w:p w14:paraId="04A471CC" w14:textId="77777777" w:rsidR="00940CFD" w:rsidRPr="00475770" w:rsidRDefault="00940CFD" w:rsidP="00E943E7">
            <w:pPr>
              <w:pStyle w:val="TableText"/>
              <w:rPr>
                <w:b/>
              </w:rPr>
            </w:pPr>
            <w:r w:rsidRPr="00475770">
              <w:rPr>
                <w:b/>
              </w:rPr>
              <w:t>Input Cable</w:t>
            </w:r>
          </w:p>
        </w:tc>
        <w:tc>
          <w:tcPr>
            <w:tcW w:w="1701" w:type="dxa"/>
            <w:vAlign w:val="center"/>
          </w:tcPr>
          <w:p w14:paraId="6B515BA2" w14:textId="3514156B" w:rsidR="00940CFD" w:rsidRPr="00475770" w:rsidRDefault="00940CFD" w:rsidP="00E943E7">
            <w:pPr>
              <w:pStyle w:val="TableText"/>
            </w:pPr>
            <w:r w:rsidRPr="00475770">
              <w:t>Every 3 months</w:t>
            </w:r>
          </w:p>
        </w:tc>
        <w:tc>
          <w:tcPr>
            <w:tcW w:w="3095" w:type="dxa"/>
            <w:vAlign w:val="center"/>
          </w:tcPr>
          <w:p w14:paraId="2B3550A9" w14:textId="3063E9FE" w:rsidR="00940CFD" w:rsidRPr="00475770" w:rsidRDefault="00E943E7" w:rsidP="00E943E7">
            <w:pPr>
              <w:pStyle w:val="TableText"/>
            </w:pPr>
            <w:r w:rsidRPr="00475770">
              <w:t xml:space="preserve">Check for cracks or ruptures on the </w:t>
            </w:r>
            <w:r w:rsidRPr="00475770">
              <w:rPr>
                <w:rFonts w:hint="eastAsia"/>
              </w:rPr>
              <w:t>cable</w:t>
            </w:r>
            <w:r w:rsidRPr="00475770">
              <w:t>.</w:t>
            </w:r>
          </w:p>
        </w:tc>
      </w:tr>
      <w:tr w:rsidR="00E943E7" w:rsidRPr="00475770" w14:paraId="7E8AAC3E" w14:textId="77777777" w:rsidTr="00743B0B">
        <w:trPr>
          <w:trHeight w:val="454"/>
          <w:jc w:val="center"/>
        </w:trPr>
        <w:tc>
          <w:tcPr>
            <w:tcW w:w="1696" w:type="dxa"/>
            <w:vAlign w:val="center"/>
          </w:tcPr>
          <w:p w14:paraId="19E48B9D" w14:textId="1BE07085" w:rsidR="00E943E7" w:rsidRPr="00475770" w:rsidRDefault="00E943E7" w:rsidP="00E943E7">
            <w:pPr>
              <w:pStyle w:val="TableText"/>
              <w:rPr>
                <w:b/>
              </w:rPr>
            </w:pPr>
            <w:r w:rsidRPr="00475770">
              <w:rPr>
                <w:b/>
              </w:rPr>
              <w:t>Inlet Air Filter</w:t>
            </w:r>
          </w:p>
        </w:tc>
        <w:tc>
          <w:tcPr>
            <w:tcW w:w="1701" w:type="dxa"/>
            <w:vAlign w:val="center"/>
          </w:tcPr>
          <w:p w14:paraId="3E50EE12" w14:textId="313338C2" w:rsidR="00E943E7" w:rsidRPr="00475770" w:rsidRDefault="00E943E7" w:rsidP="00E943E7">
            <w:pPr>
              <w:pStyle w:val="TableText"/>
            </w:pPr>
            <w:r w:rsidRPr="00475770">
              <w:t>Annually</w:t>
            </w:r>
          </w:p>
        </w:tc>
        <w:tc>
          <w:tcPr>
            <w:tcW w:w="3095" w:type="dxa"/>
            <w:vAlign w:val="center"/>
          </w:tcPr>
          <w:p w14:paraId="41CA0766" w14:textId="027185B2" w:rsidR="00E943E7" w:rsidRPr="00475770" w:rsidRDefault="00E943E7" w:rsidP="00E943E7">
            <w:pPr>
              <w:pStyle w:val="TableText"/>
            </w:pPr>
            <w:r w:rsidRPr="00475770">
              <w:t>Replace the inlet air filter.</w:t>
            </w:r>
          </w:p>
        </w:tc>
      </w:tr>
      <w:tr w:rsidR="00E943E7" w:rsidRPr="00475770" w14:paraId="63DBCD6B" w14:textId="77777777" w:rsidTr="00743B0B">
        <w:trPr>
          <w:trHeight w:val="454"/>
          <w:jc w:val="center"/>
        </w:trPr>
        <w:tc>
          <w:tcPr>
            <w:tcW w:w="1696" w:type="dxa"/>
            <w:vAlign w:val="center"/>
          </w:tcPr>
          <w:p w14:paraId="7E402180" w14:textId="76F88634" w:rsidR="00E943E7" w:rsidRPr="00475770" w:rsidRDefault="00E943E7" w:rsidP="00E943E7">
            <w:pPr>
              <w:pStyle w:val="TableText"/>
              <w:rPr>
                <w:b/>
              </w:rPr>
            </w:pPr>
            <w:r w:rsidRPr="00475770">
              <w:rPr>
                <w:b/>
              </w:rPr>
              <w:t>Outlet Air Filter</w:t>
            </w:r>
          </w:p>
        </w:tc>
        <w:tc>
          <w:tcPr>
            <w:tcW w:w="1701" w:type="dxa"/>
            <w:vAlign w:val="center"/>
          </w:tcPr>
          <w:p w14:paraId="7D521B11" w14:textId="6BC21487" w:rsidR="00E943E7" w:rsidRPr="00475770" w:rsidRDefault="00E943E7" w:rsidP="00E943E7">
            <w:pPr>
              <w:pStyle w:val="TableText"/>
            </w:pPr>
            <w:r w:rsidRPr="00475770">
              <w:t>Annually</w:t>
            </w:r>
          </w:p>
        </w:tc>
        <w:tc>
          <w:tcPr>
            <w:tcW w:w="3095" w:type="dxa"/>
            <w:vAlign w:val="center"/>
          </w:tcPr>
          <w:p w14:paraId="51E546D9" w14:textId="156EE341" w:rsidR="00E943E7" w:rsidRPr="00475770" w:rsidRDefault="00E943E7" w:rsidP="00E943E7">
            <w:pPr>
              <w:pStyle w:val="TableText"/>
            </w:pPr>
            <w:r w:rsidRPr="00475770">
              <w:t>Replace the outlet air filter.</w:t>
            </w:r>
          </w:p>
        </w:tc>
      </w:tr>
      <w:tr w:rsidR="00E943E7" w:rsidRPr="00475770" w14:paraId="25A41DBC" w14:textId="77777777" w:rsidTr="00743B0B">
        <w:trPr>
          <w:trHeight w:val="48"/>
          <w:jc w:val="center"/>
        </w:trPr>
        <w:tc>
          <w:tcPr>
            <w:tcW w:w="1696" w:type="dxa"/>
            <w:vAlign w:val="center"/>
          </w:tcPr>
          <w:p w14:paraId="48394747" w14:textId="24157C7B" w:rsidR="00E943E7" w:rsidRPr="00475770" w:rsidRDefault="00E943E7" w:rsidP="00E943E7">
            <w:pPr>
              <w:pStyle w:val="TableText"/>
              <w:rPr>
                <w:b/>
              </w:rPr>
            </w:pPr>
            <w:r w:rsidRPr="00475770">
              <w:rPr>
                <w:b/>
              </w:rPr>
              <w:t>Cabinet</w:t>
            </w:r>
          </w:p>
        </w:tc>
        <w:tc>
          <w:tcPr>
            <w:tcW w:w="1701" w:type="dxa"/>
            <w:vAlign w:val="center"/>
          </w:tcPr>
          <w:p w14:paraId="58705691" w14:textId="3F17A6CE" w:rsidR="00E943E7" w:rsidRPr="00475770" w:rsidRDefault="00E943E7" w:rsidP="00F878A4">
            <w:pPr>
              <w:pStyle w:val="TableText"/>
            </w:pPr>
            <w:r w:rsidRPr="00475770">
              <w:t xml:space="preserve">Every </w:t>
            </w:r>
            <w:r w:rsidR="00F878A4">
              <w:t>3</w:t>
            </w:r>
            <w:r w:rsidRPr="00475770">
              <w:t xml:space="preserve"> months</w:t>
            </w:r>
          </w:p>
        </w:tc>
        <w:tc>
          <w:tcPr>
            <w:tcW w:w="3095" w:type="dxa"/>
            <w:vAlign w:val="center"/>
          </w:tcPr>
          <w:p w14:paraId="68B5E877" w14:textId="6B31EBAC" w:rsidR="00E943E7" w:rsidRPr="00475770" w:rsidRDefault="00E943E7" w:rsidP="00E943E7">
            <w:pPr>
              <w:pStyle w:val="TableText"/>
            </w:pPr>
            <w:r w:rsidRPr="00475770">
              <w:t>Clean and check for damage</w:t>
            </w:r>
            <w:r w:rsidRPr="00475770">
              <w:rPr>
                <w:rFonts w:hint="eastAsia"/>
              </w:rPr>
              <w:t>,</w:t>
            </w:r>
            <w:r w:rsidRPr="00475770">
              <w:t xml:space="preserve"> including the air filters.</w:t>
            </w:r>
          </w:p>
        </w:tc>
      </w:tr>
    </w:tbl>
    <w:p w14:paraId="2167A9C7" w14:textId="77777777" w:rsidR="0019484D" w:rsidRPr="00475770" w:rsidRDefault="0019484D" w:rsidP="0019484D">
      <w:pPr>
        <w:spacing w:line="240" w:lineRule="auto"/>
        <w:ind w:left="0"/>
      </w:pPr>
    </w:p>
    <w:p w14:paraId="7DB46800" w14:textId="2D1E13C5" w:rsidR="00511968" w:rsidRPr="00475770" w:rsidRDefault="00313BAD" w:rsidP="00777848">
      <w:pPr>
        <w:pStyle w:val="10"/>
      </w:pPr>
      <w:bookmarkStart w:id="1159" w:name="_Toc106900460"/>
      <w:bookmarkStart w:id="1160" w:name="_Toc106983332"/>
      <w:bookmarkStart w:id="1161" w:name="_Toc131778998"/>
      <w:r w:rsidRPr="00475770">
        <w:rPr>
          <w:rFonts w:hint="eastAsia"/>
        </w:rPr>
        <w:lastRenderedPageBreak/>
        <w:t>T</w:t>
      </w:r>
      <w:r w:rsidRPr="00475770">
        <w:t>roubleshooting</w:t>
      </w:r>
      <w:r w:rsidR="00B80BE6" w:rsidRPr="00475770">
        <w:t xml:space="preserve"> and Service</w:t>
      </w:r>
      <w:bookmarkEnd w:id="1159"/>
      <w:bookmarkEnd w:id="1160"/>
      <w:bookmarkEnd w:id="1161"/>
    </w:p>
    <w:p w14:paraId="3650E465" w14:textId="5461BE38" w:rsidR="00313BAD" w:rsidRPr="00475770" w:rsidRDefault="00313BAD" w:rsidP="00313BAD">
      <w:pPr>
        <w:pStyle w:val="2"/>
        <w:spacing w:before="240"/>
      </w:pPr>
      <w:bookmarkStart w:id="1162" w:name="_Toc106900461"/>
      <w:bookmarkStart w:id="1163" w:name="_Toc106983333"/>
      <w:bookmarkStart w:id="1164" w:name="_Toc131778999"/>
      <w:r w:rsidRPr="00475770">
        <w:t>Troubleshooting</w:t>
      </w:r>
      <w:bookmarkEnd w:id="1162"/>
      <w:bookmarkEnd w:id="1163"/>
      <w:bookmarkEnd w:id="1164"/>
    </w:p>
    <w:p w14:paraId="1668191F" w14:textId="4A42DAE9" w:rsidR="00313BAD" w:rsidRPr="00475770" w:rsidRDefault="00313BAD" w:rsidP="00195C05">
      <w:pPr>
        <w:pStyle w:val="Seqin"/>
        <w:numPr>
          <w:ilvl w:val="0"/>
          <w:numId w:val="22"/>
        </w:numPr>
      </w:pPr>
      <w:r w:rsidRPr="00475770">
        <w:t>Try to find a solution for the problem with the aid of the information in this document.</w:t>
      </w:r>
    </w:p>
    <w:p w14:paraId="616DF019" w14:textId="67F85FE0" w:rsidR="00313BAD" w:rsidRPr="00475770" w:rsidRDefault="00313BAD" w:rsidP="00195C05">
      <w:pPr>
        <w:pStyle w:val="Seqin"/>
      </w:pPr>
      <w:r w:rsidRPr="00475770">
        <w:t xml:space="preserve">If you cannot find a solution for the problem, contact your local </w:t>
      </w:r>
      <w:proofErr w:type="spellStart"/>
      <w:r w:rsidR="00416CB8" w:rsidRPr="00475770">
        <w:t>Autel</w:t>
      </w:r>
      <w:proofErr w:type="spellEnd"/>
      <w:r w:rsidR="00416CB8" w:rsidRPr="00475770">
        <w:t xml:space="preserve"> </w:t>
      </w:r>
      <w:r w:rsidRPr="00475770">
        <w:t>representative o</w:t>
      </w:r>
      <w:r w:rsidR="00416CB8" w:rsidRPr="00475770">
        <w:t xml:space="preserve">r </w:t>
      </w:r>
      <w:proofErr w:type="spellStart"/>
      <w:r w:rsidR="00416CB8" w:rsidRPr="00475770">
        <w:t>Autel</w:t>
      </w:r>
      <w:proofErr w:type="spellEnd"/>
      <w:r w:rsidR="00416CB8" w:rsidRPr="00475770">
        <w:t xml:space="preserve"> Technical Support</w:t>
      </w:r>
      <w:r w:rsidRPr="00475770">
        <w:t>.</w:t>
      </w:r>
    </w:p>
    <w:p w14:paraId="0B055EA0" w14:textId="256DCBFD" w:rsidR="004B21F1" w:rsidRPr="00475770" w:rsidRDefault="004B21F1"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8</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w:t>
      </w:r>
      <w:r w:rsidR="00CD7BD9">
        <w:rPr>
          <w:noProof/>
        </w:rPr>
        <w:fldChar w:fldCharType="end"/>
      </w:r>
      <w:r w:rsidRPr="00475770">
        <w:t xml:space="preserve"> Troubleshooting </w:t>
      </w:r>
      <w:r w:rsidR="00B80BE6" w:rsidRPr="00475770">
        <w:t>Details</w:t>
      </w:r>
    </w:p>
    <w:tbl>
      <w:tblPr>
        <w:tblStyle w:val="af0"/>
        <w:tblW w:w="6799" w:type="dxa"/>
        <w:jc w:val="center"/>
        <w:tblLayout w:type="fixed"/>
        <w:tblLook w:val="04A0" w:firstRow="1" w:lastRow="0" w:firstColumn="1" w:lastColumn="0" w:noHBand="0" w:noVBand="1"/>
      </w:tblPr>
      <w:tblGrid>
        <w:gridCol w:w="1696"/>
        <w:gridCol w:w="1418"/>
        <w:gridCol w:w="2268"/>
        <w:gridCol w:w="1417"/>
      </w:tblGrid>
      <w:tr w:rsidR="004915B9" w:rsidRPr="00475770" w14:paraId="6E384960" w14:textId="1459812E" w:rsidTr="00743B0B">
        <w:trPr>
          <w:trHeight w:val="414"/>
          <w:tblHeader/>
          <w:jc w:val="center"/>
        </w:trPr>
        <w:tc>
          <w:tcPr>
            <w:tcW w:w="1696" w:type="dxa"/>
            <w:shd w:val="clear" w:color="auto" w:fill="D9D9D9" w:themeFill="background1" w:themeFillShade="D9"/>
            <w:vAlign w:val="center"/>
          </w:tcPr>
          <w:p w14:paraId="3CAB3A4D" w14:textId="77777777" w:rsidR="004915B9" w:rsidRPr="00475770" w:rsidRDefault="004915B9" w:rsidP="00AB7B14">
            <w:pPr>
              <w:pStyle w:val="TableTittleRow"/>
            </w:pPr>
            <w:r w:rsidRPr="00475770">
              <w:t>Issue</w:t>
            </w:r>
          </w:p>
        </w:tc>
        <w:tc>
          <w:tcPr>
            <w:tcW w:w="1418" w:type="dxa"/>
            <w:shd w:val="clear" w:color="auto" w:fill="D9D9D9" w:themeFill="background1" w:themeFillShade="D9"/>
            <w:vAlign w:val="center"/>
          </w:tcPr>
          <w:p w14:paraId="0FE87DE8" w14:textId="77777777" w:rsidR="004915B9" w:rsidRPr="00475770" w:rsidRDefault="004915B9" w:rsidP="00AB7B14">
            <w:pPr>
              <w:pStyle w:val="TableTittleRow"/>
            </w:pPr>
            <w:r w:rsidRPr="00475770">
              <w:t>Possible Cause</w:t>
            </w:r>
          </w:p>
        </w:tc>
        <w:tc>
          <w:tcPr>
            <w:tcW w:w="2268" w:type="dxa"/>
            <w:shd w:val="clear" w:color="auto" w:fill="D9D9D9" w:themeFill="background1" w:themeFillShade="D9"/>
            <w:vAlign w:val="center"/>
          </w:tcPr>
          <w:p w14:paraId="6532F044" w14:textId="77777777" w:rsidR="004915B9" w:rsidRPr="00475770" w:rsidRDefault="004915B9" w:rsidP="00AB7B14">
            <w:pPr>
              <w:pStyle w:val="TableTittleRow"/>
            </w:pPr>
            <w:r w:rsidRPr="00475770">
              <w:t>Solution</w:t>
            </w:r>
          </w:p>
        </w:tc>
        <w:tc>
          <w:tcPr>
            <w:tcW w:w="1417" w:type="dxa"/>
            <w:shd w:val="clear" w:color="auto" w:fill="D9D9D9" w:themeFill="background1" w:themeFillShade="D9"/>
            <w:vAlign w:val="center"/>
          </w:tcPr>
          <w:p w14:paraId="48BD78C8" w14:textId="188DCFBC" w:rsidR="004915B9" w:rsidRPr="00475770" w:rsidRDefault="004915B9" w:rsidP="00AB7B14">
            <w:pPr>
              <w:pStyle w:val="TableTittleRow"/>
            </w:pPr>
            <w:r w:rsidRPr="00475770">
              <w:t>Handler</w:t>
            </w:r>
          </w:p>
        </w:tc>
      </w:tr>
      <w:tr w:rsidR="004915B9" w:rsidRPr="00475770" w14:paraId="7E0C68C1" w14:textId="27CF7DE7" w:rsidTr="00743B0B">
        <w:trPr>
          <w:trHeight w:val="850"/>
          <w:jc w:val="center"/>
        </w:trPr>
        <w:tc>
          <w:tcPr>
            <w:tcW w:w="1696" w:type="dxa"/>
            <w:vAlign w:val="center"/>
          </w:tcPr>
          <w:p w14:paraId="49212A62" w14:textId="7394C2B5" w:rsidR="004915B9" w:rsidRPr="00475770" w:rsidRDefault="004915B9" w:rsidP="00AB7B14">
            <w:pPr>
              <w:pStyle w:val="TableText"/>
              <w:jc w:val="left"/>
              <w:rPr>
                <w:b/>
              </w:rPr>
            </w:pPr>
            <w:r w:rsidRPr="00475770">
              <w:rPr>
                <w:b/>
              </w:rPr>
              <w:t>The touchscreen displays: Emergency stop button action failure.</w:t>
            </w:r>
          </w:p>
        </w:tc>
        <w:tc>
          <w:tcPr>
            <w:tcW w:w="1418" w:type="dxa"/>
            <w:vAlign w:val="center"/>
          </w:tcPr>
          <w:p w14:paraId="1863D6FB" w14:textId="77777777" w:rsidR="004915B9" w:rsidRPr="00475770" w:rsidRDefault="004915B9" w:rsidP="00AB7B14">
            <w:pPr>
              <w:pStyle w:val="TableText"/>
              <w:jc w:val="left"/>
            </w:pPr>
            <w:r w:rsidRPr="00475770">
              <w:t>The emergency stop button was pressed by mistake.</w:t>
            </w:r>
          </w:p>
        </w:tc>
        <w:tc>
          <w:tcPr>
            <w:tcW w:w="2268" w:type="dxa"/>
            <w:vAlign w:val="center"/>
          </w:tcPr>
          <w:p w14:paraId="493B2BCE" w14:textId="77777777" w:rsidR="004915B9" w:rsidRPr="00475770" w:rsidRDefault="004915B9" w:rsidP="00AB7B14">
            <w:pPr>
              <w:pStyle w:val="TableText"/>
              <w:jc w:val="left"/>
            </w:pPr>
            <w:r w:rsidRPr="00475770">
              <w:t>Turn the switch to the position as instructed.</w:t>
            </w:r>
          </w:p>
        </w:tc>
        <w:tc>
          <w:tcPr>
            <w:tcW w:w="1417" w:type="dxa"/>
            <w:vAlign w:val="center"/>
          </w:tcPr>
          <w:p w14:paraId="5E1DDA50" w14:textId="1B01371A" w:rsidR="004915B9" w:rsidRPr="00475770" w:rsidRDefault="004915B9" w:rsidP="00AB7B14">
            <w:pPr>
              <w:pStyle w:val="TableText"/>
            </w:pPr>
            <w:r w:rsidRPr="00475770">
              <w:t xml:space="preserve">Customer </w:t>
            </w:r>
            <w:r w:rsidR="00416CB8" w:rsidRPr="00475770">
              <w:t>Technical Support</w:t>
            </w:r>
          </w:p>
        </w:tc>
      </w:tr>
      <w:tr w:rsidR="004915B9" w:rsidRPr="00475770" w14:paraId="257422FB" w14:textId="3A4D0F45" w:rsidTr="00743B0B">
        <w:trPr>
          <w:trHeight w:val="721"/>
          <w:jc w:val="center"/>
        </w:trPr>
        <w:tc>
          <w:tcPr>
            <w:tcW w:w="1696" w:type="dxa"/>
            <w:vAlign w:val="center"/>
          </w:tcPr>
          <w:p w14:paraId="3D1BBC09" w14:textId="77777777" w:rsidR="004915B9" w:rsidRPr="00475770" w:rsidRDefault="004915B9" w:rsidP="00AB7B14">
            <w:pPr>
              <w:pStyle w:val="TableTittleRow"/>
              <w:jc w:val="left"/>
            </w:pPr>
            <w:r w:rsidRPr="00475770">
              <w:t>Screen Not Displaying</w:t>
            </w:r>
          </w:p>
        </w:tc>
        <w:tc>
          <w:tcPr>
            <w:tcW w:w="1418" w:type="dxa"/>
            <w:vAlign w:val="center"/>
          </w:tcPr>
          <w:p w14:paraId="6C096BED" w14:textId="5AE8E660" w:rsidR="004915B9" w:rsidRPr="00475770" w:rsidRDefault="004915B9" w:rsidP="00AB7B14">
            <w:pPr>
              <w:pStyle w:val="TableText"/>
              <w:jc w:val="left"/>
            </w:pPr>
            <w:r w:rsidRPr="00475770">
              <w:t>No power supply to the MaxiCharger.</w:t>
            </w:r>
          </w:p>
        </w:tc>
        <w:tc>
          <w:tcPr>
            <w:tcW w:w="2268" w:type="dxa"/>
            <w:vAlign w:val="center"/>
          </w:tcPr>
          <w:p w14:paraId="407E47F4" w14:textId="77777777" w:rsidR="004915B9" w:rsidRPr="00475770" w:rsidRDefault="004915B9" w:rsidP="00AB7B14">
            <w:pPr>
              <w:pStyle w:val="ItemListinTable"/>
              <w:spacing w:before="48" w:after="48"/>
              <w:jc w:val="left"/>
            </w:pPr>
            <w:r w:rsidRPr="00475770">
              <w:t>Check the power supply to the upstream distribution box.</w:t>
            </w:r>
          </w:p>
          <w:p w14:paraId="1C269C12" w14:textId="77777777" w:rsidR="004915B9" w:rsidRPr="00475770" w:rsidRDefault="004915B9" w:rsidP="00AB7B14">
            <w:pPr>
              <w:pStyle w:val="ItemListinTable"/>
              <w:spacing w:before="48" w:after="48"/>
              <w:jc w:val="left"/>
            </w:pPr>
            <w:r w:rsidRPr="00475770">
              <w:t>Open the front door and check the RCD breaker of auxiliary branch.</w:t>
            </w:r>
          </w:p>
          <w:p w14:paraId="479B2200" w14:textId="567428ED" w:rsidR="004915B9" w:rsidRPr="00475770" w:rsidRDefault="004915B9" w:rsidP="00AB7B14">
            <w:pPr>
              <w:pStyle w:val="ItemListinTable"/>
              <w:spacing w:before="48" w:after="48"/>
              <w:jc w:val="left"/>
            </w:pPr>
            <w:r w:rsidRPr="00475770">
              <w:t>Use the mulitmeter to test the power input.</w:t>
            </w:r>
          </w:p>
        </w:tc>
        <w:tc>
          <w:tcPr>
            <w:tcW w:w="1417" w:type="dxa"/>
            <w:vAlign w:val="center"/>
          </w:tcPr>
          <w:p w14:paraId="25A92EA5" w14:textId="77777777" w:rsidR="0095324A" w:rsidRPr="00475770" w:rsidRDefault="004915B9" w:rsidP="00AB7B14">
            <w:pPr>
              <w:pStyle w:val="TableText"/>
            </w:pPr>
            <w:r w:rsidRPr="00475770">
              <w:t xml:space="preserve">Customer </w:t>
            </w:r>
            <w:r w:rsidR="00416CB8" w:rsidRPr="00475770">
              <w:t>Technical Support</w:t>
            </w:r>
            <w:r w:rsidRPr="00475770">
              <w:t>/</w:t>
            </w:r>
          </w:p>
          <w:p w14:paraId="394FAC99" w14:textId="666F44D5" w:rsidR="004915B9" w:rsidRPr="00475770" w:rsidRDefault="004915B9" w:rsidP="00AB7B14">
            <w:pPr>
              <w:pStyle w:val="TableText"/>
            </w:pPr>
            <w:proofErr w:type="spellStart"/>
            <w:r w:rsidRPr="00475770">
              <w:t>Au</w:t>
            </w:r>
            <w:r w:rsidRPr="00475770">
              <w:rPr>
                <w:rFonts w:hint="eastAsia"/>
              </w:rPr>
              <w:t>t</w:t>
            </w:r>
            <w:r w:rsidR="001144F4" w:rsidRPr="00475770">
              <w:t>el</w:t>
            </w:r>
            <w:proofErr w:type="spellEnd"/>
            <w:r w:rsidR="001144F4" w:rsidRPr="00475770">
              <w:t xml:space="preserve"> </w:t>
            </w:r>
            <w:r w:rsidR="00416CB8" w:rsidRPr="00475770">
              <w:t>Technical Support</w:t>
            </w:r>
          </w:p>
        </w:tc>
      </w:tr>
      <w:tr w:rsidR="004915B9" w:rsidRPr="00475770" w14:paraId="3010D847" w14:textId="409D3DF4" w:rsidTr="00743B0B">
        <w:trPr>
          <w:trHeight w:val="721"/>
          <w:jc w:val="center"/>
        </w:trPr>
        <w:tc>
          <w:tcPr>
            <w:tcW w:w="1696" w:type="dxa"/>
            <w:vAlign w:val="center"/>
          </w:tcPr>
          <w:p w14:paraId="736ECDDF" w14:textId="3CF28975" w:rsidR="004915B9" w:rsidRPr="00475770" w:rsidRDefault="004915B9" w:rsidP="00AB7B14">
            <w:pPr>
              <w:pStyle w:val="TableTittleRow"/>
              <w:jc w:val="left"/>
            </w:pPr>
            <w:r w:rsidRPr="00475770">
              <w:rPr>
                <w:rFonts w:hint="eastAsia"/>
              </w:rPr>
              <w:t>T</w:t>
            </w:r>
            <w:r w:rsidRPr="00475770">
              <w:t>he touchscreen displays a message</w:t>
            </w:r>
            <w:r w:rsidR="00416CB8" w:rsidRPr="00475770">
              <w:t>:</w:t>
            </w:r>
            <w:r w:rsidRPr="00475770">
              <w:t xml:space="preserve"> </w:t>
            </w:r>
            <w:r w:rsidR="00416CB8" w:rsidRPr="00475770">
              <w:t>U</w:t>
            </w:r>
            <w:r w:rsidRPr="00475770">
              <w:t>nable to lock the connector.</w:t>
            </w:r>
          </w:p>
        </w:tc>
        <w:tc>
          <w:tcPr>
            <w:tcW w:w="1418" w:type="dxa"/>
            <w:vAlign w:val="center"/>
          </w:tcPr>
          <w:p w14:paraId="7CDCEA48" w14:textId="77777777" w:rsidR="004915B9" w:rsidRPr="00475770" w:rsidRDefault="004915B9" w:rsidP="00AB7B14">
            <w:pPr>
              <w:pStyle w:val="TableText"/>
              <w:jc w:val="left"/>
            </w:pPr>
            <w:r w:rsidRPr="00475770">
              <w:rPr>
                <w:rFonts w:hint="eastAsia"/>
              </w:rPr>
              <w:t>T</w:t>
            </w:r>
            <w:r w:rsidRPr="00475770">
              <w:t>he connector is not connected correctly to the EV.</w:t>
            </w:r>
          </w:p>
        </w:tc>
        <w:tc>
          <w:tcPr>
            <w:tcW w:w="2268" w:type="dxa"/>
            <w:vAlign w:val="center"/>
          </w:tcPr>
          <w:p w14:paraId="379D7207" w14:textId="77777777" w:rsidR="004915B9" w:rsidRPr="00475770" w:rsidRDefault="004915B9" w:rsidP="00AB7B14">
            <w:pPr>
              <w:pStyle w:val="ItemListinTable"/>
              <w:spacing w:before="48" w:after="48"/>
              <w:jc w:val="left"/>
            </w:pPr>
            <w:r w:rsidRPr="00475770">
              <w:t>Plug the connector into the EV charging port correctly and retry.</w:t>
            </w:r>
          </w:p>
          <w:p w14:paraId="4214B92D" w14:textId="619093FF" w:rsidR="004915B9" w:rsidRPr="00475770" w:rsidRDefault="004915B9" w:rsidP="00AB7B14">
            <w:pPr>
              <w:pStyle w:val="ItemListinTable"/>
              <w:spacing w:before="48" w:after="48"/>
              <w:jc w:val="left"/>
            </w:pPr>
            <w:r w:rsidRPr="00475770">
              <w:rPr>
                <w:rFonts w:hint="eastAsia"/>
              </w:rPr>
              <w:t>T</w:t>
            </w:r>
            <w:r w:rsidRPr="00475770">
              <w:t>ry another MaxiCharger to charge the EV.</w:t>
            </w:r>
          </w:p>
        </w:tc>
        <w:tc>
          <w:tcPr>
            <w:tcW w:w="1417" w:type="dxa"/>
            <w:vAlign w:val="center"/>
          </w:tcPr>
          <w:p w14:paraId="399CB7B4" w14:textId="77777777" w:rsidR="0095324A" w:rsidRPr="00475770" w:rsidRDefault="004915B9" w:rsidP="00AB7B14">
            <w:pPr>
              <w:pStyle w:val="TableText"/>
            </w:pPr>
            <w:r w:rsidRPr="00475770">
              <w:t xml:space="preserve">Customer </w:t>
            </w:r>
            <w:r w:rsidR="00416CB8" w:rsidRPr="00475770">
              <w:t>Technical Support</w:t>
            </w:r>
            <w:r w:rsidRPr="00475770">
              <w:t>/</w:t>
            </w:r>
          </w:p>
          <w:p w14:paraId="6B5E8158" w14:textId="4C404038" w:rsidR="004915B9" w:rsidRPr="00475770" w:rsidRDefault="004915B9" w:rsidP="00AB7B14">
            <w:pPr>
              <w:pStyle w:val="TableText"/>
            </w:pPr>
            <w:proofErr w:type="spellStart"/>
            <w:r w:rsidRPr="00475770">
              <w:t>Au</w:t>
            </w:r>
            <w:r w:rsidRPr="00475770">
              <w:rPr>
                <w:rFonts w:hint="eastAsia"/>
              </w:rPr>
              <w:t>t</w:t>
            </w:r>
            <w:r w:rsidRPr="00475770">
              <w:t>el</w:t>
            </w:r>
            <w:proofErr w:type="spellEnd"/>
            <w:r w:rsidRPr="00475770">
              <w:t xml:space="preserve"> </w:t>
            </w:r>
            <w:r w:rsidR="00416CB8" w:rsidRPr="00475770">
              <w:t>Technical Support</w:t>
            </w:r>
          </w:p>
        </w:tc>
      </w:tr>
      <w:tr w:rsidR="004915B9" w:rsidRPr="00475770" w14:paraId="547B786F" w14:textId="239506A8" w:rsidTr="00743B0B">
        <w:trPr>
          <w:trHeight w:val="721"/>
          <w:jc w:val="center"/>
        </w:trPr>
        <w:tc>
          <w:tcPr>
            <w:tcW w:w="1696" w:type="dxa"/>
            <w:vAlign w:val="center"/>
          </w:tcPr>
          <w:p w14:paraId="061D28CC" w14:textId="7C94B59D" w:rsidR="004915B9" w:rsidRPr="00475770" w:rsidRDefault="004915B9" w:rsidP="00AB7B14">
            <w:pPr>
              <w:pStyle w:val="TableTittleRow"/>
              <w:jc w:val="left"/>
            </w:pPr>
            <w:r w:rsidRPr="00475770">
              <w:rPr>
                <w:rFonts w:hint="eastAsia"/>
              </w:rPr>
              <w:t>T</w:t>
            </w:r>
            <w:r w:rsidRPr="00475770">
              <w:t>he touchscreen displays a message</w:t>
            </w:r>
            <w:r w:rsidR="00416CB8" w:rsidRPr="00475770">
              <w:t>:</w:t>
            </w:r>
            <w:r w:rsidRPr="00475770">
              <w:t xml:space="preserve"> </w:t>
            </w:r>
            <w:r w:rsidR="00416CB8" w:rsidRPr="00475770">
              <w:t>I</w:t>
            </w:r>
            <w:r w:rsidRPr="00475770">
              <w:t xml:space="preserve">nsulation </w:t>
            </w:r>
            <w:r w:rsidR="00416CB8" w:rsidRPr="00475770">
              <w:rPr>
                <w:rFonts w:hint="eastAsia"/>
              </w:rPr>
              <w:t>e</w:t>
            </w:r>
            <w:r w:rsidR="00416CB8" w:rsidRPr="00475770">
              <w:t xml:space="preserve">rror </w:t>
            </w:r>
            <w:r w:rsidRPr="00475770">
              <w:t>detect</w:t>
            </w:r>
            <w:r w:rsidR="00416CB8" w:rsidRPr="00475770">
              <w:t>ed</w:t>
            </w:r>
            <w:r w:rsidRPr="00475770">
              <w:t>.</w:t>
            </w:r>
          </w:p>
        </w:tc>
        <w:tc>
          <w:tcPr>
            <w:tcW w:w="1418" w:type="dxa"/>
            <w:vAlign w:val="center"/>
          </w:tcPr>
          <w:p w14:paraId="27B2CAF7" w14:textId="7ABBE026" w:rsidR="004915B9" w:rsidRPr="00475770" w:rsidRDefault="004915B9" w:rsidP="00AB7B14">
            <w:pPr>
              <w:pStyle w:val="TableText"/>
              <w:jc w:val="left"/>
            </w:pPr>
            <w:r w:rsidRPr="00475770">
              <w:rPr>
                <w:rFonts w:hint="eastAsia"/>
              </w:rPr>
              <w:t>T</w:t>
            </w:r>
            <w:r w:rsidRPr="00475770">
              <w:t>here is an insulation problem on the EV or the MaxiCharger.</w:t>
            </w:r>
          </w:p>
        </w:tc>
        <w:tc>
          <w:tcPr>
            <w:tcW w:w="2268" w:type="dxa"/>
            <w:vAlign w:val="center"/>
          </w:tcPr>
          <w:p w14:paraId="112129B2" w14:textId="21E944D2" w:rsidR="004915B9" w:rsidRPr="00475770" w:rsidRDefault="004915B9" w:rsidP="00AB7B14">
            <w:pPr>
              <w:pStyle w:val="ItemListinTable"/>
              <w:spacing w:before="48" w:after="48"/>
              <w:jc w:val="left"/>
            </w:pPr>
            <w:r w:rsidRPr="00475770">
              <w:rPr>
                <w:rFonts w:hint="eastAsia"/>
              </w:rPr>
              <w:t>T</w:t>
            </w:r>
            <w:r w:rsidRPr="00475770">
              <w:t>ry another MaxiCharger to charge the EV.</w:t>
            </w:r>
          </w:p>
          <w:p w14:paraId="40493B79" w14:textId="69CDA10C" w:rsidR="004915B9" w:rsidRPr="00475770" w:rsidRDefault="004915B9" w:rsidP="00AB7B14">
            <w:pPr>
              <w:pStyle w:val="ItemListinTable"/>
              <w:spacing w:before="48" w:after="48"/>
              <w:jc w:val="left"/>
            </w:pPr>
            <w:r w:rsidRPr="00475770">
              <w:t>Contact Autel technical support.</w:t>
            </w:r>
          </w:p>
        </w:tc>
        <w:tc>
          <w:tcPr>
            <w:tcW w:w="1417" w:type="dxa"/>
            <w:vAlign w:val="center"/>
          </w:tcPr>
          <w:p w14:paraId="72BED61E" w14:textId="77777777" w:rsidR="0095324A" w:rsidRPr="00475770" w:rsidRDefault="004915B9" w:rsidP="00AB7B14">
            <w:pPr>
              <w:pStyle w:val="TableText"/>
            </w:pPr>
            <w:r w:rsidRPr="00475770">
              <w:t xml:space="preserve">Customer </w:t>
            </w:r>
            <w:r w:rsidR="00416CB8" w:rsidRPr="00475770">
              <w:t>Technical Support</w:t>
            </w:r>
            <w:r w:rsidRPr="00475770">
              <w:t>/</w:t>
            </w:r>
          </w:p>
          <w:p w14:paraId="272D0DE9" w14:textId="1E293F20" w:rsidR="004915B9" w:rsidRPr="00475770" w:rsidRDefault="004915B9" w:rsidP="00AB7B14">
            <w:pPr>
              <w:pStyle w:val="TableText"/>
            </w:pPr>
            <w:proofErr w:type="spellStart"/>
            <w:r w:rsidRPr="00475770">
              <w:lastRenderedPageBreak/>
              <w:t>Au</w:t>
            </w:r>
            <w:r w:rsidRPr="00475770">
              <w:rPr>
                <w:rFonts w:hint="eastAsia"/>
              </w:rPr>
              <w:t>t</w:t>
            </w:r>
            <w:r w:rsidRPr="00475770">
              <w:t>el</w:t>
            </w:r>
            <w:proofErr w:type="spellEnd"/>
            <w:r w:rsidRPr="00475770">
              <w:t xml:space="preserve"> </w:t>
            </w:r>
            <w:r w:rsidR="00416CB8" w:rsidRPr="00475770">
              <w:t>Technical Support</w:t>
            </w:r>
          </w:p>
        </w:tc>
      </w:tr>
      <w:tr w:rsidR="004915B9" w:rsidRPr="00475770" w14:paraId="4FD1F8CF" w14:textId="067B63F0" w:rsidTr="00743B0B">
        <w:trPr>
          <w:trHeight w:val="703"/>
          <w:jc w:val="center"/>
        </w:trPr>
        <w:tc>
          <w:tcPr>
            <w:tcW w:w="1696" w:type="dxa"/>
            <w:vMerge w:val="restart"/>
            <w:vAlign w:val="center"/>
          </w:tcPr>
          <w:p w14:paraId="116734D7" w14:textId="77777777" w:rsidR="004915B9" w:rsidRPr="00475770" w:rsidRDefault="004915B9" w:rsidP="00AB7B14">
            <w:pPr>
              <w:pStyle w:val="TableTittleRow"/>
              <w:jc w:val="left"/>
            </w:pPr>
            <w:r w:rsidRPr="00475770">
              <w:lastRenderedPageBreak/>
              <w:t>QR Code Scanning Failure</w:t>
            </w:r>
          </w:p>
        </w:tc>
        <w:tc>
          <w:tcPr>
            <w:tcW w:w="1418" w:type="dxa"/>
            <w:vAlign w:val="center"/>
          </w:tcPr>
          <w:p w14:paraId="3F62D247" w14:textId="77777777" w:rsidR="004915B9" w:rsidRPr="00475770" w:rsidRDefault="004915B9" w:rsidP="00AB7B14">
            <w:pPr>
              <w:pStyle w:val="TableText"/>
              <w:jc w:val="left"/>
            </w:pPr>
            <w:r w:rsidRPr="00475770">
              <w:t>Cellular network failure</w:t>
            </w:r>
          </w:p>
        </w:tc>
        <w:tc>
          <w:tcPr>
            <w:tcW w:w="2268" w:type="dxa"/>
            <w:vAlign w:val="center"/>
          </w:tcPr>
          <w:p w14:paraId="58BC6DED" w14:textId="5D4CF472" w:rsidR="004915B9" w:rsidRPr="00475770" w:rsidRDefault="004915B9" w:rsidP="00AB7B14">
            <w:pPr>
              <w:pStyle w:val="TableText"/>
              <w:jc w:val="left"/>
            </w:pPr>
            <w:r w:rsidRPr="00475770">
              <w:t>Ensure that the network SIM</w:t>
            </w:r>
            <w:r w:rsidRPr="00475770">
              <w:rPr>
                <w:color w:val="FF0000"/>
              </w:rPr>
              <w:t xml:space="preserve"> </w:t>
            </w:r>
            <w:r w:rsidRPr="00475770">
              <w:t>card is properly installed.</w:t>
            </w:r>
          </w:p>
        </w:tc>
        <w:tc>
          <w:tcPr>
            <w:tcW w:w="1417" w:type="dxa"/>
            <w:vAlign w:val="center"/>
          </w:tcPr>
          <w:p w14:paraId="53D269B4" w14:textId="77777777" w:rsidR="0095324A" w:rsidRPr="00475770" w:rsidRDefault="00416CB8" w:rsidP="00AB7B14">
            <w:pPr>
              <w:pStyle w:val="TableText"/>
            </w:pPr>
            <w:r w:rsidRPr="00475770">
              <w:t>Customer Technical Support/</w:t>
            </w:r>
          </w:p>
          <w:p w14:paraId="46B59BD2" w14:textId="4A2DFF6C" w:rsidR="004915B9" w:rsidRPr="00475770" w:rsidRDefault="00416CB8" w:rsidP="00AB7B14">
            <w:pPr>
              <w:pStyle w:val="TableText"/>
            </w:pPr>
            <w:proofErr w:type="spellStart"/>
            <w:r w:rsidRPr="00475770">
              <w:t>Autel</w:t>
            </w:r>
            <w:proofErr w:type="spellEnd"/>
            <w:r w:rsidRPr="00475770">
              <w:t xml:space="preserve"> Technical Support</w:t>
            </w:r>
          </w:p>
        </w:tc>
      </w:tr>
      <w:tr w:rsidR="00416CB8" w:rsidRPr="00475770" w14:paraId="40CE80DC" w14:textId="40279284" w:rsidTr="00743B0B">
        <w:trPr>
          <w:trHeight w:val="437"/>
          <w:jc w:val="center"/>
        </w:trPr>
        <w:tc>
          <w:tcPr>
            <w:tcW w:w="1696" w:type="dxa"/>
            <w:vMerge/>
            <w:vAlign w:val="center"/>
          </w:tcPr>
          <w:p w14:paraId="454303A0" w14:textId="77777777" w:rsidR="00416CB8" w:rsidRPr="00475770" w:rsidRDefault="00416CB8" w:rsidP="00AB7B14">
            <w:pPr>
              <w:pStyle w:val="TableTittleRow"/>
              <w:jc w:val="left"/>
            </w:pPr>
          </w:p>
        </w:tc>
        <w:tc>
          <w:tcPr>
            <w:tcW w:w="1418" w:type="dxa"/>
            <w:vAlign w:val="center"/>
          </w:tcPr>
          <w:p w14:paraId="36EEF694" w14:textId="77777777" w:rsidR="00416CB8" w:rsidRPr="00475770" w:rsidRDefault="00416CB8" w:rsidP="00AB7B14">
            <w:pPr>
              <w:pStyle w:val="TableText"/>
              <w:jc w:val="left"/>
            </w:pPr>
            <w:r w:rsidRPr="00475770">
              <w:t>Local network failure</w:t>
            </w:r>
          </w:p>
        </w:tc>
        <w:tc>
          <w:tcPr>
            <w:tcW w:w="2268" w:type="dxa"/>
            <w:vAlign w:val="center"/>
          </w:tcPr>
          <w:p w14:paraId="0876635C" w14:textId="77777777" w:rsidR="00416CB8" w:rsidRPr="00475770" w:rsidRDefault="00416CB8" w:rsidP="00AB7B14">
            <w:pPr>
              <w:pStyle w:val="TableText"/>
              <w:jc w:val="left"/>
            </w:pPr>
            <w:r w:rsidRPr="00475770">
              <w:t>Check local network connection.</w:t>
            </w:r>
          </w:p>
        </w:tc>
        <w:tc>
          <w:tcPr>
            <w:tcW w:w="1417" w:type="dxa"/>
            <w:vAlign w:val="center"/>
          </w:tcPr>
          <w:p w14:paraId="392DCA89" w14:textId="77777777" w:rsidR="0095324A" w:rsidRPr="00475770" w:rsidRDefault="00416CB8" w:rsidP="00AB7B14">
            <w:pPr>
              <w:pStyle w:val="TableText"/>
            </w:pPr>
            <w:r w:rsidRPr="00475770">
              <w:t>Customer Technical Support/</w:t>
            </w:r>
          </w:p>
          <w:p w14:paraId="492CB9E1" w14:textId="2CBFCE41" w:rsidR="00416CB8" w:rsidRPr="00475770" w:rsidRDefault="00416CB8" w:rsidP="00AB7B14">
            <w:pPr>
              <w:pStyle w:val="TableText"/>
            </w:pPr>
            <w:proofErr w:type="spellStart"/>
            <w:r w:rsidRPr="00475770">
              <w:t>Autel</w:t>
            </w:r>
            <w:proofErr w:type="spellEnd"/>
            <w:r w:rsidRPr="00475770">
              <w:t xml:space="preserve"> Technical Support</w:t>
            </w:r>
          </w:p>
        </w:tc>
      </w:tr>
      <w:tr w:rsidR="004915B9" w:rsidRPr="00475770" w14:paraId="13F4024F" w14:textId="53E3C41B" w:rsidTr="00743B0B">
        <w:trPr>
          <w:trHeight w:val="701"/>
          <w:jc w:val="center"/>
        </w:trPr>
        <w:tc>
          <w:tcPr>
            <w:tcW w:w="1696" w:type="dxa"/>
            <w:vMerge w:val="restart"/>
            <w:vAlign w:val="center"/>
          </w:tcPr>
          <w:p w14:paraId="4D3259DA" w14:textId="77777777" w:rsidR="004915B9" w:rsidRPr="00475770" w:rsidRDefault="004915B9" w:rsidP="00AB7B14">
            <w:pPr>
              <w:pStyle w:val="TableTittleRow"/>
              <w:jc w:val="left"/>
            </w:pPr>
            <w:r w:rsidRPr="00475770">
              <w:t>RFID Card Reading Failure</w:t>
            </w:r>
          </w:p>
        </w:tc>
        <w:tc>
          <w:tcPr>
            <w:tcW w:w="1418" w:type="dxa"/>
            <w:vAlign w:val="center"/>
          </w:tcPr>
          <w:p w14:paraId="1FADE98C" w14:textId="77777777" w:rsidR="004915B9" w:rsidRPr="00475770" w:rsidRDefault="004915B9" w:rsidP="00AB7B14">
            <w:pPr>
              <w:pStyle w:val="TableText"/>
              <w:jc w:val="left"/>
            </w:pPr>
            <w:r w:rsidRPr="00475770">
              <w:t>The RFID card is not recognized.</w:t>
            </w:r>
          </w:p>
        </w:tc>
        <w:tc>
          <w:tcPr>
            <w:tcW w:w="2268" w:type="dxa"/>
            <w:vAlign w:val="center"/>
          </w:tcPr>
          <w:p w14:paraId="113484CE" w14:textId="49E76784" w:rsidR="004915B9" w:rsidRPr="00475770" w:rsidRDefault="0046439C" w:rsidP="00AB7B14">
            <w:pPr>
              <w:pStyle w:val="ItemListinTable"/>
              <w:spacing w:before="48" w:after="48"/>
              <w:jc w:val="left"/>
            </w:pPr>
            <w:r w:rsidRPr="00475770">
              <w:t>The RFID card broken</w:t>
            </w:r>
            <w:r w:rsidR="004915B9" w:rsidRPr="00475770">
              <w:t>.</w:t>
            </w:r>
          </w:p>
          <w:p w14:paraId="470F6999" w14:textId="3251681F" w:rsidR="004915B9" w:rsidRPr="00475770" w:rsidRDefault="004915B9" w:rsidP="00AB7B14">
            <w:pPr>
              <w:pStyle w:val="ItemListinTable"/>
              <w:spacing w:before="48" w:after="48"/>
              <w:jc w:val="left"/>
            </w:pPr>
            <w:r w:rsidRPr="00475770">
              <w:t>No RFID card data on the cloud.</w:t>
            </w:r>
          </w:p>
          <w:p w14:paraId="6DE5622B" w14:textId="78142E85" w:rsidR="004915B9" w:rsidRPr="00475770" w:rsidRDefault="004915B9" w:rsidP="00AB7B14">
            <w:pPr>
              <w:pStyle w:val="ItemListinTable"/>
              <w:spacing w:before="48" w:after="48"/>
              <w:jc w:val="left"/>
            </w:pPr>
            <w:r w:rsidRPr="00475770">
              <w:t>Use a new RFID card.</w:t>
            </w:r>
          </w:p>
        </w:tc>
        <w:tc>
          <w:tcPr>
            <w:tcW w:w="1417" w:type="dxa"/>
            <w:vAlign w:val="center"/>
          </w:tcPr>
          <w:p w14:paraId="63E711B4" w14:textId="37B48321" w:rsidR="004915B9" w:rsidRPr="00475770" w:rsidRDefault="0095324A" w:rsidP="00AB7B14">
            <w:pPr>
              <w:pStyle w:val="TableText"/>
            </w:pPr>
            <w:r w:rsidRPr="00475770">
              <w:t>Customer Technical Support</w:t>
            </w:r>
          </w:p>
        </w:tc>
      </w:tr>
      <w:tr w:rsidR="004915B9" w:rsidRPr="00475770" w14:paraId="7D690318" w14:textId="329F14B0" w:rsidTr="00743B0B">
        <w:trPr>
          <w:trHeight w:val="414"/>
          <w:jc w:val="center"/>
        </w:trPr>
        <w:tc>
          <w:tcPr>
            <w:tcW w:w="1696" w:type="dxa"/>
            <w:vMerge/>
            <w:vAlign w:val="center"/>
          </w:tcPr>
          <w:p w14:paraId="13095FC0" w14:textId="77777777" w:rsidR="004915B9" w:rsidRPr="00475770" w:rsidRDefault="004915B9" w:rsidP="00AB7B14">
            <w:pPr>
              <w:pStyle w:val="TableText"/>
              <w:jc w:val="left"/>
            </w:pPr>
          </w:p>
        </w:tc>
        <w:tc>
          <w:tcPr>
            <w:tcW w:w="1418" w:type="dxa"/>
            <w:vAlign w:val="center"/>
          </w:tcPr>
          <w:p w14:paraId="69AB146D" w14:textId="77777777" w:rsidR="004915B9" w:rsidRPr="00475770" w:rsidRDefault="004915B9" w:rsidP="00AB7B14">
            <w:pPr>
              <w:pStyle w:val="TableText"/>
              <w:jc w:val="left"/>
            </w:pPr>
            <w:r w:rsidRPr="00475770">
              <w:t>Insufficient balance</w:t>
            </w:r>
          </w:p>
        </w:tc>
        <w:tc>
          <w:tcPr>
            <w:tcW w:w="2268" w:type="dxa"/>
            <w:vAlign w:val="center"/>
          </w:tcPr>
          <w:p w14:paraId="633B84F8" w14:textId="77777777" w:rsidR="004915B9" w:rsidRPr="00475770" w:rsidRDefault="004915B9" w:rsidP="00AB7B14">
            <w:pPr>
              <w:pStyle w:val="TableText"/>
              <w:jc w:val="left"/>
            </w:pPr>
            <w:r w:rsidRPr="00475770">
              <w:t>Contact the operator for top-up.</w:t>
            </w:r>
          </w:p>
        </w:tc>
        <w:tc>
          <w:tcPr>
            <w:tcW w:w="1417" w:type="dxa"/>
            <w:vAlign w:val="center"/>
          </w:tcPr>
          <w:p w14:paraId="1BE965CD" w14:textId="4BA309F1" w:rsidR="004915B9" w:rsidRPr="00475770" w:rsidRDefault="001144F4" w:rsidP="00AB7B14">
            <w:pPr>
              <w:pStyle w:val="TableText"/>
            </w:pPr>
            <w:r w:rsidRPr="00475770">
              <w:t>Customer Technical Support</w:t>
            </w:r>
          </w:p>
        </w:tc>
      </w:tr>
      <w:tr w:rsidR="00416CB8" w:rsidRPr="00475770" w14:paraId="660BA5B0" w14:textId="63F33659" w:rsidTr="00743B0B">
        <w:trPr>
          <w:trHeight w:val="556"/>
          <w:jc w:val="center"/>
        </w:trPr>
        <w:tc>
          <w:tcPr>
            <w:tcW w:w="1696" w:type="dxa"/>
            <w:vMerge/>
            <w:vAlign w:val="center"/>
          </w:tcPr>
          <w:p w14:paraId="40A8AA3A" w14:textId="77777777" w:rsidR="00416CB8" w:rsidRPr="00475770" w:rsidRDefault="00416CB8" w:rsidP="00AB7B14">
            <w:pPr>
              <w:pStyle w:val="TableText"/>
              <w:jc w:val="left"/>
            </w:pPr>
          </w:p>
        </w:tc>
        <w:tc>
          <w:tcPr>
            <w:tcW w:w="1418" w:type="dxa"/>
            <w:vAlign w:val="center"/>
          </w:tcPr>
          <w:p w14:paraId="21974C50" w14:textId="77777777" w:rsidR="00416CB8" w:rsidRPr="00475770" w:rsidRDefault="00416CB8" w:rsidP="00AB7B14">
            <w:pPr>
              <w:pStyle w:val="TableText"/>
              <w:jc w:val="left"/>
            </w:pPr>
            <w:r w:rsidRPr="00475770">
              <w:t>Internet failure</w:t>
            </w:r>
          </w:p>
        </w:tc>
        <w:tc>
          <w:tcPr>
            <w:tcW w:w="2268" w:type="dxa"/>
            <w:vAlign w:val="center"/>
          </w:tcPr>
          <w:p w14:paraId="4457595A" w14:textId="49FB3F93" w:rsidR="00416CB8" w:rsidRPr="00475770" w:rsidRDefault="00416CB8" w:rsidP="00AB7B14">
            <w:pPr>
              <w:pStyle w:val="TableText"/>
              <w:jc w:val="left"/>
            </w:pPr>
            <w:r w:rsidRPr="00475770">
              <w:t>See "QR Code Scanning Failure" solutions above.</w:t>
            </w:r>
          </w:p>
        </w:tc>
        <w:tc>
          <w:tcPr>
            <w:tcW w:w="1417" w:type="dxa"/>
            <w:vAlign w:val="center"/>
          </w:tcPr>
          <w:p w14:paraId="694744C4" w14:textId="77777777" w:rsidR="0095324A" w:rsidRPr="00475770" w:rsidRDefault="00416CB8" w:rsidP="00AB7B14">
            <w:pPr>
              <w:pStyle w:val="TableText"/>
            </w:pPr>
            <w:r w:rsidRPr="00475770">
              <w:t>Customer Technical Support/</w:t>
            </w:r>
          </w:p>
          <w:p w14:paraId="0478DC1D" w14:textId="6E25FF9F" w:rsidR="00416CB8" w:rsidRPr="00475770" w:rsidRDefault="00416CB8" w:rsidP="00AB7B14">
            <w:pPr>
              <w:pStyle w:val="TableText"/>
            </w:pPr>
            <w:proofErr w:type="spellStart"/>
            <w:r w:rsidRPr="00475770">
              <w:t>Autel</w:t>
            </w:r>
            <w:proofErr w:type="spellEnd"/>
            <w:r w:rsidRPr="00475770">
              <w:t xml:space="preserve"> Technical Support</w:t>
            </w:r>
          </w:p>
        </w:tc>
      </w:tr>
      <w:tr w:rsidR="00416CB8" w:rsidRPr="00475770" w14:paraId="2A7DD9C4" w14:textId="2BA0E79A" w:rsidTr="00743B0B">
        <w:trPr>
          <w:trHeight w:val="556"/>
          <w:jc w:val="center"/>
        </w:trPr>
        <w:tc>
          <w:tcPr>
            <w:tcW w:w="1696" w:type="dxa"/>
            <w:vMerge w:val="restart"/>
            <w:vAlign w:val="center"/>
          </w:tcPr>
          <w:p w14:paraId="67E04287" w14:textId="77777777" w:rsidR="00416CB8" w:rsidRPr="00475770" w:rsidRDefault="00416CB8" w:rsidP="00AB7B14">
            <w:pPr>
              <w:pStyle w:val="TableTittleRow"/>
              <w:jc w:val="left"/>
            </w:pPr>
            <w:r w:rsidRPr="00475770">
              <w:t>Charging Failure</w:t>
            </w:r>
          </w:p>
        </w:tc>
        <w:tc>
          <w:tcPr>
            <w:tcW w:w="1418" w:type="dxa"/>
            <w:vAlign w:val="center"/>
          </w:tcPr>
          <w:p w14:paraId="21651CF8" w14:textId="77777777" w:rsidR="00416CB8" w:rsidRPr="00475770" w:rsidRDefault="00416CB8" w:rsidP="00AB7B14">
            <w:pPr>
              <w:pStyle w:val="TableText"/>
              <w:jc w:val="left"/>
            </w:pPr>
            <w:r w:rsidRPr="00475770">
              <w:t>The connector is not properly connected.</w:t>
            </w:r>
          </w:p>
        </w:tc>
        <w:tc>
          <w:tcPr>
            <w:tcW w:w="2268" w:type="dxa"/>
            <w:vAlign w:val="center"/>
          </w:tcPr>
          <w:p w14:paraId="20D1E416" w14:textId="77777777" w:rsidR="00416CB8" w:rsidRPr="00475770" w:rsidRDefault="00416CB8" w:rsidP="00AB7B14">
            <w:pPr>
              <w:pStyle w:val="ItemListinTable"/>
              <w:spacing w:before="48" w:after="48"/>
              <w:jc w:val="left"/>
            </w:pPr>
            <w:r w:rsidRPr="00475770">
              <w:t>Check the connector connection and reconnect it.</w:t>
            </w:r>
          </w:p>
          <w:p w14:paraId="3F152D76" w14:textId="25899889" w:rsidR="00416CB8" w:rsidRPr="00475770" w:rsidRDefault="00416CB8" w:rsidP="00AB7B14">
            <w:pPr>
              <w:pStyle w:val="ItemListinTable"/>
              <w:spacing w:before="48" w:after="48"/>
              <w:jc w:val="left"/>
            </w:pPr>
            <w:r w:rsidRPr="00475770">
              <w:rPr>
                <w:rFonts w:hint="eastAsia"/>
              </w:rPr>
              <w:lastRenderedPageBreak/>
              <w:t>T</w:t>
            </w:r>
            <w:r w:rsidRPr="00475770">
              <w:t>ry another MaxiCharger to charge the EV.</w:t>
            </w:r>
          </w:p>
        </w:tc>
        <w:tc>
          <w:tcPr>
            <w:tcW w:w="1417" w:type="dxa"/>
            <w:vAlign w:val="center"/>
          </w:tcPr>
          <w:p w14:paraId="38085E8C" w14:textId="77777777" w:rsidR="0095324A" w:rsidRPr="00475770" w:rsidRDefault="00416CB8" w:rsidP="00AB7B14">
            <w:pPr>
              <w:pStyle w:val="TableText"/>
            </w:pPr>
            <w:r w:rsidRPr="00475770">
              <w:lastRenderedPageBreak/>
              <w:t>Customer Technical Support/</w:t>
            </w:r>
          </w:p>
          <w:p w14:paraId="56E1D915" w14:textId="341FE6D8" w:rsidR="00416CB8" w:rsidRPr="00475770" w:rsidRDefault="00416CB8" w:rsidP="00AB7B14">
            <w:pPr>
              <w:pStyle w:val="TableText"/>
            </w:pPr>
            <w:proofErr w:type="spellStart"/>
            <w:r w:rsidRPr="00475770">
              <w:lastRenderedPageBreak/>
              <w:t>Autel</w:t>
            </w:r>
            <w:proofErr w:type="spellEnd"/>
            <w:r w:rsidRPr="00475770">
              <w:t xml:space="preserve"> Technical Support</w:t>
            </w:r>
          </w:p>
        </w:tc>
      </w:tr>
      <w:tr w:rsidR="004915B9" w:rsidRPr="00475770" w14:paraId="4170395B" w14:textId="3151E82D" w:rsidTr="00743B0B">
        <w:trPr>
          <w:trHeight w:val="556"/>
          <w:jc w:val="center"/>
        </w:trPr>
        <w:tc>
          <w:tcPr>
            <w:tcW w:w="1696" w:type="dxa"/>
            <w:vMerge/>
            <w:vAlign w:val="center"/>
          </w:tcPr>
          <w:p w14:paraId="3917FC23" w14:textId="77777777" w:rsidR="004915B9" w:rsidRPr="00475770" w:rsidRDefault="004915B9" w:rsidP="00AB7B14">
            <w:pPr>
              <w:pStyle w:val="TableText"/>
              <w:jc w:val="left"/>
            </w:pPr>
          </w:p>
        </w:tc>
        <w:tc>
          <w:tcPr>
            <w:tcW w:w="1418" w:type="dxa"/>
            <w:vAlign w:val="center"/>
          </w:tcPr>
          <w:p w14:paraId="68308C93" w14:textId="77777777" w:rsidR="004915B9" w:rsidRPr="00475770" w:rsidRDefault="004915B9" w:rsidP="00AB7B14">
            <w:pPr>
              <w:pStyle w:val="TableText"/>
              <w:jc w:val="left"/>
            </w:pPr>
            <w:r w:rsidRPr="00475770">
              <w:t>EV error</w:t>
            </w:r>
          </w:p>
        </w:tc>
        <w:tc>
          <w:tcPr>
            <w:tcW w:w="2268" w:type="dxa"/>
            <w:shd w:val="clear" w:color="auto" w:fill="auto"/>
            <w:vAlign w:val="center"/>
          </w:tcPr>
          <w:p w14:paraId="5E3BC640" w14:textId="77777777" w:rsidR="004915B9" w:rsidRPr="00475770" w:rsidRDefault="004915B9" w:rsidP="00AB7B14">
            <w:pPr>
              <w:pStyle w:val="ItemListinTable"/>
              <w:spacing w:before="48" w:after="48"/>
              <w:jc w:val="left"/>
            </w:pPr>
            <w:r w:rsidRPr="00475770">
              <w:rPr>
                <w:rFonts w:hint="eastAsia"/>
              </w:rPr>
              <w:t>T</w:t>
            </w:r>
            <w:r w:rsidRPr="00475770">
              <w:t>ry another MaxiCharger to charge the EV.</w:t>
            </w:r>
          </w:p>
          <w:p w14:paraId="298DD6A5" w14:textId="3631787E" w:rsidR="004915B9" w:rsidRPr="00475770" w:rsidRDefault="004915B9" w:rsidP="00AB7B14">
            <w:pPr>
              <w:pStyle w:val="ItemListinTable"/>
              <w:spacing w:before="48" w:after="48"/>
              <w:jc w:val="left"/>
            </w:pPr>
            <w:r w:rsidRPr="00475770">
              <w:t>Contact your EV manufacturer for support.</w:t>
            </w:r>
          </w:p>
        </w:tc>
        <w:tc>
          <w:tcPr>
            <w:tcW w:w="1417" w:type="dxa"/>
            <w:vAlign w:val="center"/>
          </w:tcPr>
          <w:p w14:paraId="7232F35C" w14:textId="77777777" w:rsidR="0095324A" w:rsidRPr="00475770" w:rsidRDefault="004915B9" w:rsidP="0095324A">
            <w:pPr>
              <w:pStyle w:val="TableText"/>
            </w:pPr>
            <w:r w:rsidRPr="00475770">
              <w:rPr>
                <w:rFonts w:hint="eastAsia"/>
              </w:rPr>
              <w:t>EV</w:t>
            </w:r>
            <w:r w:rsidRPr="00475770">
              <w:t xml:space="preserve"> </w:t>
            </w:r>
            <w:r w:rsidRPr="00475770">
              <w:rPr>
                <w:rFonts w:hint="eastAsia"/>
              </w:rPr>
              <w:t>dealer</w:t>
            </w:r>
            <w:r w:rsidR="0095324A" w:rsidRPr="00475770">
              <w:t>/</w:t>
            </w:r>
          </w:p>
          <w:p w14:paraId="2E44CF41" w14:textId="27AF0F0D" w:rsidR="004915B9" w:rsidRPr="00475770" w:rsidRDefault="004915B9" w:rsidP="0095324A">
            <w:pPr>
              <w:pStyle w:val="TableText"/>
            </w:pPr>
            <w:r w:rsidRPr="00475770">
              <w:rPr>
                <w:rFonts w:hint="eastAsia"/>
              </w:rPr>
              <w:t>EV</w:t>
            </w:r>
            <w:r w:rsidRPr="00475770">
              <w:t xml:space="preserve"> </w:t>
            </w:r>
            <w:r w:rsidR="0086387A" w:rsidRPr="00475770">
              <w:rPr>
                <w:rFonts w:hint="eastAsia"/>
              </w:rPr>
              <w:t>manufact</w:t>
            </w:r>
            <w:r w:rsidRPr="00475770">
              <w:rPr>
                <w:rFonts w:hint="eastAsia"/>
              </w:rPr>
              <w:t>urer</w:t>
            </w:r>
          </w:p>
        </w:tc>
      </w:tr>
      <w:tr w:rsidR="004915B9" w:rsidRPr="00475770" w14:paraId="2A1C48B0" w14:textId="20CFC057" w:rsidTr="00743B0B">
        <w:trPr>
          <w:trHeight w:val="556"/>
          <w:jc w:val="center"/>
        </w:trPr>
        <w:tc>
          <w:tcPr>
            <w:tcW w:w="1696" w:type="dxa"/>
            <w:vMerge/>
            <w:vAlign w:val="center"/>
          </w:tcPr>
          <w:p w14:paraId="0955217E" w14:textId="77777777" w:rsidR="004915B9" w:rsidRPr="00475770" w:rsidRDefault="004915B9" w:rsidP="00AB7B14">
            <w:pPr>
              <w:pStyle w:val="TableText"/>
              <w:jc w:val="left"/>
            </w:pPr>
          </w:p>
        </w:tc>
        <w:tc>
          <w:tcPr>
            <w:tcW w:w="1418" w:type="dxa"/>
            <w:vAlign w:val="center"/>
          </w:tcPr>
          <w:p w14:paraId="21F2928D" w14:textId="41387B5B" w:rsidR="004915B9" w:rsidRPr="00475770" w:rsidRDefault="004915B9" w:rsidP="00AB7B14">
            <w:pPr>
              <w:pStyle w:val="TableText"/>
              <w:jc w:val="left"/>
            </w:pPr>
            <w:r w:rsidRPr="00475770">
              <w:t>C</w:t>
            </w:r>
            <w:r w:rsidRPr="00475770">
              <w:rPr>
                <w:rFonts w:hint="eastAsia"/>
              </w:rPr>
              <w:t>harger</w:t>
            </w:r>
            <w:r w:rsidRPr="00475770">
              <w:t xml:space="preserve"> error</w:t>
            </w:r>
          </w:p>
        </w:tc>
        <w:tc>
          <w:tcPr>
            <w:tcW w:w="2268" w:type="dxa"/>
            <w:vAlign w:val="center"/>
          </w:tcPr>
          <w:p w14:paraId="70ECDEFF" w14:textId="21445C71" w:rsidR="004915B9" w:rsidRPr="00475770" w:rsidRDefault="004915B9" w:rsidP="00AB7B14">
            <w:pPr>
              <w:pStyle w:val="ItemListinTable"/>
              <w:spacing w:before="48" w:after="48"/>
              <w:jc w:val="left"/>
            </w:pPr>
            <w:r w:rsidRPr="00475770">
              <w:rPr>
                <w:rFonts w:hint="eastAsia"/>
              </w:rPr>
              <w:t>T</w:t>
            </w:r>
            <w:r w:rsidRPr="00475770">
              <w:t>ry another MaxiCharger to charge the EV.</w:t>
            </w:r>
          </w:p>
          <w:p w14:paraId="71ECF267" w14:textId="4A33CDEE" w:rsidR="004915B9" w:rsidRPr="00475770" w:rsidRDefault="004915B9" w:rsidP="00AB7B14">
            <w:pPr>
              <w:pStyle w:val="ItemListinTable"/>
              <w:spacing w:before="48" w:after="48"/>
              <w:jc w:val="left"/>
            </w:pPr>
            <w:r w:rsidRPr="00475770">
              <w:t>Contact Autel technical support.</w:t>
            </w:r>
          </w:p>
        </w:tc>
        <w:tc>
          <w:tcPr>
            <w:tcW w:w="1417" w:type="dxa"/>
            <w:vAlign w:val="center"/>
          </w:tcPr>
          <w:p w14:paraId="20178039" w14:textId="77777777" w:rsidR="0095324A" w:rsidRPr="00475770" w:rsidRDefault="004915B9" w:rsidP="0095324A">
            <w:pPr>
              <w:pStyle w:val="TableText"/>
            </w:pPr>
            <w:r w:rsidRPr="00475770">
              <w:t xml:space="preserve">Customer </w:t>
            </w:r>
            <w:r w:rsidR="00416CB8" w:rsidRPr="00475770">
              <w:t>Technical Support</w:t>
            </w:r>
            <w:r w:rsidRPr="00475770">
              <w:t>/</w:t>
            </w:r>
          </w:p>
          <w:p w14:paraId="5D128745" w14:textId="409ECBE5" w:rsidR="004915B9" w:rsidRPr="00475770" w:rsidRDefault="004915B9" w:rsidP="0095324A">
            <w:pPr>
              <w:pStyle w:val="TableText"/>
            </w:pPr>
            <w:proofErr w:type="spellStart"/>
            <w:r w:rsidRPr="00475770">
              <w:t>Au</w:t>
            </w:r>
            <w:r w:rsidRPr="00475770">
              <w:rPr>
                <w:rFonts w:hint="eastAsia"/>
              </w:rPr>
              <w:t>t</w:t>
            </w:r>
            <w:r w:rsidRPr="00475770">
              <w:t>el</w:t>
            </w:r>
            <w:proofErr w:type="spellEnd"/>
            <w:r w:rsidRPr="00475770">
              <w:t xml:space="preserve"> </w:t>
            </w:r>
            <w:r w:rsidR="00416CB8" w:rsidRPr="00475770">
              <w:t>Technical Support</w:t>
            </w:r>
          </w:p>
        </w:tc>
      </w:tr>
      <w:tr w:rsidR="004915B9" w:rsidRPr="00475770" w14:paraId="7C8F3C70" w14:textId="77777777" w:rsidTr="00743B0B">
        <w:trPr>
          <w:trHeight w:val="556"/>
          <w:jc w:val="center"/>
        </w:trPr>
        <w:tc>
          <w:tcPr>
            <w:tcW w:w="1696" w:type="dxa"/>
            <w:vAlign w:val="center"/>
          </w:tcPr>
          <w:p w14:paraId="6E7E72B9" w14:textId="70B5F869" w:rsidR="004915B9" w:rsidRPr="00475770" w:rsidRDefault="004915B9" w:rsidP="00AB7B14">
            <w:pPr>
              <w:pStyle w:val="TableText"/>
              <w:jc w:val="left"/>
              <w:rPr>
                <w:b/>
              </w:rPr>
            </w:pPr>
            <w:r w:rsidRPr="00475770">
              <w:rPr>
                <w:rFonts w:hint="eastAsia"/>
                <w:b/>
              </w:rPr>
              <w:t>Others</w:t>
            </w:r>
          </w:p>
        </w:tc>
        <w:tc>
          <w:tcPr>
            <w:tcW w:w="1418" w:type="dxa"/>
            <w:vAlign w:val="center"/>
          </w:tcPr>
          <w:p w14:paraId="04040AFD" w14:textId="3D4E2147" w:rsidR="004915B9" w:rsidRPr="00475770" w:rsidRDefault="004915B9" w:rsidP="00AB7B14">
            <w:pPr>
              <w:pStyle w:val="TableText"/>
              <w:jc w:val="left"/>
            </w:pPr>
            <w:r w:rsidRPr="00475770">
              <w:rPr>
                <w:rFonts w:hint="eastAsia"/>
              </w:rPr>
              <w:t>O</w:t>
            </w:r>
            <w:r w:rsidRPr="00475770">
              <w:t>ther issues</w:t>
            </w:r>
          </w:p>
        </w:tc>
        <w:tc>
          <w:tcPr>
            <w:tcW w:w="2268" w:type="dxa"/>
            <w:vAlign w:val="center"/>
          </w:tcPr>
          <w:p w14:paraId="2A262F0E" w14:textId="7808DD86" w:rsidR="004915B9" w:rsidRPr="00475770" w:rsidRDefault="004915B9" w:rsidP="00AB7B14">
            <w:pPr>
              <w:pStyle w:val="TableText"/>
              <w:jc w:val="left"/>
            </w:pPr>
            <w:r w:rsidRPr="00475770">
              <w:t xml:space="preserve">Contact </w:t>
            </w:r>
            <w:proofErr w:type="spellStart"/>
            <w:r w:rsidRPr="00475770">
              <w:t>Autel</w:t>
            </w:r>
            <w:proofErr w:type="spellEnd"/>
            <w:r w:rsidRPr="00475770">
              <w:t xml:space="preserve"> technical support.</w:t>
            </w:r>
          </w:p>
        </w:tc>
        <w:tc>
          <w:tcPr>
            <w:tcW w:w="1417" w:type="dxa"/>
            <w:vAlign w:val="center"/>
          </w:tcPr>
          <w:p w14:paraId="15E7E6D5" w14:textId="3C964965" w:rsidR="004915B9" w:rsidRPr="00475770" w:rsidRDefault="004915B9" w:rsidP="00AB7B14">
            <w:pPr>
              <w:pStyle w:val="TableText"/>
            </w:pPr>
            <w:proofErr w:type="spellStart"/>
            <w:r w:rsidRPr="00475770">
              <w:t>Au</w:t>
            </w:r>
            <w:r w:rsidRPr="00475770">
              <w:rPr>
                <w:rFonts w:hint="eastAsia"/>
              </w:rPr>
              <w:t>t</w:t>
            </w:r>
            <w:r w:rsidRPr="00475770">
              <w:t>el</w:t>
            </w:r>
            <w:proofErr w:type="spellEnd"/>
            <w:r w:rsidRPr="00475770">
              <w:t xml:space="preserve"> </w:t>
            </w:r>
            <w:r w:rsidR="00416CB8" w:rsidRPr="00475770">
              <w:t>Technical Support</w:t>
            </w:r>
          </w:p>
        </w:tc>
      </w:tr>
    </w:tbl>
    <w:p w14:paraId="01D108BD" w14:textId="6EBF3B30" w:rsidR="00313BAD" w:rsidRPr="00475770" w:rsidRDefault="00313BAD" w:rsidP="00313BAD">
      <w:pPr>
        <w:pStyle w:val="2"/>
        <w:spacing w:before="240"/>
      </w:pPr>
      <w:bookmarkStart w:id="1165" w:name="_Toc106900462"/>
      <w:bookmarkStart w:id="1166" w:name="_Toc106983334"/>
      <w:bookmarkStart w:id="1167" w:name="_Toc131779000"/>
      <w:r w:rsidRPr="00475770">
        <w:rPr>
          <w:rFonts w:hint="eastAsia"/>
        </w:rPr>
        <w:t>S</w:t>
      </w:r>
      <w:r w:rsidRPr="00475770">
        <w:t>ervice</w:t>
      </w:r>
      <w:bookmarkEnd w:id="1165"/>
      <w:bookmarkEnd w:id="1166"/>
      <w:bookmarkEnd w:id="1167"/>
    </w:p>
    <w:p w14:paraId="7CF818FF" w14:textId="36DF4C0B" w:rsidR="00313BAD" w:rsidRPr="00475770" w:rsidRDefault="00313BAD" w:rsidP="00195C05">
      <w:pPr>
        <w:pStyle w:val="EN"/>
      </w:pPr>
      <w:r w:rsidRPr="00475770">
        <w:t>If yo</w:t>
      </w:r>
      <w:r w:rsidRPr="00475770">
        <w:rPr>
          <w:rStyle w:val="ENChar"/>
        </w:rPr>
        <w:t>u</w:t>
      </w:r>
      <w:r w:rsidRPr="00475770">
        <w:t xml:space="preserve"> cannot find solutions to your problems with the aid from the table above, please contact </w:t>
      </w:r>
      <w:proofErr w:type="spellStart"/>
      <w:r w:rsidR="00A821F4" w:rsidRPr="00475770">
        <w:rPr>
          <w:rFonts w:hint="eastAsia"/>
        </w:rPr>
        <w:t>Autel</w:t>
      </w:r>
      <w:proofErr w:type="spellEnd"/>
      <w:r w:rsidR="00A821F4" w:rsidRPr="00475770">
        <w:t xml:space="preserve"> Technical Support</w:t>
      </w:r>
      <w:r w:rsidRPr="00475770">
        <w:t>.</w:t>
      </w:r>
    </w:p>
    <w:p w14:paraId="68C57689" w14:textId="3B91916D" w:rsidR="004B21F1" w:rsidRPr="00475770" w:rsidRDefault="004B21F1" w:rsidP="00195C05">
      <w:pPr>
        <w:pStyle w:val="ENBOLD"/>
      </w:pPr>
      <w:r w:rsidRPr="00475770">
        <w:t>AUTEL Europe</w:t>
      </w:r>
    </w:p>
    <w:p w14:paraId="7A614C7E" w14:textId="60542A71" w:rsidR="004B21F1" w:rsidRPr="00475770" w:rsidRDefault="004B21F1" w:rsidP="00195C05">
      <w:pPr>
        <w:pStyle w:val="ItemList"/>
        <w:spacing w:before="48" w:after="48"/>
        <w:rPr>
          <w:b/>
        </w:rPr>
      </w:pPr>
      <w:r w:rsidRPr="00475770">
        <w:rPr>
          <w:b/>
        </w:rPr>
        <w:t>Phone</w:t>
      </w:r>
      <w:r w:rsidRPr="00475770">
        <w:t>: +49(0)89 540299608 (Monday</w:t>
      </w:r>
      <w:r w:rsidRPr="00475770">
        <w:rPr>
          <w:rFonts w:hint="eastAsia"/>
        </w:rPr>
        <w:t>–</w:t>
      </w:r>
      <w:r w:rsidRPr="00475770">
        <w:t>Friday, 9:00 AM</w:t>
      </w:r>
      <w:r w:rsidRPr="00475770">
        <w:rPr>
          <w:rFonts w:hint="eastAsia"/>
        </w:rPr>
        <w:t>–</w:t>
      </w:r>
      <w:r w:rsidRPr="00475770">
        <w:t>6:00 PM Berlin Time)</w:t>
      </w:r>
    </w:p>
    <w:p w14:paraId="01C07F1B" w14:textId="77777777" w:rsidR="004B21F1" w:rsidRPr="00475770" w:rsidRDefault="004B21F1" w:rsidP="00195C05">
      <w:pPr>
        <w:pStyle w:val="ItemList"/>
        <w:spacing w:before="48" w:after="48"/>
        <w:rPr>
          <w:rFonts w:eastAsiaTheme="minorEastAsia"/>
          <w:b/>
          <w:iCs/>
          <w:color w:val="1D1D1F"/>
          <w:szCs w:val="22"/>
        </w:rPr>
      </w:pPr>
      <w:r w:rsidRPr="00475770">
        <w:rPr>
          <w:rFonts w:eastAsiaTheme="minorEastAsia"/>
          <w:b/>
          <w:iCs/>
          <w:color w:val="1D1D1F"/>
          <w:szCs w:val="22"/>
        </w:rPr>
        <w:t>Email</w:t>
      </w:r>
      <w:r w:rsidRPr="00475770">
        <w:rPr>
          <w:rFonts w:eastAsiaTheme="minorEastAsia"/>
          <w:iCs/>
          <w:color w:val="1D1D1F"/>
          <w:szCs w:val="22"/>
        </w:rPr>
        <w:t xml:space="preserve">: </w:t>
      </w:r>
      <w:r w:rsidRPr="00475770">
        <w:t>evsales.eu@autel.com</w:t>
      </w:r>
      <w:r w:rsidRPr="00475770">
        <w:rPr>
          <w:rFonts w:eastAsiaTheme="minorEastAsia"/>
          <w:iCs/>
          <w:color w:val="1D1D1F"/>
          <w:szCs w:val="22"/>
        </w:rPr>
        <w:t xml:space="preserve">; </w:t>
      </w:r>
      <w:r w:rsidRPr="00475770">
        <w:t>evsupport.eu@autel.com</w:t>
      </w:r>
    </w:p>
    <w:p w14:paraId="48777CF1" w14:textId="50D8CFB4" w:rsidR="004B21F1" w:rsidRPr="00475770" w:rsidRDefault="004B21F1" w:rsidP="00195C05">
      <w:pPr>
        <w:pStyle w:val="ItemList"/>
        <w:spacing w:before="48" w:after="48"/>
        <w:rPr>
          <w:b/>
        </w:rPr>
      </w:pPr>
      <w:r w:rsidRPr="00475770">
        <w:rPr>
          <w:b/>
        </w:rPr>
        <w:t>Address</w:t>
      </w:r>
      <w:r w:rsidRPr="00475770">
        <w:t xml:space="preserve">: </w:t>
      </w:r>
      <w:proofErr w:type="spellStart"/>
      <w:r w:rsidRPr="00475770">
        <w:t>Landsberger</w:t>
      </w:r>
      <w:proofErr w:type="spellEnd"/>
      <w:r w:rsidRPr="00475770">
        <w:t xml:space="preserve"> Str. 408, 4. OG, 81241 Munich, Germany</w:t>
      </w:r>
    </w:p>
    <w:p w14:paraId="5578C94C" w14:textId="23E90D98" w:rsidR="00313BAD" w:rsidRPr="00475770" w:rsidRDefault="00D82CB7" w:rsidP="00777848">
      <w:pPr>
        <w:pStyle w:val="10"/>
      </w:pPr>
      <w:bookmarkStart w:id="1168" w:name="_Ref101943611"/>
      <w:bookmarkStart w:id="1169" w:name="_Toc106900463"/>
      <w:bookmarkStart w:id="1170" w:name="_Toc106983335"/>
      <w:bookmarkStart w:id="1171" w:name="_Toc131779001"/>
      <w:r w:rsidRPr="00475770">
        <w:rPr>
          <w:rFonts w:hint="eastAsia"/>
        </w:rPr>
        <w:lastRenderedPageBreak/>
        <w:t>T</w:t>
      </w:r>
      <w:r w:rsidRPr="00475770">
        <w:t xml:space="preserve">echnical </w:t>
      </w:r>
      <w:r w:rsidR="00085A07" w:rsidRPr="00475770">
        <w:t>Specifications</w:t>
      </w:r>
      <w:bookmarkEnd w:id="1168"/>
      <w:bookmarkEnd w:id="1169"/>
      <w:bookmarkEnd w:id="1170"/>
      <w:bookmarkEnd w:id="1171"/>
    </w:p>
    <w:p w14:paraId="21873C93" w14:textId="56EDEB26" w:rsidR="00E93887" w:rsidRPr="00475770" w:rsidRDefault="00E93887" w:rsidP="00E93887">
      <w:pPr>
        <w:pStyle w:val="2"/>
        <w:spacing w:before="240"/>
      </w:pPr>
      <w:bookmarkStart w:id="1172" w:name="_Toc106900464"/>
      <w:bookmarkStart w:id="1173" w:name="_Toc106983336"/>
      <w:bookmarkStart w:id="1174" w:name="_Toc131779002"/>
      <w:r w:rsidRPr="00475770">
        <w:t>General Specifications</w:t>
      </w:r>
      <w:bookmarkEnd w:id="1172"/>
      <w:bookmarkEnd w:id="1173"/>
      <w:bookmarkEnd w:id="1174"/>
    </w:p>
    <w:p w14:paraId="447B3B60" w14:textId="25BE61F3" w:rsidR="00D82CB7" w:rsidRPr="00475770" w:rsidRDefault="00D82CB7" w:rsidP="003C6F4C">
      <w:pPr>
        <w:pStyle w:val="FigureTittle"/>
      </w:pPr>
      <w:bookmarkStart w:id="1175" w:name="_Ref106043147"/>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w:t>
      </w:r>
      <w:r w:rsidR="00CD7BD9">
        <w:rPr>
          <w:noProof/>
        </w:rPr>
        <w:fldChar w:fldCharType="end"/>
      </w:r>
      <w:r w:rsidRPr="00475770">
        <w:t xml:space="preserve"> </w:t>
      </w:r>
      <w:r w:rsidR="00E93887" w:rsidRPr="00475770">
        <w:t>Product</w:t>
      </w:r>
      <w:r w:rsidRPr="00475770">
        <w:t xml:space="preserve"> Specifications</w:t>
      </w:r>
      <w:bookmarkEnd w:id="1175"/>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5E2225" w:rsidRPr="00475770" w14:paraId="4EA382A1"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2314B95" w14:textId="717C02BE" w:rsidR="005E2225" w:rsidRPr="00475770" w:rsidRDefault="005E2225" w:rsidP="00D82CB7">
            <w:r w:rsidRPr="00475770">
              <w:t>Parameter</w:t>
            </w:r>
          </w:p>
        </w:tc>
        <w:tc>
          <w:tcPr>
            <w:tcW w:w="3402" w:type="dxa"/>
          </w:tcPr>
          <w:p w14:paraId="382D361F" w14:textId="6881644C" w:rsidR="005E2225" w:rsidRPr="00475770" w:rsidRDefault="005E2225" w:rsidP="00D82CB7">
            <w:r w:rsidRPr="00475770">
              <w:t>Description</w:t>
            </w:r>
          </w:p>
        </w:tc>
      </w:tr>
      <w:tr w:rsidR="005E2225" w:rsidRPr="00475770" w14:paraId="5136C16D" w14:textId="77777777" w:rsidTr="00743B0B">
        <w:trPr>
          <w:trHeight w:val="1134"/>
          <w:jc w:val="center"/>
        </w:trPr>
        <w:tc>
          <w:tcPr>
            <w:tcW w:w="3397" w:type="dxa"/>
            <w:vAlign w:val="center"/>
          </w:tcPr>
          <w:p w14:paraId="71D74050" w14:textId="78294B48" w:rsidR="005E2225" w:rsidRPr="00475770" w:rsidRDefault="005E2225" w:rsidP="00B900A2">
            <w:pPr>
              <w:jc w:val="both"/>
              <w:rPr>
                <w:rFonts w:ascii="Arial" w:hAnsi="Arial"/>
                <w:b/>
              </w:rPr>
            </w:pPr>
            <w:r w:rsidRPr="00475770">
              <w:rPr>
                <w:rFonts w:ascii="Arial" w:hAnsi="Arial"/>
                <w:b/>
              </w:rPr>
              <w:t>Compliance and Safety</w:t>
            </w:r>
          </w:p>
        </w:tc>
        <w:tc>
          <w:tcPr>
            <w:tcW w:w="3402" w:type="dxa"/>
            <w:vAlign w:val="center"/>
          </w:tcPr>
          <w:p w14:paraId="6C9005D4" w14:textId="77777777" w:rsidR="005E2225" w:rsidRPr="00475770" w:rsidRDefault="005E2225" w:rsidP="00E943E7">
            <w:pPr>
              <w:pStyle w:val="ItemListinTable"/>
              <w:spacing w:before="48" w:after="48"/>
              <w:rPr>
                <w:rFonts w:ascii="Arial" w:hAnsi="Arial"/>
              </w:rPr>
            </w:pPr>
            <w:r w:rsidRPr="00475770">
              <w:rPr>
                <w:rFonts w:ascii="Arial" w:hAnsi="Arial"/>
              </w:rPr>
              <w:t>IEC 61851-1</w:t>
            </w:r>
          </w:p>
          <w:p w14:paraId="6C3C758C" w14:textId="77777777" w:rsidR="005E2225" w:rsidRPr="00475770" w:rsidRDefault="005E2225" w:rsidP="00E943E7">
            <w:pPr>
              <w:pStyle w:val="ItemListinTable"/>
              <w:spacing w:before="48" w:after="48"/>
              <w:rPr>
                <w:rFonts w:ascii="Arial" w:hAnsi="Arial"/>
              </w:rPr>
            </w:pPr>
            <w:r w:rsidRPr="00475770">
              <w:rPr>
                <w:rFonts w:ascii="Arial" w:hAnsi="Arial"/>
              </w:rPr>
              <w:t>IEC 61851-23</w:t>
            </w:r>
          </w:p>
          <w:p w14:paraId="66766C79" w14:textId="77777777" w:rsidR="005E2225" w:rsidRPr="00475770" w:rsidRDefault="005E2225" w:rsidP="00E943E7">
            <w:pPr>
              <w:pStyle w:val="ItemListinTable"/>
              <w:spacing w:before="48" w:after="48"/>
              <w:rPr>
                <w:rFonts w:ascii="Arial" w:hAnsi="Arial"/>
              </w:rPr>
            </w:pPr>
            <w:r w:rsidRPr="00475770">
              <w:rPr>
                <w:rFonts w:ascii="Arial" w:hAnsi="Arial"/>
              </w:rPr>
              <w:t>IEC 61851-21-2</w:t>
            </w:r>
          </w:p>
          <w:p w14:paraId="69CB377E" w14:textId="682C5E75" w:rsidR="005E2225" w:rsidRPr="00475770" w:rsidRDefault="005E2225" w:rsidP="00E943E7">
            <w:pPr>
              <w:pStyle w:val="ItemListinTable"/>
              <w:spacing w:before="48" w:after="48"/>
              <w:rPr>
                <w:rFonts w:ascii="Arial" w:hAnsi="Arial"/>
              </w:rPr>
            </w:pPr>
            <w:r w:rsidRPr="00475770">
              <w:rPr>
                <w:rFonts w:ascii="Arial" w:hAnsi="Arial"/>
              </w:rPr>
              <w:t>IEC 61000</w:t>
            </w:r>
          </w:p>
        </w:tc>
      </w:tr>
      <w:tr w:rsidR="005E2225" w:rsidRPr="00475770" w14:paraId="3255FDE2" w14:textId="77777777" w:rsidTr="00743B0B">
        <w:trPr>
          <w:trHeight w:val="567"/>
          <w:jc w:val="center"/>
        </w:trPr>
        <w:tc>
          <w:tcPr>
            <w:tcW w:w="3397" w:type="dxa"/>
            <w:vAlign w:val="center"/>
          </w:tcPr>
          <w:p w14:paraId="3CA74219" w14:textId="41894292" w:rsidR="005E2225" w:rsidRPr="00475770" w:rsidRDefault="005E2225" w:rsidP="00B900A2">
            <w:pPr>
              <w:jc w:val="both"/>
              <w:rPr>
                <w:rFonts w:ascii="Arial" w:hAnsi="Arial"/>
                <w:b/>
              </w:rPr>
            </w:pPr>
            <w:r w:rsidRPr="00475770">
              <w:rPr>
                <w:rFonts w:ascii="Arial" w:hAnsi="Arial"/>
                <w:b/>
              </w:rPr>
              <w:t>IP Rating</w:t>
            </w:r>
          </w:p>
        </w:tc>
        <w:tc>
          <w:tcPr>
            <w:tcW w:w="3402" w:type="dxa"/>
            <w:vAlign w:val="center"/>
          </w:tcPr>
          <w:p w14:paraId="779F8834" w14:textId="28DF67A1" w:rsidR="005E2225" w:rsidRPr="00475770" w:rsidRDefault="005E2225" w:rsidP="00B900A2">
            <w:pPr>
              <w:jc w:val="both"/>
              <w:rPr>
                <w:rFonts w:ascii="Arial" w:eastAsia="微软雅黑" w:hAnsi="Arial"/>
                <w:lang w:val="fr-FR"/>
              </w:rPr>
            </w:pPr>
            <w:r w:rsidRPr="00475770">
              <w:rPr>
                <w:rFonts w:ascii="Arial" w:hAnsi="Arial"/>
              </w:rPr>
              <w:t>IP54</w:t>
            </w:r>
          </w:p>
        </w:tc>
      </w:tr>
      <w:tr w:rsidR="005E2225" w:rsidRPr="00475770" w14:paraId="2C6DA293" w14:textId="77777777" w:rsidTr="00743B0B">
        <w:trPr>
          <w:trHeight w:val="567"/>
          <w:jc w:val="center"/>
        </w:trPr>
        <w:tc>
          <w:tcPr>
            <w:tcW w:w="3397" w:type="dxa"/>
            <w:vAlign w:val="center"/>
          </w:tcPr>
          <w:p w14:paraId="27F98D16" w14:textId="256E5E5B" w:rsidR="005E2225" w:rsidRPr="00475770" w:rsidRDefault="005E2225" w:rsidP="00B900A2">
            <w:pPr>
              <w:jc w:val="both"/>
              <w:rPr>
                <w:rFonts w:ascii="Arial" w:hAnsi="Arial"/>
                <w:b/>
              </w:rPr>
            </w:pPr>
            <w:r w:rsidRPr="00475770">
              <w:rPr>
                <w:rFonts w:ascii="Arial" w:hAnsi="Arial"/>
                <w:b/>
              </w:rPr>
              <w:t>IK Rating</w:t>
            </w:r>
          </w:p>
        </w:tc>
        <w:tc>
          <w:tcPr>
            <w:tcW w:w="3402" w:type="dxa"/>
            <w:vAlign w:val="center"/>
          </w:tcPr>
          <w:p w14:paraId="2BA6517F" w14:textId="52930AA5" w:rsidR="005E2225" w:rsidRPr="00475770" w:rsidRDefault="005E2225" w:rsidP="00922D6B">
            <w:pPr>
              <w:pStyle w:val="ItemListinTable"/>
              <w:numPr>
                <w:ilvl w:val="0"/>
                <w:numId w:val="0"/>
              </w:numPr>
              <w:spacing w:before="48" w:after="48"/>
              <w:ind w:left="420" w:hanging="420"/>
              <w:rPr>
                <w:rFonts w:ascii="Arial" w:hAnsi="Arial"/>
              </w:rPr>
            </w:pPr>
            <w:r w:rsidRPr="00475770">
              <w:rPr>
                <w:rFonts w:ascii="Arial" w:hAnsi="Arial"/>
              </w:rPr>
              <w:t>IK10</w:t>
            </w:r>
          </w:p>
        </w:tc>
      </w:tr>
      <w:tr w:rsidR="005E2225" w:rsidRPr="00475770" w14:paraId="085ABF8F" w14:textId="77777777" w:rsidTr="00743B0B">
        <w:trPr>
          <w:trHeight w:val="567"/>
          <w:jc w:val="center"/>
        </w:trPr>
        <w:tc>
          <w:tcPr>
            <w:tcW w:w="3397" w:type="dxa"/>
            <w:vAlign w:val="center"/>
          </w:tcPr>
          <w:p w14:paraId="0502B9AC" w14:textId="5DDD816E" w:rsidR="005E2225" w:rsidRPr="00475770" w:rsidRDefault="005E2225" w:rsidP="00B900A2">
            <w:pPr>
              <w:jc w:val="both"/>
              <w:rPr>
                <w:rFonts w:ascii="Arial" w:hAnsi="Arial"/>
                <w:b/>
              </w:rPr>
            </w:pPr>
            <w:r w:rsidRPr="00475770">
              <w:rPr>
                <w:rFonts w:ascii="Arial" w:hAnsi="Arial"/>
                <w:b/>
              </w:rPr>
              <w:t>Short Circuit Current Rating</w:t>
            </w:r>
          </w:p>
        </w:tc>
        <w:tc>
          <w:tcPr>
            <w:tcW w:w="3402" w:type="dxa"/>
            <w:vAlign w:val="center"/>
          </w:tcPr>
          <w:p w14:paraId="5499ADE9" w14:textId="6F5CE560" w:rsidR="005E2225" w:rsidRPr="00475770" w:rsidRDefault="005E2225" w:rsidP="00B900A2">
            <w:pPr>
              <w:jc w:val="both"/>
              <w:rPr>
                <w:rFonts w:ascii="Arial" w:hAnsi="Arial"/>
              </w:rPr>
            </w:pPr>
            <w:r w:rsidRPr="00475770">
              <w:rPr>
                <w:rFonts w:ascii="Arial" w:hAnsi="Arial"/>
              </w:rPr>
              <w:t>35 kA</w:t>
            </w:r>
          </w:p>
        </w:tc>
      </w:tr>
      <w:tr w:rsidR="005E2225" w:rsidRPr="00475770" w14:paraId="7FA87C1A" w14:textId="77777777" w:rsidTr="00743B0B">
        <w:trPr>
          <w:trHeight w:val="680"/>
          <w:jc w:val="center"/>
        </w:trPr>
        <w:tc>
          <w:tcPr>
            <w:tcW w:w="3397" w:type="dxa"/>
            <w:vAlign w:val="center"/>
          </w:tcPr>
          <w:p w14:paraId="1C737392" w14:textId="4D616890" w:rsidR="005E2225" w:rsidRPr="00475770" w:rsidRDefault="005E2225" w:rsidP="00B900A2">
            <w:pPr>
              <w:jc w:val="both"/>
              <w:rPr>
                <w:rFonts w:ascii="Arial" w:hAnsi="Arial"/>
                <w:b/>
              </w:rPr>
            </w:pPr>
            <w:r w:rsidRPr="00475770">
              <w:rPr>
                <w:rFonts w:ascii="Arial" w:hAnsi="Arial"/>
                <w:b/>
              </w:rPr>
              <w:t>EMC</w:t>
            </w:r>
          </w:p>
        </w:tc>
        <w:tc>
          <w:tcPr>
            <w:tcW w:w="3402" w:type="dxa"/>
            <w:vAlign w:val="center"/>
          </w:tcPr>
          <w:p w14:paraId="761C0B45" w14:textId="749FB084" w:rsidR="005E2225" w:rsidRPr="00475770" w:rsidRDefault="005E2225" w:rsidP="00E943E7">
            <w:pPr>
              <w:pStyle w:val="ItemListinTable"/>
              <w:spacing w:before="48" w:after="48"/>
              <w:rPr>
                <w:rFonts w:ascii="Arial" w:hAnsi="Arial"/>
              </w:rPr>
            </w:pPr>
            <w:r w:rsidRPr="00475770">
              <w:rPr>
                <w:rFonts w:ascii="Arial" w:hAnsi="Arial"/>
              </w:rPr>
              <w:t>Class A</w:t>
            </w:r>
          </w:p>
          <w:p w14:paraId="1425585F" w14:textId="2CE9427D" w:rsidR="005E2225" w:rsidRPr="00475770" w:rsidRDefault="005E2225" w:rsidP="00E943E7">
            <w:pPr>
              <w:pStyle w:val="ItemListinTable"/>
              <w:spacing w:before="48" w:after="48"/>
              <w:rPr>
                <w:rFonts w:ascii="Arial" w:hAnsi="Arial"/>
              </w:rPr>
            </w:pPr>
            <w:r w:rsidRPr="00475770">
              <w:rPr>
                <w:rFonts w:ascii="Arial" w:hAnsi="Arial"/>
              </w:rPr>
              <w:t>Class B optional</w:t>
            </w:r>
          </w:p>
        </w:tc>
      </w:tr>
      <w:tr w:rsidR="005E2225" w:rsidRPr="00475770" w14:paraId="453AF666" w14:textId="77777777" w:rsidTr="00743B0B">
        <w:trPr>
          <w:trHeight w:val="680"/>
          <w:jc w:val="center"/>
        </w:trPr>
        <w:tc>
          <w:tcPr>
            <w:tcW w:w="3397" w:type="dxa"/>
            <w:vAlign w:val="center"/>
          </w:tcPr>
          <w:p w14:paraId="2AA0303E" w14:textId="46F3E2FD" w:rsidR="005E2225" w:rsidRPr="00475770" w:rsidRDefault="005E2225" w:rsidP="00B900A2">
            <w:pPr>
              <w:rPr>
                <w:rFonts w:ascii="Arial" w:hAnsi="Arial"/>
                <w:b/>
              </w:rPr>
            </w:pPr>
            <w:r w:rsidRPr="00475770">
              <w:rPr>
                <w:rFonts w:ascii="Arial" w:hAnsi="Arial"/>
                <w:b/>
              </w:rPr>
              <w:t>Output Voltage</w:t>
            </w:r>
          </w:p>
        </w:tc>
        <w:tc>
          <w:tcPr>
            <w:tcW w:w="3402" w:type="dxa"/>
            <w:vAlign w:val="center"/>
          </w:tcPr>
          <w:p w14:paraId="0BA888F5" w14:textId="5F62C756" w:rsidR="005E2225" w:rsidRPr="00475770" w:rsidRDefault="005E2225" w:rsidP="00E943E7">
            <w:pPr>
              <w:pStyle w:val="ItemListinTable"/>
              <w:spacing w:before="48" w:after="48"/>
              <w:rPr>
                <w:rFonts w:ascii="Arial" w:hAnsi="Arial"/>
              </w:rPr>
            </w:pPr>
            <w:r w:rsidRPr="00475770">
              <w:rPr>
                <w:rFonts w:ascii="Arial" w:hAnsi="Arial"/>
              </w:rPr>
              <w:t>CCS: 150 to 1000 V</w:t>
            </w:r>
            <w:r w:rsidR="00506553" w:rsidRPr="00475770">
              <w:rPr>
                <w:rFonts w:ascii="Arial" w:hAnsi="Arial"/>
              </w:rPr>
              <w:t xml:space="preserve"> </w:t>
            </w:r>
            <w:r w:rsidRPr="00475770">
              <w:rPr>
                <w:rFonts w:ascii="Arial" w:hAnsi="Arial"/>
              </w:rPr>
              <w:t>DC</w:t>
            </w:r>
          </w:p>
          <w:p w14:paraId="5E678A8C" w14:textId="6B861D82" w:rsidR="005E2225" w:rsidRPr="00475770" w:rsidRDefault="005E2225" w:rsidP="00E943E7">
            <w:pPr>
              <w:pStyle w:val="ItemListinTable"/>
              <w:spacing w:before="48" w:after="48"/>
              <w:rPr>
                <w:rFonts w:ascii="Arial" w:hAnsi="Arial"/>
              </w:rPr>
            </w:pPr>
            <w:r w:rsidRPr="00475770">
              <w:rPr>
                <w:rFonts w:ascii="Arial" w:hAnsi="Arial"/>
              </w:rPr>
              <w:t>CHAdeMO: 150 to 500 V</w:t>
            </w:r>
            <w:r w:rsidR="00506553" w:rsidRPr="00475770">
              <w:rPr>
                <w:rFonts w:ascii="Arial" w:hAnsi="Arial"/>
              </w:rPr>
              <w:t xml:space="preserve"> </w:t>
            </w:r>
            <w:r w:rsidRPr="00475770">
              <w:rPr>
                <w:rFonts w:ascii="Arial" w:hAnsi="Arial"/>
              </w:rPr>
              <w:t>DC</w:t>
            </w:r>
          </w:p>
        </w:tc>
      </w:tr>
      <w:tr w:rsidR="005E2225" w:rsidRPr="00475770" w14:paraId="701F785D" w14:textId="77777777" w:rsidTr="00743B0B">
        <w:trPr>
          <w:trHeight w:val="680"/>
          <w:jc w:val="center"/>
        </w:trPr>
        <w:tc>
          <w:tcPr>
            <w:tcW w:w="3397" w:type="dxa"/>
            <w:vAlign w:val="center"/>
          </w:tcPr>
          <w:p w14:paraId="124D68DF" w14:textId="1CEF9EFC" w:rsidR="005E2225" w:rsidRPr="00475770" w:rsidRDefault="005E2225" w:rsidP="00B900A2">
            <w:pPr>
              <w:rPr>
                <w:rFonts w:ascii="Arial" w:hAnsi="Arial"/>
                <w:b/>
              </w:rPr>
            </w:pPr>
            <w:r w:rsidRPr="00475770">
              <w:rPr>
                <w:rFonts w:ascii="Arial" w:hAnsi="Arial"/>
                <w:b/>
              </w:rPr>
              <w:t>Output Current</w:t>
            </w:r>
            <w:r w:rsidR="00C878BF" w:rsidRPr="00475770">
              <w:rPr>
                <w:rFonts w:ascii="Arial" w:hAnsi="Arial"/>
                <w:b/>
              </w:rPr>
              <w:t xml:space="preserve"> (for MaxiCharger </w:t>
            </w:r>
            <w:r w:rsidR="00DD786D">
              <w:rPr>
                <w:rFonts w:ascii="Arial" w:hAnsi="Arial"/>
                <w:b/>
              </w:rPr>
              <w:t>DF</w:t>
            </w:r>
            <w:r w:rsidR="00C878BF" w:rsidRPr="00475770">
              <w:rPr>
                <w:rFonts w:ascii="Arial" w:hAnsi="Arial"/>
                <w:b/>
              </w:rPr>
              <w:t>120</w:t>
            </w:r>
            <w:r w:rsidR="00C878BF" w:rsidRPr="00475770">
              <w:rPr>
                <w:rFonts w:ascii="Arial" w:hAnsi="Arial" w:hint="eastAsia"/>
                <w:b/>
              </w:rPr>
              <w:t>)</w:t>
            </w:r>
          </w:p>
        </w:tc>
        <w:tc>
          <w:tcPr>
            <w:tcW w:w="3402" w:type="dxa"/>
            <w:vAlign w:val="center"/>
          </w:tcPr>
          <w:p w14:paraId="6094874E" w14:textId="42B170DB" w:rsidR="005E2225" w:rsidRPr="00475770" w:rsidRDefault="005E2225" w:rsidP="00E943E7">
            <w:pPr>
              <w:pStyle w:val="ItemListinTable"/>
              <w:spacing w:before="48" w:after="48"/>
              <w:rPr>
                <w:rFonts w:ascii="Arial" w:hAnsi="Arial"/>
              </w:rPr>
            </w:pPr>
            <w:r w:rsidRPr="00475770">
              <w:rPr>
                <w:rFonts w:ascii="Arial" w:hAnsi="Arial"/>
              </w:rPr>
              <w:t>CCS: 200 A</w:t>
            </w:r>
          </w:p>
          <w:p w14:paraId="3EBCE810" w14:textId="43A4CAFD" w:rsidR="005E2225" w:rsidRPr="00475770" w:rsidRDefault="005E2225" w:rsidP="00E943E7">
            <w:pPr>
              <w:pStyle w:val="ItemListinTable"/>
              <w:spacing w:before="48" w:after="48"/>
              <w:rPr>
                <w:rFonts w:ascii="Arial" w:hAnsi="Arial"/>
              </w:rPr>
            </w:pPr>
            <w:r w:rsidRPr="00475770">
              <w:rPr>
                <w:rFonts w:ascii="Arial" w:hAnsi="Arial"/>
              </w:rPr>
              <w:t>CHAdeMO: 125 A/200 A</w:t>
            </w:r>
          </w:p>
        </w:tc>
      </w:tr>
      <w:tr w:rsidR="00C878BF" w:rsidRPr="00475770" w14:paraId="2A1BC8EE" w14:textId="77777777" w:rsidTr="00743B0B">
        <w:trPr>
          <w:trHeight w:val="680"/>
          <w:jc w:val="center"/>
        </w:trPr>
        <w:tc>
          <w:tcPr>
            <w:tcW w:w="3397" w:type="dxa"/>
            <w:vAlign w:val="center"/>
          </w:tcPr>
          <w:p w14:paraId="6B4A750E" w14:textId="70DB340E" w:rsidR="00C878BF" w:rsidRPr="00475770" w:rsidRDefault="00C878BF" w:rsidP="00C878BF">
            <w:pPr>
              <w:rPr>
                <w:b/>
              </w:rPr>
            </w:pPr>
            <w:r w:rsidRPr="00475770">
              <w:rPr>
                <w:rFonts w:ascii="Arial" w:hAnsi="Arial"/>
                <w:b/>
              </w:rPr>
              <w:t xml:space="preserve">Output Current (for MaxiCharger </w:t>
            </w:r>
            <w:r w:rsidR="00DD786D">
              <w:rPr>
                <w:rFonts w:ascii="Arial" w:hAnsi="Arial"/>
                <w:b/>
              </w:rPr>
              <w:t>DF</w:t>
            </w:r>
            <w:r w:rsidRPr="00475770">
              <w:rPr>
                <w:rFonts w:ascii="Arial" w:hAnsi="Arial"/>
                <w:b/>
              </w:rPr>
              <w:t>240</w:t>
            </w:r>
            <w:r w:rsidRPr="00475770">
              <w:rPr>
                <w:rFonts w:ascii="Arial" w:hAnsi="Arial" w:hint="eastAsia"/>
                <w:b/>
              </w:rPr>
              <w:t>)</w:t>
            </w:r>
          </w:p>
        </w:tc>
        <w:tc>
          <w:tcPr>
            <w:tcW w:w="3402" w:type="dxa"/>
            <w:vAlign w:val="center"/>
          </w:tcPr>
          <w:p w14:paraId="7E4A76DC" w14:textId="7FDEC80E" w:rsidR="00C878BF" w:rsidRPr="00475770" w:rsidRDefault="00C878BF" w:rsidP="00C878BF">
            <w:pPr>
              <w:pStyle w:val="ItemListinTable"/>
              <w:spacing w:before="48" w:after="48"/>
              <w:rPr>
                <w:rFonts w:ascii="Arial" w:hAnsi="Arial"/>
              </w:rPr>
            </w:pPr>
            <w:r w:rsidRPr="00475770">
              <w:rPr>
                <w:rFonts w:ascii="Arial" w:hAnsi="Arial"/>
              </w:rPr>
              <w:t>CCS: 200 A</w:t>
            </w:r>
          </w:p>
          <w:p w14:paraId="09BED47B" w14:textId="05565940" w:rsidR="00C878BF" w:rsidRPr="00475770" w:rsidRDefault="00C878BF" w:rsidP="00C878BF">
            <w:pPr>
              <w:pStyle w:val="ItemListinTable"/>
              <w:spacing w:before="48" w:after="48"/>
              <w:rPr>
                <w:rFonts w:ascii="Arial" w:hAnsi="Arial"/>
              </w:rPr>
            </w:pPr>
            <w:r w:rsidRPr="00475770">
              <w:rPr>
                <w:rFonts w:ascii="Arial" w:hAnsi="Arial" w:hint="eastAsia"/>
              </w:rPr>
              <w:t>C</w:t>
            </w:r>
            <w:r w:rsidRPr="00475770">
              <w:rPr>
                <w:rFonts w:ascii="Arial" w:hAnsi="Arial"/>
              </w:rPr>
              <w:t>CS boost: 300 A</w:t>
            </w:r>
            <w:r w:rsidR="00497827" w:rsidRPr="00475770">
              <w:rPr>
                <w:rFonts w:ascii="Arial" w:hAnsi="Arial"/>
              </w:rPr>
              <w:t xml:space="preserve"> </w:t>
            </w:r>
            <w:r w:rsidRPr="00475770">
              <w:rPr>
                <w:rFonts w:ascii="Arial" w:hAnsi="Arial"/>
              </w:rPr>
              <w:t>(peak 400 A)</w:t>
            </w:r>
          </w:p>
          <w:p w14:paraId="22797F77" w14:textId="78EA1E37" w:rsidR="00C878BF" w:rsidRPr="00475770" w:rsidRDefault="00C878BF" w:rsidP="00C878BF">
            <w:pPr>
              <w:pStyle w:val="ItemListinTable"/>
              <w:spacing w:before="48" w:after="48"/>
            </w:pPr>
            <w:r w:rsidRPr="00475770">
              <w:rPr>
                <w:rFonts w:ascii="Arial" w:hAnsi="Arial"/>
              </w:rPr>
              <w:t>CHAdeMO: 125 A/200 A</w:t>
            </w:r>
          </w:p>
        </w:tc>
      </w:tr>
      <w:tr w:rsidR="00C878BF" w:rsidRPr="00475770" w14:paraId="1F5C070F" w14:textId="758EAE92" w:rsidTr="00743B0B">
        <w:trPr>
          <w:trHeight w:val="680"/>
          <w:jc w:val="center"/>
        </w:trPr>
        <w:tc>
          <w:tcPr>
            <w:tcW w:w="3397" w:type="dxa"/>
            <w:vAlign w:val="center"/>
          </w:tcPr>
          <w:p w14:paraId="1C561604" w14:textId="709BD1C4" w:rsidR="00C878BF" w:rsidRPr="00475770" w:rsidRDefault="00C878BF" w:rsidP="00C878BF">
            <w:pPr>
              <w:rPr>
                <w:b/>
              </w:rPr>
            </w:pPr>
            <w:r w:rsidRPr="00475770">
              <w:rPr>
                <w:rFonts w:ascii="Arial" w:hAnsi="Arial"/>
                <w:b/>
              </w:rPr>
              <w:t>EV Charging Cable Length</w:t>
            </w:r>
          </w:p>
        </w:tc>
        <w:tc>
          <w:tcPr>
            <w:tcW w:w="3402" w:type="dxa"/>
            <w:vAlign w:val="center"/>
          </w:tcPr>
          <w:p w14:paraId="79C802D1" w14:textId="56198228" w:rsidR="00C878BF" w:rsidRPr="00475770" w:rsidRDefault="00C878BF" w:rsidP="00C878BF">
            <w:pPr>
              <w:pStyle w:val="ItemListinTable"/>
              <w:spacing w:before="48" w:after="48"/>
              <w:rPr>
                <w:rFonts w:ascii="Arial" w:hAnsi="Arial"/>
              </w:rPr>
            </w:pPr>
            <w:r w:rsidRPr="00475770">
              <w:rPr>
                <w:rFonts w:ascii="Arial" w:hAnsi="Arial"/>
              </w:rPr>
              <w:t>4 m (157.48")</w:t>
            </w:r>
          </w:p>
          <w:p w14:paraId="2D9745C3" w14:textId="474A0C93" w:rsidR="00C878BF" w:rsidRPr="00475770" w:rsidRDefault="00C878BF" w:rsidP="00C878BF">
            <w:pPr>
              <w:pStyle w:val="ItemListinTable"/>
              <w:spacing w:before="48" w:after="48"/>
              <w:rPr>
                <w:rFonts w:ascii="Arial" w:hAnsi="Arial"/>
              </w:rPr>
            </w:pPr>
            <w:r w:rsidRPr="00475770">
              <w:rPr>
                <w:rFonts w:ascii="Arial" w:hAnsi="Arial"/>
              </w:rPr>
              <w:t>7.5 m (295.28")</w:t>
            </w:r>
          </w:p>
        </w:tc>
      </w:tr>
      <w:tr w:rsidR="00C878BF" w:rsidRPr="00475770" w14:paraId="6DA22383" w14:textId="77777777" w:rsidTr="00743B0B">
        <w:trPr>
          <w:trHeight w:val="680"/>
          <w:jc w:val="center"/>
        </w:trPr>
        <w:tc>
          <w:tcPr>
            <w:tcW w:w="3397" w:type="dxa"/>
            <w:vAlign w:val="center"/>
          </w:tcPr>
          <w:p w14:paraId="524FFF1D" w14:textId="7E43054F" w:rsidR="00C878BF" w:rsidRPr="00475770" w:rsidRDefault="00C878BF" w:rsidP="00C878BF">
            <w:pPr>
              <w:rPr>
                <w:b/>
              </w:rPr>
            </w:pPr>
            <w:r w:rsidRPr="00475770">
              <w:rPr>
                <w:rFonts w:ascii="Arial" w:hAnsi="Arial"/>
                <w:b/>
              </w:rPr>
              <w:t>Certification</w:t>
            </w:r>
          </w:p>
        </w:tc>
        <w:tc>
          <w:tcPr>
            <w:tcW w:w="3402" w:type="dxa"/>
            <w:vAlign w:val="center"/>
          </w:tcPr>
          <w:p w14:paraId="68319E30" w14:textId="77777777" w:rsidR="00C878BF" w:rsidRPr="00475770" w:rsidRDefault="00C878BF" w:rsidP="00C878BF">
            <w:pPr>
              <w:pStyle w:val="ItemListinTable"/>
              <w:spacing w:before="48" w:after="48"/>
              <w:rPr>
                <w:rFonts w:ascii="Arial" w:hAnsi="Arial"/>
              </w:rPr>
            </w:pPr>
            <w:r w:rsidRPr="00475770">
              <w:rPr>
                <w:rFonts w:ascii="Arial" w:hAnsi="Arial"/>
              </w:rPr>
              <w:t>CE</w:t>
            </w:r>
          </w:p>
          <w:p w14:paraId="3E575A0F" w14:textId="77777777" w:rsidR="00C878BF" w:rsidRPr="00475770" w:rsidRDefault="00C878BF" w:rsidP="00C878BF">
            <w:pPr>
              <w:pStyle w:val="ItemListinTable"/>
              <w:spacing w:before="48" w:after="48"/>
              <w:rPr>
                <w:rFonts w:ascii="Arial" w:hAnsi="Arial"/>
              </w:rPr>
            </w:pPr>
            <w:r w:rsidRPr="00475770">
              <w:rPr>
                <w:rFonts w:ascii="Arial" w:hAnsi="Arial"/>
              </w:rPr>
              <w:t>UKCA</w:t>
            </w:r>
          </w:p>
          <w:p w14:paraId="61FACD48" w14:textId="3E013052" w:rsidR="00C878BF" w:rsidRPr="00475770" w:rsidRDefault="00C878BF" w:rsidP="00CC553E">
            <w:pPr>
              <w:pStyle w:val="ItemListinTable"/>
              <w:spacing w:before="48" w:after="48"/>
              <w:rPr>
                <w:rFonts w:ascii="Arial" w:hAnsi="Arial"/>
              </w:rPr>
            </w:pPr>
            <w:r w:rsidRPr="00475770">
              <w:rPr>
                <w:rFonts w:ascii="Arial" w:hAnsi="Arial"/>
              </w:rPr>
              <w:t>TR25</w:t>
            </w:r>
          </w:p>
        </w:tc>
      </w:tr>
      <w:tr w:rsidR="00C878BF" w:rsidRPr="00475770" w14:paraId="1863B800" w14:textId="77777777" w:rsidTr="00743B0B">
        <w:trPr>
          <w:trHeight w:val="680"/>
          <w:jc w:val="center"/>
        </w:trPr>
        <w:tc>
          <w:tcPr>
            <w:tcW w:w="3397" w:type="dxa"/>
            <w:vAlign w:val="center"/>
          </w:tcPr>
          <w:p w14:paraId="49BB99FE" w14:textId="449699B6" w:rsidR="00C878BF" w:rsidRPr="00475770" w:rsidRDefault="00C878BF" w:rsidP="00C878BF">
            <w:pPr>
              <w:rPr>
                <w:b/>
              </w:rPr>
            </w:pPr>
            <w:r w:rsidRPr="00475770">
              <w:rPr>
                <w:rFonts w:ascii="Arial" w:hAnsi="Arial"/>
                <w:b/>
              </w:rPr>
              <w:t>Maximum noise level at a distance of 1 m</w:t>
            </w:r>
          </w:p>
        </w:tc>
        <w:tc>
          <w:tcPr>
            <w:tcW w:w="3402" w:type="dxa"/>
            <w:vAlign w:val="center"/>
          </w:tcPr>
          <w:p w14:paraId="3D0F8B67" w14:textId="2513EFC5" w:rsidR="00C878BF" w:rsidRPr="00475770" w:rsidRDefault="00C878BF" w:rsidP="00D15EDE">
            <w:pPr>
              <w:rPr>
                <w:rFonts w:ascii="Arial" w:hAnsi="Arial"/>
              </w:rPr>
            </w:pPr>
            <w:r w:rsidRPr="00475770">
              <w:rPr>
                <w:rFonts w:ascii="Arial" w:hAnsi="Arial"/>
              </w:rPr>
              <w:t>&lt; 65 dB @ 1m /25</w:t>
            </w:r>
            <w:r w:rsidR="00D15EDE">
              <w:rPr>
                <w:rFonts w:ascii="Arial" w:hAnsi="Arial"/>
              </w:rPr>
              <w:t xml:space="preserve"> </w:t>
            </w:r>
            <w:r w:rsidR="00D15EDE" w:rsidRPr="00D15EDE">
              <w:rPr>
                <w:rFonts w:ascii="Arial" w:eastAsia="微软雅黑" w:hAnsi="Arial"/>
              </w:rPr>
              <w:t>°</w:t>
            </w:r>
            <w:r w:rsidR="00D15EDE">
              <w:rPr>
                <w:rFonts w:ascii="Arial" w:eastAsia="微软雅黑" w:hAnsi="Arial"/>
              </w:rPr>
              <w:t>C</w:t>
            </w:r>
            <w:r w:rsidRPr="00475770">
              <w:rPr>
                <w:rFonts w:ascii="Arial" w:hAnsi="Arial"/>
              </w:rPr>
              <w:t>/full load</w:t>
            </w:r>
          </w:p>
        </w:tc>
      </w:tr>
      <w:tr w:rsidR="00C878BF" w:rsidRPr="00475770" w14:paraId="12F46386" w14:textId="77777777" w:rsidTr="00743B0B">
        <w:trPr>
          <w:trHeight w:val="680"/>
          <w:jc w:val="center"/>
        </w:trPr>
        <w:tc>
          <w:tcPr>
            <w:tcW w:w="3397" w:type="dxa"/>
            <w:vAlign w:val="center"/>
          </w:tcPr>
          <w:p w14:paraId="4F036594" w14:textId="1024A84F" w:rsidR="00C878BF" w:rsidRPr="00475770" w:rsidRDefault="00C878BF" w:rsidP="00C878BF">
            <w:pPr>
              <w:rPr>
                <w:b/>
              </w:rPr>
            </w:pPr>
            <w:r w:rsidRPr="00475770">
              <w:rPr>
                <w:rFonts w:ascii="Arial" w:hAnsi="Arial"/>
                <w:b/>
              </w:rPr>
              <w:lastRenderedPageBreak/>
              <w:t>Input AC Power Connection</w:t>
            </w:r>
          </w:p>
        </w:tc>
        <w:tc>
          <w:tcPr>
            <w:tcW w:w="3402" w:type="dxa"/>
            <w:vAlign w:val="center"/>
          </w:tcPr>
          <w:p w14:paraId="505CCB69" w14:textId="2F65D633" w:rsidR="00C878BF" w:rsidRPr="00475770" w:rsidRDefault="00C878BF" w:rsidP="00C878BF">
            <w:pPr>
              <w:rPr>
                <w:rFonts w:ascii="Arial" w:hAnsi="Arial"/>
              </w:rPr>
            </w:pPr>
            <w:r w:rsidRPr="00475770">
              <w:rPr>
                <w:rFonts w:ascii="Arial" w:hAnsi="Arial"/>
              </w:rPr>
              <w:t>3P + N + PE</w:t>
            </w:r>
          </w:p>
        </w:tc>
      </w:tr>
      <w:tr w:rsidR="00C878BF" w:rsidRPr="00475770" w14:paraId="5E54EBFE" w14:textId="77777777" w:rsidTr="00743B0B">
        <w:trPr>
          <w:trHeight w:val="680"/>
          <w:jc w:val="center"/>
        </w:trPr>
        <w:tc>
          <w:tcPr>
            <w:tcW w:w="3397" w:type="dxa"/>
            <w:vAlign w:val="center"/>
          </w:tcPr>
          <w:p w14:paraId="233CF0C0" w14:textId="70D71EEB" w:rsidR="00C878BF" w:rsidRPr="00475770" w:rsidRDefault="00C878BF" w:rsidP="00C878BF">
            <w:pPr>
              <w:rPr>
                <w:b/>
              </w:rPr>
            </w:pPr>
            <w:r w:rsidRPr="00475770">
              <w:rPr>
                <w:rFonts w:ascii="Arial" w:hAnsi="Arial"/>
                <w:b/>
              </w:rPr>
              <w:t>Input Voltage Range</w:t>
            </w:r>
          </w:p>
        </w:tc>
        <w:tc>
          <w:tcPr>
            <w:tcW w:w="3402" w:type="dxa"/>
            <w:vAlign w:val="center"/>
          </w:tcPr>
          <w:p w14:paraId="73ECCBD7" w14:textId="11A8563D" w:rsidR="00C878BF" w:rsidRPr="00475770" w:rsidRDefault="00C878BF" w:rsidP="00C878BF">
            <w:pPr>
              <w:rPr>
                <w:rFonts w:ascii="Arial" w:hAnsi="Arial"/>
              </w:rPr>
            </w:pPr>
            <w:r w:rsidRPr="00475770">
              <w:rPr>
                <w:rFonts w:ascii="Arial" w:hAnsi="Arial"/>
              </w:rPr>
              <w:t>400 V AC ±10%</w:t>
            </w:r>
          </w:p>
        </w:tc>
      </w:tr>
      <w:tr w:rsidR="00C878BF" w:rsidRPr="00475770" w14:paraId="2D4D2DAB" w14:textId="77777777" w:rsidTr="00743B0B">
        <w:trPr>
          <w:trHeight w:val="680"/>
          <w:jc w:val="center"/>
        </w:trPr>
        <w:tc>
          <w:tcPr>
            <w:tcW w:w="3397" w:type="dxa"/>
            <w:vAlign w:val="center"/>
          </w:tcPr>
          <w:p w14:paraId="72250ADA" w14:textId="6C6DC9B8" w:rsidR="00C878BF" w:rsidRPr="00475770" w:rsidRDefault="00C878BF" w:rsidP="00C878BF">
            <w:pPr>
              <w:rPr>
                <w:b/>
              </w:rPr>
            </w:pPr>
            <w:r w:rsidRPr="00475770">
              <w:rPr>
                <w:rFonts w:ascii="Arial" w:hAnsi="Arial"/>
                <w:b/>
              </w:rPr>
              <w:t>Power Factor at Full Load</w:t>
            </w:r>
          </w:p>
        </w:tc>
        <w:tc>
          <w:tcPr>
            <w:tcW w:w="3402" w:type="dxa"/>
            <w:vAlign w:val="center"/>
          </w:tcPr>
          <w:p w14:paraId="121E3E6A" w14:textId="4AE0999F" w:rsidR="00C878BF" w:rsidRPr="00475770" w:rsidRDefault="00C878BF" w:rsidP="00C878BF">
            <w:pPr>
              <w:rPr>
                <w:rFonts w:ascii="Arial" w:hAnsi="Arial"/>
              </w:rPr>
            </w:pPr>
            <w:r w:rsidRPr="00475770">
              <w:rPr>
                <w:rFonts w:ascii="Arial" w:hAnsi="Arial"/>
              </w:rPr>
              <w:t>&gt;= 0.98</w:t>
            </w:r>
          </w:p>
        </w:tc>
      </w:tr>
      <w:tr w:rsidR="00C878BF" w:rsidRPr="00475770" w14:paraId="7AFA9128" w14:textId="77777777" w:rsidTr="00743B0B">
        <w:trPr>
          <w:trHeight w:val="680"/>
          <w:jc w:val="center"/>
        </w:trPr>
        <w:tc>
          <w:tcPr>
            <w:tcW w:w="3397" w:type="dxa"/>
            <w:vAlign w:val="center"/>
          </w:tcPr>
          <w:p w14:paraId="2F9CEF73" w14:textId="25723351" w:rsidR="00C878BF" w:rsidRPr="00475770" w:rsidRDefault="00C878BF" w:rsidP="00C878BF">
            <w:pPr>
              <w:rPr>
                <w:b/>
              </w:rPr>
            </w:pPr>
            <w:r w:rsidRPr="00475770">
              <w:rPr>
                <w:rFonts w:ascii="Arial" w:hAnsi="Arial"/>
                <w:b/>
              </w:rPr>
              <w:t>Peak Efficiency</w:t>
            </w:r>
          </w:p>
        </w:tc>
        <w:tc>
          <w:tcPr>
            <w:tcW w:w="3402" w:type="dxa"/>
            <w:vAlign w:val="center"/>
          </w:tcPr>
          <w:p w14:paraId="329AE2C6" w14:textId="29277A00" w:rsidR="00C878BF" w:rsidRPr="00475770" w:rsidRDefault="00C878BF" w:rsidP="00C878BF">
            <w:pPr>
              <w:rPr>
                <w:rFonts w:ascii="Arial" w:hAnsi="Arial"/>
              </w:rPr>
            </w:pPr>
            <w:r w:rsidRPr="00475770">
              <w:rPr>
                <w:rFonts w:ascii="Arial" w:hAnsi="Arial"/>
              </w:rPr>
              <w:t>&gt;= 96%</w:t>
            </w:r>
          </w:p>
        </w:tc>
      </w:tr>
      <w:tr w:rsidR="00C878BF" w:rsidRPr="00475770" w14:paraId="66904A0C" w14:textId="77777777" w:rsidTr="00743B0B">
        <w:trPr>
          <w:trHeight w:val="680"/>
          <w:jc w:val="center"/>
        </w:trPr>
        <w:tc>
          <w:tcPr>
            <w:tcW w:w="3397" w:type="dxa"/>
            <w:vAlign w:val="center"/>
          </w:tcPr>
          <w:p w14:paraId="6A802817" w14:textId="77777777" w:rsidR="00C878BF" w:rsidRPr="00475770" w:rsidRDefault="00C878BF" w:rsidP="00C878BF">
            <w:pPr>
              <w:jc w:val="both"/>
              <w:rPr>
                <w:rFonts w:ascii="Arial" w:hAnsi="Arial"/>
                <w:b/>
              </w:rPr>
            </w:pPr>
            <w:r w:rsidRPr="00475770">
              <w:rPr>
                <w:rFonts w:ascii="Arial" w:hAnsi="Arial"/>
                <w:b/>
              </w:rPr>
              <w:t>Total Harmonic Distortion</w:t>
            </w:r>
          </w:p>
          <w:p w14:paraId="272579AD" w14:textId="518EEF3E" w:rsidR="00C878BF" w:rsidRPr="00475770" w:rsidRDefault="00C878BF" w:rsidP="00C878BF">
            <w:pPr>
              <w:rPr>
                <w:b/>
              </w:rPr>
            </w:pPr>
            <w:r w:rsidRPr="00475770">
              <w:rPr>
                <w:rFonts w:ascii="Arial" w:hAnsi="Arial"/>
                <w:b/>
              </w:rPr>
              <w:t xml:space="preserve">(current </w:t>
            </w:r>
            <w:r w:rsidRPr="00475770">
              <w:rPr>
                <w:rFonts w:ascii="Arial" w:hAnsi="Arial" w:hint="eastAsia"/>
                <w:b/>
              </w:rPr>
              <w:t>/</w:t>
            </w:r>
            <w:r w:rsidRPr="00475770">
              <w:rPr>
                <w:rFonts w:ascii="Arial" w:hAnsi="Arial"/>
                <w:b/>
              </w:rPr>
              <w:t xml:space="preserve"> &gt; 50% load)</w:t>
            </w:r>
          </w:p>
        </w:tc>
        <w:tc>
          <w:tcPr>
            <w:tcW w:w="3402" w:type="dxa"/>
            <w:vAlign w:val="center"/>
          </w:tcPr>
          <w:p w14:paraId="63B9B637" w14:textId="737D0525" w:rsidR="00C878BF" w:rsidRPr="00475770" w:rsidRDefault="00C878BF" w:rsidP="00C878BF">
            <w:pPr>
              <w:rPr>
                <w:rFonts w:ascii="Arial" w:hAnsi="Arial"/>
              </w:rPr>
            </w:pPr>
            <w:r w:rsidRPr="00475770">
              <w:rPr>
                <w:rFonts w:ascii="Arial" w:hAnsi="Arial"/>
              </w:rPr>
              <w:t>&lt;= 5%</w:t>
            </w:r>
          </w:p>
        </w:tc>
      </w:tr>
    </w:tbl>
    <w:p w14:paraId="125153F7" w14:textId="77777777" w:rsidR="00DE3D5A" w:rsidRPr="00475770" w:rsidRDefault="00DE3D5A" w:rsidP="003C6F4C">
      <w:pPr>
        <w:pStyle w:val="FigureTittle"/>
      </w:pPr>
      <w:bookmarkStart w:id="1176" w:name="_Ref103020594"/>
    </w:p>
    <w:p w14:paraId="0211B64C" w14:textId="5283B6F9" w:rsidR="00C23006" w:rsidRPr="00475770" w:rsidRDefault="00C23006" w:rsidP="003C6F4C">
      <w:pPr>
        <w:pStyle w:val="FigureTittle"/>
      </w:pPr>
      <w:bookmarkStart w:id="1177" w:name="_Ref103279173"/>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2</w:t>
      </w:r>
      <w:r w:rsidR="00CD7BD9">
        <w:rPr>
          <w:noProof/>
        </w:rPr>
        <w:fldChar w:fldCharType="end"/>
      </w:r>
      <w:r w:rsidRPr="00475770">
        <w:t xml:space="preserve"> </w:t>
      </w:r>
      <w:r w:rsidRPr="00475770">
        <w:rPr>
          <w:rFonts w:hint="eastAsia"/>
        </w:rPr>
        <w:t>Operating</w:t>
      </w:r>
      <w:r w:rsidRPr="00475770">
        <w:t xml:space="preserve"> Conditions</w:t>
      </w:r>
      <w:bookmarkEnd w:id="1176"/>
      <w:bookmarkEnd w:id="1177"/>
    </w:p>
    <w:tbl>
      <w:tblPr>
        <w:tblStyle w:val="a7"/>
        <w:tblW w:w="68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92"/>
      </w:tblGrid>
      <w:tr w:rsidR="00C23006" w:rsidRPr="00475770" w14:paraId="0DE57FE4"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7C8B4305" w14:textId="77777777" w:rsidR="00C23006" w:rsidRPr="00475770" w:rsidRDefault="00C23006" w:rsidP="00172287">
            <w:r w:rsidRPr="00475770">
              <w:t>Parameter</w:t>
            </w:r>
          </w:p>
        </w:tc>
        <w:tc>
          <w:tcPr>
            <w:tcW w:w="3492" w:type="dxa"/>
          </w:tcPr>
          <w:p w14:paraId="0597069E" w14:textId="77777777" w:rsidR="00C23006" w:rsidRPr="00475770" w:rsidRDefault="00C23006" w:rsidP="00172287">
            <w:r w:rsidRPr="00475770">
              <w:t>Specification</w:t>
            </w:r>
          </w:p>
        </w:tc>
      </w:tr>
      <w:tr w:rsidR="00C23006" w:rsidRPr="00475770" w14:paraId="22495D6D" w14:textId="77777777" w:rsidTr="00743B0B">
        <w:trPr>
          <w:trHeight w:val="850"/>
          <w:jc w:val="center"/>
        </w:trPr>
        <w:tc>
          <w:tcPr>
            <w:tcW w:w="3397" w:type="dxa"/>
            <w:vAlign w:val="center"/>
          </w:tcPr>
          <w:p w14:paraId="386812EA" w14:textId="13DCD30F" w:rsidR="00C23006" w:rsidRPr="00475770" w:rsidRDefault="00C23006" w:rsidP="00172287">
            <w:pPr>
              <w:jc w:val="both"/>
              <w:rPr>
                <w:rFonts w:ascii="Arial" w:hAnsi="Arial"/>
                <w:b/>
              </w:rPr>
            </w:pPr>
            <w:r w:rsidRPr="00475770">
              <w:rPr>
                <w:rFonts w:ascii="Arial" w:hAnsi="Arial"/>
                <w:b/>
              </w:rPr>
              <w:t>Environment, general</w:t>
            </w:r>
          </w:p>
        </w:tc>
        <w:tc>
          <w:tcPr>
            <w:tcW w:w="3492" w:type="dxa"/>
            <w:vAlign w:val="center"/>
          </w:tcPr>
          <w:p w14:paraId="0BB03D26" w14:textId="77777777" w:rsidR="0080423D" w:rsidRPr="00475770" w:rsidRDefault="0080423D" w:rsidP="00E943E7">
            <w:pPr>
              <w:pStyle w:val="ItemListinTable"/>
              <w:spacing w:before="48" w:after="48"/>
              <w:rPr>
                <w:rFonts w:ascii="Arial" w:hAnsi="Arial"/>
              </w:rPr>
            </w:pPr>
            <w:r w:rsidRPr="00475770">
              <w:rPr>
                <w:rFonts w:ascii="Arial" w:hAnsi="Arial"/>
              </w:rPr>
              <w:t>Indoor</w:t>
            </w:r>
          </w:p>
          <w:p w14:paraId="0BAA609F" w14:textId="203434A7" w:rsidR="00C23006" w:rsidRPr="00475770" w:rsidRDefault="0080423D" w:rsidP="00E943E7">
            <w:pPr>
              <w:pStyle w:val="ItemListinTable"/>
              <w:spacing w:before="48" w:after="48"/>
              <w:rPr>
                <w:rFonts w:ascii="Arial" w:hAnsi="Arial"/>
              </w:rPr>
            </w:pPr>
            <w:r w:rsidRPr="00475770">
              <w:rPr>
                <w:rFonts w:ascii="Arial" w:hAnsi="Arial"/>
              </w:rPr>
              <w:t>O</w:t>
            </w:r>
            <w:r w:rsidR="00C23006" w:rsidRPr="00475770">
              <w:rPr>
                <w:rFonts w:ascii="Arial" w:hAnsi="Arial"/>
              </w:rPr>
              <w:t>utdoor</w:t>
            </w:r>
          </w:p>
        </w:tc>
      </w:tr>
      <w:tr w:rsidR="00C23006" w:rsidRPr="00475770" w14:paraId="1D7DDD62" w14:textId="77777777" w:rsidTr="00743B0B">
        <w:trPr>
          <w:trHeight w:val="567"/>
          <w:jc w:val="center"/>
        </w:trPr>
        <w:tc>
          <w:tcPr>
            <w:tcW w:w="3397" w:type="dxa"/>
            <w:vAlign w:val="center"/>
          </w:tcPr>
          <w:p w14:paraId="7391D1C5" w14:textId="585F382C" w:rsidR="00C23006" w:rsidRPr="00475770" w:rsidRDefault="00C23006" w:rsidP="00172287">
            <w:pPr>
              <w:jc w:val="both"/>
              <w:rPr>
                <w:rFonts w:ascii="Arial" w:hAnsi="Arial"/>
                <w:b/>
              </w:rPr>
            </w:pPr>
            <w:r w:rsidRPr="00475770">
              <w:rPr>
                <w:rFonts w:ascii="Arial" w:hAnsi="Arial"/>
                <w:b/>
              </w:rPr>
              <w:t>Storage Temperature</w:t>
            </w:r>
          </w:p>
        </w:tc>
        <w:tc>
          <w:tcPr>
            <w:tcW w:w="3492" w:type="dxa"/>
            <w:vAlign w:val="center"/>
          </w:tcPr>
          <w:p w14:paraId="3C297518" w14:textId="049999B7" w:rsidR="00C23006" w:rsidRPr="00475770" w:rsidRDefault="00C23006" w:rsidP="004E223B">
            <w:pPr>
              <w:jc w:val="both"/>
              <w:rPr>
                <w:rFonts w:ascii="Arial" w:hAnsi="Arial"/>
              </w:rPr>
            </w:pPr>
            <w:r w:rsidRPr="00475770">
              <w:rPr>
                <w:rFonts w:ascii="Arial" w:hAnsi="Arial"/>
              </w:rPr>
              <w:t>-40</w:t>
            </w:r>
            <w:r w:rsidR="004E223B" w:rsidRPr="00475770">
              <w:rPr>
                <w:rFonts w:ascii="Arial" w:hAnsi="Arial"/>
              </w:rPr>
              <w:t xml:space="preserve"> </w:t>
            </w:r>
            <w:r w:rsidRPr="00475770">
              <w:rPr>
                <w:rFonts w:ascii="Arial" w:hAnsi="Arial"/>
              </w:rPr>
              <w:t>to +70</w:t>
            </w:r>
            <w:r w:rsidR="00497827" w:rsidRPr="00475770">
              <w:rPr>
                <w:rFonts w:ascii="Arial" w:hAnsi="Arial"/>
              </w:rPr>
              <w:t xml:space="preserve"> </w:t>
            </w:r>
            <w:r w:rsidR="00D15EDE" w:rsidRPr="00D15EDE">
              <w:rPr>
                <w:rFonts w:ascii="Arial" w:eastAsia="微软雅黑" w:hAnsi="Arial"/>
              </w:rPr>
              <w:t>°C</w:t>
            </w:r>
            <w:r w:rsidRPr="00475770">
              <w:rPr>
                <w:rFonts w:ascii="Arial" w:eastAsia="微软雅黑" w:hAnsi="Arial"/>
              </w:rPr>
              <w:t xml:space="preserve"> (-40</w:t>
            </w:r>
            <w:r w:rsidR="004E223B" w:rsidRPr="00475770">
              <w:rPr>
                <w:rFonts w:ascii="Arial" w:eastAsia="微软雅黑" w:hAnsi="Arial"/>
              </w:rPr>
              <w:t xml:space="preserve"> </w:t>
            </w:r>
            <w:r w:rsidRPr="00475770">
              <w:rPr>
                <w:rFonts w:ascii="Arial" w:eastAsia="微软雅黑" w:hAnsi="Arial"/>
              </w:rPr>
              <w:t>to 158</w:t>
            </w:r>
            <w:r w:rsidR="00497827" w:rsidRPr="00475770">
              <w:rPr>
                <w:rFonts w:ascii="Arial" w:eastAsia="微软雅黑" w:hAnsi="Arial"/>
              </w:rPr>
              <w:t xml:space="preserve"> </w:t>
            </w:r>
            <w:r w:rsidR="00D15EDE" w:rsidRPr="00D15EDE">
              <w:rPr>
                <w:rFonts w:ascii="Arial" w:eastAsia="微软雅黑" w:hAnsi="Arial"/>
              </w:rPr>
              <w:t>°</w:t>
            </w:r>
            <w:r w:rsidR="00D15EDE">
              <w:rPr>
                <w:rFonts w:ascii="Arial" w:eastAsia="微软雅黑" w:hAnsi="Arial"/>
              </w:rPr>
              <w:t>F</w:t>
            </w:r>
            <w:r w:rsidRPr="00475770">
              <w:rPr>
                <w:rFonts w:ascii="Arial" w:eastAsia="微软雅黑" w:hAnsi="Arial"/>
              </w:rPr>
              <w:t>)</w:t>
            </w:r>
          </w:p>
        </w:tc>
      </w:tr>
      <w:tr w:rsidR="00C23006" w:rsidRPr="00475770" w14:paraId="728AF95F" w14:textId="77777777" w:rsidTr="00743B0B">
        <w:trPr>
          <w:trHeight w:val="850"/>
          <w:jc w:val="center"/>
        </w:trPr>
        <w:tc>
          <w:tcPr>
            <w:tcW w:w="3397" w:type="dxa"/>
            <w:vAlign w:val="center"/>
          </w:tcPr>
          <w:p w14:paraId="00A2ACE8" w14:textId="2BC67B3F" w:rsidR="00C23006" w:rsidRPr="00475770" w:rsidRDefault="00C23006" w:rsidP="00172287">
            <w:pPr>
              <w:jc w:val="both"/>
              <w:rPr>
                <w:rFonts w:ascii="Arial" w:hAnsi="Arial"/>
                <w:b/>
              </w:rPr>
            </w:pPr>
            <w:r w:rsidRPr="00475770">
              <w:rPr>
                <w:rFonts w:ascii="Arial" w:hAnsi="Arial"/>
                <w:b/>
              </w:rPr>
              <w:t>Operation temperature range</w:t>
            </w:r>
          </w:p>
        </w:tc>
        <w:tc>
          <w:tcPr>
            <w:tcW w:w="3492" w:type="dxa"/>
            <w:vAlign w:val="center"/>
          </w:tcPr>
          <w:p w14:paraId="2988BF0A" w14:textId="0BD269EA" w:rsidR="004E223B" w:rsidRPr="00475770" w:rsidRDefault="00C23006" w:rsidP="00E943E7">
            <w:pPr>
              <w:pStyle w:val="ItemListinTable"/>
              <w:spacing w:before="48" w:after="48"/>
              <w:rPr>
                <w:rFonts w:ascii="Arial" w:hAnsi="Arial"/>
              </w:rPr>
            </w:pPr>
            <w:r w:rsidRPr="00475770">
              <w:rPr>
                <w:rFonts w:ascii="Arial" w:hAnsi="Arial"/>
              </w:rPr>
              <w:t>-35 to + 55</w:t>
            </w:r>
            <w:r w:rsidR="00497827" w:rsidRPr="00475770">
              <w:rPr>
                <w:rFonts w:ascii="Arial" w:hAnsi="Arial"/>
              </w:rPr>
              <w:t xml:space="preserve"> </w:t>
            </w:r>
            <w:r w:rsidR="00D15EDE" w:rsidRPr="00D15EDE">
              <w:rPr>
                <w:rFonts w:ascii="Arial" w:eastAsia="微软雅黑" w:hAnsi="Arial"/>
              </w:rPr>
              <w:t>°C</w:t>
            </w:r>
            <w:r w:rsidRPr="00475770">
              <w:rPr>
                <w:rFonts w:ascii="Arial" w:hAnsi="Arial"/>
              </w:rPr>
              <w:t xml:space="preserve"> </w:t>
            </w:r>
            <w:r w:rsidR="004E223B" w:rsidRPr="00475770">
              <w:rPr>
                <w:rFonts w:ascii="Arial" w:hAnsi="Arial"/>
              </w:rPr>
              <w:t>(-31 to +131</w:t>
            </w:r>
            <w:r w:rsidR="00D15EDE">
              <w:rPr>
                <w:rFonts w:ascii="Arial" w:hAnsi="Arial"/>
              </w:rPr>
              <w:t xml:space="preserve"> </w:t>
            </w:r>
            <w:r w:rsidR="00D15EDE" w:rsidRPr="00D15EDE">
              <w:rPr>
                <w:rFonts w:ascii="Arial" w:eastAsia="微软雅黑" w:hAnsi="Arial"/>
              </w:rPr>
              <w:t>°</w:t>
            </w:r>
            <w:r w:rsidR="00D15EDE">
              <w:rPr>
                <w:rFonts w:ascii="Arial" w:eastAsia="微软雅黑" w:hAnsi="Arial"/>
              </w:rPr>
              <w:t>F</w:t>
            </w:r>
            <w:r w:rsidR="004E223B" w:rsidRPr="00475770">
              <w:rPr>
                <w:rFonts w:ascii="Arial" w:hAnsi="Arial"/>
              </w:rPr>
              <w:t>)</w:t>
            </w:r>
          </w:p>
          <w:p w14:paraId="7BCFEB83" w14:textId="0D71E9D3" w:rsidR="00C23006" w:rsidRPr="00475770" w:rsidRDefault="00C23006" w:rsidP="00D15EDE">
            <w:pPr>
              <w:pStyle w:val="ItemListinTable"/>
              <w:spacing w:before="48" w:after="48"/>
              <w:rPr>
                <w:rFonts w:ascii="Arial" w:hAnsi="Arial"/>
              </w:rPr>
            </w:pPr>
            <w:r w:rsidRPr="00475770">
              <w:rPr>
                <w:rFonts w:ascii="Arial" w:hAnsi="Arial"/>
              </w:rPr>
              <w:t>+50 to +55</w:t>
            </w:r>
            <w:r w:rsidR="00497827" w:rsidRPr="00475770">
              <w:rPr>
                <w:rFonts w:ascii="Arial" w:hAnsi="Arial"/>
              </w:rPr>
              <w:t xml:space="preserve"> </w:t>
            </w:r>
            <w:r w:rsidR="00D15EDE" w:rsidRPr="00D15EDE">
              <w:rPr>
                <w:rFonts w:ascii="Arial" w:eastAsia="微软雅黑" w:hAnsi="Arial"/>
              </w:rPr>
              <w:t>°C</w:t>
            </w:r>
            <w:r w:rsidR="004E223B" w:rsidRPr="00475770">
              <w:rPr>
                <w:rFonts w:ascii="Arial" w:hAnsi="Arial"/>
              </w:rPr>
              <w:t xml:space="preserve"> (+122 to +131</w:t>
            </w:r>
            <w:r w:rsidR="00D15EDE">
              <w:rPr>
                <w:rFonts w:ascii="Arial" w:hAnsi="Arial"/>
              </w:rPr>
              <w:t xml:space="preserve"> </w:t>
            </w:r>
            <w:r w:rsidR="00D15EDE" w:rsidRPr="00D15EDE">
              <w:rPr>
                <w:rFonts w:ascii="Arial" w:eastAsia="微软雅黑" w:hAnsi="Arial"/>
              </w:rPr>
              <w:t>°</w:t>
            </w:r>
            <w:r w:rsidR="00D15EDE">
              <w:rPr>
                <w:rFonts w:ascii="Arial" w:eastAsia="微软雅黑" w:hAnsi="Arial"/>
              </w:rPr>
              <w:t>F</w:t>
            </w:r>
            <w:r w:rsidR="004E223B" w:rsidRPr="00475770">
              <w:rPr>
                <w:rFonts w:ascii="Arial" w:hAnsi="Arial"/>
              </w:rPr>
              <w:t>) with linear power de-rating</w:t>
            </w:r>
          </w:p>
        </w:tc>
      </w:tr>
      <w:tr w:rsidR="00C23006" w:rsidRPr="00475770" w14:paraId="66AF6686" w14:textId="77777777" w:rsidTr="00743B0B">
        <w:trPr>
          <w:trHeight w:val="567"/>
          <w:jc w:val="center"/>
        </w:trPr>
        <w:tc>
          <w:tcPr>
            <w:tcW w:w="3397" w:type="dxa"/>
            <w:vAlign w:val="center"/>
          </w:tcPr>
          <w:p w14:paraId="588DB5C2" w14:textId="21163C91" w:rsidR="00C23006" w:rsidRPr="00475770" w:rsidRDefault="00C23006" w:rsidP="00B80BE6">
            <w:pPr>
              <w:jc w:val="both"/>
              <w:rPr>
                <w:rFonts w:ascii="Arial" w:hAnsi="Arial"/>
                <w:b/>
              </w:rPr>
            </w:pPr>
            <w:r w:rsidRPr="00475770">
              <w:rPr>
                <w:rFonts w:ascii="Arial" w:hAnsi="Arial"/>
                <w:b/>
              </w:rPr>
              <w:t>Maximum altitude above sea level</w:t>
            </w:r>
          </w:p>
        </w:tc>
        <w:tc>
          <w:tcPr>
            <w:tcW w:w="3492" w:type="dxa"/>
            <w:vAlign w:val="center"/>
          </w:tcPr>
          <w:p w14:paraId="4F82C43E" w14:textId="59205E2F" w:rsidR="00C23006" w:rsidRPr="00475770" w:rsidRDefault="008F3A81" w:rsidP="001144F4">
            <w:pPr>
              <w:pStyle w:val="ItemListinTable"/>
              <w:numPr>
                <w:ilvl w:val="0"/>
                <w:numId w:val="0"/>
              </w:numPr>
              <w:spacing w:before="48" w:after="48"/>
              <w:ind w:left="420" w:hanging="420"/>
              <w:rPr>
                <w:rFonts w:ascii="Arial" w:hAnsi="Arial"/>
              </w:rPr>
            </w:pPr>
            <w:r w:rsidRPr="00475770">
              <w:rPr>
                <w:rFonts w:ascii="Arial" w:hAnsi="Arial"/>
              </w:rPr>
              <w:t>&lt; 2000 m (6561'</w:t>
            </w:r>
            <w:r w:rsidR="004E223B" w:rsidRPr="00475770">
              <w:rPr>
                <w:rFonts w:ascii="Arial" w:hAnsi="Arial"/>
              </w:rPr>
              <w:t>)</w:t>
            </w:r>
          </w:p>
        </w:tc>
      </w:tr>
    </w:tbl>
    <w:p w14:paraId="5E22D7EA" w14:textId="77777777" w:rsidR="00B80BE6" w:rsidRPr="00475770" w:rsidRDefault="00B80BE6" w:rsidP="00B80BE6"/>
    <w:p w14:paraId="3A467CB2" w14:textId="77777777" w:rsidR="00DE3D5A" w:rsidRPr="00475770" w:rsidRDefault="00DE3D5A" w:rsidP="00467A6B">
      <w:pPr>
        <w:sectPr w:rsidR="00DE3D5A" w:rsidRPr="00475770" w:rsidSect="00D26989">
          <w:pgSz w:w="8392" w:h="11907"/>
          <w:pgMar w:top="567" w:right="567" w:bottom="567" w:left="567" w:header="0" w:footer="340" w:gutter="0"/>
          <w:cols w:space="720"/>
          <w:docGrid w:linePitch="245"/>
        </w:sectPr>
      </w:pPr>
    </w:p>
    <w:p w14:paraId="6B5E33EB" w14:textId="343A4F69" w:rsidR="00DE3D5A" w:rsidRPr="00475770" w:rsidRDefault="00DE3D5A" w:rsidP="00DE3D5A">
      <w:pPr>
        <w:pStyle w:val="2"/>
        <w:spacing w:before="240"/>
      </w:pPr>
      <w:bookmarkStart w:id="1178" w:name="_Toc106900465"/>
      <w:bookmarkStart w:id="1179" w:name="_Toc106983337"/>
      <w:bookmarkStart w:id="1180" w:name="_Toc131779003"/>
      <w:r w:rsidRPr="00475770">
        <w:rPr>
          <w:rFonts w:hint="eastAsia"/>
        </w:rPr>
        <w:lastRenderedPageBreak/>
        <w:t>P</w:t>
      </w:r>
      <w:r w:rsidRPr="00475770">
        <w:t>ackaging Specifications</w:t>
      </w:r>
      <w:bookmarkEnd w:id="1178"/>
      <w:bookmarkEnd w:id="1179"/>
      <w:bookmarkEnd w:id="1180"/>
    </w:p>
    <w:p w14:paraId="01428AF2" w14:textId="5B6EB04F" w:rsidR="004E223B" w:rsidRPr="00475770" w:rsidRDefault="004E223B"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3</w:t>
      </w:r>
      <w:r w:rsidR="00CD7BD9">
        <w:rPr>
          <w:noProof/>
        </w:rPr>
        <w:fldChar w:fldCharType="end"/>
      </w:r>
      <w:r w:rsidRPr="00475770">
        <w:t xml:space="preserve"> General Dimensions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63"/>
        <w:gridCol w:w="1134"/>
        <w:gridCol w:w="1134"/>
        <w:gridCol w:w="1134"/>
        <w:gridCol w:w="1134"/>
      </w:tblGrid>
      <w:tr w:rsidR="009E2C23" w:rsidRPr="00475770" w14:paraId="6B1D8137" w14:textId="6A841B1B"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2263" w:type="dxa"/>
            <w:vMerge w:val="restart"/>
          </w:tcPr>
          <w:p w14:paraId="70D91185" w14:textId="6591E86F" w:rsidR="009E2C23" w:rsidRPr="00475770" w:rsidRDefault="009E2C23" w:rsidP="00172287">
            <w:r w:rsidRPr="00475770">
              <w:t>Parameter</w:t>
            </w:r>
          </w:p>
        </w:tc>
        <w:tc>
          <w:tcPr>
            <w:tcW w:w="4536" w:type="dxa"/>
            <w:gridSpan w:val="4"/>
          </w:tcPr>
          <w:p w14:paraId="6910C67A" w14:textId="6CD6D2D2" w:rsidR="009E2C23" w:rsidRPr="00475770" w:rsidRDefault="009E2C23" w:rsidP="004E223B">
            <w:pPr>
              <w:jc w:val="left"/>
            </w:pPr>
            <w:r w:rsidRPr="00475770">
              <w:t>Specification</w:t>
            </w:r>
          </w:p>
        </w:tc>
      </w:tr>
      <w:tr w:rsidR="009E2C23" w:rsidRPr="00475770" w14:paraId="774168B9" w14:textId="439B3732"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2263" w:type="dxa"/>
            <w:vMerge/>
          </w:tcPr>
          <w:p w14:paraId="5EEF9144" w14:textId="77777777" w:rsidR="009E2C23" w:rsidRPr="00475770" w:rsidRDefault="009E2C23" w:rsidP="009E2C23"/>
        </w:tc>
        <w:tc>
          <w:tcPr>
            <w:tcW w:w="2268" w:type="dxa"/>
            <w:gridSpan w:val="2"/>
          </w:tcPr>
          <w:p w14:paraId="27A4C5B5" w14:textId="6A0C1A2A" w:rsidR="009E2C23" w:rsidRPr="00475770" w:rsidRDefault="009E2C23" w:rsidP="009E2C23">
            <w:pPr>
              <w:jc w:val="left"/>
            </w:pPr>
            <w:r w:rsidRPr="00475770">
              <w:t xml:space="preserve">MaxiCharger </w:t>
            </w:r>
            <w:r w:rsidR="00DD786D">
              <w:t>DF</w:t>
            </w:r>
            <w:r w:rsidRPr="00475770">
              <w:t>120</w:t>
            </w:r>
          </w:p>
        </w:tc>
        <w:tc>
          <w:tcPr>
            <w:tcW w:w="2268" w:type="dxa"/>
            <w:gridSpan w:val="2"/>
          </w:tcPr>
          <w:p w14:paraId="34A16330" w14:textId="62B3BA8D" w:rsidR="009E2C23" w:rsidRPr="00475770" w:rsidRDefault="009E2C23" w:rsidP="009E2C23">
            <w:pPr>
              <w:jc w:val="left"/>
            </w:pPr>
            <w:r w:rsidRPr="00475770">
              <w:t xml:space="preserve">MaxiCharger </w:t>
            </w:r>
            <w:r w:rsidR="00DD786D">
              <w:t>DF</w:t>
            </w:r>
            <w:r w:rsidRPr="00475770">
              <w:t>240</w:t>
            </w:r>
          </w:p>
        </w:tc>
      </w:tr>
      <w:tr w:rsidR="009E2C23" w:rsidRPr="00475770" w14:paraId="4B581E12" w14:textId="2E67031A" w:rsidTr="00743B0B">
        <w:trPr>
          <w:trHeight w:val="510"/>
          <w:jc w:val="center"/>
        </w:trPr>
        <w:tc>
          <w:tcPr>
            <w:tcW w:w="2263" w:type="dxa"/>
            <w:vAlign w:val="center"/>
          </w:tcPr>
          <w:p w14:paraId="65F30CA5" w14:textId="435A0D53" w:rsidR="009E2C23" w:rsidRPr="00475770" w:rsidRDefault="009E2C23" w:rsidP="009E2C23">
            <w:pPr>
              <w:jc w:val="both"/>
              <w:rPr>
                <w:rFonts w:ascii="Arial" w:hAnsi="Arial"/>
                <w:b/>
              </w:rPr>
            </w:pPr>
            <w:r w:rsidRPr="00475770">
              <w:rPr>
                <w:rFonts w:ascii="Arial" w:hAnsi="Arial"/>
                <w:b/>
              </w:rPr>
              <w:t>Width of the Cabinet</w:t>
            </w:r>
          </w:p>
        </w:tc>
        <w:tc>
          <w:tcPr>
            <w:tcW w:w="1134" w:type="dxa"/>
            <w:vAlign w:val="center"/>
          </w:tcPr>
          <w:p w14:paraId="3279FC1A" w14:textId="06E65C33" w:rsidR="009E2C23" w:rsidRPr="00475770" w:rsidRDefault="009E2C23" w:rsidP="009E2C23">
            <w:pPr>
              <w:jc w:val="both"/>
              <w:rPr>
                <w:rFonts w:ascii="Arial" w:hAnsi="Arial"/>
              </w:rPr>
            </w:pPr>
            <w:r w:rsidRPr="00475770">
              <w:rPr>
                <w:rFonts w:ascii="Arial" w:hAnsi="Arial"/>
              </w:rPr>
              <w:t xml:space="preserve">820 </w:t>
            </w:r>
            <w:r w:rsidRPr="00475770">
              <w:rPr>
                <w:rFonts w:ascii="Arial" w:hAnsi="Arial" w:hint="eastAsia"/>
              </w:rPr>
              <w:t>mm</w:t>
            </w:r>
          </w:p>
        </w:tc>
        <w:tc>
          <w:tcPr>
            <w:tcW w:w="1134" w:type="dxa"/>
            <w:vAlign w:val="center"/>
          </w:tcPr>
          <w:p w14:paraId="383904E9" w14:textId="1F143871" w:rsidR="009E2C23" w:rsidRPr="00475770" w:rsidRDefault="009E2C23" w:rsidP="009E2C23">
            <w:pPr>
              <w:jc w:val="both"/>
              <w:rPr>
                <w:rFonts w:ascii="Arial" w:hAnsi="Arial"/>
              </w:rPr>
            </w:pPr>
            <w:r w:rsidRPr="00475770">
              <w:rPr>
                <w:rFonts w:ascii="Arial" w:hAnsi="Arial"/>
              </w:rPr>
              <w:t>32.28 in</w:t>
            </w:r>
          </w:p>
        </w:tc>
        <w:tc>
          <w:tcPr>
            <w:tcW w:w="1134" w:type="dxa"/>
            <w:vAlign w:val="center"/>
          </w:tcPr>
          <w:p w14:paraId="2ADCCA59" w14:textId="36D616D9" w:rsidR="009E2C23" w:rsidRPr="00475770" w:rsidRDefault="009E2C23" w:rsidP="009E2C23">
            <w:r w:rsidRPr="00475770">
              <w:rPr>
                <w:rFonts w:ascii="Arial" w:hAnsi="Arial"/>
              </w:rPr>
              <w:t xml:space="preserve">820 </w:t>
            </w:r>
            <w:r w:rsidRPr="00475770">
              <w:rPr>
                <w:rFonts w:ascii="Arial" w:hAnsi="Arial" w:hint="eastAsia"/>
              </w:rPr>
              <w:t>mm</w:t>
            </w:r>
          </w:p>
        </w:tc>
        <w:tc>
          <w:tcPr>
            <w:tcW w:w="1134" w:type="dxa"/>
            <w:vAlign w:val="center"/>
          </w:tcPr>
          <w:p w14:paraId="40EECE0B" w14:textId="4E37431F" w:rsidR="009E2C23" w:rsidRPr="00475770" w:rsidRDefault="009E2C23" w:rsidP="009E2C23">
            <w:r w:rsidRPr="00475770">
              <w:rPr>
                <w:rFonts w:ascii="Arial" w:hAnsi="Arial"/>
              </w:rPr>
              <w:t>32.28 in</w:t>
            </w:r>
          </w:p>
        </w:tc>
      </w:tr>
      <w:tr w:rsidR="009E2C23" w:rsidRPr="00475770" w14:paraId="153BC8D7" w14:textId="24634E6B" w:rsidTr="00743B0B">
        <w:trPr>
          <w:trHeight w:val="510"/>
          <w:jc w:val="center"/>
        </w:trPr>
        <w:tc>
          <w:tcPr>
            <w:tcW w:w="2263" w:type="dxa"/>
            <w:vAlign w:val="center"/>
          </w:tcPr>
          <w:p w14:paraId="34B46A67" w14:textId="70BE0F0D" w:rsidR="009E2C23" w:rsidRPr="00475770" w:rsidRDefault="009E2C23" w:rsidP="009E2C23">
            <w:pPr>
              <w:rPr>
                <w:b/>
                <w:i/>
              </w:rPr>
            </w:pPr>
            <w:r w:rsidRPr="00475770">
              <w:rPr>
                <w:rFonts w:ascii="Arial" w:hAnsi="Arial"/>
                <w:b/>
              </w:rPr>
              <w:t>Depth of the Cabinet</w:t>
            </w:r>
          </w:p>
        </w:tc>
        <w:tc>
          <w:tcPr>
            <w:tcW w:w="1134" w:type="dxa"/>
            <w:vAlign w:val="center"/>
          </w:tcPr>
          <w:p w14:paraId="0862B070" w14:textId="39224996" w:rsidR="009E2C23" w:rsidRPr="00475770" w:rsidRDefault="009E2C23" w:rsidP="009E2C23">
            <w:r w:rsidRPr="00475770">
              <w:rPr>
                <w:rFonts w:ascii="Arial" w:hAnsi="Arial"/>
              </w:rPr>
              <w:t xml:space="preserve">600 </w:t>
            </w:r>
            <w:r w:rsidRPr="00475770">
              <w:rPr>
                <w:rFonts w:ascii="Arial" w:hAnsi="Arial" w:hint="eastAsia"/>
              </w:rPr>
              <w:t>mm</w:t>
            </w:r>
          </w:p>
        </w:tc>
        <w:tc>
          <w:tcPr>
            <w:tcW w:w="1134" w:type="dxa"/>
            <w:vAlign w:val="center"/>
          </w:tcPr>
          <w:p w14:paraId="4D1762F2" w14:textId="5A7AA73A" w:rsidR="009E2C23" w:rsidRPr="00475770" w:rsidRDefault="009E2C23" w:rsidP="009E2C23">
            <w:r w:rsidRPr="00475770">
              <w:rPr>
                <w:rFonts w:ascii="Arial" w:hAnsi="Arial"/>
              </w:rPr>
              <w:t>23.62 in</w:t>
            </w:r>
          </w:p>
        </w:tc>
        <w:tc>
          <w:tcPr>
            <w:tcW w:w="1134" w:type="dxa"/>
            <w:vAlign w:val="center"/>
          </w:tcPr>
          <w:p w14:paraId="310623C4" w14:textId="0D3EE073" w:rsidR="009E2C23" w:rsidRPr="00475770" w:rsidRDefault="009E2C23" w:rsidP="009E2C23">
            <w:r w:rsidRPr="00475770">
              <w:rPr>
                <w:rFonts w:ascii="Arial" w:hAnsi="Arial"/>
              </w:rPr>
              <w:t xml:space="preserve">700 </w:t>
            </w:r>
            <w:r w:rsidRPr="00475770">
              <w:rPr>
                <w:rFonts w:ascii="Arial" w:hAnsi="Arial" w:hint="eastAsia"/>
              </w:rPr>
              <w:t>mm</w:t>
            </w:r>
          </w:p>
        </w:tc>
        <w:tc>
          <w:tcPr>
            <w:tcW w:w="1134" w:type="dxa"/>
            <w:vAlign w:val="center"/>
          </w:tcPr>
          <w:p w14:paraId="10C43138" w14:textId="582FF4C4" w:rsidR="009E2C23" w:rsidRPr="00475770" w:rsidRDefault="009E2C23" w:rsidP="009E2C23">
            <w:r w:rsidRPr="00475770">
              <w:rPr>
                <w:rFonts w:ascii="Arial" w:hAnsi="Arial"/>
              </w:rPr>
              <w:t>27.56 in</w:t>
            </w:r>
          </w:p>
        </w:tc>
      </w:tr>
      <w:tr w:rsidR="009E2C23" w:rsidRPr="00475770" w14:paraId="692809C6" w14:textId="51A0FCB9" w:rsidTr="00743B0B">
        <w:trPr>
          <w:trHeight w:val="510"/>
          <w:jc w:val="center"/>
        </w:trPr>
        <w:tc>
          <w:tcPr>
            <w:tcW w:w="2263" w:type="dxa"/>
            <w:vAlign w:val="center"/>
          </w:tcPr>
          <w:p w14:paraId="614E5F00" w14:textId="46546720" w:rsidR="009E2C23" w:rsidRPr="00475770" w:rsidRDefault="009E2C23" w:rsidP="009E2C23">
            <w:pPr>
              <w:rPr>
                <w:b/>
                <w:i/>
              </w:rPr>
            </w:pPr>
            <w:r w:rsidRPr="00475770">
              <w:rPr>
                <w:rFonts w:ascii="Arial" w:hAnsi="Arial" w:hint="eastAsia"/>
                <w:b/>
              </w:rPr>
              <w:t>Height</w:t>
            </w:r>
            <w:r w:rsidRPr="00475770">
              <w:rPr>
                <w:rFonts w:ascii="Arial" w:hAnsi="Arial"/>
                <w:b/>
              </w:rPr>
              <w:t xml:space="preserve"> of the Cabinet</w:t>
            </w:r>
          </w:p>
        </w:tc>
        <w:tc>
          <w:tcPr>
            <w:tcW w:w="1134" w:type="dxa"/>
            <w:vAlign w:val="center"/>
          </w:tcPr>
          <w:p w14:paraId="169F5C18" w14:textId="540D24F3" w:rsidR="009E2C23" w:rsidRPr="00475770" w:rsidRDefault="009E2C23" w:rsidP="009E2C23">
            <w:r w:rsidRPr="00475770">
              <w:rPr>
                <w:rFonts w:ascii="Arial" w:hAnsi="Arial"/>
              </w:rPr>
              <w:t>1950 mm</w:t>
            </w:r>
          </w:p>
        </w:tc>
        <w:tc>
          <w:tcPr>
            <w:tcW w:w="1134" w:type="dxa"/>
            <w:vAlign w:val="center"/>
          </w:tcPr>
          <w:p w14:paraId="7A9CB711" w14:textId="2CCF3992" w:rsidR="009E2C23" w:rsidRPr="00475770" w:rsidRDefault="009E2C23" w:rsidP="009E2C23">
            <w:r w:rsidRPr="00475770">
              <w:rPr>
                <w:rFonts w:ascii="Arial" w:hAnsi="Arial"/>
              </w:rPr>
              <w:t>76.77 in</w:t>
            </w:r>
          </w:p>
        </w:tc>
        <w:tc>
          <w:tcPr>
            <w:tcW w:w="1134" w:type="dxa"/>
            <w:vAlign w:val="center"/>
          </w:tcPr>
          <w:p w14:paraId="603EAAC5" w14:textId="2AC595D1" w:rsidR="009E2C23" w:rsidRPr="00475770" w:rsidRDefault="009E2C23" w:rsidP="009E2C23">
            <w:r w:rsidRPr="00475770">
              <w:rPr>
                <w:rFonts w:ascii="Arial" w:hAnsi="Arial"/>
              </w:rPr>
              <w:t>1950 mm</w:t>
            </w:r>
          </w:p>
        </w:tc>
        <w:tc>
          <w:tcPr>
            <w:tcW w:w="1134" w:type="dxa"/>
            <w:vAlign w:val="center"/>
          </w:tcPr>
          <w:p w14:paraId="280C14B5" w14:textId="79114A4A" w:rsidR="009E2C23" w:rsidRPr="00475770" w:rsidRDefault="009E2C23" w:rsidP="009E2C23">
            <w:r w:rsidRPr="00475770">
              <w:rPr>
                <w:rFonts w:ascii="Arial" w:hAnsi="Arial"/>
              </w:rPr>
              <w:t>76.77 in</w:t>
            </w:r>
          </w:p>
        </w:tc>
      </w:tr>
      <w:tr w:rsidR="009E2C23" w:rsidRPr="00475770" w14:paraId="79BF1931" w14:textId="728332E0" w:rsidTr="00743B0B">
        <w:trPr>
          <w:trHeight w:val="510"/>
          <w:jc w:val="center"/>
        </w:trPr>
        <w:tc>
          <w:tcPr>
            <w:tcW w:w="2263" w:type="dxa"/>
            <w:vMerge w:val="restart"/>
            <w:vAlign w:val="center"/>
          </w:tcPr>
          <w:p w14:paraId="708D670E" w14:textId="4EED5B81" w:rsidR="009E2C23" w:rsidRPr="00475770" w:rsidRDefault="009E2C23" w:rsidP="009E2C23">
            <w:pPr>
              <w:rPr>
                <w:rFonts w:ascii="Arial" w:hAnsi="Arial"/>
                <w:b/>
              </w:rPr>
            </w:pPr>
            <w:r w:rsidRPr="00475770">
              <w:rPr>
                <w:rFonts w:ascii="Arial" w:hAnsi="Arial"/>
                <w:b/>
              </w:rPr>
              <w:t>Length of the charging cable (air-cooled)</w:t>
            </w:r>
          </w:p>
        </w:tc>
        <w:tc>
          <w:tcPr>
            <w:tcW w:w="4536" w:type="dxa"/>
            <w:gridSpan w:val="4"/>
            <w:shd w:val="clear" w:color="auto" w:fill="auto"/>
            <w:vAlign w:val="center"/>
          </w:tcPr>
          <w:p w14:paraId="2E43B463" w14:textId="16CD40CB" w:rsidR="009E2C23" w:rsidRPr="00475770" w:rsidRDefault="009E2C23" w:rsidP="009E2C23">
            <w:r w:rsidRPr="00475770">
              <w:rPr>
                <w:rFonts w:ascii="Arial" w:hAnsi="Arial"/>
              </w:rPr>
              <w:t>4000 mm (157.48 in)</w:t>
            </w:r>
          </w:p>
        </w:tc>
      </w:tr>
      <w:tr w:rsidR="009E2C23" w:rsidRPr="00475770" w14:paraId="4AFB364E" w14:textId="766BFAED" w:rsidTr="00743B0B">
        <w:trPr>
          <w:trHeight w:val="510"/>
          <w:jc w:val="center"/>
        </w:trPr>
        <w:tc>
          <w:tcPr>
            <w:tcW w:w="2263" w:type="dxa"/>
            <w:vMerge/>
            <w:vAlign w:val="center"/>
          </w:tcPr>
          <w:p w14:paraId="56ED1DF1" w14:textId="77777777" w:rsidR="009E2C23" w:rsidRPr="00475770" w:rsidRDefault="009E2C23" w:rsidP="009E2C23">
            <w:pPr>
              <w:rPr>
                <w:b/>
              </w:rPr>
            </w:pPr>
          </w:p>
        </w:tc>
        <w:tc>
          <w:tcPr>
            <w:tcW w:w="4536" w:type="dxa"/>
            <w:gridSpan w:val="4"/>
            <w:shd w:val="clear" w:color="auto" w:fill="auto"/>
            <w:vAlign w:val="center"/>
          </w:tcPr>
          <w:p w14:paraId="27864272" w14:textId="6D3E6017" w:rsidR="009E2C23" w:rsidRPr="00475770" w:rsidRDefault="009E2C23" w:rsidP="009E2C23">
            <w:r w:rsidRPr="00475770">
              <w:rPr>
                <w:rFonts w:ascii="Arial" w:hAnsi="Arial"/>
              </w:rPr>
              <w:t>(</w:t>
            </w:r>
            <w:r w:rsidRPr="00475770">
              <w:rPr>
                <w:rFonts w:ascii="Arial" w:hAnsi="Arial" w:hint="eastAsia"/>
              </w:rPr>
              <w:t>Optional</w:t>
            </w:r>
            <w:r w:rsidRPr="00475770">
              <w:rPr>
                <w:rFonts w:ascii="Arial" w:hAnsi="Arial"/>
              </w:rPr>
              <w:t xml:space="preserve">) </w:t>
            </w:r>
            <w:r w:rsidRPr="00475770">
              <w:rPr>
                <w:rFonts w:ascii="Arial" w:hAnsi="Arial" w:hint="eastAsia"/>
              </w:rPr>
              <w:t>7</w:t>
            </w:r>
            <w:r w:rsidRPr="00475770">
              <w:rPr>
                <w:rFonts w:ascii="Arial" w:hAnsi="Arial"/>
              </w:rPr>
              <w:t>500 mm (</w:t>
            </w:r>
            <w:r w:rsidRPr="00475770">
              <w:rPr>
                <w:rFonts w:ascii="Arial" w:hAnsi="Arial" w:hint="eastAsia"/>
              </w:rPr>
              <w:t>2</w:t>
            </w:r>
            <w:r w:rsidRPr="00475770">
              <w:rPr>
                <w:rFonts w:ascii="Arial" w:hAnsi="Arial"/>
              </w:rPr>
              <w:t>95.28 in)</w:t>
            </w:r>
          </w:p>
        </w:tc>
      </w:tr>
    </w:tbl>
    <w:p w14:paraId="2ED7485A" w14:textId="77777777" w:rsidR="00C23006" w:rsidRPr="00475770" w:rsidRDefault="00C23006" w:rsidP="00195C05">
      <w:pPr>
        <w:pStyle w:val="EN"/>
      </w:pPr>
    </w:p>
    <w:p w14:paraId="13C9BE69" w14:textId="34AB204E" w:rsidR="00646DA7" w:rsidRPr="00475770" w:rsidRDefault="00646DA7"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4</w:t>
      </w:r>
      <w:r w:rsidR="00CD7BD9">
        <w:rPr>
          <w:noProof/>
        </w:rPr>
        <w:fldChar w:fldCharType="end"/>
      </w:r>
      <w:r w:rsidRPr="00475770">
        <w:t xml:space="preserve"> </w:t>
      </w:r>
      <w:r w:rsidRPr="00475770">
        <w:rPr>
          <w:rFonts w:hint="eastAsia"/>
        </w:rPr>
        <w:t>Packaged</w:t>
      </w:r>
      <w:r w:rsidRPr="00475770">
        <w:t xml:space="preserve"> Product 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7"/>
        <w:gridCol w:w="1984"/>
        <w:gridCol w:w="2268"/>
      </w:tblGrid>
      <w:tr w:rsidR="00C878BF" w:rsidRPr="00475770" w14:paraId="70E7EEA0"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547" w:type="dxa"/>
          </w:tcPr>
          <w:p w14:paraId="5437078B" w14:textId="77777777" w:rsidR="00C878BF" w:rsidRPr="00475770" w:rsidRDefault="00C878BF" w:rsidP="00172287">
            <w:r w:rsidRPr="00475770">
              <w:t>Parameter</w:t>
            </w:r>
          </w:p>
        </w:tc>
        <w:tc>
          <w:tcPr>
            <w:tcW w:w="4252" w:type="dxa"/>
            <w:gridSpan w:val="2"/>
          </w:tcPr>
          <w:p w14:paraId="5E294925" w14:textId="77777777" w:rsidR="00C878BF" w:rsidRPr="00475770" w:rsidRDefault="00C878BF" w:rsidP="00172287">
            <w:pPr>
              <w:jc w:val="left"/>
            </w:pPr>
            <w:r w:rsidRPr="00475770">
              <w:t>Specification</w:t>
            </w:r>
          </w:p>
        </w:tc>
      </w:tr>
      <w:tr w:rsidR="00C878BF" w:rsidRPr="00475770" w14:paraId="4A5E56E1" w14:textId="77777777" w:rsidTr="00743B0B">
        <w:trPr>
          <w:trHeight w:val="510"/>
          <w:jc w:val="center"/>
        </w:trPr>
        <w:tc>
          <w:tcPr>
            <w:tcW w:w="2547" w:type="dxa"/>
            <w:vAlign w:val="center"/>
          </w:tcPr>
          <w:p w14:paraId="0CBA5655" w14:textId="77777777" w:rsidR="00C878BF" w:rsidRPr="00475770" w:rsidRDefault="00C878BF" w:rsidP="00172287">
            <w:pPr>
              <w:jc w:val="both"/>
              <w:rPr>
                <w:rFonts w:ascii="Arial" w:hAnsi="Arial"/>
                <w:b/>
              </w:rPr>
            </w:pPr>
            <w:r w:rsidRPr="00475770">
              <w:rPr>
                <w:rFonts w:ascii="Arial" w:hAnsi="Arial"/>
                <w:b/>
              </w:rPr>
              <w:t>Width</w:t>
            </w:r>
          </w:p>
        </w:tc>
        <w:tc>
          <w:tcPr>
            <w:tcW w:w="1984" w:type="dxa"/>
            <w:vAlign w:val="center"/>
          </w:tcPr>
          <w:p w14:paraId="638EA510" w14:textId="77777777" w:rsidR="00C878BF" w:rsidRPr="00475770" w:rsidRDefault="00C878BF" w:rsidP="00172287">
            <w:pPr>
              <w:jc w:val="both"/>
              <w:rPr>
                <w:rFonts w:ascii="Arial" w:hAnsi="Arial"/>
              </w:rPr>
            </w:pPr>
            <w:r w:rsidRPr="00475770">
              <w:rPr>
                <w:rFonts w:ascii="Arial" w:hAnsi="Arial"/>
              </w:rPr>
              <w:t>1240 mm</w:t>
            </w:r>
          </w:p>
        </w:tc>
        <w:tc>
          <w:tcPr>
            <w:tcW w:w="2268" w:type="dxa"/>
            <w:vAlign w:val="center"/>
          </w:tcPr>
          <w:p w14:paraId="725F3AC4" w14:textId="3BCC18D7" w:rsidR="00C878BF" w:rsidRPr="00475770" w:rsidRDefault="009E2C23" w:rsidP="00172287">
            <w:pPr>
              <w:jc w:val="both"/>
              <w:rPr>
                <w:rFonts w:ascii="Arial" w:hAnsi="Arial"/>
              </w:rPr>
            </w:pPr>
            <w:r w:rsidRPr="00475770">
              <w:rPr>
                <w:rFonts w:ascii="Arial" w:hAnsi="Arial"/>
              </w:rPr>
              <w:t>48.82 in</w:t>
            </w:r>
          </w:p>
        </w:tc>
      </w:tr>
      <w:tr w:rsidR="00C878BF" w:rsidRPr="00475770" w14:paraId="50F23C2F" w14:textId="77777777" w:rsidTr="00743B0B">
        <w:trPr>
          <w:trHeight w:val="510"/>
          <w:jc w:val="center"/>
        </w:trPr>
        <w:tc>
          <w:tcPr>
            <w:tcW w:w="2547" w:type="dxa"/>
            <w:vAlign w:val="center"/>
          </w:tcPr>
          <w:p w14:paraId="2037E250" w14:textId="77777777" w:rsidR="00C878BF" w:rsidRPr="00475770" w:rsidRDefault="00C878BF" w:rsidP="00172287">
            <w:pPr>
              <w:rPr>
                <w:b/>
                <w:i/>
              </w:rPr>
            </w:pPr>
            <w:r w:rsidRPr="00475770">
              <w:rPr>
                <w:rFonts w:ascii="Arial" w:hAnsi="Arial"/>
                <w:b/>
              </w:rPr>
              <w:t>Depth</w:t>
            </w:r>
          </w:p>
        </w:tc>
        <w:tc>
          <w:tcPr>
            <w:tcW w:w="1984" w:type="dxa"/>
            <w:vAlign w:val="center"/>
          </w:tcPr>
          <w:p w14:paraId="1AF1D21C" w14:textId="77777777" w:rsidR="00C878BF" w:rsidRPr="00475770" w:rsidRDefault="00C878BF" w:rsidP="00172287">
            <w:pPr>
              <w:jc w:val="both"/>
            </w:pPr>
            <w:r w:rsidRPr="00475770">
              <w:rPr>
                <w:rFonts w:ascii="Arial" w:hAnsi="Arial"/>
              </w:rPr>
              <w:t>1000 mm</w:t>
            </w:r>
          </w:p>
        </w:tc>
        <w:tc>
          <w:tcPr>
            <w:tcW w:w="2268" w:type="dxa"/>
            <w:vAlign w:val="center"/>
          </w:tcPr>
          <w:p w14:paraId="4A1634BE" w14:textId="5E79AFE9" w:rsidR="00C878BF" w:rsidRPr="00475770" w:rsidRDefault="009E2C23" w:rsidP="00172287">
            <w:pPr>
              <w:jc w:val="both"/>
            </w:pPr>
            <w:r w:rsidRPr="00475770">
              <w:rPr>
                <w:rFonts w:ascii="Arial" w:hAnsi="Arial"/>
              </w:rPr>
              <w:t>39.37 in</w:t>
            </w:r>
          </w:p>
        </w:tc>
      </w:tr>
      <w:tr w:rsidR="00C878BF" w:rsidRPr="00475770" w14:paraId="02E1BF54" w14:textId="77777777" w:rsidTr="00743B0B">
        <w:trPr>
          <w:trHeight w:val="510"/>
          <w:jc w:val="center"/>
        </w:trPr>
        <w:tc>
          <w:tcPr>
            <w:tcW w:w="2547" w:type="dxa"/>
            <w:vAlign w:val="center"/>
          </w:tcPr>
          <w:p w14:paraId="77FBA4C6" w14:textId="77777777" w:rsidR="00C878BF" w:rsidRPr="00475770" w:rsidRDefault="00C878BF" w:rsidP="00172287">
            <w:pPr>
              <w:rPr>
                <w:b/>
                <w:i/>
              </w:rPr>
            </w:pPr>
            <w:r w:rsidRPr="00475770">
              <w:rPr>
                <w:rFonts w:ascii="Arial" w:hAnsi="Arial" w:hint="eastAsia"/>
                <w:b/>
              </w:rPr>
              <w:t>Height</w:t>
            </w:r>
          </w:p>
        </w:tc>
        <w:tc>
          <w:tcPr>
            <w:tcW w:w="1984" w:type="dxa"/>
            <w:vAlign w:val="center"/>
          </w:tcPr>
          <w:p w14:paraId="0BED27A2" w14:textId="77777777" w:rsidR="00C878BF" w:rsidRPr="00475770" w:rsidRDefault="00C878BF" w:rsidP="00172287">
            <w:pPr>
              <w:jc w:val="both"/>
            </w:pPr>
            <w:r w:rsidRPr="00475770">
              <w:rPr>
                <w:rFonts w:ascii="Arial" w:hAnsi="Arial"/>
              </w:rPr>
              <w:t>2146 mm</w:t>
            </w:r>
          </w:p>
        </w:tc>
        <w:tc>
          <w:tcPr>
            <w:tcW w:w="2268" w:type="dxa"/>
            <w:vAlign w:val="center"/>
          </w:tcPr>
          <w:p w14:paraId="24163451" w14:textId="47E66A4A" w:rsidR="00C878BF" w:rsidRPr="00475770" w:rsidRDefault="009E2C23" w:rsidP="00172287">
            <w:pPr>
              <w:jc w:val="both"/>
            </w:pPr>
            <w:r w:rsidRPr="00475770">
              <w:rPr>
                <w:rFonts w:ascii="Arial" w:hAnsi="Arial"/>
              </w:rPr>
              <w:t>84.49 in</w:t>
            </w:r>
          </w:p>
        </w:tc>
      </w:tr>
      <w:tr w:rsidR="00C878BF" w:rsidRPr="00475770" w14:paraId="4FB4F15B" w14:textId="77777777" w:rsidTr="00743B0B">
        <w:trPr>
          <w:trHeight w:val="510"/>
          <w:jc w:val="center"/>
        </w:trPr>
        <w:tc>
          <w:tcPr>
            <w:tcW w:w="2547" w:type="dxa"/>
            <w:vAlign w:val="center"/>
          </w:tcPr>
          <w:p w14:paraId="297599F6" w14:textId="77777777" w:rsidR="00C878BF" w:rsidRPr="00475770" w:rsidRDefault="00C878BF" w:rsidP="00172287">
            <w:pPr>
              <w:rPr>
                <w:rFonts w:ascii="Arial" w:hAnsi="Arial"/>
                <w:b/>
              </w:rPr>
            </w:pPr>
            <w:r w:rsidRPr="00475770">
              <w:rPr>
                <w:rFonts w:ascii="Arial" w:hAnsi="Arial"/>
                <w:b/>
              </w:rPr>
              <w:t xml:space="preserve">Mass of </w:t>
            </w:r>
            <w:r w:rsidRPr="00475770">
              <w:rPr>
                <w:rFonts w:ascii="Arial" w:hAnsi="Arial" w:hint="eastAsia"/>
                <w:b/>
              </w:rPr>
              <w:t>the</w:t>
            </w:r>
            <w:r w:rsidRPr="00475770">
              <w:rPr>
                <w:rFonts w:ascii="Arial" w:hAnsi="Arial"/>
                <w:b/>
              </w:rPr>
              <w:t xml:space="preserve"> Package</w:t>
            </w:r>
          </w:p>
        </w:tc>
        <w:tc>
          <w:tcPr>
            <w:tcW w:w="1984" w:type="dxa"/>
            <w:shd w:val="clear" w:color="auto" w:fill="auto"/>
            <w:vAlign w:val="center"/>
          </w:tcPr>
          <w:p w14:paraId="1FA03ECC" w14:textId="77777777" w:rsidR="00C878BF" w:rsidRPr="00475770" w:rsidRDefault="00C878BF" w:rsidP="00172287">
            <w:pPr>
              <w:jc w:val="both"/>
            </w:pPr>
            <w:r w:rsidRPr="00475770">
              <w:rPr>
                <w:rFonts w:ascii="Arial" w:hAnsi="Arial"/>
              </w:rPr>
              <w:t>55 kg</w:t>
            </w:r>
          </w:p>
        </w:tc>
        <w:tc>
          <w:tcPr>
            <w:tcW w:w="2268" w:type="dxa"/>
            <w:shd w:val="clear" w:color="auto" w:fill="auto"/>
            <w:vAlign w:val="center"/>
          </w:tcPr>
          <w:p w14:paraId="6195ED14" w14:textId="77777777" w:rsidR="00C878BF" w:rsidRPr="00475770" w:rsidRDefault="00C878BF" w:rsidP="00172287">
            <w:pPr>
              <w:jc w:val="both"/>
            </w:pPr>
            <w:r w:rsidRPr="00475770">
              <w:rPr>
                <w:rFonts w:ascii="Arial" w:hAnsi="Arial"/>
              </w:rPr>
              <w:t>121 lb.</w:t>
            </w:r>
          </w:p>
        </w:tc>
      </w:tr>
      <w:tr w:rsidR="00C878BF" w:rsidRPr="00475770" w14:paraId="7120EC2C" w14:textId="77777777" w:rsidTr="00743B0B">
        <w:trPr>
          <w:trHeight w:val="510"/>
          <w:jc w:val="center"/>
        </w:trPr>
        <w:tc>
          <w:tcPr>
            <w:tcW w:w="2547" w:type="dxa"/>
            <w:vAlign w:val="center"/>
          </w:tcPr>
          <w:p w14:paraId="6B9C08C5" w14:textId="77777777" w:rsidR="00C878BF" w:rsidRPr="00475770" w:rsidRDefault="00C878BF" w:rsidP="00172287">
            <w:pPr>
              <w:rPr>
                <w:rFonts w:ascii="Arial" w:hAnsi="Arial"/>
                <w:b/>
              </w:rPr>
            </w:pPr>
            <w:r w:rsidRPr="00475770">
              <w:rPr>
                <w:rFonts w:ascii="Arial" w:hAnsi="Arial"/>
                <w:b/>
              </w:rPr>
              <w:t>Maximum Tipping Angle</w:t>
            </w:r>
          </w:p>
        </w:tc>
        <w:tc>
          <w:tcPr>
            <w:tcW w:w="4252" w:type="dxa"/>
            <w:gridSpan w:val="2"/>
            <w:shd w:val="clear" w:color="auto" w:fill="auto"/>
            <w:vAlign w:val="center"/>
          </w:tcPr>
          <w:p w14:paraId="5C09702A" w14:textId="77777777" w:rsidR="00C878BF" w:rsidRPr="00475770" w:rsidRDefault="00C878BF" w:rsidP="00172287">
            <w:r w:rsidRPr="00475770">
              <w:rPr>
                <w:rFonts w:ascii="Arial" w:hAnsi="Arial"/>
              </w:rPr>
              <w:t>30°</w:t>
            </w:r>
          </w:p>
        </w:tc>
      </w:tr>
      <w:tr w:rsidR="00C878BF" w:rsidRPr="00475770" w14:paraId="0D4DB8FB" w14:textId="77777777" w:rsidTr="00743B0B">
        <w:trPr>
          <w:trHeight w:val="510"/>
          <w:jc w:val="center"/>
        </w:trPr>
        <w:tc>
          <w:tcPr>
            <w:tcW w:w="6799" w:type="dxa"/>
            <w:gridSpan w:val="3"/>
            <w:vAlign w:val="center"/>
          </w:tcPr>
          <w:p w14:paraId="171149ED" w14:textId="77777777" w:rsidR="00C878BF" w:rsidRPr="00475770" w:rsidRDefault="00C878BF" w:rsidP="00172287">
            <w:r w:rsidRPr="00475770">
              <w:rPr>
                <w:rFonts w:ascii="Arial" w:hAnsi="Arial"/>
                <w:b/>
              </w:rPr>
              <w:t>NOTE</w:t>
            </w:r>
            <w:r w:rsidRPr="00475770">
              <w:rPr>
                <w:rFonts w:ascii="Arial" w:hAnsi="Arial"/>
              </w:rPr>
              <w:t>: The MaxiCharger is mounted on a standard size wooden pallet and protected to prevent damages during transport.</w:t>
            </w:r>
          </w:p>
        </w:tc>
      </w:tr>
    </w:tbl>
    <w:p w14:paraId="4BC6DE92" w14:textId="77777777" w:rsidR="00646DA7" w:rsidRPr="00475770" w:rsidRDefault="00646DA7" w:rsidP="00195C05">
      <w:pPr>
        <w:pStyle w:val="EN"/>
      </w:pPr>
    </w:p>
    <w:p w14:paraId="747E8A8C" w14:textId="77777777" w:rsidR="00DE3D5A" w:rsidRPr="00475770" w:rsidRDefault="00DE3D5A" w:rsidP="003C6F4C">
      <w:pPr>
        <w:pStyle w:val="FigureTittle"/>
        <w:sectPr w:rsidR="00DE3D5A" w:rsidRPr="00475770" w:rsidSect="00D26989">
          <w:pgSz w:w="8392" w:h="11907"/>
          <w:pgMar w:top="567" w:right="567" w:bottom="567" w:left="567" w:header="0" w:footer="340" w:gutter="0"/>
          <w:cols w:space="720"/>
          <w:docGrid w:linePitch="245"/>
        </w:sectPr>
      </w:pPr>
      <w:bookmarkStart w:id="1181" w:name="_Toc102749496"/>
      <w:bookmarkStart w:id="1182" w:name="_Toc102749497"/>
      <w:bookmarkStart w:id="1183" w:name="_Toc102749498"/>
      <w:bookmarkStart w:id="1184" w:name="_Toc102749502"/>
      <w:bookmarkStart w:id="1185" w:name="_Toc102749519"/>
      <w:bookmarkStart w:id="1186" w:name="_Toc102759606"/>
      <w:bookmarkStart w:id="1187" w:name="_Toc102749520"/>
      <w:bookmarkStart w:id="1188" w:name="_Toc102759607"/>
      <w:bookmarkStart w:id="1189" w:name="_Toc102749521"/>
      <w:bookmarkStart w:id="1190" w:name="_Toc102759608"/>
      <w:bookmarkStart w:id="1191" w:name="_Toc102749522"/>
      <w:bookmarkStart w:id="1192" w:name="_Toc102759609"/>
      <w:bookmarkStart w:id="1193" w:name="_Toc102749523"/>
      <w:bookmarkStart w:id="1194" w:name="_Toc10275961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p>
    <w:p w14:paraId="4517F70E" w14:textId="3EC68B24" w:rsidR="00DE3D5A" w:rsidRPr="00475770" w:rsidRDefault="00DE3D5A" w:rsidP="00DE3D5A">
      <w:pPr>
        <w:pStyle w:val="2"/>
        <w:spacing w:before="240"/>
      </w:pPr>
      <w:bookmarkStart w:id="1195" w:name="_Toc106900466"/>
      <w:bookmarkStart w:id="1196" w:name="_Toc106983338"/>
      <w:bookmarkStart w:id="1197" w:name="_Toc131779004"/>
      <w:r w:rsidRPr="00475770">
        <w:lastRenderedPageBreak/>
        <w:t>Installation Specifications</w:t>
      </w:r>
      <w:bookmarkEnd w:id="1195"/>
      <w:bookmarkEnd w:id="1196"/>
      <w:bookmarkEnd w:id="1197"/>
    </w:p>
    <w:p w14:paraId="71E85BED" w14:textId="4BB95A8C" w:rsidR="00C878BF" w:rsidRPr="00475770" w:rsidRDefault="00ED4F64" w:rsidP="003C6F4C">
      <w:pPr>
        <w:pStyle w:val="FigureTittle"/>
      </w:pPr>
      <w:r w:rsidRPr="00475770">
        <w:rPr>
          <w:noProof/>
        </w:rPr>
        <w:drawing>
          <wp:anchor distT="0" distB="0" distL="114300" distR="114300" simplePos="0" relativeHeight="252685312" behindDoc="0" locked="0" layoutInCell="1" allowOverlap="1" wp14:anchorId="341D1A67" wp14:editId="51D3661E">
            <wp:simplePos x="0" y="0"/>
            <wp:positionH relativeFrom="margin">
              <wp:align>center</wp:align>
            </wp:positionH>
            <wp:positionV relativeFrom="paragraph">
              <wp:posOffset>29210</wp:posOffset>
            </wp:positionV>
            <wp:extent cx="2565779" cy="3706260"/>
            <wp:effectExtent l="0" t="0" r="6350" b="8890"/>
            <wp:wrapNone/>
            <wp:docPr id="501" name="图片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欧标120kW柜体重心示意图-01.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565779" cy="3706260"/>
                    </a:xfrm>
                    <a:prstGeom prst="rect">
                      <a:avLst/>
                    </a:prstGeom>
                  </pic:spPr>
                </pic:pic>
              </a:graphicData>
            </a:graphic>
            <wp14:sizeRelH relativeFrom="page">
              <wp14:pctWidth>0</wp14:pctWidth>
            </wp14:sizeRelH>
            <wp14:sizeRelV relativeFrom="page">
              <wp14:pctHeight>0</wp14:pctHeight>
            </wp14:sizeRelV>
          </wp:anchor>
        </w:drawing>
      </w:r>
    </w:p>
    <w:p w14:paraId="6C1E0B0F" w14:textId="77777777" w:rsidR="00ED4F64" w:rsidRPr="00475770" w:rsidRDefault="00ED4F64" w:rsidP="003C6F4C">
      <w:pPr>
        <w:pStyle w:val="FigureTittle"/>
      </w:pPr>
    </w:p>
    <w:p w14:paraId="3E125D4B" w14:textId="77777777" w:rsidR="00ED4F64" w:rsidRPr="00475770" w:rsidRDefault="00ED4F64" w:rsidP="003C6F4C">
      <w:pPr>
        <w:pStyle w:val="FigureTittle"/>
      </w:pPr>
    </w:p>
    <w:p w14:paraId="6191E22E" w14:textId="77777777" w:rsidR="00ED4F64" w:rsidRPr="00475770" w:rsidRDefault="00ED4F64" w:rsidP="003C6F4C">
      <w:pPr>
        <w:pStyle w:val="FigureTittle"/>
      </w:pPr>
    </w:p>
    <w:p w14:paraId="349EFA0B" w14:textId="77777777" w:rsidR="00ED4F64" w:rsidRPr="00475770" w:rsidRDefault="00ED4F64" w:rsidP="003C6F4C">
      <w:pPr>
        <w:pStyle w:val="FigureTittle"/>
      </w:pPr>
    </w:p>
    <w:p w14:paraId="51EB5116" w14:textId="77777777" w:rsidR="00ED4F64" w:rsidRPr="00475770" w:rsidRDefault="00ED4F64" w:rsidP="003C6F4C">
      <w:pPr>
        <w:pStyle w:val="FigureTittle"/>
      </w:pPr>
    </w:p>
    <w:p w14:paraId="4B9291B5" w14:textId="77777777" w:rsidR="00ED4F64" w:rsidRPr="00475770" w:rsidRDefault="00ED4F64" w:rsidP="003C6F4C">
      <w:pPr>
        <w:pStyle w:val="FigureTittle"/>
      </w:pPr>
    </w:p>
    <w:p w14:paraId="50ECA8FD" w14:textId="77777777" w:rsidR="00ED4F64" w:rsidRPr="00475770" w:rsidRDefault="00ED4F64" w:rsidP="003C6F4C">
      <w:pPr>
        <w:pStyle w:val="FigureTittle"/>
      </w:pPr>
    </w:p>
    <w:p w14:paraId="221BE2C1" w14:textId="77777777" w:rsidR="00ED4F64" w:rsidRPr="00475770" w:rsidRDefault="00ED4F64" w:rsidP="003C6F4C">
      <w:pPr>
        <w:pStyle w:val="FigureTittle"/>
      </w:pPr>
    </w:p>
    <w:p w14:paraId="22D6CEB9" w14:textId="77777777" w:rsidR="00ED4F64" w:rsidRPr="00475770" w:rsidRDefault="00ED4F64" w:rsidP="003C6F4C">
      <w:pPr>
        <w:pStyle w:val="FigureTittle"/>
      </w:pPr>
    </w:p>
    <w:p w14:paraId="25C5430F" w14:textId="77777777" w:rsidR="00ED4F64" w:rsidRPr="00475770" w:rsidRDefault="00ED4F64" w:rsidP="003C6F4C">
      <w:pPr>
        <w:pStyle w:val="FigureTittle"/>
      </w:pPr>
    </w:p>
    <w:p w14:paraId="1BAA649A" w14:textId="77777777" w:rsidR="00ED4F64" w:rsidRPr="00475770" w:rsidRDefault="00ED4F64" w:rsidP="003C6F4C">
      <w:pPr>
        <w:pStyle w:val="FigureTittle"/>
      </w:pPr>
    </w:p>
    <w:p w14:paraId="72E22CBA" w14:textId="77777777" w:rsidR="00ED4F64" w:rsidRPr="00475770" w:rsidRDefault="00ED4F64" w:rsidP="003C6F4C">
      <w:pPr>
        <w:pStyle w:val="FigureTittle"/>
      </w:pPr>
    </w:p>
    <w:p w14:paraId="69DAD208" w14:textId="77777777" w:rsidR="00ED4F64" w:rsidRPr="00475770" w:rsidRDefault="00ED4F64" w:rsidP="003C6F4C">
      <w:pPr>
        <w:pStyle w:val="FigureTittle"/>
      </w:pPr>
    </w:p>
    <w:p w14:paraId="0AB85D7E" w14:textId="77777777" w:rsidR="00ED4F64" w:rsidRPr="00475770" w:rsidRDefault="00ED4F64" w:rsidP="003C6F4C">
      <w:pPr>
        <w:pStyle w:val="FigureTittle"/>
      </w:pPr>
    </w:p>
    <w:p w14:paraId="1B346848" w14:textId="77777777" w:rsidR="002A6F3E" w:rsidRPr="00475770" w:rsidRDefault="002A6F3E" w:rsidP="003C6F4C">
      <w:pPr>
        <w:pStyle w:val="FigureTittle"/>
      </w:pPr>
    </w:p>
    <w:p w14:paraId="44915358" w14:textId="77777777" w:rsidR="002A6F3E" w:rsidRPr="00475770" w:rsidRDefault="002A6F3E" w:rsidP="003C6F4C">
      <w:pPr>
        <w:pStyle w:val="FigureTittle"/>
      </w:pPr>
    </w:p>
    <w:p w14:paraId="163731DC" w14:textId="77777777" w:rsidR="002A6F3E" w:rsidRPr="00475770" w:rsidRDefault="002A6F3E" w:rsidP="003C6F4C">
      <w:pPr>
        <w:pStyle w:val="FigureTittle"/>
      </w:pPr>
    </w:p>
    <w:p w14:paraId="5E80850F" w14:textId="77777777" w:rsidR="002A6F3E" w:rsidRPr="00475770" w:rsidRDefault="002A6F3E" w:rsidP="003C6F4C">
      <w:pPr>
        <w:pStyle w:val="FigureTittle"/>
      </w:pPr>
    </w:p>
    <w:p w14:paraId="5DE7636B" w14:textId="7A048A70" w:rsidR="00ED4F64" w:rsidRPr="00475770" w:rsidRDefault="00ED4F64" w:rsidP="003C6F4C">
      <w:pPr>
        <w:pStyle w:val="FigureTittle"/>
      </w:pPr>
    </w:p>
    <w:p w14:paraId="51E2DD62" w14:textId="0C54171E" w:rsidR="00ED4F64" w:rsidRPr="00475770" w:rsidRDefault="00ED4F64" w:rsidP="00CE5F8A">
      <w:pPr>
        <w:pStyle w:val="FigureTittle"/>
      </w:pPr>
      <w:r w:rsidRPr="00475770">
        <w:rPr>
          <w:noProof/>
        </w:rPr>
        <mc:AlternateContent>
          <mc:Choice Requires="wps">
            <w:drawing>
              <wp:anchor distT="0" distB="0" distL="114300" distR="114300" simplePos="0" relativeHeight="252533760" behindDoc="0" locked="0" layoutInCell="1" allowOverlap="1" wp14:anchorId="45E02CF1" wp14:editId="1FC06D46">
                <wp:simplePos x="0" y="0"/>
                <wp:positionH relativeFrom="margin">
                  <wp:align>left</wp:align>
                </wp:positionH>
                <wp:positionV relativeFrom="paragraph">
                  <wp:posOffset>7616</wp:posOffset>
                </wp:positionV>
                <wp:extent cx="4309110" cy="213360"/>
                <wp:effectExtent l="0" t="0" r="0" b="2540"/>
                <wp:wrapNone/>
                <wp:docPr id="477" name="文本框 477"/>
                <wp:cNvGraphicFramePr/>
                <a:graphic xmlns:a="http://schemas.openxmlformats.org/drawingml/2006/main">
                  <a:graphicData uri="http://schemas.microsoft.com/office/word/2010/wordprocessingShape">
                    <wps:wsp>
                      <wps:cNvSpPr txBox="1"/>
                      <wps:spPr>
                        <a:xfrm>
                          <a:off x="0" y="0"/>
                          <a:ext cx="4309110" cy="213360"/>
                        </a:xfrm>
                        <a:prstGeom prst="rect">
                          <a:avLst/>
                        </a:prstGeom>
                        <a:solidFill>
                          <a:prstClr val="white"/>
                        </a:solidFill>
                        <a:ln>
                          <a:noFill/>
                        </a:ln>
                        <a:effectLst/>
                      </wps:spPr>
                      <wps:txbx>
                        <w:txbxContent>
                          <w:p w14:paraId="50923FBD" w14:textId="55E02099" w:rsidR="005E61E0" w:rsidRPr="0099474A" w:rsidRDefault="005E61E0" w:rsidP="003C6F4C">
                            <w:pPr>
                              <w:pStyle w:val="FigureTittle"/>
                              <w:rPr>
                                <w:noProof/>
                              </w:rPr>
                            </w:pPr>
                            <w:r>
                              <w:t xml:space="preserve">Figure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1</w:t>
                            </w:r>
                            <w:r w:rsidR="00CD7BD9">
                              <w:rPr>
                                <w:noProof/>
                              </w:rPr>
                              <w:fldChar w:fldCharType="end"/>
                            </w:r>
                            <w:r>
                              <w:t xml:space="preserve"> </w:t>
                            </w:r>
                            <w:r w:rsidRPr="00296C90">
                              <w:t>Center of Gravity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E02CF1" id="文本框 477" o:spid="_x0000_s1043" type="#_x0000_t202" style="position:absolute;left:0;text-align:left;margin-left:0;margin-top:.6pt;width:339.3pt;height:16.8pt;z-index:2525337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" stroked="f">
                <v:textbox style="mso-fit-shape-to-text:t" inset="0,0,0,0">
                  <w:txbxContent>
                    <w:p w14:paraId="50923FBD" w14:textId="55E02099" w:rsidR="005E61E0" w:rsidRPr="0099474A" w:rsidRDefault="005E61E0" w:rsidP="003C6F4C">
                      <w:pPr>
                        <w:pStyle w:val="FigureTittle"/>
                        <w:rPr>
                          <w:noProof/>
                        </w:rPr>
                      </w:pPr>
                      <w:r>
                        <w:t xml:space="preserve">Figure </w:t>
                      </w:r>
                      <w:fldSimple w:instr=" STYLEREF 1 \s ">
                        <w:r w:rsidR="00715901">
                          <w:rPr>
                            <w:noProof/>
                          </w:rPr>
                          <w:t>9</w:t>
                        </w:r>
                      </w:fldSimple>
                      <w:r w:rsidR="00F1496B">
                        <w:noBreakHyphen/>
                      </w:r>
                      <w:fldSimple w:instr=" SEQ Figure \* ARABIC \s 1 ">
                        <w:r w:rsidR="00715901">
                          <w:rPr>
                            <w:noProof/>
                          </w:rPr>
                          <w:t>1</w:t>
                        </w:r>
                      </w:fldSimple>
                      <w:r>
                        <w:t xml:space="preserve"> </w:t>
                      </w:r>
                      <w:r w:rsidRPr="00296C90">
                        <w:t>Center of Gravity</w:t>
                      </w:r>
                    </w:p>
                  </w:txbxContent>
                </v:textbox>
                <w10:wrap anchorx="margin"/>
              </v:shape>
            </w:pict>
          </mc:Fallback>
        </mc:AlternateContent>
      </w:r>
    </w:p>
    <w:p w14:paraId="15A402FD" w14:textId="74858686" w:rsidR="00FE4C69" w:rsidRPr="00475770" w:rsidRDefault="00FE4C69"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5</w:t>
      </w:r>
      <w:r w:rsidR="00CD7BD9">
        <w:rPr>
          <w:noProof/>
        </w:rPr>
        <w:fldChar w:fldCharType="end"/>
      </w:r>
      <w:r w:rsidRPr="00475770">
        <w:t xml:space="preserve"> Center of Gravity 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1"/>
        <w:gridCol w:w="1418"/>
        <w:gridCol w:w="1275"/>
        <w:gridCol w:w="1418"/>
        <w:gridCol w:w="1417"/>
      </w:tblGrid>
      <w:tr w:rsidR="00FE4C69" w:rsidRPr="00475770" w14:paraId="0E35373E"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271" w:type="dxa"/>
            <w:vMerge w:val="restart"/>
          </w:tcPr>
          <w:p w14:paraId="501368C5" w14:textId="66CFF738" w:rsidR="00FE4C69" w:rsidRPr="00475770" w:rsidRDefault="00C878BF" w:rsidP="00172287">
            <w:pPr>
              <w:jc w:val="left"/>
            </w:pPr>
            <w:r w:rsidRPr="00475770">
              <w:t>Parameter</w:t>
            </w:r>
          </w:p>
        </w:tc>
        <w:tc>
          <w:tcPr>
            <w:tcW w:w="5528" w:type="dxa"/>
            <w:gridSpan w:val="4"/>
          </w:tcPr>
          <w:p w14:paraId="13A724A3" w14:textId="6C07EE3F" w:rsidR="00FE4C69" w:rsidRPr="00475770" w:rsidRDefault="00FE4C69" w:rsidP="00172287">
            <w:pPr>
              <w:jc w:val="left"/>
            </w:pPr>
            <w:r w:rsidRPr="00475770">
              <w:t>Specification</w:t>
            </w:r>
          </w:p>
        </w:tc>
      </w:tr>
      <w:tr w:rsidR="00C878BF" w:rsidRPr="00475770" w14:paraId="3ED8A4BD" w14:textId="77777777"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271" w:type="dxa"/>
            <w:vMerge/>
          </w:tcPr>
          <w:p w14:paraId="2A94F794" w14:textId="77777777" w:rsidR="00C878BF" w:rsidRPr="00475770" w:rsidRDefault="00C878BF" w:rsidP="00C878BF">
            <w:pPr>
              <w:jc w:val="left"/>
            </w:pPr>
          </w:p>
        </w:tc>
        <w:tc>
          <w:tcPr>
            <w:tcW w:w="2693" w:type="dxa"/>
            <w:gridSpan w:val="2"/>
          </w:tcPr>
          <w:p w14:paraId="5ADDC1C0" w14:textId="7B2341EC" w:rsidR="00C878BF" w:rsidRPr="00475770" w:rsidRDefault="00C878BF" w:rsidP="00C878BF">
            <w:pPr>
              <w:jc w:val="left"/>
              <w:rPr>
                <w:b w:val="0"/>
              </w:rPr>
            </w:pPr>
            <w:r w:rsidRPr="00475770">
              <w:t xml:space="preserve">MaxiCharger </w:t>
            </w:r>
            <w:r w:rsidR="00DD786D">
              <w:t>DF</w:t>
            </w:r>
            <w:r w:rsidRPr="00475770">
              <w:t>120</w:t>
            </w:r>
          </w:p>
        </w:tc>
        <w:tc>
          <w:tcPr>
            <w:tcW w:w="2835" w:type="dxa"/>
            <w:gridSpan w:val="2"/>
          </w:tcPr>
          <w:p w14:paraId="19251663" w14:textId="600D45FB" w:rsidR="00C878BF" w:rsidRPr="00475770" w:rsidRDefault="00C878BF" w:rsidP="00C878BF">
            <w:pPr>
              <w:jc w:val="left"/>
            </w:pPr>
            <w:r w:rsidRPr="00475770">
              <w:t xml:space="preserve">MaxiCharger </w:t>
            </w:r>
            <w:r w:rsidR="00DD786D">
              <w:t>DF</w:t>
            </w:r>
            <w:r w:rsidRPr="00475770">
              <w:t>240</w:t>
            </w:r>
          </w:p>
        </w:tc>
      </w:tr>
      <w:tr w:rsidR="00C878BF" w:rsidRPr="00475770" w14:paraId="0FF1AF56" w14:textId="77777777" w:rsidTr="00743B0B">
        <w:trPr>
          <w:trHeight w:val="454"/>
          <w:jc w:val="center"/>
        </w:trPr>
        <w:tc>
          <w:tcPr>
            <w:tcW w:w="1271" w:type="dxa"/>
            <w:vAlign w:val="center"/>
          </w:tcPr>
          <w:p w14:paraId="1834B929" w14:textId="7922DD7D" w:rsidR="00C878BF" w:rsidRPr="00475770" w:rsidRDefault="00C878BF" w:rsidP="00C878BF">
            <w:pPr>
              <w:rPr>
                <w:rFonts w:ascii="Arial" w:hAnsi="Arial"/>
                <w:b/>
              </w:rPr>
            </w:pPr>
            <w:r w:rsidRPr="00475770">
              <w:rPr>
                <w:rFonts w:ascii="Arial" w:hAnsi="Arial"/>
                <w:b/>
              </w:rPr>
              <w:t>X</w:t>
            </w:r>
          </w:p>
        </w:tc>
        <w:tc>
          <w:tcPr>
            <w:tcW w:w="1418" w:type="dxa"/>
            <w:shd w:val="clear" w:color="auto" w:fill="auto"/>
            <w:vAlign w:val="center"/>
          </w:tcPr>
          <w:p w14:paraId="6B0EC365" w14:textId="0F3820D8" w:rsidR="00C878BF" w:rsidRPr="00475770" w:rsidRDefault="00C878BF" w:rsidP="00C878BF">
            <w:pPr>
              <w:rPr>
                <w:rFonts w:ascii="Arial" w:hAnsi="Arial"/>
              </w:rPr>
            </w:pPr>
            <w:r w:rsidRPr="00475770">
              <w:rPr>
                <w:rFonts w:ascii="Arial" w:hAnsi="Arial"/>
              </w:rPr>
              <w:t>400 mm</w:t>
            </w:r>
          </w:p>
        </w:tc>
        <w:tc>
          <w:tcPr>
            <w:tcW w:w="1275" w:type="dxa"/>
            <w:shd w:val="clear" w:color="auto" w:fill="auto"/>
            <w:vAlign w:val="center"/>
          </w:tcPr>
          <w:p w14:paraId="6BE24A3A" w14:textId="2FABA7FD" w:rsidR="00C878BF" w:rsidRPr="00475770" w:rsidRDefault="00C878BF" w:rsidP="00C878BF">
            <w:pPr>
              <w:rPr>
                <w:rFonts w:ascii="Arial" w:hAnsi="Arial"/>
              </w:rPr>
            </w:pPr>
            <w:r w:rsidRPr="00475770">
              <w:rPr>
                <w:rFonts w:ascii="Arial" w:hAnsi="Arial" w:hint="eastAsia"/>
              </w:rPr>
              <w:t>1</w:t>
            </w:r>
            <w:r w:rsidRPr="00475770">
              <w:rPr>
                <w:rFonts w:ascii="Arial" w:hAnsi="Arial"/>
              </w:rPr>
              <w:t>5.75 in</w:t>
            </w:r>
          </w:p>
        </w:tc>
        <w:tc>
          <w:tcPr>
            <w:tcW w:w="1418" w:type="dxa"/>
            <w:shd w:val="clear" w:color="auto" w:fill="auto"/>
            <w:vAlign w:val="center"/>
          </w:tcPr>
          <w:p w14:paraId="30397797" w14:textId="64B1B645" w:rsidR="00C878BF" w:rsidRPr="00475770" w:rsidRDefault="00C878BF" w:rsidP="00C878BF">
            <w:pPr>
              <w:rPr>
                <w:rFonts w:ascii="Arial" w:hAnsi="Arial"/>
              </w:rPr>
            </w:pPr>
            <w:r w:rsidRPr="00475770">
              <w:rPr>
                <w:rFonts w:ascii="Arial" w:hAnsi="Arial" w:hint="eastAsia"/>
              </w:rPr>
              <w:t>4</w:t>
            </w:r>
            <w:r w:rsidRPr="00475770">
              <w:rPr>
                <w:rFonts w:ascii="Arial" w:hAnsi="Arial"/>
              </w:rPr>
              <w:t>00 mm</w:t>
            </w:r>
          </w:p>
        </w:tc>
        <w:tc>
          <w:tcPr>
            <w:tcW w:w="1417" w:type="dxa"/>
            <w:shd w:val="clear" w:color="auto" w:fill="auto"/>
            <w:vAlign w:val="center"/>
          </w:tcPr>
          <w:p w14:paraId="49F3257B" w14:textId="4233ABCD" w:rsidR="00C878BF" w:rsidRPr="00475770" w:rsidRDefault="00C878BF" w:rsidP="00C878BF">
            <w:pPr>
              <w:rPr>
                <w:rFonts w:ascii="Arial" w:hAnsi="Arial"/>
              </w:rPr>
            </w:pPr>
            <w:r w:rsidRPr="00475770">
              <w:rPr>
                <w:rFonts w:ascii="Arial" w:hAnsi="Arial" w:hint="eastAsia"/>
              </w:rPr>
              <w:t>1</w:t>
            </w:r>
            <w:r w:rsidRPr="00475770">
              <w:rPr>
                <w:rFonts w:ascii="Arial" w:hAnsi="Arial"/>
              </w:rPr>
              <w:t>5.75 in</w:t>
            </w:r>
          </w:p>
        </w:tc>
      </w:tr>
      <w:tr w:rsidR="00C878BF" w:rsidRPr="00475770" w14:paraId="68EA2783" w14:textId="77777777" w:rsidTr="00743B0B">
        <w:trPr>
          <w:trHeight w:val="454"/>
          <w:jc w:val="center"/>
        </w:trPr>
        <w:tc>
          <w:tcPr>
            <w:tcW w:w="1271" w:type="dxa"/>
            <w:vAlign w:val="center"/>
          </w:tcPr>
          <w:p w14:paraId="3C7D7BD9" w14:textId="71FDF647" w:rsidR="00C878BF" w:rsidRPr="00475770" w:rsidRDefault="00C878BF" w:rsidP="00C878BF">
            <w:pPr>
              <w:rPr>
                <w:rFonts w:ascii="Arial" w:hAnsi="Arial"/>
                <w:b/>
              </w:rPr>
            </w:pPr>
            <w:r w:rsidRPr="00475770">
              <w:rPr>
                <w:rFonts w:ascii="Arial" w:hAnsi="Arial"/>
                <w:b/>
              </w:rPr>
              <w:t>Y</w:t>
            </w:r>
          </w:p>
        </w:tc>
        <w:tc>
          <w:tcPr>
            <w:tcW w:w="1418" w:type="dxa"/>
            <w:shd w:val="clear" w:color="auto" w:fill="auto"/>
            <w:vAlign w:val="center"/>
          </w:tcPr>
          <w:p w14:paraId="48424C70" w14:textId="0497840B" w:rsidR="00C878BF" w:rsidRPr="00475770" w:rsidRDefault="00C878BF" w:rsidP="00C878BF">
            <w:pPr>
              <w:rPr>
                <w:rFonts w:ascii="Arial" w:hAnsi="Arial"/>
              </w:rPr>
            </w:pPr>
            <w:r w:rsidRPr="00475770">
              <w:rPr>
                <w:rFonts w:ascii="Arial" w:hAnsi="Arial" w:hint="eastAsia"/>
              </w:rPr>
              <w:t>3</w:t>
            </w:r>
            <w:r w:rsidRPr="00475770">
              <w:rPr>
                <w:rFonts w:ascii="Arial" w:hAnsi="Arial"/>
              </w:rPr>
              <w:t>30 mm</w:t>
            </w:r>
          </w:p>
        </w:tc>
        <w:tc>
          <w:tcPr>
            <w:tcW w:w="1275" w:type="dxa"/>
            <w:shd w:val="clear" w:color="auto" w:fill="auto"/>
            <w:vAlign w:val="center"/>
          </w:tcPr>
          <w:p w14:paraId="648C5408" w14:textId="45F820ED" w:rsidR="00C878BF" w:rsidRPr="00475770" w:rsidRDefault="00C878BF" w:rsidP="00C878BF">
            <w:pPr>
              <w:rPr>
                <w:rFonts w:ascii="Arial" w:hAnsi="Arial"/>
              </w:rPr>
            </w:pPr>
            <w:r w:rsidRPr="00475770">
              <w:rPr>
                <w:rFonts w:ascii="Arial" w:hAnsi="Arial" w:hint="eastAsia"/>
              </w:rPr>
              <w:t>1</w:t>
            </w:r>
            <w:r w:rsidRPr="00475770">
              <w:rPr>
                <w:rFonts w:ascii="Arial" w:hAnsi="Arial"/>
              </w:rPr>
              <w:t>2.99 in</w:t>
            </w:r>
          </w:p>
        </w:tc>
        <w:tc>
          <w:tcPr>
            <w:tcW w:w="1418" w:type="dxa"/>
            <w:shd w:val="clear" w:color="auto" w:fill="auto"/>
            <w:vAlign w:val="center"/>
          </w:tcPr>
          <w:p w14:paraId="37696068" w14:textId="10AF6293" w:rsidR="00C878BF" w:rsidRPr="00475770" w:rsidRDefault="00C878BF" w:rsidP="00C878BF">
            <w:pPr>
              <w:rPr>
                <w:rFonts w:ascii="Arial" w:hAnsi="Arial"/>
              </w:rPr>
            </w:pPr>
            <w:r w:rsidRPr="00475770">
              <w:rPr>
                <w:rFonts w:ascii="Arial" w:hAnsi="Arial" w:hint="eastAsia"/>
              </w:rPr>
              <w:t>3</w:t>
            </w:r>
            <w:r w:rsidRPr="00475770">
              <w:rPr>
                <w:rFonts w:ascii="Arial" w:hAnsi="Arial"/>
              </w:rPr>
              <w:t>00 mm</w:t>
            </w:r>
          </w:p>
        </w:tc>
        <w:tc>
          <w:tcPr>
            <w:tcW w:w="1417" w:type="dxa"/>
            <w:shd w:val="clear" w:color="auto" w:fill="auto"/>
            <w:vAlign w:val="center"/>
          </w:tcPr>
          <w:p w14:paraId="7126647E" w14:textId="606369D4" w:rsidR="00C878BF" w:rsidRPr="00475770" w:rsidRDefault="00C878BF" w:rsidP="00C878BF">
            <w:pPr>
              <w:rPr>
                <w:rFonts w:ascii="Arial" w:hAnsi="Arial"/>
              </w:rPr>
            </w:pPr>
            <w:r w:rsidRPr="00475770">
              <w:rPr>
                <w:rFonts w:ascii="Arial" w:hAnsi="Arial" w:hint="eastAsia"/>
              </w:rPr>
              <w:t>1</w:t>
            </w:r>
            <w:r w:rsidRPr="00475770">
              <w:rPr>
                <w:rFonts w:ascii="Arial" w:hAnsi="Arial"/>
              </w:rPr>
              <w:t>1.81 in</w:t>
            </w:r>
          </w:p>
        </w:tc>
      </w:tr>
      <w:tr w:rsidR="00C878BF" w:rsidRPr="00475770" w14:paraId="21CC77F0" w14:textId="77777777" w:rsidTr="00743B0B">
        <w:trPr>
          <w:trHeight w:val="454"/>
          <w:jc w:val="center"/>
        </w:trPr>
        <w:tc>
          <w:tcPr>
            <w:tcW w:w="1271" w:type="dxa"/>
            <w:vAlign w:val="center"/>
          </w:tcPr>
          <w:p w14:paraId="155FCA01" w14:textId="0BF565BC" w:rsidR="00C878BF" w:rsidRPr="00475770" w:rsidRDefault="00C878BF" w:rsidP="00C878BF">
            <w:pPr>
              <w:rPr>
                <w:rFonts w:ascii="Arial" w:hAnsi="Arial"/>
                <w:b/>
              </w:rPr>
            </w:pPr>
            <w:r w:rsidRPr="00475770">
              <w:rPr>
                <w:rFonts w:ascii="Arial" w:hAnsi="Arial" w:hint="eastAsia"/>
                <w:b/>
              </w:rPr>
              <w:t>Z</w:t>
            </w:r>
          </w:p>
        </w:tc>
        <w:tc>
          <w:tcPr>
            <w:tcW w:w="1418" w:type="dxa"/>
            <w:shd w:val="clear" w:color="auto" w:fill="auto"/>
            <w:vAlign w:val="center"/>
          </w:tcPr>
          <w:p w14:paraId="3F652CCB" w14:textId="2922A9F0" w:rsidR="00C878BF" w:rsidRPr="00475770" w:rsidRDefault="00C878BF" w:rsidP="00C878BF">
            <w:pPr>
              <w:rPr>
                <w:rFonts w:ascii="Arial" w:hAnsi="Arial"/>
              </w:rPr>
            </w:pPr>
            <w:r w:rsidRPr="00475770">
              <w:rPr>
                <w:rFonts w:ascii="Arial" w:hAnsi="Arial" w:hint="eastAsia"/>
              </w:rPr>
              <w:t>8</w:t>
            </w:r>
            <w:r w:rsidRPr="00475770">
              <w:rPr>
                <w:rFonts w:ascii="Arial" w:hAnsi="Arial"/>
              </w:rPr>
              <w:t>40 mm</w:t>
            </w:r>
          </w:p>
        </w:tc>
        <w:tc>
          <w:tcPr>
            <w:tcW w:w="1275" w:type="dxa"/>
            <w:shd w:val="clear" w:color="auto" w:fill="auto"/>
            <w:vAlign w:val="center"/>
          </w:tcPr>
          <w:p w14:paraId="3D879195" w14:textId="3FFCEB34" w:rsidR="00C878BF" w:rsidRPr="00475770" w:rsidRDefault="00C878BF" w:rsidP="00C878BF">
            <w:pPr>
              <w:rPr>
                <w:rFonts w:ascii="Arial" w:hAnsi="Arial"/>
              </w:rPr>
            </w:pPr>
            <w:r w:rsidRPr="00475770">
              <w:rPr>
                <w:rFonts w:ascii="Arial" w:hAnsi="Arial" w:hint="eastAsia"/>
              </w:rPr>
              <w:t>3</w:t>
            </w:r>
            <w:r w:rsidRPr="00475770">
              <w:rPr>
                <w:rFonts w:ascii="Arial" w:hAnsi="Arial"/>
              </w:rPr>
              <w:t>3.07 in</w:t>
            </w:r>
          </w:p>
        </w:tc>
        <w:tc>
          <w:tcPr>
            <w:tcW w:w="1418" w:type="dxa"/>
            <w:shd w:val="clear" w:color="auto" w:fill="auto"/>
            <w:vAlign w:val="center"/>
          </w:tcPr>
          <w:p w14:paraId="50435001" w14:textId="646CC0F2" w:rsidR="00C878BF" w:rsidRPr="00475770" w:rsidRDefault="00C878BF" w:rsidP="00C878BF">
            <w:pPr>
              <w:rPr>
                <w:rFonts w:ascii="Arial" w:hAnsi="Arial"/>
              </w:rPr>
            </w:pPr>
            <w:r w:rsidRPr="00475770">
              <w:rPr>
                <w:rFonts w:ascii="Arial" w:hAnsi="Arial" w:hint="eastAsia"/>
              </w:rPr>
              <w:t>8</w:t>
            </w:r>
            <w:r w:rsidRPr="00475770">
              <w:rPr>
                <w:rFonts w:ascii="Arial" w:hAnsi="Arial"/>
              </w:rPr>
              <w:t>40 mm</w:t>
            </w:r>
          </w:p>
        </w:tc>
        <w:tc>
          <w:tcPr>
            <w:tcW w:w="1417" w:type="dxa"/>
            <w:shd w:val="clear" w:color="auto" w:fill="auto"/>
            <w:vAlign w:val="center"/>
          </w:tcPr>
          <w:p w14:paraId="0A816A02" w14:textId="3F59E9FF" w:rsidR="00C878BF" w:rsidRPr="00475770" w:rsidRDefault="00C878BF" w:rsidP="00C878BF">
            <w:pPr>
              <w:rPr>
                <w:rFonts w:ascii="Arial" w:hAnsi="Arial"/>
              </w:rPr>
            </w:pPr>
            <w:r w:rsidRPr="00475770">
              <w:rPr>
                <w:rFonts w:ascii="Arial" w:hAnsi="Arial" w:hint="eastAsia"/>
              </w:rPr>
              <w:t>3</w:t>
            </w:r>
            <w:r w:rsidRPr="00475770">
              <w:rPr>
                <w:rFonts w:ascii="Arial" w:hAnsi="Arial"/>
              </w:rPr>
              <w:t>3.07 in</w:t>
            </w:r>
          </w:p>
        </w:tc>
      </w:tr>
    </w:tbl>
    <w:p w14:paraId="2D41C145" w14:textId="7CF15D2A" w:rsidR="00894262" w:rsidRPr="00475770" w:rsidRDefault="00894262" w:rsidP="003C6F4C">
      <w:pPr>
        <w:pStyle w:val="FigureTittle"/>
        <w:sectPr w:rsidR="00894262" w:rsidRPr="00475770" w:rsidSect="00D26989">
          <w:pgSz w:w="8392" w:h="11907"/>
          <w:pgMar w:top="567" w:right="567" w:bottom="567" w:left="567" w:header="0" w:footer="340" w:gutter="0"/>
          <w:cols w:space="720"/>
          <w:docGrid w:linePitch="245"/>
        </w:sectPr>
      </w:pPr>
    </w:p>
    <w:p w14:paraId="383FBD44" w14:textId="5280CEEC" w:rsidR="00655ED4" w:rsidRPr="00475770" w:rsidRDefault="00655ED4" w:rsidP="003C6F4C">
      <w:pPr>
        <w:pStyle w:val="FigureTittle"/>
        <w:rPr>
          <w:noProof/>
        </w:rPr>
      </w:pPr>
    </w:p>
    <w:p w14:paraId="19FB0863" w14:textId="328F0AA7" w:rsidR="00655ED4" w:rsidRPr="00475770" w:rsidRDefault="00655ED4" w:rsidP="003C6F4C">
      <w:pPr>
        <w:pStyle w:val="FigureTittle"/>
        <w:rPr>
          <w:noProof/>
        </w:rPr>
      </w:pPr>
      <w:r w:rsidRPr="00475770">
        <w:rPr>
          <w:noProof/>
        </w:rPr>
        <w:drawing>
          <wp:anchor distT="0" distB="0" distL="114300" distR="114300" simplePos="0" relativeHeight="252699648" behindDoc="0" locked="0" layoutInCell="1" allowOverlap="1" wp14:anchorId="378D2813" wp14:editId="1272E591">
            <wp:simplePos x="0" y="0"/>
            <wp:positionH relativeFrom="margin">
              <wp:align>center</wp:align>
            </wp:positionH>
            <wp:positionV relativeFrom="paragraph">
              <wp:posOffset>4445</wp:posOffset>
            </wp:positionV>
            <wp:extent cx="3250642" cy="4703981"/>
            <wp:effectExtent l="0" t="0" r="6985" b="1905"/>
            <wp:wrapNone/>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用户操作界面高度示意1--0622.jpg"/>
                    <pic:cNvPicPr/>
                  </pic:nvPicPr>
                  <pic:blipFill>
                    <a:blip r:embed="rId82">
                      <a:extLst>
                        <a:ext uri="{28A0092B-C50C-407E-A947-70E740481C1C}">
                          <a14:useLocalDpi xmlns:a14="http://schemas.microsoft.com/office/drawing/2010/main" val="0"/>
                        </a:ext>
                      </a:extLst>
                    </a:blip>
                    <a:stretch>
                      <a:fillRect/>
                    </a:stretch>
                  </pic:blipFill>
                  <pic:spPr>
                    <a:xfrm>
                      <a:off x="0" y="0"/>
                      <a:ext cx="3250642" cy="4703981"/>
                    </a:xfrm>
                    <a:prstGeom prst="rect">
                      <a:avLst/>
                    </a:prstGeom>
                  </pic:spPr>
                </pic:pic>
              </a:graphicData>
            </a:graphic>
            <wp14:sizeRelH relativeFrom="page">
              <wp14:pctWidth>0</wp14:pctWidth>
            </wp14:sizeRelH>
            <wp14:sizeRelV relativeFrom="page">
              <wp14:pctHeight>0</wp14:pctHeight>
            </wp14:sizeRelV>
          </wp:anchor>
        </w:drawing>
      </w:r>
    </w:p>
    <w:p w14:paraId="4E7D71F7" w14:textId="77777777" w:rsidR="00655ED4" w:rsidRPr="00475770" w:rsidRDefault="00655ED4" w:rsidP="003C6F4C">
      <w:pPr>
        <w:pStyle w:val="FigureTittle"/>
        <w:rPr>
          <w:noProof/>
        </w:rPr>
      </w:pPr>
    </w:p>
    <w:p w14:paraId="3D89FB2F" w14:textId="77777777" w:rsidR="00655ED4" w:rsidRPr="00475770" w:rsidRDefault="00655ED4" w:rsidP="003C6F4C">
      <w:pPr>
        <w:pStyle w:val="FigureTittle"/>
        <w:rPr>
          <w:noProof/>
        </w:rPr>
      </w:pPr>
    </w:p>
    <w:p w14:paraId="7176200D" w14:textId="77777777" w:rsidR="00655ED4" w:rsidRPr="00475770" w:rsidRDefault="00655ED4" w:rsidP="003C6F4C">
      <w:pPr>
        <w:pStyle w:val="FigureTittle"/>
        <w:rPr>
          <w:noProof/>
        </w:rPr>
      </w:pPr>
    </w:p>
    <w:p w14:paraId="5BB874BA" w14:textId="77777777" w:rsidR="00655ED4" w:rsidRPr="00475770" w:rsidRDefault="00655ED4" w:rsidP="003C6F4C">
      <w:pPr>
        <w:pStyle w:val="FigureTittle"/>
        <w:rPr>
          <w:noProof/>
        </w:rPr>
      </w:pPr>
    </w:p>
    <w:p w14:paraId="4E62F3E3" w14:textId="77777777" w:rsidR="00655ED4" w:rsidRPr="00475770" w:rsidRDefault="00655ED4" w:rsidP="003C6F4C">
      <w:pPr>
        <w:pStyle w:val="FigureTittle"/>
        <w:rPr>
          <w:noProof/>
        </w:rPr>
      </w:pPr>
    </w:p>
    <w:p w14:paraId="45333005" w14:textId="77777777" w:rsidR="00655ED4" w:rsidRPr="00475770" w:rsidRDefault="00655ED4" w:rsidP="003C6F4C">
      <w:pPr>
        <w:pStyle w:val="FigureTittle"/>
        <w:rPr>
          <w:noProof/>
        </w:rPr>
      </w:pPr>
    </w:p>
    <w:p w14:paraId="57C60083" w14:textId="77777777" w:rsidR="00655ED4" w:rsidRPr="00475770" w:rsidRDefault="00655ED4" w:rsidP="003C6F4C">
      <w:pPr>
        <w:pStyle w:val="FigureTittle"/>
        <w:rPr>
          <w:noProof/>
        </w:rPr>
      </w:pPr>
    </w:p>
    <w:p w14:paraId="620E937B" w14:textId="77777777" w:rsidR="00655ED4" w:rsidRPr="00475770" w:rsidRDefault="00655ED4" w:rsidP="003C6F4C">
      <w:pPr>
        <w:pStyle w:val="FigureTittle"/>
        <w:rPr>
          <w:noProof/>
        </w:rPr>
      </w:pPr>
    </w:p>
    <w:p w14:paraId="643CB31E" w14:textId="77777777" w:rsidR="00655ED4" w:rsidRPr="00475770" w:rsidRDefault="00655ED4" w:rsidP="003C6F4C">
      <w:pPr>
        <w:pStyle w:val="FigureTittle"/>
        <w:rPr>
          <w:noProof/>
        </w:rPr>
      </w:pPr>
    </w:p>
    <w:p w14:paraId="07B07326" w14:textId="77777777" w:rsidR="00655ED4" w:rsidRPr="00475770" w:rsidRDefault="00655ED4" w:rsidP="003C6F4C">
      <w:pPr>
        <w:pStyle w:val="FigureTittle"/>
        <w:rPr>
          <w:noProof/>
        </w:rPr>
      </w:pPr>
    </w:p>
    <w:p w14:paraId="173E25D7" w14:textId="77777777" w:rsidR="00655ED4" w:rsidRPr="00475770" w:rsidRDefault="00655ED4" w:rsidP="003C6F4C">
      <w:pPr>
        <w:pStyle w:val="FigureTittle"/>
        <w:rPr>
          <w:noProof/>
        </w:rPr>
      </w:pPr>
    </w:p>
    <w:p w14:paraId="64AC466D" w14:textId="77777777" w:rsidR="00655ED4" w:rsidRPr="00475770" w:rsidRDefault="00655ED4" w:rsidP="003C6F4C">
      <w:pPr>
        <w:pStyle w:val="FigureTittle"/>
        <w:rPr>
          <w:noProof/>
        </w:rPr>
      </w:pPr>
    </w:p>
    <w:p w14:paraId="5A6C37FE" w14:textId="77777777" w:rsidR="00655ED4" w:rsidRPr="00475770" w:rsidRDefault="00655ED4" w:rsidP="003C6F4C">
      <w:pPr>
        <w:pStyle w:val="FigureTittle"/>
        <w:rPr>
          <w:noProof/>
        </w:rPr>
      </w:pPr>
    </w:p>
    <w:p w14:paraId="04ACF9CC" w14:textId="77777777" w:rsidR="00655ED4" w:rsidRPr="00475770" w:rsidRDefault="00655ED4" w:rsidP="003C6F4C">
      <w:pPr>
        <w:pStyle w:val="FigureTittle"/>
        <w:rPr>
          <w:noProof/>
        </w:rPr>
      </w:pPr>
    </w:p>
    <w:p w14:paraId="7AF7B783" w14:textId="77777777" w:rsidR="00655ED4" w:rsidRPr="00475770" w:rsidRDefault="00655ED4" w:rsidP="003C6F4C">
      <w:pPr>
        <w:pStyle w:val="FigureTittle"/>
        <w:rPr>
          <w:noProof/>
        </w:rPr>
      </w:pPr>
    </w:p>
    <w:p w14:paraId="0C480378" w14:textId="77777777" w:rsidR="00655ED4" w:rsidRPr="00475770" w:rsidRDefault="00655ED4" w:rsidP="003C6F4C">
      <w:pPr>
        <w:pStyle w:val="FigureTittle"/>
        <w:rPr>
          <w:noProof/>
        </w:rPr>
      </w:pPr>
    </w:p>
    <w:p w14:paraId="41B9D535" w14:textId="77777777" w:rsidR="00655ED4" w:rsidRPr="00475770" w:rsidRDefault="00655ED4" w:rsidP="003C6F4C">
      <w:pPr>
        <w:pStyle w:val="FigureTittle"/>
        <w:rPr>
          <w:noProof/>
        </w:rPr>
      </w:pPr>
    </w:p>
    <w:p w14:paraId="11351817" w14:textId="77777777" w:rsidR="00655ED4" w:rsidRPr="00475770" w:rsidRDefault="00655ED4" w:rsidP="003C6F4C">
      <w:pPr>
        <w:pStyle w:val="FigureTittle"/>
        <w:rPr>
          <w:noProof/>
        </w:rPr>
      </w:pPr>
    </w:p>
    <w:p w14:paraId="3CE9E8EC" w14:textId="77777777" w:rsidR="00655ED4" w:rsidRPr="00475770" w:rsidRDefault="00655ED4" w:rsidP="003C6F4C">
      <w:pPr>
        <w:pStyle w:val="FigureTittle"/>
        <w:rPr>
          <w:noProof/>
        </w:rPr>
      </w:pPr>
    </w:p>
    <w:p w14:paraId="749972E8" w14:textId="77777777" w:rsidR="00655ED4" w:rsidRPr="00475770" w:rsidRDefault="00655ED4" w:rsidP="003C6F4C">
      <w:pPr>
        <w:pStyle w:val="FigureTittle"/>
        <w:rPr>
          <w:noProof/>
        </w:rPr>
      </w:pPr>
    </w:p>
    <w:p w14:paraId="3DDA31EE" w14:textId="77777777" w:rsidR="00655ED4" w:rsidRPr="00475770" w:rsidRDefault="00655ED4" w:rsidP="003C6F4C">
      <w:pPr>
        <w:pStyle w:val="FigureTittle"/>
        <w:rPr>
          <w:noProof/>
        </w:rPr>
      </w:pPr>
    </w:p>
    <w:p w14:paraId="76BA56D7" w14:textId="77777777" w:rsidR="00655ED4" w:rsidRPr="00475770" w:rsidRDefault="00655ED4" w:rsidP="003C6F4C">
      <w:pPr>
        <w:pStyle w:val="FigureTittle"/>
        <w:rPr>
          <w:noProof/>
        </w:rPr>
      </w:pPr>
    </w:p>
    <w:p w14:paraId="65A27F13" w14:textId="1B764EA0" w:rsidR="00655ED4" w:rsidRPr="00475770" w:rsidRDefault="003C6F4C" w:rsidP="003C6F4C">
      <w:pPr>
        <w:pStyle w:val="FigureTittle"/>
        <w:rPr>
          <w:noProof/>
        </w:rPr>
      </w:pPr>
      <w:r w:rsidRPr="00475770">
        <w:rPr>
          <w:noProof/>
        </w:rPr>
        <mc:AlternateContent>
          <mc:Choice Requires="wps">
            <w:drawing>
              <wp:anchor distT="0" distB="0" distL="114300" distR="114300" simplePos="0" relativeHeight="252535808" behindDoc="0" locked="0" layoutInCell="1" allowOverlap="1" wp14:anchorId="4BF7F239" wp14:editId="7CC7F721">
                <wp:simplePos x="0" y="0"/>
                <wp:positionH relativeFrom="margin">
                  <wp:posOffset>878518</wp:posOffset>
                </wp:positionH>
                <wp:positionV relativeFrom="paragraph">
                  <wp:posOffset>139700</wp:posOffset>
                </wp:positionV>
                <wp:extent cx="2879725" cy="635"/>
                <wp:effectExtent l="0" t="0" r="0" b="0"/>
                <wp:wrapNone/>
                <wp:docPr id="29" name="文本框 29"/>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a:effectLst/>
                      </wps:spPr>
                      <wps:txbx>
                        <w:txbxContent>
                          <w:p w14:paraId="10E8AC9C" w14:textId="0A104B92" w:rsidR="005E61E0" w:rsidRPr="00FA5517" w:rsidRDefault="005E61E0" w:rsidP="003C6F4C">
                            <w:pPr>
                              <w:pStyle w:val="FigureTittle"/>
                            </w:pPr>
                            <w:r>
                              <w:t xml:space="preserve">Figure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F1496B">
                              <w:noBreakHyphen/>
                            </w:r>
                            <w:r w:rsidR="00CD7BD9">
                              <w:fldChar w:fldCharType="begin"/>
                            </w:r>
                            <w:r w:rsidR="00CD7BD9">
                              <w:instrText xml:space="preserve"> SEQ Figure \* ARABIC \s 1 </w:instrText>
                            </w:r>
                            <w:r w:rsidR="00CD7BD9">
                              <w:fldChar w:fldCharType="separate"/>
                            </w:r>
                            <w:r w:rsidR="00715901">
                              <w:rPr>
                                <w:noProof/>
                              </w:rPr>
                              <w:t>2</w:t>
                            </w:r>
                            <w:r w:rsidR="00CD7BD9">
                              <w:rPr>
                                <w:noProof/>
                              </w:rPr>
                              <w:fldChar w:fldCharType="end"/>
                            </w:r>
                            <w:r>
                              <w:t xml:space="preserve"> Operable </w:t>
                            </w:r>
                            <w:r w:rsidRPr="00FA5517">
                              <w:t>Element</w:t>
                            </w:r>
                            <w:r>
                              <w:t xml:space="preserve"> Specifications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BF7F239" id="文本框 29" o:spid="_x0000_s1044" type="#_x0000_t202" style="position:absolute;left:0;text-align:left;margin-left:69.15pt;margin-top:11pt;width:226.75pt;height:.05pt;z-index:25253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" stroked="f">
                <v:textbox style="mso-fit-shape-to-text:t" inset="0,0,0,0">
                  <w:txbxContent>
                    <w:p w14:paraId="10E8AC9C" w14:textId="0A104B92" w:rsidR="005E61E0" w:rsidRPr="00FA5517" w:rsidRDefault="005E61E0" w:rsidP="003C6F4C">
                      <w:pPr>
                        <w:pStyle w:val="FigureTittle"/>
                      </w:pPr>
                      <w:r>
                        <w:t xml:space="preserve">Figure </w:t>
                      </w:r>
                      <w:fldSimple w:instr=" STYLEREF 1 \s ">
                        <w:r w:rsidR="00715901">
                          <w:rPr>
                            <w:noProof/>
                          </w:rPr>
                          <w:t>9</w:t>
                        </w:r>
                      </w:fldSimple>
                      <w:r w:rsidR="00F1496B">
                        <w:noBreakHyphen/>
                      </w:r>
                      <w:fldSimple w:instr=" SEQ Figure \* ARABIC \s 1 ">
                        <w:r w:rsidR="00715901">
                          <w:rPr>
                            <w:noProof/>
                          </w:rPr>
                          <w:t>2</w:t>
                        </w:r>
                      </w:fldSimple>
                      <w:r>
                        <w:t xml:space="preserve"> Operable </w:t>
                      </w:r>
                      <w:r w:rsidRPr="00FA5517">
                        <w:t>Element</w:t>
                      </w:r>
                      <w:r>
                        <w:t xml:space="preserve"> Specifications</w:t>
                      </w:r>
                    </w:p>
                  </w:txbxContent>
                </v:textbox>
                <w10:wrap anchorx="margin"/>
              </v:shape>
            </w:pict>
          </mc:Fallback>
        </mc:AlternateContent>
      </w:r>
    </w:p>
    <w:p w14:paraId="461827F1" w14:textId="12CB0496" w:rsidR="00655ED4" w:rsidRPr="00475770" w:rsidRDefault="00655ED4" w:rsidP="003C6F4C">
      <w:pPr>
        <w:pStyle w:val="FigureTittle"/>
        <w:jc w:val="both"/>
      </w:pPr>
    </w:p>
    <w:p w14:paraId="335818E9" w14:textId="531BE5A6" w:rsidR="00FE4C69" w:rsidRPr="00475770" w:rsidRDefault="00FE4C69"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6</w:t>
      </w:r>
      <w:r w:rsidR="00CD7BD9">
        <w:rPr>
          <w:noProof/>
        </w:rPr>
        <w:fldChar w:fldCharType="end"/>
      </w:r>
      <w:r w:rsidRPr="00475770">
        <w:t xml:space="preserve"> Operable Element </w:t>
      </w:r>
      <w:r w:rsidRPr="00475770">
        <w:rPr>
          <w:rFonts w:hint="eastAsia"/>
        </w:rPr>
        <w:t>Specification</w:t>
      </w:r>
      <w:r w:rsidRPr="00475770">
        <w:t>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3"/>
        <w:gridCol w:w="709"/>
        <w:gridCol w:w="708"/>
      </w:tblGrid>
      <w:tr w:rsidR="00EC332A" w:rsidRPr="00475770" w14:paraId="5FEE0576"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val="restart"/>
          </w:tcPr>
          <w:p w14:paraId="67443AA9" w14:textId="77777777" w:rsidR="00EC332A" w:rsidRPr="00475770" w:rsidRDefault="00EC332A" w:rsidP="00172287">
            <w:r w:rsidRPr="00475770">
              <w:t>Parameter</w:t>
            </w:r>
          </w:p>
        </w:tc>
        <w:tc>
          <w:tcPr>
            <w:tcW w:w="4253" w:type="dxa"/>
            <w:vMerge w:val="restart"/>
          </w:tcPr>
          <w:p w14:paraId="2EE3DDBA" w14:textId="09E59E7F" w:rsidR="00EC332A" w:rsidRPr="00475770" w:rsidRDefault="00EC332A" w:rsidP="00172287">
            <w:pPr>
              <w:jc w:val="left"/>
            </w:pPr>
            <w:r w:rsidRPr="00475770">
              <w:t>Description</w:t>
            </w:r>
          </w:p>
        </w:tc>
        <w:tc>
          <w:tcPr>
            <w:tcW w:w="1417" w:type="dxa"/>
            <w:gridSpan w:val="2"/>
          </w:tcPr>
          <w:p w14:paraId="3F8B594F" w14:textId="78F37531" w:rsidR="00EC332A" w:rsidRPr="00475770" w:rsidRDefault="00EC332A" w:rsidP="00172287">
            <w:pPr>
              <w:jc w:val="left"/>
            </w:pPr>
            <w:r w:rsidRPr="00475770">
              <w:t>Specification</w:t>
            </w:r>
          </w:p>
        </w:tc>
      </w:tr>
      <w:tr w:rsidR="00EC332A" w:rsidRPr="00475770" w14:paraId="158082FF" w14:textId="77777777" w:rsidTr="00743B0B">
        <w:trPr>
          <w:cnfStyle w:val="100000000000" w:firstRow="1" w:lastRow="0" w:firstColumn="0" w:lastColumn="0" w:oddVBand="0" w:evenVBand="0" w:oddHBand="0" w:evenHBand="0" w:firstRowFirstColumn="0" w:firstRowLastColumn="0" w:lastRowFirstColumn="0" w:lastRowLastColumn="0"/>
          <w:trHeight w:val="267"/>
          <w:tblHeader/>
          <w:jc w:val="center"/>
        </w:trPr>
        <w:tc>
          <w:tcPr>
            <w:tcW w:w="1129" w:type="dxa"/>
            <w:vMerge/>
          </w:tcPr>
          <w:p w14:paraId="495470EF" w14:textId="77777777" w:rsidR="00EC332A" w:rsidRPr="00475770" w:rsidRDefault="00EC332A" w:rsidP="00172287"/>
        </w:tc>
        <w:tc>
          <w:tcPr>
            <w:tcW w:w="4253" w:type="dxa"/>
            <w:vMerge/>
          </w:tcPr>
          <w:p w14:paraId="6E087A82" w14:textId="77777777" w:rsidR="00EC332A" w:rsidRPr="00475770" w:rsidRDefault="00EC332A" w:rsidP="00172287">
            <w:pPr>
              <w:jc w:val="left"/>
            </w:pPr>
          </w:p>
        </w:tc>
        <w:tc>
          <w:tcPr>
            <w:tcW w:w="709" w:type="dxa"/>
          </w:tcPr>
          <w:p w14:paraId="477D5E56" w14:textId="76BDE509" w:rsidR="00EC332A" w:rsidRPr="00475770" w:rsidRDefault="00EC332A" w:rsidP="00172287">
            <w:pPr>
              <w:jc w:val="left"/>
            </w:pPr>
            <w:r w:rsidRPr="00475770">
              <w:rPr>
                <w:rFonts w:hint="eastAsia"/>
              </w:rPr>
              <w:t>m</w:t>
            </w:r>
            <w:r w:rsidRPr="00475770">
              <w:t>m</w:t>
            </w:r>
          </w:p>
        </w:tc>
        <w:tc>
          <w:tcPr>
            <w:tcW w:w="708" w:type="dxa"/>
          </w:tcPr>
          <w:p w14:paraId="2F98D718" w14:textId="77777777" w:rsidR="00EC332A" w:rsidRPr="00475770" w:rsidRDefault="00EC332A" w:rsidP="00172287">
            <w:pPr>
              <w:jc w:val="left"/>
            </w:pPr>
            <w:r w:rsidRPr="00475770">
              <w:t>in</w:t>
            </w:r>
          </w:p>
        </w:tc>
      </w:tr>
      <w:tr w:rsidR="00820F58" w:rsidRPr="00475770" w14:paraId="2205CA6B" w14:textId="77777777" w:rsidTr="00743B0B">
        <w:trPr>
          <w:trHeight w:val="340"/>
          <w:jc w:val="center"/>
        </w:trPr>
        <w:tc>
          <w:tcPr>
            <w:tcW w:w="1129" w:type="dxa"/>
            <w:vAlign w:val="center"/>
          </w:tcPr>
          <w:p w14:paraId="7E2E2ADA" w14:textId="3D51EB4A" w:rsidR="00820F58" w:rsidRPr="00475770" w:rsidRDefault="00655ED4" w:rsidP="00820F58">
            <w:pPr>
              <w:jc w:val="both"/>
              <w:rPr>
                <w:rFonts w:ascii="Arial" w:hAnsi="Arial"/>
                <w:b/>
              </w:rPr>
            </w:pPr>
            <w:r w:rsidRPr="00475770">
              <w:rPr>
                <w:rFonts w:ascii="Arial" w:hAnsi="Arial"/>
                <w:b/>
              </w:rPr>
              <w:t>X</w:t>
            </w:r>
            <w:r w:rsidR="00820F58" w:rsidRPr="00475770">
              <w:rPr>
                <w:rFonts w:ascii="Arial" w:hAnsi="Arial" w:hint="eastAsia"/>
                <w:b/>
              </w:rPr>
              <w:t>1</w:t>
            </w:r>
          </w:p>
        </w:tc>
        <w:tc>
          <w:tcPr>
            <w:tcW w:w="4253" w:type="dxa"/>
            <w:vAlign w:val="center"/>
          </w:tcPr>
          <w:p w14:paraId="757B3FFB" w14:textId="288C23B3" w:rsidR="00820F58" w:rsidRPr="00475770" w:rsidRDefault="00820F58" w:rsidP="00820F58">
            <w:pPr>
              <w:rPr>
                <w:rFonts w:ascii="Arial" w:hAnsi="Arial"/>
              </w:rPr>
            </w:pPr>
            <w:r w:rsidRPr="00475770">
              <w:rPr>
                <w:rFonts w:ascii="Arial" w:hAnsi="Arial"/>
              </w:rPr>
              <w:t>Highest user operable element of MaxiCharger</w:t>
            </w:r>
          </w:p>
        </w:tc>
        <w:tc>
          <w:tcPr>
            <w:tcW w:w="709" w:type="dxa"/>
            <w:vAlign w:val="center"/>
          </w:tcPr>
          <w:p w14:paraId="4C2EF291" w14:textId="45E5E738" w:rsidR="00820F58" w:rsidRPr="00475770" w:rsidRDefault="00820F58" w:rsidP="000F5B5C">
            <w:pPr>
              <w:jc w:val="both"/>
              <w:rPr>
                <w:rFonts w:ascii="Arial" w:hAnsi="Arial"/>
              </w:rPr>
            </w:pPr>
            <w:r w:rsidRPr="00475770">
              <w:rPr>
                <w:rFonts w:ascii="Arial" w:hAnsi="Arial" w:hint="eastAsia"/>
              </w:rPr>
              <w:t>1</w:t>
            </w:r>
            <w:r w:rsidR="000F5B5C" w:rsidRPr="00475770">
              <w:rPr>
                <w:rFonts w:ascii="Arial" w:hAnsi="Arial"/>
              </w:rPr>
              <w:t>350</w:t>
            </w:r>
          </w:p>
        </w:tc>
        <w:tc>
          <w:tcPr>
            <w:tcW w:w="708" w:type="dxa"/>
            <w:vAlign w:val="center"/>
          </w:tcPr>
          <w:p w14:paraId="401C8ACE" w14:textId="0BF5C7AC" w:rsidR="00820F58" w:rsidRPr="00475770" w:rsidRDefault="00820F58" w:rsidP="000F5B5C">
            <w:pPr>
              <w:jc w:val="both"/>
              <w:rPr>
                <w:rFonts w:ascii="Arial" w:hAnsi="Arial"/>
              </w:rPr>
            </w:pPr>
            <w:r w:rsidRPr="00475770">
              <w:rPr>
                <w:rFonts w:ascii="Arial" w:hAnsi="Arial" w:hint="eastAsia"/>
              </w:rPr>
              <w:t>5</w:t>
            </w:r>
            <w:r w:rsidR="000F5B5C" w:rsidRPr="00475770">
              <w:rPr>
                <w:rFonts w:ascii="Arial" w:hAnsi="Arial"/>
              </w:rPr>
              <w:t>3.15</w:t>
            </w:r>
          </w:p>
        </w:tc>
      </w:tr>
      <w:tr w:rsidR="00EC332A" w:rsidRPr="00475770" w14:paraId="07E0E1F1" w14:textId="77777777" w:rsidTr="00743B0B">
        <w:trPr>
          <w:trHeight w:val="340"/>
          <w:jc w:val="center"/>
        </w:trPr>
        <w:tc>
          <w:tcPr>
            <w:tcW w:w="1129" w:type="dxa"/>
            <w:vAlign w:val="center"/>
          </w:tcPr>
          <w:p w14:paraId="53332C95" w14:textId="739091CB" w:rsidR="00EC332A" w:rsidRPr="00475770" w:rsidRDefault="00655ED4" w:rsidP="00172287">
            <w:pPr>
              <w:rPr>
                <w:b/>
                <w:i/>
              </w:rPr>
            </w:pPr>
            <w:r w:rsidRPr="00475770">
              <w:rPr>
                <w:rFonts w:ascii="Arial" w:hAnsi="Arial"/>
                <w:b/>
              </w:rPr>
              <w:t>X</w:t>
            </w:r>
            <w:r w:rsidR="00EC332A" w:rsidRPr="00475770">
              <w:rPr>
                <w:rFonts w:ascii="Arial" w:hAnsi="Arial"/>
                <w:b/>
              </w:rPr>
              <w:t>2</w:t>
            </w:r>
          </w:p>
        </w:tc>
        <w:tc>
          <w:tcPr>
            <w:tcW w:w="4253" w:type="dxa"/>
            <w:vAlign w:val="center"/>
          </w:tcPr>
          <w:p w14:paraId="39AFE355" w14:textId="72EA5433" w:rsidR="00EC332A" w:rsidRPr="00475770" w:rsidRDefault="00EC332A" w:rsidP="00EC332A">
            <w:pPr>
              <w:jc w:val="both"/>
              <w:rPr>
                <w:rFonts w:ascii="Arial" w:hAnsi="Arial"/>
              </w:rPr>
            </w:pPr>
            <w:r w:rsidRPr="00475770">
              <w:rPr>
                <w:rFonts w:ascii="Arial" w:hAnsi="Arial"/>
              </w:rPr>
              <w:t>Lowest user operable element of MaxiCharger</w:t>
            </w:r>
          </w:p>
        </w:tc>
        <w:tc>
          <w:tcPr>
            <w:tcW w:w="709" w:type="dxa"/>
            <w:vAlign w:val="center"/>
          </w:tcPr>
          <w:p w14:paraId="6D42356E" w14:textId="1452706E" w:rsidR="00EC332A" w:rsidRPr="00475770" w:rsidRDefault="00EC332A" w:rsidP="00EC332A">
            <w:pPr>
              <w:jc w:val="both"/>
              <w:rPr>
                <w:rFonts w:ascii="Arial" w:hAnsi="Arial"/>
              </w:rPr>
            </w:pPr>
            <w:r w:rsidRPr="00475770">
              <w:rPr>
                <w:rFonts w:ascii="Arial" w:hAnsi="Arial" w:hint="eastAsia"/>
              </w:rPr>
              <w:t>7</w:t>
            </w:r>
            <w:r w:rsidRPr="00475770">
              <w:rPr>
                <w:rFonts w:ascii="Arial" w:hAnsi="Arial"/>
              </w:rPr>
              <w:t>66</w:t>
            </w:r>
          </w:p>
        </w:tc>
        <w:tc>
          <w:tcPr>
            <w:tcW w:w="708" w:type="dxa"/>
            <w:vAlign w:val="center"/>
          </w:tcPr>
          <w:p w14:paraId="2008ACFB" w14:textId="7E205E67" w:rsidR="00EC332A" w:rsidRPr="00475770" w:rsidRDefault="00EC332A" w:rsidP="00EC332A">
            <w:pPr>
              <w:jc w:val="both"/>
              <w:rPr>
                <w:rFonts w:ascii="Arial" w:hAnsi="Arial"/>
              </w:rPr>
            </w:pPr>
            <w:r w:rsidRPr="00475770">
              <w:rPr>
                <w:rFonts w:ascii="Arial" w:hAnsi="Arial" w:hint="eastAsia"/>
              </w:rPr>
              <w:t>3</w:t>
            </w:r>
            <w:r w:rsidRPr="00475770">
              <w:rPr>
                <w:rFonts w:ascii="Arial" w:hAnsi="Arial"/>
              </w:rPr>
              <w:t>0.16</w:t>
            </w:r>
          </w:p>
        </w:tc>
      </w:tr>
      <w:tr w:rsidR="00EC332A" w:rsidRPr="00475770" w14:paraId="1D425078" w14:textId="77777777" w:rsidTr="00743B0B">
        <w:trPr>
          <w:trHeight w:val="340"/>
          <w:jc w:val="center"/>
        </w:trPr>
        <w:tc>
          <w:tcPr>
            <w:tcW w:w="1129" w:type="dxa"/>
            <w:vAlign w:val="center"/>
          </w:tcPr>
          <w:p w14:paraId="59489C56" w14:textId="0FB61311" w:rsidR="00EC332A" w:rsidRPr="00475770" w:rsidRDefault="00655ED4" w:rsidP="00172287">
            <w:pPr>
              <w:rPr>
                <w:b/>
                <w:i/>
              </w:rPr>
            </w:pPr>
            <w:r w:rsidRPr="00475770">
              <w:rPr>
                <w:rFonts w:ascii="Arial" w:hAnsi="Arial"/>
                <w:b/>
              </w:rPr>
              <w:t>X</w:t>
            </w:r>
            <w:r w:rsidR="00EC332A" w:rsidRPr="00475770">
              <w:rPr>
                <w:rFonts w:ascii="Arial" w:hAnsi="Arial"/>
                <w:b/>
              </w:rPr>
              <w:t>3</w:t>
            </w:r>
          </w:p>
        </w:tc>
        <w:tc>
          <w:tcPr>
            <w:tcW w:w="4253" w:type="dxa"/>
            <w:vAlign w:val="center"/>
          </w:tcPr>
          <w:p w14:paraId="43BE2E20" w14:textId="56767E28" w:rsidR="00EC332A" w:rsidRPr="00475770" w:rsidRDefault="00EC332A" w:rsidP="00EC332A">
            <w:pPr>
              <w:jc w:val="both"/>
              <w:rPr>
                <w:rFonts w:ascii="Arial" w:hAnsi="Arial"/>
              </w:rPr>
            </w:pPr>
            <w:r w:rsidRPr="00475770">
              <w:rPr>
                <w:rFonts w:ascii="Arial" w:hAnsi="Arial" w:hint="eastAsia"/>
              </w:rPr>
              <w:t>Foundation</w:t>
            </w:r>
            <w:r w:rsidRPr="00475770">
              <w:rPr>
                <w:rFonts w:ascii="Arial" w:hAnsi="Arial"/>
              </w:rPr>
              <w:t xml:space="preserve"> h</w:t>
            </w:r>
            <w:r w:rsidRPr="00475770">
              <w:rPr>
                <w:rFonts w:ascii="Arial" w:hAnsi="Arial" w:hint="eastAsia"/>
              </w:rPr>
              <w:t>eight</w:t>
            </w:r>
            <w:r w:rsidRPr="00475770">
              <w:rPr>
                <w:rFonts w:ascii="Arial" w:hAnsi="Arial"/>
              </w:rPr>
              <w:t xml:space="preserve"> of MaxiCharger</w:t>
            </w:r>
          </w:p>
        </w:tc>
        <w:tc>
          <w:tcPr>
            <w:tcW w:w="709" w:type="dxa"/>
            <w:vAlign w:val="center"/>
          </w:tcPr>
          <w:p w14:paraId="51A27B83" w14:textId="2BB116A3" w:rsidR="00EC332A" w:rsidRPr="00475770" w:rsidRDefault="00EC332A" w:rsidP="00EC332A">
            <w:pPr>
              <w:jc w:val="both"/>
              <w:rPr>
                <w:rFonts w:ascii="Arial" w:hAnsi="Arial"/>
              </w:rPr>
            </w:pPr>
            <w:r w:rsidRPr="00475770">
              <w:rPr>
                <w:rFonts w:ascii="Arial" w:hAnsi="Arial" w:hint="eastAsia"/>
              </w:rPr>
              <w:t>1</w:t>
            </w:r>
            <w:r w:rsidRPr="00475770">
              <w:rPr>
                <w:rFonts w:ascii="Arial" w:hAnsi="Arial"/>
              </w:rPr>
              <w:t>50</w:t>
            </w:r>
          </w:p>
        </w:tc>
        <w:tc>
          <w:tcPr>
            <w:tcW w:w="708" w:type="dxa"/>
            <w:vAlign w:val="center"/>
          </w:tcPr>
          <w:p w14:paraId="61693C7C" w14:textId="2DD794EC" w:rsidR="00EC332A" w:rsidRPr="00475770" w:rsidRDefault="00EC332A" w:rsidP="00EC332A">
            <w:pPr>
              <w:jc w:val="both"/>
              <w:rPr>
                <w:rFonts w:ascii="Arial" w:hAnsi="Arial"/>
              </w:rPr>
            </w:pPr>
            <w:r w:rsidRPr="00475770">
              <w:rPr>
                <w:rFonts w:ascii="Arial" w:hAnsi="Arial" w:hint="eastAsia"/>
              </w:rPr>
              <w:t>5</w:t>
            </w:r>
            <w:r w:rsidRPr="00475770">
              <w:rPr>
                <w:rFonts w:ascii="Arial" w:hAnsi="Arial"/>
              </w:rPr>
              <w:t>.91</w:t>
            </w:r>
          </w:p>
        </w:tc>
      </w:tr>
    </w:tbl>
    <w:p w14:paraId="1A35579C" w14:textId="30BF3BBC" w:rsidR="00222897" w:rsidRPr="00475770" w:rsidRDefault="00222897" w:rsidP="007E1B7E">
      <w:pPr>
        <w:sectPr w:rsidR="00222897" w:rsidRPr="00475770" w:rsidSect="00D26989">
          <w:pgSz w:w="8392" w:h="11907"/>
          <w:pgMar w:top="567" w:right="567" w:bottom="567" w:left="567" w:header="0" w:footer="340" w:gutter="0"/>
          <w:cols w:space="720"/>
          <w:docGrid w:linePitch="245"/>
        </w:sectPr>
      </w:pPr>
      <w:bookmarkStart w:id="1198" w:name="_Ref101960819"/>
    </w:p>
    <w:bookmarkEnd w:id="1198"/>
    <w:p w14:paraId="2A13803F" w14:textId="6F4FD977" w:rsidR="00DE3D5A" w:rsidRPr="00475770" w:rsidRDefault="00DE3D5A" w:rsidP="003C6F4C">
      <w:pPr>
        <w:pStyle w:val="FigureTittle"/>
      </w:pPr>
      <w:r w:rsidRPr="00475770">
        <w:lastRenderedPageBreak/>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7</w:t>
      </w:r>
      <w:r w:rsidR="00CD7BD9">
        <w:rPr>
          <w:noProof/>
        </w:rPr>
        <w:fldChar w:fldCharType="end"/>
      </w:r>
      <w:r w:rsidRPr="00475770">
        <w:t xml:space="preserve"> Items Included in the Delivery</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DE3D5A" w:rsidRPr="00475770" w14:paraId="7B4A581A"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34A1E56D" w14:textId="77777777" w:rsidR="00DE3D5A" w:rsidRPr="00475770" w:rsidRDefault="00DE3D5A" w:rsidP="00172287">
            <w:r w:rsidRPr="00475770">
              <w:t>Item</w:t>
            </w:r>
          </w:p>
        </w:tc>
        <w:tc>
          <w:tcPr>
            <w:tcW w:w="3402" w:type="dxa"/>
          </w:tcPr>
          <w:p w14:paraId="41EB4F34" w14:textId="77777777" w:rsidR="00DE3D5A" w:rsidRPr="00475770" w:rsidRDefault="00DE3D5A" w:rsidP="00172287">
            <w:r w:rsidRPr="00475770">
              <w:t>Description</w:t>
            </w:r>
          </w:p>
        </w:tc>
      </w:tr>
      <w:tr w:rsidR="00DE3D5A" w:rsidRPr="00475770" w14:paraId="76CC7B35" w14:textId="77777777" w:rsidTr="00743B0B">
        <w:trPr>
          <w:trHeight w:val="340"/>
          <w:jc w:val="center"/>
        </w:trPr>
        <w:tc>
          <w:tcPr>
            <w:tcW w:w="3397" w:type="dxa"/>
            <w:vAlign w:val="center"/>
          </w:tcPr>
          <w:p w14:paraId="6E22D1F5" w14:textId="264031CC" w:rsidR="00DE3D5A" w:rsidRPr="00475770" w:rsidRDefault="00DE3D5A" w:rsidP="00172287">
            <w:pPr>
              <w:rPr>
                <w:b/>
              </w:rPr>
            </w:pPr>
            <w:r w:rsidRPr="00475770">
              <w:rPr>
                <w:rFonts w:ascii="Arial" w:hAnsi="Arial"/>
                <w:b/>
              </w:rPr>
              <w:t>MaxiCharger</w:t>
            </w:r>
          </w:p>
        </w:tc>
        <w:tc>
          <w:tcPr>
            <w:tcW w:w="3402" w:type="dxa"/>
            <w:vAlign w:val="center"/>
          </w:tcPr>
          <w:p w14:paraId="48DD8F3A" w14:textId="731A9D3C" w:rsidR="00DE3D5A" w:rsidRPr="00475770" w:rsidRDefault="00DE3D5A" w:rsidP="00794CAA">
            <w:r w:rsidRPr="00475770">
              <w:rPr>
                <w:rFonts w:ascii="Arial" w:hAnsi="Arial"/>
              </w:rPr>
              <w:t>For details, see</w:t>
            </w:r>
            <w:r w:rsidR="00794CAA" w:rsidRPr="00475770">
              <w:rPr>
                <w:rFonts w:ascii="Arial" w:hAnsi="Arial"/>
              </w:rPr>
              <w:t xml:space="preserve"> </w:t>
            </w:r>
            <w:r w:rsidR="00794CAA" w:rsidRPr="00475770">
              <w:rPr>
                <w:rStyle w:val="Char1"/>
                <w:rFonts w:eastAsia="微软雅黑"/>
                <w:bCs w:val="0"/>
                <w:kern w:val="2"/>
              </w:rPr>
              <w:fldChar w:fldCharType="begin"/>
            </w:r>
            <w:r w:rsidR="00794CAA" w:rsidRPr="00475770">
              <w:rPr>
                <w:rStyle w:val="Char1"/>
                <w:rFonts w:eastAsia="微软雅黑"/>
                <w:kern w:val="2"/>
              </w:rPr>
              <w:instrText xml:space="preserve"> REF _Ref103869934 \h </w:instrText>
            </w:r>
            <w:r w:rsidR="00794CAA" w:rsidRPr="00475770">
              <w:rPr>
                <w:rStyle w:val="Char1"/>
                <w:rFonts w:ascii="Arial" w:eastAsia="微软雅黑" w:hAnsi="Arial"/>
                <w:bCs w:val="0"/>
                <w:kern w:val="2"/>
              </w:rPr>
              <w:instrText xml:space="preserve"> \* MERGEFORMAT </w:instrText>
            </w:r>
            <w:r w:rsidR="00794CAA" w:rsidRPr="00475770">
              <w:rPr>
                <w:rStyle w:val="Char1"/>
                <w:rFonts w:eastAsia="微软雅黑"/>
                <w:bCs w:val="0"/>
                <w:kern w:val="2"/>
              </w:rPr>
            </w:r>
            <w:r w:rsidR="00794CAA" w:rsidRPr="00475770">
              <w:rPr>
                <w:rStyle w:val="Char1"/>
                <w:rFonts w:eastAsia="微软雅黑"/>
                <w:bCs w:val="0"/>
                <w:kern w:val="2"/>
              </w:rPr>
              <w:fldChar w:fldCharType="separate"/>
            </w:r>
            <w:r w:rsidR="00715901" w:rsidRPr="00715901">
              <w:rPr>
                <w:rStyle w:val="Char1"/>
                <w:rFonts w:ascii="Arial" w:eastAsia="微软雅黑" w:hAnsi="Arial"/>
                <w:kern w:val="2"/>
              </w:rPr>
              <w:t>Product Overview</w:t>
            </w:r>
            <w:r w:rsidR="00794CAA" w:rsidRPr="00475770">
              <w:rPr>
                <w:rStyle w:val="Char1"/>
                <w:rFonts w:eastAsia="微软雅黑"/>
                <w:bCs w:val="0"/>
                <w:kern w:val="2"/>
              </w:rPr>
              <w:fldChar w:fldCharType="end"/>
            </w:r>
            <w:r w:rsidRPr="00475770">
              <w:rPr>
                <w:rFonts w:ascii="Arial" w:hAnsi="Arial"/>
              </w:rPr>
              <w:t>.</w:t>
            </w:r>
          </w:p>
        </w:tc>
      </w:tr>
      <w:tr w:rsidR="00DE3D5A" w:rsidRPr="00475770" w14:paraId="26DF3198" w14:textId="77777777" w:rsidTr="00743B0B">
        <w:trPr>
          <w:trHeight w:val="340"/>
          <w:jc w:val="center"/>
        </w:trPr>
        <w:tc>
          <w:tcPr>
            <w:tcW w:w="3397" w:type="dxa"/>
            <w:vAlign w:val="center"/>
          </w:tcPr>
          <w:p w14:paraId="1D9FA9F9" w14:textId="77777777" w:rsidR="00DE3D5A" w:rsidRPr="00475770" w:rsidRDefault="00DE3D5A" w:rsidP="00172287">
            <w:pPr>
              <w:jc w:val="both"/>
              <w:rPr>
                <w:rFonts w:ascii="Arial" w:hAnsi="Arial"/>
                <w:b/>
              </w:rPr>
            </w:pPr>
            <w:r w:rsidRPr="00475770">
              <w:rPr>
                <w:rFonts w:ascii="Arial" w:hAnsi="Arial"/>
                <w:b/>
              </w:rPr>
              <w:t>Door Key</w:t>
            </w:r>
          </w:p>
        </w:tc>
        <w:tc>
          <w:tcPr>
            <w:tcW w:w="3402" w:type="dxa"/>
            <w:vAlign w:val="center"/>
          </w:tcPr>
          <w:p w14:paraId="114889E8" w14:textId="77777777" w:rsidR="00DE3D5A" w:rsidRPr="00475770" w:rsidRDefault="00DE3D5A" w:rsidP="00172287">
            <w:pPr>
              <w:jc w:val="both"/>
              <w:rPr>
                <w:rFonts w:ascii="Arial" w:hAnsi="Arial"/>
              </w:rPr>
            </w:pPr>
            <w:r w:rsidRPr="00475770">
              <w:rPr>
                <w:rFonts w:ascii="Arial" w:hAnsi="Arial"/>
              </w:rPr>
              <w:t>Door key for the cabinet</w:t>
            </w:r>
          </w:p>
        </w:tc>
      </w:tr>
    </w:tbl>
    <w:p w14:paraId="5B7E636B" w14:textId="77777777" w:rsidR="00DE3D5A" w:rsidRPr="00475770" w:rsidRDefault="00DE3D5A" w:rsidP="00D377F5">
      <w:pPr>
        <w:pStyle w:val="NOTE0"/>
      </w:pPr>
      <w:r w:rsidRPr="00475770">
        <w:rPr>
          <w:noProof/>
        </w:rPr>
        <w:drawing>
          <wp:anchor distT="0" distB="0" distL="114300" distR="114300" simplePos="0" relativeHeight="252476416" behindDoc="0" locked="0" layoutInCell="1" allowOverlap="1" wp14:anchorId="43FBE582" wp14:editId="6E354916">
            <wp:simplePos x="0" y="0"/>
            <wp:positionH relativeFrom="column">
              <wp:posOffset>18754</wp:posOffset>
            </wp:positionH>
            <wp:positionV relativeFrom="paragraph">
              <wp:posOffset>50800</wp:posOffset>
            </wp:positionV>
            <wp:extent cx="145415" cy="145415"/>
            <wp:effectExtent l="0" t="0" r="6985" b="6985"/>
            <wp:wrapNone/>
            <wp:docPr id="315" name="图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475770">
        <w:t>NOTE</w:t>
      </w:r>
    </w:p>
    <w:p w14:paraId="1AB8D97D" w14:textId="77777777" w:rsidR="00DE3D5A" w:rsidRPr="00475770" w:rsidRDefault="00DE3D5A" w:rsidP="00D377F5">
      <w:pPr>
        <w:pStyle w:val="NOTE"/>
        <w:rPr>
          <w:snapToGrid w:val="0"/>
        </w:rPr>
      </w:pPr>
      <w:r w:rsidRPr="00475770">
        <w:rPr>
          <w:snapToGrid w:val="0"/>
        </w:rPr>
        <w:t>It is possible that more parts are required in the delivery. Refer to the order.</w:t>
      </w:r>
    </w:p>
    <w:p w14:paraId="407C4D2D" w14:textId="77777777" w:rsidR="00DE3D5A" w:rsidRPr="00475770" w:rsidRDefault="00DE3D5A" w:rsidP="00DE3D5A"/>
    <w:p w14:paraId="489400B4" w14:textId="2EA02DB4" w:rsidR="00E93887" w:rsidRPr="00475770" w:rsidRDefault="00E93887" w:rsidP="00E93887">
      <w:pPr>
        <w:pStyle w:val="2"/>
        <w:spacing w:before="240"/>
      </w:pPr>
      <w:bookmarkStart w:id="1199" w:name="_Toc106900467"/>
      <w:bookmarkStart w:id="1200" w:name="_Toc106983339"/>
      <w:bookmarkStart w:id="1201" w:name="_Toc131779005"/>
      <w:r w:rsidRPr="00475770">
        <w:rPr>
          <w:rFonts w:hint="eastAsia"/>
        </w:rPr>
        <w:t>C</w:t>
      </w:r>
      <w:r w:rsidRPr="00475770">
        <w:t>ommunication Interface Specifications</w:t>
      </w:r>
      <w:bookmarkEnd w:id="1199"/>
      <w:bookmarkEnd w:id="1200"/>
      <w:bookmarkEnd w:id="1201"/>
    </w:p>
    <w:p w14:paraId="59DBADC3" w14:textId="0EE568CA" w:rsidR="004E223B" w:rsidRPr="00475770" w:rsidRDefault="004E223B"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8</w:t>
      </w:r>
      <w:r w:rsidR="00CD7BD9">
        <w:rPr>
          <w:noProof/>
        </w:rPr>
        <w:fldChar w:fldCharType="end"/>
      </w:r>
      <w:r w:rsidRPr="00475770">
        <w:t xml:space="preserve"> </w:t>
      </w:r>
      <w:r w:rsidR="00B80BE6" w:rsidRPr="00475770">
        <w:t xml:space="preserve">Communication Interface </w:t>
      </w:r>
      <w:r w:rsidRPr="00475770">
        <w:t>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4E223B" w:rsidRPr="00475770" w14:paraId="53A6303A"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BA5EE9A" w14:textId="77777777" w:rsidR="004E223B" w:rsidRPr="00475770" w:rsidRDefault="004E223B" w:rsidP="00172287">
            <w:r w:rsidRPr="00475770">
              <w:t>Parameter</w:t>
            </w:r>
          </w:p>
        </w:tc>
        <w:tc>
          <w:tcPr>
            <w:tcW w:w="3969" w:type="dxa"/>
          </w:tcPr>
          <w:p w14:paraId="07BF5ED8" w14:textId="241EF15F" w:rsidR="004E223B" w:rsidRPr="00475770" w:rsidRDefault="004E223B" w:rsidP="004E223B">
            <w:pPr>
              <w:jc w:val="left"/>
            </w:pPr>
            <w:r w:rsidRPr="00475770">
              <w:t>Specification</w:t>
            </w:r>
          </w:p>
        </w:tc>
      </w:tr>
      <w:tr w:rsidR="0080423D" w:rsidRPr="00475770" w14:paraId="3C89AE72" w14:textId="77777777" w:rsidTr="00743B0B">
        <w:trPr>
          <w:trHeight w:val="454"/>
          <w:jc w:val="center"/>
        </w:trPr>
        <w:tc>
          <w:tcPr>
            <w:tcW w:w="2830" w:type="dxa"/>
            <w:vAlign w:val="center"/>
          </w:tcPr>
          <w:p w14:paraId="36AA8CAE" w14:textId="72BC7BDB" w:rsidR="0080423D" w:rsidRPr="00475770" w:rsidRDefault="0080423D" w:rsidP="0080423D">
            <w:pPr>
              <w:jc w:val="both"/>
              <w:rPr>
                <w:rFonts w:ascii="Arial" w:hAnsi="Arial"/>
                <w:b/>
              </w:rPr>
            </w:pPr>
            <w:r w:rsidRPr="00475770">
              <w:rPr>
                <w:rFonts w:ascii="Arial" w:hAnsi="Arial"/>
                <w:b/>
              </w:rPr>
              <w:t>RFID Standard</w:t>
            </w:r>
          </w:p>
        </w:tc>
        <w:tc>
          <w:tcPr>
            <w:tcW w:w="3969" w:type="dxa"/>
            <w:vAlign w:val="center"/>
          </w:tcPr>
          <w:p w14:paraId="0987DF2E" w14:textId="0BCA48CC" w:rsidR="0080423D" w:rsidRPr="00475770" w:rsidRDefault="0080423D" w:rsidP="0080423D">
            <w:pPr>
              <w:widowControl w:val="0"/>
              <w:autoSpaceDE w:val="0"/>
              <w:autoSpaceDN w:val="0"/>
              <w:adjustRightInd w:val="0"/>
              <w:rPr>
                <w:rFonts w:ascii="Arial" w:eastAsia="ABBvoice-Regular" w:hAnsi="Arial"/>
                <w:kern w:val="0"/>
              </w:rPr>
            </w:pPr>
            <w:r w:rsidRPr="00475770">
              <w:rPr>
                <w:rFonts w:ascii="Arial" w:eastAsia="ABBvoice-Regular" w:hAnsi="Arial"/>
                <w:kern w:val="0"/>
              </w:rPr>
              <w:t xml:space="preserve">ISO 14443 A + B to part 4 ISO/IEC </w:t>
            </w:r>
            <w:r w:rsidR="00B80BE6" w:rsidRPr="00475770">
              <w:rPr>
                <w:rFonts w:ascii="Arial" w:eastAsia="ABBvoice-Regular" w:hAnsi="Arial"/>
                <w:kern w:val="0"/>
              </w:rPr>
              <w:t>15693</w:t>
            </w:r>
          </w:p>
        </w:tc>
      </w:tr>
      <w:tr w:rsidR="0080423D" w:rsidRPr="00475770" w14:paraId="0F9486B8" w14:textId="77777777" w:rsidTr="00743B0B">
        <w:trPr>
          <w:trHeight w:val="454"/>
          <w:jc w:val="center"/>
        </w:trPr>
        <w:tc>
          <w:tcPr>
            <w:tcW w:w="2830" w:type="dxa"/>
            <w:vAlign w:val="center"/>
          </w:tcPr>
          <w:p w14:paraId="08F610E0" w14:textId="47676431" w:rsidR="0080423D" w:rsidRPr="00475770" w:rsidRDefault="0080423D" w:rsidP="0080423D">
            <w:pPr>
              <w:jc w:val="both"/>
              <w:rPr>
                <w:rFonts w:ascii="Arial" w:hAnsi="Arial"/>
                <w:b/>
              </w:rPr>
            </w:pPr>
            <w:r w:rsidRPr="00475770">
              <w:rPr>
                <w:rFonts w:ascii="Arial" w:hAnsi="Arial"/>
                <w:b/>
              </w:rPr>
              <w:t>RFID-supported Applications</w:t>
            </w:r>
          </w:p>
        </w:tc>
        <w:tc>
          <w:tcPr>
            <w:tcW w:w="3969" w:type="dxa"/>
            <w:vAlign w:val="center"/>
          </w:tcPr>
          <w:p w14:paraId="184846CC" w14:textId="77777777" w:rsidR="0080423D" w:rsidRPr="00475770" w:rsidRDefault="0080423D" w:rsidP="00E943E7">
            <w:pPr>
              <w:pStyle w:val="ItemListinTable"/>
              <w:spacing w:before="48" w:after="48"/>
              <w:rPr>
                <w:rFonts w:ascii="Arial" w:hAnsi="Arial"/>
              </w:rPr>
            </w:pPr>
            <w:r w:rsidRPr="00475770">
              <w:rPr>
                <w:rFonts w:ascii="Arial" w:hAnsi="Arial"/>
              </w:rPr>
              <w:t>Mifare</w:t>
            </w:r>
          </w:p>
          <w:p w14:paraId="5DD641EC" w14:textId="77777777" w:rsidR="0080423D" w:rsidRPr="00475770" w:rsidRDefault="0080423D" w:rsidP="00E943E7">
            <w:pPr>
              <w:pStyle w:val="ItemListinTable"/>
              <w:spacing w:before="48" w:after="48"/>
              <w:rPr>
                <w:rFonts w:ascii="Arial" w:hAnsi="Arial"/>
              </w:rPr>
            </w:pPr>
            <w:r w:rsidRPr="00475770">
              <w:rPr>
                <w:rFonts w:ascii="Arial" w:hAnsi="Arial"/>
              </w:rPr>
              <w:t>NFC</w:t>
            </w:r>
          </w:p>
          <w:p w14:paraId="3636B588" w14:textId="77777777" w:rsidR="0080423D" w:rsidRPr="00475770" w:rsidRDefault="0080423D" w:rsidP="00E943E7">
            <w:pPr>
              <w:pStyle w:val="ItemListinTable"/>
              <w:spacing w:before="48" w:after="48"/>
              <w:rPr>
                <w:rFonts w:ascii="Arial" w:hAnsi="Arial"/>
              </w:rPr>
            </w:pPr>
            <w:r w:rsidRPr="00475770">
              <w:rPr>
                <w:rFonts w:ascii="Arial" w:hAnsi="Arial"/>
              </w:rPr>
              <w:t>Calypso</w:t>
            </w:r>
          </w:p>
          <w:p w14:paraId="54F6E858" w14:textId="77777777" w:rsidR="0080423D" w:rsidRPr="00475770" w:rsidRDefault="0080423D" w:rsidP="00E943E7">
            <w:pPr>
              <w:pStyle w:val="ItemListinTable"/>
              <w:spacing w:before="48" w:after="48"/>
              <w:rPr>
                <w:rFonts w:ascii="Arial" w:hAnsi="Arial"/>
              </w:rPr>
            </w:pPr>
            <w:r w:rsidRPr="00475770">
              <w:rPr>
                <w:rFonts w:ascii="Arial" w:hAnsi="Arial"/>
              </w:rPr>
              <w:t>Ultralight, Pay-Pass</w:t>
            </w:r>
          </w:p>
          <w:p w14:paraId="34883194" w14:textId="77777777" w:rsidR="0080423D" w:rsidRPr="00475770" w:rsidRDefault="0080423D" w:rsidP="00E943E7">
            <w:pPr>
              <w:pStyle w:val="ItemListinTable"/>
              <w:spacing w:before="48" w:after="48"/>
              <w:rPr>
                <w:rFonts w:ascii="Arial" w:hAnsi="Arial"/>
              </w:rPr>
            </w:pPr>
            <w:r w:rsidRPr="00475770">
              <w:rPr>
                <w:rFonts w:ascii="Arial" w:hAnsi="Arial"/>
              </w:rPr>
              <w:t>HID</w:t>
            </w:r>
          </w:p>
          <w:p w14:paraId="7E4747A5" w14:textId="67E2D534" w:rsidR="0080423D" w:rsidRPr="00475770" w:rsidRDefault="0080423D" w:rsidP="0080423D">
            <w:pPr>
              <w:widowControl w:val="0"/>
              <w:autoSpaceDE w:val="0"/>
              <w:autoSpaceDN w:val="0"/>
              <w:adjustRightInd w:val="0"/>
              <w:rPr>
                <w:rFonts w:ascii="Arial" w:hAnsi="Arial"/>
              </w:rPr>
            </w:pPr>
            <w:r w:rsidRPr="00475770">
              <w:rPr>
                <w:rFonts w:ascii="Arial" w:eastAsia="ABBvoice-Regular" w:hAnsi="Arial"/>
                <w:kern w:val="0"/>
              </w:rPr>
              <w:t>For information about the options, contact the manufacturer.</w:t>
            </w:r>
          </w:p>
        </w:tc>
      </w:tr>
      <w:tr w:rsidR="0080423D" w:rsidRPr="00475770" w14:paraId="11C0BF91" w14:textId="77777777" w:rsidTr="00743B0B">
        <w:trPr>
          <w:trHeight w:val="454"/>
          <w:jc w:val="center"/>
        </w:trPr>
        <w:tc>
          <w:tcPr>
            <w:tcW w:w="2830" w:type="dxa"/>
            <w:vAlign w:val="center"/>
          </w:tcPr>
          <w:p w14:paraId="093D7594" w14:textId="5FF66D78" w:rsidR="0080423D" w:rsidRPr="00475770" w:rsidRDefault="0080423D" w:rsidP="0080423D">
            <w:pPr>
              <w:jc w:val="both"/>
              <w:rPr>
                <w:rFonts w:ascii="Arial" w:hAnsi="Arial"/>
                <w:b/>
              </w:rPr>
            </w:pPr>
            <w:r w:rsidRPr="00475770">
              <w:rPr>
                <w:rFonts w:ascii="Arial" w:hAnsi="Arial"/>
                <w:b/>
              </w:rPr>
              <w:t>Network Connection</w:t>
            </w:r>
          </w:p>
        </w:tc>
        <w:tc>
          <w:tcPr>
            <w:tcW w:w="3969" w:type="dxa"/>
            <w:vAlign w:val="center"/>
          </w:tcPr>
          <w:p w14:paraId="0485A034" w14:textId="77777777" w:rsidR="00331888" w:rsidRPr="00475770" w:rsidRDefault="0080423D" w:rsidP="00E943E7">
            <w:pPr>
              <w:pStyle w:val="ItemListinTable"/>
              <w:spacing w:before="48" w:after="48"/>
              <w:rPr>
                <w:rFonts w:ascii="Arial" w:hAnsi="Arial"/>
              </w:rPr>
            </w:pPr>
            <w:r w:rsidRPr="00475770">
              <w:rPr>
                <w:rFonts w:ascii="Arial" w:hAnsi="Arial"/>
              </w:rPr>
              <w:t>3</w:t>
            </w:r>
            <w:r w:rsidR="00792964" w:rsidRPr="00475770">
              <w:rPr>
                <w:rFonts w:ascii="Arial" w:hAnsi="Arial"/>
              </w:rPr>
              <w:t>G/4</w:t>
            </w:r>
            <w:r w:rsidR="00331888" w:rsidRPr="00475770">
              <w:rPr>
                <w:rFonts w:ascii="Arial" w:hAnsi="Arial"/>
              </w:rPr>
              <w:t>G modem</w:t>
            </w:r>
          </w:p>
          <w:p w14:paraId="1111A4E6" w14:textId="77777777" w:rsidR="0080423D" w:rsidRPr="00475770" w:rsidRDefault="0080423D" w:rsidP="00E943E7">
            <w:pPr>
              <w:pStyle w:val="ItemListinTable"/>
              <w:spacing w:before="48" w:after="48"/>
              <w:rPr>
                <w:rFonts w:ascii="Arial" w:hAnsi="Arial"/>
              </w:rPr>
            </w:pPr>
            <w:r w:rsidRPr="00475770">
              <w:rPr>
                <w:rFonts w:ascii="Arial" w:hAnsi="Arial"/>
              </w:rPr>
              <w:t>10/100 Base-T Ethernet</w:t>
            </w:r>
          </w:p>
          <w:p w14:paraId="15D46F5B" w14:textId="43479FB8" w:rsidR="00331888" w:rsidRPr="00475770" w:rsidRDefault="00331888" w:rsidP="00E943E7">
            <w:pPr>
              <w:pStyle w:val="ItemListinTable"/>
              <w:spacing w:before="48" w:after="48"/>
              <w:rPr>
                <w:rFonts w:ascii="Arial" w:hAnsi="Arial"/>
              </w:rPr>
            </w:pPr>
            <w:r w:rsidRPr="00475770">
              <w:rPr>
                <w:rFonts w:ascii="Arial" w:hAnsi="Arial"/>
              </w:rPr>
              <w:t>WiFi</w:t>
            </w:r>
          </w:p>
        </w:tc>
      </w:tr>
    </w:tbl>
    <w:p w14:paraId="7D386EAA" w14:textId="77777777" w:rsidR="004E223B" w:rsidRPr="00475770" w:rsidRDefault="004E223B" w:rsidP="0080423D"/>
    <w:p w14:paraId="04D76B67" w14:textId="7BCE274E" w:rsidR="00FC0F3B" w:rsidRPr="00475770" w:rsidRDefault="00FC0F3B"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9</w:t>
      </w:r>
      <w:r w:rsidR="00CD7BD9">
        <w:rPr>
          <w:noProof/>
        </w:rPr>
        <w:fldChar w:fldCharType="end"/>
      </w:r>
      <w:r w:rsidRPr="00475770">
        <w:t xml:space="preserve"> Ethernet Cable 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969"/>
      </w:tblGrid>
      <w:tr w:rsidR="00FC0F3B" w:rsidRPr="00475770" w14:paraId="5118E7C8"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2830" w:type="dxa"/>
          </w:tcPr>
          <w:p w14:paraId="574011C8" w14:textId="77777777" w:rsidR="00FC0F3B" w:rsidRPr="00475770" w:rsidRDefault="00FC0F3B" w:rsidP="00172287">
            <w:r w:rsidRPr="00475770">
              <w:t>Parameter</w:t>
            </w:r>
          </w:p>
        </w:tc>
        <w:tc>
          <w:tcPr>
            <w:tcW w:w="3969" w:type="dxa"/>
          </w:tcPr>
          <w:p w14:paraId="4FF6FB70" w14:textId="77777777" w:rsidR="00FC0F3B" w:rsidRPr="00475770" w:rsidRDefault="00FC0F3B" w:rsidP="00172287">
            <w:pPr>
              <w:jc w:val="left"/>
            </w:pPr>
            <w:r w:rsidRPr="00475770">
              <w:t>Specification</w:t>
            </w:r>
          </w:p>
        </w:tc>
      </w:tr>
      <w:tr w:rsidR="0080423D" w:rsidRPr="00475770" w14:paraId="2928D776" w14:textId="77777777" w:rsidTr="00743B0B">
        <w:trPr>
          <w:trHeight w:val="340"/>
          <w:jc w:val="center"/>
        </w:trPr>
        <w:tc>
          <w:tcPr>
            <w:tcW w:w="2830" w:type="dxa"/>
            <w:vAlign w:val="center"/>
          </w:tcPr>
          <w:p w14:paraId="4380B34E" w14:textId="43DF6EDF" w:rsidR="0080423D" w:rsidRPr="00475770" w:rsidRDefault="0080423D" w:rsidP="0080423D">
            <w:pPr>
              <w:jc w:val="both"/>
              <w:rPr>
                <w:rFonts w:ascii="Arial" w:hAnsi="Arial"/>
                <w:b/>
              </w:rPr>
            </w:pPr>
            <w:r w:rsidRPr="00475770">
              <w:rPr>
                <w:rFonts w:ascii="Arial" w:hAnsi="Arial"/>
                <w:b/>
              </w:rPr>
              <w:t>Ethernet Type</w:t>
            </w:r>
          </w:p>
        </w:tc>
        <w:tc>
          <w:tcPr>
            <w:tcW w:w="3969" w:type="dxa"/>
            <w:vAlign w:val="center"/>
          </w:tcPr>
          <w:p w14:paraId="3B6B9466" w14:textId="1770E558" w:rsidR="0080423D" w:rsidRPr="00475770" w:rsidRDefault="0080423D" w:rsidP="0080423D">
            <w:pPr>
              <w:rPr>
                <w:rFonts w:ascii="Arial" w:hAnsi="Arial"/>
              </w:rPr>
            </w:pPr>
            <w:r w:rsidRPr="00475770">
              <w:rPr>
                <w:rFonts w:ascii="Arial" w:hAnsi="Arial"/>
              </w:rPr>
              <w:t>RJ45</w:t>
            </w:r>
          </w:p>
        </w:tc>
      </w:tr>
      <w:tr w:rsidR="0080423D" w:rsidRPr="00475770" w14:paraId="7BB31C4D" w14:textId="77777777" w:rsidTr="00743B0B">
        <w:trPr>
          <w:trHeight w:val="340"/>
          <w:jc w:val="center"/>
        </w:trPr>
        <w:tc>
          <w:tcPr>
            <w:tcW w:w="2830" w:type="dxa"/>
            <w:vAlign w:val="center"/>
          </w:tcPr>
          <w:p w14:paraId="1EDE8B82" w14:textId="6619A457" w:rsidR="0080423D" w:rsidRPr="00475770" w:rsidRDefault="0080423D" w:rsidP="0080423D">
            <w:pPr>
              <w:jc w:val="both"/>
              <w:rPr>
                <w:rFonts w:ascii="Arial" w:hAnsi="Arial"/>
                <w:b/>
              </w:rPr>
            </w:pPr>
            <w:r w:rsidRPr="00475770">
              <w:rPr>
                <w:rFonts w:ascii="Arial" w:hAnsi="Arial"/>
                <w:b/>
              </w:rPr>
              <w:t>Cable Type</w:t>
            </w:r>
          </w:p>
        </w:tc>
        <w:tc>
          <w:tcPr>
            <w:tcW w:w="3969" w:type="dxa"/>
            <w:vAlign w:val="center"/>
          </w:tcPr>
          <w:p w14:paraId="5A9AB232" w14:textId="30E33C1C" w:rsidR="0080423D" w:rsidRPr="00475770" w:rsidRDefault="0080423D" w:rsidP="00FA5517">
            <w:pPr>
              <w:rPr>
                <w:rFonts w:ascii="Arial" w:hAnsi="Arial"/>
              </w:rPr>
            </w:pPr>
            <w:r w:rsidRPr="00475770">
              <w:rPr>
                <w:rFonts w:ascii="Arial" w:hAnsi="Arial"/>
              </w:rPr>
              <w:t>8P + PE</w:t>
            </w:r>
            <w:r w:rsidR="00B900A2" w:rsidRPr="00475770">
              <w:rPr>
                <w:rFonts w:ascii="Arial" w:hAnsi="Arial"/>
              </w:rPr>
              <w:t>, Shielded</w:t>
            </w:r>
          </w:p>
        </w:tc>
      </w:tr>
      <w:tr w:rsidR="0080423D" w:rsidRPr="00475770" w14:paraId="52B4E4A9" w14:textId="77777777" w:rsidTr="00743B0B">
        <w:trPr>
          <w:trHeight w:val="340"/>
          <w:jc w:val="center"/>
        </w:trPr>
        <w:tc>
          <w:tcPr>
            <w:tcW w:w="2830" w:type="dxa"/>
            <w:vAlign w:val="center"/>
          </w:tcPr>
          <w:p w14:paraId="2151A4A5" w14:textId="43A544BB" w:rsidR="0080423D" w:rsidRPr="00475770" w:rsidRDefault="0080423D" w:rsidP="0080423D">
            <w:pPr>
              <w:jc w:val="both"/>
              <w:rPr>
                <w:rFonts w:ascii="Arial" w:hAnsi="Arial"/>
                <w:b/>
              </w:rPr>
            </w:pPr>
            <w:r w:rsidRPr="00475770">
              <w:rPr>
                <w:rFonts w:ascii="Arial" w:hAnsi="Arial"/>
                <w:b/>
              </w:rPr>
              <w:t>Bandwidth, Upload</w:t>
            </w:r>
          </w:p>
        </w:tc>
        <w:tc>
          <w:tcPr>
            <w:tcW w:w="3969" w:type="dxa"/>
            <w:vAlign w:val="center"/>
          </w:tcPr>
          <w:p w14:paraId="54260C5B" w14:textId="45FF8379" w:rsidR="0080423D" w:rsidRPr="00475770" w:rsidRDefault="0080423D" w:rsidP="0080423D">
            <w:pPr>
              <w:jc w:val="both"/>
              <w:rPr>
                <w:rFonts w:ascii="Arial" w:hAnsi="Arial"/>
              </w:rPr>
            </w:pPr>
            <w:r w:rsidRPr="00475770">
              <w:rPr>
                <w:rFonts w:ascii="Arial" w:hAnsi="Arial"/>
              </w:rPr>
              <w:t xml:space="preserve">Minimum 128 </w:t>
            </w:r>
            <w:r w:rsidR="001817E0" w:rsidRPr="00475770">
              <w:rPr>
                <w:rFonts w:ascii="Arial" w:hAnsi="Arial"/>
              </w:rPr>
              <w:t>Kbit</w:t>
            </w:r>
            <w:r w:rsidRPr="00475770">
              <w:rPr>
                <w:rFonts w:ascii="Arial" w:hAnsi="Arial"/>
              </w:rPr>
              <w:t>/s</w:t>
            </w:r>
          </w:p>
        </w:tc>
      </w:tr>
      <w:tr w:rsidR="0080423D" w:rsidRPr="00475770" w14:paraId="0FE43F68" w14:textId="77777777" w:rsidTr="00743B0B">
        <w:trPr>
          <w:trHeight w:val="340"/>
          <w:jc w:val="center"/>
        </w:trPr>
        <w:tc>
          <w:tcPr>
            <w:tcW w:w="2830" w:type="dxa"/>
            <w:vAlign w:val="center"/>
          </w:tcPr>
          <w:p w14:paraId="1698D390" w14:textId="2C4CBC96" w:rsidR="0080423D" w:rsidRPr="00475770" w:rsidRDefault="0080423D" w:rsidP="0080423D">
            <w:pPr>
              <w:jc w:val="both"/>
              <w:rPr>
                <w:rFonts w:ascii="Arial" w:hAnsi="Arial"/>
                <w:b/>
              </w:rPr>
            </w:pPr>
            <w:r w:rsidRPr="00475770">
              <w:rPr>
                <w:rFonts w:ascii="Arial" w:hAnsi="Arial"/>
                <w:b/>
              </w:rPr>
              <w:t>Bandwidth, Download</w:t>
            </w:r>
          </w:p>
        </w:tc>
        <w:tc>
          <w:tcPr>
            <w:tcW w:w="3969" w:type="dxa"/>
            <w:vAlign w:val="center"/>
          </w:tcPr>
          <w:p w14:paraId="7FF9093C" w14:textId="09CDB707" w:rsidR="0080423D" w:rsidRPr="00475770" w:rsidRDefault="0080423D" w:rsidP="0080423D">
            <w:pPr>
              <w:jc w:val="both"/>
              <w:rPr>
                <w:rFonts w:ascii="Arial" w:hAnsi="Arial"/>
              </w:rPr>
            </w:pPr>
            <w:r w:rsidRPr="00475770">
              <w:rPr>
                <w:rFonts w:ascii="Arial" w:hAnsi="Arial"/>
              </w:rPr>
              <w:t>Minimum 4 Mbit/s</w:t>
            </w:r>
          </w:p>
        </w:tc>
      </w:tr>
      <w:tr w:rsidR="0080423D" w:rsidRPr="00475770" w14:paraId="79777191" w14:textId="77777777" w:rsidTr="00743B0B">
        <w:trPr>
          <w:trHeight w:val="340"/>
          <w:jc w:val="center"/>
        </w:trPr>
        <w:tc>
          <w:tcPr>
            <w:tcW w:w="2830" w:type="dxa"/>
            <w:vAlign w:val="center"/>
          </w:tcPr>
          <w:p w14:paraId="229E77D1" w14:textId="7B2C8E04" w:rsidR="0080423D" w:rsidRPr="00475770" w:rsidRDefault="0080423D" w:rsidP="0080423D">
            <w:pPr>
              <w:jc w:val="both"/>
              <w:rPr>
                <w:rFonts w:ascii="Arial" w:hAnsi="Arial"/>
                <w:b/>
              </w:rPr>
            </w:pPr>
            <w:r w:rsidRPr="00475770">
              <w:rPr>
                <w:rFonts w:ascii="Arial" w:hAnsi="Arial"/>
                <w:b/>
              </w:rPr>
              <w:t>Availability</w:t>
            </w:r>
          </w:p>
        </w:tc>
        <w:tc>
          <w:tcPr>
            <w:tcW w:w="3969" w:type="dxa"/>
            <w:vAlign w:val="center"/>
          </w:tcPr>
          <w:p w14:paraId="34674965" w14:textId="178D6513" w:rsidR="0080423D" w:rsidRPr="00475770" w:rsidRDefault="0080423D" w:rsidP="0080423D">
            <w:pPr>
              <w:rPr>
                <w:rFonts w:ascii="Arial" w:eastAsia="ABBvoice-Regular" w:hAnsi="Arial"/>
                <w:kern w:val="0"/>
                <w:sz w:val="20"/>
                <w:szCs w:val="20"/>
              </w:rPr>
            </w:pPr>
            <w:r w:rsidRPr="00475770">
              <w:rPr>
                <w:rFonts w:ascii="Arial" w:hAnsi="Arial"/>
              </w:rPr>
              <w:t>99.9%</w:t>
            </w:r>
          </w:p>
        </w:tc>
      </w:tr>
    </w:tbl>
    <w:p w14:paraId="6DEF7DB3" w14:textId="260F6F8C" w:rsidR="00DE3D5A" w:rsidRPr="00475770" w:rsidRDefault="00DE3D5A" w:rsidP="00DE3D5A">
      <w:pPr>
        <w:pStyle w:val="2"/>
        <w:spacing w:before="240"/>
      </w:pPr>
      <w:bookmarkStart w:id="1202" w:name="_Toc106900468"/>
      <w:bookmarkStart w:id="1203" w:name="_Toc106983340"/>
      <w:bookmarkStart w:id="1204" w:name="_Toc131779006"/>
      <w:r w:rsidRPr="00475770">
        <w:lastRenderedPageBreak/>
        <w:t>Power Rating Specifications</w:t>
      </w:r>
      <w:bookmarkEnd w:id="1202"/>
      <w:bookmarkEnd w:id="1203"/>
      <w:bookmarkEnd w:id="1204"/>
    </w:p>
    <w:p w14:paraId="46F38856" w14:textId="243D010D" w:rsidR="00FC0F3B" w:rsidRPr="00475770" w:rsidRDefault="00FC0F3B"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10</w:t>
      </w:r>
      <w:r w:rsidR="00CD7BD9">
        <w:rPr>
          <w:noProof/>
        </w:rPr>
        <w:fldChar w:fldCharType="end"/>
      </w:r>
      <w:r w:rsidRPr="00475770">
        <w:t xml:space="preserve"> Rating During Normal Duty Operation</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FC0F3B" w:rsidRPr="00475770" w14:paraId="4A887BA8"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7C22383" w14:textId="77777777" w:rsidR="00FC0F3B" w:rsidRPr="00475770" w:rsidRDefault="00FC0F3B" w:rsidP="00172287">
            <w:r w:rsidRPr="00475770">
              <w:t>Parameter</w:t>
            </w:r>
          </w:p>
        </w:tc>
        <w:tc>
          <w:tcPr>
            <w:tcW w:w="3402" w:type="dxa"/>
          </w:tcPr>
          <w:p w14:paraId="3DD90B04" w14:textId="77777777" w:rsidR="00FC0F3B" w:rsidRPr="00475770" w:rsidRDefault="00FC0F3B" w:rsidP="00172287">
            <w:pPr>
              <w:jc w:val="left"/>
            </w:pPr>
            <w:r w:rsidRPr="00475770">
              <w:t>Specification</w:t>
            </w:r>
          </w:p>
        </w:tc>
      </w:tr>
      <w:tr w:rsidR="0003221F" w:rsidRPr="00475770" w14:paraId="1CEC50B8" w14:textId="77777777" w:rsidTr="00743B0B">
        <w:trPr>
          <w:trHeight w:val="454"/>
          <w:jc w:val="center"/>
        </w:trPr>
        <w:tc>
          <w:tcPr>
            <w:tcW w:w="3397" w:type="dxa"/>
            <w:vAlign w:val="center"/>
          </w:tcPr>
          <w:p w14:paraId="59FE24FA" w14:textId="2FD2CD07" w:rsidR="0003221F" w:rsidRPr="00475770" w:rsidRDefault="0003221F" w:rsidP="0003221F">
            <w:pPr>
              <w:rPr>
                <w:b/>
              </w:rPr>
            </w:pPr>
            <w:r w:rsidRPr="00475770">
              <w:rPr>
                <w:rFonts w:ascii="Arial" w:hAnsi="Arial"/>
                <w:b/>
              </w:rPr>
              <w:t xml:space="preserve">MaxiCharger </w:t>
            </w:r>
            <w:r w:rsidR="00DD786D">
              <w:rPr>
                <w:rFonts w:ascii="Arial" w:hAnsi="Arial"/>
                <w:b/>
              </w:rPr>
              <w:t>DF</w:t>
            </w:r>
            <w:r w:rsidRPr="00475770">
              <w:rPr>
                <w:rFonts w:ascii="Arial" w:hAnsi="Arial"/>
                <w:b/>
              </w:rPr>
              <w:t>40</w:t>
            </w:r>
          </w:p>
        </w:tc>
        <w:tc>
          <w:tcPr>
            <w:tcW w:w="3402" w:type="dxa"/>
            <w:vAlign w:val="center"/>
          </w:tcPr>
          <w:p w14:paraId="05DD7C0A" w14:textId="07C4565B" w:rsidR="0003221F" w:rsidRPr="00475770" w:rsidRDefault="0003221F" w:rsidP="0003221F">
            <w:r w:rsidRPr="00475770">
              <w:rPr>
                <w:rFonts w:ascii="Arial" w:hAnsi="Arial"/>
              </w:rPr>
              <w:t>40 kW</w:t>
            </w:r>
          </w:p>
        </w:tc>
      </w:tr>
      <w:tr w:rsidR="0003221F" w:rsidRPr="00475770" w14:paraId="3B945A4B" w14:textId="77777777" w:rsidTr="00743B0B">
        <w:trPr>
          <w:trHeight w:val="454"/>
          <w:jc w:val="center"/>
        </w:trPr>
        <w:tc>
          <w:tcPr>
            <w:tcW w:w="3397" w:type="dxa"/>
            <w:vAlign w:val="center"/>
          </w:tcPr>
          <w:p w14:paraId="1355C61E" w14:textId="1EDA9347" w:rsidR="0003221F" w:rsidRPr="00475770" w:rsidRDefault="0003221F" w:rsidP="0003221F">
            <w:pPr>
              <w:rPr>
                <w:b/>
              </w:rPr>
            </w:pPr>
            <w:r w:rsidRPr="00475770">
              <w:rPr>
                <w:rFonts w:ascii="Arial" w:hAnsi="Arial"/>
                <w:b/>
              </w:rPr>
              <w:t xml:space="preserve">MaxiCharger </w:t>
            </w:r>
            <w:r w:rsidR="00DD786D">
              <w:rPr>
                <w:rFonts w:ascii="Arial" w:hAnsi="Arial"/>
                <w:b/>
              </w:rPr>
              <w:t>DF</w:t>
            </w:r>
            <w:r w:rsidRPr="00475770">
              <w:rPr>
                <w:rFonts w:ascii="Arial" w:hAnsi="Arial"/>
                <w:b/>
              </w:rPr>
              <w:t>60</w:t>
            </w:r>
          </w:p>
        </w:tc>
        <w:tc>
          <w:tcPr>
            <w:tcW w:w="3402" w:type="dxa"/>
            <w:vAlign w:val="center"/>
          </w:tcPr>
          <w:p w14:paraId="5C9E2F95" w14:textId="1427716B" w:rsidR="0003221F" w:rsidRPr="00475770" w:rsidRDefault="0003221F" w:rsidP="0003221F">
            <w:r w:rsidRPr="00475770">
              <w:rPr>
                <w:rFonts w:ascii="Arial" w:hAnsi="Arial"/>
              </w:rPr>
              <w:t>60 kW</w:t>
            </w:r>
          </w:p>
        </w:tc>
      </w:tr>
      <w:tr w:rsidR="0003221F" w:rsidRPr="00475770" w14:paraId="197A70B2" w14:textId="77777777" w:rsidTr="00743B0B">
        <w:trPr>
          <w:trHeight w:val="454"/>
          <w:jc w:val="center"/>
        </w:trPr>
        <w:tc>
          <w:tcPr>
            <w:tcW w:w="3397" w:type="dxa"/>
            <w:vAlign w:val="center"/>
          </w:tcPr>
          <w:p w14:paraId="599826BC" w14:textId="313550FF" w:rsidR="0003221F" w:rsidRPr="00475770" w:rsidRDefault="0003221F" w:rsidP="0003221F">
            <w:pPr>
              <w:rPr>
                <w:b/>
              </w:rPr>
            </w:pPr>
            <w:r w:rsidRPr="00475770">
              <w:rPr>
                <w:rFonts w:ascii="Arial" w:hAnsi="Arial"/>
                <w:b/>
              </w:rPr>
              <w:t xml:space="preserve">MaxiCharger </w:t>
            </w:r>
            <w:r w:rsidR="00DD786D">
              <w:rPr>
                <w:rFonts w:ascii="Arial" w:hAnsi="Arial"/>
                <w:b/>
              </w:rPr>
              <w:t>DF</w:t>
            </w:r>
            <w:r w:rsidRPr="00475770">
              <w:rPr>
                <w:rFonts w:ascii="Arial" w:hAnsi="Arial"/>
                <w:b/>
              </w:rPr>
              <w:t>80</w:t>
            </w:r>
          </w:p>
        </w:tc>
        <w:tc>
          <w:tcPr>
            <w:tcW w:w="3402" w:type="dxa"/>
            <w:vAlign w:val="center"/>
          </w:tcPr>
          <w:p w14:paraId="3D12E8D1" w14:textId="78D44D21" w:rsidR="0003221F" w:rsidRPr="00475770" w:rsidRDefault="0003221F" w:rsidP="0003221F">
            <w:r w:rsidRPr="00475770">
              <w:rPr>
                <w:rFonts w:ascii="Arial" w:hAnsi="Arial"/>
              </w:rPr>
              <w:t>80 kW</w:t>
            </w:r>
          </w:p>
        </w:tc>
      </w:tr>
      <w:tr w:rsidR="0003221F" w:rsidRPr="00475770" w14:paraId="43E1EC94" w14:textId="77777777" w:rsidTr="00743B0B">
        <w:trPr>
          <w:trHeight w:val="454"/>
          <w:jc w:val="center"/>
        </w:trPr>
        <w:tc>
          <w:tcPr>
            <w:tcW w:w="3397" w:type="dxa"/>
            <w:vAlign w:val="center"/>
          </w:tcPr>
          <w:p w14:paraId="3329B398" w14:textId="3BD5E996" w:rsidR="0003221F" w:rsidRPr="00475770" w:rsidRDefault="0003221F" w:rsidP="0003221F">
            <w:pPr>
              <w:rPr>
                <w:b/>
              </w:rPr>
            </w:pPr>
            <w:r w:rsidRPr="00475770">
              <w:rPr>
                <w:rFonts w:ascii="Arial" w:hAnsi="Arial"/>
                <w:b/>
              </w:rPr>
              <w:t xml:space="preserve">MaxiCharger </w:t>
            </w:r>
            <w:r w:rsidR="00DD786D">
              <w:rPr>
                <w:rFonts w:ascii="Arial" w:hAnsi="Arial"/>
                <w:b/>
              </w:rPr>
              <w:t>DF</w:t>
            </w:r>
            <w:r w:rsidRPr="00475770">
              <w:rPr>
                <w:rFonts w:ascii="Arial" w:hAnsi="Arial"/>
                <w:b/>
              </w:rPr>
              <w:t>100</w:t>
            </w:r>
          </w:p>
        </w:tc>
        <w:tc>
          <w:tcPr>
            <w:tcW w:w="3402" w:type="dxa"/>
            <w:vAlign w:val="center"/>
          </w:tcPr>
          <w:p w14:paraId="61DBAF53" w14:textId="299B6223" w:rsidR="0003221F" w:rsidRPr="00475770" w:rsidRDefault="0003221F" w:rsidP="0003221F">
            <w:r w:rsidRPr="00475770">
              <w:rPr>
                <w:rFonts w:ascii="Arial" w:hAnsi="Arial"/>
              </w:rPr>
              <w:t>100 kW</w:t>
            </w:r>
          </w:p>
        </w:tc>
      </w:tr>
      <w:tr w:rsidR="0003221F" w:rsidRPr="00475770" w14:paraId="33A32A72" w14:textId="77777777" w:rsidTr="00743B0B">
        <w:trPr>
          <w:trHeight w:val="454"/>
          <w:jc w:val="center"/>
        </w:trPr>
        <w:tc>
          <w:tcPr>
            <w:tcW w:w="3397" w:type="dxa"/>
            <w:vAlign w:val="center"/>
          </w:tcPr>
          <w:p w14:paraId="1ECCFC95" w14:textId="719CE35D" w:rsidR="0003221F" w:rsidRPr="00475770" w:rsidRDefault="0003221F" w:rsidP="0003221F">
            <w:pPr>
              <w:rPr>
                <w:b/>
              </w:rPr>
            </w:pPr>
            <w:r w:rsidRPr="00475770">
              <w:rPr>
                <w:rFonts w:ascii="Arial" w:hAnsi="Arial"/>
                <w:b/>
              </w:rPr>
              <w:t xml:space="preserve">MaxiCharger </w:t>
            </w:r>
            <w:r w:rsidR="00DD786D">
              <w:rPr>
                <w:rFonts w:ascii="Arial" w:hAnsi="Arial"/>
                <w:b/>
              </w:rPr>
              <w:t>DF</w:t>
            </w:r>
            <w:r w:rsidRPr="00475770">
              <w:rPr>
                <w:rFonts w:ascii="Arial" w:hAnsi="Arial"/>
                <w:b/>
              </w:rPr>
              <w:t>120</w:t>
            </w:r>
          </w:p>
        </w:tc>
        <w:tc>
          <w:tcPr>
            <w:tcW w:w="3402" w:type="dxa"/>
            <w:vAlign w:val="center"/>
          </w:tcPr>
          <w:p w14:paraId="3902988D" w14:textId="1F09757F" w:rsidR="0003221F" w:rsidRPr="00475770" w:rsidRDefault="0003221F" w:rsidP="0003221F">
            <w:r w:rsidRPr="00475770">
              <w:rPr>
                <w:rFonts w:ascii="Arial" w:hAnsi="Arial"/>
              </w:rPr>
              <w:t>120 kW</w:t>
            </w:r>
          </w:p>
        </w:tc>
      </w:tr>
      <w:tr w:rsidR="0003221F" w:rsidRPr="00475770" w14:paraId="00E00257" w14:textId="77777777" w:rsidTr="00743B0B">
        <w:trPr>
          <w:trHeight w:val="454"/>
          <w:jc w:val="center"/>
        </w:trPr>
        <w:tc>
          <w:tcPr>
            <w:tcW w:w="3397" w:type="dxa"/>
            <w:vAlign w:val="center"/>
          </w:tcPr>
          <w:p w14:paraId="40F69799" w14:textId="63FB539A" w:rsidR="0003221F" w:rsidRPr="00475770" w:rsidRDefault="0003221F" w:rsidP="0003221F">
            <w:pPr>
              <w:rPr>
                <w:b/>
              </w:rPr>
            </w:pPr>
            <w:r w:rsidRPr="00475770">
              <w:rPr>
                <w:rFonts w:ascii="Arial" w:hAnsi="Arial"/>
                <w:b/>
              </w:rPr>
              <w:t xml:space="preserve">MaxiCharger </w:t>
            </w:r>
            <w:r w:rsidR="00DD786D">
              <w:rPr>
                <w:rFonts w:ascii="Arial" w:hAnsi="Arial"/>
                <w:b/>
              </w:rPr>
              <w:t>DF</w:t>
            </w:r>
            <w:r w:rsidRPr="00475770">
              <w:rPr>
                <w:rFonts w:ascii="Arial" w:hAnsi="Arial"/>
                <w:b/>
              </w:rPr>
              <w:t>160</w:t>
            </w:r>
          </w:p>
        </w:tc>
        <w:tc>
          <w:tcPr>
            <w:tcW w:w="3402" w:type="dxa"/>
            <w:vAlign w:val="center"/>
          </w:tcPr>
          <w:p w14:paraId="4F22B0A8" w14:textId="787CBF8A" w:rsidR="0003221F" w:rsidRPr="00475770" w:rsidRDefault="0003221F" w:rsidP="0003221F">
            <w:r w:rsidRPr="00475770">
              <w:rPr>
                <w:rFonts w:ascii="Arial" w:hAnsi="Arial"/>
              </w:rPr>
              <w:t>160 kW</w:t>
            </w:r>
          </w:p>
        </w:tc>
      </w:tr>
      <w:tr w:rsidR="0003221F" w:rsidRPr="00475770" w14:paraId="333EFBEE" w14:textId="77777777" w:rsidTr="00743B0B">
        <w:trPr>
          <w:trHeight w:val="454"/>
          <w:jc w:val="center"/>
        </w:trPr>
        <w:tc>
          <w:tcPr>
            <w:tcW w:w="3397" w:type="dxa"/>
            <w:vAlign w:val="center"/>
          </w:tcPr>
          <w:p w14:paraId="627F1C23" w14:textId="470C88AA" w:rsidR="0003221F" w:rsidRPr="00475770" w:rsidRDefault="0003221F" w:rsidP="0003221F">
            <w:pPr>
              <w:rPr>
                <w:b/>
              </w:rPr>
            </w:pPr>
            <w:r w:rsidRPr="00475770">
              <w:rPr>
                <w:rFonts w:ascii="Arial" w:hAnsi="Arial"/>
                <w:b/>
              </w:rPr>
              <w:t xml:space="preserve">MaxiCharger </w:t>
            </w:r>
            <w:r w:rsidR="00DD786D">
              <w:rPr>
                <w:rFonts w:ascii="Arial" w:hAnsi="Arial"/>
                <w:b/>
              </w:rPr>
              <w:t>DF</w:t>
            </w:r>
            <w:r w:rsidRPr="00475770">
              <w:rPr>
                <w:rFonts w:ascii="Arial" w:hAnsi="Arial"/>
                <w:b/>
              </w:rPr>
              <w:t>180</w:t>
            </w:r>
          </w:p>
        </w:tc>
        <w:tc>
          <w:tcPr>
            <w:tcW w:w="3402" w:type="dxa"/>
            <w:vAlign w:val="center"/>
          </w:tcPr>
          <w:p w14:paraId="41674E98" w14:textId="7F75D147" w:rsidR="0003221F" w:rsidRPr="00475770" w:rsidRDefault="0003221F" w:rsidP="0003221F">
            <w:r w:rsidRPr="00475770">
              <w:rPr>
                <w:rFonts w:ascii="Arial" w:hAnsi="Arial"/>
              </w:rPr>
              <w:t>180 kW</w:t>
            </w:r>
          </w:p>
        </w:tc>
      </w:tr>
      <w:tr w:rsidR="0003221F" w:rsidRPr="00475770" w14:paraId="7CEAF1C3" w14:textId="77777777" w:rsidTr="00743B0B">
        <w:trPr>
          <w:trHeight w:val="454"/>
          <w:jc w:val="center"/>
        </w:trPr>
        <w:tc>
          <w:tcPr>
            <w:tcW w:w="3397" w:type="dxa"/>
            <w:vAlign w:val="center"/>
          </w:tcPr>
          <w:p w14:paraId="56CE0EC5" w14:textId="299DCE63" w:rsidR="0003221F" w:rsidRPr="00475770" w:rsidRDefault="0003221F" w:rsidP="0003221F">
            <w:pPr>
              <w:rPr>
                <w:rFonts w:ascii="Arial" w:hAnsi="Arial"/>
                <w:b/>
              </w:rPr>
            </w:pPr>
            <w:r w:rsidRPr="00475770">
              <w:rPr>
                <w:rFonts w:ascii="Arial" w:hAnsi="Arial"/>
                <w:b/>
              </w:rPr>
              <w:t xml:space="preserve">MaxiCharger </w:t>
            </w:r>
            <w:r w:rsidR="00DD786D">
              <w:rPr>
                <w:rFonts w:ascii="Arial" w:hAnsi="Arial"/>
                <w:b/>
              </w:rPr>
              <w:t>DF</w:t>
            </w:r>
            <w:r w:rsidRPr="00475770">
              <w:rPr>
                <w:rFonts w:ascii="Arial" w:hAnsi="Arial"/>
                <w:b/>
              </w:rPr>
              <w:t>200</w:t>
            </w:r>
          </w:p>
        </w:tc>
        <w:tc>
          <w:tcPr>
            <w:tcW w:w="3402" w:type="dxa"/>
            <w:vAlign w:val="center"/>
          </w:tcPr>
          <w:p w14:paraId="3A197003" w14:textId="5B32139B" w:rsidR="0003221F" w:rsidRPr="00475770" w:rsidRDefault="0003221F" w:rsidP="0003221F">
            <w:pPr>
              <w:rPr>
                <w:rFonts w:ascii="Arial" w:hAnsi="Arial"/>
              </w:rPr>
            </w:pPr>
            <w:r w:rsidRPr="00475770">
              <w:rPr>
                <w:rFonts w:ascii="Arial" w:hAnsi="Arial"/>
              </w:rPr>
              <w:t>200 kW</w:t>
            </w:r>
          </w:p>
        </w:tc>
      </w:tr>
      <w:tr w:rsidR="0003221F" w:rsidRPr="00475770" w14:paraId="486BAA40" w14:textId="77777777" w:rsidTr="00743B0B">
        <w:trPr>
          <w:trHeight w:val="454"/>
          <w:jc w:val="center"/>
        </w:trPr>
        <w:tc>
          <w:tcPr>
            <w:tcW w:w="3397" w:type="dxa"/>
            <w:vAlign w:val="center"/>
          </w:tcPr>
          <w:p w14:paraId="66792808" w14:textId="6AFE1D62" w:rsidR="0003221F" w:rsidRPr="00475770" w:rsidRDefault="0003221F" w:rsidP="0003221F">
            <w:pPr>
              <w:rPr>
                <w:rFonts w:ascii="Arial" w:hAnsi="Arial"/>
                <w:b/>
              </w:rPr>
            </w:pPr>
            <w:r w:rsidRPr="00475770">
              <w:rPr>
                <w:rFonts w:ascii="Arial" w:hAnsi="Arial"/>
                <w:b/>
              </w:rPr>
              <w:t xml:space="preserve">MaxiCharger </w:t>
            </w:r>
            <w:r w:rsidR="00DD786D">
              <w:rPr>
                <w:rFonts w:ascii="Arial" w:hAnsi="Arial"/>
                <w:b/>
              </w:rPr>
              <w:t>DF</w:t>
            </w:r>
            <w:r w:rsidRPr="00475770">
              <w:rPr>
                <w:rFonts w:ascii="Arial" w:hAnsi="Arial"/>
                <w:b/>
              </w:rPr>
              <w:t>220</w:t>
            </w:r>
          </w:p>
        </w:tc>
        <w:tc>
          <w:tcPr>
            <w:tcW w:w="3402" w:type="dxa"/>
            <w:vAlign w:val="center"/>
          </w:tcPr>
          <w:p w14:paraId="5101AD8C" w14:textId="35FC96AE" w:rsidR="0003221F" w:rsidRPr="00475770" w:rsidRDefault="0003221F" w:rsidP="0003221F">
            <w:pPr>
              <w:rPr>
                <w:rFonts w:ascii="Arial" w:hAnsi="Arial"/>
              </w:rPr>
            </w:pPr>
            <w:r w:rsidRPr="00475770">
              <w:rPr>
                <w:rFonts w:ascii="Arial" w:hAnsi="Arial"/>
              </w:rPr>
              <w:t>220 kW</w:t>
            </w:r>
          </w:p>
        </w:tc>
      </w:tr>
      <w:tr w:rsidR="0003221F" w:rsidRPr="00475770" w14:paraId="5ABC1C27" w14:textId="77777777" w:rsidTr="00743B0B">
        <w:trPr>
          <w:trHeight w:val="454"/>
          <w:jc w:val="center"/>
        </w:trPr>
        <w:tc>
          <w:tcPr>
            <w:tcW w:w="3397" w:type="dxa"/>
            <w:vAlign w:val="center"/>
          </w:tcPr>
          <w:p w14:paraId="0359FADD" w14:textId="4E8CBAE4" w:rsidR="0003221F" w:rsidRPr="00475770" w:rsidRDefault="0003221F" w:rsidP="0003221F">
            <w:pPr>
              <w:rPr>
                <w:rFonts w:ascii="Arial" w:hAnsi="Arial"/>
                <w:b/>
              </w:rPr>
            </w:pPr>
            <w:r w:rsidRPr="00475770">
              <w:rPr>
                <w:rFonts w:ascii="Arial" w:hAnsi="Arial"/>
                <w:b/>
              </w:rPr>
              <w:t xml:space="preserve">MaxiCharger </w:t>
            </w:r>
            <w:r w:rsidR="00DD786D">
              <w:rPr>
                <w:rFonts w:ascii="Arial" w:hAnsi="Arial"/>
                <w:b/>
              </w:rPr>
              <w:t>DF</w:t>
            </w:r>
            <w:r w:rsidRPr="00475770">
              <w:rPr>
                <w:rFonts w:ascii="Arial" w:hAnsi="Arial"/>
                <w:b/>
              </w:rPr>
              <w:t>240</w:t>
            </w:r>
          </w:p>
        </w:tc>
        <w:tc>
          <w:tcPr>
            <w:tcW w:w="3402" w:type="dxa"/>
            <w:vAlign w:val="center"/>
          </w:tcPr>
          <w:p w14:paraId="2DF99454" w14:textId="16CE20EC" w:rsidR="0003221F" w:rsidRPr="00475770" w:rsidRDefault="0003221F" w:rsidP="0003221F">
            <w:pPr>
              <w:rPr>
                <w:rFonts w:ascii="Arial" w:hAnsi="Arial"/>
              </w:rPr>
            </w:pPr>
            <w:r w:rsidRPr="00475770">
              <w:rPr>
                <w:rFonts w:ascii="Arial" w:hAnsi="Arial"/>
              </w:rPr>
              <w:t>240 kW</w:t>
            </w:r>
          </w:p>
        </w:tc>
      </w:tr>
      <w:tr w:rsidR="0003221F" w:rsidRPr="00475770" w14:paraId="0CDB6E28" w14:textId="77777777" w:rsidTr="00743B0B">
        <w:trPr>
          <w:trHeight w:val="454"/>
          <w:jc w:val="center"/>
        </w:trPr>
        <w:tc>
          <w:tcPr>
            <w:tcW w:w="6799" w:type="dxa"/>
            <w:gridSpan w:val="2"/>
            <w:vAlign w:val="center"/>
          </w:tcPr>
          <w:p w14:paraId="09834ADB" w14:textId="16906FE2" w:rsidR="0003221F" w:rsidRPr="00475770" w:rsidRDefault="0003221F" w:rsidP="0003221F">
            <w:pPr>
              <w:rPr>
                <w:rFonts w:ascii="Arial" w:hAnsi="Arial"/>
              </w:rPr>
            </w:pPr>
            <w:r w:rsidRPr="00475770">
              <w:rPr>
                <w:rFonts w:ascii="Arial" w:hAnsi="Arial"/>
              </w:rPr>
              <w:t>Normal duty operation applies for use in public applications with moderate traffic.</w:t>
            </w:r>
          </w:p>
        </w:tc>
      </w:tr>
    </w:tbl>
    <w:p w14:paraId="4131F4F8" w14:textId="77777777" w:rsidR="00FC0F3B" w:rsidRPr="00475770" w:rsidRDefault="00FC0F3B" w:rsidP="00195C05">
      <w:pPr>
        <w:pStyle w:val="EN"/>
      </w:pPr>
    </w:p>
    <w:p w14:paraId="348FA0E4" w14:textId="1E26B030" w:rsidR="00FC0F3B" w:rsidRPr="00475770" w:rsidRDefault="00FC0F3B"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11</w:t>
      </w:r>
      <w:r w:rsidR="00CD7BD9">
        <w:rPr>
          <w:noProof/>
        </w:rPr>
        <w:fldChar w:fldCharType="end"/>
      </w:r>
      <w:r w:rsidRPr="00475770">
        <w:t xml:space="preserve"> De-rating During Normal Duty Operation</w:t>
      </w:r>
    </w:p>
    <w:tbl>
      <w:tblPr>
        <w:tblStyle w:val="a7"/>
        <w:tblW w:w="678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4"/>
        <w:gridCol w:w="1420"/>
        <w:gridCol w:w="1968"/>
        <w:gridCol w:w="2119"/>
      </w:tblGrid>
      <w:tr w:rsidR="00FC0F3B" w:rsidRPr="00475770" w14:paraId="0025C836" w14:textId="1395DA11" w:rsidTr="00743B0B">
        <w:trPr>
          <w:cnfStyle w:val="100000000000" w:firstRow="1" w:lastRow="0" w:firstColumn="0" w:lastColumn="0" w:oddVBand="0" w:evenVBand="0" w:oddHBand="0" w:evenHBand="0" w:firstRowFirstColumn="0" w:firstRowLastColumn="0" w:lastRowFirstColumn="0" w:lastRowLastColumn="0"/>
          <w:trHeight w:val="370"/>
          <w:tblHeader/>
          <w:jc w:val="center"/>
        </w:trPr>
        <w:tc>
          <w:tcPr>
            <w:tcW w:w="2694" w:type="dxa"/>
            <w:gridSpan w:val="2"/>
          </w:tcPr>
          <w:p w14:paraId="051C19A8" w14:textId="2E9871F9" w:rsidR="00FC0F3B" w:rsidRPr="00475770" w:rsidRDefault="00FC0F3B" w:rsidP="00172287">
            <w:r w:rsidRPr="00475770">
              <w:t>Ambient Temperature</w:t>
            </w:r>
          </w:p>
        </w:tc>
        <w:tc>
          <w:tcPr>
            <w:tcW w:w="1968" w:type="dxa"/>
            <w:vMerge w:val="restart"/>
          </w:tcPr>
          <w:p w14:paraId="2210F8CE" w14:textId="5E604167" w:rsidR="00FC0F3B" w:rsidRPr="00475770" w:rsidRDefault="00FC0F3B" w:rsidP="00172287">
            <w:pPr>
              <w:jc w:val="left"/>
            </w:pPr>
            <w:r w:rsidRPr="00475770">
              <w:t>Power Output (%)</w:t>
            </w:r>
          </w:p>
        </w:tc>
        <w:tc>
          <w:tcPr>
            <w:tcW w:w="2119" w:type="dxa"/>
            <w:vMerge w:val="restart"/>
          </w:tcPr>
          <w:p w14:paraId="76DB78FE" w14:textId="6DFC955D" w:rsidR="00FC0F3B" w:rsidRPr="00475770" w:rsidRDefault="00FC0F3B" w:rsidP="00172287">
            <w:pPr>
              <w:jc w:val="left"/>
            </w:pPr>
            <w:r w:rsidRPr="00475770">
              <w:t>De-rating (%)</w:t>
            </w:r>
          </w:p>
        </w:tc>
      </w:tr>
      <w:tr w:rsidR="00FC0F3B" w:rsidRPr="00475770" w14:paraId="245B0DB8" w14:textId="77777777" w:rsidTr="00743B0B">
        <w:trPr>
          <w:cnfStyle w:val="100000000000" w:firstRow="1" w:lastRow="0" w:firstColumn="0" w:lastColumn="0" w:oddVBand="0" w:evenVBand="0" w:oddHBand="0" w:evenHBand="0" w:firstRowFirstColumn="0" w:firstRowLastColumn="0" w:lastRowFirstColumn="0" w:lastRowLastColumn="0"/>
          <w:trHeight w:val="369"/>
          <w:tblHeader/>
          <w:jc w:val="center"/>
        </w:trPr>
        <w:tc>
          <w:tcPr>
            <w:tcW w:w="1274" w:type="dxa"/>
          </w:tcPr>
          <w:p w14:paraId="50333187" w14:textId="56D5F565" w:rsidR="00FC0F3B" w:rsidRPr="00475770" w:rsidRDefault="00FC0F3B" w:rsidP="00172287">
            <w:pPr>
              <w:rPr>
                <w:rFonts w:eastAsia="微软雅黑"/>
              </w:rPr>
            </w:pPr>
            <w:r w:rsidRPr="00475770">
              <w:rPr>
                <w:rFonts w:ascii="微软雅黑" w:eastAsia="微软雅黑" w:hAnsi="微软雅黑" w:cs="微软雅黑" w:hint="eastAsia"/>
              </w:rPr>
              <w:t>℃</w:t>
            </w:r>
          </w:p>
        </w:tc>
        <w:tc>
          <w:tcPr>
            <w:tcW w:w="1420" w:type="dxa"/>
          </w:tcPr>
          <w:p w14:paraId="550325BD" w14:textId="467AA9B7" w:rsidR="00FC0F3B" w:rsidRPr="00475770" w:rsidRDefault="00FC0F3B" w:rsidP="00172287">
            <w:pPr>
              <w:rPr>
                <w:rFonts w:eastAsia="微软雅黑"/>
              </w:rPr>
            </w:pPr>
            <w:r w:rsidRPr="00475770">
              <w:rPr>
                <w:rFonts w:ascii="微软雅黑" w:eastAsia="微软雅黑" w:hAnsi="微软雅黑" w:cs="微软雅黑" w:hint="eastAsia"/>
              </w:rPr>
              <w:t>℉</w:t>
            </w:r>
          </w:p>
        </w:tc>
        <w:tc>
          <w:tcPr>
            <w:tcW w:w="1968" w:type="dxa"/>
            <w:vMerge/>
          </w:tcPr>
          <w:p w14:paraId="74CB9F5F" w14:textId="77777777" w:rsidR="00FC0F3B" w:rsidRPr="00475770" w:rsidRDefault="00FC0F3B" w:rsidP="00172287">
            <w:pPr>
              <w:jc w:val="left"/>
            </w:pPr>
          </w:p>
        </w:tc>
        <w:tc>
          <w:tcPr>
            <w:tcW w:w="2119" w:type="dxa"/>
            <w:vMerge/>
          </w:tcPr>
          <w:p w14:paraId="42ADE5F0" w14:textId="77777777" w:rsidR="00FC0F3B" w:rsidRPr="00475770" w:rsidRDefault="00FC0F3B" w:rsidP="00172287">
            <w:pPr>
              <w:jc w:val="left"/>
            </w:pPr>
          </w:p>
        </w:tc>
      </w:tr>
      <w:tr w:rsidR="00FC0F3B" w:rsidRPr="00475770" w14:paraId="07D91E75" w14:textId="5CBD98AA" w:rsidTr="00743B0B">
        <w:trPr>
          <w:trHeight w:val="454"/>
          <w:jc w:val="center"/>
        </w:trPr>
        <w:tc>
          <w:tcPr>
            <w:tcW w:w="1274" w:type="dxa"/>
            <w:vAlign w:val="center"/>
          </w:tcPr>
          <w:p w14:paraId="5D461D8A" w14:textId="451754CA" w:rsidR="00FC0F3B" w:rsidRPr="00475770" w:rsidRDefault="0080423D" w:rsidP="0080423D">
            <w:pPr>
              <w:rPr>
                <w:rFonts w:ascii="Arial" w:hAnsi="Arial"/>
              </w:rPr>
            </w:pPr>
            <w:r w:rsidRPr="00475770">
              <w:rPr>
                <w:rFonts w:ascii="Arial" w:hAnsi="Arial"/>
              </w:rPr>
              <w:t>-35 to +50</w:t>
            </w:r>
          </w:p>
        </w:tc>
        <w:tc>
          <w:tcPr>
            <w:tcW w:w="1420" w:type="dxa"/>
            <w:vAlign w:val="center"/>
          </w:tcPr>
          <w:p w14:paraId="447E7D22" w14:textId="016A4B7E" w:rsidR="00FC0F3B" w:rsidRPr="00475770" w:rsidRDefault="00FC0F3B" w:rsidP="00172287">
            <w:pPr>
              <w:jc w:val="both"/>
              <w:rPr>
                <w:rFonts w:ascii="Arial" w:hAnsi="Arial"/>
              </w:rPr>
            </w:pPr>
            <w:r w:rsidRPr="00475770">
              <w:rPr>
                <w:rFonts w:ascii="Arial" w:hAnsi="Arial"/>
              </w:rPr>
              <w:t>-</w:t>
            </w:r>
            <w:r w:rsidR="0080423D" w:rsidRPr="00475770">
              <w:rPr>
                <w:rFonts w:ascii="Arial" w:hAnsi="Arial"/>
              </w:rPr>
              <w:t>31 to +122</w:t>
            </w:r>
          </w:p>
        </w:tc>
        <w:tc>
          <w:tcPr>
            <w:tcW w:w="1968" w:type="dxa"/>
            <w:vAlign w:val="center"/>
          </w:tcPr>
          <w:p w14:paraId="43936010" w14:textId="31515342" w:rsidR="00FC0F3B" w:rsidRPr="00475770" w:rsidRDefault="00FC0F3B" w:rsidP="00172287">
            <w:pPr>
              <w:rPr>
                <w:rFonts w:ascii="Arial" w:hAnsi="Arial"/>
              </w:rPr>
            </w:pPr>
            <w:r w:rsidRPr="00475770">
              <w:rPr>
                <w:rFonts w:ascii="Arial" w:hAnsi="Arial"/>
              </w:rPr>
              <w:t>100</w:t>
            </w:r>
          </w:p>
        </w:tc>
        <w:tc>
          <w:tcPr>
            <w:tcW w:w="2119" w:type="dxa"/>
            <w:vAlign w:val="center"/>
          </w:tcPr>
          <w:p w14:paraId="70969D47" w14:textId="17F3EBA3" w:rsidR="00FC0F3B" w:rsidRPr="00475770" w:rsidRDefault="00FC0F3B" w:rsidP="00FC0F3B">
            <w:pPr>
              <w:jc w:val="both"/>
              <w:rPr>
                <w:rFonts w:ascii="Arial" w:hAnsi="Arial"/>
              </w:rPr>
            </w:pPr>
            <w:r w:rsidRPr="00475770">
              <w:rPr>
                <w:rFonts w:ascii="Arial" w:hAnsi="Arial"/>
              </w:rPr>
              <w:t>0</w:t>
            </w:r>
          </w:p>
        </w:tc>
      </w:tr>
      <w:tr w:rsidR="0080423D" w:rsidRPr="00475770" w14:paraId="083E0F21" w14:textId="77777777" w:rsidTr="00743B0B">
        <w:trPr>
          <w:trHeight w:val="454"/>
          <w:jc w:val="center"/>
        </w:trPr>
        <w:tc>
          <w:tcPr>
            <w:tcW w:w="1274" w:type="dxa"/>
            <w:vAlign w:val="center"/>
          </w:tcPr>
          <w:p w14:paraId="04C57274" w14:textId="65DED166" w:rsidR="0080423D" w:rsidRPr="00475770" w:rsidRDefault="0080423D" w:rsidP="0080423D">
            <w:pPr>
              <w:rPr>
                <w:rFonts w:ascii="Arial" w:hAnsi="Arial"/>
              </w:rPr>
            </w:pPr>
            <w:r w:rsidRPr="00475770">
              <w:rPr>
                <w:rFonts w:ascii="Arial" w:hAnsi="Arial"/>
              </w:rPr>
              <w:t>+50 to +55</w:t>
            </w:r>
          </w:p>
        </w:tc>
        <w:tc>
          <w:tcPr>
            <w:tcW w:w="1420" w:type="dxa"/>
            <w:vAlign w:val="center"/>
          </w:tcPr>
          <w:p w14:paraId="25C4877C" w14:textId="1D38D8CA" w:rsidR="0080423D" w:rsidRPr="00475770" w:rsidRDefault="0080423D" w:rsidP="0080423D">
            <w:pPr>
              <w:rPr>
                <w:rFonts w:ascii="Arial" w:hAnsi="Arial"/>
              </w:rPr>
            </w:pPr>
            <w:r w:rsidRPr="00475770">
              <w:rPr>
                <w:rFonts w:ascii="Arial" w:hAnsi="Arial"/>
              </w:rPr>
              <w:t>+122 to +131</w:t>
            </w:r>
          </w:p>
        </w:tc>
        <w:tc>
          <w:tcPr>
            <w:tcW w:w="1968" w:type="dxa"/>
            <w:vAlign w:val="center"/>
          </w:tcPr>
          <w:p w14:paraId="7F8E747D" w14:textId="4113A03D" w:rsidR="0080423D" w:rsidRPr="00475770" w:rsidRDefault="0080423D" w:rsidP="004033A7">
            <w:pPr>
              <w:rPr>
                <w:rFonts w:ascii="Arial" w:hAnsi="Arial"/>
              </w:rPr>
            </w:pPr>
            <w:r w:rsidRPr="00475770">
              <w:rPr>
                <w:rFonts w:ascii="Arial" w:hAnsi="Arial"/>
              </w:rPr>
              <w:t>100</w:t>
            </w:r>
            <w:r w:rsidR="004033A7" w:rsidRPr="00475770">
              <w:rPr>
                <w:rFonts w:ascii="Arial" w:hAnsi="Arial"/>
              </w:rPr>
              <w:t xml:space="preserve"> </w:t>
            </w:r>
            <w:r w:rsidRPr="00475770">
              <w:rPr>
                <w:rFonts w:ascii="Arial" w:hAnsi="Arial"/>
              </w:rPr>
              <w:t>to 75%</w:t>
            </w:r>
            <w:r w:rsidR="00DA4B7F" w:rsidRPr="00475770">
              <w:rPr>
                <w:rFonts w:ascii="Arial" w:hAnsi="Arial"/>
              </w:rPr>
              <w:t xml:space="preserve"> </w:t>
            </w:r>
            <w:r w:rsidRPr="00475770">
              <w:rPr>
                <w:rFonts w:ascii="Arial" w:hAnsi="Arial"/>
              </w:rPr>
              <w:t>(linear de-rating)</w:t>
            </w:r>
          </w:p>
        </w:tc>
        <w:tc>
          <w:tcPr>
            <w:tcW w:w="2119" w:type="dxa"/>
            <w:vAlign w:val="center"/>
          </w:tcPr>
          <w:p w14:paraId="1717D473" w14:textId="7CE66D33" w:rsidR="0080423D" w:rsidRPr="00475770" w:rsidRDefault="0080423D" w:rsidP="0080423D">
            <w:pPr>
              <w:rPr>
                <w:rFonts w:ascii="Arial" w:hAnsi="Arial"/>
              </w:rPr>
            </w:pPr>
            <w:r w:rsidRPr="00475770">
              <w:rPr>
                <w:rFonts w:ascii="Arial" w:hAnsi="Arial"/>
              </w:rPr>
              <w:t>0 to 25%</w:t>
            </w:r>
          </w:p>
        </w:tc>
      </w:tr>
      <w:tr w:rsidR="00B80BE6" w:rsidRPr="00475770" w14:paraId="4E1E1E82" w14:textId="77777777" w:rsidTr="00743B0B">
        <w:trPr>
          <w:trHeight w:val="454"/>
          <w:jc w:val="center"/>
        </w:trPr>
        <w:tc>
          <w:tcPr>
            <w:tcW w:w="6781" w:type="dxa"/>
            <w:gridSpan w:val="4"/>
            <w:vAlign w:val="center"/>
          </w:tcPr>
          <w:p w14:paraId="5642720C" w14:textId="285F34DA" w:rsidR="00B80BE6" w:rsidRPr="00475770" w:rsidRDefault="00B80BE6" w:rsidP="00506553">
            <w:pPr>
              <w:rPr>
                <w:rFonts w:ascii="Arial" w:hAnsi="Arial"/>
              </w:rPr>
            </w:pPr>
            <w:r w:rsidRPr="00475770">
              <w:rPr>
                <w:rFonts w:ascii="Arial" w:hAnsi="Arial"/>
              </w:rPr>
              <w:t>Steady state rating of the Max</w:t>
            </w:r>
            <w:r w:rsidR="00506553" w:rsidRPr="00475770">
              <w:rPr>
                <w:rFonts w:ascii="Arial" w:hAnsi="Arial"/>
              </w:rPr>
              <w:t>iCharger</w:t>
            </w:r>
            <w:r w:rsidRPr="00475770">
              <w:rPr>
                <w:rFonts w:ascii="Arial" w:hAnsi="Arial"/>
              </w:rPr>
              <w:t xml:space="preserve"> at specific ambient temperatures.</w:t>
            </w:r>
          </w:p>
        </w:tc>
      </w:tr>
    </w:tbl>
    <w:p w14:paraId="4D121AB9" w14:textId="77777777" w:rsidR="00B900A2" w:rsidRPr="00475770" w:rsidRDefault="00B900A2" w:rsidP="00195C05">
      <w:pPr>
        <w:pStyle w:val="EN"/>
      </w:pPr>
    </w:p>
    <w:p w14:paraId="5355F00D" w14:textId="77777777" w:rsidR="00222897" w:rsidRPr="00475770" w:rsidRDefault="00222897" w:rsidP="00352EB2">
      <w:pPr>
        <w:pStyle w:val="3"/>
        <w:spacing w:before="240" w:afterLines="50"/>
        <w:sectPr w:rsidR="00222897" w:rsidRPr="00475770" w:rsidSect="00D26989">
          <w:pgSz w:w="8392" w:h="11907"/>
          <w:pgMar w:top="567" w:right="567" w:bottom="567" w:left="567" w:header="0" w:footer="340" w:gutter="0"/>
          <w:cols w:space="720"/>
          <w:docGrid w:linePitch="245"/>
        </w:sectPr>
      </w:pPr>
    </w:p>
    <w:p w14:paraId="7ED8192E" w14:textId="434044B2" w:rsidR="00DE3D5A" w:rsidRPr="00475770" w:rsidRDefault="00DE3D5A" w:rsidP="00DE3D5A">
      <w:pPr>
        <w:pStyle w:val="2"/>
        <w:spacing w:before="240"/>
      </w:pPr>
      <w:bookmarkStart w:id="1205" w:name="_Toc106900469"/>
      <w:bookmarkStart w:id="1206" w:name="_Toc106983341"/>
      <w:bookmarkStart w:id="1207" w:name="_Toc131779007"/>
      <w:r w:rsidRPr="00475770">
        <w:lastRenderedPageBreak/>
        <w:t xml:space="preserve">AC </w:t>
      </w:r>
      <w:r w:rsidRPr="00475770">
        <w:rPr>
          <w:rFonts w:hint="eastAsia"/>
        </w:rPr>
        <w:t>I</w:t>
      </w:r>
      <w:r w:rsidRPr="00475770">
        <w:t>nput and DC Output Specifications</w:t>
      </w:r>
      <w:bookmarkEnd w:id="1205"/>
      <w:bookmarkEnd w:id="1206"/>
      <w:bookmarkEnd w:id="1207"/>
    </w:p>
    <w:p w14:paraId="4126B77A" w14:textId="78A2DA0B" w:rsidR="00A50C79" w:rsidRPr="00475770" w:rsidRDefault="00A50C79"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12</w:t>
      </w:r>
      <w:r w:rsidR="00CD7BD9">
        <w:rPr>
          <w:noProof/>
        </w:rPr>
        <w:fldChar w:fldCharType="end"/>
      </w:r>
      <w:r w:rsidRPr="00475770">
        <w:t xml:space="preserve"> AC Input Wire Specifications</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A50C79" w:rsidRPr="00475770" w14:paraId="298011DF"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5599047" w14:textId="77777777" w:rsidR="00A50C79" w:rsidRPr="00475770" w:rsidRDefault="00A50C79" w:rsidP="00172287">
            <w:r w:rsidRPr="00475770">
              <w:t>Parameter</w:t>
            </w:r>
          </w:p>
        </w:tc>
        <w:tc>
          <w:tcPr>
            <w:tcW w:w="3402" w:type="dxa"/>
          </w:tcPr>
          <w:p w14:paraId="580095CF" w14:textId="77777777" w:rsidR="00A50C79" w:rsidRPr="00475770" w:rsidRDefault="00A50C79" w:rsidP="00172287">
            <w:pPr>
              <w:jc w:val="left"/>
            </w:pPr>
            <w:r w:rsidRPr="00475770">
              <w:t>Specification</w:t>
            </w:r>
          </w:p>
        </w:tc>
      </w:tr>
      <w:tr w:rsidR="00A50C79" w:rsidRPr="00475770" w14:paraId="36E59C0E" w14:textId="77777777" w:rsidTr="00743B0B">
        <w:trPr>
          <w:trHeight w:val="454"/>
          <w:jc w:val="center"/>
        </w:trPr>
        <w:tc>
          <w:tcPr>
            <w:tcW w:w="3397" w:type="dxa"/>
            <w:vAlign w:val="center"/>
          </w:tcPr>
          <w:p w14:paraId="313A7287" w14:textId="59CAD9D9" w:rsidR="00A50C79" w:rsidRPr="00475770" w:rsidRDefault="00A50C79" w:rsidP="00A50C79">
            <w:pPr>
              <w:jc w:val="both"/>
              <w:rPr>
                <w:rFonts w:ascii="Arial" w:hAnsi="Arial"/>
                <w:b/>
              </w:rPr>
            </w:pPr>
            <w:r w:rsidRPr="00475770">
              <w:rPr>
                <w:rFonts w:ascii="Arial" w:hAnsi="Arial"/>
                <w:b/>
              </w:rPr>
              <w:t>Wire Shielding (optional)</w:t>
            </w:r>
          </w:p>
        </w:tc>
        <w:tc>
          <w:tcPr>
            <w:tcW w:w="3402" w:type="dxa"/>
            <w:vAlign w:val="center"/>
          </w:tcPr>
          <w:p w14:paraId="2A4868B4" w14:textId="33049339" w:rsidR="00A50C79" w:rsidRPr="00475770" w:rsidRDefault="00A50C79" w:rsidP="00777848">
            <w:pPr>
              <w:jc w:val="both"/>
              <w:rPr>
                <w:rFonts w:ascii="Arial" w:hAnsi="Arial"/>
              </w:rPr>
            </w:pPr>
            <w:r w:rsidRPr="00475770">
              <w:rPr>
                <w:rFonts w:ascii="Arial" w:eastAsia="ABBvoice-Regular" w:hAnsi="Arial"/>
                <w:kern w:val="0"/>
                <w:szCs w:val="20"/>
              </w:rPr>
              <w:t xml:space="preserve">If the local </w:t>
            </w:r>
            <w:r w:rsidR="00777848" w:rsidRPr="00475770">
              <w:rPr>
                <w:rFonts w:ascii="Arial" w:eastAsia="ABBvoice-Regular" w:hAnsi="Arial"/>
                <w:kern w:val="0"/>
                <w:szCs w:val="20"/>
              </w:rPr>
              <w:t>regulations</w:t>
            </w:r>
            <w:r w:rsidRPr="00475770">
              <w:rPr>
                <w:rFonts w:ascii="Arial" w:eastAsia="ABBvoice-Regular" w:hAnsi="Arial"/>
                <w:kern w:val="0"/>
                <w:szCs w:val="20"/>
              </w:rPr>
              <w:t xml:space="preserve"> require shielded wires, connect the wire shielding to the PE bus at both ends of the wire.</w:t>
            </w:r>
          </w:p>
        </w:tc>
      </w:tr>
      <w:tr w:rsidR="00A50C79" w:rsidRPr="00475770" w14:paraId="23D7CDFC" w14:textId="77777777" w:rsidTr="00743B0B">
        <w:trPr>
          <w:trHeight w:val="454"/>
          <w:jc w:val="center"/>
        </w:trPr>
        <w:tc>
          <w:tcPr>
            <w:tcW w:w="3397" w:type="dxa"/>
            <w:vAlign w:val="center"/>
          </w:tcPr>
          <w:p w14:paraId="21A096AF" w14:textId="567ACB61" w:rsidR="00A50C79" w:rsidRPr="00475770" w:rsidRDefault="00A50C79" w:rsidP="00A50C79">
            <w:pPr>
              <w:jc w:val="both"/>
              <w:rPr>
                <w:rFonts w:ascii="Arial" w:hAnsi="Arial"/>
                <w:b/>
              </w:rPr>
            </w:pPr>
            <w:r w:rsidRPr="00475770">
              <w:rPr>
                <w:rFonts w:ascii="Arial" w:eastAsia="ABBvoice-Regular" w:hAnsi="Arial"/>
                <w:b/>
                <w:kern w:val="0"/>
              </w:rPr>
              <w:t>Diameter of the Phase Conductors</w:t>
            </w:r>
          </w:p>
        </w:tc>
        <w:tc>
          <w:tcPr>
            <w:tcW w:w="3402" w:type="dxa"/>
            <w:vAlign w:val="center"/>
          </w:tcPr>
          <w:p w14:paraId="28C189FF" w14:textId="1B87C92C" w:rsidR="00A50C79" w:rsidRPr="00475770" w:rsidRDefault="00A50C79" w:rsidP="00A50C79">
            <w:pPr>
              <w:jc w:val="both"/>
              <w:rPr>
                <w:rFonts w:ascii="Arial" w:hAnsi="Arial"/>
              </w:rPr>
            </w:pPr>
            <w:r w:rsidRPr="00475770">
              <w:rPr>
                <w:rFonts w:ascii="Arial" w:eastAsia="ABBvoice-Regular" w:hAnsi="Arial"/>
                <w:kern w:val="0"/>
                <w:szCs w:val="20"/>
              </w:rPr>
              <w:t xml:space="preserve">Refer to the local </w:t>
            </w:r>
            <w:r w:rsidR="00777848" w:rsidRPr="00475770">
              <w:rPr>
                <w:rFonts w:ascii="Arial" w:eastAsia="ABBvoice-Regular" w:hAnsi="Arial"/>
                <w:kern w:val="0"/>
                <w:szCs w:val="20"/>
              </w:rPr>
              <w:t>regulations</w:t>
            </w:r>
            <w:r w:rsidRPr="00475770">
              <w:rPr>
                <w:rFonts w:ascii="Arial" w:eastAsia="ABBvoice-Regular" w:hAnsi="Arial"/>
                <w:kern w:val="0"/>
                <w:szCs w:val="20"/>
              </w:rPr>
              <w:t>.</w:t>
            </w:r>
          </w:p>
        </w:tc>
      </w:tr>
      <w:tr w:rsidR="00A50C79" w:rsidRPr="00475770" w14:paraId="09EA62B6" w14:textId="77777777" w:rsidTr="00743B0B">
        <w:trPr>
          <w:trHeight w:val="454"/>
          <w:jc w:val="center"/>
        </w:trPr>
        <w:tc>
          <w:tcPr>
            <w:tcW w:w="3397" w:type="dxa"/>
            <w:vAlign w:val="center"/>
          </w:tcPr>
          <w:p w14:paraId="290607ED" w14:textId="0864A649" w:rsidR="00A50C79" w:rsidRPr="00475770" w:rsidRDefault="00A50C79" w:rsidP="00A50C79">
            <w:pPr>
              <w:jc w:val="both"/>
              <w:rPr>
                <w:rFonts w:ascii="Arial" w:hAnsi="Arial"/>
                <w:b/>
              </w:rPr>
            </w:pPr>
            <w:r w:rsidRPr="00475770">
              <w:rPr>
                <w:rFonts w:ascii="Arial" w:eastAsia="ABBvoice-Regular" w:hAnsi="Arial"/>
                <w:b/>
                <w:kern w:val="0"/>
              </w:rPr>
              <w:t>Diameter of the PE Conductor</w:t>
            </w:r>
          </w:p>
        </w:tc>
        <w:tc>
          <w:tcPr>
            <w:tcW w:w="3402" w:type="dxa"/>
            <w:vAlign w:val="center"/>
          </w:tcPr>
          <w:p w14:paraId="676ADE98" w14:textId="2313873B" w:rsidR="00A50C79" w:rsidRPr="00475770" w:rsidRDefault="00A50C79" w:rsidP="00A50C79">
            <w:pPr>
              <w:jc w:val="both"/>
              <w:rPr>
                <w:rFonts w:ascii="Arial" w:hAnsi="Arial"/>
              </w:rPr>
            </w:pPr>
            <w:r w:rsidRPr="00475770">
              <w:rPr>
                <w:rFonts w:ascii="Arial" w:eastAsia="ABBvoice-Regular" w:hAnsi="Arial"/>
                <w:kern w:val="0"/>
                <w:szCs w:val="20"/>
              </w:rPr>
              <w:t xml:space="preserve">Refer to the local </w:t>
            </w:r>
            <w:r w:rsidR="00777848" w:rsidRPr="00475770">
              <w:rPr>
                <w:rFonts w:ascii="Arial" w:eastAsia="ABBvoice-Regular" w:hAnsi="Arial"/>
                <w:kern w:val="0"/>
                <w:szCs w:val="20"/>
              </w:rPr>
              <w:t>regulations</w:t>
            </w:r>
          </w:p>
        </w:tc>
      </w:tr>
      <w:tr w:rsidR="00A50C79" w:rsidRPr="00475770" w14:paraId="15A0F1DE" w14:textId="77777777" w:rsidTr="00743B0B">
        <w:trPr>
          <w:trHeight w:val="454"/>
          <w:jc w:val="center"/>
        </w:trPr>
        <w:tc>
          <w:tcPr>
            <w:tcW w:w="3397" w:type="dxa"/>
            <w:vAlign w:val="center"/>
          </w:tcPr>
          <w:p w14:paraId="7FD98C65" w14:textId="3541CD4B" w:rsidR="00A50C79" w:rsidRPr="00475770" w:rsidRDefault="00A50C79" w:rsidP="00A50C79">
            <w:pPr>
              <w:jc w:val="both"/>
              <w:rPr>
                <w:rFonts w:ascii="Arial" w:hAnsi="Arial"/>
                <w:b/>
              </w:rPr>
            </w:pPr>
            <w:r w:rsidRPr="00475770">
              <w:rPr>
                <w:rFonts w:ascii="Arial" w:eastAsia="ABBvoice-Regular" w:hAnsi="Arial"/>
                <w:b/>
                <w:kern w:val="0"/>
              </w:rPr>
              <w:t>Surface and Diameter</w:t>
            </w:r>
          </w:p>
        </w:tc>
        <w:tc>
          <w:tcPr>
            <w:tcW w:w="3402" w:type="dxa"/>
            <w:vAlign w:val="center"/>
          </w:tcPr>
          <w:p w14:paraId="57EC0C4E" w14:textId="0153CEE5" w:rsidR="00A50C79" w:rsidRPr="00475770" w:rsidRDefault="00A50C79" w:rsidP="00506553">
            <w:pPr>
              <w:jc w:val="both"/>
              <w:rPr>
                <w:rFonts w:ascii="Arial" w:hAnsi="Arial"/>
              </w:rPr>
            </w:pPr>
            <w:r w:rsidRPr="00475770">
              <w:rPr>
                <w:rFonts w:ascii="Arial" w:eastAsia="ABBvoice-Regular" w:hAnsi="Arial"/>
                <w:kern w:val="0"/>
                <w:szCs w:val="20"/>
              </w:rPr>
              <w:t xml:space="preserve">Based on </w:t>
            </w:r>
            <w:r w:rsidR="00777848" w:rsidRPr="00475770">
              <w:rPr>
                <w:rFonts w:ascii="Arial" w:eastAsia="ABBvoice-Regular" w:hAnsi="Arial"/>
                <w:kern w:val="0"/>
                <w:szCs w:val="20"/>
              </w:rPr>
              <w:t xml:space="preserve">the </w:t>
            </w:r>
            <w:r w:rsidRPr="00475770">
              <w:rPr>
                <w:rFonts w:ascii="Arial" w:eastAsia="ABBvoice-Regular" w:hAnsi="Arial"/>
                <w:kern w:val="0"/>
                <w:szCs w:val="20"/>
              </w:rPr>
              <w:t xml:space="preserve">current rating of the </w:t>
            </w:r>
            <w:r w:rsidRPr="00475770">
              <w:rPr>
                <w:rFonts w:ascii="Arial" w:eastAsia="ABBvoice-Regular" w:hAnsi="Arial" w:hint="eastAsia"/>
                <w:kern w:val="0"/>
                <w:szCs w:val="20"/>
              </w:rPr>
              <w:t>Max</w:t>
            </w:r>
            <w:r w:rsidR="00B43344" w:rsidRPr="00475770">
              <w:rPr>
                <w:rFonts w:ascii="Arial" w:eastAsia="ABBvoice-Regular" w:hAnsi="Arial"/>
                <w:kern w:val="0"/>
                <w:szCs w:val="20"/>
              </w:rPr>
              <w:t>i</w:t>
            </w:r>
            <w:r w:rsidR="00506553" w:rsidRPr="00475770">
              <w:rPr>
                <w:rFonts w:ascii="Arial" w:eastAsia="ABBvoice-Regular" w:hAnsi="Arial"/>
                <w:kern w:val="0"/>
                <w:szCs w:val="20"/>
              </w:rPr>
              <w:t>Charger</w:t>
            </w:r>
            <w:r w:rsidRPr="00475770">
              <w:rPr>
                <w:rFonts w:ascii="Arial" w:eastAsia="ABBvoice-Regular" w:hAnsi="Arial"/>
                <w:kern w:val="0"/>
                <w:szCs w:val="20"/>
              </w:rPr>
              <w:t xml:space="preserve"> and local regulations</w:t>
            </w:r>
            <w:r w:rsidR="00777848" w:rsidRPr="00475770">
              <w:rPr>
                <w:rFonts w:ascii="Arial" w:eastAsia="ABBvoice-Regular" w:hAnsi="Arial"/>
                <w:kern w:val="0"/>
                <w:szCs w:val="20"/>
              </w:rPr>
              <w:t>.</w:t>
            </w:r>
          </w:p>
        </w:tc>
      </w:tr>
      <w:tr w:rsidR="00A50C79" w:rsidRPr="00475770" w14:paraId="236F9200" w14:textId="77777777" w:rsidTr="00743B0B">
        <w:trPr>
          <w:trHeight w:val="454"/>
          <w:jc w:val="center"/>
        </w:trPr>
        <w:tc>
          <w:tcPr>
            <w:tcW w:w="3397" w:type="dxa"/>
            <w:vAlign w:val="center"/>
          </w:tcPr>
          <w:p w14:paraId="6A940626" w14:textId="675569DC" w:rsidR="00A50C79" w:rsidRPr="00475770" w:rsidRDefault="00A50C79" w:rsidP="00A50C79">
            <w:pPr>
              <w:jc w:val="both"/>
              <w:rPr>
                <w:rFonts w:ascii="Arial" w:hAnsi="Arial"/>
                <w:b/>
              </w:rPr>
            </w:pPr>
            <w:r w:rsidRPr="00475770">
              <w:rPr>
                <w:rFonts w:ascii="Arial" w:eastAsia="ABBvoice-Regular" w:hAnsi="Arial"/>
                <w:b/>
                <w:kern w:val="0"/>
              </w:rPr>
              <w:t>Material</w:t>
            </w:r>
          </w:p>
        </w:tc>
        <w:tc>
          <w:tcPr>
            <w:tcW w:w="3402" w:type="dxa"/>
            <w:vAlign w:val="center"/>
          </w:tcPr>
          <w:p w14:paraId="4BBCC21C" w14:textId="3C5FE54E" w:rsidR="00A50C79" w:rsidRPr="00475770" w:rsidRDefault="00A50C79" w:rsidP="00A50C79">
            <w:pPr>
              <w:jc w:val="both"/>
              <w:rPr>
                <w:rFonts w:ascii="Arial" w:hAnsi="Arial"/>
              </w:rPr>
            </w:pPr>
            <w:r w:rsidRPr="00475770">
              <w:rPr>
                <w:rFonts w:ascii="Arial" w:eastAsia="ABBvoice-Regular" w:hAnsi="Arial"/>
                <w:kern w:val="0"/>
                <w:szCs w:val="20"/>
              </w:rPr>
              <w:t>Copper</w:t>
            </w:r>
          </w:p>
        </w:tc>
      </w:tr>
      <w:tr w:rsidR="00A50C79" w:rsidRPr="00475770" w14:paraId="619E661F" w14:textId="77777777" w:rsidTr="00743B0B">
        <w:trPr>
          <w:trHeight w:val="454"/>
          <w:jc w:val="center"/>
        </w:trPr>
        <w:tc>
          <w:tcPr>
            <w:tcW w:w="3397" w:type="dxa"/>
            <w:vAlign w:val="center"/>
          </w:tcPr>
          <w:p w14:paraId="5004FD38" w14:textId="4C24998E" w:rsidR="00A50C79" w:rsidRPr="00475770" w:rsidRDefault="00A50C79" w:rsidP="00A50C79">
            <w:pPr>
              <w:rPr>
                <w:rFonts w:ascii="Arial" w:hAnsi="Arial"/>
                <w:b/>
              </w:rPr>
            </w:pPr>
            <w:r w:rsidRPr="00475770">
              <w:rPr>
                <w:rFonts w:ascii="Arial" w:eastAsia="ABBvoice-Regular" w:hAnsi="Arial"/>
                <w:b/>
                <w:kern w:val="0"/>
              </w:rPr>
              <w:t>Maximum Temperature of the Input Wires</w:t>
            </w:r>
          </w:p>
        </w:tc>
        <w:tc>
          <w:tcPr>
            <w:tcW w:w="3402" w:type="dxa"/>
            <w:vAlign w:val="center"/>
          </w:tcPr>
          <w:p w14:paraId="6A733AA9" w14:textId="064D36C0" w:rsidR="00A50C79" w:rsidRPr="00475770" w:rsidRDefault="00A50C79" w:rsidP="00E31AF8">
            <w:pPr>
              <w:jc w:val="both"/>
              <w:rPr>
                <w:rFonts w:ascii="Arial" w:hAnsi="Arial"/>
              </w:rPr>
            </w:pPr>
            <w:r w:rsidRPr="00475770">
              <w:rPr>
                <w:rFonts w:ascii="Arial" w:eastAsia="ABBvoice-Regular" w:hAnsi="Arial"/>
                <w:kern w:val="0"/>
                <w:szCs w:val="20"/>
              </w:rPr>
              <w:t>75</w:t>
            </w:r>
            <w:r w:rsidR="00D15EDE">
              <w:rPr>
                <w:rFonts w:ascii="Arial" w:eastAsia="ABBvoice-Regular" w:hAnsi="Arial"/>
                <w:kern w:val="0"/>
                <w:szCs w:val="20"/>
              </w:rPr>
              <w:t xml:space="preserve"> </w:t>
            </w:r>
            <w:r w:rsidRPr="00475770">
              <w:rPr>
                <w:rFonts w:ascii="Arial" w:eastAsia="ABBvoice-Regular" w:hAnsi="Arial"/>
                <w:kern w:val="0"/>
                <w:szCs w:val="20"/>
              </w:rPr>
              <w:t>°C (167</w:t>
            </w:r>
            <w:r w:rsidR="00D15EDE">
              <w:rPr>
                <w:rFonts w:ascii="Arial" w:eastAsia="ABBvoice-Regular" w:hAnsi="Arial"/>
                <w:kern w:val="0"/>
                <w:szCs w:val="20"/>
              </w:rPr>
              <w:t xml:space="preserve"> </w:t>
            </w:r>
            <w:r w:rsidRPr="00475770">
              <w:rPr>
                <w:rFonts w:ascii="Arial" w:eastAsia="ABBvoice-Regular" w:hAnsi="Arial"/>
                <w:kern w:val="0"/>
                <w:szCs w:val="20"/>
              </w:rPr>
              <w:t>°F)</w:t>
            </w:r>
          </w:p>
        </w:tc>
      </w:tr>
    </w:tbl>
    <w:p w14:paraId="4F987911" w14:textId="77777777" w:rsidR="00222897" w:rsidRPr="00475770" w:rsidRDefault="00222897" w:rsidP="00222897"/>
    <w:p w14:paraId="28029540" w14:textId="2140EC18" w:rsidR="00A50C79" w:rsidRPr="00475770" w:rsidRDefault="00A50C79"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13</w:t>
      </w:r>
      <w:r w:rsidR="00CD7BD9">
        <w:rPr>
          <w:noProof/>
        </w:rPr>
        <w:fldChar w:fldCharType="end"/>
      </w:r>
      <w:r w:rsidRPr="00475770">
        <w:t xml:space="preserve"> Detail AC Input Specifications</w:t>
      </w:r>
    </w:p>
    <w:tbl>
      <w:tblPr>
        <w:tblStyle w:val="a7"/>
        <w:tblW w:w="723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60"/>
        <w:gridCol w:w="567"/>
        <w:gridCol w:w="567"/>
        <w:gridCol w:w="567"/>
        <w:gridCol w:w="567"/>
        <w:gridCol w:w="562"/>
        <w:gridCol w:w="572"/>
        <w:gridCol w:w="567"/>
        <w:gridCol w:w="567"/>
        <w:gridCol w:w="567"/>
        <w:gridCol w:w="567"/>
      </w:tblGrid>
      <w:tr w:rsidR="00506553" w:rsidRPr="00475770" w14:paraId="3A34A006" w14:textId="2E212D7E" w:rsidTr="00743B0B">
        <w:trPr>
          <w:cnfStyle w:val="100000000000" w:firstRow="1" w:lastRow="0" w:firstColumn="0" w:lastColumn="0" w:oddVBand="0" w:evenVBand="0" w:oddHBand="0" w:evenHBand="0" w:firstRowFirstColumn="0" w:firstRowLastColumn="0" w:lastRowFirstColumn="0" w:lastRowLastColumn="0"/>
          <w:trHeight w:val="283"/>
          <w:tblHeader/>
          <w:jc w:val="center"/>
        </w:trPr>
        <w:tc>
          <w:tcPr>
            <w:tcW w:w="1560" w:type="dxa"/>
            <w:vMerge w:val="restart"/>
            <w:tcBorders>
              <w:tl2br w:val="single" w:sz="4" w:space="0" w:color="auto"/>
            </w:tcBorders>
          </w:tcPr>
          <w:p w14:paraId="539D2E2C" w14:textId="508D71F8" w:rsidR="00FF7F10" w:rsidRPr="00475770" w:rsidRDefault="00FF7F10" w:rsidP="0003221F">
            <w:pPr>
              <w:ind w:firstLineChars="500" w:firstLine="904"/>
              <w:jc w:val="right"/>
            </w:pPr>
            <w:r w:rsidRPr="00475770">
              <w:t>Type</w:t>
            </w:r>
          </w:p>
          <w:p w14:paraId="31223B79" w14:textId="3F704455" w:rsidR="0003221F" w:rsidRPr="00475770" w:rsidRDefault="0003221F" w:rsidP="0003221F">
            <w:pPr>
              <w:jc w:val="right"/>
            </w:pPr>
          </w:p>
          <w:p w14:paraId="09506EFF" w14:textId="77777777" w:rsidR="0003221F" w:rsidRPr="00475770" w:rsidRDefault="0003221F" w:rsidP="0003221F">
            <w:pPr>
              <w:jc w:val="right"/>
            </w:pPr>
          </w:p>
          <w:p w14:paraId="06248C8C" w14:textId="22051E31" w:rsidR="00506553" w:rsidRPr="00475770" w:rsidRDefault="00506553" w:rsidP="0003221F">
            <w:pPr>
              <w:jc w:val="left"/>
            </w:pPr>
            <w:r w:rsidRPr="00475770">
              <w:t>Parameter</w:t>
            </w:r>
          </w:p>
        </w:tc>
        <w:tc>
          <w:tcPr>
            <w:tcW w:w="5670" w:type="dxa"/>
            <w:gridSpan w:val="10"/>
          </w:tcPr>
          <w:p w14:paraId="49DB09BF" w14:textId="7E24BABC" w:rsidR="00506553" w:rsidRPr="00475770" w:rsidRDefault="001011CD" w:rsidP="00506553">
            <w:r>
              <w:t>MaxiCharger DF</w:t>
            </w:r>
          </w:p>
        </w:tc>
      </w:tr>
      <w:tr w:rsidR="0003221F" w:rsidRPr="00475770" w14:paraId="36B31FF4" w14:textId="77777777" w:rsidTr="00CF50AC">
        <w:trPr>
          <w:cnfStyle w:val="100000000000" w:firstRow="1" w:lastRow="0" w:firstColumn="0" w:lastColumn="0" w:oddVBand="0" w:evenVBand="0" w:oddHBand="0" w:evenHBand="0" w:firstRowFirstColumn="0" w:firstRowLastColumn="0" w:lastRowFirstColumn="0" w:lastRowLastColumn="0"/>
          <w:trHeight w:val="227"/>
          <w:tblHeader/>
          <w:jc w:val="center"/>
        </w:trPr>
        <w:tc>
          <w:tcPr>
            <w:tcW w:w="1560" w:type="dxa"/>
            <w:vMerge/>
          </w:tcPr>
          <w:p w14:paraId="7F46033F" w14:textId="77777777" w:rsidR="0003221F" w:rsidRPr="00475770" w:rsidRDefault="0003221F" w:rsidP="0003221F"/>
        </w:tc>
        <w:tc>
          <w:tcPr>
            <w:tcW w:w="567" w:type="dxa"/>
          </w:tcPr>
          <w:p w14:paraId="3F832690" w14:textId="74354F0B" w:rsidR="0003221F" w:rsidRPr="00475770" w:rsidRDefault="0003221F" w:rsidP="0003221F">
            <w:r w:rsidRPr="00475770">
              <w:t>40</w:t>
            </w:r>
          </w:p>
        </w:tc>
        <w:tc>
          <w:tcPr>
            <w:tcW w:w="567" w:type="dxa"/>
          </w:tcPr>
          <w:p w14:paraId="453EA3E7" w14:textId="5266D951" w:rsidR="0003221F" w:rsidRPr="00475770" w:rsidRDefault="0003221F" w:rsidP="0003221F">
            <w:r w:rsidRPr="00475770">
              <w:t>60</w:t>
            </w:r>
          </w:p>
        </w:tc>
        <w:tc>
          <w:tcPr>
            <w:tcW w:w="567" w:type="dxa"/>
          </w:tcPr>
          <w:p w14:paraId="5D06F08E" w14:textId="418071E3" w:rsidR="0003221F" w:rsidRPr="00475770" w:rsidRDefault="0003221F" w:rsidP="0003221F">
            <w:r w:rsidRPr="00475770">
              <w:t>80</w:t>
            </w:r>
          </w:p>
        </w:tc>
        <w:tc>
          <w:tcPr>
            <w:tcW w:w="567" w:type="dxa"/>
          </w:tcPr>
          <w:p w14:paraId="2218D691" w14:textId="13A6A33E" w:rsidR="0003221F" w:rsidRPr="00475770" w:rsidRDefault="0003221F" w:rsidP="0003221F">
            <w:r w:rsidRPr="00475770">
              <w:t>100</w:t>
            </w:r>
          </w:p>
        </w:tc>
        <w:tc>
          <w:tcPr>
            <w:tcW w:w="562" w:type="dxa"/>
          </w:tcPr>
          <w:p w14:paraId="5CCE8F2D" w14:textId="03767656" w:rsidR="0003221F" w:rsidRPr="00475770" w:rsidRDefault="0003221F" w:rsidP="0003221F">
            <w:pPr>
              <w:rPr>
                <w:b w:val="0"/>
              </w:rPr>
            </w:pPr>
            <w:r w:rsidRPr="00475770">
              <w:t>120</w:t>
            </w:r>
          </w:p>
        </w:tc>
        <w:tc>
          <w:tcPr>
            <w:tcW w:w="572" w:type="dxa"/>
          </w:tcPr>
          <w:p w14:paraId="7B57AB41" w14:textId="525CCEBD" w:rsidR="0003221F" w:rsidRPr="00475770" w:rsidRDefault="0003221F" w:rsidP="0003221F">
            <w:pPr>
              <w:rPr>
                <w:b w:val="0"/>
              </w:rPr>
            </w:pPr>
            <w:r w:rsidRPr="00475770">
              <w:t>160</w:t>
            </w:r>
          </w:p>
        </w:tc>
        <w:tc>
          <w:tcPr>
            <w:tcW w:w="567" w:type="dxa"/>
          </w:tcPr>
          <w:p w14:paraId="6D51CAC1" w14:textId="4D73F9BB" w:rsidR="0003221F" w:rsidRPr="00475770" w:rsidRDefault="0003221F" w:rsidP="0003221F">
            <w:pPr>
              <w:rPr>
                <w:b w:val="0"/>
              </w:rPr>
            </w:pPr>
            <w:r w:rsidRPr="00475770">
              <w:t>180</w:t>
            </w:r>
          </w:p>
        </w:tc>
        <w:tc>
          <w:tcPr>
            <w:tcW w:w="567" w:type="dxa"/>
          </w:tcPr>
          <w:p w14:paraId="75DC4EE9" w14:textId="7540694D" w:rsidR="0003221F" w:rsidRPr="00475770" w:rsidRDefault="0003221F" w:rsidP="0003221F">
            <w:pPr>
              <w:rPr>
                <w:b w:val="0"/>
              </w:rPr>
            </w:pPr>
            <w:r w:rsidRPr="00475770">
              <w:t>200</w:t>
            </w:r>
          </w:p>
        </w:tc>
        <w:tc>
          <w:tcPr>
            <w:tcW w:w="567" w:type="dxa"/>
          </w:tcPr>
          <w:p w14:paraId="1FCC4A24" w14:textId="43149E2B" w:rsidR="0003221F" w:rsidRPr="00475770" w:rsidRDefault="0003221F" w:rsidP="0003221F">
            <w:pPr>
              <w:rPr>
                <w:b w:val="0"/>
              </w:rPr>
            </w:pPr>
            <w:r w:rsidRPr="00475770">
              <w:t>220</w:t>
            </w:r>
          </w:p>
        </w:tc>
        <w:tc>
          <w:tcPr>
            <w:tcW w:w="567" w:type="dxa"/>
          </w:tcPr>
          <w:p w14:paraId="3E1B41AB" w14:textId="0904A061" w:rsidR="0003221F" w:rsidRPr="00475770" w:rsidRDefault="0003221F" w:rsidP="0003221F">
            <w:r w:rsidRPr="00475770">
              <w:rPr>
                <w:rFonts w:hint="eastAsia"/>
              </w:rPr>
              <w:t>2</w:t>
            </w:r>
            <w:r w:rsidRPr="00475770">
              <w:t>40</w:t>
            </w:r>
          </w:p>
        </w:tc>
      </w:tr>
      <w:tr w:rsidR="0003221F" w:rsidRPr="00475770" w14:paraId="1D92C139" w14:textId="7311CF75" w:rsidTr="00CF50AC">
        <w:trPr>
          <w:trHeight w:val="850"/>
          <w:jc w:val="center"/>
        </w:trPr>
        <w:tc>
          <w:tcPr>
            <w:tcW w:w="1560" w:type="dxa"/>
            <w:vAlign w:val="center"/>
          </w:tcPr>
          <w:p w14:paraId="0FEBDF0C" w14:textId="5C290B44" w:rsidR="0003221F" w:rsidRPr="00475770" w:rsidRDefault="0003221F" w:rsidP="0003221F">
            <w:pPr>
              <w:rPr>
                <w:rFonts w:ascii="Arial" w:hAnsi="Arial"/>
                <w:b/>
              </w:rPr>
            </w:pPr>
            <w:r w:rsidRPr="00475770">
              <w:rPr>
                <w:rFonts w:ascii="Arial" w:hAnsi="Arial"/>
                <w:b/>
              </w:rPr>
              <w:t>Maximum Rated Input Current (A)</w:t>
            </w:r>
          </w:p>
        </w:tc>
        <w:tc>
          <w:tcPr>
            <w:tcW w:w="567" w:type="dxa"/>
            <w:vAlign w:val="center"/>
          </w:tcPr>
          <w:p w14:paraId="6F6B5220" w14:textId="2B298D1B" w:rsidR="0003221F" w:rsidRPr="00475770" w:rsidRDefault="0003221F" w:rsidP="0003221F">
            <w:r w:rsidRPr="00475770">
              <w:rPr>
                <w:rFonts w:ascii="Arial" w:eastAsia="ABBvoice-Regular" w:hAnsi="Arial"/>
                <w:kern w:val="0"/>
              </w:rPr>
              <w:t>62</w:t>
            </w:r>
          </w:p>
        </w:tc>
        <w:tc>
          <w:tcPr>
            <w:tcW w:w="567" w:type="dxa"/>
            <w:vAlign w:val="center"/>
          </w:tcPr>
          <w:p w14:paraId="3635D2CE" w14:textId="33EEAFC6" w:rsidR="0003221F" w:rsidRPr="00475770" w:rsidRDefault="0003221F" w:rsidP="0003221F">
            <w:pPr>
              <w:rPr>
                <w:rFonts w:eastAsia="ABBvoice-Regular"/>
                <w:kern w:val="0"/>
              </w:rPr>
            </w:pPr>
            <w:r w:rsidRPr="00475770">
              <w:rPr>
                <w:rFonts w:ascii="Arial" w:hAnsi="Arial"/>
              </w:rPr>
              <w:t>93</w:t>
            </w:r>
          </w:p>
        </w:tc>
        <w:tc>
          <w:tcPr>
            <w:tcW w:w="567" w:type="dxa"/>
            <w:vAlign w:val="center"/>
          </w:tcPr>
          <w:p w14:paraId="3DE4B2A2" w14:textId="56909F46" w:rsidR="0003221F" w:rsidRPr="00475770" w:rsidRDefault="0003221F" w:rsidP="0003221F">
            <w:r w:rsidRPr="00475770">
              <w:rPr>
                <w:rFonts w:ascii="Arial" w:hAnsi="Arial"/>
              </w:rPr>
              <w:t>124</w:t>
            </w:r>
          </w:p>
        </w:tc>
        <w:tc>
          <w:tcPr>
            <w:tcW w:w="567" w:type="dxa"/>
            <w:vAlign w:val="center"/>
          </w:tcPr>
          <w:p w14:paraId="2FC13E9B" w14:textId="4931C64E" w:rsidR="0003221F" w:rsidRPr="00475770" w:rsidRDefault="0003221F" w:rsidP="0003221F">
            <w:r w:rsidRPr="00475770">
              <w:rPr>
                <w:rFonts w:ascii="Arial" w:hAnsi="Arial"/>
              </w:rPr>
              <w:t>155</w:t>
            </w:r>
          </w:p>
        </w:tc>
        <w:tc>
          <w:tcPr>
            <w:tcW w:w="562" w:type="dxa"/>
            <w:vAlign w:val="center"/>
          </w:tcPr>
          <w:p w14:paraId="69F63BAB" w14:textId="08D326FD" w:rsidR="0003221F" w:rsidRPr="00475770" w:rsidRDefault="0003221F" w:rsidP="0003221F">
            <w:r w:rsidRPr="00475770">
              <w:rPr>
                <w:rFonts w:ascii="Arial" w:hAnsi="Arial"/>
              </w:rPr>
              <w:t>186</w:t>
            </w:r>
          </w:p>
        </w:tc>
        <w:tc>
          <w:tcPr>
            <w:tcW w:w="572" w:type="dxa"/>
            <w:vAlign w:val="center"/>
          </w:tcPr>
          <w:p w14:paraId="00BAC7E6" w14:textId="229FBA4D" w:rsidR="0003221F" w:rsidRPr="00475770" w:rsidRDefault="0003221F" w:rsidP="0003221F">
            <w:r w:rsidRPr="00475770">
              <w:rPr>
                <w:rFonts w:ascii="Arial" w:hAnsi="Arial"/>
              </w:rPr>
              <w:t>248</w:t>
            </w:r>
          </w:p>
        </w:tc>
        <w:tc>
          <w:tcPr>
            <w:tcW w:w="567" w:type="dxa"/>
            <w:vAlign w:val="center"/>
          </w:tcPr>
          <w:p w14:paraId="2F91F45A" w14:textId="2023203E" w:rsidR="0003221F" w:rsidRPr="00475770" w:rsidRDefault="0003221F" w:rsidP="0003221F">
            <w:r w:rsidRPr="00475770">
              <w:rPr>
                <w:rFonts w:ascii="Arial" w:hAnsi="Arial"/>
              </w:rPr>
              <w:t>280</w:t>
            </w:r>
          </w:p>
        </w:tc>
        <w:tc>
          <w:tcPr>
            <w:tcW w:w="567" w:type="dxa"/>
            <w:vAlign w:val="center"/>
          </w:tcPr>
          <w:p w14:paraId="2D0775A5" w14:textId="4650A088" w:rsidR="0003221F" w:rsidRPr="00475770" w:rsidRDefault="0003221F" w:rsidP="0003221F">
            <w:pPr>
              <w:rPr>
                <w:rFonts w:eastAsia="ABBvoice-Regular"/>
                <w:kern w:val="0"/>
              </w:rPr>
            </w:pPr>
            <w:r w:rsidRPr="00475770">
              <w:rPr>
                <w:rFonts w:ascii="Arial" w:hAnsi="Arial"/>
              </w:rPr>
              <w:t>310</w:t>
            </w:r>
          </w:p>
        </w:tc>
        <w:tc>
          <w:tcPr>
            <w:tcW w:w="567" w:type="dxa"/>
            <w:vAlign w:val="center"/>
          </w:tcPr>
          <w:p w14:paraId="2E99D1EA" w14:textId="4DA87966" w:rsidR="0003221F" w:rsidRPr="00475770" w:rsidRDefault="0003221F" w:rsidP="0003221F">
            <w:r w:rsidRPr="00475770">
              <w:rPr>
                <w:rFonts w:ascii="Arial" w:hAnsi="Arial"/>
              </w:rPr>
              <w:t>341</w:t>
            </w:r>
          </w:p>
        </w:tc>
        <w:tc>
          <w:tcPr>
            <w:tcW w:w="567" w:type="dxa"/>
            <w:vAlign w:val="center"/>
          </w:tcPr>
          <w:p w14:paraId="0D50AB00" w14:textId="5FA7266D" w:rsidR="0003221F" w:rsidRPr="00475770" w:rsidRDefault="0003221F" w:rsidP="0003221F">
            <w:pPr>
              <w:jc w:val="both"/>
              <w:rPr>
                <w:rFonts w:ascii="Arial" w:hAnsi="Arial"/>
              </w:rPr>
            </w:pPr>
            <w:r w:rsidRPr="00475770">
              <w:rPr>
                <w:rFonts w:ascii="Arial" w:hAnsi="Arial"/>
              </w:rPr>
              <w:t>372</w:t>
            </w:r>
          </w:p>
        </w:tc>
      </w:tr>
      <w:tr w:rsidR="0003221F" w:rsidRPr="00475770" w14:paraId="2E729FDA" w14:textId="6ABCDD43" w:rsidTr="00CF50AC">
        <w:trPr>
          <w:trHeight w:val="850"/>
          <w:jc w:val="center"/>
        </w:trPr>
        <w:tc>
          <w:tcPr>
            <w:tcW w:w="1560" w:type="dxa"/>
            <w:vAlign w:val="center"/>
          </w:tcPr>
          <w:p w14:paraId="220B7110" w14:textId="7E0FBBCF" w:rsidR="0003221F" w:rsidRPr="00475770" w:rsidRDefault="0003221F" w:rsidP="0003221F">
            <w:pPr>
              <w:rPr>
                <w:rFonts w:ascii="Arial" w:hAnsi="Arial"/>
                <w:b/>
              </w:rPr>
            </w:pPr>
            <w:r w:rsidRPr="00475770">
              <w:rPr>
                <w:rFonts w:ascii="Arial" w:hAnsi="Arial"/>
                <w:b/>
              </w:rPr>
              <w:t>Recommended Input Circuit Breaker (A)</w:t>
            </w:r>
          </w:p>
        </w:tc>
        <w:tc>
          <w:tcPr>
            <w:tcW w:w="567" w:type="dxa"/>
            <w:vAlign w:val="center"/>
          </w:tcPr>
          <w:p w14:paraId="42ACE1E1" w14:textId="36204365" w:rsidR="0003221F" w:rsidRPr="00475770" w:rsidRDefault="0003221F" w:rsidP="0003221F">
            <w:r w:rsidRPr="00475770">
              <w:rPr>
                <w:rFonts w:ascii="Arial" w:eastAsia="ABBvoice-Regular" w:hAnsi="Arial" w:hint="eastAsia"/>
                <w:kern w:val="0"/>
              </w:rPr>
              <w:t>1</w:t>
            </w:r>
            <w:r w:rsidRPr="00475770">
              <w:rPr>
                <w:rFonts w:ascii="Arial" w:eastAsia="ABBvoice-Regular" w:hAnsi="Arial"/>
                <w:kern w:val="0"/>
              </w:rPr>
              <w:t>00</w:t>
            </w:r>
          </w:p>
        </w:tc>
        <w:tc>
          <w:tcPr>
            <w:tcW w:w="567" w:type="dxa"/>
            <w:vAlign w:val="center"/>
          </w:tcPr>
          <w:p w14:paraId="7D625C23" w14:textId="050E1E75" w:rsidR="0003221F" w:rsidRPr="00475770" w:rsidRDefault="0003221F" w:rsidP="0003221F">
            <w:r w:rsidRPr="00475770">
              <w:rPr>
                <w:rFonts w:ascii="Arial" w:eastAsia="ABBvoice-Regular" w:hAnsi="Arial" w:hint="eastAsia"/>
                <w:kern w:val="0"/>
              </w:rPr>
              <w:t>1</w:t>
            </w:r>
            <w:r w:rsidRPr="00475770">
              <w:rPr>
                <w:rFonts w:ascii="Arial" w:eastAsia="ABBvoice-Regular" w:hAnsi="Arial"/>
                <w:kern w:val="0"/>
              </w:rPr>
              <w:t>25</w:t>
            </w:r>
          </w:p>
        </w:tc>
        <w:tc>
          <w:tcPr>
            <w:tcW w:w="567" w:type="dxa"/>
            <w:vAlign w:val="center"/>
          </w:tcPr>
          <w:p w14:paraId="41759E08" w14:textId="26F2537C" w:rsidR="0003221F" w:rsidRPr="00475770" w:rsidRDefault="0003221F" w:rsidP="0003221F">
            <w:r w:rsidRPr="00475770">
              <w:rPr>
                <w:rFonts w:ascii="Arial" w:hAnsi="Arial"/>
              </w:rPr>
              <w:t>160</w:t>
            </w:r>
          </w:p>
        </w:tc>
        <w:tc>
          <w:tcPr>
            <w:tcW w:w="567" w:type="dxa"/>
            <w:vAlign w:val="center"/>
          </w:tcPr>
          <w:p w14:paraId="583C615C" w14:textId="081159EC" w:rsidR="0003221F" w:rsidRPr="00475770" w:rsidRDefault="0003221F" w:rsidP="0003221F">
            <w:r w:rsidRPr="00475770">
              <w:rPr>
                <w:rFonts w:ascii="Arial" w:hAnsi="Arial"/>
              </w:rPr>
              <w:t>200</w:t>
            </w:r>
          </w:p>
        </w:tc>
        <w:tc>
          <w:tcPr>
            <w:tcW w:w="562" w:type="dxa"/>
            <w:vAlign w:val="center"/>
          </w:tcPr>
          <w:p w14:paraId="1F6FF911" w14:textId="2B613E1A" w:rsidR="0003221F" w:rsidRPr="00475770" w:rsidRDefault="0003221F" w:rsidP="0003221F">
            <w:r w:rsidRPr="00475770">
              <w:rPr>
                <w:rFonts w:ascii="Arial" w:hAnsi="Arial"/>
              </w:rPr>
              <w:t>250</w:t>
            </w:r>
          </w:p>
        </w:tc>
        <w:tc>
          <w:tcPr>
            <w:tcW w:w="572" w:type="dxa"/>
            <w:vAlign w:val="center"/>
          </w:tcPr>
          <w:p w14:paraId="25B2B135" w14:textId="27D0E2C5" w:rsidR="0003221F" w:rsidRPr="00475770" w:rsidRDefault="0003221F" w:rsidP="0003221F">
            <w:r w:rsidRPr="00475770">
              <w:rPr>
                <w:rFonts w:ascii="Arial" w:eastAsia="ABBvoice-Regular" w:hAnsi="Arial"/>
                <w:kern w:val="0"/>
              </w:rPr>
              <w:t>320</w:t>
            </w:r>
          </w:p>
        </w:tc>
        <w:tc>
          <w:tcPr>
            <w:tcW w:w="567" w:type="dxa"/>
            <w:vAlign w:val="center"/>
          </w:tcPr>
          <w:p w14:paraId="5345024A" w14:textId="3D33B21E" w:rsidR="0003221F" w:rsidRPr="00475770" w:rsidRDefault="0003221F" w:rsidP="0003221F">
            <w:r w:rsidRPr="00475770">
              <w:rPr>
                <w:rFonts w:ascii="Arial" w:hAnsi="Arial"/>
              </w:rPr>
              <w:t>400</w:t>
            </w:r>
          </w:p>
        </w:tc>
        <w:tc>
          <w:tcPr>
            <w:tcW w:w="567" w:type="dxa"/>
            <w:vAlign w:val="center"/>
          </w:tcPr>
          <w:p w14:paraId="1975A807" w14:textId="0E56F32A" w:rsidR="0003221F" w:rsidRPr="00475770" w:rsidRDefault="0003221F" w:rsidP="0003221F">
            <w:r w:rsidRPr="00475770">
              <w:rPr>
                <w:rFonts w:ascii="Arial" w:hAnsi="Arial"/>
              </w:rPr>
              <w:t>400</w:t>
            </w:r>
          </w:p>
        </w:tc>
        <w:tc>
          <w:tcPr>
            <w:tcW w:w="567" w:type="dxa"/>
            <w:vAlign w:val="center"/>
          </w:tcPr>
          <w:p w14:paraId="51BBD189" w14:textId="5CB84D57" w:rsidR="0003221F" w:rsidRPr="00475770" w:rsidRDefault="0003221F" w:rsidP="0003221F">
            <w:r w:rsidRPr="00475770">
              <w:rPr>
                <w:rFonts w:ascii="Arial" w:hAnsi="Arial"/>
              </w:rPr>
              <w:t>500</w:t>
            </w:r>
          </w:p>
        </w:tc>
        <w:tc>
          <w:tcPr>
            <w:tcW w:w="567" w:type="dxa"/>
            <w:vAlign w:val="center"/>
          </w:tcPr>
          <w:p w14:paraId="6A81515E" w14:textId="1A59CCE8" w:rsidR="0003221F" w:rsidRPr="00475770" w:rsidRDefault="0003221F" w:rsidP="0003221F">
            <w:pPr>
              <w:jc w:val="both"/>
              <w:rPr>
                <w:rFonts w:ascii="Arial" w:hAnsi="Arial"/>
              </w:rPr>
            </w:pPr>
            <w:r w:rsidRPr="00475770">
              <w:rPr>
                <w:rFonts w:ascii="Arial" w:hAnsi="Arial"/>
              </w:rPr>
              <w:t>500</w:t>
            </w:r>
          </w:p>
        </w:tc>
      </w:tr>
      <w:tr w:rsidR="0003221F" w:rsidRPr="00475770" w14:paraId="366C3446" w14:textId="7E1B70EA" w:rsidTr="00CF50AC">
        <w:trPr>
          <w:trHeight w:val="850"/>
          <w:jc w:val="center"/>
        </w:trPr>
        <w:tc>
          <w:tcPr>
            <w:tcW w:w="1560" w:type="dxa"/>
            <w:vAlign w:val="center"/>
          </w:tcPr>
          <w:p w14:paraId="7E6B36B9" w14:textId="37C8011B" w:rsidR="0003221F" w:rsidRPr="00475770" w:rsidRDefault="0003221F" w:rsidP="0003221F">
            <w:pPr>
              <w:rPr>
                <w:rFonts w:ascii="Arial" w:hAnsi="Arial"/>
                <w:b/>
              </w:rPr>
            </w:pPr>
            <w:r w:rsidRPr="00475770">
              <w:rPr>
                <w:rFonts w:ascii="Arial" w:hAnsi="Arial"/>
                <w:b/>
              </w:rPr>
              <w:t>Maximum Power Dissipation (kVA</w:t>
            </w:r>
            <w:r w:rsidRPr="00475770">
              <w:rPr>
                <w:rFonts w:ascii="Arial" w:hAnsi="Arial" w:hint="eastAsia"/>
                <w:b/>
              </w:rPr>
              <w:t>)</w:t>
            </w:r>
          </w:p>
        </w:tc>
        <w:tc>
          <w:tcPr>
            <w:tcW w:w="567" w:type="dxa"/>
            <w:vAlign w:val="center"/>
          </w:tcPr>
          <w:p w14:paraId="60C79DEE" w14:textId="400D2D67" w:rsidR="0003221F" w:rsidRPr="00475770" w:rsidRDefault="0003221F" w:rsidP="0003221F">
            <w:r w:rsidRPr="00475770">
              <w:rPr>
                <w:rFonts w:ascii="Arial" w:eastAsia="ABBvoice-Regular" w:hAnsi="Arial" w:hint="eastAsia"/>
                <w:kern w:val="0"/>
              </w:rPr>
              <w:t>4</w:t>
            </w:r>
            <w:r w:rsidRPr="00475770">
              <w:rPr>
                <w:rFonts w:ascii="Arial" w:eastAsia="ABBvoice-Regular" w:hAnsi="Arial"/>
                <w:kern w:val="0"/>
              </w:rPr>
              <w:t>3</w:t>
            </w:r>
          </w:p>
        </w:tc>
        <w:tc>
          <w:tcPr>
            <w:tcW w:w="567" w:type="dxa"/>
            <w:vAlign w:val="center"/>
          </w:tcPr>
          <w:p w14:paraId="6502AE7E" w14:textId="5493ADA5" w:rsidR="0003221F" w:rsidRPr="00475770" w:rsidRDefault="0003221F" w:rsidP="0003221F">
            <w:r w:rsidRPr="00475770">
              <w:rPr>
                <w:rFonts w:ascii="Arial" w:hAnsi="Arial"/>
              </w:rPr>
              <w:t>64</w:t>
            </w:r>
          </w:p>
        </w:tc>
        <w:tc>
          <w:tcPr>
            <w:tcW w:w="567" w:type="dxa"/>
            <w:vAlign w:val="center"/>
          </w:tcPr>
          <w:p w14:paraId="32ECFB5B" w14:textId="40797BFE" w:rsidR="0003221F" w:rsidRPr="00475770" w:rsidRDefault="0003221F" w:rsidP="0003221F">
            <w:r w:rsidRPr="00475770">
              <w:rPr>
                <w:rFonts w:ascii="Arial" w:hAnsi="Arial"/>
              </w:rPr>
              <w:t>86</w:t>
            </w:r>
          </w:p>
        </w:tc>
        <w:tc>
          <w:tcPr>
            <w:tcW w:w="567" w:type="dxa"/>
            <w:vAlign w:val="center"/>
          </w:tcPr>
          <w:p w14:paraId="487394E5" w14:textId="1CC55DE3" w:rsidR="0003221F" w:rsidRPr="00475770" w:rsidRDefault="0003221F" w:rsidP="0003221F">
            <w:r w:rsidRPr="00475770">
              <w:rPr>
                <w:rFonts w:ascii="Arial" w:hAnsi="Arial"/>
              </w:rPr>
              <w:t>107</w:t>
            </w:r>
          </w:p>
        </w:tc>
        <w:tc>
          <w:tcPr>
            <w:tcW w:w="562" w:type="dxa"/>
            <w:vAlign w:val="center"/>
          </w:tcPr>
          <w:p w14:paraId="1523EFEF" w14:textId="4963272A" w:rsidR="0003221F" w:rsidRPr="00475770" w:rsidRDefault="0003221F" w:rsidP="0003221F">
            <w:r w:rsidRPr="00475770">
              <w:rPr>
                <w:rFonts w:ascii="Arial" w:hAnsi="Arial"/>
              </w:rPr>
              <w:t>129</w:t>
            </w:r>
          </w:p>
        </w:tc>
        <w:tc>
          <w:tcPr>
            <w:tcW w:w="572" w:type="dxa"/>
            <w:vAlign w:val="center"/>
          </w:tcPr>
          <w:p w14:paraId="1EB85607" w14:textId="5122F799" w:rsidR="0003221F" w:rsidRPr="00475770" w:rsidRDefault="0003221F" w:rsidP="0003221F">
            <w:r w:rsidRPr="00475770">
              <w:rPr>
                <w:rFonts w:ascii="Arial" w:hAnsi="Arial"/>
              </w:rPr>
              <w:t>172</w:t>
            </w:r>
          </w:p>
        </w:tc>
        <w:tc>
          <w:tcPr>
            <w:tcW w:w="567" w:type="dxa"/>
            <w:vAlign w:val="center"/>
          </w:tcPr>
          <w:p w14:paraId="20C918D8" w14:textId="35684E43" w:rsidR="0003221F" w:rsidRPr="00475770" w:rsidRDefault="0003221F" w:rsidP="0003221F">
            <w:r w:rsidRPr="00475770">
              <w:rPr>
                <w:rFonts w:ascii="Arial" w:hAnsi="Arial"/>
              </w:rPr>
              <w:t>193</w:t>
            </w:r>
          </w:p>
        </w:tc>
        <w:tc>
          <w:tcPr>
            <w:tcW w:w="567" w:type="dxa"/>
            <w:vAlign w:val="center"/>
          </w:tcPr>
          <w:p w14:paraId="5DCAE930" w14:textId="58FEA38D" w:rsidR="0003221F" w:rsidRPr="00475770" w:rsidRDefault="0003221F" w:rsidP="0003221F">
            <w:r w:rsidRPr="00475770">
              <w:rPr>
                <w:rFonts w:ascii="Arial" w:hAnsi="Arial"/>
              </w:rPr>
              <w:t>215</w:t>
            </w:r>
          </w:p>
        </w:tc>
        <w:tc>
          <w:tcPr>
            <w:tcW w:w="567" w:type="dxa"/>
            <w:vAlign w:val="center"/>
          </w:tcPr>
          <w:p w14:paraId="4C60C4A8" w14:textId="3D0387BC" w:rsidR="0003221F" w:rsidRPr="00475770" w:rsidRDefault="0003221F" w:rsidP="0003221F">
            <w:r w:rsidRPr="00475770">
              <w:rPr>
                <w:rFonts w:ascii="Arial" w:hAnsi="Arial"/>
              </w:rPr>
              <w:t>236</w:t>
            </w:r>
          </w:p>
        </w:tc>
        <w:tc>
          <w:tcPr>
            <w:tcW w:w="567" w:type="dxa"/>
            <w:vAlign w:val="center"/>
          </w:tcPr>
          <w:p w14:paraId="7DC7C52E" w14:textId="3CB3D2E9" w:rsidR="0003221F" w:rsidRPr="00475770" w:rsidRDefault="0003221F" w:rsidP="0003221F">
            <w:pPr>
              <w:jc w:val="both"/>
              <w:rPr>
                <w:rFonts w:ascii="Arial" w:hAnsi="Arial"/>
              </w:rPr>
            </w:pPr>
            <w:r w:rsidRPr="00475770">
              <w:rPr>
                <w:rFonts w:ascii="Arial" w:hAnsi="Arial" w:hint="eastAsia"/>
              </w:rPr>
              <w:t>2</w:t>
            </w:r>
            <w:r w:rsidRPr="00475770">
              <w:rPr>
                <w:rFonts w:ascii="Arial" w:hAnsi="Arial"/>
              </w:rPr>
              <w:t>58</w:t>
            </w:r>
          </w:p>
        </w:tc>
      </w:tr>
      <w:tr w:rsidR="0003221F" w:rsidRPr="00475770" w14:paraId="0BFE9C32" w14:textId="73E45F6F" w:rsidTr="00CF50AC">
        <w:trPr>
          <w:trHeight w:val="850"/>
          <w:jc w:val="center"/>
        </w:trPr>
        <w:tc>
          <w:tcPr>
            <w:tcW w:w="1560" w:type="dxa"/>
            <w:vAlign w:val="center"/>
          </w:tcPr>
          <w:p w14:paraId="701E2CE1" w14:textId="24541DB6" w:rsidR="0003221F" w:rsidRPr="00475770" w:rsidRDefault="0003221F" w:rsidP="0003221F">
            <w:pPr>
              <w:rPr>
                <w:rFonts w:ascii="Arial" w:hAnsi="Arial"/>
                <w:b/>
              </w:rPr>
            </w:pPr>
            <w:r w:rsidRPr="00475770">
              <w:rPr>
                <w:rFonts w:ascii="Arial" w:hAnsi="Arial"/>
                <w:b/>
              </w:rPr>
              <w:t>Short Circuit Current Rating (kA)</w:t>
            </w:r>
          </w:p>
        </w:tc>
        <w:tc>
          <w:tcPr>
            <w:tcW w:w="567" w:type="dxa"/>
            <w:vAlign w:val="center"/>
          </w:tcPr>
          <w:p w14:paraId="6F350ED7" w14:textId="34101FAA" w:rsidR="0003221F" w:rsidRPr="00475770" w:rsidRDefault="0003221F" w:rsidP="0003221F">
            <w:r w:rsidRPr="00475770">
              <w:rPr>
                <w:rFonts w:ascii="Arial" w:eastAsia="ABBvoice-Regular" w:hAnsi="Arial"/>
                <w:kern w:val="0"/>
              </w:rPr>
              <w:t>35</w:t>
            </w:r>
          </w:p>
        </w:tc>
        <w:tc>
          <w:tcPr>
            <w:tcW w:w="567" w:type="dxa"/>
            <w:vAlign w:val="center"/>
          </w:tcPr>
          <w:p w14:paraId="61874B9C" w14:textId="6554F017" w:rsidR="0003221F" w:rsidRPr="00475770" w:rsidRDefault="0003221F" w:rsidP="0003221F">
            <w:r w:rsidRPr="00475770">
              <w:rPr>
                <w:rFonts w:ascii="Arial" w:eastAsia="ABBvoice-Regular" w:hAnsi="Arial"/>
                <w:kern w:val="0"/>
              </w:rPr>
              <w:t>35</w:t>
            </w:r>
          </w:p>
        </w:tc>
        <w:tc>
          <w:tcPr>
            <w:tcW w:w="567" w:type="dxa"/>
            <w:vAlign w:val="center"/>
          </w:tcPr>
          <w:p w14:paraId="1E6C831B" w14:textId="3033DB52" w:rsidR="0003221F" w:rsidRPr="00475770" w:rsidRDefault="0003221F" w:rsidP="0003221F">
            <w:r w:rsidRPr="00475770">
              <w:rPr>
                <w:rFonts w:ascii="Arial" w:eastAsia="ABBvoice-Regular" w:hAnsi="Arial"/>
                <w:kern w:val="0"/>
              </w:rPr>
              <w:t>35</w:t>
            </w:r>
          </w:p>
        </w:tc>
        <w:tc>
          <w:tcPr>
            <w:tcW w:w="567" w:type="dxa"/>
            <w:vAlign w:val="center"/>
          </w:tcPr>
          <w:p w14:paraId="43EE57B5" w14:textId="3254F964" w:rsidR="0003221F" w:rsidRPr="00475770" w:rsidRDefault="0003221F" w:rsidP="0003221F">
            <w:r w:rsidRPr="00475770">
              <w:rPr>
                <w:rFonts w:ascii="Arial" w:eastAsia="ABBvoice-Regular" w:hAnsi="Arial"/>
                <w:kern w:val="0"/>
              </w:rPr>
              <w:t>35</w:t>
            </w:r>
          </w:p>
        </w:tc>
        <w:tc>
          <w:tcPr>
            <w:tcW w:w="562" w:type="dxa"/>
            <w:vAlign w:val="center"/>
          </w:tcPr>
          <w:p w14:paraId="29A79DBC" w14:textId="1947B2EC" w:rsidR="0003221F" w:rsidRPr="00475770" w:rsidRDefault="0003221F" w:rsidP="0003221F">
            <w:r w:rsidRPr="00475770">
              <w:rPr>
                <w:rFonts w:ascii="Arial" w:eastAsia="ABBvoice-Regular" w:hAnsi="Arial"/>
                <w:kern w:val="0"/>
              </w:rPr>
              <w:t>35</w:t>
            </w:r>
          </w:p>
        </w:tc>
        <w:tc>
          <w:tcPr>
            <w:tcW w:w="572" w:type="dxa"/>
            <w:vAlign w:val="center"/>
          </w:tcPr>
          <w:p w14:paraId="1E5B0D1D" w14:textId="28E575EA" w:rsidR="0003221F" w:rsidRPr="00475770" w:rsidRDefault="0003221F" w:rsidP="0003221F">
            <w:r w:rsidRPr="00475770">
              <w:rPr>
                <w:rFonts w:ascii="Arial" w:eastAsia="ABBvoice-Regular" w:hAnsi="Arial"/>
                <w:kern w:val="0"/>
              </w:rPr>
              <w:t>35</w:t>
            </w:r>
          </w:p>
        </w:tc>
        <w:tc>
          <w:tcPr>
            <w:tcW w:w="567" w:type="dxa"/>
            <w:vAlign w:val="center"/>
          </w:tcPr>
          <w:p w14:paraId="2612E6E1" w14:textId="650F4A32" w:rsidR="0003221F" w:rsidRPr="00475770" w:rsidRDefault="0003221F" w:rsidP="0003221F">
            <w:r w:rsidRPr="00475770">
              <w:rPr>
                <w:rFonts w:ascii="Arial" w:eastAsia="ABBvoice-Regular" w:hAnsi="Arial"/>
                <w:kern w:val="0"/>
              </w:rPr>
              <w:t>35</w:t>
            </w:r>
          </w:p>
        </w:tc>
        <w:tc>
          <w:tcPr>
            <w:tcW w:w="567" w:type="dxa"/>
            <w:vAlign w:val="center"/>
          </w:tcPr>
          <w:p w14:paraId="3E301B4F" w14:textId="5026BE65" w:rsidR="0003221F" w:rsidRPr="00475770" w:rsidRDefault="0003221F" w:rsidP="0003221F">
            <w:r w:rsidRPr="00475770">
              <w:rPr>
                <w:rFonts w:ascii="Arial" w:eastAsia="ABBvoice-Regular" w:hAnsi="Arial"/>
                <w:kern w:val="0"/>
              </w:rPr>
              <w:t>35</w:t>
            </w:r>
          </w:p>
        </w:tc>
        <w:tc>
          <w:tcPr>
            <w:tcW w:w="567" w:type="dxa"/>
            <w:vAlign w:val="center"/>
          </w:tcPr>
          <w:p w14:paraId="569469CF" w14:textId="683C57DE" w:rsidR="0003221F" w:rsidRPr="00475770" w:rsidRDefault="0003221F" w:rsidP="0003221F">
            <w:r w:rsidRPr="00475770">
              <w:rPr>
                <w:rFonts w:ascii="Arial" w:eastAsia="ABBvoice-Regular" w:hAnsi="Arial"/>
                <w:kern w:val="0"/>
              </w:rPr>
              <w:t>35</w:t>
            </w:r>
          </w:p>
        </w:tc>
        <w:tc>
          <w:tcPr>
            <w:tcW w:w="567" w:type="dxa"/>
            <w:vAlign w:val="center"/>
          </w:tcPr>
          <w:p w14:paraId="1B2E0A8E" w14:textId="2217A941" w:rsidR="0003221F" w:rsidRPr="00475770" w:rsidRDefault="0003221F" w:rsidP="0003221F">
            <w:pPr>
              <w:jc w:val="both"/>
              <w:rPr>
                <w:rFonts w:ascii="Arial" w:hAnsi="Arial"/>
              </w:rPr>
            </w:pPr>
            <w:r w:rsidRPr="00475770">
              <w:rPr>
                <w:rFonts w:ascii="Arial" w:eastAsia="ABBvoice-Regular" w:hAnsi="Arial"/>
                <w:kern w:val="0"/>
              </w:rPr>
              <w:t>35</w:t>
            </w:r>
          </w:p>
        </w:tc>
      </w:tr>
      <w:tr w:rsidR="0003221F" w:rsidRPr="00475770" w14:paraId="64ABF240" w14:textId="5057AC59" w:rsidTr="00CF50AC">
        <w:trPr>
          <w:trHeight w:val="850"/>
          <w:jc w:val="center"/>
        </w:trPr>
        <w:tc>
          <w:tcPr>
            <w:tcW w:w="1560" w:type="dxa"/>
            <w:vAlign w:val="center"/>
          </w:tcPr>
          <w:p w14:paraId="41BAE4C2" w14:textId="18EF76F5" w:rsidR="0003221F" w:rsidRPr="00475770" w:rsidRDefault="0003221F" w:rsidP="0003221F">
            <w:pPr>
              <w:rPr>
                <w:rFonts w:ascii="Arial" w:hAnsi="Arial"/>
                <w:b/>
              </w:rPr>
            </w:pPr>
            <w:r w:rsidRPr="00475770">
              <w:rPr>
                <w:rFonts w:ascii="Arial" w:hAnsi="Arial"/>
                <w:b/>
              </w:rPr>
              <w:t xml:space="preserve">Maximum Size of the Input Wire (mm2) </w:t>
            </w:r>
            <w:r w:rsidRPr="00475770">
              <w:rPr>
                <w:rFonts w:ascii="Arial" w:hAnsi="Arial"/>
                <w:b/>
              </w:rPr>
              <w:lastRenderedPageBreak/>
              <w:t>(XLPE suggested)</w:t>
            </w:r>
          </w:p>
        </w:tc>
        <w:tc>
          <w:tcPr>
            <w:tcW w:w="567" w:type="dxa"/>
            <w:vAlign w:val="center"/>
          </w:tcPr>
          <w:p w14:paraId="54BDFFFA" w14:textId="7E46C924" w:rsidR="0003221F" w:rsidRPr="00475770" w:rsidRDefault="0003221F" w:rsidP="0003221F">
            <w:r w:rsidRPr="00475770">
              <w:rPr>
                <w:rFonts w:ascii="Arial" w:hAnsi="Arial"/>
              </w:rPr>
              <w:lastRenderedPageBreak/>
              <w:t>120</w:t>
            </w:r>
          </w:p>
        </w:tc>
        <w:tc>
          <w:tcPr>
            <w:tcW w:w="567" w:type="dxa"/>
            <w:vAlign w:val="center"/>
          </w:tcPr>
          <w:p w14:paraId="1811EFFE" w14:textId="0656BC84" w:rsidR="0003221F" w:rsidRPr="00475770" w:rsidRDefault="0003221F" w:rsidP="0003221F">
            <w:r w:rsidRPr="00475770">
              <w:rPr>
                <w:rFonts w:ascii="Arial" w:hAnsi="Arial"/>
              </w:rPr>
              <w:t>120</w:t>
            </w:r>
          </w:p>
        </w:tc>
        <w:tc>
          <w:tcPr>
            <w:tcW w:w="567" w:type="dxa"/>
            <w:vAlign w:val="center"/>
          </w:tcPr>
          <w:p w14:paraId="03309268" w14:textId="0C82361F" w:rsidR="0003221F" w:rsidRPr="00475770" w:rsidRDefault="0003221F" w:rsidP="0003221F">
            <w:r w:rsidRPr="00475770">
              <w:rPr>
                <w:rFonts w:ascii="Arial" w:hAnsi="Arial"/>
              </w:rPr>
              <w:t>120</w:t>
            </w:r>
          </w:p>
        </w:tc>
        <w:tc>
          <w:tcPr>
            <w:tcW w:w="567" w:type="dxa"/>
            <w:vAlign w:val="center"/>
          </w:tcPr>
          <w:p w14:paraId="796D5CEB" w14:textId="4463A285" w:rsidR="0003221F" w:rsidRPr="00475770" w:rsidRDefault="0003221F" w:rsidP="0003221F">
            <w:r w:rsidRPr="00475770">
              <w:rPr>
                <w:rFonts w:ascii="Arial" w:hAnsi="Arial"/>
              </w:rPr>
              <w:t>120</w:t>
            </w:r>
          </w:p>
        </w:tc>
        <w:tc>
          <w:tcPr>
            <w:tcW w:w="562" w:type="dxa"/>
            <w:vAlign w:val="center"/>
          </w:tcPr>
          <w:p w14:paraId="7392ABF7" w14:textId="6FFBC72B" w:rsidR="0003221F" w:rsidRPr="00475770" w:rsidRDefault="0003221F" w:rsidP="0003221F">
            <w:r w:rsidRPr="00475770">
              <w:rPr>
                <w:rFonts w:ascii="Arial" w:hAnsi="Arial"/>
              </w:rPr>
              <w:t>120</w:t>
            </w:r>
          </w:p>
        </w:tc>
        <w:tc>
          <w:tcPr>
            <w:tcW w:w="572" w:type="dxa"/>
            <w:vAlign w:val="center"/>
          </w:tcPr>
          <w:p w14:paraId="5CDC1897" w14:textId="2914BEC6" w:rsidR="0003221F" w:rsidRPr="00475770" w:rsidRDefault="0003221F" w:rsidP="0003221F">
            <w:r w:rsidRPr="00475770">
              <w:rPr>
                <w:rFonts w:ascii="Arial" w:hAnsi="Arial"/>
              </w:rPr>
              <w:t>120</w:t>
            </w:r>
          </w:p>
        </w:tc>
        <w:tc>
          <w:tcPr>
            <w:tcW w:w="567" w:type="dxa"/>
            <w:vAlign w:val="center"/>
          </w:tcPr>
          <w:p w14:paraId="02A84E6C" w14:textId="1BE7790A" w:rsidR="0003221F" w:rsidRPr="00475770" w:rsidRDefault="0003221F" w:rsidP="0003221F">
            <w:r w:rsidRPr="00475770">
              <w:rPr>
                <w:rFonts w:ascii="Arial" w:hAnsi="Arial"/>
              </w:rPr>
              <w:t>120</w:t>
            </w:r>
          </w:p>
        </w:tc>
        <w:tc>
          <w:tcPr>
            <w:tcW w:w="567" w:type="dxa"/>
            <w:vAlign w:val="center"/>
          </w:tcPr>
          <w:p w14:paraId="0DD5387D" w14:textId="1A1B3693" w:rsidR="0003221F" w:rsidRPr="00475770" w:rsidRDefault="0003221F" w:rsidP="0003221F">
            <w:r w:rsidRPr="00475770">
              <w:rPr>
                <w:rFonts w:ascii="Arial" w:hAnsi="Arial"/>
              </w:rPr>
              <w:t>120</w:t>
            </w:r>
          </w:p>
        </w:tc>
        <w:tc>
          <w:tcPr>
            <w:tcW w:w="567" w:type="dxa"/>
            <w:vAlign w:val="center"/>
          </w:tcPr>
          <w:p w14:paraId="47E4D02E" w14:textId="210952E3" w:rsidR="0003221F" w:rsidRPr="00475770" w:rsidRDefault="0003221F" w:rsidP="0003221F">
            <w:r w:rsidRPr="00475770">
              <w:rPr>
                <w:rFonts w:ascii="Arial" w:hAnsi="Arial"/>
              </w:rPr>
              <w:t>120</w:t>
            </w:r>
          </w:p>
        </w:tc>
        <w:tc>
          <w:tcPr>
            <w:tcW w:w="567" w:type="dxa"/>
            <w:vAlign w:val="center"/>
          </w:tcPr>
          <w:p w14:paraId="4E7BA61A" w14:textId="7DBD8BC1" w:rsidR="0003221F" w:rsidRPr="00475770" w:rsidRDefault="0003221F" w:rsidP="0003221F">
            <w:pPr>
              <w:jc w:val="both"/>
              <w:rPr>
                <w:rFonts w:ascii="Arial" w:hAnsi="Arial"/>
              </w:rPr>
            </w:pPr>
            <w:r w:rsidRPr="00475770">
              <w:rPr>
                <w:rFonts w:ascii="Arial" w:hAnsi="Arial"/>
              </w:rPr>
              <w:t>120</w:t>
            </w:r>
          </w:p>
        </w:tc>
      </w:tr>
    </w:tbl>
    <w:p w14:paraId="421A295E" w14:textId="5F71C323" w:rsidR="00352EB2" w:rsidRPr="00475770" w:rsidRDefault="00352EB2" w:rsidP="003C6F4C">
      <w:pPr>
        <w:pStyle w:val="FigureTittle"/>
      </w:pPr>
      <w:r w:rsidRPr="00475770">
        <w:lastRenderedPageBreak/>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14</w:t>
      </w:r>
      <w:r w:rsidR="00CD7BD9">
        <w:rPr>
          <w:noProof/>
        </w:rPr>
        <w:fldChar w:fldCharType="end"/>
      </w:r>
      <w:r w:rsidRPr="00475770">
        <w:t xml:space="preserve"> General DC Output Specifications</w:t>
      </w:r>
    </w:p>
    <w:tbl>
      <w:tblPr>
        <w:tblStyle w:val="a7"/>
        <w:tblW w:w="69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544"/>
      </w:tblGrid>
      <w:tr w:rsidR="00352EB2" w:rsidRPr="00475770" w14:paraId="2CF5BF15"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00B1D07F" w14:textId="77777777" w:rsidR="00352EB2" w:rsidRPr="00475770" w:rsidRDefault="00352EB2" w:rsidP="00A50C79">
            <w:r w:rsidRPr="00475770">
              <w:t>Parameter</w:t>
            </w:r>
          </w:p>
        </w:tc>
        <w:tc>
          <w:tcPr>
            <w:tcW w:w="3544" w:type="dxa"/>
          </w:tcPr>
          <w:p w14:paraId="40984758" w14:textId="77777777" w:rsidR="00352EB2" w:rsidRPr="00475770" w:rsidRDefault="00352EB2" w:rsidP="00A50C79">
            <w:r w:rsidRPr="00475770">
              <w:t>Specification</w:t>
            </w:r>
          </w:p>
        </w:tc>
      </w:tr>
      <w:tr w:rsidR="00A50C79" w:rsidRPr="00475770" w14:paraId="0B7B8A1E" w14:textId="77777777" w:rsidTr="00743B0B">
        <w:trPr>
          <w:trHeight w:val="567"/>
          <w:jc w:val="center"/>
        </w:trPr>
        <w:tc>
          <w:tcPr>
            <w:tcW w:w="3397" w:type="dxa"/>
            <w:vAlign w:val="center"/>
          </w:tcPr>
          <w:p w14:paraId="6AB04BD6" w14:textId="1B85BF71" w:rsidR="00A50C79" w:rsidRPr="00475770" w:rsidRDefault="00A50C79" w:rsidP="00A50C79">
            <w:pPr>
              <w:jc w:val="both"/>
              <w:rPr>
                <w:rFonts w:ascii="Arial" w:hAnsi="Arial"/>
                <w:b/>
              </w:rPr>
            </w:pPr>
            <w:r w:rsidRPr="00475770">
              <w:rPr>
                <w:rFonts w:ascii="Arial" w:hAnsi="Arial"/>
                <w:b/>
              </w:rPr>
              <w:t>DC Output Voltage Range, CCS</w:t>
            </w:r>
          </w:p>
        </w:tc>
        <w:tc>
          <w:tcPr>
            <w:tcW w:w="3544" w:type="dxa"/>
            <w:vAlign w:val="center"/>
          </w:tcPr>
          <w:p w14:paraId="085A4E53" w14:textId="1D098726" w:rsidR="00A50C79" w:rsidRPr="00475770" w:rsidRDefault="00A50C79" w:rsidP="00CF50AC">
            <w:pPr>
              <w:jc w:val="both"/>
              <w:rPr>
                <w:rFonts w:ascii="Arial" w:hAnsi="Arial"/>
              </w:rPr>
            </w:pPr>
            <w:r w:rsidRPr="00475770">
              <w:rPr>
                <w:rFonts w:ascii="Arial" w:hAnsi="Arial"/>
              </w:rPr>
              <w:t xml:space="preserve">150 to </w:t>
            </w:r>
            <w:r w:rsidR="00CF50AC" w:rsidRPr="007C002D">
              <w:rPr>
                <w:rFonts w:ascii="Arial" w:hAnsi="Arial"/>
                <w:highlight w:val="cyan"/>
              </w:rPr>
              <w:t>95</w:t>
            </w:r>
            <w:r w:rsidRPr="007C002D">
              <w:rPr>
                <w:rFonts w:ascii="Arial" w:hAnsi="Arial"/>
                <w:highlight w:val="cyan"/>
              </w:rPr>
              <w:t>0 V DC</w:t>
            </w:r>
            <w:bookmarkStart w:id="1208" w:name="_GoBack"/>
            <w:bookmarkEnd w:id="1208"/>
          </w:p>
        </w:tc>
      </w:tr>
      <w:tr w:rsidR="00A50C79" w:rsidRPr="00475770" w14:paraId="27E4505B" w14:textId="77777777" w:rsidTr="00743B0B">
        <w:trPr>
          <w:trHeight w:val="567"/>
          <w:jc w:val="center"/>
        </w:trPr>
        <w:tc>
          <w:tcPr>
            <w:tcW w:w="3397" w:type="dxa"/>
            <w:vAlign w:val="center"/>
          </w:tcPr>
          <w:p w14:paraId="1D6E4AB6" w14:textId="10EE9C14" w:rsidR="00A50C79" w:rsidRPr="00475770" w:rsidRDefault="00A50C79" w:rsidP="00A50C79">
            <w:pPr>
              <w:jc w:val="both"/>
              <w:rPr>
                <w:rFonts w:ascii="Arial" w:hAnsi="Arial"/>
                <w:b/>
              </w:rPr>
            </w:pPr>
            <w:r w:rsidRPr="00475770">
              <w:rPr>
                <w:rFonts w:ascii="Arial" w:hAnsi="Arial"/>
                <w:b/>
              </w:rPr>
              <w:t xml:space="preserve">DC Output Voltage Range, </w:t>
            </w:r>
            <w:proofErr w:type="spellStart"/>
            <w:r w:rsidRPr="00475770">
              <w:rPr>
                <w:rFonts w:ascii="Arial" w:hAnsi="Arial"/>
                <w:b/>
              </w:rPr>
              <w:t>CHAdeMO</w:t>
            </w:r>
            <w:proofErr w:type="spellEnd"/>
          </w:p>
        </w:tc>
        <w:tc>
          <w:tcPr>
            <w:tcW w:w="3544" w:type="dxa"/>
            <w:vAlign w:val="center"/>
          </w:tcPr>
          <w:p w14:paraId="2B34E93B" w14:textId="164D8231" w:rsidR="00A50C79" w:rsidRPr="00475770" w:rsidRDefault="00A50C79" w:rsidP="00A50C79">
            <w:pPr>
              <w:jc w:val="both"/>
              <w:rPr>
                <w:rFonts w:ascii="Arial" w:hAnsi="Arial"/>
              </w:rPr>
            </w:pPr>
            <w:r w:rsidRPr="00475770">
              <w:rPr>
                <w:rFonts w:ascii="Arial" w:hAnsi="Arial"/>
              </w:rPr>
              <w:t>150 to 500 V DC</w:t>
            </w:r>
          </w:p>
        </w:tc>
      </w:tr>
      <w:tr w:rsidR="00A50C79" w:rsidRPr="00475770" w14:paraId="602EDB19" w14:textId="77777777" w:rsidTr="00743B0B">
        <w:trPr>
          <w:trHeight w:val="567"/>
          <w:jc w:val="center"/>
        </w:trPr>
        <w:tc>
          <w:tcPr>
            <w:tcW w:w="3397" w:type="dxa"/>
            <w:vAlign w:val="center"/>
          </w:tcPr>
          <w:p w14:paraId="7CEB7751" w14:textId="0D73DB0B" w:rsidR="00A50C79" w:rsidRPr="00475770" w:rsidRDefault="00A50C79" w:rsidP="00A50C79">
            <w:pPr>
              <w:jc w:val="both"/>
              <w:rPr>
                <w:rFonts w:ascii="Arial" w:hAnsi="Arial"/>
                <w:b/>
              </w:rPr>
            </w:pPr>
            <w:r w:rsidRPr="00475770">
              <w:rPr>
                <w:rFonts w:ascii="Arial" w:hAnsi="Arial"/>
                <w:b/>
              </w:rPr>
              <w:t>Minimum DC Output Current</w:t>
            </w:r>
          </w:p>
        </w:tc>
        <w:tc>
          <w:tcPr>
            <w:tcW w:w="3544" w:type="dxa"/>
            <w:vAlign w:val="center"/>
          </w:tcPr>
          <w:p w14:paraId="704D4A78" w14:textId="7A817A7E" w:rsidR="00A50C79" w:rsidRPr="00475770" w:rsidRDefault="00A50C79" w:rsidP="00A50C79">
            <w:pPr>
              <w:jc w:val="both"/>
              <w:rPr>
                <w:rFonts w:ascii="Arial" w:hAnsi="Arial"/>
              </w:rPr>
            </w:pPr>
            <w:r w:rsidRPr="00475770">
              <w:rPr>
                <w:rFonts w:ascii="Arial" w:hAnsi="Arial"/>
              </w:rPr>
              <w:t>5 A</w:t>
            </w:r>
          </w:p>
        </w:tc>
      </w:tr>
      <w:tr w:rsidR="0003221F" w:rsidRPr="00475770" w14:paraId="0D9616E2" w14:textId="77777777" w:rsidTr="00743B0B">
        <w:trPr>
          <w:trHeight w:val="850"/>
          <w:jc w:val="center"/>
        </w:trPr>
        <w:tc>
          <w:tcPr>
            <w:tcW w:w="3397" w:type="dxa"/>
            <w:vAlign w:val="center"/>
          </w:tcPr>
          <w:p w14:paraId="439381C9" w14:textId="237D6C2B" w:rsidR="0003221F" w:rsidRPr="00475770" w:rsidRDefault="0003221F" w:rsidP="00665014">
            <w:pPr>
              <w:rPr>
                <w:b/>
              </w:rPr>
            </w:pPr>
            <w:r w:rsidRPr="00475770">
              <w:rPr>
                <w:rFonts w:ascii="Arial" w:hAnsi="Arial"/>
                <w:b/>
              </w:rPr>
              <w:t>Connection Standard</w:t>
            </w:r>
          </w:p>
        </w:tc>
        <w:tc>
          <w:tcPr>
            <w:tcW w:w="3544" w:type="dxa"/>
            <w:vAlign w:val="center"/>
          </w:tcPr>
          <w:p w14:paraId="2FB60AEF" w14:textId="77777777" w:rsidR="0003221F" w:rsidRPr="00475770" w:rsidRDefault="0003221F" w:rsidP="0003221F">
            <w:pPr>
              <w:pStyle w:val="ItemListinTable"/>
              <w:spacing w:before="48" w:after="48"/>
              <w:rPr>
                <w:rFonts w:ascii="Arial" w:hAnsi="Arial"/>
              </w:rPr>
            </w:pPr>
            <w:r w:rsidRPr="00475770">
              <w:rPr>
                <w:rFonts w:ascii="Arial" w:hAnsi="Arial"/>
              </w:rPr>
              <w:t>CCS: IEC 61851-1:2017, IEC 61851-23:2014, IEC 62196-1:2014, IEC 62196-3:2014</w:t>
            </w:r>
          </w:p>
          <w:p w14:paraId="0CE6CEBE" w14:textId="75CE2EEA" w:rsidR="0003221F" w:rsidRPr="00475770" w:rsidRDefault="0003221F" w:rsidP="0003221F">
            <w:pPr>
              <w:pStyle w:val="ItemListinTable"/>
              <w:spacing w:before="48" w:after="48"/>
            </w:pPr>
            <w:r w:rsidRPr="00475770">
              <w:rPr>
                <w:rFonts w:ascii="Arial" w:hAnsi="Arial"/>
              </w:rPr>
              <w:t>CHAdeMO: CHAdeMO 1.2</w:t>
            </w:r>
          </w:p>
        </w:tc>
      </w:tr>
    </w:tbl>
    <w:p w14:paraId="2BB6B116" w14:textId="77777777" w:rsidR="00352EB2" w:rsidRPr="00475770" w:rsidRDefault="00352EB2" w:rsidP="00195C05">
      <w:pPr>
        <w:pStyle w:val="EN"/>
      </w:pPr>
    </w:p>
    <w:p w14:paraId="298BF886" w14:textId="6E017EBC" w:rsidR="00A50C79" w:rsidRPr="00475770" w:rsidRDefault="00A50C79"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15</w:t>
      </w:r>
      <w:r w:rsidR="00CD7BD9">
        <w:rPr>
          <w:noProof/>
        </w:rPr>
        <w:fldChar w:fldCharType="end"/>
      </w:r>
      <w:r w:rsidR="00C00BD5" w:rsidRPr="00475770">
        <w:t xml:space="preserve"> Detail </w:t>
      </w:r>
      <w:r w:rsidR="00C00BD5" w:rsidRPr="00475770">
        <w:rPr>
          <w:rFonts w:hint="eastAsia"/>
        </w:rPr>
        <w:t>D</w:t>
      </w:r>
      <w:r w:rsidR="00DE3D5A" w:rsidRPr="00475770">
        <w:t>C Out</w:t>
      </w:r>
      <w:r w:rsidRPr="00475770">
        <w:t>put Specifications</w:t>
      </w:r>
    </w:p>
    <w:tbl>
      <w:tblPr>
        <w:tblStyle w:val="a7"/>
        <w:tblW w:w="70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418"/>
        <w:gridCol w:w="1276"/>
        <w:gridCol w:w="1701"/>
        <w:gridCol w:w="992"/>
        <w:gridCol w:w="1701"/>
      </w:tblGrid>
      <w:tr w:rsidR="0003221F" w:rsidRPr="00475770" w14:paraId="1E278F18" w14:textId="77777777" w:rsidTr="00743B0B">
        <w:trPr>
          <w:cnfStyle w:val="100000000000" w:firstRow="1" w:lastRow="0" w:firstColumn="0" w:lastColumn="0" w:oddVBand="0" w:evenVBand="0" w:oddHBand="0" w:evenHBand="0" w:firstRowFirstColumn="0" w:firstRowLastColumn="0" w:lastRowFirstColumn="0" w:lastRowLastColumn="0"/>
          <w:trHeight w:val="660"/>
          <w:tblHeader/>
          <w:jc w:val="center"/>
        </w:trPr>
        <w:tc>
          <w:tcPr>
            <w:tcW w:w="1418" w:type="dxa"/>
            <w:tcBorders>
              <w:tl2br w:val="single" w:sz="4" w:space="0" w:color="auto"/>
            </w:tcBorders>
          </w:tcPr>
          <w:p w14:paraId="64ED0D66" w14:textId="134E2F96" w:rsidR="0003221F" w:rsidRPr="00475770" w:rsidRDefault="0003221F" w:rsidP="0003221F">
            <w:pPr>
              <w:jc w:val="right"/>
            </w:pPr>
            <w:r w:rsidRPr="00475770">
              <w:t>Parameter</w:t>
            </w:r>
          </w:p>
          <w:p w14:paraId="75689DC4" w14:textId="77777777" w:rsidR="0003221F" w:rsidRPr="00475770" w:rsidRDefault="0003221F" w:rsidP="0003221F">
            <w:pPr>
              <w:jc w:val="left"/>
            </w:pPr>
          </w:p>
          <w:p w14:paraId="3F769F95" w14:textId="77777777" w:rsidR="0003221F" w:rsidRPr="00475770" w:rsidRDefault="0003221F" w:rsidP="0003221F">
            <w:pPr>
              <w:jc w:val="left"/>
            </w:pPr>
          </w:p>
          <w:p w14:paraId="44D4E5E1" w14:textId="77777777" w:rsidR="0003221F" w:rsidRPr="00475770" w:rsidRDefault="0003221F" w:rsidP="0003221F">
            <w:pPr>
              <w:jc w:val="left"/>
            </w:pPr>
          </w:p>
          <w:p w14:paraId="79C9FB80" w14:textId="3389906E" w:rsidR="0003221F" w:rsidRPr="00475770" w:rsidRDefault="0003221F" w:rsidP="0003221F">
            <w:pPr>
              <w:jc w:val="left"/>
            </w:pPr>
            <w:r w:rsidRPr="00475770">
              <w:t>MaxiCharger</w:t>
            </w:r>
          </w:p>
        </w:tc>
        <w:tc>
          <w:tcPr>
            <w:tcW w:w="1276" w:type="dxa"/>
          </w:tcPr>
          <w:p w14:paraId="4462473D" w14:textId="420CD37A" w:rsidR="0003221F" w:rsidRPr="00475770" w:rsidRDefault="0003221F" w:rsidP="0003221F">
            <w:pPr>
              <w:jc w:val="left"/>
            </w:pPr>
            <w:r w:rsidRPr="00475770">
              <w:t>DC Output Power on One EV Charging Cable (kW)</w:t>
            </w:r>
          </w:p>
        </w:tc>
        <w:tc>
          <w:tcPr>
            <w:tcW w:w="1701" w:type="dxa"/>
          </w:tcPr>
          <w:p w14:paraId="0953D9B6" w14:textId="5B9AC5D1" w:rsidR="0003221F" w:rsidRPr="00475770" w:rsidRDefault="0003221F" w:rsidP="0003221F">
            <w:pPr>
              <w:jc w:val="left"/>
            </w:pPr>
            <w:r w:rsidRPr="00475770">
              <w:t>DC Output Power Two EV Charging Cables (kW)</w:t>
            </w:r>
          </w:p>
        </w:tc>
        <w:tc>
          <w:tcPr>
            <w:tcW w:w="992" w:type="dxa"/>
          </w:tcPr>
          <w:p w14:paraId="70D3D9D4" w14:textId="3C9718EE" w:rsidR="0003221F" w:rsidRPr="00475770" w:rsidRDefault="0003221F" w:rsidP="0003221F">
            <w:pPr>
              <w:jc w:val="left"/>
            </w:pPr>
            <w:proofErr w:type="spellStart"/>
            <w:r w:rsidRPr="00475770">
              <w:rPr>
                <w:rFonts w:hint="eastAsia"/>
              </w:rPr>
              <w:t>S</w:t>
            </w:r>
            <w:r w:rsidRPr="00475770">
              <w:t>imultan-eous</w:t>
            </w:r>
            <w:proofErr w:type="spellEnd"/>
            <w:r w:rsidRPr="00475770">
              <w:t xml:space="preserve"> DC on Two Outlets</w:t>
            </w:r>
          </w:p>
        </w:tc>
        <w:tc>
          <w:tcPr>
            <w:tcW w:w="1701" w:type="dxa"/>
          </w:tcPr>
          <w:p w14:paraId="01EDE2EF" w14:textId="1AD697B2" w:rsidR="0003221F" w:rsidRPr="00475770" w:rsidRDefault="0003221F" w:rsidP="0003221F">
            <w:pPr>
              <w:jc w:val="left"/>
            </w:pPr>
            <w:r w:rsidRPr="00475770">
              <w:rPr>
                <w:rFonts w:hint="eastAsia"/>
              </w:rPr>
              <w:t>M</w:t>
            </w:r>
            <w:r w:rsidRPr="00475770">
              <w:t>aximum DC Output Current</w:t>
            </w:r>
          </w:p>
        </w:tc>
      </w:tr>
      <w:tr w:rsidR="0003221F" w:rsidRPr="00475770" w14:paraId="3351AEC9" w14:textId="77777777" w:rsidTr="00743B0B">
        <w:trPr>
          <w:trHeight w:val="340"/>
          <w:jc w:val="center"/>
        </w:trPr>
        <w:tc>
          <w:tcPr>
            <w:tcW w:w="1418" w:type="dxa"/>
            <w:vAlign w:val="center"/>
          </w:tcPr>
          <w:p w14:paraId="6EA93BE6" w14:textId="3AB05C70" w:rsidR="0003221F" w:rsidRPr="00475770" w:rsidRDefault="0003221F" w:rsidP="0003221F">
            <w:pPr>
              <w:rPr>
                <w:rFonts w:ascii="Arial" w:hAnsi="Arial"/>
                <w:b/>
              </w:rPr>
            </w:pPr>
            <w:r w:rsidRPr="00475770">
              <w:rPr>
                <w:rFonts w:ascii="Arial" w:hAnsi="Arial" w:hint="eastAsia"/>
                <w:b/>
              </w:rPr>
              <w:t>4</w:t>
            </w:r>
            <w:r w:rsidRPr="00475770">
              <w:rPr>
                <w:rFonts w:ascii="Arial" w:hAnsi="Arial"/>
                <w:b/>
              </w:rPr>
              <w:t>0</w:t>
            </w:r>
          </w:p>
        </w:tc>
        <w:tc>
          <w:tcPr>
            <w:tcW w:w="1276" w:type="dxa"/>
            <w:vAlign w:val="center"/>
          </w:tcPr>
          <w:p w14:paraId="7526B564" w14:textId="0E4321AA" w:rsidR="0003221F" w:rsidRPr="00475770" w:rsidRDefault="0003221F" w:rsidP="0003221F">
            <w:pPr>
              <w:rPr>
                <w:rFonts w:ascii="Arial" w:hAnsi="Arial"/>
              </w:rPr>
            </w:pPr>
            <w:r w:rsidRPr="00475770">
              <w:rPr>
                <w:rFonts w:ascii="Arial" w:hAnsi="Arial"/>
              </w:rPr>
              <w:t>Max.40 kW</w:t>
            </w:r>
          </w:p>
        </w:tc>
        <w:tc>
          <w:tcPr>
            <w:tcW w:w="1701" w:type="dxa"/>
            <w:shd w:val="clear" w:color="auto" w:fill="auto"/>
            <w:vAlign w:val="center"/>
          </w:tcPr>
          <w:p w14:paraId="6909A70D" w14:textId="2EE2FC78" w:rsidR="0003221F" w:rsidRPr="00475770" w:rsidRDefault="0003221F" w:rsidP="0003221F">
            <w:pPr>
              <w:rPr>
                <w:rFonts w:ascii="Arial" w:hAnsi="Arial"/>
              </w:rPr>
            </w:pPr>
            <w:r w:rsidRPr="00475770">
              <w:rPr>
                <w:rFonts w:ascii="Arial" w:hAnsi="Arial" w:hint="eastAsia"/>
              </w:rPr>
              <w:t>M</w:t>
            </w:r>
            <w:r w:rsidRPr="00475770">
              <w:rPr>
                <w:rFonts w:ascii="Arial" w:hAnsi="Arial"/>
              </w:rPr>
              <w:t>ax. 20 kW x 2</w:t>
            </w:r>
          </w:p>
        </w:tc>
        <w:tc>
          <w:tcPr>
            <w:tcW w:w="992" w:type="dxa"/>
            <w:vMerge w:val="restart"/>
            <w:vAlign w:val="center"/>
          </w:tcPr>
          <w:p w14:paraId="325A82F4" w14:textId="6316EE3B" w:rsidR="0003221F" w:rsidRPr="00475770" w:rsidRDefault="0003221F" w:rsidP="0003221F">
            <w:pPr>
              <w:rPr>
                <w:rFonts w:ascii="Arial" w:hAnsi="Arial"/>
              </w:rPr>
            </w:pPr>
            <w:r w:rsidRPr="00475770">
              <w:rPr>
                <w:rFonts w:ascii="Arial" w:hAnsi="Arial"/>
              </w:rPr>
              <w:t>Yes</w:t>
            </w:r>
          </w:p>
        </w:tc>
        <w:tc>
          <w:tcPr>
            <w:tcW w:w="1701" w:type="dxa"/>
            <w:vMerge w:val="restart"/>
            <w:vAlign w:val="center"/>
          </w:tcPr>
          <w:p w14:paraId="26F6DF12" w14:textId="77777777" w:rsidR="0003221F" w:rsidRPr="00475770" w:rsidRDefault="0003221F" w:rsidP="0003221F">
            <w:pPr>
              <w:pStyle w:val="ItemListinTable"/>
              <w:spacing w:before="48" w:after="48"/>
              <w:rPr>
                <w:rFonts w:ascii="Arial" w:hAnsi="Arial"/>
              </w:rPr>
            </w:pPr>
            <w:r w:rsidRPr="00475770">
              <w:rPr>
                <w:rFonts w:ascii="Arial" w:hAnsi="Arial"/>
              </w:rPr>
              <w:t>CCS connector</w:t>
            </w:r>
            <w:r w:rsidRPr="00475770">
              <w:rPr>
                <w:rFonts w:ascii="Arial" w:hAnsi="Arial" w:hint="eastAsia"/>
              </w:rPr>
              <w:t>:</w:t>
            </w:r>
            <w:r w:rsidRPr="00475770">
              <w:rPr>
                <w:rFonts w:ascii="Arial" w:hAnsi="Arial"/>
              </w:rPr>
              <w:t xml:space="preserve"> 200 A</w:t>
            </w:r>
          </w:p>
          <w:p w14:paraId="7F56784A" w14:textId="67D86AF6" w:rsidR="0003221F" w:rsidRPr="00475770" w:rsidRDefault="0003221F" w:rsidP="0003221F">
            <w:pPr>
              <w:pStyle w:val="ItemListinTable"/>
              <w:spacing w:before="48" w:after="48"/>
              <w:rPr>
                <w:rFonts w:ascii="Arial" w:hAnsi="Arial"/>
              </w:rPr>
            </w:pPr>
            <w:r w:rsidRPr="00475770">
              <w:rPr>
                <w:rFonts w:ascii="Arial" w:hAnsi="Arial"/>
              </w:rPr>
              <w:t>CHAdeMO connector: 125 A/200 A</w:t>
            </w:r>
          </w:p>
        </w:tc>
      </w:tr>
      <w:tr w:rsidR="0003221F" w:rsidRPr="00475770" w14:paraId="153684BC" w14:textId="77777777" w:rsidTr="00743B0B">
        <w:trPr>
          <w:trHeight w:val="340"/>
          <w:jc w:val="center"/>
        </w:trPr>
        <w:tc>
          <w:tcPr>
            <w:tcW w:w="1418" w:type="dxa"/>
            <w:vAlign w:val="center"/>
          </w:tcPr>
          <w:p w14:paraId="2C572C12" w14:textId="469A4B1F" w:rsidR="0003221F" w:rsidRPr="00475770" w:rsidRDefault="0003221F" w:rsidP="0003221F">
            <w:pPr>
              <w:rPr>
                <w:rFonts w:ascii="Arial" w:hAnsi="Arial"/>
                <w:b/>
              </w:rPr>
            </w:pPr>
            <w:r w:rsidRPr="00475770">
              <w:rPr>
                <w:rFonts w:ascii="Arial" w:hAnsi="Arial" w:hint="eastAsia"/>
                <w:b/>
              </w:rPr>
              <w:t>6</w:t>
            </w:r>
            <w:r w:rsidRPr="00475770">
              <w:rPr>
                <w:rFonts w:ascii="Arial" w:hAnsi="Arial"/>
                <w:b/>
              </w:rPr>
              <w:t>0</w:t>
            </w:r>
          </w:p>
        </w:tc>
        <w:tc>
          <w:tcPr>
            <w:tcW w:w="1276" w:type="dxa"/>
            <w:vAlign w:val="center"/>
          </w:tcPr>
          <w:p w14:paraId="5EBC2DDF" w14:textId="355A187D" w:rsidR="0003221F" w:rsidRPr="00475770" w:rsidRDefault="0003221F" w:rsidP="0003221F">
            <w:pPr>
              <w:rPr>
                <w:rFonts w:ascii="Arial" w:hAnsi="Arial"/>
                <w:b/>
              </w:rPr>
            </w:pPr>
            <w:r w:rsidRPr="00475770">
              <w:rPr>
                <w:rFonts w:ascii="Arial" w:hAnsi="Arial"/>
              </w:rPr>
              <w:t>Max.60 kW</w:t>
            </w:r>
          </w:p>
        </w:tc>
        <w:tc>
          <w:tcPr>
            <w:tcW w:w="1701" w:type="dxa"/>
            <w:shd w:val="clear" w:color="auto" w:fill="auto"/>
            <w:vAlign w:val="center"/>
          </w:tcPr>
          <w:p w14:paraId="74389F92" w14:textId="7E264DED" w:rsidR="0003221F" w:rsidRPr="00475770" w:rsidRDefault="00665014" w:rsidP="0003221F">
            <w:pPr>
              <w:rPr>
                <w:rFonts w:ascii="Arial" w:hAnsi="Arial"/>
              </w:rPr>
            </w:pPr>
            <w:r w:rsidRPr="00475770">
              <w:rPr>
                <w:rFonts w:ascii="Arial" w:hAnsi="Arial"/>
              </w:rPr>
              <w:t>Max. 40 + 20 kW</w:t>
            </w:r>
          </w:p>
        </w:tc>
        <w:tc>
          <w:tcPr>
            <w:tcW w:w="992" w:type="dxa"/>
            <w:vMerge/>
            <w:vAlign w:val="center"/>
          </w:tcPr>
          <w:p w14:paraId="3B4EA2E5" w14:textId="77777777" w:rsidR="0003221F" w:rsidRPr="00475770" w:rsidRDefault="0003221F" w:rsidP="0003221F">
            <w:pPr>
              <w:rPr>
                <w:rFonts w:ascii="Arial" w:hAnsi="Arial"/>
              </w:rPr>
            </w:pPr>
          </w:p>
        </w:tc>
        <w:tc>
          <w:tcPr>
            <w:tcW w:w="1701" w:type="dxa"/>
            <w:vMerge/>
            <w:vAlign w:val="center"/>
          </w:tcPr>
          <w:p w14:paraId="58ECF316" w14:textId="36FE8EE1" w:rsidR="0003221F" w:rsidRPr="00475770" w:rsidRDefault="0003221F" w:rsidP="0003221F">
            <w:pPr>
              <w:rPr>
                <w:rFonts w:ascii="Arial" w:hAnsi="Arial"/>
              </w:rPr>
            </w:pPr>
          </w:p>
        </w:tc>
      </w:tr>
      <w:tr w:rsidR="0003221F" w:rsidRPr="00475770" w14:paraId="679043AE" w14:textId="77777777" w:rsidTr="00743B0B">
        <w:trPr>
          <w:trHeight w:val="340"/>
          <w:jc w:val="center"/>
        </w:trPr>
        <w:tc>
          <w:tcPr>
            <w:tcW w:w="1418" w:type="dxa"/>
            <w:vAlign w:val="center"/>
          </w:tcPr>
          <w:p w14:paraId="5FAB3141" w14:textId="569E9F0E" w:rsidR="0003221F" w:rsidRPr="00475770" w:rsidRDefault="0003221F" w:rsidP="0003221F">
            <w:pPr>
              <w:rPr>
                <w:rFonts w:ascii="Arial" w:hAnsi="Arial"/>
                <w:b/>
              </w:rPr>
            </w:pPr>
            <w:r w:rsidRPr="00475770">
              <w:rPr>
                <w:rFonts w:ascii="Arial" w:hAnsi="Arial" w:hint="eastAsia"/>
                <w:b/>
              </w:rPr>
              <w:t>8</w:t>
            </w:r>
            <w:r w:rsidRPr="00475770">
              <w:rPr>
                <w:rFonts w:ascii="Arial" w:hAnsi="Arial"/>
                <w:b/>
              </w:rPr>
              <w:t>0</w:t>
            </w:r>
          </w:p>
        </w:tc>
        <w:tc>
          <w:tcPr>
            <w:tcW w:w="1276" w:type="dxa"/>
            <w:vAlign w:val="center"/>
          </w:tcPr>
          <w:p w14:paraId="458FBAA3" w14:textId="3A4A6F20" w:rsidR="0003221F" w:rsidRPr="00475770" w:rsidRDefault="0003221F" w:rsidP="0003221F">
            <w:pPr>
              <w:rPr>
                <w:rFonts w:ascii="Arial" w:hAnsi="Arial"/>
                <w:b/>
              </w:rPr>
            </w:pPr>
            <w:r w:rsidRPr="00475770">
              <w:rPr>
                <w:rFonts w:ascii="Arial" w:hAnsi="Arial"/>
              </w:rPr>
              <w:t>Max.80 kW</w:t>
            </w:r>
          </w:p>
        </w:tc>
        <w:tc>
          <w:tcPr>
            <w:tcW w:w="1701" w:type="dxa"/>
            <w:shd w:val="clear" w:color="auto" w:fill="auto"/>
            <w:vAlign w:val="center"/>
          </w:tcPr>
          <w:p w14:paraId="35F7D4EF" w14:textId="23569467" w:rsidR="0003221F" w:rsidRPr="00475770" w:rsidRDefault="0003221F" w:rsidP="0003221F">
            <w:pPr>
              <w:rPr>
                <w:rFonts w:ascii="Arial" w:hAnsi="Arial"/>
              </w:rPr>
            </w:pPr>
            <w:r w:rsidRPr="00475770">
              <w:rPr>
                <w:rFonts w:ascii="Arial" w:hAnsi="Arial" w:hint="eastAsia"/>
              </w:rPr>
              <w:t>M</w:t>
            </w:r>
            <w:r w:rsidRPr="00475770">
              <w:rPr>
                <w:rFonts w:ascii="Arial" w:hAnsi="Arial"/>
              </w:rPr>
              <w:t>ax. 40 kW x 2</w:t>
            </w:r>
          </w:p>
        </w:tc>
        <w:tc>
          <w:tcPr>
            <w:tcW w:w="992" w:type="dxa"/>
            <w:vMerge/>
            <w:vAlign w:val="center"/>
          </w:tcPr>
          <w:p w14:paraId="7FB0A6DE" w14:textId="77777777" w:rsidR="0003221F" w:rsidRPr="00475770" w:rsidRDefault="0003221F" w:rsidP="0003221F">
            <w:pPr>
              <w:rPr>
                <w:rFonts w:ascii="Arial" w:hAnsi="Arial"/>
              </w:rPr>
            </w:pPr>
          </w:p>
        </w:tc>
        <w:tc>
          <w:tcPr>
            <w:tcW w:w="1701" w:type="dxa"/>
            <w:vMerge/>
            <w:vAlign w:val="center"/>
          </w:tcPr>
          <w:p w14:paraId="588B001D" w14:textId="4D7611A5" w:rsidR="0003221F" w:rsidRPr="00475770" w:rsidRDefault="0003221F" w:rsidP="0003221F">
            <w:pPr>
              <w:rPr>
                <w:rFonts w:ascii="Arial" w:hAnsi="Arial"/>
              </w:rPr>
            </w:pPr>
          </w:p>
        </w:tc>
      </w:tr>
      <w:tr w:rsidR="00665014" w:rsidRPr="00475770" w14:paraId="2D6F6E4E" w14:textId="77777777" w:rsidTr="00743B0B">
        <w:trPr>
          <w:trHeight w:val="340"/>
          <w:jc w:val="center"/>
        </w:trPr>
        <w:tc>
          <w:tcPr>
            <w:tcW w:w="1418" w:type="dxa"/>
            <w:vAlign w:val="center"/>
          </w:tcPr>
          <w:p w14:paraId="248160AD" w14:textId="667F5963" w:rsidR="00665014" w:rsidRPr="00475770" w:rsidRDefault="00665014" w:rsidP="00665014">
            <w:pPr>
              <w:rPr>
                <w:rFonts w:ascii="Arial" w:hAnsi="Arial"/>
                <w:b/>
              </w:rPr>
            </w:pPr>
            <w:r w:rsidRPr="00475770">
              <w:rPr>
                <w:rFonts w:ascii="Arial" w:hAnsi="Arial" w:hint="eastAsia"/>
                <w:b/>
              </w:rPr>
              <w:t>1</w:t>
            </w:r>
            <w:r w:rsidRPr="00475770">
              <w:rPr>
                <w:rFonts w:ascii="Arial" w:hAnsi="Arial"/>
                <w:b/>
              </w:rPr>
              <w:t>00</w:t>
            </w:r>
          </w:p>
        </w:tc>
        <w:tc>
          <w:tcPr>
            <w:tcW w:w="1276" w:type="dxa"/>
            <w:vAlign w:val="center"/>
          </w:tcPr>
          <w:p w14:paraId="74448EAF" w14:textId="6BE906C7" w:rsidR="00665014" w:rsidRPr="00475770" w:rsidRDefault="00665014" w:rsidP="00665014">
            <w:pPr>
              <w:rPr>
                <w:rFonts w:ascii="Arial" w:hAnsi="Arial"/>
                <w:b/>
              </w:rPr>
            </w:pPr>
            <w:r w:rsidRPr="00475770">
              <w:rPr>
                <w:rFonts w:ascii="Arial" w:hAnsi="Arial"/>
              </w:rPr>
              <w:t>Max.100 kW</w:t>
            </w:r>
          </w:p>
        </w:tc>
        <w:tc>
          <w:tcPr>
            <w:tcW w:w="1701" w:type="dxa"/>
            <w:shd w:val="clear" w:color="auto" w:fill="auto"/>
            <w:vAlign w:val="center"/>
          </w:tcPr>
          <w:p w14:paraId="0522B3D5" w14:textId="75E33385" w:rsidR="00665014" w:rsidRPr="00475770" w:rsidRDefault="00665014" w:rsidP="00665014">
            <w:pPr>
              <w:rPr>
                <w:rFonts w:ascii="Arial" w:hAnsi="Arial"/>
              </w:rPr>
            </w:pPr>
            <w:r w:rsidRPr="00475770">
              <w:rPr>
                <w:rFonts w:ascii="Arial" w:hAnsi="Arial"/>
              </w:rPr>
              <w:t>Max. 60 + 40 kW</w:t>
            </w:r>
          </w:p>
        </w:tc>
        <w:tc>
          <w:tcPr>
            <w:tcW w:w="992" w:type="dxa"/>
            <w:vMerge/>
            <w:vAlign w:val="center"/>
          </w:tcPr>
          <w:p w14:paraId="1F59A75B" w14:textId="77777777" w:rsidR="00665014" w:rsidRPr="00475770" w:rsidRDefault="00665014" w:rsidP="00665014">
            <w:pPr>
              <w:rPr>
                <w:rFonts w:ascii="Arial" w:hAnsi="Arial"/>
              </w:rPr>
            </w:pPr>
          </w:p>
        </w:tc>
        <w:tc>
          <w:tcPr>
            <w:tcW w:w="1701" w:type="dxa"/>
            <w:vMerge/>
            <w:vAlign w:val="center"/>
          </w:tcPr>
          <w:p w14:paraId="145F7746" w14:textId="03E7F23C" w:rsidR="00665014" w:rsidRPr="00475770" w:rsidRDefault="00665014" w:rsidP="00665014">
            <w:pPr>
              <w:rPr>
                <w:rFonts w:ascii="Arial" w:hAnsi="Arial"/>
              </w:rPr>
            </w:pPr>
          </w:p>
        </w:tc>
      </w:tr>
      <w:tr w:rsidR="0003221F" w:rsidRPr="00475770" w14:paraId="7583F6B6" w14:textId="77777777" w:rsidTr="00743B0B">
        <w:trPr>
          <w:trHeight w:val="340"/>
          <w:jc w:val="center"/>
        </w:trPr>
        <w:tc>
          <w:tcPr>
            <w:tcW w:w="1418" w:type="dxa"/>
            <w:vAlign w:val="center"/>
          </w:tcPr>
          <w:p w14:paraId="26E770D1" w14:textId="72FEA9B0" w:rsidR="0003221F" w:rsidRPr="00475770" w:rsidRDefault="0003221F" w:rsidP="0003221F">
            <w:pPr>
              <w:rPr>
                <w:rFonts w:ascii="Arial" w:hAnsi="Arial"/>
                <w:b/>
              </w:rPr>
            </w:pPr>
            <w:r w:rsidRPr="00475770">
              <w:rPr>
                <w:rFonts w:ascii="Arial" w:hAnsi="Arial" w:hint="eastAsia"/>
                <w:b/>
              </w:rPr>
              <w:t>1</w:t>
            </w:r>
            <w:r w:rsidRPr="00475770">
              <w:rPr>
                <w:rFonts w:ascii="Arial" w:hAnsi="Arial"/>
                <w:b/>
              </w:rPr>
              <w:t>20</w:t>
            </w:r>
          </w:p>
        </w:tc>
        <w:tc>
          <w:tcPr>
            <w:tcW w:w="1276" w:type="dxa"/>
            <w:vAlign w:val="center"/>
          </w:tcPr>
          <w:p w14:paraId="27F6D2D8" w14:textId="495CD192" w:rsidR="0003221F" w:rsidRPr="00475770" w:rsidRDefault="0003221F" w:rsidP="0003221F">
            <w:pPr>
              <w:pStyle w:val="ItemListinTable"/>
              <w:numPr>
                <w:ilvl w:val="0"/>
                <w:numId w:val="0"/>
              </w:numPr>
              <w:spacing w:before="48" w:after="48"/>
              <w:ind w:left="420" w:hanging="420"/>
              <w:rPr>
                <w:rFonts w:ascii="Arial" w:eastAsiaTheme="minorEastAsia" w:hAnsi="Arial"/>
                <w:b/>
                <w:lang w:val="en-US"/>
              </w:rPr>
            </w:pPr>
            <w:r w:rsidRPr="00475770">
              <w:rPr>
                <w:rFonts w:ascii="Arial" w:hAnsi="Arial"/>
              </w:rPr>
              <w:t>Max.120 kW</w:t>
            </w:r>
          </w:p>
        </w:tc>
        <w:tc>
          <w:tcPr>
            <w:tcW w:w="1701" w:type="dxa"/>
            <w:shd w:val="clear" w:color="auto" w:fill="auto"/>
            <w:vAlign w:val="center"/>
          </w:tcPr>
          <w:p w14:paraId="43038215" w14:textId="74E233EA" w:rsidR="0003221F" w:rsidRPr="00475770" w:rsidRDefault="0003221F" w:rsidP="0003221F">
            <w:pPr>
              <w:pStyle w:val="ItemListinTable"/>
              <w:numPr>
                <w:ilvl w:val="0"/>
                <w:numId w:val="0"/>
              </w:numPr>
              <w:spacing w:before="48" w:after="48"/>
              <w:rPr>
                <w:rFonts w:ascii="Arial" w:eastAsiaTheme="minorEastAsia" w:hAnsi="Arial"/>
                <w:lang w:val="en-US"/>
              </w:rPr>
            </w:pPr>
            <w:r w:rsidRPr="00475770">
              <w:rPr>
                <w:rFonts w:ascii="Arial" w:hAnsi="Arial" w:hint="eastAsia"/>
              </w:rPr>
              <w:t>M</w:t>
            </w:r>
            <w:r w:rsidRPr="00475770">
              <w:rPr>
                <w:rFonts w:ascii="Arial" w:hAnsi="Arial"/>
              </w:rPr>
              <w:t>ax. 60 kW x 2</w:t>
            </w:r>
          </w:p>
        </w:tc>
        <w:tc>
          <w:tcPr>
            <w:tcW w:w="992" w:type="dxa"/>
            <w:vMerge/>
            <w:vAlign w:val="center"/>
          </w:tcPr>
          <w:p w14:paraId="78A242C2" w14:textId="77777777"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0D3997DF" w14:textId="141FEDE9" w:rsidR="0003221F" w:rsidRPr="00475770" w:rsidRDefault="0003221F" w:rsidP="0003221F">
            <w:pPr>
              <w:pStyle w:val="ItemListinTable"/>
              <w:numPr>
                <w:ilvl w:val="0"/>
                <w:numId w:val="0"/>
              </w:numPr>
              <w:spacing w:before="48" w:after="48"/>
              <w:ind w:left="420" w:hanging="420"/>
              <w:rPr>
                <w:rFonts w:ascii="Arial" w:eastAsiaTheme="minorEastAsia" w:hAnsi="Arial"/>
                <w:lang w:val="en-US"/>
              </w:rPr>
            </w:pPr>
          </w:p>
        </w:tc>
      </w:tr>
      <w:tr w:rsidR="00E0341B" w:rsidRPr="00475770" w14:paraId="5F44B491" w14:textId="77777777" w:rsidTr="00743B0B">
        <w:trPr>
          <w:trHeight w:val="340"/>
          <w:jc w:val="center"/>
        </w:trPr>
        <w:tc>
          <w:tcPr>
            <w:tcW w:w="1418" w:type="dxa"/>
            <w:vAlign w:val="center"/>
          </w:tcPr>
          <w:p w14:paraId="45CAFAEF" w14:textId="03139783" w:rsidR="00E0341B" w:rsidRPr="00475770" w:rsidRDefault="00E0341B" w:rsidP="0003221F">
            <w:pPr>
              <w:rPr>
                <w:b/>
              </w:rPr>
            </w:pPr>
            <w:r w:rsidRPr="00475770">
              <w:rPr>
                <w:rFonts w:ascii="Arial" w:hAnsi="Arial" w:hint="eastAsia"/>
                <w:b/>
              </w:rPr>
              <w:t>1</w:t>
            </w:r>
            <w:r w:rsidRPr="00475770">
              <w:rPr>
                <w:rFonts w:ascii="Arial" w:hAnsi="Arial"/>
                <w:b/>
              </w:rPr>
              <w:t>60</w:t>
            </w:r>
          </w:p>
        </w:tc>
        <w:tc>
          <w:tcPr>
            <w:tcW w:w="1276" w:type="dxa"/>
            <w:vAlign w:val="center"/>
          </w:tcPr>
          <w:p w14:paraId="17098056" w14:textId="3BCE634A" w:rsidR="00E0341B" w:rsidRPr="00475770" w:rsidRDefault="00E0341B" w:rsidP="0003221F">
            <w:pPr>
              <w:pStyle w:val="ItemListinTable"/>
              <w:numPr>
                <w:ilvl w:val="0"/>
                <w:numId w:val="0"/>
              </w:numPr>
              <w:spacing w:before="48" w:after="48"/>
              <w:ind w:left="420" w:hanging="420"/>
            </w:pPr>
            <w:r w:rsidRPr="00475770">
              <w:rPr>
                <w:rFonts w:ascii="Arial" w:hAnsi="Arial"/>
              </w:rPr>
              <w:t>Max.160 kW</w:t>
            </w:r>
          </w:p>
        </w:tc>
        <w:tc>
          <w:tcPr>
            <w:tcW w:w="1701" w:type="dxa"/>
            <w:vAlign w:val="center"/>
          </w:tcPr>
          <w:p w14:paraId="628D3117" w14:textId="07314448" w:rsidR="00E0341B" w:rsidRPr="00475770" w:rsidRDefault="00E0341B" w:rsidP="0003221F">
            <w:pPr>
              <w:pStyle w:val="ItemListinTable"/>
              <w:numPr>
                <w:ilvl w:val="0"/>
                <w:numId w:val="0"/>
              </w:numPr>
              <w:spacing w:before="48" w:after="48"/>
              <w:ind w:left="420" w:hanging="420"/>
            </w:pPr>
            <w:r w:rsidRPr="00475770">
              <w:rPr>
                <w:rFonts w:ascii="Arial" w:hAnsi="Arial" w:hint="eastAsia"/>
              </w:rPr>
              <w:t>M</w:t>
            </w:r>
            <w:r w:rsidRPr="00475770">
              <w:rPr>
                <w:rFonts w:ascii="Arial" w:hAnsi="Arial"/>
              </w:rPr>
              <w:t>ax. 80 kW x 2</w:t>
            </w:r>
          </w:p>
        </w:tc>
        <w:tc>
          <w:tcPr>
            <w:tcW w:w="992" w:type="dxa"/>
            <w:vMerge/>
            <w:vAlign w:val="center"/>
          </w:tcPr>
          <w:p w14:paraId="5DA134FE" w14:textId="77777777" w:rsidR="00E0341B" w:rsidRPr="00475770" w:rsidRDefault="00E0341B" w:rsidP="0003221F">
            <w:pPr>
              <w:pStyle w:val="ItemListinTable"/>
              <w:numPr>
                <w:ilvl w:val="0"/>
                <w:numId w:val="0"/>
              </w:numPr>
              <w:spacing w:before="48" w:after="48"/>
              <w:ind w:left="420" w:hanging="420"/>
              <w:rPr>
                <w:rFonts w:eastAsiaTheme="minorEastAsia"/>
                <w:lang w:val="en-US"/>
              </w:rPr>
            </w:pPr>
          </w:p>
        </w:tc>
        <w:tc>
          <w:tcPr>
            <w:tcW w:w="1701" w:type="dxa"/>
            <w:vMerge w:val="restart"/>
            <w:vAlign w:val="center"/>
          </w:tcPr>
          <w:p w14:paraId="1C200305" w14:textId="77777777" w:rsidR="00E0341B" w:rsidRPr="00475770" w:rsidRDefault="00E0341B" w:rsidP="00E0341B">
            <w:pPr>
              <w:pStyle w:val="ItemListinTable"/>
              <w:numPr>
                <w:ilvl w:val="0"/>
                <w:numId w:val="61"/>
              </w:numPr>
              <w:spacing w:before="48" w:after="48"/>
              <w:jc w:val="both"/>
              <w:rPr>
                <w:rFonts w:ascii="Arial" w:hAnsi="Arial"/>
              </w:rPr>
            </w:pPr>
            <w:r w:rsidRPr="00475770">
              <w:rPr>
                <w:rFonts w:ascii="Arial" w:hAnsi="Arial"/>
              </w:rPr>
              <w:t>CCS connector</w:t>
            </w:r>
            <w:r w:rsidRPr="00475770">
              <w:rPr>
                <w:rFonts w:ascii="Arial" w:hAnsi="Arial" w:hint="eastAsia"/>
              </w:rPr>
              <w:t>:</w:t>
            </w:r>
            <w:r w:rsidRPr="00475770">
              <w:rPr>
                <w:rFonts w:ascii="Arial" w:hAnsi="Arial"/>
              </w:rPr>
              <w:t xml:space="preserve"> 200 A</w:t>
            </w:r>
          </w:p>
          <w:p w14:paraId="1320A86B" w14:textId="77777777" w:rsidR="00E0341B" w:rsidRPr="00475770" w:rsidRDefault="00E0341B" w:rsidP="00E0341B">
            <w:pPr>
              <w:pStyle w:val="ItemListinTable"/>
              <w:numPr>
                <w:ilvl w:val="0"/>
                <w:numId w:val="61"/>
              </w:numPr>
              <w:spacing w:before="48" w:after="48"/>
              <w:jc w:val="both"/>
              <w:rPr>
                <w:rFonts w:ascii="Arial" w:hAnsi="Arial"/>
              </w:rPr>
            </w:pPr>
            <w:r w:rsidRPr="00475770">
              <w:rPr>
                <w:rFonts w:ascii="Arial" w:hAnsi="Arial" w:hint="eastAsia"/>
              </w:rPr>
              <w:lastRenderedPageBreak/>
              <w:t>C</w:t>
            </w:r>
            <w:r w:rsidRPr="00475770">
              <w:rPr>
                <w:rFonts w:ascii="Arial" w:hAnsi="Arial"/>
              </w:rPr>
              <w:t>CS boost: 300 A (peak 400 A)</w:t>
            </w:r>
          </w:p>
          <w:p w14:paraId="0C7AD4DC" w14:textId="66E9BCED" w:rsidR="00E0341B" w:rsidRPr="00475770" w:rsidRDefault="00E0341B" w:rsidP="00E0341B">
            <w:pPr>
              <w:pStyle w:val="ItemListinTable"/>
              <w:numPr>
                <w:ilvl w:val="0"/>
                <w:numId w:val="61"/>
              </w:numPr>
              <w:spacing w:before="48" w:after="48"/>
            </w:pPr>
            <w:r w:rsidRPr="00475770">
              <w:rPr>
                <w:rFonts w:ascii="Arial" w:hAnsi="Arial"/>
              </w:rPr>
              <w:t>CHAdeMO connector: 125 A/200 A</w:t>
            </w:r>
          </w:p>
        </w:tc>
      </w:tr>
      <w:tr w:rsidR="00E0341B" w:rsidRPr="00475770" w14:paraId="7E40A387" w14:textId="77777777" w:rsidTr="00743B0B">
        <w:trPr>
          <w:trHeight w:val="340"/>
          <w:jc w:val="center"/>
        </w:trPr>
        <w:tc>
          <w:tcPr>
            <w:tcW w:w="1418" w:type="dxa"/>
            <w:vAlign w:val="center"/>
          </w:tcPr>
          <w:p w14:paraId="045D1FCD" w14:textId="53A82427" w:rsidR="00E0341B" w:rsidRPr="00475770" w:rsidRDefault="00E0341B" w:rsidP="0003221F">
            <w:pPr>
              <w:rPr>
                <w:rFonts w:ascii="Arial" w:hAnsi="Arial"/>
                <w:b/>
              </w:rPr>
            </w:pPr>
            <w:r w:rsidRPr="00475770">
              <w:rPr>
                <w:rFonts w:ascii="Arial" w:hAnsi="Arial" w:hint="eastAsia"/>
                <w:b/>
              </w:rPr>
              <w:t>1</w:t>
            </w:r>
            <w:r w:rsidRPr="00475770">
              <w:rPr>
                <w:rFonts w:ascii="Arial" w:hAnsi="Arial"/>
                <w:b/>
              </w:rPr>
              <w:t>80</w:t>
            </w:r>
          </w:p>
        </w:tc>
        <w:tc>
          <w:tcPr>
            <w:tcW w:w="1276" w:type="dxa"/>
            <w:vAlign w:val="center"/>
          </w:tcPr>
          <w:p w14:paraId="0399B8FE" w14:textId="56111B95" w:rsidR="00E0341B" w:rsidRPr="00475770" w:rsidRDefault="00E0341B" w:rsidP="0003221F">
            <w:pPr>
              <w:pStyle w:val="ItemListinTable"/>
              <w:numPr>
                <w:ilvl w:val="0"/>
                <w:numId w:val="0"/>
              </w:numPr>
              <w:spacing w:before="48" w:after="48"/>
              <w:ind w:left="420" w:hanging="420"/>
              <w:rPr>
                <w:rFonts w:ascii="Arial" w:eastAsiaTheme="minorEastAsia" w:hAnsi="Arial"/>
                <w:b/>
                <w:lang w:val="en-US"/>
              </w:rPr>
            </w:pPr>
            <w:r w:rsidRPr="00475770">
              <w:rPr>
                <w:rFonts w:ascii="Arial" w:hAnsi="Arial"/>
              </w:rPr>
              <w:t>Max.180 kW</w:t>
            </w:r>
          </w:p>
        </w:tc>
        <w:tc>
          <w:tcPr>
            <w:tcW w:w="1701" w:type="dxa"/>
            <w:vAlign w:val="center"/>
          </w:tcPr>
          <w:p w14:paraId="4BF5BFA4" w14:textId="6E389978" w:rsidR="00E0341B" w:rsidRPr="00475770" w:rsidRDefault="00E0341B" w:rsidP="0003221F">
            <w:pPr>
              <w:pStyle w:val="ItemListinTable"/>
              <w:numPr>
                <w:ilvl w:val="0"/>
                <w:numId w:val="0"/>
              </w:numPr>
              <w:spacing w:before="48" w:after="48"/>
              <w:ind w:left="420" w:hanging="420"/>
              <w:rPr>
                <w:rFonts w:ascii="Arial" w:hAnsi="Arial"/>
              </w:rPr>
            </w:pPr>
            <w:r w:rsidRPr="00475770">
              <w:rPr>
                <w:rFonts w:ascii="Arial" w:hAnsi="Arial" w:hint="eastAsia"/>
              </w:rPr>
              <w:t>M</w:t>
            </w:r>
            <w:r w:rsidRPr="00475770">
              <w:rPr>
                <w:rFonts w:ascii="Arial" w:hAnsi="Arial"/>
              </w:rPr>
              <w:t xml:space="preserve">ax. 100 kW + </w:t>
            </w:r>
          </w:p>
          <w:p w14:paraId="3B5AA09F" w14:textId="02507795" w:rsidR="00E0341B" w:rsidRPr="00475770" w:rsidRDefault="00E0341B" w:rsidP="00357D01">
            <w:pPr>
              <w:pStyle w:val="ItemListinTable"/>
              <w:numPr>
                <w:ilvl w:val="0"/>
                <w:numId w:val="0"/>
              </w:numPr>
              <w:spacing w:before="48" w:after="48"/>
              <w:ind w:left="420" w:hanging="420"/>
              <w:rPr>
                <w:rFonts w:ascii="Arial" w:hAnsi="Arial"/>
              </w:rPr>
            </w:pPr>
            <w:r w:rsidRPr="00475770">
              <w:rPr>
                <w:rFonts w:ascii="Arial" w:hAnsi="Arial"/>
              </w:rPr>
              <w:t>80 kW</w:t>
            </w:r>
          </w:p>
        </w:tc>
        <w:tc>
          <w:tcPr>
            <w:tcW w:w="992" w:type="dxa"/>
            <w:vMerge/>
            <w:vAlign w:val="center"/>
          </w:tcPr>
          <w:p w14:paraId="1ED0BE05" w14:textId="77777777" w:rsidR="00E0341B" w:rsidRPr="00475770" w:rsidRDefault="00E0341B"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49167984" w14:textId="0A272E18" w:rsidR="00E0341B" w:rsidRPr="00475770" w:rsidRDefault="00E0341B" w:rsidP="00E0341B">
            <w:pPr>
              <w:pStyle w:val="ItemListinTable"/>
              <w:numPr>
                <w:ilvl w:val="0"/>
                <w:numId w:val="61"/>
              </w:numPr>
              <w:spacing w:before="48" w:after="48"/>
              <w:rPr>
                <w:rFonts w:ascii="Arial" w:eastAsiaTheme="minorEastAsia" w:hAnsi="Arial"/>
                <w:lang w:val="en-US"/>
              </w:rPr>
            </w:pPr>
          </w:p>
        </w:tc>
      </w:tr>
      <w:tr w:rsidR="00E0341B" w:rsidRPr="00475770" w14:paraId="236BF9E7" w14:textId="77777777" w:rsidTr="00743B0B">
        <w:trPr>
          <w:trHeight w:val="340"/>
          <w:jc w:val="center"/>
        </w:trPr>
        <w:tc>
          <w:tcPr>
            <w:tcW w:w="1418" w:type="dxa"/>
            <w:vAlign w:val="center"/>
          </w:tcPr>
          <w:p w14:paraId="484DA9FA" w14:textId="437A6E29" w:rsidR="00E0341B" w:rsidRPr="00475770" w:rsidRDefault="00E0341B" w:rsidP="0003221F">
            <w:pPr>
              <w:rPr>
                <w:rFonts w:ascii="Arial" w:hAnsi="Arial"/>
                <w:b/>
              </w:rPr>
            </w:pPr>
            <w:r w:rsidRPr="00475770">
              <w:rPr>
                <w:rFonts w:ascii="Arial" w:hAnsi="Arial" w:hint="eastAsia"/>
                <w:b/>
              </w:rPr>
              <w:t>2</w:t>
            </w:r>
            <w:r w:rsidRPr="00475770">
              <w:rPr>
                <w:rFonts w:ascii="Arial" w:hAnsi="Arial"/>
                <w:b/>
              </w:rPr>
              <w:t>00</w:t>
            </w:r>
          </w:p>
        </w:tc>
        <w:tc>
          <w:tcPr>
            <w:tcW w:w="1276" w:type="dxa"/>
            <w:vAlign w:val="center"/>
          </w:tcPr>
          <w:p w14:paraId="667EB13D" w14:textId="02B3C626" w:rsidR="00E0341B" w:rsidRPr="00475770" w:rsidRDefault="00E0341B" w:rsidP="0003221F">
            <w:pPr>
              <w:pStyle w:val="ItemListinTable"/>
              <w:numPr>
                <w:ilvl w:val="0"/>
                <w:numId w:val="0"/>
              </w:numPr>
              <w:spacing w:before="48" w:after="48"/>
              <w:ind w:left="420" w:hanging="420"/>
              <w:rPr>
                <w:rFonts w:ascii="Arial" w:eastAsiaTheme="minorEastAsia" w:hAnsi="Arial"/>
                <w:b/>
                <w:lang w:val="en-US"/>
              </w:rPr>
            </w:pPr>
            <w:r w:rsidRPr="00475770">
              <w:rPr>
                <w:rFonts w:ascii="Arial" w:hAnsi="Arial"/>
              </w:rPr>
              <w:t>Max.200 kW</w:t>
            </w:r>
          </w:p>
        </w:tc>
        <w:tc>
          <w:tcPr>
            <w:tcW w:w="1701" w:type="dxa"/>
            <w:vAlign w:val="center"/>
          </w:tcPr>
          <w:p w14:paraId="25624DB3" w14:textId="17DAFB1F" w:rsidR="00E0341B" w:rsidRPr="00475770" w:rsidRDefault="00E0341B" w:rsidP="0003221F">
            <w:pPr>
              <w:pStyle w:val="ItemListinTable"/>
              <w:numPr>
                <w:ilvl w:val="0"/>
                <w:numId w:val="0"/>
              </w:numPr>
              <w:spacing w:before="48" w:after="48"/>
              <w:ind w:left="420" w:hanging="420"/>
              <w:rPr>
                <w:rFonts w:ascii="Arial" w:eastAsiaTheme="minorEastAsia" w:hAnsi="Arial"/>
                <w:lang w:val="en-US"/>
              </w:rPr>
            </w:pPr>
            <w:r w:rsidRPr="00475770">
              <w:rPr>
                <w:rFonts w:ascii="Arial" w:hAnsi="Arial" w:hint="eastAsia"/>
              </w:rPr>
              <w:t>M</w:t>
            </w:r>
            <w:r w:rsidRPr="00475770">
              <w:rPr>
                <w:rFonts w:ascii="Arial" w:hAnsi="Arial"/>
              </w:rPr>
              <w:t>ax. 100 kW x 2</w:t>
            </w:r>
          </w:p>
        </w:tc>
        <w:tc>
          <w:tcPr>
            <w:tcW w:w="992" w:type="dxa"/>
            <w:vMerge/>
            <w:vAlign w:val="center"/>
          </w:tcPr>
          <w:p w14:paraId="474B8C04" w14:textId="77777777" w:rsidR="00E0341B" w:rsidRPr="00475770" w:rsidRDefault="00E0341B"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384753F0" w14:textId="2237CC0A" w:rsidR="00E0341B" w:rsidRPr="00475770" w:rsidRDefault="00E0341B" w:rsidP="00E0341B">
            <w:pPr>
              <w:pStyle w:val="ItemListinTable"/>
              <w:numPr>
                <w:ilvl w:val="0"/>
                <w:numId w:val="61"/>
              </w:numPr>
              <w:spacing w:before="48" w:after="48"/>
              <w:rPr>
                <w:rFonts w:ascii="Arial" w:eastAsiaTheme="minorEastAsia" w:hAnsi="Arial"/>
                <w:lang w:val="en-US"/>
              </w:rPr>
            </w:pPr>
          </w:p>
        </w:tc>
      </w:tr>
      <w:tr w:rsidR="00E0341B" w:rsidRPr="00475770" w14:paraId="095E863D" w14:textId="77777777" w:rsidTr="00743B0B">
        <w:trPr>
          <w:trHeight w:val="340"/>
          <w:jc w:val="center"/>
        </w:trPr>
        <w:tc>
          <w:tcPr>
            <w:tcW w:w="1418" w:type="dxa"/>
            <w:vAlign w:val="center"/>
          </w:tcPr>
          <w:p w14:paraId="4DF67462" w14:textId="06D6DA0B" w:rsidR="00E0341B" w:rsidRPr="00475770" w:rsidRDefault="00E0341B" w:rsidP="0003221F">
            <w:pPr>
              <w:rPr>
                <w:rFonts w:ascii="Arial" w:hAnsi="Arial"/>
                <w:b/>
              </w:rPr>
            </w:pPr>
            <w:r w:rsidRPr="00475770">
              <w:rPr>
                <w:rFonts w:ascii="Arial" w:hAnsi="Arial" w:hint="eastAsia"/>
                <w:b/>
              </w:rPr>
              <w:lastRenderedPageBreak/>
              <w:t>2</w:t>
            </w:r>
            <w:r w:rsidRPr="00475770">
              <w:rPr>
                <w:rFonts w:ascii="Arial" w:hAnsi="Arial"/>
                <w:b/>
              </w:rPr>
              <w:t>20</w:t>
            </w:r>
          </w:p>
        </w:tc>
        <w:tc>
          <w:tcPr>
            <w:tcW w:w="1276" w:type="dxa"/>
            <w:vAlign w:val="center"/>
          </w:tcPr>
          <w:p w14:paraId="02DBB251" w14:textId="12C0B975" w:rsidR="00E0341B" w:rsidRPr="00475770" w:rsidRDefault="00E0341B" w:rsidP="0003221F">
            <w:pPr>
              <w:pStyle w:val="ItemListinTable"/>
              <w:numPr>
                <w:ilvl w:val="0"/>
                <w:numId w:val="0"/>
              </w:numPr>
              <w:spacing w:before="48" w:after="48"/>
              <w:ind w:left="420" w:hanging="420"/>
              <w:rPr>
                <w:rFonts w:ascii="Arial" w:eastAsiaTheme="minorEastAsia" w:hAnsi="Arial"/>
                <w:b/>
                <w:lang w:val="en-US"/>
              </w:rPr>
            </w:pPr>
            <w:r w:rsidRPr="00475770">
              <w:rPr>
                <w:rFonts w:ascii="Arial" w:hAnsi="Arial"/>
              </w:rPr>
              <w:t>Max.220 kW</w:t>
            </w:r>
          </w:p>
        </w:tc>
        <w:tc>
          <w:tcPr>
            <w:tcW w:w="1701" w:type="dxa"/>
            <w:vAlign w:val="center"/>
          </w:tcPr>
          <w:p w14:paraId="26CCC9A4" w14:textId="0983CEE4" w:rsidR="00E0341B" w:rsidRPr="00475770" w:rsidRDefault="00E0341B" w:rsidP="0003221F">
            <w:pPr>
              <w:pStyle w:val="ItemListinTable"/>
              <w:numPr>
                <w:ilvl w:val="0"/>
                <w:numId w:val="0"/>
              </w:numPr>
              <w:spacing w:before="48" w:after="48"/>
              <w:ind w:left="420" w:hanging="420"/>
              <w:rPr>
                <w:rFonts w:ascii="Arial" w:hAnsi="Arial"/>
              </w:rPr>
            </w:pPr>
            <w:r w:rsidRPr="00475770">
              <w:rPr>
                <w:rFonts w:ascii="Arial" w:hAnsi="Arial" w:hint="eastAsia"/>
              </w:rPr>
              <w:t>M</w:t>
            </w:r>
            <w:r w:rsidRPr="00475770">
              <w:rPr>
                <w:rFonts w:ascii="Arial" w:hAnsi="Arial"/>
              </w:rPr>
              <w:t xml:space="preserve">ax. 120 kW + </w:t>
            </w:r>
          </w:p>
          <w:p w14:paraId="41547151" w14:textId="13A04995" w:rsidR="00E0341B" w:rsidRPr="00475770" w:rsidRDefault="00E0341B" w:rsidP="00357D01">
            <w:pPr>
              <w:pStyle w:val="ItemListinTable"/>
              <w:numPr>
                <w:ilvl w:val="0"/>
                <w:numId w:val="0"/>
              </w:numPr>
              <w:spacing w:before="48" w:after="48"/>
              <w:ind w:left="420" w:hanging="420"/>
              <w:rPr>
                <w:rFonts w:ascii="Arial" w:eastAsiaTheme="minorEastAsia" w:hAnsi="Arial"/>
                <w:lang w:val="en-US"/>
              </w:rPr>
            </w:pPr>
            <w:r w:rsidRPr="00475770">
              <w:rPr>
                <w:rFonts w:ascii="Arial" w:hAnsi="Arial"/>
              </w:rPr>
              <w:t>100 kW</w:t>
            </w:r>
          </w:p>
        </w:tc>
        <w:tc>
          <w:tcPr>
            <w:tcW w:w="992" w:type="dxa"/>
            <w:vMerge/>
            <w:vAlign w:val="center"/>
          </w:tcPr>
          <w:p w14:paraId="5F8C0A7E" w14:textId="77777777" w:rsidR="00E0341B" w:rsidRPr="00475770" w:rsidRDefault="00E0341B"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1A7B5AFE" w14:textId="77777777" w:rsidR="00E0341B" w:rsidRPr="00475770" w:rsidRDefault="00E0341B" w:rsidP="0003221F">
            <w:pPr>
              <w:pStyle w:val="ItemListinTable"/>
              <w:numPr>
                <w:ilvl w:val="0"/>
                <w:numId w:val="0"/>
              </w:numPr>
              <w:spacing w:before="48" w:after="48"/>
              <w:ind w:left="420" w:hanging="420"/>
              <w:rPr>
                <w:rFonts w:ascii="Arial" w:eastAsiaTheme="minorEastAsia" w:hAnsi="Arial"/>
                <w:lang w:val="en-US"/>
              </w:rPr>
            </w:pPr>
          </w:p>
        </w:tc>
      </w:tr>
      <w:tr w:rsidR="00E0341B" w:rsidRPr="00475770" w14:paraId="709D8DBD" w14:textId="77777777" w:rsidTr="00743B0B">
        <w:trPr>
          <w:trHeight w:val="340"/>
          <w:jc w:val="center"/>
        </w:trPr>
        <w:tc>
          <w:tcPr>
            <w:tcW w:w="1418" w:type="dxa"/>
            <w:vAlign w:val="center"/>
          </w:tcPr>
          <w:p w14:paraId="3A2BA318" w14:textId="59D376B4" w:rsidR="00E0341B" w:rsidRPr="00475770" w:rsidRDefault="00E0341B" w:rsidP="0003221F">
            <w:pPr>
              <w:rPr>
                <w:rFonts w:ascii="Arial" w:hAnsi="Arial"/>
                <w:b/>
              </w:rPr>
            </w:pPr>
            <w:r w:rsidRPr="00475770">
              <w:rPr>
                <w:rFonts w:ascii="Arial" w:hAnsi="Arial" w:hint="eastAsia"/>
                <w:b/>
              </w:rPr>
              <w:lastRenderedPageBreak/>
              <w:t>2</w:t>
            </w:r>
            <w:r w:rsidRPr="00475770">
              <w:rPr>
                <w:rFonts w:ascii="Arial" w:hAnsi="Arial"/>
                <w:b/>
              </w:rPr>
              <w:t>40</w:t>
            </w:r>
          </w:p>
        </w:tc>
        <w:tc>
          <w:tcPr>
            <w:tcW w:w="1276" w:type="dxa"/>
            <w:vAlign w:val="center"/>
          </w:tcPr>
          <w:p w14:paraId="371C9960" w14:textId="1C219D38" w:rsidR="00E0341B" w:rsidRPr="00475770" w:rsidRDefault="00E0341B" w:rsidP="0003221F">
            <w:pPr>
              <w:pStyle w:val="ItemListinTable"/>
              <w:numPr>
                <w:ilvl w:val="0"/>
                <w:numId w:val="0"/>
              </w:numPr>
              <w:spacing w:before="48" w:after="48"/>
              <w:ind w:left="420" w:hanging="420"/>
              <w:rPr>
                <w:rFonts w:ascii="Arial" w:eastAsiaTheme="minorEastAsia" w:hAnsi="Arial"/>
                <w:b/>
                <w:lang w:val="en-US"/>
              </w:rPr>
            </w:pPr>
            <w:r w:rsidRPr="00475770">
              <w:rPr>
                <w:rFonts w:ascii="Arial" w:hAnsi="Arial"/>
              </w:rPr>
              <w:t>Max.240 kW</w:t>
            </w:r>
          </w:p>
        </w:tc>
        <w:tc>
          <w:tcPr>
            <w:tcW w:w="1701" w:type="dxa"/>
            <w:vAlign w:val="center"/>
          </w:tcPr>
          <w:p w14:paraId="5F34C08E" w14:textId="65446483" w:rsidR="00E0341B" w:rsidRPr="00475770" w:rsidRDefault="00E0341B" w:rsidP="0003221F">
            <w:pPr>
              <w:pStyle w:val="ItemListinTable"/>
              <w:numPr>
                <w:ilvl w:val="0"/>
                <w:numId w:val="0"/>
              </w:numPr>
              <w:spacing w:before="48" w:after="48"/>
              <w:ind w:left="420" w:hanging="420"/>
              <w:rPr>
                <w:rFonts w:ascii="Arial" w:eastAsiaTheme="minorEastAsia" w:hAnsi="Arial"/>
                <w:lang w:val="en-US"/>
              </w:rPr>
            </w:pPr>
            <w:r w:rsidRPr="00475770">
              <w:rPr>
                <w:rFonts w:ascii="Arial" w:hAnsi="Arial" w:hint="eastAsia"/>
              </w:rPr>
              <w:t>M</w:t>
            </w:r>
            <w:r w:rsidRPr="00475770">
              <w:rPr>
                <w:rFonts w:ascii="Arial" w:hAnsi="Arial"/>
              </w:rPr>
              <w:t>ax.120 kW x 2</w:t>
            </w:r>
          </w:p>
        </w:tc>
        <w:tc>
          <w:tcPr>
            <w:tcW w:w="992" w:type="dxa"/>
            <w:vMerge/>
            <w:vAlign w:val="center"/>
          </w:tcPr>
          <w:p w14:paraId="05CBE8C6" w14:textId="77777777" w:rsidR="00E0341B" w:rsidRPr="00475770" w:rsidRDefault="00E0341B" w:rsidP="0003221F">
            <w:pPr>
              <w:pStyle w:val="ItemListinTable"/>
              <w:numPr>
                <w:ilvl w:val="0"/>
                <w:numId w:val="0"/>
              </w:numPr>
              <w:spacing w:before="48" w:after="48"/>
              <w:ind w:left="420" w:hanging="420"/>
              <w:rPr>
                <w:rFonts w:ascii="Arial" w:eastAsiaTheme="minorEastAsia" w:hAnsi="Arial"/>
                <w:lang w:val="en-US"/>
              </w:rPr>
            </w:pPr>
          </w:p>
        </w:tc>
        <w:tc>
          <w:tcPr>
            <w:tcW w:w="1701" w:type="dxa"/>
            <w:vMerge/>
            <w:vAlign w:val="center"/>
          </w:tcPr>
          <w:p w14:paraId="7AAD9798" w14:textId="77777777" w:rsidR="00E0341B" w:rsidRPr="00475770" w:rsidRDefault="00E0341B" w:rsidP="0003221F">
            <w:pPr>
              <w:pStyle w:val="ItemListinTable"/>
              <w:numPr>
                <w:ilvl w:val="0"/>
                <w:numId w:val="0"/>
              </w:numPr>
              <w:spacing w:before="48" w:after="48"/>
              <w:ind w:left="420" w:hanging="420"/>
              <w:rPr>
                <w:rFonts w:ascii="Arial" w:eastAsiaTheme="minorEastAsia" w:hAnsi="Arial"/>
                <w:lang w:val="en-US"/>
              </w:rPr>
            </w:pPr>
          </w:p>
        </w:tc>
      </w:tr>
    </w:tbl>
    <w:p w14:paraId="62320BA0" w14:textId="60DE09E2" w:rsidR="00222897" w:rsidRPr="00475770" w:rsidRDefault="00CE5F8A" w:rsidP="00D377F5">
      <w:pPr>
        <w:pStyle w:val="NOTE0"/>
      </w:pPr>
      <w:r w:rsidRPr="00475770">
        <w:rPr>
          <w:rFonts w:hint="eastAsia"/>
          <w:noProof/>
        </w:rPr>
        <w:drawing>
          <wp:anchor distT="0" distB="0" distL="114300" distR="114300" simplePos="0" relativeHeight="252647424" behindDoc="0" locked="0" layoutInCell="1" allowOverlap="1" wp14:anchorId="52B00F57" wp14:editId="25028954">
            <wp:simplePos x="0" y="0"/>
            <wp:positionH relativeFrom="margin">
              <wp:align>left</wp:align>
            </wp:positionH>
            <wp:positionV relativeFrom="paragraph">
              <wp:posOffset>13440</wp:posOffset>
            </wp:positionV>
            <wp:extent cx="145415" cy="145415"/>
            <wp:effectExtent l="0" t="0" r="6985" b="6985"/>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F25A16" w:rsidRPr="00475770">
        <w:t>NOTE</w:t>
      </w:r>
    </w:p>
    <w:p w14:paraId="3F60A3FA" w14:textId="4777250E" w:rsidR="00F25A16" w:rsidRPr="00475770" w:rsidRDefault="00F25A16" w:rsidP="00D377F5">
      <w:pPr>
        <w:pStyle w:val="NOTE"/>
        <w:rPr>
          <w:snapToGrid w:val="0"/>
        </w:rPr>
      </w:pPr>
      <w:r w:rsidRPr="00475770">
        <w:rPr>
          <w:snapToGrid w:val="0"/>
        </w:rPr>
        <w:t>The actual output power varies in accordance with the voltage rating and maximum current of the selected cable.</w:t>
      </w:r>
    </w:p>
    <w:p w14:paraId="1606AD6D" w14:textId="4AE1BEDF" w:rsidR="00DE3D5A" w:rsidRPr="00475770" w:rsidRDefault="00DE3D5A" w:rsidP="00DE3D5A">
      <w:pPr>
        <w:pStyle w:val="2"/>
        <w:spacing w:before="240"/>
      </w:pPr>
      <w:bookmarkStart w:id="1209" w:name="_Toc106900470"/>
      <w:bookmarkStart w:id="1210" w:name="_Toc106983342"/>
      <w:bookmarkStart w:id="1211" w:name="_Toc131779008"/>
      <w:r w:rsidRPr="00475770">
        <w:t>P</w:t>
      </w:r>
      <w:r w:rsidRPr="00475770">
        <w:rPr>
          <w:rFonts w:hint="eastAsia"/>
        </w:rPr>
        <w:t>ower</w:t>
      </w:r>
      <w:r w:rsidRPr="00475770">
        <w:t xml:space="preserve"> Consumption Specifications</w:t>
      </w:r>
      <w:bookmarkEnd w:id="1209"/>
      <w:bookmarkEnd w:id="1210"/>
      <w:bookmarkEnd w:id="1211"/>
    </w:p>
    <w:p w14:paraId="48E05662" w14:textId="2FBA17C4" w:rsidR="00352EB2" w:rsidRPr="00475770" w:rsidRDefault="00352EB2"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16</w:t>
      </w:r>
      <w:r w:rsidR="00CD7BD9">
        <w:rPr>
          <w:noProof/>
        </w:rPr>
        <w:fldChar w:fldCharType="end"/>
      </w:r>
      <w:r w:rsidRPr="00475770">
        <w:t xml:space="preserve"> P</w:t>
      </w:r>
      <w:r w:rsidRPr="00475770">
        <w:rPr>
          <w:rFonts w:hint="eastAsia"/>
        </w:rPr>
        <w:t>ower</w:t>
      </w:r>
      <w:r w:rsidRPr="00475770">
        <w:t xml:space="preserve"> Consumption </w:t>
      </w:r>
      <w:r w:rsidR="00B900A2" w:rsidRPr="00475770">
        <w:t xml:space="preserve">during </w:t>
      </w:r>
      <w:r w:rsidRPr="00475770">
        <w:t>Stand-by</w:t>
      </w:r>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3402"/>
      </w:tblGrid>
      <w:tr w:rsidR="00352EB2" w:rsidRPr="00475770" w14:paraId="3E5D36C4"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7" w:type="dxa"/>
          </w:tcPr>
          <w:p w14:paraId="615EDC92" w14:textId="77777777" w:rsidR="00352EB2" w:rsidRPr="00475770" w:rsidRDefault="00352EB2" w:rsidP="00172287">
            <w:r w:rsidRPr="00475770">
              <w:t>Parameter</w:t>
            </w:r>
          </w:p>
        </w:tc>
        <w:tc>
          <w:tcPr>
            <w:tcW w:w="3402" w:type="dxa"/>
          </w:tcPr>
          <w:p w14:paraId="0F40A742" w14:textId="18FE9050" w:rsidR="00352EB2" w:rsidRPr="00475770" w:rsidRDefault="00352EB2" w:rsidP="001E410B">
            <w:pPr>
              <w:jc w:val="left"/>
            </w:pPr>
            <w:r w:rsidRPr="00475770">
              <w:t>Specification</w:t>
            </w:r>
          </w:p>
        </w:tc>
      </w:tr>
      <w:tr w:rsidR="00352EB2" w:rsidRPr="00475770" w14:paraId="1D05483D" w14:textId="77777777" w:rsidTr="00743B0B">
        <w:trPr>
          <w:trHeight w:val="567"/>
          <w:jc w:val="center"/>
        </w:trPr>
        <w:tc>
          <w:tcPr>
            <w:tcW w:w="3397" w:type="dxa"/>
            <w:vAlign w:val="center"/>
          </w:tcPr>
          <w:p w14:paraId="190AC1FD" w14:textId="0AA8A9A2" w:rsidR="00352EB2" w:rsidRPr="00475770" w:rsidRDefault="00352EB2" w:rsidP="00172287">
            <w:pPr>
              <w:jc w:val="both"/>
              <w:rPr>
                <w:rFonts w:ascii="Arial" w:hAnsi="Arial"/>
                <w:b/>
              </w:rPr>
            </w:pPr>
            <w:r w:rsidRPr="00475770">
              <w:rPr>
                <w:rFonts w:ascii="Arial" w:hAnsi="Arial"/>
                <w:b/>
              </w:rPr>
              <w:t xml:space="preserve">Stand-by </w:t>
            </w:r>
            <w:r w:rsidR="00B900A2" w:rsidRPr="00475770">
              <w:rPr>
                <w:rFonts w:ascii="Arial" w:hAnsi="Arial"/>
                <w:b/>
              </w:rPr>
              <w:t xml:space="preserve">Power </w:t>
            </w:r>
            <w:r w:rsidRPr="00475770">
              <w:rPr>
                <w:rFonts w:ascii="Arial" w:hAnsi="Arial"/>
                <w:b/>
              </w:rPr>
              <w:t>(</w:t>
            </w:r>
            <w:r w:rsidR="00B900A2" w:rsidRPr="00475770">
              <w:rPr>
                <w:rFonts w:ascii="Arial" w:hAnsi="Arial"/>
                <w:b/>
              </w:rPr>
              <w:t>Heater Off</w:t>
            </w:r>
            <w:r w:rsidRPr="00475770">
              <w:rPr>
                <w:rFonts w:ascii="Arial" w:hAnsi="Arial"/>
                <w:b/>
              </w:rPr>
              <w:t>)</w:t>
            </w:r>
          </w:p>
        </w:tc>
        <w:tc>
          <w:tcPr>
            <w:tcW w:w="3402" w:type="dxa"/>
            <w:vAlign w:val="center"/>
          </w:tcPr>
          <w:p w14:paraId="4CC0D702" w14:textId="74B1C76B" w:rsidR="00352EB2" w:rsidRPr="00475770" w:rsidRDefault="00B900A2" w:rsidP="00172287">
            <w:pPr>
              <w:rPr>
                <w:rFonts w:ascii="Arial" w:hAnsi="Arial"/>
              </w:rPr>
            </w:pPr>
            <w:r w:rsidRPr="00475770">
              <w:rPr>
                <w:rFonts w:ascii="Arial" w:hAnsi="Arial"/>
              </w:rPr>
              <w:t>0.08</w:t>
            </w:r>
            <w:r w:rsidR="001E410B" w:rsidRPr="00475770">
              <w:rPr>
                <w:rFonts w:ascii="Arial" w:hAnsi="Arial"/>
              </w:rPr>
              <w:t xml:space="preserve"> kVA</w:t>
            </w:r>
          </w:p>
        </w:tc>
      </w:tr>
      <w:tr w:rsidR="00352EB2" w:rsidRPr="00475770" w14:paraId="7E8BADA0" w14:textId="77777777" w:rsidTr="00743B0B">
        <w:trPr>
          <w:trHeight w:val="567"/>
          <w:jc w:val="center"/>
        </w:trPr>
        <w:tc>
          <w:tcPr>
            <w:tcW w:w="3397" w:type="dxa"/>
            <w:vAlign w:val="center"/>
          </w:tcPr>
          <w:p w14:paraId="6EB0FDD6" w14:textId="382607C4" w:rsidR="00352EB2" w:rsidRPr="00475770" w:rsidRDefault="00352EB2" w:rsidP="00352EB2">
            <w:pPr>
              <w:jc w:val="both"/>
              <w:rPr>
                <w:rFonts w:ascii="Arial" w:hAnsi="Arial"/>
                <w:b/>
              </w:rPr>
            </w:pPr>
            <w:r w:rsidRPr="00475770">
              <w:rPr>
                <w:rFonts w:ascii="Arial" w:hAnsi="Arial"/>
                <w:b/>
              </w:rPr>
              <w:t xml:space="preserve">Stand-by </w:t>
            </w:r>
            <w:r w:rsidR="00B900A2" w:rsidRPr="00475770">
              <w:rPr>
                <w:rFonts w:ascii="Arial" w:hAnsi="Arial"/>
                <w:b/>
              </w:rPr>
              <w:t xml:space="preserve">Power </w:t>
            </w:r>
            <w:r w:rsidRPr="00475770">
              <w:rPr>
                <w:rFonts w:ascii="Arial" w:hAnsi="Arial"/>
                <w:b/>
              </w:rPr>
              <w:t>(</w:t>
            </w:r>
            <w:r w:rsidR="00B900A2" w:rsidRPr="00475770">
              <w:rPr>
                <w:rFonts w:ascii="Arial" w:hAnsi="Arial"/>
                <w:b/>
              </w:rPr>
              <w:t>Heater On</w:t>
            </w:r>
            <w:r w:rsidRPr="00475770">
              <w:rPr>
                <w:rFonts w:ascii="Arial" w:hAnsi="Arial"/>
                <w:b/>
              </w:rPr>
              <w:t>)</w:t>
            </w:r>
          </w:p>
        </w:tc>
        <w:tc>
          <w:tcPr>
            <w:tcW w:w="3402" w:type="dxa"/>
            <w:vAlign w:val="center"/>
          </w:tcPr>
          <w:p w14:paraId="1706E4FE" w14:textId="1A390842" w:rsidR="00352EB2" w:rsidRPr="00475770" w:rsidRDefault="00B900A2" w:rsidP="00352EB2">
            <w:pPr>
              <w:rPr>
                <w:rFonts w:ascii="Arial" w:hAnsi="Arial"/>
              </w:rPr>
            </w:pPr>
            <w:r w:rsidRPr="00475770">
              <w:rPr>
                <w:rFonts w:ascii="Arial" w:hAnsi="Arial"/>
              </w:rPr>
              <w:t>1.00</w:t>
            </w:r>
            <w:r w:rsidR="001E410B" w:rsidRPr="00475770">
              <w:rPr>
                <w:rFonts w:ascii="Arial" w:hAnsi="Arial"/>
              </w:rPr>
              <w:t xml:space="preserve"> kVA</w:t>
            </w:r>
          </w:p>
        </w:tc>
      </w:tr>
    </w:tbl>
    <w:p w14:paraId="6C3BCC6D" w14:textId="414AAF34" w:rsidR="00352EB2" w:rsidRPr="00475770" w:rsidRDefault="00B900A2" w:rsidP="00D377F5">
      <w:pPr>
        <w:pStyle w:val="NOTE0"/>
      </w:pPr>
      <w:r w:rsidRPr="00475770">
        <w:rPr>
          <w:rFonts w:hint="eastAsia"/>
          <w:noProof/>
        </w:rPr>
        <w:drawing>
          <wp:anchor distT="0" distB="0" distL="114300" distR="114300" simplePos="0" relativeHeight="252011520" behindDoc="0" locked="0" layoutInCell="1" allowOverlap="1" wp14:anchorId="0C147F46" wp14:editId="60E66D40">
            <wp:simplePos x="0" y="0"/>
            <wp:positionH relativeFrom="margin">
              <wp:align>left</wp:align>
            </wp:positionH>
            <wp:positionV relativeFrom="paragraph">
              <wp:posOffset>60325</wp:posOffset>
            </wp:positionV>
            <wp:extent cx="145415" cy="145415"/>
            <wp:effectExtent l="0" t="0" r="6985" b="6985"/>
            <wp:wrapNone/>
            <wp:docPr id="316" name="图片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提示.png"/>
                    <pic:cNvPicPr/>
                  </pic:nvPicPr>
                  <pic:blipFill>
                    <a:blip r:embed="rId17">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352EB2" w:rsidRPr="00475770">
        <w:rPr>
          <w:rFonts w:hint="eastAsia"/>
        </w:rPr>
        <w:t>N</w:t>
      </w:r>
      <w:r w:rsidR="00352EB2" w:rsidRPr="00475770">
        <w:t>OTE</w:t>
      </w:r>
    </w:p>
    <w:p w14:paraId="1A642DB7" w14:textId="3EA7D8F9" w:rsidR="007E68E3" w:rsidRPr="00D15EDE" w:rsidRDefault="00352EB2" w:rsidP="00D15EDE">
      <w:pPr>
        <w:pStyle w:val="NOTE"/>
        <w:rPr>
          <w:snapToGrid w:val="0"/>
        </w:rPr>
      </w:pPr>
      <w:r w:rsidRPr="00475770">
        <w:rPr>
          <w:snapToGrid w:val="0"/>
        </w:rPr>
        <w:t>The heater will operate daily when the outside air reaches the dew point, to avoid condensation inside the cabinet. When the heater operates, the heater will use most of the required standby power.</w:t>
      </w:r>
      <w:bookmarkStart w:id="1212" w:name="_Ref101943750"/>
    </w:p>
    <w:p w14:paraId="4D5206A7" w14:textId="51FCACFA" w:rsidR="00377A57" w:rsidRPr="00475770" w:rsidRDefault="00377A57" w:rsidP="00377A57">
      <w:pPr>
        <w:pStyle w:val="2"/>
        <w:spacing w:before="240"/>
      </w:pPr>
      <w:bookmarkStart w:id="1213" w:name="_Toc106900471"/>
      <w:bookmarkStart w:id="1214" w:name="_Toc106983343"/>
      <w:bookmarkStart w:id="1215" w:name="_Toc131779009"/>
      <w:r w:rsidRPr="00475770">
        <w:t>Input Short Circuit Current Specifications</w:t>
      </w:r>
      <w:bookmarkEnd w:id="1213"/>
      <w:bookmarkEnd w:id="1214"/>
      <w:bookmarkEnd w:id="1215"/>
    </w:p>
    <w:bookmarkEnd w:id="1212"/>
    <w:p w14:paraId="0BA0ECAE" w14:textId="0A28B7DD" w:rsidR="00352EB2" w:rsidRPr="00475770" w:rsidRDefault="00352EB2" w:rsidP="003C6F4C">
      <w:pPr>
        <w:pStyle w:val="FigureTittle"/>
      </w:pPr>
      <w:r w:rsidRPr="00475770">
        <w:t xml:space="preserve">Table </w:t>
      </w:r>
      <w:r w:rsidR="00CD7BD9">
        <w:fldChar w:fldCharType="begin"/>
      </w:r>
      <w:r w:rsidR="00CD7BD9">
        <w:instrText xml:space="preserve"> STYLEREF 1 \s </w:instrText>
      </w:r>
      <w:r w:rsidR="00CD7BD9">
        <w:fldChar w:fldCharType="separate"/>
      </w:r>
      <w:r w:rsidR="00715901">
        <w:rPr>
          <w:noProof/>
        </w:rPr>
        <w:t>9</w:t>
      </w:r>
      <w:r w:rsidR="00CD7BD9">
        <w:rPr>
          <w:noProof/>
        </w:rPr>
        <w:fldChar w:fldCharType="end"/>
      </w:r>
      <w:r w:rsidR="00C00CFF" w:rsidRPr="00475770">
        <w:noBreakHyphen/>
      </w:r>
      <w:r w:rsidR="00CD7BD9">
        <w:fldChar w:fldCharType="begin"/>
      </w:r>
      <w:r w:rsidR="00CD7BD9">
        <w:instrText xml:space="preserve"> SEQ Table \* ARABIC \s 1 </w:instrText>
      </w:r>
      <w:r w:rsidR="00CD7BD9">
        <w:fldChar w:fldCharType="separate"/>
      </w:r>
      <w:r w:rsidR="00715901">
        <w:rPr>
          <w:noProof/>
        </w:rPr>
        <w:t>17</w:t>
      </w:r>
      <w:r w:rsidR="00CD7BD9">
        <w:rPr>
          <w:noProof/>
        </w:rPr>
        <w:fldChar w:fldCharType="end"/>
      </w:r>
      <w:r w:rsidRPr="00475770">
        <w:t xml:space="preserve"> </w:t>
      </w:r>
      <w:r w:rsidR="006306C5" w:rsidRPr="00475770">
        <w:t>Input Short Circuit Current</w:t>
      </w:r>
      <w:r w:rsidR="00377A57" w:rsidRPr="00475770">
        <w:t xml:space="preserve"> Specifications</w:t>
      </w:r>
    </w:p>
    <w:tbl>
      <w:tblPr>
        <w:tblStyle w:val="a7"/>
        <w:tblW w:w="68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402"/>
        <w:gridCol w:w="3402"/>
      </w:tblGrid>
      <w:tr w:rsidR="00AD265F" w:rsidRPr="00475770" w14:paraId="1CCCBBF2" w14:textId="77777777" w:rsidTr="00743B0B">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402" w:type="dxa"/>
          </w:tcPr>
          <w:p w14:paraId="1E7D4813" w14:textId="7BEB4E3F" w:rsidR="00AD265F" w:rsidRPr="00475770" w:rsidRDefault="00AD265F" w:rsidP="00172287">
            <w:r w:rsidRPr="00475770">
              <w:rPr>
                <w:rFonts w:hint="eastAsia"/>
              </w:rPr>
              <w:t>S</w:t>
            </w:r>
            <w:r w:rsidRPr="00475770">
              <w:t>ituation</w:t>
            </w:r>
          </w:p>
        </w:tc>
        <w:tc>
          <w:tcPr>
            <w:tcW w:w="3402" w:type="dxa"/>
          </w:tcPr>
          <w:p w14:paraId="3E8F5C17" w14:textId="56CC12A2" w:rsidR="00AD265F" w:rsidRPr="00475770" w:rsidRDefault="00AD265F" w:rsidP="00352EB2">
            <w:pPr>
              <w:jc w:val="left"/>
            </w:pPr>
            <w:r w:rsidRPr="00475770">
              <w:t>Specification</w:t>
            </w:r>
          </w:p>
        </w:tc>
      </w:tr>
      <w:tr w:rsidR="00AD265F" w:rsidRPr="00475770" w14:paraId="60C06113" w14:textId="77777777" w:rsidTr="00743B0B">
        <w:trPr>
          <w:trHeight w:val="567"/>
          <w:jc w:val="center"/>
        </w:trPr>
        <w:tc>
          <w:tcPr>
            <w:tcW w:w="3402" w:type="dxa"/>
            <w:vAlign w:val="center"/>
          </w:tcPr>
          <w:p w14:paraId="0843930E" w14:textId="30881D11" w:rsidR="00AD265F" w:rsidRPr="00475770" w:rsidRDefault="00AD265F" w:rsidP="003F3D0C">
            <w:pPr>
              <w:jc w:val="both"/>
              <w:rPr>
                <w:b/>
              </w:rPr>
            </w:pPr>
            <w:r w:rsidRPr="00475770">
              <w:rPr>
                <w:rFonts w:ascii="Arial" w:hAnsi="Arial"/>
                <w:b/>
              </w:rPr>
              <w:t xml:space="preserve">Rated Peak Withstand Current </w:t>
            </w:r>
            <w:r w:rsidR="003F3D0C" w:rsidRPr="00475770">
              <w:rPr>
                <w:rFonts w:ascii="Arial" w:hAnsi="Arial"/>
                <w:b/>
              </w:rPr>
              <w:t>(kA peak)</w:t>
            </w:r>
          </w:p>
        </w:tc>
        <w:tc>
          <w:tcPr>
            <w:tcW w:w="3402" w:type="dxa"/>
            <w:vAlign w:val="center"/>
          </w:tcPr>
          <w:p w14:paraId="2F90CACA" w14:textId="7E889818" w:rsidR="00AD265F" w:rsidRPr="00475770" w:rsidRDefault="00F25A16" w:rsidP="00AD265F">
            <w:r w:rsidRPr="00475770">
              <w:rPr>
                <w:rFonts w:ascii="Arial" w:hAnsi="Arial"/>
              </w:rPr>
              <w:t xml:space="preserve">35 </w:t>
            </w:r>
            <w:r w:rsidRPr="00475770">
              <w:rPr>
                <w:rFonts w:ascii="Arial" w:hAnsi="Arial" w:hint="eastAsia"/>
              </w:rPr>
              <w:t>kA</w:t>
            </w:r>
          </w:p>
        </w:tc>
      </w:tr>
      <w:tr w:rsidR="00AD265F" w:rsidRPr="00002E5E" w14:paraId="5DE0DE42" w14:textId="77777777" w:rsidTr="00743B0B">
        <w:trPr>
          <w:trHeight w:val="680"/>
          <w:jc w:val="center"/>
        </w:trPr>
        <w:tc>
          <w:tcPr>
            <w:tcW w:w="3402" w:type="dxa"/>
            <w:vAlign w:val="center"/>
          </w:tcPr>
          <w:p w14:paraId="5CA7DCBD" w14:textId="6B0B852A" w:rsidR="00AD265F" w:rsidRPr="00475770" w:rsidRDefault="00AD265F" w:rsidP="003F3D0C">
            <w:pPr>
              <w:jc w:val="both"/>
              <w:rPr>
                <w:b/>
              </w:rPr>
            </w:pPr>
            <w:r w:rsidRPr="00475770">
              <w:rPr>
                <w:rFonts w:ascii="Arial" w:hAnsi="Arial"/>
                <w:b/>
              </w:rPr>
              <w:t>Rate</w:t>
            </w:r>
            <w:r w:rsidR="003F3D0C" w:rsidRPr="00475770">
              <w:rPr>
                <w:rFonts w:ascii="Arial" w:hAnsi="Arial"/>
                <w:b/>
              </w:rPr>
              <w:t xml:space="preserve">d Short-time Withstand Current (kA </w:t>
            </w:r>
            <w:proofErr w:type="spellStart"/>
            <w:r w:rsidR="003F3D0C" w:rsidRPr="00475770">
              <w:rPr>
                <w:rFonts w:ascii="Arial" w:hAnsi="Arial"/>
                <w:b/>
              </w:rPr>
              <w:t>rms</w:t>
            </w:r>
            <w:proofErr w:type="spellEnd"/>
            <w:r w:rsidR="003F3D0C" w:rsidRPr="00475770">
              <w:rPr>
                <w:rFonts w:ascii="Arial" w:hAnsi="Arial"/>
                <w:b/>
              </w:rPr>
              <w:t>)</w:t>
            </w:r>
          </w:p>
        </w:tc>
        <w:tc>
          <w:tcPr>
            <w:tcW w:w="3402" w:type="dxa"/>
            <w:vAlign w:val="center"/>
          </w:tcPr>
          <w:p w14:paraId="699D9819" w14:textId="7823CC50" w:rsidR="00AD265F" w:rsidRPr="00002E5E" w:rsidRDefault="00F25A16" w:rsidP="00222897">
            <w:pPr>
              <w:rPr>
                <w:rFonts w:ascii="Arial" w:hAnsi="Arial"/>
              </w:rPr>
            </w:pPr>
            <w:r w:rsidRPr="00475770">
              <w:rPr>
                <w:rFonts w:ascii="Arial" w:hAnsi="Arial"/>
              </w:rPr>
              <w:t xml:space="preserve">35 </w:t>
            </w:r>
            <w:r w:rsidRPr="00475770">
              <w:rPr>
                <w:rFonts w:ascii="Arial" w:hAnsi="Arial" w:hint="eastAsia"/>
              </w:rPr>
              <w:t>kA</w:t>
            </w:r>
          </w:p>
        </w:tc>
      </w:tr>
    </w:tbl>
    <w:p w14:paraId="329A20D4" w14:textId="77777777" w:rsidR="00E0341B" w:rsidRDefault="00E0341B" w:rsidP="008A3BA3">
      <w:pPr>
        <w:sectPr w:rsidR="00E0341B" w:rsidSect="00D26989">
          <w:pgSz w:w="8392" w:h="11907"/>
          <w:pgMar w:top="567" w:right="567" w:bottom="567" w:left="567" w:header="0" w:footer="340" w:gutter="0"/>
          <w:cols w:space="720"/>
          <w:docGrid w:linePitch="245"/>
        </w:sectPr>
      </w:pPr>
    </w:p>
    <w:p w14:paraId="63E3D764" w14:textId="77777777" w:rsidR="00E0341B" w:rsidRDefault="00E0341B" w:rsidP="00E0341B">
      <w:pPr>
        <w:spacing w:line="480" w:lineRule="auto"/>
      </w:pPr>
    </w:p>
    <w:p w14:paraId="36CAF4C4" w14:textId="77777777" w:rsidR="00E0341B" w:rsidRDefault="00E0341B" w:rsidP="00E0341B">
      <w:pPr>
        <w:spacing w:line="480" w:lineRule="auto"/>
      </w:pPr>
    </w:p>
    <w:p w14:paraId="231CCA16" w14:textId="77777777" w:rsidR="00E0341B" w:rsidRDefault="00E0341B" w:rsidP="00E0341B">
      <w:pPr>
        <w:spacing w:line="480" w:lineRule="auto"/>
      </w:pPr>
    </w:p>
    <w:p w14:paraId="22818164" w14:textId="77777777" w:rsidR="00E0341B" w:rsidRDefault="00E0341B" w:rsidP="00E0341B">
      <w:pPr>
        <w:spacing w:line="480" w:lineRule="auto"/>
      </w:pPr>
    </w:p>
    <w:p w14:paraId="5D4D932C" w14:textId="77777777" w:rsidR="00E0341B" w:rsidRDefault="00E0341B" w:rsidP="00E0341B">
      <w:pPr>
        <w:spacing w:line="480" w:lineRule="auto"/>
      </w:pPr>
    </w:p>
    <w:p w14:paraId="0413E185" w14:textId="77777777" w:rsidR="00E0341B" w:rsidRDefault="00E0341B" w:rsidP="00E0341B">
      <w:pPr>
        <w:spacing w:line="480" w:lineRule="auto"/>
      </w:pPr>
    </w:p>
    <w:p w14:paraId="09BF5953" w14:textId="77777777" w:rsidR="00E0341B" w:rsidRDefault="00E0341B" w:rsidP="00E0341B">
      <w:pPr>
        <w:spacing w:line="480" w:lineRule="auto"/>
      </w:pPr>
    </w:p>
    <w:p w14:paraId="77B6F57D" w14:textId="60F823FC" w:rsidR="00E0341B" w:rsidRDefault="00E0341B" w:rsidP="00E0341B">
      <w:pPr>
        <w:spacing w:line="480" w:lineRule="auto"/>
        <w:ind w:left="0"/>
      </w:pPr>
    </w:p>
    <w:p w14:paraId="40F4B6C5" w14:textId="2A896F96" w:rsidR="00E0341B" w:rsidRDefault="00E0341B" w:rsidP="00E0341B">
      <w:pPr>
        <w:spacing w:line="480" w:lineRule="auto"/>
      </w:pPr>
      <w:r>
        <w:rPr>
          <w:noProof/>
        </w:rPr>
        <w:drawing>
          <wp:anchor distT="0" distB="0" distL="114300" distR="114300" simplePos="0" relativeHeight="252754944" behindDoc="0" locked="0" layoutInCell="1" allowOverlap="1" wp14:anchorId="4E07BC1C" wp14:editId="06FFA39B">
            <wp:simplePos x="0" y="0"/>
            <wp:positionH relativeFrom="margin">
              <wp:posOffset>1875155</wp:posOffset>
            </wp:positionH>
            <wp:positionV relativeFrom="paragraph">
              <wp:posOffset>49260</wp:posOffset>
            </wp:positionV>
            <wp:extent cx="1262874" cy="242205"/>
            <wp:effectExtent l="0" t="0" r="0" b="5715"/>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UTEL logo_画板 1.png"/>
                    <pic:cNvPicPr/>
                  </pic:nvPicPr>
                  <pic:blipFill>
                    <a:blip r:embed="rId83">
                      <a:extLst>
                        <a:ext uri="{28A0092B-C50C-407E-A947-70E740481C1C}">
                          <a14:useLocalDpi xmlns:a14="http://schemas.microsoft.com/office/drawing/2010/main" val="0"/>
                        </a:ext>
                      </a:extLst>
                    </a:blip>
                    <a:stretch>
                      <a:fillRect/>
                    </a:stretch>
                  </pic:blipFill>
                  <pic:spPr>
                    <a:xfrm>
                      <a:off x="0" y="0"/>
                      <a:ext cx="1275976" cy="244718"/>
                    </a:xfrm>
                    <a:prstGeom prst="rect">
                      <a:avLst/>
                    </a:prstGeom>
                  </pic:spPr>
                </pic:pic>
              </a:graphicData>
            </a:graphic>
            <wp14:sizeRelH relativeFrom="page">
              <wp14:pctWidth>0</wp14:pctWidth>
            </wp14:sizeRelH>
            <wp14:sizeRelV relativeFrom="page">
              <wp14:pctHeight>0</wp14:pctHeight>
            </wp14:sizeRelV>
          </wp:anchor>
        </w:drawing>
      </w:r>
    </w:p>
    <w:p w14:paraId="552F1C2A" w14:textId="283F27BC" w:rsidR="00D82CB7" w:rsidRPr="003F6696" w:rsidRDefault="00E0341B" w:rsidP="00E0341B">
      <w:pPr>
        <w:spacing w:line="480" w:lineRule="auto"/>
        <w:jc w:val="center"/>
        <w:rPr>
          <w:b/>
        </w:rPr>
      </w:pPr>
      <w:r w:rsidRPr="003F6696">
        <w:rPr>
          <w:b/>
        </w:rPr>
        <w:t>www.autelenergy.com</w:t>
      </w:r>
    </w:p>
    <w:sectPr w:rsidR="00D82CB7" w:rsidRPr="003F6696" w:rsidSect="00D26989">
      <w:footerReference w:type="default" r:id="rId84"/>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66E169" w14:textId="77777777" w:rsidR="00CD7BD9" w:rsidRDefault="00CD7BD9" w:rsidP="00B67D5F">
      <w:pPr>
        <w:spacing w:line="240" w:lineRule="auto"/>
      </w:pPr>
      <w:r>
        <w:separator/>
      </w:r>
    </w:p>
  </w:endnote>
  <w:endnote w:type="continuationSeparator" w:id="0">
    <w:p w14:paraId="5DD850BC" w14:textId="77777777" w:rsidR="00CD7BD9" w:rsidRDefault="00CD7BD9"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Unicode MS">
    <w:panose1 w:val="020B0604020202020204"/>
    <w:charset w:val="86"/>
    <w:family w:val="swiss"/>
    <w:pitch w:val="variable"/>
    <w:sig w:usb0="F7FFAFFF" w:usb1="E9DFFFFF" w:usb2="0000003F" w:usb3="00000000" w:csb0="003F01FF" w:csb1="00000000"/>
  </w:font>
  <w:font w:name="ABBvoice-Regular">
    <w:altName w:val="等线"/>
    <w:panose1 w:val="00000000000000000000"/>
    <w:charset w:val="86"/>
    <w:family w:val="auto"/>
    <w:notTrueType/>
    <w:pitch w:val="default"/>
    <w:sig w:usb0="00000001" w:usb1="080E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09570B" w14:textId="0EC968BE" w:rsidR="005E61E0" w:rsidRDefault="005E61E0" w:rsidP="003F1065">
    <w:pPr>
      <w:pStyle w:val="ac"/>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34737400"/>
      <w:docPartObj>
        <w:docPartGallery w:val="Page Numbers (Bottom of Page)"/>
        <w:docPartUnique/>
      </w:docPartObj>
    </w:sdtPr>
    <w:sdtEndPr/>
    <w:sdtContent>
      <w:p w14:paraId="6C9379E7" w14:textId="77777777" w:rsidR="005E61E0" w:rsidRDefault="005E61E0" w:rsidP="003F1065">
        <w:pPr>
          <w:pStyle w:val="ac"/>
          <w:jc w:val="center"/>
        </w:pPr>
        <w:r>
          <w:fldChar w:fldCharType="begin"/>
        </w:r>
        <w:r>
          <w:instrText>PAGE   \* MERGEFORMAT</w:instrText>
        </w:r>
        <w:r>
          <w:fldChar w:fldCharType="separate"/>
        </w:r>
        <w:r w:rsidR="007C002D" w:rsidRPr="007C002D">
          <w:rPr>
            <w:noProof/>
            <w:lang w:val="zh-CN"/>
          </w:rPr>
          <w:t>i</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87213605"/>
      <w:docPartObj>
        <w:docPartGallery w:val="Page Numbers (Bottom of Page)"/>
        <w:docPartUnique/>
      </w:docPartObj>
    </w:sdtPr>
    <w:sdtEndPr/>
    <w:sdtContent>
      <w:p w14:paraId="585499D9" w14:textId="2E303110" w:rsidR="005E61E0" w:rsidRDefault="005E61E0" w:rsidP="003C6F4C">
        <w:pPr>
          <w:pStyle w:val="ac"/>
          <w:jc w:val="center"/>
        </w:pPr>
        <w:r>
          <w:fldChar w:fldCharType="begin"/>
        </w:r>
        <w:r>
          <w:instrText>PAGE   \* MERGEFORMAT</w:instrText>
        </w:r>
        <w:r>
          <w:fldChar w:fldCharType="separate"/>
        </w:r>
        <w:r w:rsidR="007C002D" w:rsidRPr="007C002D">
          <w:rPr>
            <w:noProof/>
            <w:lang w:val="zh-CN"/>
          </w:rPr>
          <w:t>35</w:t>
        </w:r>
        <w:r>
          <w:fldChar w:fldCharType="end"/>
        </w:r>
      </w:p>
    </w:sdtContent>
  </w:sdt>
  <w:p w14:paraId="76C40BE7" w14:textId="1970428F" w:rsidR="005E61E0" w:rsidRDefault="005E61E0" w:rsidP="00FA5517">
    <w:pPr>
      <w:pStyle w:val="ac"/>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5E61E0" w:rsidRDefault="005E61E0">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45"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46"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2245365"/>
      <w:docPartObj>
        <w:docPartGallery w:val="Page Numbers (Bottom of Page)"/>
        <w:docPartUnique/>
      </w:docPartObj>
    </w:sdtPr>
    <w:sdtEndPr/>
    <w:sdtContent>
      <w:p w14:paraId="49AF06A9" w14:textId="77777777" w:rsidR="005E61E0" w:rsidRPr="000871EB" w:rsidRDefault="005E61E0" w:rsidP="00486515">
        <w:pPr>
          <w:pStyle w:val="ac"/>
          <w:jc w:val="center"/>
        </w:pPr>
        <w:r>
          <w:fldChar w:fldCharType="begin"/>
        </w:r>
        <w:r>
          <w:instrText>PAGE   \* MERGEFORMAT</w:instrText>
        </w:r>
        <w:r>
          <w:fldChar w:fldCharType="separate"/>
        </w:r>
        <w:r w:rsidR="007C002D" w:rsidRPr="007C002D">
          <w:rPr>
            <w:noProof/>
            <w:lang w:val="zh-CN"/>
          </w:rPr>
          <w:t>57</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C5B058" w14:textId="77777777" w:rsidR="005E61E0" w:rsidRDefault="005E61E0">
    <w:pPr>
      <w:spacing w:line="14" w:lineRule="auto"/>
      <w:rPr>
        <w:sz w:val="20"/>
        <w:szCs w:val="20"/>
      </w:rPr>
    </w:pPr>
    <w:r>
      <w:rPr>
        <w:noProof/>
      </w:rPr>
      <mc:AlternateContent>
        <mc:Choice Requires="wpg">
          <w:drawing>
            <wp:anchor distT="0" distB="0" distL="114300" distR="114300" simplePos="0" relativeHeight="251667456" behindDoc="1" locked="0" layoutInCell="1" allowOverlap="1" wp14:anchorId="512F0265" wp14:editId="137BCD3D">
              <wp:simplePos x="0" y="0"/>
              <wp:positionH relativeFrom="page">
                <wp:posOffset>708660</wp:posOffset>
              </wp:positionH>
              <wp:positionV relativeFrom="page">
                <wp:posOffset>10038715</wp:posOffset>
              </wp:positionV>
              <wp:extent cx="556895" cy="23495"/>
              <wp:effectExtent l="3810" t="8890" r="1270" b="5715"/>
              <wp:wrapNone/>
              <wp:docPr id="368" name="Group 3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9" name="Group 367"/>
                      <wpg:cNvGrpSpPr>
                        <a:grpSpLocks/>
                      </wpg:cNvGrpSpPr>
                      <wpg:grpSpPr bwMode="auto">
                        <a:xfrm>
                          <a:off x="1134" y="15827"/>
                          <a:ext cx="840" cy="2"/>
                          <a:chOff x="1134" y="15827"/>
                          <a:chExt cx="840" cy="2"/>
                        </a:xfrm>
                      </wpg:grpSpPr>
                      <wps:wsp>
                        <wps:cNvPr id="370" name="Freeform 368"/>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71" name="Group 365"/>
                      <wpg:cNvGrpSpPr>
                        <a:grpSpLocks/>
                      </wpg:cNvGrpSpPr>
                      <wpg:grpSpPr bwMode="auto">
                        <a:xfrm>
                          <a:off x="1134" y="15827"/>
                          <a:ext cx="840" cy="2"/>
                          <a:chOff x="1134" y="15827"/>
                          <a:chExt cx="840" cy="2"/>
                        </a:xfrm>
                      </wpg:grpSpPr>
                      <wps:wsp>
                        <wps:cNvPr id="372" name="Freeform 366"/>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406AA75" id="Group 364" o:spid="_x0000_s1026" style="position:absolute;left:0;text-align:left;margin-left:55.8pt;margin-top:790.45pt;width:43.85pt;height:1.85pt;z-index:-251649024;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">
              <v:group id="Group 367"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W4gMUAAADcAAAADwAAAGRycy9kb3ducmV2LnhtbESPQYvCMBSE78L+h/CE&#10;vWnaFcWtRhFxlz2IoC6It0fzbIvNS2liW/+9EQSPw8x8w8yXnSlFQ7UrLCuIhxEI4tTqgjMF/8ef&#10;wRSE88gaS8uk4E4OlouP3hwTbVveU3PwmQgQdgkqyL2vEildmpNBN7QVcfAutjbog6wzqWtsA9yU&#10;8iuKJtJgwWEhx4rWOaXXw80o+G2xXY3iTbO9Xtb383G8O21jUuqz361mIDx1/h1+tf+0gtHkG5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rluIDFAAAA3AAA&#10;AA8AAAAAAAAAAAAAAAAAqgIAAGRycy9kb3ducmV2LnhtbFBLBQYAAAAABAAEAPoAAACcAwAAAAA=&#10;">
                <v:shape id="Freeform 368"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HBfcEA&#10;AADcAAAADwAAAGRycy9kb3ducmV2LnhtbERPTWsCMRC9F/wPYYTe6qwttLI1igoFwUPZbRF6GzbT&#10;zdLNZE2irv++ORR6fLzv5Xp0vbpwiJ0XDfNZAYql8aaTVsPnx9vDAlRMJIZ6L6zhxhHWq8ndkkrj&#10;r1LxpU6tyiESS9JgUxpKxNhYdhRnfmDJ3LcPjlKGoUUT6JrDXY+PRfGMjjrJDZYG3llufuqz04BV&#10;HdyRv8bGdSdbbRlPh3fU+n46bl5BJR7Tv/jPvTcanl7y/HwmHwFc/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OBwX3BAAAA3AAAAA8AAAAAAAAAAAAAAAAAmAIAAGRycy9kb3du&#10;cmV2LnhtbFBLBQYAAAAABAAEAPUAAACGAwAAAAA=&#10;" path="m,l840,e" filled="f" strokecolor="#292929" strokeweight="0">
                  <v:path arrowok="t" o:connecttype="custom" o:connectlocs="0,0;840,0" o:connectangles="0,0"/>
                </v:shape>
              </v:group>
              <v:group id="Group 365"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UoiW8YAAADcAAAADwAAAGRycy9kb3ducmV2LnhtbESPT2vCQBTE70K/w/IK&#10;vZlNGmpLmlVEaulBCmqh9PbIPpNg9m3Irvnz7V2h4HGYmd8w+Wo0jeipc7VlBUkUgyAurK65VPBz&#10;3M7fQDiPrLGxTAomcrBaPsxyzLQdeE/9wZciQNhlqKDyvs2kdEVFBl1kW+LgnWxn0AfZlVJ3OAS4&#10;aeRzHC+kwZrDQoUtbSoqzoeLUfA54LBOk49+dz5tpr/jy/fvLiGlnh7H9TsIT6O/h//bX1pB+prA&#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RSiJbxgAAANwA&#10;AAAPAAAAAAAAAAAAAAAAAKoCAABkcnMvZG93bnJldi54bWxQSwUGAAAAAAQABAD6AAAAnQMAAAAA&#10;">
                <v:shape id="Freeform 366"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p2n8IA&#10;AADcAAAADwAAAGRycy9kb3ducmV2LnhtbESPQWvCQBSE7wX/w/IEb3WjgdbErKJCwWtTDx4f2Wc2&#10;mH0bstuY/HtXKPQ4zMw3TLEfbSsG6n3jWMFqmYAgrpxuuFZw+fl634DwAVlj65gUTORhv5u9FZhr&#10;9+BvGspQiwhhn6MCE0KXS+krQxb90nXE0bu53mKIsq+l7vER4baV6yT5kBYbjgsGOzoZqu7lr1XQ&#10;jcfhlFWTS3Rqjlpm9jp5q9RiPh62IAKN4T/81z5rBennGl5n4hGQu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Gnaf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68480" behindDoc="1" locked="0" layoutInCell="1" allowOverlap="1" wp14:anchorId="0F7D49E5" wp14:editId="54889A86">
              <wp:simplePos x="0" y="0"/>
              <wp:positionH relativeFrom="page">
                <wp:posOffset>707390</wp:posOffset>
              </wp:positionH>
              <wp:positionV relativeFrom="page">
                <wp:posOffset>10172700</wp:posOffset>
              </wp:positionV>
              <wp:extent cx="179070" cy="152400"/>
              <wp:effectExtent l="2540" t="0" r="0" b="0"/>
              <wp:wrapNone/>
              <wp:docPr id="367" name="Text Box 3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90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B1E55" w14:textId="77777777" w:rsidR="005E61E0" w:rsidRDefault="005E61E0">
                          <w:pPr>
                            <w:spacing w:line="221" w:lineRule="exact"/>
                            <w:ind w:left="20"/>
                            <w:rPr>
                              <w:rFonts w:ascii="Verdana" w:eastAsia="Verdana" w:hAnsi="Verdana" w:cs="Verdana"/>
                              <w:sz w:val="20"/>
                              <w:szCs w:val="20"/>
                            </w:rPr>
                          </w:pPr>
                          <w:r>
                            <w:rPr>
                              <w:rFonts w:ascii="Verdana"/>
                              <w:b/>
                              <w:w w:val="84"/>
                              <w:sz w:val="20"/>
                            </w:rPr>
                            <w:t>68</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F7D49E5" id="_x0000_t202" coordsize="21600,21600" o:spt="202" path="m,l,21600r21600,l21600,xe">
              <v:stroke joinstyle="miter"/>
              <v:path gradientshapeok="t" o:connecttype="rect"/>
            </v:shapetype>
            <v:shape id="Text Box 363" o:spid="_x0000_s1047" type="#_x0000_t202" style="position:absolute;left:0;text-align:left;margin-left:55.7pt;margin-top:801pt;width:14.1pt;height:12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" filled="f" stroked="f">
              <v:textbox inset="0,0,0,0">
                <w:txbxContent>
                  <w:p w14:paraId="3F4B1E55" w14:textId="77777777" w:rsidR="005E61E0" w:rsidRDefault="005E61E0">
                    <w:pPr>
                      <w:spacing w:line="221" w:lineRule="exact"/>
                      <w:ind w:left="20"/>
                      <w:rPr>
                        <w:rFonts w:ascii="Verdana" w:eastAsia="Verdana" w:hAnsi="Verdana" w:cs="Verdana"/>
                        <w:sz w:val="20"/>
                        <w:szCs w:val="20"/>
                      </w:rPr>
                    </w:pPr>
                    <w:r>
                      <w:rPr>
                        <w:rFonts w:ascii="Verdana"/>
                        <w:b/>
                        <w:w w:val="84"/>
                        <w:sz w:val="20"/>
                      </w:rPr>
                      <w:t>68</w:t>
                    </w:r>
                  </w:p>
                </w:txbxContent>
              </v:textbox>
              <w10:wrap anchorx="page" anchory="page"/>
            </v:shape>
          </w:pict>
        </mc:Fallback>
      </mc:AlternateContent>
    </w:r>
    <w:r>
      <w:rPr>
        <w:noProof/>
      </w:rPr>
      <mc:AlternateContent>
        <mc:Choice Requires="wps">
          <w:drawing>
            <wp:anchor distT="0" distB="0" distL="114300" distR="114300" simplePos="0" relativeHeight="251669504" behindDoc="1" locked="0" layoutInCell="1" allowOverlap="1" wp14:anchorId="179CF9B3" wp14:editId="7C23F488">
              <wp:simplePos x="0" y="0"/>
              <wp:positionH relativeFrom="page">
                <wp:posOffset>5173345</wp:posOffset>
              </wp:positionH>
              <wp:positionV relativeFrom="page">
                <wp:posOffset>10172700</wp:posOffset>
              </wp:positionV>
              <wp:extent cx="1679575" cy="152400"/>
              <wp:effectExtent l="1270" t="0" r="0" b="0"/>
              <wp:wrapNone/>
              <wp:docPr id="366" name="Text Box 3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A8153E"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9CF9B3" id="Text Box 362" o:spid="_x0000_s1048" type="#_x0000_t202" style="position:absolute;left:0;text-align:left;margin-left:407.35pt;margin-top:801pt;width:132.25pt;height:12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" filled="f" stroked="f">
              <v:textbox inset="0,0,0,0">
                <w:txbxContent>
                  <w:p w14:paraId="45A8153E"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08541331"/>
      <w:docPartObj>
        <w:docPartGallery w:val="Page Numbers (Bottom of Page)"/>
        <w:docPartUnique/>
      </w:docPartObj>
    </w:sdtPr>
    <w:sdtEndPr/>
    <w:sdtContent>
      <w:p w14:paraId="32639C1E" w14:textId="77777777" w:rsidR="005E61E0" w:rsidRPr="000871EB" w:rsidRDefault="005E61E0" w:rsidP="00486515">
        <w:pPr>
          <w:pStyle w:val="ac"/>
          <w:jc w:val="center"/>
        </w:pPr>
        <w:r>
          <w:fldChar w:fldCharType="begin"/>
        </w:r>
        <w:r>
          <w:instrText>PAGE   \* MERGEFORMAT</w:instrText>
        </w:r>
        <w:r>
          <w:fldChar w:fldCharType="separate"/>
        </w:r>
        <w:r w:rsidR="007C002D" w:rsidRPr="007C002D">
          <w:rPr>
            <w:noProof/>
            <w:lang w:val="zh-CN"/>
          </w:rPr>
          <w:t>72</w:t>
        </w:r>
        <w:r>
          <w:fldChar w:fldCharType="end"/>
        </w:r>
      </w:p>
    </w:sdtContent>
  </w:sdt>
  <w:p w14:paraId="044A17FA" w14:textId="32B12BC6" w:rsidR="005E61E0" w:rsidRDefault="005E61E0" w:rsidP="00486515">
    <w:pPr>
      <w:spacing w:line="14" w:lineRule="auto"/>
      <w:rPr>
        <w:sz w:val="20"/>
        <w:szCs w:val="20"/>
      </w:rPr>
    </w:pPr>
    <w:r>
      <w:rPr>
        <w:noProof/>
      </w:rPr>
      <w:t xml:space="preserve"> </w:t>
    </w:r>
    <w:r>
      <w:rPr>
        <w:noProof/>
      </w:rPr>
      <mc:AlternateContent>
        <mc:Choice Requires="wpg">
          <w:drawing>
            <wp:anchor distT="0" distB="0" distL="114300" distR="114300" simplePos="0" relativeHeight="251670528" behindDoc="1" locked="0" layoutInCell="1" allowOverlap="1" wp14:anchorId="0A690191" wp14:editId="796DCA66">
              <wp:simplePos x="0" y="0"/>
              <wp:positionH relativeFrom="page">
                <wp:posOffset>708660</wp:posOffset>
              </wp:positionH>
              <wp:positionV relativeFrom="page">
                <wp:posOffset>10038715</wp:posOffset>
              </wp:positionV>
              <wp:extent cx="556895" cy="23495"/>
              <wp:effectExtent l="3810" t="8890" r="1270" b="5715"/>
              <wp:wrapNone/>
              <wp:docPr id="361"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362" name="Group 360"/>
                      <wpg:cNvGrpSpPr>
                        <a:grpSpLocks/>
                      </wpg:cNvGrpSpPr>
                      <wpg:grpSpPr bwMode="auto">
                        <a:xfrm>
                          <a:off x="1134" y="15827"/>
                          <a:ext cx="840" cy="2"/>
                          <a:chOff x="1134" y="15827"/>
                          <a:chExt cx="840" cy="2"/>
                        </a:xfrm>
                      </wpg:grpSpPr>
                      <wps:wsp>
                        <wps:cNvPr id="363" name="Freeform 361"/>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364" name="Group 358"/>
                      <wpg:cNvGrpSpPr>
                        <a:grpSpLocks/>
                      </wpg:cNvGrpSpPr>
                      <wpg:grpSpPr bwMode="auto">
                        <a:xfrm>
                          <a:off x="1134" y="15827"/>
                          <a:ext cx="840" cy="2"/>
                          <a:chOff x="1134" y="15827"/>
                          <a:chExt cx="840" cy="2"/>
                        </a:xfrm>
                      </wpg:grpSpPr>
                      <wps:wsp>
                        <wps:cNvPr id="365" name="Freeform 359"/>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FA4E699" id="Group 357" o:spid="_x0000_s1026" style="position:absolute;left:0;text-align:left;margin-left:55.8pt;margin-top:790.45pt;width:43.85pt;height:1.85pt;z-index:-251645952;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">
              <v:group id="Group 360"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EEq8cQAAADcAAAADwAAAGRycy9kb3ducmV2LnhtbESPQYvCMBSE78L+h/AW&#10;9qZpFUW6RhFZFw8iWIVlb4/m2Rabl9LEtv57Iwgeh5n5hlmselOJlhpXWlYQjyIQxJnVJecKzqft&#10;cA7CeWSNlWVScCcHq+XHYIGJth0fqU19LgKEXYIKCu/rREqXFWTQjWxNHLyLbQz6IJtc6ga7ADeV&#10;HEfRTBosOSwUWNOmoOya3oyC3w679ST+affXy+b+f5oe/vYxKfX12a+/QXjq/Tv8au+0gslsDM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EEq8cQAAADcAAAA&#10;DwAAAAAAAAAAAAAAAACqAgAAZHJzL2Rvd25yZXYueG1sUEsFBgAAAAAEAAQA+gAAAJsDAAAAAA==&#10;">
                <v:shape id="Freeform 361"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rJ18QA&#10;AADcAAAADwAAAGRycy9kb3ducmV2LnhtbESPQWsCMRSE74X+h/AKvdW3rSBlNYoWCoUeym5Lwdtj&#10;89wsbl7WJNXtvzeC4HGYmW+YxWp0vTpyiJ0XDc+TAhRL400nrYaf7/enV1AxkRjqvbCGf46wWt7f&#10;Lag0/iQVH+vUqgyRWJIGm9JQIsbGsqM48QNL9nY+OEpZhhZNoFOGux5fimKGjjrJC5YGfrPc7Os/&#10;pwGrOrhf3o6N6w622jAePr9Q68eHcT0HlXhMt/C1/WE0TGdTuJzJRwCXZ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KydfEAAAA3AAAAA8AAAAAAAAAAAAAAAAAmAIAAGRycy9k&#10;b3ducmV2LnhtbFBLBQYAAAAABAAEAPUAAACJAwAAAAA=&#10;" path="m,l840,e" filled="f" strokecolor="#292929" strokeweight="0">
                  <v:path arrowok="t" o:connecttype="custom" o:connectlocs="0,0;840,0" o:connectangles="0,0"/>
                </v:shape>
              </v:group>
              <v:group id="Group 358"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OQXHsYAAADcAAAADwAAAGRycy9kb3ducmV2LnhtbESPQWvCQBSE7wX/w/IK&#10;3ppNtA2SZhWRKh5CoSqU3h7ZZxLMvg3ZbRL/fbdQ6HGYmW+YfDOZVgzUu8aygiSKQRCXVjdcKbic&#10;908rEM4ja2wtk4I7OdisZw85ZtqO/EHDyVciQNhlqKD2vsukdGVNBl1kO+LgXW1v0AfZV1L3OAa4&#10;aeUijlNpsOGwUGNHu5rK2+nbKDiMOG6XydtQ3K67+9f55f2zSEip+eO0fQXhafL/4b/2UStYps/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E5BcexgAAANwA&#10;AAAPAAAAAAAAAAAAAAAAAKoCAABkcnMvZG93bnJldi54bWxQSwUGAAAAAAQABAD6AAAAnQMAAAAA&#10;">
                <v:shape id="Freeform 359"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p4NsIA&#10;AADcAAAADwAAAGRycy9kb3ducmV2LnhtbESPT4vCMBTE74LfITzBm6aurNjaKFYQvK67hz0+mmdT&#10;bF5Kk+2fb28WFvY4zMxvmPw02kb01PnasYLNOgFBXDpdc6Xg6/O62oPwAVlj45gUTOThdJzPcsy0&#10;G/iD+nuoRISwz1CBCaHNpPSlIYt+7Vri6D1cZzFE2VVSdzhEuG3kW5LspMWa44LBli6Gyuf9xypo&#10;x6K/pOXkEr01hZap/Z68VWq5GM8HEIHG8B/+a9+0gu3uHX7PxCMgj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Kng2wgAAANwAAAAPAAAAAAAAAAAAAAAAAJgCAABkcnMvZG93&#10;bnJldi54bWxQSwUGAAAAAAQABAD1AAAAhw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71552" behindDoc="1" locked="0" layoutInCell="1" allowOverlap="1" wp14:anchorId="03FAAA23" wp14:editId="425DB697">
              <wp:simplePos x="0" y="0"/>
              <wp:positionH relativeFrom="page">
                <wp:posOffset>707390</wp:posOffset>
              </wp:positionH>
              <wp:positionV relativeFrom="page">
                <wp:posOffset>10172700</wp:posOffset>
              </wp:positionV>
              <wp:extent cx="1679575" cy="152400"/>
              <wp:effectExtent l="2540" t="0" r="3810" b="0"/>
              <wp:wrapNone/>
              <wp:docPr id="360"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D1719C"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FAAA23" id="_x0000_t202" coordsize="21600,21600" o:spt="202" path="m,l,21600r21600,l21600,xe">
              <v:stroke joinstyle="miter"/>
              <v:path gradientshapeok="t" o:connecttype="rect"/>
            </v:shapetype>
            <v:shape id="Text Box 356" o:spid="_x0000_s1049" type="#_x0000_t202" style="position:absolute;left:0;text-align:left;margin-left:55.7pt;margin-top:801pt;width:132.25pt;height:12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" filled="f" stroked="f">
              <v:textbox inset="0,0,0,0">
                <w:txbxContent>
                  <w:p w14:paraId="31D1719C"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r>
      <w:rPr>
        <w:noProof/>
      </w:rPr>
      <mc:AlternateContent>
        <mc:Choice Requires="wps">
          <w:drawing>
            <wp:anchor distT="0" distB="0" distL="114300" distR="114300" simplePos="0" relativeHeight="251672576" behindDoc="1" locked="0" layoutInCell="1" allowOverlap="1" wp14:anchorId="20328956" wp14:editId="4DCB70D9">
              <wp:simplePos x="0" y="0"/>
              <wp:positionH relativeFrom="page">
                <wp:posOffset>6661785</wp:posOffset>
              </wp:positionH>
              <wp:positionV relativeFrom="page">
                <wp:posOffset>10172700</wp:posOffset>
              </wp:positionV>
              <wp:extent cx="203835" cy="152400"/>
              <wp:effectExtent l="3810" t="0" r="1905" b="0"/>
              <wp:wrapNone/>
              <wp:docPr id="359"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F51EB" w14:textId="77777777" w:rsidR="005E61E0" w:rsidRDefault="005E61E0">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7C002D">
                            <w:rPr>
                              <w:rFonts w:ascii="Verdana"/>
                              <w:b/>
                              <w:noProof/>
                              <w:w w:val="84"/>
                              <w:sz w:val="20"/>
                            </w:rPr>
                            <w:t>72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328956" id="_x0000_t202" coordsize="21600,21600" o:spt="202" path="m,l,21600r21600,l21600,xe">
              <v:stroke joinstyle="miter"/>
              <v:path gradientshapeok="t" o:connecttype="rect"/>
            </v:shapetype>
            <v:shape id="Text Box 355" o:spid="_x0000_s1050" type="#_x0000_t202" style="position:absolute;left:0;text-align:left;margin-left:524.55pt;margin-top:801pt;width:16.05pt;height:12pt;z-index:-251643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" filled="f" stroked="f">
              <v:textbox inset="0,0,0,0">
                <w:txbxContent>
                  <w:p w14:paraId="630F51EB" w14:textId="77777777" w:rsidR="005E61E0" w:rsidRDefault="005E61E0">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7C002D">
                      <w:rPr>
                        <w:rFonts w:ascii="Verdana"/>
                        <w:b/>
                        <w:noProof/>
                        <w:w w:val="84"/>
                        <w:sz w:val="20"/>
                      </w:rPr>
                      <w:t>72</w:t>
                    </w:r>
                    <w:r>
                      <w:fldChar w:fldCharType="end"/>
                    </w:r>
                  </w:p>
                </w:txbxContent>
              </v:textbox>
              <w10:wrap anchorx="page" anchory="page"/>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AC3557" w14:textId="3E4B6AEE" w:rsidR="00E0341B" w:rsidRPr="000871EB" w:rsidRDefault="00E0341B" w:rsidP="00486515">
    <w:pPr>
      <w:pStyle w:val="ac"/>
      <w:jc w:val="center"/>
    </w:pPr>
  </w:p>
  <w:p w14:paraId="5087086C" w14:textId="77777777" w:rsidR="00E0341B" w:rsidRDefault="00E0341B" w:rsidP="00486515">
    <w:pPr>
      <w:spacing w:line="14" w:lineRule="auto"/>
      <w:rPr>
        <w:sz w:val="20"/>
        <w:szCs w:val="20"/>
      </w:rPr>
    </w:pPr>
    <w:r>
      <w:rPr>
        <w:noProof/>
      </w:rPr>
      <w:t xml:space="preserve"> </w:t>
    </w:r>
    <w:r>
      <w:rPr>
        <w:noProof/>
      </w:rPr>
      <mc:AlternateContent>
        <mc:Choice Requires="wpg">
          <w:drawing>
            <wp:anchor distT="0" distB="0" distL="114300" distR="114300" simplePos="0" relativeHeight="251685888" behindDoc="1" locked="0" layoutInCell="1" allowOverlap="1" wp14:anchorId="675AEB74" wp14:editId="2607A147">
              <wp:simplePos x="0" y="0"/>
              <wp:positionH relativeFrom="page">
                <wp:posOffset>708660</wp:posOffset>
              </wp:positionH>
              <wp:positionV relativeFrom="page">
                <wp:posOffset>10038715</wp:posOffset>
              </wp:positionV>
              <wp:extent cx="556895" cy="23495"/>
              <wp:effectExtent l="3810" t="8890" r="1270" b="5715"/>
              <wp:wrapNone/>
              <wp:docPr id="2"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4" name="Group 360"/>
                      <wpg:cNvGrpSpPr>
                        <a:grpSpLocks/>
                      </wpg:cNvGrpSpPr>
                      <wpg:grpSpPr bwMode="auto">
                        <a:xfrm>
                          <a:off x="1134" y="15827"/>
                          <a:ext cx="840" cy="2"/>
                          <a:chOff x="1134" y="15827"/>
                          <a:chExt cx="840" cy="2"/>
                        </a:xfrm>
                      </wpg:grpSpPr>
                      <wps:wsp>
                        <wps:cNvPr id="5" name="Freeform 361"/>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 name="Group 358"/>
                      <wpg:cNvGrpSpPr>
                        <a:grpSpLocks/>
                      </wpg:cNvGrpSpPr>
                      <wpg:grpSpPr bwMode="auto">
                        <a:xfrm>
                          <a:off x="1134" y="15827"/>
                          <a:ext cx="840" cy="2"/>
                          <a:chOff x="1134" y="15827"/>
                          <a:chExt cx="840" cy="2"/>
                        </a:xfrm>
                      </wpg:grpSpPr>
                      <wps:wsp>
                        <wps:cNvPr id="12" name="Freeform 359"/>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531F9A8" id="Group 357" o:spid="_x0000_s1026" style="position:absolute;left:0;text-align:left;margin-left:55.8pt;margin-top:790.45pt;width:43.85pt;height:1.85pt;z-index:-251630592;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">
              <v:group id="Group 360"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361"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eicIA&#10;AADaAAAADwAAAGRycy9kb3ducmV2LnhtbESPQWsCMRSE74L/ITyhN32rUClbo7SCUOih7LYUents&#10;XjdLNy9rkur23zeC4HGYmW+YzW50vTpxiJ0XDctFAYql8aaTVsPH+2H+AComEkO9F9bwxxF22+lk&#10;Q6XxZ6n4VKdWZYjEkjTYlIYSMTaWHcWFH1iy9+2Do5RlaNEEOme463FVFGt01ElesDTw3nLzU/86&#10;DVjVwX3y19i47mirZ8bj6xtqfTcbnx5BJR7TLXxtvxgN93C5km8Abv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TF6JwgAAANoAAAAPAAAAAAAAAAAAAAAAAJgCAABkcnMvZG93&#10;bnJldi54bWxQSwUGAAAAAAQABAD1AAAAhwMAAAAA&#10;" path="m,l840,e" filled="f" strokecolor="#292929" strokeweight="0">
                  <v:path arrowok="t" o:connecttype="custom" o:connectlocs="0,0;840,0" o:connectangles="0,0"/>
                </v:shape>
              </v:group>
              <v:group id="Group 358"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 id="Freeform 359"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6912" behindDoc="1" locked="0" layoutInCell="1" allowOverlap="1" wp14:anchorId="0DC2D5FF" wp14:editId="069849C5">
              <wp:simplePos x="0" y="0"/>
              <wp:positionH relativeFrom="page">
                <wp:posOffset>707390</wp:posOffset>
              </wp:positionH>
              <wp:positionV relativeFrom="page">
                <wp:posOffset>10172700</wp:posOffset>
              </wp:positionV>
              <wp:extent cx="1679575" cy="152400"/>
              <wp:effectExtent l="2540" t="0" r="3810" b="0"/>
              <wp:wrapNone/>
              <wp:docPr id="16" name="Text Box 3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D94FEC" w14:textId="77777777" w:rsidR="00E0341B" w:rsidRDefault="00E0341B">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DC2D5FF" id="_x0000_t202" coordsize="21600,21600" o:spt="202" path="m,l,21600r21600,l21600,xe">
              <v:stroke joinstyle="miter"/>
              <v:path gradientshapeok="t" o:connecttype="rect"/>
            </v:shapetype>
            <v:shape id="_x0000_s1051" type="#_x0000_t202" style="position:absolute;left:0;text-align:left;margin-left:55.7pt;margin-top:801pt;width:132.25pt;height:12pt;z-index:-2516295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" filled="f" stroked="f">
              <v:textbox inset="0,0,0,0">
                <w:txbxContent>
                  <w:p w14:paraId="20D94FEC" w14:textId="77777777" w:rsidR="00E0341B" w:rsidRDefault="00E0341B">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r>
      <w:rPr>
        <w:noProof/>
      </w:rPr>
      <mc:AlternateContent>
        <mc:Choice Requires="wps">
          <w:drawing>
            <wp:anchor distT="0" distB="0" distL="114300" distR="114300" simplePos="0" relativeHeight="251687936" behindDoc="1" locked="0" layoutInCell="1" allowOverlap="1" wp14:anchorId="1B52AB8A" wp14:editId="4D8B7D9C">
              <wp:simplePos x="0" y="0"/>
              <wp:positionH relativeFrom="page">
                <wp:posOffset>6661785</wp:posOffset>
              </wp:positionH>
              <wp:positionV relativeFrom="page">
                <wp:posOffset>10172700</wp:posOffset>
              </wp:positionV>
              <wp:extent cx="203835" cy="152400"/>
              <wp:effectExtent l="3810" t="0" r="1905" b="0"/>
              <wp:wrapNone/>
              <wp:docPr id="19" name="Text Box 3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8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285019" w14:textId="77777777" w:rsidR="00E0341B" w:rsidRDefault="00E0341B">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7C002D">
                            <w:rPr>
                              <w:rFonts w:ascii="Verdana"/>
                              <w:b/>
                              <w:noProof/>
                              <w:w w:val="84"/>
                              <w:sz w:val="20"/>
                            </w:rPr>
                            <w:t>78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2AB8A" id="_x0000_t202" coordsize="21600,21600" o:spt="202" path="m,l,21600r21600,l21600,xe">
              <v:stroke joinstyle="miter"/>
              <v:path gradientshapeok="t" o:connecttype="rect"/>
            </v:shapetype>
            <v:shape id="_x0000_s1052" type="#_x0000_t202" style="position:absolute;left:0;text-align:left;margin-left:524.55pt;margin-top:801pt;width:16.05pt;height:12pt;z-index:-251628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" filled="f" stroked="f">
              <v:textbox inset="0,0,0,0">
                <w:txbxContent>
                  <w:p w14:paraId="4A285019" w14:textId="77777777" w:rsidR="00E0341B" w:rsidRDefault="00E0341B">
                    <w:pPr>
                      <w:spacing w:line="221" w:lineRule="exact"/>
                      <w:ind w:left="40"/>
                      <w:rPr>
                        <w:rFonts w:ascii="Verdana" w:eastAsia="Verdana" w:hAnsi="Verdana" w:cs="Verdana"/>
                        <w:sz w:val="20"/>
                        <w:szCs w:val="20"/>
                      </w:rPr>
                    </w:pPr>
                    <w:r>
                      <w:fldChar w:fldCharType="begin"/>
                    </w:r>
                    <w:r>
                      <w:rPr>
                        <w:rFonts w:ascii="Verdana"/>
                        <w:b/>
                        <w:w w:val="84"/>
                        <w:sz w:val="20"/>
                      </w:rPr>
                      <w:instrText xml:space="preserve"> PAGE </w:instrText>
                    </w:r>
                    <w:r>
                      <w:fldChar w:fldCharType="separate"/>
                    </w:r>
                    <w:r w:rsidR="007C002D">
                      <w:rPr>
                        <w:rFonts w:ascii="Verdana"/>
                        <w:b/>
                        <w:noProof/>
                        <w:w w:val="84"/>
                        <w:sz w:val="20"/>
                      </w:rPr>
                      <w:t>78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321770" w14:textId="77777777" w:rsidR="00CD7BD9" w:rsidRDefault="00CD7BD9" w:rsidP="00B67D5F">
      <w:pPr>
        <w:spacing w:line="240" w:lineRule="auto"/>
      </w:pPr>
      <w:r>
        <w:separator/>
      </w:r>
    </w:p>
  </w:footnote>
  <w:footnote w:type="continuationSeparator" w:id="0">
    <w:p w14:paraId="2FD6CB12" w14:textId="77777777" w:rsidR="00CD7BD9" w:rsidRDefault="00CD7BD9"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
    <w:nsid w:val="08B82A49"/>
    <w:multiLevelType w:val="hybridMultilevel"/>
    <w:tmpl w:val="C95EAB9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F1F3A44"/>
    <w:multiLevelType w:val="multilevel"/>
    <w:tmpl w:val="C994C4B8"/>
    <w:numStyleLink w:val="a"/>
  </w:abstractNum>
  <w:abstractNum w:abstractNumId="4">
    <w:nsid w:val="0F9455FC"/>
    <w:multiLevelType w:val="hybridMultilevel"/>
    <w:tmpl w:val="BB0E9A2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
    <w:nsid w:val="1F971C37"/>
    <w:multiLevelType w:val="hybridMultilevel"/>
    <w:tmpl w:val="FDD462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8">
    <w:nsid w:val="1FD318FE"/>
    <w:multiLevelType w:val="hybridMultilevel"/>
    <w:tmpl w:val="F656D7C4"/>
    <w:lvl w:ilvl="0" w:tplc="8EA25C74">
      <w:start w:val="1"/>
      <w:numFmt w:val="bullet"/>
      <w:pStyle w:val="ItemListinTabl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57C3F65"/>
    <w:multiLevelType w:val="hybridMultilevel"/>
    <w:tmpl w:val="B510AEB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11">
    <w:nsid w:val="37B26E0F"/>
    <w:multiLevelType w:val="hybridMultilevel"/>
    <w:tmpl w:val="CB565014"/>
    <w:lvl w:ilvl="0" w:tplc="04090001">
      <w:start w:val="1"/>
      <w:numFmt w:val="bullet"/>
      <w:lvlText w:val=""/>
      <w:lvlJc w:val="left"/>
      <w:pPr>
        <w:ind w:left="1481" w:hanging="420"/>
      </w:pPr>
      <w:rPr>
        <w:rFonts w:ascii="Wingdings" w:hAnsi="Wingdings" w:hint="default"/>
      </w:rPr>
    </w:lvl>
    <w:lvl w:ilvl="1" w:tplc="04090003" w:tentative="1">
      <w:start w:val="1"/>
      <w:numFmt w:val="bullet"/>
      <w:lvlText w:val=""/>
      <w:lvlJc w:val="left"/>
      <w:pPr>
        <w:ind w:left="1901" w:hanging="420"/>
      </w:pPr>
      <w:rPr>
        <w:rFonts w:ascii="Wingdings" w:hAnsi="Wingdings" w:hint="default"/>
      </w:rPr>
    </w:lvl>
    <w:lvl w:ilvl="2" w:tplc="04090005" w:tentative="1">
      <w:start w:val="1"/>
      <w:numFmt w:val="bullet"/>
      <w:lvlText w:val=""/>
      <w:lvlJc w:val="left"/>
      <w:pPr>
        <w:ind w:left="2321" w:hanging="420"/>
      </w:pPr>
      <w:rPr>
        <w:rFonts w:ascii="Wingdings" w:hAnsi="Wingdings" w:hint="default"/>
      </w:rPr>
    </w:lvl>
    <w:lvl w:ilvl="3" w:tplc="04090001" w:tentative="1">
      <w:start w:val="1"/>
      <w:numFmt w:val="bullet"/>
      <w:lvlText w:val=""/>
      <w:lvlJc w:val="left"/>
      <w:pPr>
        <w:ind w:left="2741" w:hanging="420"/>
      </w:pPr>
      <w:rPr>
        <w:rFonts w:ascii="Wingdings" w:hAnsi="Wingdings" w:hint="default"/>
      </w:rPr>
    </w:lvl>
    <w:lvl w:ilvl="4" w:tplc="04090003" w:tentative="1">
      <w:start w:val="1"/>
      <w:numFmt w:val="bullet"/>
      <w:lvlText w:val=""/>
      <w:lvlJc w:val="left"/>
      <w:pPr>
        <w:ind w:left="3161" w:hanging="420"/>
      </w:pPr>
      <w:rPr>
        <w:rFonts w:ascii="Wingdings" w:hAnsi="Wingdings" w:hint="default"/>
      </w:rPr>
    </w:lvl>
    <w:lvl w:ilvl="5" w:tplc="04090005" w:tentative="1">
      <w:start w:val="1"/>
      <w:numFmt w:val="bullet"/>
      <w:lvlText w:val=""/>
      <w:lvlJc w:val="left"/>
      <w:pPr>
        <w:ind w:left="3581" w:hanging="420"/>
      </w:pPr>
      <w:rPr>
        <w:rFonts w:ascii="Wingdings" w:hAnsi="Wingdings" w:hint="default"/>
      </w:rPr>
    </w:lvl>
    <w:lvl w:ilvl="6" w:tplc="04090001" w:tentative="1">
      <w:start w:val="1"/>
      <w:numFmt w:val="bullet"/>
      <w:lvlText w:val=""/>
      <w:lvlJc w:val="left"/>
      <w:pPr>
        <w:ind w:left="4001" w:hanging="420"/>
      </w:pPr>
      <w:rPr>
        <w:rFonts w:ascii="Wingdings" w:hAnsi="Wingdings" w:hint="default"/>
      </w:rPr>
    </w:lvl>
    <w:lvl w:ilvl="7" w:tplc="04090003" w:tentative="1">
      <w:start w:val="1"/>
      <w:numFmt w:val="bullet"/>
      <w:lvlText w:val=""/>
      <w:lvlJc w:val="left"/>
      <w:pPr>
        <w:ind w:left="4421" w:hanging="420"/>
      </w:pPr>
      <w:rPr>
        <w:rFonts w:ascii="Wingdings" w:hAnsi="Wingdings" w:hint="default"/>
      </w:rPr>
    </w:lvl>
    <w:lvl w:ilvl="8" w:tplc="04090005" w:tentative="1">
      <w:start w:val="1"/>
      <w:numFmt w:val="bullet"/>
      <w:lvlText w:val=""/>
      <w:lvlJc w:val="left"/>
      <w:pPr>
        <w:ind w:left="4841" w:hanging="420"/>
      </w:pPr>
      <w:rPr>
        <w:rFonts w:ascii="Wingdings" w:hAnsi="Wingdings" w:hint="default"/>
      </w:rPr>
    </w:lvl>
  </w:abstractNum>
  <w:abstractNum w:abstractNumId="12">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13">
    <w:nsid w:val="3D343EF5"/>
    <w:multiLevelType w:val="hybridMultilevel"/>
    <w:tmpl w:val="9592932C"/>
    <w:lvl w:ilvl="0" w:tplc="9D66E5A6">
      <w:start w:val="1"/>
      <w:numFmt w:val="decimal"/>
      <w:pStyle w:val="a0"/>
      <w:lvlText w:val="%1．"/>
      <w:lvlJc w:val="left"/>
      <w:pPr>
        <w:ind w:left="1061" w:hanging="420"/>
      </w:pPr>
      <w:rPr>
        <w:rFonts w:ascii="Arial" w:hAnsi="Arial" w:cs="Arial" w:hint="default"/>
        <w:b w:val="0"/>
        <w:bCs w:val="0"/>
        <w:i w:val="0"/>
        <w:iCs w:val="0"/>
        <w:caps w:val="0"/>
        <w:smallCaps w:val="0"/>
        <w:strike w:val="0"/>
        <w:dstrike w:val="0"/>
        <w:outline w:val="0"/>
        <w:shadow w:val="0"/>
        <w:emboss w:val="0"/>
        <w:imprint w:val="0"/>
        <w:noProof w:val="0"/>
        <w:vanish w:val="0"/>
        <w:color w:val="auto"/>
        <w:spacing w:val="0"/>
        <w:position w:val="0"/>
        <w:sz w:val="18"/>
        <w:szCs w:val="18"/>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5957" w:hanging="360"/>
      </w:pPr>
      <w:rPr>
        <w:rFonts w:hint="default"/>
      </w:rPr>
    </w:lvl>
    <w:lvl w:ilvl="2" w:tplc="0409001B" w:tentative="1">
      <w:start w:val="1"/>
      <w:numFmt w:val="lowerRoman"/>
      <w:lvlText w:val="%3."/>
      <w:lvlJc w:val="right"/>
      <w:pPr>
        <w:ind w:left="6437" w:hanging="420"/>
      </w:pPr>
    </w:lvl>
    <w:lvl w:ilvl="3" w:tplc="0409000F" w:tentative="1">
      <w:start w:val="1"/>
      <w:numFmt w:val="decimal"/>
      <w:lvlText w:val="%4."/>
      <w:lvlJc w:val="left"/>
      <w:pPr>
        <w:ind w:left="6857" w:hanging="420"/>
      </w:pPr>
    </w:lvl>
    <w:lvl w:ilvl="4" w:tplc="04090019" w:tentative="1">
      <w:start w:val="1"/>
      <w:numFmt w:val="lowerLetter"/>
      <w:lvlText w:val="%5)"/>
      <w:lvlJc w:val="left"/>
      <w:pPr>
        <w:ind w:left="7277" w:hanging="420"/>
      </w:pPr>
    </w:lvl>
    <w:lvl w:ilvl="5" w:tplc="0409001B" w:tentative="1">
      <w:start w:val="1"/>
      <w:numFmt w:val="lowerRoman"/>
      <w:lvlText w:val="%6."/>
      <w:lvlJc w:val="right"/>
      <w:pPr>
        <w:ind w:left="7697" w:hanging="420"/>
      </w:pPr>
    </w:lvl>
    <w:lvl w:ilvl="6" w:tplc="0409000F" w:tentative="1">
      <w:start w:val="1"/>
      <w:numFmt w:val="decimal"/>
      <w:lvlText w:val="%7."/>
      <w:lvlJc w:val="left"/>
      <w:pPr>
        <w:ind w:left="8117" w:hanging="420"/>
      </w:pPr>
    </w:lvl>
    <w:lvl w:ilvl="7" w:tplc="04090019" w:tentative="1">
      <w:start w:val="1"/>
      <w:numFmt w:val="lowerLetter"/>
      <w:lvlText w:val="%8)"/>
      <w:lvlJc w:val="left"/>
      <w:pPr>
        <w:ind w:left="8537" w:hanging="420"/>
      </w:pPr>
    </w:lvl>
    <w:lvl w:ilvl="8" w:tplc="0409001B" w:tentative="1">
      <w:start w:val="1"/>
      <w:numFmt w:val="lowerRoman"/>
      <w:lvlText w:val="%9."/>
      <w:lvlJc w:val="right"/>
      <w:pPr>
        <w:ind w:left="8957" w:hanging="420"/>
      </w:pPr>
    </w:lvl>
  </w:abstractNum>
  <w:abstractNum w:abstractNumId="14">
    <w:nsid w:val="3D496315"/>
    <w:multiLevelType w:val="hybridMultilevel"/>
    <w:tmpl w:val="00C2547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435E2AF5"/>
    <w:multiLevelType w:val="hybridMultilevel"/>
    <w:tmpl w:val="E068A3C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6975D5D"/>
    <w:multiLevelType w:val="hybridMultilevel"/>
    <w:tmpl w:val="670A7F3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8911EF9"/>
    <w:multiLevelType w:val="hybridMultilevel"/>
    <w:tmpl w:val="275A12B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8F510E7"/>
    <w:multiLevelType w:val="hybridMultilevel"/>
    <w:tmpl w:val="54280B6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21">
    <w:nsid w:val="4DF90359"/>
    <w:multiLevelType w:val="hybridMultilevel"/>
    <w:tmpl w:val="4D02CA6E"/>
    <w:lvl w:ilvl="0" w:tplc="04090001">
      <w:start w:val="1"/>
      <w:numFmt w:val="bullet"/>
      <w:lvlText w:val=""/>
      <w:lvlJc w:val="left"/>
      <w:pPr>
        <w:ind w:left="1481" w:hanging="420"/>
      </w:pPr>
      <w:rPr>
        <w:rFonts w:ascii="Wingdings" w:hAnsi="Wingdings" w:hint="default"/>
      </w:rPr>
    </w:lvl>
    <w:lvl w:ilvl="1" w:tplc="04090003" w:tentative="1">
      <w:start w:val="1"/>
      <w:numFmt w:val="bullet"/>
      <w:lvlText w:val=""/>
      <w:lvlJc w:val="left"/>
      <w:pPr>
        <w:ind w:left="1901" w:hanging="420"/>
      </w:pPr>
      <w:rPr>
        <w:rFonts w:ascii="Wingdings" w:hAnsi="Wingdings" w:hint="default"/>
      </w:rPr>
    </w:lvl>
    <w:lvl w:ilvl="2" w:tplc="04090005" w:tentative="1">
      <w:start w:val="1"/>
      <w:numFmt w:val="bullet"/>
      <w:lvlText w:val=""/>
      <w:lvlJc w:val="left"/>
      <w:pPr>
        <w:ind w:left="2321" w:hanging="420"/>
      </w:pPr>
      <w:rPr>
        <w:rFonts w:ascii="Wingdings" w:hAnsi="Wingdings" w:hint="default"/>
      </w:rPr>
    </w:lvl>
    <w:lvl w:ilvl="3" w:tplc="04090001" w:tentative="1">
      <w:start w:val="1"/>
      <w:numFmt w:val="bullet"/>
      <w:lvlText w:val=""/>
      <w:lvlJc w:val="left"/>
      <w:pPr>
        <w:ind w:left="2741" w:hanging="420"/>
      </w:pPr>
      <w:rPr>
        <w:rFonts w:ascii="Wingdings" w:hAnsi="Wingdings" w:hint="default"/>
      </w:rPr>
    </w:lvl>
    <w:lvl w:ilvl="4" w:tplc="04090003" w:tentative="1">
      <w:start w:val="1"/>
      <w:numFmt w:val="bullet"/>
      <w:lvlText w:val=""/>
      <w:lvlJc w:val="left"/>
      <w:pPr>
        <w:ind w:left="3161" w:hanging="420"/>
      </w:pPr>
      <w:rPr>
        <w:rFonts w:ascii="Wingdings" w:hAnsi="Wingdings" w:hint="default"/>
      </w:rPr>
    </w:lvl>
    <w:lvl w:ilvl="5" w:tplc="04090005" w:tentative="1">
      <w:start w:val="1"/>
      <w:numFmt w:val="bullet"/>
      <w:lvlText w:val=""/>
      <w:lvlJc w:val="left"/>
      <w:pPr>
        <w:ind w:left="3581" w:hanging="420"/>
      </w:pPr>
      <w:rPr>
        <w:rFonts w:ascii="Wingdings" w:hAnsi="Wingdings" w:hint="default"/>
      </w:rPr>
    </w:lvl>
    <w:lvl w:ilvl="6" w:tplc="04090001" w:tentative="1">
      <w:start w:val="1"/>
      <w:numFmt w:val="bullet"/>
      <w:lvlText w:val=""/>
      <w:lvlJc w:val="left"/>
      <w:pPr>
        <w:ind w:left="4001" w:hanging="420"/>
      </w:pPr>
      <w:rPr>
        <w:rFonts w:ascii="Wingdings" w:hAnsi="Wingdings" w:hint="default"/>
      </w:rPr>
    </w:lvl>
    <w:lvl w:ilvl="7" w:tplc="04090003" w:tentative="1">
      <w:start w:val="1"/>
      <w:numFmt w:val="bullet"/>
      <w:lvlText w:val=""/>
      <w:lvlJc w:val="left"/>
      <w:pPr>
        <w:ind w:left="4421" w:hanging="420"/>
      </w:pPr>
      <w:rPr>
        <w:rFonts w:ascii="Wingdings" w:hAnsi="Wingdings" w:hint="default"/>
      </w:rPr>
    </w:lvl>
    <w:lvl w:ilvl="8" w:tplc="04090005" w:tentative="1">
      <w:start w:val="1"/>
      <w:numFmt w:val="bullet"/>
      <w:lvlText w:val=""/>
      <w:lvlJc w:val="left"/>
      <w:pPr>
        <w:ind w:left="4841" w:hanging="420"/>
      </w:pPr>
      <w:rPr>
        <w:rFonts w:ascii="Wingdings" w:hAnsi="Wingdings" w:hint="default"/>
      </w:rPr>
    </w:lvl>
  </w:abstractNum>
  <w:abstractNum w:abstractNumId="22">
    <w:nsid w:val="4F774CA0"/>
    <w:multiLevelType w:val="hybridMultilevel"/>
    <w:tmpl w:val="2CF2BF1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8C009CD"/>
    <w:multiLevelType w:val="hybridMultilevel"/>
    <w:tmpl w:val="D54E99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B6B5B8F"/>
    <w:multiLevelType w:val="multilevel"/>
    <w:tmpl w:val="C994C4B8"/>
    <w:numStyleLink w:val="a"/>
  </w:abstractNum>
  <w:abstractNum w:abstractNumId="26">
    <w:nsid w:val="5B910EAE"/>
    <w:multiLevelType w:val="hybridMultilevel"/>
    <w:tmpl w:val="397CAE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61BD4933"/>
    <w:multiLevelType w:val="hybridMultilevel"/>
    <w:tmpl w:val="7582999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54D1567"/>
    <w:multiLevelType w:val="hybridMultilevel"/>
    <w:tmpl w:val="7BA0397E"/>
    <w:lvl w:ilvl="0" w:tplc="FB9AEEF0">
      <w:start w:val="1"/>
      <w:numFmt w:val="bullet"/>
      <w:pStyle w:val="a1"/>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29">
    <w:nsid w:val="66CE4A09"/>
    <w:multiLevelType w:val="hybridMultilevel"/>
    <w:tmpl w:val="974A6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B1C662C"/>
    <w:multiLevelType w:val="multilevel"/>
    <w:tmpl w:val="2C8C7E10"/>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576"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31">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32">
    <w:nsid w:val="722F4897"/>
    <w:multiLevelType w:val="hybridMultilevel"/>
    <w:tmpl w:val="27B83E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75516EBB"/>
    <w:multiLevelType w:val="hybridMultilevel"/>
    <w:tmpl w:val="0A7A313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78692DB3"/>
    <w:multiLevelType w:val="hybridMultilevel"/>
    <w:tmpl w:val="BF06E7D2"/>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num w:numId="1">
    <w:abstractNumId w:val="0"/>
  </w:num>
  <w:num w:numId="2">
    <w:abstractNumId w:val="31"/>
  </w:num>
  <w:num w:numId="3">
    <w:abstractNumId w:val="28"/>
  </w:num>
  <w:num w:numId="4">
    <w:abstractNumId w:val="5"/>
  </w:num>
  <w:num w:numId="5">
    <w:abstractNumId w:val="7"/>
  </w:num>
  <w:num w:numId="6">
    <w:abstractNumId w:val="30"/>
  </w:num>
  <w:num w:numId="7">
    <w:abstractNumId w:val="8"/>
  </w:num>
  <w:num w:numId="8">
    <w:abstractNumId w:val="16"/>
  </w:num>
  <w:num w:numId="9">
    <w:abstractNumId w:val="12"/>
  </w:num>
  <w:num w:numId="10">
    <w:abstractNumId w:val="13"/>
    <w:lvlOverride w:ilvl="0">
      <w:startOverride w:val="1"/>
    </w:lvlOverride>
  </w:num>
  <w:num w:numId="11">
    <w:abstractNumId w:val="13"/>
    <w:lvlOverride w:ilvl="0">
      <w:startOverride w:val="1"/>
    </w:lvlOverride>
  </w:num>
  <w:num w:numId="12">
    <w:abstractNumId w:val="13"/>
    <w:lvlOverride w:ilvl="0">
      <w:startOverride w:val="1"/>
    </w:lvlOverride>
  </w:num>
  <w:num w:numId="13">
    <w:abstractNumId w:val="13"/>
    <w:lvlOverride w:ilvl="0">
      <w:startOverride w:val="1"/>
    </w:lvlOverride>
  </w:num>
  <w:num w:numId="14">
    <w:abstractNumId w:val="13"/>
    <w:lvlOverride w:ilvl="0">
      <w:startOverride w:val="1"/>
    </w:lvlOverride>
  </w:num>
  <w:num w:numId="15">
    <w:abstractNumId w:val="13"/>
    <w:lvlOverride w:ilvl="0">
      <w:startOverride w:val="1"/>
    </w:lvlOverride>
  </w:num>
  <w:num w:numId="16">
    <w:abstractNumId w:val="20"/>
  </w:num>
  <w:num w:numId="17">
    <w:abstractNumId w:val="13"/>
    <w:lvlOverride w:ilvl="0">
      <w:startOverride w:val="1"/>
    </w:lvlOverride>
  </w:num>
  <w:num w:numId="18">
    <w:abstractNumId w:val="13"/>
    <w:lvlOverride w:ilvl="0">
      <w:startOverride w:val="1"/>
    </w:lvlOverride>
  </w:num>
  <w:num w:numId="19">
    <w:abstractNumId w:val="10"/>
  </w:num>
  <w:num w:numId="20">
    <w:abstractNumId w:val="13"/>
    <w:lvlOverride w:ilvl="0">
      <w:startOverride w:val="1"/>
    </w:lvlOverride>
  </w:num>
  <w:num w:numId="21">
    <w:abstractNumId w:val="13"/>
    <w:lvlOverride w:ilvl="0">
      <w:startOverride w:val="1"/>
    </w:lvlOverride>
  </w:num>
  <w:num w:numId="22">
    <w:abstractNumId w:val="5"/>
    <w:lvlOverride w:ilvl="0">
      <w:startOverride w:val="1"/>
    </w:lvlOverride>
  </w:num>
  <w:num w:numId="23">
    <w:abstractNumId w:val="13"/>
    <w:lvlOverride w:ilvl="0">
      <w:startOverride w:val="1"/>
    </w:lvlOverride>
  </w:num>
  <w:num w:numId="24">
    <w:abstractNumId w:val="13"/>
    <w:lvlOverride w:ilvl="0">
      <w:startOverride w:val="1"/>
    </w:lvlOverride>
  </w:num>
  <w:num w:numId="25">
    <w:abstractNumId w:val="23"/>
  </w:num>
  <w:num w:numId="26">
    <w:abstractNumId w:val="2"/>
  </w:num>
  <w:num w:numId="27">
    <w:abstractNumId w:val="3"/>
    <w:lvlOverride w:ilvl="2">
      <w:lvl w:ilvl="2">
        <w:start w:val="1"/>
        <w:numFmt w:val="decimal"/>
        <w:lvlText w:val="%1.%2.%3"/>
        <w:lvlJc w:val="left"/>
        <w:pPr>
          <w:ind w:left="720" w:hanging="720"/>
        </w:pPr>
        <w:rPr>
          <w:rFonts w:ascii="Arial" w:eastAsia="微软雅黑" w:hAnsi="Arial" w:hint="eastAsia"/>
          <w:b/>
          <w:i w:val="0"/>
          <w:color w:val="auto"/>
          <w:sz w:val="24"/>
        </w:rPr>
      </w:lvl>
    </w:lvlOverride>
  </w:num>
  <w:num w:numId="28">
    <w:abstractNumId w:val="25"/>
    <w:lvlOverride w:ilvl="2">
      <w:lvl w:ilvl="2">
        <w:start w:val="1"/>
        <w:numFmt w:val="decimal"/>
        <w:lvlText w:val="%1.%2.%3"/>
        <w:lvlJc w:val="left"/>
        <w:pPr>
          <w:ind w:left="720" w:hanging="720"/>
        </w:pPr>
        <w:rPr>
          <w:rFonts w:ascii="Arial" w:eastAsia="微软雅黑" w:hAnsi="Arial" w:hint="eastAsia"/>
          <w:b/>
          <w:i w:val="0"/>
          <w:color w:val="auto"/>
          <w:sz w:val="24"/>
        </w:rPr>
      </w:lvl>
    </w:lvlOverride>
  </w:num>
  <w:num w:numId="29">
    <w:abstractNumId w:val="13"/>
    <w:lvlOverride w:ilvl="0">
      <w:startOverride w:val="1"/>
    </w:lvlOverride>
  </w:num>
  <w:num w:numId="30">
    <w:abstractNumId w:val="13"/>
    <w:lvlOverride w:ilvl="0">
      <w:startOverride w:val="1"/>
    </w:lvlOverride>
  </w:num>
  <w:num w:numId="31">
    <w:abstractNumId w:val="13"/>
    <w:lvlOverride w:ilvl="0">
      <w:startOverride w:val="1"/>
    </w:lvlOverride>
  </w:num>
  <w:num w:numId="32">
    <w:abstractNumId w:val="13"/>
    <w:lvlOverride w:ilvl="0">
      <w:startOverride w:val="1"/>
    </w:lvlOverride>
  </w:num>
  <w:num w:numId="33">
    <w:abstractNumId w:val="13"/>
    <w:lvlOverride w:ilvl="0">
      <w:startOverride w:val="1"/>
    </w:lvlOverride>
  </w:num>
  <w:num w:numId="34">
    <w:abstractNumId w:val="13"/>
    <w:lvlOverride w:ilvl="0">
      <w:startOverride w:val="1"/>
    </w:lvlOverride>
  </w:num>
  <w:num w:numId="35">
    <w:abstractNumId w:val="13"/>
    <w:lvlOverride w:ilvl="0">
      <w:startOverride w:val="1"/>
    </w:lvlOverride>
  </w:num>
  <w:num w:numId="36">
    <w:abstractNumId w:val="13"/>
  </w:num>
  <w:num w:numId="37">
    <w:abstractNumId w:val="13"/>
    <w:lvlOverride w:ilvl="0">
      <w:startOverride w:val="1"/>
    </w:lvlOverride>
  </w:num>
  <w:num w:numId="38">
    <w:abstractNumId w:val="13"/>
    <w:lvlOverride w:ilvl="0">
      <w:startOverride w:val="1"/>
    </w:lvlOverride>
  </w:num>
  <w:num w:numId="39">
    <w:abstractNumId w:val="13"/>
    <w:lvlOverride w:ilvl="0">
      <w:startOverride w:val="1"/>
    </w:lvlOverride>
  </w:num>
  <w:num w:numId="40">
    <w:abstractNumId w:val="13"/>
    <w:lvlOverride w:ilvl="0">
      <w:startOverride w:val="1"/>
    </w:lvlOverride>
  </w:num>
  <w:num w:numId="41">
    <w:abstractNumId w:val="13"/>
    <w:lvlOverride w:ilvl="0">
      <w:startOverride w:val="1"/>
    </w:lvlOverride>
  </w:num>
  <w:num w:numId="42">
    <w:abstractNumId w:val="13"/>
    <w:lvlOverride w:ilvl="0">
      <w:startOverride w:val="1"/>
    </w:lvlOverride>
  </w:num>
  <w:num w:numId="43">
    <w:abstractNumId w:val="27"/>
  </w:num>
  <w:num w:numId="44">
    <w:abstractNumId w:val="17"/>
  </w:num>
  <w:num w:numId="45">
    <w:abstractNumId w:val="15"/>
  </w:num>
  <w:num w:numId="46">
    <w:abstractNumId w:val="29"/>
  </w:num>
  <w:num w:numId="47">
    <w:abstractNumId w:val="6"/>
  </w:num>
  <w:num w:numId="48">
    <w:abstractNumId w:val="24"/>
  </w:num>
  <w:num w:numId="49">
    <w:abstractNumId w:val="1"/>
  </w:num>
  <w:num w:numId="50">
    <w:abstractNumId w:val="22"/>
  </w:num>
  <w:num w:numId="51">
    <w:abstractNumId w:val="18"/>
  </w:num>
  <w:num w:numId="52">
    <w:abstractNumId w:val="26"/>
  </w:num>
  <w:num w:numId="53">
    <w:abstractNumId w:val="33"/>
  </w:num>
  <w:num w:numId="54">
    <w:abstractNumId w:val="9"/>
  </w:num>
  <w:num w:numId="55">
    <w:abstractNumId w:val="14"/>
  </w:num>
  <w:num w:numId="56">
    <w:abstractNumId w:val="19"/>
  </w:num>
  <w:num w:numId="57">
    <w:abstractNumId w:val="32"/>
  </w:num>
  <w:num w:numId="58">
    <w:abstractNumId w:val="21"/>
  </w:num>
  <w:num w:numId="59">
    <w:abstractNumId w:val="34"/>
  </w:num>
  <w:num w:numId="60">
    <w:abstractNumId w:val="11"/>
  </w:num>
  <w:num w:numId="61">
    <w:abstractNumId w:val="4"/>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bordersDoNotSurroundHeader/>
  <w:bordersDoNotSurroundFooter/>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2E5E"/>
    <w:rsid w:val="0000486A"/>
    <w:rsid w:val="00007D48"/>
    <w:rsid w:val="0001068A"/>
    <w:rsid w:val="00011FB9"/>
    <w:rsid w:val="000153FE"/>
    <w:rsid w:val="00020C5C"/>
    <w:rsid w:val="00021677"/>
    <w:rsid w:val="00021B68"/>
    <w:rsid w:val="000238AA"/>
    <w:rsid w:val="0003157D"/>
    <w:rsid w:val="0003221F"/>
    <w:rsid w:val="00034E46"/>
    <w:rsid w:val="00037018"/>
    <w:rsid w:val="000409DB"/>
    <w:rsid w:val="00040E4B"/>
    <w:rsid w:val="000444F1"/>
    <w:rsid w:val="000448B5"/>
    <w:rsid w:val="00051A99"/>
    <w:rsid w:val="00054227"/>
    <w:rsid w:val="000563C8"/>
    <w:rsid w:val="00057AFB"/>
    <w:rsid w:val="00061BD2"/>
    <w:rsid w:val="0006237E"/>
    <w:rsid w:val="0006280E"/>
    <w:rsid w:val="00062B22"/>
    <w:rsid w:val="000649F8"/>
    <w:rsid w:val="0006772A"/>
    <w:rsid w:val="00072F07"/>
    <w:rsid w:val="00074EBA"/>
    <w:rsid w:val="000812A7"/>
    <w:rsid w:val="00085A07"/>
    <w:rsid w:val="00086E73"/>
    <w:rsid w:val="00087A82"/>
    <w:rsid w:val="000A681E"/>
    <w:rsid w:val="000A78D4"/>
    <w:rsid w:val="000B101F"/>
    <w:rsid w:val="000B2DCA"/>
    <w:rsid w:val="000C0C86"/>
    <w:rsid w:val="000C34EE"/>
    <w:rsid w:val="000C560B"/>
    <w:rsid w:val="000C7267"/>
    <w:rsid w:val="000D049B"/>
    <w:rsid w:val="000D20FB"/>
    <w:rsid w:val="000D299E"/>
    <w:rsid w:val="000D2BA7"/>
    <w:rsid w:val="000D52C6"/>
    <w:rsid w:val="000D6EDB"/>
    <w:rsid w:val="000E31B7"/>
    <w:rsid w:val="000E6941"/>
    <w:rsid w:val="000F0CE7"/>
    <w:rsid w:val="000F1A83"/>
    <w:rsid w:val="000F5478"/>
    <w:rsid w:val="000F5B5C"/>
    <w:rsid w:val="000F5E57"/>
    <w:rsid w:val="001011CD"/>
    <w:rsid w:val="001015B5"/>
    <w:rsid w:val="00101981"/>
    <w:rsid w:val="001026E0"/>
    <w:rsid w:val="001031F5"/>
    <w:rsid w:val="00103D34"/>
    <w:rsid w:val="00103D66"/>
    <w:rsid w:val="0010750C"/>
    <w:rsid w:val="001119F3"/>
    <w:rsid w:val="001121F1"/>
    <w:rsid w:val="00113B5B"/>
    <w:rsid w:val="001144F4"/>
    <w:rsid w:val="00120740"/>
    <w:rsid w:val="00121F94"/>
    <w:rsid w:val="0012370E"/>
    <w:rsid w:val="0012595B"/>
    <w:rsid w:val="00125A23"/>
    <w:rsid w:val="001309C0"/>
    <w:rsid w:val="00130F29"/>
    <w:rsid w:val="0013418B"/>
    <w:rsid w:val="00135ABC"/>
    <w:rsid w:val="00140C9B"/>
    <w:rsid w:val="00141F2D"/>
    <w:rsid w:val="0014263A"/>
    <w:rsid w:val="0014557B"/>
    <w:rsid w:val="001459F8"/>
    <w:rsid w:val="0015108D"/>
    <w:rsid w:val="001563EC"/>
    <w:rsid w:val="00163F30"/>
    <w:rsid w:val="00165AD2"/>
    <w:rsid w:val="00172287"/>
    <w:rsid w:val="0017231C"/>
    <w:rsid w:val="00175C0D"/>
    <w:rsid w:val="001773FD"/>
    <w:rsid w:val="001817E0"/>
    <w:rsid w:val="0018201C"/>
    <w:rsid w:val="00183A44"/>
    <w:rsid w:val="0018469A"/>
    <w:rsid w:val="00184E17"/>
    <w:rsid w:val="00186B4F"/>
    <w:rsid w:val="00190502"/>
    <w:rsid w:val="001923DE"/>
    <w:rsid w:val="00193FE8"/>
    <w:rsid w:val="0019484D"/>
    <w:rsid w:val="00195C05"/>
    <w:rsid w:val="00196E0C"/>
    <w:rsid w:val="001A37BE"/>
    <w:rsid w:val="001A50E2"/>
    <w:rsid w:val="001A72AE"/>
    <w:rsid w:val="001B0856"/>
    <w:rsid w:val="001B28FD"/>
    <w:rsid w:val="001B614E"/>
    <w:rsid w:val="001C4331"/>
    <w:rsid w:val="001C456B"/>
    <w:rsid w:val="001C5E54"/>
    <w:rsid w:val="001C6F00"/>
    <w:rsid w:val="001C7B5E"/>
    <w:rsid w:val="001D035A"/>
    <w:rsid w:val="001D2824"/>
    <w:rsid w:val="001E0770"/>
    <w:rsid w:val="001E08BD"/>
    <w:rsid w:val="001E410B"/>
    <w:rsid w:val="001E49EC"/>
    <w:rsid w:val="001E7B87"/>
    <w:rsid w:val="001F02FA"/>
    <w:rsid w:val="001F1D85"/>
    <w:rsid w:val="001F3931"/>
    <w:rsid w:val="001F3DEC"/>
    <w:rsid w:val="00201BC7"/>
    <w:rsid w:val="00203830"/>
    <w:rsid w:val="00206197"/>
    <w:rsid w:val="00210E77"/>
    <w:rsid w:val="002143AA"/>
    <w:rsid w:val="00221A5C"/>
    <w:rsid w:val="00222361"/>
    <w:rsid w:val="00222897"/>
    <w:rsid w:val="0022528E"/>
    <w:rsid w:val="0022567C"/>
    <w:rsid w:val="002325DE"/>
    <w:rsid w:val="002344EC"/>
    <w:rsid w:val="00236480"/>
    <w:rsid w:val="00236CEB"/>
    <w:rsid w:val="00242054"/>
    <w:rsid w:val="00242659"/>
    <w:rsid w:val="00243A56"/>
    <w:rsid w:val="00243E47"/>
    <w:rsid w:val="0024644C"/>
    <w:rsid w:val="00247086"/>
    <w:rsid w:val="00261103"/>
    <w:rsid w:val="00264724"/>
    <w:rsid w:val="002649D2"/>
    <w:rsid w:val="002649FA"/>
    <w:rsid w:val="00265933"/>
    <w:rsid w:val="0026720E"/>
    <w:rsid w:val="00271E20"/>
    <w:rsid w:val="00273E9B"/>
    <w:rsid w:val="002812D9"/>
    <w:rsid w:val="0028256D"/>
    <w:rsid w:val="00282CA1"/>
    <w:rsid w:val="002833FC"/>
    <w:rsid w:val="00285984"/>
    <w:rsid w:val="00286AA1"/>
    <w:rsid w:val="0028730B"/>
    <w:rsid w:val="002A2232"/>
    <w:rsid w:val="002A2AEB"/>
    <w:rsid w:val="002A2BEF"/>
    <w:rsid w:val="002A6F3E"/>
    <w:rsid w:val="002A798D"/>
    <w:rsid w:val="002B1483"/>
    <w:rsid w:val="002B17A2"/>
    <w:rsid w:val="002B2088"/>
    <w:rsid w:val="002B54F8"/>
    <w:rsid w:val="002C55BD"/>
    <w:rsid w:val="002C6F13"/>
    <w:rsid w:val="002E20FA"/>
    <w:rsid w:val="002E39CD"/>
    <w:rsid w:val="002E668A"/>
    <w:rsid w:val="002E6F47"/>
    <w:rsid w:val="002F346F"/>
    <w:rsid w:val="003040AE"/>
    <w:rsid w:val="00307D95"/>
    <w:rsid w:val="003103DC"/>
    <w:rsid w:val="00313061"/>
    <w:rsid w:val="00313BAD"/>
    <w:rsid w:val="003144B2"/>
    <w:rsid w:val="00316ADE"/>
    <w:rsid w:val="0032055C"/>
    <w:rsid w:val="003224C3"/>
    <w:rsid w:val="00331888"/>
    <w:rsid w:val="00335191"/>
    <w:rsid w:val="0033755D"/>
    <w:rsid w:val="0034260A"/>
    <w:rsid w:val="003428D4"/>
    <w:rsid w:val="00344159"/>
    <w:rsid w:val="0034733E"/>
    <w:rsid w:val="0035166C"/>
    <w:rsid w:val="00351745"/>
    <w:rsid w:val="00352EB2"/>
    <w:rsid w:val="00356719"/>
    <w:rsid w:val="0035674E"/>
    <w:rsid w:val="00357D01"/>
    <w:rsid w:val="00360ECF"/>
    <w:rsid w:val="003650C9"/>
    <w:rsid w:val="00365D8E"/>
    <w:rsid w:val="003668B0"/>
    <w:rsid w:val="00367775"/>
    <w:rsid w:val="003714A1"/>
    <w:rsid w:val="00375D11"/>
    <w:rsid w:val="00377A57"/>
    <w:rsid w:val="0038408D"/>
    <w:rsid w:val="00384CFF"/>
    <w:rsid w:val="0039578B"/>
    <w:rsid w:val="003957B4"/>
    <w:rsid w:val="003A06CE"/>
    <w:rsid w:val="003A428A"/>
    <w:rsid w:val="003A45C5"/>
    <w:rsid w:val="003A63CF"/>
    <w:rsid w:val="003A6806"/>
    <w:rsid w:val="003A715A"/>
    <w:rsid w:val="003B0BA7"/>
    <w:rsid w:val="003B27EC"/>
    <w:rsid w:val="003C01FE"/>
    <w:rsid w:val="003C0906"/>
    <w:rsid w:val="003C40FF"/>
    <w:rsid w:val="003C6F4C"/>
    <w:rsid w:val="003D1FEF"/>
    <w:rsid w:val="003D247A"/>
    <w:rsid w:val="003D5CCE"/>
    <w:rsid w:val="003E18DB"/>
    <w:rsid w:val="003E1EF3"/>
    <w:rsid w:val="003F09F0"/>
    <w:rsid w:val="003F1065"/>
    <w:rsid w:val="003F3C38"/>
    <w:rsid w:val="003F3D0C"/>
    <w:rsid w:val="003F6696"/>
    <w:rsid w:val="0040206A"/>
    <w:rsid w:val="00402D3E"/>
    <w:rsid w:val="004033A7"/>
    <w:rsid w:val="00404E7D"/>
    <w:rsid w:val="00405823"/>
    <w:rsid w:val="00406AB9"/>
    <w:rsid w:val="00406C06"/>
    <w:rsid w:val="004105CF"/>
    <w:rsid w:val="004107F2"/>
    <w:rsid w:val="00410B11"/>
    <w:rsid w:val="00416CB8"/>
    <w:rsid w:val="00416E8C"/>
    <w:rsid w:val="00425081"/>
    <w:rsid w:val="00425654"/>
    <w:rsid w:val="0043279F"/>
    <w:rsid w:val="00435D6D"/>
    <w:rsid w:val="00443FAE"/>
    <w:rsid w:val="00446CA5"/>
    <w:rsid w:val="00452FF4"/>
    <w:rsid w:val="0045523B"/>
    <w:rsid w:val="00456FBA"/>
    <w:rsid w:val="0046042D"/>
    <w:rsid w:val="00460C0F"/>
    <w:rsid w:val="00462030"/>
    <w:rsid w:val="004638D1"/>
    <w:rsid w:val="00463D71"/>
    <w:rsid w:val="0046439C"/>
    <w:rsid w:val="004667D0"/>
    <w:rsid w:val="00466910"/>
    <w:rsid w:val="00467748"/>
    <w:rsid w:val="00467A6B"/>
    <w:rsid w:val="00470A84"/>
    <w:rsid w:val="00474141"/>
    <w:rsid w:val="00475770"/>
    <w:rsid w:val="00477369"/>
    <w:rsid w:val="0048590D"/>
    <w:rsid w:val="00486515"/>
    <w:rsid w:val="00487987"/>
    <w:rsid w:val="004915B9"/>
    <w:rsid w:val="00493227"/>
    <w:rsid w:val="00493982"/>
    <w:rsid w:val="00495638"/>
    <w:rsid w:val="00497827"/>
    <w:rsid w:val="004A2436"/>
    <w:rsid w:val="004B10A5"/>
    <w:rsid w:val="004B115D"/>
    <w:rsid w:val="004B21F1"/>
    <w:rsid w:val="004B3599"/>
    <w:rsid w:val="004B3F44"/>
    <w:rsid w:val="004B51CD"/>
    <w:rsid w:val="004B5F9E"/>
    <w:rsid w:val="004B6D3E"/>
    <w:rsid w:val="004B7D83"/>
    <w:rsid w:val="004B7EF9"/>
    <w:rsid w:val="004C01DB"/>
    <w:rsid w:val="004C5DFA"/>
    <w:rsid w:val="004D1AC3"/>
    <w:rsid w:val="004E223B"/>
    <w:rsid w:val="004E7F1E"/>
    <w:rsid w:val="004F563C"/>
    <w:rsid w:val="00502D8D"/>
    <w:rsid w:val="005039A1"/>
    <w:rsid w:val="00503BD2"/>
    <w:rsid w:val="00506553"/>
    <w:rsid w:val="00511968"/>
    <w:rsid w:val="00521070"/>
    <w:rsid w:val="00523DEB"/>
    <w:rsid w:val="00525CBF"/>
    <w:rsid w:val="00535092"/>
    <w:rsid w:val="00535B26"/>
    <w:rsid w:val="00537C13"/>
    <w:rsid w:val="00542A53"/>
    <w:rsid w:val="005454CE"/>
    <w:rsid w:val="00545EAE"/>
    <w:rsid w:val="00546AD9"/>
    <w:rsid w:val="00547235"/>
    <w:rsid w:val="00551A59"/>
    <w:rsid w:val="005639CA"/>
    <w:rsid w:val="00564AC3"/>
    <w:rsid w:val="00567003"/>
    <w:rsid w:val="00576314"/>
    <w:rsid w:val="005817C3"/>
    <w:rsid w:val="005819BE"/>
    <w:rsid w:val="005832FC"/>
    <w:rsid w:val="00583645"/>
    <w:rsid w:val="00584736"/>
    <w:rsid w:val="00585465"/>
    <w:rsid w:val="00597B49"/>
    <w:rsid w:val="00597FD3"/>
    <w:rsid w:val="005A22FD"/>
    <w:rsid w:val="005A2963"/>
    <w:rsid w:val="005A395C"/>
    <w:rsid w:val="005A41A5"/>
    <w:rsid w:val="005A4C81"/>
    <w:rsid w:val="005A4EF9"/>
    <w:rsid w:val="005B16D9"/>
    <w:rsid w:val="005C005A"/>
    <w:rsid w:val="005C15E6"/>
    <w:rsid w:val="005C5ED6"/>
    <w:rsid w:val="005E2225"/>
    <w:rsid w:val="005E35C9"/>
    <w:rsid w:val="005E4297"/>
    <w:rsid w:val="005E61E0"/>
    <w:rsid w:val="005F0253"/>
    <w:rsid w:val="005F347D"/>
    <w:rsid w:val="00601996"/>
    <w:rsid w:val="00605795"/>
    <w:rsid w:val="00605E16"/>
    <w:rsid w:val="00606E11"/>
    <w:rsid w:val="00611CDE"/>
    <w:rsid w:val="006124BD"/>
    <w:rsid w:val="00613E5B"/>
    <w:rsid w:val="0061413C"/>
    <w:rsid w:val="006173E5"/>
    <w:rsid w:val="00622415"/>
    <w:rsid w:val="006306C5"/>
    <w:rsid w:val="0063105D"/>
    <w:rsid w:val="00631AA8"/>
    <w:rsid w:val="00633AFA"/>
    <w:rsid w:val="00640D36"/>
    <w:rsid w:val="006423D5"/>
    <w:rsid w:val="006427BB"/>
    <w:rsid w:val="00646DA7"/>
    <w:rsid w:val="00646EC7"/>
    <w:rsid w:val="006476FC"/>
    <w:rsid w:val="00647FC8"/>
    <w:rsid w:val="00655A03"/>
    <w:rsid w:val="00655ED4"/>
    <w:rsid w:val="0065730C"/>
    <w:rsid w:val="00657336"/>
    <w:rsid w:val="00665014"/>
    <w:rsid w:val="006657F5"/>
    <w:rsid w:val="0067109B"/>
    <w:rsid w:val="00672C71"/>
    <w:rsid w:val="0067322D"/>
    <w:rsid w:val="0067533C"/>
    <w:rsid w:val="00682A1B"/>
    <w:rsid w:val="00683FAC"/>
    <w:rsid w:val="00691A41"/>
    <w:rsid w:val="006964F7"/>
    <w:rsid w:val="006A601C"/>
    <w:rsid w:val="006B1F50"/>
    <w:rsid w:val="006B3830"/>
    <w:rsid w:val="006B4BBF"/>
    <w:rsid w:val="006B54CD"/>
    <w:rsid w:val="006B6B75"/>
    <w:rsid w:val="006C1AD6"/>
    <w:rsid w:val="006C2FD9"/>
    <w:rsid w:val="006C348A"/>
    <w:rsid w:val="006D3117"/>
    <w:rsid w:val="006D703D"/>
    <w:rsid w:val="006E2353"/>
    <w:rsid w:val="006E7739"/>
    <w:rsid w:val="00700E74"/>
    <w:rsid w:val="007067C7"/>
    <w:rsid w:val="00712CE0"/>
    <w:rsid w:val="00715901"/>
    <w:rsid w:val="007171D3"/>
    <w:rsid w:val="00722DBD"/>
    <w:rsid w:val="007279A9"/>
    <w:rsid w:val="00727C10"/>
    <w:rsid w:val="00730015"/>
    <w:rsid w:val="0073205A"/>
    <w:rsid w:val="007350BC"/>
    <w:rsid w:val="00743B0B"/>
    <w:rsid w:val="007457E4"/>
    <w:rsid w:val="0074580B"/>
    <w:rsid w:val="00746C51"/>
    <w:rsid w:val="00747091"/>
    <w:rsid w:val="00760069"/>
    <w:rsid w:val="0076078F"/>
    <w:rsid w:val="0076222E"/>
    <w:rsid w:val="00763535"/>
    <w:rsid w:val="007645EA"/>
    <w:rsid w:val="0076559F"/>
    <w:rsid w:val="0076791B"/>
    <w:rsid w:val="00770545"/>
    <w:rsid w:val="00771DB9"/>
    <w:rsid w:val="007765DA"/>
    <w:rsid w:val="00777848"/>
    <w:rsid w:val="00780132"/>
    <w:rsid w:val="00780612"/>
    <w:rsid w:val="00781816"/>
    <w:rsid w:val="00783D51"/>
    <w:rsid w:val="0079143F"/>
    <w:rsid w:val="00792964"/>
    <w:rsid w:val="00794C66"/>
    <w:rsid w:val="00794CAA"/>
    <w:rsid w:val="00794EDB"/>
    <w:rsid w:val="007A2814"/>
    <w:rsid w:val="007A37A7"/>
    <w:rsid w:val="007B6782"/>
    <w:rsid w:val="007C002D"/>
    <w:rsid w:val="007C0C24"/>
    <w:rsid w:val="007C75E3"/>
    <w:rsid w:val="007D1449"/>
    <w:rsid w:val="007D3001"/>
    <w:rsid w:val="007D3674"/>
    <w:rsid w:val="007D3BFE"/>
    <w:rsid w:val="007D6D94"/>
    <w:rsid w:val="007E10DC"/>
    <w:rsid w:val="007E1B7E"/>
    <w:rsid w:val="007E2875"/>
    <w:rsid w:val="007E4856"/>
    <w:rsid w:val="007E5266"/>
    <w:rsid w:val="007E68E3"/>
    <w:rsid w:val="007E7BE3"/>
    <w:rsid w:val="007F14A5"/>
    <w:rsid w:val="007F22E3"/>
    <w:rsid w:val="00803BC3"/>
    <w:rsid w:val="0080423D"/>
    <w:rsid w:val="008057EC"/>
    <w:rsid w:val="00806246"/>
    <w:rsid w:val="00806450"/>
    <w:rsid w:val="00806786"/>
    <w:rsid w:val="00807E61"/>
    <w:rsid w:val="00815200"/>
    <w:rsid w:val="00820F58"/>
    <w:rsid w:val="00822731"/>
    <w:rsid w:val="00825ED3"/>
    <w:rsid w:val="00827FAC"/>
    <w:rsid w:val="0083037B"/>
    <w:rsid w:val="00832406"/>
    <w:rsid w:val="00833FC6"/>
    <w:rsid w:val="008365C6"/>
    <w:rsid w:val="00847203"/>
    <w:rsid w:val="00861DF7"/>
    <w:rsid w:val="00863654"/>
    <w:rsid w:val="0086387A"/>
    <w:rsid w:val="00864871"/>
    <w:rsid w:val="00865CBA"/>
    <w:rsid w:val="0088381C"/>
    <w:rsid w:val="00885E40"/>
    <w:rsid w:val="00885F09"/>
    <w:rsid w:val="0088637F"/>
    <w:rsid w:val="008933FA"/>
    <w:rsid w:val="00894262"/>
    <w:rsid w:val="008A3BA3"/>
    <w:rsid w:val="008A4EF4"/>
    <w:rsid w:val="008A4FEA"/>
    <w:rsid w:val="008A635D"/>
    <w:rsid w:val="008A73C9"/>
    <w:rsid w:val="008B0E74"/>
    <w:rsid w:val="008B4D86"/>
    <w:rsid w:val="008C1584"/>
    <w:rsid w:val="008C2C59"/>
    <w:rsid w:val="008C5830"/>
    <w:rsid w:val="008C599C"/>
    <w:rsid w:val="008C5E75"/>
    <w:rsid w:val="008C6493"/>
    <w:rsid w:val="008C6E8F"/>
    <w:rsid w:val="008D0286"/>
    <w:rsid w:val="008D7A95"/>
    <w:rsid w:val="008E0C86"/>
    <w:rsid w:val="008E1E0C"/>
    <w:rsid w:val="008E3F84"/>
    <w:rsid w:val="008E5D49"/>
    <w:rsid w:val="008E60DD"/>
    <w:rsid w:val="008E6AD1"/>
    <w:rsid w:val="008E6E83"/>
    <w:rsid w:val="008F3085"/>
    <w:rsid w:val="008F3A81"/>
    <w:rsid w:val="008F3E23"/>
    <w:rsid w:val="008F5534"/>
    <w:rsid w:val="0090152B"/>
    <w:rsid w:val="00903EAA"/>
    <w:rsid w:val="00906B8E"/>
    <w:rsid w:val="009130A0"/>
    <w:rsid w:val="0092088D"/>
    <w:rsid w:val="009213FC"/>
    <w:rsid w:val="00922243"/>
    <w:rsid w:val="00922D6B"/>
    <w:rsid w:val="00924842"/>
    <w:rsid w:val="009270EA"/>
    <w:rsid w:val="0093142A"/>
    <w:rsid w:val="00935434"/>
    <w:rsid w:val="00940CFD"/>
    <w:rsid w:val="0095324A"/>
    <w:rsid w:val="00961972"/>
    <w:rsid w:val="009649CE"/>
    <w:rsid w:val="00986AC8"/>
    <w:rsid w:val="009879C4"/>
    <w:rsid w:val="00990261"/>
    <w:rsid w:val="0099218C"/>
    <w:rsid w:val="009930BB"/>
    <w:rsid w:val="0099470C"/>
    <w:rsid w:val="009A21FB"/>
    <w:rsid w:val="009A4121"/>
    <w:rsid w:val="009A6011"/>
    <w:rsid w:val="009B08DD"/>
    <w:rsid w:val="009C3417"/>
    <w:rsid w:val="009D1D53"/>
    <w:rsid w:val="009D31C1"/>
    <w:rsid w:val="009D4CF5"/>
    <w:rsid w:val="009D4DBA"/>
    <w:rsid w:val="009E2C23"/>
    <w:rsid w:val="009E3AF6"/>
    <w:rsid w:val="009E49FC"/>
    <w:rsid w:val="009E55FD"/>
    <w:rsid w:val="009F1832"/>
    <w:rsid w:val="009F58A6"/>
    <w:rsid w:val="009F5C46"/>
    <w:rsid w:val="009F7DA4"/>
    <w:rsid w:val="00A033E5"/>
    <w:rsid w:val="00A03A48"/>
    <w:rsid w:val="00A0744B"/>
    <w:rsid w:val="00A2464D"/>
    <w:rsid w:val="00A253E5"/>
    <w:rsid w:val="00A3438F"/>
    <w:rsid w:val="00A36A72"/>
    <w:rsid w:val="00A50C79"/>
    <w:rsid w:val="00A52821"/>
    <w:rsid w:val="00A5580F"/>
    <w:rsid w:val="00A568D6"/>
    <w:rsid w:val="00A57048"/>
    <w:rsid w:val="00A603A7"/>
    <w:rsid w:val="00A6630D"/>
    <w:rsid w:val="00A66783"/>
    <w:rsid w:val="00A704A0"/>
    <w:rsid w:val="00A71ED2"/>
    <w:rsid w:val="00A74A76"/>
    <w:rsid w:val="00A821F4"/>
    <w:rsid w:val="00A8322C"/>
    <w:rsid w:val="00A8505C"/>
    <w:rsid w:val="00A851F6"/>
    <w:rsid w:val="00A8552A"/>
    <w:rsid w:val="00A86065"/>
    <w:rsid w:val="00A8647C"/>
    <w:rsid w:val="00A9778D"/>
    <w:rsid w:val="00AB3312"/>
    <w:rsid w:val="00AB3FEE"/>
    <w:rsid w:val="00AB7B14"/>
    <w:rsid w:val="00AD03F8"/>
    <w:rsid w:val="00AD22C4"/>
    <w:rsid w:val="00AD265F"/>
    <w:rsid w:val="00AD4403"/>
    <w:rsid w:val="00AE0B75"/>
    <w:rsid w:val="00AE2447"/>
    <w:rsid w:val="00AE416E"/>
    <w:rsid w:val="00AE75CF"/>
    <w:rsid w:val="00AF07D3"/>
    <w:rsid w:val="00AF3CAC"/>
    <w:rsid w:val="00AF6581"/>
    <w:rsid w:val="00AF6BC3"/>
    <w:rsid w:val="00AF79CA"/>
    <w:rsid w:val="00AF7F20"/>
    <w:rsid w:val="00B02119"/>
    <w:rsid w:val="00B02925"/>
    <w:rsid w:val="00B051D0"/>
    <w:rsid w:val="00B2026A"/>
    <w:rsid w:val="00B2068A"/>
    <w:rsid w:val="00B20882"/>
    <w:rsid w:val="00B20B6D"/>
    <w:rsid w:val="00B20F2F"/>
    <w:rsid w:val="00B24EE0"/>
    <w:rsid w:val="00B25860"/>
    <w:rsid w:val="00B264DB"/>
    <w:rsid w:val="00B3694C"/>
    <w:rsid w:val="00B403EE"/>
    <w:rsid w:val="00B41757"/>
    <w:rsid w:val="00B43344"/>
    <w:rsid w:val="00B43AAC"/>
    <w:rsid w:val="00B4728E"/>
    <w:rsid w:val="00B47419"/>
    <w:rsid w:val="00B50D64"/>
    <w:rsid w:val="00B576CC"/>
    <w:rsid w:val="00B6334E"/>
    <w:rsid w:val="00B658E2"/>
    <w:rsid w:val="00B67B73"/>
    <w:rsid w:val="00B67D5F"/>
    <w:rsid w:val="00B70C67"/>
    <w:rsid w:val="00B70DC0"/>
    <w:rsid w:val="00B7155B"/>
    <w:rsid w:val="00B715FA"/>
    <w:rsid w:val="00B72455"/>
    <w:rsid w:val="00B77976"/>
    <w:rsid w:val="00B80BE6"/>
    <w:rsid w:val="00B8493D"/>
    <w:rsid w:val="00B856D7"/>
    <w:rsid w:val="00B87240"/>
    <w:rsid w:val="00B8739E"/>
    <w:rsid w:val="00B900A2"/>
    <w:rsid w:val="00B95709"/>
    <w:rsid w:val="00BA5EAC"/>
    <w:rsid w:val="00BB65DE"/>
    <w:rsid w:val="00BC073B"/>
    <w:rsid w:val="00BC0FA1"/>
    <w:rsid w:val="00BC3A58"/>
    <w:rsid w:val="00BD432C"/>
    <w:rsid w:val="00BD6EEE"/>
    <w:rsid w:val="00BE1921"/>
    <w:rsid w:val="00BF78ED"/>
    <w:rsid w:val="00C00BD5"/>
    <w:rsid w:val="00C00CFF"/>
    <w:rsid w:val="00C02D2A"/>
    <w:rsid w:val="00C02D4C"/>
    <w:rsid w:val="00C06B0F"/>
    <w:rsid w:val="00C072CF"/>
    <w:rsid w:val="00C1235E"/>
    <w:rsid w:val="00C23006"/>
    <w:rsid w:val="00C248F7"/>
    <w:rsid w:val="00C304B6"/>
    <w:rsid w:val="00C34324"/>
    <w:rsid w:val="00C446C8"/>
    <w:rsid w:val="00C458F9"/>
    <w:rsid w:val="00C52DCE"/>
    <w:rsid w:val="00C53131"/>
    <w:rsid w:val="00C56C31"/>
    <w:rsid w:val="00C602EA"/>
    <w:rsid w:val="00C60AB0"/>
    <w:rsid w:val="00C6652B"/>
    <w:rsid w:val="00C739C3"/>
    <w:rsid w:val="00C76747"/>
    <w:rsid w:val="00C77578"/>
    <w:rsid w:val="00C878BF"/>
    <w:rsid w:val="00C90572"/>
    <w:rsid w:val="00C92A89"/>
    <w:rsid w:val="00C93C30"/>
    <w:rsid w:val="00CA1782"/>
    <w:rsid w:val="00CA221F"/>
    <w:rsid w:val="00CA6B0B"/>
    <w:rsid w:val="00CB3D04"/>
    <w:rsid w:val="00CC5537"/>
    <w:rsid w:val="00CC553E"/>
    <w:rsid w:val="00CC7202"/>
    <w:rsid w:val="00CD2F32"/>
    <w:rsid w:val="00CD7720"/>
    <w:rsid w:val="00CD7BD9"/>
    <w:rsid w:val="00CE357E"/>
    <w:rsid w:val="00CE5F8A"/>
    <w:rsid w:val="00CF13F3"/>
    <w:rsid w:val="00CF50AC"/>
    <w:rsid w:val="00D02557"/>
    <w:rsid w:val="00D03B81"/>
    <w:rsid w:val="00D10E97"/>
    <w:rsid w:val="00D11C3B"/>
    <w:rsid w:val="00D152B0"/>
    <w:rsid w:val="00D15AE8"/>
    <w:rsid w:val="00D15EDE"/>
    <w:rsid w:val="00D26989"/>
    <w:rsid w:val="00D33189"/>
    <w:rsid w:val="00D3335F"/>
    <w:rsid w:val="00D37576"/>
    <w:rsid w:val="00D377F5"/>
    <w:rsid w:val="00D5045C"/>
    <w:rsid w:val="00D5445C"/>
    <w:rsid w:val="00D54B7C"/>
    <w:rsid w:val="00D70CA4"/>
    <w:rsid w:val="00D73182"/>
    <w:rsid w:val="00D82CB7"/>
    <w:rsid w:val="00D857B9"/>
    <w:rsid w:val="00D871F9"/>
    <w:rsid w:val="00D90902"/>
    <w:rsid w:val="00D91043"/>
    <w:rsid w:val="00D94A35"/>
    <w:rsid w:val="00DA4B7F"/>
    <w:rsid w:val="00DA6216"/>
    <w:rsid w:val="00DB694D"/>
    <w:rsid w:val="00DB7EF2"/>
    <w:rsid w:val="00DC01B2"/>
    <w:rsid w:val="00DC25A6"/>
    <w:rsid w:val="00DD4E22"/>
    <w:rsid w:val="00DD6C6C"/>
    <w:rsid w:val="00DD707C"/>
    <w:rsid w:val="00DD786D"/>
    <w:rsid w:val="00DE0742"/>
    <w:rsid w:val="00DE3D5A"/>
    <w:rsid w:val="00DE3F92"/>
    <w:rsid w:val="00DE42E0"/>
    <w:rsid w:val="00DE49D5"/>
    <w:rsid w:val="00DE7778"/>
    <w:rsid w:val="00DF5AA8"/>
    <w:rsid w:val="00DF6133"/>
    <w:rsid w:val="00DF6A45"/>
    <w:rsid w:val="00E00E2F"/>
    <w:rsid w:val="00E03372"/>
    <w:rsid w:val="00E0341B"/>
    <w:rsid w:val="00E03B01"/>
    <w:rsid w:val="00E03CCC"/>
    <w:rsid w:val="00E10C38"/>
    <w:rsid w:val="00E20520"/>
    <w:rsid w:val="00E24A87"/>
    <w:rsid w:val="00E27797"/>
    <w:rsid w:val="00E31078"/>
    <w:rsid w:val="00E31AF8"/>
    <w:rsid w:val="00E325B9"/>
    <w:rsid w:val="00E33785"/>
    <w:rsid w:val="00E3428D"/>
    <w:rsid w:val="00E52FAA"/>
    <w:rsid w:val="00E60B90"/>
    <w:rsid w:val="00E60FA2"/>
    <w:rsid w:val="00E63C79"/>
    <w:rsid w:val="00E659CB"/>
    <w:rsid w:val="00E7187C"/>
    <w:rsid w:val="00E72370"/>
    <w:rsid w:val="00E756D1"/>
    <w:rsid w:val="00E83C33"/>
    <w:rsid w:val="00E859E6"/>
    <w:rsid w:val="00E93887"/>
    <w:rsid w:val="00E93AA6"/>
    <w:rsid w:val="00E943E7"/>
    <w:rsid w:val="00EA31CC"/>
    <w:rsid w:val="00EA72A8"/>
    <w:rsid w:val="00EA7F81"/>
    <w:rsid w:val="00EB1DA2"/>
    <w:rsid w:val="00EB53B6"/>
    <w:rsid w:val="00EC0A6A"/>
    <w:rsid w:val="00EC103E"/>
    <w:rsid w:val="00EC332A"/>
    <w:rsid w:val="00EC3782"/>
    <w:rsid w:val="00EC5D02"/>
    <w:rsid w:val="00EC7412"/>
    <w:rsid w:val="00ED12F1"/>
    <w:rsid w:val="00ED2600"/>
    <w:rsid w:val="00ED26D5"/>
    <w:rsid w:val="00ED3983"/>
    <w:rsid w:val="00ED4F64"/>
    <w:rsid w:val="00ED6DBD"/>
    <w:rsid w:val="00EE0D7D"/>
    <w:rsid w:val="00EE12AB"/>
    <w:rsid w:val="00EE15BD"/>
    <w:rsid w:val="00EE4903"/>
    <w:rsid w:val="00EF1293"/>
    <w:rsid w:val="00EF58B5"/>
    <w:rsid w:val="00F0020D"/>
    <w:rsid w:val="00F01E33"/>
    <w:rsid w:val="00F04143"/>
    <w:rsid w:val="00F06BB7"/>
    <w:rsid w:val="00F131BD"/>
    <w:rsid w:val="00F1496B"/>
    <w:rsid w:val="00F17494"/>
    <w:rsid w:val="00F24ED3"/>
    <w:rsid w:val="00F25A16"/>
    <w:rsid w:val="00F265E5"/>
    <w:rsid w:val="00F30D2E"/>
    <w:rsid w:val="00F31F0E"/>
    <w:rsid w:val="00F35139"/>
    <w:rsid w:val="00F36195"/>
    <w:rsid w:val="00F47045"/>
    <w:rsid w:val="00F47637"/>
    <w:rsid w:val="00F512D0"/>
    <w:rsid w:val="00F51A11"/>
    <w:rsid w:val="00F60C1C"/>
    <w:rsid w:val="00F62A87"/>
    <w:rsid w:val="00F6531B"/>
    <w:rsid w:val="00F66339"/>
    <w:rsid w:val="00F74EEB"/>
    <w:rsid w:val="00F761FA"/>
    <w:rsid w:val="00F82941"/>
    <w:rsid w:val="00F82C1D"/>
    <w:rsid w:val="00F86502"/>
    <w:rsid w:val="00F86D49"/>
    <w:rsid w:val="00F878A4"/>
    <w:rsid w:val="00F9073B"/>
    <w:rsid w:val="00F92711"/>
    <w:rsid w:val="00F97643"/>
    <w:rsid w:val="00FA5517"/>
    <w:rsid w:val="00FA6CA5"/>
    <w:rsid w:val="00FA793A"/>
    <w:rsid w:val="00FB2499"/>
    <w:rsid w:val="00FC0F3B"/>
    <w:rsid w:val="00FC25E7"/>
    <w:rsid w:val="00FC4D96"/>
    <w:rsid w:val="00FD527E"/>
    <w:rsid w:val="00FE1133"/>
    <w:rsid w:val="00FE1152"/>
    <w:rsid w:val="00FE4C69"/>
    <w:rsid w:val="00FE687E"/>
    <w:rsid w:val="00FF0175"/>
    <w:rsid w:val="00FF018B"/>
    <w:rsid w:val="00FF1B23"/>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03D66"/>
    <w:rPr>
      <w:rFonts w:eastAsiaTheme="minorEastAsia" w:cs="Arial"/>
      <w:kern w:val="44"/>
      <w:sz w:val="18"/>
      <w:szCs w:val="18"/>
    </w:rPr>
  </w:style>
  <w:style w:type="paragraph" w:styleId="10">
    <w:name w:val="heading 1"/>
    <w:basedOn w:val="a2"/>
    <w:link w:val="1Char"/>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2"/>
    <w:link w:val="2Char"/>
    <w:uiPriority w:val="1"/>
    <w:qFormat/>
    <w:rsid w:val="00103D66"/>
    <w:pPr>
      <w:keepNext/>
      <w:keepLines/>
      <w:numPr>
        <w:ilvl w:val="1"/>
        <w:numId w:val="6"/>
      </w:numPr>
      <w:pBdr>
        <w:bottom w:val="single" w:sz="4" w:space="1" w:color="auto"/>
      </w:pBdr>
      <w:spacing w:beforeLines="100" w:before="100" w:line="280" w:lineRule="exact"/>
      <w:jc w:val="left"/>
      <w:outlineLvl w:val="1"/>
    </w:pPr>
    <w:rPr>
      <w:rFonts w:cstheme="majorBidi"/>
      <w:b/>
      <w:sz w:val="28"/>
      <w:szCs w:val="32"/>
    </w:rPr>
  </w:style>
  <w:style w:type="paragraph" w:styleId="3">
    <w:name w:val="heading 3"/>
    <w:basedOn w:val="a2"/>
    <w:link w:val="3Char"/>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2"/>
    <w:link w:val="4Char"/>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2"/>
    <w:next w:val="a2"/>
    <w:link w:val="5Char"/>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2"/>
    <w:next w:val="a2"/>
    <w:link w:val="6Char"/>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2"/>
    <w:next w:val="a2"/>
    <w:link w:val="7Char"/>
    <w:uiPriority w:val="9"/>
    <w:qFormat/>
    <w:rsid w:val="00040E4B"/>
    <w:pPr>
      <w:keepNext/>
      <w:keepLines/>
      <w:numPr>
        <w:ilvl w:val="6"/>
        <w:numId w:val="6"/>
      </w:numPr>
      <w:spacing w:line="320" w:lineRule="atLeast"/>
      <w:outlineLvl w:val="6"/>
    </w:pPr>
    <w:rPr>
      <w:b/>
      <w:bCs/>
      <w:sz w:val="24"/>
    </w:rPr>
  </w:style>
  <w:style w:type="paragraph" w:styleId="8">
    <w:name w:val="heading 8"/>
    <w:basedOn w:val="a2"/>
    <w:next w:val="a2"/>
    <w:link w:val="8Char"/>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2"/>
    <w:next w:val="a2"/>
    <w:link w:val="9Char"/>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195C05"/>
    <w:pPr>
      <w:spacing w:beforeLines="50" w:afterLines="50"/>
      <w:ind w:left="284"/>
    </w:pPr>
    <w:rPr>
      <w:rFonts w:eastAsia="Arial"/>
      <w:bCs/>
      <w:kern w:val="2"/>
    </w:rPr>
  </w:style>
  <w:style w:type="character" w:customStyle="1" w:styleId="ENChar">
    <w:name w:val="EN正文 Char"/>
    <w:link w:val="EN"/>
    <w:rsid w:val="00195C05"/>
    <w:rPr>
      <w:rFonts w:eastAsia="Arial" w:cs="Arial"/>
      <w:bCs/>
      <w:sz w:val="18"/>
      <w:szCs w:val="18"/>
    </w:rPr>
  </w:style>
  <w:style w:type="paragraph" w:styleId="a6">
    <w:name w:val="Body Text"/>
    <w:basedOn w:val="a2"/>
    <w:link w:val="Char"/>
    <w:uiPriority w:val="1"/>
    <w:unhideWhenUsed/>
    <w:qFormat/>
    <w:rsid w:val="00103D66"/>
  </w:style>
  <w:style w:type="character" w:customStyle="1" w:styleId="Char">
    <w:name w:val="正文文本 Char"/>
    <w:basedOn w:val="a3"/>
    <w:link w:val="a6"/>
    <w:uiPriority w:val="1"/>
    <w:rsid w:val="00103D66"/>
    <w:rPr>
      <w:rFonts w:eastAsiaTheme="minorEastAsia" w:cs="Arial"/>
      <w:kern w:val="44"/>
      <w:sz w:val="18"/>
      <w:szCs w:val="18"/>
    </w:rPr>
  </w:style>
  <w:style w:type="paragraph" w:customStyle="1" w:styleId="FigureTittle">
    <w:name w:val="Figure Tittle"/>
    <w:link w:val="FigureTittleChar"/>
    <w:qFormat/>
    <w:rsid w:val="004B5F9E"/>
    <w:pPr>
      <w:spacing w:beforeLines="20" w:before="48" w:afterLines="20" w:after="48" w:line="260" w:lineRule="exact"/>
      <w:ind w:left="0"/>
      <w:jc w:val="center"/>
    </w:pPr>
    <w:rPr>
      <w:rFonts w:eastAsia="Arial" w:cs="微软雅黑"/>
      <w:b/>
      <w:i/>
      <w:kern w:val="44"/>
      <w:sz w:val="18"/>
      <w:szCs w:val="18"/>
    </w:rPr>
  </w:style>
  <w:style w:type="character" w:customStyle="1" w:styleId="FigureTittleChar">
    <w:name w:val="Figure Tittle Char"/>
    <w:basedOn w:val="a3"/>
    <w:link w:val="FigureTittle"/>
    <w:rsid w:val="004B5F9E"/>
    <w:rPr>
      <w:rFonts w:eastAsia="Arial"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2"/>
    <w:autoRedefine/>
    <w:qFormat/>
    <w:rsid w:val="00E943E7"/>
    <w:pPr>
      <w:spacing w:before="156" w:after="156" w:line="200" w:lineRule="exact"/>
      <w:ind w:left="0"/>
    </w:pPr>
    <w:rPr>
      <w:rFonts w:eastAsia="微软雅黑"/>
    </w:rPr>
  </w:style>
  <w:style w:type="paragraph" w:customStyle="1" w:styleId="ItemListinTable">
    <w:name w:val="Item List in Table"/>
    <w:basedOn w:val="TableText"/>
    <w:qFormat/>
    <w:rsid w:val="006D703D"/>
    <w:pPr>
      <w:numPr>
        <w:numId w:val="7"/>
      </w:numPr>
      <w:spacing w:beforeLines="20" w:before="20" w:afterLines="20" w:after="20"/>
    </w:pPr>
    <w:rPr>
      <w:rFonts w:eastAsia="Arial"/>
      <w:lang w:val="fr-FR"/>
    </w:rPr>
  </w:style>
  <w:style w:type="paragraph" w:customStyle="1" w:styleId="Itemlist0">
    <w:name w:val="Item list 中正文"/>
    <w:basedOn w:val="a2"/>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2"/>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6"/>
      </w:numPr>
      <w:pBdr>
        <w:bottom w:val="single" w:sz="4" w:space="1" w:color="auto"/>
      </w:pBdr>
    </w:pPr>
  </w:style>
  <w:style w:type="paragraph" w:customStyle="1" w:styleId="NOTE">
    <w:name w:val="NOTE文本"/>
    <w:basedOn w:val="a2"/>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autoRedefine/>
    <w:qFormat/>
    <w:rsid w:val="00D377F5"/>
    <w:pPr>
      <w:pBdr>
        <w:top w:val="single" w:sz="4" w:space="1" w:color="auto"/>
        <w:bottom w:val="none" w:sz="0" w:space="0" w:color="auto"/>
      </w:pBdr>
    </w:pPr>
    <w:rPr>
      <w:rFonts w:cs="宋体"/>
      <w:b/>
      <w:bCs w:val="0"/>
      <w:noProof w:val="0"/>
      <w:snapToGrid w:val="0"/>
      <w:kern w:val="2"/>
    </w:rPr>
  </w:style>
  <w:style w:type="character" w:customStyle="1" w:styleId="2Char">
    <w:name w:val="标题 2 Char"/>
    <w:basedOn w:val="a3"/>
    <w:link w:val="2"/>
    <w:uiPriority w:val="1"/>
    <w:rsid w:val="00103D66"/>
    <w:rPr>
      <w:rFonts w:eastAsiaTheme="minorEastAsia" w:cstheme="majorBidi"/>
      <w:b/>
      <w:kern w:val="44"/>
      <w:sz w:val="28"/>
      <w:szCs w:val="32"/>
    </w:rPr>
  </w:style>
  <w:style w:type="character" w:customStyle="1" w:styleId="NOTEChar0">
    <w:name w:val="NOTE标题 Char"/>
    <w:link w:val="NOTE0"/>
    <w:rsid w:val="00D377F5"/>
    <w:rPr>
      <w:rFonts w:eastAsia="Arial" w:cs="宋体"/>
      <w:b/>
      <w:snapToGrid w:val="0"/>
      <w:sz w:val="18"/>
      <w:szCs w:val="18"/>
    </w:rPr>
  </w:style>
  <w:style w:type="paragraph" w:customStyle="1" w:styleId="Trademark">
    <w:name w:val="Trademark"/>
    <w:basedOn w:val="a2"/>
    <w:autoRedefine/>
    <w:qFormat/>
    <w:rsid w:val="00865CBA"/>
    <w:pPr>
      <w:keepNext/>
      <w:keepLines/>
      <w:widowControl w:val="0"/>
      <w:spacing w:line="260" w:lineRule="exact"/>
      <w:ind w:left="0"/>
    </w:pPr>
    <w:rPr>
      <w:rFonts w:eastAsia="微软雅黑" w:cs="微软雅黑"/>
      <w:b/>
      <w:sz w:val="24"/>
    </w:rPr>
  </w:style>
  <w:style w:type="character" w:customStyle="1" w:styleId="3Char">
    <w:name w:val="标题 3 Char"/>
    <w:basedOn w:val="a3"/>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2"/>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Char">
    <w:name w:val="标题 1 Char"/>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4"/>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7">
    <w:name w:val="表格标题行"/>
    <w:basedOn w:val="a4"/>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1">
    <w:name w:val="操作标题"/>
    <w:basedOn w:val="a2"/>
    <w:autoRedefine/>
    <w:qFormat/>
    <w:rsid w:val="007E10DC"/>
    <w:pPr>
      <w:widowControl w:val="0"/>
      <w:numPr>
        <w:numId w:val="3"/>
      </w:numPr>
      <w:spacing w:beforeLines="50" w:afterLines="50"/>
      <w:ind w:left="641" w:hanging="357"/>
    </w:pPr>
    <w:rPr>
      <w:rFonts w:cs="微软雅黑"/>
      <w:b/>
      <w:snapToGrid w:val="0"/>
      <w:kern w:val="2"/>
    </w:rPr>
  </w:style>
  <w:style w:type="character" w:customStyle="1" w:styleId="5Char">
    <w:name w:val="标题 5 Char"/>
    <w:basedOn w:val="a3"/>
    <w:link w:val="5"/>
    <w:uiPriority w:val="9"/>
    <w:rsid w:val="00040E4B"/>
    <w:rPr>
      <w:rFonts w:eastAsiaTheme="minorEastAsia" w:cs="Arial"/>
      <w:b/>
      <w:bCs/>
      <w:kern w:val="44"/>
      <w:sz w:val="28"/>
      <w:szCs w:val="28"/>
    </w:rPr>
  </w:style>
  <w:style w:type="paragraph" w:customStyle="1" w:styleId="a0">
    <w:name w:val="操作文本"/>
    <w:basedOn w:val="a1"/>
    <w:link w:val="Char0"/>
    <w:qFormat/>
    <w:rsid w:val="00195C05"/>
    <w:pPr>
      <w:numPr>
        <w:numId w:val="36"/>
      </w:numPr>
      <w:spacing w:beforeLines="20" w:before="48" w:afterLines="20" w:after="48"/>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3"/>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3"/>
    <w:link w:val="4"/>
    <w:uiPriority w:val="1"/>
    <w:qFormat/>
    <w:rsid w:val="00103D66"/>
    <w:rPr>
      <w:rFonts w:eastAsiaTheme="minorEastAsia" w:cstheme="majorBidi"/>
      <w:bCs/>
      <w:i/>
      <w:kern w:val="44"/>
      <w:sz w:val="20"/>
      <w:szCs w:val="28"/>
    </w:rPr>
  </w:style>
  <w:style w:type="character" w:customStyle="1" w:styleId="7Char">
    <w:name w:val="标题 7 Char"/>
    <w:basedOn w:val="a3"/>
    <w:link w:val="7"/>
    <w:uiPriority w:val="9"/>
    <w:qFormat/>
    <w:rsid w:val="00040E4B"/>
    <w:rPr>
      <w:rFonts w:eastAsiaTheme="minorEastAsia" w:cs="Arial"/>
      <w:b/>
      <w:bCs/>
      <w:kern w:val="44"/>
      <w:sz w:val="24"/>
      <w:szCs w:val="18"/>
    </w:rPr>
  </w:style>
  <w:style w:type="character" w:customStyle="1" w:styleId="8Char">
    <w:name w:val="标题 8 Char"/>
    <w:basedOn w:val="a3"/>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3"/>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a">
    <w:name w:val="Normal (Web)"/>
    <w:basedOn w:val="a2"/>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2"/>
    <w:next w:val="a2"/>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2"/>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2"/>
    <w:autoRedefine/>
    <w:uiPriority w:val="39"/>
    <w:unhideWhenUsed/>
    <w:qFormat/>
    <w:rsid w:val="009130A0"/>
    <w:pPr>
      <w:ind w:left="360"/>
    </w:pPr>
    <w:rPr>
      <w:i/>
      <w:iCs/>
      <w:smallCaps w:val="0"/>
    </w:rPr>
  </w:style>
  <w:style w:type="paragraph" w:styleId="ab">
    <w:name w:val="header"/>
    <w:basedOn w:val="a2"/>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3"/>
    <w:link w:val="ab"/>
    <w:uiPriority w:val="99"/>
    <w:rsid w:val="00B67D5F"/>
    <w:rPr>
      <w:rFonts w:asciiTheme="minorHAnsi" w:eastAsiaTheme="minorEastAsia" w:hAnsiTheme="minorHAnsi"/>
      <w:kern w:val="0"/>
      <w:sz w:val="18"/>
      <w:szCs w:val="18"/>
      <w:lang w:eastAsia="en-US"/>
    </w:rPr>
  </w:style>
  <w:style w:type="paragraph" w:styleId="ac">
    <w:name w:val="footer"/>
    <w:basedOn w:val="a2"/>
    <w:link w:val="Char3"/>
    <w:uiPriority w:val="99"/>
    <w:unhideWhenUsed/>
    <w:qFormat/>
    <w:rsid w:val="00B67D5F"/>
    <w:pPr>
      <w:tabs>
        <w:tab w:val="center" w:pos="4153"/>
        <w:tab w:val="right" w:pos="8306"/>
      </w:tabs>
      <w:snapToGrid w:val="0"/>
    </w:pPr>
  </w:style>
  <w:style w:type="character" w:customStyle="1" w:styleId="Char3">
    <w:name w:val="页脚 Char"/>
    <w:basedOn w:val="a3"/>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2"/>
    <w:link w:val="Char4"/>
    <w:uiPriority w:val="34"/>
    <w:qFormat/>
    <w:rsid w:val="00B67D5F"/>
  </w:style>
  <w:style w:type="paragraph" w:customStyle="1" w:styleId="TableParagraph">
    <w:name w:val="Table Paragraph"/>
    <w:basedOn w:val="a2"/>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3"/>
    <w:uiPriority w:val="99"/>
    <w:unhideWhenUsed/>
    <w:rsid w:val="00B67D5F"/>
    <w:rPr>
      <w:color w:val="0000FF"/>
      <w:u w:val="single"/>
    </w:rPr>
  </w:style>
  <w:style w:type="character" w:styleId="af">
    <w:name w:val="FollowedHyperlink"/>
    <w:basedOn w:val="a3"/>
    <w:uiPriority w:val="99"/>
    <w:semiHidden/>
    <w:unhideWhenUsed/>
    <w:rsid w:val="00B67D5F"/>
    <w:rPr>
      <w:color w:val="800080"/>
      <w:u w:val="single"/>
    </w:rPr>
  </w:style>
  <w:style w:type="table" w:styleId="af0">
    <w:name w:val="Table Grid"/>
    <w:basedOn w:val="a4"/>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2"/>
    <w:next w:val="a2"/>
    <w:uiPriority w:val="35"/>
    <w:unhideWhenUsed/>
    <w:qFormat/>
    <w:rsid w:val="004B5F9E"/>
    <w:pPr>
      <w:jc w:val="center"/>
    </w:pPr>
    <w:rPr>
      <w:rFonts w:eastAsia="Arial" w:cstheme="majorBidi"/>
      <w:b/>
      <w:i/>
      <w:szCs w:val="20"/>
    </w:rPr>
  </w:style>
  <w:style w:type="character" w:styleId="af2">
    <w:name w:val="annotation reference"/>
    <w:basedOn w:val="a3"/>
    <w:uiPriority w:val="99"/>
    <w:semiHidden/>
    <w:unhideWhenUsed/>
    <w:qFormat/>
    <w:rsid w:val="00103D66"/>
    <w:rPr>
      <w:sz w:val="21"/>
      <w:szCs w:val="21"/>
    </w:rPr>
  </w:style>
  <w:style w:type="paragraph" w:styleId="af3">
    <w:name w:val="annotation text"/>
    <w:basedOn w:val="a2"/>
    <w:link w:val="Char5"/>
    <w:uiPriority w:val="99"/>
    <w:unhideWhenUsed/>
    <w:qFormat/>
    <w:rsid w:val="00103D66"/>
  </w:style>
  <w:style w:type="character" w:customStyle="1" w:styleId="Char5">
    <w:name w:val="批注文字 Char"/>
    <w:basedOn w:val="a3"/>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2"/>
    <w:link w:val="Char7"/>
    <w:uiPriority w:val="99"/>
    <w:semiHidden/>
    <w:unhideWhenUsed/>
    <w:qFormat/>
    <w:rsid w:val="00103D66"/>
  </w:style>
  <w:style w:type="character" w:customStyle="1" w:styleId="Char7">
    <w:name w:val="批注框文本 Char"/>
    <w:basedOn w:val="a3"/>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2"/>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3"/>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6">
    <w:name w:val="参数值"/>
    <w:basedOn w:val="a2"/>
    <w:autoRedefine/>
    <w:qFormat/>
    <w:rsid w:val="00103D66"/>
    <w:pPr>
      <w:widowControl w:val="0"/>
      <w:spacing w:line="200" w:lineRule="exact"/>
    </w:pPr>
    <w:rPr>
      <w:rFonts w:eastAsia="微软雅黑"/>
      <w:kern w:val="2"/>
      <w:szCs w:val="22"/>
    </w:rPr>
  </w:style>
  <w:style w:type="character" w:customStyle="1" w:styleId="Char0">
    <w:name w:val="操作文本 Char"/>
    <w:link w:val="a0"/>
    <w:qFormat/>
    <w:rsid w:val="00195C05"/>
    <w:rPr>
      <w:rFonts w:cs="宋体"/>
      <w:snapToGrid w:val="0"/>
      <w:sz w:val="18"/>
      <w:szCs w:val="18"/>
    </w:rPr>
  </w:style>
  <w:style w:type="character" w:customStyle="1" w:styleId="Char4">
    <w:name w:val="列出段落 Char"/>
    <w:basedOn w:val="a3"/>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9"/>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3"/>
    <w:uiPriority w:val="99"/>
    <w:semiHidden/>
    <w:rsid w:val="00486515"/>
    <w:rPr>
      <w:color w:val="808080"/>
    </w:rPr>
  </w:style>
  <w:style w:type="paragraph" w:styleId="TOC">
    <w:name w:val="TOC Heading"/>
    <w:basedOn w:val="10"/>
    <w:next w:val="a2"/>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2"/>
    <w:next w:val="a2"/>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2"/>
    <w:next w:val="a2"/>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2"/>
    <w:next w:val="a2"/>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2"/>
    <w:next w:val="a2"/>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2"/>
    <w:next w:val="a2"/>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2"/>
    <w:next w:val="a2"/>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2"/>
    <w:next w:val="a2"/>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3"/>
    <w:link w:val="afa"/>
    <w:rsid w:val="00D82CB7"/>
    <w:rPr>
      <w:rFonts w:asciiTheme="majorHAnsi" w:eastAsia="宋体" w:hAnsiTheme="majorHAnsi" w:cstheme="majorBidi"/>
      <w:b/>
      <w:bCs/>
      <w:kern w:val="44"/>
      <w:sz w:val="32"/>
      <w:szCs w:val="32"/>
    </w:rPr>
  </w:style>
  <w:style w:type="paragraph" w:styleId="afb">
    <w:name w:val="footnote text"/>
    <w:basedOn w:val="a2"/>
    <w:link w:val="Char9"/>
    <w:uiPriority w:val="99"/>
    <w:semiHidden/>
    <w:rsid w:val="004E223B"/>
    <w:pPr>
      <w:snapToGrid w:val="0"/>
      <w:jc w:val="left"/>
    </w:pPr>
  </w:style>
  <w:style w:type="character" w:customStyle="1" w:styleId="Char9">
    <w:name w:val="脚注文本 Char"/>
    <w:basedOn w:val="a3"/>
    <w:link w:val="afb"/>
    <w:uiPriority w:val="99"/>
    <w:semiHidden/>
    <w:rsid w:val="004E223B"/>
    <w:rPr>
      <w:rFonts w:eastAsiaTheme="minorEastAsia" w:cs="Arial"/>
      <w:kern w:val="44"/>
      <w:sz w:val="18"/>
      <w:szCs w:val="18"/>
    </w:rPr>
  </w:style>
  <w:style w:type="character" w:styleId="afc">
    <w:name w:val="footnote reference"/>
    <w:basedOn w:val="a3"/>
    <w:uiPriority w:val="99"/>
    <w:semiHidden/>
    <w:rsid w:val="004E223B"/>
    <w:rPr>
      <w:vertAlign w:val="superscript"/>
    </w:rPr>
  </w:style>
  <w:style w:type="character" w:customStyle="1" w:styleId="im-content1">
    <w:name w:val="im-content1"/>
    <w:basedOn w:val="a3"/>
    <w:rsid w:val="005A41A5"/>
    <w:rPr>
      <w:vanish w:val="0"/>
      <w:webHidden w:val="0"/>
      <w:color w:val="000000"/>
      <w:specVanish w:val="0"/>
    </w:rPr>
  </w:style>
  <w:style w:type="character" w:customStyle="1" w:styleId="im-content2">
    <w:name w:val="im-content2"/>
    <w:basedOn w:val="a3"/>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paragraph" w:customStyle="1" w:styleId="BodytextUserManual">
    <w:name w:val="Body text User Manual"/>
    <w:basedOn w:val="a6"/>
    <w:link w:val="BodytextUserManualChar"/>
    <w:qFormat/>
    <w:rsid w:val="00567003"/>
    <w:pPr>
      <w:widowControl w:val="0"/>
      <w:adjustRightInd w:val="0"/>
      <w:spacing w:beforeLines="50" w:before="50" w:afterLines="50" w:after="50"/>
      <w:ind w:left="284"/>
      <w:textAlignment w:val="baseline"/>
    </w:pPr>
    <w:rPr>
      <w:rFonts w:asciiTheme="minorHAnsi" w:eastAsia="宋体" w:hAnsiTheme="minorHAnsi" w:cstheme="minorHAnsi"/>
      <w:bCs/>
      <w:kern w:val="0"/>
      <w:sz w:val="24"/>
      <w:szCs w:val="20"/>
    </w:rPr>
  </w:style>
  <w:style w:type="character" w:customStyle="1" w:styleId="BodytextUserManualChar">
    <w:name w:val="Body text User Manual Char"/>
    <w:link w:val="BodytextUserManual"/>
    <w:qFormat/>
    <w:rsid w:val="00567003"/>
    <w:rPr>
      <w:rFonts w:asciiTheme="minorHAnsi" w:eastAsia="宋体" w:hAnsiTheme="minorHAnsi" w:cstheme="minorHAnsi"/>
      <w:bCs/>
      <w:kern w:val="0"/>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0.jpeg"/><Relationship Id="rId68" Type="http://schemas.openxmlformats.org/officeDocument/2006/relationships/image" Target="media/image55.png"/><Relationship Id="rId84" Type="http://schemas.openxmlformats.org/officeDocument/2006/relationships/footer" Target="footer8.xm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jp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footer" Target="footer7.xml"/><Relationship Id="rId5" Type="http://schemas.openxmlformats.org/officeDocument/2006/relationships/webSettings" Target="webSettings.xml"/><Relationship Id="rId19" Type="http://schemas.openxmlformats.org/officeDocument/2006/relationships/image" Target="media/image9.jp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footer" Target="footer5.xml"/><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footer" Target="footer1.xml"/><Relationship Id="rId51" Type="http://schemas.openxmlformats.org/officeDocument/2006/relationships/image" Target="media/image41.jpg"/><Relationship Id="rId72" Type="http://schemas.openxmlformats.org/officeDocument/2006/relationships/image" Target="media/image59.png"/><Relationship Id="rId80" Type="http://schemas.openxmlformats.org/officeDocument/2006/relationships/image" Target="media/image65.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g"/><Relationship Id="rId59" Type="http://schemas.openxmlformats.org/officeDocument/2006/relationships/image" Target="media/image47.jpeg"/><Relationship Id="rId67" Type="http://schemas.openxmlformats.org/officeDocument/2006/relationships/image" Target="media/image54.jpeg"/><Relationship Id="rId20" Type="http://schemas.openxmlformats.org/officeDocument/2006/relationships/image" Target="media/image10.jpeg"/><Relationship Id="rId41" Type="http://schemas.openxmlformats.org/officeDocument/2006/relationships/image" Target="media/image31.png"/><Relationship Id="rId54" Type="http://schemas.openxmlformats.org/officeDocument/2006/relationships/image" Target="media/image44.jpg"/><Relationship Id="rId62" Type="http://schemas.microsoft.com/office/2007/relationships/hdphoto" Target="media/hdphoto1.wdp"/><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png"/><Relationship Id="rId60" Type="http://schemas.openxmlformats.org/officeDocument/2006/relationships/image" Target="media/image48.png"/><Relationship Id="rId65" Type="http://schemas.openxmlformats.org/officeDocument/2006/relationships/image" Target="media/image52.jpg"/><Relationship Id="rId73" Type="http://schemas.openxmlformats.org/officeDocument/2006/relationships/image" Target="media/image60.png"/><Relationship Id="rId78" Type="http://schemas.openxmlformats.org/officeDocument/2006/relationships/footer" Target="footer6.xml"/><Relationship Id="rId81" Type="http://schemas.openxmlformats.org/officeDocument/2006/relationships/image" Target="media/image66.jpe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jpg"/><Relationship Id="rId13" Type="http://schemas.openxmlformats.org/officeDocument/2006/relationships/image" Target="media/image3.pn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footer" Target="footer4.xml"/><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jpg"/><Relationship Id="rId66" Type="http://schemas.openxmlformats.org/officeDocument/2006/relationships/image" Target="media/image53.png"/><Relationship Id="rId61" Type="http://schemas.openxmlformats.org/officeDocument/2006/relationships/image" Target="media/image49.png"/><Relationship Id="rId82" Type="http://schemas.openxmlformats.org/officeDocument/2006/relationships/image" Target="media/image67.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474FDDCA-AD4E-4095-9B22-E4D6842582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说明书格式V3.dotm</Template>
  <TotalTime>3393</TotalTime>
  <Pages>84</Pages>
  <Words>10613</Words>
  <Characters>60499</Characters>
  <Application>Microsoft Office Word</Application>
  <DocSecurity>0</DocSecurity>
  <Lines>504</Lines>
  <Paragraphs>141</Paragraphs>
  <ScaleCrop>false</ScaleCrop>
  <Company/>
  <LinksUpToDate>false</LinksUpToDate>
  <CharactersWithSpaces>70971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刘贻妃</cp:lastModifiedBy>
  <cp:revision>145</cp:revision>
  <cp:lastPrinted>2023-04-07T01:07:00Z</cp:lastPrinted>
  <dcterms:created xsi:type="dcterms:W3CDTF">2022-06-13T06:21:00Z</dcterms:created>
  <dcterms:modified xsi:type="dcterms:W3CDTF">2023-04-07T09:24:00Z</dcterms:modified>
  <cp:version>1.0</cp:version>
</cp:coreProperties>
</file>