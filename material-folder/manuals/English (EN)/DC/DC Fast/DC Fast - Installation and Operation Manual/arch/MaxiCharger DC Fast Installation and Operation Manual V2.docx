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78CE8" w14:textId="3C5D8305" w:rsidR="001C456B" w:rsidRPr="00475770" w:rsidRDefault="00743B0B" w:rsidP="001C456B">
      <w:pPr>
        <w:sectPr w:rsidR="001C456B" w:rsidRPr="00475770" w:rsidSect="00D26989">
          <w:footerReference w:type="default" r:id="rId8"/>
          <w:pgSz w:w="8392" w:h="11907"/>
          <w:pgMar w:top="567" w:right="567" w:bottom="567" w:left="567" w:header="0" w:footer="340" w:gutter="0"/>
          <w:pgNumType w:fmt="lowerRoman" w:start="1"/>
          <w:cols w:space="720"/>
          <w:docGrid w:linePitch="245"/>
        </w:sectPr>
      </w:pPr>
      <w:bookmarkStart w:id="0" w:name="_Ref366140957"/>
      <w:bookmarkStart w:id="1" w:name="OLE_LINK20"/>
      <w:bookmarkStart w:id="2" w:name="OLE_LINK19"/>
      <w:r w:rsidRPr="00475770">
        <w:rPr>
          <w:noProof/>
        </w:rPr>
        <w:drawing>
          <wp:anchor distT="0" distB="0" distL="114300" distR="114300" simplePos="0" relativeHeight="252715008" behindDoc="0" locked="0" layoutInCell="1" allowOverlap="1" wp14:anchorId="69767D63" wp14:editId="36065D86">
            <wp:simplePos x="0" y="0"/>
            <wp:positionH relativeFrom="margin">
              <wp:align>left</wp:align>
            </wp:positionH>
            <wp:positionV relativeFrom="paragraph">
              <wp:posOffset>83962</wp:posOffset>
            </wp:positionV>
            <wp:extent cx="4608830" cy="6522085"/>
            <wp:effectExtent l="0" t="0" r="127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说明书封面--0623.jpg"/>
                    <pic:cNvPicPr/>
                  </pic:nvPicPr>
                  <pic:blipFill>
                    <a:blip r:embed="rId9">
                      <a:extLst>
                        <a:ext uri="{28A0092B-C50C-407E-A947-70E740481C1C}">
                          <a14:useLocalDpi xmlns:a14="http://schemas.microsoft.com/office/drawing/2010/main" val="0"/>
                        </a:ext>
                      </a:extLst>
                    </a:blip>
                    <a:stretch>
                      <a:fillRect/>
                    </a:stretch>
                  </pic:blipFill>
                  <pic:spPr>
                    <a:xfrm>
                      <a:off x="0" y="0"/>
                      <a:ext cx="4608830" cy="6522085"/>
                    </a:xfrm>
                    <a:prstGeom prst="rect">
                      <a:avLst/>
                    </a:prstGeom>
                  </pic:spPr>
                </pic:pic>
              </a:graphicData>
            </a:graphic>
          </wp:anchor>
        </w:drawing>
      </w:r>
    </w:p>
    <w:p w14:paraId="29C9196B" w14:textId="53AA0D92" w:rsidR="00783D51" w:rsidRPr="00475770" w:rsidRDefault="00783D51" w:rsidP="0065730C">
      <w:pPr>
        <w:pStyle w:val="Trademark"/>
        <w:rPr>
          <w:sz w:val="18"/>
        </w:rPr>
      </w:pPr>
      <w:r w:rsidRPr="00475770">
        <w:rPr>
          <w:rFonts w:eastAsiaTheme="minorEastAsia"/>
          <w:lang w:eastAsia="en-US"/>
        </w:rPr>
        <w:lastRenderedPageBreak/>
        <w:t>Trademarks</w:t>
      </w:r>
      <w:bookmarkEnd w:id="0"/>
    </w:p>
    <w:p w14:paraId="22E0EC9F" w14:textId="22F8BA2C" w:rsidR="00783D51" w:rsidRPr="00475770" w:rsidRDefault="00783D51" w:rsidP="00195C05">
      <w:pPr>
        <w:pStyle w:val="EN"/>
      </w:pPr>
      <w:bookmarkStart w:id="3" w:name="OLE_LINK63"/>
      <w:bookmarkStart w:id="4" w:name="OLE_LINK62"/>
      <w:r w:rsidRPr="00475770">
        <w:t>Autel</w:t>
      </w:r>
      <w:r w:rsidRPr="00475770">
        <w:rPr>
          <w:vertAlign w:val="superscript"/>
        </w:rPr>
        <w:t>®</w:t>
      </w:r>
      <w:r w:rsidR="00712CE0">
        <w:t xml:space="preserve"> and</w:t>
      </w:r>
      <w:r w:rsidRPr="00475770">
        <w:t xml:space="preserve"> </w:t>
      </w:r>
      <w:r w:rsidR="00C77578" w:rsidRPr="00475770">
        <w:t>MaxiCharger</w:t>
      </w:r>
      <w:r w:rsidR="00C77578" w:rsidRPr="00475770">
        <w:rPr>
          <w:vertAlign w:val="superscript"/>
        </w:rPr>
        <w:t>®</w:t>
      </w:r>
      <w:bookmarkEnd w:id="3"/>
      <w:bookmarkEnd w:id="4"/>
      <w:r w:rsidRPr="00475770">
        <w:t xml:space="preserve"> are trademarks of Autel Intelligent Technology Corp., Ltd., registered in China, the United States and other countries. All other marks are trademarks or registered trademarks of their respective holders.</w:t>
      </w:r>
    </w:p>
    <w:p w14:paraId="29E265EE" w14:textId="77777777" w:rsidR="00783D51" w:rsidRPr="00475770" w:rsidRDefault="00783D51" w:rsidP="00783D51">
      <w:pPr>
        <w:pStyle w:val="Trademark"/>
        <w:rPr>
          <w:rFonts w:eastAsiaTheme="minorEastAsia"/>
          <w:lang w:eastAsia="en-US"/>
        </w:rPr>
      </w:pPr>
      <w:r w:rsidRPr="00475770">
        <w:rPr>
          <w:rFonts w:eastAsiaTheme="minorEastAsia"/>
          <w:lang w:eastAsia="en-US"/>
        </w:rPr>
        <w:t>Copyright Information</w:t>
      </w:r>
    </w:p>
    <w:p w14:paraId="6D6D30F4" w14:textId="77777777" w:rsidR="00783D51" w:rsidRPr="00475770" w:rsidRDefault="00783D51" w:rsidP="00195C05">
      <w:pPr>
        <w:pStyle w:val="EN"/>
      </w:pPr>
      <w:r w:rsidRPr="00475770">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475770" w:rsidRDefault="00783D51" w:rsidP="00783D51">
      <w:pPr>
        <w:pStyle w:val="Trademark"/>
        <w:rPr>
          <w:rFonts w:eastAsiaTheme="minorEastAsia"/>
          <w:lang w:eastAsia="en-US"/>
        </w:rPr>
      </w:pPr>
      <w:r w:rsidRPr="00475770">
        <w:rPr>
          <w:rFonts w:eastAsiaTheme="minorEastAsia"/>
          <w:lang w:eastAsia="en-US"/>
        </w:rPr>
        <w:t>Disclaimer of Warranties and Limitation of Liabilities</w:t>
      </w:r>
    </w:p>
    <w:p w14:paraId="2A6C41AD" w14:textId="77777777" w:rsidR="00783D51" w:rsidRPr="00475770" w:rsidRDefault="00783D51" w:rsidP="00195C05">
      <w:pPr>
        <w:pStyle w:val="EN"/>
      </w:pPr>
      <w:r w:rsidRPr="00475770">
        <w:t>All information, specifications and illustrations in this manual are based on the latest information available at the time of printing.</w:t>
      </w:r>
    </w:p>
    <w:p w14:paraId="16204259" w14:textId="77777777" w:rsidR="00783D51" w:rsidRPr="00475770" w:rsidRDefault="00783D51" w:rsidP="00195C05">
      <w:pPr>
        <w:pStyle w:val="EN"/>
      </w:pPr>
      <w:r w:rsidRPr="00475770">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475770" w:rsidRDefault="00783D51" w:rsidP="00195C05">
      <w:pPr>
        <w:pStyle w:val="EN"/>
      </w:pPr>
      <w:r w:rsidRPr="00475770">
        <w:t>Autel will not be liable for any direct, special, incidental, indirect damages or any economic consequential damages (including the loss of profits).</w:t>
      </w:r>
    </w:p>
    <w:p w14:paraId="3EC5B0B7" w14:textId="753FC2C7" w:rsidR="00783D51" w:rsidRPr="00475770" w:rsidRDefault="00865CBA" w:rsidP="00D377F5">
      <w:pPr>
        <w:pStyle w:val="NOTE0"/>
      </w:pPr>
      <w:bookmarkStart w:id="5" w:name="OLE_LINK23"/>
      <w:bookmarkEnd w:id="1"/>
      <w:bookmarkEnd w:id="2"/>
      <w:r w:rsidRPr="00475770">
        <w:rPr>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475770">
        <w:t>IMPORTANT</w:t>
      </w:r>
    </w:p>
    <w:p w14:paraId="411943CF" w14:textId="77777777" w:rsidR="00783D51" w:rsidRPr="00475770" w:rsidRDefault="00783D51" w:rsidP="00D377F5">
      <w:pPr>
        <w:pStyle w:val="NOTE"/>
        <w:rPr>
          <w:snapToGrid w:val="0"/>
        </w:rPr>
      </w:pPr>
      <w:r w:rsidRPr="00475770">
        <w:rPr>
          <w:snapToGrid w:val="0"/>
        </w:rPr>
        <w:t>Before operating or maintaining this unit, please read this manual carefully, paying extra attention to the safety warnings and precautions.</w:t>
      </w:r>
      <w:bookmarkStart w:id="6" w:name="OLE_LINK76"/>
      <w:bookmarkEnd w:id="5"/>
    </w:p>
    <w:p w14:paraId="014B2230" w14:textId="77777777" w:rsidR="00783D51" w:rsidRPr="00475770" w:rsidRDefault="00783D51" w:rsidP="00783D51">
      <w:pPr>
        <w:pStyle w:val="Trademark"/>
        <w:rPr>
          <w:rFonts w:eastAsiaTheme="minorEastAsia"/>
          <w:lang w:eastAsia="en-US"/>
        </w:rPr>
      </w:pPr>
      <w:r w:rsidRPr="00475770">
        <w:rPr>
          <w:rFonts w:eastAsiaTheme="minorEastAsia"/>
          <w:lang w:eastAsia="en-US"/>
        </w:rPr>
        <w:t>For Services and Support:</w:t>
      </w:r>
    </w:p>
    <w:p w14:paraId="3A6B3194" w14:textId="41F7A9CA" w:rsidR="00783D51" w:rsidRPr="00475770" w:rsidRDefault="00783D51" w:rsidP="00195C05">
      <w:pPr>
        <w:pStyle w:val="EN"/>
      </w:pPr>
      <w:r w:rsidRPr="00475770">
        <w:t xml:space="preserve">Web: </w:t>
      </w:r>
      <w:r w:rsidR="00FA6CA5" w:rsidRPr="00475770">
        <w:rPr>
          <w:rStyle w:val="Char1"/>
          <w:i w:val="0"/>
          <w:u w:val="single"/>
        </w:rPr>
        <w:t>www.autelenergy.com</w:t>
      </w:r>
    </w:p>
    <w:p w14:paraId="3D59BFB4" w14:textId="77777777" w:rsidR="00783D51" w:rsidRPr="00475770" w:rsidRDefault="00783D51" w:rsidP="00195C05">
      <w:pPr>
        <w:pStyle w:val="EN"/>
      </w:pPr>
      <w:r w:rsidRPr="00475770">
        <w:t>Tel: +49 (0) 89 540299608 (Europe)</w:t>
      </w:r>
    </w:p>
    <w:p w14:paraId="371C1F87" w14:textId="77777777" w:rsidR="00783D51" w:rsidRPr="00475770" w:rsidRDefault="00783D51" w:rsidP="00195C05">
      <w:pPr>
        <w:pStyle w:val="EN"/>
      </w:pPr>
      <w:r w:rsidRPr="00475770">
        <w:t>0086-755-2267-2493 (China)</w:t>
      </w:r>
    </w:p>
    <w:p w14:paraId="4CF24E4A" w14:textId="77777777" w:rsidR="00783D51" w:rsidRPr="00475770" w:rsidRDefault="00783D51" w:rsidP="00195C05">
      <w:pPr>
        <w:pStyle w:val="EN"/>
      </w:pPr>
      <w:r w:rsidRPr="00475770">
        <w:t xml:space="preserve">Email: </w:t>
      </w:r>
      <w:r w:rsidRPr="00475770">
        <w:rPr>
          <w:rStyle w:val="Char1"/>
          <w:i w:val="0"/>
          <w:u w:val="single"/>
        </w:rPr>
        <w:t>support.eu@autel.com</w:t>
      </w:r>
    </w:p>
    <w:p w14:paraId="06B25B55" w14:textId="50B43584" w:rsidR="00783D51" w:rsidRPr="00475770" w:rsidRDefault="00783D51" w:rsidP="00195C05">
      <w:pPr>
        <w:pStyle w:val="EN"/>
      </w:pPr>
      <w:r w:rsidRPr="00475770">
        <w:t>For technical assistance in all other markets, please contact your local selling agent.</w:t>
      </w:r>
      <w:bookmarkEnd w:id="6"/>
    </w:p>
    <w:p w14:paraId="699C8426" w14:textId="05C2F707" w:rsidR="000F1A83" w:rsidRPr="00475770" w:rsidRDefault="000F1A83" w:rsidP="00B70C67">
      <w:pPr>
        <w:pStyle w:val="ItemList"/>
        <w:numPr>
          <w:ilvl w:val="0"/>
          <w:numId w:val="0"/>
        </w:numPr>
        <w:spacing w:before="48" w:after="48"/>
        <w:ind w:left="704" w:hanging="420"/>
      </w:pPr>
    </w:p>
    <w:p w14:paraId="735B3CE3" w14:textId="26DC1E6C" w:rsidR="001D035A" w:rsidRPr="00475770" w:rsidRDefault="001D035A">
      <w:pPr>
        <w:rPr>
          <w:rFonts w:eastAsia="Arial"/>
          <w:bCs/>
          <w:kern w:val="2"/>
        </w:rPr>
      </w:pPr>
      <w:r w:rsidRPr="00475770">
        <w:br w:type="page"/>
      </w:r>
    </w:p>
    <w:p w14:paraId="6587D7D8" w14:textId="77777777" w:rsidR="002C6F13" w:rsidRPr="00475770" w:rsidRDefault="002C6F13" w:rsidP="00195C05">
      <w:pPr>
        <w:pStyle w:val="ItemList"/>
        <w:spacing w:before="48" w:after="48"/>
        <w:sectPr w:rsidR="002C6F13" w:rsidRPr="00475770" w:rsidSect="00D26989">
          <w:footerReference w:type="default" r:id="rId11"/>
          <w:pgSz w:w="8392" w:h="11907"/>
          <w:pgMar w:top="567" w:right="567" w:bottom="567" w:left="567" w:header="0" w:footer="340" w:gutter="0"/>
          <w:pgNumType w:fmt="lowerRoman" w:start="1"/>
          <w:cols w:space="720"/>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475770" w:rsidRDefault="0076791B" w:rsidP="0076791B">
          <w:pPr>
            <w:pStyle w:val="TOC"/>
            <w:jc w:val="center"/>
            <w:rPr>
              <w:rFonts w:ascii="Arial" w:hAnsi="Arial" w:cs="Arial"/>
              <w:color w:val="auto"/>
              <w:sz w:val="24"/>
            </w:rPr>
          </w:pPr>
          <w:r w:rsidRPr="00475770">
            <w:rPr>
              <w:rFonts w:ascii="Arial" w:hAnsi="Arial" w:cs="Arial"/>
              <w:b/>
              <w:color w:val="auto"/>
              <w:sz w:val="24"/>
              <w:lang w:val="zh-CN"/>
            </w:rPr>
            <w:t>CONTENTS</w:t>
          </w:r>
        </w:p>
        <w:p w14:paraId="48DAD8D4" w14:textId="77777777" w:rsidR="00AF79CA"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475770">
            <w:fldChar w:fldCharType="begin"/>
          </w:r>
          <w:r w:rsidRPr="00475770">
            <w:instrText xml:space="preserve"> TOC \o "1-3" \h \z \u </w:instrText>
          </w:r>
          <w:r w:rsidRPr="00475770">
            <w:fldChar w:fldCharType="separate"/>
          </w:r>
          <w:hyperlink w:anchor="_Toc119068286" w:history="1">
            <w:r w:rsidR="00AF79CA" w:rsidRPr="006D2D0A">
              <w:rPr>
                <w:rStyle w:val="ae"/>
                <w:noProof/>
                <w14:scene3d>
                  <w14:camera w14:prst="orthographicFront"/>
                  <w14:lightRig w14:rig="threePt" w14:dir="t">
                    <w14:rot w14:lat="0" w14:lon="0" w14:rev="0"/>
                  </w14:lightRig>
                </w14:scene3d>
              </w:rPr>
              <w:t>1</w:t>
            </w:r>
            <w:r w:rsidR="00AF79CA" w:rsidRPr="006D2D0A">
              <w:rPr>
                <w:rStyle w:val="ae"/>
                <w:noProof/>
              </w:rPr>
              <w:t xml:space="preserve"> Using This Manual</w:t>
            </w:r>
            <w:r w:rsidR="00AF79CA">
              <w:rPr>
                <w:noProof/>
                <w:webHidden/>
              </w:rPr>
              <w:tab/>
            </w:r>
            <w:r w:rsidR="00AF79CA">
              <w:rPr>
                <w:noProof/>
                <w:webHidden/>
              </w:rPr>
              <w:fldChar w:fldCharType="begin"/>
            </w:r>
            <w:r w:rsidR="00AF79CA">
              <w:rPr>
                <w:noProof/>
                <w:webHidden/>
              </w:rPr>
              <w:instrText xml:space="preserve"> PAGEREF _Toc119068286 \h </w:instrText>
            </w:r>
            <w:r w:rsidR="00AF79CA">
              <w:rPr>
                <w:noProof/>
                <w:webHidden/>
              </w:rPr>
            </w:r>
            <w:r w:rsidR="00AF79CA">
              <w:rPr>
                <w:noProof/>
                <w:webHidden/>
              </w:rPr>
              <w:fldChar w:fldCharType="separate"/>
            </w:r>
            <w:r w:rsidR="00AF79CA">
              <w:rPr>
                <w:noProof/>
                <w:webHidden/>
              </w:rPr>
              <w:t>1</w:t>
            </w:r>
            <w:r w:rsidR="00AF79CA">
              <w:rPr>
                <w:noProof/>
                <w:webHidden/>
              </w:rPr>
              <w:fldChar w:fldCharType="end"/>
            </w:r>
          </w:hyperlink>
        </w:p>
        <w:p w14:paraId="0EBD0ED7" w14:textId="77777777" w:rsidR="00AF79CA" w:rsidRDefault="00F9073B">
          <w:pPr>
            <w:pStyle w:val="20"/>
            <w:rPr>
              <w:rFonts w:asciiTheme="minorHAnsi" w:eastAsiaTheme="minorEastAsia" w:hAnsiTheme="minorHAnsi" w:cstheme="minorBidi"/>
              <w:smallCaps w:val="0"/>
              <w:kern w:val="2"/>
              <w:sz w:val="21"/>
              <w:szCs w:val="22"/>
            </w:rPr>
          </w:pPr>
          <w:hyperlink w:anchor="_Toc119068287" w:history="1">
            <w:r w:rsidR="00AF79CA" w:rsidRPr="006D2D0A">
              <w:rPr>
                <w:rStyle w:val="ae"/>
                <w14:scene3d>
                  <w14:camera w14:prst="orthographicFront"/>
                  <w14:lightRig w14:rig="threePt" w14:dir="t">
                    <w14:rot w14:lat="0" w14:lon="0" w14:rev="0"/>
                  </w14:lightRig>
                </w14:scene3d>
              </w:rPr>
              <w:t>1.1</w:t>
            </w:r>
            <w:r w:rsidR="00AF79CA">
              <w:rPr>
                <w:rFonts w:asciiTheme="minorHAnsi" w:eastAsiaTheme="minorEastAsia" w:hAnsiTheme="minorHAnsi" w:cstheme="minorBidi"/>
                <w:smallCaps w:val="0"/>
                <w:kern w:val="2"/>
                <w:sz w:val="21"/>
                <w:szCs w:val="22"/>
              </w:rPr>
              <w:tab/>
            </w:r>
            <w:r w:rsidR="00AF79CA" w:rsidRPr="006D2D0A">
              <w:rPr>
                <w:rStyle w:val="ae"/>
              </w:rPr>
              <w:t>Conventions</w:t>
            </w:r>
            <w:r w:rsidR="00AF79CA">
              <w:rPr>
                <w:webHidden/>
              </w:rPr>
              <w:tab/>
            </w:r>
            <w:r w:rsidR="00AF79CA">
              <w:rPr>
                <w:webHidden/>
              </w:rPr>
              <w:fldChar w:fldCharType="begin"/>
            </w:r>
            <w:r w:rsidR="00AF79CA">
              <w:rPr>
                <w:webHidden/>
              </w:rPr>
              <w:instrText xml:space="preserve"> PAGEREF _Toc119068287 \h </w:instrText>
            </w:r>
            <w:r w:rsidR="00AF79CA">
              <w:rPr>
                <w:webHidden/>
              </w:rPr>
            </w:r>
            <w:r w:rsidR="00AF79CA">
              <w:rPr>
                <w:webHidden/>
              </w:rPr>
              <w:fldChar w:fldCharType="separate"/>
            </w:r>
            <w:r w:rsidR="00AF79CA">
              <w:rPr>
                <w:webHidden/>
              </w:rPr>
              <w:t>1</w:t>
            </w:r>
            <w:r w:rsidR="00AF79CA">
              <w:rPr>
                <w:webHidden/>
              </w:rPr>
              <w:fldChar w:fldCharType="end"/>
            </w:r>
          </w:hyperlink>
        </w:p>
        <w:p w14:paraId="05EF0F12"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288" w:history="1">
            <w:r w:rsidR="00AF79CA" w:rsidRPr="006D2D0A">
              <w:rPr>
                <w:rStyle w:val="ae"/>
                <w:rFonts w:eastAsia="宋体"/>
                <w14:scene3d>
                  <w14:camera w14:prst="orthographicFront"/>
                  <w14:lightRig w14:rig="threePt" w14:dir="t">
                    <w14:rot w14:lat="0" w14:lon="0" w14:rev="0"/>
                  </w14:lightRig>
                </w14:scene3d>
              </w:rPr>
              <w:t>1.1.1</w:t>
            </w:r>
            <w:r w:rsidR="00AF79CA">
              <w:rPr>
                <w:rFonts w:asciiTheme="minorHAnsi" w:eastAsiaTheme="minorEastAsia" w:hAnsiTheme="minorHAnsi" w:cstheme="minorBidi"/>
                <w:i w:val="0"/>
                <w:iCs w:val="0"/>
                <w:kern w:val="2"/>
                <w:sz w:val="21"/>
                <w:szCs w:val="22"/>
              </w:rPr>
              <w:tab/>
            </w:r>
            <w:r w:rsidR="00AF79CA" w:rsidRPr="006D2D0A">
              <w:rPr>
                <w:rStyle w:val="ae"/>
              </w:rPr>
              <w:t>Bold Text</w:t>
            </w:r>
            <w:r w:rsidR="00AF79CA">
              <w:rPr>
                <w:webHidden/>
              </w:rPr>
              <w:tab/>
            </w:r>
            <w:r w:rsidR="00AF79CA">
              <w:rPr>
                <w:webHidden/>
              </w:rPr>
              <w:fldChar w:fldCharType="begin"/>
            </w:r>
            <w:r w:rsidR="00AF79CA">
              <w:rPr>
                <w:webHidden/>
              </w:rPr>
              <w:instrText xml:space="preserve"> PAGEREF _Toc119068288 \h </w:instrText>
            </w:r>
            <w:r w:rsidR="00AF79CA">
              <w:rPr>
                <w:webHidden/>
              </w:rPr>
            </w:r>
            <w:r w:rsidR="00AF79CA">
              <w:rPr>
                <w:webHidden/>
              </w:rPr>
              <w:fldChar w:fldCharType="separate"/>
            </w:r>
            <w:r w:rsidR="00AF79CA">
              <w:rPr>
                <w:webHidden/>
              </w:rPr>
              <w:t>1</w:t>
            </w:r>
            <w:r w:rsidR="00AF79CA">
              <w:rPr>
                <w:webHidden/>
              </w:rPr>
              <w:fldChar w:fldCharType="end"/>
            </w:r>
          </w:hyperlink>
        </w:p>
        <w:p w14:paraId="3F21EB86"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289" w:history="1">
            <w:r w:rsidR="00AF79CA" w:rsidRPr="006D2D0A">
              <w:rPr>
                <w:rStyle w:val="ae"/>
                <w:rFonts w:eastAsia="宋体"/>
                <w14:scene3d>
                  <w14:camera w14:prst="orthographicFront"/>
                  <w14:lightRig w14:rig="threePt" w14:dir="t">
                    <w14:rot w14:lat="0" w14:lon="0" w14:rev="0"/>
                  </w14:lightRig>
                </w14:scene3d>
              </w:rPr>
              <w:t>1.1.2</w:t>
            </w:r>
            <w:r w:rsidR="00AF79CA">
              <w:rPr>
                <w:rFonts w:asciiTheme="minorHAnsi" w:eastAsiaTheme="minorEastAsia" w:hAnsiTheme="minorHAnsi" w:cstheme="minorBidi"/>
                <w:i w:val="0"/>
                <w:iCs w:val="0"/>
                <w:kern w:val="2"/>
                <w:sz w:val="21"/>
                <w:szCs w:val="22"/>
              </w:rPr>
              <w:tab/>
            </w:r>
            <w:r w:rsidR="00AF79CA" w:rsidRPr="006D2D0A">
              <w:rPr>
                <w:rStyle w:val="ae"/>
              </w:rPr>
              <w:t>Notes</w:t>
            </w:r>
            <w:r w:rsidR="00AF79CA">
              <w:rPr>
                <w:webHidden/>
              </w:rPr>
              <w:tab/>
            </w:r>
            <w:r w:rsidR="00AF79CA">
              <w:rPr>
                <w:webHidden/>
              </w:rPr>
              <w:fldChar w:fldCharType="begin"/>
            </w:r>
            <w:r w:rsidR="00AF79CA">
              <w:rPr>
                <w:webHidden/>
              </w:rPr>
              <w:instrText xml:space="preserve"> PAGEREF _Toc119068289 \h </w:instrText>
            </w:r>
            <w:r w:rsidR="00AF79CA">
              <w:rPr>
                <w:webHidden/>
              </w:rPr>
            </w:r>
            <w:r w:rsidR="00AF79CA">
              <w:rPr>
                <w:webHidden/>
              </w:rPr>
              <w:fldChar w:fldCharType="separate"/>
            </w:r>
            <w:r w:rsidR="00AF79CA">
              <w:rPr>
                <w:webHidden/>
              </w:rPr>
              <w:t>1</w:t>
            </w:r>
            <w:r w:rsidR="00AF79CA">
              <w:rPr>
                <w:webHidden/>
              </w:rPr>
              <w:fldChar w:fldCharType="end"/>
            </w:r>
          </w:hyperlink>
        </w:p>
        <w:p w14:paraId="1355402F"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290" w:history="1">
            <w:r w:rsidR="00AF79CA" w:rsidRPr="006D2D0A">
              <w:rPr>
                <w:rStyle w:val="ae"/>
                <w:rFonts w:eastAsia="宋体"/>
                <w14:scene3d>
                  <w14:camera w14:prst="orthographicFront"/>
                  <w14:lightRig w14:rig="threePt" w14:dir="t">
                    <w14:rot w14:lat="0" w14:lon="0" w14:rev="0"/>
                  </w14:lightRig>
                </w14:scene3d>
              </w:rPr>
              <w:t>1.1.3</w:t>
            </w:r>
            <w:r w:rsidR="00AF79CA">
              <w:rPr>
                <w:rFonts w:asciiTheme="minorHAnsi" w:eastAsiaTheme="minorEastAsia" w:hAnsiTheme="minorHAnsi" w:cstheme="minorBidi"/>
                <w:i w:val="0"/>
                <w:iCs w:val="0"/>
                <w:kern w:val="2"/>
                <w:sz w:val="21"/>
                <w:szCs w:val="22"/>
              </w:rPr>
              <w:tab/>
            </w:r>
            <w:r w:rsidR="00AF79CA" w:rsidRPr="006D2D0A">
              <w:rPr>
                <w:rStyle w:val="ae"/>
              </w:rPr>
              <w:t>Hyperlinks</w:t>
            </w:r>
            <w:r w:rsidR="00AF79CA">
              <w:rPr>
                <w:webHidden/>
              </w:rPr>
              <w:tab/>
            </w:r>
            <w:r w:rsidR="00AF79CA">
              <w:rPr>
                <w:webHidden/>
              </w:rPr>
              <w:fldChar w:fldCharType="begin"/>
            </w:r>
            <w:r w:rsidR="00AF79CA">
              <w:rPr>
                <w:webHidden/>
              </w:rPr>
              <w:instrText xml:space="preserve"> PAGEREF _Toc119068290 \h </w:instrText>
            </w:r>
            <w:r w:rsidR="00AF79CA">
              <w:rPr>
                <w:webHidden/>
              </w:rPr>
            </w:r>
            <w:r w:rsidR="00AF79CA">
              <w:rPr>
                <w:webHidden/>
              </w:rPr>
              <w:fldChar w:fldCharType="separate"/>
            </w:r>
            <w:r w:rsidR="00AF79CA">
              <w:rPr>
                <w:webHidden/>
              </w:rPr>
              <w:t>1</w:t>
            </w:r>
            <w:r w:rsidR="00AF79CA">
              <w:rPr>
                <w:webHidden/>
              </w:rPr>
              <w:fldChar w:fldCharType="end"/>
            </w:r>
          </w:hyperlink>
        </w:p>
        <w:p w14:paraId="488C1002"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291" w:history="1">
            <w:r w:rsidR="00AF79CA" w:rsidRPr="006D2D0A">
              <w:rPr>
                <w:rStyle w:val="ae"/>
                <w14:scene3d>
                  <w14:camera w14:prst="orthographicFront"/>
                  <w14:lightRig w14:rig="threePt" w14:dir="t">
                    <w14:rot w14:lat="0" w14:lon="0" w14:rev="0"/>
                  </w14:lightRig>
                </w14:scene3d>
              </w:rPr>
              <w:t>1.1.4</w:t>
            </w:r>
            <w:r w:rsidR="00AF79CA">
              <w:rPr>
                <w:rFonts w:asciiTheme="minorHAnsi" w:eastAsiaTheme="minorEastAsia" w:hAnsiTheme="minorHAnsi" w:cstheme="minorBidi"/>
                <w:i w:val="0"/>
                <w:iCs w:val="0"/>
                <w:kern w:val="2"/>
                <w:sz w:val="21"/>
                <w:szCs w:val="22"/>
              </w:rPr>
              <w:tab/>
            </w:r>
            <w:r w:rsidR="00AF79CA" w:rsidRPr="006D2D0A">
              <w:rPr>
                <w:rStyle w:val="ae"/>
              </w:rPr>
              <w:t>Procedures</w:t>
            </w:r>
            <w:r w:rsidR="00AF79CA">
              <w:rPr>
                <w:webHidden/>
              </w:rPr>
              <w:tab/>
            </w:r>
            <w:r w:rsidR="00AF79CA">
              <w:rPr>
                <w:webHidden/>
              </w:rPr>
              <w:fldChar w:fldCharType="begin"/>
            </w:r>
            <w:r w:rsidR="00AF79CA">
              <w:rPr>
                <w:webHidden/>
              </w:rPr>
              <w:instrText xml:space="preserve"> PAGEREF _Toc119068291 \h </w:instrText>
            </w:r>
            <w:r w:rsidR="00AF79CA">
              <w:rPr>
                <w:webHidden/>
              </w:rPr>
            </w:r>
            <w:r w:rsidR="00AF79CA">
              <w:rPr>
                <w:webHidden/>
              </w:rPr>
              <w:fldChar w:fldCharType="separate"/>
            </w:r>
            <w:r w:rsidR="00AF79CA">
              <w:rPr>
                <w:webHidden/>
              </w:rPr>
              <w:t>2</w:t>
            </w:r>
            <w:r w:rsidR="00AF79CA">
              <w:rPr>
                <w:webHidden/>
              </w:rPr>
              <w:fldChar w:fldCharType="end"/>
            </w:r>
          </w:hyperlink>
        </w:p>
        <w:p w14:paraId="404EFAC3" w14:textId="77777777" w:rsidR="00AF79CA" w:rsidRDefault="00F9073B">
          <w:pPr>
            <w:pStyle w:val="20"/>
            <w:rPr>
              <w:rFonts w:asciiTheme="minorHAnsi" w:eastAsiaTheme="minorEastAsia" w:hAnsiTheme="minorHAnsi" w:cstheme="minorBidi"/>
              <w:smallCaps w:val="0"/>
              <w:kern w:val="2"/>
              <w:sz w:val="21"/>
              <w:szCs w:val="22"/>
            </w:rPr>
          </w:pPr>
          <w:hyperlink w:anchor="_Toc119068292" w:history="1">
            <w:r w:rsidR="00AF79CA" w:rsidRPr="006D2D0A">
              <w:rPr>
                <w:rStyle w:val="ae"/>
                <w14:scene3d>
                  <w14:camera w14:prst="orthographicFront"/>
                  <w14:lightRig w14:rig="threePt" w14:dir="t">
                    <w14:rot w14:lat="0" w14:lon="0" w14:rev="0"/>
                  </w14:lightRig>
                </w14:scene3d>
              </w:rPr>
              <w:t>1.2</w:t>
            </w:r>
            <w:r w:rsidR="00AF79CA">
              <w:rPr>
                <w:rFonts w:asciiTheme="minorHAnsi" w:eastAsiaTheme="minorEastAsia" w:hAnsiTheme="minorHAnsi" w:cstheme="minorBidi"/>
                <w:smallCaps w:val="0"/>
                <w:kern w:val="2"/>
                <w:sz w:val="21"/>
                <w:szCs w:val="22"/>
              </w:rPr>
              <w:tab/>
            </w:r>
            <w:r w:rsidR="00AF79CA" w:rsidRPr="006D2D0A">
              <w:rPr>
                <w:rStyle w:val="ae"/>
              </w:rPr>
              <w:t>Terminology</w:t>
            </w:r>
            <w:r w:rsidR="00AF79CA">
              <w:rPr>
                <w:webHidden/>
              </w:rPr>
              <w:tab/>
            </w:r>
            <w:r w:rsidR="00AF79CA">
              <w:rPr>
                <w:webHidden/>
              </w:rPr>
              <w:fldChar w:fldCharType="begin"/>
            </w:r>
            <w:r w:rsidR="00AF79CA">
              <w:rPr>
                <w:webHidden/>
              </w:rPr>
              <w:instrText xml:space="preserve"> PAGEREF _Toc119068292 \h </w:instrText>
            </w:r>
            <w:r w:rsidR="00AF79CA">
              <w:rPr>
                <w:webHidden/>
              </w:rPr>
            </w:r>
            <w:r w:rsidR="00AF79CA">
              <w:rPr>
                <w:webHidden/>
              </w:rPr>
              <w:fldChar w:fldCharType="separate"/>
            </w:r>
            <w:r w:rsidR="00AF79CA">
              <w:rPr>
                <w:webHidden/>
              </w:rPr>
              <w:t>3</w:t>
            </w:r>
            <w:r w:rsidR="00AF79CA">
              <w:rPr>
                <w:webHidden/>
              </w:rPr>
              <w:fldChar w:fldCharType="end"/>
            </w:r>
          </w:hyperlink>
        </w:p>
        <w:p w14:paraId="30F6E31B"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293" w:history="1">
            <w:r w:rsidR="00AF79CA" w:rsidRPr="006D2D0A">
              <w:rPr>
                <w:rStyle w:val="ae"/>
                <w:noProof/>
                <w14:scene3d>
                  <w14:camera w14:prst="orthographicFront"/>
                  <w14:lightRig w14:rig="threePt" w14:dir="t">
                    <w14:rot w14:lat="0" w14:lon="0" w14:rev="0"/>
                  </w14:lightRig>
                </w14:scene3d>
              </w:rPr>
              <w:t>2</w:t>
            </w:r>
            <w:r w:rsidR="00AF79CA" w:rsidRPr="006D2D0A">
              <w:rPr>
                <w:rStyle w:val="ae"/>
                <w:noProof/>
              </w:rPr>
              <w:t xml:space="preserve"> Safety</w:t>
            </w:r>
            <w:r w:rsidR="00AF79CA">
              <w:rPr>
                <w:noProof/>
                <w:webHidden/>
              </w:rPr>
              <w:tab/>
            </w:r>
            <w:r w:rsidR="00AF79CA">
              <w:rPr>
                <w:noProof/>
                <w:webHidden/>
              </w:rPr>
              <w:fldChar w:fldCharType="begin"/>
            </w:r>
            <w:r w:rsidR="00AF79CA">
              <w:rPr>
                <w:noProof/>
                <w:webHidden/>
              </w:rPr>
              <w:instrText xml:space="preserve"> PAGEREF _Toc119068293 \h </w:instrText>
            </w:r>
            <w:r w:rsidR="00AF79CA">
              <w:rPr>
                <w:noProof/>
                <w:webHidden/>
              </w:rPr>
            </w:r>
            <w:r w:rsidR="00AF79CA">
              <w:rPr>
                <w:noProof/>
                <w:webHidden/>
              </w:rPr>
              <w:fldChar w:fldCharType="separate"/>
            </w:r>
            <w:r w:rsidR="00AF79CA">
              <w:rPr>
                <w:noProof/>
                <w:webHidden/>
              </w:rPr>
              <w:t>4</w:t>
            </w:r>
            <w:r w:rsidR="00AF79CA">
              <w:rPr>
                <w:noProof/>
                <w:webHidden/>
              </w:rPr>
              <w:fldChar w:fldCharType="end"/>
            </w:r>
          </w:hyperlink>
        </w:p>
        <w:p w14:paraId="0A735B9A" w14:textId="77777777" w:rsidR="00AF79CA" w:rsidRDefault="00F9073B">
          <w:pPr>
            <w:pStyle w:val="20"/>
            <w:rPr>
              <w:rFonts w:asciiTheme="minorHAnsi" w:eastAsiaTheme="minorEastAsia" w:hAnsiTheme="minorHAnsi" w:cstheme="minorBidi"/>
              <w:smallCaps w:val="0"/>
              <w:kern w:val="2"/>
              <w:sz w:val="21"/>
              <w:szCs w:val="22"/>
            </w:rPr>
          </w:pPr>
          <w:hyperlink w:anchor="_Toc119068294" w:history="1">
            <w:r w:rsidR="00AF79CA" w:rsidRPr="006D2D0A">
              <w:rPr>
                <w:rStyle w:val="ae"/>
                <w14:scene3d>
                  <w14:camera w14:prst="orthographicFront"/>
                  <w14:lightRig w14:rig="threePt" w14:dir="t">
                    <w14:rot w14:lat="0" w14:lon="0" w14:rev="0"/>
                  </w14:lightRig>
                </w14:scene3d>
              </w:rPr>
              <w:t>2.1</w:t>
            </w:r>
            <w:r w:rsidR="00AF79CA">
              <w:rPr>
                <w:rFonts w:asciiTheme="minorHAnsi" w:eastAsiaTheme="minorEastAsia" w:hAnsiTheme="minorHAnsi" w:cstheme="minorBidi"/>
                <w:smallCaps w:val="0"/>
                <w:kern w:val="2"/>
                <w:sz w:val="21"/>
                <w:szCs w:val="22"/>
              </w:rPr>
              <w:tab/>
            </w:r>
            <w:r w:rsidR="00AF79CA" w:rsidRPr="006D2D0A">
              <w:rPr>
                <w:rStyle w:val="ae"/>
              </w:rPr>
              <w:t>Safety Warnings</w:t>
            </w:r>
            <w:r w:rsidR="00AF79CA">
              <w:rPr>
                <w:webHidden/>
              </w:rPr>
              <w:tab/>
            </w:r>
            <w:r w:rsidR="00AF79CA">
              <w:rPr>
                <w:webHidden/>
              </w:rPr>
              <w:fldChar w:fldCharType="begin"/>
            </w:r>
            <w:r w:rsidR="00AF79CA">
              <w:rPr>
                <w:webHidden/>
              </w:rPr>
              <w:instrText xml:space="preserve"> PAGEREF _Toc119068294 \h </w:instrText>
            </w:r>
            <w:r w:rsidR="00AF79CA">
              <w:rPr>
                <w:webHidden/>
              </w:rPr>
            </w:r>
            <w:r w:rsidR="00AF79CA">
              <w:rPr>
                <w:webHidden/>
              </w:rPr>
              <w:fldChar w:fldCharType="separate"/>
            </w:r>
            <w:r w:rsidR="00AF79CA">
              <w:rPr>
                <w:webHidden/>
              </w:rPr>
              <w:t>4</w:t>
            </w:r>
            <w:r w:rsidR="00AF79CA">
              <w:rPr>
                <w:webHidden/>
              </w:rPr>
              <w:fldChar w:fldCharType="end"/>
            </w:r>
          </w:hyperlink>
        </w:p>
        <w:p w14:paraId="068DDFCA" w14:textId="77777777" w:rsidR="00AF79CA" w:rsidRDefault="00F9073B">
          <w:pPr>
            <w:pStyle w:val="20"/>
            <w:rPr>
              <w:rFonts w:asciiTheme="minorHAnsi" w:eastAsiaTheme="minorEastAsia" w:hAnsiTheme="minorHAnsi" w:cstheme="minorBidi"/>
              <w:smallCaps w:val="0"/>
              <w:kern w:val="2"/>
              <w:sz w:val="21"/>
              <w:szCs w:val="22"/>
            </w:rPr>
          </w:pPr>
          <w:hyperlink w:anchor="_Toc119068295" w:history="1">
            <w:r w:rsidR="00AF79CA" w:rsidRPr="006D2D0A">
              <w:rPr>
                <w:rStyle w:val="ae"/>
                <w14:scene3d>
                  <w14:camera w14:prst="orthographicFront"/>
                  <w14:lightRig w14:rig="threePt" w14:dir="t">
                    <w14:rot w14:lat="0" w14:lon="0" w14:rev="0"/>
                  </w14:lightRig>
                </w14:scene3d>
              </w:rPr>
              <w:t>2.2</w:t>
            </w:r>
            <w:r w:rsidR="00AF79CA">
              <w:rPr>
                <w:rFonts w:asciiTheme="minorHAnsi" w:eastAsiaTheme="minorEastAsia" w:hAnsiTheme="minorHAnsi" w:cstheme="minorBidi"/>
                <w:smallCaps w:val="0"/>
                <w:kern w:val="2"/>
                <w:sz w:val="21"/>
                <w:szCs w:val="22"/>
              </w:rPr>
              <w:tab/>
            </w:r>
            <w:r w:rsidR="00AF79CA" w:rsidRPr="006D2D0A">
              <w:rPr>
                <w:rStyle w:val="ae"/>
              </w:rPr>
              <w:t>Owner Responsibilities</w:t>
            </w:r>
            <w:r w:rsidR="00AF79CA">
              <w:rPr>
                <w:webHidden/>
              </w:rPr>
              <w:tab/>
            </w:r>
            <w:r w:rsidR="00AF79CA">
              <w:rPr>
                <w:webHidden/>
              </w:rPr>
              <w:fldChar w:fldCharType="begin"/>
            </w:r>
            <w:r w:rsidR="00AF79CA">
              <w:rPr>
                <w:webHidden/>
              </w:rPr>
              <w:instrText xml:space="preserve"> PAGEREF _Toc119068295 \h </w:instrText>
            </w:r>
            <w:r w:rsidR="00AF79CA">
              <w:rPr>
                <w:webHidden/>
              </w:rPr>
            </w:r>
            <w:r w:rsidR="00AF79CA">
              <w:rPr>
                <w:webHidden/>
              </w:rPr>
              <w:fldChar w:fldCharType="separate"/>
            </w:r>
            <w:r w:rsidR="00AF79CA">
              <w:rPr>
                <w:webHidden/>
              </w:rPr>
              <w:t>4</w:t>
            </w:r>
            <w:r w:rsidR="00AF79CA">
              <w:rPr>
                <w:webHidden/>
              </w:rPr>
              <w:fldChar w:fldCharType="end"/>
            </w:r>
          </w:hyperlink>
        </w:p>
        <w:p w14:paraId="0BCF0EBE" w14:textId="77777777" w:rsidR="00AF79CA" w:rsidRDefault="00F9073B">
          <w:pPr>
            <w:pStyle w:val="20"/>
            <w:rPr>
              <w:rFonts w:asciiTheme="minorHAnsi" w:eastAsiaTheme="minorEastAsia" w:hAnsiTheme="minorHAnsi" w:cstheme="minorBidi"/>
              <w:smallCaps w:val="0"/>
              <w:kern w:val="2"/>
              <w:sz w:val="21"/>
              <w:szCs w:val="22"/>
            </w:rPr>
          </w:pPr>
          <w:hyperlink w:anchor="_Toc119068296" w:history="1">
            <w:r w:rsidR="00AF79CA" w:rsidRPr="006D2D0A">
              <w:rPr>
                <w:rStyle w:val="ae"/>
                <w14:scene3d>
                  <w14:camera w14:prst="orthographicFront"/>
                  <w14:lightRig w14:rig="threePt" w14:dir="t">
                    <w14:rot w14:lat="0" w14:lon="0" w14:rev="0"/>
                  </w14:lightRig>
                </w14:scene3d>
              </w:rPr>
              <w:t>2.3</w:t>
            </w:r>
            <w:r w:rsidR="00AF79CA">
              <w:rPr>
                <w:rFonts w:asciiTheme="minorHAnsi" w:eastAsiaTheme="minorEastAsia" w:hAnsiTheme="minorHAnsi" w:cstheme="minorBidi"/>
                <w:smallCaps w:val="0"/>
                <w:kern w:val="2"/>
                <w:sz w:val="21"/>
                <w:szCs w:val="22"/>
              </w:rPr>
              <w:tab/>
            </w:r>
            <w:r w:rsidR="00AF79CA" w:rsidRPr="006D2D0A">
              <w:rPr>
                <w:rStyle w:val="ae"/>
              </w:rPr>
              <w:t>Installation Engineer Qualifications</w:t>
            </w:r>
            <w:r w:rsidR="00AF79CA">
              <w:rPr>
                <w:webHidden/>
              </w:rPr>
              <w:tab/>
            </w:r>
            <w:r w:rsidR="00AF79CA">
              <w:rPr>
                <w:webHidden/>
              </w:rPr>
              <w:fldChar w:fldCharType="begin"/>
            </w:r>
            <w:r w:rsidR="00AF79CA">
              <w:rPr>
                <w:webHidden/>
              </w:rPr>
              <w:instrText xml:space="preserve"> PAGEREF _Toc119068296 \h </w:instrText>
            </w:r>
            <w:r w:rsidR="00AF79CA">
              <w:rPr>
                <w:webHidden/>
              </w:rPr>
            </w:r>
            <w:r w:rsidR="00AF79CA">
              <w:rPr>
                <w:webHidden/>
              </w:rPr>
              <w:fldChar w:fldCharType="separate"/>
            </w:r>
            <w:r w:rsidR="00AF79CA">
              <w:rPr>
                <w:webHidden/>
              </w:rPr>
              <w:t>5</w:t>
            </w:r>
            <w:r w:rsidR="00AF79CA">
              <w:rPr>
                <w:webHidden/>
              </w:rPr>
              <w:fldChar w:fldCharType="end"/>
            </w:r>
          </w:hyperlink>
        </w:p>
        <w:p w14:paraId="21755801" w14:textId="77777777" w:rsidR="00AF79CA" w:rsidRDefault="00F9073B">
          <w:pPr>
            <w:pStyle w:val="20"/>
            <w:rPr>
              <w:rFonts w:asciiTheme="minorHAnsi" w:eastAsiaTheme="minorEastAsia" w:hAnsiTheme="minorHAnsi" w:cstheme="minorBidi"/>
              <w:smallCaps w:val="0"/>
              <w:kern w:val="2"/>
              <w:sz w:val="21"/>
              <w:szCs w:val="22"/>
            </w:rPr>
          </w:pPr>
          <w:hyperlink w:anchor="_Toc119068297" w:history="1">
            <w:r w:rsidR="00AF79CA" w:rsidRPr="006D2D0A">
              <w:rPr>
                <w:rStyle w:val="ae"/>
                <w14:scene3d>
                  <w14:camera w14:prst="orthographicFront"/>
                  <w14:lightRig w14:rig="threePt" w14:dir="t">
                    <w14:rot w14:lat="0" w14:lon="0" w14:rev="0"/>
                  </w14:lightRig>
                </w14:scene3d>
              </w:rPr>
              <w:t>2.4</w:t>
            </w:r>
            <w:r w:rsidR="00AF79CA">
              <w:rPr>
                <w:rFonts w:asciiTheme="minorHAnsi" w:eastAsiaTheme="minorEastAsia" w:hAnsiTheme="minorHAnsi" w:cstheme="minorBidi"/>
                <w:smallCaps w:val="0"/>
                <w:kern w:val="2"/>
                <w:sz w:val="21"/>
                <w:szCs w:val="22"/>
              </w:rPr>
              <w:tab/>
            </w:r>
            <w:r w:rsidR="00AF79CA" w:rsidRPr="006D2D0A">
              <w:rPr>
                <w:rStyle w:val="ae"/>
              </w:rPr>
              <w:t>Usage Instructions</w:t>
            </w:r>
            <w:r w:rsidR="00AF79CA">
              <w:rPr>
                <w:webHidden/>
              </w:rPr>
              <w:tab/>
            </w:r>
            <w:r w:rsidR="00AF79CA">
              <w:rPr>
                <w:webHidden/>
              </w:rPr>
              <w:fldChar w:fldCharType="begin"/>
            </w:r>
            <w:r w:rsidR="00AF79CA">
              <w:rPr>
                <w:webHidden/>
              </w:rPr>
              <w:instrText xml:space="preserve"> PAGEREF _Toc119068297 \h </w:instrText>
            </w:r>
            <w:r w:rsidR="00AF79CA">
              <w:rPr>
                <w:webHidden/>
              </w:rPr>
            </w:r>
            <w:r w:rsidR="00AF79CA">
              <w:rPr>
                <w:webHidden/>
              </w:rPr>
              <w:fldChar w:fldCharType="separate"/>
            </w:r>
            <w:r w:rsidR="00AF79CA">
              <w:rPr>
                <w:webHidden/>
              </w:rPr>
              <w:t>5</w:t>
            </w:r>
            <w:r w:rsidR="00AF79CA">
              <w:rPr>
                <w:webHidden/>
              </w:rPr>
              <w:fldChar w:fldCharType="end"/>
            </w:r>
          </w:hyperlink>
        </w:p>
        <w:p w14:paraId="2DBDF50F" w14:textId="77777777" w:rsidR="00AF79CA" w:rsidRDefault="00F9073B">
          <w:pPr>
            <w:pStyle w:val="20"/>
            <w:rPr>
              <w:rFonts w:asciiTheme="minorHAnsi" w:eastAsiaTheme="minorEastAsia" w:hAnsiTheme="minorHAnsi" w:cstheme="minorBidi"/>
              <w:smallCaps w:val="0"/>
              <w:kern w:val="2"/>
              <w:sz w:val="21"/>
              <w:szCs w:val="22"/>
            </w:rPr>
          </w:pPr>
          <w:hyperlink w:anchor="_Toc119068298" w:history="1">
            <w:r w:rsidR="00AF79CA" w:rsidRPr="006D2D0A">
              <w:rPr>
                <w:rStyle w:val="ae"/>
                <w14:scene3d>
                  <w14:camera w14:prst="orthographicFront"/>
                  <w14:lightRig w14:rig="threePt" w14:dir="t">
                    <w14:rot w14:lat="0" w14:lon="0" w14:rev="0"/>
                  </w14:lightRig>
                </w14:scene3d>
              </w:rPr>
              <w:t>2.5</w:t>
            </w:r>
            <w:r w:rsidR="00AF79CA">
              <w:rPr>
                <w:rFonts w:asciiTheme="minorHAnsi" w:eastAsiaTheme="minorEastAsia" w:hAnsiTheme="minorHAnsi" w:cstheme="minorBidi"/>
                <w:smallCaps w:val="0"/>
                <w:kern w:val="2"/>
                <w:sz w:val="21"/>
                <w:szCs w:val="22"/>
              </w:rPr>
              <w:tab/>
            </w:r>
            <w:r w:rsidR="00AF79CA" w:rsidRPr="006D2D0A">
              <w:rPr>
                <w:rStyle w:val="ae"/>
              </w:rPr>
              <w:t>Symbols on the MaxiCharger</w:t>
            </w:r>
            <w:r w:rsidR="00AF79CA">
              <w:rPr>
                <w:webHidden/>
              </w:rPr>
              <w:tab/>
            </w:r>
            <w:r w:rsidR="00AF79CA">
              <w:rPr>
                <w:webHidden/>
              </w:rPr>
              <w:fldChar w:fldCharType="begin"/>
            </w:r>
            <w:r w:rsidR="00AF79CA">
              <w:rPr>
                <w:webHidden/>
              </w:rPr>
              <w:instrText xml:space="preserve"> PAGEREF _Toc119068298 \h </w:instrText>
            </w:r>
            <w:r w:rsidR="00AF79CA">
              <w:rPr>
                <w:webHidden/>
              </w:rPr>
            </w:r>
            <w:r w:rsidR="00AF79CA">
              <w:rPr>
                <w:webHidden/>
              </w:rPr>
              <w:fldChar w:fldCharType="separate"/>
            </w:r>
            <w:r w:rsidR="00AF79CA">
              <w:rPr>
                <w:webHidden/>
              </w:rPr>
              <w:t>5</w:t>
            </w:r>
            <w:r w:rsidR="00AF79CA">
              <w:rPr>
                <w:webHidden/>
              </w:rPr>
              <w:fldChar w:fldCharType="end"/>
            </w:r>
          </w:hyperlink>
        </w:p>
        <w:p w14:paraId="6B6EF9FE" w14:textId="77777777" w:rsidR="00AF79CA" w:rsidRDefault="00F9073B">
          <w:pPr>
            <w:pStyle w:val="20"/>
            <w:rPr>
              <w:rFonts w:asciiTheme="minorHAnsi" w:eastAsiaTheme="minorEastAsia" w:hAnsiTheme="minorHAnsi" w:cstheme="minorBidi"/>
              <w:smallCaps w:val="0"/>
              <w:kern w:val="2"/>
              <w:sz w:val="21"/>
              <w:szCs w:val="22"/>
            </w:rPr>
          </w:pPr>
          <w:hyperlink w:anchor="_Toc119068299" w:history="1">
            <w:r w:rsidR="00AF79CA" w:rsidRPr="006D2D0A">
              <w:rPr>
                <w:rStyle w:val="ae"/>
                <w14:scene3d>
                  <w14:camera w14:prst="orthographicFront"/>
                  <w14:lightRig w14:rig="threePt" w14:dir="t">
                    <w14:rot w14:lat="0" w14:lon="0" w14:rev="0"/>
                  </w14:lightRig>
                </w14:scene3d>
              </w:rPr>
              <w:t>2.6</w:t>
            </w:r>
            <w:r w:rsidR="00AF79CA">
              <w:rPr>
                <w:rFonts w:asciiTheme="minorHAnsi" w:eastAsiaTheme="minorEastAsia" w:hAnsiTheme="minorHAnsi" w:cstheme="minorBidi"/>
                <w:smallCaps w:val="0"/>
                <w:kern w:val="2"/>
                <w:sz w:val="21"/>
                <w:szCs w:val="22"/>
              </w:rPr>
              <w:tab/>
            </w:r>
            <w:r w:rsidR="00AF79CA" w:rsidRPr="006D2D0A">
              <w:rPr>
                <w:rStyle w:val="ae"/>
              </w:rPr>
              <w:t>Disposal Instructions</w:t>
            </w:r>
            <w:r w:rsidR="00AF79CA">
              <w:rPr>
                <w:webHidden/>
              </w:rPr>
              <w:tab/>
            </w:r>
            <w:r w:rsidR="00AF79CA">
              <w:rPr>
                <w:webHidden/>
              </w:rPr>
              <w:fldChar w:fldCharType="begin"/>
            </w:r>
            <w:r w:rsidR="00AF79CA">
              <w:rPr>
                <w:webHidden/>
              </w:rPr>
              <w:instrText xml:space="preserve"> PAGEREF _Toc119068299 \h </w:instrText>
            </w:r>
            <w:r w:rsidR="00AF79CA">
              <w:rPr>
                <w:webHidden/>
              </w:rPr>
            </w:r>
            <w:r w:rsidR="00AF79CA">
              <w:rPr>
                <w:webHidden/>
              </w:rPr>
              <w:fldChar w:fldCharType="separate"/>
            </w:r>
            <w:r w:rsidR="00AF79CA">
              <w:rPr>
                <w:webHidden/>
              </w:rPr>
              <w:t>6</w:t>
            </w:r>
            <w:r w:rsidR="00AF79CA">
              <w:rPr>
                <w:webHidden/>
              </w:rPr>
              <w:fldChar w:fldCharType="end"/>
            </w:r>
          </w:hyperlink>
        </w:p>
        <w:p w14:paraId="1B79724C" w14:textId="77777777" w:rsidR="00AF79CA" w:rsidRDefault="00F9073B">
          <w:pPr>
            <w:pStyle w:val="20"/>
            <w:rPr>
              <w:rFonts w:asciiTheme="minorHAnsi" w:eastAsiaTheme="minorEastAsia" w:hAnsiTheme="minorHAnsi" w:cstheme="minorBidi"/>
              <w:smallCaps w:val="0"/>
              <w:kern w:val="2"/>
              <w:sz w:val="21"/>
              <w:szCs w:val="22"/>
            </w:rPr>
          </w:pPr>
          <w:hyperlink w:anchor="_Toc119068300" w:history="1">
            <w:r w:rsidR="00AF79CA" w:rsidRPr="006D2D0A">
              <w:rPr>
                <w:rStyle w:val="ae"/>
                <w14:scene3d>
                  <w14:camera w14:prst="orthographicFront"/>
                  <w14:lightRig w14:rig="threePt" w14:dir="t">
                    <w14:rot w14:lat="0" w14:lon="0" w14:rev="0"/>
                  </w14:lightRig>
                </w14:scene3d>
              </w:rPr>
              <w:t>2.7</w:t>
            </w:r>
            <w:r w:rsidR="00AF79CA">
              <w:rPr>
                <w:rFonts w:asciiTheme="minorHAnsi" w:eastAsiaTheme="minorEastAsia" w:hAnsiTheme="minorHAnsi" w:cstheme="minorBidi"/>
                <w:smallCaps w:val="0"/>
                <w:kern w:val="2"/>
                <w:sz w:val="21"/>
                <w:szCs w:val="22"/>
              </w:rPr>
              <w:tab/>
            </w:r>
            <w:r w:rsidR="00AF79CA" w:rsidRPr="006D2D0A">
              <w:rPr>
                <w:rStyle w:val="ae"/>
              </w:rPr>
              <w:t>Cyber Security</w:t>
            </w:r>
            <w:r w:rsidR="00AF79CA">
              <w:rPr>
                <w:webHidden/>
              </w:rPr>
              <w:tab/>
            </w:r>
            <w:r w:rsidR="00AF79CA">
              <w:rPr>
                <w:webHidden/>
              </w:rPr>
              <w:fldChar w:fldCharType="begin"/>
            </w:r>
            <w:r w:rsidR="00AF79CA">
              <w:rPr>
                <w:webHidden/>
              </w:rPr>
              <w:instrText xml:space="preserve"> PAGEREF _Toc119068300 \h </w:instrText>
            </w:r>
            <w:r w:rsidR="00AF79CA">
              <w:rPr>
                <w:webHidden/>
              </w:rPr>
            </w:r>
            <w:r w:rsidR="00AF79CA">
              <w:rPr>
                <w:webHidden/>
              </w:rPr>
              <w:fldChar w:fldCharType="separate"/>
            </w:r>
            <w:r w:rsidR="00AF79CA">
              <w:rPr>
                <w:webHidden/>
              </w:rPr>
              <w:t>6</w:t>
            </w:r>
            <w:r w:rsidR="00AF79CA">
              <w:rPr>
                <w:webHidden/>
              </w:rPr>
              <w:fldChar w:fldCharType="end"/>
            </w:r>
          </w:hyperlink>
        </w:p>
        <w:p w14:paraId="1D228C2D"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01" w:history="1">
            <w:r w:rsidR="00AF79CA" w:rsidRPr="006D2D0A">
              <w:rPr>
                <w:rStyle w:val="ae"/>
                <w:noProof/>
                <w14:scene3d>
                  <w14:camera w14:prst="orthographicFront"/>
                  <w14:lightRig w14:rig="threePt" w14:dir="t">
                    <w14:rot w14:lat="0" w14:lon="0" w14:rev="0"/>
                  </w14:lightRig>
                </w14:scene3d>
              </w:rPr>
              <w:t>3</w:t>
            </w:r>
            <w:r w:rsidR="00AF79CA" w:rsidRPr="006D2D0A">
              <w:rPr>
                <w:rStyle w:val="ae"/>
                <w:noProof/>
              </w:rPr>
              <w:t xml:space="preserve"> General Introduction</w:t>
            </w:r>
            <w:r w:rsidR="00AF79CA">
              <w:rPr>
                <w:noProof/>
                <w:webHidden/>
              </w:rPr>
              <w:tab/>
            </w:r>
            <w:r w:rsidR="00AF79CA">
              <w:rPr>
                <w:noProof/>
                <w:webHidden/>
              </w:rPr>
              <w:fldChar w:fldCharType="begin"/>
            </w:r>
            <w:r w:rsidR="00AF79CA">
              <w:rPr>
                <w:noProof/>
                <w:webHidden/>
              </w:rPr>
              <w:instrText xml:space="preserve"> PAGEREF _Toc119068301 \h </w:instrText>
            </w:r>
            <w:r w:rsidR="00AF79CA">
              <w:rPr>
                <w:noProof/>
                <w:webHidden/>
              </w:rPr>
            </w:r>
            <w:r w:rsidR="00AF79CA">
              <w:rPr>
                <w:noProof/>
                <w:webHidden/>
              </w:rPr>
              <w:fldChar w:fldCharType="separate"/>
            </w:r>
            <w:r w:rsidR="00AF79CA">
              <w:rPr>
                <w:noProof/>
                <w:webHidden/>
              </w:rPr>
              <w:t>7</w:t>
            </w:r>
            <w:r w:rsidR="00AF79CA">
              <w:rPr>
                <w:noProof/>
                <w:webHidden/>
              </w:rPr>
              <w:fldChar w:fldCharType="end"/>
            </w:r>
          </w:hyperlink>
        </w:p>
        <w:p w14:paraId="51686786" w14:textId="77777777" w:rsidR="00AF79CA" w:rsidRDefault="00F9073B">
          <w:pPr>
            <w:pStyle w:val="20"/>
            <w:rPr>
              <w:rFonts w:asciiTheme="minorHAnsi" w:eastAsiaTheme="minorEastAsia" w:hAnsiTheme="minorHAnsi" w:cstheme="minorBidi"/>
              <w:smallCaps w:val="0"/>
              <w:kern w:val="2"/>
              <w:sz w:val="21"/>
              <w:szCs w:val="22"/>
            </w:rPr>
          </w:pPr>
          <w:hyperlink w:anchor="_Toc119068302" w:history="1">
            <w:r w:rsidR="00AF79CA" w:rsidRPr="006D2D0A">
              <w:rPr>
                <w:rStyle w:val="ae"/>
                <w14:scene3d>
                  <w14:camera w14:prst="orthographicFront"/>
                  <w14:lightRig w14:rig="threePt" w14:dir="t">
                    <w14:rot w14:lat="0" w14:lon="0" w14:rev="0"/>
                  </w14:lightRig>
                </w14:scene3d>
              </w:rPr>
              <w:t>3.1</w:t>
            </w:r>
            <w:r w:rsidR="00AF79CA">
              <w:rPr>
                <w:rFonts w:asciiTheme="minorHAnsi" w:eastAsiaTheme="minorEastAsia" w:hAnsiTheme="minorHAnsi" w:cstheme="minorBidi"/>
                <w:smallCaps w:val="0"/>
                <w:kern w:val="2"/>
                <w:sz w:val="21"/>
                <w:szCs w:val="22"/>
              </w:rPr>
              <w:tab/>
            </w:r>
            <w:r w:rsidR="00AF79CA" w:rsidRPr="006D2D0A">
              <w:rPr>
                <w:rStyle w:val="ae"/>
              </w:rPr>
              <w:t>Product Overview</w:t>
            </w:r>
            <w:r w:rsidR="00AF79CA">
              <w:rPr>
                <w:webHidden/>
              </w:rPr>
              <w:tab/>
            </w:r>
            <w:r w:rsidR="00AF79CA">
              <w:rPr>
                <w:webHidden/>
              </w:rPr>
              <w:fldChar w:fldCharType="begin"/>
            </w:r>
            <w:r w:rsidR="00AF79CA">
              <w:rPr>
                <w:webHidden/>
              </w:rPr>
              <w:instrText xml:space="preserve"> PAGEREF _Toc119068302 \h </w:instrText>
            </w:r>
            <w:r w:rsidR="00AF79CA">
              <w:rPr>
                <w:webHidden/>
              </w:rPr>
            </w:r>
            <w:r w:rsidR="00AF79CA">
              <w:rPr>
                <w:webHidden/>
              </w:rPr>
              <w:fldChar w:fldCharType="separate"/>
            </w:r>
            <w:r w:rsidR="00AF79CA">
              <w:rPr>
                <w:webHidden/>
              </w:rPr>
              <w:t>8</w:t>
            </w:r>
            <w:r w:rsidR="00AF79CA">
              <w:rPr>
                <w:webHidden/>
              </w:rPr>
              <w:fldChar w:fldCharType="end"/>
            </w:r>
          </w:hyperlink>
        </w:p>
        <w:p w14:paraId="2D585CF8" w14:textId="77777777" w:rsidR="00AF79CA" w:rsidRDefault="00F9073B">
          <w:pPr>
            <w:pStyle w:val="20"/>
            <w:rPr>
              <w:rFonts w:asciiTheme="minorHAnsi" w:eastAsiaTheme="minorEastAsia" w:hAnsiTheme="minorHAnsi" w:cstheme="minorBidi"/>
              <w:smallCaps w:val="0"/>
              <w:kern w:val="2"/>
              <w:sz w:val="21"/>
              <w:szCs w:val="22"/>
            </w:rPr>
          </w:pPr>
          <w:hyperlink w:anchor="_Toc119068303" w:history="1">
            <w:r w:rsidR="00AF79CA" w:rsidRPr="006D2D0A">
              <w:rPr>
                <w:rStyle w:val="ae"/>
                <w14:scene3d>
                  <w14:camera w14:prst="orthographicFront"/>
                  <w14:lightRig w14:rig="threePt" w14:dir="t">
                    <w14:rot w14:lat="0" w14:lon="0" w14:rev="0"/>
                  </w14:lightRig>
                </w14:scene3d>
              </w:rPr>
              <w:t>3.2</w:t>
            </w:r>
            <w:r w:rsidR="00AF79CA">
              <w:rPr>
                <w:rFonts w:asciiTheme="minorHAnsi" w:eastAsiaTheme="minorEastAsia" w:hAnsiTheme="minorHAnsi" w:cstheme="minorBidi"/>
                <w:smallCaps w:val="0"/>
                <w:kern w:val="2"/>
                <w:sz w:val="21"/>
                <w:szCs w:val="22"/>
              </w:rPr>
              <w:tab/>
            </w:r>
            <w:r w:rsidR="00AF79CA" w:rsidRPr="006D2D0A">
              <w:rPr>
                <w:rStyle w:val="ae"/>
              </w:rPr>
              <w:t>Working Principle Diagram</w:t>
            </w:r>
            <w:r w:rsidR="00AF79CA">
              <w:rPr>
                <w:webHidden/>
              </w:rPr>
              <w:tab/>
            </w:r>
            <w:r w:rsidR="00AF79CA">
              <w:rPr>
                <w:webHidden/>
              </w:rPr>
              <w:fldChar w:fldCharType="begin"/>
            </w:r>
            <w:r w:rsidR="00AF79CA">
              <w:rPr>
                <w:webHidden/>
              </w:rPr>
              <w:instrText xml:space="preserve"> PAGEREF _Toc119068303 \h </w:instrText>
            </w:r>
            <w:r w:rsidR="00AF79CA">
              <w:rPr>
                <w:webHidden/>
              </w:rPr>
            </w:r>
            <w:r w:rsidR="00AF79CA">
              <w:rPr>
                <w:webHidden/>
              </w:rPr>
              <w:fldChar w:fldCharType="separate"/>
            </w:r>
            <w:r w:rsidR="00AF79CA">
              <w:rPr>
                <w:webHidden/>
              </w:rPr>
              <w:t>12</w:t>
            </w:r>
            <w:r w:rsidR="00AF79CA">
              <w:rPr>
                <w:webHidden/>
              </w:rPr>
              <w:fldChar w:fldCharType="end"/>
            </w:r>
          </w:hyperlink>
        </w:p>
        <w:p w14:paraId="31F34F0A" w14:textId="77777777" w:rsidR="00AF79CA" w:rsidRDefault="00F9073B">
          <w:pPr>
            <w:pStyle w:val="20"/>
            <w:rPr>
              <w:rFonts w:asciiTheme="minorHAnsi" w:eastAsiaTheme="minorEastAsia" w:hAnsiTheme="minorHAnsi" w:cstheme="minorBidi"/>
              <w:smallCaps w:val="0"/>
              <w:kern w:val="2"/>
              <w:sz w:val="21"/>
              <w:szCs w:val="22"/>
            </w:rPr>
          </w:pPr>
          <w:hyperlink w:anchor="_Toc119068304" w:history="1">
            <w:r w:rsidR="00AF79CA" w:rsidRPr="006D2D0A">
              <w:rPr>
                <w:rStyle w:val="ae"/>
                <w14:scene3d>
                  <w14:camera w14:prst="orthographicFront"/>
                  <w14:lightRig w14:rig="threePt" w14:dir="t">
                    <w14:rot w14:lat="0" w14:lon="0" w14:rev="0"/>
                  </w14:lightRig>
                </w14:scene3d>
              </w:rPr>
              <w:t>3.3</w:t>
            </w:r>
            <w:r w:rsidR="00AF79CA">
              <w:rPr>
                <w:rFonts w:asciiTheme="minorHAnsi" w:eastAsiaTheme="minorEastAsia" w:hAnsiTheme="minorHAnsi" w:cstheme="minorBidi"/>
                <w:smallCaps w:val="0"/>
                <w:kern w:val="2"/>
                <w:sz w:val="21"/>
                <w:szCs w:val="22"/>
              </w:rPr>
              <w:tab/>
            </w:r>
            <w:r w:rsidR="00AF79CA" w:rsidRPr="006D2D0A">
              <w:rPr>
                <w:rStyle w:val="ae"/>
              </w:rPr>
              <w:t>Local Service Portal</w:t>
            </w:r>
            <w:r w:rsidR="00AF79CA">
              <w:rPr>
                <w:webHidden/>
              </w:rPr>
              <w:tab/>
            </w:r>
            <w:r w:rsidR="00AF79CA">
              <w:rPr>
                <w:webHidden/>
              </w:rPr>
              <w:fldChar w:fldCharType="begin"/>
            </w:r>
            <w:r w:rsidR="00AF79CA">
              <w:rPr>
                <w:webHidden/>
              </w:rPr>
              <w:instrText xml:space="preserve"> PAGEREF _Toc119068304 \h </w:instrText>
            </w:r>
            <w:r w:rsidR="00AF79CA">
              <w:rPr>
                <w:webHidden/>
              </w:rPr>
            </w:r>
            <w:r w:rsidR="00AF79CA">
              <w:rPr>
                <w:webHidden/>
              </w:rPr>
              <w:fldChar w:fldCharType="separate"/>
            </w:r>
            <w:r w:rsidR="00AF79CA">
              <w:rPr>
                <w:webHidden/>
              </w:rPr>
              <w:t>13</w:t>
            </w:r>
            <w:r w:rsidR="00AF79CA">
              <w:rPr>
                <w:webHidden/>
              </w:rPr>
              <w:fldChar w:fldCharType="end"/>
            </w:r>
          </w:hyperlink>
        </w:p>
        <w:p w14:paraId="5E2C0E45" w14:textId="77777777" w:rsidR="00AF79CA" w:rsidRDefault="00F9073B">
          <w:pPr>
            <w:pStyle w:val="20"/>
            <w:rPr>
              <w:rFonts w:asciiTheme="minorHAnsi" w:eastAsiaTheme="minorEastAsia" w:hAnsiTheme="minorHAnsi" w:cstheme="minorBidi"/>
              <w:smallCaps w:val="0"/>
              <w:kern w:val="2"/>
              <w:sz w:val="21"/>
              <w:szCs w:val="22"/>
            </w:rPr>
          </w:pPr>
          <w:hyperlink w:anchor="_Toc119068305" w:history="1">
            <w:r w:rsidR="00AF79CA" w:rsidRPr="006D2D0A">
              <w:rPr>
                <w:rStyle w:val="ae"/>
                <w14:scene3d>
                  <w14:camera w14:prst="orthographicFront"/>
                  <w14:lightRig w14:rig="threePt" w14:dir="t">
                    <w14:rot w14:lat="0" w14:lon="0" w14:rev="0"/>
                  </w14:lightRig>
                </w14:scene3d>
              </w:rPr>
              <w:t>3.4</w:t>
            </w:r>
            <w:r w:rsidR="00AF79CA">
              <w:rPr>
                <w:rFonts w:asciiTheme="minorHAnsi" w:eastAsiaTheme="minorEastAsia" w:hAnsiTheme="minorHAnsi" w:cstheme="minorBidi"/>
                <w:smallCaps w:val="0"/>
                <w:kern w:val="2"/>
                <w:sz w:val="21"/>
                <w:szCs w:val="22"/>
              </w:rPr>
              <w:tab/>
            </w:r>
            <w:r w:rsidR="00AF79CA" w:rsidRPr="006D2D0A">
              <w:rPr>
                <w:rStyle w:val="ae"/>
              </w:rPr>
              <w:t>Cloud Service Portal</w:t>
            </w:r>
            <w:r w:rsidR="00AF79CA">
              <w:rPr>
                <w:webHidden/>
              </w:rPr>
              <w:tab/>
            </w:r>
            <w:r w:rsidR="00AF79CA">
              <w:rPr>
                <w:webHidden/>
              </w:rPr>
              <w:fldChar w:fldCharType="begin"/>
            </w:r>
            <w:r w:rsidR="00AF79CA">
              <w:rPr>
                <w:webHidden/>
              </w:rPr>
              <w:instrText xml:space="preserve"> PAGEREF _Toc119068305 \h </w:instrText>
            </w:r>
            <w:r w:rsidR="00AF79CA">
              <w:rPr>
                <w:webHidden/>
              </w:rPr>
            </w:r>
            <w:r w:rsidR="00AF79CA">
              <w:rPr>
                <w:webHidden/>
              </w:rPr>
              <w:fldChar w:fldCharType="separate"/>
            </w:r>
            <w:r w:rsidR="00AF79CA">
              <w:rPr>
                <w:webHidden/>
              </w:rPr>
              <w:t>14</w:t>
            </w:r>
            <w:r w:rsidR="00AF79CA">
              <w:rPr>
                <w:webHidden/>
              </w:rPr>
              <w:fldChar w:fldCharType="end"/>
            </w:r>
          </w:hyperlink>
        </w:p>
        <w:p w14:paraId="5B2C4C86"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06" w:history="1">
            <w:r w:rsidR="00AF79CA" w:rsidRPr="006D2D0A">
              <w:rPr>
                <w:rStyle w:val="ae"/>
                <w:noProof/>
                <w14:scene3d>
                  <w14:camera w14:prst="orthographicFront"/>
                  <w14:lightRig w14:rig="threePt" w14:dir="t">
                    <w14:rot w14:lat="0" w14:lon="0" w14:rev="0"/>
                  </w14:lightRig>
                </w14:scene3d>
              </w:rPr>
              <w:t>4</w:t>
            </w:r>
            <w:r w:rsidR="00AF79CA" w:rsidRPr="006D2D0A">
              <w:rPr>
                <w:rStyle w:val="ae"/>
                <w:noProof/>
              </w:rPr>
              <w:t xml:space="preserve"> Preparation</w:t>
            </w:r>
            <w:r w:rsidR="00AF79CA">
              <w:rPr>
                <w:noProof/>
                <w:webHidden/>
              </w:rPr>
              <w:tab/>
            </w:r>
            <w:r w:rsidR="00AF79CA">
              <w:rPr>
                <w:noProof/>
                <w:webHidden/>
              </w:rPr>
              <w:fldChar w:fldCharType="begin"/>
            </w:r>
            <w:r w:rsidR="00AF79CA">
              <w:rPr>
                <w:noProof/>
                <w:webHidden/>
              </w:rPr>
              <w:instrText xml:space="preserve"> PAGEREF _Toc119068306 \h </w:instrText>
            </w:r>
            <w:r w:rsidR="00AF79CA">
              <w:rPr>
                <w:noProof/>
                <w:webHidden/>
              </w:rPr>
            </w:r>
            <w:r w:rsidR="00AF79CA">
              <w:rPr>
                <w:noProof/>
                <w:webHidden/>
              </w:rPr>
              <w:fldChar w:fldCharType="separate"/>
            </w:r>
            <w:r w:rsidR="00AF79CA">
              <w:rPr>
                <w:noProof/>
                <w:webHidden/>
              </w:rPr>
              <w:t>15</w:t>
            </w:r>
            <w:r w:rsidR="00AF79CA">
              <w:rPr>
                <w:noProof/>
                <w:webHidden/>
              </w:rPr>
              <w:fldChar w:fldCharType="end"/>
            </w:r>
          </w:hyperlink>
        </w:p>
        <w:p w14:paraId="4D809A41" w14:textId="77777777" w:rsidR="00AF79CA" w:rsidRDefault="00F9073B">
          <w:pPr>
            <w:pStyle w:val="20"/>
            <w:rPr>
              <w:rFonts w:asciiTheme="minorHAnsi" w:eastAsiaTheme="minorEastAsia" w:hAnsiTheme="minorHAnsi" w:cstheme="minorBidi"/>
              <w:smallCaps w:val="0"/>
              <w:kern w:val="2"/>
              <w:sz w:val="21"/>
              <w:szCs w:val="22"/>
            </w:rPr>
          </w:pPr>
          <w:hyperlink w:anchor="_Toc119068307" w:history="1">
            <w:r w:rsidR="00AF79CA" w:rsidRPr="006D2D0A">
              <w:rPr>
                <w:rStyle w:val="ae"/>
                <w14:scene3d>
                  <w14:camera w14:prst="orthographicFront"/>
                  <w14:lightRig w14:rig="threePt" w14:dir="t">
                    <w14:rot w14:lat="0" w14:lon="0" w14:rev="0"/>
                  </w14:lightRig>
                </w14:scene3d>
              </w:rPr>
              <w:t>4.1</w:t>
            </w:r>
            <w:r w:rsidR="00AF79CA">
              <w:rPr>
                <w:rFonts w:asciiTheme="minorHAnsi" w:eastAsiaTheme="minorEastAsia" w:hAnsiTheme="minorHAnsi" w:cstheme="minorBidi"/>
                <w:smallCaps w:val="0"/>
                <w:kern w:val="2"/>
                <w:sz w:val="21"/>
                <w:szCs w:val="22"/>
              </w:rPr>
              <w:tab/>
            </w:r>
            <w:r w:rsidR="00AF79CA" w:rsidRPr="006D2D0A">
              <w:rPr>
                <w:rStyle w:val="ae"/>
              </w:rPr>
              <w:t>Before Installing</w:t>
            </w:r>
            <w:r w:rsidR="00AF79CA">
              <w:rPr>
                <w:webHidden/>
              </w:rPr>
              <w:tab/>
            </w:r>
            <w:r w:rsidR="00AF79CA">
              <w:rPr>
                <w:webHidden/>
              </w:rPr>
              <w:fldChar w:fldCharType="begin"/>
            </w:r>
            <w:r w:rsidR="00AF79CA">
              <w:rPr>
                <w:webHidden/>
              </w:rPr>
              <w:instrText xml:space="preserve"> PAGEREF _Toc119068307 \h </w:instrText>
            </w:r>
            <w:r w:rsidR="00AF79CA">
              <w:rPr>
                <w:webHidden/>
              </w:rPr>
            </w:r>
            <w:r w:rsidR="00AF79CA">
              <w:rPr>
                <w:webHidden/>
              </w:rPr>
              <w:fldChar w:fldCharType="separate"/>
            </w:r>
            <w:r w:rsidR="00AF79CA">
              <w:rPr>
                <w:webHidden/>
              </w:rPr>
              <w:t>15</w:t>
            </w:r>
            <w:r w:rsidR="00AF79CA">
              <w:rPr>
                <w:webHidden/>
              </w:rPr>
              <w:fldChar w:fldCharType="end"/>
            </w:r>
          </w:hyperlink>
        </w:p>
        <w:p w14:paraId="59AA86D4" w14:textId="77777777" w:rsidR="00AF79CA" w:rsidRDefault="00F9073B">
          <w:pPr>
            <w:pStyle w:val="20"/>
            <w:rPr>
              <w:rFonts w:asciiTheme="minorHAnsi" w:eastAsiaTheme="minorEastAsia" w:hAnsiTheme="minorHAnsi" w:cstheme="minorBidi"/>
              <w:smallCaps w:val="0"/>
              <w:kern w:val="2"/>
              <w:sz w:val="21"/>
              <w:szCs w:val="22"/>
            </w:rPr>
          </w:pPr>
          <w:hyperlink w:anchor="_Toc119068308" w:history="1">
            <w:r w:rsidR="00AF79CA" w:rsidRPr="006D2D0A">
              <w:rPr>
                <w:rStyle w:val="ae"/>
                <w14:scene3d>
                  <w14:camera w14:prst="orthographicFront"/>
                  <w14:lightRig w14:rig="threePt" w14:dir="t">
                    <w14:rot w14:lat="0" w14:lon="0" w14:rev="0"/>
                  </w14:lightRig>
                </w14:scene3d>
              </w:rPr>
              <w:t>4.2</w:t>
            </w:r>
            <w:r w:rsidR="00AF79CA">
              <w:rPr>
                <w:rFonts w:asciiTheme="minorHAnsi" w:eastAsiaTheme="minorEastAsia" w:hAnsiTheme="minorHAnsi" w:cstheme="minorBidi"/>
                <w:smallCaps w:val="0"/>
                <w:kern w:val="2"/>
                <w:sz w:val="21"/>
                <w:szCs w:val="22"/>
              </w:rPr>
              <w:tab/>
            </w:r>
            <w:r w:rsidR="00AF79CA" w:rsidRPr="006D2D0A">
              <w:rPr>
                <w:rStyle w:val="ae"/>
              </w:rPr>
              <w:t>Unpacking</w:t>
            </w:r>
            <w:r w:rsidR="00AF79CA">
              <w:rPr>
                <w:webHidden/>
              </w:rPr>
              <w:tab/>
            </w:r>
            <w:r w:rsidR="00AF79CA">
              <w:rPr>
                <w:webHidden/>
              </w:rPr>
              <w:fldChar w:fldCharType="begin"/>
            </w:r>
            <w:r w:rsidR="00AF79CA">
              <w:rPr>
                <w:webHidden/>
              </w:rPr>
              <w:instrText xml:space="preserve"> PAGEREF _Toc119068308 \h </w:instrText>
            </w:r>
            <w:r w:rsidR="00AF79CA">
              <w:rPr>
                <w:webHidden/>
              </w:rPr>
            </w:r>
            <w:r w:rsidR="00AF79CA">
              <w:rPr>
                <w:webHidden/>
              </w:rPr>
              <w:fldChar w:fldCharType="separate"/>
            </w:r>
            <w:r w:rsidR="00AF79CA">
              <w:rPr>
                <w:webHidden/>
              </w:rPr>
              <w:t>16</w:t>
            </w:r>
            <w:r w:rsidR="00AF79CA">
              <w:rPr>
                <w:webHidden/>
              </w:rPr>
              <w:fldChar w:fldCharType="end"/>
            </w:r>
          </w:hyperlink>
        </w:p>
        <w:p w14:paraId="7E035D56" w14:textId="77777777" w:rsidR="00AF79CA" w:rsidRDefault="00F9073B">
          <w:pPr>
            <w:pStyle w:val="20"/>
            <w:rPr>
              <w:rFonts w:asciiTheme="minorHAnsi" w:eastAsiaTheme="minorEastAsia" w:hAnsiTheme="minorHAnsi" w:cstheme="minorBidi"/>
              <w:smallCaps w:val="0"/>
              <w:kern w:val="2"/>
              <w:sz w:val="21"/>
              <w:szCs w:val="22"/>
            </w:rPr>
          </w:pPr>
          <w:hyperlink w:anchor="_Toc119068309" w:history="1">
            <w:r w:rsidR="00AF79CA" w:rsidRPr="006D2D0A">
              <w:rPr>
                <w:rStyle w:val="ae"/>
                <w14:scene3d>
                  <w14:camera w14:prst="orthographicFront"/>
                  <w14:lightRig w14:rig="threePt" w14:dir="t">
                    <w14:rot w14:lat="0" w14:lon="0" w14:rev="0"/>
                  </w14:lightRig>
                </w14:scene3d>
              </w:rPr>
              <w:t>4.3</w:t>
            </w:r>
            <w:r w:rsidR="00AF79CA">
              <w:rPr>
                <w:rFonts w:asciiTheme="minorHAnsi" w:eastAsiaTheme="minorEastAsia" w:hAnsiTheme="minorHAnsi" w:cstheme="minorBidi"/>
                <w:smallCaps w:val="0"/>
                <w:kern w:val="2"/>
                <w:sz w:val="21"/>
                <w:szCs w:val="22"/>
              </w:rPr>
              <w:tab/>
            </w:r>
            <w:r w:rsidR="00AF79CA" w:rsidRPr="006D2D0A">
              <w:rPr>
                <w:rStyle w:val="ae"/>
              </w:rPr>
              <w:t>Moving the Cabinet to the Site</w:t>
            </w:r>
            <w:r w:rsidR="00AF79CA">
              <w:rPr>
                <w:webHidden/>
              </w:rPr>
              <w:tab/>
            </w:r>
            <w:r w:rsidR="00AF79CA">
              <w:rPr>
                <w:webHidden/>
              </w:rPr>
              <w:fldChar w:fldCharType="begin"/>
            </w:r>
            <w:r w:rsidR="00AF79CA">
              <w:rPr>
                <w:webHidden/>
              </w:rPr>
              <w:instrText xml:space="preserve"> PAGEREF _Toc119068309 \h </w:instrText>
            </w:r>
            <w:r w:rsidR="00AF79CA">
              <w:rPr>
                <w:webHidden/>
              </w:rPr>
            </w:r>
            <w:r w:rsidR="00AF79CA">
              <w:rPr>
                <w:webHidden/>
              </w:rPr>
              <w:fldChar w:fldCharType="separate"/>
            </w:r>
            <w:r w:rsidR="00AF79CA">
              <w:rPr>
                <w:webHidden/>
              </w:rPr>
              <w:t>17</w:t>
            </w:r>
            <w:r w:rsidR="00AF79CA">
              <w:rPr>
                <w:webHidden/>
              </w:rPr>
              <w:fldChar w:fldCharType="end"/>
            </w:r>
          </w:hyperlink>
        </w:p>
        <w:p w14:paraId="6220A2C7"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10" w:history="1">
            <w:r w:rsidR="00AF79CA" w:rsidRPr="006D2D0A">
              <w:rPr>
                <w:rStyle w:val="ae"/>
                <w14:scene3d>
                  <w14:camera w14:prst="orthographicFront"/>
                  <w14:lightRig w14:rig="threePt" w14:dir="t">
                    <w14:rot w14:lat="0" w14:lon="0" w14:rev="0"/>
                  </w14:lightRig>
                </w14:scene3d>
              </w:rPr>
              <w:t>4.3.1</w:t>
            </w:r>
            <w:r w:rsidR="00AF79CA">
              <w:rPr>
                <w:rFonts w:asciiTheme="minorHAnsi" w:eastAsiaTheme="minorEastAsia" w:hAnsiTheme="minorHAnsi" w:cstheme="minorBidi"/>
                <w:i w:val="0"/>
                <w:iCs w:val="0"/>
                <w:kern w:val="2"/>
                <w:sz w:val="21"/>
                <w:szCs w:val="22"/>
              </w:rPr>
              <w:tab/>
            </w:r>
            <w:r w:rsidR="00AF79CA" w:rsidRPr="006D2D0A">
              <w:rPr>
                <w:rStyle w:val="ae"/>
              </w:rPr>
              <w:t>Hoisting the Cabinet</w:t>
            </w:r>
            <w:r w:rsidR="00AF79CA">
              <w:rPr>
                <w:webHidden/>
              </w:rPr>
              <w:tab/>
            </w:r>
            <w:r w:rsidR="00AF79CA">
              <w:rPr>
                <w:webHidden/>
              </w:rPr>
              <w:fldChar w:fldCharType="begin"/>
            </w:r>
            <w:r w:rsidR="00AF79CA">
              <w:rPr>
                <w:webHidden/>
              </w:rPr>
              <w:instrText xml:space="preserve"> PAGEREF _Toc119068310 \h </w:instrText>
            </w:r>
            <w:r w:rsidR="00AF79CA">
              <w:rPr>
                <w:webHidden/>
              </w:rPr>
            </w:r>
            <w:r w:rsidR="00AF79CA">
              <w:rPr>
                <w:webHidden/>
              </w:rPr>
              <w:fldChar w:fldCharType="separate"/>
            </w:r>
            <w:r w:rsidR="00AF79CA">
              <w:rPr>
                <w:webHidden/>
              </w:rPr>
              <w:t>17</w:t>
            </w:r>
            <w:r w:rsidR="00AF79CA">
              <w:rPr>
                <w:webHidden/>
              </w:rPr>
              <w:fldChar w:fldCharType="end"/>
            </w:r>
          </w:hyperlink>
        </w:p>
        <w:p w14:paraId="191193EC"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11" w:history="1">
            <w:r w:rsidR="00AF79CA" w:rsidRPr="006D2D0A">
              <w:rPr>
                <w:rStyle w:val="ae"/>
                <w14:scene3d>
                  <w14:camera w14:prst="orthographicFront"/>
                  <w14:lightRig w14:rig="threePt" w14:dir="t">
                    <w14:rot w14:lat="0" w14:lon="0" w14:rev="0"/>
                  </w14:lightRig>
                </w14:scene3d>
              </w:rPr>
              <w:t>4.3.2</w:t>
            </w:r>
            <w:r w:rsidR="00AF79CA">
              <w:rPr>
                <w:rFonts w:asciiTheme="minorHAnsi" w:eastAsiaTheme="minorEastAsia" w:hAnsiTheme="minorHAnsi" w:cstheme="minorBidi"/>
                <w:i w:val="0"/>
                <w:iCs w:val="0"/>
                <w:kern w:val="2"/>
                <w:sz w:val="21"/>
                <w:szCs w:val="22"/>
              </w:rPr>
              <w:tab/>
            </w:r>
            <w:r w:rsidR="00AF79CA" w:rsidRPr="006D2D0A">
              <w:rPr>
                <w:rStyle w:val="ae"/>
              </w:rPr>
              <w:t>Forklifting the Cabinet</w:t>
            </w:r>
            <w:r w:rsidR="00AF79CA">
              <w:rPr>
                <w:webHidden/>
              </w:rPr>
              <w:tab/>
            </w:r>
            <w:r w:rsidR="00AF79CA">
              <w:rPr>
                <w:webHidden/>
              </w:rPr>
              <w:fldChar w:fldCharType="begin"/>
            </w:r>
            <w:r w:rsidR="00AF79CA">
              <w:rPr>
                <w:webHidden/>
              </w:rPr>
              <w:instrText xml:space="preserve"> PAGEREF _Toc119068311 \h </w:instrText>
            </w:r>
            <w:r w:rsidR="00AF79CA">
              <w:rPr>
                <w:webHidden/>
              </w:rPr>
            </w:r>
            <w:r w:rsidR="00AF79CA">
              <w:rPr>
                <w:webHidden/>
              </w:rPr>
              <w:fldChar w:fldCharType="separate"/>
            </w:r>
            <w:r w:rsidR="00AF79CA">
              <w:rPr>
                <w:webHidden/>
              </w:rPr>
              <w:t>18</w:t>
            </w:r>
            <w:r w:rsidR="00AF79CA">
              <w:rPr>
                <w:webHidden/>
              </w:rPr>
              <w:fldChar w:fldCharType="end"/>
            </w:r>
          </w:hyperlink>
        </w:p>
        <w:p w14:paraId="5264803A" w14:textId="77777777" w:rsidR="00AF79CA" w:rsidRDefault="00F9073B">
          <w:pPr>
            <w:pStyle w:val="20"/>
            <w:rPr>
              <w:rFonts w:asciiTheme="minorHAnsi" w:eastAsiaTheme="minorEastAsia" w:hAnsiTheme="minorHAnsi" w:cstheme="minorBidi"/>
              <w:smallCaps w:val="0"/>
              <w:kern w:val="2"/>
              <w:sz w:val="21"/>
              <w:szCs w:val="22"/>
            </w:rPr>
          </w:pPr>
          <w:hyperlink w:anchor="_Toc119068312" w:history="1">
            <w:r w:rsidR="00AF79CA" w:rsidRPr="006D2D0A">
              <w:rPr>
                <w:rStyle w:val="ae"/>
                <w14:scene3d>
                  <w14:camera w14:prst="orthographicFront"/>
                  <w14:lightRig w14:rig="threePt" w14:dir="t">
                    <w14:rot w14:lat="0" w14:lon="0" w14:rev="0"/>
                  </w14:lightRig>
                </w14:scene3d>
              </w:rPr>
              <w:t>4.4</w:t>
            </w:r>
            <w:r w:rsidR="00AF79CA">
              <w:rPr>
                <w:rFonts w:asciiTheme="minorHAnsi" w:eastAsiaTheme="minorEastAsia" w:hAnsiTheme="minorHAnsi" w:cstheme="minorBidi"/>
                <w:smallCaps w:val="0"/>
                <w:kern w:val="2"/>
                <w:sz w:val="21"/>
                <w:szCs w:val="22"/>
              </w:rPr>
              <w:tab/>
            </w:r>
            <w:r w:rsidR="00AF79CA" w:rsidRPr="006D2D0A">
              <w:rPr>
                <w:rStyle w:val="ae"/>
              </w:rPr>
              <w:t>Packing List</w:t>
            </w:r>
            <w:r w:rsidR="00AF79CA">
              <w:rPr>
                <w:webHidden/>
              </w:rPr>
              <w:tab/>
            </w:r>
            <w:r w:rsidR="00AF79CA">
              <w:rPr>
                <w:webHidden/>
              </w:rPr>
              <w:fldChar w:fldCharType="begin"/>
            </w:r>
            <w:r w:rsidR="00AF79CA">
              <w:rPr>
                <w:webHidden/>
              </w:rPr>
              <w:instrText xml:space="preserve"> PAGEREF _Toc119068312 \h </w:instrText>
            </w:r>
            <w:r w:rsidR="00AF79CA">
              <w:rPr>
                <w:webHidden/>
              </w:rPr>
            </w:r>
            <w:r w:rsidR="00AF79CA">
              <w:rPr>
                <w:webHidden/>
              </w:rPr>
              <w:fldChar w:fldCharType="separate"/>
            </w:r>
            <w:r w:rsidR="00AF79CA">
              <w:rPr>
                <w:webHidden/>
              </w:rPr>
              <w:t>19</w:t>
            </w:r>
            <w:r w:rsidR="00AF79CA">
              <w:rPr>
                <w:webHidden/>
              </w:rPr>
              <w:fldChar w:fldCharType="end"/>
            </w:r>
          </w:hyperlink>
        </w:p>
        <w:p w14:paraId="74981373" w14:textId="77777777" w:rsidR="00AF79CA" w:rsidRDefault="00F9073B">
          <w:pPr>
            <w:pStyle w:val="20"/>
            <w:rPr>
              <w:rFonts w:asciiTheme="minorHAnsi" w:eastAsiaTheme="minorEastAsia" w:hAnsiTheme="minorHAnsi" w:cstheme="minorBidi"/>
              <w:smallCaps w:val="0"/>
              <w:kern w:val="2"/>
              <w:sz w:val="21"/>
              <w:szCs w:val="22"/>
            </w:rPr>
          </w:pPr>
          <w:hyperlink w:anchor="_Toc119068313" w:history="1">
            <w:r w:rsidR="00AF79CA" w:rsidRPr="006D2D0A">
              <w:rPr>
                <w:rStyle w:val="ae"/>
                <w14:scene3d>
                  <w14:camera w14:prst="orthographicFront"/>
                  <w14:lightRig w14:rig="threePt" w14:dir="t">
                    <w14:rot w14:lat="0" w14:lon="0" w14:rev="0"/>
                  </w14:lightRig>
                </w14:scene3d>
              </w:rPr>
              <w:t>4.5</w:t>
            </w:r>
            <w:r w:rsidR="00AF79CA">
              <w:rPr>
                <w:rFonts w:asciiTheme="minorHAnsi" w:eastAsiaTheme="minorEastAsia" w:hAnsiTheme="minorHAnsi" w:cstheme="minorBidi"/>
                <w:smallCaps w:val="0"/>
                <w:kern w:val="2"/>
                <w:sz w:val="21"/>
                <w:szCs w:val="22"/>
              </w:rPr>
              <w:tab/>
            </w:r>
            <w:r w:rsidR="00AF79CA" w:rsidRPr="006D2D0A">
              <w:rPr>
                <w:rStyle w:val="ae"/>
              </w:rPr>
              <w:t>Installation Tools</w:t>
            </w:r>
            <w:r w:rsidR="00AF79CA">
              <w:rPr>
                <w:webHidden/>
              </w:rPr>
              <w:tab/>
            </w:r>
            <w:r w:rsidR="00AF79CA">
              <w:rPr>
                <w:webHidden/>
              </w:rPr>
              <w:fldChar w:fldCharType="begin"/>
            </w:r>
            <w:r w:rsidR="00AF79CA">
              <w:rPr>
                <w:webHidden/>
              </w:rPr>
              <w:instrText xml:space="preserve"> PAGEREF _Toc119068313 \h </w:instrText>
            </w:r>
            <w:r w:rsidR="00AF79CA">
              <w:rPr>
                <w:webHidden/>
              </w:rPr>
            </w:r>
            <w:r w:rsidR="00AF79CA">
              <w:rPr>
                <w:webHidden/>
              </w:rPr>
              <w:fldChar w:fldCharType="separate"/>
            </w:r>
            <w:r w:rsidR="00AF79CA">
              <w:rPr>
                <w:webHidden/>
              </w:rPr>
              <w:t>21</w:t>
            </w:r>
            <w:r w:rsidR="00AF79CA">
              <w:rPr>
                <w:webHidden/>
              </w:rPr>
              <w:fldChar w:fldCharType="end"/>
            </w:r>
          </w:hyperlink>
        </w:p>
        <w:p w14:paraId="092F0F94"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14" w:history="1">
            <w:r w:rsidR="00AF79CA" w:rsidRPr="006D2D0A">
              <w:rPr>
                <w:rStyle w:val="ae"/>
                <w:noProof/>
                <w14:scene3d>
                  <w14:camera w14:prst="orthographicFront"/>
                  <w14:lightRig w14:rig="threePt" w14:dir="t">
                    <w14:rot w14:lat="0" w14:lon="0" w14:rev="0"/>
                  </w14:lightRig>
                </w14:scene3d>
              </w:rPr>
              <w:t>5</w:t>
            </w:r>
            <w:r w:rsidR="00AF79CA" w:rsidRPr="006D2D0A">
              <w:rPr>
                <w:rStyle w:val="ae"/>
                <w:noProof/>
              </w:rPr>
              <w:t xml:space="preserve"> Installation</w:t>
            </w:r>
            <w:r w:rsidR="00AF79CA">
              <w:rPr>
                <w:noProof/>
                <w:webHidden/>
              </w:rPr>
              <w:tab/>
            </w:r>
            <w:r w:rsidR="00AF79CA">
              <w:rPr>
                <w:noProof/>
                <w:webHidden/>
              </w:rPr>
              <w:fldChar w:fldCharType="begin"/>
            </w:r>
            <w:r w:rsidR="00AF79CA">
              <w:rPr>
                <w:noProof/>
                <w:webHidden/>
              </w:rPr>
              <w:instrText xml:space="preserve"> PAGEREF _Toc119068314 \h </w:instrText>
            </w:r>
            <w:r w:rsidR="00AF79CA">
              <w:rPr>
                <w:noProof/>
                <w:webHidden/>
              </w:rPr>
            </w:r>
            <w:r w:rsidR="00AF79CA">
              <w:rPr>
                <w:noProof/>
                <w:webHidden/>
              </w:rPr>
              <w:fldChar w:fldCharType="separate"/>
            </w:r>
            <w:r w:rsidR="00AF79CA">
              <w:rPr>
                <w:noProof/>
                <w:webHidden/>
              </w:rPr>
              <w:t>22</w:t>
            </w:r>
            <w:r w:rsidR="00AF79CA">
              <w:rPr>
                <w:noProof/>
                <w:webHidden/>
              </w:rPr>
              <w:fldChar w:fldCharType="end"/>
            </w:r>
          </w:hyperlink>
        </w:p>
        <w:p w14:paraId="6D754A59" w14:textId="77777777" w:rsidR="00AF79CA" w:rsidRDefault="00F9073B">
          <w:pPr>
            <w:pStyle w:val="20"/>
            <w:rPr>
              <w:rFonts w:asciiTheme="minorHAnsi" w:eastAsiaTheme="minorEastAsia" w:hAnsiTheme="minorHAnsi" w:cstheme="minorBidi"/>
              <w:smallCaps w:val="0"/>
              <w:kern w:val="2"/>
              <w:sz w:val="21"/>
              <w:szCs w:val="22"/>
            </w:rPr>
          </w:pPr>
          <w:hyperlink w:anchor="_Toc119068315" w:history="1">
            <w:r w:rsidR="00AF79CA" w:rsidRPr="006D2D0A">
              <w:rPr>
                <w:rStyle w:val="ae"/>
                <w14:scene3d>
                  <w14:camera w14:prst="orthographicFront"/>
                  <w14:lightRig w14:rig="threePt" w14:dir="t">
                    <w14:rot w14:lat="0" w14:lon="0" w14:rev="0"/>
                  </w14:lightRig>
                </w14:scene3d>
              </w:rPr>
              <w:t>5.1</w:t>
            </w:r>
            <w:r w:rsidR="00AF79CA">
              <w:rPr>
                <w:rFonts w:asciiTheme="minorHAnsi" w:eastAsiaTheme="minorEastAsia" w:hAnsiTheme="minorHAnsi" w:cstheme="minorBidi"/>
                <w:smallCaps w:val="0"/>
                <w:kern w:val="2"/>
                <w:sz w:val="21"/>
                <w:szCs w:val="22"/>
              </w:rPr>
              <w:tab/>
            </w:r>
            <w:r w:rsidR="00AF79CA" w:rsidRPr="006D2D0A">
              <w:rPr>
                <w:rStyle w:val="ae"/>
              </w:rPr>
              <w:t>Preparing the Installation Site</w:t>
            </w:r>
            <w:r w:rsidR="00AF79CA">
              <w:rPr>
                <w:webHidden/>
              </w:rPr>
              <w:tab/>
            </w:r>
            <w:r w:rsidR="00AF79CA">
              <w:rPr>
                <w:webHidden/>
              </w:rPr>
              <w:fldChar w:fldCharType="begin"/>
            </w:r>
            <w:r w:rsidR="00AF79CA">
              <w:rPr>
                <w:webHidden/>
              </w:rPr>
              <w:instrText xml:space="preserve"> PAGEREF _Toc119068315 \h </w:instrText>
            </w:r>
            <w:r w:rsidR="00AF79CA">
              <w:rPr>
                <w:webHidden/>
              </w:rPr>
            </w:r>
            <w:r w:rsidR="00AF79CA">
              <w:rPr>
                <w:webHidden/>
              </w:rPr>
              <w:fldChar w:fldCharType="separate"/>
            </w:r>
            <w:r w:rsidR="00AF79CA">
              <w:rPr>
                <w:webHidden/>
              </w:rPr>
              <w:t>23</w:t>
            </w:r>
            <w:r w:rsidR="00AF79CA">
              <w:rPr>
                <w:webHidden/>
              </w:rPr>
              <w:fldChar w:fldCharType="end"/>
            </w:r>
          </w:hyperlink>
        </w:p>
        <w:p w14:paraId="47B23144"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28" w:history="1">
            <w:r w:rsidR="00AF79CA" w:rsidRPr="006D2D0A">
              <w:rPr>
                <w:rStyle w:val="ae"/>
                <w14:scene3d>
                  <w14:camera w14:prst="orthographicFront"/>
                  <w14:lightRig w14:rig="threePt" w14:dir="t">
                    <w14:rot w14:lat="0" w14:lon="0" w14:rev="0"/>
                  </w14:lightRig>
                </w14:scene3d>
              </w:rPr>
              <w:t>5.1.1</w:t>
            </w:r>
            <w:r w:rsidR="00AF79CA">
              <w:rPr>
                <w:rFonts w:asciiTheme="minorHAnsi" w:eastAsiaTheme="minorEastAsia" w:hAnsiTheme="minorHAnsi" w:cstheme="minorBidi"/>
                <w:i w:val="0"/>
                <w:iCs w:val="0"/>
                <w:kern w:val="2"/>
                <w:sz w:val="21"/>
                <w:szCs w:val="22"/>
              </w:rPr>
              <w:tab/>
            </w:r>
            <w:r w:rsidR="00AF79CA" w:rsidRPr="006D2D0A">
              <w:rPr>
                <w:rStyle w:val="ae"/>
              </w:rPr>
              <w:t>Location Requirements</w:t>
            </w:r>
            <w:r w:rsidR="00AF79CA">
              <w:rPr>
                <w:webHidden/>
              </w:rPr>
              <w:tab/>
            </w:r>
            <w:r w:rsidR="00AF79CA">
              <w:rPr>
                <w:webHidden/>
              </w:rPr>
              <w:fldChar w:fldCharType="begin"/>
            </w:r>
            <w:r w:rsidR="00AF79CA">
              <w:rPr>
                <w:webHidden/>
              </w:rPr>
              <w:instrText xml:space="preserve"> PAGEREF _Toc119068328 \h </w:instrText>
            </w:r>
            <w:r w:rsidR="00AF79CA">
              <w:rPr>
                <w:webHidden/>
              </w:rPr>
            </w:r>
            <w:r w:rsidR="00AF79CA">
              <w:rPr>
                <w:webHidden/>
              </w:rPr>
              <w:fldChar w:fldCharType="separate"/>
            </w:r>
            <w:r w:rsidR="00AF79CA">
              <w:rPr>
                <w:webHidden/>
              </w:rPr>
              <w:t>24</w:t>
            </w:r>
            <w:r w:rsidR="00AF79CA">
              <w:rPr>
                <w:webHidden/>
              </w:rPr>
              <w:fldChar w:fldCharType="end"/>
            </w:r>
          </w:hyperlink>
        </w:p>
        <w:p w14:paraId="1A18DE23"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29" w:history="1">
            <w:r w:rsidR="00AF79CA" w:rsidRPr="006D2D0A">
              <w:rPr>
                <w:rStyle w:val="ae"/>
                <w14:scene3d>
                  <w14:camera w14:prst="orthographicFront"/>
                  <w14:lightRig w14:rig="threePt" w14:dir="t">
                    <w14:rot w14:lat="0" w14:lon="0" w14:rev="0"/>
                  </w14:lightRig>
                </w14:scene3d>
              </w:rPr>
              <w:t>5.1.2</w:t>
            </w:r>
            <w:r w:rsidR="00AF79CA">
              <w:rPr>
                <w:rFonts w:asciiTheme="minorHAnsi" w:eastAsiaTheme="minorEastAsia" w:hAnsiTheme="minorHAnsi" w:cstheme="minorBidi"/>
                <w:i w:val="0"/>
                <w:iCs w:val="0"/>
                <w:kern w:val="2"/>
                <w:sz w:val="21"/>
                <w:szCs w:val="22"/>
              </w:rPr>
              <w:tab/>
            </w:r>
            <w:r w:rsidR="00AF79CA" w:rsidRPr="006D2D0A">
              <w:rPr>
                <w:rStyle w:val="ae"/>
              </w:rPr>
              <w:t>Preparing the Foundation</w:t>
            </w:r>
            <w:r w:rsidR="00AF79CA">
              <w:rPr>
                <w:webHidden/>
              </w:rPr>
              <w:tab/>
            </w:r>
            <w:r w:rsidR="00AF79CA">
              <w:rPr>
                <w:webHidden/>
              </w:rPr>
              <w:fldChar w:fldCharType="begin"/>
            </w:r>
            <w:r w:rsidR="00AF79CA">
              <w:rPr>
                <w:webHidden/>
              </w:rPr>
              <w:instrText xml:space="preserve"> PAGEREF _Toc119068329 \h </w:instrText>
            </w:r>
            <w:r w:rsidR="00AF79CA">
              <w:rPr>
                <w:webHidden/>
              </w:rPr>
            </w:r>
            <w:r w:rsidR="00AF79CA">
              <w:rPr>
                <w:webHidden/>
              </w:rPr>
              <w:fldChar w:fldCharType="separate"/>
            </w:r>
            <w:r w:rsidR="00AF79CA">
              <w:rPr>
                <w:webHidden/>
              </w:rPr>
              <w:t>27</w:t>
            </w:r>
            <w:r w:rsidR="00AF79CA">
              <w:rPr>
                <w:webHidden/>
              </w:rPr>
              <w:fldChar w:fldCharType="end"/>
            </w:r>
          </w:hyperlink>
        </w:p>
        <w:p w14:paraId="470EB5CA" w14:textId="77777777" w:rsidR="00AF79CA" w:rsidRDefault="00F9073B">
          <w:pPr>
            <w:pStyle w:val="20"/>
            <w:rPr>
              <w:rFonts w:asciiTheme="minorHAnsi" w:eastAsiaTheme="minorEastAsia" w:hAnsiTheme="minorHAnsi" w:cstheme="minorBidi"/>
              <w:smallCaps w:val="0"/>
              <w:kern w:val="2"/>
              <w:sz w:val="21"/>
              <w:szCs w:val="22"/>
            </w:rPr>
          </w:pPr>
          <w:hyperlink w:anchor="_Toc119068330" w:history="1">
            <w:r w:rsidR="00AF79CA" w:rsidRPr="006D2D0A">
              <w:rPr>
                <w:rStyle w:val="ae"/>
                <w14:scene3d>
                  <w14:camera w14:prst="orthographicFront"/>
                  <w14:lightRig w14:rig="threePt" w14:dir="t">
                    <w14:rot w14:lat="0" w14:lon="0" w14:rev="0"/>
                  </w14:lightRig>
                </w14:scene3d>
              </w:rPr>
              <w:t>5.2</w:t>
            </w:r>
            <w:r w:rsidR="00AF79CA">
              <w:rPr>
                <w:rFonts w:asciiTheme="minorHAnsi" w:eastAsiaTheme="minorEastAsia" w:hAnsiTheme="minorHAnsi" w:cstheme="minorBidi"/>
                <w:smallCaps w:val="0"/>
                <w:kern w:val="2"/>
                <w:sz w:val="21"/>
                <w:szCs w:val="22"/>
              </w:rPr>
              <w:tab/>
            </w:r>
            <w:r w:rsidR="00AF79CA" w:rsidRPr="006D2D0A">
              <w:rPr>
                <w:rStyle w:val="ae"/>
              </w:rPr>
              <w:t>Installing the Cabinet</w:t>
            </w:r>
            <w:r w:rsidR="00AF79CA">
              <w:rPr>
                <w:webHidden/>
              </w:rPr>
              <w:tab/>
            </w:r>
            <w:r w:rsidR="00AF79CA">
              <w:rPr>
                <w:webHidden/>
              </w:rPr>
              <w:fldChar w:fldCharType="begin"/>
            </w:r>
            <w:r w:rsidR="00AF79CA">
              <w:rPr>
                <w:webHidden/>
              </w:rPr>
              <w:instrText xml:space="preserve"> PAGEREF _Toc119068330 \h </w:instrText>
            </w:r>
            <w:r w:rsidR="00AF79CA">
              <w:rPr>
                <w:webHidden/>
              </w:rPr>
            </w:r>
            <w:r w:rsidR="00AF79CA">
              <w:rPr>
                <w:webHidden/>
              </w:rPr>
              <w:fldChar w:fldCharType="separate"/>
            </w:r>
            <w:r w:rsidR="00AF79CA">
              <w:rPr>
                <w:webHidden/>
              </w:rPr>
              <w:t>32</w:t>
            </w:r>
            <w:r w:rsidR="00AF79CA">
              <w:rPr>
                <w:webHidden/>
              </w:rPr>
              <w:fldChar w:fldCharType="end"/>
            </w:r>
          </w:hyperlink>
        </w:p>
        <w:p w14:paraId="1A60CE64" w14:textId="77777777" w:rsidR="00AF79CA" w:rsidRDefault="00F9073B">
          <w:pPr>
            <w:pStyle w:val="20"/>
            <w:rPr>
              <w:rFonts w:asciiTheme="minorHAnsi" w:eastAsiaTheme="minorEastAsia" w:hAnsiTheme="minorHAnsi" w:cstheme="minorBidi"/>
              <w:smallCaps w:val="0"/>
              <w:kern w:val="2"/>
              <w:sz w:val="21"/>
              <w:szCs w:val="22"/>
            </w:rPr>
          </w:pPr>
          <w:hyperlink w:anchor="_Toc119068331" w:history="1">
            <w:r w:rsidR="00AF79CA" w:rsidRPr="006D2D0A">
              <w:rPr>
                <w:rStyle w:val="ae"/>
                <w14:scene3d>
                  <w14:camera w14:prst="orthographicFront"/>
                  <w14:lightRig w14:rig="threePt" w14:dir="t">
                    <w14:rot w14:lat="0" w14:lon="0" w14:rev="0"/>
                  </w14:lightRig>
                </w14:scene3d>
              </w:rPr>
              <w:t>5.3</w:t>
            </w:r>
            <w:r w:rsidR="00AF79CA">
              <w:rPr>
                <w:rFonts w:asciiTheme="minorHAnsi" w:eastAsiaTheme="minorEastAsia" w:hAnsiTheme="minorHAnsi" w:cstheme="minorBidi"/>
                <w:smallCaps w:val="0"/>
                <w:kern w:val="2"/>
                <w:sz w:val="21"/>
                <w:szCs w:val="22"/>
              </w:rPr>
              <w:tab/>
            </w:r>
            <w:r w:rsidR="00AF79CA" w:rsidRPr="006D2D0A">
              <w:rPr>
                <w:rStyle w:val="ae"/>
              </w:rPr>
              <w:t>Preparing for Electrical Cable Installation</w:t>
            </w:r>
            <w:r w:rsidR="00AF79CA">
              <w:rPr>
                <w:webHidden/>
              </w:rPr>
              <w:tab/>
            </w:r>
            <w:r w:rsidR="00AF79CA">
              <w:rPr>
                <w:webHidden/>
              </w:rPr>
              <w:fldChar w:fldCharType="begin"/>
            </w:r>
            <w:r w:rsidR="00AF79CA">
              <w:rPr>
                <w:webHidden/>
              </w:rPr>
              <w:instrText xml:space="preserve"> PAGEREF _Toc119068331 \h </w:instrText>
            </w:r>
            <w:r w:rsidR="00AF79CA">
              <w:rPr>
                <w:webHidden/>
              </w:rPr>
            </w:r>
            <w:r w:rsidR="00AF79CA">
              <w:rPr>
                <w:webHidden/>
              </w:rPr>
              <w:fldChar w:fldCharType="separate"/>
            </w:r>
            <w:r w:rsidR="00AF79CA">
              <w:rPr>
                <w:webHidden/>
              </w:rPr>
              <w:t>35</w:t>
            </w:r>
            <w:r w:rsidR="00AF79CA">
              <w:rPr>
                <w:webHidden/>
              </w:rPr>
              <w:fldChar w:fldCharType="end"/>
            </w:r>
          </w:hyperlink>
        </w:p>
        <w:p w14:paraId="0EDA9B29" w14:textId="77777777" w:rsidR="00AF79CA" w:rsidRDefault="00F9073B">
          <w:pPr>
            <w:pStyle w:val="20"/>
            <w:rPr>
              <w:rFonts w:asciiTheme="minorHAnsi" w:eastAsiaTheme="minorEastAsia" w:hAnsiTheme="minorHAnsi" w:cstheme="minorBidi"/>
              <w:smallCaps w:val="0"/>
              <w:kern w:val="2"/>
              <w:sz w:val="21"/>
              <w:szCs w:val="22"/>
            </w:rPr>
          </w:pPr>
          <w:hyperlink w:anchor="_Toc119068332" w:history="1">
            <w:r w:rsidR="00AF79CA" w:rsidRPr="006D2D0A">
              <w:rPr>
                <w:rStyle w:val="ae"/>
                <w14:scene3d>
                  <w14:camera w14:prst="orthographicFront"/>
                  <w14:lightRig w14:rig="threePt" w14:dir="t">
                    <w14:rot w14:lat="0" w14:lon="0" w14:rev="0"/>
                  </w14:lightRig>
                </w14:scene3d>
              </w:rPr>
              <w:t>5.4</w:t>
            </w:r>
            <w:r w:rsidR="00AF79CA">
              <w:rPr>
                <w:rFonts w:asciiTheme="minorHAnsi" w:eastAsiaTheme="minorEastAsia" w:hAnsiTheme="minorHAnsi" w:cstheme="minorBidi"/>
                <w:smallCaps w:val="0"/>
                <w:kern w:val="2"/>
                <w:sz w:val="21"/>
                <w:szCs w:val="22"/>
              </w:rPr>
              <w:tab/>
            </w:r>
            <w:r w:rsidR="00AF79CA" w:rsidRPr="006D2D0A">
              <w:rPr>
                <w:rStyle w:val="ae"/>
              </w:rPr>
              <w:t>Electrical Wiring</w:t>
            </w:r>
            <w:r w:rsidR="00AF79CA">
              <w:rPr>
                <w:webHidden/>
              </w:rPr>
              <w:tab/>
            </w:r>
            <w:r w:rsidR="00AF79CA">
              <w:rPr>
                <w:webHidden/>
              </w:rPr>
              <w:fldChar w:fldCharType="begin"/>
            </w:r>
            <w:r w:rsidR="00AF79CA">
              <w:rPr>
                <w:webHidden/>
              </w:rPr>
              <w:instrText xml:space="preserve"> PAGEREF _Toc119068332 \h </w:instrText>
            </w:r>
            <w:r w:rsidR="00AF79CA">
              <w:rPr>
                <w:webHidden/>
              </w:rPr>
            </w:r>
            <w:r w:rsidR="00AF79CA">
              <w:rPr>
                <w:webHidden/>
              </w:rPr>
              <w:fldChar w:fldCharType="separate"/>
            </w:r>
            <w:r w:rsidR="00AF79CA">
              <w:rPr>
                <w:webHidden/>
              </w:rPr>
              <w:t>36</w:t>
            </w:r>
            <w:r w:rsidR="00AF79CA">
              <w:rPr>
                <w:webHidden/>
              </w:rPr>
              <w:fldChar w:fldCharType="end"/>
            </w:r>
          </w:hyperlink>
        </w:p>
        <w:p w14:paraId="737F3CA6"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33" w:history="1">
            <w:r w:rsidR="00AF79CA" w:rsidRPr="006D2D0A">
              <w:rPr>
                <w:rStyle w:val="ae"/>
                <w14:scene3d>
                  <w14:camera w14:prst="orthographicFront"/>
                  <w14:lightRig w14:rig="threePt" w14:dir="t">
                    <w14:rot w14:lat="0" w14:lon="0" w14:rev="0"/>
                  </w14:lightRig>
                </w14:scene3d>
              </w:rPr>
              <w:t>5.4.1</w:t>
            </w:r>
            <w:r w:rsidR="00AF79CA">
              <w:rPr>
                <w:rFonts w:asciiTheme="minorHAnsi" w:eastAsiaTheme="minorEastAsia" w:hAnsiTheme="minorHAnsi" w:cstheme="minorBidi"/>
                <w:i w:val="0"/>
                <w:iCs w:val="0"/>
                <w:kern w:val="2"/>
                <w:sz w:val="21"/>
                <w:szCs w:val="22"/>
              </w:rPr>
              <w:tab/>
            </w:r>
            <w:r w:rsidR="00AF79CA" w:rsidRPr="006D2D0A">
              <w:rPr>
                <w:rStyle w:val="ae"/>
              </w:rPr>
              <w:t>Connecting the PE Wire</w:t>
            </w:r>
            <w:r w:rsidR="00AF79CA">
              <w:rPr>
                <w:webHidden/>
              </w:rPr>
              <w:tab/>
            </w:r>
            <w:r w:rsidR="00AF79CA">
              <w:rPr>
                <w:webHidden/>
              </w:rPr>
              <w:fldChar w:fldCharType="begin"/>
            </w:r>
            <w:r w:rsidR="00AF79CA">
              <w:rPr>
                <w:webHidden/>
              </w:rPr>
              <w:instrText xml:space="preserve"> PAGEREF _Toc119068333 \h </w:instrText>
            </w:r>
            <w:r w:rsidR="00AF79CA">
              <w:rPr>
                <w:webHidden/>
              </w:rPr>
            </w:r>
            <w:r w:rsidR="00AF79CA">
              <w:rPr>
                <w:webHidden/>
              </w:rPr>
              <w:fldChar w:fldCharType="separate"/>
            </w:r>
            <w:r w:rsidR="00AF79CA">
              <w:rPr>
                <w:webHidden/>
              </w:rPr>
              <w:t>36</w:t>
            </w:r>
            <w:r w:rsidR="00AF79CA">
              <w:rPr>
                <w:webHidden/>
              </w:rPr>
              <w:fldChar w:fldCharType="end"/>
            </w:r>
          </w:hyperlink>
        </w:p>
        <w:p w14:paraId="73469474"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34" w:history="1">
            <w:r w:rsidR="00AF79CA" w:rsidRPr="006D2D0A">
              <w:rPr>
                <w:rStyle w:val="ae"/>
                <w14:scene3d>
                  <w14:camera w14:prst="orthographicFront"/>
                  <w14:lightRig w14:rig="threePt" w14:dir="t">
                    <w14:rot w14:lat="0" w14:lon="0" w14:rev="0"/>
                  </w14:lightRig>
                </w14:scene3d>
              </w:rPr>
              <w:t>5.4.2</w:t>
            </w:r>
            <w:r w:rsidR="00AF79CA">
              <w:rPr>
                <w:rFonts w:asciiTheme="minorHAnsi" w:eastAsiaTheme="minorEastAsia" w:hAnsiTheme="minorHAnsi" w:cstheme="minorBidi"/>
                <w:i w:val="0"/>
                <w:iCs w:val="0"/>
                <w:kern w:val="2"/>
                <w:sz w:val="21"/>
                <w:szCs w:val="22"/>
              </w:rPr>
              <w:tab/>
            </w:r>
            <w:r w:rsidR="00AF79CA" w:rsidRPr="006D2D0A">
              <w:rPr>
                <w:rStyle w:val="ae"/>
              </w:rPr>
              <w:t>Connecting the Enclosure to the earth</w:t>
            </w:r>
            <w:r w:rsidR="00AF79CA">
              <w:rPr>
                <w:webHidden/>
              </w:rPr>
              <w:tab/>
            </w:r>
            <w:r w:rsidR="00AF79CA">
              <w:rPr>
                <w:webHidden/>
              </w:rPr>
              <w:fldChar w:fldCharType="begin"/>
            </w:r>
            <w:r w:rsidR="00AF79CA">
              <w:rPr>
                <w:webHidden/>
              </w:rPr>
              <w:instrText xml:space="preserve"> PAGEREF _Toc119068334 \h </w:instrText>
            </w:r>
            <w:r w:rsidR="00AF79CA">
              <w:rPr>
                <w:webHidden/>
              </w:rPr>
            </w:r>
            <w:r w:rsidR="00AF79CA">
              <w:rPr>
                <w:webHidden/>
              </w:rPr>
              <w:fldChar w:fldCharType="separate"/>
            </w:r>
            <w:r w:rsidR="00AF79CA">
              <w:rPr>
                <w:webHidden/>
              </w:rPr>
              <w:t>37</w:t>
            </w:r>
            <w:r w:rsidR="00AF79CA">
              <w:rPr>
                <w:webHidden/>
              </w:rPr>
              <w:fldChar w:fldCharType="end"/>
            </w:r>
          </w:hyperlink>
        </w:p>
        <w:p w14:paraId="75BA128F"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35" w:history="1">
            <w:r w:rsidR="00AF79CA" w:rsidRPr="006D2D0A">
              <w:rPr>
                <w:rStyle w:val="ae"/>
                <w14:scene3d>
                  <w14:camera w14:prst="orthographicFront"/>
                  <w14:lightRig w14:rig="threePt" w14:dir="t">
                    <w14:rot w14:lat="0" w14:lon="0" w14:rev="0"/>
                  </w14:lightRig>
                </w14:scene3d>
              </w:rPr>
              <w:t>5.4.3</w:t>
            </w:r>
            <w:r w:rsidR="00AF79CA">
              <w:rPr>
                <w:rFonts w:asciiTheme="minorHAnsi" w:eastAsiaTheme="minorEastAsia" w:hAnsiTheme="minorHAnsi" w:cstheme="minorBidi"/>
                <w:i w:val="0"/>
                <w:iCs w:val="0"/>
                <w:kern w:val="2"/>
                <w:sz w:val="21"/>
                <w:szCs w:val="22"/>
              </w:rPr>
              <w:tab/>
            </w:r>
            <w:r w:rsidR="00AF79CA" w:rsidRPr="006D2D0A">
              <w:rPr>
                <w:rStyle w:val="ae"/>
              </w:rPr>
              <w:t>Connecting the AC Input Wires</w:t>
            </w:r>
            <w:r w:rsidR="00AF79CA">
              <w:rPr>
                <w:webHidden/>
              </w:rPr>
              <w:tab/>
            </w:r>
            <w:r w:rsidR="00AF79CA">
              <w:rPr>
                <w:webHidden/>
              </w:rPr>
              <w:fldChar w:fldCharType="begin"/>
            </w:r>
            <w:r w:rsidR="00AF79CA">
              <w:rPr>
                <w:webHidden/>
              </w:rPr>
              <w:instrText xml:space="preserve"> PAGEREF _Toc119068335 \h </w:instrText>
            </w:r>
            <w:r w:rsidR="00AF79CA">
              <w:rPr>
                <w:webHidden/>
              </w:rPr>
            </w:r>
            <w:r w:rsidR="00AF79CA">
              <w:rPr>
                <w:webHidden/>
              </w:rPr>
              <w:fldChar w:fldCharType="separate"/>
            </w:r>
            <w:r w:rsidR="00AF79CA">
              <w:rPr>
                <w:webHidden/>
              </w:rPr>
              <w:t>38</w:t>
            </w:r>
            <w:r w:rsidR="00AF79CA">
              <w:rPr>
                <w:webHidden/>
              </w:rPr>
              <w:fldChar w:fldCharType="end"/>
            </w:r>
          </w:hyperlink>
        </w:p>
        <w:p w14:paraId="7E66F1DB"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36" w:history="1">
            <w:r w:rsidR="00AF79CA" w:rsidRPr="006D2D0A">
              <w:rPr>
                <w:rStyle w:val="ae"/>
                <w14:scene3d>
                  <w14:camera w14:prst="orthographicFront"/>
                  <w14:lightRig w14:rig="threePt" w14:dir="t">
                    <w14:rot w14:lat="0" w14:lon="0" w14:rev="0"/>
                  </w14:lightRig>
                </w14:scene3d>
              </w:rPr>
              <w:t>5.4.4</w:t>
            </w:r>
            <w:r w:rsidR="00AF79CA">
              <w:rPr>
                <w:rFonts w:asciiTheme="minorHAnsi" w:eastAsiaTheme="minorEastAsia" w:hAnsiTheme="minorHAnsi" w:cstheme="minorBidi"/>
                <w:i w:val="0"/>
                <w:iCs w:val="0"/>
                <w:kern w:val="2"/>
                <w:sz w:val="21"/>
                <w:szCs w:val="22"/>
              </w:rPr>
              <w:tab/>
            </w:r>
            <w:r w:rsidR="00AF79CA" w:rsidRPr="006D2D0A">
              <w:rPr>
                <w:rStyle w:val="ae"/>
              </w:rPr>
              <w:t>Connecting the Ethernet Cable</w:t>
            </w:r>
            <w:r w:rsidR="00AF79CA">
              <w:rPr>
                <w:webHidden/>
              </w:rPr>
              <w:tab/>
            </w:r>
            <w:r w:rsidR="00AF79CA">
              <w:rPr>
                <w:webHidden/>
              </w:rPr>
              <w:fldChar w:fldCharType="begin"/>
            </w:r>
            <w:r w:rsidR="00AF79CA">
              <w:rPr>
                <w:webHidden/>
              </w:rPr>
              <w:instrText xml:space="preserve"> PAGEREF _Toc119068336 \h </w:instrText>
            </w:r>
            <w:r w:rsidR="00AF79CA">
              <w:rPr>
                <w:webHidden/>
              </w:rPr>
            </w:r>
            <w:r w:rsidR="00AF79CA">
              <w:rPr>
                <w:webHidden/>
              </w:rPr>
              <w:fldChar w:fldCharType="separate"/>
            </w:r>
            <w:r w:rsidR="00AF79CA">
              <w:rPr>
                <w:webHidden/>
              </w:rPr>
              <w:t>39</w:t>
            </w:r>
            <w:r w:rsidR="00AF79CA">
              <w:rPr>
                <w:webHidden/>
              </w:rPr>
              <w:fldChar w:fldCharType="end"/>
            </w:r>
          </w:hyperlink>
        </w:p>
        <w:p w14:paraId="4E594CC7"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37" w:history="1">
            <w:r w:rsidR="00AF79CA" w:rsidRPr="006D2D0A">
              <w:rPr>
                <w:rStyle w:val="ae"/>
                <w14:scene3d>
                  <w14:camera w14:prst="orthographicFront"/>
                  <w14:lightRig w14:rig="threePt" w14:dir="t">
                    <w14:rot w14:lat="0" w14:lon="0" w14:rev="0"/>
                  </w14:lightRig>
                </w14:scene3d>
              </w:rPr>
              <w:t>5.4.5</w:t>
            </w:r>
            <w:r w:rsidR="00AF79CA">
              <w:rPr>
                <w:rFonts w:asciiTheme="minorHAnsi" w:eastAsiaTheme="minorEastAsia" w:hAnsiTheme="minorHAnsi" w:cstheme="minorBidi"/>
                <w:i w:val="0"/>
                <w:iCs w:val="0"/>
                <w:kern w:val="2"/>
                <w:sz w:val="21"/>
                <w:szCs w:val="22"/>
              </w:rPr>
              <w:tab/>
            </w:r>
            <w:r w:rsidR="00AF79CA" w:rsidRPr="006D2D0A">
              <w:rPr>
                <w:rStyle w:val="ae"/>
              </w:rPr>
              <w:t>Installing SIM Card</w:t>
            </w:r>
            <w:r w:rsidR="00AF79CA">
              <w:rPr>
                <w:webHidden/>
              </w:rPr>
              <w:tab/>
            </w:r>
            <w:r w:rsidR="00AF79CA">
              <w:rPr>
                <w:webHidden/>
              </w:rPr>
              <w:fldChar w:fldCharType="begin"/>
            </w:r>
            <w:r w:rsidR="00AF79CA">
              <w:rPr>
                <w:webHidden/>
              </w:rPr>
              <w:instrText xml:space="preserve"> PAGEREF _Toc119068337 \h </w:instrText>
            </w:r>
            <w:r w:rsidR="00AF79CA">
              <w:rPr>
                <w:webHidden/>
              </w:rPr>
            </w:r>
            <w:r w:rsidR="00AF79CA">
              <w:rPr>
                <w:webHidden/>
              </w:rPr>
              <w:fldChar w:fldCharType="separate"/>
            </w:r>
            <w:r w:rsidR="00AF79CA">
              <w:rPr>
                <w:webHidden/>
              </w:rPr>
              <w:t>40</w:t>
            </w:r>
            <w:r w:rsidR="00AF79CA">
              <w:rPr>
                <w:webHidden/>
              </w:rPr>
              <w:fldChar w:fldCharType="end"/>
            </w:r>
          </w:hyperlink>
        </w:p>
        <w:p w14:paraId="52E34FA0" w14:textId="77777777" w:rsidR="00AF79CA" w:rsidRDefault="00F9073B">
          <w:pPr>
            <w:pStyle w:val="20"/>
            <w:rPr>
              <w:rFonts w:asciiTheme="minorHAnsi" w:eastAsiaTheme="minorEastAsia" w:hAnsiTheme="minorHAnsi" w:cstheme="minorBidi"/>
              <w:smallCaps w:val="0"/>
              <w:kern w:val="2"/>
              <w:sz w:val="21"/>
              <w:szCs w:val="22"/>
            </w:rPr>
          </w:pPr>
          <w:hyperlink w:anchor="_Toc119068338" w:history="1">
            <w:r w:rsidR="00AF79CA" w:rsidRPr="006D2D0A">
              <w:rPr>
                <w:rStyle w:val="ae"/>
                <w14:scene3d>
                  <w14:camera w14:prst="orthographicFront"/>
                  <w14:lightRig w14:rig="threePt" w14:dir="t">
                    <w14:rot w14:lat="0" w14:lon="0" w14:rev="0"/>
                  </w14:lightRig>
                </w14:scene3d>
              </w:rPr>
              <w:t>5.5</w:t>
            </w:r>
            <w:r w:rsidR="00AF79CA">
              <w:rPr>
                <w:rFonts w:asciiTheme="minorHAnsi" w:eastAsiaTheme="minorEastAsia" w:hAnsiTheme="minorHAnsi" w:cstheme="minorBidi"/>
                <w:smallCaps w:val="0"/>
                <w:kern w:val="2"/>
                <w:sz w:val="21"/>
                <w:szCs w:val="22"/>
              </w:rPr>
              <w:tab/>
            </w:r>
            <w:r w:rsidR="00AF79CA" w:rsidRPr="006D2D0A">
              <w:rPr>
                <w:rStyle w:val="ae"/>
              </w:rPr>
              <w:t>Installing the Charging Modules</w:t>
            </w:r>
            <w:r w:rsidR="00AF79CA">
              <w:rPr>
                <w:webHidden/>
              </w:rPr>
              <w:tab/>
            </w:r>
            <w:r w:rsidR="00AF79CA">
              <w:rPr>
                <w:webHidden/>
              </w:rPr>
              <w:fldChar w:fldCharType="begin"/>
            </w:r>
            <w:r w:rsidR="00AF79CA">
              <w:rPr>
                <w:webHidden/>
              </w:rPr>
              <w:instrText xml:space="preserve"> PAGEREF _Toc119068338 \h </w:instrText>
            </w:r>
            <w:r w:rsidR="00AF79CA">
              <w:rPr>
                <w:webHidden/>
              </w:rPr>
            </w:r>
            <w:r w:rsidR="00AF79CA">
              <w:rPr>
                <w:webHidden/>
              </w:rPr>
              <w:fldChar w:fldCharType="separate"/>
            </w:r>
            <w:r w:rsidR="00AF79CA">
              <w:rPr>
                <w:webHidden/>
              </w:rPr>
              <w:t>41</w:t>
            </w:r>
            <w:r w:rsidR="00AF79CA">
              <w:rPr>
                <w:webHidden/>
              </w:rPr>
              <w:fldChar w:fldCharType="end"/>
            </w:r>
          </w:hyperlink>
        </w:p>
        <w:p w14:paraId="75728516" w14:textId="77777777" w:rsidR="00AF79CA" w:rsidRDefault="00F9073B">
          <w:pPr>
            <w:pStyle w:val="20"/>
            <w:rPr>
              <w:rFonts w:asciiTheme="minorHAnsi" w:eastAsiaTheme="minorEastAsia" w:hAnsiTheme="minorHAnsi" w:cstheme="minorBidi"/>
              <w:smallCaps w:val="0"/>
              <w:kern w:val="2"/>
              <w:sz w:val="21"/>
              <w:szCs w:val="22"/>
            </w:rPr>
          </w:pPr>
          <w:hyperlink w:anchor="_Toc119068339" w:history="1">
            <w:r w:rsidR="00AF79CA" w:rsidRPr="006D2D0A">
              <w:rPr>
                <w:rStyle w:val="ae"/>
                <w14:scene3d>
                  <w14:camera w14:prst="orthographicFront"/>
                  <w14:lightRig w14:rig="threePt" w14:dir="t">
                    <w14:rot w14:lat="0" w14:lon="0" w14:rev="0"/>
                  </w14:lightRig>
                </w14:scene3d>
              </w:rPr>
              <w:t>5.6</w:t>
            </w:r>
            <w:r w:rsidR="00AF79CA">
              <w:rPr>
                <w:rFonts w:asciiTheme="minorHAnsi" w:eastAsiaTheme="minorEastAsia" w:hAnsiTheme="minorHAnsi" w:cstheme="minorBidi"/>
                <w:smallCaps w:val="0"/>
                <w:kern w:val="2"/>
                <w:sz w:val="21"/>
                <w:szCs w:val="22"/>
              </w:rPr>
              <w:tab/>
            </w:r>
            <w:r w:rsidR="00AF79CA" w:rsidRPr="006D2D0A">
              <w:rPr>
                <w:rStyle w:val="ae"/>
              </w:rPr>
              <w:t>Installing the External Residual-current Device</w:t>
            </w:r>
            <w:r w:rsidR="00AF79CA">
              <w:rPr>
                <w:webHidden/>
              </w:rPr>
              <w:tab/>
            </w:r>
            <w:r w:rsidR="00AF79CA">
              <w:rPr>
                <w:webHidden/>
              </w:rPr>
              <w:fldChar w:fldCharType="begin"/>
            </w:r>
            <w:r w:rsidR="00AF79CA">
              <w:rPr>
                <w:webHidden/>
              </w:rPr>
              <w:instrText xml:space="preserve"> PAGEREF _Toc119068339 \h </w:instrText>
            </w:r>
            <w:r w:rsidR="00AF79CA">
              <w:rPr>
                <w:webHidden/>
              </w:rPr>
            </w:r>
            <w:r w:rsidR="00AF79CA">
              <w:rPr>
                <w:webHidden/>
              </w:rPr>
              <w:fldChar w:fldCharType="separate"/>
            </w:r>
            <w:r w:rsidR="00AF79CA">
              <w:rPr>
                <w:webHidden/>
              </w:rPr>
              <w:t>44</w:t>
            </w:r>
            <w:r w:rsidR="00AF79CA">
              <w:rPr>
                <w:webHidden/>
              </w:rPr>
              <w:fldChar w:fldCharType="end"/>
            </w:r>
          </w:hyperlink>
        </w:p>
        <w:p w14:paraId="4568A6A3" w14:textId="77777777" w:rsidR="00AF79CA" w:rsidRDefault="00F9073B">
          <w:pPr>
            <w:pStyle w:val="20"/>
            <w:rPr>
              <w:rFonts w:asciiTheme="minorHAnsi" w:eastAsiaTheme="minorEastAsia" w:hAnsiTheme="minorHAnsi" w:cstheme="minorBidi"/>
              <w:smallCaps w:val="0"/>
              <w:kern w:val="2"/>
              <w:sz w:val="21"/>
              <w:szCs w:val="22"/>
            </w:rPr>
          </w:pPr>
          <w:hyperlink w:anchor="_Toc119068340" w:history="1">
            <w:r w:rsidR="00AF79CA" w:rsidRPr="006D2D0A">
              <w:rPr>
                <w:rStyle w:val="ae"/>
                <w14:scene3d>
                  <w14:camera w14:prst="orthographicFront"/>
                  <w14:lightRig w14:rig="threePt" w14:dir="t">
                    <w14:rot w14:lat="0" w14:lon="0" w14:rev="0"/>
                  </w14:lightRig>
                </w14:scene3d>
              </w:rPr>
              <w:t>5.7</w:t>
            </w:r>
            <w:r w:rsidR="00AF79CA">
              <w:rPr>
                <w:rFonts w:asciiTheme="minorHAnsi" w:eastAsiaTheme="minorEastAsia" w:hAnsiTheme="minorHAnsi" w:cstheme="minorBidi"/>
                <w:smallCaps w:val="0"/>
                <w:kern w:val="2"/>
                <w:sz w:val="21"/>
                <w:szCs w:val="22"/>
              </w:rPr>
              <w:tab/>
            </w:r>
            <w:r w:rsidR="00AF79CA" w:rsidRPr="006D2D0A">
              <w:rPr>
                <w:rStyle w:val="ae"/>
              </w:rPr>
              <w:t>Preparing for Commissioning</w:t>
            </w:r>
            <w:r w:rsidR="00AF79CA">
              <w:rPr>
                <w:webHidden/>
              </w:rPr>
              <w:tab/>
            </w:r>
            <w:r w:rsidR="00AF79CA">
              <w:rPr>
                <w:webHidden/>
              </w:rPr>
              <w:fldChar w:fldCharType="begin"/>
            </w:r>
            <w:r w:rsidR="00AF79CA">
              <w:rPr>
                <w:webHidden/>
              </w:rPr>
              <w:instrText xml:space="preserve"> PAGEREF _Toc119068340 \h </w:instrText>
            </w:r>
            <w:r w:rsidR="00AF79CA">
              <w:rPr>
                <w:webHidden/>
              </w:rPr>
            </w:r>
            <w:r w:rsidR="00AF79CA">
              <w:rPr>
                <w:webHidden/>
              </w:rPr>
              <w:fldChar w:fldCharType="separate"/>
            </w:r>
            <w:r w:rsidR="00AF79CA">
              <w:rPr>
                <w:webHidden/>
              </w:rPr>
              <w:t>44</w:t>
            </w:r>
            <w:r w:rsidR="00AF79CA">
              <w:rPr>
                <w:webHidden/>
              </w:rPr>
              <w:fldChar w:fldCharType="end"/>
            </w:r>
          </w:hyperlink>
        </w:p>
        <w:p w14:paraId="5ACD889D"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41" w:history="1">
            <w:r w:rsidR="00AF79CA" w:rsidRPr="006D2D0A">
              <w:rPr>
                <w:rStyle w:val="ae"/>
                <w:noProof/>
                <w14:scene3d>
                  <w14:camera w14:prst="orthographicFront"/>
                  <w14:lightRig w14:rig="threePt" w14:dir="t">
                    <w14:rot w14:lat="0" w14:lon="0" w14:rev="0"/>
                  </w14:lightRig>
                </w14:scene3d>
              </w:rPr>
              <w:t>6</w:t>
            </w:r>
            <w:r w:rsidR="00AF79CA" w:rsidRPr="006D2D0A">
              <w:rPr>
                <w:rStyle w:val="ae"/>
                <w:noProof/>
              </w:rPr>
              <w:t xml:space="preserve"> Operation</w:t>
            </w:r>
            <w:r w:rsidR="00AF79CA">
              <w:rPr>
                <w:noProof/>
                <w:webHidden/>
              </w:rPr>
              <w:tab/>
            </w:r>
            <w:r w:rsidR="00AF79CA">
              <w:rPr>
                <w:noProof/>
                <w:webHidden/>
              </w:rPr>
              <w:fldChar w:fldCharType="begin"/>
            </w:r>
            <w:r w:rsidR="00AF79CA">
              <w:rPr>
                <w:noProof/>
                <w:webHidden/>
              </w:rPr>
              <w:instrText xml:space="preserve"> PAGEREF _Toc119068341 \h </w:instrText>
            </w:r>
            <w:r w:rsidR="00AF79CA">
              <w:rPr>
                <w:noProof/>
                <w:webHidden/>
              </w:rPr>
            </w:r>
            <w:r w:rsidR="00AF79CA">
              <w:rPr>
                <w:noProof/>
                <w:webHidden/>
              </w:rPr>
              <w:fldChar w:fldCharType="separate"/>
            </w:r>
            <w:r w:rsidR="00AF79CA">
              <w:rPr>
                <w:noProof/>
                <w:webHidden/>
              </w:rPr>
              <w:t>45</w:t>
            </w:r>
            <w:r w:rsidR="00AF79CA">
              <w:rPr>
                <w:noProof/>
                <w:webHidden/>
              </w:rPr>
              <w:fldChar w:fldCharType="end"/>
            </w:r>
          </w:hyperlink>
        </w:p>
        <w:p w14:paraId="19FEE13B" w14:textId="77777777" w:rsidR="00AF79CA" w:rsidRDefault="00F9073B">
          <w:pPr>
            <w:pStyle w:val="20"/>
            <w:rPr>
              <w:rFonts w:asciiTheme="minorHAnsi" w:eastAsiaTheme="minorEastAsia" w:hAnsiTheme="minorHAnsi" w:cstheme="minorBidi"/>
              <w:smallCaps w:val="0"/>
              <w:kern w:val="2"/>
              <w:sz w:val="21"/>
              <w:szCs w:val="22"/>
            </w:rPr>
          </w:pPr>
          <w:hyperlink w:anchor="_Toc119068342" w:history="1">
            <w:r w:rsidR="00AF79CA" w:rsidRPr="006D2D0A">
              <w:rPr>
                <w:rStyle w:val="ae"/>
                <w14:scene3d>
                  <w14:camera w14:prst="orthographicFront"/>
                  <w14:lightRig w14:rig="threePt" w14:dir="t">
                    <w14:rot w14:lat="0" w14:lon="0" w14:rev="0"/>
                  </w14:lightRig>
                </w14:scene3d>
              </w:rPr>
              <w:t>6.1</w:t>
            </w:r>
            <w:r w:rsidR="00AF79CA">
              <w:rPr>
                <w:rFonts w:asciiTheme="minorHAnsi" w:eastAsiaTheme="minorEastAsia" w:hAnsiTheme="minorHAnsi" w:cstheme="minorBidi"/>
                <w:smallCaps w:val="0"/>
                <w:kern w:val="2"/>
                <w:sz w:val="21"/>
                <w:szCs w:val="22"/>
              </w:rPr>
              <w:tab/>
            </w:r>
            <w:r w:rsidR="00AF79CA" w:rsidRPr="006D2D0A">
              <w:rPr>
                <w:rStyle w:val="ae"/>
              </w:rPr>
              <w:t>Before Use</w:t>
            </w:r>
            <w:r w:rsidR="00AF79CA">
              <w:rPr>
                <w:webHidden/>
              </w:rPr>
              <w:tab/>
            </w:r>
            <w:r w:rsidR="00AF79CA">
              <w:rPr>
                <w:webHidden/>
              </w:rPr>
              <w:fldChar w:fldCharType="begin"/>
            </w:r>
            <w:r w:rsidR="00AF79CA">
              <w:rPr>
                <w:webHidden/>
              </w:rPr>
              <w:instrText xml:space="preserve"> PAGEREF _Toc119068342 \h </w:instrText>
            </w:r>
            <w:r w:rsidR="00AF79CA">
              <w:rPr>
                <w:webHidden/>
              </w:rPr>
            </w:r>
            <w:r w:rsidR="00AF79CA">
              <w:rPr>
                <w:webHidden/>
              </w:rPr>
              <w:fldChar w:fldCharType="separate"/>
            </w:r>
            <w:r w:rsidR="00AF79CA">
              <w:rPr>
                <w:webHidden/>
              </w:rPr>
              <w:t>45</w:t>
            </w:r>
            <w:r w:rsidR="00AF79CA">
              <w:rPr>
                <w:webHidden/>
              </w:rPr>
              <w:fldChar w:fldCharType="end"/>
            </w:r>
          </w:hyperlink>
        </w:p>
        <w:p w14:paraId="62134104" w14:textId="77777777" w:rsidR="00AF79CA" w:rsidRDefault="00F9073B">
          <w:pPr>
            <w:pStyle w:val="20"/>
            <w:rPr>
              <w:rFonts w:asciiTheme="minorHAnsi" w:eastAsiaTheme="minorEastAsia" w:hAnsiTheme="minorHAnsi" w:cstheme="minorBidi"/>
              <w:smallCaps w:val="0"/>
              <w:kern w:val="2"/>
              <w:sz w:val="21"/>
              <w:szCs w:val="22"/>
            </w:rPr>
          </w:pPr>
          <w:hyperlink w:anchor="_Toc119068343" w:history="1">
            <w:r w:rsidR="00AF79CA" w:rsidRPr="006D2D0A">
              <w:rPr>
                <w:rStyle w:val="ae"/>
                <w14:scene3d>
                  <w14:camera w14:prst="orthographicFront"/>
                  <w14:lightRig w14:rig="threePt" w14:dir="t">
                    <w14:rot w14:lat="0" w14:lon="0" w14:rev="0"/>
                  </w14:lightRig>
                </w14:scene3d>
              </w:rPr>
              <w:t>6.2</w:t>
            </w:r>
            <w:r w:rsidR="00AF79CA">
              <w:rPr>
                <w:rFonts w:asciiTheme="minorHAnsi" w:eastAsiaTheme="minorEastAsia" w:hAnsiTheme="minorHAnsi" w:cstheme="minorBidi"/>
                <w:smallCaps w:val="0"/>
                <w:kern w:val="2"/>
                <w:sz w:val="21"/>
                <w:szCs w:val="22"/>
              </w:rPr>
              <w:tab/>
            </w:r>
            <w:r w:rsidR="00AF79CA" w:rsidRPr="006D2D0A">
              <w:rPr>
                <w:rStyle w:val="ae"/>
              </w:rPr>
              <w:t>Emergency Stop</w:t>
            </w:r>
            <w:r w:rsidR="00AF79CA">
              <w:rPr>
                <w:webHidden/>
              </w:rPr>
              <w:tab/>
            </w:r>
            <w:r w:rsidR="00AF79CA">
              <w:rPr>
                <w:webHidden/>
              </w:rPr>
              <w:fldChar w:fldCharType="begin"/>
            </w:r>
            <w:r w:rsidR="00AF79CA">
              <w:rPr>
                <w:webHidden/>
              </w:rPr>
              <w:instrText xml:space="preserve"> PAGEREF _Toc119068343 \h </w:instrText>
            </w:r>
            <w:r w:rsidR="00AF79CA">
              <w:rPr>
                <w:webHidden/>
              </w:rPr>
            </w:r>
            <w:r w:rsidR="00AF79CA">
              <w:rPr>
                <w:webHidden/>
              </w:rPr>
              <w:fldChar w:fldCharType="separate"/>
            </w:r>
            <w:r w:rsidR="00AF79CA">
              <w:rPr>
                <w:webHidden/>
              </w:rPr>
              <w:t>46</w:t>
            </w:r>
            <w:r w:rsidR="00AF79CA">
              <w:rPr>
                <w:webHidden/>
              </w:rPr>
              <w:fldChar w:fldCharType="end"/>
            </w:r>
          </w:hyperlink>
        </w:p>
        <w:p w14:paraId="17B21338" w14:textId="77777777" w:rsidR="00AF79CA" w:rsidRDefault="00F9073B">
          <w:pPr>
            <w:pStyle w:val="20"/>
            <w:rPr>
              <w:rFonts w:asciiTheme="minorHAnsi" w:eastAsiaTheme="minorEastAsia" w:hAnsiTheme="minorHAnsi" w:cstheme="minorBidi"/>
              <w:smallCaps w:val="0"/>
              <w:kern w:val="2"/>
              <w:sz w:val="21"/>
              <w:szCs w:val="22"/>
            </w:rPr>
          </w:pPr>
          <w:hyperlink w:anchor="_Toc119068344" w:history="1">
            <w:r w:rsidR="00AF79CA" w:rsidRPr="006D2D0A">
              <w:rPr>
                <w:rStyle w:val="ae"/>
                <w14:scene3d>
                  <w14:camera w14:prst="orthographicFront"/>
                  <w14:lightRig w14:rig="threePt" w14:dir="t">
                    <w14:rot w14:lat="0" w14:lon="0" w14:rev="0"/>
                  </w14:lightRig>
                </w14:scene3d>
              </w:rPr>
              <w:t>6.3</w:t>
            </w:r>
            <w:r w:rsidR="00AF79CA">
              <w:rPr>
                <w:rFonts w:asciiTheme="minorHAnsi" w:eastAsiaTheme="minorEastAsia" w:hAnsiTheme="minorHAnsi" w:cstheme="minorBidi"/>
                <w:smallCaps w:val="0"/>
                <w:kern w:val="2"/>
                <w:sz w:val="21"/>
                <w:szCs w:val="22"/>
              </w:rPr>
              <w:tab/>
            </w:r>
            <w:r w:rsidR="00AF79CA" w:rsidRPr="006D2D0A">
              <w:rPr>
                <w:rStyle w:val="ae"/>
              </w:rPr>
              <w:t>Charging Procedure</w:t>
            </w:r>
            <w:r w:rsidR="00AF79CA">
              <w:rPr>
                <w:webHidden/>
              </w:rPr>
              <w:tab/>
            </w:r>
            <w:r w:rsidR="00AF79CA">
              <w:rPr>
                <w:webHidden/>
              </w:rPr>
              <w:fldChar w:fldCharType="begin"/>
            </w:r>
            <w:r w:rsidR="00AF79CA">
              <w:rPr>
                <w:webHidden/>
              </w:rPr>
              <w:instrText xml:space="preserve"> PAGEREF _Toc119068344 \h </w:instrText>
            </w:r>
            <w:r w:rsidR="00AF79CA">
              <w:rPr>
                <w:webHidden/>
              </w:rPr>
            </w:r>
            <w:r w:rsidR="00AF79CA">
              <w:rPr>
                <w:webHidden/>
              </w:rPr>
              <w:fldChar w:fldCharType="separate"/>
            </w:r>
            <w:r w:rsidR="00AF79CA">
              <w:rPr>
                <w:webHidden/>
              </w:rPr>
              <w:t>47</w:t>
            </w:r>
            <w:r w:rsidR="00AF79CA">
              <w:rPr>
                <w:webHidden/>
              </w:rPr>
              <w:fldChar w:fldCharType="end"/>
            </w:r>
          </w:hyperlink>
        </w:p>
        <w:p w14:paraId="2597F9E0"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45" w:history="1">
            <w:r w:rsidR="00AF79CA" w:rsidRPr="006D2D0A">
              <w:rPr>
                <w:rStyle w:val="ae"/>
                <w14:scene3d>
                  <w14:camera w14:prst="orthographicFront"/>
                  <w14:lightRig w14:rig="threePt" w14:dir="t">
                    <w14:rot w14:lat="0" w14:lon="0" w14:rev="0"/>
                  </w14:lightRig>
                </w14:scene3d>
              </w:rPr>
              <w:t>6.3.1</w:t>
            </w:r>
            <w:r w:rsidR="00AF79CA">
              <w:rPr>
                <w:rFonts w:asciiTheme="minorHAnsi" w:eastAsiaTheme="minorEastAsia" w:hAnsiTheme="minorHAnsi" w:cstheme="minorBidi"/>
                <w:i w:val="0"/>
                <w:iCs w:val="0"/>
                <w:kern w:val="2"/>
                <w:sz w:val="21"/>
                <w:szCs w:val="22"/>
              </w:rPr>
              <w:tab/>
            </w:r>
            <w:r w:rsidR="00AF79CA" w:rsidRPr="006D2D0A">
              <w:rPr>
                <w:rStyle w:val="ae"/>
              </w:rPr>
              <w:t>Screen Layout</w:t>
            </w:r>
            <w:r w:rsidR="00AF79CA">
              <w:rPr>
                <w:webHidden/>
              </w:rPr>
              <w:tab/>
            </w:r>
            <w:r w:rsidR="00AF79CA">
              <w:rPr>
                <w:webHidden/>
              </w:rPr>
              <w:fldChar w:fldCharType="begin"/>
            </w:r>
            <w:r w:rsidR="00AF79CA">
              <w:rPr>
                <w:webHidden/>
              </w:rPr>
              <w:instrText xml:space="preserve"> PAGEREF _Toc119068345 \h </w:instrText>
            </w:r>
            <w:r w:rsidR="00AF79CA">
              <w:rPr>
                <w:webHidden/>
              </w:rPr>
            </w:r>
            <w:r w:rsidR="00AF79CA">
              <w:rPr>
                <w:webHidden/>
              </w:rPr>
              <w:fldChar w:fldCharType="separate"/>
            </w:r>
            <w:r w:rsidR="00AF79CA">
              <w:rPr>
                <w:webHidden/>
              </w:rPr>
              <w:t>47</w:t>
            </w:r>
            <w:r w:rsidR="00AF79CA">
              <w:rPr>
                <w:webHidden/>
              </w:rPr>
              <w:fldChar w:fldCharType="end"/>
            </w:r>
          </w:hyperlink>
        </w:p>
        <w:p w14:paraId="5259D87F"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46" w:history="1">
            <w:r w:rsidR="00AF79CA" w:rsidRPr="006D2D0A">
              <w:rPr>
                <w:rStyle w:val="ae"/>
                <w14:scene3d>
                  <w14:camera w14:prst="orthographicFront"/>
                  <w14:lightRig w14:rig="threePt" w14:dir="t">
                    <w14:rot w14:lat="0" w14:lon="0" w14:rev="0"/>
                  </w14:lightRig>
                </w14:scene3d>
              </w:rPr>
              <w:t>6.3.2</w:t>
            </w:r>
            <w:r w:rsidR="00AF79CA">
              <w:rPr>
                <w:rFonts w:asciiTheme="minorHAnsi" w:eastAsiaTheme="minorEastAsia" w:hAnsiTheme="minorHAnsi" w:cstheme="minorBidi"/>
                <w:i w:val="0"/>
                <w:iCs w:val="0"/>
                <w:kern w:val="2"/>
                <w:sz w:val="21"/>
                <w:szCs w:val="22"/>
              </w:rPr>
              <w:tab/>
            </w:r>
            <w:r w:rsidR="00AF79CA" w:rsidRPr="006D2D0A">
              <w:rPr>
                <w:rStyle w:val="ae"/>
              </w:rPr>
              <w:t>Authorization</w:t>
            </w:r>
            <w:r w:rsidR="00AF79CA">
              <w:rPr>
                <w:webHidden/>
              </w:rPr>
              <w:tab/>
            </w:r>
            <w:r w:rsidR="00AF79CA">
              <w:rPr>
                <w:webHidden/>
              </w:rPr>
              <w:fldChar w:fldCharType="begin"/>
            </w:r>
            <w:r w:rsidR="00AF79CA">
              <w:rPr>
                <w:webHidden/>
              </w:rPr>
              <w:instrText xml:space="preserve"> PAGEREF _Toc119068346 \h </w:instrText>
            </w:r>
            <w:r w:rsidR="00AF79CA">
              <w:rPr>
                <w:webHidden/>
              </w:rPr>
            </w:r>
            <w:r w:rsidR="00AF79CA">
              <w:rPr>
                <w:webHidden/>
              </w:rPr>
              <w:fldChar w:fldCharType="separate"/>
            </w:r>
            <w:r w:rsidR="00AF79CA">
              <w:rPr>
                <w:webHidden/>
              </w:rPr>
              <w:t>48</w:t>
            </w:r>
            <w:r w:rsidR="00AF79CA">
              <w:rPr>
                <w:webHidden/>
              </w:rPr>
              <w:fldChar w:fldCharType="end"/>
            </w:r>
          </w:hyperlink>
        </w:p>
        <w:p w14:paraId="5BD35CF9"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47" w:history="1">
            <w:r w:rsidR="00AF79CA" w:rsidRPr="006D2D0A">
              <w:rPr>
                <w:rStyle w:val="ae"/>
                <w14:scene3d>
                  <w14:camera w14:prst="orthographicFront"/>
                  <w14:lightRig w14:rig="threePt" w14:dir="t">
                    <w14:rot w14:lat="0" w14:lon="0" w14:rev="0"/>
                  </w14:lightRig>
                </w14:scene3d>
              </w:rPr>
              <w:t>6.3.3</w:t>
            </w:r>
            <w:r w:rsidR="00AF79CA">
              <w:rPr>
                <w:rFonts w:asciiTheme="minorHAnsi" w:eastAsiaTheme="minorEastAsia" w:hAnsiTheme="minorHAnsi" w:cstheme="minorBidi"/>
                <w:i w:val="0"/>
                <w:iCs w:val="0"/>
                <w:kern w:val="2"/>
                <w:sz w:val="21"/>
                <w:szCs w:val="22"/>
              </w:rPr>
              <w:tab/>
            </w:r>
            <w:r w:rsidR="00AF79CA" w:rsidRPr="006D2D0A">
              <w:rPr>
                <w:rStyle w:val="ae"/>
              </w:rPr>
              <w:t>Start Charging</w:t>
            </w:r>
            <w:r w:rsidR="00AF79CA">
              <w:rPr>
                <w:webHidden/>
              </w:rPr>
              <w:tab/>
            </w:r>
            <w:r w:rsidR="00AF79CA">
              <w:rPr>
                <w:webHidden/>
              </w:rPr>
              <w:fldChar w:fldCharType="begin"/>
            </w:r>
            <w:r w:rsidR="00AF79CA">
              <w:rPr>
                <w:webHidden/>
              </w:rPr>
              <w:instrText xml:space="preserve"> PAGEREF _Toc119068347 \h </w:instrText>
            </w:r>
            <w:r w:rsidR="00AF79CA">
              <w:rPr>
                <w:webHidden/>
              </w:rPr>
            </w:r>
            <w:r w:rsidR="00AF79CA">
              <w:rPr>
                <w:webHidden/>
              </w:rPr>
              <w:fldChar w:fldCharType="separate"/>
            </w:r>
            <w:r w:rsidR="00AF79CA">
              <w:rPr>
                <w:webHidden/>
              </w:rPr>
              <w:t>49</w:t>
            </w:r>
            <w:r w:rsidR="00AF79CA">
              <w:rPr>
                <w:webHidden/>
              </w:rPr>
              <w:fldChar w:fldCharType="end"/>
            </w:r>
          </w:hyperlink>
        </w:p>
        <w:p w14:paraId="56A29851"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48" w:history="1">
            <w:r w:rsidR="00AF79CA" w:rsidRPr="006D2D0A">
              <w:rPr>
                <w:rStyle w:val="ae"/>
                <w14:scene3d>
                  <w14:camera w14:prst="orthographicFront"/>
                  <w14:lightRig w14:rig="threePt" w14:dir="t">
                    <w14:rot w14:lat="0" w14:lon="0" w14:rev="0"/>
                  </w14:lightRig>
                </w14:scene3d>
              </w:rPr>
              <w:t>6.3.4</w:t>
            </w:r>
            <w:r w:rsidR="00AF79CA">
              <w:rPr>
                <w:rFonts w:asciiTheme="minorHAnsi" w:eastAsiaTheme="minorEastAsia" w:hAnsiTheme="minorHAnsi" w:cstheme="minorBidi"/>
                <w:i w:val="0"/>
                <w:iCs w:val="0"/>
                <w:kern w:val="2"/>
                <w:sz w:val="21"/>
                <w:szCs w:val="22"/>
              </w:rPr>
              <w:tab/>
            </w:r>
            <w:r w:rsidR="00AF79CA" w:rsidRPr="006D2D0A">
              <w:rPr>
                <w:rStyle w:val="ae"/>
              </w:rPr>
              <w:t>Charging</w:t>
            </w:r>
            <w:r w:rsidR="00AF79CA">
              <w:rPr>
                <w:webHidden/>
              </w:rPr>
              <w:tab/>
            </w:r>
            <w:r w:rsidR="00AF79CA">
              <w:rPr>
                <w:webHidden/>
              </w:rPr>
              <w:fldChar w:fldCharType="begin"/>
            </w:r>
            <w:r w:rsidR="00AF79CA">
              <w:rPr>
                <w:webHidden/>
              </w:rPr>
              <w:instrText xml:space="preserve"> PAGEREF _Toc119068348 \h </w:instrText>
            </w:r>
            <w:r w:rsidR="00AF79CA">
              <w:rPr>
                <w:webHidden/>
              </w:rPr>
            </w:r>
            <w:r w:rsidR="00AF79CA">
              <w:rPr>
                <w:webHidden/>
              </w:rPr>
              <w:fldChar w:fldCharType="separate"/>
            </w:r>
            <w:r w:rsidR="00AF79CA">
              <w:rPr>
                <w:webHidden/>
              </w:rPr>
              <w:t>50</w:t>
            </w:r>
            <w:r w:rsidR="00AF79CA">
              <w:rPr>
                <w:webHidden/>
              </w:rPr>
              <w:fldChar w:fldCharType="end"/>
            </w:r>
          </w:hyperlink>
        </w:p>
        <w:p w14:paraId="36BA4FCA"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49" w:history="1">
            <w:r w:rsidR="00AF79CA" w:rsidRPr="006D2D0A">
              <w:rPr>
                <w:rStyle w:val="ae"/>
                <w14:scene3d>
                  <w14:camera w14:prst="orthographicFront"/>
                  <w14:lightRig w14:rig="threePt" w14:dir="t">
                    <w14:rot w14:lat="0" w14:lon="0" w14:rev="0"/>
                  </w14:lightRig>
                </w14:scene3d>
              </w:rPr>
              <w:t>6.3.5</w:t>
            </w:r>
            <w:r w:rsidR="00AF79CA">
              <w:rPr>
                <w:rFonts w:asciiTheme="minorHAnsi" w:eastAsiaTheme="minorEastAsia" w:hAnsiTheme="minorHAnsi" w:cstheme="minorBidi"/>
                <w:i w:val="0"/>
                <w:iCs w:val="0"/>
                <w:kern w:val="2"/>
                <w:sz w:val="21"/>
                <w:szCs w:val="22"/>
              </w:rPr>
              <w:tab/>
            </w:r>
            <w:r w:rsidR="00AF79CA" w:rsidRPr="006D2D0A">
              <w:rPr>
                <w:rStyle w:val="ae"/>
              </w:rPr>
              <w:t>Stop Charging</w:t>
            </w:r>
            <w:r w:rsidR="00AF79CA">
              <w:rPr>
                <w:webHidden/>
              </w:rPr>
              <w:tab/>
            </w:r>
            <w:r w:rsidR="00AF79CA">
              <w:rPr>
                <w:webHidden/>
              </w:rPr>
              <w:fldChar w:fldCharType="begin"/>
            </w:r>
            <w:r w:rsidR="00AF79CA">
              <w:rPr>
                <w:webHidden/>
              </w:rPr>
              <w:instrText xml:space="preserve"> PAGEREF _Toc119068349 \h </w:instrText>
            </w:r>
            <w:r w:rsidR="00AF79CA">
              <w:rPr>
                <w:webHidden/>
              </w:rPr>
            </w:r>
            <w:r w:rsidR="00AF79CA">
              <w:rPr>
                <w:webHidden/>
              </w:rPr>
              <w:fldChar w:fldCharType="separate"/>
            </w:r>
            <w:r w:rsidR="00AF79CA">
              <w:rPr>
                <w:webHidden/>
              </w:rPr>
              <w:t>51</w:t>
            </w:r>
            <w:r w:rsidR="00AF79CA">
              <w:rPr>
                <w:webHidden/>
              </w:rPr>
              <w:fldChar w:fldCharType="end"/>
            </w:r>
          </w:hyperlink>
        </w:p>
        <w:p w14:paraId="2493D598"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0" w:history="1">
            <w:r w:rsidR="00AF79CA" w:rsidRPr="006D2D0A">
              <w:rPr>
                <w:rStyle w:val="ae"/>
                <w14:scene3d>
                  <w14:camera w14:prst="orthographicFront"/>
                  <w14:lightRig w14:rig="threePt" w14:dir="t">
                    <w14:rot w14:lat="0" w14:lon="0" w14:rev="0"/>
                  </w14:lightRig>
                </w14:scene3d>
              </w:rPr>
              <w:t>6.3.6</w:t>
            </w:r>
            <w:r w:rsidR="00AF79CA">
              <w:rPr>
                <w:rFonts w:asciiTheme="minorHAnsi" w:eastAsiaTheme="minorEastAsia" w:hAnsiTheme="minorHAnsi" w:cstheme="minorBidi"/>
                <w:i w:val="0"/>
                <w:iCs w:val="0"/>
                <w:kern w:val="2"/>
                <w:sz w:val="21"/>
                <w:szCs w:val="22"/>
              </w:rPr>
              <w:tab/>
            </w:r>
            <w:r w:rsidR="00AF79CA" w:rsidRPr="006D2D0A">
              <w:rPr>
                <w:rStyle w:val="ae"/>
              </w:rPr>
              <w:t>Finish Charging</w:t>
            </w:r>
            <w:r w:rsidR="00AF79CA">
              <w:rPr>
                <w:webHidden/>
              </w:rPr>
              <w:tab/>
            </w:r>
            <w:r w:rsidR="00AF79CA">
              <w:rPr>
                <w:webHidden/>
              </w:rPr>
              <w:fldChar w:fldCharType="begin"/>
            </w:r>
            <w:r w:rsidR="00AF79CA">
              <w:rPr>
                <w:webHidden/>
              </w:rPr>
              <w:instrText xml:space="preserve"> PAGEREF _Toc119068350 \h </w:instrText>
            </w:r>
            <w:r w:rsidR="00AF79CA">
              <w:rPr>
                <w:webHidden/>
              </w:rPr>
            </w:r>
            <w:r w:rsidR="00AF79CA">
              <w:rPr>
                <w:webHidden/>
              </w:rPr>
              <w:fldChar w:fldCharType="separate"/>
            </w:r>
            <w:r w:rsidR="00AF79CA">
              <w:rPr>
                <w:webHidden/>
              </w:rPr>
              <w:t>51</w:t>
            </w:r>
            <w:r w:rsidR="00AF79CA">
              <w:rPr>
                <w:webHidden/>
              </w:rPr>
              <w:fldChar w:fldCharType="end"/>
            </w:r>
          </w:hyperlink>
        </w:p>
        <w:p w14:paraId="5676008F" w14:textId="77777777" w:rsidR="00AF79CA" w:rsidRDefault="00F9073B">
          <w:pPr>
            <w:pStyle w:val="20"/>
            <w:rPr>
              <w:rFonts w:asciiTheme="minorHAnsi" w:eastAsiaTheme="minorEastAsia" w:hAnsiTheme="minorHAnsi" w:cstheme="minorBidi"/>
              <w:smallCaps w:val="0"/>
              <w:kern w:val="2"/>
              <w:sz w:val="21"/>
              <w:szCs w:val="22"/>
            </w:rPr>
          </w:pPr>
          <w:hyperlink w:anchor="_Toc119068351" w:history="1">
            <w:r w:rsidR="00AF79CA" w:rsidRPr="006D2D0A">
              <w:rPr>
                <w:rStyle w:val="ae"/>
                <w14:scene3d>
                  <w14:camera w14:prst="orthographicFront"/>
                  <w14:lightRig w14:rig="threePt" w14:dir="t">
                    <w14:rot w14:lat="0" w14:lon="0" w14:rev="0"/>
                  </w14:lightRig>
                </w14:scene3d>
              </w:rPr>
              <w:t>6.4</w:t>
            </w:r>
            <w:r w:rsidR="00AF79CA">
              <w:rPr>
                <w:rFonts w:asciiTheme="minorHAnsi" w:eastAsiaTheme="minorEastAsia" w:hAnsiTheme="minorHAnsi" w:cstheme="minorBidi"/>
                <w:smallCaps w:val="0"/>
                <w:kern w:val="2"/>
                <w:sz w:val="21"/>
                <w:szCs w:val="22"/>
              </w:rPr>
              <w:tab/>
            </w:r>
            <w:r w:rsidR="00AF79CA" w:rsidRPr="006D2D0A">
              <w:rPr>
                <w:rStyle w:val="ae"/>
              </w:rPr>
              <w:t>Charging Errors</w:t>
            </w:r>
            <w:r w:rsidR="00AF79CA">
              <w:rPr>
                <w:webHidden/>
              </w:rPr>
              <w:tab/>
            </w:r>
            <w:r w:rsidR="00AF79CA">
              <w:rPr>
                <w:webHidden/>
              </w:rPr>
              <w:fldChar w:fldCharType="begin"/>
            </w:r>
            <w:r w:rsidR="00AF79CA">
              <w:rPr>
                <w:webHidden/>
              </w:rPr>
              <w:instrText xml:space="preserve"> PAGEREF _Toc119068351 \h </w:instrText>
            </w:r>
            <w:r w:rsidR="00AF79CA">
              <w:rPr>
                <w:webHidden/>
              </w:rPr>
            </w:r>
            <w:r w:rsidR="00AF79CA">
              <w:rPr>
                <w:webHidden/>
              </w:rPr>
              <w:fldChar w:fldCharType="separate"/>
            </w:r>
            <w:r w:rsidR="00AF79CA">
              <w:rPr>
                <w:webHidden/>
              </w:rPr>
              <w:t>52</w:t>
            </w:r>
            <w:r w:rsidR="00AF79CA">
              <w:rPr>
                <w:webHidden/>
              </w:rPr>
              <w:fldChar w:fldCharType="end"/>
            </w:r>
          </w:hyperlink>
        </w:p>
        <w:p w14:paraId="08004DB6"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2" w:history="1">
            <w:r w:rsidR="00AF79CA" w:rsidRPr="006D2D0A">
              <w:rPr>
                <w:rStyle w:val="ae"/>
                <w14:scene3d>
                  <w14:camera w14:prst="orthographicFront"/>
                  <w14:lightRig w14:rig="threePt" w14:dir="t">
                    <w14:rot w14:lat="0" w14:lon="0" w14:rev="0"/>
                  </w14:lightRig>
                </w14:scene3d>
              </w:rPr>
              <w:t>6.4.1</w:t>
            </w:r>
            <w:r w:rsidR="00AF79CA">
              <w:rPr>
                <w:rFonts w:asciiTheme="minorHAnsi" w:eastAsiaTheme="minorEastAsia" w:hAnsiTheme="minorHAnsi" w:cstheme="minorBidi"/>
                <w:i w:val="0"/>
                <w:iCs w:val="0"/>
                <w:kern w:val="2"/>
                <w:sz w:val="21"/>
                <w:szCs w:val="22"/>
              </w:rPr>
              <w:tab/>
            </w:r>
            <w:r w:rsidR="00AF79CA" w:rsidRPr="006D2D0A">
              <w:rPr>
                <w:rStyle w:val="ae"/>
              </w:rPr>
              <w:t>Connector Connection Error</w:t>
            </w:r>
            <w:r w:rsidR="00AF79CA">
              <w:rPr>
                <w:webHidden/>
              </w:rPr>
              <w:tab/>
            </w:r>
            <w:r w:rsidR="00AF79CA">
              <w:rPr>
                <w:webHidden/>
              </w:rPr>
              <w:fldChar w:fldCharType="begin"/>
            </w:r>
            <w:r w:rsidR="00AF79CA">
              <w:rPr>
                <w:webHidden/>
              </w:rPr>
              <w:instrText xml:space="preserve"> PAGEREF _Toc119068352 \h </w:instrText>
            </w:r>
            <w:r w:rsidR="00AF79CA">
              <w:rPr>
                <w:webHidden/>
              </w:rPr>
            </w:r>
            <w:r w:rsidR="00AF79CA">
              <w:rPr>
                <w:webHidden/>
              </w:rPr>
              <w:fldChar w:fldCharType="separate"/>
            </w:r>
            <w:r w:rsidR="00AF79CA">
              <w:rPr>
                <w:webHidden/>
              </w:rPr>
              <w:t>52</w:t>
            </w:r>
            <w:r w:rsidR="00AF79CA">
              <w:rPr>
                <w:webHidden/>
              </w:rPr>
              <w:fldChar w:fldCharType="end"/>
            </w:r>
          </w:hyperlink>
        </w:p>
        <w:p w14:paraId="0EB1F7D7"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3" w:history="1">
            <w:r w:rsidR="00AF79CA" w:rsidRPr="006D2D0A">
              <w:rPr>
                <w:rStyle w:val="ae"/>
                <w14:scene3d>
                  <w14:camera w14:prst="orthographicFront"/>
                  <w14:lightRig w14:rig="threePt" w14:dir="t">
                    <w14:rot w14:lat="0" w14:lon="0" w14:rev="0"/>
                  </w14:lightRig>
                </w14:scene3d>
              </w:rPr>
              <w:t>6.4.2</w:t>
            </w:r>
            <w:r w:rsidR="00AF79CA">
              <w:rPr>
                <w:rFonts w:asciiTheme="minorHAnsi" w:eastAsiaTheme="minorEastAsia" w:hAnsiTheme="minorHAnsi" w:cstheme="minorBidi"/>
                <w:i w:val="0"/>
                <w:iCs w:val="0"/>
                <w:kern w:val="2"/>
                <w:sz w:val="21"/>
                <w:szCs w:val="22"/>
              </w:rPr>
              <w:tab/>
            </w:r>
            <w:r w:rsidR="00AF79CA" w:rsidRPr="006D2D0A">
              <w:rPr>
                <w:rStyle w:val="ae"/>
              </w:rPr>
              <w:t>Authorization Failure</w:t>
            </w:r>
            <w:r w:rsidR="00AF79CA">
              <w:rPr>
                <w:webHidden/>
              </w:rPr>
              <w:tab/>
            </w:r>
            <w:r w:rsidR="00AF79CA">
              <w:rPr>
                <w:webHidden/>
              </w:rPr>
              <w:fldChar w:fldCharType="begin"/>
            </w:r>
            <w:r w:rsidR="00AF79CA">
              <w:rPr>
                <w:webHidden/>
              </w:rPr>
              <w:instrText xml:space="preserve"> PAGEREF _Toc119068353 \h </w:instrText>
            </w:r>
            <w:r w:rsidR="00AF79CA">
              <w:rPr>
                <w:webHidden/>
              </w:rPr>
            </w:r>
            <w:r w:rsidR="00AF79CA">
              <w:rPr>
                <w:webHidden/>
              </w:rPr>
              <w:fldChar w:fldCharType="separate"/>
            </w:r>
            <w:r w:rsidR="00AF79CA">
              <w:rPr>
                <w:webHidden/>
              </w:rPr>
              <w:t>52</w:t>
            </w:r>
            <w:r w:rsidR="00AF79CA">
              <w:rPr>
                <w:webHidden/>
              </w:rPr>
              <w:fldChar w:fldCharType="end"/>
            </w:r>
          </w:hyperlink>
        </w:p>
        <w:p w14:paraId="5C7DB9D6"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4" w:history="1">
            <w:r w:rsidR="00AF79CA" w:rsidRPr="006D2D0A">
              <w:rPr>
                <w:rStyle w:val="ae"/>
                <w14:scene3d>
                  <w14:camera w14:prst="orthographicFront"/>
                  <w14:lightRig w14:rig="threePt" w14:dir="t">
                    <w14:rot w14:lat="0" w14:lon="0" w14:rev="0"/>
                  </w14:lightRig>
                </w14:scene3d>
              </w:rPr>
              <w:t>6.4.3</w:t>
            </w:r>
            <w:r w:rsidR="00AF79CA">
              <w:rPr>
                <w:rFonts w:asciiTheme="minorHAnsi" w:eastAsiaTheme="minorEastAsia" w:hAnsiTheme="minorHAnsi" w:cstheme="minorBidi"/>
                <w:i w:val="0"/>
                <w:iCs w:val="0"/>
                <w:kern w:val="2"/>
                <w:sz w:val="21"/>
                <w:szCs w:val="22"/>
              </w:rPr>
              <w:tab/>
            </w:r>
            <w:r w:rsidR="00AF79CA" w:rsidRPr="006D2D0A">
              <w:rPr>
                <w:rStyle w:val="ae"/>
              </w:rPr>
              <w:t>Charging Start Failure</w:t>
            </w:r>
            <w:r w:rsidR="00AF79CA">
              <w:rPr>
                <w:webHidden/>
              </w:rPr>
              <w:tab/>
            </w:r>
            <w:r w:rsidR="00AF79CA">
              <w:rPr>
                <w:webHidden/>
              </w:rPr>
              <w:fldChar w:fldCharType="begin"/>
            </w:r>
            <w:r w:rsidR="00AF79CA">
              <w:rPr>
                <w:webHidden/>
              </w:rPr>
              <w:instrText xml:space="preserve"> PAGEREF _Toc119068354 \h </w:instrText>
            </w:r>
            <w:r w:rsidR="00AF79CA">
              <w:rPr>
                <w:webHidden/>
              </w:rPr>
            </w:r>
            <w:r w:rsidR="00AF79CA">
              <w:rPr>
                <w:webHidden/>
              </w:rPr>
              <w:fldChar w:fldCharType="separate"/>
            </w:r>
            <w:r w:rsidR="00AF79CA">
              <w:rPr>
                <w:webHidden/>
              </w:rPr>
              <w:t>52</w:t>
            </w:r>
            <w:r w:rsidR="00AF79CA">
              <w:rPr>
                <w:webHidden/>
              </w:rPr>
              <w:fldChar w:fldCharType="end"/>
            </w:r>
          </w:hyperlink>
        </w:p>
        <w:p w14:paraId="5E4F3290"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5" w:history="1">
            <w:r w:rsidR="00AF79CA" w:rsidRPr="006D2D0A">
              <w:rPr>
                <w:rStyle w:val="ae"/>
                <w14:scene3d>
                  <w14:camera w14:prst="orthographicFront"/>
                  <w14:lightRig w14:rig="threePt" w14:dir="t">
                    <w14:rot w14:lat="0" w14:lon="0" w14:rev="0"/>
                  </w14:lightRig>
                </w14:scene3d>
              </w:rPr>
              <w:t>6.4.4</w:t>
            </w:r>
            <w:r w:rsidR="00AF79CA">
              <w:rPr>
                <w:rFonts w:asciiTheme="minorHAnsi" w:eastAsiaTheme="minorEastAsia" w:hAnsiTheme="minorHAnsi" w:cstheme="minorBidi"/>
                <w:i w:val="0"/>
                <w:iCs w:val="0"/>
                <w:kern w:val="2"/>
                <w:sz w:val="21"/>
                <w:szCs w:val="22"/>
              </w:rPr>
              <w:tab/>
            </w:r>
            <w:r w:rsidR="00AF79CA" w:rsidRPr="006D2D0A">
              <w:rPr>
                <w:rStyle w:val="ae"/>
              </w:rPr>
              <w:t>Charging Failure</w:t>
            </w:r>
            <w:r w:rsidR="00AF79CA">
              <w:rPr>
                <w:webHidden/>
              </w:rPr>
              <w:tab/>
            </w:r>
            <w:r w:rsidR="00AF79CA">
              <w:rPr>
                <w:webHidden/>
              </w:rPr>
              <w:fldChar w:fldCharType="begin"/>
            </w:r>
            <w:r w:rsidR="00AF79CA">
              <w:rPr>
                <w:webHidden/>
              </w:rPr>
              <w:instrText xml:space="preserve"> PAGEREF _Toc119068355 \h </w:instrText>
            </w:r>
            <w:r w:rsidR="00AF79CA">
              <w:rPr>
                <w:webHidden/>
              </w:rPr>
            </w:r>
            <w:r w:rsidR="00AF79CA">
              <w:rPr>
                <w:webHidden/>
              </w:rPr>
              <w:fldChar w:fldCharType="separate"/>
            </w:r>
            <w:r w:rsidR="00AF79CA">
              <w:rPr>
                <w:webHidden/>
              </w:rPr>
              <w:t>52</w:t>
            </w:r>
            <w:r w:rsidR="00AF79CA">
              <w:rPr>
                <w:webHidden/>
              </w:rPr>
              <w:fldChar w:fldCharType="end"/>
            </w:r>
          </w:hyperlink>
        </w:p>
        <w:p w14:paraId="1F53A6C4" w14:textId="77777777" w:rsidR="00AF79CA" w:rsidRDefault="00F9073B">
          <w:pPr>
            <w:pStyle w:val="20"/>
            <w:rPr>
              <w:rFonts w:asciiTheme="minorHAnsi" w:eastAsiaTheme="minorEastAsia" w:hAnsiTheme="minorHAnsi" w:cstheme="minorBidi"/>
              <w:smallCaps w:val="0"/>
              <w:kern w:val="2"/>
              <w:sz w:val="21"/>
              <w:szCs w:val="22"/>
            </w:rPr>
          </w:pPr>
          <w:hyperlink w:anchor="_Toc119068356" w:history="1">
            <w:r w:rsidR="00AF79CA" w:rsidRPr="006D2D0A">
              <w:rPr>
                <w:rStyle w:val="ae"/>
                <w14:scene3d>
                  <w14:camera w14:prst="orthographicFront"/>
                  <w14:lightRig w14:rig="threePt" w14:dir="t">
                    <w14:rot w14:lat="0" w14:lon="0" w14:rev="0"/>
                  </w14:lightRig>
                </w14:scene3d>
              </w:rPr>
              <w:t>6.5</w:t>
            </w:r>
            <w:r w:rsidR="00AF79CA">
              <w:rPr>
                <w:rFonts w:asciiTheme="minorHAnsi" w:eastAsiaTheme="minorEastAsia" w:hAnsiTheme="minorHAnsi" w:cstheme="minorBidi"/>
                <w:smallCaps w:val="0"/>
                <w:kern w:val="2"/>
                <w:sz w:val="21"/>
                <w:szCs w:val="22"/>
              </w:rPr>
              <w:tab/>
            </w:r>
            <w:r w:rsidR="00AF79CA" w:rsidRPr="006D2D0A">
              <w:rPr>
                <w:rStyle w:val="ae"/>
              </w:rPr>
              <w:t>Energizing the MaxiCharger</w:t>
            </w:r>
            <w:r w:rsidR="00AF79CA">
              <w:rPr>
                <w:webHidden/>
              </w:rPr>
              <w:tab/>
            </w:r>
            <w:r w:rsidR="00AF79CA">
              <w:rPr>
                <w:webHidden/>
              </w:rPr>
              <w:fldChar w:fldCharType="begin"/>
            </w:r>
            <w:r w:rsidR="00AF79CA">
              <w:rPr>
                <w:webHidden/>
              </w:rPr>
              <w:instrText xml:space="preserve"> PAGEREF _Toc119068356 \h </w:instrText>
            </w:r>
            <w:r w:rsidR="00AF79CA">
              <w:rPr>
                <w:webHidden/>
              </w:rPr>
            </w:r>
            <w:r w:rsidR="00AF79CA">
              <w:rPr>
                <w:webHidden/>
              </w:rPr>
              <w:fldChar w:fldCharType="separate"/>
            </w:r>
            <w:r w:rsidR="00AF79CA">
              <w:rPr>
                <w:webHidden/>
              </w:rPr>
              <w:t>52</w:t>
            </w:r>
            <w:r w:rsidR="00AF79CA">
              <w:rPr>
                <w:webHidden/>
              </w:rPr>
              <w:fldChar w:fldCharType="end"/>
            </w:r>
          </w:hyperlink>
        </w:p>
        <w:p w14:paraId="6731689F" w14:textId="77777777" w:rsidR="00AF79CA" w:rsidRDefault="00F9073B">
          <w:pPr>
            <w:pStyle w:val="20"/>
            <w:rPr>
              <w:rFonts w:asciiTheme="minorHAnsi" w:eastAsiaTheme="minorEastAsia" w:hAnsiTheme="minorHAnsi" w:cstheme="minorBidi"/>
              <w:smallCaps w:val="0"/>
              <w:kern w:val="2"/>
              <w:sz w:val="21"/>
              <w:szCs w:val="22"/>
            </w:rPr>
          </w:pPr>
          <w:hyperlink w:anchor="_Toc119068357" w:history="1">
            <w:r w:rsidR="00AF79CA" w:rsidRPr="006D2D0A">
              <w:rPr>
                <w:rStyle w:val="ae"/>
                <w14:scene3d>
                  <w14:camera w14:prst="orthographicFront"/>
                  <w14:lightRig w14:rig="threePt" w14:dir="t">
                    <w14:rot w14:lat="0" w14:lon="0" w14:rev="0"/>
                  </w14:lightRig>
                </w14:scene3d>
              </w:rPr>
              <w:t>6.6</w:t>
            </w:r>
            <w:r w:rsidR="00AF79CA">
              <w:rPr>
                <w:rFonts w:asciiTheme="minorHAnsi" w:eastAsiaTheme="minorEastAsia" w:hAnsiTheme="minorHAnsi" w:cstheme="minorBidi"/>
                <w:smallCaps w:val="0"/>
                <w:kern w:val="2"/>
                <w:sz w:val="21"/>
                <w:szCs w:val="22"/>
              </w:rPr>
              <w:tab/>
            </w:r>
            <w:r w:rsidR="00AF79CA" w:rsidRPr="006D2D0A">
              <w:rPr>
                <w:rStyle w:val="ae"/>
              </w:rPr>
              <w:t>De-energizing the MaxiCharger</w:t>
            </w:r>
            <w:r w:rsidR="00AF79CA">
              <w:rPr>
                <w:webHidden/>
              </w:rPr>
              <w:tab/>
            </w:r>
            <w:r w:rsidR="00AF79CA">
              <w:rPr>
                <w:webHidden/>
              </w:rPr>
              <w:fldChar w:fldCharType="begin"/>
            </w:r>
            <w:r w:rsidR="00AF79CA">
              <w:rPr>
                <w:webHidden/>
              </w:rPr>
              <w:instrText xml:space="preserve"> PAGEREF _Toc119068357 \h </w:instrText>
            </w:r>
            <w:r w:rsidR="00AF79CA">
              <w:rPr>
                <w:webHidden/>
              </w:rPr>
            </w:r>
            <w:r w:rsidR="00AF79CA">
              <w:rPr>
                <w:webHidden/>
              </w:rPr>
              <w:fldChar w:fldCharType="separate"/>
            </w:r>
            <w:r w:rsidR="00AF79CA">
              <w:rPr>
                <w:webHidden/>
              </w:rPr>
              <w:t>53</w:t>
            </w:r>
            <w:r w:rsidR="00AF79CA">
              <w:rPr>
                <w:webHidden/>
              </w:rPr>
              <w:fldChar w:fldCharType="end"/>
            </w:r>
          </w:hyperlink>
        </w:p>
        <w:p w14:paraId="6D87772C"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8" w:history="1">
            <w:r w:rsidR="00AF79CA" w:rsidRPr="006D2D0A">
              <w:rPr>
                <w:rStyle w:val="ae"/>
                <w14:scene3d>
                  <w14:camera w14:prst="orthographicFront"/>
                  <w14:lightRig w14:rig="threePt" w14:dir="t">
                    <w14:rot w14:lat="0" w14:lon="0" w14:rev="0"/>
                  </w14:lightRig>
                </w14:scene3d>
              </w:rPr>
              <w:t>6.6.1</w:t>
            </w:r>
            <w:r w:rsidR="00AF79CA">
              <w:rPr>
                <w:rFonts w:asciiTheme="minorHAnsi" w:eastAsiaTheme="minorEastAsia" w:hAnsiTheme="minorHAnsi" w:cstheme="minorBidi"/>
                <w:i w:val="0"/>
                <w:iCs w:val="0"/>
                <w:kern w:val="2"/>
                <w:sz w:val="21"/>
                <w:szCs w:val="22"/>
              </w:rPr>
              <w:tab/>
            </w:r>
            <w:r w:rsidR="00AF79CA" w:rsidRPr="006D2D0A">
              <w:rPr>
                <w:rStyle w:val="ae"/>
              </w:rPr>
              <w:t>Measuring the AC Voltage</w:t>
            </w:r>
            <w:r w:rsidR="00AF79CA">
              <w:rPr>
                <w:webHidden/>
              </w:rPr>
              <w:tab/>
            </w:r>
            <w:r w:rsidR="00AF79CA">
              <w:rPr>
                <w:webHidden/>
              </w:rPr>
              <w:fldChar w:fldCharType="begin"/>
            </w:r>
            <w:r w:rsidR="00AF79CA">
              <w:rPr>
                <w:webHidden/>
              </w:rPr>
              <w:instrText xml:space="preserve"> PAGEREF _Toc119068358 \h </w:instrText>
            </w:r>
            <w:r w:rsidR="00AF79CA">
              <w:rPr>
                <w:webHidden/>
              </w:rPr>
            </w:r>
            <w:r w:rsidR="00AF79CA">
              <w:rPr>
                <w:webHidden/>
              </w:rPr>
              <w:fldChar w:fldCharType="separate"/>
            </w:r>
            <w:r w:rsidR="00AF79CA">
              <w:rPr>
                <w:webHidden/>
              </w:rPr>
              <w:t>53</w:t>
            </w:r>
            <w:r w:rsidR="00AF79CA">
              <w:rPr>
                <w:webHidden/>
              </w:rPr>
              <w:fldChar w:fldCharType="end"/>
            </w:r>
          </w:hyperlink>
        </w:p>
        <w:p w14:paraId="00F3C3E8"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59" w:history="1">
            <w:r w:rsidR="00AF79CA" w:rsidRPr="006D2D0A">
              <w:rPr>
                <w:rStyle w:val="ae"/>
                <w14:scene3d>
                  <w14:camera w14:prst="orthographicFront"/>
                  <w14:lightRig w14:rig="threePt" w14:dir="t">
                    <w14:rot w14:lat="0" w14:lon="0" w14:rev="0"/>
                  </w14:lightRig>
                </w14:scene3d>
              </w:rPr>
              <w:t>6.6.2</w:t>
            </w:r>
            <w:r w:rsidR="00AF79CA">
              <w:rPr>
                <w:rFonts w:asciiTheme="minorHAnsi" w:eastAsiaTheme="minorEastAsia" w:hAnsiTheme="minorHAnsi" w:cstheme="minorBidi"/>
                <w:i w:val="0"/>
                <w:iCs w:val="0"/>
                <w:kern w:val="2"/>
                <w:sz w:val="21"/>
                <w:szCs w:val="22"/>
              </w:rPr>
              <w:tab/>
            </w:r>
            <w:r w:rsidR="00AF79CA" w:rsidRPr="006D2D0A">
              <w:rPr>
                <w:rStyle w:val="ae"/>
              </w:rPr>
              <w:t>Measuring the DC Voltage</w:t>
            </w:r>
            <w:r w:rsidR="00AF79CA">
              <w:rPr>
                <w:webHidden/>
              </w:rPr>
              <w:tab/>
            </w:r>
            <w:r w:rsidR="00AF79CA">
              <w:rPr>
                <w:webHidden/>
              </w:rPr>
              <w:fldChar w:fldCharType="begin"/>
            </w:r>
            <w:r w:rsidR="00AF79CA">
              <w:rPr>
                <w:webHidden/>
              </w:rPr>
              <w:instrText xml:space="preserve"> PAGEREF _Toc119068359 \h </w:instrText>
            </w:r>
            <w:r w:rsidR="00AF79CA">
              <w:rPr>
                <w:webHidden/>
              </w:rPr>
            </w:r>
            <w:r w:rsidR="00AF79CA">
              <w:rPr>
                <w:webHidden/>
              </w:rPr>
              <w:fldChar w:fldCharType="separate"/>
            </w:r>
            <w:r w:rsidR="00AF79CA">
              <w:rPr>
                <w:webHidden/>
              </w:rPr>
              <w:t>54</w:t>
            </w:r>
            <w:r w:rsidR="00AF79CA">
              <w:rPr>
                <w:webHidden/>
              </w:rPr>
              <w:fldChar w:fldCharType="end"/>
            </w:r>
          </w:hyperlink>
        </w:p>
        <w:p w14:paraId="22AF4492" w14:textId="77777777" w:rsidR="00AF79CA" w:rsidRDefault="00F9073B">
          <w:pPr>
            <w:pStyle w:val="20"/>
            <w:rPr>
              <w:rFonts w:asciiTheme="minorHAnsi" w:eastAsiaTheme="minorEastAsia" w:hAnsiTheme="minorHAnsi" w:cstheme="minorBidi"/>
              <w:smallCaps w:val="0"/>
              <w:kern w:val="2"/>
              <w:sz w:val="21"/>
              <w:szCs w:val="22"/>
            </w:rPr>
          </w:pPr>
          <w:hyperlink w:anchor="_Toc119068360" w:history="1">
            <w:r w:rsidR="00AF79CA" w:rsidRPr="006D2D0A">
              <w:rPr>
                <w:rStyle w:val="ae"/>
                <w14:scene3d>
                  <w14:camera w14:prst="orthographicFront"/>
                  <w14:lightRig w14:rig="threePt" w14:dir="t">
                    <w14:rot w14:lat="0" w14:lon="0" w14:rev="0"/>
                  </w14:lightRig>
                </w14:scene3d>
              </w:rPr>
              <w:t>6.7</w:t>
            </w:r>
            <w:r w:rsidR="00AF79CA">
              <w:rPr>
                <w:rFonts w:asciiTheme="minorHAnsi" w:eastAsiaTheme="minorEastAsia" w:hAnsiTheme="minorHAnsi" w:cstheme="minorBidi"/>
                <w:smallCaps w:val="0"/>
                <w:kern w:val="2"/>
                <w:sz w:val="21"/>
                <w:szCs w:val="22"/>
              </w:rPr>
              <w:tab/>
            </w:r>
            <w:r w:rsidR="00AF79CA" w:rsidRPr="006D2D0A">
              <w:rPr>
                <w:rStyle w:val="ae"/>
              </w:rPr>
              <w:t>Removing Condensation</w:t>
            </w:r>
            <w:r w:rsidR="00AF79CA">
              <w:rPr>
                <w:webHidden/>
              </w:rPr>
              <w:tab/>
            </w:r>
            <w:r w:rsidR="00AF79CA">
              <w:rPr>
                <w:webHidden/>
              </w:rPr>
              <w:fldChar w:fldCharType="begin"/>
            </w:r>
            <w:r w:rsidR="00AF79CA">
              <w:rPr>
                <w:webHidden/>
              </w:rPr>
              <w:instrText xml:space="preserve"> PAGEREF _Toc119068360 \h </w:instrText>
            </w:r>
            <w:r w:rsidR="00AF79CA">
              <w:rPr>
                <w:webHidden/>
              </w:rPr>
            </w:r>
            <w:r w:rsidR="00AF79CA">
              <w:rPr>
                <w:webHidden/>
              </w:rPr>
              <w:fldChar w:fldCharType="separate"/>
            </w:r>
            <w:r w:rsidR="00AF79CA">
              <w:rPr>
                <w:webHidden/>
              </w:rPr>
              <w:t>55</w:t>
            </w:r>
            <w:r w:rsidR="00AF79CA">
              <w:rPr>
                <w:webHidden/>
              </w:rPr>
              <w:fldChar w:fldCharType="end"/>
            </w:r>
          </w:hyperlink>
        </w:p>
        <w:p w14:paraId="38E64BBD" w14:textId="77777777" w:rsidR="00AF79CA" w:rsidRDefault="00F9073B">
          <w:pPr>
            <w:pStyle w:val="20"/>
            <w:rPr>
              <w:rFonts w:asciiTheme="minorHAnsi" w:eastAsiaTheme="minorEastAsia" w:hAnsiTheme="minorHAnsi" w:cstheme="minorBidi"/>
              <w:smallCaps w:val="0"/>
              <w:kern w:val="2"/>
              <w:sz w:val="21"/>
              <w:szCs w:val="22"/>
            </w:rPr>
          </w:pPr>
          <w:hyperlink w:anchor="_Toc119068361" w:history="1">
            <w:r w:rsidR="00AF79CA" w:rsidRPr="006D2D0A">
              <w:rPr>
                <w:rStyle w:val="ae"/>
                <w14:scene3d>
                  <w14:camera w14:prst="orthographicFront"/>
                  <w14:lightRig w14:rig="threePt" w14:dir="t">
                    <w14:rot w14:lat="0" w14:lon="0" w14:rev="0"/>
                  </w14:lightRig>
                </w14:scene3d>
              </w:rPr>
              <w:t>6.8</w:t>
            </w:r>
            <w:r w:rsidR="00AF79CA">
              <w:rPr>
                <w:rFonts w:asciiTheme="minorHAnsi" w:eastAsiaTheme="minorEastAsia" w:hAnsiTheme="minorHAnsi" w:cstheme="minorBidi"/>
                <w:smallCaps w:val="0"/>
                <w:kern w:val="2"/>
                <w:sz w:val="21"/>
                <w:szCs w:val="22"/>
              </w:rPr>
              <w:tab/>
            </w:r>
            <w:r w:rsidR="00AF79CA" w:rsidRPr="006D2D0A">
              <w:rPr>
                <w:rStyle w:val="ae"/>
              </w:rPr>
              <w:t>Local Service Portal Operations</w:t>
            </w:r>
            <w:r w:rsidR="00AF79CA">
              <w:rPr>
                <w:webHidden/>
              </w:rPr>
              <w:tab/>
            </w:r>
            <w:r w:rsidR="00AF79CA">
              <w:rPr>
                <w:webHidden/>
              </w:rPr>
              <w:fldChar w:fldCharType="begin"/>
            </w:r>
            <w:r w:rsidR="00AF79CA">
              <w:rPr>
                <w:webHidden/>
              </w:rPr>
              <w:instrText xml:space="preserve"> PAGEREF _Toc119068361 \h </w:instrText>
            </w:r>
            <w:r w:rsidR="00AF79CA">
              <w:rPr>
                <w:webHidden/>
              </w:rPr>
            </w:r>
            <w:r w:rsidR="00AF79CA">
              <w:rPr>
                <w:webHidden/>
              </w:rPr>
              <w:fldChar w:fldCharType="separate"/>
            </w:r>
            <w:r w:rsidR="00AF79CA">
              <w:rPr>
                <w:webHidden/>
              </w:rPr>
              <w:t>56</w:t>
            </w:r>
            <w:r w:rsidR="00AF79CA">
              <w:rPr>
                <w:webHidden/>
              </w:rPr>
              <w:fldChar w:fldCharType="end"/>
            </w:r>
          </w:hyperlink>
        </w:p>
        <w:p w14:paraId="75F46790"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62" w:history="1">
            <w:r w:rsidR="00AF79CA" w:rsidRPr="006D2D0A">
              <w:rPr>
                <w:rStyle w:val="ae"/>
                <w14:scene3d>
                  <w14:camera w14:prst="orthographicFront"/>
                  <w14:lightRig w14:rig="threePt" w14:dir="t">
                    <w14:rot w14:lat="0" w14:lon="0" w14:rev="0"/>
                  </w14:lightRig>
                </w14:scene3d>
              </w:rPr>
              <w:t>6.8.1</w:t>
            </w:r>
            <w:r w:rsidR="00AF79CA">
              <w:rPr>
                <w:rFonts w:asciiTheme="minorHAnsi" w:eastAsiaTheme="minorEastAsia" w:hAnsiTheme="minorHAnsi" w:cstheme="minorBidi"/>
                <w:i w:val="0"/>
                <w:iCs w:val="0"/>
                <w:kern w:val="2"/>
                <w:sz w:val="21"/>
                <w:szCs w:val="22"/>
              </w:rPr>
              <w:tab/>
            </w:r>
            <w:r w:rsidR="00AF79CA" w:rsidRPr="006D2D0A">
              <w:rPr>
                <w:rStyle w:val="ae"/>
              </w:rPr>
              <w:t>Setting the OCPP Parameters</w:t>
            </w:r>
            <w:r w:rsidR="00AF79CA">
              <w:rPr>
                <w:webHidden/>
              </w:rPr>
              <w:tab/>
            </w:r>
            <w:r w:rsidR="00AF79CA">
              <w:rPr>
                <w:webHidden/>
              </w:rPr>
              <w:fldChar w:fldCharType="begin"/>
            </w:r>
            <w:r w:rsidR="00AF79CA">
              <w:rPr>
                <w:webHidden/>
              </w:rPr>
              <w:instrText xml:space="preserve"> PAGEREF _Toc119068362 \h </w:instrText>
            </w:r>
            <w:r w:rsidR="00AF79CA">
              <w:rPr>
                <w:webHidden/>
              </w:rPr>
            </w:r>
            <w:r w:rsidR="00AF79CA">
              <w:rPr>
                <w:webHidden/>
              </w:rPr>
              <w:fldChar w:fldCharType="separate"/>
            </w:r>
            <w:r w:rsidR="00AF79CA">
              <w:rPr>
                <w:webHidden/>
              </w:rPr>
              <w:t>56</w:t>
            </w:r>
            <w:r w:rsidR="00AF79CA">
              <w:rPr>
                <w:webHidden/>
              </w:rPr>
              <w:fldChar w:fldCharType="end"/>
            </w:r>
          </w:hyperlink>
        </w:p>
        <w:p w14:paraId="3C35F600"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63" w:history="1">
            <w:r w:rsidR="00AF79CA" w:rsidRPr="006D2D0A">
              <w:rPr>
                <w:rStyle w:val="ae"/>
                <w:noProof/>
                <w14:scene3d>
                  <w14:camera w14:prst="orthographicFront"/>
                  <w14:lightRig w14:rig="threePt" w14:dir="t">
                    <w14:rot w14:lat="0" w14:lon="0" w14:rev="0"/>
                  </w14:lightRig>
                </w14:scene3d>
              </w:rPr>
              <w:t>7</w:t>
            </w:r>
            <w:r w:rsidR="00AF79CA" w:rsidRPr="006D2D0A">
              <w:rPr>
                <w:rStyle w:val="ae"/>
                <w:noProof/>
              </w:rPr>
              <w:t xml:space="preserve"> Maintenance</w:t>
            </w:r>
            <w:r w:rsidR="00AF79CA">
              <w:rPr>
                <w:noProof/>
                <w:webHidden/>
              </w:rPr>
              <w:tab/>
            </w:r>
            <w:r w:rsidR="00AF79CA">
              <w:rPr>
                <w:noProof/>
                <w:webHidden/>
              </w:rPr>
              <w:fldChar w:fldCharType="begin"/>
            </w:r>
            <w:r w:rsidR="00AF79CA">
              <w:rPr>
                <w:noProof/>
                <w:webHidden/>
              </w:rPr>
              <w:instrText xml:space="preserve"> PAGEREF _Toc119068363 \h </w:instrText>
            </w:r>
            <w:r w:rsidR="00AF79CA">
              <w:rPr>
                <w:noProof/>
                <w:webHidden/>
              </w:rPr>
            </w:r>
            <w:r w:rsidR="00AF79CA">
              <w:rPr>
                <w:noProof/>
                <w:webHidden/>
              </w:rPr>
              <w:fldChar w:fldCharType="separate"/>
            </w:r>
            <w:r w:rsidR="00AF79CA">
              <w:rPr>
                <w:noProof/>
                <w:webHidden/>
              </w:rPr>
              <w:t>57</w:t>
            </w:r>
            <w:r w:rsidR="00AF79CA">
              <w:rPr>
                <w:noProof/>
                <w:webHidden/>
              </w:rPr>
              <w:fldChar w:fldCharType="end"/>
            </w:r>
          </w:hyperlink>
        </w:p>
        <w:p w14:paraId="7D2B2D0C" w14:textId="77777777" w:rsidR="00AF79CA" w:rsidRDefault="00F9073B">
          <w:pPr>
            <w:pStyle w:val="20"/>
            <w:rPr>
              <w:rFonts w:asciiTheme="minorHAnsi" w:eastAsiaTheme="minorEastAsia" w:hAnsiTheme="minorHAnsi" w:cstheme="minorBidi"/>
              <w:smallCaps w:val="0"/>
              <w:kern w:val="2"/>
              <w:sz w:val="21"/>
              <w:szCs w:val="22"/>
            </w:rPr>
          </w:pPr>
          <w:hyperlink w:anchor="_Toc119068364" w:history="1">
            <w:r w:rsidR="00AF79CA" w:rsidRPr="006D2D0A">
              <w:rPr>
                <w:rStyle w:val="ae"/>
                <w14:scene3d>
                  <w14:camera w14:prst="orthographicFront"/>
                  <w14:lightRig w14:rig="threePt" w14:dir="t">
                    <w14:rot w14:lat="0" w14:lon="0" w14:rev="0"/>
                  </w14:lightRig>
                </w14:scene3d>
              </w:rPr>
              <w:t>7.1</w:t>
            </w:r>
            <w:r w:rsidR="00AF79CA">
              <w:rPr>
                <w:rFonts w:asciiTheme="minorHAnsi" w:eastAsiaTheme="minorEastAsia" w:hAnsiTheme="minorHAnsi" w:cstheme="minorBidi"/>
                <w:smallCaps w:val="0"/>
                <w:kern w:val="2"/>
                <w:sz w:val="21"/>
                <w:szCs w:val="22"/>
              </w:rPr>
              <w:tab/>
            </w:r>
            <w:r w:rsidR="00AF79CA" w:rsidRPr="006D2D0A">
              <w:rPr>
                <w:rStyle w:val="ae"/>
              </w:rPr>
              <w:t>Routine Maintenance</w:t>
            </w:r>
            <w:r w:rsidR="00AF79CA">
              <w:rPr>
                <w:webHidden/>
              </w:rPr>
              <w:tab/>
            </w:r>
            <w:r w:rsidR="00AF79CA">
              <w:rPr>
                <w:webHidden/>
              </w:rPr>
              <w:fldChar w:fldCharType="begin"/>
            </w:r>
            <w:r w:rsidR="00AF79CA">
              <w:rPr>
                <w:webHidden/>
              </w:rPr>
              <w:instrText xml:space="preserve"> PAGEREF _Toc119068364 \h </w:instrText>
            </w:r>
            <w:r w:rsidR="00AF79CA">
              <w:rPr>
                <w:webHidden/>
              </w:rPr>
            </w:r>
            <w:r w:rsidR="00AF79CA">
              <w:rPr>
                <w:webHidden/>
              </w:rPr>
              <w:fldChar w:fldCharType="separate"/>
            </w:r>
            <w:r w:rsidR="00AF79CA">
              <w:rPr>
                <w:webHidden/>
              </w:rPr>
              <w:t>57</w:t>
            </w:r>
            <w:r w:rsidR="00AF79CA">
              <w:rPr>
                <w:webHidden/>
              </w:rPr>
              <w:fldChar w:fldCharType="end"/>
            </w:r>
          </w:hyperlink>
        </w:p>
        <w:p w14:paraId="7C6C1766"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65" w:history="1">
            <w:r w:rsidR="00AF79CA" w:rsidRPr="006D2D0A">
              <w:rPr>
                <w:rStyle w:val="ae"/>
                <w14:scene3d>
                  <w14:camera w14:prst="orthographicFront"/>
                  <w14:lightRig w14:rig="threePt" w14:dir="t">
                    <w14:rot w14:lat="0" w14:lon="0" w14:rev="0"/>
                  </w14:lightRig>
                </w14:scene3d>
              </w:rPr>
              <w:t>7.1.1</w:t>
            </w:r>
            <w:r w:rsidR="00AF79CA">
              <w:rPr>
                <w:rFonts w:asciiTheme="minorHAnsi" w:eastAsiaTheme="minorEastAsia" w:hAnsiTheme="minorHAnsi" w:cstheme="minorBidi"/>
                <w:i w:val="0"/>
                <w:iCs w:val="0"/>
                <w:kern w:val="2"/>
                <w:sz w:val="21"/>
                <w:szCs w:val="22"/>
              </w:rPr>
              <w:tab/>
            </w:r>
            <w:r w:rsidR="00AF79CA" w:rsidRPr="006D2D0A">
              <w:rPr>
                <w:rStyle w:val="ae"/>
              </w:rPr>
              <w:t>Residual Current Device Maintenance</w:t>
            </w:r>
            <w:r w:rsidR="00AF79CA">
              <w:rPr>
                <w:webHidden/>
              </w:rPr>
              <w:tab/>
            </w:r>
            <w:r w:rsidR="00AF79CA">
              <w:rPr>
                <w:webHidden/>
              </w:rPr>
              <w:fldChar w:fldCharType="begin"/>
            </w:r>
            <w:r w:rsidR="00AF79CA">
              <w:rPr>
                <w:webHidden/>
              </w:rPr>
              <w:instrText xml:space="preserve"> PAGEREF _Toc119068365 \h </w:instrText>
            </w:r>
            <w:r w:rsidR="00AF79CA">
              <w:rPr>
                <w:webHidden/>
              </w:rPr>
            </w:r>
            <w:r w:rsidR="00AF79CA">
              <w:rPr>
                <w:webHidden/>
              </w:rPr>
              <w:fldChar w:fldCharType="separate"/>
            </w:r>
            <w:r w:rsidR="00AF79CA">
              <w:rPr>
                <w:webHidden/>
              </w:rPr>
              <w:t>57</w:t>
            </w:r>
            <w:r w:rsidR="00AF79CA">
              <w:rPr>
                <w:webHidden/>
              </w:rPr>
              <w:fldChar w:fldCharType="end"/>
            </w:r>
          </w:hyperlink>
        </w:p>
        <w:p w14:paraId="59CA8F93"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66" w:history="1">
            <w:r w:rsidR="00AF79CA" w:rsidRPr="006D2D0A">
              <w:rPr>
                <w:rStyle w:val="ae"/>
                <w14:scene3d>
                  <w14:camera w14:prst="orthographicFront"/>
                  <w14:lightRig w14:rig="threePt" w14:dir="t">
                    <w14:rot w14:lat="0" w14:lon="0" w14:rev="0"/>
                  </w14:lightRig>
                </w14:scene3d>
              </w:rPr>
              <w:t>7.1.2</w:t>
            </w:r>
            <w:r w:rsidR="00AF79CA">
              <w:rPr>
                <w:rFonts w:asciiTheme="minorHAnsi" w:eastAsiaTheme="minorEastAsia" w:hAnsiTheme="minorHAnsi" w:cstheme="minorBidi"/>
                <w:i w:val="0"/>
                <w:iCs w:val="0"/>
                <w:kern w:val="2"/>
                <w:sz w:val="21"/>
                <w:szCs w:val="22"/>
              </w:rPr>
              <w:tab/>
            </w:r>
            <w:r w:rsidR="00AF79CA" w:rsidRPr="006D2D0A">
              <w:rPr>
                <w:rStyle w:val="ae"/>
              </w:rPr>
              <w:t>Cleaning the Cabinet</w:t>
            </w:r>
            <w:r w:rsidR="00AF79CA">
              <w:rPr>
                <w:webHidden/>
              </w:rPr>
              <w:tab/>
            </w:r>
            <w:r w:rsidR="00AF79CA">
              <w:rPr>
                <w:webHidden/>
              </w:rPr>
              <w:fldChar w:fldCharType="begin"/>
            </w:r>
            <w:r w:rsidR="00AF79CA">
              <w:rPr>
                <w:webHidden/>
              </w:rPr>
              <w:instrText xml:space="preserve"> PAGEREF _Toc119068366 \h </w:instrText>
            </w:r>
            <w:r w:rsidR="00AF79CA">
              <w:rPr>
                <w:webHidden/>
              </w:rPr>
            </w:r>
            <w:r w:rsidR="00AF79CA">
              <w:rPr>
                <w:webHidden/>
              </w:rPr>
              <w:fldChar w:fldCharType="separate"/>
            </w:r>
            <w:r w:rsidR="00AF79CA">
              <w:rPr>
                <w:webHidden/>
              </w:rPr>
              <w:t>58</w:t>
            </w:r>
            <w:r w:rsidR="00AF79CA">
              <w:rPr>
                <w:webHidden/>
              </w:rPr>
              <w:fldChar w:fldCharType="end"/>
            </w:r>
          </w:hyperlink>
        </w:p>
        <w:p w14:paraId="4AF2ED6B" w14:textId="77777777" w:rsidR="00AF79CA" w:rsidRDefault="00F9073B">
          <w:pPr>
            <w:pStyle w:val="30"/>
            <w:ind w:left="284"/>
            <w:rPr>
              <w:rFonts w:asciiTheme="minorHAnsi" w:eastAsiaTheme="minorEastAsia" w:hAnsiTheme="minorHAnsi" w:cstheme="minorBidi"/>
              <w:i w:val="0"/>
              <w:iCs w:val="0"/>
              <w:kern w:val="2"/>
              <w:sz w:val="21"/>
              <w:szCs w:val="22"/>
            </w:rPr>
          </w:pPr>
          <w:hyperlink w:anchor="_Toc119068367" w:history="1">
            <w:r w:rsidR="00AF79CA" w:rsidRPr="006D2D0A">
              <w:rPr>
                <w:rStyle w:val="ae"/>
                <w14:scene3d>
                  <w14:camera w14:prst="orthographicFront"/>
                  <w14:lightRig w14:rig="threePt" w14:dir="t">
                    <w14:rot w14:lat="0" w14:lon="0" w14:rev="0"/>
                  </w14:lightRig>
                </w14:scene3d>
              </w:rPr>
              <w:t>7.1.3</w:t>
            </w:r>
            <w:r w:rsidR="00AF79CA">
              <w:rPr>
                <w:rFonts w:asciiTheme="minorHAnsi" w:eastAsiaTheme="minorEastAsia" w:hAnsiTheme="minorHAnsi" w:cstheme="minorBidi"/>
                <w:i w:val="0"/>
                <w:iCs w:val="0"/>
                <w:kern w:val="2"/>
                <w:sz w:val="21"/>
                <w:szCs w:val="22"/>
              </w:rPr>
              <w:tab/>
            </w:r>
            <w:r w:rsidR="00AF79CA" w:rsidRPr="006D2D0A">
              <w:rPr>
                <w:rStyle w:val="ae"/>
              </w:rPr>
              <w:t>Cleaning and Replacing the Air Filters</w:t>
            </w:r>
            <w:r w:rsidR="00AF79CA">
              <w:rPr>
                <w:webHidden/>
              </w:rPr>
              <w:tab/>
            </w:r>
            <w:r w:rsidR="00AF79CA">
              <w:rPr>
                <w:webHidden/>
              </w:rPr>
              <w:fldChar w:fldCharType="begin"/>
            </w:r>
            <w:r w:rsidR="00AF79CA">
              <w:rPr>
                <w:webHidden/>
              </w:rPr>
              <w:instrText xml:space="preserve"> PAGEREF _Toc119068367 \h </w:instrText>
            </w:r>
            <w:r w:rsidR="00AF79CA">
              <w:rPr>
                <w:webHidden/>
              </w:rPr>
            </w:r>
            <w:r w:rsidR="00AF79CA">
              <w:rPr>
                <w:webHidden/>
              </w:rPr>
              <w:fldChar w:fldCharType="separate"/>
            </w:r>
            <w:r w:rsidR="00AF79CA">
              <w:rPr>
                <w:webHidden/>
              </w:rPr>
              <w:t>58</w:t>
            </w:r>
            <w:r w:rsidR="00AF79CA">
              <w:rPr>
                <w:webHidden/>
              </w:rPr>
              <w:fldChar w:fldCharType="end"/>
            </w:r>
          </w:hyperlink>
        </w:p>
        <w:p w14:paraId="648AF4BD" w14:textId="77777777" w:rsidR="00AF79CA" w:rsidRDefault="00F9073B">
          <w:pPr>
            <w:pStyle w:val="20"/>
            <w:rPr>
              <w:rFonts w:asciiTheme="minorHAnsi" w:eastAsiaTheme="minorEastAsia" w:hAnsiTheme="minorHAnsi" w:cstheme="minorBidi"/>
              <w:smallCaps w:val="0"/>
              <w:kern w:val="2"/>
              <w:sz w:val="21"/>
              <w:szCs w:val="22"/>
            </w:rPr>
          </w:pPr>
          <w:hyperlink w:anchor="_Toc119068368" w:history="1">
            <w:r w:rsidR="00AF79CA" w:rsidRPr="006D2D0A">
              <w:rPr>
                <w:rStyle w:val="ae"/>
                <w14:scene3d>
                  <w14:camera w14:prst="orthographicFront"/>
                  <w14:lightRig w14:rig="threePt" w14:dir="t">
                    <w14:rot w14:lat="0" w14:lon="0" w14:rev="0"/>
                  </w14:lightRig>
                </w14:scene3d>
              </w:rPr>
              <w:t>7.2</w:t>
            </w:r>
            <w:r w:rsidR="00AF79CA">
              <w:rPr>
                <w:rFonts w:asciiTheme="minorHAnsi" w:eastAsiaTheme="minorEastAsia" w:hAnsiTheme="minorHAnsi" w:cstheme="minorBidi"/>
                <w:smallCaps w:val="0"/>
                <w:kern w:val="2"/>
                <w:sz w:val="21"/>
                <w:szCs w:val="22"/>
              </w:rPr>
              <w:tab/>
            </w:r>
            <w:r w:rsidR="00AF79CA" w:rsidRPr="006D2D0A">
              <w:rPr>
                <w:rStyle w:val="ae"/>
              </w:rPr>
              <w:t>Inspection and Maintenance</w:t>
            </w:r>
            <w:r w:rsidR="00AF79CA">
              <w:rPr>
                <w:webHidden/>
              </w:rPr>
              <w:tab/>
            </w:r>
            <w:r w:rsidR="00AF79CA">
              <w:rPr>
                <w:webHidden/>
              </w:rPr>
              <w:fldChar w:fldCharType="begin"/>
            </w:r>
            <w:r w:rsidR="00AF79CA">
              <w:rPr>
                <w:webHidden/>
              </w:rPr>
              <w:instrText xml:space="preserve"> PAGEREF _Toc119068368 \h </w:instrText>
            </w:r>
            <w:r w:rsidR="00AF79CA">
              <w:rPr>
                <w:webHidden/>
              </w:rPr>
            </w:r>
            <w:r w:rsidR="00AF79CA">
              <w:rPr>
                <w:webHidden/>
              </w:rPr>
              <w:fldChar w:fldCharType="separate"/>
            </w:r>
            <w:r w:rsidR="00AF79CA">
              <w:rPr>
                <w:webHidden/>
              </w:rPr>
              <w:t>61</w:t>
            </w:r>
            <w:r w:rsidR="00AF79CA">
              <w:rPr>
                <w:webHidden/>
              </w:rPr>
              <w:fldChar w:fldCharType="end"/>
            </w:r>
          </w:hyperlink>
        </w:p>
        <w:p w14:paraId="41DBF2D1" w14:textId="77777777" w:rsidR="00AF79CA" w:rsidRDefault="00F9073B">
          <w:pPr>
            <w:pStyle w:val="20"/>
            <w:rPr>
              <w:rFonts w:asciiTheme="minorHAnsi" w:eastAsiaTheme="minorEastAsia" w:hAnsiTheme="minorHAnsi" w:cstheme="minorBidi"/>
              <w:smallCaps w:val="0"/>
              <w:kern w:val="2"/>
              <w:sz w:val="21"/>
              <w:szCs w:val="22"/>
            </w:rPr>
          </w:pPr>
          <w:hyperlink w:anchor="_Toc119068369" w:history="1">
            <w:r w:rsidR="00AF79CA" w:rsidRPr="006D2D0A">
              <w:rPr>
                <w:rStyle w:val="ae"/>
                <w14:scene3d>
                  <w14:camera w14:prst="orthographicFront"/>
                  <w14:lightRig w14:rig="threePt" w14:dir="t">
                    <w14:rot w14:lat="0" w14:lon="0" w14:rev="0"/>
                  </w14:lightRig>
                </w14:scene3d>
              </w:rPr>
              <w:t>7.3</w:t>
            </w:r>
            <w:r w:rsidR="00AF79CA">
              <w:rPr>
                <w:rFonts w:asciiTheme="minorHAnsi" w:eastAsiaTheme="minorEastAsia" w:hAnsiTheme="minorHAnsi" w:cstheme="minorBidi"/>
                <w:smallCaps w:val="0"/>
                <w:kern w:val="2"/>
                <w:sz w:val="21"/>
                <w:szCs w:val="22"/>
              </w:rPr>
              <w:tab/>
            </w:r>
            <w:r w:rsidR="00AF79CA" w:rsidRPr="006D2D0A">
              <w:rPr>
                <w:rStyle w:val="ae"/>
              </w:rPr>
              <w:t>Remote Maintenance</w:t>
            </w:r>
            <w:r w:rsidR="00AF79CA">
              <w:rPr>
                <w:webHidden/>
              </w:rPr>
              <w:tab/>
            </w:r>
            <w:r w:rsidR="00AF79CA">
              <w:rPr>
                <w:webHidden/>
              </w:rPr>
              <w:fldChar w:fldCharType="begin"/>
            </w:r>
            <w:r w:rsidR="00AF79CA">
              <w:rPr>
                <w:webHidden/>
              </w:rPr>
              <w:instrText xml:space="preserve"> PAGEREF _Toc119068369 \h </w:instrText>
            </w:r>
            <w:r w:rsidR="00AF79CA">
              <w:rPr>
                <w:webHidden/>
              </w:rPr>
            </w:r>
            <w:r w:rsidR="00AF79CA">
              <w:rPr>
                <w:webHidden/>
              </w:rPr>
              <w:fldChar w:fldCharType="separate"/>
            </w:r>
            <w:r w:rsidR="00AF79CA">
              <w:rPr>
                <w:webHidden/>
              </w:rPr>
              <w:t>61</w:t>
            </w:r>
            <w:r w:rsidR="00AF79CA">
              <w:rPr>
                <w:webHidden/>
              </w:rPr>
              <w:fldChar w:fldCharType="end"/>
            </w:r>
          </w:hyperlink>
        </w:p>
        <w:p w14:paraId="2DFF14F1" w14:textId="77777777" w:rsidR="00AF79CA" w:rsidRDefault="00F9073B">
          <w:pPr>
            <w:pStyle w:val="20"/>
            <w:rPr>
              <w:rFonts w:asciiTheme="minorHAnsi" w:eastAsiaTheme="minorEastAsia" w:hAnsiTheme="minorHAnsi" w:cstheme="minorBidi"/>
              <w:smallCaps w:val="0"/>
              <w:kern w:val="2"/>
              <w:sz w:val="21"/>
              <w:szCs w:val="22"/>
            </w:rPr>
          </w:pPr>
          <w:hyperlink w:anchor="_Toc119068370" w:history="1">
            <w:r w:rsidR="00AF79CA" w:rsidRPr="006D2D0A">
              <w:rPr>
                <w:rStyle w:val="ae"/>
                <w14:scene3d>
                  <w14:camera w14:prst="orthographicFront"/>
                  <w14:lightRig w14:rig="threePt" w14:dir="t">
                    <w14:rot w14:lat="0" w14:lon="0" w14:rev="0"/>
                  </w14:lightRig>
                </w14:scene3d>
              </w:rPr>
              <w:t>7.4</w:t>
            </w:r>
            <w:r w:rsidR="00AF79CA">
              <w:rPr>
                <w:rFonts w:asciiTheme="minorHAnsi" w:eastAsiaTheme="minorEastAsia" w:hAnsiTheme="minorHAnsi" w:cstheme="minorBidi"/>
                <w:smallCaps w:val="0"/>
                <w:kern w:val="2"/>
                <w:sz w:val="21"/>
                <w:szCs w:val="22"/>
              </w:rPr>
              <w:tab/>
            </w:r>
            <w:r w:rsidR="00AF79CA" w:rsidRPr="006D2D0A">
              <w:rPr>
                <w:rStyle w:val="ae"/>
              </w:rPr>
              <w:t>Maintenance Schedule</w:t>
            </w:r>
            <w:r w:rsidR="00AF79CA">
              <w:rPr>
                <w:webHidden/>
              </w:rPr>
              <w:tab/>
            </w:r>
            <w:r w:rsidR="00AF79CA">
              <w:rPr>
                <w:webHidden/>
              </w:rPr>
              <w:fldChar w:fldCharType="begin"/>
            </w:r>
            <w:r w:rsidR="00AF79CA">
              <w:rPr>
                <w:webHidden/>
              </w:rPr>
              <w:instrText xml:space="preserve"> PAGEREF _Toc119068370 \h </w:instrText>
            </w:r>
            <w:r w:rsidR="00AF79CA">
              <w:rPr>
                <w:webHidden/>
              </w:rPr>
            </w:r>
            <w:r w:rsidR="00AF79CA">
              <w:rPr>
                <w:webHidden/>
              </w:rPr>
              <w:fldChar w:fldCharType="separate"/>
            </w:r>
            <w:r w:rsidR="00AF79CA">
              <w:rPr>
                <w:webHidden/>
              </w:rPr>
              <w:t>62</w:t>
            </w:r>
            <w:r w:rsidR="00AF79CA">
              <w:rPr>
                <w:webHidden/>
              </w:rPr>
              <w:fldChar w:fldCharType="end"/>
            </w:r>
          </w:hyperlink>
        </w:p>
        <w:p w14:paraId="2DD3334D"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71" w:history="1">
            <w:r w:rsidR="00AF79CA" w:rsidRPr="006D2D0A">
              <w:rPr>
                <w:rStyle w:val="ae"/>
                <w:noProof/>
                <w14:scene3d>
                  <w14:camera w14:prst="orthographicFront"/>
                  <w14:lightRig w14:rig="threePt" w14:dir="t">
                    <w14:rot w14:lat="0" w14:lon="0" w14:rev="0"/>
                  </w14:lightRig>
                </w14:scene3d>
              </w:rPr>
              <w:t>8</w:t>
            </w:r>
            <w:r w:rsidR="00AF79CA" w:rsidRPr="006D2D0A">
              <w:rPr>
                <w:rStyle w:val="ae"/>
                <w:noProof/>
              </w:rPr>
              <w:t xml:space="preserve"> Troubleshooting and Service</w:t>
            </w:r>
            <w:r w:rsidR="00AF79CA">
              <w:rPr>
                <w:noProof/>
                <w:webHidden/>
              </w:rPr>
              <w:tab/>
            </w:r>
            <w:r w:rsidR="00AF79CA">
              <w:rPr>
                <w:noProof/>
                <w:webHidden/>
              </w:rPr>
              <w:fldChar w:fldCharType="begin"/>
            </w:r>
            <w:r w:rsidR="00AF79CA">
              <w:rPr>
                <w:noProof/>
                <w:webHidden/>
              </w:rPr>
              <w:instrText xml:space="preserve"> PAGEREF _Toc119068371 \h </w:instrText>
            </w:r>
            <w:r w:rsidR="00AF79CA">
              <w:rPr>
                <w:noProof/>
                <w:webHidden/>
              </w:rPr>
            </w:r>
            <w:r w:rsidR="00AF79CA">
              <w:rPr>
                <w:noProof/>
                <w:webHidden/>
              </w:rPr>
              <w:fldChar w:fldCharType="separate"/>
            </w:r>
            <w:r w:rsidR="00AF79CA">
              <w:rPr>
                <w:noProof/>
                <w:webHidden/>
              </w:rPr>
              <w:t>63</w:t>
            </w:r>
            <w:r w:rsidR="00AF79CA">
              <w:rPr>
                <w:noProof/>
                <w:webHidden/>
              </w:rPr>
              <w:fldChar w:fldCharType="end"/>
            </w:r>
          </w:hyperlink>
        </w:p>
        <w:p w14:paraId="1A63CAF8" w14:textId="77777777" w:rsidR="00AF79CA" w:rsidRDefault="00F9073B">
          <w:pPr>
            <w:pStyle w:val="20"/>
            <w:rPr>
              <w:rFonts w:asciiTheme="minorHAnsi" w:eastAsiaTheme="minorEastAsia" w:hAnsiTheme="minorHAnsi" w:cstheme="minorBidi"/>
              <w:smallCaps w:val="0"/>
              <w:kern w:val="2"/>
              <w:sz w:val="21"/>
              <w:szCs w:val="22"/>
            </w:rPr>
          </w:pPr>
          <w:hyperlink w:anchor="_Toc119068372" w:history="1">
            <w:r w:rsidR="00AF79CA" w:rsidRPr="006D2D0A">
              <w:rPr>
                <w:rStyle w:val="ae"/>
                <w14:scene3d>
                  <w14:camera w14:prst="orthographicFront"/>
                  <w14:lightRig w14:rig="threePt" w14:dir="t">
                    <w14:rot w14:lat="0" w14:lon="0" w14:rev="0"/>
                  </w14:lightRig>
                </w14:scene3d>
              </w:rPr>
              <w:t>8.1</w:t>
            </w:r>
            <w:r w:rsidR="00AF79CA">
              <w:rPr>
                <w:rFonts w:asciiTheme="minorHAnsi" w:eastAsiaTheme="minorEastAsia" w:hAnsiTheme="minorHAnsi" w:cstheme="minorBidi"/>
                <w:smallCaps w:val="0"/>
                <w:kern w:val="2"/>
                <w:sz w:val="21"/>
                <w:szCs w:val="22"/>
              </w:rPr>
              <w:tab/>
            </w:r>
            <w:r w:rsidR="00AF79CA" w:rsidRPr="006D2D0A">
              <w:rPr>
                <w:rStyle w:val="ae"/>
              </w:rPr>
              <w:t>Troubleshooting</w:t>
            </w:r>
            <w:r w:rsidR="00AF79CA">
              <w:rPr>
                <w:webHidden/>
              </w:rPr>
              <w:tab/>
            </w:r>
            <w:r w:rsidR="00AF79CA">
              <w:rPr>
                <w:webHidden/>
              </w:rPr>
              <w:fldChar w:fldCharType="begin"/>
            </w:r>
            <w:r w:rsidR="00AF79CA">
              <w:rPr>
                <w:webHidden/>
              </w:rPr>
              <w:instrText xml:space="preserve"> PAGEREF _Toc119068372 \h </w:instrText>
            </w:r>
            <w:r w:rsidR="00AF79CA">
              <w:rPr>
                <w:webHidden/>
              </w:rPr>
            </w:r>
            <w:r w:rsidR="00AF79CA">
              <w:rPr>
                <w:webHidden/>
              </w:rPr>
              <w:fldChar w:fldCharType="separate"/>
            </w:r>
            <w:r w:rsidR="00AF79CA">
              <w:rPr>
                <w:webHidden/>
              </w:rPr>
              <w:t>63</w:t>
            </w:r>
            <w:r w:rsidR="00AF79CA">
              <w:rPr>
                <w:webHidden/>
              </w:rPr>
              <w:fldChar w:fldCharType="end"/>
            </w:r>
          </w:hyperlink>
        </w:p>
        <w:p w14:paraId="016E5634" w14:textId="77777777" w:rsidR="00AF79CA" w:rsidRDefault="00F9073B">
          <w:pPr>
            <w:pStyle w:val="20"/>
            <w:rPr>
              <w:rFonts w:asciiTheme="minorHAnsi" w:eastAsiaTheme="minorEastAsia" w:hAnsiTheme="minorHAnsi" w:cstheme="minorBidi"/>
              <w:smallCaps w:val="0"/>
              <w:kern w:val="2"/>
              <w:sz w:val="21"/>
              <w:szCs w:val="22"/>
            </w:rPr>
          </w:pPr>
          <w:hyperlink w:anchor="_Toc119068373" w:history="1">
            <w:r w:rsidR="00AF79CA" w:rsidRPr="006D2D0A">
              <w:rPr>
                <w:rStyle w:val="ae"/>
                <w14:scene3d>
                  <w14:camera w14:prst="orthographicFront"/>
                  <w14:lightRig w14:rig="threePt" w14:dir="t">
                    <w14:rot w14:lat="0" w14:lon="0" w14:rev="0"/>
                  </w14:lightRig>
                </w14:scene3d>
              </w:rPr>
              <w:t>8.2</w:t>
            </w:r>
            <w:r w:rsidR="00AF79CA">
              <w:rPr>
                <w:rFonts w:asciiTheme="minorHAnsi" w:eastAsiaTheme="minorEastAsia" w:hAnsiTheme="minorHAnsi" w:cstheme="minorBidi"/>
                <w:smallCaps w:val="0"/>
                <w:kern w:val="2"/>
                <w:sz w:val="21"/>
                <w:szCs w:val="22"/>
              </w:rPr>
              <w:tab/>
            </w:r>
            <w:r w:rsidR="00AF79CA" w:rsidRPr="006D2D0A">
              <w:rPr>
                <w:rStyle w:val="ae"/>
              </w:rPr>
              <w:t>Service</w:t>
            </w:r>
            <w:r w:rsidR="00AF79CA">
              <w:rPr>
                <w:webHidden/>
              </w:rPr>
              <w:tab/>
            </w:r>
            <w:r w:rsidR="00AF79CA">
              <w:rPr>
                <w:webHidden/>
              </w:rPr>
              <w:fldChar w:fldCharType="begin"/>
            </w:r>
            <w:r w:rsidR="00AF79CA">
              <w:rPr>
                <w:webHidden/>
              </w:rPr>
              <w:instrText xml:space="preserve"> PAGEREF _Toc119068373 \h </w:instrText>
            </w:r>
            <w:r w:rsidR="00AF79CA">
              <w:rPr>
                <w:webHidden/>
              </w:rPr>
            </w:r>
            <w:r w:rsidR="00AF79CA">
              <w:rPr>
                <w:webHidden/>
              </w:rPr>
              <w:fldChar w:fldCharType="separate"/>
            </w:r>
            <w:r w:rsidR="00AF79CA">
              <w:rPr>
                <w:webHidden/>
              </w:rPr>
              <w:t>65</w:t>
            </w:r>
            <w:r w:rsidR="00AF79CA">
              <w:rPr>
                <w:webHidden/>
              </w:rPr>
              <w:fldChar w:fldCharType="end"/>
            </w:r>
          </w:hyperlink>
        </w:p>
        <w:p w14:paraId="00EDAEA9" w14:textId="77777777" w:rsidR="00AF79CA" w:rsidRDefault="00F9073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19068374" w:history="1">
            <w:r w:rsidR="00AF79CA" w:rsidRPr="006D2D0A">
              <w:rPr>
                <w:rStyle w:val="ae"/>
                <w:noProof/>
                <w14:scene3d>
                  <w14:camera w14:prst="orthographicFront"/>
                  <w14:lightRig w14:rig="threePt" w14:dir="t">
                    <w14:rot w14:lat="0" w14:lon="0" w14:rev="0"/>
                  </w14:lightRig>
                </w14:scene3d>
              </w:rPr>
              <w:t>9</w:t>
            </w:r>
            <w:r w:rsidR="00AF79CA" w:rsidRPr="006D2D0A">
              <w:rPr>
                <w:rStyle w:val="ae"/>
                <w:noProof/>
              </w:rPr>
              <w:t xml:space="preserve"> Technical Specifications</w:t>
            </w:r>
            <w:r w:rsidR="00AF79CA">
              <w:rPr>
                <w:noProof/>
                <w:webHidden/>
              </w:rPr>
              <w:tab/>
            </w:r>
            <w:r w:rsidR="00AF79CA">
              <w:rPr>
                <w:noProof/>
                <w:webHidden/>
              </w:rPr>
              <w:fldChar w:fldCharType="begin"/>
            </w:r>
            <w:r w:rsidR="00AF79CA">
              <w:rPr>
                <w:noProof/>
                <w:webHidden/>
              </w:rPr>
              <w:instrText xml:space="preserve"> PAGEREF _Toc119068374 \h </w:instrText>
            </w:r>
            <w:r w:rsidR="00AF79CA">
              <w:rPr>
                <w:noProof/>
                <w:webHidden/>
              </w:rPr>
            </w:r>
            <w:r w:rsidR="00AF79CA">
              <w:rPr>
                <w:noProof/>
                <w:webHidden/>
              </w:rPr>
              <w:fldChar w:fldCharType="separate"/>
            </w:r>
            <w:r w:rsidR="00AF79CA">
              <w:rPr>
                <w:noProof/>
                <w:webHidden/>
              </w:rPr>
              <w:t>66</w:t>
            </w:r>
            <w:r w:rsidR="00AF79CA">
              <w:rPr>
                <w:noProof/>
                <w:webHidden/>
              </w:rPr>
              <w:fldChar w:fldCharType="end"/>
            </w:r>
          </w:hyperlink>
        </w:p>
        <w:p w14:paraId="39522B7D" w14:textId="77777777" w:rsidR="00AF79CA" w:rsidRDefault="00F9073B">
          <w:pPr>
            <w:pStyle w:val="20"/>
            <w:rPr>
              <w:rFonts w:asciiTheme="minorHAnsi" w:eastAsiaTheme="minorEastAsia" w:hAnsiTheme="minorHAnsi" w:cstheme="minorBidi"/>
              <w:smallCaps w:val="0"/>
              <w:kern w:val="2"/>
              <w:sz w:val="21"/>
              <w:szCs w:val="22"/>
            </w:rPr>
          </w:pPr>
          <w:hyperlink w:anchor="_Toc119068375" w:history="1">
            <w:r w:rsidR="00AF79CA" w:rsidRPr="006D2D0A">
              <w:rPr>
                <w:rStyle w:val="ae"/>
                <w14:scene3d>
                  <w14:camera w14:prst="orthographicFront"/>
                  <w14:lightRig w14:rig="threePt" w14:dir="t">
                    <w14:rot w14:lat="0" w14:lon="0" w14:rev="0"/>
                  </w14:lightRig>
                </w14:scene3d>
              </w:rPr>
              <w:t>9.1</w:t>
            </w:r>
            <w:r w:rsidR="00AF79CA">
              <w:rPr>
                <w:rFonts w:asciiTheme="minorHAnsi" w:eastAsiaTheme="minorEastAsia" w:hAnsiTheme="minorHAnsi" w:cstheme="minorBidi"/>
                <w:smallCaps w:val="0"/>
                <w:kern w:val="2"/>
                <w:sz w:val="21"/>
                <w:szCs w:val="22"/>
              </w:rPr>
              <w:tab/>
            </w:r>
            <w:r w:rsidR="00AF79CA" w:rsidRPr="006D2D0A">
              <w:rPr>
                <w:rStyle w:val="ae"/>
              </w:rPr>
              <w:t>General Specifications</w:t>
            </w:r>
            <w:r w:rsidR="00AF79CA">
              <w:rPr>
                <w:webHidden/>
              </w:rPr>
              <w:tab/>
            </w:r>
            <w:r w:rsidR="00AF79CA">
              <w:rPr>
                <w:webHidden/>
              </w:rPr>
              <w:fldChar w:fldCharType="begin"/>
            </w:r>
            <w:r w:rsidR="00AF79CA">
              <w:rPr>
                <w:webHidden/>
              </w:rPr>
              <w:instrText xml:space="preserve"> PAGEREF _Toc119068375 \h </w:instrText>
            </w:r>
            <w:r w:rsidR="00AF79CA">
              <w:rPr>
                <w:webHidden/>
              </w:rPr>
            </w:r>
            <w:r w:rsidR="00AF79CA">
              <w:rPr>
                <w:webHidden/>
              </w:rPr>
              <w:fldChar w:fldCharType="separate"/>
            </w:r>
            <w:r w:rsidR="00AF79CA">
              <w:rPr>
                <w:webHidden/>
              </w:rPr>
              <w:t>66</w:t>
            </w:r>
            <w:r w:rsidR="00AF79CA">
              <w:rPr>
                <w:webHidden/>
              </w:rPr>
              <w:fldChar w:fldCharType="end"/>
            </w:r>
          </w:hyperlink>
        </w:p>
        <w:p w14:paraId="205B3230" w14:textId="77777777" w:rsidR="00AF79CA" w:rsidRDefault="00F9073B">
          <w:pPr>
            <w:pStyle w:val="20"/>
            <w:rPr>
              <w:rFonts w:asciiTheme="minorHAnsi" w:eastAsiaTheme="minorEastAsia" w:hAnsiTheme="minorHAnsi" w:cstheme="minorBidi"/>
              <w:smallCaps w:val="0"/>
              <w:kern w:val="2"/>
              <w:sz w:val="21"/>
              <w:szCs w:val="22"/>
            </w:rPr>
          </w:pPr>
          <w:hyperlink w:anchor="_Toc119068376" w:history="1">
            <w:r w:rsidR="00AF79CA" w:rsidRPr="006D2D0A">
              <w:rPr>
                <w:rStyle w:val="ae"/>
                <w14:scene3d>
                  <w14:camera w14:prst="orthographicFront"/>
                  <w14:lightRig w14:rig="threePt" w14:dir="t">
                    <w14:rot w14:lat="0" w14:lon="0" w14:rev="0"/>
                  </w14:lightRig>
                </w14:scene3d>
              </w:rPr>
              <w:t>9.2</w:t>
            </w:r>
            <w:r w:rsidR="00AF79CA">
              <w:rPr>
                <w:rFonts w:asciiTheme="minorHAnsi" w:eastAsiaTheme="minorEastAsia" w:hAnsiTheme="minorHAnsi" w:cstheme="minorBidi"/>
                <w:smallCaps w:val="0"/>
                <w:kern w:val="2"/>
                <w:sz w:val="21"/>
                <w:szCs w:val="22"/>
              </w:rPr>
              <w:tab/>
            </w:r>
            <w:r w:rsidR="00AF79CA" w:rsidRPr="006D2D0A">
              <w:rPr>
                <w:rStyle w:val="ae"/>
              </w:rPr>
              <w:t>Packaging Specifications</w:t>
            </w:r>
            <w:r w:rsidR="00AF79CA">
              <w:rPr>
                <w:webHidden/>
              </w:rPr>
              <w:tab/>
            </w:r>
            <w:r w:rsidR="00AF79CA">
              <w:rPr>
                <w:webHidden/>
              </w:rPr>
              <w:fldChar w:fldCharType="begin"/>
            </w:r>
            <w:r w:rsidR="00AF79CA">
              <w:rPr>
                <w:webHidden/>
              </w:rPr>
              <w:instrText xml:space="preserve"> PAGEREF _Toc119068376 \h </w:instrText>
            </w:r>
            <w:r w:rsidR="00AF79CA">
              <w:rPr>
                <w:webHidden/>
              </w:rPr>
            </w:r>
            <w:r w:rsidR="00AF79CA">
              <w:rPr>
                <w:webHidden/>
              </w:rPr>
              <w:fldChar w:fldCharType="separate"/>
            </w:r>
            <w:r w:rsidR="00AF79CA">
              <w:rPr>
                <w:webHidden/>
              </w:rPr>
              <w:t>68</w:t>
            </w:r>
            <w:r w:rsidR="00AF79CA">
              <w:rPr>
                <w:webHidden/>
              </w:rPr>
              <w:fldChar w:fldCharType="end"/>
            </w:r>
          </w:hyperlink>
        </w:p>
        <w:p w14:paraId="65A12983" w14:textId="77777777" w:rsidR="00AF79CA" w:rsidRDefault="00F9073B">
          <w:pPr>
            <w:pStyle w:val="20"/>
            <w:rPr>
              <w:rFonts w:asciiTheme="minorHAnsi" w:eastAsiaTheme="minorEastAsia" w:hAnsiTheme="minorHAnsi" w:cstheme="minorBidi"/>
              <w:smallCaps w:val="0"/>
              <w:kern w:val="2"/>
              <w:sz w:val="21"/>
              <w:szCs w:val="22"/>
            </w:rPr>
          </w:pPr>
          <w:hyperlink w:anchor="_Toc119068377" w:history="1">
            <w:r w:rsidR="00AF79CA" w:rsidRPr="006D2D0A">
              <w:rPr>
                <w:rStyle w:val="ae"/>
                <w14:scene3d>
                  <w14:camera w14:prst="orthographicFront"/>
                  <w14:lightRig w14:rig="threePt" w14:dir="t">
                    <w14:rot w14:lat="0" w14:lon="0" w14:rev="0"/>
                  </w14:lightRig>
                </w14:scene3d>
              </w:rPr>
              <w:t>9.3</w:t>
            </w:r>
            <w:r w:rsidR="00AF79CA">
              <w:rPr>
                <w:rFonts w:asciiTheme="minorHAnsi" w:eastAsiaTheme="minorEastAsia" w:hAnsiTheme="minorHAnsi" w:cstheme="minorBidi"/>
                <w:smallCaps w:val="0"/>
                <w:kern w:val="2"/>
                <w:sz w:val="21"/>
                <w:szCs w:val="22"/>
              </w:rPr>
              <w:tab/>
            </w:r>
            <w:r w:rsidR="00AF79CA" w:rsidRPr="006D2D0A">
              <w:rPr>
                <w:rStyle w:val="ae"/>
              </w:rPr>
              <w:t>Installation Specifications</w:t>
            </w:r>
            <w:r w:rsidR="00AF79CA">
              <w:rPr>
                <w:webHidden/>
              </w:rPr>
              <w:tab/>
            </w:r>
            <w:r w:rsidR="00AF79CA">
              <w:rPr>
                <w:webHidden/>
              </w:rPr>
              <w:fldChar w:fldCharType="begin"/>
            </w:r>
            <w:r w:rsidR="00AF79CA">
              <w:rPr>
                <w:webHidden/>
              </w:rPr>
              <w:instrText xml:space="preserve"> PAGEREF _Toc119068377 \h </w:instrText>
            </w:r>
            <w:r w:rsidR="00AF79CA">
              <w:rPr>
                <w:webHidden/>
              </w:rPr>
            </w:r>
            <w:r w:rsidR="00AF79CA">
              <w:rPr>
                <w:webHidden/>
              </w:rPr>
              <w:fldChar w:fldCharType="separate"/>
            </w:r>
            <w:r w:rsidR="00AF79CA">
              <w:rPr>
                <w:webHidden/>
              </w:rPr>
              <w:t>69</w:t>
            </w:r>
            <w:r w:rsidR="00AF79CA">
              <w:rPr>
                <w:webHidden/>
              </w:rPr>
              <w:fldChar w:fldCharType="end"/>
            </w:r>
          </w:hyperlink>
        </w:p>
        <w:p w14:paraId="72C26AC4" w14:textId="77777777" w:rsidR="00AF79CA" w:rsidRDefault="00F9073B">
          <w:pPr>
            <w:pStyle w:val="20"/>
            <w:rPr>
              <w:rFonts w:asciiTheme="minorHAnsi" w:eastAsiaTheme="minorEastAsia" w:hAnsiTheme="minorHAnsi" w:cstheme="minorBidi"/>
              <w:smallCaps w:val="0"/>
              <w:kern w:val="2"/>
              <w:sz w:val="21"/>
              <w:szCs w:val="22"/>
            </w:rPr>
          </w:pPr>
          <w:hyperlink w:anchor="_Toc119068378" w:history="1">
            <w:r w:rsidR="00AF79CA" w:rsidRPr="006D2D0A">
              <w:rPr>
                <w:rStyle w:val="ae"/>
                <w14:scene3d>
                  <w14:camera w14:prst="orthographicFront"/>
                  <w14:lightRig w14:rig="threePt" w14:dir="t">
                    <w14:rot w14:lat="0" w14:lon="0" w14:rev="0"/>
                  </w14:lightRig>
                </w14:scene3d>
              </w:rPr>
              <w:t>9.4</w:t>
            </w:r>
            <w:r w:rsidR="00AF79CA">
              <w:rPr>
                <w:rFonts w:asciiTheme="minorHAnsi" w:eastAsiaTheme="minorEastAsia" w:hAnsiTheme="minorHAnsi" w:cstheme="minorBidi"/>
                <w:smallCaps w:val="0"/>
                <w:kern w:val="2"/>
                <w:sz w:val="21"/>
                <w:szCs w:val="22"/>
              </w:rPr>
              <w:tab/>
            </w:r>
            <w:r w:rsidR="00AF79CA" w:rsidRPr="006D2D0A">
              <w:rPr>
                <w:rStyle w:val="ae"/>
              </w:rPr>
              <w:t>Communication Interface Specifications</w:t>
            </w:r>
            <w:r w:rsidR="00AF79CA">
              <w:rPr>
                <w:webHidden/>
              </w:rPr>
              <w:tab/>
            </w:r>
            <w:r w:rsidR="00AF79CA">
              <w:rPr>
                <w:webHidden/>
              </w:rPr>
              <w:fldChar w:fldCharType="begin"/>
            </w:r>
            <w:r w:rsidR="00AF79CA">
              <w:rPr>
                <w:webHidden/>
              </w:rPr>
              <w:instrText xml:space="preserve"> PAGEREF _Toc119068378 \h </w:instrText>
            </w:r>
            <w:r w:rsidR="00AF79CA">
              <w:rPr>
                <w:webHidden/>
              </w:rPr>
            </w:r>
            <w:r w:rsidR="00AF79CA">
              <w:rPr>
                <w:webHidden/>
              </w:rPr>
              <w:fldChar w:fldCharType="separate"/>
            </w:r>
            <w:r w:rsidR="00AF79CA">
              <w:rPr>
                <w:webHidden/>
              </w:rPr>
              <w:t>71</w:t>
            </w:r>
            <w:r w:rsidR="00AF79CA">
              <w:rPr>
                <w:webHidden/>
              </w:rPr>
              <w:fldChar w:fldCharType="end"/>
            </w:r>
          </w:hyperlink>
        </w:p>
        <w:p w14:paraId="2786DBCA" w14:textId="77777777" w:rsidR="00AF79CA" w:rsidRDefault="00F9073B">
          <w:pPr>
            <w:pStyle w:val="20"/>
            <w:rPr>
              <w:rFonts w:asciiTheme="minorHAnsi" w:eastAsiaTheme="minorEastAsia" w:hAnsiTheme="minorHAnsi" w:cstheme="minorBidi"/>
              <w:smallCaps w:val="0"/>
              <w:kern w:val="2"/>
              <w:sz w:val="21"/>
              <w:szCs w:val="22"/>
            </w:rPr>
          </w:pPr>
          <w:hyperlink w:anchor="_Toc119068379" w:history="1">
            <w:r w:rsidR="00AF79CA" w:rsidRPr="006D2D0A">
              <w:rPr>
                <w:rStyle w:val="ae"/>
                <w14:scene3d>
                  <w14:camera w14:prst="orthographicFront"/>
                  <w14:lightRig w14:rig="threePt" w14:dir="t">
                    <w14:rot w14:lat="0" w14:lon="0" w14:rev="0"/>
                  </w14:lightRig>
                </w14:scene3d>
              </w:rPr>
              <w:t>9.5</w:t>
            </w:r>
            <w:r w:rsidR="00AF79CA">
              <w:rPr>
                <w:rFonts w:asciiTheme="minorHAnsi" w:eastAsiaTheme="minorEastAsia" w:hAnsiTheme="minorHAnsi" w:cstheme="minorBidi"/>
                <w:smallCaps w:val="0"/>
                <w:kern w:val="2"/>
                <w:sz w:val="21"/>
                <w:szCs w:val="22"/>
              </w:rPr>
              <w:tab/>
            </w:r>
            <w:r w:rsidR="00AF79CA" w:rsidRPr="006D2D0A">
              <w:rPr>
                <w:rStyle w:val="ae"/>
              </w:rPr>
              <w:t>Power Rating Specifications</w:t>
            </w:r>
            <w:r w:rsidR="00AF79CA">
              <w:rPr>
                <w:webHidden/>
              </w:rPr>
              <w:tab/>
            </w:r>
            <w:r w:rsidR="00AF79CA">
              <w:rPr>
                <w:webHidden/>
              </w:rPr>
              <w:fldChar w:fldCharType="begin"/>
            </w:r>
            <w:r w:rsidR="00AF79CA">
              <w:rPr>
                <w:webHidden/>
              </w:rPr>
              <w:instrText xml:space="preserve"> PAGEREF _Toc119068379 \h </w:instrText>
            </w:r>
            <w:r w:rsidR="00AF79CA">
              <w:rPr>
                <w:webHidden/>
              </w:rPr>
            </w:r>
            <w:r w:rsidR="00AF79CA">
              <w:rPr>
                <w:webHidden/>
              </w:rPr>
              <w:fldChar w:fldCharType="separate"/>
            </w:r>
            <w:r w:rsidR="00AF79CA">
              <w:rPr>
                <w:webHidden/>
              </w:rPr>
              <w:t>72</w:t>
            </w:r>
            <w:r w:rsidR="00AF79CA">
              <w:rPr>
                <w:webHidden/>
              </w:rPr>
              <w:fldChar w:fldCharType="end"/>
            </w:r>
          </w:hyperlink>
        </w:p>
        <w:p w14:paraId="7BAA8E26" w14:textId="77777777" w:rsidR="00AF79CA" w:rsidRDefault="00F9073B">
          <w:pPr>
            <w:pStyle w:val="20"/>
            <w:rPr>
              <w:rFonts w:asciiTheme="minorHAnsi" w:eastAsiaTheme="minorEastAsia" w:hAnsiTheme="minorHAnsi" w:cstheme="minorBidi"/>
              <w:smallCaps w:val="0"/>
              <w:kern w:val="2"/>
              <w:sz w:val="21"/>
              <w:szCs w:val="22"/>
            </w:rPr>
          </w:pPr>
          <w:hyperlink w:anchor="_Toc119068380" w:history="1">
            <w:r w:rsidR="00AF79CA" w:rsidRPr="006D2D0A">
              <w:rPr>
                <w:rStyle w:val="ae"/>
                <w14:scene3d>
                  <w14:camera w14:prst="orthographicFront"/>
                  <w14:lightRig w14:rig="threePt" w14:dir="t">
                    <w14:rot w14:lat="0" w14:lon="0" w14:rev="0"/>
                  </w14:lightRig>
                </w14:scene3d>
              </w:rPr>
              <w:t>9.6</w:t>
            </w:r>
            <w:r w:rsidR="00AF79CA">
              <w:rPr>
                <w:rFonts w:asciiTheme="minorHAnsi" w:eastAsiaTheme="minorEastAsia" w:hAnsiTheme="minorHAnsi" w:cstheme="minorBidi"/>
                <w:smallCaps w:val="0"/>
                <w:kern w:val="2"/>
                <w:sz w:val="21"/>
                <w:szCs w:val="22"/>
              </w:rPr>
              <w:tab/>
            </w:r>
            <w:r w:rsidR="00AF79CA" w:rsidRPr="006D2D0A">
              <w:rPr>
                <w:rStyle w:val="ae"/>
              </w:rPr>
              <w:t>AC Input and DC Output Specifications</w:t>
            </w:r>
            <w:r w:rsidR="00AF79CA">
              <w:rPr>
                <w:webHidden/>
              </w:rPr>
              <w:tab/>
            </w:r>
            <w:r w:rsidR="00AF79CA">
              <w:rPr>
                <w:webHidden/>
              </w:rPr>
              <w:fldChar w:fldCharType="begin"/>
            </w:r>
            <w:r w:rsidR="00AF79CA">
              <w:rPr>
                <w:webHidden/>
              </w:rPr>
              <w:instrText xml:space="preserve"> PAGEREF _Toc119068380 \h </w:instrText>
            </w:r>
            <w:r w:rsidR="00AF79CA">
              <w:rPr>
                <w:webHidden/>
              </w:rPr>
            </w:r>
            <w:r w:rsidR="00AF79CA">
              <w:rPr>
                <w:webHidden/>
              </w:rPr>
              <w:fldChar w:fldCharType="separate"/>
            </w:r>
            <w:r w:rsidR="00AF79CA">
              <w:rPr>
                <w:webHidden/>
              </w:rPr>
              <w:t>73</w:t>
            </w:r>
            <w:r w:rsidR="00AF79CA">
              <w:rPr>
                <w:webHidden/>
              </w:rPr>
              <w:fldChar w:fldCharType="end"/>
            </w:r>
          </w:hyperlink>
        </w:p>
        <w:p w14:paraId="591C49BB" w14:textId="77777777" w:rsidR="00AF79CA" w:rsidRDefault="00F9073B">
          <w:pPr>
            <w:pStyle w:val="20"/>
            <w:rPr>
              <w:rFonts w:asciiTheme="minorHAnsi" w:eastAsiaTheme="minorEastAsia" w:hAnsiTheme="minorHAnsi" w:cstheme="minorBidi"/>
              <w:smallCaps w:val="0"/>
              <w:kern w:val="2"/>
              <w:sz w:val="21"/>
              <w:szCs w:val="22"/>
            </w:rPr>
          </w:pPr>
          <w:hyperlink w:anchor="_Toc119068381" w:history="1">
            <w:r w:rsidR="00AF79CA" w:rsidRPr="006D2D0A">
              <w:rPr>
                <w:rStyle w:val="ae"/>
                <w14:scene3d>
                  <w14:camera w14:prst="orthographicFront"/>
                  <w14:lightRig w14:rig="threePt" w14:dir="t">
                    <w14:rot w14:lat="0" w14:lon="0" w14:rev="0"/>
                  </w14:lightRig>
                </w14:scene3d>
              </w:rPr>
              <w:t>9.7</w:t>
            </w:r>
            <w:r w:rsidR="00AF79CA">
              <w:rPr>
                <w:rFonts w:asciiTheme="minorHAnsi" w:eastAsiaTheme="minorEastAsia" w:hAnsiTheme="minorHAnsi" w:cstheme="minorBidi"/>
                <w:smallCaps w:val="0"/>
                <w:kern w:val="2"/>
                <w:sz w:val="21"/>
                <w:szCs w:val="22"/>
              </w:rPr>
              <w:tab/>
            </w:r>
            <w:r w:rsidR="00AF79CA" w:rsidRPr="006D2D0A">
              <w:rPr>
                <w:rStyle w:val="ae"/>
              </w:rPr>
              <w:t>Power Consumption Specifications</w:t>
            </w:r>
            <w:r w:rsidR="00AF79CA">
              <w:rPr>
                <w:webHidden/>
              </w:rPr>
              <w:tab/>
            </w:r>
            <w:r w:rsidR="00AF79CA">
              <w:rPr>
                <w:webHidden/>
              </w:rPr>
              <w:fldChar w:fldCharType="begin"/>
            </w:r>
            <w:r w:rsidR="00AF79CA">
              <w:rPr>
                <w:webHidden/>
              </w:rPr>
              <w:instrText xml:space="preserve"> PAGEREF _Toc119068381 \h </w:instrText>
            </w:r>
            <w:r w:rsidR="00AF79CA">
              <w:rPr>
                <w:webHidden/>
              </w:rPr>
            </w:r>
            <w:r w:rsidR="00AF79CA">
              <w:rPr>
                <w:webHidden/>
              </w:rPr>
              <w:fldChar w:fldCharType="separate"/>
            </w:r>
            <w:r w:rsidR="00AF79CA">
              <w:rPr>
                <w:webHidden/>
              </w:rPr>
              <w:t>75</w:t>
            </w:r>
            <w:r w:rsidR="00AF79CA">
              <w:rPr>
                <w:webHidden/>
              </w:rPr>
              <w:fldChar w:fldCharType="end"/>
            </w:r>
          </w:hyperlink>
        </w:p>
        <w:p w14:paraId="2D456393" w14:textId="77777777" w:rsidR="00AF79CA" w:rsidRDefault="00F9073B">
          <w:pPr>
            <w:pStyle w:val="20"/>
            <w:rPr>
              <w:rFonts w:asciiTheme="minorHAnsi" w:eastAsiaTheme="minorEastAsia" w:hAnsiTheme="minorHAnsi" w:cstheme="minorBidi"/>
              <w:smallCaps w:val="0"/>
              <w:kern w:val="2"/>
              <w:sz w:val="21"/>
              <w:szCs w:val="22"/>
            </w:rPr>
          </w:pPr>
          <w:hyperlink w:anchor="_Toc119068382" w:history="1">
            <w:r w:rsidR="00AF79CA" w:rsidRPr="006D2D0A">
              <w:rPr>
                <w:rStyle w:val="ae"/>
                <w14:scene3d>
                  <w14:camera w14:prst="orthographicFront"/>
                  <w14:lightRig w14:rig="threePt" w14:dir="t">
                    <w14:rot w14:lat="0" w14:lon="0" w14:rev="0"/>
                  </w14:lightRig>
                </w14:scene3d>
              </w:rPr>
              <w:t>9.8</w:t>
            </w:r>
            <w:r w:rsidR="00AF79CA">
              <w:rPr>
                <w:rFonts w:asciiTheme="minorHAnsi" w:eastAsiaTheme="minorEastAsia" w:hAnsiTheme="minorHAnsi" w:cstheme="minorBidi"/>
                <w:smallCaps w:val="0"/>
                <w:kern w:val="2"/>
                <w:sz w:val="21"/>
                <w:szCs w:val="22"/>
              </w:rPr>
              <w:tab/>
            </w:r>
            <w:r w:rsidR="00AF79CA" w:rsidRPr="006D2D0A">
              <w:rPr>
                <w:rStyle w:val="ae"/>
              </w:rPr>
              <w:t>Input Short Circuit Current Specifications</w:t>
            </w:r>
            <w:r w:rsidR="00AF79CA">
              <w:rPr>
                <w:webHidden/>
              </w:rPr>
              <w:tab/>
            </w:r>
            <w:r w:rsidR="00AF79CA">
              <w:rPr>
                <w:webHidden/>
              </w:rPr>
              <w:fldChar w:fldCharType="begin"/>
            </w:r>
            <w:r w:rsidR="00AF79CA">
              <w:rPr>
                <w:webHidden/>
              </w:rPr>
              <w:instrText xml:space="preserve"> PAGEREF _Toc119068382 \h </w:instrText>
            </w:r>
            <w:r w:rsidR="00AF79CA">
              <w:rPr>
                <w:webHidden/>
              </w:rPr>
            </w:r>
            <w:r w:rsidR="00AF79CA">
              <w:rPr>
                <w:webHidden/>
              </w:rPr>
              <w:fldChar w:fldCharType="separate"/>
            </w:r>
            <w:r w:rsidR="00AF79CA">
              <w:rPr>
                <w:webHidden/>
              </w:rPr>
              <w:t>76</w:t>
            </w:r>
            <w:r w:rsidR="00AF79CA">
              <w:rPr>
                <w:webHidden/>
              </w:rPr>
              <w:fldChar w:fldCharType="end"/>
            </w:r>
          </w:hyperlink>
        </w:p>
        <w:p w14:paraId="7E23F498" w14:textId="62E0F0C5" w:rsidR="0076791B" w:rsidRPr="00475770" w:rsidRDefault="0076791B">
          <w:r w:rsidRPr="00475770">
            <w:rPr>
              <w:b/>
              <w:bCs/>
              <w:lang w:val="zh-CN"/>
            </w:rPr>
            <w:fldChar w:fldCharType="end"/>
          </w:r>
        </w:p>
      </w:sdtContent>
    </w:sdt>
    <w:p w14:paraId="59E304DA" w14:textId="0822B1C6" w:rsidR="003C6F4C" w:rsidRPr="00475770" w:rsidRDefault="00B051D0" w:rsidP="0076791B">
      <w:pPr>
        <w:pStyle w:val="11"/>
        <w:tabs>
          <w:tab w:val="right" w:leader="dot" w:pos="7248"/>
        </w:tabs>
        <w:spacing w:before="48" w:after="48"/>
        <w:ind w:left="284" w:hanging="284"/>
        <w:sectPr w:rsidR="003C6F4C" w:rsidRPr="00475770" w:rsidSect="00D26989">
          <w:footerReference w:type="default" r:id="rId12"/>
          <w:pgSz w:w="8392" w:h="11907"/>
          <w:pgMar w:top="567" w:right="567" w:bottom="567" w:left="567" w:header="0" w:footer="340" w:gutter="0"/>
          <w:pgNumType w:fmt="lowerRoman"/>
          <w:cols w:space="720"/>
          <w:docGrid w:linePitch="245"/>
        </w:sectPr>
      </w:pPr>
      <w:r w:rsidRPr="00475770">
        <w:rPr>
          <w:b w:val="0"/>
          <w:caps w:val="0"/>
        </w:rPr>
        <w:fldChar w:fldCharType="begin"/>
      </w:r>
      <w:r w:rsidRPr="00475770">
        <w:rPr>
          <w:b w:val="0"/>
          <w:caps w:val="0"/>
        </w:rPr>
        <w:instrText xml:space="preserve"> TOC \o "1-3" \h \z \u </w:instrText>
      </w:r>
      <w:r w:rsidRPr="00475770">
        <w:rPr>
          <w:b w:val="0"/>
          <w:caps w:val="0"/>
        </w:rPr>
        <w:fldChar w:fldCharType="separate"/>
      </w:r>
    </w:p>
    <w:p w14:paraId="799C69DC" w14:textId="4FA5DD6E" w:rsidR="00B67D5F" w:rsidRPr="00475770" w:rsidRDefault="00B051D0" w:rsidP="003C6F4C">
      <w:pPr>
        <w:pStyle w:val="10"/>
      </w:pPr>
      <w:r w:rsidRPr="00475770">
        <w:lastRenderedPageBreak/>
        <w:fldChar w:fldCharType="end"/>
      </w:r>
      <w:bookmarkStart w:id="7" w:name="_Toc106900376"/>
      <w:bookmarkStart w:id="8" w:name="_Toc106983248"/>
      <w:bookmarkStart w:id="9" w:name="_Toc119068286"/>
      <w:r w:rsidR="003D247A" w:rsidRPr="00475770">
        <w:rPr>
          <w:rFonts w:hint="eastAsia"/>
        </w:rPr>
        <w:t>Using</w:t>
      </w:r>
      <w:r w:rsidR="003D247A" w:rsidRPr="00475770">
        <w:t xml:space="preserve"> </w:t>
      </w:r>
      <w:r w:rsidR="00103D66" w:rsidRPr="00475770">
        <w:t xml:space="preserve">This </w:t>
      </w:r>
      <w:r w:rsidR="003D247A" w:rsidRPr="00475770">
        <w:t>Manual</w:t>
      </w:r>
      <w:bookmarkEnd w:id="7"/>
      <w:bookmarkEnd w:id="8"/>
      <w:bookmarkEnd w:id="9"/>
    </w:p>
    <w:p w14:paraId="12C30908" w14:textId="77777777" w:rsidR="008A3BA3" w:rsidRPr="00475770" w:rsidRDefault="008A3BA3" w:rsidP="00195C05">
      <w:pPr>
        <w:pStyle w:val="EN"/>
      </w:pPr>
      <w:bookmarkStart w:id="10" w:name="1.1_Function_of_this_document"/>
      <w:bookmarkStart w:id="11" w:name="_bookmark1"/>
      <w:bookmarkEnd w:id="10"/>
      <w:bookmarkEnd w:id="11"/>
      <w:r w:rsidRPr="00475770">
        <w:t>This manual contains device usage instructions.</w:t>
      </w:r>
    </w:p>
    <w:p w14:paraId="28F79587" w14:textId="71F1018A" w:rsidR="008A3BA3" w:rsidRPr="00475770" w:rsidRDefault="008A3BA3" w:rsidP="00195C05">
      <w:pPr>
        <w:pStyle w:val="EN"/>
      </w:pPr>
      <w:r w:rsidRPr="00475770">
        <w:t>Some illustrations shown in this manual may contain modules and optional equipment that are not included in your system. Contact your sales representative for availability of other modules and optional tools or accessories</w:t>
      </w:r>
      <w:r w:rsidR="00FA793A" w:rsidRPr="00475770">
        <w:t>.</w:t>
      </w:r>
    </w:p>
    <w:p w14:paraId="33DEB513" w14:textId="77777777" w:rsidR="00103D66" w:rsidRPr="00475770" w:rsidRDefault="00103D66" w:rsidP="00195C05">
      <w:pPr>
        <w:pStyle w:val="EN"/>
      </w:pPr>
      <w:bookmarkStart w:id="12" w:name="1.2_Target_group"/>
      <w:bookmarkStart w:id="13" w:name="_bookmark2"/>
      <w:bookmarkEnd w:id="12"/>
      <w:bookmarkEnd w:id="13"/>
      <w:r w:rsidRPr="00475770">
        <w:t>The document is intended for these groups:</w:t>
      </w:r>
    </w:p>
    <w:p w14:paraId="01D57398" w14:textId="70F957D6" w:rsidR="00103D66" w:rsidRPr="00475770" w:rsidRDefault="00103D66" w:rsidP="00195C05">
      <w:pPr>
        <w:pStyle w:val="ItemList"/>
        <w:spacing w:before="48" w:after="48"/>
      </w:pPr>
      <w:r w:rsidRPr="00475770">
        <w:t xml:space="preserve">Owner of the </w:t>
      </w:r>
      <w:r w:rsidR="003D247A" w:rsidRPr="00475770">
        <w:t>MaxiCharger</w:t>
      </w:r>
      <w:r w:rsidR="00FA5517" w:rsidRPr="00475770">
        <w:t xml:space="preserve"> (see </w:t>
      </w:r>
      <w:r w:rsidR="006124BD" w:rsidRPr="00475770">
        <w:rPr>
          <w:rStyle w:val="Char1"/>
        </w:rPr>
        <w:fldChar w:fldCharType="begin"/>
      </w:r>
      <w:r w:rsidR="006124BD" w:rsidRPr="00475770">
        <w:rPr>
          <w:rStyle w:val="Char1"/>
        </w:rPr>
        <w:instrText xml:space="preserve"> REF _Ref103175566 \h  \* MERGEFORMAT </w:instrText>
      </w:r>
      <w:r w:rsidR="006124BD" w:rsidRPr="00475770">
        <w:rPr>
          <w:rStyle w:val="Char1"/>
        </w:rPr>
      </w:r>
      <w:r w:rsidR="006124BD" w:rsidRPr="00475770">
        <w:rPr>
          <w:rStyle w:val="Char1"/>
        </w:rPr>
        <w:fldChar w:fldCharType="separate"/>
      </w:r>
      <w:r w:rsidR="00BD432C" w:rsidRPr="00BD432C">
        <w:rPr>
          <w:rStyle w:val="Char1"/>
        </w:rPr>
        <w:t>Owner Responsibilities</w:t>
      </w:r>
      <w:r w:rsidR="006124BD" w:rsidRPr="00475770">
        <w:rPr>
          <w:rStyle w:val="Char1"/>
        </w:rPr>
        <w:fldChar w:fldCharType="end"/>
      </w:r>
      <w:r w:rsidR="00FA5517" w:rsidRPr="00475770">
        <w:rPr>
          <w:rStyle w:val="Char1"/>
          <w:rFonts w:cs="Arial"/>
          <w:i w:val="0"/>
          <w:color w:val="auto"/>
        </w:rPr>
        <w:t>)</w:t>
      </w:r>
    </w:p>
    <w:p w14:paraId="74C051F3" w14:textId="2E1C5A34" w:rsidR="00103D66" w:rsidRPr="00475770" w:rsidRDefault="00103D66" w:rsidP="00195C05">
      <w:pPr>
        <w:pStyle w:val="ItemList"/>
        <w:spacing w:before="48" w:after="48"/>
      </w:pPr>
      <w:r w:rsidRPr="00475770">
        <w:t>Installation engineer</w:t>
      </w:r>
      <w:r w:rsidR="00FA5517" w:rsidRPr="00475770">
        <w:t xml:space="preserve"> (see </w:t>
      </w:r>
      <w:r w:rsidR="00DF6133" w:rsidRPr="00475770">
        <w:rPr>
          <w:rStyle w:val="Char1"/>
        </w:rPr>
        <w:fldChar w:fldCharType="begin"/>
      </w:r>
      <w:r w:rsidR="00DF6133" w:rsidRPr="00475770">
        <w:rPr>
          <w:rStyle w:val="Char1"/>
        </w:rPr>
        <w:instrText xml:space="preserve"> REF _Ref103159015 \h  \* MERGEFORMAT </w:instrText>
      </w:r>
      <w:r w:rsidR="00DF6133" w:rsidRPr="00475770">
        <w:rPr>
          <w:rStyle w:val="Char1"/>
        </w:rPr>
      </w:r>
      <w:r w:rsidR="00DF6133" w:rsidRPr="00475770">
        <w:rPr>
          <w:rStyle w:val="Char1"/>
        </w:rPr>
        <w:fldChar w:fldCharType="separate"/>
      </w:r>
      <w:r w:rsidR="00BD432C" w:rsidRPr="00BD432C">
        <w:rPr>
          <w:rStyle w:val="Char1"/>
        </w:rPr>
        <w:t>Installation Engineer Qualifications</w:t>
      </w:r>
      <w:r w:rsidR="00DF6133" w:rsidRPr="00475770">
        <w:rPr>
          <w:rStyle w:val="Char1"/>
        </w:rPr>
        <w:fldChar w:fldCharType="end"/>
      </w:r>
      <w:r w:rsidR="00FA5517" w:rsidRPr="00475770">
        <w:t>)</w:t>
      </w:r>
    </w:p>
    <w:p w14:paraId="0D9C2AE0" w14:textId="4261C485" w:rsidR="00B67D5F" w:rsidRPr="00475770" w:rsidRDefault="00103D66" w:rsidP="008F3E23">
      <w:pPr>
        <w:pStyle w:val="2"/>
        <w:spacing w:before="240"/>
      </w:pPr>
      <w:bookmarkStart w:id="14" w:name="1.3_Revision_history"/>
      <w:bookmarkStart w:id="15" w:name="_bookmark3"/>
      <w:bookmarkStart w:id="16" w:name="1.4_Language"/>
      <w:bookmarkStart w:id="17" w:name="_bookmark4"/>
      <w:bookmarkStart w:id="18" w:name="_Toc106900377"/>
      <w:bookmarkStart w:id="19" w:name="_Toc106983249"/>
      <w:bookmarkStart w:id="20" w:name="_Toc119068287"/>
      <w:bookmarkEnd w:id="14"/>
      <w:bookmarkEnd w:id="15"/>
      <w:bookmarkEnd w:id="16"/>
      <w:bookmarkEnd w:id="17"/>
      <w:r w:rsidRPr="00475770">
        <w:t>Conventions</w:t>
      </w:r>
      <w:bookmarkEnd w:id="18"/>
      <w:bookmarkEnd w:id="19"/>
      <w:bookmarkEnd w:id="20"/>
    </w:p>
    <w:p w14:paraId="3B258B46" w14:textId="4DEB64C2" w:rsidR="00103D66" w:rsidRPr="00475770"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19068288"/>
      <w:r w:rsidRPr="00475770">
        <w:t>Bold Text</w:t>
      </w:r>
      <w:bookmarkEnd w:id="21"/>
      <w:bookmarkEnd w:id="22"/>
      <w:bookmarkEnd w:id="23"/>
      <w:bookmarkEnd w:id="24"/>
      <w:bookmarkEnd w:id="25"/>
      <w:bookmarkEnd w:id="26"/>
      <w:bookmarkEnd w:id="27"/>
      <w:bookmarkEnd w:id="28"/>
      <w:bookmarkEnd w:id="29"/>
      <w:bookmarkEnd w:id="30"/>
    </w:p>
    <w:p w14:paraId="2A5CC33D" w14:textId="77777777" w:rsidR="00103D66" w:rsidRPr="00475770" w:rsidRDefault="00103D66" w:rsidP="00195C05">
      <w:pPr>
        <w:pStyle w:val="EN"/>
      </w:pPr>
      <w:r w:rsidRPr="00475770">
        <w:t>Bold text is used to highlight selectable items such as buttons and menu options. Example:</w:t>
      </w:r>
    </w:p>
    <w:p w14:paraId="43BAC796" w14:textId="77777777" w:rsidR="00103D66" w:rsidRPr="00475770" w:rsidRDefault="00103D66" w:rsidP="00195C05">
      <w:pPr>
        <w:pStyle w:val="ItemList"/>
        <w:spacing w:before="48" w:after="48"/>
      </w:pPr>
      <w:r w:rsidRPr="00475770">
        <w:t xml:space="preserve">Tap </w:t>
      </w:r>
      <w:r w:rsidRPr="00475770">
        <w:rPr>
          <w:b/>
        </w:rPr>
        <w:t>OK</w:t>
      </w:r>
      <w:r w:rsidRPr="00475770">
        <w:t>.</w:t>
      </w:r>
    </w:p>
    <w:p w14:paraId="6F87A9D2" w14:textId="39C41346" w:rsidR="00103D66" w:rsidRPr="00475770" w:rsidRDefault="00103D66" w:rsidP="008F3E23">
      <w:pPr>
        <w:pStyle w:val="3"/>
        <w:spacing w:before="240"/>
        <w:rPr>
          <w:rFonts w:eastAsia="宋体"/>
        </w:rPr>
      </w:pPr>
      <w:bookmarkStart w:id="31" w:name="_Toc91000984"/>
      <w:bookmarkStart w:id="32" w:name="_Toc85095900"/>
      <w:bookmarkStart w:id="33" w:name="_Toc106900379"/>
      <w:bookmarkStart w:id="34" w:name="_Toc106983251"/>
      <w:bookmarkStart w:id="35" w:name="_Toc119068289"/>
      <w:r w:rsidRPr="00475770">
        <w:t>Notes</w:t>
      </w:r>
      <w:bookmarkEnd w:id="31"/>
      <w:bookmarkEnd w:id="32"/>
      <w:bookmarkEnd w:id="33"/>
      <w:bookmarkEnd w:id="34"/>
      <w:bookmarkEnd w:id="35"/>
    </w:p>
    <w:p w14:paraId="5FDF5074" w14:textId="5102F793" w:rsidR="00103D66" w:rsidRPr="00475770" w:rsidRDefault="008A3BA3" w:rsidP="00195C05">
      <w:pPr>
        <w:pStyle w:val="ItemList"/>
        <w:spacing w:before="48" w:after="48"/>
      </w:pPr>
      <w:r w:rsidRPr="00475770">
        <w:rPr>
          <w:b/>
        </w:rPr>
        <w:t>NOTE</w:t>
      </w:r>
      <w:r w:rsidRPr="00475770">
        <w:t xml:space="preserve">: </w:t>
      </w:r>
      <w:r w:rsidR="00103D66" w:rsidRPr="00475770">
        <w:t>provides helpful information such as additional explanations, tips, and comments.</w:t>
      </w:r>
    </w:p>
    <w:p w14:paraId="48CB3188" w14:textId="41341811" w:rsidR="00103D66" w:rsidRPr="00475770" w:rsidRDefault="008A3BA3" w:rsidP="00195C05">
      <w:pPr>
        <w:pStyle w:val="ItemList"/>
        <w:spacing w:before="48" w:after="48"/>
      </w:pPr>
      <w:r w:rsidRPr="00475770">
        <w:rPr>
          <w:b/>
        </w:rPr>
        <w:t>IMPORTANT</w:t>
      </w:r>
      <w:r w:rsidRPr="00475770">
        <w:t xml:space="preserve">: </w:t>
      </w:r>
      <w:r w:rsidR="00103D66" w:rsidRPr="00475770">
        <w:t>indicates a situation that, if not avoided, may result in damage to the test equipment or vehicle.</w:t>
      </w:r>
    </w:p>
    <w:p w14:paraId="27CB569A" w14:textId="5C61BD8D" w:rsidR="008A3BA3" w:rsidRPr="00475770" w:rsidRDefault="008A3BA3" w:rsidP="00195C05">
      <w:pPr>
        <w:pStyle w:val="ItemList"/>
        <w:spacing w:before="48" w:after="48"/>
      </w:pPr>
      <w:r w:rsidRPr="00475770">
        <w:rPr>
          <w:b/>
        </w:rPr>
        <w:t>DANGER</w:t>
      </w:r>
      <w:r w:rsidRPr="00475770">
        <w:t>: indicates an imminently hazardous situation which, if not avoided, will result in death or serious injury to the operator or bystanders.</w:t>
      </w:r>
    </w:p>
    <w:p w14:paraId="7575D5EA" w14:textId="78E4D9A8" w:rsidR="008A3BA3" w:rsidRPr="00475770" w:rsidRDefault="008A3BA3" w:rsidP="00195C05">
      <w:pPr>
        <w:pStyle w:val="ItemList"/>
        <w:spacing w:before="48" w:after="48"/>
      </w:pPr>
      <w:r w:rsidRPr="00475770">
        <w:rPr>
          <w:b/>
        </w:rPr>
        <w:t>WARNING</w:t>
      </w:r>
      <w:r w:rsidRPr="00475770">
        <w:t>: indicates a potentially hazardous situation which, if not avoided, could result in death or serious injury to the operator or bystanders.</w:t>
      </w:r>
    </w:p>
    <w:p w14:paraId="7A060A11" w14:textId="2CB1B8F8" w:rsidR="008A3BA3" w:rsidRPr="00475770" w:rsidRDefault="008A3BA3" w:rsidP="00195C05">
      <w:pPr>
        <w:pStyle w:val="ItemList"/>
        <w:spacing w:before="48" w:after="48"/>
      </w:pPr>
      <w:r w:rsidRPr="00475770">
        <w:rPr>
          <w:b/>
        </w:rPr>
        <w:t>CAUTION</w:t>
      </w:r>
      <w:r w:rsidRPr="00475770">
        <w:rPr>
          <w:rFonts w:hint="eastAsia"/>
        </w:rPr>
        <w:t>:</w:t>
      </w:r>
      <w:r w:rsidRPr="00475770">
        <w:t xml:space="preserve"> indicates that disobeying the instruction can cause damage to the equipment or</w:t>
      </w:r>
      <w:r w:rsidRPr="00475770">
        <w:rPr>
          <w:rFonts w:hint="eastAsia"/>
        </w:rPr>
        <w:t xml:space="preserve"> </w:t>
      </w:r>
      <w:r w:rsidRPr="00475770">
        <w:t>property.</w:t>
      </w:r>
    </w:p>
    <w:p w14:paraId="36381A01" w14:textId="6CB88F29" w:rsidR="00103D66" w:rsidRPr="00475770" w:rsidRDefault="00103D66" w:rsidP="008F3E23">
      <w:pPr>
        <w:pStyle w:val="3"/>
        <w:spacing w:before="240"/>
        <w:rPr>
          <w:rFonts w:eastAsia="宋体"/>
        </w:rPr>
      </w:pPr>
      <w:bookmarkStart w:id="36" w:name="_Toc91000985"/>
      <w:bookmarkStart w:id="37" w:name="_Toc85095901"/>
      <w:bookmarkStart w:id="38" w:name="_Toc106900380"/>
      <w:bookmarkStart w:id="39" w:name="_Toc106983252"/>
      <w:bookmarkStart w:id="40" w:name="_Toc119068290"/>
      <w:r w:rsidRPr="00475770">
        <w:t>Hyperlink</w:t>
      </w:r>
      <w:bookmarkEnd w:id="36"/>
      <w:bookmarkEnd w:id="37"/>
      <w:r w:rsidR="00F86502" w:rsidRPr="00475770">
        <w:rPr>
          <w:rFonts w:hint="eastAsia"/>
        </w:rPr>
        <w:t>s</w:t>
      </w:r>
      <w:bookmarkEnd w:id="38"/>
      <w:bookmarkEnd w:id="39"/>
      <w:bookmarkEnd w:id="40"/>
    </w:p>
    <w:p w14:paraId="214A6BE9" w14:textId="502E8803" w:rsidR="00467A6B" w:rsidRPr="00475770" w:rsidRDefault="00A253E5" w:rsidP="00195C05">
      <w:pPr>
        <w:pStyle w:val="EN"/>
      </w:pPr>
      <w:r w:rsidRPr="00475770">
        <w:t>Hyperlinks are available in electronic documents. Blue italic text indicates a selectable hyperlink and blue underlined text indicates a website link or an email address link</w:t>
      </w:r>
      <w:r w:rsidR="00103D66" w:rsidRPr="00475770">
        <w:t>.</w:t>
      </w:r>
    </w:p>
    <w:p w14:paraId="76EFFD7C" w14:textId="77777777" w:rsidR="00467A6B" w:rsidRPr="00475770" w:rsidRDefault="00467A6B" w:rsidP="00467A6B">
      <w:pPr>
        <w:sectPr w:rsidR="00467A6B" w:rsidRPr="00475770" w:rsidSect="00D26989">
          <w:pgSz w:w="8392" w:h="11907"/>
          <w:pgMar w:top="567" w:right="567" w:bottom="567" w:left="567" w:header="0" w:footer="340" w:gutter="0"/>
          <w:pgNumType w:start="1"/>
          <w:cols w:space="720"/>
          <w:docGrid w:linePitch="245"/>
        </w:sectPr>
      </w:pPr>
    </w:p>
    <w:p w14:paraId="3F1A916D" w14:textId="36CD8FAA" w:rsidR="00103D66" w:rsidRPr="00475770" w:rsidRDefault="00103D66" w:rsidP="008F3E23">
      <w:pPr>
        <w:pStyle w:val="3"/>
        <w:spacing w:before="240"/>
      </w:pPr>
      <w:bookmarkStart w:id="41" w:name="_Toc106900381"/>
      <w:bookmarkStart w:id="42" w:name="_Toc106983253"/>
      <w:bookmarkStart w:id="43" w:name="_Toc119068291"/>
      <w:r w:rsidRPr="00475770">
        <w:lastRenderedPageBreak/>
        <w:t>Procedure</w:t>
      </w:r>
      <w:r w:rsidR="00F86502" w:rsidRPr="00475770">
        <w:rPr>
          <w:rFonts w:hint="eastAsia"/>
        </w:rPr>
        <w:t>s</w:t>
      </w:r>
      <w:bookmarkEnd w:id="41"/>
      <w:bookmarkEnd w:id="42"/>
      <w:bookmarkEnd w:id="43"/>
    </w:p>
    <w:p w14:paraId="328C90AE" w14:textId="5209D34F" w:rsidR="00A253E5" w:rsidRPr="00475770" w:rsidRDefault="00103D66" w:rsidP="00195C05">
      <w:pPr>
        <w:pStyle w:val="EN"/>
      </w:pPr>
      <w:r w:rsidRPr="00475770">
        <w:t>An ar</w:t>
      </w:r>
      <w:r w:rsidR="00A253E5" w:rsidRPr="00475770">
        <w:t>row icon indicates a procedure.</w:t>
      </w:r>
      <w:r w:rsidR="00A253E5" w:rsidRPr="00475770">
        <w:rPr>
          <w:rFonts w:hint="eastAsia"/>
        </w:rPr>
        <w:t xml:space="preserve"> For</w:t>
      </w:r>
      <w:r w:rsidR="00A253E5" w:rsidRPr="00475770">
        <w:t xml:space="preserve"> example</w:t>
      </w:r>
      <w:r w:rsidR="00A253E5" w:rsidRPr="00475770">
        <w:rPr>
          <w:rFonts w:hint="eastAsia"/>
        </w:rPr>
        <w:t>:</w:t>
      </w:r>
    </w:p>
    <w:p w14:paraId="5CA89576" w14:textId="77777777" w:rsidR="00A253E5" w:rsidRPr="00475770" w:rsidRDefault="00A253E5" w:rsidP="007E10DC">
      <w:pPr>
        <w:pStyle w:val="a1"/>
      </w:pPr>
      <w:bookmarkStart w:id="44" w:name="1.8_How_to_use_this_document"/>
      <w:bookmarkStart w:id="45" w:name="_bookmark8"/>
      <w:bookmarkEnd w:id="44"/>
      <w:bookmarkEnd w:id="45"/>
      <w:r w:rsidRPr="00475770">
        <w:rPr>
          <w:rFonts w:hint="eastAsia"/>
        </w:rPr>
        <w:t>T</w:t>
      </w:r>
      <w:r w:rsidRPr="00475770">
        <w:t>o reset the MaxiCharger</w:t>
      </w:r>
    </w:p>
    <w:p w14:paraId="60926C08" w14:textId="77777777" w:rsidR="00E659CB" w:rsidRPr="00195C05" w:rsidRDefault="00E659CB" w:rsidP="00195C05">
      <w:pPr>
        <w:pStyle w:val="a0"/>
        <w:numPr>
          <w:ilvl w:val="0"/>
          <w:numId w:val="38"/>
        </w:numPr>
        <w:rPr>
          <w:rFonts w:eastAsia="Verdana" w:hAnsi="Verdana" w:cs="Verdana"/>
          <w:szCs w:val="20"/>
        </w:rPr>
      </w:pPr>
      <w:bookmarkStart w:id="46" w:name="_Toc102657927"/>
      <w:bookmarkStart w:id="47" w:name="_Ref101787010"/>
      <w:bookmarkStart w:id="48" w:name="_Toc101951976"/>
      <w:r w:rsidRPr="00475770">
        <w:t>Ensure that the situation is safe again.</w:t>
      </w:r>
    </w:p>
    <w:p w14:paraId="6C475961" w14:textId="05553CA7" w:rsidR="00E659CB" w:rsidRPr="00475770" w:rsidRDefault="007C75E3" w:rsidP="00195C05">
      <w:pPr>
        <w:pStyle w:val="a0"/>
        <w:numPr>
          <w:ilvl w:val="0"/>
          <w:numId w:val="38"/>
        </w:numPr>
      </w:pPr>
      <w:r w:rsidRPr="00475770">
        <w:t xml:space="preserve">Turn the </w:t>
      </w:r>
      <w:r w:rsidRPr="00195C05">
        <w:rPr>
          <w:b/>
        </w:rPr>
        <w:t>Emergency Stop</w:t>
      </w:r>
      <w:r w:rsidRPr="00475770">
        <w:t xml:space="preserve"> button clockwise to release it.</w:t>
      </w:r>
    </w:p>
    <w:p w14:paraId="083CBC5A" w14:textId="77777777" w:rsidR="00E659CB" w:rsidRPr="00475770" w:rsidRDefault="00E659CB" w:rsidP="00195C05">
      <w:pPr>
        <w:pStyle w:val="ItemListinSeq"/>
        <w:spacing w:before="48" w:after="48"/>
      </w:pPr>
      <w:r w:rsidRPr="00475770">
        <w:t>The MaxiCharger will start and the error message will disappear from the touchscreen.</w:t>
      </w:r>
    </w:p>
    <w:p w14:paraId="1D128191" w14:textId="1BE4184D" w:rsidR="00467A6B" w:rsidRPr="00475770" w:rsidRDefault="00E659CB" w:rsidP="00195C05">
      <w:pPr>
        <w:pStyle w:val="ItemListinSeq"/>
        <w:spacing w:before="48" w:after="48"/>
      </w:pPr>
      <w:r w:rsidRPr="00475770">
        <w:t>The MaxiCharger will resume the normal operation.</w:t>
      </w:r>
    </w:p>
    <w:p w14:paraId="439A627A" w14:textId="77777777" w:rsidR="00467A6B" w:rsidRPr="00475770" w:rsidRDefault="00467A6B" w:rsidP="00467A6B">
      <w:pPr>
        <w:sectPr w:rsidR="00467A6B" w:rsidRPr="00475770" w:rsidSect="00D26989">
          <w:pgSz w:w="8392" w:h="11907"/>
          <w:pgMar w:top="567" w:right="567" w:bottom="567" w:left="567" w:header="0" w:footer="340" w:gutter="0"/>
          <w:cols w:space="720"/>
          <w:docGrid w:linePitch="245"/>
        </w:sectPr>
      </w:pPr>
    </w:p>
    <w:p w14:paraId="625BA271" w14:textId="18850EED" w:rsidR="008A3BA3" w:rsidRPr="00475770" w:rsidRDefault="008A3BA3" w:rsidP="008F3E23">
      <w:pPr>
        <w:pStyle w:val="2"/>
        <w:spacing w:before="240"/>
      </w:pPr>
      <w:bookmarkStart w:id="49" w:name="_Toc106900382"/>
      <w:bookmarkStart w:id="50" w:name="_Toc106983254"/>
      <w:bookmarkStart w:id="51" w:name="_Toc119068292"/>
      <w:r w:rsidRPr="00475770">
        <w:lastRenderedPageBreak/>
        <w:t>Terminology</w:t>
      </w:r>
      <w:bookmarkEnd w:id="46"/>
      <w:bookmarkEnd w:id="49"/>
      <w:bookmarkEnd w:id="50"/>
      <w:bookmarkEnd w:id="51"/>
    </w:p>
    <w:p w14:paraId="4FF32E90" w14:textId="7404DEF0" w:rsidR="008A3BA3" w:rsidRPr="00475770" w:rsidRDefault="008A3BA3"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1</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Te</w:t>
      </w:r>
      <w:r w:rsidR="00A253E5" w:rsidRPr="00475770">
        <w:t>r</w:t>
      </w:r>
      <w:r w:rsidRPr="00475770">
        <w:t>minology</w:t>
      </w:r>
    </w:p>
    <w:tbl>
      <w:tblPr>
        <w:tblStyle w:val="af0"/>
        <w:tblW w:w="0" w:type="auto"/>
        <w:jc w:val="center"/>
        <w:tblLayout w:type="fixed"/>
        <w:tblLook w:val="04A0" w:firstRow="1" w:lastRow="0" w:firstColumn="1" w:lastColumn="0" w:noHBand="0" w:noVBand="1"/>
      </w:tblPr>
      <w:tblGrid>
        <w:gridCol w:w="1555"/>
        <w:gridCol w:w="5221"/>
      </w:tblGrid>
      <w:tr w:rsidR="008A3BA3" w:rsidRPr="00475770" w14:paraId="485A904E" w14:textId="77777777" w:rsidTr="005F347D">
        <w:trPr>
          <w:trHeight w:val="487"/>
          <w:tblHeader/>
          <w:jc w:val="center"/>
        </w:trPr>
        <w:tc>
          <w:tcPr>
            <w:tcW w:w="1555" w:type="dxa"/>
            <w:shd w:val="clear" w:color="auto" w:fill="D9D9D9" w:themeFill="background1" w:themeFillShade="D9"/>
            <w:vAlign w:val="center"/>
          </w:tcPr>
          <w:p w14:paraId="7073B46C" w14:textId="77777777" w:rsidR="008A3BA3" w:rsidRPr="00475770" w:rsidRDefault="008A3BA3" w:rsidP="00172287">
            <w:pPr>
              <w:ind w:left="0"/>
              <w:rPr>
                <w:b/>
              </w:rPr>
            </w:pPr>
            <w:r w:rsidRPr="00475770">
              <w:rPr>
                <w:rFonts w:hint="eastAsia"/>
                <w:b/>
              </w:rPr>
              <w:t>T</w:t>
            </w:r>
            <w:r w:rsidRPr="00475770">
              <w:rPr>
                <w:b/>
              </w:rPr>
              <w:t>erm</w:t>
            </w:r>
          </w:p>
        </w:tc>
        <w:tc>
          <w:tcPr>
            <w:tcW w:w="5221" w:type="dxa"/>
            <w:shd w:val="clear" w:color="auto" w:fill="D9D9D9" w:themeFill="background1" w:themeFillShade="D9"/>
            <w:vAlign w:val="center"/>
          </w:tcPr>
          <w:p w14:paraId="21DD783D" w14:textId="77777777" w:rsidR="008A3BA3" w:rsidRPr="00475770" w:rsidRDefault="008A3BA3" w:rsidP="00172287">
            <w:pPr>
              <w:ind w:left="0"/>
              <w:rPr>
                <w:b/>
              </w:rPr>
            </w:pPr>
            <w:r w:rsidRPr="00475770">
              <w:rPr>
                <w:rFonts w:hint="eastAsia"/>
                <w:b/>
              </w:rPr>
              <w:t>D</w:t>
            </w:r>
            <w:r w:rsidRPr="00475770">
              <w:rPr>
                <w:b/>
              </w:rPr>
              <w:t>efinition</w:t>
            </w:r>
          </w:p>
        </w:tc>
      </w:tr>
      <w:tr w:rsidR="008A3BA3" w:rsidRPr="00475770" w14:paraId="2C7A5A31" w14:textId="77777777" w:rsidTr="005F347D">
        <w:trPr>
          <w:trHeight w:val="423"/>
          <w:jc w:val="center"/>
        </w:trPr>
        <w:tc>
          <w:tcPr>
            <w:tcW w:w="1555" w:type="dxa"/>
            <w:vAlign w:val="center"/>
          </w:tcPr>
          <w:p w14:paraId="555ED980" w14:textId="77777777" w:rsidR="008A3BA3" w:rsidRPr="00475770" w:rsidRDefault="008A3BA3" w:rsidP="00172287">
            <w:pPr>
              <w:ind w:left="0"/>
              <w:rPr>
                <w:b/>
              </w:rPr>
            </w:pPr>
            <w:r w:rsidRPr="00475770">
              <w:rPr>
                <w:b/>
              </w:rPr>
              <w:t>AC</w:t>
            </w:r>
          </w:p>
        </w:tc>
        <w:tc>
          <w:tcPr>
            <w:tcW w:w="5221" w:type="dxa"/>
            <w:vAlign w:val="center"/>
          </w:tcPr>
          <w:p w14:paraId="32CAE32F" w14:textId="77777777" w:rsidR="008A3BA3" w:rsidRPr="00475770" w:rsidRDefault="008A3BA3" w:rsidP="00172287">
            <w:pPr>
              <w:ind w:left="0"/>
            </w:pPr>
            <w:r w:rsidRPr="00475770">
              <w:t>Alternating current</w:t>
            </w:r>
          </w:p>
        </w:tc>
      </w:tr>
      <w:tr w:rsidR="00F6531B" w:rsidRPr="00475770" w14:paraId="15F110AB" w14:textId="77777777" w:rsidTr="005F347D">
        <w:trPr>
          <w:trHeight w:val="567"/>
          <w:jc w:val="center"/>
        </w:trPr>
        <w:tc>
          <w:tcPr>
            <w:tcW w:w="1555" w:type="dxa"/>
            <w:vAlign w:val="center"/>
          </w:tcPr>
          <w:p w14:paraId="515F12BD" w14:textId="284384A9" w:rsidR="00F6531B" w:rsidRPr="00475770" w:rsidRDefault="00F6531B" w:rsidP="00F6531B">
            <w:pPr>
              <w:ind w:left="0"/>
              <w:rPr>
                <w:b/>
              </w:rPr>
            </w:pPr>
            <w:r w:rsidRPr="00475770">
              <w:rPr>
                <w:rFonts w:hint="eastAsia"/>
                <w:b/>
              </w:rPr>
              <w:t>C</w:t>
            </w:r>
            <w:r w:rsidRPr="00475770">
              <w:rPr>
                <w:b/>
              </w:rPr>
              <w:t>CS</w:t>
            </w:r>
          </w:p>
        </w:tc>
        <w:tc>
          <w:tcPr>
            <w:tcW w:w="5221" w:type="dxa"/>
            <w:vAlign w:val="center"/>
          </w:tcPr>
          <w:p w14:paraId="475EABC9" w14:textId="02BF7083" w:rsidR="00F6531B" w:rsidRPr="00475770" w:rsidRDefault="00F6531B" w:rsidP="00F6531B">
            <w:pPr>
              <w:ind w:left="0"/>
            </w:pPr>
            <w:r w:rsidRPr="00475770">
              <w:t xml:space="preserve">Combined Charging </w:t>
            </w:r>
            <w:r w:rsidR="00F86502" w:rsidRPr="00475770">
              <w:t>System;</w:t>
            </w:r>
            <w:r w:rsidRPr="00475770">
              <w:t xml:space="preserve"> a standard charging</w:t>
            </w:r>
            <w:r w:rsidRPr="00475770">
              <w:rPr>
                <w:rFonts w:hint="eastAsia"/>
              </w:rPr>
              <w:t xml:space="preserve"> </w:t>
            </w:r>
            <w:r w:rsidRPr="00475770">
              <w:t>method for electric vehicles</w:t>
            </w:r>
          </w:p>
        </w:tc>
      </w:tr>
      <w:tr w:rsidR="00184E17" w:rsidRPr="00475770" w14:paraId="0039AE0E" w14:textId="77777777" w:rsidTr="005F347D">
        <w:trPr>
          <w:trHeight w:val="567"/>
          <w:jc w:val="center"/>
        </w:trPr>
        <w:tc>
          <w:tcPr>
            <w:tcW w:w="1555" w:type="dxa"/>
            <w:vAlign w:val="center"/>
          </w:tcPr>
          <w:p w14:paraId="766747F3" w14:textId="63905DA9" w:rsidR="00184E17" w:rsidRPr="00475770" w:rsidRDefault="00184E17" w:rsidP="00184E17">
            <w:pPr>
              <w:ind w:left="0"/>
              <w:rPr>
                <w:b/>
              </w:rPr>
            </w:pPr>
            <w:r w:rsidRPr="00475770">
              <w:rPr>
                <w:b/>
              </w:rPr>
              <w:t>CCU</w:t>
            </w:r>
          </w:p>
        </w:tc>
        <w:tc>
          <w:tcPr>
            <w:tcW w:w="5221" w:type="dxa"/>
            <w:vAlign w:val="center"/>
          </w:tcPr>
          <w:p w14:paraId="73402E35" w14:textId="711CBAD4" w:rsidR="00184E17" w:rsidRPr="00475770" w:rsidRDefault="00184E17" w:rsidP="00184E17">
            <w:pPr>
              <w:ind w:left="0"/>
            </w:pPr>
            <w:r w:rsidRPr="00475770">
              <w:t>Charging Control Unit</w:t>
            </w:r>
            <w:r w:rsidR="00B2026A" w:rsidRPr="00475770">
              <w:rPr>
                <w:rFonts w:hint="eastAsia"/>
              </w:rPr>
              <w:t>;</w:t>
            </w:r>
            <w:r w:rsidR="00B2026A" w:rsidRPr="00475770">
              <w:t xml:space="preserve"> a control unit used to communicate with BMS, and control the power delivery to the EV</w:t>
            </w:r>
          </w:p>
        </w:tc>
      </w:tr>
      <w:tr w:rsidR="00F6531B" w:rsidRPr="00475770" w14:paraId="6AD15C6D" w14:textId="77777777" w:rsidTr="005F347D">
        <w:trPr>
          <w:trHeight w:val="567"/>
          <w:jc w:val="center"/>
        </w:trPr>
        <w:tc>
          <w:tcPr>
            <w:tcW w:w="1555" w:type="dxa"/>
            <w:vAlign w:val="center"/>
          </w:tcPr>
          <w:p w14:paraId="33DD9DB7" w14:textId="11332DD7" w:rsidR="00F6531B" w:rsidRPr="00475770" w:rsidRDefault="00F6531B" w:rsidP="00F6531B">
            <w:pPr>
              <w:ind w:left="0"/>
              <w:rPr>
                <w:b/>
              </w:rPr>
            </w:pPr>
            <w:r w:rsidRPr="00475770">
              <w:rPr>
                <w:b/>
              </w:rPr>
              <w:t>CHAdeMO</w:t>
            </w:r>
          </w:p>
        </w:tc>
        <w:tc>
          <w:tcPr>
            <w:tcW w:w="5221" w:type="dxa"/>
            <w:vAlign w:val="center"/>
          </w:tcPr>
          <w:p w14:paraId="73723930" w14:textId="0A5E5F62" w:rsidR="00F6531B" w:rsidRPr="00475770" w:rsidRDefault="00F86502" w:rsidP="00F6531B">
            <w:pPr>
              <w:ind w:left="0"/>
            </w:pPr>
            <w:r w:rsidRPr="00475770">
              <w:t>Abbreviation of CHArge de Move;</w:t>
            </w:r>
            <w:r w:rsidR="00F6531B" w:rsidRPr="00475770">
              <w:t xml:space="preserve"> a standard charging</w:t>
            </w:r>
          </w:p>
          <w:p w14:paraId="57F8473A" w14:textId="0008ED76" w:rsidR="00F6531B" w:rsidRPr="00475770" w:rsidRDefault="00F6531B" w:rsidP="00F6531B">
            <w:pPr>
              <w:ind w:left="0"/>
            </w:pPr>
            <w:r w:rsidRPr="00475770">
              <w:t>method for electric vehicles</w:t>
            </w:r>
          </w:p>
        </w:tc>
      </w:tr>
      <w:tr w:rsidR="00F6531B" w:rsidRPr="00475770" w14:paraId="3A62A2A8" w14:textId="77777777" w:rsidTr="005F347D">
        <w:trPr>
          <w:trHeight w:val="416"/>
          <w:jc w:val="center"/>
        </w:trPr>
        <w:tc>
          <w:tcPr>
            <w:tcW w:w="1555" w:type="dxa"/>
            <w:vAlign w:val="center"/>
          </w:tcPr>
          <w:p w14:paraId="6CE2D4A7" w14:textId="77777777" w:rsidR="00F6531B" w:rsidRPr="00475770" w:rsidRDefault="00F6531B" w:rsidP="00F6531B">
            <w:pPr>
              <w:ind w:left="0"/>
              <w:rPr>
                <w:b/>
              </w:rPr>
            </w:pPr>
            <w:r w:rsidRPr="00475770">
              <w:rPr>
                <w:b/>
              </w:rPr>
              <w:t>DC</w:t>
            </w:r>
          </w:p>
        </w:tc>
        <w:tc>
          <w:tcPr>
            <w:tcW w:w="5221" w:type="dxa"/>
            <w:vAlign w:val="center"/>
          </w:tcPr>
          <w:p w14:paraId="5504F61D" w14:textId="77777777" w:rsidR="00F6531B" w:rsidRPr="00475770" w:rsidRDefault="00F6531B" w:rsidP="00F6531B">
            <w:pPr>
              <w:ind w:left="0"/>
            </w:pPr>
            <w:r w:rsidRPr="00475770">
              <w:t>Direct current</w:t>
            </w:r>
          </w:p>
        </w:tc>
      </w:tr>
      <w:tr w:rsidR="00F6531B" w:rsidRPr="00475770" w14:paraId="6A367D0A" w14:textId="77777777" w:rsidTr="005F347D">
        <w:trPr>
          <w:trHeight w:val="416"/>
          <w:jc w:val="center"/>
        </w:trPr>
        <w:tc>
          <w:tcPr>
            <w:tcW w:w="1555" w:type="dxa"/>
            <w:vAlign w:val="center"/>
          </w:tcPr>
          <w:p w14:paraId="17BB1BFD" w14:textId="0CF55D32" w:rsidR="00F6531B" w:rsidRPr="00475770" w:rsidRDefault="00F6531B" w:rsidP="00F6531B">
            <w:pPr>
              <w:ind w:left="0"/>
              <w:rPr>
                <w:b/>
              </w:rPr>
            </w:pPr>
            <w:r w:rsidRPr="00475770">
              <w:rPr>
                <w:rFonts w:hint="eastAsia"/>
                <w:b/>
              </w:rPr>
              <w:t>E</w:t>
            </w:r>
            <w:r w:rsidRPr="00475770">
              <w:rPr>
                <w:b/>
              </w:rPr>
              <w:t>CU</w:t>
            </w:r>
          </w:p>
        </w:tc>
        <w:tc>
          <w:tcPr>
            <w:tcW w:w="5221" w:type="dxa"/>
            <w:vAlign w:val="center"/>
          </w:tcPr>
          <w:p w14:paraId="002D7036" w14:textId="0FC51B22" w:rsidR="00F6531B" w:rsidRPr="00475770" w:rsidRDefault="00F6531B" w:rsidP="00F6531B">
            <w:pPr>
              <w:ind w:left="0"/>
            </w:pPr>
            <w:r w:rsidRPr="00475770">
              <w:rPr>
                <w:rFonts w:hint="eastAsia"/>
              </w:rPr>
              <w:t>Equipme</w:t>
            </w:r>
            <w:r w:rsidRPr="00475770">
              <w:t>nt Control Unit</w:t>
            </w:r>
            <w:r w:rsidR="00B2026A" w:rsidRPr="00475770">
              <w:t>; a control unit used to handle the system protection and the charging module control and distribution</w:t>
            </w:r>
          </w:p>
        </w:tc>
      </w:tr>
      <w:tr w:rsidR="00F6531B" w:rsidRPr="00475770" w14:paraId="1EC17F07" w14:textId="77777777" w:rsidTr="005F347D">
        <w:trPr>
          <w:trHeight w:val="421"/>
          <w:jc w:val="center"/>
        </w:trPr>
        <w:tc>
          <w:tcPr>
            <w:tcW w:w="1555" w:type="dxa"/>
            <w:vAlign w:val="center"/>
          </w:tcPr>
          <w:p w14:paraId="7506E4FD" w14:textId="77777777" w:rsidR="00F6531B" w:rsidRPr="00475770" w:rsidRDefault="00F6531B" w:rsidP="00F6531B">
            <w:pPr>
              <w:ind w:left="0"/>
              <w:rPr>
                <w:b/>
              </w:rPr>
            </w:pPr>
            <w:r w:rsidRPr="00475770">
              <w:rPr>
                <w:b/>
              </w:rPr>
              <w:t>EV</w:t>
            </w:r>
          </w:p>
        </w:tc>
        <w:tc>
          <w:tcPr>
            <w:tcW w:w="5221" w:type="dxa"/>
            <w:vAlign w:val="center"/>
          </w:tcPr>
          <w:p w14:paraId="248BB593" w14:textId="77777777" w:rsidR="00F6531B" w:rsidRPr="00475770" w:rsidRDefault="00F6531B" w:rsidP="00F6531B">
            <w:pPr>
              <w:ind w:left="0"/>
            </w:pPr>
            <w:r w:rsidRPr="00475770">
              <w:t>Electric vehicle</w:t>
            </w:r>
          </w:p>
        </w:tc>
      </w:tr>
      <w:tr w:rsidR="00F6531B" w:rsidRPr="00475770" w14:paraId="6F7AE2B6" w14:textId="77777777" w:rsidTr="005F347D">
        <w:trPr>
          <w:trHeight w:val="547"/>
          <w:jc w:val="center"/>
        </w:trPr>
        <w:tc>
          <w:tcPr>
            <w:tcW w:w="1555" w:type="dxa"/>
            <w:vAlign w:val="center"/>
          </w:tcPr>
          <w:p w14:paraId="30255C46" w14:textId="77777777" w:rsidR="00F6531B" w:rsidRPr="00475770" w:rsidRDefault="00F6531B" w:rsidP="00F6531B">
            <w:pPr>
              <w:ind w:left="0"/>
              <w:rPr>
                <w:b/>
              </w:rPr>
            </w:pPr>
            <w:r w:rsidRPr="00475770">
              <w:rPr>
                <w:rFonts w:hint="eastAsia"/>
                <w:b/>
              </w:rPr>
              <w:t>O</w:t>
            </w:r>
            <w:r w:rsidRPr="00475770">
              <w:rPr>
                <w:b/>
              </w:rPr>
              <w:t>CPP</w:t>
            </w:r>
          </w:p>
        </w:tc>
        <w:tc>
          <w:tcPr>
            <w:tcW w:w="5221" w:type="dxa"/>
            <w:vAlign w:val="center"/>
          </w:tcPr>
          <w:p w14:paraId="2451C18C" w14:textId="37A84225" w:rsidR="00F6531B" w:rsidRPr="00475770" w:rsidRDefault="00F6531B" w:rsidP="00F86502">
            <w:pPr>
              <w:ind w:left="0"/>
            </w:pPr>
            <w:r w:rsidRPr="00475770">
              <w:rPr>
                <w:rFonts w:hint="eastAsia"/>
              </w:rPr>
              <w:t>O</w:t>
            </w:r>
            <w:r w:rsidRPr="00475770">
              <w:t>pen charge point protocol</w:t>
            </w:r>
            <w:r w:rsidR="00F86502" w:rsidRPr="00475770">
              <w:t>;</w:t>
            </w:r>
            <w:r w:rsidRPr="00475770">
              <w:t xml:space="preserve"> open standard for communication with charge stations</w:t>
            </w:r>
          </w:p>
        </w:tc>
      </w:tr>
      <w:tr w:rsidR="00F6531B" w:rsidRPr="00475770" w14:paraId="1757E349" w14:textId="77777777" w:rsidTr="005F347D">
        <w:trPr>
          <w:trHeight w:val="566"/>
          <w:jc w:val="center"/>
        </w:trPr>
        <w:tc>
          <w:tcPr>
            <w:tcW w:w="1555" w:type="dxa"/>
            <w:vAlign w:val="center"/>
          </w:tcPr>
          <w:p w14:paraId="58584B90" w14:textId="0022E77D" w:rsidR="00F6531B" w:rsidRPr="00475770" w:rsidRDefault="00F6531B" w:rsidP="00F6531B">
            <w:pPr>
              <w:ind w:left="0"/>
              <w:rPr>
                <w:b/>
              </w:rPr>
            </w:pPr>
            <w:r w:rsidRPr="00475770">
              <w:rPr>
                <w:rFonts w:hint="eastAsia"/>
                <w:b/>
              </w:rPr>
              <w:t>PE</w:t>
            </w:r>
          </w:p>
        </w:tc>
        <w:tc>
          <w:tcPr>
            <w:tcW w:w="5221" w:type="dxa"/>
            <w:vAlign w:val="center"/>
          </w:tcPr>
          <w:p w14:paraId="4E57BF6F" w14:textId="135E76A7" w:rsidR="00F6531B" w:rsidRPr="00475770" w:rsidRDefault="00F6531B" w:rsidP="00F6531B">
            <w:pPr>
              <w:ind w:left="0"/>
            </w:pPr>
            <w:r w:rsidRPr="00475770">
              <w:rPr>
                <w:rFonts w:hint="eastAsia"/>
              </w:rPr>
              <w:t>Protective earth</w:t>
            </w:r>
            <w:r w:rsidR="00F86502" w:rsidRPr="00475770">
              <w:t xml:space="preserve"> (ground)</w:t>
            </w:r>
          </w:p>
        </w:tc>
      </w:tr>
      <w:tr w:rsidR="00F6531B" w:rsidRPr="00475770" w14:paraId="4DE16C4D" w14:textId="77777777" w:rsidTr="005F347D">
        <w:trPr>
          <w:trHeight w:val="561"/>
          <w:jc w:val="center"/>
        </w:trPr>
        <w:tc>
          <w:tcPr>
            <w:tcW w:w="1555" w:type="dxa"/>
            <w:vAlign w:val="center"/>
          </w:tcPr>
          <w:p w14:paraId="3EF56E22" w14:textId="600A582D" w:rsidR="00F6531B" w:rsidRPr="00475770" w:rsidRDefault="00F6531B" w:rsidP="00F6531B">
            <w:pPr>
              <w:ind w:left="0"/>
              <w:rPr>
                <w:b/>
              </w:rPr>
            </w:pPr>
            <w:r w:rsidRPr="00475770">
              <w:rPr>
                <w:b/>
              </w:rPr>
              <w:t>RCBO</w:t>
            </w:r>
          </w:p>
        </w:tc>
        <w:tc>
          <w:tcPr>
            <w:tcW w:w="5221" w:type="dxa"/>
            <w:vAlign w:val="center"/>
          </w:tcPr>
          <w:p w14:paraId="688EEB30" w14:textId="07E5AC4A" w:rsidR="00F6531B" w:rsidRPr="00475770" w:rsidRDefault="00F6531B" w:rsidP="00F6531B">
            <w:pPr>
              <w:ind w:left="0"/>
            </w:pPr>
            <w:r w:rsidRPr="00475770">
              <w:t>Residual current breaker with overload</w:t>
            </w:r>
          </w:p>
        </w:tc>
      </w:tr>
      <w:tr w:rsidR="00F6531B" w:rsidRPr="00475770" w14:paraId="133A1F83" w14:textId="77777777" w:rsidTr="005F347D">
        <w:trPr>
          <w:trHeight w:val="561"/>
          <w:jc w:val="center"/>
        </w:trPr>
        <w:tc>
          <w:tcPr>
            <w:tcW w:w="1555" w:type="dxa"/>
            <w:vAlign w:val="center"/>
          </w:tcPr>
          <w:p w14:paraId="0131B35D" w14:textId="6DBC4527" w:rsidR="00F6531B" w:rsidRPr="00475770" w:rsidRDefault="00F6531B" w:rsidP="00F6531B">
            <w:pPr>
              <w:ind w:left="0"/>
              <w:rPr>
                <w:b/>
              </w:rPr>
            </w:pPr>
            <w:r w:rsidRPr="00475770">
              <w:rPr>
                <w:rFonts w:hint="eastAsia"/>
                <w:b/>
              </w:rPr>
              <w:t>R</w:t>
            </w:r>
            <w:r w:rsidRPr="00475770">
              <w:rPr>
                <w:b/>
              </w:rPr>
              <w:t>CD</w:t>
            </w:r>
          </w:p>
        </w:tc>
        <w:tc>
          <w:tcPr>
            <w:tcW w:w="5221" w:type="dxa"/>
            <w:vAlign w:val="center"/>
          </w:tcPr>
          <w:p w14:paraId="6ABA96DA" w14:textId="6A501E08" w:rsidR="00F6531B" w:rsidRPr="00475770" w:rsidRDefault="00F6531B" w:rsidP="00F86502">
            <w:pPr>
              <w:ind w:left="0"/>
            </w:pPr>
            <w:r w:rsidRPr="00475770">
              <w:t>Residual current device</w:t>
            </w:r>
            <w:r w:rsidR="00F86502" w:rsidRPr="00475770">
              <w:t>;</w:t>
            </w:r>
            <w:r w:rsidRPr="00475770">
              <w:t xml:space="preserve"> a device that breaks an electrical circuit </w:t>
            </w:r>
            <w:r w:rsidR="00F86502" w:rsidRPr="00475770">
              <w:t>when it detects a current</w:t>
            </w:r>
            <w:r w:rsidRPr="00475770">
              <w:t xml:space="preserve"> leakage</w:t>
            </w:r>
          </w:p>
        </w:tc>
      </w:tr>
      <w:tr w:rsidR="00F6531B" w:rsidRPr="00475770" w14:paraId="6AE2603C" w14:textId="77777777" w:rsidTr="005F347D">
        <w:trPr>
          <w:trHeight w:val="561"/>
          <w:jc w:val="center"/>
        </w:trPr>
        <w:tc>
          <w:tcPr>
            <w:tcW w:w="1555" w:type="dxa"/>
            <w:vAlign w:val="center"/>
          </w:tcPr>
          <w:p w14:paraId="1EE31665" w14:textId="08CCC282" w:rsidR="00F6531B" w:rsidRPr="00475770" w:rsidRDefault="00F6531B" w:rsidP="00F6531B">
            <w:pPr>
              <w:ind w:left="0"/>
              <w:rPr>
                <w:b/>
              </w:rPr>
            </w:pPr>
            <w:r w:rsidRPr="00475770">
              <w:rPr>
                <w:rFonts w:hint="eastAsia"/>
                <w:b/>
              </w:rPr>
              <w:t>RFID</w:t>
            </w:r>
          </w:p>
        </w:tc>
        <w:tc>
          <w:tcPr>
            <w:tcW w:w="5221" w:type="dxa"/>
            <w:vAlign w:val="center"/>
          </w:tcPr>
          <w:p w14:paraId="08DEEACD" w14:textId="6F682F7D" w:rsidR="00F6531B" w:rsidRPr="00475770" w:rsidRDefault="00F6531B" w:rsidP="00F86502">
            <w:pPr>
              <w:ind w:left="0"/>
            </w:pPr>
            <w:r w:rsidRPr="00475770">
              <w:rPr>
                <w:rFonts w:hint="eastAsia"/>
              </w:rPr>
              <w:t>Radio-frequency identification</w:t>
            </w:r>
            <w:r w:rsidR="00F86502" w:rsidRPr="00475770">
              <w:t>;</w:t>
            </w:r>
            <w:r w:rsidRPr="00475770">
              <w:rPr>
                <w:rFonts w:hint="eastAsia"/>
              </w:rPr>
              <w:t xml:space="preserve"> a method of charging authentication</w:t>
            </w:r>
          </w:p>
        </w:tc>
      </w:tr>
      <w:tr w:rsidR="00F6531B" w:rsidRPr="00475770" w14:paraId="18CD4FB2" w14:textId="77777777" w:rsidTr="005F347D">
        <w:trPr>
          <w:trHeight w:val="561"/>
          <w:jc w:val="center"/>
        </w:trPr>
        <w:tc>
          <w:tcPr>
            <w:tcW w:w="1555" w:type="dxa"/>
            <w:vAlign w:val="center"/>
          </w:tcPr>
          <w:p w14:paraId="13D75DD6" w14:textId="1FC33F33" w:rsidR="00F6531B" w:rsidRPr="00475770" w:rsidRDefault="00657336" w:rsidP="00F6531B">
            <w:pPr>
              <w:ind w:left="0"/>
              <w:rPr>
                <w:b/>
              </w:rPr>
            </w:pPr>
            <w:r>
              <w:rPr>
                <w:rFonts w:hint="eastAsia"/>
                <w:b/>
              </w:rPr>
              <w:t>S</w:t>
            </w:r>
            <w:r>
              <w:rPr>
                <w:b/>
              </w:rPr>
              <w:t>O</w:t>
            </w:r>
            <w:r w:rsidR="00F6531B" w:rsidRPr="00475770">
              <w:rPr>
                <w:rFonts w:hint="eastAsia"/>
                <w:b/>
              </w:rPr>
              <w:t>C</w:t>
            </w:r>
          </w:p>
        </w:tc>
        <w:tc>
          <w:tcPr>
            <w:tcW w:w="5221" w:type="dxa"/>
            <w:vAlign w:val="center"/>
          </w:tcPr>
          <w:p w14:paraId="48379EA1" w14:textId="5C88A477" w:rsidR="00F6531B" w:rsidRPr="00475770" w:rsidRDefault="00F6531B" w:rsidP="00F86502">
            <w:pPr>
              <w:ind w:left="0"/>
            </w:pPr>
            <w:r w:rsidRPr="00475770">
              <w:t>State of charge</w:t>
            </w:r>
            <w:r w:rsidR="00F86502" w:rsidRPr="00475770">
              <w:t>;</w:t>
            </w:r>
            <w:r w:rsidRPr="00475770">
              <w:t xml:space="preserve"> the level of charge of an electric battery relative to its capacity. 0%=empty; 100%=full</w:t>
            </w:r>
          </w:p>
        </w:tc>
      </w:tr>
      <w:tr w:rsidR="00F6531B" w:rsidRPr="00475770" w14:paraId="4E362952" w14:textId="77777777" w:rsidTr="005F347D">
        <w:trPr>
          <w:trHeight w:val="561"/>
          <w:jc w:val="center"/>
        </w:trPr>
        <w:tc>
          <w:tcPr>
            <w:tcW w:w="1555" w:type="dxa"/>
            <w:vAlign w:val="center"/>
          </w:tcPr>
          <w:p w14:paraId="1127F89B" w14:textId="0EDC1525" w:rsidR="00F6531B" w:rsidRPr="00475770" w:rsidRDefault="00F6531B" w:rsidP="00F6531B">
            <w:pPr>
              <w:ind w:left="0"/>
              <w:rPr>
                <w:b/>
              </w:rPr>
            </w:pPr>
            <w:r w:rsidRPr="00475770">
              <w:rPr>
                <w:b/>
              </w:rPr>
              <w:t>SPD</w:t>
            </w:r>
          </w:p>
        </w:tc>
        <w:tc>
          <w:tcPr>
            <w:tcW w:w="5221" w:type="dxa"/>
            <w:vAlign w:val="center"/>
          </w:tcPr>
          <w:p w14:paraId="4579015D" w14:textId="0AB3E60A" w:rsidR="00F6531B" w:rsidRPr="00475770" w:rsidRDefault="00F6531B" w:rsidP="00F86502">
            <w:pPr>
              <w:ind w:left="0"/>
            </w:pPr>
            <w:r w:rsidRPr="00475770">
              <w:t>Surge protection device</w:t>
            </w:r>
            <w:r w:rsidR="00F86502" w:rsidRPr="00475770">
              <w:t>;</w:t>
            </w:r>
            <w:r w:rsidRPr="00475770">
              <w:t xml:space="preserve"> a device intended to protect electrical devices from voltage spikes in AC circuits</w:t>
            </w:r>
          </w:p>
        </w:tc>
      </w:tr>
      <w:tr w:rsidR="00F6531B" w:rsidRPr="00475770" w14:paraId="2A260B42" w14:textId="77777777" w:rsidTr="005F347D">
        <w:trPr>
          <w:trHeight w:val="48"/>
          <w:jc w:val="center"/>
        </w:trPr>
        <w:tc>
          <w:tcPr>
            <w:tcW w:w="1555" w:type="dxa"/>
            <w:vAlign w:val="center"/>
          </w:tcPr>
          <w:p w14:paraId="75DFFC27" w14:textId="794B4CCE" w:rsidR="00F6531B" w:rsidRPr="00475770" w:rsidRDefault="00F6531B" w:rsidP="00F6531B">
            <w:pPr>
              <w:ind w:left="0"/>
              <w:rPr>
                <w:b/>
              </w:rPr>
            </w:pPr>
            <w:r w:rsidRPr="00475770">
              <w:rPr>
                <w:b/>
              </w:rPr>
              <w:t>TCU</w:t>
            </w:r>
          </w:p>
        </w:tc>
        <w:tc>
          <w:tcPr>
            <w:tcW w:w="5221" w:type="dxa"/>
            <w:vAlign w:val="center"/>
          </w:tcPr>
          <w:p w14:paraId="2CD95F34" w14:textId="19E466EB" w:rsidR="00F6531B" w:rsidRPr="00475770" w:rsidRDefault="00F6531B" w:rsidP="00B2026A">
            <w:pPr>
              <w:ind w:left="0"/>
            </w:pPr>
            <w:r w:rsidRPr="00475770">
              <w:t>Tra</w:t>
            </w:r>
            <w:r w:rsidR="00B2026A" w:rsidRPr="00475770">
              <w:rPr>
                <w:rFonts w:hint="eastAsia"/>
              </w:rPr>
              <w:t>nsaction</w:t>
            </w:r>
            <w:r w:rsidRPr="00475770">
              <w:t xml:space="preserve"> Control Unit</w:t>
            </w:r>
            <w:r w:rsidR="00B2026A" w:rsidRPr="00475770">
              <w:t>; intelligent hardware to handle the human-machine interface, metering, transaction, and communication with back office</w:t>
            </w:r>
          </w:p>
        </w:tc>
      </w:tr>
    </w:tbl>
    <w:p w14:paraId="4ECD033C" w14:textId="3B3FFCAC" w:rsidR="00B67D5F" w:rsidRPr="00475770" w:rsidRDefault="00B67D5F" w:rsidP="00777848">
      <w:pPr>
        <w:pStyle w:val="10"/>
      </w:pPr>
      <w:bookmarkStart w:id="52" w:name="1.9_General_symbols_and_signal_words"/>
      <w:bookmarkStart w:id="53" w:name="_bookmark9"/>
      <w:bookmarkStart w:id="54" w:name="1.10_Special_symbols_for_warnings_and_da"/>
      <w:bookmarkStart w:id="55" w:name="_bookmark10"/>
      <w:bookmarkStart w:id="56" w:name="1.11_Related_documents"/>
      <w:bookmarkStart w:id="57" w:name="_bookmark11"/>
      <w:bookmarkStart w:id="58" w:name="1.12_Manufacturer_and_contact_data"/>
      <w:bookmarkStart w:id="59" w:name="_bookmark12"/>
      <w:bookmarkStart w:id="60" w:name="1.13_Abbreviations"/>
      <w:bookmarkStart w:id="61" w:name="_bookmark13"/>
      <w:bookmarkStart w:id="62" w:name="1.14_Terminology"/>
      <w:bookmarkStart w:id="63" w:name="_bookmark14"/>
      <w:bookmarkStart w:id="64" w:name="_Toc106900383"/>
      <w:bookmarkStart w:id="65" w:name="_Toc106983255"/>
      <w:bookmarkStart w:id="66" w:name="_Toc119068293"/>
      <w:bookmarkEnd w:id="47"/>
      <w:bookmarkEnd w:id="48"/>
      <w:bookmarkEnd w:id="52"/>
      <w:bookmarkEnd w:id="53"/>
      <w:bookmarkEnd w:id="54"/>
      <w:bookmarkEnd w:id="55"/>
      <w:bookmarkEnd w:id="56"/>
      <w:bookmarkEnd w:id="57"/>
      <w:bookmarkEnd w:id="58"/>
      <w:bookmarkEnd w:id="59"/>
      <w:bookmarkEnd w:id="60"/>
      <w:bookmarkEnd w:id="61"/>
      <w:bookmarkEnd w:id="62"/>
      <w:bookmarkEnd w:id="63"/>
      <w:r w:rsidRPr="00475770">
        <w:lastRenderedPageBreak/>
        <w:t>Safety</w:t>
      </w:r>
      <w:bookmarkEnd w:id="64"/>
      <w:bookmarkEnd w:id="65"/>
      <w:bookmarkEnd w:id="66"/>
    </w:p>
    <w:p w14:paraId="760126E6" w14:textId="77777777" w:rsidR="001026E0" w:rsidRPr="00475770" w:rsidRDefault="001026E0" w:rsidP="001026E0">
      <w:pPr>
        <w:pStyle w:val="2"/>
        <w:spacing w:before="240"/>
      </w:pPr>
      <w:bookmarkStart w:id="67" w:name="2.1_Liability"/>
      <w:bookmarkStart w:id="68" w:name="_bookmark17"/>
      <w:bookmarkStart w:id="69" w:name="2.2_General_safety_instructions"/>
      <w:bookmarkStart w:id="70" w:name="_bookmark18"/>
      <w:bookmarkStart w:id="71" w:name="2.3_Responsibilities_for_the_owner"/>
      <w:bookmarkStart w:id="72" w:name="_bookmark19"/>
      <w:bookmarkStart w:id="73" w:name="_Toc106900384"/>
      <w:bookmarkStart w:id="74" w:name="_Toc106983256"/>
      <w:bookmarkStart w:id="75" w:name="_Toc119068294"/>
      <w:bookmarkStart w:id="76" w:name="_Ref101788073"/>
      <w:bookmarkStart w:id="77" w:name="_Ref103159006"/>
      <w:bookmarkEnd w:id="67"/>
      <w:bookmarkEnd w:id="68"/>
      <w:bookmarkEnd w:id="69"/>
      <w:bookmarkEnd w:id="70"/>
      <w:bookmarkEnd w:id="71"/>
      <w:bookmarkEnd w:id="72"/>
      <w:r w:rsidRPr="00475770">
        <w:t>Safety Warnings</w:t>
      </w:r>
      <w:bookmarkEnd w:id="73"/>
      <w:bookmarkEnd w:id="74"/>
      <w:bookmarkEnd w:id="75"/>
    </w:p>
    <w:p w14:paraId="253E3846" w14:textId="622C3E4B" w:rsidR="001026E0" w:rsidRPr="00475770" w:rsidRDefault="001026E0" w:rsidP="00EC103E">
      <w:pPr>
        <w:pStyle w:val="ad"/>
        <w:numPr>
          <w:ilvl w:val="0"/>
          <w:numId w:val="26"/>
        </w:numPr>
        <w:spacing w:beforeLines="20" w:before="48" w:afterLines="20" w:after="48"/>
        <w:ind w:left="654"/>
      </w:pPr>
      <w:r w:rsidRPr="00475770">
        <w:rPr>
          <w:snapToGrid w:val="0"/>
        </w:rPr>
        <w:t>D</w:t>
      </w:r>
      <w:r w:rsidRPr="00475770">
        <w:rPr>
          <w:rFonts w:hint="eastAsia"/>
          <w:snapToGrid w:val="0"/>
        </w:rPr>
        <w:t>isconnect</w:t>
      </w:r>
      <w:r w:rsidRPr="00475770">
        <w:rPr>
          <w:snapToGrid w:val="0"/>
        </w:rPr>
        <w:t xml:space="preserve"> the power supply to the MaxiCharger </w:t>
      </w:r>
      <w:r w:rsidRPr="00475770">
        <w:t xml:space="preserve">during the </w:t>
      </w:r>
      <w:r w:rsidR="00777848" w:rsidRPr="00475770">
        <w:t>entire</w:t>
      </w:r>
      <w:r w:rsidRPr="00475770">
        <w:t xml:space="preserve"> installation procedure.</w:t>
      </w:r>
    </w:p>
    <w:p w14:paraId="5F018C80" w14:textId="7A1B94EE" w:rsidR="001026E0" w:rsidRPr="00475770" w:rsidRDefault="001026E0" w:rsidP="00EC103E">
      <w:pPr>
        <w:pStyle w:val="ad"/>
        <w:numPr>
          <w:ilvl w:val="0"/>
          <w:numId w:val="26"/>
        </w:numPr>
        <w:spacing w:beforeLines="20" w:before="48" w:afterLines="20" w:after="48"/>
        <w:ind w:left="654"/>
      </w:pPr>
      <w:r w:rsidRPr="00475770">
        <w:t xml:space="preserve">The load capacity of the grid must </w:t>
      </w:r>
      <w:r w:rsidR="00777848" w:rsidRPr="00475770">
        <w:t xml:space="preserve">meet the requirements of </w:t>
      </w:r>
      <w:r w:rsidRPr="00475770">
        <w:t>the MaxiCharger.</w:t>
      </w:r>
    </w:p>
    <w:p w14:paraId="5977F7BF" w14:textId="77777777" w:rsidR="001026E0" w:rsidRPr="00475770" w:rsidRDefault="001026E0" w:rsidP="00EC103E">
      <w:pPr>
        <w:pStyle w:val="ad"/>
        <w:numPr>
          <w:ilvl w:val="0"/>
          <w:numId w:val="26"/>
        </w:numPr>
        <w:spacing w:beforeLines="20" w:before="48" w:afterLines="20" w:after="48"/>
        <w:ind w:left="654"/>
      </w:pPr>
      <w:r w:rsidRPr="00475770">
        <w:t xml:space="preserve">Connect the MaxiCharger to a grounded, metal, permanent wiring system. Otherwise, </w:t>
      </w:r>
      <w:r w:rsidRPr="00475770">
        <w:rPr>
          <w:rFonts w:hint="eastAsia"/>
        </w:rPr>
        <w:t>use</w:t>
      </w:r>
      <w:r w:rsidRPr="00475770">
        <w:t xml:space="preserve"> the equipment-grounding conductor with the circuit conductors and connect it to the equipment grounding terminal or lead on the product.</w:t>
      </w:r>
    </w:p>
    <w:p w14:paraId="6A682DC8" w14:textId="2CA49BD9" w:rsidR="001026E0" w:rsidRPr="00475770" w:rsidRDefault="001026E0" w:rsidP="00EC103E">
      <w:pPr>
        <w:pStyle w:val="ad"/>
        <w:numPr>
          <w:ilvl w:val="0"/>
          <w:numId w:val="26"/>
        </w:numPr>
        <w:spacing w:beforeLines="20" w:before="48" w:afterLines="20" w:after="48"/>
        <w:ind w:left="654"/>
      </w:pPr>
      <w:r w:rsidRPr="00475770">
        <w:t xml:space="preserve">Unqualified personnel must </w:t>
      </w:r>
      <w:r w:rsidR="00777848" w:rsidRPr="00475770">
        <w:t xml:space="preserve">keep </w:t>
      </w:r>
      <w:r w:rsidRPr="00475770">
        <w:t xml:space="preserve">a safe distance during the </w:t>
      </w:r>
      <w:r w:rsidR="00777848" w:rsidRPr="00475770">
        <w:t>entire</w:t>
      </w:r>
      <w:r w:rsidRPr="00475770">
        <w:t xml:space="preserve"> installation procedure.</w:t>
      </w:r>
    </w:p>
    <w:p w14:paraId="39B131DD" w14:textId="4B5AD1F2" w:rsidR="001026E0" w:rsidRPr="00475770" w:rsidRDefault="001026E0" w:rsidP="00EC103E">
      <w:pPr>
        <w:pStyle w:val="ad"/>
        <w:numPr>
          <w:ilvl w:val="0"/>
          <w:numId w:val="26"/>
        </w:numPr>
        <w:spacing w:beforeLines="20" w:before="48" w:afterLines="20" w:after="48"/>
        <w:ind w:left="654"/>
      </w:pPr>
      <w:r w:rsidRPr="00475770">
        <w:rPr>
          <w:rFonts w:hint="eastAsia"/>
        </w:rPr>
        <w:t>T</w:t>
      </w:r>
      <w:r w:rsidRPr="00475770">
        <w:t xml:space="preserve">he connections to the </w:t>
      </w:r>
      <w:r w:rsidR="006124BD" w:rsidRPr="00475770">
        <w:t>MaxiCharger</w:t>
      </w:r>
      <w:r w:rsidRPr="00475770">
        <w:t xml:space="preserve"> </w:t>
      </w:r>
      <w:r w:rsidR="00777848" w:rsidRPr="00475770">
        <w:t xml:space="preserve">must </w:t>
      </w:r>
      <w:r w:rsidRPr="00475770">
        <w:t>comply with all applicable local rules.</w:t>
      </w:r>
    </w:p>
    <w:p w14:paraId="5DD2CDD0" w14:textId="77777777" w:rsidR="001026E0" w:rsidRPr="00475770" w:rsidRDefault="001026E0" w:rsidP="00EC103E">
      <w:pPr>
        <w:pStyle w:val="ad"/>
        <w:numPr>
          <w:ilvl w:val="0"/>
          <w:numId w:val="26"/>
        </w:numPr>
        <w:spacing w:beforeLines="20" w:before="48" w:afterLines="20" w:after="48"/>
        <w:ind w:left="654"/>
      </w:pPr>
      <w:r w:rsidRPr="00475770">
        <w:rPr>
          <w:rFonts w:hint="eastAsia"/>
        </w:rPr>
        <w:t>O</w:t>
      </w:r>
      <w:r w:rsidRPr="00475770">
        <w:t>nly use electrical wires of sufficient gauge and insulation to handle the rated current and voltage demand.</w:t>
      </w:r>
    </w:p>
    <w:p w14:paraId="7B2E9F4B" w14:textId="5BDC71B3" w:rsidR="001026E0" w:rsidRPr="00475770" w:rsidRDefault="001026E0" w:rsidP="00EC103E">
      <w:pPr>
        <w:pStyle w:val="ad"/>
        <w:numPr>
          <w:ilvl w:val="0"/>
          <w:numId w:val="26"/>
        </w:numPr>
        <w:spacing w:beforeLines="20" w:before="48" w:afterLines="20" w:after="48"/>
        <w:ind w:left="654"/>
      </w:pPr>
      <w:r w:rsidRPr="00475770">
        <w:t xml:space="preserve">Protect the wiring inside the MaxiCharger from damage and </w:t>
      </w:r>
      <w:r w:rsidRPr="00475770">
        <w:rPr>
          <w:rFonts w:hint="eastAsia"/>
        </w:rPr>
        <w:t>d</w:t>
      </w:r>
      <w:r w:rsidR="00777848" w:rsidRPr="00475770">
        <w:t>o not obstruct the wiring</w:t>
      </w:r>
      <w:r w:rsidRPr="00475770">
        <w:t xml:space="preserve"> when you </w:t>
      </w:r>
      <w:r w:rsidR="00777848" w:rsidRPr="00475770">
        <w:t>perform maintenance</w:t>
      </w:r>
      <w:r w:rsidRPr="00475770">
        <w:t xml:space="preserve"> on the cabinet.</w:t>
      </w:r>
    </w:p>
    <w:p w14:paraId="46A1EE51" w14:textId="3C5F96BA" w:rsidR="001026E0" w:rsidRPr="00475770" w:rsidRDefault="001026E0" w:rsidP="00EC103E">
      <w:pPr>
        <w:pStyle w:val="ad"/>
        <w:numPr>
          <w:ilvl w:val="0"/>
          <w:numId w:val="26"/>
        </w:numPr>
        <w:spacing w:beforeLines="20" w:before="48" w:afterLines="20" w:after="48"/>
        <w:ind w:left="654"/>
      </w:pPr>
      <w:r w:rsidRPr="00475770">
        <w:t xml:space="preserve">Keep the cabinet away from </w:t>
      </w:r>
      <w:r w:rsidR="00777848" w:rsidRPr="00475770">
        <w:t>all</w:t>
      </w:r>
      <w:r w:rsidRPr="00475770">
        <w:t xml:space="preserve"> water </w:t>
      </w:r>
      <w:r w:rsidRPr="00475770">
        <w:rPr>
          <w:rFonts w:hint="eastAsia"/>
        </w:rPr>
        <w:t>source</w:t>
      </w:r>
      <w:r w:rsidRPr="00475770">
        <w:t>.</w:t>
      </w:r>
    </w:p>
    <w:p w14:paraId="4D406CD2" w14:textId="7EB3115C" w:rsidR="001026E0" w:rsidRPr="00475770" w:rsidRDefault="001026E0" w:rsidP="00EC103E">
      <w:pPr>
        <w:pStyle w:val="ad"/>
        <w:numPr>
          <w:ilvl w:val="0"/>
          <w:numId w:val="26"/>
        </w:numPr>
        <w:spacing w:beforeLines="20" w:before="48" w:afterLines="20" w:after="48"/>
        <w:ind w:left="654"/>
      </w:pPr>
      <w:r w:rsidRPr="00475770">
        <w:t xml:space="preserve">Protect the </w:t>
      </w:r>
      <w:r w:rsidR="006124BD" w:rsidRPr="00475770">
        <w:t>MaxiCharger</w:t>
      </w:r>
      <w:r w:rsidRPr="00475770">
        <w:t xml:space="preserve"> with safety devices and measures </w:t>
      </w:r>
      <w:r w:rsidR="00777848" w:rsidRPr="00475770">
        <w:t>as specified by</w:t>
      </w:r>
      <w:r w:rsidRPr="00475770">
        <w:t xml:space="preserve"> local rules.</w:t>
      </w:r>
    </w:p>
    <w:p w14:paraId="3B9B947F" w14:textId="2FD79E0E" w:rsidR="001026E0" w:rsidRPr="00475770" w:rsidRDefault="00777848" w:rsidP="00EC103E">
      <w:pPr>
        <w:pStyle w:val="ad"/>
        <w:numPr>
          <w:ilvl w:val="0"/>
          <w:numId w:val="26"/>
        </w:numPr>
        <w:spacing w:beforeLines="20" w:before="48" w:afterLines="20" w:after="48"/>
        <w:ind w:left="654"/>
      </w:pPr>
      <w:r w:rsidRPr="00475770">
        <w:t>Wear proper</w:t>
      </w:r>
      <w:r w:rsidR="001026E0" w:rsidRPr="00475770">
        <w:t xml:space="preserve"> personal protective equipment such as protective clothing, safety gloves, safety shoes, and safety glasses</w:t>
      </w:r>
      <w:r w:rsidR="001026E0" w:rsidRPr="00475770">
        <w:rPr>
          <w:lang w:eastAsia="en-US"/>
        </w:rPr>
        <w:t xml:space="preserve"> when necessary.</w:t>
      </w:r>
    </w:p>
    <w:p w14:paraId="5738E2AC" w14:textId="4EF19730" w:rsidR="00B67D5F" w:rsidRPr="00475770" w:rsidRDefault="00271E20" w:rsidP="008E6E83">
      <w:pPr>
        <w:pStyle w:val="2"/>
        <w:spacing w:before="240"/>
      </w:pPr>
      <w:bookmarkStart w:id="78" w:name="_Ref103175566"/>
      <w:bookmarkStart w:id="79" w:name="_Toc106900385"/>
      <w:bookmarkStart w:id="80" w:name="_Toc106983257"/>
      <w:bookmarkStart w:id="81" w:name="_Toc119068295"/>
      <w:r w:rsidRPr="00475770">
        <w:t>Owner</w:t>
      </w:r>
      <w:bookmarkEnd w:id="76"/>
      <w:r w:rsidR="00B80BE6" w:rsidRPr="00475770">
        <w:t xml:space="preserve"> Responsibilities</w:t>
      </w:r>
      <w:bookmarkEnd w:id="77"/>
      <w:bookmarkEnd w:id="78"/>
      <w:bookmarkEnd w:id="79"/>
      <w:bookmarkEnd w:id="80"/>
      <w:bookmarkEnd w:id="81"/>
    </w:p>
    <w:p w14:paraId="40E91481" w14:textId="31735603" w:rsidR="00B67D5F" w:rsidRPr="00475770" w:rsidRDefault="000F0CE7" w:rsidP="00195C05">
      <w:pPr>
        <w:pStyle w:val="EN"/>
      </w:pPr>
      <w:r w:rsidRPr="00475770">
        <w:t xml:space="preserve">The MaxiCharger </w:t>
      </w:r>
      <w:r w:rsidR="00B67D5F" w:rsidRPr="00475770">
        <w:t xml:space="preserve">owner runs the </w:t>
      </w:r>
      <w:r w:rsidR="006124BD" w:rsidRPr="00475770">
        <w:rPr>
          <w:rFonts w:hint="eastAsia"/>
        </w:rPr>
        <w:t>MaxiCharger</w:t>
      </w:r>
      <w:r w:rsidRPr="00475770">
        <w:t xml:space="preserve"> </w:t>
      </w:r>
      <w:r w:rsidR="00B67D5F" w:rsidRPr="00475770">
        <w:t xml:space="preserve">for commercial or </w:t>
      </w:r>
      <w:r w:rsidRPr="00475770">
        <w:t>business purposes for itself or third-</w:t>
      </w:r>
      <w:r w:rsidR="00B67D5F" w:rsidRPr="00475770">
        <w:t>party us</w:t>
      </w:r>
      <w:r w:rsidRPr="00475770">
        <w:t>age</w:t>
      </w:r>
      <w:r w:rsidR="00B67D5F" w:rsidRPr="00475770">
        <w:t xml:space="preserve">. </w:t>
      </w:r>
      <w:r w:rsidRPr="00475770">
        <w:t>To protect the user, other employees</w:t>
      </w:r>
      <w:r w:rsidRPr="00475770">
        <w:rPr>
          <w:rFonts w:hint="eastAsia"/>
        </w:rPr>
        <w:t>,</w:t>
      </w:r>
      <w:r w:rsidRPr="00475770">
        <w:t xml:space="preserve"> or third parties, the owner</w:t>
      </w:r>
      <w:r w:rsidR="00B67D5F" w:rsidRPr="00475770">
        <w:t xml:space="preserve"> bears legal responsibility </w:t>
      </w:r>
      <w:r w:rsidR="00777848" w:rsidRPr="00475770">
        <w:t>for the operation of the charger</w:t>
      </w:r>
      <w:r w:rsidRPr="00475770">
        <w:t xml:space="preserve"> and </w:t>
      </w:r>
      <w:r w:rsidR="00B67D5F" w:rsidRPr="00475770">
        <w:t>has the</w:t>
      </w:r>
      <w:r w:rsidRPr="00475770">
        <w:t xml:space="preserve"> following</w:t>
      </w:r>
      <w:r w:rsidR="00B67D5F" w:rsidRPr="00475770">
        <w:t xml:space="preserve"> responsibilities:</w:t>
      </w:r>
    </w:p>
    <w:p w14:paraId="4DDB132C" w14:textId="683F5B5C" w:rsidR="000F0CE7" w:rsidRPr="00475770" w:rsidRDefault="000F0CE7" w:rsidP="00195C05">
      <w:pPr>
        <w:pStyle w:val="ItemList"/>
        <w:spacing w:before="48" w:after="48"/>
      </w:pPr>
      <w:r w:rsidRPr="00475770">
        <w:t xml:space="preserve">Identify </w:t>
      </w:r>
      <w:r w:rsidR="00777848" w:rsidRPr="00475770">
        <w:t>any</w:t>
      </w:r>
      <w:r w:rsidRPr="00475770">
        <w:t xml:space="preserve"> hazards (in terms of a risk assessment) resulting from the working conditions on the site</w:t>
      </w:r>
      <w:r w:rsidR="00B576CC" w:rsidRPr="00475770">
        <w:t>.</w:t>
      </w:r>
    </w:p>
    <w:p w14:paraId="48C47C25" w14:textId="1F5057A7" w:rsidR="00B67D5F" w:rsidRPr="00475770" w:rsidRDefault="000F0CE7" w:rsidP="00195C05">
      <w:pPr>
        <w:pStyle w:val="ItemList"/>
        <w:spacing w:before="48" w:after="48"/>
      </w:pPr>
      <w:r w:rsidRPr="00475770">
        <w:t>K</w:t>
      </w:r>
      <w:r w:rsidR="00B67D5F" w:rsidRPr="00475770">
        <w:t xml:space="preserve">now and implement </w:t>
      </w:r>
      <w:r w:rsidR="00777848" w:rsidRPr="00475770">
        <w:t>all</w:t>
      </w:r>
      <w:r w:rsidR="00B67D5F" w:rsidRPr="00475770">
        <w:t xml:space="preserve"> local rules</w:t>
      </w:r>
      <w:r w:rsidR="00271E20" w:rsidRPr="00475770">
        <w:t>.</w:t>
      </w:r>
    </w:p>
    <w:p w14:paraId="5FB59E6D" w14:textId="1D011AF1" w:rsidR="00B67D5F" w:rsidRPr="00475770" w:rsidRDefault="000F0CE7" w:rsidP="00195C05">
      <w:pPr>
        <w:pStyle w:val="ItemList"/>
        <w:spacing w:before="48" w:after="48"/>
      </w:pPr>
      <w:r w:rsidRPr="00475770">
        <w:t>Install protective devices before operating</w:t>
      </w:r>
      <w:r w:rsidR="00B67D5F" w:rsidRPr="00475770">
        <w:t xml:space="preserve"> the </w:t>
      </w:r>
      <w:r w:rsidR="003D247A" w:rsidRPr="00475770">
        <w:t>MaxiCharger</w:t>
      </w:r>
      <w:r w:rsidR="00271E20" w:rsidRPr="00475770">
        <w:t>.</w:t>
      </w:r>
    </w:p>
    <w:p w14:paraId="558B92AA" w14:textId="61A0D361" w:rsidR="00B67D5F" w:rsidRPr="00475770" w:rsidRDefault="000F0CE7" w:rsidP="00195C05">
      <w:pPr>
        <w:pStyle w:val="ItemList"/>
        <w:spacing w:before="48" w:after="48"/>
      </w:pPr>
      <w:r w:rsidRPr="00475770">
        <w:t>M</w:t>
      </w:r>
      <w:r w:rsidR="00B67D5F" w:rsidRPr="00475770">
        <w:t>ake sure all protective devices are installed after installation or maintenance work</w:t>
      </w:r>
      <w:r w:rsidR="00271E20" w:rsidRPr="00475770">
        <w:t>.</w:t>
      </w:r>
    </w:p>
    <w:p w14:paraId="66866024" w14:textId="46BA9544" w:rsidR="00B67D5F" w:rsidRPr="00475770" w:rsidRDefault="000F0CE7" w:rsidP="00195C05">
      <w:pPr>
        <w:pStyle w:val="ItemList"/>
        <w:spacing w:before="48" w:after="48"/>
      </w:pPr>
      <w:r w:rsidRPr="00475770">
        <w:t>Prepare</w:t>
      </w:r>
      <w:r w:rsidR="00B67D5F" w:rsidRPr="00475770">
        <w:t xml:space="preserve"> an emergency plan that instructs people what to do in case of an emergency</w:t>
      </w:r>
      <w:r w:rsidR="003A63CF" w:rsidRPr="00475770">
        <w:t>.</w:t>
      </w:r>
    </w:p>
    <w:p w14:paraId="4C2343DB" w14:textId="0F8064F2" w:rsidR="00B67D5F" w:rsidRPr="00475770" w:rsidRDefault="000F0CE7" w:rsidP="00195C05">
      <w:pPr>
        <w:pStyle w:val="ItemList"/>
        <w:spacing w:before="48" w:after="48"/>
      </w:pPr>
      <w:r w:rsidRPr="00475770">
        <w:lastRenderedPageBreak/>
        <w:t>M</w:t>
      </w:r>
      <w:r w:rsidR="00B67D5F" w:rsidRPr="00475770">
        <w:t xml:space="preserve">ake sure that all employees and third parties are qualified </w:t>
      </w:r>
      <w:r w:rsidR="00777848" w:rsidRPr="00475770">
        <w:t>in accordance with</w:t>
      </w:r>
      <w:r w:rsidR="00B67D5F" w:rsidRPr="00475770">
        <w:t xml:space="preserve"> the applicable local rules to </w:t>
      </w:r>
      <w:r w:rsidR="00777848" w:rsidRPr="00475770">
        <w:t>perform their work</w:t>
      </w:r>
      <w:r w:rsidR="00271E20" w:rsidRPr="00475770">
        <w:t>.</w:t>
      </w:r>
    </w:p>
    <w:p w14:paraId="7FEF0F48" w14:textId="0AF978E2" w:rsidR="00B67D5F" w:rsidRPr="00475770" w:rsidRDefault="000F0CE7" w:rsidP="00195C05">
      <w:pPr>
        <w:pStyle w:val="ItemList"/>
        <w:spacing w:before="48" w:after="48"/>
      </w:pPr>
      <w:r w:rsidRPr="00475770">
        <w:t>M</w:t>
      </w:r>
      <w:r w:rsidR="00B67D5F" w:rsidRPr="00475770">
        <w:t xml:space="preserve">ake sure that there is sufficient space around the </w:t>
      </w:r>
      <w:r w:rsidR="003D247A" w:rsidRPr="00475770">
        <w:t>MaxiCharger</w:t>
      </w:r>
      <w:r w:rsidR="00271E20" w:rsidRPr="00475770">
        <w:t xml:space="preserve"> </w:t>
      </w:r>
      <w:r w:rsidR="00B67D5F" w:rsidRPr="00475770">
        <w:t>to safely do maintenance and installation work</w:t>
      </w:r>
      <w:r w:rsidR="00271E20" w:rsidRPr="00475770">
        <w:t>.</w:t>
      </w:r>
    </w:p>
    <w:p w14:paraId="09159A37" w14:textId="1AB9D948" w:rsidR="00B67D5F" w:rsidRPr="00475770" w:rsidRDefault="000F0CE7" w:rsidP="00195C05">
      <w:pPr>
        <w:pStyle w:val="ItemList"/>
        <w:spacing w:before="48" w:after="48"/>
        <w:rPr>
          <w:rFonts w:ascii="Verdana" w:eastAsia="Verdana" w:hAnsi="Verdana" w:cs="Verdana"/>
          <w:sz w:val="20"/>
          <w:szCs w:val="20"/>
        </w:rPr>
      </w:pPr>
      <w:r w:rsidRPr="00475770">
        <w:t>I</w:t>
      </w:r>
      <w:r w:rsidR="00B67D5F" w:rsidRPr="00475770">
        <w:t xml:space="preserve">dentify a site operator who is responsible for the safe operation of the </w:t>
      </w:r>
      <w:r w:rsidR="003D247A" w:rsidRPr="00475770">
        <w:t>MaxiCharger</w:t>
      </w:r>
      <w:r w:rsidR="00271E20" w:rsidRPr="00475770">
        <w:t xml:space="preserve"> </w:t>
      </w:r>
      <w:r w:rsidR="00B67D5F" w:rsidRPr="00475770">
        <w:t>and for the coordination of all work, if the owner does not do these tasks</w:t>
      </w:r>
      <w:r w:rsidR="00271E20" w:rsidRPr="00475770">
        <w:t>.</w:t>
      </w:r>
    </w:p>
    <w:p w14:paraId="3F7AF210" w14:textId="03177B70" w:rsidR="00B41757" w:rsidRPr="00475770" w:rsidRDefault="00B41757" w:rsidP="00195C05">
      <w:pPr>
        <w:pStyle w:val="ItemList"/>
        <w:spacing w:before="48" w:after="48"/>
        <w:rPr>
          <w:rFonts w:ascii="Verdana" w:eastAsia="Verdana" w:hAnsi="Verdana" w:cs="Verdana"/>
          <w:sz w:val="20"/>
          <w:szCs w:val="20"/>
        </w:rPr>
      </w:pPr>
      <w:r w:rsidRPr="00475770">
        <w:t xml:space="preserve">Make sure that all qualified </w:t>
      </w:r>
      <w:r w:rsidR="00777848" w:rsidRPr="00475770">
        <w:t xml:space="preserve">installation engineers obey local rules and </w:t>
      </w:r>
      <w:r w:rsidRPr="00475770">
        <w:t>installation instructions, and</w:t>
      </w:r>
      <w:r w:rsidR="00777848" w:rsidRPr="00475770">
        <w:t xml:space="preserve"> adhere to</w:t>
      </w:r>
      <w:r w:rsidRPr="00475770">
        <w:t xml:space="preserve"> the specifications of the MaxiCharger</w:t>
      </w:r>
      <w:r w:rsidR="00B576CC" w:rsidRPr="00475770">
        <w:t>.</w:t>
      </w:r>
    </w:p>
    <w:p w14:paraId="229D8E5D" w14:textId="257F70C5" w:rsidR="00B67D5F" w:rsidRPr="00475770" w:rsidRDefault="00271E20" w:rsidP="008E6E83">
      <w:pPr>
        <w:pStyle w:val="2"/>
        <w:spacing w:before="240"/>
      </w:pPr>
      <w:bookmarkStart w:id="82" w:name="2.4_Required_qualifications_for_the_inst"/>
      <w:bookmarkStart w:id="83" w:name="_bookmark20"/>
      <w:bookmarkStart w:id="84" w:name="_Ref101788092"/>
      <w:bookmarkStart w:id="85" w:name="_Ref103159015"/>
      <w:bookmarkStart w:id="86" w:name="_Toc106900386"/>
      <w:bookmarkStart w:id="87" w:name="_Toc106983258"/>
      <w:bookmarkStart w:id="88" w:name="_Toc119068296"/>
      <w:bookmarkEnd w:id="82"/>
      <w:bookmarkEnd w:id="83"/>
      <w:r w:rsidRPr="00475770">
        <w:t>Installation Engineer</w:t>
      </w:r>
      <w:bookmarkEnd w:id="84"/>
      <w:r w:rsidR="00B80BE6" w:rsidRPr="00475770">
        <w:t xml:space="preserve"> Qualifications</w:t>
      </w:r>
      <w:bookmarkEnd w:id="85"/>
      <w:bookmarkEnd w:id="86"/>
      <w:bookmarkEnd w:id="87"/>
      <w:bookmarkEnd w:id="88"/>
    </w:p>
    <w:p w14:paraId="651CDB70" w14:textId="7AF36DDC" w:rsidR="00B41757" w:rsidRPr="00475770" w:rsidRDefault="00B41757" w:rsidP="00195C05">
      <w:pPr>
        <w:pStyle w:val="EN"/>
      </w:pPr>
      <w:r w:rsidRPr="00475770">
        <w:t>The installation engineers must:</w:t>
      </w:r>
    </w:p>
    <w:p w14:paraId="22121917" w14:textId="0FA75B9B" w:rsidR="00B41757" w:rsidRPr="00475770" w:rsidRDefault="00777848" w:rsidP="00195C05">
      <w:pPr>
        <w:pStyle w:val="ItemList"/>
        <w:spacing w:before="48" w:after="48"/>
      </w:pPr>
      <w:r w:rsidRPr="00475770">
        <w:t xml:space="preserve">Be </w:t>
      </w:r>
      <w:r w:rsidR="00B41757" w:rsidRPr="00475770">
        <w:t xml:space="preserve">qualified </w:t>
      </w:r>
      <w:r w:rsidRPr="00475770">
        <w:t>in accordance with all</w:t>
      </w:r>
      <w:r w:rsidR="00B41757" w:rsidRPr="00475770">
        <w:t xml:space="preserve"> applicable local rules to do the work.</w:t>
      </w:r>
    </w:p>
    <w:p w14:paraId="458E999D" w14:textId="0EB35800" w:rsidR="00B67D5F" w:rsidRPr="00475770" w:rsidRDefault="00777848" w:rsidP="00195C05">
      <w:pPr>
        <w:pStyle w:val="ItemList"/>
        <w:spacing w:before="48" w:after="48"/>
      </w:pPr>
      <w:r w:rsidRPr="00475770">
        <w:t>Be completely familiar with</w:t>
      </w:r>
      <w:r w:rsidR="00B67D5F" w:rsidRPr="00475770">
        <w:t xml:space="preserve"> the </w:t>
      </w:r>
      <w:r w:rsidR="003D247A" w:rsidRPr="00475770">
        <w:t>MaxiCharger</w:t>
      </w:r>
      <w:r w:rsidR="00271E20" w:rsidRPr="00475770">
        <w:t xml:space="preserve"> </w:t>
      </w:r>
      <w:r w:rsidR="00B67D5F" w:rsidRPr="00475770">
        <w:t>and its safe installation.</w:t>
      </w:r>
    </w:p>
    <w:p w14:paraId="69651A79" w14:textId="4701E6CA" w:rsidR="00B67D5F" w:rsidRPr="00475770" w:rsidRDefault="00777848" w:rsidP="00195C05">
      <w:pPr>
        <w:pStyle w:val="ItemList"/>
        <w:spacing w:before="48" w:after="48"/>
      </w:pPr>
      <w:r w:rsidRPr="00475770">
        <w:t xml:space="preserve">Obey </w:t>
      </w:r>
      <w:r w:rsidR="00B67D5F" w:rsidRPr="00475770">
        <w:t>all local rules and the instructions in the installation manual.</w:t>
      </w:r>
    </w:p>
    <w:p w14:paraId="34473E6A" w14:textId="0B121690" w:rsidR="003D247A" w:rsidRPr="00475770" w:rsidRDefault="00B80BE6" w:rsidP="003D247A">
      <w:pPr>
        <w:pStyle w:val="2"/>
        <w:spacing w:before="240"/>
      </w:pPr>
      <w:bookmarkStart w:id="89" w:name="2.5_Personal_protective_equipment"/>
      <w:bookmarkStart w:id="90" w:name="_bookmark21"/>
      <w:bookmarkStart w:id="91" w:name="_Toc106900387"/>
      <w:bookmarkStart w:id="92" w:name="_Toc106983259"/>
      <w:bookmarkStart w:id="93" w:name="_Toc119068297"/>
      <w:bookmarkEnd w:id="89"/>
      <w:bookmarkEnd w:id="90"/>
      <w:r w:rsidRPr="00475770">
        <w:t>Usage Instructions</w:t>
      </w:r>
      <w:bookmarkEnd w:id="91"/>
      <w:bookmarkEnd w:id="92"/>
      <w:bookmarkEnd w:id="93"/>
    </w:p>
    <w:p w14:paraId="2C323BD4" w14:textId="23E83B14" w:rsidR="003D247A" w:rsidRPr="00475770" w:rsidRDefault="00B41757" w:rsidP="00195C05">
      <w:pPr>
        <w:pStyle w:val="EN"/>
      </w:pPr>
      <w:r w:rsidRPr="00475770">
        <w:t>D</w:t>
      </w:r>
      <w:r w:rsidR="003D247A" w:rsidRPr="00475770">
        <w:t>o not use the MaxiCharger and immed</w:t>
      </w:r>
      <w:r w:rsidRPr="00475770">
        <w:t xml:space="preserve">iately contact the manufacturer if any of the following situations </w:t>
      </w:r>
      <w:r w:rsidR="00777848" w:rsidRPr="00475770">
        <w:t>occur</w:t>
      </w:r>
      <w:r w:rsidRPr="00475770">
        <w:t>:</w:t>
      </w:r>
    </w:p>
    <w:p w14:paraId="038A4F06" w14:textId="655198D2" w:rsidR="00B41757" w:rsidRPr="00475770" w:rsidRDefault="00B41757" w:rsidP="00195C05">
      <w:pPr>
        <w:pStyle w:val="ItemList"/>
        <w:spacing w:before="48" w:after="48"/>
      </w:pPr>
      <w:r w:rsidRPr="00475770">
        <w:t>Damaged enclosure</w:t>
      </w:r>
    </w:p>
    <w:p w14:paraId="1E2E0D42" w14:textId="7A31952E" w:rsidR="003D247A" w:rsidRPr="00475770" w:rsidRDefault="00777848" w:rsidP="00195C05">
      <w:pPr>
        <w:pStyle w:val="ItemList"/>
        <w:spacing w:before="48" w:after="48"/>
      </w:pPr>
      <w:r w:rsidRPr="00475770">
        <w:t>Damaged EV charging</w:t>
      </w:r>
      <w:r w:rsidR="00B41757" w:rsidRPr="00475770">
        <w:t xml:space="preserve"> cable or connector</w:t>
      </w:r>
    </w:p>
    <w:p w14:paraId="3369CDB3" w14:textId="162A37EF" w:rsidR="003D247A" w:rsidRPr="00475770" w:rsidRDefault="00777848" w:rsidP="00195C05">
      <w:pPr>
        <w:pStyle w:val="ItemList"/>
        <w:spacing w:before="48" w:after="48"/>
      </w:pPr>
      <w:r w:rsidRPr="00475770">
        <w:t>Expose to l</w:t>
      </w:r>
      <w:r w:rsidR="003D247A" w:rsidRPr="00475770">
        <w:t>ightning</w:t>
      </w:r>
    </w:p>
    <w:p w14:paraId="5192C594" w14:textId="5EDC4F4F" w:rsidR="00B41757" w:rsidRPr="00475770" w:rsidRDefault="00777848" w:rsidP="00195C05">
      <w:pPr>
        <w:pStyle w:val="ItemList"/>
        <w:spacing w:before="48" w:after="48"/>
      </w:pPr>
      <w:r w:rsidRPr="00475770">
        <w:t>Expose to w</w:t>
      </w:r>
      <w:r w:rsidR="00B41757" w:rsidRPr="00475770">
        <w:t>ater</w:t>
      </w:r>
    </w:p>
    <w:p w14:paraId="7D051740" w14:textId="65AE7B35" w:rsidR="003D247A" w:rsidRPr="00475770" w:rsidRDefault="00777848" w:rsidP="00195C05">
      <w:pPr>
        <w:pStyle w:val="ItemList"/>
        <w:spacing w:before="48" w:after="48"/>
      </w:pPr>
      <w:r w:rsidRPr="00475770">
        <w:t>Expose to n</w:t>
      </w:r>
      <w:r w:rsidR="00B41757" w:rsidRPr="00475770">
        <w:t>ature disaster</w:t>
      </w:r>
      <w:r w:rsidRPr="00475770">
        <w:t xml:space="preserve">, </w:t>
      </w:r>
      <w:r w:rsidR="00B41757" w:rsidRPr="00475770">
        <w:t>fire o</w:t>
      </w:r>
      <w:r w:rsidRPr="00475770">
        <w:t>r smoke</w:t>
      </w:r>
    </w:p>
    <w:p w14:paraId="031136DC" w14:textId="2378007D" w:rsidR="00B67D5F" w:rsidRPr="00475770" w:rsidRDefault="00B67D5F" w:rsidP="008E6E83">
      <w:pPr>
        <w:pStyle w:val="2"/>
        <w:spacing w:before="240"/>
      </w:pPr>
      <w:bookmarkStart w:id="94" w:name="2.10_Signs_on_the_EVSE"/>
      <w:bookmarkStart w:id="95" w:name="_bookmark26"/>
      <w:bookmarkStart w:id="96" w:name="2.8_Safety_instructions_for_earthing"/>
      <w:bookmarkStart w:id="97" w:name="_bookmark24"/>
      <w:bookmarkStart w:id="98" w:name="2.9_Safety_instructions_for_use"/>
      <w:bookmarkStart w:id="99" w:name="_bookmark25"/>
      <w:bookmarkStart w:id="100" w:name="_Toc106900388"/>
      <w:bookmarkStart w:id="101" w:name="_Toc106983260"/>
      <w:bookmarkStart w:id="102" w:name="_Toc119068298"/>
      <w:bookmarkEnd w:id="94"/>
      <w:bookmarkEnd w:id="95"/>
      <w:bookmarkEnd w:id="96"/>
      <w:bookmarkEnd w:id="97"/>
      <w:bookmarkEnd w:id="98"/>
      <w:bookmarkEnd w:id="99"/>
      <w:r w:rsidRPr="00475770">
        <w:t>S</w:t>
      </w:r>
      <w:r w:rsidR="00A253E5" w:rsidRPr="00475770">
        <w:t>ymbols</w:t>
      </w:r>
      <w:r w:rsidRPr="00475770">
        <w:t xml:space="preserve"> on the </w:t>
      </w:r>
      <w:r w:rsidR="003D247A" w:rsidRPr="00475770">
        <w:t>MaxiCharger</w:t>
      </w:r>
      <w:bookmarkEnd w:id="100"/>
      <w:bookmarkEnd w:id="101"/>
      <w:bookmarkEnd w:id="102"/>
    </w:p>
    <w:p w14:paraId="78485483" w14:textId="5CCB58DE" w:rsidR="00051A99" w:rsidRPr="00475770" w:rsidRDefault="00051A9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2</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Symbol Description</w:t>
      </w:r>
    </w:p>
    <w:tbl>
      <w:tblPr>
        <w:tblStyle w:val="a7"/>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788"/>
      </w:tblGrid>
      <w:tr w:rsidR="00051A99" w:rsidRPr="00475770" w14:paraId="298817D2" w14:textId="77777777" w:rsidTr="005F347D">
        <w:trPr>
          <w:cnfStyle w:val="100000000000" w:firstRow="1" w:lastRow="0" w:firstColumn="0" w:lastColumn="0" w:oddVBand="0" w:evenVBand="0" w:oddHBand="0" w:evenHBand="0" w:firstRowFirstColumn="0" w:firstRowLastColumn="0" w:lastRowFirstColumn="0" w:lastRowLastColumn="0"/>
          <w:trHeight w:val="567"/>
          <w:tblHeader/>
          <w:jc w:val="center"/>
        </w:trPr>
        <w:tc>
          <w:tcPr>
            <w:tcW w:w="988" w:type="dxa"/>
          </w:tcPr>
          <w:p w14:paraId="541630F9" w14:textId="139357D2" w:rsidR="00051A99" w:rsidRPr="00475770" w:rsidRDefault="00051A99" w:rsidP="00051A99">
            <w:r w:rsidRPr="00475770">
              <w:t>Symbol</w:t>
            </w:r>
          </w:p>
        </w:tc>
        <w:tc>
          <w:tcPr>
            <w:tcW w:w="5788" w:type="dxa"/>
          </w:tcPr>
          <w:p w14:paraId="7261B5CB" w14:textId="326EAA0C" w:rsidR="00051A99" w:rsidRPr="00475770" w:rsidRDefault="00051A99" w:rsidP="00051A99">
            <w:r w:rsidRPr="00475770">
              <w:t>Risk Description</w:t>
            </w:r>
          </w:p>
        </w:tc>
      </w:tr>
      <w:tr w:rsidR="00051A99" w:rsidRPr="00475770" w14:paraId="4573050F" w14:textId="77777777" w:rsidTr="005F347D">
        <w:trPr>
          <w:trHeight w:val="680"/>
          <w:jc w:val="center"/>
        </w:trPr>
        <w:tc>
          <w:tcPr>
            <w:tcW w:w="988" w:type="dxa"/>
            <w:vAlign w:val="center"/>
          </w:tcPr>
          <w:p w14:paraId="65069C7E" w14:textId="70FB0B6D" w:rsidR="00051A99" w:rsidRPr="00475770" w:rsidRDefault="00051A99" w:rsidP="00051A99">
            <w:pPr>
              <w:jc w:val="both"/>
              <w:rPr>
                <w:rFonts w:ascii="Arial" w:hAnsi="Arial"/>
              </w:rPr>
            </w:pPr>
            <w:r w:rsidRPr="00475770">
              <w:rPr>
                <w:noProof/>
              </w:rPr>
              <w:drawing>
                <wp:anchor distT="0" distB="0" distL="114300" distR="114300" simplePos="0" relativeHeight="251776000" behindDoc="0" locked="0" layoutInCell="1" allowOverlap="1" wp14:anchorId="543CE471" wp14:editId="19E57E96">
                  <wp:simplePos x="0" y="0"/>
                  <wp:positionH relativeFrom="column">
                    <wp:posOffset>40640</wp:posOffset>
                  </wp:positionH>
                  <wp:positionV relativeFrom="paragraph">
                    <wp:posOffset>10795</wp:posOffset>
                  </wp:positionV>
                  <wp:extent cx="408940" cy="359410"/>
                  <wp:effectExtent l="0" t="0" r="0" b="2540"/>
                  <wp:wrapNone/>
                  <wp:docPr id="24144" name="图片 2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94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49AE795F" w14:textId="454E6E48" w:rsidR="00051A99" w:rsidRPr="00475770" w:rsidRDefault="00051A99" w:rsidP="00051A99">
            <w:pPr>
              <w:jc w:val="both"/>
              <w:rPr>
                <w:rFonts w:ascii="Arial" w:hAnsi="Arial"/>
              </w:rPr>
            </w:pPr>
            <w:r w:rsidRPr="00475770">
              <w:rPr>
                <w:rFonts w:ascii="Arial" w:hAnsi="Arial"/>
              </w:rPr>
              <w:t>General risk</w:t>
            </w:r>
          </w:p>
        </w:tc>
      </w:tr>
      <w:tr w:rsidR="00051A99" w:rsidRPr="00475770" w14:paraId="106E7354" w14:textId="77777777" w:rsidTr="005F347D">
        <w:trPr>
          <w:trHeight w:val="680"/>
          <w:jc w:val="center"/>
        </w:trPr>
        <w:tc>
          <w:tcPr>
            <w:tcW w:w="988" w:type="dxa"/>
            <w:vAlign w:val="center"/>
          </w:tcPr>
          <w:p w14:paraId="6895D83A" w14:textId="5139F918" w:rsidR="00051A99" w:rsidRPr="00475770" w:rsidRDefault="00051A99" w:rsidP="00051A99">
            <w:pPr>
              <w:jc w:val="both"/>
              <w:rPr>
                <w:rFonts w:ascii="Arial" w:hAnsi="Arial"/>
              </w:rPr>
            </w:pPr>
            <w:r w:rsidRPr="00475770">
              <w:rPr>
                <w:noProof/>
              </w:rPr>
              <w:drawing>
                <wp:anchor distT="0" distB="0" distL="114300" distR="114300" simplePos="0" relativeHeight="251774976" behindDoc="0" locked="0" layoutInCell="1" allowOverlap="1" wp14:anchorId="11237F4B" wp14:editId="1436111E">
                  <wp:simplePos x="0" y="0"/>
                  <wp:positionH relativeFrom="column">
                    <wp:posOffset>38735</wp:posOffset>
                  </wp:positionH>
                  <wp:positionV relativeFrom="paragraph">
                    <wp:posOffset>29210</wp:posOffset>
                  </wp:positionV>
                  <wp:extent cx="411480" cy="359410"/>
                  <wp:effectExtent l="0" t="0" r="7620" b="2540"/>
                  <wp:wrapNone/>
                  <wp:docPr id="24145" name="图片 2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579529B9" w14:textId="54E7102F" w:rsidR="00051A99" w:rsidRPr="00475770" w:rsidRDefault="00051A99" w:rsidP="00777848">
            <w:pPr>
              <w:jc w:val="both"/>
              <w:rPr>
                <w:rFonts w:ascii="Arial" w:hAnsi="Arial"/>
              </w:rPr>
            </w:pPr>
            <w:r w:rsidRPr="00475770">
              <w:rPr>
                <w:rFonts w:ascii="Arial" w:hAnsi="Arial"/>
              </w:rPr>
              <w:t xml:space="preserve">Hazardous voltage </w:t>
            </w:r>
            <w:r w:rsidR="00777848" w:rsidRPr="00475770">
              <w:rPr>
                <w:rFonts w:ascii="Arial" w:hAnsi="Arial"/>
              </w:rPr>
              <w:t>with</w:t>
            </w:r>
            <w:r w:rsidRPr="00475770">
              <w:rPr>
                <w:rFonts w:ascii="Arial" w:hAnsi="Arial"/>
              </w:rPr>
              <w:t xml:space="preserve"> risk of electrocution</w:t>
            </w:r>
          </w:p>
        </w:tc>
      </w:tr>
      <w:tr w:rsidR="00051A99" w:rsidRPr="00475770" w14:paraId="02D4B82C" w14:textId="77777777" w:rsidTr="005F347D">
        <w:trPr>
          <w:trHeight w:val="680"/>
          <w:jc w:val="center"/>
        </w:trPr>
        <w:tc>
          <w:tcPr>
            <w:tcW w:w="988" w:type="dxa"/>
            <w:vAlign w:val="center"/>
          </w:tcPr>
          <w:p w14:paraId="1AE2335A" w14:textId="2B4AFBE0" w:rsidR="00051A99" w:rsidRPr="00475770" w:rsidRDefault="00051A99" w:rsidP="00051A99">
            <w:pPr>
              <w:rPr>
                <w:rFonts w:ascii="Arial" w:hAnsi="Arial"/>
                <w:noProof/>
              </w:rPr>
            </w:pPr>
            <w:r w:rsidRPr="00475770">
              <w:rPr>
                <w:noProof/>
              </w:rPr>
              <w:lastRenderedPageBreak/>
              <w:drawing>
                <wp:anchor distT="0" distB="0" distL="114300" distR="114300" simplePos="0" relativeHeight="251771904" behindDoc="0" locked="0" layoutInCell="1" allowOverlap="1" wp14:anchorId="2C7E70DF" wp14:editId="793B7074">
                  <wp:simplePos x="0" y="0"/>
                  <wp:positionH relativeFrom="column">
                    <wp:posOffset>111760</wp:posOffset>
                  </wp:positionH>
                  <wp:positionV relativeFrom="paragraph">
                    <wp:posOffset>635</wp:posOffset>
                  </wp:positionV>
                  <wp:extent cx="256540" cy="359410"/>
                  <wp:effectExtent l="0" t="0" r="0" b="2540"/>
                  <wp:wrapNone/>
                  <wp:docPr id="24148" name="图片 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54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72D8D0F2" w14:textId="4B0063CE" w:rsidR="00051A99" w:rsidRPr="00475770" w:rsidRDefault="00051A99" w:rsidP="00051A99">
            <w:pPr>
              <w:rPr>
                <w:rFonts w:ascii="Arial" w:hAnsi="Arial"/>
              </w:rPr>
            </w:pPr>
            <w:r w:rsidRPr="00475770">
              <w:rPr>
                <w:rFonts w:ascii="Arial" w:hAnsi="Arial"/>
              </w:rPr>
              <w:t>Waste from electrical and electronic equipment</w:t>
            </w:r>
          </w:p>
        </w:tc>
      </w:tr>
      <w:tr w:rsidR="003D247A" w:rsidRPr="00475770" w14:paraId="6D0140F0" w14:textId="77777777" w:rsidTr="005F347D">
        <w:trPr>
          <w:trHeight w:val="680"/>
          <w:jc w:val="center"/>
        </w:trPr>
        <w:tc>
          <w:tcPr>
            <w:tcW w:w="988" w:type="dxa"/>
            <w:vAlign w:val="center"/>
          </w:tcPr>
          <w:p w14:paraId="0231A5B8" w14:textId="24492CF8" w:rsidR="003D247A" w:rsidRPr="00475770" w:rsidRDefault="003D247A" w:rsidP="00051A99">
            <w:pPr>
              <w:rPr>
                <w:noProof/>
              </w:rPr>
            </w:pPr>
            <w:r w:rsidRPr="00475770">
              <w:rPr>
                <w:noProof/>
              </w:rPr>
              <w:drawing>
                <wp:anchor distT="0" distB="0" distL="114300" distR="114300" simplePos="0" relativeHeight="252158976" behindDoc="0" locked="0" layoutInCell="1" allowOverlap="1" wp14:anchorId="052823C2" wp14:editId="78561A0F">
                  <wp:simplePos x="0" y="0"/>
                  <wp:positionH relativeFrom="column">
                    <wp:posOffset>74295</wp:posOffset>
                  </wp:positionH>
                  <wp:positionV relativeFrom="paragraph">
                    <wp:posOffset>29210</wp:posOffset>
                  </wp:positionV>
                  <wp:extent cx="379095" cy="359410"/>
                  <wp:effectExtent l="0" t="0" r="1905" b="254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095" cy="359410"/>
                          </a:xfrm>
                          <a:prstGeom prst="rect">
                            <a:avLst/>
                          </a:prstGeom>
                        </pic:spPr>
                      </pic:pic>
                    </a:graphicData>
                  </a:graphic>
                  <wp14:sizeRelH relativeFrom="margin">
                    <wp14:pctWidth>0</wp14:pctWidth>
                  </wp14:sizeRelH>
                  <wp14:sizeRelV relativeFrom="margin">
                    <wp14:pctHeight>0</wp14:pctHeight>
                  </wp14:sizeRelV>
                </wp:anchor>
              </w:drawing>
            </w:r>
          </w:p>
        </w:tc>
        <w:tc>
          <w:tcPr>
            <w:tcW w:w="5788" w:type="dxa"/>
            <w:vAlign w:val="center"/>
          </w:tcPr>
          <w:p w14:paraId="45AF3140" w14:textId="66AA18C4" w:rsidR="003D247A" w:rsidRPr="00475770" w:rsidRDefault="003D247A" w:rsidP="00777848">
            <w:pPr>
              <w:rPr>
                <w:rFonts w:ascii="Arial" w:hAnsi="Arial"/>
              </w:rPr>
            </w:pPr>
            <w:r w:rsidRPr="00475770">
              <w:rPr>
                <w:rFonts w:ascii="Arial" w:hAnsi="Arial"/>
              </w:rPr>
              <w:t xml:space="preserve">Hot surface </w:t>
            </w:r>
            <w:r w:rsidR="00777848" w:rsidRPr="00475770">
              <w:rPr>
                <w:rFonts w:ascii="Arial" w:hAnsi="Arial"/>
              </w:rPr>
              <w:t>with</w:t>
            </w:r>
            <w:r w:rsidRPr="00475770">
              <w:rPr>
                <w:rFonts w:ascii="Arial" w:hAnsi="Arial"/>
              </w:rPr>
              <w:t xml:space="preserve"> risk of burn injuries</w:t>
            </w:r>
          </w:p>
        </w:tc>
      </w:tr>
    </w:tbl>
    <w:p w14:paraId="2A2317F9" w14:textId="7E789866" w:rsidR="00B67D5F" w:rsidRPr="00475770" w:rsidRDefault="00B67D5F" w:rsidP="00B67D5F">
      <w:pPr>
        <w:spacing w:line="40" w:lineRule="exact"/>
        <w:ind w:left="1814"/>
        <w:rPr>
          <w:rFonts w:ascii="Verdana" w:eastAsia="Verdana" w:hAnsi="Verdana" w:cs="Verdana"/>
          <w:sz w:val="4"/>
          <w:szCs w:val="4"/>
        </w:rPr>
      </w:pPr>
    </w:p>
    <w:p w14:paraId="17CE5009" w14:textId="5C4705D0" w:rsidR="00B67D5F" w:rsidRPr="00475770" w:rsidRDefault="00B67D5F" w:rsidP="008E6E83">
      <w:pPr>
        <w:pStyle w:val="2"/>
        <w:spacing w:before="240"/>
      </w:pPr>
      <w:bookmarkStart w:id="103" w:name="2.11_Discard_the_EVSE_or_parts_of_the_EV"/>
      <w:bookmarkStart w:id="104" w:name="_bookmark27"/>
      <w:bookmarkStart w:id="105" w:name="_Ref101795690"/>
      <w:bookmarkStart w:id="106" w:name="_Ref102742470"/>
      <w:bookmarkStart w:id="107" w:name="_Toc106900389"/>
      <w:bookmarkStart w:id="108" w:name="_Toc106983261"/>
      <w:bookmarkStart w:id="109" w:name="_Toc119068299"/>
      <w:bookmarkEnd w:id="103"/>
      <w:bookmarkEnd w:id="104"/>
      <w:r w:rsidRPr="00475770">
        <w:t>Dis</w:t>
      </w:r>
      <w:r w:rsidR="003D247A" w:rsidRPr="00475770">
        <w:t>posal</w:t>
      </w:r>
      <w:r w:rsidR="00051A99" w:rsidRPr="00475770">
        <w:t xml:space="preserve"> </w:t>
      </w:r>
      <w:bookmarkEnd w:id="105"/>
      <w:r w:rsidR="003D247A" w:rsidRPr="00475770">
        <w:t>Instructions</w:t>
      </w:r>
      <w:bookmarkEnd w:id="106"/>
      <w:bookmarkEnd w:id="107"/>
      <w:bookmarkEnd w:id="108"/>
      <w:bookmarkEnd w:id="109"/>
    </w:p>
    <w:p w14:paraId="60E12642" w14:textId="12373CA7" w:rsidR="00B67D5F" w:rsidRPr="00475770" w:rsidRDefault="00B41757" w:rsidP="00195C05">
      <w:pPr>
        <w:pStyle w:val="EN"/>
      </w:pPr>
      <w:r w:rsidRPr="00475770">
        <w:t xml:space="preserve">To avoid negative effect </w:t>
      </w:r>
      <w:r w:rsidR="00B67D5F" w:rsidRPr="00475770">
        <w:t>on the environment and human health due to</w:t>
      </w:r>
      <w:r w:rsidRPr="00475770">
        <w:t xml:space="preserve"> potential hazardous substances, dispose </w:t>
      </w:r>
      <w:r w:rsidR="00777848" w:rsidRPr="00475770">
        <w:t xml:space="preserve">of </w:t>
      </w:r>
      <w:r w:rsidRPr="00475770">
        <w:t xml:space="preserve">parts according to local </w:t>
      </w:r>
      <w:r w:rsidR="00777848" w:rsidRPr="00475770">
        <w:t>laws and guidance</w:t>
      </w:r>
      <w:r w:rsidRPr="00475770">
        <w:rPr>
          <w:rFonts w:hint="eastAsia"/>
        </w:rPr>
        <w:t>.</w:t>
      </w:r>
      <w:r w:rsidR="00B67D5F" w:rsidRPr="00475770">
        <w:t xml:space="preserve"> </w:t>
      </w:r>
      <w:r w:rsidR="00777848" w:rsidRPr="00475770">
        <w:t>Proper</w:t>
      </w:r>
      <w:r w:rsidR="00B67D5F" w:rsidRPr="00475770">
        <w:t xml:space="preserve"> dispos</w:t>
      </w:r>
      <w:r w:rsidR="00777848" w:rsidRPr="00475770">
        <w:t>al of</w:t>
      </w:r>
      <w:r w:rsidR="00B67D5F" w:rsidRPr="00475770">
        <w:t xml:space="preserve"> this product</w:t>
      </w:r>
      <w:r w:rsidRPr="00475770">
        <w:t xml:space="preserve"> w</w:t>
      </w:r>
      <w:r w:rsidR="00777848" w:rsidRPr="00475770">
        <w:t xml:space="preserve">ill allow for the </w:t>
      </w:r>
      <w:r w:rsidR="00B67D5F" w:rsidRPr="00475770">
        <w:t xml:space="preserve">reuse </w:t>
      </w:r>
      <w:r w:rsidR="003A45C5" w:rsidRPr="00475770">
        <w:t>the</w:t>
      </w:r>
      <w:r w:rsidR="00B67D5F" w:rsidRPr="00475770">
        <w:t xml:space="preserve"> materials and protect the environment.</w:t>
      </w:r>
    </w:p>
    <w:p w14:paraId="2E71C675" w14:textId="6B5DD384" w:rsidR="00F60C1C" w:rsidRPr="00475770" w:rsidRDefault="00F60C1C" w:rsidP="00F60C1C">
      <w:pPr>
        <w:pStyle w:val="2"/>
        <w:spacing w:before="240"/>
      </w:pPr>
      <w:bookmarkStart w:id="110" w:name="2.12_Cyber_security"/>
      <w:bookmarkStart w:id="111" w:name="_bookmark28"/>
      <w:bookmarkStart w:id="112" w:name="_Toc101951990"/>
      <w:bookmarkStart w:id="113" w:name="_Toc106900390"/>
      <w:bookmarkStart w:id="114" w:name="_Toc106983262"/>
      <w:bookmarkStart w:id="115" w:name="_Toc119068300"/>
      <w:bookmarkEnd w:id="110"/>
      <w:bookmarkEnd w:id="111"/>
      <w:r w:rsidRPr="00475770">
        <w:t>Cyber Security</w:t>
      </w:r>
      <w:bookmarkEnd w:id="112"/>
      <w:bookmarkEnd w:id="113"/>
      <w:bookmarkEnd w:id="114"/>
      <w:bookmarkEnd w:id="115"/>
    </w:p>
    <w:p w14:paraId="5DD73B40" w14:textId="1716A02C" w:rsidR="00F60C1C" w:rsidRPr="00475770" w:rsidRDefault="00D377F5" w:rsidP="00D377F5">
      <w:pPr>
        <w:pStyle w:val="NOTE0"/>
      </w:pPr>
      <w:r w:rsidRPr="00475770">
        <w:rPr>
          <w:noProof/>
        </w:rPr>
        <w:drawing>
          <wp:anchor distT="0" distB="0" distL="114300" distR="114300" simplePos="0" relativeHeight="252443648" behindDoc="0" locked="0" layoutInCell="1" allowOverlap="1" wp14:anchorId="50D8810B" wp14:editId="696FCEA8">
            <wp:simplePos x="0" y="0"/>
            <wp:positionH relativeFrom="margin">
              <wp:align>left</wp:align>
            </wp:positionH>
            <wp:positionV relativeFrom="paragraph">
              <wp:posOffset>19050</wp:posOffset>
            </wp:positionV>
            <wp:extent cx="145415" cy="145415"/>
            <wp:effectExtent l="0" t="0" r="6985" b="6985"/>
            <wp:wrapNone/>
            <wp:docPr id="24149" name="图片 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F60C1C" w:rsidRPr="00475770">
        <w:t>NOTE</w:t>
      </w:r>
    </w:p>
    <w:p w14:paraId="2508E60C" w14:textId="6BD762FA" w:rsidR="00F60C1C" w:rsidRPr="00475770" w:rsidRDefault="00777848" w:rsidP="00D377F5">
      <w:pPr>
        <w:pStyle w:val="NOTE"/>
        <w:rPr>
          <w:snapToGrid w:val="0"/>
        </w:rPr>
      </w:pPr>
      <w:r w:rsidRPr="00475770">
        <w:rPr>
          <w:snapToGrid w:val="0"/>
        </w:rPr>
        <w:t>This section applies only to</w:t>
      </w:r>
      <w:r w:rsidR="00F60C1C" w:rsidRPr="00475770">
        <w:rPr>
          <w:snapToGrid w:val="0"/>
        </w:rPr>
        <w:t xml:space="preserve"> the Ethernet and Wi-Fi connections.</w:t>
      </w:r>
    </w:p>
    <w:p w14:paraId="616E29C8" w14:textId="22A94CF3" w:rsidR="00F60C1C" w:rsidRPr="00475770" w:rsidRDefault="00F60C1C" w:rsidP="00195C05">
      <w:pPr>
        <w:pStyle w:val="EN"/>
      </w:pPr>
      <w:r w:rsidRPr="00475770">
        <w:t xml:space="preserve">The MaxiCharger can use a network interface for connection and information and data communication. The owner bears the responsibility of </w:t>
      </w:r>
      <w:r w:rsidR="00777848" w:rsidRPr="00475770">
        <w:t xml:space="preserve">providing </w:t>
      </w:r>
      <w:r w:rsidRPr="00475770">
        <w:t>a secure connection between the MaxiCharger and the owner’s network or any other networks.</w:t>
      </w:r>
    </w:p>
    <w:p w14:paraId="5A45CC2D" w14:textId="44DA040A" w:rsidR="00F60C1C" w:rsidRPr="00475770" w:rsidRDefault="00F60C1C" w:rsidP="00195C05">
      <w:pPr>
        <w:pStyle w:val="EN"/>
      </w:pPr>
      <w:r w:rsidRPr="00475770">
        <w:t>Appropriate measures shall be taken by the owner to shield the MaxiCharger, the network, the system, and the interface from any security breaches, unauthorized access, interference, intrusion, leakage and/or theft of data or information. These measures may include firewall</w:t>
      </w:r>
      <w:r w:rsidR="00777848" w:rsidRPr="00475770">
        <w:t>s</w:t>
      </w:r>
      <w:r w:rsidRPr="00475770">
        <w:t>, authentication methods, data encryption, anti-virus programs, etc.</w:t>
      </w:r>
    </w:p>
    <w:p w14:paraId="42B6B11D" w14:textId="6D3573BC" w:rsidR="00F60C1C" w:rsidRPr="00475770" w:rsidRDefault="00F60C1C" w:rsidP="00195C05">
      <w:pPr>
        <w:pStyle w:val="EN"/>
      </w:pPr>
      <w:r w:rsidRPr="00475770">
        <w:t xml:space="preserve">Autel is not liable for damages and/or losses </w:t>
      </w:r>
      <w:r w:rsidR="00777848" w:rsidRPr="00475770">
        <w:t>resulting from</w:t>
      </w:r>
      <w:r w:rsidRPr="00475770">
        <w:t xml:space="preserve"> security breaches.</w:t>
      </w:r>
    </w:p>
    <w:p w14:paraId="75B58C69" w14:textId="77777777" w:rsidR="00F60C1C" w:rsidRPr="00475770" w:rsidRDefault="00F60C1C" w:rsidP="00F60C1C">
      <w:pPr>
        <w:sectPr w:rsidR="00F60C1C" w:rsidRPr="00475770" w:rsidSect="00D26989">
          <w:pgSz w:w="8392" w:h="11907"/>
          <w:pgMar w:top="567" w:right="567" w:bottom="567" w:left="567" w:header="0" w:footer="340" w:gutter="0"/>
          <w:cols w:space="720"/>
          <w:docGrid w:linePitch="245"/>
        </w:sectPr>
      </w:pPr>
    </w:p>
    <w:p w14:paraId="480D73C7" w14:textId="12DEC252" w:rsidR="00B67D5F" w:rsidRPr="00475770" w:rsidRDefault="00D02557" w:rsidP="00777848">
      <w:pPr>
        <w:pStyle w:val="10"/>
      </w:pPr>
      <w:bookmarkStart w:id="116" w:name="_Toc106900391"/>
      <w:bookmarkStart w:id="117" w:name="_Toc106983263"/>
      <w:bookmarkStart w:id="118" w:name="_Toc119068301"/>
      <w:r w:rsidRPr="00475770">
        <w:lastRenderedPageBreak/>
        <w:t>General Introduction</w:t>
      </w:r>
      <w:bookmarkEnd w:id="116"/>
      <w:bookmarkEnd w:id="117"/>
      <w:bookmarkEnd w:id="118"/>
    </w:p>
    <w:p w14:paraId="114A18A8" w14:textId="3DFE5D1F" w:rsidR="0035674E" w:rsidRPr="00475770" w:rsidRDefault="0035674E" w:rsidP="00195C05">
      <w:pPr>
        <w:pStyle w:val="EN"/>
        <w:rPr>
          <w:rFonts w:eastAsiaTheme="minorEastAsia"/>
          <w:kern w:val="44"/>
        </w:rPr>
      </w:pPr>
      <w:r w:rsidRPr="00475770">
        <w:t>The Autel MaxiCharger is designed to charge an electric vehicle (hereinafter called EV). Our chargers provide you with safe, reliable, fast, and smart charging solutions.</w:t>
      </w:r>
    </w:p>
    <w:p w14:paraId="2A040C69" w14:textId="5915D04B" w:rsidR="004107F2" w:rsidRPr="00475770" w:rsidRDefault="00B67D5F" w:rsidP="00195C05">
      <w:pPr>
        <w:pStyle w:val="EN"/>
      </w:pPr>
      <w:bookmarkStart w:id="119" w:name="3.1_Type_plate"/>
      <w:bookmarkStart w:id="120" w:name="_bookmark30"/>
      <w:bookmarkStart w:id="121" w:name="3.2_Intended_use"/>
      <w:bookmarkStart w:id="122" w:name="_bookmark31"/>
      <w:bookmarkEnd w:id="119"/>
      <w:bookmarkEnd w:id="120"/>
      <w:bookmarkEnd w:id="121"/>
      <w:bookmarkEnd w:id="122"/>
      <w:r w:rsidRPr="00475770">
        <w:t xml:space="preserve">The </w:t>
      </w:r>
      <w:r w:rsidR="003D247A" w:rsidRPr="00475770">
        <w:t>MaxiCharger</w:t>
      </w:r>
      <w:r w:rsidR="0035674E" w:rsidRPr="00475770">
        <w:t xml:space="preserve"> </w:t>
      </w:r>
      <w:r w:rsidRPr="00475770">
        <w:t xml:space="preserve">is intended for the DC charging of EVs </w:t>
      </w:r>
      <w:r w:rsidR="00A8322C" w:rsidRPr="00475770">
        <w:t>and is</w:t>
      </w:r>
      <w:r w:rsidR="00D02557" w:rsidRPr="00475770">
        <w:t xml:space="preserve"> intended for </w:t>
      </w:r>
      <w:r w:rsidR="00A8322C" w:rsidRPr="00475770">
        <w:t xml:space="preserve">both indoor and </w:t>
      </w:r>
      <w:r w:rsidR="00777848" w:rsidRPr="00475770">
        <w:t>outdoor use in fleets, highway rest stops, commercial parking garages, and other locations.</w:t>
      </w:r>
    </w:p>
    <w:p w14:paraId="6084EAA9" w14:textId="00A679FA" w:rsidR="00E52FAA" w:rsidRPr="00475770" w:rsidRDefault="00E52FAA" w:rsidP="00D377F5">
      <w:pPr>
        <w:pStyle w:val="NOTE0"/>
      </w:pPr>
      <w:r w:rsidRPr="00475770">
        <w:rPr>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8">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475770">
        <w:t>DANGER</w:t>
      </w:r>
    </w:p>
    <w:p w14:paraId="7BAF87EE" w14:textId="362EAEFE" w:rsidR="0035674E" w:rsidRPr="00475770" w:rsidRDefault="0035674E" w:rsidP="00D377F5">
      <w:pPr>
        <w:pStyle w:val="NOTE"/>
        <w:numPr>
          <w:ilvl w:val="0"/>
          <w:numId w:val="57"/>
        </w:numPr>
        <w:ind w:left="704"/>
      </w:pPr>
      <w:r w:rsidRPr="00475770">
        <w:t xml:space="preserve">If you use the </w:t>
      </w:r>
      <w:r w:rsidR="003D247A" w:rsidRPr="00475770">
        <w:t>MaxiCharger</w:t>
      </w:r>
      <w:r w:rsidRPr="00475770">
        <w:t xml:space="preserve"> in any way</w:t>
      </w:r>
      <w:r w:rsidR="00777848" w:rsidRPr="00475770">
        <w:t xml:space="preserve"> other than described in its </w:t>
      </w:r>
      <w:r w:rsidRPr="00475770">
        <w:t>document</w:t>
      </w:r>
      <w:r w:rsidR="00777848" w:rsidRPr="00475770">
        <w:t>ation</w:t>
      </w:r>
      <w:r w:rsidRPr="00475770">
        <w:t>, you can cause death, injury</w:t>
      </w:r>
      <w:r w:rsidR="00777848" w:rsidRPr="00475770">
        <w:t>,</w:t>
      </w:r>
      <w:r w:rsidRPr="00475770">
        <w:t xml:space="preserve"> and </w:t>
      </w:r>
      <w:r w:rsidR="00777848" w:rsidRPr="00475770">
        <w:t xml:space="preserve">property </w:t>
      </w:r>
      <w:r w:rsidRPr="00475770">
        <w:t>damage.</w:t>
      </w:r>
    </w:p>
    <w:p w14:paraId="0A6B16EE" w14:textId="02142E8C" w:rsidR="0035674E" w:rsidRPr="00475770" w:rsidRDefault="0035674E" w:rsidP="00D377F5">
      <w:pPr>
        <w:pStyle w:val="NOTE"/>
        <w:numPr>
          <w:ilvl w:val="0"/>
          <w:numId w:val="57"/>
        </w:numPr>
        <w:ind w:left="704"/>
      </w:pPr>
      <w:r w:rsidRPr="00475770">
        <w:t xml:space="preserve">Use the </w:t>
      </w:r>
      <w:r w:rsidR="003D247A" w:rsidRPr="00475770">
        <w:t>MaxiCharger</w:t>
      </w:r>
      <w:r w:rsidRPr="00475770">
        <w:t xml:space="preserve"> only as intended.</w:t>
      </w:r>
    </w:p>
    <w:p w14:paraId="060F8B43" w14:textId="5B4A53D9" w:rsidR="00E52FAA" w:rsidRPr="00475770" w:rsidRDefault="00D377F5" w:rsidP="00D377F5">
      <w:pPr>
        <w:pStyle w:val="NOTE0"/>
      </w:pPr>
      <w:r w:rsidRPr="00475770">
        <w:rPr>
          <w:noProof/>
        </w:rPr>
        <w:drawing>
          <wp:anchor distT="0" distB="0" distL="114300" distR="114300" simplePos="0" relativeHeight="252620800" behindDoc="0" locked="0" layoutInCell="1" allowOverlap="1" wp14:anchorId="20FEF451" wp14:editId="637865A8">
            <wp:simplePos x="0" y="0"/>
            <wp:positionH relativeFrom="leftMargin">
              <wp:posOffset>373189</wp:posOffset>
            </wp:positionH>
            <wp:positionV relativeFrom="paragraph">
              <wp:posOffset>24660</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52FAA" w:rsidRPr="00475770">
        <w:t>NOTE</w:t>
      </w:r>
    </w:p>
    <w:p w14:paraId="6997AF97" w14:textId="17048E68" w:rsidR="00E52FAA" w:rsidRPr="00475770" w:rsidRDefault="00E52FAA" w:rsidP="00D377F5">
      <w:pPr>
        <w:pStyle w:val="NOTE"/>
        <w:rPr>
          <w:snapToGrid w:val="0"/>
        </w:rPr>
      </w:pPr>
      <w:r w:rsidRPr="00475770">
        <w:rPr>
          <w:snapToGrid w:val="0"/>
        </w:rPr>
        <w:t>The images and illustrations depicted in this manual may differ slightly from the actual product.</w:t>
      </w:r>
    </w:p>
    <w:p w14:paraId="326A2B94" w14:textId="316257C8" w:rsidR="004107F2" w:rsidRPr="00475770" w:rsidRDefault="004107F2" w:rsidP="00195C05">
      <w:pPr>
        <w:pStyle w:val="EN"/>
        <w:rPr>
          <w:rFonts w:eastAsia="Verdana"/>
          <w:b/>
          <w:sz w:val="45"/>
          <w:szCs w:val="45"/>
        </w:rPr>
      </w:pPr>
      <w:r w:rsidRPr="00475770">
        <w:t xml:space="preserve">This manual will instruct you how to install and </w:t>
      </w:r>
      <w:r w:rsidR="00EA31CC" w:rsidRPr="00475770">
        <w:rPr>
          <w:rFonts w:hint="eastAsia"/>
        </w:rPr>
        <w:t>operate</w:t>
      </w:r>
      <w:r w:rsidR="00EA31CC" w:rsidRPr="00475770">
        <w:t xml:space="preserve"> </w:t>
      </w:r>
      <w:r w:rsidR="000444F1" w:rsidRPr="00475770">
        <w:t>the MaxiCharger</w:t>
      </w:r>
      <w:r w:rsidRPr="00475770">
        <w:t>.</w:t>
      </w:r>
    </w:p>
    <w:p w14:paraId="582E4A7B" w14:textId="77777777" w:rsidR="008F3E23" w:rsidRPr="00475770" w:rsidRDefault="008F3E23" w:rsidP="00467A6B">
      <w:pPr>
        <w:sectPr w:rsidR="008F3E23" w:rsidRPr="00475770" w:rsidSect="00D26989">
          <w:pgSz w:w="8392" w:h="11907"/>
          <w:pgMar w:top="567" w:right="567" w:bottom="567" w:left="567" w:header="0" w:footer="340" w:gutter="0"/>
          <w:cols w:space="720"/>
          <w:docGrid w:linePitch="245"/>
        </w:sectPr>
      </w:pPr>
      <w:bookmarkStart w:id="123" w:name="3.3_Working_principles"/>
      <w:bookmarkStart w:id="124" w:name="_bookmark32"/>
      <w:bookmarkStart w:id="125" w:name="3.4_Overview"/>
      <w:bookmarkStart w:id="126" w:name="_bookmark35"/>
      <w:bookmarkStart w:id="127" w:name="3.4.1_Overview_of_the_system"/>
      <w:bookmarkStart w:id="128" w:name="_bookmark36"/>
      <w:bookmarkStart w:id="129" w:name="_Ref101876619"/>
      <w:bookmarkStart w:id="130" w:name="_Toc101951996"/>
      <w:bookmarkEnd w:id="123"/>
      <w:bookmarkEnd w:id="124"/>
      <w:bookmarkEnd w:id="125"/>
      <w:bookmarkEnd w:id="126"/>
      <w:bookmarkEnd w:id="127"/>
      <w:bookmarkEnd w:id="128"/>
    </w:p>
    <w:p w14:paraId="15F1FAA6" w14:textId="618CFC72" w:rsidR="00AD265F" w:rsidRPr="00475770" w:rsidRDefault="0061413C" w:rsidP="00640D36">
      <w:pPr>
        <w:pStyle w:val="2"/>
        <w:spacing w:before="240"/>
      </w:pPr>
      <w:bookmarkStart w:id="131" w:name="_Ref103185500"/>
      <w:bookmarkStart w:id="132" w:name="_Ref103869934"/>
      <w:bookmarkStart w:id="133" w:name="_Toc106900392"/>
      <w:bookmarkStart w:id="134" w:name="_Toc106983264"/>
      <w:bookmarkStart w:id="135" w:name="_Toc119068302"/>
      <w:r w:rsidRPr="00475770">
        <w:lastRenderedPageBreak/>
        <w:t xml:space="preserve">Product </w:t>
      </w:r>
      <w:bookmarkEnd w:id="129"/>
      <w:bookmarkEnd w:id="130"/>
      <w:bookmarkEnd w:id="131"/>
      <w:r w:rsidR="00777848" w:rsidRPr="00475770">
        <w:t>Overview</w:t>
      </w:r>
      <w:bookmarkEnd w:id="132"/>
      <w:bookmarkEnd w:id="133"/>
      <w:bookmarkEnd w:id="134"/>
      <w:bookmarkEnd w:id="135"/>
    </w:p>
    <w:p w14:paraId="4D486948" w14:textId="2F1F73EA" w:rsidR="00640D36" w:rsidRPr="00475770" w:rsidRDefault="00282CA1" w:rsidP="00640D36">
      <w:r w:rsidRPr="00475770">
        <w:rPr>
          <w:noProof/>
        </w:rPr>
        <w:drawing>
          <wp:anchor distT="0" distB="0" distL="114300" distR="114300" simplePos="0" relativeHeight="252719104" behindDoc="0" locked="0" layoutInCell="1" allowOverlap="1" wp14:anchorId="45A4AC05" wp14:editId="72A569F7">
            <wp:simplePos x="0" y="0"/>
            <wp:positionH relativeFrom="margin">
              <wp:align>center</wp:align>
            </wp:positionH>
            <wp:positionV relativeFrom="paragraph">
              <wp:posOffset>33869</wp:posOffset>
            </wp:positionV>
            <wp:extent cx="4022238" cy="5191006"/>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构图1--0623.jpg"/>
                    <pic:cNvPicPr/>
                  </pic:nvPicPr>
                  <pic:blipFill>
                    <a:blip r:embed="rId19">
                      <a:extLst>
                        <a:ext uri="{28A0092B-C50C-407E-A947-70E740481C1C}">
                          <a14:useLocalDpi xmlns:a14="http://schemas.microsoft.com/office/drawing/2010/main" val="0"/>
                        </a:ext>
                      </a:extLst>
                    </a:blip>
                    <a:stretch>
                      <a:fillRect/>
                    </a:stretch>
                  </pic:blipFill>
                  <pic:spPr>
                    <a:xfrm>
                      <a:off x="0" y="0"/>
                      <a:ext cx="4022238" cy="5191006"/>
                    </a:xfrm>
                    <a:prstGeom prst="rect">
                      <a:avLst/>
                    </a:prstGeom>
                  </pic:spPr>
                </pic:pic>
              </a:graphicData>
            </a:graphic>
            <wp14:sizeRelH relativeFrom="page">
              <wp14:pctWidth>0</wp14:pctWidth>
            </wp14:sizeRelH>
            <wp14:sizeRelV relativeFrom="page">
              <wp14:pctHeight>0</wp14:pctHeight>
            </wp14:sizeRelV>
          </wp:anchor>
        </w:drawing>
      </w:r>
    </w:p>
    <w:p w14:paraId="789B4D0A" w14:textId="790E27F2" w:rsidR="003C40FF" w:rsidRPr="00475770" w:rsidRDefault="003C40FF" w:rsidP="00640D36"/>
    <w:p w14:paraId="73D0D98B" w14:textId="77777777" w:rsidR="003C40FF" w:rsidRPr="00475770" w:rsidRDefault="003C40FF" w:rsidP="00640D36"/>
    <w:p w14:paraId="2E36A055" w14:textId="77777777" w:rsidR="003C40FF" w:rsidRPr="00475770" w:rsidRDefault="003C40FF" w:rsidP="00640D36"/>
    <w:p w14:paraId="00B1BA05" w14:textId="77777777" w:rsidR="003C40FF" w:rsidRPr="00475770" w:rsidRDefault="003C40FF" w:rsidP="00640D36"/>
    <w:p w14:paraId="3D39FCD3" w14:textId="77777777" w:rsidR="003C40FF" w:rsidRPr="00475770" w:rsidRDefault="003C40FF" w:rsidP="00640D36"/>
    <w:p w14:paraId="74A50E88" w14:textId="77777777" w:rsidR="003C40FF" w:rsidRPr="00475770" w:rsidRDefault="003C40FF" w:rsidP="00640D36"/>
    <w:p w14:paraId="7B2B6194" w14:textId="77777777" w:rsidR="003C40FF" w:rsidRPr="00475770" w:rsidRDefault="003C40FF" w:rsidP="00640D36"/>
    <w:p w14:paraId="4A4B5371" w14:textId="77777777" w:rsidR="003C40FF" w:rsidRPr="00475770" w:rsidRDefault="003C40FF" w:rsidP="00640D36"/>
    <w:p w14:paraId="46CCE673" w14:textId="77777777" w:rsidR="003C40FF" w:rsidRPr="00475770" w:rsidRDefault="003C40FF" w:rsidP="00640D36"/>
    <w:p w14:paraId="3DB19FCC" w14:textId="77777777" w:rsidR="003C40FF" w:rsidRPr="00475770" w:rsidRDefault="003C40FF" w:rsidP="00640D36"/>
    <w:p w14:paraId="624C1CAA" w14:textId="77777777" w:rsidR="003C40FF" w:rsidRPr="00475770" w:rsidRDefault="003C40FF" w:rsidP="00640D36"/>
    <w:p w14:paraId="47BF4FB3" w14:textId="77777777" w:rsidR="003C40FF" w:rsidRPr="00475770" w:rsidRDefault="003C40FF" w:rsidP="00640D36"/>
    <w:p w14:paraId="54C7BD2F" w14:textId="77777777" w:rsidR="003C40FF" w:rsidRPr="00475770" w:rsidRDefault="003C40FF" w:rsidP="00640D36"/>
    <w:p w14:paraId="0DB19C27" w14:textId="77777777" w:rsidR="003C40FF" w:rsidRPr="00475770" w:rsidRDefault="003C40FF" w:rsidP="00640D36"/>
    <w:p w14:paraId="71C04E92" w14:textId="77777777" w:rsidR="003C40FF" w:rsidRPr="00475770" w:rsidRDefault="003C40FF" w:rsidP="00640D36"/>
    <w:p w14:paraId="1E591B3E" w14:textId="77777777" w:rsidR="001773FD" w:rsidRPr="00475770" w:rsidRDefault="001773FD" w:rsidP="00640D36"/>
    <w:p w14:paraId="79931F09" w14:textId="77777777" w:rsidR="003C40FF" w:rsidRPr="00475770" w:rsidRDefault="003C40FF" w:rsidP="00640D36"/>
    <w:p w14:paraId="472CD900" w14:textId="66D2A006" w:rsidR="00282CA1" w:rsidRPr="00475770" w:rsidRDefault="00282CA1" w:rsidP="00640D36"/>
    <w:p w14:paraId="1E8DB775" w14:textId="7368E687" w:rsidR="00282CA1" w:rsidRPr="00475770" w:rsidRDefault="00282CA1" w:rsidP="00640D36"/>
    <w:p w14:paraId="3DC3D0E8" w14:textId="6DE97289" w:rsidR="00282CA1" w:rsidRPr="00475770" w:rsidRDefault="00282CA1" w:rsidP="00640D36"/>
    <w:p w14:paraId="1C32201C" w14:textId="696E935B" w:rsidR="00282CA1" w:rsidRPr="00475770" w:rsidRDefault="00282CA1" w:rsidP="00640D36"/>
    <w:p w14:paraId="4A06A51E" w14:textId="771FA5A4" w:rsidR="00282CA1" w:rsidRPr="00475770" w:rsidRDefault="00282CA1" w:rsidP="00640D36"/>
    <w:p w14:paraId="7BF94CA8" w14:textId="14226E28" w:rsidR="00282CA1" w:rsidRPr="00475770" w:rsidRDefault="00282CA1" w:rsidP="00640D36">
      <w:r w:rsidRPr="00475770">
        <w:rPr>
          <w:noProof/>
        </w:rPr>
        <mc:AlternateContent>
          <mc:Choice Requires="wps">
            <w:drawing>
              <wp:anchor distT="0" distB="0" distL="114300" distR="114300" simplePos="0" relativeHeight="252066816" behindDoc="0" locked="0" layoutInCell="1" allowOverlap="1" wp14:anchorId="132FA962" wp14:editId="1CFB7E6C">
                <wp:simplePos x="0" y="0"/>
                <wp:positionH relativeFrom="column">
                  <wp:posOffset>132921</wp:posOffset>
                </wp:positionH>
                <wp:positionV relativeFrom="paragraph">
                  <wp:posOffset>140546</wp:posOffset>
                </wp:positionV>
                <wp:extent cx="4105275" cy="635"/>
                <wp:effectExtent l="0" t="0" r="9525" b="0"/>
                <wp:wrapNone/>
                <wp:docPr id="24155" name="文本框 24155"/>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34DCCEB0" w14:textId="03719346" w:rsidR="005E61E0" w:rsidRPr="00406C06" w:rsidRDefault="005E61E0" w:rsidP="003C6F4C">
                            <w:pPr>
                              <w:pStyle w:val="FigureTittle"/>
                            </w:pPr>
                            <w:r w:rsidRPr="00406C06">
                              <w:rPr>
                                <w:rStyle w:val="FigureTittleChar"/>
                                <w:b/>
                                <w:i/>
                              </w:rPr>
                              <w:t xml:space="preserve">Figure </w:t>
                            </w:r>
                            <w:r w:rsidR="004B5F9E">
                              <w:rPr>
                                <w:rStyle w:val="FigureTittleChar"/>
                                <w:b/>
                                <w:i/>
                              </w:rPr>
                              <w:fldChar w:fldCharType="begin"/>
                            </w:r>
                            <w:r w:rsidR="004B5F9E">
                              <w:rPr>
                                <w:rStyle w:val="FigureTittleChar"/>
                                <w:b/>
                                <w:i/>
                              </w:rPr>
                              <w:instrText xml:space="preserve"> STYLEREF 1 \s </w:instrText>
                            </w:r>
                            <w:r w:rsidR="004B5F9E">
                              <w:rPr>
                                <w:rStyle w:val="FigureTittleChar"/>
                                <w:b/>
                                <w:i/>
                              </w:rPr>
                              <w:fldChar w:fldCharType="separate"/>
                            </w:r>
                            <w:r w:rsidR="004B5F9E">
                              <w:rPr>
                                <w:rStyle w:val="FigureTittleChar"/>
                                <w:b/>
                                <w:i/>
                                <w:noProof/>
                              </w:rPr>
                              <w:t>3</w:t>
                            </w:r>
                            <w:r w:rsidR="004B5F9E">
                              <w:rPr>
                                <w:rStyle w:val="FigureTittleChar"/>
                                <w:b/>
                                <w:i/>
                              </w:rPr>
                              <w:fldChar w:fldCharType="end"/>
                            </w:r>
                            <w:r w:rsidR="004B5F9E">
                              <w:rPr>
                                <w:rStyle w:val="FigureTittleChar"/>
                                <w:b/>
                                <w:i/>
                              </w:rPr>
                              <w:noBreakHyphen/>
                            </w:r>
                            <w:r w:rsidR="004B5F9E">
                              <w:rPr>
                                <w:rStyle w:val="FigureTittleChar"/>
                                <w:b/>
                                <w:i/>
                              </w:rPr>
                              <w:fldChar w:fldCharType="begin"/>
                            </w:r>
                            <w:r w:rsidR="004B5F9E">
                              <w:rPr>
                                <w:rStyle w:val="FigureTittleChar"/>
                                <w:b/>
                                <w:i/>
                              </w:rPr>
                              <w:instrText xml:space="preserve"> SEQ Figure \* ARABIC \s 1 </w:instrText>
                            </w:r>
                            <w:r w:rsidR="004B5F9E">
                              <w:rPr>
                                <w:rStyle w:val="FigureTittleChar"/>
                                <w:b/>
                                <w:i/>
                              </w:rPr>
                              <w:fldChar w:fldCharType="separate"/>
                            </w:r>
                            <w:r w:rsidR="004B5F9E">
                              <w:rPr>
                                <w:rStyle w:val="FigureTittleChar"/>
                                <w:b/>
                                <w:i/>
                                <w:noProof/>
                              </w:rPr>
                              <w:t>1</w:t>
                            </w:r>
                            <w:r w:rsidR="004B5F9E">
                              <w:rPr>
                                <w:rStyle w:val="FigureTittleChar"/>
                                <w:b/>
                                <w:i/>
                              </w:rPr>
                              <w:fldChar w:fldCharType="end"/>
                            </w:r>
                            <w:r w:rsidRPr="00406C06">
                              <w:rPr>
                                <w:rStyle w:val="FigureTittleChar"/>
                                <w:b/>
                                <w:i/>
                              </w:rPr>
                              <w:t xml:space="preserve"> </w:t>
                            </w:r>
                            <w:r w:rsidRPr="00406C06">
                              <w:t>MaxiCharger Overview</w:t>
                            </w:r>
                            <w:r>
                              <w:rPr>
                                <w:rFonts w:hint="eastAsia"/>
                              </w:rPr>
                              <w:t>,</w:t>
                            </w:r>
                            <w:r>
                              <w:t xml:space="preserve"> Outside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2FA962" id="_x0000_t202" coordsize="21600,21600" o:spt="202" path="m,l,21600r21600,l21600,xe">
                <v:stroke joinstyle="miter"/>
                <v:path gradientshapeok="t" o:connecttype="rect"/>
              </v:shapetype>
              <v:shape id="文本框 24155" o:spid="_x0000_s1026" type="#_x0000_t202" style="position:absolute;left:0;text-align:left;margin-left:10.45pt;margin-top:11.05pt;width:323.25pt;height:.05p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" stroked="f">
                <v:textbox style="mso-fit-shape-to-text:t" inset="0,0,0,0">
                  <w:txbxContent>
                    <w:p w14:paraId="34DCCEB0" w14:textId="03719346" w:rsidR="005E61E0" w:rsidRPr="00406C06" w:rsidRDefault="005E61E0" w:rsidP="003C6F4C">
                      <w:pPr>
                        <w:pStyle w:val="FigureTittle"/>
                      </w:pPr>
                      <w:r w:rsidRPr="00406C06">
                        <w:rPr>
                          <w:rStyle w:val="FigureTittleChar"/>
                          <w:b/>
                          <w:i/>
                        </w:rPr>
                        <w:t xml:space="preserve">Figure </w:t>
                      </w:r>
                      <w:r w:rsidR="004B5F9E">
                        <w:rPr>
                          <w:rStyle w:val="FigureTittleChar"/>
                          <w:b/>
                          <w:i/>
                        </w:rPr>
                        <w:fldChar w:fldCharType="begin"/>
                      </w:r>
                      <w:r w:rsidR="004B5F9E">
                        <w:rPr>
                          <w:rStyle w:val="FigureTittleChar"/>
                          <w:b/>
                          <w:i/>
                        </w:rPr>
                        <w:instrText xml:space="preserve"> STYLEREF 1 \s </w:instrText>
                      </w:r>
                      <w:r w:rsidR="004B5F9E">
                        <w:rPr>
                          <w:rStyle w:val="FigureTittleChar"/>
                          <w:b/>
                          <w:i/>
                        </w:rPr>
                        <w:fldChar w:fldCharType="separate"/>
                      </w:r>
                      <w:r w:rsidR="004B5F9E">
                        <w:rPr>
                          <w:rStyle w:val="FigureTittleChar"/>
                          <w:b/>
                          <w:i/>
                          <w:noProof/>
                        </w:rPr>
                        <w:t>3</w:t>
                      </w:r>
                      <w:r w:rsidR="004B5F9E">
                        <w:rPr>
                          <w:rStyle w:val="FigureTittleChar"/>
                          <w:b/>
                          <w:i/>
                        </w:rPr>
                        <w:fldChar w:fldCharType="end"/>
                      </w:r>
                      <w:r w:rsidR="004B5F9E">
                        <w:rPr>
                          <w:rStyle w:val="FigureTittleChar"/>
                          <w:b/>
                          <w:i/>
                        </w:rPr>
                        <w:noBreakHyphen/>
                      </w:r>
                      <w:r w:rsidR="004B5F9E">
                        <w:rPr>
                          <w:rStyle w:val="FigureTittleChar"/>
                          <w:b/>
                          <w:i/>
                        </w:rPr>
                        <w:fldChar w:fldCharType="begin"/>
                      </w:r>
                      <w:r w:rsidR="004B5F9E">
                        <w:rPr>
                          <w:rStyle w:val="FigureTittleChar"/>
                          <w:b/>
                          <w:i/>
                        </w:rPr>
                        <w:instrText xml:space="preserve"> SEQ Figure \* ARABIC \s 1 </w:instrText>
                      </w:r>
                      <w:r w:rsidR="004B5F9E">
                        <w:rPr>
                          <w:rStyle w:val="FigureTittleChar"/>
                          <w:b/>
                          <w:i/>
                        </w:rPr>
                        <w:fldChar w:fldCharType="separate"/>
                      </w:r>
                      <w:r w:rsidR="004B5F9E">
                        <w:rPr>
                          <w:rStyle w:val="FigureTittleChar"/>
                          <w:b/>
                          <w:i/>
                          <w:noProof/>
                        </w:rPr>
                        <w:t>1</w:t>
                      </w:r>
                      <w:r w:rsidR="004B5F9E">
                        <w:rPr>
                          <w:rStyle w:val="FigureTittleChar"/>
                          <w:b/>
                          <w:i/>
                        </w:rPr>
                        <w:fldChar w:fldCharType="end"/>
                      </w:r>
                      <w:r w:rsidRPr="00406C06">
                        <w:rPr>
                          <w:rStyle w:val="FigureTittleChar"/>
                          <w:b/>
                          <w:i/>
                        </w:rPr>
                        <w:t xml:space="preserve"> </w:t>
                      </w:r>
                      <w:r w:rsidRPr="00406C06">
                        <w:t>MaxiCharger Overview</w:t>
                      </w:r>
                      <w:r>
                        <w:rPr>
                          <w:rFonts w:hint="eastAsia"/>
                        </w:rPr>
                        <w:t>,</w:t>
                      </w:r>
                      <w:r>
                        <w:t xml:space="preserve"> Outside</w:t>
                      </w:r>
                    </w:p>
                  </w:txbxContent>
                </v:textbox>
              </v:shape>
            </w:pict>
          </mc:Fallback>
        </mc:AlternateContent>
      </w:r>
    </w:p>
    <w:p w14:paraId="1C1AA0F8" w14:textId="77777777" w:rsidR="003C40FF" w:rsidRPr="00475770" w:rsidRDefault="003C40FF" w:rsidP="00640D36"/>
    <w:p w14:paraId="6599B0FF" w14:textId="392B35E3" w:rsidR="000D299E" w:rsidRPr="00475770" w:rsidRDefault="000D299E" w:rsidP="00195C05">
      <w:pPr>
        <w:pStyle w:val="Seqin"/>
      </w:pPr>
      <w:r w:rsidRPr="00475770">
        <w:rPr>
          <w:rFonts w:hint="eastAsia"/>
        </w:rPr>
        <w:t>M</w:t>
      </w:r>
      <w:r w:rsidRPr="00475770">
        <w:t>ain Cabinet</w:t>
      </w:r>
    </w:p>
    <w:p w14:paraId="12BD037F" w14:textId="11B1AC83" w:rsidR="00406C06" w:rsidRPr="00475770" w:rsidRDefault="00777848" w:rsidP="00195C05">
      <w:pPr>
        <w:pStyle w:val="Seqin"/>
        <w:rPr>
          <w:kern w:val="44"/>
          <w:szCs w:val="22"/>
        </w:rPr>
      </w:pPr>
      <w:r w:rsidRPr="00475770">
        <w:t>Eye Bolt</w:t>
      </w:r>
      <w:r w:rsidR="00406C06" w:rsidRPr="00475770">
        <w:t xml:space="preserve"> —</w:t>
      </w:r>
      <w:r w:rsidR="00406C06" w:rsidRPr="00475770">
        <w:rPr>
          <w:rFonts w:eastAsiaTheme="minorEastAsia"/>
        </w:rPr>
        <w:t xml:space="preserve"> </w:t>
      </w:r>
      <w:r w:rsidRPr="00475770">
        <w:rPr>
          <w:rFonts w:eastAsiaTheme="minorEastAsia"/>
        </w:rPr>
        <w:t xml:space="preserve">for </w:t>
      </w:r>
      <w:r w:rsidR="00406C06" w:rsidRPr="00475770">
        <w:t>equipment movement, loading and unloading</w:t>
      </w:r>
    </w:p>
    <w:p w14:paraId="783BE292" w14:textId="5F5BE26E" w:rsidR="00406C06" w:rsidRPr="00475770" w:rsidRDefault="00777848" w:rsidP="00195C05">
      <w:pPr>
        <w:pStyle w:val="Seqin"/>
      </w:pPr>
      <w:r w:rsidRPr="00475770">
        <w:lastRenderedPageBreak/>
        <w:t>Status I</w:t>
      </w:r>
      <w:r w:rsidR="00406C06" w:rsidRPr="00475770">
        <w:t xml:space="preserve">ndicator — displays the current status of the </w:t>
      </w:r>
      <w:r w:rsidR="006124BD" w:rsidRPr="00475770">
        <w:t>MaxiCharger</w:t>
      </w:r>
    </w:p>
    <w:p w14:paraId="1D4DA187" w14:textId="4AAED626" w:rsidR="000D299E" w:rsidRPr="00475770" w:rsidRDefault="000D299E" w:rsidP="00195C05">
      <w:pPr>
        <w:pStyle w:val="Seqin"/>
      </w:pPr>
      <w:r w:rsidRPr="00475770">
        <w:rPr>
          <w:rFonts w:hint="eastAsia"/>
        </w:rPr>
        <w:t>L</w:t>
      </w:r>
      <w:r w:rsidRPr="00475770">
        <w:t>ight Sensor</w:t>
      </w:r>
    </w:p>
    <w:p w14:paraId="37C2EA31" w14:textId="1DD3F5DB" w:rsidR="000D299E" w:rsidRPr="00475770" w:rsidRDefault="000D299E" w:rsidP="00195C05">
      <w:pPr>
        <w:pStyle w:val="Seqin"/>
      </w:pPr>
      <w:r w:rsidRPr="00475770">
        <w:t>Tempered Glass — protects indicator and touchscreen, etc.</w:t>
      </w:r>
    </w:p>
    <w:p w14:paraId="2C6FE72A" w14:textId="0A5B3AF6" w:rsidR="00406C06" w:rsidRPr="00475770" w:rsidRDefault="000D299E" w:rsidP="00195C05">
      <w:pPr>
        <w:pStyle w:val="Seqin"/>
      </w:pPr>
      <w:r w:rsidRPr="00475770">
        <w:t>Touchscreen</w:t>
      </w:r>
      <w:r w:rsidR="00E659CB" w:rsidRPr="00475770">
        <w:t xml:space="preserve"> (the size of the touchscreen is optional)</w:t>
      </w:r>
    </w:p>
    <w:p w14:paraId="1DCB9BBB" w14:textId="77777777" w:rsidR="00406C06" w:rsidRPr="00475770" w:rsidRDefault="00406C06" w:rsidP="00195C05">
      <w:pPr>
        <w:pStyle w:val="Seqin"/>
      </w:pPr>
      <w:r w:rsidRPr="00475770">
        <w:t>RFID Card Reader</w:t>
      </w:r>
    </w:p>
    <w:p w14:paraId="2F385940" w14:textId="097E43B0" w:rsidR="000D299E" w:rsidRPr="00475770" w:rsidRDefault="00777848" w:rsidP="00195C05">
      <w:pPr>
        <w:pStyle w:val="Seqin"/>
      </w:pPr>
      <w:r w:rsidRPr="00475770">
        <w:t>Point of Sale (POS) Terminal</w:t>
      </w:r>
      <w:r w:rsidR="00E659CB" w:rsidRPr="00475770">
        <w:t xml:space="preserve"> (</w:t>
      </w:r>
      <w:r w:rsidR="00BB65DE" w:rsidRPr="00475770">
        <w:t xml:space="preserve">the shape might varies depending on </w:t>
      </w:r>
      <w:r w:rsidR="0012370E" w:rsidRPr="00475770">
        <w:t>the terminal you choose</w:t>
      </w:r>
      <w:r w:rsidR="00E659CB" w:rsidRPr="00475770">
        <w:t>)</w:t>
      </w:r>
    </w:p>
    <w:p w14:paraId="3B68E3C1" w14:textId="1175E8A5" w:rsidR="00B67B73" w:rsidRPr="00475770" w:rsidRDefault="0012370E" w:rsidP="00195C05">
      <w:pPr>
        <w:pStyle w:val="Seqin"/>
      </w:pPr>
      <w:r w:rsidRPr="00475770">
        <w:rPr>
          <w:rFonts w:hint="eastAsia"/>
        </w:rPr>
        <w:t>Ho</w:t>
      </w:r>
      <w:r w:rsidR="000C34EE" w:rsidRPr="00475770">
        <w:t>l</w:t>
      </w:r>
      <w:r w:rsidRPr="00475770">
        <w:rPr>
          <w:rFonts w:hint="eastAsia"/>
        </w:rPr>
        <w:t>ster</w:t>
      </w:r>
    </w:p>
    <w:p w14:paraId="5B912AC9" w14:textId="5BBC0ABF" w:rsidR="000D299E" w:rsidRPr="00475770" w:rsidRDefault="000D299E" w:rsidP="00195C05">
      <w:pPr>
        <w:pStyle w:val="Seqin"/>
      </w:pPr>
      <w:r w:rsidRPr="00475770">
        <w:rPr>
          <w:rFonts w:hint="eastAsia"/>
        </w:rPr>
        <w:t>L</w:t>
      </w:r>
      <w:r w:rsidR="00777848" w:rsidRPr="00475770">
        <w:t>ouds</w:t>
      </w:r>
      <w:r w:rsidRPr="00475770">
        <w:t>peaker</w:t>
      </w:r>
    </w:p>
    <w:p w14:paraId="23F5B476" w14:textId="2294D25A" w:rsidR="000D299E" w:rsidRPr="00475770" w:rsidRDefault="000D299E" w:rsidP="00195C05">
      <w:pPr>
        <w:pStyle w:val="Seqin"/>
      </w:pPr>
      <w:r w:rsidRPr="00475770">
        <w:t xml:space="preserve">Socket </w:t>
      </w:r>
      <w:r w:rsidR="00D91043" w:rsidRPr="00475770">
        <w:t>(optiona</w:t>
      </w:r>
      <w:r w:rsidR="00D91043" w:rsidRPr="00475770">
        <w:rPr>
          <w:rFonts w:hint="eastAsia"/>
        </w:rPr>
        <w:t>l</w:t>
      </w:r>
      <w:r w:rsidR="00E659CB" w:rsidRPr="00475770">
        <w:t>)</w:t>
      </w:r>
    </w:p>
    <w:p w14:paraId="5F8137A0" w14:textId="72FC3744" w:rsidR="00406C06" w:rsidRPr="00475770" w:rsidRDefault="00406C06" w:rsidP="00195C05">
      <w:pPr>
        <w:pStyle w:val="Seqin"/>
      </w:pPr>
      <w:r w:rsidRPr="00475770">
        <w:t>Front Cabinet Door</w:t>
      </w:r>
    </w:p>
    <w:p w14:paraId="7B3FE1D8" w14:textId="43460CF6" w:rsidR="00406C06" w:rsidRPr="00475770" w:rsidRDefault="00406C06" w:rsidP="00195C05">
      <w:pPr>
        <w:pStyle w:val="Seqin"/>
      </w:pPr>
      <w:r w:rsidRPr="00475770">
        <w:t xml:space="preserve">Front/Rear Base Cover — </w:t>
      </w:r>
      <w:r w:rsidR="00777848" w:rsidRPr="00475770">
        <w:t>you</w:t>
      </w:r>
      <w:r w:rsidRPr="00475770">
        <w:t xml:space="preserve"> can move the device </w:t>
      </w:r>
      <w:r w:rsidR="00777848" w:rsidRPr="00475770">
        <w:t xml:space="preserve">using a forklift </w:t>
      </w:r>
      <w:r w:rsidRPr="00475770">
        <w:t>after removing the cover</w:t>
      </w:r>
    </w:p>
    <w:p w14:paraId="2D168D78" w14:textId="77777777" w:rsidR="000D299E" w:rsidRPr="00475770" w:rsidRDefault="000D299E" w:rsidP="00195C05">
      <w:pPr>
        <w:pStyle w:val="Seqin"/>
      </w:pPr>
      <w:r w:rsidRPr="00475770">
        <w:t>Antenna</w:t>
      </w:r>
    </w:p>
    <w:p w14:paraId="15AFE121" w14:textId="1F4776F4" w:rsidR="000D299E" w:rsidRPr="00475770" w:rsidRDefault="000D299E" w:rsidP="00195C05">
      <w:pPr>
        <w:pStyle w:val="Seqin"/>
      </w:pPr>
      <w:r w:rsidRPr="00475770">
        <w:t>Waterproof Cable Fixing Connector — for the extended charg</w:t>
      </w:r>
      <w:r w:rsidR="00777848" w:rsidRPr="00475770">
        <w:t>ing</w:t>
      </w:r>
      <w:r w:rsidRPr="00475770">
        <w:t xml:space="preserve"> cable</w:t>
      </w:r>
    </w:p>
    <w:p w14:paraId="5CC80AD0" w14:textId="3664BF0A" w:rsidR="00406C06" w:rsidRPr="00475770" w:rsidRDefault="000D299E" w:rsidP="00195C05">
      <w:pPr>
        <w:pStyle w:val="Seqin"/>
      </w:pPr>
      <w:r w:rsidRPr="00475770">
        <w:t>Emergency Stop Button</w:t>
      </w:r>
    </w:p>
    <w:p w14:paraId="415B4276" w14:textId="27331A8C" w:rsidR="000D299E" w:rsidRPr="00475770" w:rsidRDefault="000D299E" w:rsidP="00195C05">
      <w:pPr>
        <w:pStyle w:val="Seqin"/>
      </w:pPr>
      <w:r w:rsidRPr="00475770">
        <w:rPr>
          <w:rFonts w:hint="eastAsia"/>
        </w:rPr>
        <w:t>Vent</w:t>
      </w:r>
    </w:p>
    <w:p w14:paraId="0153A469" w14:textId="4615337B" w:rsidR="00406C06" w:rsidRPr="00475770" w:rsidRDefault="000D299E" w:rsidP="00195C05">
      <w:pPr>
        <w:pStyle w:val="Seqin"/>
      </w:pPr>
      <w:r w:rsidRPr="00475770">
        <w:t>Handle Lock</w:t>
      </w:r>
    </w:p>
    <w:p w14:paraId="6E8E2979" w14:textId="4CB5A225" w:rsidR="000D299E" w:rsidRPr="00475770" w:rsidRDefault="000D299E" w:rsidP="00195C05">
      <w:pPr>
        <w:pStyle w:val="Seqin"/>
      </w:pPr>
      <w:r w:rsidRPr="00475770">
        <w:rPr>
          <w:rFonts w:hint="eastAsia"/>
        </w:rPr>
        <w:t>Connector</w:t>
      </w:r>
    </w:p>
    <w:p w14:paraId="7CF69EB2" w14:textId="22263885" w:rsidR="00406C06" w:rsidRPr="00475770" w:rsidRDefault="00406C06" w:rsidP="00195C05">
      <w:pPr>
        <w:pStyle w:val="Seqin"/>
      </w:pPr>
      <w:r w:rsidRPr="00475770">
        <w:t>Base</w:t>
      </w:r>
    </w:p>
    <w:p w14:paraId="4B2D3A86" w14:textId="2F530E06" w:rsidR="0099218C" w:rsidRPr="00475770" w:rsidRDefault="00282CA1" w:rsidP="00D377F5">
      <w:pPr>
        <w:pStyle w:val="NOTE0"/>
      </w:pPr>
      <w:r w:rsidRPr="00475770">
        <w:rPr>
          <w:noProof/>
        </w:rPr>
        <w:drawing>
          <wp:anchor distT="0" distB="0" distL="114300" distR="114300" simplePos="0" relativeHeight="252096512" behindDoc="0" locked="0" layoutInCell="1" allowOverlap="1" wp14:anchorId="30E1E2D4" wp14:editId="1194BAC6">
            <wp:simplePos x="0" y="0"/>
            <wp:positionH relativeFrom="margin">
              <wp:align>left</wp:align>
            </wp:positionH>
            <wp:positionV relativeFrom="paragraph">
              <wp:posOffset>23600</wp:posOffset>
            </wp:positionV>
            <wp:extent cx="145480" cy="145480"/>
            <wp:effectExtent l="0" t="0" r="6985" b="698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99218C" w:rsidRPr="00475770">
        <w:t>NOTE</w:t>
      </w:r>
    </w:p>
    <w:p w14:paraId="212B1281" w14:textId="26EBFE06" w:rsidR="0099218C" w:rsidRPr="00475770" w:rsidRDefault="0099218C" w:rsidP="00D377F5">
      <w:pPr>
        <w:pStyle w:val="NOTE"/>
        <w:rPr>
          <w:snapToGrid w:val="0"/>
        </w:rPr>
      </w:pPr>
      <w:r w:rsidRPr="00475770">
        <w:rPr>
          <w:snapToGrid w:val="0"/>
        </w:rPr>
        <w:t xml:space="preserve">Autel can deliver the </w:t>
      </w:r>
      <w:r w:rsidR="000444F1" w:rsidRPr="00475770">
        <w:rPr>
          <w:snapToGrid w:val="0"/>
        </w:rPr>
        <w:t>MaxiCharger</w:t>
      </w:r>
      <w:r w:rsidRPr="00475770">
        <w:rPr>
          <w:snapToGrid w:val="0"/>
        </w:rPr>
        <w:t xml:space="preserve"> with different payment terminals. The available options vary depending on the region and country where the </w:t>
      </w:r>
      <w:r w:rsidR="000444F1" w:rsidRPr="00475770">
        <w:rPr>
          <w:snapToGrid w:val="0"/>
        </w:rPr>
        <w:t>MaxiCharger</w:t>
      </w:r>
      <w:r w:rsidRPr="00475770">
        <w:rPr>
          <w:snapToGrid w:val="0"/>
        </w:rPr>
        <w:t xml:space="preserve"> is</w:t>
      </w:r>
      <w:r w:rsidRPr="00475770">
        <w:rPr>
          <w:rFonts w:hint="eastAsia"/>
          <w:snapToGrid w:val="0"/>
        </w:rPr>
        <w:t xml:space="preserve"> </w:t>
      </w:r>
      <w:r w:rsidRPr="00475770">
        <w:rPr>
          <w:snapToGrid w:val="0"/>
        </w:rPr>
        <w:t>installed. If you need more information about different options for</w:t>
      </w:r>
      <w:r w:rsidR="00265933" w:rsidRPr="00475770">
        <w:rPr>
          <w:snapToGrid w:val="0"/>
        </w:rPr>
        <w:t xml:space="preserve"> the</w:t>
      </w:r>
      <w:r w:rsidRPr="00475770">
        <w:rPr>
          <w:snapToGrid w:val="0"/>
        </w:rPr>
        <w:t xml:space="preserve"> payment terminals, consult Autel customer support.</w:t>
      </w:r>
    </w:p>
    <w:p w14:paraId="604873C8" w14:textId="448D8B35" w:rsidR="00497827" w:rsidRPr="00475770" w:rsidRDefault="00497827" w:rsidP="00497827">
      <w:pPr>
        <w:pStyle w:val="FigureTittle"/>
        <w:tabs>
          <w:tab w:val="left" w:pos="1608"/>
          <w:tab w:val="center" w:pos="3629"/>
        </w:tabs>
        <w:jc w:val="left"/>
      </w:pPr>
      <w:r w:rsidRPr="00475770">
        <w:tab/>
      </w:r>
    </w:p>
    <w:p w14:paraId="174F4566" w14:textId="0E6A78F0" w:rsidR="00497827" w:rsidRPr="00475770" w:rsidRDefault="00497827" w:rsidP="00497827">
      <w:pPr>
        <w:rPr>
          <w:rFonts w:eastAsia="微软雅黑" w:cs="微软雅黑"/>
          <w:b/>
          <w:i/>
        </w:rPr>
      </w:pPr>
      <w:r w:rsidRPr="00475770">
        <w:br w:type="page"/>
      </w:r>
    </w:p>
    <w:p w14:paraId="16FD963F" w14:textId="568EAD80" w:rsidR="0099218C" w:rsidRPr="00475770" w:rsidRDefault="00497827" w:rsidP="00497827">
      <w:pPr>
        <w:pStyle w:val="FigureTittle"/>
        <w:tabs>
          <w:tab w:val="left" w:pos="1608"/>
          <w:tab w:val="center" w:pos="3629"/>
        </w:tabs>
        <w:jc w:val="left"/>
      </w:pPr>
      <w:r w:rsidRPr="00475770">
        <w:lastRenderedPageBreak/>
        <w:tab/>
      </w:r>
      <w:r w:rsidR="0099218C" w:rsidRPr="00475770">
        <w:t xml:space="preserve">Table </w:t>
      </w:r>
      <w:r w:rsidR="00F9073B">
        <w:fldChar w:fldCharType="begin"/>
      </w:r>
      <w:r w:rsidR="00F9073B">
        <w:instrText xml:space="preserve"> STYLEREF 1 \s </w:instrText>
      </w:r>
      <w:r w:rsidR="00F9073B">
        <w:fldChar w:fldCharType="separate"/>
      </w:r>
      <w:r w:rsidR="00BD432C">
        <w:rPr>
          <w:noProof/>
        </w:rPr>
        <w:t>3</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0099218C" w:rsidRPr="00475770">
        <w:t xml:space="preserve"> </w:t>
      </w:r>
      <w:r w:rsidR="00777848" w:rsidRPr="00475770">
        <w:t xml:space="preserve">Status </w:t>
      </w:r>
      <w:r w:rsidR="0099218C" w:rsidRPr="00475770">
        <w:rPr>
          <w:rFonts w:hint="eastAsia"/>
        </w:rPr>
        <w:t>Indi</w:t>
      </w:r>
      <w:r w:rsidR="0099218C" w:rsidRPr="00475770">
        <w:t xml:space="preserve">cator </w:t>
      </w:r>
      <w:r w:rsidR="00777848" w:rsidRPr="00475770">
        <w:t>Key</w:t>
      </w:r>
    </w:p>
    <w:tbl>
      <w:tblPr>
        <w:tblStyle w:val="af0"/>
        <w:tblW w:w="0" w:type="auto"/>
        <w:jc w:val="center"/>
        <w:tblLook w:val="04A0" w:firstRow="1" w:lastRow="0" w:firstColumn="1" w:lastColumn="0" w:noHBand="0" w:noVBand="1"/>
      </w:tblPr>
      <w:tblGrid>
        <w:gridCol w:w="1701"/>
        <w:gridCol w:w="1843"/>
        <w:gridCol w:w="3095"/>
      </w:tblGrid>
      <w:tr w:rsidR="0099218C" w:rsidRPr="00475770" w14:paraId="2B9F0312" w14:textId="77777777" w:rsidTr="00282CA1">
        <w:trPr>
          <w:trHeight w:val="459"/>
          <w:tblHeader/>
          <w:jc w:val="center"/>
        </w:trPr>
        <w:tc>
          <w:tcPr>
            <w:tcW w:w="1701" w:type="dxa"/>
            <w:shd w:val="clear" w:color="auto" w:fill="D9D9D9" w:themeFill="background1" w:themeFillShade="D9"/>
            <w:vAlign w:val="center"/>
          </w:tcPr>
          <w:p w14:paraId="775A084A" w14:textId="77777777" w:rsidR="0099218C" w:rsidRPr="00475770" w:rsidRDefault="0099218C" w:rsidP="00172287">
            <w:pPr>
              <w:ind w:left="421" w:hanging="421"/>
              <w:rPr>
                <w:b/>
              </w:rPr>
            </w:pPr>
            <w:r w:rsidRPr="00475770">
              <w:rPr>
                <w:rFonts w:hint="eastAsia"/>
                <w:b/>
              </w:rPr>
              <w:t>C</w:t>
            </w:r>
            <w:r w:rsidRPr="00475770">
              <w:rPr>
                <w:b/>
              </w:rPr>
              <w:t>harging Status</w:t>
            </w:r>
          </w:p>
        </w:tc>
        <w:tc>
          <w:tcPr>
            <w:tcW w:w="1843" w:type="dxa"/>
            <w:shd w:val="clear" w:color="auto" w:fill="D9D9D9" w:themeFill="background1" w:themeFillShade="D9"/>
            <w:vAlign w:val="center"/>
          </w:tcPr>
          <w:p w14:paraId="1F7F2696" w14:textId="523428F2" w:rsidR="0099218C" w:rsidRPr="00475770" w:rsidRDefault="0099218C" w:rsidP="0099218C">
            <w:pPr>
              <w:ind w:left="421" w:hanging="421"/>
              <w:rPr>
                <w:b/>
              </w:rPr>
            </w:pPr>
            <w:r w:rsidRPr="00475770">
              <w:rPr>
                <w:rFonts w:hint="eastAsia"/>
                <w:b/>
              </w:rPr>
              <w:t>C</w:t>
            </w:r>
            <w:r w:rsidRPr="00475770">
              <w:rPr>
                <w:b/>
              </w:rPr>
              <w:t>olor</w:t>
            </w:r>
          </w:p>
        </w:tc>
        <w:tc>
          <w:tcPr>
            <w:tcW w:w="3095" w:type="dxa"/>
            <w:shd w:val="clear" w:color="auto" w:fill="D9D9D9" w:themeFill="background1" w:themeFillShade="D9"/>
            <w:vAlign w:val="center"/>
          </w:tcPr>
          <w:p w14:paraId="53FCFDBC" w14:textId="135610ED" w:rsidR="0099218C" w:rsidRPr="00475770" w:rsidRDefault="00777848" w:rsidP="00172287">
            <w:pPr>
              <w:ind w:left="421" w:hanging="421"/>
              <w:rPr>
                <w:b/>
              </w:rPr>
            </w:pPr>
            <w:r w:rsidRPr="00475770">
              <w:rPr>
                <w:b/>
              </w:rPr>
              <w:t>Meaning</w:t>
            </w:r>
          </w:p>
        </w:tc>
      </w:tr>
      <w:tr w:rsidR="0099218C" w:rsidRPr="00475770" w14:paraId="063F9539" w14:textId="77777777" w:rsidTr="005F347D">
        <w:trPr>
          <w:trHeight w:val="492"/>
          <w:jc w:val="center"/>
        </w:trPr>
        <w:tc>
          <w:tcPr>
            <w:tcW w:w="1701" w:type="dxa"/>
            <w:vAlign w:val="center"/>
          </w:tcPr>
          <w:p w14:paraId="0E4580FD" w14:textId="77777777" w:rsidR="0099218C" w:rsidRPr="00475770" w:rsidRDefault="0099218C" w:rsidP="00172287">
            <w:pPr>
              <w:ind w:left="421" w:hanging="421"/>
              <w:rPr>
                <w:b/>
              </w:rPr>
            </w:pPr>
            <w:r w:rsidRPr="00475770">
              <w:rPr>
                <w:b/>
              </w:rPr>
              <w:t>Standby Mode</w:t>
            </w:r>
          </w:p>
        </w:tc>
        <w:tc>
          <w:tcPr>
            <w:tcW w:w="1843" w:type="dxa"/>
            <w:vAlign w:val="center"/>
          </w:tcPr>
          <w:p w14:paraId="26E2C43A" w14:textId="7AC5149D" w:rsidR="0099218C" w:rsidRPr="00475770" w:rsidRDefault="0099218C" w:rsidP="00E943E7">
            <w:pPr>
              <w:pStyle w:val="TableText"/>
            </w:pPr>
            <w:r w:rsidRPr="00475770">
              <w:t>Solid Green</w:t>
            </w:r>
          </w:p>
        </w:tc>
        <w:tc>
          <w:tcPr>
            <w:tcW w:w="3095" w:type="dxa"/>
            <w:vAlign w:val="center"/>
          </w:tcPr>
          <w:p w14:paraId="1B722D46" w14:textId="37BAD53E" w:rsidR="0099218C" w:rsidRPr="00475770" w:rsidRDefault="000C34EE" w:rsidP="00E943E7">
            <w:pPr>
              <w:pStyle w:val="TableText"/>
            </w:pPr>
            <w:r w:rsidRPr="00475770">
              <w:t>The connector is available.</w:t>
            </w:r>
          </w:p>
        </w:tc>
      </w:tr>
      <w:tr w:rsidR="0099218C" w:rsidRPr="00475770" w14:paraId="15637BC1" w14:textId="77777777" w:rsidTr="005F347D">
        <w:trPr>
          <w:trHeight w:val="485"/>
          <w:jc w:val="center"/>
        </w:trPr>
        <w:tc>
          <w:tcPr>
            <w:tcW w:w="1701" w:type="dxa"/>
            <w:vAlign w:val="center"/>
          </w:tcPr>
          <w:p w14:paraId="504C676D" w14:textId="77777777" w:rsidR="0099218C" w:rsidRPr="00475770" w:rsidRDefault="0099218C" w:rsidP="00172287">
            <w:pPr>
              <w:ind w:left="421" w:hanging="421"/>
              <w:rPr>
                <w:b/>
              </w:rPr>
            </w:pPr>
            <w:r w:rsidRPr="00475770">
              <w:rPr>
                <w:b/>
              </w:rPr>
              <w:t>EV Connected</w:t>
            </w:r>
          </w:p>
        </w:tc>
        <w:tc>
          <w:tcPr>
            <w:tcW w:w="1843" w:type="dxa"/>
            <w:vAlign w:val="center"/>
          </w:tcPr>
          <w:p w14:paraId="531C43DE" w14:textId="19499866" w:rsidR="0099218C" w:rsidRPr="00475770" w:rsidRDefault="0099218C" w:rsidP="00E943E7">
            <w:pPr>
              <w:pStyle w:val="TableText"/>
            </w:pPr>
            <w:r w:rsidRPr="00475770">
              <w:t>Solid White</w:t>
            </w:r>
          </w:p>
        </w:tc>
        <w:tc>
          <w:tcPr>
            <w:tcW w:w="3095" w:type="dxa"/>
            <w:vAlign w:val="center"/>
          </w:tcPr>
          <w:p w14:paraId="1E289186" w14:textId="2BE57CC6" w:rsidR="0099218C" w:rsidRPr="00475770" w:rsidRDefault="0099218C" w:rsidP="00E943E7">
            <w:pPr>
              <w:pStyle w:val="TableText"/>
            </w:pPr>
            <w:r w:rsidRPr="00475770">
              <w:t xml:space="preserve">An EV is connected to the </w:t>
            </w:r>
            <w:r w:rsidR="006124BD" w:rsidRPr="00475770">
              <w:t>MaxiCharger</w:t>
            </w:r>
            <w:r w:rsidRPr="00475770">
              <w:t>.</w:t>
            </w:r>
          </w:p>
        </w:tc>
      </w:tr>
      <w:tr w:rsidR="006B54CD" w:rsidRPr="00475770" w14:paraId="5AF414D3" w14:textId="77777777" w:rsidTr="005F347D">
        <w:trPr>
          <w:trHeight w:val="386"/>
          <w:jc w:val="center"/>
        </w:trPr>
        <w:tc>
          <w:tcPr>
            <w:tcW w:w="1701" w:type="dxa"/>
            <w:vAlign w:val="center"/>
          </w:tcPr>
          <w:p w14:paraId="59056039" w14:textId="3221BC0B" w:rsidR="006B54CD" w:rsidRPr="00475770" w:rsidRDefault="006B54CD" w:rsidP="006B54CD">
            <w:pPr>
              <w:ind w:left="421" w:hanging="421"/>
            </w:pPr>
            <w:r w:rsidRPr="00475770">
              <w:rPr>
                <w:b/>
              </w:rPr>
              <w:t>Charging</w:t>
            </w:r>
          </w:p>
        </w:tc>
        <w:tc>
          <w:tcPr>
            <w:tcW w:w="1843" w:type="dxa"/>
            <w:vAlign w:val="center"/>
          </w:tcPr>
          <w:p w14:paraId="70943BB7" w14:textId="3E3AB5C1" w:rsidR="006B54CD" w:rsidRPr="00475770" w:rsidRDefault="006B54CD" w:rsidP="006B54CD">
            <w:pPr>
              <w:pStyle w:val="TableText"/>
            </w:pPr>
            <w:r w:rsidRPr="00475770">
              <w:t>Illuminating Green in Turn</w:t>
            </w:r>
          </w:p>
        </w:tc>
        <w:tc>
          <w:tcPr>
            <w:tcW w:w="3095" w:type="dxa"/>
            <w:vAlign w:val="center"/>
          </w:tcPr>
          <w:p w14:paraId="06D9573B" w14:textId="0A171F6E" w:rsidR="006B54CD" w:rsidRPr="00475770" w:rsidRDefault="006B54CD" w:rsidP="006B54CD">
            <w:pPr>
              <w:pStyle w:val="TableText"/>
            </w:pPr>
            <w:r w:rsidRPr="00475770">
              <w:t>Indicates how much of your EV is charged.</w:t>
            </w:r>
          </w:p>
        </w:tc>
      </w:tr>
      <w:tr w:rsidR="000C34EE" w:rsidRPr="00475770" w14:paraId="15A392EC" w14:textId="77777777" w:rsidTr="005F347D">
        <w:trPr>
          <w:trHeight w:val="693"/>
          <w:jc w:val="center"/>
        </w:trPr>
        <w:tc>
          <w:tcPr>
            <w:tcW w:w="1701" w:type="dxa"/>
            <w:vAlign w:val="center"/>
          </w:tcPr>
          <w:p w14:paraId="60CFCACD" w14:textId="093E3271" w:rsidR="000C34EE" w:rsidRPr="00475770" w:rsidRDefault="000C34EE" w:rsidP="00777848">
            <w:pPr>
              <w:ind w:left="421" w:hanging="421"/>
              <w:rPr>
                <w:b/>
              </w:rPr>
            </w:pPr>
            <w:r w:rsidRPr="00475770">
              <w:rPr>
                <w:rFonts w:hint="eastAsia"/>
                <w:b/>
              </w:rPr>
              <w:t>C</w:t>
            </w:r>
            <w:r w:rsidRPr="00475770">
              <w:rPr>
                <w:b/>
              </w:rPr>
              <w:t>harge Complete</w:t>
            </w:r>
          </w:p>
        </w:tc>
        <w:tc>
          <w:tcPr>
            <w:tcW w:w="1843" w:type="dxa"/>
            <w:vAlign w:val="center"/>
          </w:tcPr>
          <w:p w14:paraId="5048ABE9" w14:textId="3DEF1D8F" w:rsidR="000C34EE" w:rsidRPr="00475770" w:rsidRDefault="000C34EE" w:rsidP="00E943E7">
            <w:pPr>
              <w:pStyle w:val="TableText"/>
            </w:pPr>
            <w:r w:rsidRPr="00475770">
              <w:t>Flashing Green</w:t>
            </w:r>
          </w:p>
        </w:tc>
        <w:tc>
          <w:tcPr>
            <w:tcW w:w="3095" w:type="dxa"/>
            <w:vAlign w:val="center"/>
          </w:tcPr>
          <w:p w14:paraId="1EA406BF" w14:textId="1B0E94FD" w:rsidR="000C34EE" w:rsidRPr="00475770" w:rsidRDefault="000C34EE" w:rsidP="00E943E7">
            <w:pPr>
              <w:pStyle w:val="TableText"/>
            </w:pPr>
            <w:r w:rsidRPr="00475770">
              <w:t>An EV is fully charged or has stopped charging.</w:t>
            </w:r>
          </w:p>
        </w:tc>
      </w:tr>
      <w:tr w:rsidR="0099218C" w:rsidRPr="00475770" w14:paraId="2C09E8C9" w14:textId="77777777" w:rsidTr="005F347D">
        <w:trPr>
          <w:trHeight w:val="561"/>
          <w:jc w:val="center"/>
        </w:trPr>
        <w:tc>
          <w:tcPr>
            <w:tcW w:w="1701" w:type="dxa"/>
            <w:vAlign w:val="center"/>
          </w:tcPr>
          <w:p w14:paraId="3F4830CA" w14:textId="77777777" w:rsidR="0099218C" w:rsidRPr="00475770" w:rsidRDefault="0099218C" w:rsidP="0099218C">
            <w:pPr>
              <w:ind w:left="421" w:hanging="421"/>
              <w:rPr>
                <w:b/>
              </w:rPr>
            </w:pPr>
            <w:r w:rsidRPr="00475770">
              <w:rPr>
                <w:rFonts w:hint="eastAsia"/>
                <w:b/>
              </w:rPr>
              <w:t>R</w:t>
            </w:r>
            <w:r w:rsidRPr="00475770">
              <w:rPr>
                <w:b/>
              </w:rPr>
              <w:t>eservation</w:t>
            </w:r>
          </w:p>
        </w:tc>
        <w:tc>
          <w:tcPr>
            <w:tcW w:w="1843" w:type="dxa"/>
            <w:vAlign w:val="center"/>
          </w:tcPr>
          <w:p w14:paraId="559A2356" w14:textId="2CCE28AD" w:rsidR="0099218C" w:rsidRPr="00475770" w:rsidRDefault="0099218C" w:rsidP="00E943E7">
            <w:pPr>
              <w:pStyle w:val="TableText"/>
            </w:pPr>
            <w:r w:rsidRPr="00475770">
              <w:t>Flashing White</w:t>
            </w:r>
          </w:p>
        </w:tc>
        <w:tc>
          <w:tcPr>
            <w:tcW w:w="3095" w:type="dxa"/>
            <w:vAlign w:val="center"/>
          </w:tcPr>
          <w:p w14:paraId="4F84930B" w14:textId="301AEF7E" w:rsidR="0099218C" w:rsidRPr="00475770" w:rsidRDefault="0099218C" w:rsidP="00E943E7">
            <w:pPr>
              <w:pStyle w:val="TableText"/>
              <w:rPr>
                <w:b/>
              </w:rPr>
            </w:pPr>
            <w:r w:rsidRPr="00475770">
              <w:t xml:space="preserve">The </w:t>
            </w:r>
            <w:r w:rsidR="006124BD" w:rsidRPr="00475770">
              <w:t>MaxiCharger</w:t>
            </w:r>
            <w:r w:rsidRPr="00475770">
              <w:t xml:space="preserve"> is reserved.</w:t>
            </w:r>
          </w:p>
        </w:tc>
      </w:tr>
      <w:tr w:rsidR="0099218C" w:rsidRPr="00475770" w14:paraId="0ED8130E" w14:textId="77777777" w:rsidTr="005F347D">
        <w:trPr>
          <w:trHeight w:val="555"/>
          <w:jc w:val="center"/>
        </w:trPr>
        <w:tc>
          <w:tcPr>
            <w:tcW w:w="1701" w:type="dxa"/>
            <w:vAlign w:val="center"/>
          </w:tcPr>
          <w:p w14:paraId="13342E0E" w14:textId="77777777" w:rsidR="0099218C" w:rsidRPr="00475770" w:rsidRDefault="0099218C" w:rsidP="0099218C">
            <w:pPr>
              <w:ind w:left="421" w:hanging="421"/>
              <w:rPr>
                <w:b/>
              </w:rPr>
            </w:pPr>
            <w:r w:rsidRPr="00475770">
              <w:rPr>
                <w:rFonts w:hint="eastAsia"/>
                <w:b/>
              </w:rPr>
              <w:t>E</w:t>
            </w:r>
            <w:r w:rsidRPr="00475770">
              <w:rPr>
                <w:b/>
              </w:rPr>
              <w:t>rror</w:t>
            </w:r>
          </w:p>
        </w:tc>
        <w:tc>
          <w:tcPr>
            <w:tcW w:w="1843" w:type="dxa"/>
            <w:vAlign w:val="center"/>
          </w:tcPr>
          <w:p w14:paraId="63B3228B" w14:textId="13AD8ABB" w:rsidR="0099218C" w:rsidRPr="00475770" w:rsidRDefault="0099218C" w:rsidP="00E943E7">
            <w:pPr>
              <w:pStyle w:val="TableText"/>
            </w:pPr>
            <w:r w:rsidRPr="00475770">
              <w:t>Solid Red</w:t>
            </w:r>
          </w:p>
        </w:tc>
        <w:tc>
          <w:tcPr>
            <w:tcW w:w="3095" w:type="dxa"/>
            <w:vAlign w:val="center"/>
          </w:tcPr>
          <w:p w14:paraId="53D78A0E" w14:textId="03AFDBA3" w:rsidR="0099218C" w:rsidRPr="00475770" w:rsidRDefault="0099218C" w:rsidP="00E943E7">
            <w:pPr>
              <w:pStyle w:val="TableText"/>
              <w:rPr>
                <w:b/>
              </w:rPr>
            </w:pPr>
            <w:r w:rsidRPr="00475770">
              <w:t>An error has occurred.</w:t>
            </w:r>
          </w:p>
        </w:tc>
      </w:tr>
    </w:tbl>
    <w:p w14:paraId="6BBC21DE" w14:textId="7EE19D24" w:rsidR="00A5580F" w:rsidRPr="00475770" w:rsidRDefault="00A5580F" w:rsidP="00195C05">
      <w:pPr>
        <w:pStyle w:val="EN"/>
        <w:rPr>
          <w:noProof/>
        </w:rPr>
      </w:pPr>
    </w:p>
    <w:p w14:paraId="2B6C40E1" w14:textId="76A6C840" w:rsidR="00A5580F" w:rsidRPr="00475770" w:rsidRDefault="00A5580F" w:rsidP="00195C05">
      <w:pPr>
        <w:pStyle w:val="EN"/>
        <w:rPr>
          <w:noProof/>
        </w:rPr>
      </w:pPr>
    </w:p>
    <w:p w14:paraId="7301BBB2" w14:textId="4F05B3FD" w:rsidR="00A5580F" w:rsidRPr="00475770" w:rsidRDefault="00A5580F" w:rsidP="00195C05">
      <w:pPr>
        <w:pStyle w:val="EN"/>
        <w:rPr>
          <w:noProof/>
        </w:rPr>
      </w:pPr>
    </w:p>
    <w:p w14:paraId="248A9234" w14:textId="1E5BFEF4" w:rsidR="00A5580F" w:rsidRPr="00475770" w:rsidRDefault="00A5580F" w:rsidP="00195C05">
      <w:pPr>
        <w:pStyle w:val="EN"/>
        <w:rPr>
          <w:noProof/>
        </w:rPr>
      </w:pPr>
    </w:p>
    <w:p w14:paraId="73179626" w14:textId="31BCE244" w:rsidR="00A5580F" w:rsidRPr="00475770" w:rsidRDefault="00A5580F" w:rsidP="00195C05">
      <w:pPr>
        <w:pStyle w:val="EN"/>
        <w:rPr>
          <w:noProof/>
        </w:rPr>
      </w:pPr>
    </w:p>
    <w:p w14:paraId="6AE83806" w14:textId="77777777" w:rsidR="00A5580F" w:rsidRPr="00475770" w:rsidRDefault="00A5580F" w:rsidP="00195C05">
      <w:pPr>
        <w:pStyle w:val="EN"/>
        <w:rPr>
          <w:noProof/>
        </w:rPr>
      </w:pPr>
    </w:p>
    <w:p w14:paraId="69BA20B5" w14:textId="77777777" w:rsidR="00A5580F" w:rsidRPr="00475770" w:rsidRDefault="00A5580F" w:rsidP="00195C05">
      <w:pPr>
        <w:pStyle w:val="EN"/>
        <w:rPr>
          <w:noProof/>
        </w:rPr>
      </w:pPr>
    </w:p>
    <w:p w14:paraId="2485BA90" w14:textId="77777777" w:rsidR="00A5580F" w:rsidRPr="00475770" w:rsidRDefault="00A5580F" w:rsidP="00195C05">
      <w:pPr>
        <w:pStyle w:val="EN"/>
        <w:rPr>
          <w:noProof/>
        </w:rPr>
      </w:pPr>
    </w:p>
    <w:p w14:paraId="3952F4FD" w14:textId="77777777" w:rsidR="00A5580F" w:rsidRPr="00475770" w:rsidRDefault="00A5580F" w:rsidP="00195C05">
      <w:pPr>
        <w:pStyle w:val="EN"/>
        <w:rPr>
          <w:noProof/>
        </w:rPr>
      </w:pPr>
    </w:p>
    <w:p w14:paraId="3E8D5D1C" w14:textId="77777777" w:rsidR="00A5580F" w:rsidRPr="00475770" w:rsidRDefault="00A5580F" w:rsidP="00195C05">
      <w:pPr>
        <w:pStyle w:val="EN"/>
        <w:rPr>
          <w:noProof/>
        </w:rPr>
      </w:pPr>
    </w:p>
    <w:p w14:paraId="5039D4C9" w14:textId="77777777" w:rsidR="00A5580F" w:rsidRPr="00475770" w:rsidRDefault="00A5580F" w:rsidP="00195C05">
      <w:pPr>
        <w:pStyle w:val="EN"/>
        <w:rPr>
          <w:noProof/>
        </w:rPr>
      </w:pPr>
    </w:p>
    <w:p w14:paraId="55A50626" w14:textId="77777777" w:rsidR="00A5580F" w:rsidRPr="00475770" w:rsidRDefault="00A5580F" w:rsidP="00195C05">
      <w:pPr>
        <w:pStyle w:val="EN"/>
        <w:rPr>
          <w:noProof/>
        </w:rPr>
      </w:pPr>
    </w:p>
    <w:p w14:paraId="36E9C58F" w14:textId="77777777" w:rsidR="00A5580F" w:rsidRPr="00475770" w:rsidRDefault="00A5580F" w:rsidP="00195C05">
      <w:pPr>
        <w:pStyle w:val="EN"/>
        <w:rPr>
          <w:noProof/>
        </w:rPr>
      </w:pPr>
    </w:p>
    <w:p w14:paraId="414CCC0D" w14:textId="77777777" w:rsidR="00A5580F" w:rsidRPr="00475770" w:rsidRDefault="00A5580F" w:rsidP="00195C05">
      <w:pPr>
        <w:pStyle w:val="EN"/>
      </w:pPr>
    </w:p>
    <w:p w14:paraId="1278199E" w14:textId="77777777" w:rsidR="00A5580F" w:rsidRPr="00475770" w:rsidRDefault="00A5580F" w:rsidP="00195C05">
      <w:pPr>
        <w:pStyle w:val="EN"/>
      </w:pPr>
    </w:p>
    <w:p w14:paraId="339215DD" w14:textId="36412598" w:rsidR="003C40FF" w:rsidRPr="00475770" w:rsidRDefault="00282CA1" w:rsidP="00195C05">
      <w:pPr>
        <w:pStyle w:val="EN"/>
      </w:pPr>
      <w:r w:rsidRPr="00475770">
        <w:rPr>
          <w:noProof/>
        </w:rPr>
        <w:lastRenderedPageBreak/>
        <w:drawing>
          <wp:anchor distT="0" distB="0" distL="114300" distR="114300" simplePos="0" relativeHeight="252690432" behindDoc="0" locked="0" layoutInCell="1" allowOverlap="1" wp14:anchorId="4394567D" wp14:editId="4F0229DE">
            <wp:simplePos x="0" y="0"/>
            <wp:positionH relativeFrom="margin">
              <wp:align>center</wp:align>
            </wp:positionH>
            <wp:positionV relativeFrom="paragraph">
              <wp:posOffset>-635</wp:posOffset>
            </wp:positionV>
            <wp:extent cx="3853944" cy="5592933"/>
            <wp:effectExtent l="0" t="0" r="0" b="8255"/>
            <wp:wrapNone/>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3944" cy="5592933"/>
                    </a:xfrm>
                    <a:prstGeom prst="rect">
                      <a:avLst/>
                    </a:prstGeom>
                  </pic:spPr>
                </pic:pic>
              </a:graphicData>
            </a:graphic>
            <wp14:sizeRelH relativeFrom="page">
              <wp14:pctWidth>0</wp14:pctWidth>
            </wp14:sizeRelH>
            <wp14:sizeRelV relativeFrom="page">
              <wp14:pctHeight>0</wp14:pctHeight>
            </wp14:sizeRelV>
          </wp:anchor>
        </w:drawing>
      </w:r>
    </w:p>
    <w:p w14:paraId="065D8366" w14:textId="77777777" w:rsidR="003C40FF" w:rsidRPr="00475770" w:rsidRDefault="003C40FF" w:rsidP="00195C05">
      <w:pPr>
        <w:pStyle w:val="EN"/>
      </w:pPr>
    </w:p>
    <w:p w14:paraId="4C8697CD" w14:textId="77777777" w:rsidR="003C40FF" w:rsidRPr="00475770" w:rsidRDefault="003C40FF" w:rsidP="00195C05">
      <w:pPr>
        <w:pStyle w:val="EN"/>
      </w:pPr>
    </w:p>
    <w:p w14:paraId="387FD309" w14:textId="77777777" w:rsidR="00282CA1" w:rsidRPr="00475770" w:rsidRDefault="00282CA1" w:rsidP="00195C05">
      <w:pPr>
        <w:pStyle w:val="EN"/>
      </w:pPr>
    </w:p>
    <w:p w14:paraId="1ACFD76A" w14:textId="77777777" w:rsidR="00282CA1" w:rsidRPr="00475770" w:rsidRDefault="00282CA1" w:rsidP="00195C05">
      <w:pPr>
        <w:pStyle w:val="EN"/>
      </w:pPr>
    </w:p>
    <w:p w14:paraId="3287BA80" w14:textId="77777777" w:rsidR="00282CA1" w:rsidRPr="00475770" w:rsidRDefault="00282CA1" w:rsidP="00195C05">
      <w:pPr>
        <w:pStyle w:val="EN"/>
      </w:pPr>
    </w:p>
    <w:p w14:paraId="1C0A94CC" w14:textId="77777777" w:rsidR="00282CA1" w:rsidRPr="00475770" w:rsidRDefault="00282CA1" w:rsidP="00195C05">
      <w:pPr>
        <w:pStyle w:val="EN"/>
      </w:pPr>
    </w:p>
    <w:p w14:paraId="5CFB16D9" w14:textId="77777777" w:rsidR="00282CA1" w:rsidRPr="00475770" w:rsidRDefault="00282CA1" w:rsidP="00195C05">
      <w:pPr>
        <w:pStyle w:val="EN"/>
      </w:pPr>
    </w:p>
    <w:p w14:paraId="27A85A46" w14:textId="77777777" w:rsidR="00282CA1" w:rsidRPr="00475770" w:rsidRDefault="00282CA1" w:rsidP="00195C05">
      <w:pPr>
        <w:pStyle w:val="EN"/>
      </w:pPr>
    </w:p>
    <w:p w14:paraId="009C084D" w14:textId="77777777" w:rsidR="00282CA1" w:rsidRPr="00475770" w:rsidRDefault="00282CA1" w:rsidP="00195C05">
      <w:pPr>
        <w:pStyle w:val="EN"/>
      </w:pPr>
    </w:p>
    <w:p w14:paraId="7CF70F6B" w14:textId="77777777" w:rsidR="00282CA1" w:rsidRPr="00475770" w:rsidRDefault="00282CA1" w:rsidP="00195C05">
      <w:pPr>
        <w:pStyle w:val="EN"/>
      </w:pPr>
    </w:p>
    <w:p w14:paraId="2D176479" w14:textId="77777777" w:rsidR="00282CA1" w:rsidRPr="00475770" w:rsidRDefault="00282CA1" w:rsidP="00195C05">
      <w:pPr>
        <w:pStyle w:val="EN"/>
      </w:pPr>
    </w:p>
    <w:p w14:paraId="75764AD9" w14:textId="77777777" w:rsidR="00282CA1" w:rsidRPr="00475770" w:rsidRDefault="00282CA1" w:rsidP="00195C05">
      <w:pPr>
        <w:pStyle w:val="EN"/>
      </w:pPr>
    </w:p>
    <w:p w14:paraId="56225F51" w14:textId="77777777" w:rsidR="00282CA1" w:rsidRPr="00475770" w:rsidRDefault="00282CA1" w:rsidP="00195C05">
      <w:pPr>
        <w:pStyle w:val="EN"/>
      </w:pPr>
    </w:p>
    <w:p w14:paraId="7FAF8342" w14:textId="77777777" w:rsidR="00282CA1" w:rsidRPr="00475770" w:rsidRDefault="00282CA1" w:rsidP="00195C05">
      <w:pPr>
        <w:pStyle w:val="EN"/>
      </w:pPr>
    </w:p>
    <w:p w14:paraId="0B4B7D35" w14:textId="77777777" w:rsidR="00282CA1" w:rsidRPr="00475770" w:rsidRDefault="00282CA1" w:rsidP="00195C05">
      <w:pPr>
        <w:pStyle w:val="EN"/>
      </w:pPr>
    </w:p>
    <w:p w14:paraId="6A0F020A" w14:textId="77777777" w:rsidR="00282CA1" w:rsidRPr="00475770" w:rsidRDefault="00282CA1" w:rsidP="00195C05">
      <w:pPr>
        <w:pStyle w:val="EN"/>
      </w:pPr>
    </w:p>
    <w:p w14:paraId="5CCE24C7" w14:textId="77777777" w:rsidR="00282CA1" w:rsidRPr="00475770" w:rsidRDefault="00282CA1" w:rsidP="00195C05">
      <w:pPr>
        <w:pStyle w:val="EN"/>
      </w:pPr>
    </w:p>
    <w:p w14:paraId="6B65DCC1" w14:textId="77777777" w:rsidR="00282CA1" w:rsidRPr="00475770" w:rsidRDefault="00282CA1" w:rsidP="00195C05">
      <w:pPr>
        <w:pStyle w:val="EN"/>
      </w:pPr>
    </w:p>
    <w:p w14:paraId="3DD2B89F" w14:textId="77777777" w:rsidR="00282CA1" w:rsidRPr="00475770" w:rsidRDefault="00282CA1" w:rsidP="00195C05">
      <w:pPr>
        <w:pStyle w:val="EN"/>
      </w:pPr>
    </w:p>
    <w:p w14:paraId="580183CD" w14:textId="77777777" w:rsidR="00282CA1" w:rsidRPr="00475770" w:rsidRDefault="00282CA1" w:rsidP="00195C05">
      <w:pPr>
        <w:pStyle w:val="EN"/>
      </w:pPr>
    </w:p>
    <w:p w14:paraId="4D2A39B8" w14:textId="77777777" w:rsidR="00282CA1" w:rsidRPr="00475770" w:rsidRDefault="00282CA1" w:rsidP="00195C05">
      <w:pPr>
        <w:pStyle w:val="EN"/>
      </w:pPr>
    </w:p>
    <w:p w14:paraId="67F53769" w14:textId="77777777" w:rsidR="00282CA1" w:rsidRPr="00475770" w:rsidRDefault="00282CA1" w:rsidP="00195C05">
      <w:pPr>
        <w:pStyle w:val="EN"/>
      </w:pPr>
    </w:p>
    <w:p w14:paraId="455BA2BE" w14:textId="77777777" w:rsidR="00282CA1" w:rsidRPr="00475770" w:rsidRDefault="00282CA1" w:rsidP="00195C05">
      <w:pPr>
        <w:pStyle w:val="EN"/>
      </w:pPr>
    </w:p>
    <w:p w14:paraId="46E2DCB0" w14:textId="5A597A35" w:rsidR="00A5580F" w:rsidRPr="00475770" w:rsidRDefault="00A5580F" w:rsidP="00195C05">
      <w:pPr>
        <w:pStyle w:val="EN"/>
      </w:pPr>
      <w:r w:rsidRPr="00475770">
        <w:rPr>
          <w:noProof/>
        </w:rPr>
        <mc:AlternateContent>
          <mc:Choice Requires="wps">
            <w:drawing>
              <wp:anchor distT="0" distB="0" distL="114300" distR="114300" simplePos="0" relativeHeight="251917312" behindDoc="0" locked="0" layoutInCell="1" allowOverlap="1" wp14:anchorId="057F97C7" wp14:editId="309AA9E7">
                <wp:simplePos x="0" y="0"/>
                <wp:positionH relativeFrom="margin">
                  <wp:align>center</wp:align>
                </wp:positionH>
                <wp:positionV relativeFrom="paragraph">
                  <wp:posOffset>116195</wp:posOffset>
                </wp:positionV>
                <wp:extent cx="3472180" cy="635"/>
                <wp:effectExtent l="0" t="0" r="0" b="0"/>
                <wp:wrapNone/>
                <wp:docPr id="15333" name="文本框 15333"/>
                <wp:cNvGraphicFramePr/>
                <a:graphic xmlns:a="http://schemas.openxmlformats.org/drawingml/2006/main">
                  <a:graphicData uri="http://schemas.microsoft.com/office/word/2010/wordprocessingShape">
                    <wps:wsp>
                      <wps:cNvSpPr txBox="1"/>
                      <wps:spPr>
                        <a:xfrm>
                          <a:off x="0" y="0"/>
                          <a:ext cx="3472180" cy="635"/>
                        </a:xfrm>
                        <a:prstGeom prst="rect">
                          <a:avLst/>
                        </a:prstGeom>
                        <a:solidFill>
                          <a:prstClr val="white"/>
                        </a:solidFill>
                        <a:ln>
                          <a:noFill/>
                        </a:ln>
                        <a:effectLst/>
                      </wps:spPr>
                      <wps:txbx>
                        <w:txbxContent>
                          <w:p w14:paraId="1E7C00B7" w14:textId="0354F5C4" w:rsidR="005E61E0" w:rsidRPr="00406C06" w:rsidRDefault="005E61E0" w:rsidP="003C6F4C">
                            <w:pPr>
                              <w:pStyle w:val="FigureTittle"/>
                            </w:pPr>
                            <w:r>
                              <w:t xml:space="preserve">Figure </w:t>
                            </w:r>
                            <w:r w:rsidR="00F9073B">
                              <w:fldChar w:fldCharType="begin"/>
                            </w:r>
                            <w:r w:rsidR="00F9073B">
                              <w:instrText xml:space="preserve"> STYLEREF 1 \s </w:instrText>
                            </w:r>
                            <w:r w:rsidR="00F9073B">
                              <w:fldChar w:fldCharType="separate"/>
                            </w:r>
                            <w:r w:rsidR="004B5F9E">
                              <w:rPr>
                                <w:noProof/>
                              </w:rPr>
                              <w:t>3</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2</w:t>
                            </w:r>
                            <w:r w:rsidR="00F9073B">
                              <w:rPr>
                                <w:noProof/>
                              </w:rPr>
                              <w:fldChar w:fldCharType="end"/>
                            </w:r>
                            <w:r>
                              <w:rPr>
                                <w:rStyle w:val="FigureTittleChar"/>
                                <w:b/>
                                <w:i/>
                              </w:rPr>
                              <w:t xml:space="preserve"> </w:t>
                            </w:r>
                            <w:r w:rsidRPr="00406C06">
                              <w:t>MaxiCharger Overview</w:t>
                            </w:r>
                            <w:r>
                              <w:rPr>
                                <w:rFonts w:hint="eastAsia"/>
                              </w:rPr>
                              <w:t>,</w:t>
                            </w:r>
                            <w:r>
                              <w:t xml:space="preserve"> Inside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F97C7" id="文本框 15333" o:spid="_x0000_s1027" type="#_x0000_t202" style="position:absolute;left:0;text-align:left;margin-left:0;margin-top:9.15pt;width:273.4pt;height:.05pt;z-index:25191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" stroked="f">
                <v:textbox style="mso-fit-shape-to-text:t" inset="0,0,0,0">
                  <w:txbxContent>
                    <w:p w14:paraId="1E7C00B7" w14:textId="0354F5C4" w:rsidR="005E61E0" w:rsidRPr="00406C06" w:rsidRDefault="005E61E0" w:rsidP="003C6F4C">
                      <w:pPr>
                        <w:pStyle w:val="FigureTittle"/>
                      </w:pPr>
                      <w:r>
                        <w:t xml:space="preserve">Figure </w:t>
                      </w:r>
                      <w:fldSimple w:instr=" STYLEREF 1 \s ">
                        <w:r w:rsidR="004B5F9E">
                          <w:rPr>
                            <w:noProof/>
                          </w:rPr>
                          <w:t>3</w:t>
                        </w:r>
                      </w:fldSimple>
                      <w:r w:rsidR="004B5F9E">
                        <w:noBreakHyphen/>
                      </w:r>
                      <w:fldSimple w:instr=" SEQ Figure \* ARABIC \s 1 ">
                        <w:r w:rsidR="004B5F9E">
                          <w:rPr>
                            <w:noProof/>
                          </w:rPr>
                          <w:t>2</w:t>
                        </w:r>
                      </w:fldSimple>
                      <w:r>
                        <w:rPr>
                          <w:rStyle w:val="FigureTittleChar"/>
                          <w:b/>
                          <w:i/>
                        </w:rPr>
                        <w:t xml:space="preserve"> </w:t>
                      </w:r>
                      <w:r w:rsidRPr="00406C06">
                        <w:t>MaxiCharger Overview</w:t>
                      </w:r>
                      <w:r>
                        <w:rPr>
                          <w:rFonts w:hint="eastAsia"/>
                        </w:rPr>
                        <w:t>,</w:t>
                      </w:r>
                      <w:r>
                        <w:t xml:space="preserve"> Inside</w:t>
                      </w:r>
                    </w:p>
                  </w:txbxContent>
                </v:textbox>
                <w10:wrap anchorx="margin"/>
              </v:shape>
            </w:pict>
          </mc:Fallback>
        </mc:AlternateContent>
      </w:r>
    </w:p>
    <w:p w14:paraId="0709DFB2" w14:textId="70286FE4" w:rsidR="00A5580F" w:rsidRPr="00475770" w:rsidRDefault="00A5580F" w:rsidP="00195C05">
      <w:pPr>
        <w:pStyle w:val="EN"/>
      </w:pPr>
    </w:p>
    <w:p w14:paraId="2024212A" w14:textId="2CD3FFD5" w:rsidR="00ED6DBD" w:rsidRPr="00475770" w:rsidRDefault="00ED6DBD" w:rsidP="00195C05">
      <w:pPr>
        <w:pStyle w:val="EN"/>
      </w:pPr>
      <w:r w:rsidRPr="00475770">
        <w:t>A</w:t>
      </w:r>
      <w:r w:rsidR="0099218C" w:rsidRPr="00475770">
        <w:t>.</w:t>
      </w:r>
      <w:r w:rsidRPr="00475770">
        <w:t xml:space="preserve"> </w:t>
      </w:r>
      <w:r w:rsidR="0099218C" w:rsidRPr="00475770">
        <w:t xml:space="preserve">Main Breaker — connects/disconnects the </w:t>
      </w:r>
      <w:r w:rsidR="00730015" w:rsidRPr="00475770">
        <w:t>charging module</w:t>
      </w:r>
    </w:p>
    <w:p w14:paraId="251905C7" w14:textId="0088D25B" w:rsidR="00ED6DBD" w:rsidRPr="00475770" w:rsidRDefault="00ED6DBD" w:rsidP="00195C05">
      <w:pPr>
        <w:pStyle w:val="EN"/>
      </w:pPr>
      <w:r w:rsidRPr="00475770">
        <w:t>B</w:t>
      </w:r>
      <w:r w:rsidR="0099218C" w:rsidRPr="00475770">
        <w:t>.</w:t>
      </w:r>
      <w:r w:rsidRPr="00475770">
        <w:t xml:space="preserve"> </w:t>
      </w:r>
      <w:r w:rsidR="004B21F1" w:rsidRPr="00475770">
        <w:t xml:space="preserve">AC </w:t>
      </w:r>
      <w:r w:rsidR="0099218C" w:rsidRPr="00475770">
        <w:t>Filter</w:t>
      </w:r>
      <w:r w:rsidR="00F82941" w:rsidRPr="00475770">
        <w:t xml:space="preserve"> </w:t>
      </w:r>
      <w:r w:rsidR="00F82941" w:rsidRPr="00475770">
        <w:rPr>
          <w:rFonts w:hint="eastAsia"/>
        </w:rPr>
        <w:t>(</w:t>
      </w:r>
      <w:r w:rsidR="00F82941" w:rsidRPr="00475770">
        <w:t>optional)</w:t>
      </w:r>
    </w:p>
    <w:p w14:paraId="4BFF5BA3" w14:textId="22B01010" w:rsidR="00ED6DBD" w:rsidRPr="00475770" w:rsidRDefault="00ED6DBD" w:rsidP="00195C05">
      <w:pPr>
        <w:pStyle w:val="EN"/>
      </w:pPr>
      <w:r w:rsidRPr="00475770">
        <w:lastRenderedPageBreak/>
        <w:t>C</w:t>
      </w:r>
      <w:r w:rsidR="0099218C" w:rsidRPr="00475770">
        <w:t>.</w:t>
      </w:r>
      <w:r w:rsidRPr="00475770">
        <w:t xml:space="preserve"> </w:t>
      </w:r>
      <w:r w:rsidR="004B21F1" w:rsidRPr="00475770">
        <w:t xml:space="preserve">SPD </w:t>
      </w:r>
      <w:r w:rsidR="0099218C" w:rsidRPr="00475770">
        <w:t>Breaker</w:t>
      </w:r>
    </w:p>
    <w:p w14:paraId="1E6B6CD6" w14:textId="68E43124" w:rsidR="00ED6DBD" w:rsidRPr="00475770" w:rsidRDefault="0099218C" w:rsidP="00195C05">
      <w:pPr>
        <w:pStyle w:val="EN"/>
      </w:pPr>
      <w:r w:rsidRPr="00475770">
        <w:t xml:space="preserve">D. </w:t>
      </w:r>
      <w:r w:rsidR="004B21F1" w:rsidRPr="00475770">
        <w:t>SPD</w:t>
      </w:r>
    </w:p>
    <w:p w14:paraId="1A3B0172" w14:textId="480715B5" w:rsidR="00ED6DBD" w:rsidRPr="00475770" w:rsidRDefault="00ED6DBD" w:rsidP="00195C05">
      <w:pPr>
        <w:pStyle w:val="EN"/>
      </w:pPr>
      <w:r w:rsidRPr="00475770">
        <w:t>E</w:t>
      </w:r>
      <w:r w:rsidR="0099218C" w:rsidRPr="00475770">
        <w:t xml:space="preserve">. Auxiliary AC </w:t>
      </w:r>
      <w:r w:rsidR="0032055C" w:rsidRPr="00475770">
        <w:t xml:space="preserve">Main </w:t>
      </w:r>
      <w:r w:rsidR="0099218C" w:rsidRPr="00475770">
        <w:t>Fuse</w:t>
      </w:r>
    </w:p>
    <w:p w14:paraId="64B332A0" w14:textId="087F07AC" w:rsidR="00ED6DBD" w:rsidRPr="00475770" w:rsidRDefault="00ED6DBD" w:rsidP="00195C05">
      <w:pPr>
        <w:pStyle w:val="EN"/>
      </w:pPr>
      <w:r w:rsidRPr="00475770">
        <w:t>F</w:t>
      </w:r>
      <w:r w:rsidR="0099218C" w:rsidRPr="00475770">
        <w:t>. Auxiliary</w:t>
      </w:r>
      <w:r w:rsidRPr="00475770">
        <w:t xml:space="preserve"> </w:t>
      </w:r>
      <w:r w:rsidR="0032055C" w:rsidRPr="00475770">
        <w:t>RCCB</w:t>
      </w:r>
    </w:p>
    <w:p w14:paraId="49AA1784" w14:textId="64B2BF98" w:rsidR="00ED6DBD" w:rsidRPr="00475770" w:rsidRDefault="00ED6DBD" w:rsidP="00195C05">
      <w:pPr>
        <w:pStyle w:val="EN"/>
      </w:pPr>
      <w:r w:rsidRPr="00475770">
        <w:t>G</w:t>
      </w:r>
      <w:r w:rsidR="0099218C" w:rsidRPr="00475770">
        <w:t>. Cable Gland Plate</w:t>
      </w:r>
    </w:p>
    <w:p w14:paraId="1D54F24E" w14:textId="59EA732A" w:rsidR="00ED6DBD" w:rsidRPr="00475770" w:rsidRDefault="00ED6DBD" w:rsidP="00195C05">
      <w:pPr>
        <w:pStyle w:val="EN"/>
      </w:pPr>
      <w:r w:rsidRPr="00475770">
        <w:t>H</w:t>
      </w:r>
      <w:r w:rsidR="0099218C" w:rsidRPr="00475770">
        <w:t>.</w:t>
      </w:r>
      <w:r w:rsidRPr="00475770">
        <w:t xml:space="preserve"> </w:t>
      </w:r>
      <w:r w:rsidR="00AD03F8" w:rsidRPr="00475770">
        <w:t>Charging Module</w:t>
      </w:r>
    </w:p>
    <w:p w14:paraId="7F21019A" w14:textId="2883B17B" w:rsidR="00184E17" w:rsidRPr="00475770" w:rsidRDefault="00ED6DBD" w:rsidP="00195C05">
      <w:pPr>
        <w:pStyle w:val="EN"/>
      </w:pPr>
      <w:r w:rsidRPr="00475770">
        <w:t>I</w:t>
      </w:r>
      <w:r w:rsidR="0099218C" w:rsidRPr="00475770">
        <w:t xml:space="preserve">. </w:t>
      </w:r>
      <w:r w:rsidR="00184E17" w:rsidRPr="00475770">
        <w:rPr>
          <w:rFonts w:hint="eastAsia"/>
        </w:rPr>
        <w:t>Heater</w:t>
      </w:r>
      <w:r w:rsidR="00184E17" w:rsidRPr="00475770">
        <w:t xml:space="preserve"> Circuit Fuse</w:t>
      </w:r>
    </w:p>
    <w:p w14:paraId="2B5695C5" w14:textId="14A77A9B" w:rsidR="00ED6DBD" w:rsidRPr="00475770" w:rsidRDefault="00184E17" w:rsidP="00195C05">
      <w:pPr>
        <w:pStyle w:val="EN"/>
      </w:pPr>
      <w:r w:rsidRPr="00475770">
        <w:t xml:space="preserve">J. </w:t>
      </w:r>
      <w:r w:rsidRPr="00475770">
        <w:rPr>
          <w:rFonts w:hint="eastAsia"/>
        </w:rPr>
        <w:t>Contactor</w:t>
      </w:r>
      <w:r w:rsidRPr="00475770">
        <w:t xml:space="preserve"> Circuit Fuse</w:t>
      </w:r>
    </w:p>
    <w:p w14:paraId="33BC7A0A" w14:textId="7F892672" w:rsidR="00ED6DBD" w:rsidRPr="00475770" w:rsidRDefault="00ED6DBD" w:rsidP="00195C05">
      <w:pPr>
        <w:pStyle w:val="EN"/>
      </w:pPr>
      <w:r w:rsidRPr="00475770">
        <w:t>K</w:t>
      </w:r>
      <w:r w:rsidR="0099218C" w:rsidRPr="00475770">
        <w:t>.</w:t>
      </w:r>
      <w:r w:rsidRPr="00475770">
        <w:t xml:space="preserve"> </w:t>
      </w:r>
      <w:r w:rsidR="009A4121" w:rsidRPr="00475770">
        <w:t>48V Auxiliary AC Fuse</w:t>
      </w:r>
    </w:p>
    <w:p w14:paraId="00EDE164" w14:textId="548B9988" w:rsidR="009A4121" w:rsidRPr="00475770" w:rsidRDefault="0099218C" w:rsidP="00195C05">
      <w:pPr>
        <w:pStyle w:val="EN"/>
      </w:pPr>
      <w:r w:rsidRPr="00475770">
        <w:t>L.</w:t>
      </w:r>
      <w:r w:rsidR="009A4121" w:rsidRPr="00475770">
        <w:t xml:space="preserve"> 24V Auxiliary AC Fuse</w:t>
      </w:r>
    </w:p>
    <w:p w14:paraId="7B5BFB15" w14:textId="51C7E411" w:rsidR="0099218C" w:rsidRPr="00475770" w:rsidRDefault="009A4121" w:rsidP="00195C05">
      <w:pPr>
        <w:pStyle w:val="EN"/>
      </w:pPr>
      <w:r w:rsidRPr="00475770">
        <w:t xml:space="preserve">M. </w:t>
      </w:r>
      <w:r w:rsidR="00AD03F8" w:rsidRPr="00475770">
        <w:t>PE Busbar — connects the PE cable</w:t>
      </w:r>
    </w:p>
    <w:p w14:paraId="46781428" w14:textId="463148A3" w:rsidR="000E31B7" w:rsidRPr="00475770" w:rsidRDefault="004105CF" w:rsidP="004105CF">
      <w:pPr>
        <w:pStyle w:val="2"/>
        <w:spacing w:before="240"/>
      </w:pPr>
      <w:bookmarkStart w:id="136" w:name="_Toc106900393"/>
      <w:bookmarkStart w:id="137" w:name="_Toc106983265"/>
      <w:bookmarkStart w:id="138" w:name="_Toc119068303"/>
      <w:bookmarkStart w:id="139" w:name="_Ref102665761"/>
      <w:r w:rsidRPr="00475770">
        <w:rPr>
          <w:noProof/>
        </w:rPr>
        <w:drawing>
          <wp:anchor distT="0" distB="0" distL="114300" distR="114300" simplePos="0" relativeHeight="252661760" behindDoc="0" locked="0" layoutInCell="1" allowOverlap="1" wp14:anchorId="2E64C777" wp14:editId="37433090">
            <wp:simplePos x="0" y="0"/>
            <wp:positionH relativeFrom="column">
              <wp:posOffset>26670</wp:posOffset>
            </wp:positionH>
            <wp:positionV relativeFrom="paragraph">
              <wp:posOffset>373380</wp:posOffset>
            </wp:positionV>
            <wp:extent cx="4269105" cy="2641600"/>
            <wp:effectExtent l="0" t="0" r="0" b="6350"/>
            <wp:wrapTopAndBottom/>
            <wp:docPr id="459" name="图片 459" descr="C:\Users\A21252\Desktop\On-going\20220421-120kW欧标直流桩\240欧标新增内容\【编辑】working 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240欧标新增内容\【编辑】working princip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9105"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0CE7" w:rsidRPr="00475770">
        <w:t>Wor</w:t>
      </w:r>
      <w:r w:rsidR="000E31B7" w:rsidRPr="00475770">
        <w:t>king Principle</w:t>
      </w:r>
      <w:r w:rsidR="00B80BE6" w:rsidRPr="00475770">
        <w:t xml:space="preserve"> Diagram</w:t>
      </w:r>
      <w:bookmarkEnd w:id="136"/>
      <w:bookmarkEnd w:id="137"/>
      <w:bookmarkEnd w:id="138"/>
    </w:p>
    <w:p w14:paraId="1487D74A" w14:textId="03BF3007" w:rsidR="003C6F4C" w:rsidRPr="00475770" w:rsidRDefault="00282CA1" w:rsidP="00282CA1">
      <w:pPr>
        <w:pStyle w:val="FigureTittle"/>
      </w:pPr>
      <w:r w:rsidRPr="00475770">
        <w:rPr>
          <w:noProof/>
        </w:rPr>
        <w:drawing>
          <wp:anchor distT="0" distB="0" distL="114300" distR="114300" simplePos="0" relativeHeight="252663808" behindDoc="0" locked="0" layoutInCell="1" allowOverlap="1" wp14:anchorId="4DBCBF11" wp14:editId="4AE37495">
            <wp:simplePos x="0" y="0"/>
            <wp:positionH relativeFrom="margin">
              <wp:align>left</wp:align>
            </wp:positionH>
            <wp:positionV relativeFrom="paragraph">
              <wp:posOffset>2887447</wp:posOffset>
            </wp:positionV>
            <wp:extent cx="145480" cy="145480"/>
            <wp:effectExtent l="0" t="0" r="6985" b="6985"/>
            <wp:wrapNone/>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0E31B7" w:rsidRPr="00475770">
        <w:t xml:space="preserve">Figure </w:t>
      </w:r>
      <w:r w:rsidR="00F9073B">
        <w:fldChar w:fldCharType="begin"/>
      </w:r>
      <w:r w:rsidR="00F9073B">
        <w:instrText xml:space="preserve"> STYLEREF 1 \s </w:instrText>
      </w:r>
      <w:r w:rsidR="00F9073B">
        <w:fldChar w:fldCharType="separate"/>
      </w:r>
      <w:r w:rsidR="004B5F9E">
        <w:rPr>
          <w:noProof/>
        </w:rPr>
        <w:t>3</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3</w:t>
      </w:r>
      <w:r w:rsidR="00F9073B">
        <w:rPr>
          <w:noProof/>
        </w:rPr>
        <w:fldChar w:fldCharType="end"/>
      </w:r>
      <w:r w:rsidR="000E31B7" w:rsidRPr="00475770">
        <w:t xml:space="preserve"> </w:t>
      </w:r>
      <w:r w:rsidR="000E31B7" w:rsidRPr="00475770">
        <w:rPr>
          <w:szCs w:val="32"/>
        </w:rPr>
        <w:t>Working Principle View</w:t>
      </w:r>
    </w:p>
    <w:p w14:paraId="4F51B3B6" w14:textId="7DBABC84" w:rsidR="004105CF" w:rsidRPr="00475770" w:rsidRDefault="004105CF" w:rsidP="00D377F5">
      <w:pPr>
        <w:pStyle w:val="NOTE0"/>
      </w:pPr>
      <w:r w:rsidRPr="00475770">
        <w:rPr>
          <w:rFonts w:hint="eastAsia"/>
        </w:rPr>
        <w:t>N</w:t>
      </w:r>
      <w:r w:rsidRPr="00475770">
        <w:t>OTE</w:t>
      </w:r>
    </w:p>
    <w:p w14:paraId="6B4EB36A" w14:textId="5A2E54E2" w:rsidR="004105CF" w:rsidRPr="00475770" w:rsidRDefault="004105CF" w:rsidP="00282CA1">
      <w:pPr>
        <w:pStyle w:val="NOTE"/>
        <w:numPr>
          <w:ilvl w:val="0"/>
          <w:numId w:val="43"/>
        </w:numPr>
        <w:ind w:left="704"/>
      </w:pPr>
      <w:r w:rsidRPr="00475770">
        <w:t>Fuse 1 is used when the power rate of the MaxiCharger exceeds 120 kW.</w:t>
      </w:r>
    </w:p>
    <w:p w14:paraId="1948E735" w14:textId="0348313B" w:rsidR="004105CF" w:rsidRPr="00475770" w:rsidRDefault="004105CF" w:rsidP="00282CA1">
      <w:pPr>
        <w:pStyle w:val="NOTE"/>
        <w:numPr>
          <w:ilvl w:val="0"/>
          <w:numId w:val="43"/>
        </w:numPr>
        <w:ind w:left="704"/>
        <w:sectPr w:rsidR="004105CF" w:rsidRPr="00475770" w:rsidSect="00D26989">
          <w:pgSz w:w="8392" w:h="11907"/>
          <w:pgMar w:top="567" w:right="567" w:bottom="567" w:left="567" w:header="0" w:footer="340" w:gutter="0"/>
          <w:cols w:space="720"/>
          <w:docGrid w:linePitch="245"/>
        </w:sectPr>
      </w:pPr>
      <w:r w:rsidRPr="00475770">
        <w:t xml:space="preserve">The </w:t>
      </w:r>
      <w:r w:rsidR="00265933" w:rsidRPr="00475770">
        <w:t>number</w:t>
      </w:r>
      <w:r w:rsidRPr="00475770">
        <w:t xml:space="preserve"> of used power modules varies according to the power rate of the MaxiCharger.</w:t>
      </w:r>
    </w:p>
    <w:p w14:paraId="169036F4" w14:textId="0ACB2448" w:rsidR="000E31B7" w:rsidRPr="00475770" w:rsidRDefault="000E31B7" w:rsidP="000E31B7">
      <w:pPr>
        <w:sectPr w:rsidR="000E31B7" w:rsidRPr="00475770" w:rsidSect="00D26989">
          <w:type w:val="continuous"/>
          <w:pgSz w:w="8392" w:h="11907"/>
          <w:pgMar w:top="567" w:right="567" w:bottom="567" w:left="567" w:header="0" w:footer="340" w:gutter="0"/>
          <w:cols w:space="720"/>
          <w:docGrid w:linePitch="245"/>
        </w:sectPr>
      </w:pPr>
    </w:p>
    <w:p w14:paraId="2BDCFE84" w14:textId="71EF124C" w:rsidR="00AD265F" w:rsidRPr="00475770" w:rsidRDefault="00AD265F" w:rsidP="00AD265F">
      <w:pPr>
        <w:pStyle w:val="2"/>
        <w:spacing w:before="240"/>
        <w:rPr>
          <w:szCs w:val="24"/>
        </w:rPr>
      </w:pPr>
      <w:bookmarkStart w:id="140" w:name="_Toc106900394"/>
      <w:bookmarkStart w:id="141" w:name="_Toc106983266"/>
      <w:bookmarkStart w:id="142" w:name="_Toc119068304"/>
      <w:bookmarkEnd w:id="139"/>
      <w:r w:rsidRPr="00475770">
        <w:rPr>
          <w:rFonts w:hint="eastAsia"/>
          <w:szCs w:val="24"/>
        </w:rPr>
        <w:lastRenderedPageBreak/>
        <w:t>L</w:t>
      </w:r>
      <w:r w:rsidRPr="00475770">
        <w:rPr>
          <w:szCs w:val="24"/>
        </w:rPr>
        <w:t>ocal Service Portal</w:t>
      </w:r>
      <w:bookmarkEnd w:id="140"/>
      <w:bookmarkEnd w:id="141"/>
      <w:bookmarkEnd w:id="142"/>
    </w:p>
    <w:p w14:paraId="628F7829" w14:textId="46F68942" w:rsidR="000F0CE7" w:rsidRPr="00475770" w:rsidRDefault="004B3599" w:rsidP="00195C05">
      <w:pPr>
        <w:pStyle w:val="EN"/>
      </w:pPr>
      <w:r w:rsidRPr="00475770">
        <w:t xml:space="preserve">The Local Service Portal </w:t>
      </w:r>
      <w:r w:rsidR="00B41757" w:rsidRPr="00475770">
        <w:t xml:space="preserve">provides information about the </w:t>
      </w:r>
      <w:r w:rsidR="00186B4F" w:rsidRPr="00475770">
        <w:t xml:space="preserve">MaxiCharger, </w:t>
      </w:r>
      <w:r w:rsidR="00B41757" w:rsidRPr="00475770">
        <w:t xml:space="preserve">allows </w:t>
      </w:r>
      <w:r w:rsidR="00777848" w:rsidRPr="00475770">
        <w:t xml:space="preserve">for the configuration of the key parameters </w:t>
      </w:r>
      <w:r w:rsidR="00B41757" w:rsidRPr="00475770">
        <w:t xml:space="preserve">during commissioning, and enables diagnostics on site. </w:t>
      </w:r>
      <w:r w:rsidR="000F0CE7" w:rsidRPr="00475770">
        <w:t xml:space="preserve">For </w:t>
      </w:r>
      <w:r w:rsidR="00B41757" w:rsidRPr="00475770">
        <w:t>detailed</w:t>
      </w:r>
      <w:r w:rsidR="000F0CE7" w:rsidRPr="00475770">
        <w:t xml:space="preserve"> operation procedures, </w:t>
      </w:r>
      <w:r w:rsidR="00B41757" w:rsidRPr="00475770">
        <w:t>see</w:t>
      </w:r>
      <w:r w:rsidR="000F0CE7" w:rsidRPr="00475770">
        <w:t xml:space="preserve"> </w:t>
      </w:r>
      <w:r w:rsidR="000F0CE7" w:rsidRPr="00475770">
        <w:rPr>
          <w:rStyle w:val="Char1"/>
          <w:rFonts w:cs="Arial"/>
        </w:rPr>
        <w:fldChar w:fldCharType="begin"/>
      </w:r>
      <w:r w:rsidR="000F0CE7" w:rsidRPr="00475770">
        <w:rPr>
          <w:rStyle w:val="Char1"/>
          <w:rFonts w:cs="Arial"/>
        </w:rPr>
        <w:instrText xml:space="preserve"> REF _Ref101952406 \h  \* MERGEFORMAT </w:instrText>
      </w:r>
      <w:r w:rsidR="000F0CE7" w:rsidRPr="00475770">
        <w:rPr>
          <w:rStyle w:val="Char1"/>
          <w:rFonts w:cs="Arial"/>
        </w:rPr>
      </w:r>
      <w:r w:rsidR="000F0CE7" w:rsidRPr="00475770">
        <w:rPr>
          <w:rStyle w:val="Char1"/>
          <w:rFonts w:cs="Arial"/>
        </w:rPr>
        <w:fldChar w:fldCharType="separate"/>
      </w:r>
      <w:r w:rsidR="00BD432C" w:rsidRPr="00BD432C">
        <w:rPr>
          <w:rStyle w:val="Char1"/>
          <w:rFonts w:cs="Arial"/>
        </w:rPr>
        <w:t>Local Service Portal Operations</w:t>
      </w:r>
      <w:r w:rsidR="000F0CE7" w:rsidRPr="00475770">
        <w:rPr>
          <w:rStyle w:val="Char1"/>
          <w:rFonts w:cs="Arial"/>
        </w:rPr>
        <w:fldChar w:fldCharType="end"/>
      </w:r>
      <w:r w:rsidR="000F0CE7" w:rsidRPr="00475770">
        <w:t>.</w:t>
      </w:r>
    </w:p>
    <w:p w14:paraId="396854A8" w14:textId="14F844B3" w:rsidR="00CC7202" w:rsidRPr="00475770" w:rsidRDefault="00CC7202"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3</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2</w:t>
      </w:r>
      <w:r w:rsidR="00F9073B">
        <w:rPr>
          <w:noProof/>
        </w:rPr>
        <w:fldChar w:fldCharType="end"/>
      </w:r>
      <w:r w:rsidR="00265933" w:rsidRPr="00475770">
        <w:t xml:space="preserve"> Parameter Description</w:t>
      </w:r>
    </w:p>
    <w:tbl>
      <w:tblPr>
        <w:tblStyle w:val="af0"/>
        <w:tblW w:w="0" w:type="auto"/>
        <w:jc w:val="center"/>
        <w:tblLook w:val="04A0" w:firstRow="1" w:lastRow="0" w:firstColumn="1" w:lastColumn="0" w:noHBand="0" w:noVBand="1"/>
      </w:tblPr>
      <w:tblGrid>
        <w:gridCol w:w="2122"/>
        <w:gridCol w:w="4654"/>
      </w:tblGrid>
      <w:tr w:rsidR="00CC7202" w:rsidRPr="00475770" w14:paraId="0BBE0A38" w14:textId="77777777" w:rsidTr="00743B0B">
        <w:trPr>
          <w:trHeight w:val="454"/>
          <w:tblHeader/>
          <w:jc w:val="center"/>
        </w:trPr>
        <w:tc>
          <w:tcPr>
            <w:tcW w:w="2122" w:type="dxa"/>
            <w:shd w:val="clear" w:color="auto" w:fill="D9D9D9" w:themeFill="background1" w:themeFillShade="D9"/>
            <w:vAlign w:val="center"/>
          </w:tcPr>
          <w:p w14:paraId="2285B61B" w14:textId="75EB5F9A" w:rsidR="00CC7202" w:rsidRPr="00475770" w:rsidRDefault="00CC7202" w:rsidP="00CC7202">
            <w:pPr>
              <w:ind w:left="0"/>
              <w:rPr>
                <w:b/>
              </w:rPr>
            </w:pPr>
            <w:r w:rsidRPr="00475770">
              <w:rPr>
                <w:rFonts w:hint="eastAsia"/>
                <w:b/>
              </w:rPr>
              <w:t>Parameter</w:t>
            </w:r>
          </w:p>
        </w:tc>
        <w:tc>
          <w:tcPr>
            <w:tcW w:w="4654" w:type="dxa"/>
            <w:shd w:val="clear" w:color="auto" w:fill="D9D9D9" w:themeFill="background1" w:themeFillShade="D9"/>
            <w:vAlign w:val="center"/>
          </w:tcPr>
          <w:p w14:paraId="7EA7F063" w14:textId="4911C9B9" w:rsidR="00CC7202" w:rsidRPr="00475770" w:rsidRDefault="00CC7202" w:rsidP="008A4EF4">
            <w:pPr>
              <w:ind w:left="0"/>
              <w:rPr>
                <w:b/>
              </w:rPr>
            </w:pPr>
            <w:r w:rsidRPr="00475770">
              <w:rPr>
                <w:b/>
              </w:rPr>
              <w:t>Example</w:t>
            </w:r>
            <w:r w:rsidR="008A4EF4" w:rsidRPr="00475770">
              <w:rPr>
                <w:b/>
              </w:rPr>
              <w:t xml:space="preserve"> (* indicates variables)</w:t>
            </w:r>
          </w:p>
        </w:tc>
      </w:tr>
      <w:tr w:rsidR="008A4EF4" w:rsidRPr="00475770" w14:paraId="3F854748" w14:textId="77777777" w:rsidTr="00743B0B">
        <w:trPr>
          <w:trHeight w:val="454"/>
          <w:jc w:val="center"/>
        </w:trPr>
        <w:tc>
          <w:tcPr>
            <w:tcW w:w="2122" w:type="dxa"/>
            <w:vAlign w:val="center"/>
          </w:tcPr>
          <w:p w14:paraId="149AAA63" w14:textId="2EBD1A95" w:rsidR="008A4EF4" w:rsidRPr="00475770" w:rsidRDefault="008A4EF4" w:rsidP="008A4EF4">
            <w:pPr>
              <w:ind w:left="0"/>
              <w:rPr>
                <w:b/>
              </w:rPr>
            </w:pPr>
            <w:r w:rsidRPr="00475770">
              <w:rPr>
                <w:rFonts w:hint="eastAsia"/>
                <w:b/>
              </w:rPr>
              <w:t>Charger ID</w:t>
            </w:r>
          </w:p>
        </w:tc>
        <w:tc>
          <w:tcPr>
            <w:tcW w:w="4654" w:type="dxa"/>
            <w:vAlign w:val="center"/>
          </w:tcPr>
          <w:p w14:paraId="0C87599B" w14:textId="09A5A64C" w:rsidR="008A4EF4" w:rsidRPr="00475770" w:rsidRDefault="008A4EF4" w:rsidP="008A4EF4">
            <w:pPr>
              <w:ind w:left="0"/>
            </w:pPr>
            <w:r w:rsidRPr="00475770">
              <w:rPr>
                <w:rFonts w:eastAsia="Arial Unicode MS"/>
                <w:color w:val="000000"/>
                <w:kern w:val="0"/>
              </w:rPr>
              <w:t>DG1120B1**********</w:t>
            </w:r>
          </w:p>
        </w:tc>
      </w:tr>
      <w:tr w:rsidR="008A4EF4" w:rsidRPr="00475770" w14:paraId="6D825DC4" w14:textId="77777777" w:rsidTr="00743B0B">
        <w:trPr>
          <w:trHeight w:val="454"/>
          <w:jc w:val="center"/>
        </w:trPr>
        <w:tc>
          <w:tcPr>
            <w:tcW w:w="2122" w:type="dxa"/>
            <w:vAlign w:val="center"/>
          </w:tcPr>
          <w:p w14:paraId="770C62EE" w14:textId="095EB6F3" w:rsidR="008A4EF4" w:rsidRPr="00475770" w:rsidRDefault="008A4EF4" w:rsidP="008A4EF4">
            <w:pPr>
              <w:ind w:left="0"/>
              <w:rPr>
                <w:b/>
              </w:rPr>
            </w:pPr>
            <w:r w:rsidRPr="00475770">
              <w:rPr>
                <w:rFonts w:hint="eastAsia"/>
                <w:b/>
              </w:rPr>
              <w:t>OCPP IP</w:t>
            </w:r>
          </w:p>
        </w:tc>
        <w:tc>
          <w:tcPr>
            <w:tcW w:w="4654" w:type="dxa"/>
            <w:vAlign w:val="center"/>
          </w:tcPr>
          <w:p w14:paraId="313C3322" w14:textId="40DA5784" w:rsidR="008A4EF4" w:rsidRPr="00475770" w:rsidRDefault="008A4EF4" w:rsidP="008A4EF4">
            <w:pPr>
              <w:ind w:left="0"/>
            </w:pPr>
            <w:r w:rsidRPr="00475770">
              <w:rPr>
                <w:rFonts w:eastAsia="Arial Unicode MS"/>
                <w:color w:val="000000"/>
                <w:kern w:val="0"/>
              </w:rPr>
              <w:t>*******.*******.**</w:t>
            </w:r>
          </w:p>
        </w:tc>
      </w:tr>
      <w:tr w:rsidR="008A4EF4" w:rsidRPr="00475770" w14:paraId="60B03758" w14:textId="77777777" w:rsidTr="00743B0B">
        <w:trPr>
          <w:trHeight w:val="454"/>
          <w:jc w:val="center"/>
        </w:trPr>
        <w:tc>
          <w:tcPr>
            <w:tcW w:w="2122" w:type="dxa"/>
            <w:vAlign w:val="center"/>
          </w:tcPr>
          <w:p w14:paraId="3D540DCE" w14:textId="58DA3E97" w:rsidR="008A4EF4" w:rsidRPr="00475770" w:rsidRDefault="008A4EF4" w:rsidP="008A4EF4">
            <w:pPr>
              <w:ind w:left="0"/>
              <w:rPr>
                <w:b/>
              </w:rPr>
            </w:pPr>
            <w:r w:rsidRPr="00475770">
              <w:rPr>
                <w:rFonts w:hint="eastAsia"/>
                <w:b/>
              </w:rPr>
              <w:t>OCPP-URL address</w:t>
            </w:r>
          </w:p>
        </w:tc>
        <w:tc>
          <w:tcPr>
            <w:tcW w:w="4654" w:type="dxa"/>
            <w:vAlign w:val="center"/>
          </w:tcPr>
          <w:p w14:paraId="5CA27D5D" w14:textId="53337953" w:rsidR="008A4EF4" w:rsidRPr="00475770" w:rsidRDefault="008A4EF4" w:rsidP="008A4EF4">
            <w:pPr>
              <w:ind w:left="0"/>
            </w:pPr>
            <w:r w:rsidRPr="00475770">
              <w:rPr>
                <w:rFonts w:eastAsia="Arial Unicode MS"/>
                <w:color w:val="000000"/>
                <w:kern w:val="0"/>
              </w:rPr>
              <w:t>**********</w:t>
            </w:r>
          </w:p>
        </w:tc>
      </w:tr>
      <w:tr w:rsidR="008A4EF4" w:rsidRPr="00475770" w14:paraId="6AD2F57F" w14:textId="77777777" w:rsidTr="00743B0B">
        <w:trPr>
          <w:trHeight w:val="454"/>
          <w:jc w:val="center"/>
        </w:trPr>
        <w:tc>
          <w:tcPr>
            <w:tcW w:w="2122" w:type="dxa"/>
            <w:vAlign w:val="center"/>
          </w:tcPr>
          <w:p w14:paraId="63480DA6" w14:textId="0FACAD17" w:rsidR="008A4EF4" w:rsidRPr="00475770" w:rsidRDefault="008A4EF4" w:rsidP="008A4EF4">
            <w:pPr>
              <w:ind w:left="0"/>
              <w:rPr>
                <w:b/>
              </w:rPr>
            </w:pPr>
            <w:r w:rsidRPr="00475770">
              <w:rPr>
                <w:rFonts w:hint="eastAsia"/>
                <w:b/>
              </w:rPr>
              <w:t>Port number</w:t>
            </w:r>
          </w:p>
        </w:tc>
        <w:tc>
          <w:tcPr>
            <w:tcW w:w="4654" w:type="dxa"/>
            <w:vAlign w:val="center"/>
          </w:tcPr>
          <w:p w14:paraId="5E407B9C" w14:textId="501F7AA0" w:rsidR="008A4EF4" w:rsidRPr="00475770" w:rsidRDefault="008A4EF4" w:rsidP="008A4EF4">
            <w:pPr>
              <w:ind w:left="0"/>
            </w:pPr>
            <w:r w:rsidRPr="00475770">
              <w:rPr>
                <w:rFonts w:eastAsia="Arial Unicode MS"/>
                <w:color w:val="000000"/>
                <w:kern w:val="0"/>
              </w:rPr>
              <w:t>***</w:t>
            </w:r>
          </w:p>
        </w:tc>
      </w:tr>
      <w:tr w:rsidR="008A4EF4" w:rsidRPr="00475770" w14:paraId="5D6B0357" w14:textId="77777777" w:rsidTr="00743B0B">
        <w:trPr>
          <w:trHeight w:val="454"/>
          <w:jc w:val="center"/>
        </w:trPr>
        <w:tc>
          <w:tcPr>
            <w:tcW w:w="2122" w:type="dxa"/>
            <w:vAlign w:val="center"/>
          </w:tcPr>
          <w:p w14:paraId="3A210392" w14:textId="5A5CE25E" w:rsidR="008A4EF4" w:rsidRPr="00475770" w:rsidRDefault="008A4EF4" w:rsidP="008A4EF4">
            <w:pPr>
              <w:ind w:left="0"/>
              <w:rPr>
                <w:b/>
              </w:rPr>
            </w:pPr>
            <w:r w:rsidRPr="00475770">
              <w:rPr>
                <w:rFonts w:hint="eastAsia"/>
                <w:b/>
              </w:rPr>
              <w:t>OCPP encryption method</w:t>
            </w:r>
          </w:p>
        </w:tc>
        <w:tc>
          <w:tcPr>
            <w:tcW w:w="4654" w:type="dxa"/>
            <w:vAlign w:val="center"/>
          </w:tcPr>
          <w:p w14:paraId="1F92CA63" w14:textId="1A400B52" w:rsidR="008A4EF4" w:rsidRPr="00475770" w:rsidRDefault="008A4EF4" w:rsidP="008A4EF4">
            <w:pPr>
              <w:ind w:left="0"/>
            </w:pPr>
            <w:r w:rsidRPr="00475770">
              <w:rPr>
                <w:rFonts w:eastAsia="Arial Unicode MS"/>
                <w:color w:val="000000"/>
                <w:kern w:val="0"/>
              </w:rPr>
              <w:t>***</w:t>
            </w:r>
          </w:p>
        </w:tc>
      </w:tr>
      <w:tr w:rsidR="008A4EF4" w:rsidRPr="00475770" w14:paraId="6A655BA9" w14:textId="77777777" w:rsidTr="00743B0B">
        <w:trPr>
          <w:trHeight w:val="454"/>
          <w:jc w:val="center"/>
        </w:trPr>
        <w:tc>
          <w:tcPr>
            <w:tcW w:w="2122" w:type="dxa"/>
            <w:vAlign w:val="center"/>
          </w:tcPr>
          <w:p w14:paraId="6D6C1677" w14:textId="62458BD8" w:rsidR="008A4EF4" w:rsidRPr="00475770" w:rsidRDefault="008A4EF4" w:rsidP="008A4EF4">
            <w:pPr>
              <w:ind w:left="0"/>
              <w:rPr>
                <w:b/>
              </w:rPr>
            </w:pPr>
            <w:r w:rsidRPr="00475770">
              <w:rPr>
                <w:rFonts w:hint="eastAsia"/>
                <w:b/>
              </w:rPr>
              <w:t>Country code</w:t>
            </w:r>
          </w:p>
        </w:tc>
        <w:tc>
          <w:tcPr>
            <w:tcW w:w="4654" w:type="dxa"/>
            <w:vAlign w:val="center"/>
          </w:tcPr>
          <w:p w14:paraId="276F0D7E" w14:textId="428809B8" w:rsidR="008A4EF4" w:rsidRPr="00475770" w:rsidRDefault="008A4EF4" w:rsidP="008A4EF4">
            <w:pPr>
              <w:ind w:left="0"/>
            </w:pPr>
            <w:r w:rsidRPr="00475770">
              <w:rPr>
                <w:rFonts w:eastAsia="Arial Unicode MS"/>
                <w:color w:val="000000"/>
                <w:kern w:val="0"/>
              </w:rPr>
              <w:t>UK</w:t>
            </w:r>
          </w:p>
        </w:tc>
      </w:tr>
      <w:tr w:rsidR="008A4EF4" w:rsidRPr="00475770" w14:paraId="5C65D725" w14:textId="77777777" w:rsidTr="00743B0B">
        <w:trPr>
          <w:trHeight w:val="454"/>
          <w:jc w:val="center"/>
        </w:trPr>
        <w:tc>
          <w:tcPr>
            <w:tcW w:w="2122" w:type="dxa"/>
            <w:vAlign w:val="center"/>
          </w:tcPr>
          <w:p w14:paraId="4D7A47C6" w14:textId="7324001B" w:rsidR="008A4EF4" w:rsidRPr="00475770" w:rsidRDefault="008A4EF4" w:rsidP="008A4EF4">
            <w:pPr>
              <w:ind w:left="0"/>
              <w:rPr>
                <w:b/>
              </w:rPr>
            </w:pPr>
            <w:r w:rsidRPr="00475770">
              <w:rPr>
                <w:rFonts w:hint="eastAsia"/>
                <w:b/>
              </w:rPr>
              <w:t>Network selection</w:t>
            </w:r>
          </w:p>
        </w:tc>
        <w:tc>
          <w:tcPr>
            <w:tcW w:w="4654" w:type="dxa"/>
            <w:vAlign w:val="center"/>
          </w:tcPr>
          <w:p w14:paraId="6720478D" w14:textId="5C04903A" w:rsidR="008A4EF4" w:rsidRPr="00475770" w:rsidRDefault="008A4EF4" w:rsidP="008A4EF4">
            <w:pPr>
              <w:ind w:left="0"/>
            </w:pPr>
            <w:r w:rsidRPr="00475770">
              <w:rPr>
                <w:rFonts w:eastAsia="Arial Unicode MS"/>
                <w:color w:val="000000"/>
                <w:kern w:val="0"/>
              </w:rPr>
              <w:t>auto/wifi/4g</w:t>
            </w:r>
          </w:p>
        </w:tc>
      </w:tr>
      <w:tr w:rsidR="008A4EF4" w:rsidRPr="00475770" w14:paraId="160E0825" w14:textId="77777777" w:rsidTr="00743B0B">
        <w:trPr>
          <w:trHeight w:val="454"/>
          <w:jc w:val="center"/>
        </w:trPr>
        <w:tc>
          <w:tcPr>
            <w:tcW w:w="2122" w:type="dxa"/>
            <w:vAlign w:val="center"/>
          </w:tcPr>
          <w:p w14:paraId="49FB87FF" w14:textId="00B770B5" w:rsidR="008A4EF4" w:rsidRPr="00475770" w:rsidRDefault="008A4EF4" w:rsidP="008A4EF4">
            <w:pPr>
              <w:ind w:left="0"/>
              <w:rPr>
                <w:b/>
              </w:rPr>
            </w:pPr>
            <w:r w:rsidRPr="00475770">
              <w:rPr>
                <w:rFonts w:hint="eastAsia"/>
                <w:b/>
              </w:rPr>
              <w:t>Supplier</w:t>
            </w:r>
          </w:p>
        </w:tc>
        <w:tc>
          <w:tcPr>
            <w:tcW w:w="4654" w:type="dxa"/>
            <w:vAlign w:val="center"/>
          </w:tcPr>
          <w:p w14:paraId="519D2E82" w14:textId="3446D897" w:rsidR="008A4EF4" w:rsidRPr="00475770" w:rsidRDefault="008A4EF4" w:rsidP="008A4EF4">
            <w:pPr>
              <w:ind w:left="0"/>
            </w:pPr>
            <w:r w:rsidRPr="00475770">
              <w:rPr>
                <w:rFonts w:eastAsia="Arial Unicode MS"/>
                <w:color w:val="000000"/>
                <w:kern w:val="0"/>
              </w:rPr>
              <w:t>Autel</w:t>
            </w:r>
          </w:p>
        </w:tc>
      </w:tr>
      <w:tr w:rsidR="008A4EF4" w:rsidRPr="00475770" w14:paraId="277B8307" w14:textId="77777777" w:rsidTr="00743B0B">
        <w:trPr>
          <w:trHeight w:val="454"/>
          <w:jc w:val="center"/>
        </w:trPr>
        <w:tc>
          <w:tcPr>
            <w:tcW w:w="2122" w:type="dxa"/>
            <w:vAlign w:val="center"/>
          </w:tcPr>
          <w:p w14:paraId="335B41E4" w14:textId="1A7FE5B2" w:rsidR="008A4EF4" w:rsidRPr="00475770" w:rsidRDefault="008A4EF4" w:rsidP="008A4EF4">
            <w:pPr>
              <w:ind w:left="0"/>
              <w:rPr>
                <w:b/>
              </w:rPr>
            </w:pPr>
            <w:r w:rsidRPr="00475770">
              <w:rPr>
                <w:rFonts w:hint="eastAsia"/>
                <w:b/>
              </w:rPr>
              <w:t>Control board SN</w:t>
            </w:r>
          </w:p>
        </w:tc>
        <w:tc>
          <w:tcPr>
            <w:tcW w:w="4654" w:type="dxa"/>
            <w:vAlign w:val="center"/>
          </w:tcPr>
          <w:p w14:paraId="4EFBA87C" w14:textId="3BE82C37" w:rsidR="008A4EF4" w:rsidRPr="00475770" w:rsidRDefault="008A4EF4" w:rsidP="008A4EF4">
            <w:pPr>
              <w:ind w:left="0"/>
            </w:pPr>
            <w:r w:rsidRPr="00475770">
              <w:rPr>
                <w:rFonts w:eastAsia="Arial Unicode MS"/>
                <w:color w:val="000000"/>
                <w:kern w:val="0"/>
              </w:rPr>
              <w:t>C06G120********</w:t>
            </w:r>
          </w:p>
        </w:tc>
      </w:tr>
      <w:tr w:rsidR="008A4EF4" w:rsidRPr="00475770" w14:paraId="0655B2F8" w14:textId="77777777" w:rsidTr="00743B0B">
        <w:trPr>
          <w:trHeight w:val="454"/>
          <w:jc w:val="center"/>
        </w:trPr>
        <w:tc>
          <w:tcPr>
            <w:tcW w:w="2122" w:type="dxa"/>
            <w:vAlign w:val="center"/>
          </w:tcPr>
          <w:p w14:paraId="635251B1" w14:textId="002B6DB9" w:rsidR="008A4EF4" w:rsidRPr="00475770" w:rsidRDefault="008A4EF4" w:rsidP="008A4EF4">
            <w:pPr>
              <w:ind w:left="0"/>
              <w:rPr>
                <w:b/>
              </w:rPr>
            </w:pPr>
            <w:r w:rsidRPr="00475770">
              <w:rPr>
                <w:rFonts w:hint="eastAsia"/>
                <w:b/>
              </w:rPr>
              <w:t>MAC address</w:t>
            </w:r>
          </w:p>
        </w:tc>
        <w:tc>
          <w:tcPr>
            <w:tcW w:w="4654" w:type="dxa"/>
            <w:vAlign w:val="center"/>
          </w:tcPr>
          <w:p w14:paraId="6814F05B" w14:textId="5A3CA2FE" w:rsidR="008A4EF4" w:rsidRPr="00475770" w:rsidRDefault="008A4EF4" w:rsidP="008A4EF4">
            <w:pPr>
              <w:ind w:left="0"/>
            </w:pPr>
            <w:r w:rsidRPr="00475770">
              <w:rPr>
                <w:rFonts w:eastAsia="Arial Unicode MS"/>
                <w:color w:val="000000"/>
                <w:kern w:val="0"/>
              </w:rPr>
              <w:t>ba:9f:aa:8c:**:**</w:t>
            </w:r>
          </w:p>
        </w:tc>
      </w:tr>
      <w:tr w:rsidR="008A4EF4" w:rsidRPr="00475770" w14:paraId="7983D255" w14:textId="77777777" w:rsidTr="00743B0B">
        <w:trPr>
          <w:trHeight w:val="454"/>
          <w:jc w:val="center"/>
        </w:trPr>
        <w:tc>
          <w:tcPr>
            <w:tcW w:w="2122" w:type="dxa"/>
            <w:vAlign w:val="center"/>
          </w:tcPr>
          <w:p w14:paraId="66BF5617" w14:textId="33B12B19" w:rsidR="008A4EF4" w:rsidRPr="00475770" w:rsidRDefault="008A4EF4" w:rsidP="008A4EF4">
            <w:pPr>
              <w:ind w:left="0"/>
              <w:rPr>
                <w:b/>
              </w:rPr>
            </w:pPr>
            <w:r w:rsidRPr="00475770">
              <w:rPr>
                <w:rFonts w:hint="eastAsia"/>
                <w:b/>
              </w:rPr>
              <w:t>Password</w:t>
            </w:r>
          </w:p>
        </w:tc>
        <w:tc>
          <w:tcPr>
            <w:tcW w:w="4654" w:type="dxa"/>
            <w:vAlign w:val="center"/>
          </w:tcPr>
          <w:p w14:paraId="5556AEFC" w14:textId="08BA849B" w:rsidR="008A4EF4" w:rsidRPr="00475770" w:rsidRDefault="008A4EF4" w:rsidP="008A4EF4">
            <w:pPr>
              <w:ind w:left="0"/>
            </w:pPr>
            <w:r w:rsidRPr="00475770">
              <w:rPr>
                <w:rFonts w:eastAsia="Arial Unicode MS"/>
                <w:color w:val="000000"/>
                <w:kern w:val="0"/>
              </w:rPr>
              <w:t>000000</w:t>
            </w:r>
          </w:p>
        </w:tc>
      </w:tr>
      <w:tr w:rsidR="008A4EF4" w:rsidRPr="00475770" w14:paraId="499D2297" w14:textId="77777777" w:rsidTr="00743B0B">
        <w:trPr>
          <w:trHeight w:val="454"/>
          <w:jc w:val="center"/>
        </w:trPr>
        <w:tc>
          <w:tcPr>
            <w:tcW w:w="2122" w:type="dxa"/>
            <w:vAlign w:val="center"/>
          </w:tcPr>
          <w:p w14:paraId="6877C1DF" w14:textId="4F8573FC" w:rsidR="008A4EF4" w:rsidRPr="00475770" w:rsidRDefault="008A4EF4" w:rsidP="008A4EF4">
            <w:pPr>
              <w:ind w:left="0"/>
              <w:rPr>
                <w:b/>
              </w:rPr>
            </w:pPr>
            <w:r w:rsidRPr="00475770">
              <w:rPr>
                <w:rFonts w:hint="eastAsia"/>
                <w:b/>
              </w:rPr>
              <w:t>Connection ID</w:t>
            </w:r>
          </w:p>
        </w:tc>
        <w:tc>
          <w:tcPr>
            <w:tcW w:w="4654" w:type="dxa"/>
            <w:vAlign w:val="center"/>
          </w:tcPr>
          <w:p w14:paraId="55556F56" w14:textId="54ADC050" w:rsidR="008A4EF4" w:rsidRPr="00475770" w:rsidRDefault="008A4EF4" w:rsidP="008A4EF4">
            <w:pPr>
              <w:ind w:left="0"/>
            </w:pPr>
            <w:r w:rsidRPr="00475770">
              <w:rPr>
                <w:rFonts w:eastAsia="Arial Unicode MS"/>
                <w:color w:val="000000"/>
                <w:kern w:val="0"/>
              </w:rPr>
              <w:t xml:space="preserve">0: Connectors 1 and 2 initialization </w:t>
            </w:r>
          </w:p>
        </w:tc>
      </w:tr>
      <w:tr w:rsidR="008A4EF4" w:rsidRPr="00475770" w14:paraId="1E4E9EB5" w14:textId="77777777" w:rsidTr="00743B0B">
        <w:trPr>
          <w:trHeight w:val="454"/>
          <w:jc w:val="center"/>
        </w:trPr>
        <w:tc>
          <w:tcPr>
            <w:tcW w:w="2122" w:type="dxa"/>
            <w:vAlign w:val="center"/>
          </w:tcPr>
          <w:p w14:paraId="0BFE89BD" w14:textId="3DC3919C" w:rsidR="008A4EF4" w:rsidRPr="00475770" w:rsidRDefault="008A4EF4" w:rsidP="008A4EF4">
            <w:pPr>
              <w:ind w:left="0"/>
              <w:rPr>
                <w:b/>
              </w:rPr>
            </w:pPr>
            <w:r w:rsidRPr="00475770">
              <w:rPr>
                <w:rFonts w:hint="eastAsia"/>
                <w:b/>
              </w:rPr>
              <w:t>Charger configuration model</w:t>
            </w:r>
          </w:p>
        </w:tc>
        <w:tc>
          <w:tcPr>
            <w:tcW w:w="4654" w:type="dxa"/>
            <w:vAlign w:val="center"/>
          </w:tcPr>
          <w:p w14:paraId="3EF6D4CD" w14:textId="28CB4F12" w:rsidR="008A4EF4" w:rsidRPr="00475770" w:rsidRDefault="008A4EF4" w:rsidP="008A4EF4">
            <w:pPr>
              <w:ind w:left="0"/>
            </w:pPr>
            <w:r w:rsidRPr="00475770">
              <w:rPr>
                <w:rFonts w:eastAsia="Arial Unicode MS"/>
                <w:color w:val="000000"/>
                <w:kern w:val="0"/>
              </w:rPr>
              <w:t>120:120kW</w:t>
            </w:r>
          </w:p>
        </w:tc>
      </w:tr>
      <w:tr w:rsidR="008A4EF4" w:rsidRPr="00475770" w14:paraId="56EE5192" w14:textId="77777777" w:rsidTr="00743B0B">
        <w:trPr>
          <w:trHeight w:val="454"/>
          <w:jc w:val="center"/>
        </w:trPr>
        <w:tc>
          <w:tcPr>
            <w:tcW w:w="2122" w:type="dxa"/>
            <w:vAlign w:val="center"/>
          </w:tcPr>
          <w:p w14:paraId="1069DAD7" w14:textId="3DE4419A" w:rsidR="008A4EF4" w:rsidRPr="00475770" w:rsidRDefault="008A4EF4" w:rsidP="008A4EF4">
            <w:pPr>
              <w:ind w:left="0"/>
              <w:rPr>
                <w:b/>
              </w:rPr>
            </w:pPr>
            <w:r w:rsidRPr="00475770">
              <w:rPr>
                <w:rFonts w:hint="eastAsia"/>
                <w:b/>
              </w:rPr>
              <w:t>MGR IP</w:t>
            </w:r>
          </w:p>
        </w:tc>
        <w:tc>
          <w:tcPr>
            <w:tcW w:w="4654" w:type="dxa"/>
            <w:vAlign w:val="center"/>
          </w:tcPr>
          <w:p w14:paraId="47FD2E84" w14:textId="4E6695F7" w:rsidR="008A4EF4" w:rsidRPr="00475770" w:rsidRDefault="008A4EF4" w:rsidP="008A4EF4">
            <w:pPr>
              <w:ind w:left="0"/>
            </w:pPr>
            <w:r w:rsidRPr="00475770">
              <w:rPr>
                <w:rFonts w:eastAsia="Arial Unicode MS"/>
                <w:color w:val="000000"/>
                <w:kern w:val="0"/>
              </w:rPr>
              <w:t>*******.*******.**</w:t>
            </w:r>
          </w:p>
        </w:tc>
      </w:tr>
      <w:tr w:rsidR="008A4EF4" w:rsidRPr="00475770" w14:paraId="31CAA12E" w14:textId="77777777" w:rsidTr="00743B0B">
        <w:trPr>
          <w:trHeight w:val="454"/>
          <w:jc w:val="center"/>
        </w:trPr>
        <w:tc>
          <w:tcPr>
            <w:tcW w:w="2122" w:type="dxa"/>
            <w:vAlign w:val="center"/>
          </w:tcPr>
          <w:p w14:paraId="466581C4" w14:textId="6B068338" w:rsidR="008A4EF4" w:rsidRPr="00475770" w:rsidRDefault="008A4EF4" w:rsidP="008A4EF4">
            <w:pPr>
              <w:ind w:left="0"/>
              <w:rPr>
                <w:b/>
              </w:rPr>
            </w:pPr>
            <w:r w:rsidRPr="00475770">
              <w:rPr>
                <w:rFonts w:hint="eastAsia"/>
                <w:b/>
              </w:rPr>
              <w:t>MGR URL</w:t>
            </w:r>
          </w:p>
        </w:tc>
        <w:tc>
          <w:tcPr>
            <w:tcW w:w="4654" w:type="dxa"/>
            <w:vAlign w:val="center"/>
          </w:tcPr>
          <w:p w14:paraId="3F300F60" w14:textId="586BFAC7" w:rsidR="008A4EF4" w:rsidRPr="00475770" w:rsidRDefault="008A4EF4" w:rsidP="008A4EF4">
            <w:pPr>
              <w:ind w:left="0"/>
            </w:pPr>
            <w:r w:rsidRPr="00475770">
              <w:rPr>
                <w:rFonts w:eastAsia="Arial Unicode MS"/>
                <w:color w:val="000000"/>
                <w:kern w:val="0"/>
              </w:rPr>
              <w:t>**********</w:t>
            </w:r>
          </w:p>
        </w:tc>
      </w:tr>
      <w:tr w:rsidR="008A4EF4" w:rsidRPr="00475770" w14:paraId="5DC1F443" w14:textId="77777777" w:rsidTr="00743B0B">
        <w:trPr>
          <w:trHeight w:val="454"/>
          <w:jc w:val="center"/>
        </w:trPr>
        <w:tc>
          <w:tcPr>
            <w:tcW w:w="2122" w:type="dxa"/>
            <w:vAlign w:val="center"/>
          </w:tcPr>
          <w:p w14:paraId="0A84854D" w14:textId="09B5931E" w:rsidR="008A4EF4" w:rsidRPr="00475770" w:rsidRDefault="008A4EF4" w:rsidP="008A4EF4">
            <w:pPr>
              <w:ind w:left="0"/>
              <w:rPr>
                <w:b/>
              </w:rPr>
            </w:pPr>
            <w:r w:rsidRPr="00475770">
              <w:rPr>
                <w:rFonts w:hint="eastAsia"/>
                <w:b/>
              </w:rPr>
              <w:t>MGR PORT</w:t>
            </w:r>
          </w:p>
        </w:tc>
        <w:tc>
          <w:tcPr>
            <w:tcW w:w="4654" w:type="dxa"/>
            <w:vAlign w:val="center"/>
          </w:tcPr>
          <w:p w14:paraId="18FA84B6" w14:textId="7D844134" w:rsidR="008A4EF4" w:rsidRPr="00475770" w:rsidRDefault="008A4EF4" w:rsidP="008A4EF4">
            <w:pPr>
              <w:ind w:left="0"/>
            </w:pPr>
            <w:r w:rsidRPr="00475770">
              <w:rPr>
                <w:rFonts w:eastAsia="Arial Unicode MS"/>
                <w:color w:val="000000"/>
                <w:kern w:val="0"/>
              </w:rPr>
              <w:t>***</w:t>
            </w:r>
          </w:p>
        </w:tc>
      </w:tr>
      <w:tr w:rsidR="008A4EF4" w:rsidRPr="00475770" w14:paraId="7477BED4" w14:textId="77777777" w:rsidTr="00743B0B">
        <w:trPr>
          <w:trHeight w:val="454"/>
          <w:jc w:val="center"/>
        </w:trPr>
        <w:tc>
          <w:tcPr>
            <w:tcW w:w="2122" w:type="dxa"/>
            <w:vAlign w:val="center"/>
          </w:tcPr>
          <w:p w14:paraId="314AE2B3" w14:textId="0460CF91" w:rsidR="008A4EF4" w:rsidRPr="00475770" w:rsidRDefault="008A4EF4" w:rsidP="008A4EF4">
            <w:pPr>
              <w:ind w:left="0"/>
              <w:rPr>
                <w:b/>
              </w:rPr>
            </w:pPr>
            <w:r w:rsidRPr="00475770">
              <w:rPr>
                <w:rFonts w:hint="eastAsia"/>
                <w:b/>
              </w:rPr>
              <w:t>MGR SEC</w:t>
            </w:r>
          </w:p>
        </w:tc>
        <w:tc>
          <w:tcPr>
            <w:tcW w:w="4654" w:type="dxa"/>
            <w:vAlign w:val="center"/>
          </w:tcPr>
          <w:p w14:paraId="20E7B782" w14:textId="3829ABBE" w:rsidR="008A4EF4" w:rsidRPr="00475770" w:rsidRDefault="008A4EF4" w:rsidP="008A4EF4">
            <w:pPr>
              <w:ind w:left="0"/>
            </w:pPr>
            <w:r w:rsidRPr="00475770">
              <w:rPr>
                <w:rFonts w:eastAsia="Arial Unicode MS"/>
                <w:color w:val="000000"/>
                <w:kern w:val="0"/>
              </w:rPr>
              <w:t>https</w:t>
            </w:r>
          </w:p>
        </w:tc>
      </w:tr>
      <w:tr w:rsidR="008A4EF4" w:rsidRPr="00475770" w14:paraId="3736C3FC" w14:textId="77777777" w:rsidTr="00743B0B">
        <w:trPr>
          <w:trHeight w:val="454"/>
          <w:jc w:val="center"/>
        </w:trPr>
        <w:tc>
          <w:tcPr>
            <w:tcW w:w="2122" w:type="dxa"/>
            <w:vAlign w:val="center"/>
          </w:tcPr>
          <w:p w14:paraId="3F74FC34" w14:textId="597CA25B" w:rsidR="008A4EF4" w:rsidRPr="00475770" w:rsidRDefault="008A4EF4" w:rsidP="008A4EF4">
            <w:pPr>
              <w:ind w:left="0"/>
              <w:rPr>
                <w:b/>
              </w:rPr>
            </w:pPr>
            <w:r w:rsidRPr="00475770">
              <w:rPr>
                <w:rFonts w:hint="eastAsia"/>
                <w:b/>
              </w:rPr>
              <w:lastRenderedPageBreak/>
              <w:t>MGR ENABLE</w:t>
            </w:r>
          </w:p>
        </w:tc>
        <w:tc>
          <w:tcPr>
            <w:tcW w:w="4654" w:type="dxa"/>
            <w:vAlign w:val="center"/>
          </w:tcPr>
          <w:p w14:paraId="05FC32D5" w14:textId="09EEB882" w:rsidR="008A4EF4" w:rsidRPr="00475770" w:rsidRDefault="008A4EF4" w:rsidP="008A4EF4">
            <w:pPr>
              <w:ind w:left="0"/>
            </w:pPr>
            <w:r w:rsidRPr="00475770">
              <w:rPr>
                <w:rFonts w:eastAsia="Arial Unicode MS"/>
                <w:color w:val="000000"/>
                <w:kern w:val="0"/>
              </w:rPr>
              <w:t>1: Enable</w:t>
            </w:r>
          </w:p>
        </w:tc>
      </w:tr>
      <w:tr w:rsidR="008A4EF4" w:rsidRPr="00475770" w14:paraId="3DF0E258" w14:textId="77777777" w:rsidTr="00743B0B">
        <w:trPr>
          <w:trHeight w:val="454"/>
          <w:jc w:val="center"/>
        </w:trPr>
        <w:tc>
          <w:tcPr>
            <w:tcW w:w="2122" w:type="dxa"/>
            <w:vAlign w:val="center"/>
          </w:tcPr>
          <w:p w14:paraId="4CB37B81" w14:textId="5A1DFE97" w:rsidR="008A4EF4" w:rsidRPr="00475770" w:rsidRDefault="008A4EF4" w:rsidP="008A4EF4">
            <w:pPr>
              <w:ind w:left="0"/>
              <w:rPr>
                <w:b/>
              </w:rPr>
            </w:pPr>
            <w:r w:rsidRPr="00475770">
              <w:rPr>
                <w:rFonts w:hint="eastAsia"/>
                <w:b/>
              </w:rPr>
              <w:t>http API address</w:t>
            </w:r>
          </w:p>
        </w:tc>
        <w:tc>
          <w:tcPr>
            <w:tcW w:w="4654" w:type="dxa"/>
            <w:vAlign w:val="center"/>
          </w:tcPr>
          <w:p w14:paraId="1C95E7F8" w14:textId="0E3261BB" w:rsidR="008A4EF4" w:rsidRPr="00475770" w:rsidRDefault="008A4EF4" w:rsidP="008A4EF4">
            <w:pPr>
              <w:ind w:left="0"/>
            </w:pPr>
            <w:r w:rsidRPr="00475770">
              <w:rPr>
                <w:rFonts w:eastAsia="Arial Unicode MS"/>
                <w:color w:val="000000"/>
                <w:kern w:val="0"/>
              </w:rPr>
              <w:t>temporarily useless</w:t>
            </w:r>
          </w:p>
        </w:tc>
      </w:tr>
      <w:tr w:rsidR="008A4EF4" w:rsidRPr="00475770" w14:paraId="4F64C767" w14:textId="77777777" w:rsidTr="00743B0B">
        <w:trPr>
          <w:trHeight w:val="454"/>
          <w:jc w:val="center"/>
        </w:trPr>
        <w:tc>
          <w:tcPr>
            <w:tcW w:w="2122" w:type="dxa"/>
            <w:vAlign w:val="center"/>
          </w:tcPr>
          <w:p w14:paraId="61007413" w14:textId="1A1DBC05" w:rsidR="008A4EF4" w:rsidRPr="00475770" w:rsidRDefault="008A4EF4" w:rsidP="008A4EF4">
            <w:pPr>
              <w:ind w:left="0"/>
              <w:rPr>
                <w:b/>
              </w:rPr>
            </w:pPr>
            <w:r w:rsidRPr="00475770">
              <w:rPr>
                <w:rFonts w:hint="eastAsia"/>
                <w:b/>
              </w:rPr>
              <w:t>Running environment</w:t>
            </w:r>
          </w:p>
        </w:tc>
        <w:tc>
          <w:tcPr>
            <w:tcW w:w="4654" w:type="dxa"/>
            <w:vAlign w:val="center"/>
          </w:tcPr>
          <w:p w14:paraId="6971D77D" w14:textId="3B99FF88" w:rsidR="008A4EF4" w:rsidRPr="00475770" w:rsidRDefault="008A4EF4" w:rsidP="008A4EF4">
            <w:pPr>
              <w:ind w:left="0"/>
            </w:pPr>
            <w:r w:rsidRPr="00475770">
              <w:rPr>
                <w:rFonts w:eastAsia="Arial Unicode MS"/>
                <w:color w:val="000000"/>
                <w:kern w:val="0"/>
              </w:rPr>
              <w:t>1: China /3: Europe /4: UK /5: USA</w:t>
            </w:r>
          </w:p>
        </w:tc>
      </w:tr>
      <w:tr w:rsidR="008A4EF4" w:rsidRPr="00475770" w14:paraId="1B474C01" w14:textId="77777777" w:rsidTr="00743B0B">
        <w:trPr>
          <w:trHeight w:val="680"/>
          <w:jc w:val="center"/>
        </w:trPr>
        <w:tc>
          <w:tcPr>
            <w:tcW w:w="2122" w:type="dxa"/>
            <w:vAlign w:val="center"/>
          </w:tcPr>
          <w:p w14:paraId="4DC9B8F4" w14:textId="2B3A5E2F" w:rsidR="008A4EF4" w:rsidRPr="00475770" w:rsidRDefault="008A4EF4" w:rsidP="008A4EF4">
            <w:pPr>
              <w:ind w:left="0"/>
              <w:rPr>
                <w:b/>
              </w:rPr>
            </w:pPr>
            <w:r w:rsidRPr="00475770">
              <w:rPr>
                <w:rFonts w:hint="eastAsia"/>
                <w:b/>
              </w:rPr>
              <w:t>Payment method</w:t>
            </w:r>
          </w:p>
        </w:tc>
        <w:tc>
          <w:tcPr>
            <w:tcW w:w="4654" w:type="dxa"/>
            <w:vAlign w:val="center"/>
          </w:tcPr>
          <w:p w14:paraId="4EC94ACC" w14:textId="21D7D6EA" w:rsidR="008A4EF4" w:rsidRPr="00475770" w:rsidRDefault="008A4EF4" w:rsidP="008A4EF4">
            <w:pPr>
              <w:ind w:left="0"/>
            </w:pPr>
            <w:r w:rsidRPr="00475770">
              <w:rPr>
                <w:rFonts w:eastAsia="Arial Unicode MS"/>
                <w:color w:val="000000"/>
                <w:kern w:val="0"/>
              </w:rPr>
              <w:t>1: QR code 2: NFC module 3: QR code and NFC module 4: Credit card 5: QR code and credit card 6: NFC module and credit card 7: All</w:t>
            </w:r>
          </w:p>
        </w:tc>
      </w:tr>
      <w:tr w:rsidR="008A4EF4" w:rsidRPr="00475770" w14:paraId="2AD6192F" w14:textId="77777777" w:rsidTr="00743B0B">
        <w:trPr>
          <w:trHeight w:val="454"/>
          <w:jc w:val="center"/>
        </w:trPr>
        <w:tc>
          <w:tcPr>
            <w:tcW w:w="2122" w:type="dxa"/>
            <w:vAlign w:val="center"/>
          </w:tcPr>
          <w:p w14:paraId="620C1F65" w14:textId="20522AF2" w:rsidR="008A4EF4" w:rsidRPr="00475770" w:rsidRDefault="008A4EF4" w:rsidP="008A4EF4">
            <w:pPr>
              <w:ind w:left="0"/>
              <w:rPr>
                <w:b/>
              </w:rPr>
            </w:pPr>
            <w:r w:rsidRPr="00475770">
              <w:rPr>
                <w:rFonts w:hint="eastAsia"/>
                <w:b/>
              </w:rPr>
              <w:t>Http test switch</w:t>
            </w:r>
          </w:p>
        </w:tc>
        <w:tc>
          <w:tcPr>
            <w:tcW w:w="4654" w:type="dxa"/>
            <w:vAlign w:val="center"/>
          </w:tcPr>
          <w:p w14:paraId="061D3DBC" w14:textId="2D450453" w:rsidR="008A4EF4" w:rsidRPr="00475770" w:rsidRDefault="008A4EF4" w:rsidP="008A4EF4">
            <w:pPr>
              <w:ind w:left="0"/>
            </w:pPr>
            <w:r w:rsidRPr="00475770">
              <w:rPr>
                <w:rFonts w:eastAsia="Arial Unicode MS"/>
                <w:color w:val="000000"/>
                <w:kern w:val="0"/>
              </w:rPr>
              <w:t>1: Production environment</w:t>
            </w:r>
          </w:p>
        </w:tc>
      </w:tr>
      <w:tr w:rsidR="008A4EF4" w:rsidRPr="00475770" w14:paraId="7BD1F5A9" w14:textId="77777777" w:rsidTr="00743B0B">
        <w:trPr>
          <w:trHeight w:val="454"/>
          <w:jc w:val="center"/>
        </w:trPr>
        <w:tc>
          <w:tcPr>
            <w:tcW w:w="2122" w:type="dxa"/>
            <w:vAlign w:val="center"/>
          </w:tcPr>
          <w:p w14:paraId="472C335D" w14:textId="4E15879B" w:rsidR="008A4EF4" w:rsidRPr="00475770" w:rsidRDefault="008A4EF4" w:rsidP="008A4EF4">
            <w:pPr>
              <w:ind w:left="0"/>
              <w:rPr>
                <w:b/>
              </w:rPr>
            </w:pPr>
            <w:r w:rsidRPr="00475770">
              <w:rPr>
                <w:rFonts w:hint="eastAsia"/>
                <w:b/>
              </w:rPr>
              <w:t>Device Model</w:t>
            </w:r>
          </w:p>
        </w:tc>
        <w:tc>
          <w:tcPr>
            <w:tcW w:w="4654" w:type="dxa"/>
            <w:vAlign w:val="center"/>
          </w:tcPr>
          <w:p w14:paraId="05BB41A4" w14:textId="2E59D696" w:rsidR="008A4EF4" w:rsidRPr="00475770" w:rsidRDefault="008A4EF4" w:rsidP="008A4EF4">
            <w:pPr>
              <w:ind w:left="0"/>
            </w:pPr>
            <w:r w:rsidRPr="00475770">
              <w:rPr>
                <w:rFonts w:eastAsia="Arial Unicode MS"/>
                <w:color w:val="000000"/>
                <w:kern w:val="0"/>
              </w:rPr>
              <w:t>Maxi CN DC**********</w:t>
            </w:r>
          </w:p>
        </w:tc>
      </w:tr>
      <w:tr w:rsidR="008A4EF4" w:rsidRPr="00475770" w14:paraId="4737288A" w14:textId="77777777" w:rsidTr="00743B0B">
        <w:trPr>
          <w:trHeight w:val="454"/>
          <w:jc w:val="center"/>
        </w:trPr>
        <w:tc>
          <w:tcPr>
            <w:tcW w:w="2122" w:type="dxa"/>
            <w:vAlign w:val="center"/>
          </w:tcPr>
          <w:p w14:paraId="5D26F8C8" w14:textId="13AD6D64" w:rsidR="008A4EF4" w:rsidRPr="00475770" w:rsidRDefault="008A4EF4" w:rsidP="008A4EF4">
            <w:pPr>
              <w:ind w:left="0"/>
              <w:rPr>
                <w:b/>
              </w:rPr>
            </w:pPr>
            <w:r w:rsidRPr="00475770">
              <w:rPr>
                <w:rFonts w:hint="eastAsia"/>
                <w:b/>
              </w:rPr>
              <w:t>Rated Power</w:t>
            </w:r>
          </w:p>
        </w:tc>
        <w:tc>
          <w:tcPr>
            <w:tcW w:w="4654" w:type="dxa"/>
            <w:vAlign w:val="center"/>
          </w:tcPr>
          <w:p w14:paraId="3B22F5A9" w14:textId="14F42F51" w:rsidR="008A4EF4" w:rsidRPr="00475770" w:rsidRDefault="008A4EF4" w:rsidP="008A4EF4">
            <w:pPr>
              <w:ind w:left="0"/>
            </w:pPr>
            <w:r w:rsidRPr="00475770">
              <w:rPr>
                <w:rFonts w:eastAsia="Arial Unicode MS"/>
                <w:color w:val="000000"/>
                <w:kern w:val="0"/>
              </w:rPr>
              <w:t>120kW</w:t>
            </w:r>
          </w:p>
        </w:tc>
      </w:tr>
      <w:tr w:rsidR="008A4EF4" w:rsidRPr="00475770" w14:paraId="21FAFFDF" w14:textId="77777777" w:rsidTr="00743B0B">
        <w:trPr>
          <w:trHeight w:val="454"/>
          <w:jc w:val="center"/>
        </w:trPr>
        <w:tc>
          <w:tcPr>
            <w:tcW w:w="2122" w:type="dxa"/>
            <w:vAlign w:val="center"/>
          </w:tcPr>
          <w:p w14:paraId="004EDC79" w14:textId="0BBEBF1C" w:rsidR="008A4EF4" w:rsidRPr="00475770" w:rsidRDefault="008A4EF4" w:rsidP="008A4EF4">
            <w:pPr>
              <w:ind w:left="0"/>
              <w:rPr>
                <w:b/>
              </w:rPr>
            </w:pPr>
            <w:r w:rsidRPr="00475770">
              <w:rPr>
                <w:rFonts w:hint="eastAsia"/>
                <w:b/>
              </w:rPr>
              <w:t>Rated Voltage</w:t>
            </w:r>
          </w:p>
        </w:tc>
        <w:tc>
          <w:tcPr>
            <w:tcW w:w="4654" w:type="dxa"/>
            <w:vAlign w:val="center"/>
          </w:tcPr>
          <w:p w14:paraId="6C6CB8D0" w14:textId="6DC9DB92" w:rsidR="008A4EF4" w:rsidRPr="00475770" w:rsidRDefault="008A4EF4" w:rsidP="008A4EF4">
            <w:pPr>
              <w:ind w:left="0"/>
            </w:pPr>
            <w:r w:rsidRPr="00475770">
              <w:rPr>
                <w:rFonts w:eastAsia="Arial Unicode MS"/>
                <w:color w:val="000000"/>
                <w:kern w:val="0"/>
              </w:rPr>
              <w:t>1000V</w:t>
            </w:r>
          </w:p>
        </w:tc>
      </w:tr>
      <w:tr w:rsidR="008A4EF4" w:rsidRPr="00475770" w14:paraId="055D2A56" w14:textId="77777777" w:rsidTr="00743B0B">
        <w:trPr>
          <w:trHeight w:val="454"/>
          <w:jc w:val="center"/>
        </w:trPr>
        <w:tc>
          <w:tcPr>
            <w:tcW w:w="2122" w:type="dxa"/>
            <w:vAlign w:val="center"/>
          </w:tcPr>
          <w:p w14:paraId="30383FA9" w14:textId="254CA30C" w:rsidR="008A4EF4" w:rsidRPr="00475770" w:rsidRDefault="008A4EF4" w:rsidP="008A4EF4">
            <w:pPr>
              <w:ind w:left="0"/>
              <w:rPr>
                <w:b/>
              </w:rPr>
            </w:pPr>
            <w:r w:rsidRPr="00475770">
              <w:rPr>
                <w:rFonts w:hint="eastAsia"/>
                <w:b/>
              </w:rPr>
              <w:t>Maximum current</w:t>
            </w:r>
          </w:p>
        </w:tc>
        <w:tc>
          <w:tcPr>
            <w:tcW w:w="4654" w:type="dxa"/>
            <w:vAlign w:val="center"/>
          </w:tcPr>
          <w:p w14:paraId="78EF09F0" w14:textId="421D5A3D" w:rsidR="008A4EF4" w:rsidRPr="00475770" w:rsidRDefault="008A4EF4" w:rsidP="008A4EF4">
            <w:pPr>
              <w:ind w:left="0"/>
            </w:pPr>
            <w:r w:rsidRPr="00475770">
              <w:rPr>
                <w:rFonts w:eastAsia="Arial Unicode MS"/>
                <w:color w:val="000000"/>
                <w:kern w:val="0"/>
              </w:rPr>
              <w:t>200A</w:t>
            </w:r>
          </w:p>
        </w:tc>
      </w:tr>
      <w:tr w:rsidR="008A4EF4" w:rsidRPr="00475770" w14:paraId="7F73E548" w14:textId="77777777" w:rsidTr="00743B0B">
        <w:trPr>
          <w:trHeight w:val="454"/>
          <w:jc w:val="center"/>
        </w:trPr>
        <w:tc>
          <w:tcPr>
            <w:tcW w:w="2122" w:type="dxa"/>
            <w:vAlign w:val="center"/>
          </w:tcPr>
          <w:p w14:paraId="49C2C515" w14:textId="51448D48" w:rsidR="008A4EF4" w:rsidRPr="00475770" w:rsidRDefault="008A4EF4" w:rsidP="008A4EF4">
            <w:pPr>
              <w:ind w:left="0"/>
              <w:rPr>
                <w:b/>
              </w:rPr>
            </w:pPr>
            <w:r w:rsidRPr="00475770">
              <w:rPr>
                <w:rFonts w:hint="eastAsia"/>
                <w:b/>
              </w:rPr>
              <w:t>Set Current</w:t>
            </w:r>
          </w:p>
        </w:tc>
        <w:tc>
          <w:tcPr>
            <w:tcW w:w="4654" w:type="dxa"/>
            <w:vAlign w:val="center"/>
          </w:tcPr>
          <w:p w14:paraId="500F8BD2" w14:textId="6EEE50AC" w:rsidR="008A4EF4" w:rsidRPr="00475770" w:rsidRDefault="008A4EF4" w:rsidP="008A4EF4">
            <w:pPr>
              <w:ind w:left="0"/>
            </w:pPr>
            <w:r w:rsidRPr="00475770">
              <w:rPr>
                <w:rFonts w:eastAsia="Arial Unicode MS"/>
                <w:color w:val="000000"/>
                <w:kern w:val="0"/>
              </w:rPr>
              <w:t>200A</w:t>
            </w:r>
          </w:p>
        </w:tc>
      </w:tr>
      <w:tr w:rsidR="008A4EF4" w:rsidRPr="00475770" w14:paraId="0D1EC495" w14:textId="77777777" w:rsidTr="00743B0B">
        <w:trPr>
          <w:trHeight w:val="454"/>
          <w:jc w:val="center"/>
        </w:trPr>
        <w:tc>
          <w:tcPr>
            <w:tcW w:w="2122" w:type="dxa"/>
            <w:vAlign w:val="center"/>
          </w:tcPr>
          <w:p w14:paraId="255F8F75" w14:textId="20255DBF" w:rsidR="008A4EF4" w:rsidRPr="00475770" w:rsidRDefault="008A4EF4" w:rsidP="008A4EF4">
            <w:pPr>
              <w:ind w:left="0"/>
              <w:rPr>
                <w:b/>
              </w:rPr>
            </w:pPr>
            <w:r w:rsidRPr="00475770">
              <w:rPr>
                <w:rFonts w:hint="eastAsia"/>
                <w:b/>
              </w:rPr>
              <w:t>Max Power</w:t>
            </w:r>
          </w:p>
        </w:tc>
        <w:tc>
          <w:tcPr>
            <w:tcW w:w="4654" w:type="dxa"/>
            <w:vAlign w:val="center"/>
          </w:tcPr>
          <w:p w14:paraId="5E0F5438" w14:textId="70A913E5" w:rsidR="008A4EF4" w:rsidRPr="00475770" w:rsidRDefault="008A4EF4" w:rsidP="008A4EF4">
            <w:pPr>
              <w:ind w:left="0"/>
            </w:pPr>
            <w:r w:rsidRPr="00475770">
              <w:rPr>
                <w:rFonts w:eastAsia="Arial Unicode MS"/>
                <w:color w:val="000000"/>
                <w:kern w:val="0"/>
              </w:rPr>
              <w:t>120kW</w:t>
            </w:r>
          </w:p>
        </w:tc>
      </w:tr>
    </w:tbl>
    <w:p w14:paraId="27403B7D" w14:textId="77777777" w:rsidR="00CC7202" w:rsidRPr="00475770" w:rsidRDefault="00CC7202" w:rsidP="00195C05">
      <w:pPr>
        <w:pStyle w:val="EN"/>
      </w:pPr>
    </w:p>
    <w:p w14:paraId="315076DC" w14:textId="57FFC5BD" w:rsidR="00B80BE6" w:rsidRPr="00475770" w:rsidRDefault="00B80BE6" w:rsidP="00B80BE6">
      <w:pPr>
        <w:pStyle w:val="2"/>
        <w:spacing w:before="240"/>
      </w:pPr>
      <w:bookmarkStart w:id="143" w:name="_Toc106900395"/>
      <w:bookmarkStart w:id="144" w:name="_Toc106983267"/>
      <w:bookmarkStart w:id="145" w:name="_Toc119068305"/>
      <w:r w:rsidRPr="00475770">
        <w:t>Cloud Service Portal</w:t>
      </w:r>
      <w:bookmarkEnd w:id="143"/>
      <w:bookmarkEnd w:id="144"/>
      <w:bookmarkEnd w:id="145"/>
    </w:p>
    <w:p w14:paraId="76ECAF9C" w14:textId="48FDBDA4" w:rsidR="00B80BE6" w:rsidRPr="00475770" w:rsidRDefault="00B80BE6" w:rsidP="00195C05">
      <w:pPr>
        <w:pStyle w:val="EN"/>
        <w:sectPr w:rsidR="00B80BE6" w:rsidRPr="00475770" w:rsidSect="00D26989">
          <w:pgSz w:w="8392" w:h="11907"/>
          <w:pgMar w:top="567" w:right="567" w:bottom="567" w:left="567" w:header="340" w:footer="340" w:gutter="0"/>
          <w:cols w:space="720"/>
          <w:docGrid w:linePitch="245"/>
        </w:sectPr>
      </w:pPr>
      <w:r w:rsidRPr="00475770">
        <w:t>Autel provides a set of cloud-based tools to commission,</w:t>
      </w:r>
      <w:r w:rsidRPr="00475770">
        <w:rPr>
          <w:rFonts w:hint="eastAsia"/>
        </w:rPr>
        <w:t xml:space="preserve"> </w:t>
      </w:r>
      <w:r w:rsidRPr="00475770">
        <w:t xml:space="preserve">monitor, and troubleshoot the </w:t>
      </w:r>
      <w:r w:rsidR="000444F1" w:rsidRPr="00475770">
        <w:rPr>
          <w:snapToGrid w:val="0"/>
        </w:rPr>
        <w:t>MaxiCharger</w:t>
      </w:r>
      <w:r w:rsidRPr="00475770">
        <w:t xml:space="preserve">. </w:t>
      </w:r>
      <w:r w:rsidR="00B41757" w:rsidRPr="00475770">
        <w:t xml:space="preserve">For more information, </w:t>
      </w:r>
      <w:r w:rsidR="00777848" w:rsidRPr="00475770">
        <w:t>contact your</w:t>
      </w:r>
      <w:r w:rsidRPr="00475770">
        <w:t xml:space="preserve"> </w:t>
      </w:r>
      <w:r w:rsidR="00777848" w:rsidRPr="00475770">
        <w:t>Autel</w:t>
      </w:r>
      <w:r w:rsidRPr="00475770">
        <w:t xml:space="preserve"> e-Mobility representative</w:t>
      </w:r>
      <w:r w:rsidRPr="00475770">
        <w:rPr>
          <w:rFonts w:eastAsia="ABBvoice-Regular"/>
          <w:kern w:val="0"/>
          <w:sz w:val="20"/>
          <w:szCs w:val="20"/>
        </w:rPr>
        <w:t>.</w:t>
      </w:r>
    </w:p>
    <w:p w14:paraId="04EA2AE8" w14:textId="21E07773" w:rsidR="00F51A11" w:rsidRPr="00475770" w:rsidRDefault="003D247A" w:rsidP="00777848">
      <w:pPr>
        <w:pStyle w:val="10"/>
      </w:pPr>
      <w:bookmarkStart w:id="146" w:name="_Toc106900396"/>
      <w:bookmarkStart w:id="147" w:name="_Toc106983268"/>
      <w:bookmarkStart w:id="148" w:name="_Toc119068306"/>
      <w:r w:rsidRPr="00475770">
        <w:rPr>
          <w:rFonts w:hint="eastAsia"/>
        </w:rPr>
        <w:lastRenderedPageBreak/>
        <w:t>Preparation</w:t>
      </w:r>
      <w:bookmarkEnd w:id="146"/>
      <w:bookmarkEnd w:id="147"/>
      <w:bookmarkEnd w:id="148"/>
    </w:p>
    <w:p w14:paraId="2A127E11" w14:textId="599B77F5" w:rsidR="00184E17" w:rsidRPr="00475770" w:rsidRDefault="0012595B" w:rsidP="00195C05">
      <w:pPr>
        <w:pStyle w:val="EN"/>
      </w:pPr>
      <w:r w:rsidRPr="00475770">
        <w:t>T</w:t>
      </w:r>
      <w:r w:rsidR="00F51A11" w:rsidRPr="00475770">
        <w:t xml:space="preserve">he </w:t>
      </w:r>
      <w:r w:rsidR="003D247A" w:rsidRPr="00475770">
        <w:t>MaxiCharger</w:t>
      </w:r>
      <w:r w:rsidR="006423D5" w:rsidRPr="00475770">
        <w:t xml:space="preserve"> </w:t>
      </w:r>
      <w:r w:rsidRPr="00475770">
        <w:t xml:space="preserve">is delivered </w:t>
      </w:r>
      <w:r w:rsidR="00777848" w:rsidRPr="00475770">
        <w:t xml:space="preserve">in </w:t>
      </w:r>
      <w:r w:rsidRPr="00475770">
        <w:t xml:space="preserve">close </w:t>
      </w:r>
      <w:r w:rsidR="00777848" w:rsidRPr="00475770">
        <w:t xml:space="preserve">proximity </w:t>
      </w:r>
      <w:r w:rsidRPr="00475770">
        <w:t xml:space="preserve">to </w:t>
      </w:r>
      <w:r w:rsidR="00F51A11" w:rsidRPr="00475770">
        <w:t>the site</w:t>
      </w:r>
      <w:r w:rsidRPr="00475770">
        <w:t xml:space="preserve">. However, the owner is responsible for </w:t>
      </w:r>
      <w:r w:rsidR="00F51A11" w:rsidRPr="00475770">
        <w:t>mov</w:t>
      </w:r>
      <w:r w:rsidR="00777848" w:rsidRPr="00475770">
        <w:t>ing</w:t>
      </w:r>
      <w:r w:rsidR="00F51A11" w:rsidRPr="00475770">
        <w:t xml:space="preserve"> the </w:t>
      </w:r>
      <w:r w:rsidR="003D247A" w:rsidRPr="00475770">
        <w:t>MaxiCharger</w:t>
      </w:r>
      <w:r w:rsidR="00EA7F81" w:rsidRPr="00475770">
        <w:t xml:space="preserve"> </w:t>
      </w:r>
      <w:r w:rsidR="00F51A11" w:rsidRPr="00475770">
        <w:t>to its final location.</w:t>
      </w:r>
      <w:r w:rsidRPr="00475770">
        <w:t xml:space="preserve"> If </w:t>
      </w:r>
      <w:r w:rsidR="00F51A11" w:rsidRPr="00475770">
        <w:t xml:space="preserve">the </w:t>
      </w:r>
      <w:r w:rsidR="003D247A" w:rsidRPr="00475770">
        <w:t>MaxiCharger</w:t>
      </w:r>
      <w:r w:rsidR="00EA7F81" w:rsidRPr="00475770">
        <w:t xml:space="preserve"> </w:t>
      </w:r>
      <w:r w:rsidRPr="00475770">
        <w:t xml:space="preserve">needs to be safely stored </w:t>
      </w:r>
      <w:r w:rsidR="00F51A11" w:rsidRPr="00475770">
        <w:t xml:space="preserve">before installation, </w:t>
      </w:r>
      <w:r w:rsidRPr="00475770">
        <w:t>follow the conditions listed in</w:t>
      </w:r>
      <w:r w:rsidR="00184E17" w:rsidRPr="00475770">
        <w:t xml:space="preserve"> </w:t>
      </w:r>
      <w:r w:rsidR="00184E17" w:rsidRPr="00475770">
        <w:rPr>
          <w:rStyle w:val="Char1"/>
        </w:rPr>
        <w:fldChar w:fldCharType="begin"/>
      </w:r>
      <w:r w:rsidR="00184E17" w:rsidRPr="00475770">
        <w:rPr>
          <w:rStyle w:val="Char1"/>
        </w:rPr>
        <w:instrText xml:space="preserve"> REF _Ref103279173 \h  \* MERGEFORMAT </w:instrText>
      </w:r>
      <w:r w:rsidR="00184E17" w:rsidRPr="00475770">
        <w:rPr>
          <w:rStyle w:val="Char1"/>
        </w:rPr>
      </w:r>
      <w:r w:rsidR="00184E17" w:rsidRPr="00475770">
        <w:rPr>
          <w:rStyle w:val="Char1"/>
        </w:rPr>
        <w:fldChar w:fldCharType="separate"/>
      </w:r>
      <w:r w:rsidR="00BD432C" w:rsidRPr="00BD432C">
        <w:rPr>
          <w:rStyle w:val="Char1"/>
        </w:rPr>
        <w:t>Table 9</w:t>
      </w:r>
      <w:r w:rsidR="00BD432C" w:rsidRPr="00BD432C">
        <w:rPr>
          <w:rStyle w:val="Char1"/>
        </w:rPr>
        <w:noBreakHyphen/>
        <w:t xml:space="preserve">2 </w:t>
      </w:r>
      <w:r w:rsidR="00BD432C" w:rsidRPr="00BD432C">
        <w:rPr>
          <w:rStyle w:val="Char1"/>
          <w:rFonts w:hint="eastAsia"/>
        </w:rPr>
        <w:t>Operating</w:t>
      </w:r>
      <w:r w:rsidR="00BD432C" w:rsidRPr="00BD432C">
        <w:rPr>
          <w:rStyle w:val="Char1"/>
        </w:rPr>
        <w:t xml:space="preserve"> Conditions</w:t>
      </w:r>
      <w:r w:rsidR="00184E17" w:rsidRPr="00475770">
        <w:rPr>
          <w:rStyle w:val="Char1"/>
        </w:rPr>
        <w:fldChar w:fldCharType="end"/>
      </w:r>
      <w:r w:rsidR="00184E17" w:rsidRPr="00475770">
        <w:t>.</w:t>
      </w:r>
    </w:p>
    <w:p w14:paraId="70A3F7AC" w14:textId="53524B81" w:rsidR="00085A07" w:rsidRPr="00475770" w:rsidRDefault="00085A07" w:rsidP="009E49FC">
      <w:pPr>
        <w:pStyle w:val="2"/>
        <w:spacing w:before="240"/>
      </w:pPr>
      <w:bookmarkStart w:id="149" w:name="_Toc102657975"/>
      <w:bookmarkStart w:id="150" w:name="_Toc106900397"/>
      <w:bookmarkStart w:id="151" w:name="_Toc106983269"/>
      <w:bookmarkStart w:id="152" w:name="_Toc119068307"/>
      <w:bookmarkStart w:id="153" w:name="_Ref101960607"/>
      <w:bookmarkStart w:id="154" w:name="_Ref102665465"/>
      <w:r w:rsidRPr="00475770">
        <w:rPr>
          <w:rFonts w:hint="eastAsia"/>
        </w:rPr>
        <w:t>B</w:t>
      </w:r>
      <w:r w:rsidRPr="00475770">
        <w:t>efore Installing</w:t>
      </w:r>
      <w:bookmarkEnd w:id="149"/>
      <w:bookmarkEnd w:id="150"/>
      <w:bookmarkEnd w:id="151"/>
      <w:bookmarkEnd w:id="152"/>
    </w:p>
    <w:p w14:paraId="5D6184FB" w14:textId="64FADC03" w:rsidR="00085A07" w:rsidRPr="00475770" w:rsidRDefault="00085A07" w:rsidP="00195C05">
      <w:pPr>
        <w:pStyle w:val="EN"/>
      </w:pPr>
      <w:r w:rsidRPr="00475770">
        <w:rPr>
          <w:rFonts w:hint="eastAsia"/>
        </w:rPr>
        <w:t>P</w:t>
      </w:r>
      <w:r w:rsidRPr="00475770">
        <w:t xml:space="preserve">rior to installation, </w:t>
      </w:r>
      <w:r w:rsidR="00777848" w:rsidRPr="00475770">
        <w:t>ensure that</w:t>
      </w:r>
      <w:r w:rsidRPr="00475770">
        <w:t>:</w:t>
      </w:r>
    </w:p>
    <w:p w14:paraId="01378900" w14:textId="77777777" w:rsidR="00085A07" w:rsidRPr="00475770" w:rsidRDefault="00085A07" w:rsidP="00195C05">
      <w:pPr>
        <w:pStyle w:val="ItemList"/>
        <w:spacing w:before="48" w:after="48"/>
      </w:pPr>
      <w:r w:rsidRPr="00475770">
        <w:t>The installation site is prepared.</w:t>
      </w:r>
    </w:p>
    <w:p w14:paraId="4A8F631F" w14:textId="7B2F5339" w:rsidR="00085A07" w:rsidRPr="00475770" w:rsidRDefault="00085A07" w:rsidP="00195C05">
      <w:pPr>
        <w:pStyle w:val="ItemList"/>
        <w:spacing w:before="48" w:after="48"/>
      </w:pPr>
      <w:r w:rsidRPr="00475770">
        <w:t>The appropriate service wiring, ci</w:t>
      </w:r>
      <w:r w:rsidR="00265933" w:rsidRPr="00475770">
        <w:t>rcuit protection, and metering are</w:t>
      </w:r>
      <w:r w:rsidRPr="00475770">
        <w:t xml:space="preserve"> in place at the installation site.</w:t>
      </w:r>
    </w:p>
    <w:p w14:paraId="79DA76D9" w14:textId="6198B0B5" w:rsidR="00085A07" w:rsidRPr="00475770" w:rsidRDefault="00085A07" w:rsidP="00195C05">
      <w:pPr>
        <w:pStyle w:val="ItemList"/>
        <w:spacing w:before="48" w:after="48"/>
      </w:pPr>
      <w:r w:rsidRPr="00475770">
        <w:t>A grounding conductor that complies with local codes is properly grounded.</w:t>
      </w:r>
    </w:p>
    <w:p w14:paraId="4D0E5F4A" w14:textId="3BED6961" w:rsidR="00085A07" w:rsidRPr="00475770" w:rsidRDefault="00085A07" w:rsidP="00195C05">
      <w:pPr>
        <w:pStyle w:val="ItemList"/>
        <w:spacing w:before="48" w:after="48"/>
      </w:pPr>
      <w:r w:rsidRPr="00475770">
        <w:t xml:space="preserve">If you choose to use </w:t>
      </w:r>
      <w:r w:rsidR="00777848" w:rsidRPr="00475770">
        <w:t>a</w:t>
      </w:r>
      <w:r w:rsidRPr="00475770">
        <w:t xml:space="preserve"> cellular network to communicate with the </w:t>
      </w:r>
      <w:r w:rsidR="006124BD" w:rsidRPr="00475770">
        <w:t>MaxiCharger</w:t>
      </w:r>
      <w:r w:rsidRPr="00475770">
        <w:t xml:space="preserve">,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w:t>
      </w:r>
      <w:r w:rsidR="006124BD" w:rsidRPr="00475770">
        <w:t>MaxiCharger</w:t>
      </w:r>
      <w:r w:rsidRPr="00475770">
        <w:t xml:space="preserve"> in underground environment</w:t>
      </w:r>
      <w:r w:rsidR="00777848" w:rsidRPr="00475770">
        <w:t>s</w:t>
      </w:r>
      <w:r w:rsidRPr="00475770">
        <w:t xml:space="preserve"> such as </w:t>
      </w:r>
      <w:r w:rsidR="00777848" w:rsidRPr="00475770">
        <w:t xml:space="preserve">in </w:t>
      </w:r>
      <w:r w:rsidRPr="00475770">
        <w:t>an underground garage or enclosed parking space.</w:t>
      </w:r>
    </w:p>
    <w:p w14:paraId="3B6A687C" w14:textId="7570F86F" w:rsidR="00085A07" w:rsidRPr="00475770" w:rsidRDefault="00085A07" w:rsidP="00195C05">
      <w:pPr>
        <w:pStyle w:val="ItemList"/>
        <w:spacing w:before="48" w:after="48"/>
      </w:pPr>
      <w:r w:rsidRPr="00475770">
        <w:t xml:space="preserve">There is enough space available around the installation site to </w:t>
      </w:r>
      <w:r w:rsidR="00265933" w:rsidRPr="00475770">
        <w:t>use</w:t>
      </w:r>
      <w:r w:rsidRPr="00475770">
        <w:t xml:space="preserve"> a forklift or other lifting equipment, to unpack, and to allow people to work freely.</w:t>
      </w:r>
    </w:p>
    <w:p w14:paraId="7C372546" w14:textId="77777777" w:rsidR="00085A07" w:rsidRPr="00475770" w:rsidRDefault="00085A07" w:rsidP="00195C05">
      <w:pPr>
        <w:pStyle w:val="ItemList"/>
        <w:spacing w:before="48" w:after="48"/>
      </w:pPr>
      <w:r w:rsidRPr="00475770">
        <w:t>All the parts and tools are available.</w:t>
      </w:r>
    </w:p>
    <w:p w14:paraId="6A9DF287" w14:textId="779FC070" w:rsidR="00085A07" w:rsidRPr="00475770" w:rsidRDefault="00085A07" w:rsidP="00195C05">
      <w:pPr>
        <w:pStyle w:val="ItemList"/>
        <w:spacing w:before="48" w:after="48"/>
      </w:pPr>
      <w:r w:rsidRPr="00475770">
        <w:t>You have read through the installation procedure.</w:t>
      </w:r>
    </w:p>
    <w:p w14:paraId="486E07E0" w14:textId="46A6799B" w:rsidR="00085A07" w:rsidRPr="00475770" w:rsidRDefault="00282CA1" w:rsidP="00D377F5">
      <w:pPr>
        <w:pStyle w:val="NOTE0"/>
      </w:pPr>
      <w:r w:rsidRPr="00475770">
        <w:rPr>
          <w:rFonts w:eastAsia="宋体"/>
          <w:noProof/>
          <w:szCs w:val="20"/>
        </w:rPr>
        <w:drawing>
          <wp:anchor distT="0" distB="0" distL="114300" distR="114300" simplePos="0" relativeHeight="252180480" behindDoc="0" locked="0" layoutInCell="1" allowOverlap="1" wp14:anchorId="677F5E58" wp14:editId="6355FC3D">
            <wp:simplePos x="0" y="0"/>
            <wp:positionH relativeFrom="margin">
              <wp:align>left</wp:align>
            </wp:positionH>
            <wp:positionV relativeFrom="paragraph">
              <wp:posOffset>23495</wp:posOffset>
            </wp:positionV>
            <wp:extent cx="144145" cy="144145"/>
            <wp:effectExtent l="0" t="0" r="8255" b="8255"/>
            <wp:wrapNone/>
            <wp:docPr id="24131" name="图片 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085A07" w:rsidRPr="00475770">
        <w:t>IMPORTANT</w:t>
      </w:r>
    </w:p>
    <w:p w14:paraId="4030E641" w14:textId="300F6E72" w:rsidR="00085A07" w:rsidRPr="00475770" w:rsidRDefault="00085A07" w:rsidP="00D377F5">
      <w:pPr>
        <w:pStyle w:val="NOTE"/>
        <w:rPr>
          <w:snapToGrid w:val="0"/>
        </w:rPr>
      </w:pPr>
      <w:r w:rsidRPr="00475770">
        <w:rPr>
          <w:snapToGrid w:val="0"/>
        </w:rPr>
        <w:t xml:space="preserve">If you install </w:t>
      </w:r>
      <w:r w:rsidR="00140C9B" w:rsidRPr="00475770">
        <w:rPr>
          <w:rFonts w:hint="eastAsia"/>
          <w:snapToGrid w:val="0"/>
        </w:rPr>
        <w:t>the</w:t>
      </w:r>
      <w:r w:rsidR="00140C9B" w:rsidRPr="00475770">
        <w:rPr>
          <w:snapToGrid w:val="0"/>
        </w:rPr>
        <w:t xml:space="preserve"> MaxiCharger</w:t>
      </w:r>
      <w:r w:rsidRPr="00475770">
        <w:rPr>
          <w:snapToGrid w:val="0"/>
        </w:rPr>
        <w:t xml:space="preserve"> in an area with frequent thunderstorms, a supplement</w:t>
      </w:r>
      <w:r w:rsidR="00777848" w:rsidRPr="00475770">
        <w:rPr>
          <w:snapToGrid w:val="0"/>
        </w:rPr>
        <w:t>al</w:t>
      </w:r>
      <w:r w:rsidRPr="00475770">
        <w:rPr>
          <w:snapToGrid w:val="0"/>
        </w:rPr>
        <w:t xml:space="preserve"> surge protection breaker must be installed at the service panel.</w:t>
      </w:r>
    </w:p>
    <w:p w14:paraId="0B6443D7" w14:textId="77777777" w:rsidR="00D10E97" w:rsidRPr="00475770" w:rsidRDefault="00D10E97" w:rsidP="00467A6B">
      <w:pPr>
        <w:sectPr w:rsidR="00D10E97" w:rsidRPr="00475770" w:rsidSect="00D26989">
          <w:pgSz w:w="8392" w:h="11907"/>
          <w:pgMar w:top="567" w:right="567" w:bottom="567" w:left="567" w:header="0" w:footer="340" w:gutter="0"/>
          <w:cols w:space="720"/>
          <w:docGrid w:linePitch="245"/>
        </w:sectPr>
      </w:pPr>
      <w:bookmarkStart w:id="155" w:name="_Toc102657976"/>
      <w:bookmarkEnd w:id="153"/>
      <w:bookmarkEnd w:id="154"/>
    </w:p>
    <w:p w14:paraId="628EE2CD" w14:textId="156102AF" w:rsidR="007E4856" w:rsidRPr="00475770" w:rsidRDefault="007E4856" w:rsidP="007E4856">
      <w:pPr>
        <w:pStyle w:val="2"/>
        <w:spacing w:before="240"/>
      </w:pPr>
      <w:bookmarkStart w:id="156" w:name="_Toc106900398"/>
      <w:bookmarkStart w:id="157" w:name="_Toc106983270"/>
      <w:bookmarkStart w:id="158" w:name="_Toc119068308"/>
      <w:r w:rsidRPr="00475770">
        <w:rPr>
          <w:rFonts w:hint="eastAsia"/>
        </w:rPr>
        <w:lastRenderedPageBreak/>
        <w:t>U</w:t>
      </w:r>
      <w:r w:rsidRPr="00475770">
        <w:t>npacking</w:t>
      </w:r>
      <w:bookmarkEnd w:id="156"/>
      <w:bookmarkEnd w:id="157"/>
      <w:bookmarkEnd w:id="158"/>
    </w:p>
    <w:p w14:paraId="1E9FBF32" w14:textId="45B0B13D" w:rsidR="007E4856" w:rsidRPr="00475770" w:rsidRDefault="00282CA1" w:rsidP="00D377F5">
      <w:pPr>
        <w:pStyle w:val="NOTE0"/>
      </w:pPr>
      <w:r w:rsidRPr="00475770">
        <w:rPr>
          <w:rFonts w:hint="eastAsia"/>
          <w:noProof/>
        </w:rPr>
        <w:drawing>
          <wp:anchor distT="0" distB="0" distL="114300" distR="114300" simplePos="0" relativeHeight="252581888" behindDoc="0" locked="0" layoutInCell="1" allowOverlap="1" wp14:anchorId="73AD429A" wp14:editId="71C9884C">
            <wp:simplePos x="0" y="0"/>
            <wp:positionH relativeFrom="margin">
              <wp:align>left</wp:align>
            </wp:positionH>
            <wp:positionV relativeFrom="paragraph">
              <wp:posOffset>20425</wp:posOffset>
            </wp:positionV>
            <wp:extent cx="145480" cy="145480"/>
            <wp:effectExtent l="0" t="0" r="6985" b="6985"/>
            <wp:wrapNone/>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7E4856" w:rsidRPr="00475770">
        <w:rPr>
          <w:rFonts w:hint="eastAsia"/>
        </w:rPr>
        <w:t>N</w:t>
      </w:r>
      <w:r w:rsidR="007E4856" w:rsidRPr="00475770">
        <w:t>OTE</w:t>
      </w:r>
    </w:p>
    <w:p w14:paraId="7176AA24" w14:textId="581D342F" w:rsidR="007E4856" w:rsidRPr="00475770" w:rsidRDefault="007E4856" w:rsidP="00D377F5">
      <w:pPr>
        <w:pStyle w:val="NOTE"/>
        <w:rPr>
          <w:snapToGrid w:val="0"/>
        </w:rPr>
      </w:pPr>
      <w:r w:rsidRPr="00475770">
        <w:rPr>
          <w:snapToGrid w:val="0"/>
        </w:rPr>
        <w:t>The unpacking operation should be performed by an installation engineer.</w:t>
      </w:r>
    </w:p>
    <w:p w14:paraId="706A2421" w14:textId="6F811B93" w:rsidR="007E4856" w:rsidRPr="00475770" w:rsidRDefault="007E4856" w:rsidP="007E10DC">
      <w:pPr>
        <w:pStyle w:val="a1"/>
      </w:pPr>
      <w:r w:rsidRPr="00475770">
        <w:rPr>
          <w:rFonts w:hint="eastAsia"/>
        </w:rPr>
        <w:t>T</w:t>
      </w:r>
      <w:r w:rsidRPr="00475770">
        <w:t>o unpack the MaxiCharger (general procedure)</w:t>
      </w:r>
    </w:p>
    <w:p w14:paraId="32F90C56" w14:textId="77B8EE84" w:rsidR="007E4856" w:rsidRPr="00475770" w:rsidRDefault="007E4856" w:rsidP="00195C05">
      <w:pPr>
        <w:pStyle w:val="a0"/>
        <w:numPr>
          <w:ilvl w:val="0"/>
          <w:numId w:val="15"/>
        </w:numPr>
      </w:pPr>
      <w:r w:rsidRPr="00475770">
        <w:t xml:space="preserve">Check the </w:t>
      </w:r>
      <w:r w:rsidR="00AF79CA">
        <w:t>tilt and inversion indicators and shock watch</w:t>
      </w:r>
      <w:r w:rsidR="004B5F9E">
        <w:t>.</w:t>
      </w:r>
    </w:p>
    <w:p w14:paraId="38B26BA4" w14:textId="7CE691E2" w:rsidR="004B5F9E" w:rsidRPr="00475770" w:rsidRDefault="001923DE" w:rsidP="004B5F9E">
      <w:pPr>
        <w:pStyle w:val="a0"/>
        <w:numPr>
          <w:ilvl w:val="0"/>
          <w:numId w:val="60"/>
        </w:numPr>
      </w:pPr>
      <w:r w:rsidRPr="00475770">
        <w:t xml:space="preserve">Observe the sensors attached to the </w:t>
      </w:r>
      <w:r w:rsidR="004B5F9E">
        <w:t>wooden box</w:t>
      </w:r>
      <w:r w:rsidRPr="00475770">
        <w:t xml:space="preserve"> for the degree of the tilt and complete overturn. If the sensors demonstrate severe tilt (over 30°</w:t>
      </w:r>
      <w:r w:rsidRPr="00475770">
        <w:rPr>
          <w:rFonts w:hint="eastAsia"/>
        </w:rPr>
        <w:t xml:space="preserve">) </w:t>
      </w:r>
      <w:r w:rsidRPr="00475770">
        <w:t>or total overturn as shown, refuse the delivery.</w:t>
      </w:r>
    </w:p>
    <w:p w14:paraId="1F762AA7" w14:textId="77777777" w:rsidR="004B5F9E" w:rsidRDefault="00BD6EEE" w:rsidP="004B5F9E">
      <w:pPr>
        <w:pStyle w:val="a0"/>
        <w:keepNext/>
        <w:numPr>
          <w:ilvl w:val="0"/>
          <w:numId w:val="0"/>
        </w:numPr>
        <w:spacing w:line="480" w:lineRule="auto"/>
        <w:ind w:left="1061"/>
      </w:pPr>
      <w:r w:rsidRPr="00475770">
        <w:rPr>
          <w:noProof/>
          <w:snapToGrid/>
        </w:rPr>
        <w:drawing>
          <wp:inline distT="0" distB="0" distL="0" distR="0" wp14:anchorId="68D8899E" wp14:editId="7A7F730C">
            <wp:extent cx="3873005" cy="237172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3">
                      <a:extLst>
                        <a:ext uri="{28A0092B-C50C-407E-A947-70E740481C1C}">
                          <a14:useLocalDpi xmlns:a14="http://schemas.microsoft.com/office/drawing/2010/main" val="0"/>
                        </a:ext>
                      </a:extLst>
                    </a:blip>
                    <a:srcRect t="11008"/>
                    <a:stretch/>
                  </pic:blipFill>
                  <pic:spPr bwMode="auto">
                    <a:xfrm>
                      <a:off x="0" y="0"/>
                      <a:ext cx="3886168" cy="2379786"/>
                    </a:xfrm>
                    <a:prstGeom prst="rect">
                      <a:avLst/>
                    </a:prstGeom>
                    <a:ln>
                      <a:noFill/>
                    </a:ln>
                    <a:extLst>
                      <a:ext uri="{53640926-AAD7-44D8-BBD7-CCE9431645EC}">
                        <a14:shadowObscured xmlns:a14="http://schemas.microsoft.com/office/drawing/2010/main"/>
                      </a:ext>
                    </a:extLst>
                  </pic:spPr>
                </pic:pic>
              </a:graphicData>
            </a:graphic>
          </wp:inline>
        </w:drawing>
      </w:r>
    </w:p>
    <w:p w14:paraId="61B09333" w14:textId="15D685B9" w:rsidR="00BD6EEE"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4</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1</w:t>
      </w:r>
      <w:r w:rsidR="00F9073B">
        <w:rPr>
          <w:noProof/>
        </w:rPr>
        <w:fldChar w:fldCharType="end"/>
      </w:r>
      <w:r>
        <w:t xml:space="preserve"> </w:t>
      </w:r>
      <w:r w:rsidRPr="001D6459">
        <w:t>Tilt and Inversion Indicators</w:t>
      </w:r>
    </w:p>
    <w:p w14:paraId="47E6D0BB" w14:textId="679197A2" w:rsidR="004B5F9E" w:rsidRPr="004B5F9E" w:rsidRDefault="004B5F9E" w:rsidP="004B5F9E">
      <w:pPr>
        <w:pStyle w:val="EN"/>
        <w:numPr>
          <w:ilvl w:val="0"/>
          <w:numId w:val="60"/>
        </w:numPr>
      </w:pPr>
      <w:r>
        <w:rPr>
          <w:rFonts w:eastAsiaTheme="minorEastAsia" w:hint="eastAsia"/>
        </w:rPr>
        <w:t>I</w:t>
      </w:r>
      <w:r>
        <w:rPr>
          <w:rFonts w:eastAsiaTheme="minorEastAsia"/>
        </w:rPr>
        <w:t xml:space="preserve">f the </w:t>
      </w:r>
      <w:r w:rsidR="00AF79CA">
        <w:rPr>
          <w:rFonts w:eastAsiaTheme="minorEastAsia"/>
        </w:rPr>
        <w:t>shock watch</w:t>
      </w:r>
      <w:r>
        <w:rPr>
          <w:rFonts w:eastAsiaTheme="minorEastAsia"/>
        </w:rPr>
        <w:t xml:space="preserve"> appears red, contact Autel </w:t>
      </w:r>
      <w:r w:rsidR="00AF79CA">
        <w:rPr>
          <w:rFonts w:eastAsiaTheme="minorEastAsia"/>
        </w:rPr>
        <w:t>customer service</w:t>
      </w:r>
      <w:r>
        <w:rPr>
          <w:rFonts w:eastAsiaTheme="minorEastAsia"/>
        </w:rPr>
        <w:t xml:space="preserve"> and the </w:t>
      </w:r>
      <w:r w:rsidR="00AF79CA">
        <w:rPr>
          <w:rFonts w:eastAsiaTheme="minorEastAsia"/>
        </w:rPr>
        <w:t>delivery personnel, and then inspect the product for any damage</w:t>
      </w:r>
      <w:r>
        <w:rPr>
          <w:rFonts w:eastAsiaTheme="minorEastAsia"/>
        </w:rPr>
        <w:t xml:space="preserve">. </w:t>
      </w:r>
      <w:r w:rsidR="00AF79CA">
        <w:rPr>
          <w:rFonts w:eastAsiaTheme="minorEastAsia"/>
        </w:rPr>
        <w:t>Do not accept the delivery until the inspection is complete and no damage is found</w:t>
      </w:r>
      <w:r>
        <w:rPr>
          <w:rFonts w:eastAsiaTheme="minorEastAsia"/>
        </w:rPr>
        <w:t xml:space="preserve">. </w:t>
      </w:r>
    </w:p>
    <w:p w14:paraId="1B0C6141" w14:textId="77777777" w:rsidR="007E4856" w:rsidRPr="00475770" w:rsidRDefault="007E4856" w:rsidP="00195C05">
      <w:pPr>
        <w:pStyle w:val="a0"/>
        <w:numPr>
          <w:ilvl w:val="0"/>
          <w:numId w:val="15"/>
        </w:numPr>
      </w:pPr>
      <w:r w:rsidRPr="00475770">
        <w:t>Remove the packaging material and interior protection materials using appropriate tools.</w:t>
      </w:r>
    </w:p>
    <w:p w14:paraId="44FBBD13" w14:textId="38C51839" w:rsidR="007E4856" w:rsidRPr="00475770" w:rsidRDefault="007E4856" w:rsidP="00195C05">
      <w:pPr>
        <w:pStyle w:val="a0"/>
        <w:numPr>
          <w:ilvl w:val="0"/>
          <w:numId w:val="15"/>
        </w:numPr>
      </w:pPr>
      <w:r w:rsidRPr="00475770">
        <w:t xml:space="preserve">Inspect </w:t>
      </w:r>
      <w:r w:rsidR="00A603A7" w:rsidRPr="00475770">
        <w:t xml:space="preserve">whether </w:t>
      </w:r>
      <w:r w:rsidRPr="00475770">
        <w:t xml:space="preserve">the MaxiCharger and the parts for installation </w:t>
      </w:r>
      <w:r w:rsidR="00A603A7" w:rsidRPr="00475770">
        <w:t>are</w:t>
      </w:r>
      <w:r w:rsidRPr="00475770">
        <w:t xml:space="preserve"> damage</w:t>
      </w:r>
      <w:r w:rsidR="00A603A7" w:rsidRPr="00475770">
        <w:t xml:space="preserve">d. If any </w:t>
      </w:r>
      <w:r w:rsidRPr="00475770">
        <w:t>damage</w:t>
      </w:r>
      <w:r w:rsidR="00A603A7" w:rsidRPr="00475770">
        <w:t xml:space="preserve"> is found</w:t>
      </w:r>
      <w:r w:rsidRPr="00475770">
        <w:t xml:space="preserve"> or the parts are not consistent with the order, contact your local dealer.</w:t>
      </w:r>
    </w:p>
    <w:p w14:paraId="0891602A" w14:textId="77777777" w:rsidR="007E4856" w:rsidRPr="00475770" w:rsidRDefault="007E4856" w:rsidP="00195C05">
      <w:pPr>
        <w:pStyle w:val="a0"/>
        <w:numPr>
          <w:ilvl w:val="0"/>
          <w:numId w:val="15"/>
        </w:numPr>
      </w:pPr>
      <w:r w:rsidRPr="00475770">
        <w:t>Make sure that all parts are delivered according to the order.</w:t>
      </w:r>
    </w:p>
    <w:p w14:paraId="4C22F211" w14:textId="77777777" w:rsidR="007E4856" w:rsidRPr="00475770" w:rsidRDefault="007E4856" w:rsidP="00467A6B">
      <w:pPr>
        <w:sectPr w:rsidR="007E4856" w:rsidRPr="00475770" w:rsidSect="00D26989">
          <w:pgSz w:w="8392" w:h="11907"/>
          <w:pgMar w:top="567" w:right="567" w:bottom="567" w:left="567" w:header="0" w:footer="340" w:gutter="0"/>
          <w:cols w:space="720"/>
          <w:docGrid w:linePitch="245"/>
        </w:sectPr>
      </w:pPr>
    </w:p>
    <w:p w14:paraId="1591165B" w14:textId="31784783" w:rsidR="00535092" w:rsidRPr="00475770" w:rsidRDefault="00535092" w:rsidP="00535092">
      <w:pPr>
        <w:pStyle w:val="2"/>
        <w:spacing w:before="240"/>
      </w:pPr>
      <w:bookmarkStart w:id="159" w:name="_Toc106900399"/>
      <w:bookmarkStart w:id="160" w:name="_Toc106983271"/>
      <w:bookmarkStart w:id="161" w:name="_Toc119068309"/>
      <w:r w:rsidRPr="00475770">
        <w:lastRenderedPageBreak/>
        <w:t>Moving the Cabinet to the Site</w:t>
      </w:r>
      <w:bookmarkEnd w:id="159"/>
      <w:bookmarkEnd w:id="160"/>
      <w:bookmarkEnd w:id="161"/>
    </w:p>
    <w:p w14:paraId="7A136AC9" w14:textId="13BACC35" w:rsidR="00535092" w:rsidRPr="00475770" w:rsidRDefault="00535092" w:rsidP="00195C05">
      <w:pPr>
        <w:pStyle w:val="EN"/>
      </w:pPr>
      <w:r w:rsidRPr="00475770">
        <w:rPr>
          <w:rFonts w:hint="eastAsia"/>
        </w:rPr>
        <w:t>T</w:t>
      </w:r>
      <w:r w:rsidRPr="00475770">
        <w:t xml:space="preserve">here are two ways to move the cabinet to the </w:t>
      </w:r>
      <w:r w:rsidR="00777848" w:rsidRPr="00475770">
        <w:t>installation</w:t>
      </w:r>
      <w:r w:rsidRPr="00475770">
        <w:t xml:space="preserve"> site:</w:t>
      </w:r>
    </w:p>
    <w:p w14:paraId="55F49708" w14:textId="7484E9D2" w:rsidR="00535092" w:rsidRPr="00475770" w:rsidRDefault="00535092" w:rsidP="00195C05">
      <w:pPr>
        <w:pStyle w:val="ItemList"/>
        <w:spacing w:before="48" w:after="48"/>
      </w:pPr>
      <w:r w:rsidRPr="00475770">
        <w:rPr>
          <w:rFonts w:hint="eastAsia"/>
        </w:rPr>
        <w:t>H</w:t>
      </w:r>
      <w:r w:rsidRPr="00475770">
        <w:t>oist</w:t>
      </w:r>
    </w:p>
    <w:p w14:paraId="2352EB0B" w14:textId="0014FACF" w:rsidR="00535092" w:rsidRPr="00475770" w:rsidRDefault="00535092" w:rsidP="00195C05">
      <w:pPr>
        <w:pStyle w:val="ItemList"/>
        <w:spacing w:before="48" w:after="48"/>
      </w:pPr>
      <w:r w:rsidRPr="00475770">
        <w:t>Forklift</w:t>
      </w:r>
    </w:p>
    <w:p w14:paraId="3F0FD65E" w14:textId="3FE6844E" w:rsidR="00535092" w:rsidRPr="00475770" w:rsidRDefault="00282CA1" w:rsidP="00D377F5">
      <w:pPr>
        <w:pStyle w:val="NOTE0"/>
        <w:rPr>
          <w:lang w:eastAsia="en-US"/>
        </w:rPr>
      </w:pPr>
      <w:r w:rsidRPr="00475770">
        <w:rPr>
          <w:noProof/>
        </w:rPr>
        <w:drawing>
          <wp:anchor distT="0" distB="0" distL="114300" distR="114300" simplePos="0" relativeHeight="252391424" behindDoc="0" locked="0" layoutInCell="1" allowOverlap="1" wp14:anchorId="6C0367EE" wp14:editId="6663A586">
            <wp:simplePos x="0" y="0"/>
            <wp:positionH relativeFrom="leftMargin">
              <wp:posOffset>359823</wp:posOffset>
            </wp:positionH>
            <wp:positionV relativeFrom="paragraph">
              <wp:posOffset>19685</wp:posOffset>
            </wp:positionV>
            <wp:extent cx="156210" cy="143510"/>
            <wp:effectExtent l="0" t="0" r="0" b="8890"/>
            <wp:wrapNone/>
            <wp:docPr id="241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535092" w:rsidRPr="00475770">
        <w:rPr>
          <w:lang w:eastAsia="en-US"/>
        </w:rPr>
        <w:t>WARNING</w:t>
      </w:r>
    </w:p>
    <w:p w14:paraId="5D9FB807" w14:textId="516ADDFC" w:rsidR="00535092" w:rsidRPr="00475770" w:rsidRDefault="00535092" w:rsidP="00282CA1">
      <w:pPr>
        <w:pStyle w:val="NOTE"/>
        <w:numPr>
          <w:ilvl w:val="0"/>
          <w:numId w:val="44"/>
        </w:numPr>
        <w:ind w:left="704"/>
        <w:rPr>
          <w:lang w:eastAsia="en-US"/>
        </w:rPr>
      </w:pPr>
      <w:r w:rsidRPr="00475770">
        <w:rPr>
          <w:lang w:eastAsia="en-US"/>
        </w:rPr>
        <w:t xml:space="preserve">Follow </w:t>
      </w:r>
      <w:r w:rsidRPr="00475770">
        <w:t>the safety instructions that apply to</w:t>
      </w:r>
      <w:r w:rsidRPr="00475770">
        <w:rPr>
          <w:lang w:eastAsia="en-US"/>
        </w:rPr>
        <w:t xml:space="preserve"> the hoisting equipment or forklift to move the cabinet.</w:t>
      </w:r>
    </w:p>
    <w:p w14:paraId="5363C340" w14:textId="6AF4FA71" w:rsidR="00535092" w:rsidRPr="00475770" w:rsidRDefault="00535092" w:rsidP="00282CA1">
      <w:pPr>
        <w:pStyle w:val="NOTE"/>
        <w:numPr>
          <w:ilvl w:val="0"/>
          <w:numId w:val="44"/>
        </w:numPr>
        <w:ind w:left="704"/>
      </w:pPr>
      <w:r w:rsidRPr="00475770">
        <w:t>Take into account the dimension</w:t>
      </w:r>
      <w:r w:rsidR="00777848" w:rsidRPr="00475770">
        <w:t>s</w:t>
      </w:r>
      <w:r w:rsidRPr="00475770">
        <w:t>, mass, and center of gravity of the MaxiCharger.</w:t>
      </w:r>
    </w:p>
    <w:p w14:paraId="35465EDE" w14:textId="5338C200" w:rsidR="00535092" w:rsidRPr="00475770" w:rsidRDefault="00282CA1" w:rsidP="00D377F5">
      <w:pPr>
        <w:pStyle w:val="NOTE0"/>
        <w:rPr>
          <w:lang w:eastAsia="en-US"/>
        </w:rPr>
      </w:pPr>
      <w:r w:rsidRPr="00475770">
        <w:rPr>
          <w:noProof/>
        </w:rPr>
        <w:drawing>
          <wp:anchor distT="0" distB="0" distL="114300" distR="114300" simplePos="0" relativeHeight="252392448" behindDoc="0" locked="0" layoutInCell="1" allowOverlap="1" wp14:anchorId="5F487231" wp14:editId="23AA4EDF">
            <wp:simplePos x="0" y="0"/>
            <wp:positionH relativeFrom="leftMargin">
              <wp:posOffset>344080</wp:posOffset>
            </wp:positionH>
            <wp:positionV relativeFrom="paragraph">
              <wp:posOffset>25295</wp:posOffset>
            </wp:positionV>
            <wp:extent cx="156210" cy="143510"/>
            <wp:effectExtent l="0" t="0" r="0" b="8890"/>
            <wp:wrapNone/>
            <wp:docPr id="2414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535092" w:rsidRPr="00475770">
        <w:rPr>
          <w:lang w:eastAsia="en-US"/>
        </w:rPr>
        <w:t>CAUTION</w:t>
      </w:r>
    </w:p>
    <w:p w14:paraId="67B244B6" w14:textId="22C33684" w:rsidR="00535092" w:rsidRPr="00475770" w:rsidRDefault="00535092" w:rsidP="00282CA1">
      <w:pPr>
        <w:pStyle w:val="NOTE"/>
        <w:numPr>
          <w:ilvl w:val="0"/>
          <w:numId w:val="45"/>
        </w:numPr>
        <w:ind w:left="704"/>
        <w:rPr>
          <w:lang w:eastAsia="en-US"/>
        </w:rPr>
      </w:pPr>
      <w:r w:rsidRPr="00475770">
        <w:rPr>
          <w:lang w:eastAsia="en-US"/>
        </w:rPr>
        <w:t>DO NOT drop the cabinet or subject it to strong impact.</w:t>
      </w:r>
    </w:p>
    <w:p w14:paraId="3D02E0B2" w14:textId="3CAE2B74" w:rsidR="00535092" w:rsidRPr="00475770" w:rsidRDefault="00535092" w:rsidP="00282CA1">
      <w:pPr>
        <w:pStyle w:val="NOTE"/>
        <w:numPr>
          <w:ilvl w:val="0"/>
          <w:numId w:val="45"/>
        </w:numPr>
        <w:ind w:left="704"/>
      </w:pPr>
      <w:r w:rsidRPr="00475770">
        <w:t>DO NOT exceed a tilting angle of 30</w:t>
      </w:r>
      <w:r w:rsidRPr="00475770">
        <w:rPr>
          <w:rFonts w:hint="eastAsia"/>
        </w:rPr>
        <w:t>°</w:t>
      </w:r>
      <w:r w:rsidRPr="00475770">
        <w:t>.</w:t>
      </w:r>
    </w:p>
    <w:p w14:paraId="3272D9B1" w14:textId="13C480BF" w:rsidR="00535092" w:rsidRPr="00475770" w:rsidRDefault="00535092" w:rsidP="00282CA1">
      <w:pPr>
        <w:pStyle w:val="NOTE"/>
        <w:numPr>
          <w:ilvl w:val="0"/>
          <w:numId w:val="45"/>
        </w:numPr>
        <w:ind w:left="704"/>
      </w:pPr>
      <w:r w:rsidRPr="00475770">
        <w:t xml:space="preserve">Avoid </w:t>
      </w:r>
      <w:r w:rsidR="00777848" w:rsidRPr="00475770">
        <w:t>excessive</w:t>
      </w:r>
      <w:r w:rsidRPr="00475770">
        <w:t xml:space="preserve"> force on the hoisting points.</w:t>
      </w:r>
    </w:p>
    <w:p w14:paraId="7B162AA6" w14:textId="64E1ADE3" w:rsidR="00535092" w:rsidRPr="00475770" w:rsidRDefault="00535092" w:rsidP="00535092">
      <w:pPr>
        <w:pStyle w:val="3"/>
        <w:spacing w:before="240"/>
        <w:rPr>
          <w:rStyle w:val="3Char"/>
          <w:b/>
        </w:rPr>
      </w:pPr>
      <w:bookmarkStart w:id="162" w:name="_Toc106900400"/>
      <w:bookmarkStart w:id="163" w:name="_Toc106983272"/>
      <w:bookmarkStart w:id="164" w:name="_Toc119068310"/>
      <w:r w:rsidRPr="00475770">
        <w:rPr>
          <w:rStyle w:val="3Char"/>
          <w:b/>
        </w:rPr>
        <w:t>Hoisting the Cabinet</w:t>
      </w:r>
      <w:bookmarkEnd w:id="162"/>
      <w:bookmarkEnd w:id="163"/>
      <w:bookmarkEnd w:id="164"/>
    </w:p>
    <w:p w14:paraId="1C6F09DC" w14:textId="235B90C4" w:rsidR="00535092" w:rsidRPr="00475770" w:rsidRDefault="00535092" w:rsidP="007E10DC">
      <w:pPr>
        <w:pStyle w:val="a1"/>
      </w:pPr>
      <w:r w:rsidRPr="00475770">
        <w:rPr>
          <w:rFonts w:hint="eastAsia"/>
        </w:rPr>
        <w:t>T</w:t>
      </w:r>
      <w:r w:rsidRPr="00475770">
        <w:t>o hoist the cabinet</w:t>
      </w:r>
    </w:p>
    <w:p w14:paraId="6AD9F198" w14:textId="34DFB9D4" w:rsidR="00535092" w:rsidRPr="00475770" w:rsidRDefault="00535092" w:rsidP="00195C05">
      <w:pPr>
        <w:pStyle w:val="a0"/>
        <w:numPr>
          <w:ilvl w:val="0"/>
          <w:numId w:val="30"/>
        </w:numPr>
      </w:pPr>
      <w:r w:rsidRPr="00475770">
        <w:t>Install the four eyebolts (M16) to the lifting holes (A).</w:t>
      </w:r>
    </w:p>
    <w:p w14:paraId="461648A8" w14:textId="2A7B226A" w:rsidR="00535092" w:rsidRPr="00475770" w:rsidRDefault="00535092" w:rsidP="00195C05">
      <w:pPr>
        <w:pStyle w:val="a0"/>
        <w:numPr>
          <w:ilvl w:val="0"/>
          <w:numId w:val="30"/>
        </w:numPr>
      </w:pPr>
      <w:r w:rsidRPr="00475770">
        <w:t>Connect the cables of the hoisting equipment to the eyebolts or bolts with lifting loops.</w:t>
      </w:r>
    </w:p>
    <w:p w14:paraId="5FEE395C" w14:textId="0ED65EB8" w:rsidR="00535092" w:rsidRPr="00475770" w:rsidRDefault="003C6F4C" w:rsidP="00195C05">
      <w:pPr>
        <w:pStyle w:val="a0"/>
        <w:numPr>
          <w:ilvl w:val="0"/>
          <w:numId w:val="30"/>
        </w:numPr>
      </w:pPr>
      <w:r w:rsidRPr="00475770">
        <w:rPr>
          <w:noProof/>
        </w:rPr>
        <w:drawing>
          <wp:anchor distT="0" distB="0" distL="114300" distR="114300" simplePos="0" relativeHeight="252718080" behindDoc="0" locked="0" layoutInCell="1" allowOverlap="1" wp14:anchorId="09CBA8AD" wp14:editId="28644A51">
            <wp:simplePos x="0" y="0"/>
            <wp:positionH relativeFrom="margin">
              <wp:posOffset>922846</wp:posOffset>
            </wp:positionH>
            <wp:positionV relativeFrom="paragraph">
              <wp:posOffset>182738</wp:posOffset>
            </wp:positionV>
            <wp:extent cx="2695432" cy="256173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未标题-1.jpg"/>
                    <pic:cNvPicPr/>
                  </pic:nvPicPr>
                  <pic:blipFill>
                    <a:blip r:embed="rId25">
                      <a:extLst>
                        <a:ext uri="{28A0092B-C50C-407E-A947-70E740481C1C}">
                          <a14:useLocalDpi xmlns:a14="http://schemas.microsoft.com/office/drawing/2010/main" val="0"/>
                        </a:ext>
                      </a:extLst>
                    </a:blip>
                    <a:stretch>
                      <a:fillRect/>
                    </a:stretch>
                  </pic:blipFill>
                  <pic:spPr>
                    <a:xfrm>
                      <a:off x="0" y="0"/>
                      <a:ext cx="2698866" cy="2565000"/>
                    </a:xfrm>
                    <a:prstGeom prst="rect">
                      <a:avLst/>
                    </a:prstGeom>
                  </pic:spPr>
                </pic:pic>
              </a:graphicData>
            </a:graphic>
            <wp14:sizeRelH relativeFrom="page">
              <wp14:pctWidth>0</wp14:pctWidth>
            </wp14:sizeRelH>
            <wp14:sizeRelV relativeFrom="page">
              <wp14:pctHeight>0</wp14:pctHeight>
            </wp14:sizeRelV>
          </wp:anchor>
        </w:drawing>
      </w:r>
      <w:r w:rsidR="00535092" w:rsidRPr="00475770">
        <w:t>Move the cabinet to the construction site.</w:t>
      </w:r>
    </w:p>
    <w:p w14:paraId="511B6094" w14:textId="50FC6B58" w:rsidR="00535092" w:rsidRPr="00475770" w:rsidRDefault="003C6F4C" w:rsidP="00467A6B">
      <w:r w:rsidRPr="00475770">
        <w:rPr>
          <w:noProof/>
        </w:rPr>
        <mc:AlternateContent>
          <mc:Choice Requires="wps">
            <w:drawing>
              <wp:anchor distT="0" distB="0" distL="114300" distR="114300" simplePos="0" relativeHeight="252393472" behindDoc="0" locked="0" layoutInCell="1" allowOverlap="1" wp14:anchorId="4FF418E4" wp14:editId="4B80A920">
                <wp:simplePos x="0" y="0"/>
                <wp:positionH relativeFrom="margin">
                  <wp:align>center</wp:align>
                </wp:positionH>
                <wp:positionV relativeFrom="paragraph">
                  <wp:posOffset>2583056</wp:posOffset>
                </wp:positionV>
                <wp:extent cx="1860550" cy="635"/>
                <wp:effectExtent l="0" t="0" r="6350" b="0"/>
                <wp:wrapNone/>
                <wp:docPr id="24143" name="文本框 24143"/>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14:paraId="4B03376D" w14:textId="5DE6CA50" w:rsidR="005E61E0" w:rsidRPr="00CD0560" w:rsidRDefault="005E61E0" w:rsidP="003C6F4C">
                            <w:pPr>
                              <w:pStyle w:val="FigureTittle"/>
                              <w:rPr>
                                <w:rFonts w:cs="宋体"/>
                                <w:noProof/>
                                <w:snapToGrid w:val="0"/>
                              </w:rPr>
                            </w:pPr>
                            <w:r w:rsidRPr="0061413C">
                              <w:t xml:space="preserve">Figure </w:t>
                            </w:r>
                            <w:r w:rsidR="00F9073B">
                              <w:fldChar w:fldCharType="begin"/>
                            </w:r>
                            <w:r w:rsidR="00F9073B">
                              <w:instrText xml:space="preserve"> STYLEREF 1 \s </w:instrText>
                            </w:r>
                            <w:r w:rsidR="00F9073B">
                              <w:fldChar w:fldCharType="separate"/>
                            </w:r>
                            <w:r w:rsidR="004B5F9E">
                              <w:rPr>
                                <w:noProof/>
                              </w:rPr>
                              <w:t>4</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2</w:t>
                            </w:r>
                            <w:r w:rsidR="00F9073B">
                              <w:rPr>
                                <w:noProof/>
                              </w:rPr>
                              <w:fldChar w:fldCharType="end"/>
                            </w:r>
                            <w:r w:rsidRPr="0061413C">
                              <w:t xml:space="preserve"> Hoisting the Cabinet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418E4" id="文本框 24143" o:spid="_x0000_s1028" type="#_x0000_t202" style="position:absolute;left:0;text-align:left;margin-left:0;margin-top:203.4pt;width:146.5pt;height:.05pt;z-index:25239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" stroked="f">
                <v:textbox style="mso-fit-shape-to-text:t" inset="0,0,0,0">
                  <w:txbxContent>
                    <w:p w14:paraId="4B03376D" w14:textId="5DE6CA50" w:rsidR="005E61E0" w:rsidRPr="00CD0560" w:rsidRDefault="005E61E0" w:rsidP="003C6F4C">
                      <w:pPr>
                        <w:pStyle w:val="FigureTittle"/>
                        <w:rPr>
                          <w:rFonts w:cs="宋体"/>
                          <w:noProof/>
                          <w:snapToGrid w:val="0"/>
                        </w:rPr>
                      </w:pPr>
                      <w:r w:rsidRPr="0061413C">
                        <w:t xml:space="preserve">Figure </w:t>
                      </w:r>
                      <w:fldSimple w:instr=" STYLEREF 1 \s ">
                        <w:r w:rsidR="004B5F9E">
                          <w:rPr>
                            <w:noProof/>
                          </w:rPr>
                          <w:t>4</w:t>
                        </w:r>
                      </w:fldSimple>
                      <w:r w:rsidR="004B5F9E">
                        <w:noBreakHyphen/>
                      </w:r>
                      <w:fldSimple w:instr=" SEQ Figure \* ARABIC \s 1 ">
                        <w:r w:rsidR="004B5F9E">
                          <w:rPr>
                            <w:noProof/>
                          </w:rPr>
                          <w:t>2</w:t>
                        </w:r>
                      </w:fldSimple>
                      <w:r w:rsidRPr="0061413C">
                        <w:t xml:space="preserve"> Hoisting the Cabinet</w:t>
                      </w:r>
                    </w:p>
                  </w:txbxContent>
                </v:textbox>
                <w10:wrap anchorx="margin"/>
              </v:shape>
            </w:pict>
          </mc:Fallback>
        </mc:AlternateContent>
      </w:r>
    </w:p>
    <w:p w14:paraId="57B5F43C" w14:textId="2AD40874" w:rsidR="00743B0B" w:rsidRPr="00475770" w:rsidRDefault="00743B0B" w:rsidP="00467A6B">
      <w:pPr>
        <w:sectPr w:rsidR="00743B0B" w:rsidRPr="00475770" w:rsidSect="00D26989">
          <w:pgSz w:w="8392" w:h="11907"/>
          <w:pgMar w:top="567" w:right="567" w:bottom="567" w:left="567" w:header="0" w:footer="340" w:gutter="0"/>
          <w:cols w:space="720"/>
          <w:docGrid w:linePitch="245"/>
        </w:sectPr>
      </w:pPr>
    </w:p>
    <w:p w14:paraId="6F57E3A9" w14:textId="77777777" w:rsidR="00F60C1C" w:rsidRPr="00475770" w:rsidRDefault="00F60C1C" w:rsidP="00F60C1C">
      <w:pPr>
        <w:pStyle w:val="3"/>
        <w:spacing w:before="240"/>
      </w:pPr>
      <w:bookmarkStart w:id="165" w:name="_Toc106900401"/>
      <w:bookmarkStart w:id="166" w:name="_Toc106983273"/>
      <w:bookmarkStart w:id="167" w:name="_Toc119068311"/>
      <w:r w:rsidRPr="00475770">
        <w:lastRenderedPageBreak/>
        <w:t>Forklifting the Cabinet</w:t>
      </w:r>
      <w:bookmarkEnd w:id="165"/>
      <w:bookmarkEnd w:id="166"/>
      <w:bookmarkEnd w:id="167"/>
    </w:p>
    <w:p w14:paraId="19C5AEA7" w14:textId="77777777" w:rsidR="00F60C1C" w:rsidRPr="00475770" w:rsidRDefault="00F60C1C" w:rsidP="007E10DC">
      <w:pPr>
        <w:pStyle w:val="a1"/>
      </w:pPr>
      <w:r w:rsidRPr="00475770">
        <w:rPr>
          <w:rFonts w:hint="eastAsia"/>
        </w:rPr>
        <w:t>T</w:t>
      </w:r>
      <w:r w:rsidRPr="00475770">
        <w:t>o forklift the cabinet</w:t>
      </w:r>
    </w:p>
    <w:p w14:paraId="4FC9F1A4" w14:textId="271D7B05" w:rsidR="00F60C1C" w:rsidRPr="00475770" w:rsidRDefault="00F60C1C" w:rsidP="00195C05">
      <w:pPr>
        <w:pStyle w:val="a0"/>
        <w:numPr>
          <w:ilvl w:val="0"/>
          <w:numId w:val="31"/>
        </w:numPr>
      </w:pPr>
      <w:r w:rsidRPr="00475770">
        <w:t xml:space="preserve">Make sure the forks (A) of the forklift truck in the gaps go through the </w:t>
      </w:r>
      <w:r w:rsidR="00777848" w:rsidRPr="00475770">
        <w:t xml:space="preserve">gaps in the </w:t>
      </w:r>
      <w:r w:rsidRPr="00475770">
        <w:t xml:space="preserve">side of the </w:t>
      </w:r>
      <w:r w:rsidR="00777848" w:rsidRPr="00475770">
        <w:t>pallet</w:t>
      </w:r>
      <w:r w:rsidRPr="00475770">
        <w:t>.</w:t>
      </w:r>
    </w:p>
    <w:p w14:paraId="11480A88" w14:textId="77777777" w:rsidR="00F60C1C" w:rsidRPr="00475770" w:rsidRDefault="00F60C1C" w:rsidP="00195C05">
      <w:pPr>
        <w:pStyle w:val="a0"/>
        <w:numPr>
          <w:ilvl w:val="0"/>
          <w:numId w:val="31"/>
        </w:numPr>
      </w:pPr>
      <w:r w:rsidRPr="00475770">
        <w:rPr>
          <w:noProof/>
        </w:rPr>
        <mc:AlternateContent>
          <mc:Choice Requires="wps">
            <w:drawing>
              <wp:anchor distT="0" distB="0" distL="114300" distR="114300" simplePos="0" relativeHeight="252445696" behindDoc="0" locked="0" layoutInCell="1" allowOverlap="1" wp14:anchorId="15311862" wp14:editId="1781134A">
                <wp:simplePos x="0" y="0"/>
                <wp:positionH relativeFrom="column">
                  <wp:posOffset>817336</wp:posOffset>
                </wp:positionH>
                <wp:positionV relativeFrom="paragraph">
                  <wp:posOffset>3037750</wp:posOffset>
                </wp:positionV>
                <wp:extent cx="3107055" cy="635"/>
                <wp:effectExtent l="0" t="0" r="0" b="0"/>
                <wp:wrapTopAndBottom/>
                <wp:docPr id="24152" name="文本框 24152"/>
                <wp:cNvGraphicFramePr/>
                <a:graphic xmlns:a="http://schemas.openxmlformats.org/drawingml/2006/main">
                  <a:graphicData uri="http://schemas.microsoft.com/office/word/2010/wordprocessingShape">
                    <wps:wsp>
                      <wps:cNvSpPr txBox="1"/>
                      <wps:spPr>
                        <a:xfrm>
                          <a:off x="0" y="0"/>
                          <a:ext cx="3107055" cy="635"/>
                        </a:xfrm>
                        <a:prstGeom prst="rect">
                          <a:avLst/>
                        </a:prstGeom>
                        <a:solidFill>
                          <a:prstClr val="white"/>
                        </a:solidFill>
                        <a:ln>
                          <a:noFill/>
                        </a:ln>
                        <a:effectLst/>
                      </wps:spPr>
                      <wps:txbx>
                        <w:txbxContent>
                          <w:p w14:paraId="3B7E177D" w14:textId="731C4BFF" w:rsidR="005E61E0" w:rsidRPr="001A37BE" w:rsidRDefault="005E61E0" w:rsidP="003C6F4C">
                            <w:pPr>
                              <w:pStyle w:val="FigureTittle"/>
                            </w:pPr>
                            <w:r w:rsidRPr="0061413C">
                              <w:rPr>
                                <w:rStyle w:val="FigureTittleChar"/>
                                <w:b/>
                                <w:i/>
                              </w:rPr>
                              <w:t xml:space="preserve">Figure </w:t>
                            </w:r>
                            <w:r w:rsidR="004B5F9E">
                              <w:rPr>
                                <w:rStyle w:val="FigureTittleChar"/>
                                <w:b/>
                                <w:i/>
                              </w:rPr>
                              <w:fldChar w:fldCharType="begin"/>
                            </w:r>
                            <w:r w:rsidR="004B5F9E">
                              <w:rPr>
                                <w:rStyle w:val="FigureTittleChar"/>
                                <w:b/>
                                <w:i/>
                              </w:rPr>
                              <w:instrText xml:space="preserve"> STYLEREF 1 \s </w:instrText>
                            </w:r>
                            <w:r w:rsidR="004B5F9E">
                              <w:rPr>
                                <w:rStyle w:val="FigureTittleChar"/>
                                <w:b/>
                                <w:i/>
                              </w:rPr>
                              <w:fldChar w:fldCharType="separate"/>
                            </w:r>
                            <w:r w:rsidR="004B5F9E">
                              <w:rPr>
                                <w:rStyle w:val="FigureTittleChar"/>
                                <w:b/>
                                <w:i/>
                                <w:noProof/>
                              </w:rPr>
                              <w:t>4</w:t>
                            </w:r>
                            <w:r w:rsidR="004B5F9E">
                              <w:rPr>
                                <w:rStyle w:val="FigureTittleChar"/>
                                <w:b/>
                                <w:i/>
                              </w:rPr>
                              <w:fldChar w:fldCharType="end"/>
                            </w:r>
                            <w:r w:rsidR="004B5F9E">
                              <w:rPr>
                                <w:rStyle w:val="FigureTittleChar"/>
                                <w:b/>
                                <w:i/>
                              </w:rPr>
                              <w:noBreakHyphen/>
                            </w:r>
                            <w:r w:rsidR="004B5F9E">
                              <w:rPr>
                                <w:rStyle w:val="FigureTittleChar"/>
                                <w:b/>
                                <w:i/>
                              </w:rPr>
                              <w:fldChar w:fldCharType="begin"/>
                            </w:r>
                            <w:r w:rsidR="004B5F9E">
                              <w:rPr>
                                <w:rStyle w:val="FigureTittleChar"/>
                                <w:b/>
                                <w:i/>
                              </w:rPr>
                              <w:instrText xml:space="preserve"> SEQ Figure \* ARABIC \s 1 </w:instrText>
                            </w:r>
                            <w:r w:rsidR="004B5F9E">
                              <w:rPr>
                                <w:rStyle w:val="FigureTittleChar"/>
                                <w:b/>
                                <w:i/>
                              </w:rPr>
                              <w:fldChar w:fldCharType="separate"/>
                            </w:r>
                            <w:r w:rsidR="004B5F9E">
                              <w:rPr>
                                <w:rStyle w:val="FigureTittleChar"/>
                                <w:b/>
                                <w:i/>
                                <w:noProof/>
                              </w:rPr>
                              <w:t>3</w:t>
                            </w:r>
                            <w:r w:rsidR="004B5F9E">
                              <w:rPr>
                                <w:rStyle w:val="FigureTittleChar"/>
                                <w:b/>
                                <w:i/>
                              </w:rPr>
                              <w:fldChar w:fldCharType="end"/>
                            </w:r>
                            <w:r w:rsidRPr="0061413C">
                              <w:rPr>
                                <w:rStyle w:val="FigureTittleChar"/>
                                <w:b/>
                                <w:i/>
                              </w:rPr>
                              <w:t xml:space="preserve"> </w:t>
                            </w:r>
                            <w:r>
                              <w:rPr>
                                <w:rStyle w:val="FigureTittleChar"/>
                                <w:b/>
                                <w:i/>
                              </w:rPr>
                              <w:t>Transporting</w:t>
                            </w:r>
                            <w:r>
                              <w:t xml:space="preserve"> the Cabinet by Forklift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11862" id="文本框 24152" o:spid="_x0000_s1029" type="#_x0000_t202" style="position:absolute;left:0;text-align:left;margin-left:64.35pt;margin-top:239.2pt;width:244.65pt;height:.05pt;z-index:25244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" stroked="f">
                <v:textbox style="mso-fit-shape-to-text:t" inset="0,0,0,0">
                  <w:txbxContent>
                    <w:p w14:paraId="3B7E177D" w14:textId="731C4BFF" w:rsidR="005E61E0" w:rsidRPr="001A37BE" w:rsidRDefault="005E61E0" w:rsidP="003C6F4C">
                      <w:pPr>
                        <w:pStyle w:val="FigureTittle"/>
                      </w:pPr>
                      <w:r w:rsidRPr="0061413C">
                        <w:rPr>
                          <w:rStyle w:val="FigureTittleChar"/>
                          <w:b/>
                          <w:i/>
                        </w:rPr>
                        <w:t xml:space="preserve">Figure </w:t>
                      </w:r>
                      <w:r w:rsidR="004B5F9E">
                        <w:rPr>
                          <w:rStyle w:val="FigureTittleChar"/>
                          <w:b/>
                          <w:i/>
                        </w:rPr>
                        <w:fldChar w:fldCharType="begin"/>
                      </w:r>
                      <w:r w:rsidR="004B5F9E">
                        <w:rPr>
                          <w:rStyle w:val="FigureTittleChar"/>
                          <w:b/>
                          <w:i/>
                        </w:rPr>
                        <w:instrText xml:space="preserve"> STYLEREF 1 \s </w:instrText>
                      </w:r>
                      <w:r w:rsidR="004B5F9E">
                        <w:rPr>
                          <w:rStyle w:val="FigureTittleChar"/>
                          <w:b/>
                          <w:i/>
                        </w:rPr>
                        <w:fldChar w:fldCharType="separate"/>
                      </w:r>
                      <w:r w:rsidR="004B5F9E">
                        <w:rPr>
                          <w:rStyle w:val="FigureTittleChar"/>
                          <w:b/>
                          <w:i/>
                          <w:noProof/>
                        </w:rPr>
                        <w:t>4</w:t>
                      </w:r>
                      <w:r w:rsidR="004B5F9E">
                        <w:rPr>
                          <w:rStyle w:val="FigureTittleChar"/>
                          <w:b/>
                          <w:i/>
                        </w:rPr>
                        <w:fldChar w:fldCharType="end"/>
                      </w:r>
                      <w:r w:rsidR="004B5F9E">
                        <w:rPr>
                          <w:rStyle w:val="FigureTittleChar"/>
                          <w:b/>
                          <w:i/>
                        </w:rPr>
                        <w:noBreakHyphen/>
                      </w:r>
                      <w:r w:rsidR="004B5F9E">
                        <w:rPr>
                          <w:rStyle w:val="FigureTittleChar"/>
                          <w:b/>
                          <w:i/>
                        </w:rPr>
                        <w:fldChar w:fldCharType="begin"/>
                      </w:r>
                      <w:r w:rsidR="004B5F9E">
                        <w:rPr>
                          <w:rStyle w:val="FigureTittleChar"/>
                          <w:b/>
                          <w:i/>
                        </w:rPr>
                        <w:instrText xml:space="preserve"> SEQ Figure \* ARABIC \s 1 </w:instrText>
                      </w:r>
                      <w:r w:rsidR="004B5F9E">
                        <w:rPr>
                          <w:rStyle w:val="FigureTittleChar"/>
                          <w:b/>
                          <w:i/>
                        </w:rPr>
                        <w:fldChar w:fldCharType="separate"/>
                      </w:r>
                      <w:r w:rsidR="004B5F9E">
                        <w:rPr>
                          <w:rStyle w:val="FigureTittleChar"/>
                          <w:b/>
                          <w:i/>
                          <w:noProof/>
                        </w:rPr>
                        <w:t>3</w:t>
                      </w:r>
                      <w:r w:rsidR="004B5F9E">
                        <w:rPr>
                          <w:rStyle w:val="FigureTittleChar"/>
                          <w:b/>
                          <w:i/>
                        </w:rPr>
                        <w:fldChar w:fldCharType="end"/>
                      </w:r>
                      <w:r w:rsidRPr="0061413C">
                        <w:rPr>
                          <w:rStyle w:val="FigureTittleChar"/>
                          <w:b/>
                          <w:i/>
                        </w:rPr>
                        <w:t xml:space="preserve"> </w:t>
                      </w:r>
                      <w:r>
                        <w:rPr>
                          <w:rStyle w:val="FigureTittleChar"/>
                          <w:b/>
                          <w:i/>
                        </w:rPr>
                        <w:t>Transporting</w:t>
                      </w:r>
                      <w:r>
                        <w:t xml:space="preserve"> the Cabinet by Forklift</w:t>
                      </w:r>
                    </w:p>
                  </w:txbxContent>
                </v:textbox>
                <w10:wrap type="topAndBottom"/>
              </v:shape>
            </w:pict>
          </mc:Fallback>
        </mc:AlternateContent>
      </w:r>
      <w:r w:rsidRPr="00475770">
        <w:rPr>
          <w:noProof/>
        </w:rPr>
        <w:drawing>
          <wp:anchor distT="0" distB="0" distL="114300" distR="114300" simplePos="0" relativeHeight="252446720" behindDoc="0" locked="0" layoutInCell="1" allowOverlap="1" wp14:anchorId="4DCDAD63" wp14:editId="243D980B">
            <wp:simplePos x="0" y="0"/>
            <wp:positionH relativeFrom="column">
              <wp:posOffset>903514</wp:posOffset>
            </wp:positionH>
            <wp:positionV relativeFrom="paragraph">
              <wp:posOffset>216898</wp:posOffset>
            </wp:positionV>
            <wp:extent cx="2802255" cy="2710180"/>
            <wp:effectExtent l="0" t="0" r="0" b="0"/>
            <wp:wrapTopAndBottom/>
            <wp:docPr id="24156" name="图片 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extLst>
                        <a:ext uri="{28A0092B-C50C-407E-A947-70E740481C1C}">
                          <a14:useLocalDpi xmlns:a14="http://schemas.microsoft.com/office/drawing/2010/main" val="0"/>
                        </a:ext>
                      </a:extLst>
                    </a:blip>
                    <a:stretch>
                      <a:fillRect/>
                    </a:stretch>
                  </pic:blipFill>
                  <pic:spPr>
                    <a:xfrm>
                      <a:off x="0" y="0"/>
                      <a:ext cx="2802255" cy="2710180"/>
                    </a:xfrm>
                    <a:prstGeom prst="rect">
                      <a:avLst/>
                    </a:prstGeom>
                    <a:ln w="6350">
                      <a:noFill/>
                    </a:ln>
                  </pic:spPr>
                </pic:pic>
              </a:graphicData>
            </a:graphic>
            <wp14:sizeRelH relativeFrom="margin">
              <wp14:pctWidth>0</wp14:pctWidth>
            </wp14:sizeRelH>
            <wp14:sizeRelV relativeFrom="margin">
              <wp14:pctHeight>0</wp14:pctHeight>
            </wp14:sizeRelV>
          </wp:anchor>
        </w:drawing>
      </w:r>
      <w:r w:rsidRPr="00475770">
        <w:t>Move the cabinet to the construction site.</w:t>
      </w:r>
    </w:p>
    <w:p w14:paraId="13C8B0BE" w14:textId="77777777" w:rsidR="00F60C1C" w:rsidRPr="00475770" w:rsidRDefault="00F60C1C" w:rsidP="00467A6B">
      <w:pPr>
        <w:sectPr w:rsidR="00F60C1C" w:rsidRPr="00475770" w:rsidSect="00D26989">
          <w:pgSz w:w="8392" w:h="11907"/>
          <w:pgMar w:top="567" w:right="567" w:bottom="567" w:left="567" w:header="0" w:footer="340" w:gutter="0"/>
          <w:cols w:space="720"/>
          <w:docGrid w:linePitch="245"/>
        </w:sectPr>
      </w:pPr>
    </w:p>
    <w:p w14:paraId="51863737" w14:textId="716BDD6F" w:rsidR="003D247A" w:rsidRPr="00475770" w:rsidRDefault="003D247A" w:rsidP="003D247A">
      <w:pPr>
        <w:pStyle w:val="2"/>
        <w:spacing w:before="240"/>
      </w:pPr>
      <w:bookmarkStart w:id="168" w:name="_Toc106900402"/>
      <w:bookmarkStart w:id="169" w:name="_Toc106983274"/>
      <w:bookmarkStart w:id="170" w:name="_Toc119068312"/>
      <w:r w:rsidRPr="00475770">
        <w:lastRenderedPageBreak/>
        <w:t>Packing List</w:t>
      </w:r>
      <w:bookmarkEnd w:id="155"/>
      <w:bookmarkEnd w:id="168"/>
      <w:bookmarkEnd w:id="169"/>
      <w:bookmarkEnd w:id="170"/>
    </w:p>
    <w:p w14:paraId="4AB75468" w14:textId="31BF1F27" w:rsidR="00313061" w:rsidRPr="00475770" w:rsidRDefault="00313061"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4</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Packing List</w:t>
      </w:r>
    </w:p>
    <w:tbl>
      <w:tblPr>
        <w:tblStyle w:val="af0"/>
        <w:tblW w:w="0" w:type="auto"/>
        <w:jc w:val="center"/>
        <w:tblLook w:val="04A0" w:firstRow="1" w:lastRow="0" w:firstColumn="1" w:lastColumn="0" w:noHBand="0" w:noVBand="1"/>
      </w:tblPr>
      <w:tblGrid>
        <w:gridCol w:w="1694"/>
        <w:gridCol w:w="1694"/>
        <w:gridCol w:w="1694"/>
        <w:gridCol w:w="1694"/>
      </w:tblGrid>
      <w:tr w:rsidR="00313061" w:rsidRPr="00475770" w14:paraId="7C9A15D5" w14:textId="77777777" w:rsidTr="00576314">
        <w:trPr>
          <w:trHeight w:val="1256"/>
          <w:jc w:val="center"/>
        </w:trPr>
        <w:tc>
          <w:tcPr>
            <w:tcW w:w="1694" w:type="dxa"/>
            <w:vAlign w:val="center"/>
          </w:tcPr>
          <w:p w14:paraId="64DA96A9" w14:textId="60EF0BF9" w:rsidR="00313061" w:rsidRPr="004B5F9E" w:rsidRDefault="00B41757" w:rsidP="00584736">
            <w:pPr>
              <w:ind w:left="0"/>
              <w:jc w:val="left"/>
              <w:rPr>
                <w:b/>
              </w:rPr>
            </w:pPr>
            <w:r w:rsidRPr="004B5F9E">
              <w:rPr>
                <w:b/>
              </w:rPr>
              <w:t>MaxiCharger</w:t>
            </w:r>
          </w:p>
        </w:tc>
        <w:tc>
          <w:tcPr>
            <w:tcW w:w="1694" w:type="dxa"/>
            <w:vAlign w:val="center"/>
          </w:tcPr>
          <w:p w14:paraId="30D2B7D3" w14:textId="5BF84083" w:rsidR="00313061" w:rsidRPr="00475770" w:rsidRDefault="008E0C86" w:rsidP="00576314">
            <w:pPr>
              <w:ind w:left="0"/>
              <w:jc w:val="center"/>
            </w:pPr>
            <w:r w:rsidRPr="00475770">
              <w:rPr>
                <w:noProof/>
              </w:rPr>
              <w:drawing>
                <wp:inline distT="0" distB="0" distL="0" distR="0" wp14:anchorId="0F807F0E" wp14:editId="6C5FF9C2">
                  <wp:extent cx="362585" cy="59055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小图标.png"/>
                          <pic:cNvPicPr/>
                        </pic:nvPicPr>
                        <pic:blipFill>
                          <a:blip r:embed="rId27">
                            <a:extLst>
                              <a:ext uri="{28A0092B-C50C-407E-A947-70E740481C1C}">
                                <a14:useLocalDpi xmlns:a14="http://schemas.microsoft.com/office/drawing/2010/main" val="0"/>
                              </a:ext>
                            </a:extLst>
                          </a:blip>
                          <a:stretch>
                            <a:fillRect/>
                          </a:stretch>
                        </pic:blipFill>
                        <pic:spPr>
                          <a:xfrm>
                            <a:off x="0" y="0"/>
                            <a:ext cx="362585" cy="590550"/>
                          </a:xfrm>
                          <a:prstGeom prst="rect">
                            <a:avLst/>
                          </a:prstGeom>
                        </pic:spPr>
                      </pic:pic>
                    </a:graphicData>
                  </a:graphic>
                </wp:inline>
              </w:drawing>
            </w:r>
          </w:p>
        </w:tc>
        <w:tc>
          <w:tcPr>
            <w:tcW w:w="1694" w:type="dxa"/>
            <w:vAlign w:val="center"/>
          </w:tcPr>
          <w:p w14:paraId="4AA450DC" w14:textId="77777777" w:rsidR="00313061" w:rsidRPr="00475770" w:rsidRDefault="00313061" w:rsidP="00584736">
            <w:pPr>
              <w:ind w:left="0"/>
              <w:jc w:val="left"/>
            </w:pPr>
            <w:r w:rsidRPr="004B5F9E">
              <w:rPr>
                <w:rFonts w:hint="eastAsia"/>
                <w:b/>
              </w:rPr>
              <w:t>Ex</w:t>
            </w:r>
            <w:r w:rsidRPr="004B5F9E">
              <w:rPr>
                <w:b/>
              </w:rPr>
              <w:t>pansion Bolt</w:t>
            </w:r>
            <w:r w:rsidRPr="00475770">
              <w:t xml:space="preserve"> (M16 x 150)</w:t>
            </w:r>
          </w:p>
          <w:p w14:paraId="1EE2D8BF" w14:textId="336F58E8" w:rsidR="00313061" w:rsidRPr="00475770" w:rsidRDefault="00313061" w:rsidP="00584736">
            <w:pPr>
              <w:ind w:left="0"/>
              <w:jc w:val="left"/>
            </w:pPr>
            <w:r w:rsidRPr="00475770">
              <w:t>4</w:t>
            </w:r>
            <w:r w:rsidR="00584736" w:rsidRPr="00475770">
              <w:t xml:space="preserve"> </w:t>
            </w:r>
            <w:r w:rsidRPr="00475770">
              <w:t>PCS</w:t>
            </w:r>
          </w:p>
        </w:tc>
        <w:tc>
          <w:tcPr>
            <w:tcW w:w="1694" w:type="dxa"/>
            <w:vAlign w:val="center"/>
          </w:tcPr>
          <w:p w14:paraId="7FA1C89C" w14:textId="363769FF" w:rsidR="00313061" w:rsidRPr="00475770" w:rsidRDefault="00313061" w:rsidP="00576314">
            <w:pPr>
              <w:ind w:left="0"/>
              <w:jc w:val="center"/>
            </w:pPr>
            <w:r w:rsidRPr="00475770">
              <w:rPr>
                <w:noProof/>
              </w:rPr>
              <w:drawing>
                <wp:inline distT="0" distB="0" distL="0" distR="0" wp14:anchorId="7346D6A5" wp14:editId="24A2AAD5">
                  <wp:extent cx="563880" cy="53975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880" cy="539750"/>
                          </a:xfrm>
                          <a:prstGeom prst="rect">
                            <a:avLst/>
                          </a:prstGeom>
                        </pic:spPr>
                      </pic:pic>
                    </a:graphicData>
                  </a:graphic>
                </wp:inline>
              </w:drawing>
            </w:r>
          </w:p>
        </w:tc>
      </w:tr>
      <w:tr w:rsidR="00313061" w:rsidRPr="00475770" w14:paraId="2F223366" w14:textId="77777777" w:rsidTr="00576314">
        <w:trPr>
          <w:trHeight w:val="1132"/>
          <w:jc w:val="center"/>
        </w:trPr>
        <w:tc>
          <w:tcPr>
            <w:tcW w:w="1694" w:type="dxa"/>
            <w:vAlign w:val="center"/>
          </w:tcPr>
          <w:p w14:paraId="752D2024" w14:textId="77777777" w:rsidR="004B5F9E" w:rsidRPr="00475770" w:rsidRDefault="004B5F9E" w:rsidP="004B5F9E">
            <w:pPr>
              <w:ind w:left="0"/>
              <w:jc w:val="left"/>
            </w:pPr>
            <w:r w:rsidRPr="004B5F9E">
              <w:rPr>
                <w:b/>
              </w:rPr>
              <w:t>Washer</w:t>
            </w:r>
            <w:r w:rsidRPr="00475770">
              <w:t xml:space="preserve"> (10)</w:t>
            </w:r>
          </w:p>
          <w:p w14:paraId="5F3706C7" w14:textId="27694C80" w:rsidR="004B5F9E" w:rsidRDefault="004B5F9E" w:rsidP="004B5F9E">
            <w:pPr>
              <w:ind w:left="0"/>
              <w:jc w:val="left"/>
            </w:pPr>
            <w:r>
              <w:t>5</w:t>
            </w:r>
            <w:r w:rsidRPr="00475770">
              <w:t xml:space="preserve"> PCS</w:t>
            </w:r>
          </w:p>
          <w:p w14:paraId="3E4494AD" w14:textId="6F4DAADD" w:rsidR="00576314" w:rsidRPr="00475770" w:rsidRDefault="004B5F9E" w:rsidP="004B5F9E">
            <w:pPr>
              <w:ind w:left="0"/>
              <w:jc w:val="left"/>
            </w:pPr>
            <w:r>
              <w:t>(for 120 kW only)</w:t>
            </w:r>
          </w:p>
        </w:tc>
        <w:tc>
          <w:tcPr>
            <w:tcW w:w="1694" w:type="dxa"/>
            <w:vAlign w:val="center"/>
          </w:tcPr>
          <w:p w14:paraId="680873E8" w14:textId="30EA5246" w:rsidR="00313061" w:rsidRPr="00475770" w:rsidRDefault="004B5F9E" w:rsidP="00576314">
            <w:pPr>
              <w:ind w:left="0"/>
              <w:jc w:val="center"/>
            </w:pPr>
            <w:r w:rsidRPr="00475770">
              <w:rPr>
                <w:noProof/>
              </w:rPr>
              <w:drawing>
                <wp:inline distT="0" distB="0" distL="0" distR="0" wp14:anchorId="28631715" wp14:editId="7C793753">
                  <wp:extent cx="642620" cy="539750"/>
                  <wp:effectExtent l="0" t="0" r="508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c>
          <w:tcPr>
            <w:tcW w:w="1694" w:type="dxa"/>
            <w:vAlign w:val="center"/>
          </w:tcPr>
          <w:p w14:paraId="0EC3BE1B" w14:textId="379AA15D" w:rsidR="00313061" w:rsidRPr="00475770" w:rsidRDefault="00CC7202" w:rsidP="00584736">
            <w:pPr>
              <w:ind w:left="0"/>
              <w:jc w:val="left"/>
            </w:pPr>
            <w:r w:rsidRPr="004B5F9E">
              <w:rPr>
                <w:b/>
              </w:rPr>
              <w:t>Washer</w:t>
            </w:r>
            <w:r w:rsidR="00313061" w:rsidRPr="00475770">
              <w:t xml:space="preserve"> (10)</w:t>
            </w:r>
          </w:p>
          <w:p w14:paraId="30DC224D" w14:textId="77777777" w:rsidR="00313061" w:rsidRDefault="00313061" w:rsidP="00584736">
            <w:pPr>
              <w:ind w:left="0"/>
              <w:jc w:val="left"/>
            </w:pPr>
            <w:r w:rsidRPr="00475770">
              <w:t>10 PCS</w:t>
            </w:r>
          </w:p>
          <w:p w14:paraId="27537AED" w14:textId="2102FCD4" w:rsidR="004B5F9E" w:rsidRPr="00475770" w:rsidRDefault="004B5F9E" w:rsidP="00584736">
            <w:pPr>
              <w:ind w:left="0"/>
              <w:jc w:val="left"/>
            </w:pPr>
            <w:r>
              <w:t>(for 240 kW only)</w:t>
            </w:r>
          </w:p>
        </w:tc>
        <w:tc>
          <w:tcPr>
            <w:tcW w:w="1694" w:type="dxa"/>
            <w:vAlign w:val="center"/>
          </w:tcPr>
          <w:p w14:paraId="489FA24D" w14:textId="1BF3D6AB" w:rsidR="00313061" w:rsidRPr="00475770" w:rsidRDefault="00313061" w:rsidP="00576314">
            <w:pPr>
              <w:ind w:left="0"/>
              <w:jc w:val="center"/>
            </w:pPr>
            <w:r w:rsidRPr="00475770">
              <w:rPr>
                <w:noProof/>
              </w:rPr>
              <w:drawing>
                <wp:inline distT="0" distB="0" distL="0" distR="0" wp14:anchorId="7BD5B598" wp14:editId="0CC4C1AE">
                  <wp:extent cx="642620" cy="53975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r>
      <w:tr w:rsidR="00313061" w:rsidRPr="00475770" w14:paraId="29507A72" w14:textId="77777777" w:rsidTr="00576314">
        <w:trPr>
          <w:trHeight w:val="1120"/>
          <w:jc w:val="center"/>
        </w:trPr>
        <w:tc>
          <w:tcPr>
            <w:tcW w:w="1694" w:type="dxa"/>
            <w:vAlign w:val="center"/>
          </w:tcPr>
          <w:p w14:paraId="2D65545C" w14:textId="7BF1A813" w:rsidR="00313061" w:rsidRPr="00475770" w:rsidRDefault="00E943E7" w:rsidP="00584736">
            <w:pPr>
              <w:ind w:left="0"/>
              <w:jc w:val="left"/>
            </w:pPr>
            <w:r w:rsidRPr="004B5F9E">
              <w:rPr>
                <w:b/>
              </w:rPr>
              <w:t xml:space="preserve">Hexagonal </w:t>
            </w:r>
            <w:r w:rsidR="00313061" w:rsidRPr="004B5F9E">
              <w:rPr>
                <w:b/>
              </w:rPr>
              <w:t xml:space="preserve">Nut </w:t>
            </w:r>
            <w:r w:rsidR="00313061" w:rsidRPr="00475770">
              <w:t>(M10)</w:t>
            </w:r>
          </w:p>
          <w:p w14:paraId="4E1A9836" w14:textId="311C85C0" w:rsidR="00313061" w:rsidRPr="00475770" w:rsidRDefault="00313061" w:rsidP="00584736">
            <w:pPr>
              <w:ind w:left="0"/>
              <w:jc w:val="left"/>
            </w:pPr>
            <w:r w:rsidRPr="00475770">
              <w:t>5 PCS</w:t>
            </w:r>
          </w:p>
        </w:tc>
        <w:tc>
          <w:tcPr>
            <w:tcW w:w="1694" w:type="dxa"/>
            <w:vAlign w:val="center"/>
          </w:tcPr>
          <w:p w14:paraId="6D4E2662" w14:textId="2DE4D8E0" w:rsidR="00313061" w:rsidRPr="00475770" w:rsidRDefault="00313061" w:rsidP="00576314">
            <w:pPr>
              <w:ind w:left="0"/>
              <w:jc w:val="center"/>
            </w:pPr>
            <w:r w:rsidRPr="00475770">
              <w:rPr>
                <w:noProof/>
              </w:rPr>
              <w:drawing>
                <wp:inline distT="0" distB="0" distL="0" distR="0" wp14:anchorId="294292F6" wp14:editId="525AAE18">
                  <wp:extent cx="554990" cy="539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4990" cy="539750"/>
                          </a:xfrm>
                          <a:prstGeom prst="rect">
                            <a:avLst/>
                          </a:prstGeom>
                        </pic:spPr>
                      </pic:pic>
                    </a:graphicData>
                  </a:graphic>
                </wp:inline>
              </w:drawing>
            </w:r>
          </w:p>
        </w:tc>
        <w:tc>
          <w:tcPr>
            <w:tcW w:w="1694" w:type="dxa"/>
            <w:vAlign w:val="center"/>
          </w:tcPr>
          <w:p w14:paraId="73BAFD0D" w14:textId="77777777" w:rsidR="00313061" w:rsidRPr="00475770" w:rsidRDefault="00313061" w:rsidP="00584736">
            <w:pPr>
              <w:ind w:left="0"/>
              <w:jc w:val="left"/>
            </w:pPr>
            <w:r w:rsidRPr="004B5F9E">
              <w:rPr>
                <w:rFonts w:hint="eastAsia"/>
                <w:b/>
              </w:rPr>
              <w:t>S</w:t>
            </w:r>
            <w:r w:rsidRPr="004B5F9E">
              <w:rPr>
                <w:b/>
              </w:rPr>
              <w:t xml:space="preserve">pring Washer </w:t>
            </w:r>
            <w:r w:rsidRPr="00475770">
              <w:t>(10)</w:t>
            </w:r>
          </w:p>
          <w:p w14:paraId="11A0D33A" w14:textId="77777777" w:rsidR="00313061" w:rsidRDefault="00313061" w:rsidP="00584736">
            <w:pPr>
              <w:ind w:left="0"/>
              <w:jc w:val="left"/>
            </w:pPr>
            <w:r w:rsidRPr="00475770">
              <w:t>5 PCS</w:t>
            </w:r>
          </w:p>
          <w:p w14:paraId="6A23647A" w14:textId="4E29BEE6" w:rsidR="004B5F9E" w:rsidRPr="00475770" w:rsidRDefault="004B5F9E" w:rsidP="00584736">
            <w:pPr>
              <w:ind w:left="0"/>
              <w:jc w:val="left"/>
            </w:pPr>
            <w:r>
              <w:t>(for 240 kW only)</w:t>
            </w:r>
          </w:p>
        </w:tc>
        <w:tc>
          <w:tcPr>
            <w:tcW w:w="1694" w:type="dxa"/>
            <w:vAlign w:val="center"/>
          </w:tcPr>
          <w:p w14:paraId="6AD2854B" w14:textId="3F52FD49" w:rsidR="00313061" w:rsidRPr="00475770" w:rsidRDefault="00313061" w:rsidP="00576314">
            <w:pPr>
              <w:ind w:left="0"/>
              <w:jc w:val="center"/>
            </w:pPr>
            <w:r w:rsidRPr="00475770">
              <w:rPr>
                <w:noProof/>
              </w:rPr>
              <w:drawing>
                <wp:inline distT="0" distB="0" distL="0" distR="0" wp14:anchorId="617151F9" wp14:editId="4FED0BF1">
                  <wp:extent cx="604520" cy="5397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4520" cy="539750"/>
                          </a:xfrm>
                          <a:prstGeom prst="rect">
                            <a:avLst/>
                          </a:prstGeom>
                        </pic:spPr>
                      </pic:pic>
                    </a:graphicData>
                  </a:graphic>
                </wp:inline>
              </w:drawing>
            </w:r>
          </w:p>
        </w:tc>
      </w:tr>
      <w:tr w:rsidR="006D703D" w:rsidRPr="00475770" w14:paraId="480E8173" w14:textId="77777777" w:rsidTr="00576314">
        <w:trPr>
          <w:trHeight w:val="1112"/>
          <w:jc w:val="center"/>
        </w:trPr>
        <w:tc>
          <w:tcPr>
            <w:tcW w:w="1694" w:type="dxa"/>
            <w:vAlign w:val="center"/>
          </w:tcPr>
          <w:p w14:paraId="0F4DA725" w14:textId="77777777" w:rsidR="006D703D" w:rsidRPr="00475770" w:rsidRDefault="006D703D" w:rsidP="006D703D">
            <w:pPr>
              <w:ind w:left="0"/>
              <w:jc w:val="left"/>
            </w:pPr>
            <w:r w:rsidRPr="004B5F9E">
              <w:rPr>
                <w:rFonts w:hint="eastAsia"/>
                <w:b/>
              </w:rPr>
              <w:t>B</w:t>
            </w:r>
            <w:r w:rsidRPr="004B5F9E">
              <w:rPr>
                <w:b/>
              </w:rPr>
              <w:t xml:space="preserve">olt </w:t>
            </w:r>
            <w:r w:rsidRPr="00475770">
              <w:t>(M8 x 25)</w:t>
            </w:r>
          </w:p>
          <w:p w14:paraId="0F7625FC" w14:textId="165F628B" w:rsidR="006D703D" w:rsidRPr="00475770" w:rsidRDefault="006D703D" w:rsidP="006D703D">
            <w:pPr>
              <w:ind w:left="0"/>
              <w:jc w:val="left"/>
            </w:pPr>
            <w:r w:rsidRPr="00475770">
              <w:t>2 PCS</w:t>
            </w:r>
          </w:p>
        </w:tc>
        <w:tc>
          <w:tcPr>
            <w:tcW w:w="1694" w:type="dxa"/>
            <w:vAlign w:val="center"/>
          </w:tcPr>
          <w:p w14:paraId="429BDB5C" w14:textId="7B5ED683" w:rsidR="006D703D" w:rsidRPr="00475770" w:rsidRDefault="006D703D" w:rsidP="00576314">
            <w:pPr>
              <w:ind w:left="0"/>
              <w:jc w:val="center"/>
            </w:pPr>
            <w:r w:rsidRPr="00475770">
              <w:rPr>
                <w:noProof/>
              </w:rPr>
              <w:drawing>
                <wp:inline distT="0" distB="0" distL="0" distR="0" wp14:anchorId="53F000BB" wp14:editId="15985F16">
                  <wp:extent cx="546265" cy="480668"/>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78" cy="486751"/>
                          </a:xfrm>
                          <a:prstGeom prst="rect">
                            <a:avLst/>
                          </a:prstGeom>
                        </pic:spPr>
                      </pic:pic>
                    </a:graphicData>
                  </a:graphic>
                </wp:inline>
              </w:drawing>
            </w:r>
          </w:p>
        </w:tc>
        <w:tc>
          <w:tcPr>
            <w:tcW w:w="1694" w:type="dxa"/>
            <w:tcBorders>
              <w:bottom w:val="single" w:sz="4" w:space="0" w:color="auto"/>
            </w:tcBorders>
            <w:vAlign w:val="center"/>
          </w:tcPr>
          <w:p w14:paraId="703B35B4" w14:textId="3C7A3445" w:rsidR="006D703D" w:rsidRPr="004B5F9E" w:rsidRDefault="006D703D" w:rsidP="006D703D">
            <w:pPr>
              <w:ind w:left="0"/>
              <w:jc w:val="left"/>
              <w:rPr>
                <w:b/>
              </w:rPr>
            </w:pPr>
            <w:r w:rsidRPr="004B5F9E">
              <w:rPr>
                <w:rFonts w:hint="eastAsia"/>
                <w:b/>
              </w:rPr>
              <w:t>P</w:t>
            </w:r>
            <w:r w:rsidRPr="004B5F9E">
              <w:rPr>
                <w:b/>
              </w:rPr>
              <w:t>acking List</w:t>
            </w:r>
          </w:p>
        </w:tc>
        <w:tc>
          <w:tcPr>
            <w:tcW w:w="1694" w:type="dxa"/>
            <w:tcBorders>
              <w:bottom w:val="single" w:sz="4" w:space="0" w:color="auto"/>
            </w:tcBorders>
            <w:vAlign w:val="center"/>
          </w:tcPr>
          <w:p w14:paraId="2A884010" w14:textId="74879211" w:rsidR="006D703D" w:rsidRPr="00475770" w:rsidRDefault="006D703D" w:rsidP="00576314">
            <w:pPr>
              <w:ind w:left="0"/>
              <w:jc w:val="center"/>
            </w:pPr>
            <w:r w:rsidRPr="00475770">
              <w:rPr>
                <w:noProof/>
              </w:rPr>
              <w:drawing>
                <wp:inline distT="0" distB="0" distL="0" distR="0" wp14:anchorId="03C655EC" wp14:editId="4BFA6E96">
                  <wp:extent cx="432435" cy="53975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435" cy="539750"/>
                          </a:xfrm>
                          <a:prstGeom prst="rect">
                            <a:avLst/>
                          </a:prstGeom>
                        </pic:spPr>
                      </pic:pic>
                    </a:graphicData>
                  </a:graphic>
                </wp:inline>
              </w:drawing>
            </w:r>
          </w:p>
        </w:tc>
      </w:tr>
      <w:tr w:rsidR="006D703D" w:rsidRPr="00475770" w14:paraId="1AE85634" w14:textId="77777777" w:rsidTr="00576314">
        <w:trPr>
          <w:trHeight w:val="1138"/>
          <w:jc w:val="center"/>
        </w:trPr>
        <w:tc>
          <w:tcPr>
            <w:tcW w:w="1694" w:type="dxa"/>
            <w:vAlign w:val="center"/>
          </w:tcPr>
          <w:p w14:paraId="30C60BD2" w14:textId="19D7E2EA" w:rsidR="006D703D" w:rsidRPr="00475770" w:rsidRDefault="006D703D" w:rsidP="006D703D">
            <w:pPr>
              <w:ind w:left="0"/>
              <w:jc w:val="left"/>
            </w:pPr>
            <w:r w:rsidRPr="004B5F9E">
              <w:rPr>
                <w:rFonts w:hint="eastAsia"/>
                <w:b/>
              </w:rPr>
              <w:t>Eye</w:t>
            </w:r>
            <w:r w:rsidRPr="004B5F9E">
              <w:rPr>
                <w:b/>
              </w:rPr>
              <w:t xml:space="preserve"> B</w:t>
            </w:r>
            <w:r w:rsidRPr="004B5F9E">
              <w:rPr>
                <w:rFonts w:hint="eastAsia"/>
                <w:b/>
              </w:rPr>
              <w:t>olt</w:t>
            </w:r>
            <w:r w:rsidRPr="004B5F9E">
              <w:rPr>
                <w:b/>
              </w:rPr>
              <w:t xml:space="preserve"> </w:t>
            </w:r>
            <w:r w:rsidRPr="00475770">
              <w:t>(M16)</w:t>
            </w:r>
          </w:p>
          <w:p w14:paraId="6F88F83C" w14:textId="18979414" w:rsidR="006D703D" w:rsidRPr="00475770" w:rsidRDefault="006D703D" w:rsidP="006D703D">
            <w:pPr>
              <w:ind w:left="0"/>
              <w:jc w:val="left"/>
            </w:pPr>
            <w:r w:rsidRPr="00475770">
              <w:t>4 PCS</w:t>
            </w:r>
          </w:p>
        </w:tc>
        <w:tc>
          <w:tcPr>
            <w:tcW w:w="1694" w:type="dxa"/>
            <w:vAlign w:val="center"/>
          </w:tcPr>
          <w:p w14:paraId="74A7FF5E" w14:textId="5C5233E5" w:rsidR="006D703D" w:rsidRPr="00475770" w:rsidRDefault="006D703D" w:rsidP="00576314">
            <w:pPr>
              <w:ind w:left="0"/>
              <w:jc w:val="center"/>
            </w:pPr>
            <w:r w:rsidRPr="00475770">
              <w:rPr>
                <w:noProof/>
              </w:rPr>
              <w:drawing>
                <wp:inline distT="0" distB="0" distL="0" distR="0" wp14:anchorId="4FD5C0A0" wp14:editId="2AD78629">
                  <wp:extent cx="558165" cy="539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165" cy="539750"/>
                          </a:xfrm>
                          <a:prstGeom prst="rect">
                            <a:avLst/>
                          </a:prstGeom>
                        </pic:spPr>
                      </pic:pic>
                    </a:graphicData>
                  </a:graphic>
                </wp:inline>
              </w:drawing>
            </w:r>
          </w:p>
        </w:tc>
        <w:tc>
          <w:tcPr>
            <w:tcW w:w="1694" w:type="dxa"/>
            <w:tcBorders>
              <w:right w:val="single" w:sz="4" w:space="0" w:color="auto"/>
            </w:tcBorders>
            <w:vAlign w:val="center"/>
          </w:tcPr>
          <w:p w14:paraId="4CE96894" w14:textId="77777777" w:rsidR="006D703D" w:rsidRPr="004B5F9E" w:rsidRDefault="005832FC" w:rsidP="006D703D">
            <w:pPr>
              <w:ind w:left="0"/>
              <w:jc w:val="left"/>
              <w:rPr>
                <w:b/>
              </w:rPr>
            </w:pPr>
            <w:r w:rsidRPr="004B5F9E">
              <w:rPr>
                <w:b/>
              </w:rPr>
              <w:t>Cabinet Door Key</w:t>
            </w:r>
          </w:p>
          <w:p w14:paraId="6BFCB6CD" w14:textId="64AE144E" w:rsidR="0088381C" w:rsidRPr="00475770" w:rsidRDefault="0088381C" w:rsidP="006D703D">
            <w:pPr>
              <w:ind w:left="0"/>
              <w:jc w:val="left"/>
            </w:pPr>
            <w:r w:rsidRPr="00475770">
              <w:t>2 PCS</w:t>
            </w:r>
          </w:p>
        </w:tc>
        <w:tc>
          <w:tcPr>
            <w:tcW w:w="1694" w:type="dxa"/>
            <w:tcBorders>
              <w:left w:val="single" w:sz="4" w:space="0" w:color="auto"/>
              <w:right w:val="single" w:sz="4" w:space="0" w:color="auto"/>
            </w:tcBorders>
            <w:vAlign w:val="center"/>
          </w:tcPr>
          <w:p w14:paraId="58FDC7D7" w14:textId="18B69F18" w:rsidR="006D703D" w:rsidRPr="00475770" w:rsidRDefault="005832FC" w:rsidP="00576314">
            <w:pPr>
              <w:ind w:left="0"/>
              <w:jc w:val="center"/>
            </w:pPr>
            <w:r w:rsidRPr="00475770">
              <w:rPr>
                <w:noProof/>
              </w:rPr>
              <w:drawing>
                <wp:inline distT="0" distB="0" distL="0" distR="0" wp14:anchorId="38FD7998" wp14:editId="672EA6EA">
                  <wp:extent cx="521970" cy="539750"/>
                  <wp:effectExtent l="0" t="0" r="0" b="0"/>
                  <wp:docPr id="497" name="图片 497" descr="C:\Users\A21252\Desktop\On-going\20220421-120kW欧标直流桩\图片\钥匙_画板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钥匙_画板 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 cy="539750"/>
                          </a:xfrm>
                          <a:prstGeom prst="rect">
                            <a:avLst/>
                          </a:prstGeom>
                          <a:noFill/>
                          <a:ln>
                            <a:noFill/>
                          </a:ln>
                        </pic:spPr>
                      </pic:pic>
                    </a:graphicData>
                  </a:graphic>
                </wp:inline>
              </w:drawing>
            </w:r>
          </w:p>
        </w:tc>
      </w:tr>
      <w:tr w:rsidR="00576314" w:rsidRPr="00475770" w14:paraId="0AB4ADBF" w14:textId="77777777" w:rsidTr="00576314">
        <w:trPr>
          <w:trHeight w:val="1268"/>
          <w:jc w:val="center"/>
        </w:trPr>
        <w:tc>
          <w:tcPr>
            <w:tcW w:w="1694" w:type="dxa"/>
            <w:vAlign w:val="center"/>
          </w:tcPr>
          <w:p w14:paraId="1A423A7C" w14:textId="77777777" w:rsidR="00576314" w:rsidRDefault="00576314" w:rsidP="006D703D">
            <w:pPr>
              <w:ind w:left="0"/>
              <w:jc w:val="left"/>
            </w:pPr>
            <w:r w:rsidRPr="004B5F9E">
              <w:rPr>
                <w:rFonts w:hint="eastAsia"/>
                <w:b/>
              </w:rPr>
              <w:t>B</w:t>
            </w:r>
            <w:r w:rsidRPr="004B5F9E">
              <w:rPr>
                <w:b/>
              </w:rPr>
              <w:t>olt</w:t>
            </w:r>
            <w:r>
              <w:t xml:space="preserve"> (M10 x 30)</w:t>
            </w:r>
          </w:p>
          <w:p w14:paraId="791D81BE" w14:textId="77777777" w:rsidR="00576314" w:rsidRDefault="00576314" w:rsidP="006D703D">
            <w:pPr>
              <w:ind w:left="0"/>
              <w:jc w:val="left"/>
            </w:pPr>
            <w:r>
              <w:t>5 PCS</w:t>
            </w:r>
          </w:p>
          <w:p w14:paraId="4D414E5A" w14:textId="2492CB43" w:rsidR="00576314" w:rsidRPr="00475770" w:rsidRDefault="00576314" w:rsidP="006D703D">
            <w:pPr>
              <w:ind w:left="0"/>
              <w:jc w:val="left"/>
            </w:pPr>
            <w:r>
              <w:t>(for 120 kW only)</w:t>
            </w:r>
          </w:p>
        </w:tc>
        <w:tc>
          <w:tcPr>
            <w:tcW w:w="1694" w:type="dxa"/>
            <w:vAlign w:val="center"/>
          </w:tcPr>
          <w:p w14:paraId="5D67BC91" w14:textId="26C14269" w:rsidR="00576314" w:rsidRPr="00475770" w:rsidRDefault="00576314" w:rsidP="00576314">
            <w:pPr>
              <w:ind w:left="0"/>
              <w:jc w:val="center"/>
              <w:rPr>
                <w:noProof/>
              </w:rPr>
            </w:pPr>
            <w:r>
              <w:rPr>
                <w:noProof/>
              </w:rPr>
              <w:drawing>
                <wp:inline distT="0" distB="0" distL="0" distR="0" wp14:anchorId="5F1D77EE" wp14:editId="09011A28">
                  <wp:extent cx="599729" cy="571306"/>
                  <wp:effectExtent l="0" t="0" r="0"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M10 x 30.png"/>
                          <pic:cNvPicPr/>
                        </pic:nvPicPr>
                        <pic:blipFill>
                          <a:blip r:embed="rId36">
                            <a:extLst>
                              <a:ext uri="{28A0092B-C50C-407E-A947-70E740481C1C}">
                                <a14:useLocalDpi xmlns:a14="http://schemas.microsoft.com/office/drawing/2010/main" val="0"/>
                              </a:ext>
                            </a:extLst>
                          </a:blip>
                          <a:stretch>
                            <a:fillRect/>
                          </a:stretch>
                        </pic:blipFill>
                        <pic:spPr>
                          <a:xfrm>
                            <a:off x="0" y="0"/>
                            <a:ext cx="602949" cy="574373"/>
                          </a:xfrm>
                          <a:prstGeom prst="rect">
                            <a:avLst/>
                          </a:prstGeom>
                        </pic:spPr>
                      </pic:pic>
                    </a:graphicData>
                  </a:graphic>
                </wp:inline>
              </w:drawing>
            </w:r>
          </w:p>
        </w:tc>
        <w:tc>
          <w:tcPr>
            <w:tcW w:w="1694" w:type="dxa"/>
            <w:tcBorders>
              <w:right w:val="single" w:sz="4" w:space="0" w:color="auto"/>
            </w:tcBorders>
            <w:vAlign w:val="center"/>
          </w:tcPr>
          <w:p w14:paraId="6C1A5595" w14:textId="77777777" w:rsidR="00576314" w:rsidRPr="00475770" w:rsidRDefault="00576314" w:rsidP="00576314">
            <w:pPr>
              <w:ind w:left="0"/>
              <w:jc w:val="left"/>
            </w:pPr>
            <w:r w:rsidRPr="004B5F9E">
              <w:rPr>
                <w:rFonts w:hint="eastAsia"/>
                <w:b/>
              </w:rPr>
              <w:t>B</w:t>
            </w:r>
            <w:r w:rsidRPr="004B5F9E">
              <w:rPr>
                <w:b/>
              </w:rPr>
              <w:t>olt</w:t>
            </w:r>
            <w:r w:rsidRPr="00475770">
              <w:t xml:space="preserve"> (M10 x 35)</w:t>
            </w:r>
          </w:p>
          <w:p w14:paraId="49521DCE" w14:textId="77777777" w:rsidR="00576314" w:rsidRDefault="00576314" w:rsidP="00576314">
            <w:pPr>
              <w:ind w:left="0"/>
              <w:jc w:val="left"/>
            </w:pPr>
            <w:r w:rsidRPr="00475770">
              <w:t>5 PCS</w:t>
            </w:r>
          </w:p>
          <w:p w14:paraId="6FB9F9C3" w14:textId="7DEA6788" w:rsidR="00576314" w:rsidRPr="00475770" w:rsidRDefault="00576314" w:rsidP="00576314">
            <w:pPr>
              <w:ind w:left="0"/>
              <w:jc w:val="left"/>
            </w:pPr>
            <w:r>
              <w:t>(for 240 kW only)</w:t>
            </w:r>
          </w:p>
        </w:tc>
        <w:tc>
          <w:tcPr>
            <w:tcW w:w="1694" w:type="dxa"/>
            <w:tcBorders>
              <w:left w:val="single" w:sz="4" w:space="0" w:color="auto"/>
              <w:right w:val="single" w:sz="4" w:space="0" w:color="auto"/>
            </w:tcBorders>
            <w:vAlign w:val="center"/>
          </w:tcPr>
          <w:p w14:paraId="4CAFAE0B" w14:textId="6D7E6EAD" w:rsidR="00576314" w:rsidRPr="00475770" w:rsidRDefault="00576314" w:rsidP="00576314">
            <w:pPr>
              <w:ind w:left="0"/>
              <w:jc w:val="center"/>
              <w:rPr>
                <w:noProof/>
              </w:rPr>
            </w:pPr>
            <w:r w:rsidRPr="00475770">
              <w:rPr>
                <w:noProof/>
              </w:rPr>
              <w:drawing>
                <wp:inline distT="0" distB="0" distL="0" distR="0" wp14:anchorId="47D1CBF0" wp14:editId="034381C3">
                  <wp:extent cx="756285" cy="5397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6285" cy="539750"/>
                          </a:xfrm>
                          <a:prstGeom prst="rect">
                            <a:avLst/>
                          </a:prstGeom>
                        </pic:spPr>
                      </pic:pic>
                    </a:graphicData>
                  </a:graphic>
                </wp:inline>
              </w:drawing>
            </w:r>
          </w:p>
        </w:tc>
      </w:tr>
      <w:tr w:rsidR="00576314" w:rsidRPr="00475770" w14:paraId="08E3180D" w14:textId="77777777" w:rsidTr="004B5F9E">
        <w:trPr>
          <w:trHeight w:val="1268"/>
          <w:jc w:val="center"/>
        </w:trPr>
        <w:tc>
          <w:tcPr>
            <w:tcW w:w="1694" w:type="dxa"/>
            <w:vAlign w:val="center"/>
          </w:tcPr>
          <w:p w14:paraId="2519B1BE" w14:textId="77777777" w:rsidR="00576314" w:rsidRPr="004B5F9E" w:rsidRDefault="00576314" w:rsidP="006D703D">
            <w:pPr>
              <w:ind w:left="0"/>
              <w:jc w:val="left"/>
              <w:rPr>
                <w:b/>
              </w:rPr>
            </w:pPr>
            <w:r w:rsidRPr="004B5F9E">
              <w:rPr>
                <w:rFonts w:hint="eastAsia"/>
                <w:b/>
              </w:rPr>
              <w:t>S</w:t>
            </w:r>
            <w:r w:rsidRPr="004B5F9E">
              <w:rPr>
                <w:b/>
              </w:rPr>
              <w:t>crew (M4 x 10)</w:t>
            </w:r>
          </w:p>
          <w:p w14:paraId="473F62D5" w14:textId="77777777" w:rsidR="00576314" w:rsidRDefault="00576314" w:rsidP="006D703D">
            <w:pPr>
              <w:ind w:left="0"/>
              <w:jc w:val="left"/>
            </w:pPr>
            <w:r>
              <w:t>24 PCS</w:t>
            </w:r>
          </w:p>
          <w:p w14:paraId="56C69E42" w14:textId="603A8ACE" w:rsidR="00576314" w:rsidRDefault="00576314" w:rsidP="006D703D">
            <w:pPr>
              <w:ind w:left="0"/>
              <w:jc w:val="left"/>
            </w:pPr>
            <w:r>
              <w:t>(for 120 kW only)</w:t>
            </w:r>
          </w:p>
        </w:tc>
        <w:tc>
          <w:tcPr>
            <w:tcW w:w="1694" w:type="dxa"/>
            <w:vAlign w:val="center"/>
          </w:tcPr>
          <w:p w14:paraId="1CB23BF2" w14:textId="5884912F" w:rsidR="00576314" w:rsidRPr="00475770" w:rsidRDefault="00576314" w:rsidP="00576314">
            <w:pPr>
              <w:ind w:left="0"/>
              <w:jc w:val="center"/>
              <w:rPr>
                <w:noProof/>
              </w:rPr>
            </w:pPr>
            <w:r>
              <w:rPr>
                <w:noProof/>
              </w:rPr>
              <w:drawing>
                <wp:inline distT="0" distB="0" distL="0" distR="0" wp14:anchorId="70C290B6" wp14:editId="1317A1BF">
                  <wp:extent cx="457201" cy="435865"/>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4 x 10.png"/>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c>
          <w:tcPr>
            <w:tcW w:w="1694" w:type="dxa"/>
            <w:tcBorders>
              <w:right w:val="single" w:sz="4" w:space="0" w:color="auto"/>
            </w:tcBorders>
            <w:vAlign w:val="center"/>
          </w:tcPr>
          <w:p w14:paraId="3720A778" w14:textId="77777777" w:rsidR="00576314" w:rsidRPr="004B5F9E" w:rsidRDefault="00576314" w:rsidP="00576314">
            <w:pPr>
              <w:ind w:left="0"/>
              <w:jc w:val="left"/>
              <w:rPr>
                <w:b/>
              </w:rPr>
            </w:pPr>
            <w:r w:rsidRPr="004B5F9E">
              <w:rPr>
                <w:rFonts w:hint="eastAsia"/>
                <w:b/>
              </w:rPr>
              <w:t>S</w:t>
            </w:r>
            <w:r w:rsidRPr="004B5F9E">
              <w:rPr>
                <w:b/>
              </w:rPr>
              <w:t>crew (M4 x 10)</w:t>
            </w:r>
          </w:p>
          <w:p w14:paraId="7AC57AE3" w14:textId="1D6808B1" w:rsidR="00576314" w:rsidRDefault="00576314" w:rsidP="00576314">
            <w:pPr>
              <w:ind w:left="0"/>
              <w:jc w:val="left"/>
            </w:pPr>
            <w:r>
              <w:t>48 PCS</w:t>
            </w:r>
          </w:p>
          <w:p w14:paraId="7CB270F4" w14:textId="3DA9AEEB" w:rsidR="00576314" w:rsidRPr="00475770" w:rsidRDefault="00576314" w:rsidP="00576314">
            <w:pPr>
              <w:ind w:left="0"/>
              <w:jc w:val="left"/>
            </w:pPr>
            <w:r>
              <w:t>(for 240 kW only)</w:t>
            </w:r>
          </w:p>
        </w:tc>
        <w:tc>
          <w:tcPr>
            <w:tcW w:w="1694" w:type="dxa"/>
            <w:tcBorders>
              <w:left w:val="single" w:sz="4" w:space="0" w:color="auto"/>
              <w:right w:val="single" w:sz="4" w:space="0" w:color="auto"/>
            </w:tcBorders>
            <w:vAlign w:val="center"/>
          </w:tcPr>
          <w:p w14:paraId="64A429C3" w14:textId="16AE3EFE" w:rsidR="00576314" w:rsidRPr="00475770" w:rsidRDefault="00576314" w:rsidP="00576314">
            <w:pPr>
              <w:ind w:left="0"/>
              <w:jc w:val="center"/>
              <w:rPr>
                <w:noProof/>
              </w:rPr>
            </w:pPr>
            <w:r>
              <w:rPr>
                <w:noProof/>
              </w:rPr>
              <w:drawing>
                <wp:inline distT="0" distB="0" distL="0" distR="0" wp14:anchorId="35B35092" wp14:editId="3B26B0A7">
                  <wp:extent cx="457201" cy="435865"/>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4 x 10.png"/>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r>
      <w:tr w:rsidR="004B5F9E" w:rsidRPr="00475770" w14:paraId="490E3547" w14:textId="77777777" w:rsidTr="00576314">
        <w:trPr>
          <w:trHeight w:val="1268"/>
          <w:jc w:val="center"/>
        </w:trPr>
        <w:tc>
          <w:tcPr>
            <w:tcW w:w="1694" w:type="dxa"/>
            <w:vAlign w:val="center"/>
          </w:tcPr>
          <w:p w14:paraId="4EA3D76B" w14:textId="77777777" w:rsidR="004B5F9E" w:rsidRPr="00AF79CA" w:rsidRDefault="004B5F9E" w:rsidP="006D703D">
            <w:pPr>
              <w:ind w:left="0"/>
              <w:jc w:val="left"/>
              <w:rPr>
                <w:b/>
              </w:rPr>
            </w:pPr>
            <w:r w:rsidRPr="00AF79CA">
              <w:rPr>
                <w:rFonts w:hint="eastAsia"/>
                <w:b/>
              </w:rPr>
              <w:lastRenderedPageBreak/>
              <w:t>D</w:t>
            </w:r>
            <w:r w:rsidRPr="00AF79CA">
              <w:rPr>
                <w:b/>
              </w:rPr>
              <w:t>rilling Template</w:t>
            </w:r>
          </w:p>
          <w:p w14:paraId="0C116D75" w14:textId="56278982" w:rsidR="004B5F9E" w:rsidRDefault="004B5F9E" w:rsidP="006D703D">
            <w:pPr>
              <w:ind w:left="0"/>
              <w:jc w:val="left"/>
            </w:pPr>
            <w:r>
              <w:t>(for 120 kW</w:t>
            </w:r>
            <w:r>
              <w:rPr>
                <w:rFonts w:hint="eastAsia"/>
              </w:rPr>
              <w:t xml:space="preserve"> </w:t>
            </w:r>
            <w:r>
              <w:t>only)</w:t>
            </w:r>
          </w:p>
        </w:tc>
        <w:tc>
          <w:tcPr>
            <w:tcW w:w="1694" w:type="dxa"/>
            <w:tcBorders>
              <w:bottom w:val="single" w:sz="4" w:space="0" w:color="auto"/>
            </w:tcBorders>
            <w:vAlign w:val="center"/>
          </w:tcPr>
          <w:p w14:paraId="13A0E9F6" w14:textId="765E0CD5" w:rsidR="004B5F9E" w:rsidRDefault="004B5F9E" w:rsidP="00576314">
            <w:pPr>
              <w:ind w:left="0"/>
              <w:jc w:val="center"/>
              <w:rPr>
                <w:noProof/>
              </w:rPr>
            </w:pPr>
            <w:r>
              <w:rPr>
                <w:noProof/>
              </w:rPr>
              <w:drawing>
                <wp:inline distT="0" distB="0" distL="0" distR="0" wp14:anchorId="111F2CFC" wp14:editId="04B1D1AF">
                  <wp:extent cx="774194" cy="774194"/>
                  <wp:effectExtent l="0" t="0" r="6985" b="698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120打孔模板.png"/>
                          <pic:cNvPicPr/>
                        </pic:nvPicPr>
                        <pic:blipFill>
                          <a:blip r:embed="rId39">
                            <a:extLst>
                              <a:ext uri="{28A0092B-C50C-407E-A947-70E740481C1C}">
                                <a14:useLocalDpi xmlns:a14="http://schemas.microsoft.com/office/drawing/2010/main" val="0"/>
                              </a:ext>
                            </a:extLst>
                          </a:blip>
                          <a:stretch>
                            <a:fillRect/>
                          </a:stretch>
                        </pic:blipFill>
                        <pic:spPr>
                          <a:xfrm>
                            <a:off x="0" y="0"/>
                            <a:ext cx="774194" cy="774194"/>
                          </a:xfrm>
                          <a:prstGeom prst="rect">
                            <a:avLst/>
                          </a:prstGeom>
                        </pic:spPr>
                      </pic:pic>
                    </a:graphicData>
                  </a:graphic>
                </wp:inline>
              </w:drawing>
            </w:r>
          </w:p>
        </w:tc>
        <w:tc>
          <w:tcPr>
            <w:tcW w:w="1694" w:type="dxa"/>
            <w:tcBorders>
              <w:bottom w:val="single" w:sz="4" w:space="0" w:color="auto"/>
              <w:right w:val="single" w:sz="4" w:space="0" w:color="auto"/>
            </w:tcBorders>
            <w:vAlign w:val="center"/>
          </w:tcPr>
          <w:p w14:paraId="433F76D5" w14:textId="77777777" w:rsidR="004B5F9E" w:rsidRPr="00AF79CA" w:rsidRDefault="004B5F9E" w:rsidP="00576314">
            <w:pPr>
              <w:ind w:left="0"/>
              <w:jc w:val="left"/>
              <w:rPr>
                <w:b/>
              </w:rPr>
            </w:pPr>
            <w:r w:rsidRPr="00AF79CA">
              <w:rPr>
                <w:rFonts w:hint="eastAsia"/>
                <w:b/>
              </w:rPr>
              <w:t>D</w:t>
            </w:r>
            <w:r w:rsidRPr="00AF79CA">
              <w:rPr>
                <w:b/>
              </w:rPr>
              <w:t>rilling Template</w:t>
            </w:r>
          </w:p>
          <w:p w14:paraId="1F3C4EA6" w14:textId="18FD43DE" w:rsidR="004B5F9E" w:rsidRDefault="004B5F9E" w:rsidP="00576314">
            <w:pPr>
              <w:ind w:left="0"/>
              <w:jc w:val="left"/>
            </w:pPr>
            <w:r>
              <w:t>(for 240 kW</w:t>
            </w:r>
            <w:r>
              <w:rPr>
                <w:rFonts w:hint="eastAsia"/>
              </w:rPr>
              <w:t xml:space="preserve"> </w:t>
            </w:r>
            <w:r>
              <w:t>only)</w:t>
            </w:r>
          </w:p>
        </w:tc>
        <w:tc>
          <w:tcPr>
            <w:tcW w:w="1694" w:type="dxa"/>
            <w:tcBorders>
              <w:left w:val="single" w:sz="4" w:space="0" w:color="auto"/>
              <w:bottom w:val="single" w:sz="4" w:space="0" w:color="auto"/>
              <w:right w:val="single" w:sz="4" w:space="0" w:color="auto"/>
            </w:tcBorders>
            <w:vAlign w:val="center"/>
          </w:tcPr>
          <w:p w14:paraId="67A1E655" w14:textId="1AD480D6" w:rsidR="004B5F9E" w:rsidRDefault="004B5F9E" w:rsidP="00576314">
            <w:pPr>
              <w:ind w:left="0"/>
              <w:jc w:val="center"/>
              <w:rPr>
                <w:noProof/>
              </w:rPr>
            </w:pPr>
            <w:r>
              <w:rPr>
                <w:noProof/>
              </w:rPr>
              <w:drawing>
                <wp:inline distT="0" distB="0" distL="0" distR="0" wp14:anchorId="655F4E22" wp14:editId="144557A1">
                  <wp:extent cx="630937" cy="57302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打孔模板.png"/>
                          <pic:cNvPicPr/>
                        </pic:nvPicPr>
                        <pic:blipFill>
                          <a:blip r:embed="rId40">
                            <a:extLst>
                              <a:ext uri="{28A0092B-C50C-407E-A947-70E740481C1C}">
                                <a14:useLocalDpi xmlns:a14="http://schemas.microsoft.com/office/drawing/2010/main" val="0"/>
                              </a:ext>
                            </a:extLst>
                          </a:blip>
                          <a:stretch>
                            <a:fillRect/>
                          </a:stretch>
                        </pic:blipFill>
                        <pic:spPr>
                          <a:xfrm>
                            <a:off x="0" y="0"/>
                            <a:ext cx="630937" cy="573025"/>
                          </a:xfrm>
                          <a:prstGeom prst="rect">
                            <a:avLst/>
                          </a:prstGeom>
                        </pic:spPr>
                      </pic:pic>
                    </a:graphicData>
                  </a:graphic>
                </wp:inline>
              </w:drawing>
            </w:r>
          </w:p>
        </w:tc>
      </w:tr>
    </w:tbl>
    <w:p w14:paraId="3635E8B6" w14:textId="77777777" w:rsidR="003D247A" w:rsidRPr="00475770" w:rsidRDefault="003D247A" w:rsidP="003D247A">
      <w:pPr>
        <w:ind w:left="0"/>
      </w:pPr>
    </w:p>
    <w:p w14:paraId="4ACB8ABD" w14:textId="77777777" w:rsidR="003D247A" w:rsidRPr="00475770" w:rsidRDefault="003D247A" w:rsidP="00467A6B">
      <w:pPr>
        <w:sectPr w:rsidR="003D247A" w:rsidRPr="00475770" w:rsidSect="00D26989">
          <w:pgSz w:w="8392" w:h="11907"/>
          <w:pgMar w:top="567" w:right="567" w:bottom="567" w:left="567" w:header="0" w:footer="340" w:gutter="0"/>
          <w:cols w:space="720"/>
          <w:docGrid w:linePitch="245"/>
        </w:sectPr>
      </w:pPr>
      <w:bookmarkStart w:id="171" w:name="_Toc102657977"/>
    </w:p>
    <w:p w14:paraId="1764BD7D" w14:textId="4A892888" w:rsidR="003D247A" w:rsidRPr="00475770" w:rsidRDefault="003D247A" w:rsidP="003D247A">
      <w:pPr>
        <w:pStyle w:val="2"/>
        <w:spacing w:before="240"/>
      </w:pPr>
      <w:bookmarkStart w:id="172" w:name="_Ref102745301"/>
      <w:bookmarkStart w:id="173" w:name="_Toc106900403"/>
      <w:bookmarkStart w:id="174" w:name="_Toc106983275"/>
      <w:bookmarkStart w:id="175" w:name="_Toc119068313"/>
      <w:r w:rsidRPr="00475770">
        <w:lastRenderedPageBreak/>
        <w:t>Installation Tools</w:t>
      </w:r>
      <w:bookmarkEnd w:id="171"/>
      <w:bookmarkEnd w:id="172"/>
      <w:bookmarkEnd w:id="173"/>
      <w:bookmarkEnd w:id="174"/>
      <w:bookmarkEnd w:id="175"/>
    </w:p>
    <w:p w14:paraId="7968C0AE" w14:textId="61B3E60F" w:rsidR="003D247A" w:rsidRPr="00475770" w:rsidRDefault="003D247A" w:rsidP="003C6F4C">
      <w:pPr>
        <w:pStyle w:val="FigureTittle"/>
      </w:pPr>
      <w:bookmarkStart w:id="176" w:name="_Ref103021095"/>
      <w:r w:rsidRPr="00475770">
        <w:t xml:space="preserve">Table </w:t>
      </w:r>
      <w:r w:rsidR="00F9073B">
        <w:fldChar w:fldCharType="begin"/>
      </w:r>
      <w:r w:rsidR="00F9073B">
        <w:instrText xml:space="preserve"> STYLEREF 1 \s </w:instrText>
      </w:r>
      <w:r w:rsidR="00F9073B">
        <w:fldChar w:fldCharType="separate"/>
      </w:r>
      <w:r w:rsidR="00BD432C">
        <w:rPr>
          <w:noProof/>
        </w:rPr>
        <w:t>4</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2</w:t>
      </w:r>
      <w:r w:rsidR="00F9073B">
        <w:rPr>
          <w:noProof/>
        </w:rPr>
        <w:fldChar w:fldCharType="end"/>
      </w:r>
      <w:r w:rsidRPr="00475770">
        <w:t xml:space="preserve"> </w:t>
      </w:r>
      <w:r w:rsidR="009213FC" w:rsidRPr="00475770">
        <w:t>Installation</w:t>
      </w:r>
      <w:r w:rsidRPr="00475770">
        <w:t xml:space="preserve"> Tools</w:t>
      </w:r>
      <w:bookmarkEnd w:id="176"/>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3D247A" w:rsidRPr="00475770" w14:paraId="04792167"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972" w:type="dxa"/>
          </w:tcPr>
          <w:p w14:paraId="42B4BFEF" w14:textId="77777777" w:rsidR="003D247A" w:rsidRPr="00475770" w:rsidRDefault="003D247A" w:rsidP="00172287">
            <w:r w:rsidRPr="00475770">
              <w:t>Tool</w:t>
            </w:r>
          </w:p>
        </w:tc>
        <w:tc>
          <w:tcPr>
            <w:tcW w:w="3827" w:type="dxa"/>
          </w:tcPr>
          <w:p w14:paraId="2B33FCE2" w14:textId="77777777" w:rsidR="003D247A" w:rsidRPr="00475770" w:rsidRDefault="003D247A" w:rsidP="00172287">
            <w:r w:rsidRPr="00475770">
              <w:t>Specification</w:t>
            </w:r>
          </w:p>
        </w:tc>
      </w:tr>
      <w:tr w:rsidR="003D247A" w:rsidRPr="00475770" w14:paraId="04D669D6" w14:textId="77777777" w:rsidTr="00743B0B">
        <w:trPr>
          <w:trHeight w:val="567"/>
          <w:jc w:val="center"/>
        </w:trPr>
        <w:tc>
          <w:tcPr>
            <w:tcW w:w="2972" w:type="dxa"/>
            <w:vAlign w:val="center"/>
          </w:tcPr>
          <w:p w14:paraId="360321D8" w14:textId="77777777" w:rsidR="003D247A" w:rsidRPr="00475770" w:rsidRDefault="003D247A" w:rsidP="00172287">
            <w:pPr>
              <w:jc w:val="both"/>
              <w:rPr>
                <w:rFonts w:ascii="Arial" w:hAnsi="Arial"/>
                <w:b/>
              </w:rPr>
            </w:pPr>
            <w:r w:rsidRPr="00475770">
              <w:rPr>
                <w:rFonts w:ascii="Arial" w:hAnsi="Arial"/>
                <w:b/>
              </w:rPr>
              <w:t>Philips Screwdriver</w:t>
            </w:r>
          </w:p>
        </w:tc>
        <w:tc>
          <w:tcPr>
            <w:tcW w:w="3827" w:type="dxa"/>
            <w:vAlign w:val="center"/>
          </w:tcPr>
          <w:p w14:paraId="31362281" w14:textId="77777777" w:rsidR="003D247A" w:rsidRPr="00475770" w:rsidRDefault="003D247A" w:rsidP="00172287">
            <w:pPr>
              <w:jc w:val="both"/>
              <w:rPr>
                <w:rFonts w:ascii="Arial" w:hAnsi="Arial"/>
              </w:rPr>
            </w:pPr>
            <w:r w:rsidRPr="00475770">
              <w:rPr>
                <w:rFonts w:ascii="Arial" w:hAnsi="Arial"/>
              </w:rPr>
              <w:t>Size: PH2</w:t>
            </w:r>
          </w:p>
        </w:tc>
      </w:tr>
      <w:tr w:rsidR="003D247A" w:rsidRPr="00475770" w14:paraId="56B57393" w14:textId="77777777" w:rsidTr="00743B0B">
        <w:trPr>
          <w:trHeight w:val="567"/>
          <w:jc w:val="center"/>
        </w:trPr>
        <w:tc>
          <w:tcPr>
            <w:tcW w:w="2972" w:type="dxa"/>
            <w:vAlign w:val="center"/>
          </w:tcPr>
          <w:p w14:paraId="30A6E859" w14:textId="77777777" w:rsidR="003D247A" w:rsidRPr="00475770" w:rsidRDefault="003D247A" w:rsidP="00172287">
            <w:pPr>
              <w:jc w:val="both"/>
              <w:rPr>
                <w:rFonts w:ascii="Arial" w:hAnsi="Arial"/>
                <w:b/>
              </w:rPr>
            </w:pPr>
            <w:r w:rsidRPr="00475770">
              <w:rPr>
                <w:rFonts w:ascii="Arial" w:hAnsi="Arial"/>
                <w:b/>
              </w:rPr>
              <w:t>Slot Screwdriver</w:t>
            </w:r>
          </w:p>
        </w:tc>
        <w:tc>
          <w:tcPr>
            <w:tcW w:w="3827" w:type="dxa"/>
            <w:vAlign w:val="center"/>
          </w:tcPr>
          <w:p w14:paraId="0E2C5B41" w14:textId="77777777" w:rsidR="003D247A" w:rsidRPr="00475770" w:rsidRDefault="003D247A" w:rsidP="00172287">
            <w:pPr>
              <w:jc w:val="both"/>
              <w:rPr>
                <w:rFonts w:ascii="Arial" w:hAnsi="Arial"/>
              </w:rPr>
            </w:pPr>
            <w:r w:rsidRPr="00475770">
              <w:rPr>
                <w:rFonts w:ascii="Arial" w:hAnsi="Arial"/>
              </w:rPr>
              <w:t>Size: 2.5 and 4.5</w:t>
            </w:r>
          </w:p>
        </w:tc>
      </w:tr>
      <w:tr w:rsidR="003D247A" w:rsidRPr="00475770" w14:paraId="0D49AA06" w14:textId="77777777" w:rsidTr="00743B0B">
        <w:trPr>
          <w:trHeight w:val="964"/>
          <w:jc w:val="center"/>
        </w:trPr>
        <w:tc>
          <w:tcPr>
            <w:tcW w:w="2972" w:type="dxa"/>
            <w:vAlign w:val="center"/>
          </w:tcPr>
          <w:p w14:paraId="0A1FB9A1" w14:textId="77777777" w:rsidR="003D247A" w:rsidRPr="00475770" w:rsidRDefault="003D247A" w:rsidP="00172287">
            <w:pPr>
              <w:jc w:val="both"/>
              <w:rPr>
                <w:rFonts w:ascii="Arial" w:hAnsi="Arial"/>
                <w:b/>
              </w:rPr>
            </w:pPr>
            <w:r w:rsidRPr="00475770">
              <w:rPr>
                <w:rFonts w:ascii="Arial" w:hAnsi="Arial"/>
                <w:b/>
              </w:rPr>
              <w:t>Open Spanner</w:t>
            </w:r>
          </w:p>
        </w:tc>
        <w:tc>
          <w:tcPr>
            <w:tcW w:w="3827" w:type="dxa"/>
            <w:vAlign w:val="center"/>
          </w:tcPr>
          <w:p w14:paraId="2AB93A03" w14:textId="45E37175" w:rsidR="00141F2D" w:rsidRPr="00475770" w:rsidRDefault="00141F2D" w:rsidP="006D703D">
            <w:pPr>
              <w:pStyle w:val="ItemListinTable"/>
              <w:spacing w:before="48" w:after="48"/>
              <w:rPr>
                <w:rFonts w:ascii="Arial" w:hAnsi="Arial"/>
              </w:rPr>
            </w:pPr>
            <w:r w:rsidRPr="00475770">
              <w:rPr>
                <w:rFonts w:ascii="Arial" w:eastAsiaTheme="minorEastAsia" w:hAnsi="Arial" w:hint="eastAsia"/>
              </w:rPr>
              <w:t>M</w:t>
            </w:r>
            <w:r w:rsidRPr="00475770">
              <w:rPr>
                <w:rFonts w:ascii="Arial" w:eastAsiaTheme="minorEastAsia" w:hAnsi="Arial"/>
              </w:rPr>
              <w:t>8 (13 mm)</w:t>
            </w:r>
          </w:p>
          <w:p w14:paraId="1963A8CC" w14:textId="02F57E0D" w:rsidR="003D247A" w:rsidRPr="00475770" w:rsidRDefault="003D247A" w:rsidP="006D703D">
            <w:pPr>
              <w:pStyle w:val="ItemListinTable"/>
              <w:spacing w:before="48" w:after="48"/>
              <w:rPr>
                <w:rFonts w:ascii="Arial" w:hAnsi="Arial"/>
              </w:rPr>
            </w:pPr>
            <w:r w:rsidRPr="00475770">
              <w:rPr>
                <w:rFonts w:ascii="Arial" w:hAnsi="Arial"/>
              </w:rPr>
              <w:t>M10 (15</w:t>
            </w:r>
            <w:r w:rsidR="005A4EF9" w:rsidRPr="00475770">
              <w:rPr>
                <w:rFonts w:ascii="Arial" w:hAnsi="Arial"/>
              </w:rPr>
              <w:t xml:space="preserve"> </w:t>
            </w:r>
            <w:r w:rsidRPr="00475770">
              <w:rPr>
                <w:rFonts w:ascii="Arial" w:hAnsi="Arial"/>
              </w:rPr>
              <w:t>mm)</w:t>
            </w:r>
          </w:p>
          <w:p w14:paraId="3FED4A56" w14:textId="77777777" w:rsidR="003D247A" w:rsidRPr="00475770" w:rsidRDefault="003D247A" w:rsidP="00E943E7">
            <w:pPr>
              <w:pStyle w:val="ItemListinTable"/>
              <w:spacing w:before="48" w:after="48"/>
              <w:rPr>
                <w:rFonts w:ascii="Arial" w:hAnsi="Arial"/>
              </w:rPr>
            </w:pPr>
            <w:r w:rsidRPr="00475770">
              <w:rPr>
                <w:rFonts w:ascii="Arial" w:hAnsi="Arial"/>
              </w:rPr>
              <w:t>M16 (24 mm)</w:t>
            </w:r>
          </w:p>
        </w:tc>
      </w:tr>
      <w:tr w:rsidR="003D247A" w:rsidRPr="00475770" w14:paraId="15CD813C" w14:textId="77777777" w:rsidTr="00743B0B">
        <w:trPr>
          <w:trHeight w:val="964"/>
          <w:jc w:val="center"/>
        </w:trPr>
        <w:tc>
          <w:tcPr>
            <w:tcW w:w="2972" w:type="dxa"/>
            <w:vAlign w:val="center"/>
          </w:tcPr>
          <w:p w14:paraId="5E0C676B" w14:textId="77777777" w:rsidR="003D247A" w:rsidRPr="00475770" w:rsidRDefault="003D247A" w:rsidP="00172287">
            <w:pPr>
              <w:jc w:val="both"/>
              <w:rPr>
                <w:rFonts w:ascii="Arial" w:hAnsi="Arial"/>
                <w:b/>
              </w:rPr>
            </w:pPr>
            <w:r w:rsidRPr="00475770">
              <w:rPr>
                <w:rFonts w:ascii="Arial" w:hAnsi="Arial"/>
                <w:b/>
              </w:rPr>
              <w:t>Ratchet Spanner with</w:t>
            </w:r>
          </w:p>
          <w:p w14:paraId="1CE85967" w14:textId="77777777" w:rsidR="003D247A" w:rsidRPr="00475770" w:rsidRDefault="003D247A" w:rsidP="00172287">
            <w:pPr>
              <w:jc w:val="both"/>
              <w:rPr>
                <w:rFonts w:ascii="Arial" w:hAnsi="Arial"/>
                <w:b/>
              </w:rPr>
            </w:pPr>
            <w:r w:rsidRPr="00475770">
              <w:rPr>
                <w:rFonts w:ascii="Arial" w:hAnsi="Arial"/>
                <w:b/>
              </w:rPr>
              <w:t>Socket and Extension</w:t>
            </w:r>
          </w:p>
        </w:tc>
        <w:tc>
          <w:tcPr>
            <w:tcW w:w="3827" w:type="dxa"/>
            <w:vAlign w:val="center"/>
          </w:tcPr>
          <w:p w14:paraId="1298FEA9" w14:textId="77777777" w:rsidR="00141F2D" w:rsidRPr="00475770" w:rsidRDefault="00141F2D" w:rsidP="00141F2D">
            <w:pPr>
              <w:pStyle w:val="ItemListinTable"/>
              <w:spacing w:before="48" w:after="48"/>
              <w:rPr>
                <w:rFonts w:ascii="Arial" w:hAnsi="Arial"/>
              </w:rPr>
            </w:pPr>
            <w:r w:rsidRPr="00475770">
              <w:rPr>
                <w:rFonts w:ascii="Arial" w:eastAsiaTheme="minorEastAsia" w:hAnsi="Arial" w:hint="eastAsia"/>
              </w:rPr>
              <w:t>M</w:t>
            </w:r>
            <w:r w:rsidRPr="00475770">
              <w:rPr>
                <w:rFonts w:ascii="Arial" w:eastAsiaTheme="minorEastAsia" w:hAnsi="Arial"/>
              </w:rPr>
              <w:t>8 (13 mm)</w:t>
            </w:r>
          </w:p>
          <w:p w14:paraId="5D0337D8" w14:textId="2FE4A5CA" w:rsidR="003D247A" w:rsidRPr="00475770" w:rsidRDefault="003D247A" w:rsidP="00E943E7">
            <w:pPr>
              <w:pStyle w:val="ItemListinTable"/>
              <w:spacing w:before="48" w:after="48"/>
              <w:rPr>
                <w:rFonts w:ascii="Arial" w:hAnsi="Arial"/>
              </w:rPr>
            </w:pPr>
            <w:r w:rsidRPr="00475770">
              <w:rPr>
                <w:rFonts w:ascii="Arial" w:hAnsi="Arial"/>
              </w:rPr>
              <w:t>M10 (15</w:t>
            </w:r>
            <w:r w:rsidR="005A4EF9" w:rsidRPr="00475770">
              <w:rPr>
                <w:rFonts w:ascii="Arial" w:hAnsi="Arial"/>
              </w:rPr>
              <w:t xml:space="preserve"> </w:t>
            </w:r>
            <w:r w:rsidRPr="00475770">
              <w:rPr>
                <w:rFonts w:ascii="Arial" w:hAnsi="Arial"/>
              </w:rPr>
              <w:t>mm)</w:t>
            </w:r>
          </w:p>
          <w:p w14:paraId="25DC76FD" w14:textId="77777777" w:rsidR="003D247A" w:rsidRPr="00475770" w:rsidRDefault="003D247A" w:rsidP="00E943E7">
            <w:pPr>
              <w:pStyle w:val="ItemListinTable"/>
              <w:spacing w:before="48" w:after="48"/>
              <w:rPr>
                <w:rFonts w:ascii="Arial" w:hAnsi="Arial"/>
              </w:rPr>
            </w:pPr>
            <w:r w:rsidRPr="00475770">
              <w:rPr>
                <w:rFonts w:ascii="Arial" w:hAnsi="Arial"/>
              </w:rPr>
              <w:t>M16 (24 mm)</w:t>
            </w:r>
          </w:p>
        </w:tc>
      </w:tr>
      <w:tr w:rsidR="003D247A" w:rsidRPr="00475770" w14:paraId="236F6C5A" w14:textId="77777777" w:rsidTr="00743B0B">
        <w:trPr>
          <w:trHeight w:val="567"/>
          <w:jc w:val="center"/>
        </w:trPr>
        <w:tc>
          <w:tcPr>
            <w:tcW w:w="2972" w:type="dxa"/>
            <w:vAlign w:val="center"/>
          </w:tcPr>
          <w:p w14:paraId="07E38C8E" w14:textId="77777777" w:rsidR="003D247A" w:rsidRPr="00475770" w:rsidRDefault="003D247A" w:rsidP="00172287">
            <w:pPr>
              <w:jc w:val="both"/>
              <w:rPr>
                <w:rFonts w:ascii="Arial" w:hAnsi="Arial"/>
                <w:b/>
              </w:rPr>
            </w:pPr>
            <w:r w:rsidRPr="00475770">
              <w:rPr>
                <w:rFonts w:ascii="Arial" w:hAnsi="Arial"/>
                <w:b/>
              </w:rPr>
              <w:t>Voltage Tester</w:t>
            </w:r>
          </w:p>
        </w:tc>
        <w:tc>
          <w:tcPr>
            <w:tcW w:w="3827" w:type="dxa"/>
            <w:vAlign w:val="center"/>
          </w:tcPr>
          <w:p w14:paraId="3F93C814" w14:textId="77777777" w:rsidR="003D247A" w:rsidRPr="00475770" w:rsidRDefault="003D247A" w:rsidP="00172287">
            <w:pPr>
              <w:jc w:val="both"/>
              <w:rPr>
                <w:rFonts w:ascii="Arial" w:hAnsi="Arial"/>
              </w:rPr>
            </w:pPr>
            <w:r w:rsidRPr="00475770">
              <w:rPr>
                <w:rFonts w:ascii="Arial" w:hAnsi="Arial"/>
              </w:rPr>
              <w:t>Standard</w:t>
            </w:r>
          </w:p>
        </w:tc>
      </w:tr>
      <w:tr w:rsidR="003D247A" w:rsidRPr="00475770" w14:paraId="3FE610F6" w14:textId="77777777" w:rsidTr="00743B0B">
        <w:trPr>
          <w:trHeight w:val="567"/>
          <w:jc w:val="center"/>
        </w:trPr>
        <w:tc>
          <w:tcPr>
            <w:tcW w:w="2972" w:type="dxa"/>
            <w:vAlign w:val="center"/>
          </w:tcPr>
          <w:p w14:paraId="049C7E4F" w14:textId="77777777" w:rsidR="003D247A" w:rsidRPr="00475770" w:rsidRDefault="003D247A" w:rsidP="00172287">
            <w:pPr>
              <w:jc w:val="both"/>
              <w:rPr>
                <w:rFonts w:ascii="Arial" w:hAnsi="Arial"/>
                <w:b/>
              </w:rPr>
            </w:pPr>
            <w:r w:rsidRPr="00475770">
              <w:rPr>
                <w:rFonts w:ascii="Arial" w:hAnsi="Arial"/>
                <w:b/>
              </w:rPr>
              <w:t>Digital Multimeter</w:t>
            </w:r>
          </w:p>
        </w:tc>
        <w:tc>
          <w:tcPr>
            <w:tcW w:w="3827" w:type="dxa"/>
            <w:vAlign w:val="center"/>
          </w:tcPr>
          <w:p w14:paraId="02A6465D" w14:textId="77777777" w:rsidR="003D247A" w:rsidRPr="00475770" w:rsidRDefault="003D247A" w:rsidP="00172287">
            <w:pPr>
              <w:jc w:val="both"/>
              <w:rPr>
                <w:rFonts w:ascii="Arial" w:hAnsi="Arial"/>
              </w:rPr>
            </w:pPr>
            <w:r w:rsidRPr="00475770">
              <w:rPr>
                <w:rFonts w:ascii="Arial" w:hAnsi="Arial"/>
              </w:rPr>
              <w:t>Standard</w:t>
            </w:r>
          </w:p>
        </w:tc>
      </w:tr>
      <w:tr w:rsidR="003D247A" w:rsidRPr="00475770" w14:paraId="11E7FA5C" w14:textId="77777777" w:rsidTr="00743B0B">
        <w:trPr>
          <w:trHeight w:val="1134"/>
          <w:jc w:val="center"/>
        </w:trPr>
        <w:tc>
          <w:tcPr>
            <w:tcW w:w="2972" w:type="dxa"/>
            <w:vAlign w:val="center"/>
          </w:tcPr>
          <w:p w14:paraId="78258987" w14:textId="77777777" w:rsidR="003D247A" w:rsidRPr="00475770" w:rsidRDefault="003D247A" w:rsidP="00551A59">
            <w:pPr>
              <w:rPr>
                <w:rFonts w:ascii="Arial" w:hAnsi="Arial"/>
                <w:b/>
              </w:rPr>
            </w:pPr>
            <w:r w:rsidRPr="00475770">
              <w:rPr>
                <w:rFonts w:ascii="Arial" w:hAnsi="Arial"/>
                <w:b/>
              </w:rPr>
              <w:t>Hoisting Equipment or</w:t>
            </w:r>
          </w:p>
          <w:p w14:paraId="531A00EB" w14:textId="21419294" w:rsidR="003D247A" w:rsidRPr="00475770" w:rsidRDefault="003D247A" w:rsidP="00777848">
            <w:pPr>
              <w:rPr>
                <w:b/>
              </w:rPr>
            </w:pPr>
            <w:r w:rsidRPr="00475770">
              <w:rPr>
                <w:rFonts w:ascii="Arial" w:hAnsi="Arial"/>
                <w:b/>
              </w:rPr>
              <w:t>Forklift</w:t>
            </w:r>
          </w:p>
        </w:tc>
        <w:tc>
          <w:tcPr>
            <w:tcW w:w="3827" w:type="dxa"/>
            <w:vAlign w:val="center"/>
          </w:tcPr>
          <w:p w14:paraId="27A22165" w14:textId="35B42BF0" w:rsidR="003D247A" w:rsidRPr="00475770" w:rsidRDefault="003D247A" w:rsidP="007D1449">
            <w:pPr>
              <w:rPr>
                <w:rFonts w:ascii="Arial" w:hAnsi="Arial"/>
              </w:rPr>
            </w:pPr>
            <w:r w:rsidRPr="00475770">
              <w:rPr>
                <w:rFonts w:ascii="Arial" w:hAnsi="Arial"/>
              </w:rPr>
              <w:t xml:space="preserve">Capable to lift the </w:t>
            </w:r>
            <w:r w:rsidR="00BC3A58" w:rsidRPr="00475770">
              <w:rPr>
                <w:rFonts w:ascii="Arial" w:hAnsi="Arial"/>
              </w:rPr>
              <w:t>MaxiCharger</w:t>
            </w:r>
            <w:r w:rsidRPr="00475770">
              <w:rPr>
                <w:rFonts w:ascii="Arial" w:hAnsi="Arial"/>
              </w:rPr>
              <w:t xml:space="preserve"> safely. Refer to</w:t>
            </w:r>
            <w:r w:rsidR="00551A59" w:rsidRPr="00475770">
              <w:rPr>
                <w:rFonts w:ascii="Arial" w:hAnsi="Arial"/>
              </w:rPr>
              <w:t xml:space="preserve"> different specifications in</w:t>
            </w:r>
            <w:r w:rsidR="00551A59" w:rsidRPr="00475770">
              <w:rPr>
                <w:rStyle w:val="Char1"/>
                <w:rFonts w:ascii="Arial" w:hAnsi="Arial" w:cs="Arial"/>
              </w:rPr>
              <w:t xml:space="preserve"> </w:t>
            </w:r>
            <w:r w:rsidR="00551A59" w:rsidRPr="00475770">
              <w:rPr>
                <w:rStyle w:val="Char1"/>
                <w:rFonts w:cs="Arial"/>
              </w:rPr>
              <w:fldChar w:fldCharType="begin"/>
            </w:r>
            <w:r w:rsidR="00551A59" w:rsidRPr="00475770">
              <w:rPr>
                <w:rStyle w:val="Char1"/>
                <w:rFonts w:ascii="Arial" w:hAnsi="Arial" w:cs="Arial"/>
              </w:rPr>
              <w:instrText xml:space="preserve"> REF _Ref101943611 \h  \* MERGEFORMAT </w:instrText>
            </w:r>
            <w:r w:rsidR="00551A59" w:rsidRPr="00475770">
              <w:rPr>
                <w:rStyle w:val="Char1"/>
                <w:rFonts w:cs="Arial"/>
              </w:rPr>
            </w:r>
            <w:r w:rsidR="00551A59" w:rsidRPr="00475770">
              <w:rPr>
                <w:rStyle w:val="Char1"/>
                <w:rFonts w:cs="Arial"/>
              </w:rPr>
              <w:fldChar w:fldCharType="separate"/>
            </w:r>
            <w:r w:rsidR="00BD432C" w:rsidRPr="00BD432C">
              <w:rPr>
                <w:rStyle w:val="Char1"/>
                <w:rFonts w:ascii="Arial" w:hAnsi="Arial" w:cs="Arial" w:hint="eastAsia"/>
              </w:rPr>
              <w:t>T</w:t>
            </w:r>
            <w:r w:rsidR="00BD432C" w:rsidRPr="00BD432C">
              <w:rPr>
                <w:rStyle w:val="Char1"/>
                <w:rFonts w:ascii="Arial" w:hAnsi="Arial" w:cs="Arial"/>
              </w:rPr>
              <w:t>echnical Specifications</w:t>
            </w:r>
            <w:r w:rsidR="00551A59" w:rsidRPr="00475770">
              <w:rPr>
                <w:rStyle w:val="Char1"/>
                <w:rFonts w:cs="Arial"/>
              </w:rPr>
              <w:fldChar w:fldCharType="end"/>
            </w:r>
            <w:r w:rsidRPr="00475770">
              <w:rPr>
                <w:rFonts w:ascii="Arial" w:hAnsi="Arial"/>
              </w:rPr>
              <w:t>.</w:t>
            </w:r>
          </w:p>
        </w:tc>
      </w:tr>
      <w:tr w:rsidR="003D247A" w:rsidRPr="00475770" w14:paraId="1A06CD7D" w14:textId="77777777" w:rsidTr="00743B0B">
        <w:trPr>
          <w:trHeight w:val="567"/>
          <w:jc w:val="center"/>
        </w:trPr>
        <w:tc>
          <w:tcPr>
            <w:tcW w:w="2972" w:type="dxa"/>
            <w:vAlign w:val="center"/>
          </w:tcPr>
          <w:p w14:paraId="0B7C46A9" w14:textId="0DCF4423" w:rsidR="003D247A" w:rsidRPr="00475770" w:rsidRDefault="003D247A" w:rsidP="00777848">
            <w:pPr>
              <w:jc w:val="both"/>
              <w:rPr>
                <w:rFonts w:ascii="Arial" w:hAnsi="Arial"/>
                <w:b/>
              </w:rPr>
            </w:pPr>
            <w:r w:rsidRPr="00475770">
              <w:rPr>
                <w:rFonts w:ascii="Arial" w:hAnsi="Arial"/>
                <w:b/>
              </w:rPr>
              <w:t xml:space="preserve">Wire Stripper </w:t>
            </w:r>
            <w:r w:rsidR="00777848" w:rsidRPr="00475770">
              <w:rPr>
                <w:rFonts w:ascii="Arial" w:hAnsi="Arial"/>
                <w:b/>
              </w:rPr>
              <w:t>Tool</w:t>
            </w:r>
          </w:p>
        </w:tc>
        <w:tc>
          <w:tcPr>
            <w:tcW w:w="3827" w:type="dxa"/>
            <w:vAlign w:val="center"/>
          </w:tcPr>
          <w:p w14:paraId="39AF6D74" w14:textId="77777777" w:rsidR="003D247A" w:rsidRPr="00475770" w:rsidRDefault="003D247A" w:rsidP="00172287">
            <w:pPr>
              <w:jc w:val="both"/>
              <w:rPr>
                <w:rFonts w:ascii="Arial" w:hAnsi="Arial"/>
              </w:rPr>
            </w:pPr>
            <w:r w:rsidRPr="00475770">
              <w:rPr>
                <w:rFonts w:ascii="Arial" w:hAnsi="Arial"/>
              </w:rPr>
              <w:t>To strip the wires of the AC input cable.</w:t>
            </w:r>
          </w:p>
        </w:tc>
      </w:tr>
      <w:tr w:rsidR="003D247A" w:rsidRPr="00475770" w14:paraId="33C5283A" w14:textId="77777777" w:rsidTr="00743B0B">
        <w:trPr>
          <w:trHeight w:val="567"/>
          <w:jc w:val="center"/>
        </w:trPr>
        <w:tc>
          <w:tcPr>
            <w:tcW w:w="2972" w:type="dxa"/>
            <w:vAlign w:val="center"/>
          </w:tcPr>
          <w:p w14:paraId="1205FFCB" w14:textId="0EFCC81C" w:rsidR="003D247A" w:rsidRPr="00475770" w:rsidRDefault="001E410B" w:rsidP="001E410B">
            <w:pPr>
              <w:jc w:val="both"/>
              <w:rPr>
                <w:rFonts w:ascii="Arial" w:hAnsi="Arial"/>
                <w:b/>
              </w:rPr>
            </w:pPr>
            <w:r w:rsidRPr="00475770">
              <w:rPr>
                <w:rFonts w:ascii="Arial" w:hAnsi="Arial"/>
                <w:b/>
              </w:rPr>
              <w:t>Cable Lug Tool</w:t>
            </w:r>
            <w:r w:rsidR="007D1449" w:rsidRPr="00475770">
              <w:rPr>
                <w:rFonts w:ascii="Arial" w:hAnsi="Arial"/>
                <w:b/>
              </w:rPr>
              <w:t>s</w:t>
            </w:r>
          </w:p>
        </w:tc>
        <w:tc>
          <w:tcPr>
            <w:tcW w:w="3827" w:type="dxa"/>
            <w:vAlign w:val="center"/>
          </w:tcPr>
          <w:p w14:paraId="0B32B7E3" w14:textId="0A309EDF" w:rsidR="003D247A" w:rsidRPr="00475770" w:rsidRDefault="007D1449" w:rsidP="001E410B">
            <w:pPr>
              <w:rPr>
                <w:rFonts w:ascii="Arial" w:hAnsi="Arial"/>
              </w:rPr>
            </w:pPr>
            <w:r w:rsidRPr="00475770">
              <w:rPr>
                <w:rFonts w:ascii="Arial" w:hAnsi="Arial"/>
              </w:rPr>
              <w:t>Size: M10 (AC wires)</w:t>
            </w:r>
          </w:p>
        </w:tc>
      </w:tr>
    </w:tbl>
    <w:p w14:paraId="73B4B4A6" w14:textId="5C32EF84" w:rsidR="00E93887" w:rsidRPr="00475770" w:rsidRDefault="007350BC" w:rsidP="00D377F5">
      <w:pPr>
        <w:pStyle w:val="NOTE0"/>
      </w:pPr>
      <w:r w:rsidRPr="00475770">
        <w:rPr>
          <w:noProof/>
        </w:rPr>
        <w:drawing>
          <wp:anchor distT="0" distB="0" distL="114300" distR="114300" simplePos="0" relativeHeight="252469248" behindDoc="0" locked="0" layoutInCell="1" allowOverlap="1" wp14:anchorId="31B26BE7" wp14:editId="3F1B55DD">
            <wp:simplePos x="0" y="0"/>
            <wp:positionH relativeFrom="margin">
              <wp:align>left</wp:align>
            </wp:positionH>
            <wp:positionV relativeFrom="paragraph">
              <wp:posOffset>50480</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475770">
        <w:t>NOTE</w:t>
      </w:r>
    </w:p>
    <w:p w14:paraId="76834481" w14:textId="591D9D53" w:rsidR="00E93887" w:rsidRPr="00475770" w:rsidRDefault="00E93887" w:rsidP="00B25860">
      <w:pPr>
        <w:pStyle w:val="NOTE"/>
        <w:numPr>
          <w:ilvl w:val="0"/>
          <w:numId w:val="46"/>
        </w:numPr>
        <w:ind w:left="704"/>
      </w:pPr>
      <w:r w:rsidRPr="00475770">
        <w:rPr>
          <w:rFonts w:hint="eastAsia"/>
        </w:rPr>
        <w:t>T</w:t>
      </w:r>
      <w:r w:rsidRPr="00475770">
        <w:t xml:space="preserve">he tools mentioned above are not </w:t>
      </w:r>
      <w:r w:rsidR="00777848" w:rsidRPr="00475770">
        <w:t>provided</w:t>
      </w:r>
      <w:r w:rsidRPr="00475770">
        <w:t xml:space="preserve">. </w:t>
      </w:r>
      <w:r w:rsidR="00777848" w:rsidRPr="00475770">
        <w:t>Be</w:t>
      </w:r>
      <w:r w:rsidRPr="00475770">
        <w:t xml:space="preserve"> sure </w:t>
      </w:r>
      <w:r w:rsidR="00777848" w:rsidRPr="00475770">
        <w:t>to</w:t>
      </w:r>
      <w:r w:rsidRPr="00475770">
        <w:t xml:space="preserve"> have all the tools prepared </w:t>
      </w:r>
      <w:r w:rsidR="00777848" w:rsidRPr="00475770">
        <w:t>prior to</w:t>
      </w:r>
      <w:r w:rsidRPr="00475770">
        <w:t xml:space="preserve"> the installation.</w:t>
      </w:r>
    </w:p>
    <w:p w14:paraId="24E800FA" w14:textId="01FDF17E" w:rsidR="00E93887" w:rsidRPr="00475770" w:rsidRDefault="00E93887" w:rsidP="00B25860">
      <w:pPr>
        <w:pStyle w:val="NOTE"/>
        <w:numPr>
          <w:ilvl w:val="0"/>
          <w:numId w:val="46"/>
        </w:numPr>
        <w:ind w:left="704"/>
        <w:rPr>
          <w:rFonts w:eastAsiaTheme="minorEastAsia"/>
        </w:rPr>
      </w:pPr>
      <w:r w:rsidRPr="00475770">
        <w:t xml:space="preserve">This tool list does not necessarily include all the tools </w:t>
      </w:r>
      <w:r w:rsidR="00777848" w:rsidRPr="00475770">
        <w:t>you may need</w:t>
      </w:r>
      <w:r w:rsidRPr="00475770">
        <w:t>.</w:t>
      </w:r>
    </w:p>
    <w:p w14:paraId="6C402C63" w14:textId="77777777" w:rsidR="00E93887" w:rsidRPr="00475770" w:rsidRDefault="00E93887" w:rsidP="00E93887">
      <w:pPr>
        <w:sectPr w:rsidR="00E93887" w:rsidRPr="00475770" w:rsidSect="00D26989">
          <w:pgSz w:w="8392" w:h="11907"/>
          <w:pgMar w:top="567" w:right="567" w:bottom="567" w:left="567" w:header="0" w:footer="340" w:gutter="0"/>
          <w:cols w:space="720"/>
          <w:docGrid w:linePitch="245"/>
        </w:sectPr>
      </w:pPr>
    </w:p>
    <w:p w14:paraId="731CA02C" w14:textId="601D97B8" w:rsidR="00B47419" w:rsidRPr="00475770" w:rsidRDefault="003C6F4C" w:rsidP="00777848">
      <w:pPr>
        <w:pStyle w:val="10"/>
      </w:pPr>
      <w:bookmarkStart w:id="177" w:name="_Toc106900404"/>
      <w:bookmarkStart w:id="178" w:name="_Toc106983276"/>
      <w:bookmarkStart w:id="179" w:name="_Toc119068314"/>
      <w:r w:rsidRPr="00475770">
        <w:rPr>
          <w:rFonts w:hint="eastAsia"/>
          <w:noProof/>
        </w:rPr>
        <w:lastRenderedPageBreak/>
        <w:drawing>
          <wp:anchor distT="0" distB="0" distL="114300" distR="114300" simplePos="0" relativeHeight="252311552" behindDoc="0" locked="0" layoutInCell="1" allowOverlap="1" wp14:anchorId="4DF51AA2" wp14:editId="6426CE4F">
            <wp:simplePos x="0" y="0"/>
            <wp:positionH relativeFrom="leftMargin">
              <wp:posOffset>353060</wp:posOffset>
            </wp:positionH>
            <wp:positionV relativeFrom="paragraph">
              <wp:posOffset>713315</wp:posOffset>
            </wp:positionV>
            <wp:extent cx="145415" cy="145415"/>
            <wp:effectExtent l="0" t="0" r="6985" b="6985"/>
            <wp:wrapNone/>
            <wp:docPr id="24136" name="图片 2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B47419" w:rsidRPr="00475770">
        <w:t>Installation</w:t>
      </w:r>
      <w:bookmarkEnd w:id="177"/>
      <w:bookmarkEnd w:id="178"/>
      <w:bookmarkEnd w:id="179"/>
    </w:p>
    <w:p w14:paraId="6D93632F" w14:textId="1A8E4C9B" w:rsidR="00B80BE6" w:rsidRPr="00475770" w:rsidRDefault="00B80BE6" w:rsidP="00D377F5">
      <w:pPr>
        <w:pStyle w:val="NOTE0"/>
      </w:pPr>
      <w:bookmarkStart w:id="180" w:name="5.1_General_installation_procedure"/>
      <w:bookmarkStart w:id="181" w:name="_bookmark72"/>
      <w:bookmarkStart w:id="182" w:name="_Toc102657984"/>
      <w:bookmarkEnd w:id="180"/>
      <w:bookmarkEnd w:id="181"/>
      <w:r w:rsidRPr="00475770">
        <w:rPr>
          <w:rFonts w:hint="eastAsia"/>
        </w:rPr>
        <w:t>I</w:t>
      </w:r>
      <w:r w:rsidRPr="00475770">
        <w:t>MPORTANT</w:t>
      </w:r>
    </w:p>
    <w:p w14:paraId="4A50E295" w14:textId="06261B5C" w:rsidR="00B80BE6" w:rsidRPr="00475770" w:rsidRDefault="00B80BE6" w:rsidP="00B25860">
      <w:pPr>
        <w:pStyle w:val="NOTE"/>
        <w:numPr>
          <w:ilvl w:val="0"/>
          <w:numId w:val="47"/>
        </w:numPr>
        <w:ind w:left="704"/>
      </w:pPr>
      <w:r w:rsidRPr="00475770">
        <w:t>The installation should be performed by an installation engineer.</w:t>
      </w:r>
    </w:p>
    <w:p w14:paraId="1C11462C" w14:textId="178B67A6" w:rsidR="00B80BE6" w:rsidRPr="00475770" w:rsidRDefault="00B80BE6" w:rsidP="00B25860">
      <w:pPr>
        <w:pStyle w:val="NOTE"/>
        <w:numPr>
          <w:ilvl w:val="0"/>
          <w:numId w:val="47"/>
        </w:numPr>
        <w:ind w:left="704"/>
      </w:pPr>
      <w:r w:rsidRPr="00475770">
        <w:rPr>
          <w:rFonts w:hint="eastAsia"/>
        </w:rPr>
        <w:t>M</w:t>
      </w:r>
      <w:r w:rsidRPr="00475770">
        <w:t>ake sure all required permits are granted</w:t>
      </w:r>
      <w:r w:rsidR="00777848" w:rsidRPr="00475770">
        <w:t xml:space="preserve"> form local authorities</w:t>
      </w:r>
      <w:r w:rsidRPr="00475770">
        <w:t>.</w:t>
      </w:r>
    </w:p>
    <w:p w14:paraId="5DBDC9DE" w14:textId="77777777" w:rsidR="00B80BE6" w:rsidRPr="00475770" w:rsidRDefault="00B80BE6" w:rsidP="00B25860">
      <w:pPr>
        <w:pStyle w:val="NOTE"/>
        <w:numPr>
          <w:ilvl w:val="0"/>
          <w:numId w:val="47"/>
        </w:numPr>
        <w:ind w:left="704"/>
      </w:pPr>
      <w:r w:rsidRPr="00475770">
        <w:rPr>
          <w:rFonts w:hint="eastAsia"/>
        </w:rPr>
        <w:t>M</w:t>
      </w:r>
      <w:r w:rsidRPr="00475770">
        <w:t>ake sure the AC input cable is available.</w:t>
      </w:r>
    </w:p>
    <w:p w14:paraId="54F63937" w14:textId="178AACA9" w:rsidR="00B80BE6" w:rsidRPr="00475770" w:rsidRDefault="00B80BE6" w:rsidP="00B25860">
      <w:pPr>
        <w:pStyle w:val="NOTE"/>
        <w:numPr>
          <w:ilvl w:val="0"/>
          <w:numId w:val="47"/>
        </w:numPr>
        <w:ind w:left="704"/>
      </w:pPr>
      <w:r w:rsidRPr="00475770">
        <w:t xml:space="preserve">Make sure the tools for installation </w:t>
      </w:r>
      <w:r w:rsidR="00777848" w:rsidRPr="00475770">
        <w:t>are</w:t>
      </w:r>
      <w:r w:rsidRPr="00475770">
        <w:t xml:space="preserve"> prepared</w:t>
      </w:r>
      <w:r w:rsidR="008A73C9" w:rsidRPr="00475770">
        <w:t xml:space="preserve">, see </w:t>
      </w:r>
      <w:r w:rsidR="008A73C9" w:rsidRPr="00475770">
        <w:rPr>
          <w:rStyle w:val="Char1"/>
        </w:rPr>
        <w:fldChar w:fldCharType="begin"/>
      </w:r>
      <w:r w:rsidR="008A73C9" w:rsidRPr="00475770">
        <w:rPr>
          <w:rStyle w:val="Char1"/>
        </w:rPr>
        <w:instrText xml:space="preserve"> REF _Ref103021095 \h  \* MERGEFORMAT </w:instrText>
      </w:r>
      <w:r w:rsidR="008A73C9" w:rsidRPr="00475770">
        <w:rPr>
          <w:rStyle w:val="Char1"/>
        </w:rPr>
      </w:r>
      <w:r w:rsidR="008A73C9" w:rsidRPr="00475770">
        <w:rPr>
          <w:rStyle w:val="Char1"/>
        </w:rPr>
        <w:fldChar w:fldCharType="separate"/>
      </w:r>
      <w:r w:rsidR="00BD432C" w:rsidRPr="00BD432C">
        <w:rPr>
          <w:rStyle w:val="Char1"/>
        </w:rPr>
        <w:t>Table 4</w:t>
      </w:r>
      <w:r w:rsidR="00BD432C" w:rsidRPr="00BD432C">
        <w:rPr>
          <w:rStyle w:val="Char1"/>
        </w:rPr>
        <w:noBreakHyphen/>
        <w:t>2 Installation Tools</w:t>
      </w:r>
      <w:r w:rsidR="008A73C9" w:rsidRPr="00475770">
        <w:rPr>
          <w:rStyle w:val="Char1"/>
        </w:rPr>
        <w:fldChar w:fldCharType="end"/>
      </w:r>
      <w:r w:rsidRPr="00475770">
        <w:t>.</w:t>
      </w:r>
    </w:p>
    <w:p w14:paraId="4CFC4AA2" w14:textId="01DDDC55" w:rsidR="007350BC" w:rsidRPr="00475770" w:rsidRDefault="007350BC" w:rsidP="00B25860">
      <w:pPr>
        <w:pStyle w:val="NOTE"/>
        <w:numPr>
          <w:ilvl w:val="0"/>
          <w:numId w:val="47"/>
        </w:numPr>
        <w:ind w:left="704"/>
      </w:pPr>
      <w:r w:rsidRPr="00475770">
        <w:t>Che</w:t>
      </w:r>
      <w:r w:rsidRPr="00475770">
        <w:rPr>
          <w:rFonts w:hint="eastAsia"/>
        </w:rPr>
        <w:t>c</w:t>
      </w:r>
      <w:r w:rsidRPr="00475770">
        <w:t>k the cable connection status and voltages before powering on the MaxiCharger.</w:t>
      </w:r>
    </w:p>
    <w:p w14:paraId="04FDDE95" w14:textId="6B914B6B" w:rsidR="00B80BE6" w:rsidRPr="00475770" w:rsidRDefault="00777848" w:rsidP="00B25860">
      <w:pPr>
        <w:pStyle w:val="NOTE"/>
        <w:numPr>
          <w:ilvl w:val="0"/>
          <w:numId w:val="47"/>
        </w:numPr>
        <w:ind w:left="704"/>
      </w:pPr>
      <w:r w:rsidRPr="00475770">
        <w:t>Make sure there</w:t>
      </w:r>
      <w:r w:rsidR="00B80BE6" w:rsidRPr="00475770">
        <w:t xml:space="preserve"> is no voltage on the AC input cable during the </w:t>
      </w:r>
      <w:r w:rsidRPr="00475770">
        <w:t>entire</w:t>
      </w:r>
      <w:r w:rsidR="00B80BE6" w:rsidRPr="00475770">
        <w:t xml:space="preserve"> installation procedure.</w:t>
      </w:r>
    </w:p>
    <w:p w14:paraId="1A50A750" w14:textId="77777777" w:rsidR="00B80BE6" w:rsidRPr="00475770" w:rsidRDefault="00B80BE6" w:rsidP="007E10DC">
      <w:pPr>
        <w:pStyle w:val="a1"/>
      </w:pPr>
      <w:r w:rsidRPr="00475770">
        <w:rPr>
          <w:rFonts w:hint="eastAsia"/>
        </w:rPr>
        <w:t>T</w:t>
      </w:r>
      <w:r w:rsidRPr="00475770">
        <w:t>o perform an installation (general procedure)</w:t>
      </w:r>
    </w:p>
    <w:p w14:paraId="27186699" w14:textId="76282C3E" w:rsidR="00B80BE6" w:rsidRPr="00475770" w:rsidRDefault="00B80BE6" w:rsidP="00195C05">
      <w:pPr>
        <w:pStyle w:val="a0"/>
        <w:numPr>
          <w:ilvl w:val="0"/>
          <w:numId w:val="17"/>
        </w:numPr>
      </w:pPr>
      <w:r w:rsidRPr="00475770">
        <w:rPr>
          <w:rStyle w:val="Char0"/>
        </w:rPr>
        <w:t>Prepare</w:t>
      </w:r>
      <w:r w:rsidRPr="00475770">
        <w:t xml:space="preserve"> </w:t>
      </w:r>
      <w:r w:rsidR="00037018" w:rsidRPr="00475770">
        <w:t>the site and unpack</w:t>
      </w:r>
      <w:r w:rsidRPr="00475770">
        <w:t xml:space="preserve"> the Maxi</w:t>
      </w:r>
      <w:r w:rsidRPr="00195C05">
        <w:rPr>
          <w:rFonts w:eastAsiaTheme="minorEastAsia"/>
        </w:rPr>
        <w:t>Charger</w:t>
      </w:r>
      <w:r w:rsidRPr="00475770">
        <w:t>.</w:t>
      </w:r>
    </w:p>
    <w:p w14:paraId="12568D5D" w14:textId="68991866" w:rsidR="00B80BE6" w:rsidRPr="00475770" w:rsidRDefault="008A73C9" w:rsidP="00195C05">
      <w:pPr>
        <w:pStyle w:val="a0"/>
        <w:numPr>
          <w:ilvl w:val="0"/>
          <w:numId w:val="17"/>
        </w:numPr>
      </w:pPr>
      <w:r w:rsidRPr="00475770">
        <w:t>Install the cabinet</w:t>
      </w:r>
      <w:r w:rsidR="00B80BE6" w:rsidRPr="00475770">
        <w:t>.</w:t>
      </w:r>
    </w:p>
    <w:p w14:paraId="26E23A32" w14:textId="089644AF" w:rsidR="00037018" w:rsidRPr="00475770" w:rsidRDefault="00037018" w:rsidP="00195C05">
      <w:pPr>
        <w:pStyle w:val="a0"/>
        <w:numPr>
          <w:ilvl w:val="0"/>
          <w:numId w:val="17"/>
        </w:numPr>
      </w:pPr>
      <w:r w:rsidRPr="00475770">
        <w:t>Prepare for cable installation.</w:t>
      </w:r>
    </w:p>
    <w:p w14:paraId="1D79DF8F" w14:textId="6DF9E565" w:rsidR="00B80BE6" w:rsidRPr="00475770" w:rsidRDefault="00037018" w:rsidP="00195C05">
      <w:pPr>
        <w:pStyle w:val="a0"/>
        <w:numPr>
          <w:ilvl w:val="0"/>
          <w:numId w:val="17"/>
        </w:numPr>
      </w:pPr>
      <w:r w:rsidRPr="00475770">
        <w:t xml:space="preserve">Connect </w:t>
      </w:r>
      <w:r w:rsidR="008A73C9" w:rsidRPr="00475770">
        <w:t>the electrical wi</w:t>
      </w:r>
      <w:r w:rsidRPr="00475770">
        <w:t>r</w:t>
      </w:r>
      <w:r w:rsidRPr="00475770">
        <w:rPr>
          <w:rFonts w:hint="eastAsia"/>
        </w:rPr>
        <w:t>es</w:t>
      </w:r>
      <w:r w:rsidR="00B80BE6" w:rsidRPr="00475770">
        <w:t>.</w:t>
      </w:r>
    </w:p>
    <w:p w14:paraId="67824252" w14:textId="77777777" w:rsidR="00B80BE6" w:rsidRPr="00475770" w:rsidRDefault="00B80BE6" w:rsidP="00195C05">
      <w:pPr>
        <w:pStyle w:val="a0"/>
        <w:numPr>
          <w:ilvl w:val="0"/>
          <w:numId w:val="17"/>
        </w:numPr>
      </w:pPr>
      <w:r w:rsidRPr="00475770">
        <w:t>Install the charging modules.</w:t>
      </w:r>
    </w:p>
    <w:p w14:paraId="0B3727AC" w14:textId="463A0567" w:rsidR="00B80BE6" w:rsidRPr="00475770" w:rsidRDefault="00B80BE6" w:rsidP="00195C05">
      <w:pPr>
        <w:pStyle w:val="a0"/>
        <w:numPr>
          <w:ilvl w:val="0"/>
          <w:numId w:val="17"/>
        </w:numPr>
      </w:pPr>
      <w:r w:rsidRPr="00475770">
        <w:t>Install the external residual-current device.</w:t>
      </w:r>
    </w:p>
    <w:p w14:paraId="5DF9A9D4" w14:textId="77777777" w:rsidR="00B80BE6" w:rsidRPr="00475770" w:rsidRDefault="00B80BE6" w:rsidP="00195C05">
      <w:pPr>
        <w:pStyle w:val="a0"/>
        <w:numPr>
          <w:ilvl w:val="0"/>
          <w:numId w:val="17"/>
        </w:numPr>
      </w:pPr>
      <w:r w:rsidRPr="00475770">
        <w:t>Prepare for commissioning.</w:t>
      </w:r>
    </w:p>
    <w:p w14:paraId="2D741D2E" w14:textId="77777777" w:rsidR="00763535" w:rsidRPr="00475770" w:rsidRDefault="00763535" w:rsidP="00467A6B">
      <w:pPr>
        <w:sectPr w:rsidR="00763535" w:rsidRPr="00475770" w:rsidSect="00D26989">
          <w:pgSz w:w="8392" w:h="11907"/>
          <w:pgMar w:top="567" w:right="567" w:bottom="567" w:left="567" w:header="340" w:footer="340" w:gutter="0"/>
          <w:cols w:space="720"/>
          <w:docGrid w:linePitch="245"/>
        </w:sectPr>
      </w:pPr>
      <w:bookmarkStart w:id="183" w:name="5.2_Site_preparation"/>
      <w:bookmarkStart w:id="184" w:name="_bookmark73"/>
      <w:bookmarkStart w:id="185" w:name="5.3_Prepare_the_foundation"/>
      <w:bookmarkStart w:id="186" w:name="_bookmark76"/>
      <w:bookmarkStart w:id="187" w:name="_Toc102657949"/>
      <w:bookmarkStart w:id="188" w:name="_Ref102745363"/>
      <w:bookmarkStart w:id="189" w:name="_Ref102753598"/>
      <w:bookmarkEnd w:id="182"/>
      <w:bookmarkEnd w:id="183"/>
      <w:bookmarkEnd w:id="184"/>
      <w:bookmarkEnd w:id="185"/>
      <w:bookmarkEnd w:id="186"/>
    </w:p>
    <w:p w14:paraId="27A45953" w14:textId="65E21608" w:rsidR="00406AB9" w:rsidRPr="00475770" w:rsidRDefault="00406AB9" w:rsidP="00406AB9">
      <w:pPr>
        <w:pStyle w:val="2"/>
        <w:spacing w:before="240"/>
      </w:pPr>
      <w:bookmarkStart w:id="190" w:name="_Toc106900405"/>
      <w:bookmarkStart w:id="191" w:name="_Toc106983277"/>
      <w:bookmarkStart w:id="192" w:name="_Toc119068315"/>
      <w:r w:rsidRPr="00475770">
        <w:lastRenderedPageBreak/>
        <w:t>Preparing the Installation Site</w:t>
      </w:r>
      <w:bookmarkEnd w:id="187"/>
      <w:bookmarkEnd w:id="188"/>
      <w:bookmarkEnd w:id="190"/>
      <w:bookmarkEnd w:id="191"/>
      <w:bookmarkEnd w:id="192"/>
    </w:p>
    <w:p w14:paraId="67037F12" w14:textId="6CCEA5AC"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193" w:name="_Toc101985064"/>
      <w:bookmarkStart w:id="194" w:name="_Toc102030860"/>
      <w:bookmarkStart w:id="195" w:name="_Toc102068907"/>
      <w:bookmarkStart w:id="196" w:name="_Toc102122043"/>
      <w:bookmarkStart w:id="197" w:name="_Toc102147239"/>
      <w:bookmarkStart w:id="198" w:name="_Toc102147424"/>
      <w:bookmarkStart w:id="199" w:name="_Toc102657950"/>
      <w:bookmarkStart w:id="200" w:name="_Toc102749394"/>
      <w:bookmarkStart w:id="201" w:name="_Toc102750993"/>
      <w:bookmarkStart w:id="202" w:name="_Toc102751148"/>
      <w:bookmarkStart w:id="203" w:name="_Toc102751306"/>
      <w:bookmarkStart w:id="204" w:name="_Toc102759523"/>
      <w:bookmarkStart w:id="205" w:name="_Toc102842447"/>
      <w:bookmarkStart w:id="206" w:name="_Toc102845729"/>
      <w:bookmarkStart w:id="207" w:name="_Toc102846960"/>
      <w:bookmarkStart w:id="208" w:name="_Toc103009037"/>
      <w:bookmarkStart w:id="209" w:name="_Toc103105613"/>
      <w:bookmarkStart w:id="210" w:name="_Toc103185662"/>
      <w:bookmarkStart w:id="211" w:name="_Toc103194668"/>
      <w:bookmarkStart w:id="212" w:name="_Toc103194760"/>
      <w:bookmarkStart w:id="213" w:name="_Toc103195826"/>
      <w:bookmarkStart w:id="214" w:name="_Toc103247642"/>
      <w:bookmarkStart w:id="215" w:name="_Toc103278884"/>
      <w:bookmarkStart w:id="216" w:name="_Toc103364598"/>
      <w:bookmarkStart w:id="217" w:name="_Toc103364932"/>
      <w:bookmarkStart w:id="218" w:name="_Toc103365032"/>
      <w:bookmarkStart w:id="219" w:name="_Toc103471715"/>
      <w:bookmarkStart w:id="220" w:name="_Toc103606550"/>
      <w:bookmarkStart w:id="221" w:name="_Toc103624163"/>
      <w:bookmarkStart w:id="222" w:name="_Toc103786346"/>
      <w:bookmarkStart w:id="223" w:name="_Toc104904471"/>
      <w:bookmarkStart w:id="224" w:name="_Toc104904635"/>
      <w:bookmarkStart w:id="225" w:name="_Toc104904733"/>
      <w:bookmarkStart w:id="226" w:name="_Toc104904831"/>
      <w:bookmarkStart w:id="227" w:name="_Toc104904926"/>
      <w:bookmarkStart w:id="228" w:name="_Toc104911867"/>
      <w:bookmarkStart w:id="229" w:name="_Toc104918078"/>
      <w:bookmarkStart w:id="230" w:name="_Toc105080790"/>
      <w:bookmarkStart w:id="231" w:name="_Toc105487681"/>
      <w:bookmarkStart w:id="232" w:name="_Toc105573359"/>
      <w:bookmarkStart w:id="233" w:name="_Toc106091505"/>
      <w:bookmarkStart w:id="234" w:name="_Toc106787002"/>
      <w:bookmarkStart w:id="235" w:name="_Toc106788457"/>
      <w:bookmarkStart w:id="236" w:name="_Toc106789620"/>
      <w:bookmarkStart w:id="237" w:name="_Toc106789861"/>
      <w:bookmarkStart w:id="238" w:name="_Toc106900009"/>
      <w:bookmarkStart w:id="239" w:name="_Toc106900406"/>
      <w:bookmarkStart w:id="240" w:name="_Toc106956537"/>
      <w:bookmarkStart w:id="241" w:name="_Toc106983278"/>
      <w:bookmarkStart w:id="242" w:name="_Toc108462278"/>
      <w:bookmarkStart w:id="243" w:name="_Toc118972052"/>
      <w:bookmarkStart w:id="244" w:name="_Toc119068316"/>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p>
    <w:p w14:paraId="0C2EBF0B" w14:textId="77777777"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245" w:name="_Toc101985065"/>
      <w:bookmarkStart w:id="246" w:name="_Toc102030861"/>
      <w:bookmarkStart w:id="247" w:name="_Toc102068908"/>
      <w:bookmarkStart w:id="248" w:name="_Toc102122044"/>
      <w:bookmarkStart w:id="249" w:name="_Toc102147240"/>
      <w:bookmarkStart w:id="250" w:name="_Toc102147425"/>
      <w:bookmarkStart w:id="251" w:name="_Toc102657951"/>
      <w:bookmarkStart w:id="252" w:name="_Toc102749395"/>
      <w:bookmarkStart w:id="253" w:name="_Toc102750994"/>
      <w:bookmarkStart w:id="254" w:name="_Toc102751149"/>
      <w:bookmarkStart w:id="255" w:name="_Toc102751307"/>
      <w:bookmarkStart w:id="256" w:name="_Toc102759524"/>
      <w:bookmarkStart w:id="257" w:name="_Toc102842448"/>
      <w:bookmarkStart w:id="258" w:name="_Toc102845730"/>
      <w:bookmarkStart w:id="259" w:name="_Toc102846961"/>
      <w:bookmarkStart w:id="260" w:name="_Toc103009038"/>
      <w:bookmarkStart w:id="261" w:name="_Toc103105614"/>
      <w:bookmarkStart w:id="262" w:name="_Toc103185663"/>
      <w:bookmarkStart w:id="263" w:name="_Toc103194669"/>
      <w:bookmarkStart w:id="264" w:name="_Toc103194761"/>
      <w:bookmarkStart w:id="265" w:name="_Toc103195827"/>
      <w:bookmarkStart w:id="266" w:name="_Toc103247643"/>
      <w:bookmarkStart w:id="267" w:name="_Toc103278885"/>
      <w:bookmarkStart w:id="268" w:name="_Toc103364599"/>
      <w:bookmarkStart w:id="269" w:name="_Toc103364933"/>
      <w:bookmarkStart w:id="270" w:name="_Toc103365033"/>
      <w:bookmarkStart w:id="271" w:name="_Toc103471716"/>
      <w:bookmarkStart w:id="272" w:name="_Toc103606551"/>
      <w:bookmarkStart w:id="273" w:name="_Toc103624164"/>
      <w:bookmarkStart w:id="274" w:name="_Toc103786347"/>
      <w:bookmarkStart w:id="275" w:name="_Toc104904472"/>
      <w:bookmarkStart w:id="276" w:name="_Toc104904636"/>
      <w:bookmarkStart w:id="277" w:name="_Toc104904734"/>
      <w:bookmarkStart w:id="278" w:name="_Toc104904832"/>
      <w:bookmarkStart w:id="279" w:name="_Toc104904927"/>
      <w:bookmarkStart w:id="280" w:name="_Toc104911868"/>
      <w:bookmarkStart w:id="281" w:name="_Toc104918079"/>
      <w:bookmarkStart w:id="282" w:name="_Toc105080791"/>
      <w:bookmarkStart w:id="283" w:name="_Toc105487682"/>
      <w:bookmarkStart w:id="284" w:name="_Toc105573360"/>
      <w:bookmarkStart w:id="285" w:name="_Toc106091506"/>
      <w:bookmarkStart w:id="286" w:name="_Toc106787003"/>
      <w:bookmarkStart w:id="287" w:name="_Toc106788458"/>
      <w:bookmarkStart w:id="288" w:name="_Toc106789621"/>
      <w:bookmarkStart w:id="289" w:name="_Toc106789862"/>
      <w:bookmarkStart w:id="290" w:name="_Toc106900010"/>
      <w:bookmarkStart w:id="291" w:name="_Toc106900407"/>
      <w:bookmarkStart w:id="292" w:name="_Toc106956538"/>
      <w:bookmarkStart w:id="293" w:name="_Toc106983279"/>
      <w:bookmarkStart w:id="294" w:name="_Toc108462279"/>
      <w:bookmarkStart w:id="295" w:name="_Toc118972053"/>
      <w:bookmarkStart w:id="296" w:name="_Toc119068317"/>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7863B2E1" w14:textId="77777777"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297" w:name="_Toc101985066"/>
      <w:bookmarkStart w:id="298" w:name="_Toc102030862"/>
      <w:bookmarkStart w:id="299" w:name="_Toc102068909"/>
      <w:bookmarkStart w:id="300" w:name="_Toc102122045"/>
      <w:bookmarkStart w:id="301" w:name="_Toc102147241"/>
      <w:bookmarkStart w:id="302" w:name="_Toc102147426"/>
      <w:bookmarkStart w:id="303" w:name="_Toc102657952"/>
      <w:bookmarkStart w:id="304" w:name="_Toc102749396"/>
      <w:bookmarkStart w:id="305" w:name="_Toc102750995"/>
      <w:bookmarkStart w:id="306" w:name="_Toc102751150"/>
      <w:bookmarkStart w:id="307" w:name="_Toc102751308"/>
      <w:bookmarkStart w:id="308" w:name="_Toc102759525"/>
      <w:bookmarkStart w:id="309" w:name="_Toc102842449"/>
      <w:bookmarkStart w:id="310" w:name="_Toc102845731"/>
      <w:bookmarkStart w:id="311" w:name="_Toc102846962"/>
      <w:bookmarkStart w:id="312" w:name="_Toc103009039"/>
      <w:bookmarkStart w:id="313" w:name="_Toc103105615"/>
      <w:bookmarkStart w:id="314" w:name="_Toc103185664"/>
      <w:bookmarkStart w:id="315" w:name="_Toc103194670"/>
      <w:bookmarkStart w:id="316" w:name="_Toc103194762"/>
      <w:bookmarkStart w:id="317" w:name="_Toc103195828"/>
      <w:bookmarkStart w:id="318" w:name="_Toc103247644"/>
      <w:bookmarkStart w:id="319" w:name="_Toc103278886"/>
      <w:bookmarkStart w:id="320" w:name="_Toc103364600"/>
      <w:bookmarkStart w:id="321" w:name="_Toc103364934"/>
      <w:bookmarkStart w:id="322" w:name="_Toc103365034"/>
      <w:bookmarkStart w:id="323" w:name="_Toc103471717"/>
      <w:bookmarkStart w:id="324" w:name="_Toc103606552"/>
      <w:bookmarkStart w:id="325" w:name="_Toc103624165"/>
      <w:bookmarkStart w:id="326" w:name="_Toc103786348"/>
      <w:bookmarkStart w:id="327" w:name="_Toc104904473"/>
      <w:bookmarkStart w:id="328" w:name="_Toc104904637"/>
      <w:bookmarkStart w:id="329" w:name="_Toc104904735"/>
      <w:bookmarkStart w:id="330" w:name="_Toc104904833"/>
      <w:bookmarkStart w:id="331" w:name="_Toc104904928"/>
      <w:bookmarkStart w:id="332" w:name="_Toc104911869"/>
      <w:bookmarkStart w:id="333" w:name="_Toc104918080"/>
      <w:bookmarkStart w:id="334" w:name="_Toc105080792"/>
      <w:bookmarkStart w:id="335" w:name="_Toc105487683"/>
      <w:bookmarkStart w:id="336" w:name="_Toc105573361"/>
      <w:bookmarkStart w:id="337" w:name="_Toc106091507"/>
      <w:bookmarkStart w:id="338" w:name="_Toc106787004"/>
      <w:bookmarkStart w:id="339" w:name="_Toc106788459"/>
      <w:bookmarkStart w:id="340" w:name="_Toc106789622"/>
      <w:bookmarkStart w:id="341" w:name="_Toc106789863"/>
      <w:bookmarkStart w:id="342" w:name="_Toc106900011"/>
      <w:bookmarkStart w:id="343" w:name="_Toc106900408"/>
      <w:bookmarkStart w:id="344" w:name="_Toc106956539"/>
      <w:bookmarkStart w:id="345" w:name="_Toc106983280"/>
      <w:bookmarkStart w:id="346" w:name="_Toc108462280"/>
      <w:bookmarkStart w:id="347" w:name="_Toc118972054"/>
      <w:bookmarkStart w:id="348" w:name="_Toc119068318"/>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23D2502F" w14:textId="77777777"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349" w:name="_Toc101985067"/>
      <w:bookmarkStart w:id="350" w:name="_Toc102030863"/>
      <w:bookmarkStart w:id="351" w:name="_Toc102068910"/>
      <w:bookmarkStart w:id="352" w:name="_Toc102122046"/>
      <w:bookmarkStart w:id="353" w:name="_Toc102147242"/>
      <w:bookmarkStart w:id="354" w:name="_Toc102147427"/>
      <w:bookmarkStart w:id="355" w:name="_Toc102657953"/>
      <w:bookmarkStart w:id="356" w:name="_Toc102749397"/>
      <w:bookmarkStart w:id="357" w:name="_Toc102750996"/>
      <w:bookmarkStart w:id="358" w:name="_Toc102751151"/>
      <w:bookmarkStart w:id="359" w:name="_Toc102751309"/>
      <w:bookmarkStart w:id="360" w:name="_Toc102759526"/>
      <w:bookmarkStart w:id="361" w:name="_Toc102842450"/>
      <w:bookmarkStart w:id="362" w:name="_Toc102845732"/>
      <w:bookmarkStart w:id="363" w:name="_Toc102846963"/>
      <w:bookmarkStart w:id="364" w:name="_Toc103009040"/>
      <w:bookmarkStart w:id="365" w:name="_Toc103105616"/>
      <w:bookmarkStart w:id="366" w:name="_Toc103185665"/>
      <w:bookmarkStart w:id="367" w:name="_Toc103194671"/>
      <w:bookmarkStart w:id="368" w:name="_Toc103194763"/>
      <w:bookmarkStart w:id="369" w:name="_Toc103195829"/>
      <w:bookmarkStart w:id="370" w:name="_Toc103247645"/>
      <w:bookmarkStart w:id="371" w:name="_Toc103278887"/>
      <w:bookmarkStart w:id="372" w:name="_Toc103364601"/>
      <w:bookmarkStart w:id="373" w:name="_Toc103364935"/>
      <w:bookmarkStart w:id="374" w:name="_Toc103365035"/>
      <w:bookmarkStart w:id="375" w:name="_Toc103471718"/>
      <w:bookmarkStart w:id="376" w:name="_Toc103606553"/>
      <w:bookmarkStart w:id="377" w:name="_Toc103624166"/>
      <w:bookmarkStart w:id="378" w:name="_Toc103786349"/>
      <w:bookmarkStart w:id="379" w:name="_Toc104904474"/>
      <w:bookmarkStart w:id="380" w:name="_Toc104904638"/>
      <w:bookmarkStart w:id="381" w:name="_Toc104904736"/>
      <w:bookmarkStart w:id="382" w:name="_Toc104904834"/>
      <w:bookmarkStart w:id="383" w:name="_Toc104904929"/>
      <w:bookmarkStart w:id="384" w:name="_Toc104911870"/>
      <w:bookmarkStart w:id="385" w:name="_Toc104918081"/>
      <w:bookmarkStart w:id="386" w:name="_Toc105080793"/>
      <w:bookmarkStart w:id="387" w:name="_Toc105487684"/>
      <w:bookmarkStart w:id="388" w:name="_Toc105573362"/>
      <w:bookmarkStart w:id="389" w:name="_Toc106091508"/>
      <w:bookmarkStart w:id="390" w:name="_Toc106787005"/>
      <w:bookmarkStart w:id="391" w:name="_Toc106788460"/>
      <w:bookmarkStart w:id="392" w:name="_Toc106789623"/>
      <w:bookmarkStart w:id="393" w:name="_Toc106789864"/>
      <w:bookmarkStart w:id="394" w:name="_Toc106900012"/>
      <w:bookmarkStart w:id="395" w:name="_Toc106900409"/>
      <w:bookmarkStart w:id="396" w:name="_Toc106956540"/>
      <w:bookmarkStart w:id="397" w:name="_Toc106983281"/>
      <w:bookmarkStart w:id="398" w:name="_Toc108462281"/>
      <w:bookmarkStart w:id="399" w:name="_Toc118972055"/>
      <w:bookmarkStart w:id="400" w:name="_Toc119068319"/>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565AEB06" w14:textId="77777777" w:rsidR="00406AB9" w:rsidRPr="00475770" w:rsidRDefault="00406AB9" w:rsidP="00EC103E">
      <w:pPr>
        <w:pStyle w:val="ad"/>
        <w:keepNext/>
        <w:keepLines/>
        <w:numPr>
          <w:ilvl w:val="1"/>
          <w:numId w:val="27"/>
        </w:numPr>
        <w:spacing w:beforeLines="100" w:before="240" w:afterLines="50"/>
        <w:ind w:left="594"/>
        <w:jc w:val="left"/>
        <w:outlineLvl w:val="2"/>
        <w:rPr>
          <w:b/>
          <w:vanish/>
          <w:sz w:val="24"/>
          <w:szCs w:val="32"/>
        </w:rPr>
      </w:pPr>
      <w:bookmarkStart w:id="401" w:name="_Toc101985068"/>
      <w:bookmarkStart w:id="402" w:name="_Toc102030864"/>
      <w:bookmarkStart w:id="403" w:name="_Toc102068911"/>
      <w:bookmarkStart w:id="404" w:name="_Toc102122047"/>
      <w:bookmarkStart w:id="405" w:name="_Toc102147243"/>
      <w:bookmarkStart w:id="406" w:name="_Toc102147428"/>
      <w:bookmarkStart w:id="407" w:name="_Toc102657954"/>
      <w:bookmarkStart w:id="408" w:name="_Toc102749398"/>
      <w:bookmarkStart w:id="409" w:name="_Toc102750997"/>
      <w:bookmarkStart w:id="410" w:name="_Toc102751152"/>
      <w:bookmarkStart w:id="411" w:name="_Toc102751310"/>
      <w:bookmarkStart w:id="412" w:name="_Toc102759527"/>
      <w:bookmarkStart w:id="413" w:name="_Toc102842451"/>
      <w:bookmarkStart w:id="414" w:name="_Toc102845733"/>
      <w:bookmarkStart w:id="415" w:name="_Toc102846964"/>
      <w:bookmarkStart w:id="416" w:name="_Toc103009041"/>
      <w:bookmarkStart w:id="417" w:name="_Toc103105617"/>
      <w:bookmarkStart w:id="418" w:name="_Toc103185666"/>
      <w:bookmarkStart w:id="419" w:name="_Toc103194672"/>
      <w:bookmarkStart w:id="420" w:name="_Toc103194764"/>
      <w:bookmarkStart w:id="421" w:name="_Toc103195830"/>
      <w:bookmarkStart w:id="422" w:name="_Toc103247646"/>
      <w:bookmarkStart w:id="423" w:name="_Toc103278888"/>
      <w:bookmarkStart w:id="424" w:name="_Toc103364602"/>
      <w:bookmarkStart w:id="425" w:name="_Toc103364936"/>
      <w:bookmarkStart w:id="426" w:name="_Toc103365036"/>
      <w:bookmarkStart w:id="427" w:name="_Toc103471719"/>
      <w:bookmarkStart w:id="428" w:name="_Toc103606554"/>
      <w:bookmarkStart w:id="429" w:name="_Toc103624167"/>
      <w:bookmarkStart w:id="430" w:name="_Toc103786350"/>
      <w:bookmarkStart w:id="431" w:name="_Toc104904475"/>
      <w:bookmarkStart w:id="432" w:name="_Toc104904639"/>
      <w:bookmarkStart w:id="433" w:name="_Toc104904737"/>
      <w:bookmarkStart w:id="434" w:name="_Toc104904835"/>
      <w:bookmarkStart w:id="435" w:name="_Toc104904930"/>
      <w:bookmarkStart w:id="436" w:name="_Toc104911871"/>
      <w:bookmarkStart w:id="437" w:name="_Toc104918082"/>
      <w:bookmarkStart w:id="438" w:name="_Toc105080794"/>
      <w:bookmarkStart w:id="439" w:name="_Toc105487685"/>
      <w:bookmarkStart w:id="440" w:name="_Toc105573363"/>
      <w:bookmarkStart w:id="441" w:name="_Toc106091509"/>
      <w:bookmarkStart w:id="442" w:name="_Toc106787006"/>
      <w:bookmarkStart w:id="443" w:name="_Toc106788461"/>
      <w:bookmarkStart w:id="444" w:name="_Toc106789624"/>
      <w:bookmarkStart w:id="445" w:name="_Toc106789865"/>
      <w:bookmarkStart w:id="446" w:name="_Toc106900013"/>
      <w:bookmarkStart w:id="447" w:name="_Toc106900410"/>
      <w:bookmarkStart w:id="448" w:name="_Toc106956541"/>
      <w:bookmarkStart w:id="449" w:name="_Toc106983282"/>
      <w:bookmarkStart w:id="450" w:name="_Toc108462282"/>
      <w:bookmarkStart w:id="451" w:name="_Toc118972056"/>
      <w:bookmarkStart w:id="452" w:name="_Toc11906832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78F717BF" w14:textId="79F5FA18" w:rsidR="00406AB9" w:rsidRPr="00475770" w:rsidRDefault="00406AB9" w:rsidP="00195C05">
      <w:pPr>
        <w:pStyle w:val="EN"/>
      </w:pPr>
      <w:r w:rsidRPr="00475770">
        <w:t xml:space="preserve">An installation site design is </w:t>
      </w:r>
      <w:r w:rsidR="00777848" w:rsidRPr="00475770">
        <w:t xml:space="preserve">a </w:t>
      </w:r>
      <w:r w:rsidRPr="00475770">
        <w:t>prerequisite for determining conduit and wiring requirements from the panel to proposed parking spaces, as well as for measuring cellular signal strength and identifying suitable locations for any necessary cellular signal booster equipment.</w:t>
      </w:r>
    </w:p>
    <w:p w14:paraId="3A570109" w14:textId="4EB69E96" w:rsidR="00406AB9" w:rsidRPr="00475770" w:rsidRDefault="00B25860" w:rsidP="00D377F5">
      <w:pPr>
        <w:pStyle w:val="NOTE0"/>
      </w:pPr>
      <w:r w:rsidRPr="00475770">
        <w:rPr>
          <w:rFonts w:eastAsia="宋体"/>
          <w:bCs/>
          <w:noProof/>
          <w:szCs w:val="20"/>
        </w:rPr>
        <w:drawing>
          <wp:anchor distT="0" distB="0" distL="114300" distR="114300" simplePos="0" relativeHeight="252335104" behindDoc="0" locked="0" layoutInCell="1" allowOverlap="1" wp14:anchorId="1817E376" wp14:editId="41D72007">
            <wp:simplePos x="0" y="0"/>
            <wp:positionH relativeFrom="leftMargin">
              <wp:posOffset>336351</wp:posOffset>
            </wp:positionH>
            <wp:positionV relativeFrom="paragraph">
              <wp:posOffset>7090</wp:posOffset>
            </wp:positionV>
            <wp:extent cx="144145" cy="144145"/>
            <wp:effectExtent l="0" t="0" r="8255" b="825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406AB9" w:rsidRPr="00475770">
        <w:t>IMPORTANT</w:t>
      </w:r>
    </w:p>
    <w:p w14:paraId="36CF797B" w14:textId="77777777" w:rsidR="00406AB9" w:rsidRPr="00475770" w:rsidRDefault="00406AB9" w:rsidP="00D377F5">
      <w:pPr>
        <w:pStyle w:val="NOTE"/>
        <w:rPr>
          <w:snapToGrid w:val="0"/>
        </w:rPr>
      </w:pPr>
      <w:r w:rsidRPr="00475770">
        <w:rPr>
          <w:snapToGrid w:val="0"/>
        </w:rPr>
        <w:t>Always check local codes or consult an engineer to ensure the site is prepared in accordance with all applicable regulations. Local authorities might not allow a unit to operate if it is not installed to code.</w:t>
      </w:r>
    </w:p>
    <w:p w14:paraId="50743AE6" w14:textId="4EADA5FA" w:rsidR="00406AB9" w:rsidRPr="00475770" w:rsidRDefault="00406AB9" w:rsidP="007E10DC">
      <w:pPr>
        <w:pStyle w:val="a1"/>
      </w:pPr>
      <w:r w:rsidRPr="00475770">
        <w:t>To prepare an installation site (general procedure)</w:t>
      </w:r>
    </w:p>
    <w:p w14:paraId="160473E1" w14:textId="629CCCBA" w:rsidR="00406AB9" w:rsidRPr="00475770" w:rsidRDefault="00406AB9" w:rsidP="00195C05">
      <w:pPr>
        <w:pStyle w:val="a0"/>
        <w:numPr>
          <w:ilvl w:val="0"/>
          <w:numId w:val="29"/>
        </w:numPr>
      </w:pPr>
      <w:r w:rsidRPr="00475770">
        <w:t xml:space="preserve">Make sure the site </w:t>
      </w:r>
      <w:r w:rsidR="00265933" w:rsidRPr="00475770">
        <w:t>meets the requirements</w:t>
      </w:r>
      <w:r w:rsidRPr="00475770">
        <w:t>, see</w:t>
      </w:r>
      <w:r w:rsidR="003A428A" w:rsidRPr="00475770">
        <w:t xml:space="preserve"> </w:t>
      </w:r>
      <w:r w:rsidR="003A428A" w:rsidRPr="00475770">
        <w:rPr>
          <w:rStyle w:val="Char1"/>
        </w:rPr>
        <w:fldChar w:fldCharType="begin"/>
      </w:r>
      <w:r w:rsidR="003A428A" w:rsidRPr="00475770">
        <w:rPr>
          <w:rStyle w:val="Char1"/>
        </w:rPr>
        <w:instrText xml:space="preserve"> REF _Ref103869870 \h  \* MERGEFORMAT </w:instrText>
      </w:r>
      <w:r w:rsidR="003A428A" w:rsidRPr="00475770">
        <w:rPr>
          <w:rStyle w:val="Char1"/>
        </w:rPr>
      </w:r>
      <w:r w:rsidR="003A428A" w:rsidRPr="00475770">
        <w:rPr>
          <w:rStyle w:val="Char1"/>
        </w:rPr>
        <w:fldChar w:fldCharType="separate"/>
      </w:r>
      <w:r w:rsidR="00BD432C" w:rsidRPr="00BD432C">
        <w:rPr>
          <w:rStyle w:val="Char1"/>
        </w:rPr>
        <w:t>Location Requirements</w:t>
      </w:r>
      <w:r w:rsidR="003A428A" w:rsidRPr="00475770">
        <w:rPr>
          <w:rStyle w:val="Char1"/>
        </w:rPr>
        <w:fldChar w:fldCharType="end"/>
      </w:r>
      <w:r w:rsidRPr="00475770">
        <w:t>.</w:t>
      </w:r>
    </w:p>
    <w:p w14:paraId="43DE4EE9" w14:textId="26A047F2" w:rsidR="00406AB9" w:rsidRPr="00475770" w:rsidRDefault="00406AB9" w:rsidP="00195C05">
      <w:pPr>
        <w:pStyle w:val="a0"/>
        <w:numPr>
          <w:ilvl w:val="0"/>
          <w:numId w:val="29"/>
        </w:numPr>
      </w:pPr>
      <w:r w:rsidRPr="00475770">
        <w:t>Prepare an external residual-current device if required by local rules, see</w:t>
      </w:r>
      <w:r w:rsidR="001C456B" w:rsidRPr="00475770">
        <w:t xml:space="preserve"> </w:t>
      </w:r>
      <w:r w:rsidR="001C456B" w:rsidRPr="00475770">
        <w:fldChar w:fldCharType="begin"/>
      </w:r>
      <w:r w:rsidR="001C456B" w:rsidRPr="00475770">
        <w:instrText xml:space="preserve"> REF _Ref103626347 \h  \* MERGEFORMAT </w:instrText>
      </w:r>
      <w:r w:rsidR="001C456B" w:rsidRPr="00475770">
        <w:fldChar w:fldCharType="separate"/>
      </w:r>
      <w:r w:rsidR="00BD432C" w:rsidRPr="00BD432C">
        <w:rPr>
          <w:rStyle w:val="Char1"/>
        </w:rPr>
        <w:t>Installing the External Residual-current Device</w:t>
      </w:r>
      <w:r w:rsidR="001C456B" w:rsidRPr="00475770">
        <w:fldChar w:fldCharType="end"/>
      </w:r>
      <w:r w:rsidRPr="00475770">
        <w:t>.</w:t>
      </w:r>
    </w:p>
    <w:p w14:paraId="4286281F" w14:textId="2FCB2406" w:rsidR="00406AB9" w:rsidRPr="00475770" w:rsidRDefault="00406AB9" w:rsidP="00195C05">
      <w:pPr>
        <w:pStyle w:val="a0"/>
        <w:numPr>
          <w:ilvl w:val="0"/>
          <w:numId w:val="29"/>
        </w:numPr>
      </w:pPr>
      <w:r w:rsidRPr="00475770">
        <w:t xml:space="preserve">Prepare the cables, including the AC input wire, PE wire, and Ethernet cable (if no cellular network is </w:t>
      </w:r>
      <w:r w:rsidR="001563EC" w:rsidRPr="00475770">
        <w:t>available).</w:t>
      </w:r>
    </w:p>
    <w:p w14:paraId="2FBE012F" w14:textId="77777777" w:rsidR="00406AB9" w:rsidRPr="00475770" w:rsidRDefault="00406AB9" w:rsidP="00D377F5">
      <w:pPr>
        <w:pStyle w:val="NOTE0"/>
      </w:pPr>
      <w:r w:rsidRPr="00475770">
        <w:rPr>
          <w:noProof/>
        </w:rPr>
        <w:drawing>
          <wp:anchor distT="0" distB="0" distL="114300" distR="114300" simplePos="0" relativeHeight="252338176" behindDoc="0" locked="0" layoutInCell="1" allowOverlap="1" wp14:anchorId="65CACB50" wp14:editId="6BA61FE6">
            <wp:simplePos x="0" y="0"/>
            <wp:positionH relativeFrom="margin">
              <wp:align>left</wp:align>
            </wp:positionH>
            <wp:positionV relativeFrom="paragraph">
              <wp:posOffset>10265</wp:posOffset>
            </wp:positionV>
            <wp:extent cx="143510" cy="143510"/>
            <wp:effectExtent l="0" t="0" r="889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75770">
        <w:t>NOTE</w:t>
      </w:r>
    </w:p>
    <w:p w14:paraId="303C8F35" w14:textId="2B2987D1" w:rsidR="001563EC" w:rsidRPr="00475770" w:rsidRDefault="001563EC" w:rsidP="00B25860">
      <w:pPr>
        <w:pStyle w:val="NOTE"/>
        <w:numPr>
          <w:ilvl w:val="0"/>
          <w:numId w:val="48"/>
        </w:numPr>
        <w:ind w:left="704"/>
      </w:pPr>
      <w:r w:rsidRPr="00475770">
        <w:t>To use an Ethernet cable, ensure the Internet connection is available for an approved service engineer and the network operating center of the manufacturer.</w:t>
      </w:r>
    </w:p>
    <w:p w14:paraId="27402C56" w14:textId="560E0C92" w:rsidR="00406AB9" w:rsidRPr="00475770" w:rsidRDefault="00406AB9" w:rsidP="00B25860">
      <w:pPr>
        <w:pStyle w:val="NOTE"/>
        <w:numPr>
          <w:ilvl w:val="0"/>
          <w:numId w:val="48"/>
        </w:numPr>
        <w:ind w:left="704"/>
      </w:pPr>
      <w:r w:rsidRPr="00475770">
        <w:t xml:space="preserve">The </w:t>
      </w:r>
      <w:r w:rsidR="003F1065" w:rsidRPr="00475770">
        <w:t>cables</w:t>
      </w:r>
      <w:r w:rsidRPr="00475770">
        <w:t xml:space="preserve"> enter the cabinet from the bottom or the </w:t>
      </w:r>
      <w:r w:rsidR="00597B49" w:rsidRPr="00475770">
        <w:t xml:space="preserve">rear </w:t>
      </w:r>
      <w:r w:rsidRPr="00475770">
        <w:t>side of the base.</w:t>
      </w:r>
    </w:p>
    <w:p w14:paraId="63F1A4EC" w14:textId="00BA684C" w:rsidR="00406AB9" w:rsidRPr="00475770" w:rsidRDefault="00406AB9" w:rsidP="00B25860">
      <w:pPr>
        <w:pStyle w:val="NOTE"/>
        <w:numPr>
          <w:ilvl w:val="0"/>
          <w:numId w:val="48"/>
        </w:numPr>
        <w:ind w:left="704"/>
      </w:pPr>
      <w:r w:rsidRPr="00475770">
        <w:t xml:space="preserve">Consider the maximum </w:t>
      </w:r>
      <w:r w:rsidR="00777848" w:rsidRPr="00475770">
        <w:t>diameter</w:t>
      </w:r>
      <w:r w:rsidRPr="00475770">
        <w:t xml:space="preserve"> of the cable inlet when you prepare the cables.</w:t>
      </w:r>
    </w:p>
    <w:p w14:paraId="4850EF17" w14:textId="35D05F22" w:rsidR="00406AB9" w:rsidRPr="00475770" w:rsidRDefault="00406AB9" w:rsidP="00195C05">
      <w:pPr>
        <w:pStyle w:val="a0"/>
        <w:numPr>
          <w:ilvl w:val="0"/>
          <w:numId w:val="29"/>
        </w:numPr>
      </w:pPr>
      <w:r w:rsidRPr="00475770">
        <w:rPr>
          <w:rFonts w:hint="eastAsia"/>
        </w:rPr>
        <w:t>M</w:t>
      </w:r>
      <w:r w:rsidRPr="00475770">
        <w:t xml:space="preserve">ake sure that the cable slack is sufficient to guide the </w:t>
      </w:r>
      <w:r w:rsidR="003F1065" w:rsidRPr="00475770">
        <w:t>cables</w:t>
      </w:r>
      <w:r w:rsidRPr="00475770">
        <w:t xml:space="preserve"> in the cabinet.</w:t>
      </w:r>
    </w:p>
    <w:p w14:paraId="339CFA78" w14:textId="13FFCF07" w:rsidR="00406AB9" w:rsidRPr="00195C05" w:rsidRDefault="00406AB9" w:rsidP="00195C05">
      <w:pPr>
        <w:pStyle w:val="a0"/>
        <w:numPr>
          <w:ilvl w:val="0"/>
          <w:numId w:val="29"/>
        </w:numPr>
        <w:rPr>
          <w:b/>
          <w:vanish/>
          <w:sz w:val="24"/>
          <w:szCs w:val="32"/>
        </w:rPr>
      </w:pPr>
      <w:r w:rsidRPr="00475770">
        <w:t>Prepare the foundation for the cabinet.</w:t>
      </w:r>
      <w:bookmarkStart w:id="453" w:name="_Location_Requirements"/>
      <w:bookmarkStart w:id="454" w:name="_Toc101985069"/>
      <w:bookmarkStart w:id="455" w:name="_Toc102030865"/>
      <w:bookmarkStart w:id="456" w:name="_Toc102068912"/>
      <w:bookmarkStart w:id="457" w:name="_Toc102122048"/>
      <w:bookmarkStart w:id="458" w:name="_Toc102147244"/>
      <w:bookmarkStart w:id="459" w:name="_Toc102147429"/>
      <w:bookmarkStart w:id="460" w:name="_Toc102657955"/>
      <w:bookmarkStart w:id="461" w:name="_Toc102749399"/>
      <w:bookmarkStart w:id="462" w:name="_Toc102750998"/>
      <w:bookmarkStart w:id="463" w:name="_Toc102751153"/>
      <w:bookmarkStart w:id="464" w:name="_Toc102751311"/>
      <w:bookmarkStart w:id="465" w:name="_Toc102759528"/>
      <w:bookmarkStart w:id="466" w:name="_Toc102842452"/>
      <w:bookmarkStart w:id="467" w:name="_Toc102845734"/>
      <w:bookmarkStart w:id="468" w:name="_Toc102846965"/>
      <w:bookmarkStart w:id="469" w:name="_Toc103009042"/>
      <w:bookmarkStart w:id="470" w:name="_Toc103105618"/>
      <w:bookmarkStart w:id="471" w:name="_Toc103185667"/>
      <w:bookmarkStart w:id="472" w:name="_Toc103194673"/>
      <w:bookmarkStart w:id="473" w:name="_Toc103194765"/>
      <w:bookmarkStart w:id="474" w:name="_Toc103195831"/>
      <w:bookmarkStart w:id="475" w:name="_Toc103247647"/>
      <w:bookmarkStart w:id="476" w:name="_Toc103278889"/>
      <w:bookmarkStart w:id="477" w:name="_Toc103364603"/>
      <w:bookmarkStart w:id="478" w:name="_Toc103364937"/>
      <w:bookmarkStart w:id="479" w:name="_Toc103365037"/>
      <w:bookmarkStart w:id="480" w:name="_Toc103471720"/>
      <w:bookmarkStart w:id="481" w:name="_Toc103606555"/>
      <w:bookmarkStart w:id="482" w:name="_Toc103624168"/>
      <w:bookmarkStart w:id="483" w:name="_Toc103786351"/>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p>
    <w:p w14:paraId="28418D96" w14:textId="77777777" w:rsidR="00406AB9" w:rsidRPr="00475770" w:rsidRDefault="00406AB9" w:rsidP="00EC103E">
      <w:pPr>
        <w:pStyle w:val="ad"/>
        <w:keepNext/>
        <w:keepLines/>
        <w:numPr>
          <w:ilvl w:val="1"/>
          <w:numId w:val="27"/>
        </w:numPr>
        <w:spacing w:beforeLines="100" w:before="240" w:afterLines="50"/>
        <w:ind w:left="594"/>
        <w:jc w:val="left"/>
        <w:outlineLvl w:val="2"/>
        <w:rPr>
          <w:b/>
          <w:vanish/>
          <w:sz w:val="24"/>
          <w:szCs w:val="32"/>
        </w:rPr>
      </w:pPr>
      <w:bookmarkStart w:id="484" w:name="_Toc101985070"/>
      <w:bookmarkStart w:id="485" w:name="_Toc102030866"/>
      <w:bookmarkStart w:id="486" w:name="_Toc102068913"/>
      <w:bookmarkStart w:id="487" w:name="_Toc102122049"/>
      <w:bookmarkStart w:id="488" w:name="_Toc102147245"/>
      <w:bookmarkStart w:id="489" w:name="_Toc102147430"/>
      <w:bookmarkStart w:id="490" w:name="_Toc102657956"/>
      <w:bookmarkStart w:id="491" w:name="_Toc102749400"/>
      <w:bookmarkStart w:id="492" w:name="_Toc102750999"/>
      <w:bookmarkStart w:id="493" w:name="_Toc102751154"/>
      <w:bookmarkStart w:id="494" w:name="_Toc102751312"/>
      <w:bookmarkStart w:id="495" w:name="_Toc102759529"/>
      <w:bookmarkStart w:id="496" w:name="_Toc102842453"/>
      <w:bookmarkStart w:id="497" w:name="_Toc102845735"/>
      <w:bookmarkStart w:id="498" w:name="_Toc102846966"/>
      <w:bookmarkStart w:id="499" w:name="_Toc103009043"/>
      <w:bookmarkStart w:id="500" w:name="_Toc103105619"/>
      <w:bookmarkStart w:id="501" w:name="_Toc103185668"/>
      <w:bookmarkStart w:id="502" w:name="_Toc103194674"/>
      <w:bookmarkStart w:id="503" w:name="_Toc103194766"/>
      <w:bookmarkStart w:id="504" w:name="_Toc103195832"/>
      <w:bookmarkStart w:id="505" w:name="_Toc103247648"/>
      <w:bookmarkStart w:id="506" w:name="_Toc103278890"/>
      <w:bookmarkStart w:id="507" w:name="_Toc103364604"/>
      <w:bookmarkStart w:id="508" w:name="_Toc103364938"/>
      <w:bookmarkStart w:id="509" w:name="_Toc103365038"/>
      <w:bookmarkStart w:id="510" w:name="_Toc103471721"/>
      <w:bookmarkStart w:id="511" w:name="_Toc103606556"/>
      <w:bookmarkStart w:id="512" w:name="_Toc103624169"/>
      <w:bookmarkStart w:id="513" w:name="_Toc103786352"/>
      <w:bookmarkStart w:id="514" w:name="_Toc104904476"/>
      <w:bookmarkStart w:id="515" w:name="_Toc104904640"/>
      <w:bookmarkStart w:id="516" w:name="_Toc104904738"/>
      <w:bookmarkStart w:id="517" w:name="_Toc104904836"/>
      <w:bookmarkStart w:id="518" w:name="_Toc104904931"/>
      <w:bookmarkStart w:id="519" w:name="_Toc104911872"/>
      <w:bookmarkStart w:id="520" w:name="_Toc104918083"/>
      <w:bookmarkStart w:id="521" w:name="_Toc105080795"/>
      <w:bookmarkStart w:id="522" w:name="_Toc105487686"/>
      <w:bookmarkStart w:id="523" w:name="_Toc105573364"/>
      <w:bookmarkStart w:id="524" w:name="_Toc106091510"/>
      <w:bookmarkStart w:id="525" w:name="_Toc106787007"/>
      <w:bookmarkStart w:id="526" w:name="_Toc106788462"/>
      <w:bookmarkStart w:id="527" w:name="_Toc106789625"/>
      <w:bookmarkStart w:id="528" w:name="_Toc106789866"/>
      <w:bookmarkStart w:id="529" w:name="_Toc106900014"/>
      <w:bookmarkStart w:id="530" w:name="_Toc106900411"/>
      <w:bookmarkStart w:id="531" w:name="_Toc106956542"/>
      <w:bookmarkStart w:id="532" w:name="_Toc106983283"/>
      <w:bookmarkStart w:id="533" w:name="_Toc108462283"/>
      <w:bookmarkStart w:id="534" w:name="_Toc118972057"/>
      <w:bookmarkStart w:id="535" w:name="_Toc119068321"/>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75E16B9C"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536" w:name="_Toc101985071"/>
      <w:bookmarkStart w:id="537" w:name="_Toc102030867"/>
      <w:bookmarkStart w:id="538" w:name="_Toc102068914"/>
      <w:bookmarkStart w:id="539" w:name="_Toc102122050"/>
      <w:bookmarkStart w:id="540" w:name="_Toc102147246"/>
      <w:bookmarkStart w:id="541" w:name="_Toc102147431"/>
      <w:bookmarkStart w:id="542" w:name="_Toc102657957"/>
      <w:bookmarkStart w:id="543" w:name="_Toc102749401"/>
      <w:bookmarkStart w:id="544" w:name="_Toc102751000"/>
      <w:bookmarkStart w:id="545" w:name="_Toc102751155"/>
      <w:bookmarkStart w:id="546" w:name="_Toc102751313"/>
      <w:bookmarkStart w:id="547" w:name="_Toc102759530"/>
      <w:bookmarkStart w:id="548" w:name="_Toc102842454"/>
      <w:bookmarkStart w:id="549" w:name="_Toc102845736"/>
      <w:bookmarkStart w:id="550" w:name="_Toc102846967"/>
      <w:bookmarkStart w:id="551" w:name="_Toc103009044"/>
      <w:bookmarkStart w:id="552" w:name="_Toc103105620"/>
      <w:bookmarkStart w:id="553" w:name="_Toc103185669"/>
      <w:bookmarkStart w:id="554" w:name="_Toc103194675"/>
      <w:bookmarkStart w:id="555" w:name="_Toc103194767"/>
      <w:bookmarkStart w:id="556" w:name="_Toc103195833"/>
      <w:bookmarkStart w:id="557" w:name="_Toc103247649"/>
      <w:bookmarkStart w:id="558" w:name="_Toc103278891"/>
      <w:bookmarkStart w:id="559" w:name="_Toc103364605"/>
      <w:bookmarkStart w:id="560" w:name="_Toc103364939"/>
      <w:bookmarkStart w:id="561" w:name="_Toc103365039"/>
      <w:bookmarkStart w:id="562" w:name="_Toc103471722"/>
      <w:bookmarkStart w:id="563" w:name="_Toc103606557"/>
      <w:bookmarkStart w:id="564" w:name="_Toc103624170"/>
      <w:bookmarkStart w:id="565" w:name="_Toc103786353"/>
      <w:bookmarkStart w:id="566" w:name="_Toc104904477"/>
      <w:bookmarkStart w:id="567" w:name="_Toc104904641"/>
      <w:bookmarkStart w:id="568" w:name="_Toc104904739"/>
      <w:bookmarkStart w:id="569" w:name="_Toc104904837"/>
      <w:bookmarkStart w:id="570" w:name="_Toc104904932"/>
      <w:bookmarkStart w:id="571" w:name="_Toc104911873"/>
      <w:bookmarkStart w:id="572" w:name="_Toc104918084"/>
      <w:bookmarkStart w:id="573" w:name="_Toc105080796"/>
      <w:bookmarkStart w:id="574" w:name="_Toc105487687"/>
      <w:bookmarkStart w:id="575" w:name="_Toc105573365"/>
      <w:bookmarkStart w:id="576" w:name="_Toc106091511"/>
      <w:bookmarkStart w:id="577" w:name="_Toc106787008"/>
      <w:bookmarkStart w:id="578" w:name="_Toc106788463"/>
      <w:bookmarkStart w:id="579" w:name="_Toc106789626"/>
      <w:bookmarkStart w:id="580" w:name="_Toc106789867"/>
      <w:bookmarkStart w:id="581" w:name="_Toc106900015"/>
      <w:bookmarkStart w:id="582" w:name="_Toc106900412"/>
      <w:bookmarkStart w:id="583" w:name="_Toc106956543"/>
      <w:bookmarkStart w:id="584" w:name="_Toc106983284"/>
      <w:bookmarkStart w:id="585" w:name="_Toc108462284"/>
      <w:bookmarkStart w:id="586" w:name="_Toc118972058"/>
      <w:bookmarkStart w:id="587" w:name="_Toc119068322"/>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p>
    <w:p w14:paraId="63EA41BF"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588" w:name="_Toc101985072"/>
      <w:bookmarkStart w:id="589" w:name="_Toc102030868"/>
      <w:bookmarkStart w:id="590" w:name="_Toc102068915"/>
      <w:bookmarkStart w:id="591" w:name="_Toc102122051"/>
      <w:bookmarkStart w:id="592" w:name="_Toc102147247"/>
      <w:bookmarkStart w:id="593" w:name="_Toc102147432"/>
      <w:bookmarkStart w:id="594" w:name="_Toc102657958"/>
      <w:bookmarkStart w:id="595" w:name="_Toc102749402"/>
      <w:bookmarkStart w:id="596" w:name="_Toc102751001"/>
      <w:bookmarkStart w:id="597" w:name="_Toc102751156"/>
      <w:bookmarkStart w:id="598" w:name="_Toc102751314"/>
      <w:bookmarkStart w:id="599" w:name="_Toc102759531"/>
      <w:bookmarkStart w:id="600" w:name="_Toc102842455"/>
      <w:bookmarkStart w:id="601" w:name="_Toc102845737"/>
      <w:bookmarkStart w:id="602" w:name="_Toc102846968"/>
      <w:bookmarkStart w:id="603" w:name="_Toc103009045"/>
      <w:bookmarkStart w:id="604" w:name="_Toc103105621"/>
      <w:bookmarkStart w:id="605" w:name="_Toc103185670"/>
      <w:bookmarkStart w:id="606" w:name="_Toc103194676"/>
      <w:bookmarkStart w:id="607" w:name="_Toc103194768"/>
      <w:bookmarkStart w:id="608" w:name="_Toc103195834"/>
      <w:bookmarkStart w:id="609" w:name="_Toc103247650"/>
      <w:bookmarkStart w:id="610" w:name="_Toc103278892"/>
      <w:bookmarkStart w:id="611" w:name="_Toc103364606"/>
      <w:bookmarkStart w:id="612" w:name="_Toc103364940"/>
      <w:bookmarkStart w:id="613" w:name="_Toc103365040"/>
      <w:bookmarkStart w:id="614" w:name="_Toc103471723"/>
      <w:bookmarkStart w:id="615" w:name="_Toc103606558"/>
      <w:bookmarkStart w:id="616" w:name="_Toc103624171"/>
      <w:bookmarkStart w:id="617" w:name="_Toc103786354"/>
      <w:bookmarkStart w:id="618" w:name="_Toc104904478"/>
      <w:bookmarkStart w:id="619" w:name="_Toc104904642"/>
      <w:bookmarkStart w:id="620" w:name="_Toc104904740"/>
      <w:bookmarkStart w:id="621" w:name="_Toc104904838"/>
      <w:bookmarkStart w:id="622" w:name="_Toc104904933"/>
      <w:bookmarkStart w:id="623" w:name="_Toc104911874"/>
      <w:bookmarkStart w:id="624" w:name="_Toc104918085"/>
      <w:bookmarkStart w:id="625" w:name="_Toc105080797"/>
      <w:bookmarkStart w:id="626" w:name="_Toc105487688"/>
      <w:bookmarkStart w:id="627" w:name="_Toc105573366"/>
      <w:bookmarkStart w:id="628" w:name="_Toc106091512"/>
      <w:bookmarkStart w:id="629" w:name="_Toc106787009"/>
      <w:bookmarkStart w:id="630" w:name="_Toc106788464"/>
      <w:bookmarkStart w:id="631" w:name="_Toc106789627"/>
      <w:bookmarkStart w:id="632" w:name="_Toc106789868"/>
      <w:bookmarkStart w:id="633" w:name="_Toc106900016"/>
      <w:bookmarkStart w:id="634" w:name="_Toc106900413"/>
      <w:bookmarkStart w:id="635" w:name="_Toc106956544"/>
      <w:bookmarkStart w:id="636" w:name="_Toc106983285"/>
      <w:bookmarkStart w:id="637" w:name="_Toc108462285"/>
      <w:bookmarkStart w:id="638" w:name="_Toc118972059"/>
      <w:bookmarkStart w:id="639" w:name="_Toc119068323"/>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2CE922D1"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640" w:name="_Toc101985073"/>
      <w:bookmarkStart w:id="641" w:name="_Toc102030869"/>
      <w:bookmarkStart w:id="642" w:name="_Toc102068916"/>
      <w:bookmarkStart w:id="643" w:name="_Toc102122052"/>
      <w:bookmarkStart w:id="644" w:name="_Toc102147248"/>
      <w:bookmarkStart w:id="645" w:name="_Toc102147433"/>
      <w:bookmarkStart w:id="646" w:name="_Toc102657959"/>
      <w:bookmarkStart w:id="647" w:name="_Toc102749403"/>
      <w:bookmarkStart w:id="648" w:name="_Toc102751002"/>
      <w:bookmarkStart w:id="649" w:name="_Toc102751157"/>
      <w:bookmarkStart w:id="650" w:name="_Toc102751315"/>
      <w:bookmarkStart w:id="651" w:name="_Toc102759532"/>
      <w:bookmarkStart w:id="652" w:name="_Toc102842456"/>
      <w:bookmarkStart w:id="653" w:name="_Toc102845738"/>
      <w:bookmarkStart w:id="654" w:name="_Toc102846969"/>
      <w:bookmarkStart w:id="655" w:name="_Toc103009046"/>
      <w:bookmarkStart w:id="656" w:name="_Toc103105622"/>
      <w:bookmarkStart w:id="657" w:name="_Toc103185671"/>
      <w:bookmarkStart w:id="658" w:name="_Toc103194677"/>
      <w:bookmarkStart w:id="659" w:name="_Toc103194769"/>
      <w:bookmarkStart w:id="660" w:name="_Toc103195835"/>
      <w:bookmarkStart w:id="661" w:name="_Toc103247651"/>
      <w:bookmarkStart w:id="662" w:name="_Toc103278893"/>
      <w:bookmarkStart w:id="663" w:name="_Toc103364607"/>
      <w:bookmarkStart w:id="664" w:name="_Toc103364941"/>
      <w:bookmarkStart w:id="665" w:name="_Toc103365041"/>
      <w:bookmarkStart w:id="666" w:name="_Toc103471724"/>
      <w:bookmarkStart w:id="667" w:name="_Toc103606559"/>
      <w:bookmarkStart w:id="668" w:name="_Toc103624172"/>
      <w:bookmarkStart w:id="669" w:name="_Toc103786355"/>
      <w:bookmarkStart w:id="670" w:name="_Toc104904479"/>
      <w:bookmarkStart w:id="671" w:name="_Toc104904643"/>
      <w:bookmarkStart w:id="672" w:name="_Toc104904741"/>
      <w:bookmarkStart w:id="673" w:name="_Toc104904839"/>
      <w:bookmarkStart w:id="674" w:name="_Toc104904934"/>
      <w:bookmarkStart w:id="675" w:name="_Toc104911875"/>
      <w:bookmarkStart w:id="676" w:name="_Toc104918086"/>
      <w:bookmarkStart w:id="677" w:name="_Toc105080798"/>
      <w:bookmarkStart w:id="678" w:name="_Toc105487689"/>
      <w:bookmarkStart w:id="679" w:name="_Toc105573367"/>
      <w:bookmarkStart w:id="680" w:name="_Toc106091513"/>
      <w:bookmarkStart w:id="681" w:name="_Toc106787010"/>
      <w:bookmarkStart w:id="682" w:name="_Toc106788465"/>
      <w:bookmarkStart w:id="683" w:name="_Toc106789628"/>
      <w:bookmarkStart w:id="684" w:name="_Toc106789869"/>
      <w:bookmarkStart w:id="685" w:name="_Toc106900017"/>
      <w:bookmarkStart w:id="686" w:name="_Toc106900414"/>
      <w:bookmarkStart w:id="687" w:name="_Toc106956545"/>
      <w:bookmarkStart w:id="688" w:name="_Toc106983286"/>
      <w:bookmarkStart w:id="689" w:name="_Toc108462286"/>
      <w:bookmarkStart w:id="690" w:name="_Toc118972060"/>
      <w:bookmarkStart w:id="691" w:name="_Toc119068324"/>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p>
    <w:p w14:paraId="06E96B05"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692" w:name="_Toc101985074"/>
      <w:bookmarkStart w:id="693" w:name="_Toc102030870"/>
      <w:bookmarkStart w:id="694" w:name="_Toc102068917"/>
      <w:bookmarkStart w:id="695" w:name="_Toc102122053"/>
      <w:bookmarkStart w:id="696" w:name="_Toc102147249"/>
      <w:bookmarkStart w:id="697" w:name="_Toc102147434"/>
      <w:bookmarkStart w:id="698" w:name="_Toc102657960"/>
      <w:bookmarkStart w:id="699" w:name="_Toc102749404"/>
      <w:bookmarkStart w:id="700" w:name="_Toc102751003"/>
      <w:bookmarkStart w:id="701" w:name="_Toc102751158"/>
      <w:bookmarkStart w:id="702" w:name="_Toc102751316"/>
      <w:bookmarkStart w:id="703" w:name="_Toc102759533"/>
      <w:bookmarkStart w:id="704" w:name="_Toc102842457"/>
      <w:bookmarkStart w:id="705" w:name="_Toc102845739"/>
      <w:bookmarkStart w:id="706" w:name="_Toc102846970"/>
      <w:bookmarkStart w:id="707" w:name="_Toc103009047"/>
      <w:bookmarkStart w:id="708" w:name="_Toc103105623"/>
      <w:bookmarkStart w:id="709" w:name="_Toc103185672"/>
      <w:bookmarkStart w:id="710" w:name="_Toc103194678"/>
      <w:bookmarkStart w:id="711" w:name="_Toc103194770"/>
      <w:bookmarkStart w:id="712" w:name="_Toc103195836"/>
      <w:bookmarkStart w:id="713" w:name="_Toc103247652"/>
      <w:bookmarkStart w:id="714" w:name="_Toc103278894"/>
      <w:bookmarkStart w:id="715" w:name="_Toc103364608"/>
      <w:bookmarkStart w:id="716" w:name="_Toc103364942"/>
      <w:bookmarkStart w:id="717" w:name="_Toc103365042"/>
      <w:bookmarkStart w:id="718" w:name="_Toc103471725"/>
      <w:bookmarkStart w:id="719" w:name="_Toc103606560"/>
      <w:bookmarkStart w:id="720" w:name="_Toc103624173"/>
      <w:bookmarkStart w:id="721" w:name="_Toc103786356"/>
      <w:bookmarkStart w:id="722" w:name="_Toc104904480"/>
      <w:bookmarkStart w:id="723" w:name="_Toc104904644"/>
      <w:bookmarkStart w:id="724" w:name="_Toc104904742"/>
      <w:bookmarkStart w:id="725" w:name="_Toc104904840"/>
      <w:bookmarkStart w:id="726" w:name="_Toc104904935"/>
      <w:bookmarkStart w:id="727" w:name="_Toc104911876"/>
      <w:bookmarkStart w:id="728" w:name="_Toc104918087"/>
      <w:bookmarkStart w:id="729" w:name="_Toc105080799"/>
      <w:bookmarkStart w:id="730" w:name="_Toc105487690"/>
      <w:bookmarkStart w:id="731" w:name="_Toc105573368"/>
      <w:bookmarkStart w:id="732" w:name="_Toc106091514"/>
      <w:bookmarkStart w:id="733" w:name="_Toc106787011"/>
      <w:bookmarkStart w:id="734" w:name="_Toc106788466"/>
      <w:bookmarkStart w:id="735" w:name="_Toc106789629"/>
      <w:bookmarkStart w:id="736" w:name="_Toc106789870"/>
      <w:bookmarkStart w:id="737" w:name="_Toc106900018"/>
      <w:bookmarkStart w:id="738" w:name="_Toc106900415"/>
      <w:bookmarkStart w:id="739" w:name="_Toc106956546"/>
      <w:bookmarkStart w:id="740" w:name="_Toc106983287"/>
      <w:bookmarkStart w:id="741" w:name="_Toc108462287"/>
      <w:bookmarkStart w:id="742" w:name="_Toc118972061"/>
      <w:bookmarkStart w:id="743" w:name="_Toc119068325"/>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p>
    <w:p w14:paraId="43BB500B" w14:textId="77777777" w:rsidR="00406AB9" w:rsidRPr="00475770" w:rsidRDefault="00406AB9" w:rsidP="00EC103E">
      <w:pPr>
        <w:pStyle w:val="ad"/>
        <w:keepNext/>
        <w:keepLines/>
        <w:numPr>
          <w:ilvl w:val="1"/>
          <w:numId w:val="28"/>
        </w:numPr>
        <w:spacing w:beforeLines="100" w:before="240" w:afterLines="50"/>
        <w:ind w:left="654"/>
        <w:jc w:val="left"/>
        <w:outlineLvl w:val="2"/>
        <w:rPr>
          <w:b/>
          <w:vanish/>
          <w:sz w:val="24"/>
          <w:szCs w:val="32"/>
        </w:rPr>
      </w:pPr>
      <w:bookmarkStart w:id="744" w:name="_Toc101985075"/>
      <w:bookmarkStart w:id="745" w:name="_Toc102030871"/>
      <w:bookmarkStart w:id="746" w:name="_Toc102068918"/>
      <w:bookmarkStart w:id="747" w:name="_Toc102122054"/>
      <w:bookmarkStart w:id="748" w:name="_Toc102147250"/>
      <w:bookmarkStart w:id="749" w:name="_Toc102147435"/>
      <w:bookmarkStart w:id="750" w:name="_Toc102657961"/>
      <w:bookmarkStart w:id="751" w:name="_Toc102749405"/>
      <w:bookmarkStart w:id="752" w:name="_Toc102751004"/>
      <w:bookmarkStart w:id="753" w:name="_Toc102751159"/>
      <w:bookmarkStart w:id="754" w:name="_Toc102751317"/>
      <w:bookmarkStart w:id="755" w:name="_Toc102759534"/>
      <w:bookmarkStart w:id="756" w:name="_Toc102842458"/>
      <w:bookmarkStart w:id="757" w:name="_Toc102845740"/>
      <w:bookmarkStart w:id="758" w:name="_Toc102846971"/>
      <w:bookmarkStart w:id="759" w:name="_Toc103009048"/>
      <w:bookmarkStart w:id="760" w:name="_Toc103105624"/>
      <w:bookmarkStart w:id="761" w:name="_Toc103185673"/>
      <w:bookmarkStart w:id="762" w:name="_Toc103194679"/>
      <w:bookmarkStart w:id="763" w:name="_Toc103194771"/>
      <w:bookmarkStart w:id="764" w:name="_Toc103195837"/>
      <w:bookmarkStart w:id="765" w:name="_Toc103247653"/>
      <w:bookmarkStart w:id="766" w:name="_Toc103278895"/>
      <w:bookmarkStart w:id="767" w:name="_Toc103364609"/>
      <w:bookmarkStart w:id="768" w:name="_Toc103364943"/>
      <w:bookmarkStart w:id="769" w:name="_Toc103365043"/>
      <w:bookmarkStart w:id="770" w:name="_Toc103471726"/>
      <w:bookmarkStart w:id="771" w:name="_Toc103606561"/>
      <w:bookmarkStart w:id="772" w:name="_Toc103624174"/>
      <w:bookmarkStart w:id="773" w:name="_Toc103786357"/>
      <w:bookmarkStart w:id="774" w:name="_Toc104904481"/>
      <w:bookmarkStart w:id="775" w:name="_Toc104904645"/>
      <w:bookmarkStart w:id="776" w:name="_Toc104904743"/>
      <w:bookmarkStart w:id="777" w:name="_Toc104904841"/>
      <w:bookmarkStart w:id="778" w:name="_Toc104904936"/>
      <w:bookmarkStart w:id="779" w:name="_Toc104911877"/>
      <w:bookmarkStart w:id="780" w:name="_Toc104918088"/>
      <w:bookmarkStart w:id="781" w:name="_Toc105080800"/>
      <w:bookmarkStart w:id="782" w:name="_Toc105487691"/>
      <w:bookmarkStart w:id="783" w:name="_Toc105573369"/>
      <w:bookmarkStart w:id="784" w:name="_Toc106091515"/>
      <w:bookmarkStart w:id="785" w:name="_Toc106787012"/>
      <w:bookmarkStart w:id="786" w:name="_Toc106788467"/>
      <w:bookmarkStart w:id="787" w:name="_Toc106789630"/>
      <w:bookmarkStart w:id="788" w:name="_Toc106789871"/>
      <w:bookmarkStart w:id="789" w:name="_Toc106900019"/>
      <w:bookmarkStart w:id="790" w:name="_Toc106900416"/>
      <w:bookmarkStart w:id="791" w:name="_Toc106956547"/>
      <w:bookmarkStart w:id="792" w:name="_Toc106983288"/>
      <w:bookmarkStart w:id="793" w:name="_Toc108462288"/>
      <w:bookmarkStart w:id="794" w:name="_Toc118972062"/>
      <w:bookmarkStart w:id="795" w:name="_Toc119068326"/>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p>
    <w:p w14:paraId="03FA9CCD" w14:textId="77777777" w:rsidR="00406AB9" w:rsidRPr="00475770" w:rsidRDefault="00406AB9" w:rsidP="00EC103E">
      <w:pPr>
        <w:pStyle w:val="ad"/>
        <w:keepNext/>
        <w:keepLines/>
        <w:numPr>
          <w:ilvl w:val="1"/>
          <w:numId w:val="28"/>
        </w:numPr>
        <w:spacing w:beforeLines="100" w:before="240" w:afterLines="50"/>
        <w:ind w:left="654"/>
        <w:jc w:val="left"/>
        <w:outlineLvl w:val="2"/>
        <w:rPr>
          <w:b/>
          <w:vanish/>
          <w:sz w:val="24"/>
          <w:szCs w:val="32"/>
        </w:rPr>
      </w:pPr>
      <w:bookmarkStart w:id="796" w:name="_Toc101985076"/>
      <w:bookmarkStart w:id="797" w:name="_Toc102030872"/>
      <w:bookmarkStart w:id="798" w:name="_Toc102068919"/>
      <w:bookmarkStart w:id="799" w:name="_Toc102122055"/>
      <w:bookmarkStart w:id="800" w:name="_Toc102147251"/>
      <w:bookmarkStart w:id="801" w:name="_Toc102147436"/>
      <w:bookmarkStart w:id="802" w:name="_Toc102657962"/>
      <w:bookmarkStart w:id="803" w:name="_Toc102749406"/>
      <w:bookmarkStart w:id="804" w:name="_Toc102751005"/>
      <w:bookmarkStart w:id="805" w:name="_Toc102751160"/>
      <w:bookmarkStart w:id="806" w:name="_Toc102751318"/>
      <w:bookmarkStart w:id="807" w:name="_Toc102759535"/>
      <w:bookmarkStart w:id="808" w:name="_Toc102842459"/>
      <w:bookmarkStart w:id="809" w:name="_Toc102845741"/>
      <w:bookmarkStart w:id="810" w:name="_Toc102846972"/>
      <w:bookmarkStart w:id="811" w:name="_Toc103009049"/>
      <w:bookmarkStart w:id="812" w:name="_Toc103105625"/>
      <w:bookmarkStart w:id="813" w:name="_Toc103185674"/>
      <w:bookmarkStart w:id="814" w:name="_Toc103194680"/>
      <w:bookmarkStart w:id="815" w:name="_Toc103194772"/>
      <w:bookmarkStart w:id="816" w:name="_Toc103195838"/>
      <w:bookmarkStart w:id="817" w:name="_Toc103247654"/>
      <w:bookmarkStart w:id="818" w:name="_Toc103278896"/>
      <w:bookmarkStart w:id="819" w:name="_Toc103364610"/>
      <w:bookmarkStart w:id="820" w:name="_Toc103364944"/>
      <w:bookmarkStart w:id="821" w:name="_Toc103365044"/>
      <w:bookmarkStart w:id="822" w:name="_Toc103471727"/>
      <w:bookmarkStart w:id="823" w:name="_Toc103606562"/>
      <w:bookmarkStart w:id="824" w:name="_Toc103624175"/>
      <w:bookmarkStart w:id="825" w:name="_Toc103786358"/>
      <w:bookmarkStart w:id="826" w:name="_Toc104904482"/>
      <w:bookmarkStart w:id="827" w:name="_Toc104904646"/>
      <w:bookmarkStart w:id="828" w:name="_Toc104904744"/>
      <w:bookmarkStart w:id="829" w:name="_Toc104904842"/>
      <w:bookmarkStart w:id="830" w:name="_Toc104904937"/>
      <w:bookmarkStart w:id="831" w:name="_Toc104911878"/>
      <w:bookmarkStart w:id="832" w:name="_Toc104918089"/>
      <w:bookmarkStart w:id="833" w:name="_Toc105080801"/>
      <w:bookmarkStart w:id="834" w:name="_Toc105487692"/>
      <w:bookmarkStart w:id="835" w:name="_Toc105573370"/>
      <w:bookmarkStart w:id="836" w:name="_Toc106091516"/>
      <w:bookmarkStart w:id="837" w:name="_Toc106787013"/>
      <w:bookmarkStart w:id="838" w:name="_Toc106788468"/>
      <w:bookmarkStart w:id="839" w:name="_Toc106789631"/>
      <w:bookmarkStart w:id="840" w:name="_Toc106789872"/>
      <w:bookmarkStart w:id="841" w:name="_Toc106900020"/>
      <w:bookmarkStart w:id="842" w:name="_Toc106900417"/>
      <w:bookmarkStart w:id="843" w:name="_Toc106956548"/>
      <w:bookmarkStart w:id="844" w:name="_Toc106983289"/>
      <w:bookmarkStart w:id="845" w:name="_Toc108462289"/>
      <w:bookmarkStart w:id="846" w:name="_Toc118972063"/>
      <w:bookmarkStart w:id="847" w:name="_Toc119068327"/>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69FC32B3" w14:textId="77777777" w:rsidR="00467A6B" w:rsidRPr="00475770" w:rsidRDefault="00467A6B" w:rsidP="00467A6B">
      <w:bookmarkStart w:id="848" w:name="_Toc102657963"/>
      <w:bookmarkStart w:id="849" w:name="_Ref102742689"/>
      <w:bookmarkStart w:id="850" w:name="_Ref102757397"/>
    </w:p>
    <w:p w14:paraId="760008FB" w14:textId="0E5A5A43" w:rsidR="00406AB9" w:rsidRPr="00475770" w:rsidRDefault="00406AB9" w:rsidP="00406AB9">
      <w:pPr>
        <w:pStyle w:val="3"/>
        <w:spacing w:before="240"/>
      </w:pPr>
      <w:bookmarkStart w:id="851" w:name="_Ref103869870"/>
      <w:bookmarkStart w:id="852" w:name="_Toc106900418"/>
      <w:bookmarkStart w:id="853" w:name="_Toc106983290"/>
      <w:bookmarkStart w:id="854" w:name="_Toc119068328"/>
      <w:r w:rsidRPr="00475770">
        <w:lastRenderedPageBreak/>
        <w:t>Location Requirements</w:t>
      </w:r>
      <w:bookmarkEnd w:id="848"/>
      <w:bookmarkEnd w:id="849"/>
      <w:bookmarkEnd w:id="850"/>
      <w:bookmarkEnd w:id="851"/>
      <w:bookmarkEnd w:id="852"/>
      <w:bookmarkEnd w:id="853"/>
      <w:bookmarkEnd w:id="854"/>
    </w:p>
    <w:p w14:paraId="7CC01B60" w14:textId="1AF27190" w:rsidR="005A4EF9" w:rsidRPr="00475770" w:rsidRDefault="00406AB9" w:rsidP="00195C05">
      <w:pPr>
        <w:pStyle w:val="EN"/>
      </w:pPr>
      <w:r w:rsidRPr="00475770">
        <w:rPr>
          <w:noProof/>
        </w:rPr>
        <mc:AlternateContent>
          <mc:Choice Requires="wps">
            <w:drawing>
              <wp:anchor distT="0" distB="0" distL="114300" distR="114300" simplePos="0" relativeHeight="252339200" behindDoc="0" locked="0" layoutInCell="1" allowOverlap="1" wp14:anchorId="681C5921" wp14:editId="4E88A117">
                <wp:simplePos x="0" y="0"/>
                <wp:positionH relativeFrom="column">
                  <wp:posOffset>1093470</wp:posOffset>
                </wp:positionH>
                <wp:positionV relativeFrom="paragraph">
                  <wp:posOffset>4150270</wp:posOffset>
                </wp:positionV>
                <wp:extent cx="2362835" cy="635"/>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a:effectLst/>
                      </wps:spPr>
                      <wps:txbx>
                        <w:txbxContent>
                          <w:p w14:paraId="63BADEA9" w14:textId="7D450656" w:rsidR="005E61E0" w:rsidRPr="00B65173" w:rsidRDefault="005E61E0" w:rsidP="003C6F4C">
                            <w:pPr>
                              <w:pStyle w:val="FigureTittle"/>
                              <w:rPr>
                                <w:rFonts w:cs="Arial"/>
                                <w:bCs/>
                                <w:noProof/>
                                <w:szCs w:val="24"/>
                              </w:rPr>
                            </w:pPr>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1</w:t>
                            </w:r>
                            <w:r w:rsidR="00F9073B">
                              <w:rPr>
                                <w:noProof/>
                              </w:rPr>
                              <w:fldChar w:fldCharType="end"/>
                            </w:r>
                            <w:r>
                              <w:t xml:space="preserve"> Location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C5921" id="文本框 56" o:spid="_x0000_s1030" type="#_x0000_t202" style="position:absolute;left:0;text-align:left;margin-left:86.1pt;margin-top:326.8pt;width:186.05pt;height:.0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" stroked="f">
                <v:textbox style="mso-fit-shape-to-text:t" inset="0,0,0,0">
                  <w:txbxContent>
                    <w:p w14:paraId="63BADEA9" w14:textId="7D450656" w:rsidR="005E61E0" w:rsidRPr="00B65173" w:rsidRDefault="005E61E0" w:rsidP="003C6F4C">
                      <w:pPr>
                        <w:pStyle w:val="FigureTittle"/>
                        <w:rPr>
                          <w:rFonts w:cs="Arial"/>
                          <w:bCs/>
                          <w:noProof/>
                          <w:szCs w:val="24"/>
                        </w:rPr>
                      </w:pPr>
                      <w:r>
                        <w:t xml:space="preserve">Figure </w:t>
                      </w:r>
                      <w:fldSimple w:instr=" STYLEREF 1 \s ">
                        <w:r w:rsidR="004B5F9E">
                          <w:rPr>
                            <w:noProof/>
                          </w:rPr>
                          <w:t>5</w:t>
                        </w:r>
                      </w:fldSimple>
                      <w:r w:rsidR="004B5F9E">
                        <w:noBreakHyphen/>
                      </w:r>
                      <w:fldSimple w:instr=" SEQ Figure \* ARABIC \s 1 ">
                        <w:r w:rsidR="004B5F9E">
                          <w:rPr>
                            <w:noProof/>
                          </w:rPr>
                          <w:t>1</w:t>
                        </w:r>
                      </w:fldSimple>
                      <w:r>
                        <w:t xml:space="preserve"> Location Requirements</w:t>
                      </w:r>
                    </w:p>
                  </w:txbxContent>
                </v:textbox>
                <w10:wrap type="topAndBottom"/>
              </v:shape>
            </w:pict>
          </mc:Fallback>
        </mc:AlternateContent>
      </w:r>
      <w:r w:rsidRPr="00475770">
        <w:rPr>
          <w:noProof/>
        </w:rPr>
        <w:drawing>
          <wp:anchor distT="0" distB="0" distL="114300" distR="114300" simplePos="0" relativeHeight="252347392" behindDoc="0" locked="0" layoutInCell="1" allowOverlap="1" wp14:anchorId="0E9655E8" wp14:editId="57F0A97C">
            <wp:simplePos x="0" y="0"/>
            <wp:positionH relativeFrom="column">
              <wp:posOffset>273050</wp:posOffset>
            </wp:positionH>
            <wp:positionV relativeFrom="paragraph">
              <wp:posOffset>550545</wp:posOffset>
            </wp:positionV>
            <wp:extent cx="3901440" cy="3599815"/>
            <wp:effectExtent l="0" t="0" r="3810" b="635"/>
            <wp:wrapTopAndBottom/>
            <wp:docPr id="81" name="图片 81" descr="C:\Users\A21252\Desktop\On-going\20220421-120kW欧标直流桩\图片\周边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1252\Desktop\On-going\20220421-120kW欧标直流桩\图片\周边距离.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1440" cy="3599815"/>
                    </a:xfrm>
                    <a:prstGeom prst="rect">
                      <a:avLst/>
                    </a:prstGeom>
                    <a:noFill/>
                    <a:ln>
                      <a:noFill/>
                    </a:ln>
                  </pic:spPr>
                </pic:pic>
              </a:graphicData>
            </a:graphic>
          </wp:anchor>
        </w:drawing>
      </w:r>
      <w:r w:rsidR="00AD4403" w:rsidRPr="00475770">
        <w:t>A</w:t>
      </w:r>
      <w:r w:rsidRPr="00475770">
        <w:t>n installation space of 2</w:t>
      </w:r>
      <w:r w:rsidR="00140C9B" w:rsidRPr="00475770">
        <w:t>4</w:t>
      </w:r>
      <w:r w:rsidRPr="00475770">
        <w:t>20 x 1950 mm</w:t>
      </w:r>
      <w:r w:rsidR="00AD4403" w:rsidRPr="00475770">
        <w:t xml:space="preserve"> (for MaxiCharger DC 120) or 2620 x 2050 mm (for MaxiCharger DC 240) is required</w:t>
      </w:r>
      <w:r w:rsidRPr="00475770">
        <w:t xml:space="preserve"> in order to ensure normal operation and </w:t>
      </w:r>
      <w:r w:rsidR="00777848" w:rsidRPr="00475770">
        <w:t xml:space="preserve">proper </w:t>
      </w:r>
      <w:r w:rsidRPr="00475770">
        <w:t xml:space="preserve">airflow around the </w:t>
      </w:r>
      <w:r w:rsidR="00777848" w:rsidRPr="00475770">
        <w:t>unit</w:t>
      </w:r>
      <w:r w:rsidRPr="00475770">
        <w:t>. The space is calculated as follows:</w:t>
      </w:r>
      <w:r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p>
    <w:p w14:paraId="20346152" w14:textId="795B0D0D" w:rsidR="00406AB9" w:rsidRPr="00475770" w:rsidRDefault="00406AB9" w:rsidP="00195C05">
      <w:pPr>
        <w:pStyle w:val="EN"/>
      </w:pPr>
      <w:r w:rsidRPr="00475770">
        <w:t>A. Front side of the MaxiCharger</w:t>
      </w:r>
    </w:p>
    <w:p w14:paraId="14865CE2" w14:textId="75AEDDD1" w:rsidR="00406AB9" w:rsidRPr="00475770" w:rsidRDefault="00406AB9" w:rsidP="00195C05">
      <w:pPr>
        <w:pStyle w:val="EN"/>
      </w:pPr>
      <w:r w:rsidRPr="00475770">
        <w:t>B. Rear side of the MaxiCharger</w:t>
      </w:r>
    </w:p>
    <w:p w14:paraId="01A618A1" w14:textId="77777777" w:rsidR="00406AB9" w:rsidRPr="00475770" w:rsidRDefault="00406AB9" w:rsidP="00195C05">
      <w:pPr>
        <w:pStyle w:val="EN"/>
      </w:pPr>
      <w:r w:rsidRPr="00475770">
        <w:t>C. Left side of the MaxiCharger</w:t>
      </w:r>
    </w:p>
    <w:p w14:paraId="5C0B99C0" w14:textId="77777777" w:rsidR="00406AB9" w:rsidRPr="00475770" w:rsidRDefault="00406AB9" w:rsidP="00195C05">
      <w:pPr>
        <w:pStyle w:val="EN"/>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pPr>
      <w:r w:rsidRPr="00475770">
        <w:t>D. Right side of the MaxiCharger</w:t>
      </w:r>
      <w:r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p>
    <w:p w14:paraId="44163C9C" w14:textId="77777777" w:rsidR="00406AB9" w:rsidRPr="00475770" w:rsidRDefault="00406AB9" w:rsidP="00195C05">
      <w:pPr>
        <w:pStyle w:val="EN"/>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pPr>
      <w:r w:rsidRPr="00475770">
        <w:t>E. Cabinet</w:t>
      </w:r>
    </w:p>
    <w:p w14:paraId="20E4281F" w14:textId="77777777" w:rsidR="00140C9B" w:rsidRPr="00475770" w:rsidRDefault="00140C9B" w:rsidP="003C6F4C">
      <w:pPr>
        <w:pStyle w:val="FigureTittle"/>
        <w:sectPr w:rsidR="00140C9B" w:rsidRPr="00475770" w:rsidSect="00D26989">
          <w:pgSz w:w="8392" w:h="11907"/>
          <w:pgMar w:top="567" w:right="567" w:bottom="567" w:left="567" w:header="0" w:footer="340" w:gutter="0"/>
          <w:cols w:space="720"/>
          <w:docGrid w:linePitch="245"/>
        </w:sectPr>
      </w:pPr>
    </w:p>
    <w:p w14:paraId="642DBAAD" w14:textId="138DF637" w:rsidR="00DD707C" w:rsidRPr="00475770" w:rsidRDefault="00DD707C" w:rsidP="003C6F4C">
      <w:pPr>
        <w:pStyle w:val="FigureTittle"/>
      </w:pPr>
      <w:r w:rsidRPr="00475770">
        <w:lastRenderedPageBreak/>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Location Requirements (for MaxiCharger DC 120)</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DD707C" w:rsidRPr="00475770" w14:paraId="126BD5A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495F6E31" w14:textId="77777777" w:rsidR="00DD707C" w:rsidRPr="00475770" w:rsidRDefault="00DD707C" w:rsidP="00172287">
            <w:r w:rsidRPr="00475770">
              <w:t>Parameter</w:t>
            </w:r>
          </w:p>
        </w:tc>
        <w:tc>
          <w:tcPr>
            <w:tcW w:w="4961" w:type="dxa"/>
            <w:gridSpan w:val="2"/>
          </w:tcPr>
          <w:p w14:paraId="6D13247E" w14:textId="77777777" w:rsidR="00DD707C" w:rsidRPr="00475770" w:rsidRDefault="00DD707C" w:rsidP="00172287">
            <w:pPr>
              <w:jc w:val="left"/>
            </w:pPr>
            <w:r w:rsidRPr="00475770">
              <w:t>Specification</w:t>
            </w:r>
          </w:p>
        </w:tc>
      </w:tr>
      <w:tr w:rsidR="00DD707C" w:rsidRPr="00475770" w14:paraId="1DE51DC4"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4DF1613B" w14:textId="77777777" w:rsidR="00DD707C" w:rsidRPr="00475770" w:rsidRDefault="00DD707C" w:rsidP="00172287"/>
        </w:tc>
        <w:tc>
          <w:tcPr>
            <w:tcW w:w="2268" w:type="dxa"/>
          </w:tcPr>
          <w:p w14:paraId="402BF94A" w14:textId="77777777" w:rsidR="00DD707C" w:rsidRPr="00475770" w:rsidRDefault="00DD707C" w:rsidP="00172287">
            <w:pPr>
              <w:jc w:val="left"/>
            </w:pPr>
            <w:r w:rsidRPr="00475770">
              <w:rPr>
                <w:rFonts w:hint="eastAsia"/>
              </w:rPr>
              <w:t>m</w:t>
            </w:r>
            <w:r w:rsidRPr="00475770">
              <w:t>m</w:t>
            </w:r>
          </w:p>
        </w:tc>
        <w:tc>
          <w:tcPr>
            <w:tcW w:w="2693" w:type="dxa"/>
          </w:tcPr>
          <w:p w14:paraId="72075217" w14:textId="77777777" w:rsidR="00DD707C" w:rsidRPr="00475770" w:rsidRDefault="00DD707C" w:rsidP="00172287">
            <w:pPr>
              <w:jc w:val="left"/>
            </w:pPr>
            <w:r w:rsidRPr="00475770">
              <w:t>in</w:t>
            </w:r>
          </w:p>
        </w:tc>
      </w:tr>
      <w:tr w:rsidR="00DD707C" w:rsidRPr="00475770" w14:paraId="6104439A" w14:textId="77777777" w:rsidTr="00743B0B">
        <w:trPr>
          <w:trHeight w:val="397"/>
          <w:jc w:val="center"/>
        </w:trPr>
        <w:tc>
          <w:tcPr>
            <w:tcW w:w="1701" w:type="dxa"/>
            <w:vAlign w:val="center"/>
          </w:tcPr>
          <w:p w14:paraId="79B3A0C5" w14:textId="77777777" w:rsidR="00DD707C" w:rsidRPr="00475770" w:rsidRDefault="00DD707C" w:rsidP="00172287">
            <w:pPr>
              <w:jc w:val="both"/>
              <w:rPr>
                <w:rFonts w:ascii="Arial" w:hAnsi="Arial"/>
                <w:b/>
              </w:rPr>
            </w:pPr>
            <w:r w:rsidRPr="00475770">
              <w:rPr>
                <w:rFonts w:ascii="Arial" w:hAnsi="Arial" w:hint="eastAsia"/>
                <w:b/>
              </w:rPr>
              <w:t>X1</w:t>
            </w:r>
          </w:p>
        </w:tc>
        <w:tc>
          <w:tcPr>
            <w:tcW w:w="2268" w:type="dxa"/>
            <w:vAlign w:val="center"/>
          </w:tcPr>
          <w:p w14:paraId="7B2BAB16" w14:textId="77777777" w:rsidR="00DD707C" w:rsidRPr="00475770" w:rsidRDefault="00DD707C" w:rsidP="00172287">
            <w:pPr>
              <w:jc w:val="both"/>
              <w:rPr>
                <w:rFonts w:ascii="Arial" w:hAnsi="Arial"/>
              </w:rPr>
            </w:pPr>
            <w:r w:rsidRPr="00475770">
              <w:rPr>
                <w:rFonts w:ascii="Arial" w:hAnsi="Arial"/>
              </w:rPr>
              <w:t>820</w:t>
            </w:r>
          </w:p>
        </w:tc>
        <w:tc>
          <w:tcPr>
            <w:tcW w:w="2693" w:type="dxa"/>
            <w:vAlign w:val="center"/>
          </w:tcPr>
          <w:p w14:paraId="554F5F34" w14:textId="77777777" w:rsidR="00DD707C" w:rsidRPr="00475770" w:rsidRDefault="00DD707C" w:rsidP="00172287">
            <w:pPr>
              <w:spacing w:before="120" w:after="120"/>
              <w:jc w:val="both"/>
              <w:rPr>
                <w:rFonts w:ascii="Arial" w:hAnsi="Arial"/>
              </w:rPr>
            </w:pPr>
            <w:r w:rsidRPr="00475770">
              <w:rPr>
                <w:rFonts w:ascii="Arial" w:hAnsi="Arial"/>
              </w:rPr>
              <w:t>32.28</w:t>
            </w:r>
          </w:p>
        </w:tc>
      </w:tr>
      <w:tr w:rsidR="00DD707C" w:rsidRPr="00475770" w14:paraId="7F50D080" w14:textId="77777777" w:rsidTr="00743B0B">
        <w:trPr>
          <w:trHeight w:val="397"/>
          <w:jc w:val="center"/>
        </w:trPr>
        <w:tc>
          <w:tcPr>
            <w:tcW w:w="1701" w:type="dxa"/>
            <w:vAlign w:val="center"/>
          </w:tcPr>
          <w:p w14:paraId="7BA2527E" w14:textId="77777777" w:rsidR="00DD707C" w:rsidRPr="00475770" w:rsidRDefault="00DD707C" w:rsidP="00DD707C">
            <w:pPr>
              <w:spacing w:before="120" w:after="120"/>
              <w:rPr>
                <w:b/>
              </w:rPr>
            </w:pPr>
            <w:r w:rsidRPr="00475770">
              <w:rPr>
                <w:rFonts w:ascii="Arial" w:hAnsi="Arial" w:hint="eastAsia"/>
                <w:b/>
              </w:rPr>
              <w:t>X</w:t>
            </w:r>
            <w:r w:rsidRPr="00475770">
              <w:rPr>
                <w:rFonts w:ascii="Arial" w:hAnsi="Arial"/>
                <w:b/>
              </w:rPr>
              <w:t>2</w:t>
            </w:r>
          </w:p>
        </w:tc>
        <w:tc>
          <w:tcPr>
            <w:tcW w:w="2268" w:type="dxa"/>
            <w:vAlign w:val="center"/>
          </w:tcPr>
          <w:p w14:paraId="1D43AD07" w14:textId="5ECCB73B" w:rsidR="00DD707C" w:rsidRPr="00475770" w:rsidRDefault="00DD707C" w:rsidP="00DD707C">
            <w:pPr>
              <w:spacing w:before="120" w:after="120"/>
            </w:pPr>
            <w:r w:rsidRPr="00475770">
              <w:rPr>
                <w:rFonts w:ascii="Arial" w:hAnsi="Arial"/>
              </w:rPr>
              <w:t>800</w:t>
            </w:r>
          </w:p>
        </w:tc>
        <w:tc>
          <w:tcPr>
            <w:tcW w:w="2693" w:type="dxa"/>
            <w:vAlign w:val="center"/>
          </w:tcPr>
          <w:p w14:paraId="4851A5C2" w14:textId="45434908" w:rsidR="00DD707C" w:rsidRPr="00475770" w:rsidRDefault="00DD707C" w:rsidP="00DD707C">
            <w:pPr>
              <w:spacing w:before="120" w:after="120"/>
            </w:pPr>
            <w:r w:rsidRPr="00475770">
              <w:rPr>
                <w:rFonts w:ascii="Arial" w:hAnsi="Arial"/>
              </w:rPr>
              <w:t>31.5</w:t>
            </w:r>
          </w:p>
        </w:tc>
      </w:tr>
      <w:tr w:rsidR="00DD707C" w:rsidRPr="00475770" w14:paraId="05DB229F" w14:textId="77777777" w:rsidTr="00743B0B">
        <w:trPr>
          <w:trHeight w:val="397"/>
          <w:jc w:val="center"/>
        </w:trPr>
        <w:tc>
          <w:tcPr>
            <w:tcW w:w="1701" w:type="dxa"/>
            <w:vAlign w:val="center"/>
          </w:tcPr>
          <w:p w14:paraId="5A5BB436" w14:textId="77777777" w:rsidR="00DD707C" w:rsidRPr="00475770" w:rsidRDefault="00DD707C" w:rsidP="00DD707C">
            <w:pPr>
              <w:spacing w:before="120" w:after="120"/>
              <w:rPr>
                <w:b/>
              </w:rPr>
            </w:pPr>
            <w:r w:rsidRPr="00475770">
              <w:rPr>
                <w:rFonts w:ascii="Arial" w:hAnsi="Arial" w:hint="eastAsia"/>
                <w:b/>
              </w:rPr>
              <w:t>X</w:t>
            </w:r>
            <w:r w:rsidRPr="00475770">
              <w:rPr>
                <w:rFonts w:ascii="Arial" w:hAnsi="Arial"/>
                <w:b/>
              </w:rPr>
              <w:t>3</w:t>
            </w:r>
          </w:p>
        </w:tc>
        <w:tc>
          <w:tcPr>
            <w:tcW w:w="2268" w:type="dxa"/>
            <w:vAlign w:val="center"/>
          </w:tcPr>
          <w:p w14:paraId="0B1D633F" w14:textId="0C578BF5" w:rsidR="00DD707C" w:rsidRPr="00475770" w:rsidRDefault="00DD707C" w:rsidP="00DD707C">
            <w:pPr>
              <w:spacing w:before="120" w:after="120"/>
            </w:pPr>
            <w:r w:rsidRPr="00475770">
              <w:rPr>
                <w:rFonts w:ascii="Arial" w:hAnsi="Arial"/>
              </w:rPr>
              <w:t>800</w:t>
            </w:r>
          </w:p>
        </w:tc>
        <w:tc>
          <w:tcPr>
            <w:tcW w:w="2693" w:type="dxa"/>
            <w:vAlign w:val="center"/>
          </w:tcPr>
          <w:p w14:paraId="01752362" w14:textId="58DF28B7" w:rsidR="00DD707C" w:rsidRPr="00475770" w:rsidRDefault="00DD707C" w:rsidP="00DD707C">
            <w:pPr>
              <w:spacing w:before="120" w:after="120"/>
            </w:pPr>
            <w:r w:rsidRPr="00475770">
              <w:rPr>
                <w:rFonts w:ascii="Arial" w:hAnsi="Arial"/>
              </w:rPr>
              <w:t>31.5</w:t>
            </w:r>
          </w:p>
        </w:tc>
      </w:tr>
      <w:tr w:rsidR="00DD707C" w:rsidRPr="00475770" w14:paraId="48278AA6" w14:textId="77777777" w:rsidTr="00743B0B">
        <w:trPr>
          <w:trHeight w:val="397"/>
          <w:jc w:val="center"/>
        </w:trPr>
        <w:tc>
          <w:tcPr>
            <w:tcW w:w="1701" w:type="dxa"/>
            <w:vAlign w:val="center"/>
          </w:tcPr>
          <w:p w14:paraId="42CBF432" w14:textId="77777777" w:rsidR="00DD707C" w:rsidRPr="00475770" w:rsidRDefault="00DD707C" w:rsidP="00DD707C">
            <w:pPr>
              <w:spacing w:before="120" w:after="120"/>
              <w:rPr>
                <w:b/>
              </w:rPr>
            </w:pPr>
            <w:r w:rsidRPr="00475770">
              <w:rPr>
                <w:rFonts w:ascii="Arial" w:hAnsi="Arial"/>
                <w:b/>
              </w:rPr>
              <w:t>Y1</w:t>
            </w:r>
          </w:p>
        </w:tc>
        <w:tc>
          <w:tcPr>
            <w:tcW w:w="2268" w:type="dxa"/>
            <w:vAlign w:val="center"/>
          </w:tcPr>
          <w:p w14:paraId="2563FD9C" w14:textId="575ABDBB" w:rsidR="00DD707C" w:rsidRPr="00475770" w:rsidRDefault="00DD707C" w:rsidP="00DD707C">
            <w:pPr>
              <w:spacing w:before="120" w:after="120"/>
            </w:pPr>
            <w:r w:rsidRPr="00475770">
              <w:rPr>
                <w:rFonts w:ascii="Arial" w:hAnsi="Arial"/>
              </w:rPr>
              <w:t>600</w:t>
            </w:r>
          </w:p>
        </w:tc>
        <w:tc>
          <w:tcPr>
            <w:tcW w:w="2693" w:type="dxa"/>
            <w:vAlign w:val="center"/>
          </w:tcPr>
          <w:p w14:paraId="0805234A" w14:textId="2101A44F" w:rsidR="00DD707C" w:rsidRPr="00475770" w:rsidRDefault="00DD707C" w:rsidP="00DD707C">
            <w:pPr>
              <w:spacing w:before="120" w:after="120"/>
            </w:pPr>
            <w:r w:rsidRPr="00475770">
              <w:rPr>
                <w:rFonts w:ascii="Arial" w:hAnsi="Arial"/>
              </w:rPr>
              <w:t>23.62</w:t>
            </w:r>
          </w:p>
        </w:tc>
      </w:tr>
      <w:tr w:rsidR="00DD707C" w:rsidRPr="00475770" w14:paraId="1D094091" w14:textId="77777777" w:rsidTr="00743B0B">
        <w:trPr>
          <w:trHeight w:val="397"/>
          <w:jc w:val="center"/>
        </w:trPr>
        <w:tc>
          <w:tcPr>
            <w:tcW w:w="1701" w:type="dxa"/>
            <w:vAlign w:val="center"/>
          </w:tcPr>
          <w:p w14:paraId="2FFEE80F" w14:textId="77777777" w:rsidR="00DD707C" w:rsidRPr="00475770" w:rsidRDefault="00DD707C" w:rsidP="00172287">
            <w:pPr>
              <w:spacing w:before="120" w:after="120"/>
              <w:rPr>
                <w:b/>
              </w:rPr>
            </w:pPr>
            <w:r w:rsidRPr="00475770">
              <w:rPr>
                <w:rFonts w:ascii="Arial" w:hAnsi="Arial"/>
                <w:b/>
              </w:rPr>
              <w:t>Y2</w:t>
            </w:r>
          </w:p>
        </w:tc>
        <w:tc>
          <w:tcPr>
            <w:tcW w:w="2268" w:type="dxa"/>
            <w:vAlign w:val="center"/>
          </w:tcPr>
          <w:p w14:paraId="6119548C" w14:textId="77777777" w:rsidR="00DD707C" w:rsidRPr="00475770" w:rsidRDefault="00DD707C" w:rsidP="00172287">
            <w:pPr>
              <w:spacing w:before="120" w:after="120"/>
            </w:pPr>
            <w:r w:rsidRPr="00475770">
              <w:rPr>
                <w:rFonts w:ascii="Arial" w:hAnsi="Arial"/>
              </w:rPr>
              <w:t>500</w:t>
            </w:r>
          </w:p>
        </w:tc>
        <w:tc>
          <w:tcPr>
            <w:tcW w:w="2693" w:type="dxa"/>
            <w:vAlign w:val="center"/>
          </w:tcPr>
          <w:p w14:paraId="23CD7B8B" w14:textId="77777777" w:rsidR="00DD707C" w:rsidRPr="00475770" w:rsidRDefault="00DD707C" w:rsidP="00172287">
            <w:pPr>
              <w:spacing w:before="120" w:after="120"/>
            </w:pPr>
            <w:r w:rsidRPr="00475770">
              <w:rPr>
                <w:rFonts w:ascii="Arial" w:hAnsi="Arial"/>
              </w:rPr>
              <w:t>19.69</w:t>
            </w:r>
          </w:p>
        </w:tc>
      </w:tr>
      <w:tr w:rsidR="00DD707C" w:rsidRPr="00475770" w14:paraId="0E040E38" w14:textId="77777777" w:rsidTr="00743B0B">
        <w:trPr>
          <w:trHeight w:val="397"/>
          <w:jc w:val="center"/>
        </w:trPr>
        <w:tc>
          <w:tcPr>
            <w:tcW w:w="1701" w:type="dxa"/>
            <w:vAlign w:val="center"/>
          </w:tcPr>
          <w:p w14:paraId="06FEAF94" w14:textId="77777777" w:rsidR="00DD707C" w:rsidRPr="00475770" w:rsidRDefault="00DD707C" w:rsidP="00172287">
            <w:pPr>
              <w:spacing w:before="120" w:after="120"/>
              <w:rPr>
                <w:b/>
              </w:rPr>
            </w:pPr>
            <w:r w:rsidRPr="00475770">
              <w:rPr>
                <w:rFonts w:ascii="Arial" w:hAnsi="Arial" w:hint="eastAsia"/>
                <w:b/>
              </w:rPr>
              <w:t>Y</w:t>
            </w:r>
            <w:r w:rsidRPr="00475770">
              <w:rPr>
                <w:rFonts w:ascii="Arial" w:hAnsi="Arial"/>
                <w:b/>
              </w:rPr>
              <w:t>3</w:t>
            </w:r>
          </w:p>
        </w:tc>
        <w:tc>
          <w:tcPr>
            <w:tcW w:w="2268" w:type="dxa"/>
            <w:vAlign w:val="center"/>
          </w:tcPr>
          <w:p w14:paraId="73A27D61" w14:textId="77777777" w:rsidR="00DD707C" w:rsidRPr="00475770" w:rsidRDefault="00DD707C" w:rsidP="00172287">
            <w:pPr>
              <w:spacing w:before="120" w:after="120"/>
            </w:pPr>
            <w:r w:rsidRPr="00475770">
              <w:rPr>
                <w:rFonts w:ascii="Arial" w:hAnsi="Arial"/>
              </w:rPr>
              <w:t>850</w:t>
            </w:r>
          </w:p>
        </w:tc>
        <w:tc>
          <w:tcPr>
            <w:tcW w:w="2693" w:type="dxa"/>
            <w:vAlign w:val="center"/>
          </w:tcPr>
          <w:p w14:paraId="3BB0F06B" w14:textId="77777777" w:rsidR="00DD707C" w:rsidRPr="00475770" w:rsidRDefault="00DD707C" w:rsidP="00172287">
            <w:pPr>
              <w:spacing w:before="120" w:after="120"/>
            </w:pPr>
            <w:r w:rsidRPr="00475770">
              <w:rPr>
                <w:rFonts w:ascii="Arial" w:hAnsi="Arial"/>
              </w:rPr>
              <w:t>33.46</w:t>
            </w:r>
          </w:p>
        </w:tc>
      </w:tr>
    </w:tbl>
    <w:p w14:paraId="4A9B412F" w14:textId="77777777" w:rsidR="00DD707C" w:rsidRPr="00475770" w:rsidRDefault="00DD707C" w:rsidP="00DD707C"/>
    <w:p w14:paraId="241FF428" w14:textId="61112AC2" w:rsidR="00406AB9" w:rsidRPr="00475770" w:rsidRDefault="00406AB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2</w:t>
      </w:r>
      <w:r w:rsidR="00F9073B">
        <w:rPr>
          <w:noProof/>
        </w:rPr>
        <w:fldChar w:fldCharType="end"/>
      </w:r>
      <w:r w:rsidRPr="00475770">
        <w:t xml:space="preserve"> Location Requirements</w:t>
      </w:r>
      <w:r w:rsidR="00DD707C" w:rsidRPr="00475770">
        <w:t xml:space="preserve"> (for MaxiCharger DC 240)</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406AB9" w:rsidRPr="00475770" w14:paraId="69D3F27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78E660F2" w14:textId="77777777" w:rsidR="00406AB9" w:rsidRPr="00475770" w:rsidRDefault="00406AB9" w:rsidP="00172287">
            <w:r w:rsidRPr="00475770">
              <w:t>Parameter</w:t>
            </w:r>
          </w:p>
        </w:tc>
        <w:tc>
          <w:tcPr>
            <w:tcW w:w="4961" w:type="dxa"/>
            <w:gridSpan w:val="2"/>
          </w:tcPr>
          <w:p w14:paraId="39220984" w14:textId="77777777" w:rsidR="00406AB9" w:rsidRPr="00475770" w:rsidRDefault="00406AB9" w:rsidP="00172287">
            <w:pPr>
              <w:jc w:val="left"/>
            </w:pPr>
            <w:r w:rsidRPr="00475770">
              <w:t>Specification</w:t>
            </w:r>
          </w:p>
        </w:tc>
      </w:tr>
      <w:tr w:rsidR="00406AB9" w:rsidRPr="00475770" w14:paraId="1912BBF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030A373F" w14:textId="77777777" w:rsidR="00406AB9" w:rsidRPr="00475770" w:rsidRDefault="00406AB9" w:rsidP="00172287"/>
        </w:tc>
        <w:tc>
          <w:tcPr>
            <w:tcW w:w="2268" w:type="dxa"/>
          </w:tcPr>
          <w:p w14:paraId="39F62834" w14:textId="77777777" w:rsidR="00406AB9" w:rsidRPr="00475770" w:rsidRDefault="00406AB9" w:rsidP="00172287">
            <w:pPr>
              <w:jc w:val="left"/>
            </w:pPr>
            <w:r w:rsidRPr="00475770">
              <w:rPr>
                <w:rFonts w:hint="eastAsia"/>
              </w:rPr>
              <w:t>m</w:t>
            </w:r>
            <w:r w:rsidRPr="00475770">
              <w:t>m</w:t>
            </w:r>
          </w:p>
        </w:tc>
        <w:tc>
          <w:tcPr>
            <w:tcW w:w="2693" w:type="dxa"/>
          </w:tcPr>
          <w:p w14:paraId="33713533" w14:textId="77777777" w:rsidR="00406AB9" w:rsidRPr="00475770" w:rsidRDefault="00406AB9" w:rsidP="00172287">
            <w:pPr>
              <w:jc w:val="left"/>
            </w:pPr>
            <w:r w:rsidRPr="00475770">
              <w:t>in</w:t>
            </w:r>
          </w:p>
        </w:tc>
      </w:tr>
      <w:tr w:rsidR="0046042D" w:rsidRPr="00475770" w14:paraId="641B80D5" w14:textId="77777777" w:rsidTr="00743B0B">
        <w:trPr>
          <w:trHeight w:val="397"/>
          <w:jc w:val="center"/>
        </w:trPr>
        <w:tc>
          <w:tcPr>
            <w:tcW w:w="1701" w:type="dxa"/>
            <w:vAlign w:val="center"/>
          </w:tcPr>
          <w:p w14:paraId="7EC2F0A3" w14:textId="77777777" w:rsidR="0046042D" w:rsidRPr="00475770" w:rsidRDefault="0046042D" w:rsidP="0046042D">
            <w:pPr>
              <w:jc w:val="both"/>
              <w:rPr>
                <w:rFonts w:ascii="Arial" w:hAnsi="Arial"/>
                <w:b/>
              </w:rPr>
            </w:pPr>
            <w:r w:rsidRPr="00475770">
              <w:rPr>
                <w:rFonts w:ascii="Arial" w:hAnsi="Arial" w:hint="eastAsia"/>
                <w:b/>
              </w:rPr>
              <w:t>X1</w:t>
            </w:r>
          </w:p>
        </w:tc>
        <w:tc>
          <w:tcPr>
            <w:tcW w:w="2268" w:type="dxa"/>
            <w:vAlign w:val="center"/>
          </w:tcPr>
          <w:p w14:paraId="1796969A" w14:textId="37E0E2D1" w:rsidR="0046042D" w:rsidRPr="00475770" w:rsidRDefault="0046042D" w:rsidP="0046042D">
            <w:pPr>
              <w:jc w:val="both"/>
              <w:rPr>
                <w:rFonts w:ascii="Arial" w:hAnsi="Arial"/>
              </w:rPr>
            </w:pPr>
            <w:r w:rsidRPr="00475770">
              <w:rPr>
                <w:rFonts w:ascii="Arial" w:hAnsi="Arial"/>
              </w:rPr>
              <w:t>820</w:t>
            </w:r>
          </w:p>
        </w:tc>
        <w:tc>
          <w:tcPr>
            <w:tcW w:w="2693" w:type="dxa"/>
            <w:vAlign w:val="center"/>
          </w:tcPr>
          <w:p w14:paraId="071C4F51" w14:textId="77777777" w:rsidR="0046042D" w:rsidRPr="00475770" w:rsidRDefault="0046042D" w:rsidP="0046042D">
            <w:pPr>
              <w:spacing w:before="120" w:after="120"/>
              <w:jc w:val="both"/>
              <w:rPr>
                <w:rFonts w:ascii="Arial" w:hAnsi="Arial"/>
              </w:rPr>
            </w:pPr>
            <w:r w:rsidRPr="00475770">
              <w:rPr>
                <w:rFonts w:ascii="Arial" w:hAnsi="Arial"/>
              </w:rPr>
              <w:t>32.28</w:t>
            </w:r>
          </w:p>
        </w:tc>
      </w:tr>
      <w:tr w:rsidR="0046042D" w:rsidRPr="00475770" w14:paraId="25A609A4" w14:textId="77777777" w:rsidTr="00743B0B">
        <w:trPr>
          <w:trHeight w:val="397"/>
          <w:jc w:val="center"/>
        </w:trPr>
        <w:tc>
          <w:tcPr>
            <w:tcW w:w="1701" w:type="dxa"/>
            <w:vAlign w:val="center"/>
          </w:tcPr>
          <w:p w14:paraId="0E2A643E" w14:textId="77777777" w:rsidR="0046042D" w:rsidRPr="00475770" w:rsidRDefault="0046042D" w:rsidP="0046042D">
            <w:pPr>
              <w:spacing w:before="120" w:after="120"/>
              <w:rPr>
                <w:b/>
              </w:rPr>
            </w:pPr>
            <w:r w:rsidRPr="00475770">
              <w:rPr>
                <w:rFonts w:ascii="Arial" w:hAnsi="Arial" w:hint="eastAsia"/>
                <w:b/>
              </w:rPr>
              <w:t>X</w:t>
            </w:r>
            <w:r w:rsidRPr="00475770">
              <w:rPr>
                <w:rFonts w:ascii="Arial" w:hAnsi="Arial"/>
                <w:b/>
              </w:rPr>
              <w:t>2</w:t>
            </w:r>
          </w:p>
        </w:tc>
        <w:tc>
          <w:tcPr>
            <w:tcW w:w="2268" w:type="dxa"/>
            <w:vAlign w:val="center"/>
          </w:tcPr>
          <w:p w14:paraId="0B54517A" w14:textId="09ECC571" w:rsidR="0046042D" w:rsidRPr="00475770" w:rsidRDefault="0046042D" w:rsidP="0046042D">
            <w:pPr>
              <w:spacing w:before="120" w:after="120"/>
            </w:pPr>
            <w:r w:rsidRPr="00475770">
              <w:rPr>
                <w:rFonts w:ascii="Arial" w:hAnsi="Arial"/>
              </w:rPr>
              <w:t>900</w:t>
            </w:r>
          </w:p>
        </w:tc>
        <w:tc>
          <w:tcPr>
            <w:tcW w:w="2693" w:type="dxa"/>
            <w:vAlign w:val="center"/>
          </w:tcPr>
          <w:p w14:paraId="3CC67C94" w14:textId="4DBA1B2F" w:rsidR="0046042D" w:rsidRPr="00475770" w:rsidRDefault="0046042D" w:rsidP="0046042D">
            <w:pPr>
              <w:spacing w:before="120" w:after="120"/>
            </w:pPr>
            <w:r w:rsidRPr="00475770">
              <w:rPr>
                <w:rFonts w:ascii="Arial" w:hAnsi="Arial"/>
              </w:rPr>
              <w:t>35.43</w:t>
            </w:r>
          </w:p>
        </w:tc>
      </w:tr>
      <w:tr w:rsidR="0046042D" w:rsidRPr="00475770" w14:paraId="061DC92B" w14:textId="77777777" w:rsidTr="00743B0B">
        <w:trPr>
          <w:trHeight w:val="397"/>
          <w:jc w:val="center"/>
        </w:trPr>
        <w:tc>
          <w:tcPr>
            <w:tcW w:w="1701" w:type="dxa"/>
            <w:vAlign w:val="center"/>
          </w:tcPr>
          <w:p w14:paraId="6DCCA42E" w14:textId="77777777" w:rsidR="0046042D" w:rsidRPr="00475770" w:rsidRDefault="0046042D" w:rsidP="0046042D">
            <w:pPr>
              <w:spacing w:before="120" w:after="120"/>
              <w:rPr>
                <w:b/>
              </w:rPr>
            </w:pPr>
            <w:r w:rsidRPr="00475770">
              <w:rPr>
                <w:rFonts w:ascii="Arial" w:hAnsi="Arial" w:hint="eastAsia"/>
                <w:b/>
              </w:rPr>
              <w:t>X</w:t>
            </w:r>
            <w:r w:rsidRPr="00475770">
              <w:rPr>
                <w:rFonts w:ascii="Arial" w:hAnsi="Arial"/>
                <w:b/>
              </w:rPr>
              <w:t>3</w:t>
            </w:r>
          </w:p>
        </w:tc>
        <w:tc>
          <w:tcPr>
            <w:tcW w:w="2268" w:type="dxa"/>
            <w:vAlign w:val="center"/>
          </w:tcPr>
          <w:p w14:paraId="5EC35D1D" w14:textId="715390AA" w:rsidR="0046042D" w:rsidRPr="00475770" w:rsidRDefault="0046042D" w:rsidP="0046042D">
            <w:pPr>
              <w:spacing w:before="120" w:after="120"/>
            </w:pPr>
            <w:r w:rsidRPr="00475770">
              <w:rPr>
                <w:rFonts w:ascii="Arial" w:hAnsi="Arial"/>
              </w:rPr>
              <w:t>900</w:t>
            </w:r>
          </w:p>
        </w:tc>
        <w:tc>
          <w:tcPr>
            <w:tcW w:w="2693" w:type="dxa"/>
            <w:vAlign w:val="center"/>
          </w:tcPr>
          <w:p w14:paraId="07D80AAA" w14:textId="26135B45" w:rsidR="0046042D" w:rsidRPr="00475770" w:rsidRDefault="0046042D" w:rsidP="0046042D">
            <w:pPr>
              <w:spacing w:before="120" w:after="120"/>
            </w:pPr>
            <w:r w:rsidRPr="00475770">
              <w:rPr>
                <w:rFonts w:ascii="Arial" w:hAnsi="Arial"/>
              </w:rPr>
              <w:t>35.43</w:t>
            </w:r>
          </w:p>
        </w:tc>
      </w:tr>
      <w:tr w:rsidR="0046042D" w:rsidRPr="00475770" w14:paraId="29A77DCC" w14:textId="77777777" w:rsidTr="00743B0B">
        <w:trPr>
          <w:trHeight w:val="397"/>
          <w:jc w:val="center"/>
        </w:trPr>
        <w:tc>
          <w:tcPr>
            <w:tcW w:w="1701" w:type="dxa"/>
            <w:vAlign w:val="center"/>
          </w:tcPr>
          <w:p w14:paraId="3FBB2CF2" w14:textId="77777777" w:rsidR="0046042D" w:rsidRPr="00475770" w:rsidRDefault="0046042D" w:rsidP="0046042D">
            <w:pPr>
              <w:spacing w:before="120" w:after="120"/>
              <w:rPr>
                <w:b/>
              </w:rPr>
            </w:pPr>
            <w:r w:rsidRPr="00475770">
              <w:rPr>
                <w:rFonts w:ascii="Arial" w:hAnsi="Arial"/>
                <w:b/>
              </w:rPr>
              <w:t>Y1</w:t>
            </w:r>
          </w:p>
        </w:tc>
        <w:tc>
          <w:tcPr>
            <w:tcW w:w="2268" w:type="dxa"/>
            <w:vAlign w:val="center"/>
          </w:tcPr>
          <w:p w14:paraId="0AB80DD8" w14:textId="49589C30" w:rsidR="0046042D" w:rsidRPr="00475770" w:rsidRDefault="0046042D" w:rsidP="0046042D">
            <w:pPr>
              <w:spacing w:before="120" w:after="120"/>
            </w:pPr>
            <w:r w:rsidRPr="00475770">
              <w:rPr>
                <w:rFonts w:ascii="Arial" w:hAnsi="Arial"/>
              </w:rPr>
              <w:t>700</w:t>
            </w:r>
          </w:p>
        </w:tc>
        <w:tc>
          <w:tcPr>
            <w:tcW w:w="2693" w:type="dxa"/>
            <w:vAlign w:val="center"/>
          </w:tcPr>
          <w:p w14:paraId="51F7C759" w14:textId="5D0022EB" w:rsidR="0046042D" w:rsidRPr="00475770" w:rsidRDefault="0046042D" w:rsidP="0046042D">
            <w:pPr>
              <w:spacing w:before="120" w:after="120"/>
            </w:pPr>
            <w:r w:rsidRPr="00475770">
              <w:rPr>
                <w:rFonts w:ascii="Arial" w:hAnsi="Arial"/>
              </w:rPr>
              <w:t>27.56</w:t>
            </w:r>
          </w:p>
        </w:tc>
      </w:tr>
      <w:tr w:rsidR="0046042D" w:rsidRPr="00475770" w14:paraId="081C038A" w14:textId="77777777" w:rsidTr="00743B0B">
        <w:trPr>
          <w:trHeight w:val="397"/>
          <w:jc w:val="center"/>
        </w:trPr>
        <w:tc>
          <w:tcPr>
            <w:tcW w:w="1701" w:type="dxa"/>
            <w:vAlign w:val="center"/>
          </w:tcPr>
          <w:p w14:paraId="1991B422" w14:textId="77777777" w:rsidR="0046042D" w:rsidRPr="00475770" w:rsidRDefault="0046042D" w:rsidP="0046042D">
            <w:pPr>
              <w:spacing w:before="120" w:after="120"/>
              <w:rPr>
                <w:b/>
              </w:rPr>
            </w:pPr>
            <w:r w:rsidRPr="00475770">
              <w:rPr>
                <w:rFonts w:ascii="Arial" w:hAnsi="Arial"/>
                <w:b/>
              </w:rPr>
              <w:t>Y2</w:t>
            </w:r>
          </w:p>
        </w:tc>
        <w:tc>
          <w:tcPr>
            <w:tcW w:w="2268" w:type="dxa"/>
            <w:vAlign w:val="center"/>
          </w:tcPr>
          <w:p w14:paraId="05B83899" w14:textId="4F58A0A1" w:rsidR="0046042D" w:rsidRPr="00475770" w:rsidRDefault="0046042D" w:rsidP="0046042D">
            <w:pPr>
              <w:spacing w:before="120" w:after="120"/>
            </w:pPr>
            <w:r w:rsidRPr="00475770">
              <w:rPr>
                <w:rFonts w:ascii="Arial" w:hAnsi="Arial"/>
              </w:rPr>
              <w:t>500</w:t>
            </w:r>
          </w:p>
        </w:tc>
        <w:tc>
          <w:tcPr>
            <w:tcW w:w="2693" w:type="dxa"/>
            <w:vAlign w:val="center"/>
          </w:tcPr>
          <w:p w14:paraId="075FFA8F" w14:textId="723919D6" w:rsidR="0046042D" w:rsidRPr="00475770" w:rsidRDefault="0046042D" w:rsidP="0046042D">
            <w:pPr>
              <w:spacing w:before="120" w:after="120"/>
            </w:pPr>
            <w:r w:rsidRPr="00475770">
              <w:rPr>
                <w:rFonts w:ascii="Arial" w:hAnsi="Arial"/>
              </w:rPr>
              <w:t>19.69</w:t>
            </w:r>
          </w:p>
        </w:tc>
      </w:tr>
      <w:tr w:rsidR="0046042D" w:rsidRPr="00475770" w14:paraId="6B4BC605" w14:textId="77777777" w:rsidTr="00743B0B">
        <w:trPr>
          <w:trHeight w:val="397"/>
          <w:jc w:val="center"/>
        </w:trPr>
        <w:tc>
          <w:tcPr>
            <w:tcW w:w="1701" w:type="dxa"/>
            <w:vAlign w:val="center"/>
          </w:tcPr>
          <w:p w14:paraId="35C07277" w14:textId="77777777" w:rsidR="0046042D" w:rsidRPr="00475770" w:rsidRDefault="0046042D" w:rsidP="0046042D">
            <w:pPr>
              <w:spacing w:before="120" w:after="120"/>
              <w:rPr>
                <w:b/>
              </w:rPr>
            </w:pPr>
            <w:r w:rsidRPr="00475770">
              <w:rPr>
                <w:rFonts w:ascii="Arial" w:hAnsi="Arial" w:hint="eastAsia"/>
                <w:b/>
              </w:rPr>
              <w:t>Y</w:t>
            </w:r>
            <w:r w:rsidRPr="00475770">
              <w:rPr>
                <w:rFonts w:ascii="Arial" w:hAnsi="Arial"/>
                <w:b/>
              </w:rPr>
              <w:t>3</w:t>
            </w:r>
          </w:p>
        </w:tc>
        <w:tc>
          <w:tcPr>
            <w:tcW w:w="2268" w:type="dxa"/>
            <w:vAlign w:val="center"/>
          </w:tcPr>
          <w:p w14:paraId="32F414F3" w14:textId="11BE1EA5" w:rsidR="0046042D" w:rsidRPr="00475770" w:rsidRDefault="0046042D" w:rsidP="0046042D">
            <w:pPr>
              <w:spacing w:before="120" w:after="120"/>
            </w:pPr>
            <w:r w:rsidRPr="00475770">
              <w:rPr>
                <w:rFonts w:ascii="Arial" w:hAnsi="Arial"/>
              </w:rPr>
              <w:t>850</w:t>
            </w:r>
          </w:p>
        </w:tc>
        <w:tc>
          <w:tcPr>
            <w:tcW w:w="2693" w:type="dxa"/>
            <w:vAlign w:val="center"/>
          </w:tcPr>
          <w:p w14:paraId="58D48053" w14:textId="45BE48DD" w:rsidR="0046042D" w:rsidRPr="00475770" w:rsidRDefault="0046042D" w:rsidP="0046042D">
            <w:pPr>
              <w:spacing w:before="120" w:after="120"/>
            </w:pPr>
            <w:r w:rsidRPr="00475770">
              <w:rPr>
                <w:rFonts w:ascii="Arial" w:hAnsi="Arial"/>
              </w:rPr>
              <w:t>33.46</w:t>
            </w:r>
          </w:p>
        </w:tc>
      </w:tr>
    </w:tbl>
    <w:p w14:paraId="6BE3E3F5" w14:textId="77777777" w:rsidR="00140C9B" w:rsidRPr="00475770" w:rsidRDefault="00140C9B" w:rsidP="00140C9B"/>
    <w:p w14:paraId="54F88DCC" w14:textId="7FC0B0DE" w:rsidR="00406AB9" w:rsidRPr="00475770" w:rsidRDefault="00406AB9" w:rsidP="00195C05">
      <w:pPr>
        <w:pStyle w:val="ItemList"/>
        <w:spacing w:before="48" w:after="48"/>
      </w:pPr>
      <w:r w:rsidRPr="00475770">
        <w:t>Choose a site where the charging cable is of sufficient length to be connected to the EV charge port. The standard le</w:t>
      </w:r>
      <w:r w:rsidR="00777848" w:rsidRPr="00475770">
        <w:t xml:space="preserve">ngth of the charging cable is </w:t>
      </w:r>
      <w:r w:rsidR="0012370E" w:rsidRPr="00475770">
        <w:t>4</w:t>
      </w:r>
      <w:r w:rsidR="00777848" w:rsidRPr="00475770">
        <w:t xml:space="preserve"> </w:t>
      </w:r>
      <w:r w:rsidRPr="00475770">
        <w:t>meter</w:t>
      </w:r>
      <w:r w:rsidR="00777848" w:rsidRPr="00475770">
        <w:t>s</w:t>
      </w:r>
      <w:r w:rsidRPr="00475770">
        <w:t xml:space="preserve">, but </w:t>
      </w:r>
      <w:r w:rsidR="00777848" w:rsidRPr="00475770">
        <w:t xml:space="preserve">a </w:t>
      </w:r>
      <w:r w:rsidRPr="00475770">
        <w:t>7.5-meter cable is also available.</w:t>
      </w:r>
    </w:p>
    <w:p w14:paraId="5E64BF2C" w14:textId="77777777" w:rsidR="00406AB9" w:rsidRPr="00475770" w:rsidRDefault="00406AB9" w:rsidP="00195C05">
      <w:pPr>
        <w:pStyle w:val="ItemList"/>
        <w:spacing w:before="48" w:after="48"/>
      </w:pPr>
      <w:r w:rsidRPr="00475770">
        <w:t>Take into account the limited reach of a wheelchair user.</w:t>
      </w:r>
    </w:p>
    <w:p w14:paraId="5A06E2AF" w14:textId="77777777" w:rsidR="00406AB9" w:rsidRPr="00475770" w:rsidRDefault="00406AB9" w:rsidP="00195C05">
      <w:pPr>
        <w:pStyle w:val="ItemList"/>
        <w:spacing w:before="48" w:after="48"/>
      </w:pPr>
      <w:r w:rsidRPr="00475770">
        <w:t>Determine appropriate ground anchoring locations where concrete exists or can be installed (no asphalt surfaces).</w:t>
      </w:r>
    </w:p>
    <w:p w14:paraId="55333C66" w14:textId="77777777" w:rsidR="00406AB9" w:rsidRPr="00475770" w:rsidRDefault="00406AB9" w:rsidP="00195C05">
      <w:pPr>
        <w:pStyle w:val="ItemList"/>
        <w:spacing w:before="48" w:after="48"/>
      </w:pPr>
      <w:r w:rsidRPr="00475770">
        <w:t>Consider locations where it will be easy to add future stations.</w:t>
      </w:r>
    </w:p>
    <w:p w14:paraId="29A0F351" w14:textId="77777777" w:rsidR="00406AB9" w:rsidRPr="00475770" w:rsidRDefault="00406AB9" w:rsidP="00195C05">
      <w:pPr>
        <w:pStyle w:val="ItemList"/>
        <w:spacing w:before="48" w:after="48"/>
      </w:pPr>
      <w:r w:rsidRPr="00475770">
        <w:lastRenderedPageBreak/>
        <w:t>Determine optimum conduit layout to minimize linear conduit costs to multiple parking spaces. If possible, avoid or minimize trenching requirements.</w:t>
      </w:r>
    </w:p>
    <w:p w14:paraId="1EA3313C" w14:textId="78B491B0" w:rsidR="00406AB9" w:rsidRPr="00475770" w:rsidRDefault="00406AB9" w:rsidP="00195C05">
      <w:pPr>
        <w:pStyle w:val="ItemList"/>
        <w:spacing w:before="48" w:after="48"/>
      </w:pPr>
      <w:r w:rsidRPr="00475770">
        <w:t xml:space="preserve">Evaluate existing electrical infrastructure to determine if the existing utility service and electrical panel capacity is sufficient. Identify costs for any necessary upgrades and/or a new dedicated electrical panel. We recommend you </w:t>
      </w:r>
      <w:r w:rsidR="00265933" w:rsidRPr="00475770">
        <w:t>invite</w:t>
      </w:r>
      <w:r w:rsidRPr="00475770">
        <w:t xml:space="preserve"> a certified electrician to evaluate available capacity and identify any upgrades that may be required.</w:t>
      </w:r>
    </w:p>
    <w:p w14:paraId="75A49739" w14:textId="77777777" w:rsidR="00406AB9" w:rsidRPr="00475770" w:rsidRDefault="00406AB9" w:rsidP="00195C05">
      <w:pPr>
        <w:pStyle w:val="ItemList"/>
        <w:spacing w:before="48" w:after="48"/>
      </w:pPr>
      <w:r w:rsidRPr="00475770">
        <w:t>If a dedicated EV electrical panel is required, choose a panel location in close proximity to the existing electrical supply.</w:t>
      </w:r>
    </w:p>
    <w:p w14:paraId="464A4A09" w14:textId="77777777" w:rsidR="00406AB9" w:rsidRPr="00475770" w:rsidRDefault="00406AB9" w:rsidP="00195C05">
      <w:pPr>
        <w:pStyle w:val="ItemList"/>
        <w:spacing w:before="48" w:after="48"/>
      </w:pPr>
      <w:r w:rsidRPr="00475770">
        <w:t>Measure cellular signal strength to ensure adequate cellular coverage at the installation site. To ensure adequate signal strength in underground or enclosed parking structures, cellular repeaters may be required.</w:t>
      </w:r>
    </w:p>
    <w:p w14:paraId="2B071D81" w14:textId="58BBAECA" w:rsidR="00406AB9" w:rsidRPr="00475770" w:rsidRDefault="00406AB9" w:rsidP="00195C05">
      <w:pPr>
        <w:pStyle w:val="ItemList"/>
        <w:spacing w:before="48" w:after="48"/>
      </w:pPr>
      <w:r w:rsidRPr="00475770">
        <w:t xml:space="preserve">We recommend </w:t>
      </w:r>
      <w:r w:rsidR="00777848" w:rsidRPr="00475770">
        <w:t>you</w:t>
      </w:r>
      <w:r w:rsidRPr="00475770">
        <w:t xml:space="preserve"> avoid locations under trees where sap, pollen or leaves would fall on the </w:t>
      </w:r>
      <w:r w:rsidRPr="00475770">
        <w:rPr>
          <w:snapToGrid w:val="0"/>
        </w:rPr>
        <w:t>MaxiCharger</w:t>
      </w:r>
      <w:r w:rsidRPr="00475770">
        <w:t xml:space="preserve"> and increase the station owner’s site upkeep workload.</w:t>
      </w:r>
    </w:p>
    <w:p w14:paraId="4B03965C" w14:textId="77777777" w:rsidR="00406AB9" w:rsidRPr="00475770" w:rsidRDefault="00406AB9" w:rsidP="00195C05">
      <w:pPr>
        <w:pStyle w:val="ItemList"/>
        <w:spacing w:before="48" w:after="48"/>
      </w:pPr>
      <w:r w:rsidRPr="00475770">
        <w:t>For stall parking, we recommend you use perpendicular parking stalls that allow a vehicle to enter either front-first or rear-first, to better accommodate the varied charge port locations on different EVs. Diagonal stall parking is not advised.</w:t>
      </w:r>
    </w:p>
    <w:p w14:paraId="63AC1F9C" w14:textId="5458AB44" w:rsidR="00406AB9" w:rsidRPr="00475770" w:rsidRDefault="00406AB9" w:rsidP="00D377F5">
      <w:pPr>
        <w:pStyle w:val="NOTE0"/>
      </w:pPr>
      <w:r w:rsidRPr="00475770">
        <w:rPr>
          <w:noProof/>
        </w:rPr>
        <w:drawing>
          <wp:anchor distT="0" distB="0" distL="114300" distR="114300" simplePos="0" relativeHeight="252336128" behindDoc="0" locked="0" layoutInCell="1" allowOverlap="1" wp14:anchorId="2AD872DE" wp14:editId="0CDEE725">
            <wp:simplePos x="0" y="0"/>
            <wp:positionH relativeFrom="leftMargin">
              <wp:posOffset>351155</wp:posOffset>
            </wp:positionH>
            <wp:positionV relativeFrom="paragraph">
              <wp:posOffset>22755</wp:posOffset>
            </wp:positionV>
            <wp:extent cx="143510" cy="143510"/>
            <wp:effectExtent l="0" t="0" r="8890"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75770">
        <w:t>NOTE</w:t>
      </w:r>
    </w:p>
    <w:p w14:paraId="5D459BDB" w14:textId="6CB536F8" w:rsidR="00406AB9" w:rsidRPr="00475770" w:rsidRDefault="00406AB9" w:rsidP="00D377F5">
      <w:pPr>
        <w:pStyle w:val="NOTE"/>
        <w:rPr>
          <w:snapToGrid w:val="0"/>
        </w:rPr>
      </w:pPr>
      <w:r w:rsidRPr="00475770">
        <w:rPr>
          <w:snapToGrid w:val="0"/>
        </w:rPr>
        <w:t>While Autel tests the MaxiCharger</w:t>
      </w:r>
      <w:r w:rsidRPr="00475770">
        <w:rPr>
          <w:rFonts w:hint="eastAsia"/>
          <w:snapToGrid w:val="0"/>
        </w:rPr>
        <w:t xml:space="preserve"> </w:t>
      </w:r>
      <w:r w:rsidRPr="00475770">
        <w:rPr>
          <w:snapToGrid w:val="0"/>
        </w:rPr>
        <w:t xml:space="preserve">with a majority of </w:t>
      </w:r>
      <w:r w:rsidR="00777848" w:rsidRPr="00475770">
        <w:rPr>
          <w:snapToGrid w:val="0"/>
        </w:rPr>
        <w:t>modern</w:t>
      </w:r>
      <w:r w:rsidRPr="00475770">
        <w:rPr>
          <w:snapToGrid w:val="0"/>
        </w:rPr>
        <w:t xml:space="preserve"> vehicles, we</w:t>
      </w:r>
      <w:r w:rsidRPr="00475770">
        <w:rPr>
          <w:rFonts w:hint="eastAsia"/>
          <w:snapToGrid w:val="0"/>
        </w:rPr>
        <w:t xml:space="preserve"> </w:t>
      </w:r>
      <w:r w:rsidRPr="00475770">
        <w:rPr>
          <w:snapToGrid w:val="0"/>
        </w:rPr>
        <w:t>cannot guarantee the port locations of future</w:t>
      </w:r>
      <w:r w:rsidRPr="00475770">
        <w:rPr>
          <w:rFonts w:hint="eastAsia"/>
          <w:snapToGrid w:val="0"/>
        </w:rPr>
        <w:t xml:space="preserve"> </w:t>
      </w:r>
      <w:r w:rsidRPr="00475770">
        <w:rPr>
          <w:snapToGrid w:val="0"/>
        </w:rPr>
        <w:t>vehicles and cannot warrant the configurations</w:t>
      </w:r>
      <w:r w:rsidRPr="00475770">
        <w:rPr>
          <w:rFonts w:hint="eastAsia"/>
          <w:snapToGrid w:val="0"/>
        </w:rPr>
        <w:t xml:space="preserve"> </w:t>
      </w:r>
      <w:r w:rsidRPr="00475770">
        <w:rPr>
          <w:snapToGrid w:val="0"/>
        </w:rPr>
        <w:t>proposed will work for all vehicles.</w:t>
      </w:r>
    </w:p>
    <w:p w14:paraId="527907E2" w14:textId="5C2DD965" w:rsidR="00406AB9" w:rsidRPr="00475770" w:rsidRDefault="00406AB9" w:rsidP="00195C05">
      <w:pPr>
        <w:pStyle w:val="ItemList"/>
        <w:spacing w:before="48" w:after="48"/>
      </w:pPr>
      <w:r w:rsidRPr="00475770">
        <w:t>Choose adjacent parking spaces in an area with adequate lighting</w:t>
      </w:r>
      <w:r w:rsidRPr="00475770">
        <w:rPr>
          <w:rFonts w:hint="eastAsia"/>
        </w:rPr>
        <w:t>.</w:t>
      </w:r>
    </w:p>
    <w:p w14:paraId="08305574" w14:textId="6C964A54" w:rsidR="00406AB9" w:rsidRPr="00475770" w:rsidRDefault="00406AB9" w:rsidP="00195C05">
      <w:pPr>
        <w:pStyle w:val="ItemList"/>
        <w:spacing w:before="48" w:after="48"/>
      </w:pPr>
      <w:r w:rsidRPr="00475770">
        <w:t>Consider how easily drivers can find the stations they need to access.</w:t>
      </w:r>
    </w:p>
    <w:p w14:paraId="414AE948" w14:textId="33ACAEF3" w:rsidR="00406AB9" w:rsidRPr="00475770" w:rsidRDefault="00406AB9" w:rsidP="00195C05">
      <w:pPr>
        <w:pStyle w:val="ItemList"/>
        <w:spacing w:before="48" w:after="48"/>
      </w:pPr>
      <w:r w:rsidRPr="00475770">
        <w:t xml:space="preserve">Check local requirements for accessibility and pathway width, sometimes called </w:t>
      </w:r>
      <w:r w:rsidR="00140C9B" w:rsidRPr="00475770">
        <w:t>"</w:t>
      </w:r>
      <w:r w:rsidRPr="00475770">
        <w:t>path of travel</w:t>
      </w:r>
      <w:r w:rsidR="00140C9B" w:rsidRPr="00475770">
        <w:t>"</w:t>
      </w:r>
      <w:r w:rsidRPr="00475770">
        <w:t>, to ensure station placement does not restrict sidewalk use.</w:t>
      </w:r>
    </w:p>
    <w:p w14:paraId="71E43416" w14:textId="2C9E358E" w:rsidR="00406AB9" w:rsidRPr="00475770" w:rsidRDefault="00406AB9" w:rsidP="00D377F5">
      <w:pPr>
        <w:pStyle w:val="NOTE0"/>
      </w:pPr>
      <w:r w:rsidRPr="00475770">
        <w:rPr>
          <w:rFonts w:eastAsia="宋体"/>
          <w:bCs/>
          <w:noProof/>
          <w:szCs w:val="20"/>
        </w:rPr>
        <w:drawing>
          <wp:anchor distT="0" distB="0" distL="114300" distR="114300" simplePos="0" relativeHeight="252337152" behindDoc="0" locked="0" layoutInCell="1" allowOverlap="1" wp14:anchorId="4D0647E8" wp14:editId="0A602998">
            <wp:simplePos x="0" y="0"/>
            <wp:positionH relativeFrom="margin">
              <wp:align>left</wp:align>
            </wp:positionH>
            <wp:positionV relativeFrom="paragraph">
              <wp:posOffset>24025</wp:posOffset>
            </wp:positionV>
            <wp:extent cx="144145" cy="144145"/>
            <wp:effectExtent l="0" t="0" r="8255" b="825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475770">
        <w:t>IMPORTANT</w:t>
      </w:r>
    </w:p>
    <w:p w14:paraId="5AAF3464" w14:textId="5A72F60A" w:rsidR="00406AB9" w:rsidRPr="00475770" w:rsidRDefault="00406AB9" w:rsidP="00D377F5">
      <w:pPr>
        <w:pStyle w:val="NOTE"/>
        <w:rPr>
          <w:snapToGrid w:val="0"/>
        </w:rPr>
      </w:pPr>
      <w:r w:rsidRPr="00475770">
        <w:rPr>
          <w:snapToGrid w:val="0"/>
        </w:rPr>
        <w:t>Place each</w:t>
      </w:r>
      <w:r w:rsidRPr="00475770">
        <w:rPr>
          <w:rFonts w:hint="eastAsia"/>
          <w:snapToGrid w:val="0"/>
        </w:rPr>
        <w:t xml:space="preserve"> </w:t>
      </w:r>
      <w:r w:rsidRPr="00475770">
        <w:rPr>
          <w:snapToGrid w:val="0"/>
        </w:rPr>
        <w:t>MaxiCharger centered at</w:t>
      </w:r>
      <w:r w:rsidRPr="00475770">
        <w:rPr>
          <w:rFonts w:hint="eastAsia"/>
          <w:snapToGrid w:val="0"/>
        </w:rPr>
        <w:t xml:space="preserve"> </w:t>
      </w:r>
      <w:r w:rsidRPr="00475770">
        <w:rPr>
          <w:snapToGrid w:val="0"/>
        </w:rPr>
        <w:t>the head of its parking space,</w:t>
      </w:r>
      <w:r w:rsidRPr="00475770">
        <w:rPr>
          <w:rFonts w:hint="eastAsia"/>
          <w:snapToGrid w:val="0"/>
        </w:rPr>
        <w:t xml:space="preserve"> </w:t>
      </w:r>
      <w:r w:rsidRPr="00475770">
        <w:rPr>
          <w:snapToGrid w:val="0"/>
        </w:rPr>
        <w:t>with the touchscreen facing</w:t>
      </w:r>
      <w:r w:rsidRPr="00475770">
        <w:rPr>
          <w:rFonts w:hint="eastAsia"/>
          <w:snapToGrid w:val="0"/>
        </w:rPr>
        <w:t xml:space="preserve"> </w:t>
      </w:r>
      <w:r w:rsidRPr="00475770">
        <w:rPr>
          <w:snapToGrid w:val="0"/>
        </w:rPr>
        <w:t>the vehicle. This placement</w:t>
      </w:r>
      <w:r w:rsidRPr="00475770">
        <w:rPr>
          <w:rFonts w:hint="eastAsia"/>
          <w:snapToGrid w:val="0"/>
        </w:rPr>
        <w:t xml:space="preserve"> </w:t>
      </w:r>
      <w:r w:rsidRPr="00475770">
        <w:rPr>
          <w:snapToGrid w:val="0"/>
        </w:rPr>
        <w:t>maximizes cable reach for</w:t>
      </w:r>
      <w:r w:rsidRPr="00475770">
        <w:rPr>
          <w:rFonts w:hint="eastAsia"/>
          <w:snapToGrid w:val="0"/>
        </w:rPr>
        <w:t xml:space="preserve"> </w:t>
      </w:r>
      <w:r w:rsidRPr="00475770">
        <w:rPr>
          <w:snapToGrid w:val="0"/>
        </w:rPr>
        <w:t>the varied charge port</w:t>
      </w:r>
      <w:r w:rsidRPr="00475770">
        <w:rPr>
          <w:rFonts w:hint="eastAsia"/>
          <w:snapToGrid w:val="0"/>
        </w:rPr>
        <w:t xml:space="preserve"> </w:t>
      </w:r>
      <w:r w:rsidRPr="00475770">
        <w:rPr>
          <w:snapToGrid w:val="0"/>
        </w:rPr>
        <w:t>locations on different EVs.</w:t>
      </w:r>
    </w:p>
    <w:p w14:paraId="0467FBC2" w14:textId="77777777" w:rsidR="00DD707C" w:rsidRPr="00475770" w:rsidRDefault="00406AB9" w:rsidP="00195C05">
      <w:pPr>
        <w:pStyle w:val="ItemList"/>
        <w:spacing w:before="48" w:after="48"/>
      </w:pPr>
      <w:r w:rsidRPr="00475770">
        <w:t>Pull-through parking (gas station model) is not recommended.</w:t>
      </w:r>
    </w:p>
    <w:p w14:paraId="0E79B8AC" w14:textId="2431FF5F" w:rsidR="00DD707C" w:rsidRPr="00475770" w:rsidRDefault="00DD707C" w:rsidP="00195C05">
      <w:pPr>
        <w:pStyle w:val="ItemList"/>
        <w:spacing w:before="48" w:after="48"/>
      </w:pPr>
      <w:r w:rsidRPr="00475770">
        <w:br w:type="page"/>
      </w:r>
    </w:p>
    <w:p w14:paraId="454AFF17" w14:textId="0275580C" w:rsidR="003F1065" w:rsidRPr="00475770" w:rsidRDefault="003F1065" w:rsidP="003F1065">
      <w:pPr>
        <w:pStyle w:val="3"/>
        <w:spacing w:before="240"/>
      </w:pPr>
      <w:bookmarkStart w:id="855" w:name="_Preparing_the_Foundation"/>
      <w:bookmarkStart w:id="856" w:name="_Ref102753210"/>
      <w:bookmarkStart w:id="857" w:name="_Toc106900419"/>
      <w:bookmarkStart w:id="858" w:name="_Toc106983291"/>
      <w:bookmarkStart w:id="859" w:name="_Toc119068329"/>
      <w:bookmarkStart w:id="860" w:name="_Toc102657964"/>
      <w:bookmarkStart w:id="861" w:name="_Ref102742734"/>
      <w:bookmarkStart w:id="862" w:name="_Ref101863843"/>
      <w:bookmarkEnd w:id="855"/>
      <w:r w:rsidRPr="00475770">
        <w:lastRenderedPageBreak/>
        <w:t>Preparing the Foundation</w:t>
      </w:r>
      <w:bookmarkEnd w:id="856"/>
      <w:bookmarkEnd w:id="857"/>
      <w:bookmarkEnd w:id="858"/>
      <w:bookmarkEnd w:id="859"/>
    </w:p>
    <w:p w14:paraId="77A37C57" w14:textId="48158F62" w:rsidR="00FE4C69" w:rsidRPr="00475770" w:rsidRDefault="003F1065" w:rsidP="007E10DC">
      <w:pPr>
        <w:pStyle w:val="a1"/>
        <w:rPr>
          <w:lang w:eastAsia="en-US"/>
        </w:rPr>
      </w:pPr>
      <w:r w:rsidRPr="00475770">
        <w:rPr>
          <w:rFonts w:hint="eastAsia"/>
        </w:rPr>
        <w:t>T</w:t>
      </w:r>
      <w:r w:rsidRPr="00475770">
        <w:t xml:space="preserve">o prepare a casted </w:t>
      </w:r>
      <w:r w:rsidR="00FE4C69" w:rsidRPr="00475770">
        <w:t>foundation</w:t>
      </w:r>
    </w:p>
    <w:p w14:paraId="5FA16309" w14:textId="03CA3D36" w:rsidR="003F1065" w:rsidRPr="00475770" w:rsidRDefault="003F1065" w:rsidP="00195C05">
      <w:pPr>
        <w:pStyle w:val="a0"/>
        <w:numPr>
          <w:ilvl w:val="0"/>
          <w:numId w:val="18"/>
        </w:numPr>
        <w:rPr>
          <w:lang w:eastAsia="en-US"/>
        </w:rPr>
      </w:pPr>
      <w:r w:rsidRPr="00475770">
        <w:rPr>
          <w:lang w:eastAsia="en-US"/>
        </w:rPr>
        <w:t>Dig a hole</w:t>
      </w:r>
      <w:r w:rsidR="000C34EE" w:rsidRPr="00475770">
        <w:rPr>
          <w:lang w:eastAsia="en-US"/>
        </w:rPr>
        <w:t xml:space="preserve"> </w:t>
      </w:r>
      <w:r w:rsidRPr="00475770">
        <w:rPr>
          <w:lang w:eastAsia="en-US"/>
        </w:rPr>
        <w:t>based on the</w:t>
      </w:r>
      <w:r w:rsidR="00195C05">
        <w:rPr>
          <w:lang w:eastAsia="en-US"/>
        </w:rPr>
        <w:t xml:space="preserve"> foundation size</w:t>
      </w:r>
      <w:r w:rsidRPr="00475770">
        <w:t>.</w:t>
      </w:r>
    </w:p>
    <w:p w14:paraId="2662FA8E" w14:textId="024E7FAD" w:rsidR="00307D95" w:rsidRPr="00475770" w:rsidRDefault="00B25860" w:rsidP="00D377F5">
      <w:pPr>
        <w:pStyle w:val="NOTE0"/>
      </w:pPr>
      <w:r w:rsidRPr="00475770">
        <w:rPr>
          <w:noProof/>
          <w:snapToGrid/>
        </w:rPr>
        <w:drawing>
          <wp:anchor distT="0" distB="0" distL="114300" distR="114300" simplePos="0" relativeHeight="252637184" behindDoc="0" locked="0" layoutInCell="1" allowOverlap="1" wp14:anchorId="4A6F2A06" wp14:editId="0E806DDA">
            <wp:simplePos x="0" y="0"/>
            <wp:positionH relativeFrom="margin">
              <wp:align>left</wp:align>
            </wp:positionH>
            <wp:positionV relativeFrom="paragraph">
              <wp:posOffset>29210</wp:posOffset>
            </wp:positionV>
            <wp:extent cx="145480" cy="145480"/>
            <wp:effectExtent l="0" t="0" r="6985"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307D95" w:rsidRPr="00475770">
        <w:t>IMPORTANT</w:t>
      </w:r>
    </w:p>
    <w:p w14:paraId="3E32DC6C" w14:textId="4DCF547B" w:rsidR="00307D95" w:rsidRPr="00475770" w:rsidRDefault="00307D95" w:rsidP="00B25860">
      <w:pPr>
        <w:pStyle w:val="NOTE"/>
        <w:numPr>
          <w:ilvl w:val="0"/>
          <w:numId w:val="49"/>
        </w:numPr>
        <w:ind w:left="704"/>
      </w:pPr>
      <w:r w:rsidRPr="00475770">
        <w:rPr>
          <w:rFonts w:hint="eastAsia"/>
        </w:rPr>
        <w:t>T</w:t>
      </w:r>
      <w:r w:rsidRPr="00475770">
        <w:t>he minimum size</w:t>
      </w:r>
      <w:r w:rsidR="00DD707C" w:rsidRPr="00475770">
        <w:t>s</w:t>
      </w:r>
      <w:r w:rsidRPr="00475770">
        <w:t xml:space="preserve"> of the hole</w:t>
      </w:r>
      <w:r w:rsidR="00DD707C" w:rsidRPr="00475770">
        <w:t xml:space="preserve"> for MaxiCharger DC 120 and MaxiCharger DC 240 are 820 x 640 x 500 mm</w:t>
      </w:r>
      <w:r w:rsidRPr="00475770">
        <w:t xml:space="preserve"> </w:t>
      </w:r>
      <w:r w:rsidR="00DD707C" w:rsidRPr="00475770">
        <w:t>and</w:t>
      </w:r>
      <w:r w:rsidRPr="00475770">
        <w:t xml:space="preserve"> </w:t>
      </w:r>
      <w:r w:rsidR="0046042D" w:rsidRPr="00475770">
        <w:t>820 x 740 x 500</w:t>
      </w:r>
      <w:r w:rsidR="00DD707C" w:rsidRPr="00475770">
        <w:t xml:space="preserve"> mm, respectively.</w:t>
      </w:r>
    </w:p>
    <w:p w14:paraId="6C4F99FA" w14:textId="3540BE13" w:rsidR="00DD707C" w:rsidRPr="00475770" w:rsidRDefault="00307D95" w:rsidP="00B25860">
      <w:pPr>
        <w:pStyle w:val="NOTE"/>
        <w:numPr>
          <w:ilvl w:val="0"/>
          <w:numId w:val="49"/>
        </w:numPr>
        <w:ind w:left="704"/>
        <w:rPr>
          <w:lang w:eastAsia="en-US"/>
        </w:rPr>
      </w:pPr>
      <w:r w:rsidRPr="00475770">
        <w:rPr>
          <w:rFonts w:hint="eastAsia"/>
        </w:rPr>
        <w:t>T</w:t>
      </w:r>
      <w:r w:rsidRPr="00475770">
        <w:t>he foundation must meet the C30 requirements.</w:t>
      </w:r>
    </w:p>
    <w:p w14:paraId="6CAE16D8" w14:textId="0BC58FE7" w:rsidR="00DD707C" w:rsidRPr="00475770" w:rsidRDefault="00B3694C" w:rsidP="00A03A48">
      <w:r w:rsidRPr="00475770">
        <w:rPr>
          <w:noProof/>
          <w:sz w:val="21"/>
          <w:szCs w:val="21"/>
        </w:rPr>
        <w:drawing>
          <wp:anchor distT="0" distB="0" distL="114300" distR="114300" simplePos="0" relativeHeight="252701696" behindDoc="0" locked="0" layoutInCell="1" allowOverlap="1" wp14:anchorId="3312F4E4" wp14:editId="3F858017">
            <wp:simplePos x="0" y="0"/>
            <wp:positionH relativeFrom="margin">
              <wp:align>center</wp:align>
            </wp:positionH>
            <wp:positionV relativeFrom="paragraph">
              <wp:posOffset>268597</wp:posOffset>
            </wp:positionV>
            <wp:extent cx="4347607" cy="3263400"/>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kW基座浇筑图-模型0622.jpg"/>
                    <pic:cNvPicPr/>
                  </pic:nvPicPr>
                  <pic:blipFill>
                    <a:blip r:embed="rId44">
                      <a:extLst>
                        <a:ext uri="{28A0092B-C50C-407E-A947-70E740481C1C}">
                          <a14:useLocalDpi xmlns:a14="http://schemas.microsoft.com/office/drawing/2010/main" val="0"/>
                        </a:ext>
                      </a:extLst>
                    </a:blip>
                    <a:stretch>
                      <a:fillRect/>
                    </a:stretch>
                  </pic:blipFill>
                  <pic:spPr>
                    <a:xfrm>
                      <a:off x="0" y="0"/>
                      <a:ext cx="4347607" cy="3263400"/>
                    </a:xfrm>
                    <a:prstGeom prst="rect">
                      <a:avLst/>
                    </a:prstGeom>
                  </pic:spPr>
                </pic:pic>
              </a:graphicData>
            </a:graphic>
            <wp14:sizeRelH relativeFrom="page">
              <wp14:pctWidth>0</wp14:pctWidth>
            </wp14:sizeRelH>
            <wp14:sizeRelV relativeFrom="page">
              <wp14:pctHeight>0</wp14:pctHeight>
            </wp14:sizeRelV>
          </wp:anchor>
        </w:drawing>
      </w:r>
      <w:r w:rsidR="00C00CFF" w:rsidRPr="00475770">
        <w:rPr>
          <w:noProof/>
        </w:rPr>
        <mc:AlternateContent>
          <mc:Choice Requires="wps">
            <w:drawing>
              <wp:anchor distT="0" distB="0" distL="114300" distR="114300" simplePos="0" relativeHeight="252651520" behindDoc="0" locked="0" layoutInCell="1" allowOverlap="1" wp14:anchorId="545D244E" wp14:editId="352E49CA">
                <wp:simplePos x="0" y="0"/>
                <wp:positionH relativeFrom="column">
                  <wp:posOffset>430530</wp:posOffset>
                </wp:positionH>
                <wp:positionV relativeFrom="paragraph">
                  <wp:posOffset>3843768</wp:posOffset>
                </wp:positionV>
                <wp:extent cx="3506470" cy="63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a:effectLst/>
                      </wps:spPr>
                      <wps:txbx>
                        <w:txbxContent>
                          <w:p w14:paraId="57977444" w14:textId="2E09D020" w:rsidR="005E61E0" w:rsidRPr="007271B0" w:rsidRDefault="005E61E0" w:rsidP="003C6F4C">
                            <w:pPr>
                              <w:pStyle w:val="FigureTittle"/>
                              <w:rPr>
                                <w:rFonts w:cs="宋体"/>
                                <w:noProof/>
                                <w:snapToGrid w:val="0"/>
                              </w:rPr>
                            </w:pPr>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2</w:t>
                            </w:r>
                            <w:r w:rsidR="00F9073B">
                              <w:rPr>
                                <w:noProof/>
                              </w:rPr>
                              <w:fldChar w:fldCharType="end"/>
                            </w:r>
                            <w:r>
                              <w:t xml:space="preserve"> </w:t>
                            </w:r>
                            <w:r w:rsidRPr="00136590">
                              <w:t>Digg</w:t>
                            </w:r>
                            <w:r>
                              <w:t xml:space="preserve">ing a Hole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244E" id="文本框 26" o:spid="_x0000_s1031" type="#_x0000_t202" style="position:absolute;left:0;text-align:left;margin-left:33.9pt;margin-top:302.65pt;width:276.1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" stroked="f">
                <v:textbox style="mso-fit-shape-to-text:t" inset="0,0,0,0">
                  <w:txbxContent>
                    <w:p w14:paraId="57977444" w14:textId="2E09D020" w:rsidR="005E61E0" w:rsidRPr="007271B0" w:rsidRDefault="005E61E0" w:rsidP="003C6F4C">
                      <w:pPr>
                        <w:pStyle w:val="FigureTittle"/>
                        <w:rPr>
                          <w:rFonts w:cs="宋体"/>
                          <w:noProof/>
                          <w:snapToGrid w:val="0"/>
                        </w:rPr>
                      </w:pPr>
                      <w:r>
                        <w:t xml:space="preserve">Figure </w:t>
                      </w:r>
                      <w:fldSimple w:instr=" STYLEREF 1 \s ">
                        <w:r w:rsidR="004B5F9E">
                          <w:rPr>
                            <w:noProof/>
                          </w:rPr>
                          <w:t>5</w:t>
                        </w:r>
                      </w:fldSimple>
                      <w:r w:rsidR="004B5F9E">
                        <w:noBreakHyphen/>
                      </w:r>
                      <w:fldSimple w:instr=" SEQ Figure \* ARABIC \s 1 ">
                        <w:r w:rsidR="004B5F9E">
                          <w:rPr>
                            <w:noProof/>
                          </w:rPr>
                          <w:t>2</w:t>
                        </w:r>
                      </w:fldSimple>
                      <w:r>
                        <w:t xml:space="preserve"> </w:t>
                      </w:r>
                      <w:r w:rsidRPr="00136590">
                        <w:t>Digg</w:t>
                      </w:r>
                      <w:r>
                        <w:t xml:space="preserve">ing a Hole </w:t>
                      </w:r>
                    </w:p>
                  </w:txbxContent>
                </v:textbox>
              </v:shape>
            </w:pict>
          </mc:Fallback>
        </mc:AlternateContent>
      </w:r>
    </w:p>
    <w:p w14:paraId="7E3FEB98" w14:textId="2952B879" w:rsidR="00ED4F64" w:rsidRPr="00475770" w:rsidRDefault="00ED4F64" w:rsidP="00B25860">
      <w:pPr>
        <w:ind w:left="0"/>
        <w:sectPr w:rsidR="00ED4F64" w:rsidRPr="00475770" w:rsidSect="00D26989">
          <w:pgSz w:w="8392" w:h="11907"/>
          <w:pgMar w:top="567" w:right="567" w:bottom="567" w:left="567" w:header="0" w:footer="340" w:gutter="0"/>
          <w:cols w:space="720"/>
          <w:docGrid w:linePitch="245"/>
        </w:sectPr>
      </w:pPr>
    </w:p>
    <w:p w14:paraId="6CDB323D" w14:textId="55DE3534" w:rsidR="002A6F3E" w:rsidRPr="00475770" w:rsidRDefault="002A6F3E" w:rsidP="003C6F4C">
      <w:pPr>
        <w:pStyle w:val="FigureTittle"/>
      </w:pPr>
      <w:r w:rsidRPr="00475770">
        <w:lastRenderedPageBreak/>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3</w:t>
      </w:r>
      <w:r w:rsidR="00F9073B">
        <w:rPr>
          <w:noProof/>
        </w:rPr>
        <w:fldChar w:fldCharType="end"/>
      </w:r>
      <w:r w:rsidRPr="00475770">
        <w:t xml:space="preserve"> Digging a Hole Specifications</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1134"/>
        <w:gridCol w:w="1346"/>
        <w:gridCol w:w="1347"/>
      </w:tblGrid>
      <w:tr w:rsidR="002A6F3E" w:rsidRPr="00475770" w14:paraId="331CA01A" w14:textId="77777777" w:rsidTr="002A6F3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6775E015" w14:textId="77777777" w:rsidR="002A6F3E" w:rsidRPr="00475770" w:rsidRDefault="002A6F3E" w:rsidP="002A6F3E">
            <w:pPr>
              <w:spacing w:before="120" w:after="120"/>
            </w:pPr>
            <w:r w:rsidRPr="00475770">
              <w:t>Parameter</w:t>
            </w:r>
          </w:p>
        </w:tc>
        <w:tc>
          <w:tcPr>
            <w:tcW w:w="4961" w:type="dxa"/>
            <w:gridSpan w:val="4"/>
          </w:tcPr>
          <w:p w14:paraId="302268D6" w14:textId="77777777" w:rsidR="002A6F3E" w:rsidRPr="00475770" w:rsidRDefault="002A6F3E" w:rsidP="002A6F3E">
            <w:pPr>
              <w:jc w:val="center"/>
            </w:pPr>
            <w:r w:rsidRPr="00475770">
              <w:t>Specification</w:t>
            </w:r>
          </w:p>
        </w:tc>
      </w:tr>
      <w:tr w:rsidR="002A6F3E" w:rsidRPr="00475770" w14:paraId="60CC0246" w14:textId="77777777" w:rsidTr="002A6F3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6C36CE6C" w14:textId="77777777" w:rsidR="002A6F3E" w:rsidRPr="00475770" w:rsidRDefault="002A6F3E" w:rsidP="002A6F3E"/>
        </w:tc>
        <w:tc>
          <w:tcPr>
            <w:tcW w:w="2268" w:type="dxa"/>
            <w:gridSpan w:val="2"/>
          </w:tcPr>
          <w:p w14:paraId="0D9A024B" w14:textId="3488A326" w:rsidR="002A6F3E" w:rsidRPr="00475770" w:rsidRDefault="002A6F3E" w:rsidP="002A6F3E">
            <w:pPr>
              <w:jc w:val="left"/>
            </w:pPr>
            <w:r w:rsidRPr="00475770">
              <w:t>MaxiCharger DC</w:t>
            </w:r>
            <w:r w:rsidR="004B3F44" w:rsidRPr="00475770">
              <w:t xml:space="preserve"> </w:t>
            </w:r>
            <w:r w:rsidRPr="00475770">
              <w:t>120</w:t>
            </w:r>
          </w:p>
        </w:tc>
        <w:tc>
          <w:tcPr>
            <w:tcW w:w="2693" w:type="dxa"/>
            <w:gridSpan w:val="2"/>
          </w:tcPr>
          <w:p w14:paraId="6856B0DD" w14:textId="78E7BCDF" w:rsidR="002A6F3E" w:rsidRPr="00475770" w:rsidRDefault="002A6F3E" w:rsidP="002A6F3E">
            <w:pPr>
              <w:jc w:val="left"/>
            </w:pPr>
            <w:r w:rsidRPr="00475770">
              <w:t>MaxiCharger DC</w:t>
            </w:r>
            <w:r w:rsidR="004B3F44" w:rsidRPr="00475770">
              <w:t xml:space="preserve"> </w:t>
            </w:r>
            <w:r w:rsidRPr="00475770">
              <w:t>240</w:t>
            </w:r>
          </w:p>
        </w:tc>
      </w:tr>
      <w:tr w:rsidR="002A6F3E" w:rsidRPr="00475770" w14:paraId="4E774C9A" w14:textId="77777777" w:rsidTr="002A6F3E">
        <w:trPr>
          <w:trHeight w:val="397"/>
          <w:jc w:val="center"/>
        </w:trPr>
        <w:tc>
          <w:tcPr>
            <w:tcW w:w="1701" w:type="dxa"/>
            <w:vAlign w:val="center"/>
          </w:tcPr>
          <w:p w14:paraId="0D80182A" w14:textId="5D106AE3" w:rsidR="002A6F3E" w:rsidRPr="00475770" w:rsidRDefault="002A6F3E" w:rsidP="002A6F3E">
            <w:pPr>
              <w:jc w:val="both"/>
              <w:rPr>
                <w:rFonts w:ascii="Arial" w:hAnsi="Arial"/>
                <w:b/>
              </w:rPr>
            </w:pPr>
            <w:r w:rsidRPr="00475770">
              <w:rPr>
                <w:rFonts w:ascii="Arial" w:hAnsi="Arial"/>
                <w:b/>
              </w:rPr>
              <w:t>A</w:t>
            </w:r>
            <w:r w:rsidRPr="00475770">
              <w:rPr>
                <w:rFonts w:ascii="Arial" w:hAnsi="Arial" w:hint="eastAsia"/>
                <w:b/>
              </w:rPr>
              <w:t>1</w:t>
            </w:r>
          </w:p>
        </w:tc>
        <w:tc>
          <w:tcPr>
            <w:tcW w:w="1134" w:type="dxa"/>
            <w:vAlign w:val="center"/>
          </w:tcPr>
          <w:p w14:paraId="22A2CE75" w14:textId="6A587A4C" w:rsidR="002A6F3E" w:rsidRPr="00475770" w:rsidRDefault="002A6F3E" w:rsidP="002A6F3E">
            <w:pPr>
              <w:rPr>
                <w:rFonts w:ascii="Arial" w:hAnsi="Arial"/>
              </w:rPr>
            </w:pPr>
            <w:r w:rsidRPr="00475770">
              <w:rPr>
                <w:rFonts w:ascii="Arial" w:hAnsi="Arial"/>
              </w:rPr>
              <w:t>640 mm</w:t>
            </w:r>
          </w:p>
        </w:tc>
        <w:tc>
          <w:tcPr>
            <w:tcW w:w="1134" w:type="dxa"/>
            <w:vAlign w:val="center"/>
          </w:tcPr>
          <w:p w14:paraId="062BC9D8" w14:textId="5BFF1C4B" w:rsidR="002A6F3E" w:rsidRPr="00475770" w:rsidRDefault="002A6F3E" w:rsidP="002A6F3E">
            <w:pPr>
              <w:jc w:val="both"/>
              <w:rPr>
                <w:rFonts w:ascii="Arial" w:hAnsi="Arial"/>
              </w:rPr>
            </w:pPr>
            <w:r w:rsidRPr="00475770">
              <w:rPr>
                <w:rFonts w:ascii="Arial" w:hAnsi="Arial"/>
              </w:rPr>
              <w:t>25.2 in</w:t>
            </w:r>
          </w:p>
        </w:tc>
        <w:tc>
          <w:tcPr>
            <w:tcW w:w="1346" w:type="dxa"/>
            <w:vAlign w:val="center"/>
          </w:tcPr>
          <w:p w14:paraId="78D176C7" w14:textId="74E3A21A" w:rsidR="002A6F3E" w:rsidRPr="00475770" w:rsidRDefault="002A6F3E" w:rsidP="002A6F3E">
            <w:pPr>
              <w:rPr>
                <w:rFonts w:ascii="Arial" w:hAnsi="Arial"/>
              </w:rPr>
            </w:pPr>
            <w:r w:rsidRPr="00475770">
              <w:rPr>
                <w:rFonts w:ascii="Arial" w:hAnsi="Arial"/>
              </w:rPr>
              <w:t>740 mm</w:t>
            </w:r>
          </w:p>
        </w:tc>
        <w:tc>
          <w:tcPr>
            <w:tcW w:w="1347" w:type="dxa"/>
            <w:vAlign w:val="center"/>
          </w:tcPr>
          <w:p w14:paraId="58EB1AFD" w14:textId="483B3A58" w:rsidR="002A6F3E" w:rsidRPr="00475770" w:rsidRDefault="002A6F3E" w:rsidP="002A6F3E">
            <w:pPr>
              <w:spacing w:before="120" w:after="120"/>
              <w:jc w:val="both"/>
              <w:rPr>
                <w:rFonts w:ascii="Arial" w:hAnsi="Arial"/>
              </w:rPr>
            </w:pPr>
            <w:r w:rsidRPr="00475770">
              <w:rPr>
                <w:rFonts w:ascii="Arial" w:hAnsi="Arial"/>
              </w:rPr>
              <w:t>29.13 in</w:t>
            </w:r>
          </w:p>
        </w:tc>
      </w:tr>
      <w:tr w:rsidR="002A6F3E" w:rsidRPr="00475770" w14:paraId="23E807FE" w14:textId="77777777" w:rsidTr="002A6F3E">
        <w:trPr>
          <w:trHeight w:val="397"/>
          <w:jc w:val="center"/>
        </w:trPr>
        <w:tc>
          <w:tcPr>
            <w:tcW w:w="1701" w:type="dxa"/>
            <w:vAlign w:val="center"/>
          </w:tcPr>
          <w:p w14:paraId="51C290FA" w14:textId="38D34401" w:rsidR="002A6F3E" w:rsidRPr="00475770" w:rsidRDefault="002A6F3E" w:rsidP="002A6F3E">
            <w:pPr>
              <w:spacing w:before="120" w:after="120"/>
              <w:rPr>
                <w:b/>
              </w:rPr>
            </w:pPr>
            <w:r w:rsidRPr="00475770">
              <w:rPr>
                <w:rFonts w:ascii="Arial" w:hAnsi="Arial"/>
                <w:b/>
              </w:rPr>
              <w:t>A2</w:t>
            </w:r>
          </w:p>
        </w:tc>
        <w:tc>
          <w:tcPr>
            <w:tcW w:w="1134" w:type="dxa"/>
            <w:vAlign w:val="center"/>
          </w:tcPr>
          <w:p w14:paraId="090B7AF1" w14:textId="55B7634B" w:rsidR="002A6F3E" w:rsidRPr="00475770" w:rsidRDefault="002A6F3E" w:rsidP="002A6F3E">
            <w:pPr>
              <w:rPr>
                <w:rFonts w:ascii="Arial" w:hAnsi="Arial"/>
              </w:rPr>
            </w:pPr>
            <w:r w:rsidRPr="00475770">
              <w:rPr>
                <w:rFonts w:ascii="Arial" w:hAnsi="Arial"/>
              </w:rPr>
              <w:t>820 mm</w:t>
            </w:r>
          </w:p>
        </w:tc>
        <w:tc>
          <w:tcPr>
            <w:tcW w:w="1134" w:type="dxa"/>
            <w:vAlign w:val="center"/>
          </w:tcPr>
          <w:p w14:paraId="3040A947" w14:textId="66A826CC" w:rsidR="002A6F3E" w:rsidRPr="00475770" w:rsidRDefault="002A6F3E" w:rsidP="002A6F3E">
            <w:pPr>
              <w:spacing w:before="120" w:after="120"/>
              <w:rPr>
                <w:rFonts w:ascii="Arial" w:hAnsi="Arial"/>
              </w:rPr>
            </w:pPr>
            <w:r w:rsidRPr="00475770">
              <w:rPr>
                <w:rFonts w:ascii="Arial" w:hAnsi="Arial"/>
              </w:rPr>
              <w:t>32.28 in</w:t>
            </w:r>
          </w:p>
        </w:tc>
        <w:tc>
          <w:tcPr>
            <w:tcW w:w="1346" w:type="dxa"/>
            <w:vAlign w:val="center"/>
          </w:tcPr>
          <w:p w14:paraId="458FA203" w14:textId="6954EF69" w:rsidR="002A6F3E" w:rsidRPr="00475770" w:rsidRDefault="002A6F3E" w:rsidP="002A6F3E">
            <w:pPr>
              <w:rPr>
                <w:rFonts w:ascii="Arial" w:hAnsi="Arial"/>
              </w:rPr>
            </w:pPr>
            <w:r w:rsidRPr="00475770">
              <w:rPr>
                <w:rFonts w:ascii="Arial" w:hAnsi="Arial"/>
              </w:rPr>
              <w:t>820 mm</w:t>
            </w:r>
          </w:p>
        </w:tc>
        <w:tc>
          <w:tcPr>
            <w:tcW w:w="1347" w:type="dxa"/>
            <w:vAlign w:val="center"/>
          </w:tcPr>
          <w:p w14:paraId="3BAAD632" w14:textId="75F06C48" w:rsidR="002A6F3E" w:rsidRPr="00475770" w:rsidRDefault="002A6F3E" w:rsidP="002A6F3E">
            <w:pPr>
              <w:spacing w:before="120" w:after="120"/>
              <w:rPr>
                <w:rFonts w:ascii="Arial" w:hAnsi="Arial"/>
              </w:rPr>
            </w:pPr>
            <w:r w:rsidRPr="00475770">
              <w:rPr>
                <w:rFonts w:ascii="Arial" w:hAnsi="Arial"/>
              </w:rPr>
              <w:t>32.28 in</w:t>
            </w:r>
          </w:p>
        </w:tc>
      </w:tr>
      <w:tr w:rsidR="002A6F3E" w:rsidRPr="00475770" w14:paraId="52CB5A83" w14:textId="77777777" w:rsidTr="002A6F3E">
        <w:trPr>
          <w:trHeight w:val="397"/>
          <w:jc w:val="center"/>
        </w:trPr>
        <w:tc>
          <w:tcPr>
            <w:tcW w:w="1701" w:type="dxa"/>
            <w:vAlign w:val="center"/>
          </w:tcPr>
          <w:p w14:paraId="17876E39" w14:textId="3043BC2B" w:rsidR="002A6F3E" w:rsidRPr="00475770" w:rsidRDefault="002A6F3E" w:rsidP="002A6F3E">
            <w:pPr>
              <w:spacing w:before="120" w:after="120"/>
              <w:rPr>
                <w:b/>
              </w:rPr>
            </w:pPr>
            <w:r w:rsidRPr="00475770">
              <w:rPr>
                <w:rFonts w:ascii="Arial" w:hAnsi="Arial"/>
                <w:b/>
              </w:rPr>
              <w:t>A3</w:t>
            </w:r>
          </w:p>
        </w:tc>
        <w:tc>
          <w:tcPr>
            <w:tcW w:w="1134" w:type="dxa"/>
            <w:vAlign w:val="center"/>
          </w:tcPr>
          <w:p w14:paraId="6ED3234A" w14:textId="3758690C" w:rsidR="002A6F3E" w:rsidRPr="00475770" w:rsidRDefault="002A6F3E" w:rsidP="002A6F3E">
            <w:pPr>
              <w:rPr>
                <w:rFonts w:ascii="Arial" w:hAnsi="Arial"/>
              </w:rPr>
            </w:pPr>
            <w:r w:rsidRPr="00475770">
              <w:rPr>
                <w:rFonts w:ascii="Arial" w:hAnsi="Arial"/>
              </w:rPr>
              <w:t>500 mm</w:t>
            </w:r>
          </w:p>
        </w:tc>
        <w:tc>
          <w:tcPr>
            <w:tcW w:w="1134" w:type="dxa"/>
            <w:vAlign w:val="center"/>
          </w:tcPr>
          <w:p w14:paraId="419C371B" w14:textId="639E3A18" w:rsidR="002A6F3E" w:rsidRPr="00475770" w:rsidRDefault="002A6F3E" w:rsidP="002A6F3E">
            <w:pPr>
              <w:spacing w:before="120" w:after="120"/>
              <w:rPr>
                <w:rFonts w:ascii="Arial" w:hAnsi="Arial"/>
              </w:rPr>
            </w:pPr>
            <w:r w:rsidRPr="00475770">
              <w:rPr>
                <w:rFonts w:ascii="Arial" w:hAnsi="Arial"/>
              </w:rPr>
              <w:t>19.68 in</w:t>
            </w:r>
          </w:p>
        </w:tc>
        <w:tc>
          <w:tcPr>
            <w:tcW w:w="1346" w:type="dxa"/>
            <w:vAlign w:val="center"/>
          </w:tcPr>
          <w:p w14:paraId="66C8900F" w14:textId="269CA166" w:rsidR="002A6F3E" w:rsidRPr="00475770" w:rsidRDefault="002A6F3E" w:rsidP="002A6F3E">
            <w:pPr>
              <w:rPr>
                <w:rFonts w:ascii="Arial" w:hAnsi="Arial"/>
              </w:rPr>
            </w:pPr>
            <w:r w:rsidRPr="00475770">
              <w:rPr>
                <w:rFonts w:ascii="Arial" w:hAnsi="Arial"/>
              </w:rPr>
              <w:t>500 mm</w:t>
            </w:r>
          </w:p>
        </w:tc>
        <w:tc>
          <w:tcPr>
            <w:tcW w:w="1347" w:type="dxa"/>
            <w:vAlign w:val="center"/>
          </w:tcPr>
          <w:p w14:paraId="20FADBB4" w14:textId="5CC7F4B9" w:rsidR="002A6F3E" w:rsidRPr="00475770" w:rsidRDefault="002A6F3E" w:rsidP="002A6F3E">
            <w:pPr>
              <w:spacing w:before="120" w:after="120"/>
              <w:rPr>
                <w:rFonts w:ascii="Arial" w:hAnsi="Arial"/>
              </w:rPr>
            </w:pPr>
            <w:r w:rsidRPr="00475770">
              <w:rPr>
                <w:rFonts w:ascii="Arial" w:hAnsi="Arial"/>
              </w:rPr>
              <w:t>19.68 in</w:t>
            </w:r>
          </w:p>
        </w:tc>
      </w:tr>
    </w:tbl>
    <w:p w14:paraId="7CAA2C18" w14:textId="2FD7C9A4" w:rsidR="00307D95" w:rsidRPr="00475770" w:rsidRDefault="00307D95" w:rsidP="00ED4F64"/>
    <w:p w14:paraId="7F5361E4" w14:textId="68F1C7C1" w:rsidR="00307D95" w:rsidRPr="00475770" w:rsidRDefault="00103D34" w:rsidP="00195C05">
      <w:pPr>
        <w:pStyle w:val="a0"/>
        <w:numPr>
          <w:ilvl w:val="0"/>
          <w:numId w:val="18"/>
        </w:numPr>
        <w:rPr>
          <w:lang w:eastAsia="en-US"/>
        </w:rPr>
      </w:pPr>
      <w:r w:rsidRPr="00475770">
        <w:t>Pour the concrete into the hole. Make sure that the cable duct</w:t>
      </w:r>
      <w:r w:rsidRPr="00475770">
        <w:rPr>
          <w:rFonts w:hint="eastAsia"/>
        </w:rPr>
        <w:t>/conduit is</w:t>
      </w:r>
      <w:r w:rsidRPr="00475770">
        <w:t xml:space="preserve"> in the correct position</w:t>
      </w:r>
      <w:r w:rsidR="00163F30" w:rsidRPr="00475770">
        <w:rPr>
          <w:rFonts w:hint="eastAsia"/>
        </w:rPr>
        <w:t>.</w:t>
      </w:r>
      <w:r w:rsidR="00307D95" w:rsidRPr="00475770">
        <w:t xml:space="preserve"> Ensure that the conduit come out of the sur</w:t>
      </w:r>
      <w:r w:rsidR="00DD707C" w:rsidRPr="00475770">
        <w:t>face within the marked area (C). See</w:t>
      </w:r>
      <w:r w:rsidR="003C40FF" w:rsidRPr="00195C05">
        <w:rPr>
          <w:rStyle w:val="Char1"/>
          <w:i w:val="0"/>
          <w:color w:val="0000CC"/>
        </w:rPr>
        <w:t xml:space="preserve"> </w:t>
      </w:r>
      <w:r w:rsidR="00C00CFF" w:rsidRPr="00195C05">
        <w:rPr>
          <w:rStyle w:val="Char1"/>
          <w:i w:val="0"/>
        </w:rPr>
        <w:fldChar w:fldCharType="begin"/>
      </w:r>
      <w:r w:rsidR="00C00CFF" w:rsidRPr="00195C05">
        <w:rPr>
          <w:rStyle w:val="Char1"/>
          <w:i w:val="0"/>
        </w:rPr>
        <w:instrText xml:space="preserve"> REF _Ref106820453 \h  \* MERGEFORMAT </w:instrText>
      </w:r>
      <w:r w:rsidR="00C00CFF" w:rsidRPr="00195C05">
        <w:rPr>
          <w:rStyle w:val="Char1"/>
          <w:i w:val="0"/>
        </w:rPr>
      </w:r>
      <w:r w:rsidR="00C00CFF" w:rsidRPr="00195C05">
        <w:rPr>
          <w:rStyle w:val="Char1"/>
          <w:i w:val="0"/>
        </w:rPr>
        <w:fldChar w:fldCharType="separate"/>
      </w:r>
      <w:r w:rsidR="00BD432C" w:rsidRPr="00195C05">
        <w:rPr>
          <w:i/>
          <w:color w:val="0000FF"/>
        </w:rPr>
        <w:t xml:space="preserve">Figure </w:t>
      </w:r>
      <w:r w:rsidR="00BD432C" w:rsidRPr="00195C05">
        <w:rPr>
          <w:i/>
          <w:noProof/>
          <w:color w:val="0000FF"/>
        </w:rPr>
        <w:t>5</w:t>
      </w:r>
      <w:r w:rsidR="00BD432C" w:rsidRPr="00195C05">
        <w:rPr>
          <w:i/>
          <w:noProof/>
          <w:color w:val="0000FF"/>
        </w:rPr>
        <w:noBreakHyphen/>
        <w:t>4</w:t>
      </w:r>
      <w:r w:rsidR="00BD432C" w:rsidRPr="00195C05">
        <w:rPr>
          <w:i/>
          <w:color w:val="0000FF"/>
        </w:rPr>
        <w:t xml:space="preserve"> Drilling Holes</w:t>
      </w:r>
      <w:r w:rsidR="00C00CFF" w:rsidRPr="00195C05">
        <w:rPr>
          <w:rStyle w:val="Char1"/>
          <w:i w:val="0"/>
        </w:rPr>
        <w:fldChar w:fldCharType="end"/>
      </w:r>
      <w:r w:rsidR="001773FD" w:rsidRPr="00195C05">
        <w:rPr>
          <w:rStyle w:val="Char1"/>
          <w:i w:val="0"/>
          <w:color w:val="0000CC"/>
        </w:rPr>
        <w:t xml:space="preserve"> </w:t>
      </w:r>
      <w:r w:rsidR="003C40FF" w:rsidRPr="00195C05">
        <w:rPr>
          <w:rStyle w:val="Char1"/>
          <w:i w:val="0"/>
          <w:color w:val="auto"/>
        </w:rPr>
        <w:t>and</w:t>
      </w:r>
      <w:r w:rsidR="001773FD" w:rsidRPr="00195C05">
        <w:rPr>
          <w:rStyle w:val="Char1"/>
          <w:i w:val="0"/>
          <w:color w:val="0000CC"/>
        </w:rPr>
        <w:t xml:space="preserve"> </w:t>
      </w:r>
      <w:r w:rsidR="00C00CFF" w:rsidRPr="00195C05">
        <w:rPr>
          <w:rStyle w:val="Char1"/>
          <w:i w:val="0"/>
        </w:rPr>
        <w:fldChar w:fldCharType="begin"/>
      </w:r>
      <w:r w:rsidR="00C00CFF" w:rsidRPr="00195C05">
        <w:rPr>
          <w:rStyle w:val="Char1"/>
          <w:i w:val="0"/>
        </w:rPr>
        <w:instrText xml:space="preserve"> REF _Ref106820548 \h  \* MERGEFORMAT </w:instrText>
      </w:r>
      <w:r w:rsidR="00C00CFF" w:rsidRPr="00195C05">
        <w:rPr>
          <w:rStyle w:val="Char1"/>
          <w:i w:val="0"/>
        </w:rPr>
      </w:r>
      <w:r w:rsidR="00C00CFF" w:rsidRPr="00195C05">
        <w:rPr>
          <w:rStyle w:val="Char1"/>
          <w:i w:val="0"/>
        </w:rPr>
        <w:fldChar w:fldCharType="separate"/>
      </w:r>
      <w:r w:rsidR="00BD432C" w:rsidRPr="00195C05">
        <w:rPr>
          <w:i/>
          <w:color w:val="0000FF"/>
        </w:rPr>
        <w:t xml:space="preserve">Table </w:t>
      </w:r>
      <w:r w:rsidR="00BD432C" w:rsidRPr="00195C05">
        <w:rPr>
          <w:i/>
          <w:noProof/>
          <w:color w:val="0000FF"/>
        </w:rPr>
        <w:t>5</w:t>
      </w:r>
      <w:r w:rsidR="00BD432C" w:rsidRPr="00195C05">
        <w:rPr>
          <w:i/>
          <w:noProof/>
          <w:color w:val="0000FF"/>
        </w:rPr>
        <w:noBreakHyphen/>
        <w:t>6</w:t>
      </w:r>
      <w:r w:rsidR="00BD432C" w:rsidRPr="00195C05">
        <w:rPr>
          <w:i/>
          <w:color w:val="0000FF"/>
        </w:rPr>
        <w:t xml:space="preserve"> Drilling Holes Specifications</w:t>
      </w:r>
      <w:r w:rsidR="00C00CFF" w:rsidRPr="00195C05">
        <w:rPr>
          <w:rStyle w:val="Char1"/>
          <w:i w:val="0"/>
        </w:rPr>
        <w:fldChar w:fldCharType="end"/>
      </w:r>
      <w:r w:rsidR="00C00CFF" w:rsidRPr="00195C05">
        <w:rPr>
          <w:rStyle w:val="Char1"/>
          <w:rFonts w:hint="eastAsia"/>
          <w:i w:val="0"/>
          <w:color w:val="auto"/>
        </w:rPr>
        <w:t>.</w:t>
      </w:r>
    </w:p>
    <w:p w14:paraId="7DFDE14C" w14:textId="6EDA7747" w:rsidR="007C0C24" w:rsidRPr="00475770" w:rsidRDefault="00C00CFF" w:rsidP="003C6F4C">
      <w:pPr>
        <w:pStyle w:val="FigureTittle"/>
      </w:pPr>
      <w:r w:rsidRPr="00475770">
        <w:rPr>
          <w:noProof/>
        </w:rPr>
        <w:drawing>
          <wp:anchor distT="0" distB="0" distL="114300" distR="114300" simplePos="0" relativeHeight="252702720" behindDoc="0" locked="0" layoutInCell="1" allowOverlap="1" wp14:anchorId="135D6D98" wp14:editId="0CC04377">
            <wp:simplePos x="0" y="0"/>
            <wp:positionH relativeFrom="margin">
              <wp:align>center</wp:align>
            </wp:positionH>
            <wp:positionV relativeFrom="paragraph">
              <wp:posOffset>8663</wp:posOffset>
            </wp:positionV>
            <wp:extent cx="3643952" cy="1995689"/>
            <wp:effectExtent l="0" t="0" r="0" b="508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KW基础浇筑尺寸--0622.jpg"/>
                    <pic:cNvPicPr/>
                  </pic:nvPicPr>
                  <pic:blipFill>
                    <a:blip r:embed="rId45">
                      <a:extLst>
                        <a:ext uri="{28A0092B-C50C-407E-A947-70E740481C1C}">
                          <a14:useLocalDpi xmlns:a14="http://schemas.microsoft.com/office/drawing/2010/main" val="0"/>
                        </a:ext>
                      </a:extLst>
                    </a:blip>
                    <a:stretch>
                      <a:fillRect/>
                    </a:stretch>
                  </pic:blipFill>
                  <pic:spPr>
                    <a:xfrm>
                      <a:off x="0" y="0"/>
                      <a:ext cx="3643952" cy="1995689"/>
                    </a:xfrm>
                    <a:prstGeom prst="rect">
                      <a:avLst/>
                    </a:prstGeom>
                  </pic:spPr>
                </pic:pic>
              </a:graphicData>
            </a:graphic>
            <wp14:sizeRelH relativeFrom="page">
              <wp14:pctWidth>0</wp14:pctWidth>
            </wp14:sizeRelH>
            <wp14:sizeRelV relativeFrom="page">
              <wp14:pctHeight>0</wp14:pctHeight>
            </wp14:sizeRelV>
          </wp:anchor>
        </w:drawing>
      </w:r>
    </w:p>
    <w:p w14:paraId="5F4D3D44" w14:textId="490DB694" w:rsidR="001773FD" w:rsidRPr="00475770" w:rsidRDefault="001773FD" w:rsidP="003C6F4C">
      <w:pPr>
        <w:pStyle w:val="FigureTittle"/>
      </w:pPr>
    </w:p>
    <w:p w14:paraId="1F0C447F" w14:textId="66F83511" w:rsidR="001773FD" w:rsidRPr="00475770" w:rsidRDefault="001773FD" w:rsidP="003C6F4C">
      <w:pPr>
        <w:pStyle w:val="FigureTittle"/>
      </w:pPr>
    </w:p>
    <w:p w14:paraId="34AC8604" w14:textId="77777777" w:rsidR="001773FD" w:rsidRPr="00475770" w:rsidRDefault="001773FD" w:rsidP="003C6F4C">
      <w:pPr>
        <w:pStyle w:val="FigureTittle"/>
      </w:pPr>
    </w:p>
    <w:p w14:paraId="599E250A" w14:textId="77777777" w:rsidR="001773FD" w:rsidRPr="00475770" w:rsidRDefault="001773FD" w:rsidP="003C6F4C">
      <w:pPr>
        <w:pStyle w:val="FigureTittle"/>
      </w:pPr>
    </w:p>
    <w:p w14:paraId="22FFC574" w14:textId="77777777" w:rsidR="001773FD" w:rsidRPr="00475770" w:rsidRDefault="001773FD" w:rsidP="003C6F4C">
      <w:pPr>
        <w:pStyle w:val="FigureTittle"/>
      </w:pPr>
    </w:p>
    <w:p w14:paraId="4946BE4B" w14:textId="77777777" w:rsidR="001773FD" w:rsidRPr="00475770" w:rsidRDefault="001773FD" w:rsidP="003C6F4C">
      <w:pPr>
        <w:pStyle w:val="FigureTittle"/>
      </w:pPr>
    </w:p>
    <w:p w14:paraId="39FF2434" w14:textId="77777777" w:rsidR="001773FD" w:rsidRPr="00475770" w:rsidRDefault="001773FD" w:rsidP="003C6F4C">
      <w:pPr>
        <w:pStyle w:val="FigureTittle"/>
      </w:pPr>
    </w:p>
    <w:p w14:paraId="637410F8" w14:textId="77777777" w:rsidR="001773FD" w:rsidRPr="00475770" w:rsidRDefault="001773FD" w:rsidP="003C6F4C">
      <w:pPr>
        <w:pStyle w:val="FigureTittle"/>
      </w:pPr>
    </w:p>
    <w:p w14:paraId="0F19741D" w14:textId="6D1B4FA1" w:rsidR="001773FD" w:rsidRPr="00475770" w:rsidRDefault="001773FD" w:rsidP="003C6F4C">
      <w:pPr>
        <w:pStyle w:val="FigureTittle"/>
      </w:pPr>
    </w:p>
    <w:p w14:paraId="129FF982" w14:textId="0FDE807B" w:rsidR="00C00CFF" w:rsidRPr="00475770" w:rsidRDefault="003C6F4C" w:rsidP="003C6F4C">
      <w:pPr>
        <w:pStyle w:val="FigureTittle"/>
      </w:pPr>
      <w:r w:rsidRPr="00475770">
        <w:rPr>
          <w:noProof/>
        </w:rPr>
        <mc:AlternateContent>
          <mc:Choice Requires="wps">
            <w:drawing>
              <wp:anchor distT="0" distB="0" distL="114300" distR="114300" simplePos="0" relativeHeight="252704768" behindDoc="0" locked="0" layoutInCell="1" allowOverlap="1" wp14:anchorId="28557AFA" wp14:editId="34985196">
                <wp:simplePos x="0" y="0"/>
                <wp:positionH relativeFrom="margin">
                  <wp:align>center</wp:align>
                </wp:positionH>
                <wp:positionV relativeFrom="paragraph">
                  <wp:posOffset>133502</wp:posOffset>
                </wp:positionV>
                <wp:extent cx="3643630" cy="635"/>
                <wp:effectExtent l="0" t="0" r="0" b="2540"/>
                <wp:wrapNone/>
                <wp:docPr id="62" name="文本框 62"/>
                <wp:cNvGraphicFramePr/>
                <a:graphic xmlns:a="http://schemas.openxmlformats.org/drawingml/2006/main">
                  <a:graphicData uri="http://schemas.microsoft.com/office/word/2010/wordprocessingShape">
                    <wps:wsp>
                      <wps:cNvSpPr txBox="1"/>
                      <wps:spPr>
                        <a:xfrm>
                          <a:off x="0" y="0"/>
                          <a:ext cx="3643630" cy="635"/>
                        </a:xfrm>
                        <a:prstGeom prst="rect">
                          <a:avLst/>
                        </a:prstGeom>
                        <a:solidFill>
                          <a:prstClr val="white"/>
                        </a:solidFill>
                        <a:ln>
                          <a:noFill/>
                        </a:ln>
                        <a:effectLst/>
                      </wps:spPr>
                      <wps:txbx>
                        <w:txbxContent>
                          <w:p w14:paraId="4FEA62C4" w14:textId="24129864" w:rsidR="005E61E0" w:rsidRPr="0049240F" w:rsidRDefault="005E61E0" w:rsidP="003C6F4C">
                            <w:pPr>
                              <w:pStyle w:val="FigureTittle"/>
                              <w:rPr>
                                <w:rFonts w:cs="Arial"/>
                                <w:noProof/>
                                <w:szCs w:val="21"/>
                              </w:rPr>
                            </w:pPr>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3</w:t>
                            </w:r>
                            <w:r w:rsidR="00F9073B">
                              <w:rPr>
                                <w:noProof/>
                              </w:rPr>
                              <w:fldChar w:fldCharType="end"/>
                            </w:r>
                            <w:r>
                              <w:t xml:space="preserve"> Pouring the Concrete and Setting the Conduit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57AFA" id="文本框 62" o:spid="_x0000_s1032" type="#_x0000_t202" style="position:absolute;left:0;text-align:left;margin-left:0;margin-top:10.5pt;width:286.9pt;height:.05pt;z-index:252704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" stroked="f">
                <v:textbox style="mso-fit-shape-to-text:t" inset="0,0,0,0">
                  <w:txbxContent>
                    <w:p w14:paraId="4FEA62C4" w14:textId="24129864" w:rsidR="005E61E0" w:rsidRPr="0049240F" w:rsidRDefault="005E61E0" w:rsidP="003C6F4C">
                      <w:pPr>
                        <w:pStyle w:val="FigureTittle"/>
                        <w:rPr>
                          <w:rFonts w:cs="Arial"/>
                          <w:noProof/>
                          <w:szCs w:val="21"/>
                        </w:rPr>
                      </w:pPr>
                      <w:r>
                        <w:t xml:space="preserve">Figure </w:t>
                      </w:r>
                      <w:fldSimple w:instr=" STYLEREF 1 \s ">
                        <w:r w:rsidR="004B5F9E">
                          <w:rPr>
                            <w:noProof/>
                          </w:rPr>
                          <w:t>5</w:t>
                        </w:r>
                      </w:fldSimple>
                      <w:r w:rsidR="004B5F9E">
                        <w:noBreakHyphen/>
                      </w:r>
                      <w:fldSimple w:instr=" SEQ Figure \* ARABIC \s 1 ">
                        <w:r w:rsidR="004B5F9E">
                          <w:rPr>
                            <w:noProof/>
                          </w:rPr>
                          <w:t>3</w:t>
                        </w:r>
                      </w:fldSimple>
                      <w:r>
                        <w:t xml:space="preserve"> Pouring the Concrete and Setting the Conduit</w:t>
                      </w:r>
                    </w:p>
                  </w:txbxContent>
                </v:textbox>
                <w10:wrap anchorx="margin"/>
              </v:shape>
            </w:pict>
          </mc:Fallback>
        </mc:AlternateContent>
      </w:r>
    </w:p>
    <w:p w14:paraId="4118353B" w14:textId="05224C87" w:rsidR="00C00CFF" w:rsidRPr="00475770" w:rsidRDefault="00C00CFF" w:rsidP="003C6F4C">
      <w:pPr>
        <w:pStyle w:val="FigureTittle"/>
      </w:pPr>
    </w:p>
    <w:p w14:paraId="2CC2FCEF" w14:textId="6813421C" w:rsidR="00DD707C" w:rsidRPr="00475770" w:rsidRDefault="00DD707C"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4</w:t>
      </w:r>
      <w:r w:rsidR="00F9073B">
        <w:rPr>
          <w:noProof/>
        </w:rPr>
        <w:fldChar w:fldCharType="end"/>
      </w:r>
      <w:r w:rsidRPr="00475770">
        <w:t xml:space="preserve"> Foundation Specifications </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205"/>
        <w:gridCol w:w="1205"/>
        <w:gridCol w:w="1275"/>
        <w:gridCol w:w="1276"/>
      </w:tblGrid>
      <w:tr w:rsidR="00DD707C" w:rsidRPr="00475770" w14:paraId="4C91B5C3"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val="restart"/>
          </w:tcPr>
          <w:p w14:paraId="4F6E2282" w14:textId="77777777" w:rsidR="00DD707C" w:rsidRPr="00475770" w:rsidRDefault="00DD707C" w:rsidP="00172287">
            <w:r w:rsidRPr="00475770">
              <w:t>Parameter</w:t>
            </w:r>
          </w:p>
        </w:tc>
        <w:tc>
          <w:tcPr>
            <w:tcW w:w="4961" w:type="dxa"/>
            <w:gridSpan w:val="4"/>
          </w:tcPr>
          <w:p w14:paraId="4F2EAC38" w14:textId="75221B32" w:rsidR="00DD707C" w:rsidRPr="00475770" w:rsidRDefault="00DD707C" w:rsidP="001773FD">
            <w:pPr>
              <w:jc w:val="center"/>
            </w:pPr>
            <w:r w:rsidRPr="00475770">
              <w:t>Specification</w:t>
            </w:r>
          </w:p>
        </w:tc>
      </w:tr>
      <w:tr w:rsidR="00DD707C" w:rsidRPr="00475770" w14:paraId="03849561"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tcPr>
          <w:p w14:paraId="0CF6D661" w14:textId="77777777" w:rsidR="00DD707C" w:rsidRPr="00475770" w:rsidRDefault="00DD707C" w:rsidP="00172287"/>
        </w:tc>
        <w:tc>
          <w:tcPr>
            <w:tcW w:w="2410" w:type="dxa"/>
            <w:gridSpan w:val="2"/>
          </w:tcPr>
          <w:p w14:paraId="748B0739" w14:textId="6D45AF92" w:rsidR="00DD707C" w:rsidRPr="00475770" w:rsidRDefault="001773FD" w:rsidP="00172287">
            <w:pPr>
              <w:jc w:val="left"/>
            </w:pPr>
            <w:r w:rsidRPr="00475770">
              <w:t>MaxiCharger DC</w:t>
            </w:r>
            <w:r w:rsidR="004B3F44" w:rsidRPr="00475770">
              <w:t xml:space="preserve"> </w:t>
            </w:r>
            <w:r w:rsidRPr="00475770">
              <w:t>120</w:t>
            </w:r>
          </w:p>
        </w:tc>
        <w:tc>
          <w:tcPr>
            <w:tcW w:w="2551" w:type="dxa"/>
            <w:gridSpan w:val="2"/>
          </w:tcPr>
          <w:p w14:paraId="14A11A8F" w14:textId="256D57EC" w:rsidR="00DD707C" w:rsidRPr="00475770" w:rsidRDefault="001773FD" w:rsidP="00172287">
            <w:pPr>
              <w:jc w:val="left"/>
            </w:pPr>
            <w:r w:rsidRPr="00475770">
              <w:t>MaxiCharger DC</w:t>
            </w:r>
            <w:r w:rsidR="004B3F44" w:rsidRPr="00475770">
              <w:t xml:space="preserve"> </w:t>
            </w:r>
            <w:r w:rsidRPr="00475770">
              <w:t>240</w:t>
            </w:r>
          </w:p>
        </w:tc>
      </w:tr>
      <w:tr w:rsidR="001773FD" w:rsidRPr="00475770" w14:paraId="5F576547" w14:textId="77777777" w:rsidTr="00743B0B">
        <w:trPr>
          <w:trHeight w:val="397"/>
          <w:jc w:val="center"/>
        </w:trPr>
        <w:tc>
          <w:tcPr>
            <w:tcW w:w="1838" w:type="dxa"/>
            <w:vAlign w:val="center"/>
          </w:tcPr>
          <w:p w14:paraId="10634AE9" w14:textId="77777777" w:rsidR="001773FD" w:rsidRPr="00475770" w:rsidRDefault="001773FD" w:rsidP="00172287">
            <w:pPr>
              <w:jc w:val="both"/>
              <w:rPr>
                <w:rFonts w:ascii="Arial" w:hAnsi="Arial"/>
                <w:b/>
              </w:rPr>
            </w:pPr>
            <w:r w:rsidRPr="00475770">
              <w:rPr>
                <w:rFonts w:ascii="Arial" w:hAnsi="Arial" w:hint="eastAsia"/>
                <w:b/>
              </w:rPr>
              <w:t>X</w:t>
            </w:r>
          </w:p>
        </w:tc>
        <w:tc>
          <w:tcPr>
            <w:tcW w:w="1205" w:type="dxa"/>
            <w:vAlign w:val="center"/>
          </w:tcPr>
          <w:p w14:paraId="00277F90" w14:textId="76948AF6" w:rsidR="001773FD" w:rsidRPr="00475770" w:rsidRDefault="001773FD" w:rsidP="00172287">
            <w:r w:rsidRPr="00475770">
              <w:rPr>
                <w:rFonts w:ascii="Arial" w:hAnsi="Arial"/>
              </w:rPr>
              <w:t>820</w:t>
            </w:r>
            <w:r w:rsidR="000E6941" w:rsidRPr="00475770">
              <w:rPr>
                <w:rFonts w:ascii="Arial" w:hAnsi="Arial"/>
              </w:rPr>
              <w:t xml:space="preserve"> </w:t>
            </w:r>
            <w:r w:rsidRPr="00475770">
              <w:rPr>
                <w:rFonts w:ascii="Arial" w:hAnsi="Arial"/>
              </w:rPr>
              <w:t>mm</w:t>
            </w:r>
          </w:p>
        </w:tc>
        <w:tc>
          <w:tcPr>
            <w:tcW w:w="1205" w:type="dxa"/>
            <w:vAlign w:val="center"/>
          </w:tcPr>
          <w:p w14:paraId="4C3D879D" w14:textId="19772511" w:rsidR="001773FD" w:rsidRPr="00475770" w:rsidRDefault="001773FD" w:rsidP="00172287">
            <w:pPr>
              <w:jc w:val="both"/>
              <w:rPr>
                <w:rFonts w:ascii="Arial" w:hAnsi="Arial"/>
              </w:rPr>
            </w:pPr>
            <w:r w:rsidRPr="00475770">
              <w:rPr>
                <w:rFonts w:ascii="Arial" w:hAnsi="Arial"/>
              </w:rPr>
              <w:t>32.28</w:t>
            </w:r>
            <w:r w:rsidR="000E6941" w:rsidRPr="00475770">
              <w:rPr>
                <w:rFonts w:ascii="Arial" w:hAnsi="Arial"/>
              </w:rPr>
              <w:t xml:space="preserve"> </w:t>
            </w:r>
            <w:r w:rsidRPr="00475770">
              <w:rPr>
                <w:rFonts w:ascii="Arial" w:hAnsi="Arial"/>
              </w:rPr>
              <w:t>in</w:t>
            </w:r>
          </w:p>
        </w:tc>
        <w:tc>
          <w:tcPr>
            <w:tcW w:w="1275" w:type="dxa"/>
            <w:vAlign w:val="center"/>
          </w:tcPr>
          <w:p w14:paraId="412FAAC0" w14:textId="461FC339" w:rsidR="001773FD" w:rsidRPr="00475770" w:rsidRDefault="001773FD" w:rsidP="00172287">
            <w:r w:rsidRPr="00475770">
              <w:rPr>
                <w:rFonts w:ascii="Arial" w:hAnsi="Arial"/>
              </w:rPr>
              <w:t>820</w:t>
            </w:r>
            <w:r w:rsidR="000E6941" w:rsidRPr="00475770">
              <w:rPr>
                <w:rFonts w:ascii="Arial" w:hAnsi="Arial"/>
              </w:rPr>
              <w:t xml:space="preserve"> </w:t>
            </w:r>
            <w:r w:rsidRPr="00475770">
              <w:rPr>
                <w:rFonts w:ascii="Arial" w:hAnsi="Arial"/>
              </w:rPr>
              <w:t>mm</w:t>
            </w:r>
          </w:p>
        </w:tc>
        <w:tc>
          <w:tcPr>
            <w:tcW w:w="1276" w:type="dxa"/>
            <w:vAlign w:val="center"/>
          </w:tcPr>
          <w:p w14:paraId="6F886A00" w14:textId="1E8F110F" w:rsidR="001773FD" w:rsidRPr="00475770" w:rsidRDefault="001773FD" w:rsidP="00172287">
            <w:pPr>
              <w:jc w:val="both"/>
              <w:rPr>
                <w:rFonts w:ascii="Arial" w:hAnsi="Arial"/>
              </w:rPr>
            </w:pPr>
            <w:r w:rsidRPr="00475770">
              <w:rPr>
                <w:rFonts w:ascii="Arial" w:hAnsi="Arial"/>
              </w:rPr>
              <w:t>32.28</w:t>
            </w:r>
            <w:r w:rsidR="000E6941" w:rsidRPr="00475770">
              <w:rPr>
                <w:rFonts w:ascii="Arial" w:hAnsi="Arial"/>
              </w:rPr>
              <w:t xml:space="preserve"> </w:t>
            </w:r>
            <w:r w:rsidRPr="00475770">
              <w:rPr>
                <w:rFonts w:ascii="Arial" w:hAnsi="Arial"/>
              </w:rPr>
              <w:t>in</w:t>
            </w:r>
          </w:p>
        </w:tc>
      </w:tr>
      <w:tr w:rsidR="001773FD" w:rsidRPr="00475770" w14:paraId="582D6F2A" w14:textId="77777777" w:rsidTr="00743B0B">
        <w:trPr>
          <w:trHeight w:val="397"/>
          <w:jc w:val="center"/>
        </w:trPr>
        <w:tc>
          <w:tcPr>
            <w:tcW w:w="1838" w:type="dxa"/>
            <w:vAlign w:val="center"/>
          </w:tcPr>
          <w:p w14:paraId="37475024" w14:textId="64079BE0" w:rsidR="001773FD" w:rsidRPr="00475770" w:rsidRDefault="001773FD" w:rsidP="00DD707C">
            <w:pPr>
              <w:rPr>
                <w:rFonts w:ascii="Arial" w:hAnsi="Arial"/>
                <w:b/>
              </w:rPr>
            </w:pPr>
            <w:r w:rsidRPr="00475770">
              <w:rPr>
                <w:rFonts w:ascii="Arial" w:hAnsi="Arial"/>
                <w:b/>
              </w:rPr>
              <w:t>X1</w:t>
            </w:r>
          </w:p>
        </w:tc>
        <w:tc>
          <w:tcPr>
            <w:tcW w:w="1205" w:type="dxa"/>
            <w:vAlign w:val="center"/>
          </w:tcPr>
          <w:p w14:paraId="45DA4374" w14:textId="3BA3E439" w:rsidR="001773FD" w:rsidRPr="00475770" w:rsidRDefault="001773FD" w:rsidP="00DD707C">
            <w:pPr>
              <w:rPr>
                <w:rFonts w:ascii="Arial" w:hAnsi="Arial"/>
              </w:rPr>
            </w:pPr>
            <w:r w:rsidRPr="00475770">
              <w:rPr>
                <w:rFonts w:ascii="Arial" w:hAnsi="Arial"/>
              </w:rPr>
              <w:t>285</w:t>
            </w:r>
            <w:r w:rsidR="000E6941" w:rsidRPr="00475770">
              <w:rPr>
                <w:rFonts w:ascii="Arial" w:hAnsi="Arial"/>
              </w:rPr>
              <w:t xml:space="preserve"> </w:t>
            </w:r>
            <w:r w:rsidRPr="00475770">
              <w:rPr>
                <w:rFonts w:ascii="Arial" w:hAnsi="Arial"/>
              </w:rPr>
              <w:t>mm</w:t>
            </w:r>
          </w:p>
        </w:tc>
        <w:tc>
          <w:tcPr>
            <w:tcW w:w="1205" w:type="dxa"/>
            <w:vAlign w:val="center"/>
          </w:tcPr>
          <w:p w14:paraId="615A92D4" w14:textId="0AD5C629" w:rsidR="001773FD" w:rsidRPr="00475770" w:rsidRDefault="001773FD" w:rsidP="00DD707C">
            <w:pPr>
              <w:rPr>
                <w:rFonts w:ascii="Arial" w:hAnsi="Arial"/>
              </w:rPr>
            </w:pPr>
            <w:r w:rsidRPr="00475770">
              <w:rPr>
                <w:rFonts w:ascii="Arial" w:hAnsi="Arial"/>
              </w:rPr>
              <w:t>11.22</w:t>
            </w:r>
            <w:r w:rsidR="000E6941" w:rsidRPr="00475770">
              <w:rPr>
                <w:rFonts w:ascii="Arial" w:hAnsi="Arial"/>
              </w:rPr>
              <w:t xml:space="preserve"> </w:t>
            </w:r>
            <w:r w:rsidRPr="00475770">
              <w:rPr>
                <w:rFonts w:ascii="Arial" w:hAnsi="Arial"/>
              </w:rPr>
              <w:t>in</w:t>
            </w:r>
          </w:p>
        </w:tc>
        <w:tc>
          <w:tcPr>
            <w:tcW w:w="1275" w:type="dxa"/>
            <w:vAlign w:val="center"/>
          </w:tcPr>
          <w:p w14:paraId="19A3DB44" w14:textId="4B91419D" w:rsidR="001773FD" w:rsidRPr="00475770" w:rsidRDefault="000E6941" w:rsidP="00DD707C">
            <w:pPr>
              <w:rPr>
                <w:rFonts w:ascii="Arial" w:hAnsi="Arial"/>
              </w:rPr>
            </w:pPr>
            <w:r w:rsidRPr="00475770">
              <w:rPr>
                <w:rFonts w:ascii="Arial" w:hAnsi="Arial"/>
              </w:rPr>
              <w:t>275 mm</w:t>
            </w:r>
          </w:p>
        </w:tc>
        <w:tc>
          <w:tcPr>
            <w:tcW w:w="1276" w:type="dxa"/>
            <w:vAlign w:val="center"/>
          </w:tcPr>
          <w:p w14:paraId="6ABFB91D" w14:textId="718E2AF0" w:rsidR="001773FD" w:rsidRPr="00475770" w:rsidRDefault="000E6941" w:rsidP="00DD707C">
            <w:pPr>
              <w:rPr>
                <w:rFonts w:ascii="Arial" w:hAnsi="Arial"/>
              </w:rPr>
            </w:pPr>
            <w:r w:rsidRPr="00475770">
              <w:rPr>
                <w:rFonts w:ascii="Arial" w:hAnsi="Arial" w:hint="eastAsia"/>
              </w:rPr>
              <w:t>1</w:t>
            </w:r>
            <w:r w:rsidRPr="00475770">
              <w:rPr>
                <w:rFonts w:ascii="Arial" w:hAnsi="Arial"/>
              </w:rPr>
              <w:t>0.83 in</w:t>
            </w:r>
          </w:p>
        </w:tc>
      </w:tr>
      <w:tr w:rsidR="001773FD" w:rsidRPr="00475770" w14:paraId="71701AEB" w14:textId="77777777" w:rsidTr="00743B0B">
        <w:trPr>
          <w:trHeight w:val="397"/>
          <w:jc w:val="center"/>
        </w:trPr>
        <w:tc>
          <w:tcPr>
            <w:tcW w:w="1838" w:type="dxa"/>
            <w:vAlign w:val="center"/>
          </w:tcPr>
          <w:p w14:paraId="36D5488F" w14:textId="77777777" w:rsidR="001773FD" w:rsidRPr="00475770" w:rsidRDefault="001773FD" w:rsidP="00DD707C">
            <w:pPr>
              <w:rPr>
                <w:b/>
                <w:i/>
              </w:rPr>
            </w:pPr>
            <w:r w:rsidRPr="00475770">
              <w:rPr>
                <w:rFonts w:ascii="Arial" w:hAnsi="Arial"/>
                <w:b/>
              </w:rPr>
              <w:t>Y</w:t>
            </w:r>
          </w:p>
        </w:tc>
        <w:tc>
          <w:tcPr>
            <w:tcW w:w="1205" w:type="dxa"/>
            <w:vAlign w:val="center"/>
          </w:tcPr>
          <w:p w14:paraId="1BF18365" w14:textId="6CF9AF30" w:rsidR="001773FD" w:rsidRPr="00475770" w:rsidRDefault="001773FD" w:rsidP="00DD707C">
            <w:r w:rsidRPr="00475770">
              <w:rPr>
                <w:rFonts w:ascii="Arial" w:hAnsi="Arial"/>
              </w:rPr>
              <w:t>640</w:t>
            </w:r>
            <w:r w:rsidR="000E6941" w:rsidRPr="00475770">
              <w:rPr>
                <w:rFonts w:ascii="Arial" w:hAnsi="Arial"/>
              </w:rPr>
              <w:t xml:space="preserve"> </w:t>
            </w:r>
            <w:r w:rsidRPr="00475770">
              <w:rPr>
                <w:rFonts w:ascii="Arial" w:hAnsi="Arial"/>
              </w:rPr>
              <w:t>mm</w:t>
            </w:r>
          </w:p>
        </w:tc>
        <w:tc>
          <w:tcPr>
            <w:tcW w:w="1205" w:type="dxa"/>
            <w:vAlign w:val="center"/>
          </w:tcPr>
          <w:p w14:paraId="2F4D61C7" w14:textId="41C2B4C1" w:rsidR="001773FD" w:rsidRPr="00475770" w:rsidRDefault="001773FD" w:rsidP="00DD707C">
            <w:pPr>
              <w:jc w:val="both"/>
              <w:rPr>
                <w:rFonts w:ascii="Arial" w:hAnsi="Arial"/>
              </w:rPr>
            </w:pPr>
            <w:r w:rsidRPr="00475770">
              <w:rPr>
                <w:rFonts w:ascii="Arial" w:hAnsi="Arial"/>
              </w:rPr>
              <w:t>25.2</w:t>
            </w:r>
            <w:r w:rsidR="000E6941" w:rsidRPr="00475770">
              <w:rPr>
                <w:rFonts w:ascii="Arial" w:hAnsi="Arial"/>
              </w:rPr>
              <w:t xml:space="preserve"> </w:t>
            </w:r>
            <w:r w:rsidRPr="00475770">
              <w:rPr>
                <w:rFonts w:ascii="Arial" w:hAnsi="Arial"/>
              </w:rPr>
              <w:t>in</w:t>
            </w:r>
          </w:p>
        </w:tc>
        <w:tc>
          <w:tcPr>
            <w:tcW w:w="1275" w:type="dxa"/>
            <w:vAlign w:val="center"/>
          </w:tcPr>
          <w:p w14:paraId="58AE8A03" w14:textId="6810F0FB" w:rsidR="001773FD" w:rsidRPr="00475770" w:rsidRDefault="001773FD" w:rsidP="00DD707C">
            <w:r w:rsidRPr="00475770">
              <w:rPr>
                <w:rFonts w:ascii="Arial" w:hAnsi="Arial"/>
              </w:rPr>
              <w:t>740</w:t>
            </w:r>
            <w:r w:rsidR="000E6941" w:rsidRPr="00475770">
              <w:rPr>
                <w:rFonts w:ascii="Arial" w:hAnsi="Arial"/>
              </w:rPr>
              <w:t xml:space="preserve"> </w:t>
            </w:r>
            <w:r w:rsidRPr="00475770">
              <w:rPr>
                <w:rFonts w:ascii="Arial" w:hAnsi="Arial"/>
              </w:rPr>
              <w:t>mm</w:t>
            </w:r>
          </w:p>
        </w:tc>
        <w:tc>
          <w:tcPr>
            <w:tcW w:w="1276" w:type="dxa"/>
            <w:vAlign w:val="center"/>
          </w:tcPr>
          <w:p w14:paraId="46ACE23D" w14:textId="761225C1" w:rsidR="001773FD" w:rsidRPr="00475770" w:rsidRDefault="001773FD" w:rsidP="00DD707C">
            <w:pPr>
              <w:jc w:val="both"/>
              <w:rPr>
                <w:rFonts w:ascii="Arial" w:hAnsi="Arial"/>
              </w:rPr>
            </w:pPr>
            <w:r w:rsidRPr="00475770">
              <w:rPr>
                <w:rFonts w:ascii="Arial" w:hAnsi="Arial"/>
              </w:rPr>
              <w:t>29.13</w:t>
            </w:r>
            <w:r w:rsidR="000E6941" w:rsidRPr="00475770">
              <w:rPr>
                <w:rFonts w:ascii="Arial" w:hAnsi="Arial"/>
              </w:rPr>
              <w:t xml:space="preserve"> </w:t>
            </w:r>
            <w:r w:rsidRPr="00475770">
              <w:rPr>
                <w:rFonts w:ascii="Arial" w:hAnsi="Arial"/>
              </w:rPr>
              <w:t>in</w:t>
            </w:r>
          </w:p>
        </w:tc>
      </w:tr>
      <w:tr w:rsidR="001773FD" w:rsidRPr="00475770" w14:paraId="2103ED39" w14:textId="77777777" w:rsidTr="00743B0B">
        <w:trPr>
          <w:trHeight w:val="397"/>
          <w:jc w:val="center"/>
        </w:trPr>
        <w:tc>
          <w:tcPr>
            <w:tcW w:w="1838" w:type="dxa"/>
            <w:vAlign w:val="center"/>
          </w:tcPr>
          <w:p w14:paraId="26EE8849" w14:textId="5E5D32F2" w:rsidR="001773FD" w:rsidRPr="00475770" w:rsidRDefault="001773FD" w:rsidP="00DD707C">
            <w:pPr>
              <w:rPr>
                <w:rFonts w:ascii="Arial" w:hAnsi="Arial"/>
                <w:b/>
              </w:rPr>
            </w:pPr>
            <w:r w:rsidRPr="00475770">
              <w:rPr>
                <w:rFonts w:ascii="Arial" w:hAnsi="Arial"/>
                <w:b/>
              </w:rPr>
              <w:t>Y1</w:t>
            </w:r>
          </w:p>
        </w:tc>
        <w:tc>
          <w:tcPr>
            <w:tcW w:w="1205" w:type="dxa"/>
            <w:vAlign w:val="center"/>
          </w:tcPr>
          <w:p w14:paraId="27EF22C6" w14:textId="5AFD34B0" w:rsidR="001773FD" w:rsidRPr="00475770" w:rsidRDefault="001773FD" w:rsidP="00DD707C">
            <w:pPr>
              <w:rPr>
                <w:rFonts w:ascii="Arial" w:hAnsi="Arial"/>
              </w:rPr>
            </w:pPr>
            <w:r w:rsidRPr="00475770">
              <w:rPr>
                <w:rFonts w:ascii="Arial" w:hAnsi="Arial"/>
              </w:rPr>
              <w:t>190</w:t>
            </w:r>
            <w:r w:rsidR="000E6941" w:rsidRPr="00475770">
              <w:rPr>
                <w:rFonts w:ascii="Arial" w:hAnsi="Arial"/>
              </w:rPr>
              <w:t xml:space="preserve"> </w:t>
            </w:r>
            <w:r w:rsidRPr="00475770">
              <w:rPr>
                <w:rFonts w:ascii="Arial" w:hAnsi="Arial"/>
              </w:rPr>
              <w:t>mm</w:t>
            </w:r>
          </w:p>
        </w:tc>
        <w:tc>
          <w:tcPr>
            <w:tcW w:w="1205" w:type="dxa"/>
            <w:vAlign w:val="center"/>
          </w:tcPr>
          <w:p w14:paraId="1C15DFFF" w14:textId="659D34BD" w:rsidR="001773FD" w:rsidRPr="00475770" w:rsidRDefault="001773FD" w:rsidP="00DD707C">
            <w:pPr>
              <w:rPr>
                <w:rFonts w:ascii="Arial" w:hAnsi="Arial"/>
              </w:rPr>
            </w:pPr>
            <w:r w:rsidRPr="00475770">
              <w:rPr>
                <w:rFonts w:ascii="Arial" w:hAnsi="Arial"/>
              </w:rPr>
              <w:t>7.48</w:t>
            </w:r>
            <w:r w:rsidR="000E6941" w:rsidRPr="00475770">
              <w:rPr>
                <w:rFonts w:ascii="Arial" w:hAnsi="Arial"/>
              </w:rPr>
              <w:t xml:space="preserve"> </w:t>
            </w:r>
            <w:r w:rsidRPr="00475770">
              <w:rPr>
                <w:rFonts w:ascii="Arial" w:hAnsi="Arial"/>
              </w:rPr>
              <w:t>in</w:t>
            </w:r>
          </w:p>
        </w:tc>
        <w:tc>
          <w:tcPr>
            <w:tcW w:w="1275" w:type="dxa"/>
            <w:vAlign w:val="center"/>
          </w:tcPr>
          <w:p w14:paraId="2476FDB3" w14:textId="03F30CE8" w:rsidR="001773FD" w:rsidRPr="00475770" w:rsidRDefault="000E6941" w:rsidP="00DD707C">
            <w:pPr>
              <w:rPr>
                <w:rFonts w:ascii="Arial" w:hAnsi="Arial"/>
              </w:rPr>
            </w:pPr>
            <w:r w:rsidRPr="00475770">
              <w:rPr>
                <w:rFonts w:ascii="Arial" w:hAnsi="Arial" w:hint="eastAsia"/>
              </w:rPr>
              <w:t>1</w:t>
            </w:r>
            <w:r w:rsidRPr="00475770">
              <w:rPr>
                <w:rFonts w:ascii="Arial" w:hAnsi="Arial"/>
              </w:rPr>
              <w:t>51 mm</w:t>
            </w:r>
          </w:p>
        </w:tc>
        <w:tc>
          <w:tcPr>
            <w:tcW w:w="1276" w:type="dxa"/>
            <w:vAlign w:val="center"/>
          </w:tcPr>
          <w:p w14:paraId="0E3EF9DB" w14:textId="69D06D65" w:rsidR="001773FD" w:rsidRPr="00475770" w:rsidRDefault="000E6941" w:rsidP="00DD707C">
            <w:pPr>
              <w:rPr>
                <w:rFonts w:ascii="Arial" w:hAnsi="Arial"/>
              </w:rPr>
            </w:pPr>
            <w:r w:rsidRPr="00475770">
              <w:rPr>
                <w:rFonts w:ascii="Arial" w:hAnsi="Arial"/>
              </w:rPr>
              <w:t>5.94 in</w:t>
            </w:r>
          </w:p>
        </w:tc>
      </w:tr>
      <w:tr w:rsidR="001773FD" w:rsidRPr="00475770" w14:paraId="4749FFDA" w14:textId="77777777" w:rsidTr="00743B0B">
        <w:trPr>
          <w:trHeight w:val="397"/>
          <w:jc w:val="center"/>
        </w:trPr>
        <w:tc>
          <w:tcPr>
            <w:tcW w:w="1838" w:type="dxa"/>
            <w:vAlign w:val="center"/>
          </w:tcPr>
          <w:p w14:paraId="74C5A4A0" w14:textId="77777777" w:rsidR="001773FD" w:rsidRPr="00475770" w:rsidRDefault="001773FD" w:rsidP="00DD707C">
            <w:pPr>
              <w:rPr>
                <w:b/>
                <w:i/>
              </w:rPr>
            </w:pPr>
            <w:r w:rsidRPr="00475770">
              <w:rPr>
                <w:rFonts w:ascii="Arial" w:hAnsi="Arial"/>
                <w:b/>
              </w:rPr>
              <w:lastRenderedPageBreak/>
              <w:t>Z</w:t>
            </w:r>
          </w:p>
        </w:tc>
        <w:tc>
          <w:tcPr>
            <w:tcW w:w="1205" w:type="dxa"/>
            <w:vAlign w:val="center"/>
          </w:tcPr>
          <w:p w14:paraId="4143F605" w14:textId="3EDB31B5" w:rsidR="001773FD" w:rsidRPr="00475770" w:rsidRDefault="001773FD" w:rsidP="00DD707C">
            <w:r w:rsidRPr="00475770">
              <w:rPr>
                <w:rFonts w:ascii="Arial" w:hAnsi="Arial"/>
              </w:rPr>
              <w:t>500</w:t>
            </w:r>
            <w:r w:rsidR="000E6941" w:rsidRPr="00475770">
              <w:rPr>
                <w:rFonts w:ascii="Arial" w:hAnsi="Arial"/>
              </w:rPr>
              <w:t xml:space="preserve"> </w:t>
            </w:r>
            <w:r w:rsidRPr="00475770">
              <w:rPr>
                <w:rFonts w:ascii="Arial" w:hAnsi="Arial"/>
              </w:rPr>
              <w:t>mm</w:t>
            </w:r>
          </w:p>
        </w:tc>
        <w:tc>
          <w:tcPr>
            <w:tcW w:w="1205" w:type="dxa"/>
            <w:vAlign w:val="center"/>
          </w:tcPr>
          <w:p w14:paraId="5D4986AF" w14:textId="4AA999F8" w:rsidR="001773FD" w:rsidRPr="00475770" w:rsidRDefault="001773FD" w:rsidP="00DD707C">
            <w:pPr>
              <w:jc w:val="both"/>
              <w:rPr>
                <w:rFonts w:ascii="Arial" w:hAnsi="Arial"/>
              </w:rPr>
            </w:pPr>
            <w:r w:rsidRPr="00475770">
              <w:rPr>
                <w:rFonts w:ascii="Arial" w:hAnsi="Arial"/>
              </w:rPr>
              <w:t>19.69</w:t>
            </w:r>
            <w:r w:rsidR="000E6941" w:rsidRPr="00475770">
              <w:rPr>
                <w:rFonts w:ascii="Arial" w:hAnsi="Arial"/>
              </w:rPr>
              <w:t xml:space="preserve"> </w:t>
            </w:r>
            <w:r w:rsidRPr="00475770">
              <w:rPr>
                <w:rFonts w:ascii="Arial" w:hAnsi="Arial"/>
              </w:rPr>
              <w:t>in</w:t>
            </w:r>
          </w:p>
        </w:tc>
        <w:tc>
          <w:tcPr>
            <w:tcW w:w="1275" w:type="dxa"/>
            <w:vAlign w:val="center"/>
          </w:tcPr>
          <w:p w14:paraId="0F9BF347" w14:textId="63146FB4" w:rsidR="001773FD" w:rsidRPr="00475770" w:rsidRDefault="001773FD" w:rsidP="00DD707C">
            <w:r w:rsidRPr="00475770">
              <w:rPr>
                <w:rFonts w:ascii="Arial" w:hAnsi="Arial"/>
              </w:rPr>
              <w:t>500</w:t>
            </w:r>
            <w:r w:rsidR="000E6941" w:rsidRPr="00475770">
              <w:rPr>
                <w:rFonts w:ascii="Arial" w:hAnsi="Arial"/>
              </w:rPr>
              <w:t xml:space="preserve"> </w:t>
            </w:r>
            <w:r w:rsidRPr="00475770">
              <w:rPr>
                <w:rFonts w:ascii="Arial" w:hAnsi="Arial"/>
              </w:rPr>
              <w:t>mm</w:t>
            </w:r>
          </w:p>
        </w:tc>
        <w:tc>
          <w:tcPr>
            <w:tcW w:w="1276" w:type="dxa"/>
            <w:vAlign w:val="center"/>
          </w:tcPr>
          <w:p w14:paraId="68C0CB74" w14:textId="313F64F6" w:rsidR="001773FD" w:rsidRPr="00475770" w:rsidRDefault="001773FD" w:rsidP="00DD707C">
            <w:pPr>
              <w:jc w:val="both"/>
              <w:rPr>
                <w:rFonts w:ascii="Arial" w:hAnsi="Arial"/>
              </w:rPr>
            </w:pPr>
            <w:r w:rsidRPr="00475770">
              <w:rPr>
                <w:rFonts w:ascii="Arial" w:hAnsi="Arial"/>
              </w:rPr>
              <w:t>19.69</w:t>
            </w:r>
            <w:r w:rsidR="000E6941" w:rsidRPr="00475770">
              <w:rPr>
                <w:rFonts w:ascii="Arial" w:hAnsi="Arial"/>
              </w:rPr>
              <w:t xml:space="preserve"> </w:t>
            </w:r>
            <w:r w:rsidRPr="00475770">
              <w:rPr>
                <w:rFonts w:ascii="Arial" w:hAnsi="Arial"/>
              </w:rPr>
              <w:t>in</w:t>
            </w:r>
          </w:p>
        </w:tc>
      </w:tr>
      <w:tr w:rsidR="001773FD" w:rsidRPr="00475770" w14:paraId="2B71A158" w14:textId="77777777" w:rsidTr="00743B0B">
        <w:trPr>
          <w:trHeight w:val="397"/>
          <w:jc w:val="center"/>
        </w:trPr>
        <w:tc>
          <w:tcPr>
            <w:tcW w:w="1838" w:type="dxa"/>
            <w:vAlign w:val="center"/>
          </w:tcPr>
          <w:p w14:paraId="7CE91872" w14:textId="77777777" w:rsidR="001773FD" w:rsidRPr="00475770" w:rsidRDefault="001773FD" w:rsidP="00172287">
            <w:pPr>
              <w:rPr>
                <w:rFonts w:ascii="Arial" w:hAnsi="Arial"/>
                <w:b/>
              </w:rPr>
            </w:pPr>
            <w:r w:rsidRPr="00475770">
              <w:rPr>
                <w:rFonts w:ascii="Arial" w:hAnsi="Arial"/>
                <w:b/>
              </w:rPr>
              <w:t>H1</w:t>
            </w:r>
          </w:p>
        </w:tc>
        <w:tc>
          <w:tcPr>
            <w:tcW w:w="1205" w:type="dxa"/>
            <w:shd w:val="clear" w:color="auto" w:fill="auto"/>
            <w:vAlign w:val="center"/>
          </w:tcPr>
          <w:p w14:paraId="18FCFEFF" w14:textId="7A0ECA90" w:rsidR="001773FD" w:rsidRPr="00475770" w:rsidRDefault="001773FD" w:rsidP="00172287">
            <w:r w:rsidRPr="00475770">
              <w:rPr>
                <w:rFonts w:ascii="Arial" w:hAnsi="Arial"/>
              </w:rPr>
              <w:t>150</w:t>
            </w:r>
            <w:r w:rsidR="000E6941" w:rsidRPr="00475770">
              <w:rPr>
                <w:rFonts w:ascii="Arial" w:hAnsi="Arial"/>
              </w:rPr>
              <w:t xml:space="preserve"> </w:t>
            </w:r>
            <w:r w:rsidRPr="00475770">
              <w:rPr>
                <w:rFonts w:ascii="Arial" w:hAnsi="Arial"/>
              </w:rPr>
              <w:t>mm</w:t>
            </w:r>
          </w:p>
        </w:tc>
        <w:tc>
          <w:tcPr>
            <w:tcW w:w="1205" w:type="dxa"/>
            <w:shd w:val="clear" w:color="auto" w:fill="auto"/>
            <w:vAlign w:val="center"/>
          </w:tcPr>
          <w:p w14:paraId="155BCDD8" w14:textId="41B55730" w:rsidR="001773FD" w:rsidRPr="00475770" w:rsidRDefault="001773FD" w:rsidP="00172287">
            <w:pPr>
              <w:jc w:val="both"/>
              <w:rPr>
                <w:rFonts w:ascii="Arial" w:hAnsi="Arial"/>
              </w:rPr>
            </w:pPr>
            <w:r w:rsidRPr="00475770">
              <w:rPr>
                <w:rFonts w:ascii="Arial" w:hAnsi="Arial"/>
              </w:rPr>
              <w:t>5.9</w:t>
            </w:r>
            <w:r w:rsidR="000E6941" w:rsidRPr="00475770">
              <w:rPr>
                <w:rFonts w:ascii="Arial" w:hAnsi="Arial"/>
              </w:rPr>
              <w:t xml:space="preserve"> </w:t>
            </w:r>
            <w:r w:rsidRPr="00475770">
              <w:rPr>
                <w:rFonts w:ascii="Arial" w:hAnsi="Arial"/>
              </w:rPr>
              <w:t>in</w:t>
            </w:r>
          </w:p>
        </w:tc>
        <w:tc>
          <w:tcPr>
            <w:tcW w:w="1275" w:type="dxa"/>
            <w:shd w:val="clear" w:color="auto" w:fill="auto"/>
            <w:vAlign w:val="center"/>
          </w:tcPr>
          <w:p w14:paraId="1C98D65A" w14:textId="220E3D76" w:rsidR="001773FD" w:rsidRPr="00475770" w:rsidRDefault="001773FD" w:rsidP="00172287">
            <w:r w:rsidRPr="00475770">
              <w:rPr>
                <w:rFonts w:ascii="Arial" w:hAnsi="Arial"/>
              </w:rPr>
              <w:t>150</w:t>
            </w:r>
            <w:r w:rsidR="000E6941" w:rsidRPr="00475770">
              <w:rPr>
                <w:rFonts w:ascii="Arial" w:hAnsi="Arial"/>
              </w:rPr>
              <w:t xml:space="preserve"> </w:t>
            </w:r>
            <w:r w:rsidRPr="00475770">
              <w:rPr>
                <w:rFonts w:ascii="Arial" w:hAnsi="Arial"/>
              </w:rPr>
              <w:t>mm</w:t>
            </w:r>
          </w:p>
        </w:tc>
        <w:tc>
          <w:tcPr>
            <w:tcW w:w="1276" w:type="dxa"/>
            <w:shd w:val="clear" w:color="auto" w:fill="auto"/>
            <w:vAlign w:val="center"/>
          </w:tcPr>
          <w:p w14:paraId="7DF497D4" w14:textId="535C319C" w:rsidR="001773FD" w:rsidRPr="00475770" w:rsidRDefault="001773FD" w:rsidP="00172287">
            <w:pPr>
              <w:jc w:val="both"/>
              <w:rPr>
                <w:rFonts w:ascii="Arial" w:hAnsi="Arial"/>
              </w:rPr>
            </w:pPr>
            <w:r w:rsidRPr="00475770">
              <w:rPr>
                <w:rFonts w:ascii="Arial" w:hAnsi="Arial"/>
              </w:rPr>
              <w:t>5.9</w:t>
            </w:r>
            <w:r w:rsidR="000E6941" w:rsidRPr="00475770">
              <w:rPr>
                <w:rFonts w:ascii="Arial" w:hAnsi="Arial"/>
              </w:rPr>
              <w:t xml:space="preserve"> </w:t>
            </w:r>
            <w:r w:rsidRPr="00475770">
              <w:rPr>
                <w:rFonts w:ascii="Arial" w:hAnsi="Arial"/>
              </w:rPr>
              <w:t>in</w:t>
            </w:r>
          </w:p>
        </w:tc>
      </w:tr>
      <w:tr w:rsidR="001773FD" w:rsidRPr="00475770" w14:paraId="1C93E36F" w14:textId="77777777" w:rsidTr="00743B0B">
        <w:trPr>
          <w:trHeight w:val="397"/>
          <w:jc w:val="center"/>
        </w:trPr>
        <w:tc>
          <w:tcPr>
            <w:tcW w:w="1838" w:type="dxa"/>
            <w:vAlign w:val="center"/>
          </w:tcPr>
          <w:p w14:paraId="4147743A" w14:textId="77777777" w:rsidR="001773FD" w:rsidRPr="00475770" w:rsidRDefault="001773FD" w:rsidP="00172287">
            <w:pPr>
              <w:rPr>
                <w:b/>
              </w:rPr>
            </w:pPr>
            <w:r w:rsidRPr="00475770">
              <w:rPr>
                <w:rFonts w:ascii="Arial" w:hAnsi="Arial"/>
                <w:b/>
              </w:rPr>
              <w:t>H2</w:t>
            </w:r>
          </w:p>
        </w:tc>
        <w:tc>
          <w:tcPr>
            <w:tcW w:w="1205" w:type="dxa"/>
            <w:shd w:val="clear" w:color="auto" w:fill="auto"/>
            <w:vAlign w:val="center"/>
          </w:tcPr>
          <w:p w14:paraId="40C1CE23" w14:textId="247DE00A" w:rsidR="001773FD" w:rsidRPr="00475770" w:rsidRDefault="001773FD" w:rsidP="00172287">
            <w:r w:rsidRPr="00475770">
              <w:rPr>
                <w:rFonts w:ascii="Arial" w:hAnsi="Arial"/>
              </w:rPr>
              <w:t>100</w:t>
            </w:r>
            <w:r w:rsidR="000E6941" w:rsidRPr="00475770">
              <w:rPr>
                <w:rFonts w:ascii="Arial" w:hAnsi="Arial"/>
              </w:rPr>
              <w:t xml:space="preserve"> </w:t>
            </w:r>
            <w:r w:rsidRPr="00475770">
              <w:rPr>
                <w:rFonts w:ascii="Arial" w:hAnsi="Arial"/>
              </w:rPr>
              <w:t>mm</w:t>
            </w:r>
          </w:p>
        </w:tc>
        <w:tc>
          <w:tcPr>
            <w:tcW w:w="1205" w:type="dxa"/>
            <w:shd w:val="clear" w:color="auto" w:fill="auto"/>
            <w:vAlign w:val="center"/>
          </w:tcPr>
          <w:p w14:paraId="6D42A4F1" w14:textId="64DE993D" w:rsidR="001773FD" w:rsidRPr="00475770" w:rsidRDefault="001773FD" w:rsidP="00172287">
            <w:pPr>
              <w:jc w:val="both"/>
              <w:rPr>
                <w:rFonts w:ascii="Arial" w:hAnsi="Arial"/>
              </w:rPr>
            </w:pPr>
            <w:r w:rsidRPr="00475770">
              <w:rPr>
                <w:rFonts w:ascii="Arial" w:hAnsi="Arial"/>
              </w:rPr>
              <w:t>3.94</w:t>
            </w:r>
            <w:r w:rsidR="000E6941" w:rsidRPr="00475770">
              <w:rPr>
                <w:rFonts w:ascii="Arial" w:hAnsi="Arial"/>
              </w:rPr>
              <w:t xml:space="preserve"> </w:t>
            </w:r>
            <w:r w:rsidRPr="00475770">
              <w:rPr>
                <w:rFonts w:ascii="Arial" w:hAnsi="Arial"/>
              </w:rPr>
              <w:t>in</w:t>
            </w:r>
          </w:p>
        </w:tc>
        <w:tc>
          <w:tcPr>
            <w:tcW w:w="1275" w:type="dxa"/>
            <w:shd w:val="clear" w:color="auto" w:fill="auto"/>
            <w:vAlign w:val="center"/>
          </w:tcPr>
          <w:p w14:paraId="35DE9679" w14:textId="17588F04" w:rsidR="001773FD" w:rsidRPr="00475770" w:rsidRDefault="001773FD" w:rsidP="00172287">
            <w:r w:rsidRPr="00475770">
              <w:rPr>
                <w:rFonts w:ascii="Arial" w:hAnsi="Arial"/>
              </w:rPr>
              <w:t>100</w:t>
            </w:r>
            <w:r w:rsidR="000E6941" w:rsidRPr="00475770">
              <w:rPr>
                <w:rFonts w:ascii="Arial" w:hAnsi="Arial"/>
              </w:rPr>
              <w:t xml:space="preserve"> </w:t>
            </w:r>
            <w:r w:rsidRPr="00475770">
              <w:rPr>
                <w:rFonts w:ascii="Arial" w:hAnsi="Arial"/>
              </w:rPr>
              <w:t>mm</w:t>
            </w:r>
          </w:p>
        </w:tc>
        <w:tc>
          <w:tcPr>
            <w:tcW w:w="1276" w:type="dxa"/>
            <w:shd w:val="clear" w:color="auto" w:fill="auto"/>
            <w:vAlign w:val="center"/>
          </w:tcPr>
          <w:p w14:paraId="30BEA385" w14:textId="3B735A4E" w:rsidR="001773FD" w:rsidRPr="00475770" w:rsidRDefault="001773FD" w:rsidP="00172287">
            <w:pPr>
              <w:jc w:val="both"/>
              <w:rPr>
                <w:rFonts w:ascii="Arial" w:hAnsi="Arial"/>
              </w:rPr>
            </w:pPr>
            <w:r w:rsidRPr="00475770">
              <w:rPr>
                <w:rFonts w:ascii="Arial" w:hAnsi="Arial"/>
              </w:rPr>
              <w:t>3.94</w:t>
            </w:r>
            <w:r w:rsidR="000E6941" w:rsidRPr="00475770">
              <w:rPr>
                <w:rFonts w:ascii="Arial" w:hAnsi="Arial"/>
              </w:rPr>
              <w:t xml:space="preserve"> </w:t>
            </w:r>
            <w:r w:rsidRPr="00475770">
              <w:rPr>
                <w:rFonts w:ascii="Arial" w:hAnsi="Arial"/>
              </w:rPr>
              <w:t>in</w:t>
            </w:r>
          </w:p>
        </w:tc>
      </w:tr>
      <w:tr w:rsidR="001773FD" w:rsidRPr="00475770" w14:paraId="0FFF0777" w14:textId="77777777" w:rsidTr="00743B0B">
        <w:trPr>
          <w:trHeight w:val="397"/>
          <w:jc w:val="center"/>
        </w:trPr>
        <w:tc>
          <w:tcPr>
            <w:tcW w:w="1838" w:type="dxa"/>
            <w:vAlign w:val="center"/>
          </w:tcPr>
          <w:p w14:paraId="7BD90DA4" w14:textId="61776D0C" w:rsidR="001773FD" w:rsidRPr="00475770" w:rsidRDefault="001773FD" w:rsidP="00172287">
            <w:pPr>
              <w:rPr>
                <w:rFonts w:ascii="Arial" w:hAnsi="Arial"/>
                <w:b/>
              </w:rPr>
            </w:pPr>
            <w:r w:rsidRPr="00475770">
              <w:rPr>
                <w:rFonts w:ascii="Arial" w:hAnsi="Arial"/>
                <w:b/>
              </w:rPr>
              <w:t>H3</w:t>
            </w:r>
          </w:p>
        </w:tc>
        <w:tc>
          <w:tcPr>
            <w:tcW w:w="1205" w:type="dxa"/>
            <w:shd w:val="clear" w:color="auto" w:fill="auto"/>
            <w:vAlign w:val="center"/>
          </w:tcPr>
          <w:p w14:paraId="50ED595E" w14:textId="0C089E80" w:rsidR="001773FD" w:rsidRPr="00475770" w:rsidRDefault="001773FD" w:rsidP="00172287">
            <w:pPr>
              <w:rPr>
                <w:rFonts w:ascii="Arial" w:hAnsi="Arial"/>
              </w:rPr>
            </w:pPr>
            <w:r w:rsidRPr="00475770">
              <w:rPr>
                <w:rFonts w:ascii="Arial" w:hAnsi="Arial"/>
              </w:rPr>
              <w:t>350</w:t>
            </w:r>
            <w:r w:rsidR="000E6941" w:rsidRPr="00475770">
              <w:rPr>
                <w:rFonts w:ascii="Arial" w:hAnsi="Arial"/>
              </w:rPr>
              <w:t xml:space="preserve"> </w:t>
            </w:r>
            <w:r w:rsidRPr="00475770">
              <w:rPr>
                <w:rFonts w:ascii="Arial" w:hAnsi="Arial"/>
              </w:rPr>
              <w:t>mm</w:t>
            </w:r>
          </w:p>
        </w:tc>
        <w:tc>
          <w:tcPr>
            <w:tcW w:w="1205" w:type="dxa"/>
            <w:shd w:val="clear" w:color="auto" w:fill="auto"/>
            <w:vAlign w:val="center"/>
          </w:tcPr>
          <w:p w14:paraId="3C8A50AD" w14:textId="67848CA4" w:rsidR="001773FD" w:rsidRPr="00475770" w:rsidRDefault="001773FD" w:rsidP="00172287">
            <w:pPr>
              <w:rPr>
                <w:rFonts w:ascii="Arial" w:hAnsi="Arial"/>
              </w:rPr>
            </w:pPr>
            <w:r w:rsidRPr="00475770">
              <w:rPr>
                <w:rFonts w:ascii="Arial" w:hAnsi="Arial" w:hint="eastAsia"/>
              </w:rPr>
              <w:t>1</w:t>
            </w:r>
            <w:r w:rsidRPr="00475770">
              <w:rPr>
                <w:rFonts w:ascii="Arial" w:hAnsi="Arial"/>
              </w:rPr>
              <w:t>3.78</w:t>
            </w:r>
            <w:r w:rsidR="000E6941" w:rsidRPr="00475770">
              <w:rPr>
                <w:rFonts w:ascii="Arial" w:hAnsi="Arial"/>
              </w:rPr>
              <w:t xml:space="preserve"> </w:t>
            </w:r>
            <w:r w:rsidRPr="00475770">
              <w:rPr>
                <w:rFonts w:ascii="Arial" w:hAnsi="Arial"/>
              </w:rPr>
              <w:t>in</w:t>
            </w:r>
          </w:p>
        </w:tc>
        <w:tc>
          <w:tcPr>
            <w:tcW w:w="1275" w:type="dxa"/>
            <w:shd w:val="clear" w:color="auto" w:fill="auto"/>
            <w:vAlign w:val="center"/>
          </w:tcPr>
          <w:p w14:paraId="5F96C6B0" w14:textId="001AF2E2" w:rsidR="001773FD" w:rsidRPr="00475770" w:rsidRDefault="000E6941" w:rsidP="00172287">
            <w:pPr>
              <w:rPr>
                <w:rFonts w:ascii="Arial" w:hAnsi="Arial"/>
              </w:rPr>
            </w:pPr>
            <w:r w:rsidRPr="00475770">
              <w:rPr>
                <w:rFonts w:ascii="Arial" w:hAnsi="Arial" w:hint="eastAsia"/>
              </w:rPr>
              <w:t>3</w:t>
            </w:r>
            <w:r w:rsidRPr="00475770">
              <w:rPr>
                <w:rFonts w:ascii="Arial" w:hAnsi="Arial"/>
              </w:rPr>
              <w:t>50 mm</w:t>
            </w:r>
          </w:p>
        </w:tc>
        <w:tc>
          <w:tcPr>
            <w:tcW w:w="1276" w:type="dxa"/>
            <w:shd w:val="clear" w:color="auto" w:fill="auto"/>
            <w:vAlign w:val="center"/>
          </w:tcPr>
          <w:p w14:paraId="2145DB69" w14:textId="6935532A" w:rsidR="001773FD" w:rsidRPr="00475770" w:rsidRDefault="000E6941" w:rsidP="00172287">
            <w:pPr>
              <w:rPr>
                <w:rFonts w:ascii="Arial" w:hAnsi="Arial"/>
              </w:rPr>
            </w:pPr>
            <w:r w:rsidRPr="00475770">
              <w:rPr>
                <w:rFonts w:ascii="Arial" w:hAnsi="Arial" w:hint="eastAsia"/>
              </w:rPr>
              <w:t>1</w:t>
            </w:r>
            <w:r w:rsidRPr="00475770">
              <w:rPr>
                <w:rFonts w:ascii="Arial" w:hAnsi="Arial"/>
              </w:rPr>
              <w:t>3.78 in</w:t>
            </w:r>
          </w:p>
        </w:tc>
      </w:tr>
    </w:tbl>
    <w:p w14:paraId="11E0B93E" w14:textId="1AF2231B" w:rsidR="001144F4" w:rsidRPr="00475770" w:rsidRDefault="001144F4" w:rsidP="003C6F4C">
      <w:pPr>
        <w:pStyle w:val="FigureTittle"/>
      </w:pPr>
    </w:p>
    <w:p w14:paraId="27D4F517" w14:textId="07833DAF" w:rsidR="003F1065" w:rsidRPr="00475770" w:rsidRDefault="00B25860" w:rsidP="00D377F5">
      <w:pPr>
        <w:pStyle w:val="NOTE0"/>
      </w:pPr>
      <w:r w:rsidRPr="00475770">
        <w:rPr>
          <w:rFonts w:hint="eastAsia"/>
          <w:noProof/>
        </w:rPr>
        <w:drawing>
          <wp:anchor distT="0" distB="0" distL="114300" distR="114300" simplePos="0" relativeHeight="252499968" behindDoc="0" locked="0" layoutInCell="1" allowOverlap="1" wp14:anchorId="02BE624C" wp14:editId="5F0D98FE">
            <wp:simplePos x="0" y="0"/>
            <wp:positionH relativeFrom="margin">
              <wp:align>left</wp:align>
            </wp:positionH>
            <wp:positionV relativeFrom="paragraph">
              <wp:posOffset>24426</wp:posOffset>
            </wp:positionV>
            <wp:extent cx="145415" cy="145415"/>
            <wp:effectExtent l="0" t="0" r="6985" b="698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F1065" w:rsidRPr="00475770">
        <w:rPr>
          <w:rFonts w:hint="eastAsia"/>
        </w:rPr>
        <w:t>N</w:t>
      </w:r>
      <w:r w:rsidR="003F1065" w:rsidRPr="00475770">
        <w:t>OTE</w:t>
      </w:r>
    </w:p>
    <w:p w14:paraId="00B8AB29" w14:textId="5D25A04B" w:rsidR="00163F30" w:rsidRPr="00475770" w:rsidRDefault="00163F30" w:rsidP="00B25860">
      <w:pPr>
        <w:pStyle w:val="NOTE"/>
        <w:numPr>
          <w:ilvl w:val="0"/>
          <w:numId w:val="50"/>
        </w:numPr>
        <w:ind w:left="704"/>
        <w:rPr>
          <w:snapToGrid w:val="0"/>
        </w:rPr>
      </w:pPr>
      <w:r w:rsidRPr="00475770">
        <w:rPr>
          <w:snapToGrid w:val="0"/>
        </w:rPr>
        <w:t>Make sure the angle and diameter of the conduit meet the requirements for wires to be guided through.</w:t>
      </w:r>
    </w:p>
    <w:p w14:paraId="2584694B" w14:textId="7CE6C019" w:rsidR="00DD707C" w:rsidRPr="00475770" w:rsidRDefault="00163F30" w:rsidP="00B25860">
      <w:pPr>
        <w:pStyle w:val="NOTE"/>
        <w:numPr>
          <w:ilvl w:val="0"/>
          <w:numId w:val="50"/>
        </w:numPr>
        <w:ind w:left="704"/>
        <w:rPr>
          <w:rStyle w:val="Char1"/>
          <w:color w:val="auto"/>
        </w:rPr>
      </w:pPr>
      <w:r w:rsidRPr="00475770">
        <w:rPr>
          <w:rFonts w:hint="eastAsia"/>
          <w:snapToGrid w:val="0"/>
        </w:rPr>
        <w:t>M</w:t>
      </w:r>
      <w:r w:rsidRPr="00475770">
        <w:rPr>
          <w:snapToGrid w:val="0"/>
        </w:rPr>
        <w:t xml:space="preserve">ake sure the size of the marked area (C) meets the specifications shown in </w:t>
      </w:r>
      <w:r w:rsidR="00C00CFF" w:rsidRPr="00475770">
        <w:rPr>
          <w:i/>
          <w:snapToGrid w:val="0"/>
          <w:color w:val="0000FF"/>
        </w:rPr>
        <w:fldChar w:fldCharType="begin"/>
      </w:r>
      <w:r w:rsidR="00C00CFF" w:rsidRPr="00475770">
        <w:rPr>
          <w:i/>
          <w:snapToGrid w:val="0"/>
          <w:color w:val="0000FF"/>
        </w:rPr>
        <w:instrText xml:space="preserve"> REF _Ref106820548 \h  \* MERGEFORMAT </w:instrText>
      </w:r>
      <w:r w:rsidR="00C00CFF" w:rsidRPr="00475770">
        <w:rPr>
          <w:i/>
          <w:snapToGrid w:val="0"/>
          <w:color w:val="0000FF"/>
        </w:rPr>
      </w:r>
      <w:r w:rsidR="00C00CFF" w:rsidRPr="00475770">
        <w:rPr>
          <w:i/>
          <w:snapToGrid w:val="0"/>
          <w:color w:val="0000FF"/>
        </w:rPr>
        <w:fldChar w:fldCharType="separate"/>
      </w:r>
      <w:r w:rsidR="00BD432C" w:rsidRPr="00BD432C">
        <w:rPr>
          <w:i/>
          <w:color w:val="0000FF"/>
        </w:rPr>
        <w:t>Table 5</w:t>
      </w:r>
      <w:r w:rsidR="00BD432C" w:rsidRPr="00BD432C">
        <w:rPr>
          <w:i/>
          <w:color w:val="0000FF"/>
        </w:rPr>
        <w:noBreakHyphen/>
        <w:t>6 Drilling Holes Specifications</w:t>
      </w:r>
      <w:r w:rsidR="00C00CFF" w:rsidRPr="00475770">
        <w:rPr>
          <w:i/>
          <w:snapToGrid w:val="0"/>
          <w:color w:val="0000FF"/>
        </w:rPr>
        <w:fldChar w:fldCharType="end"/>
      </w:r>
      <w:r w:rsidR="00A5580F" w:rsidRPr="00475770">
        <w:rPr>
          <w:rStyle w:val="Char1"/>
          <w:i w:val="0"/>
          <w:color w:val="auto"/>
        </w:rPr>
        <w:t>.</w:t>
      </w:r>
      <w:r w:rsidR="00815200" w:rsidRPr="00475770">
        <w:rPr>
          <w:rStyle w:val="Char1"/>
          <w:i w:val="0"/>
          <w:color w:val="auto"/>
        </w:rPr>
        <w:t xml:space="preserve"> The area (C) is marked in </w:t>
      </w:r>
      <w:r w:rsidR="00C00CFF" w:rsidRPr="00475770">
        <w:rPr>
          <w:rStyle w:val="Char1"/>
          <w:i w:val="0"/>
        </w:rPr>
        <w:fldChar w:fldCharType="begin"/>
      </w:r>
      <w:r w:rsidR="00C00CFF" w:rsidRPr="00475770">
        <w:rPr>
          <w:rStyle w:val="Char1"/>
          <w:i w:val="0"/>
        </w:rPr>
        <w:instrText xml:space="preserve"> REF _Ref106820453 \h  \* MERGEFORMAT </w:instrText>
      </w:r>
      <w:r w:rsidR="00C00CFF" w:rsidRPr="00475770">
        <w:rPr>
          <w:rStyle w:val="Char1"/>
          <w:i w:val="0"/>
        </w:rPr>
      </w:r>
      <w:r w:rsidR="00C00CFF" w:rsidRPr="00475770">
        <w:rPr>
          <w:rStyle w:val="Char1"/>
          <w:i w:val="0"/>
        </w:rPr>
        <w:fldChar w:fldCharType="separate"/>
      </w:r>
      <w:r w:rsidR="00BD432C" w:rsidRPr="00BD432C">
        <w:rPr>
          <w:i/>
          <w:color w:val="0000FF"/>
        </w:rPr>
        <w:t>Figure 5</w:t>
      </w:r>
      <w:r w:rsidR="00BD432C" w:rsidRPr="00BD432C">
        <w:rPr>
          <w:i/>
          <w:color w:val="0000FF"/>
        </w:rPr>
        <w:noBreakHyphen/>
        <w:t>4 Drilling Holes</w:t>
      </w:r>
      <w:r w:rsidR="00C00CFF" w:rsidRPr="00475770">
        <w:rPr>
          <w:rStyle w:val="Char1"/>
          <w:i w:val="0"/>
        </w:rPr>
        <w:fldChar w:fldCharType="end"/>
      </w:r>
      <w:r w:rsidR="00815200" w:rsidRPr="00475770">
        <w:rPr>
          <w:rStyle w:val="Char1"/>
          <w:i w:val="0"/>
          <w:color w:val="auto"/>
        </w:rPr>
        <w:t>.</w:t>
      </w:r>
    </w:p>
    <w:p w14:paraId="3BB59293" w14:textId="7350C0C1" w:rsidR="00163F30" w:rsidRPr="00475770" w:rsidRDefault="00163F30" w:rsidP="00D377F5">
      <w:pPr>
        <w:pStyle w:val="NOTE0"/>
      </w:pPr>
      <w:r w:rsidRPr="00475770">
        <w:rPr>
          <w:noProof/>
          <w:snapToGrid/>
        </w:rPr>
        <w:drawing>
          <wp:anchor distT="0" distB="0" distL="114300" distR="114300" simplePos="0" relativeHeight="252631040" behindDoc="0" locked="0" layoutInCell="1" allowOverlap="1" wp14:anchorId="3D0004A9" wp14:editId="7E5F7656">
            <wp:simplePos x="0" y="0"/>
            <wp:positionH relativeFrom="margin">
              <wp:align>left</wp:align>
            </wp:positionH>
            <wp:positionV relativeFrom="paragraph">
              <wp:posOffset>20425</wp:posOffset>
            </wp:positionV>
            <wp:extent cx="145415" cy="145415"/>
            <wp:effectExtent l="0" t="0" r="6985" b="6985"/>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75770">
        <w:t>IMPORTANT</w:t>
      </w:r>
    </w:p>
    <w:p w14:paraId="3FC4DFB4" w14:textId="77777777" w:rsidR="00163F30" w:rsidRPr="00475770" w:rsidRDefault="00163F30" w:rsidP="00D377F5">
      <w:pPr>
        <w:pStyle w:val="NOTE"/>
        <w:rPr>
          <w:snapToGrid w:val="0"/>
        </w:rPr>
      </w:pPr>
      <w:r w:rsidRPr="00475770">
        <w:rPr>
          <w:snapToGrid w:val="0"/>
        </w:rPr>
        <w:t>The foundation needs to be 150 mm above the surface.</w:t>
      </w:r>
    </w:p>
    <w:p w14:paraId="7EC6CF1C" w14:textId="76D4B81A" w:rsidR="00163F30" w:rsidRPr="00475770" w:rsidRDefault="00163F30" w:rsidP="00195C05">
      <w:pPr>
        <w:pStyle w:val="a0"/>
        <w:numPr>
          <w:ilvl w:val="0"/>
          <w:numId w:val="18"/>
        </w:numPr>
      </w:pPr>
      <w:r w:rsidRPr="00475770">
        <w:t>Let the concrete dry.</w:t>
      </w:r>
    </w:p>
    <w:p w14:paraId="2C045365" w14:textId="12692FB1" w:rsidR="00163F30" w:rsidRPr="00475770" w:rsidRDefault="00163F30" w:rsidP="00195C05">
      <w:pPr>
        <w:pStyle w:val="a0"/>
        <w:numPr>
          <w:ilvl w:val="0"/>
          <w:numId w:val="18"/>
        </w:numPr>
      </w:pPr>
      <w:r w:rsidRPr="00475770">
        <w:t>Pull the wires th</w:t>
      </w:r>
      <w:r w:rsidRPr="00475770">
        <w:rPr>
          <w:rFonts w:hint="eastAsia"/>
        </w:rPr>
        <w:t>r</w:t>
      </w:r>
      <w:r w:rsidRPr="00475770">
        <w:t>ough the conduit. Apply the cable slack according to the following specifications.</w:t>
      </w:r>
    </w:p>
    <w:p w14:paraId="5AC07A58" w14:textId="1949EACE" w:rsidR="001773FD" w:rsidRPr="00475770" w:rsidRDefault="001773FD"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5</w:t>
      </w:r>
      <w:r w:rsidR="00F9073B">
        <w:rPr>
          <w:noProof/>
        </w:rPr>
        <w:fldChar w:fldCharType="end"/>
      </w:r>
      <w:r w:rsidRPr="00475770">
        <w:t xml:space="preserve"> Cable Slack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1701"/>
        <w:gridCol w:w="1701"/>
      </w:tblGrid>
      <w:tr w:rsidR="009D31C1" w:rsidRPr="00475770" w14:paraId="2E088B3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val="restart"/>
          </w:tcPr>
          <w:p w14:paraId="4E14DC2C" w14:textId="77777777" w:rsidR="009D31C1" w:rsidRPr="00475770" w:rsidRDefault="009D31C1" w:rsidP="00172287">
            <w:r w:rsidRPr="00475770">
              <w:t>Parameter</w:t>
            </w:r>
          </w:p>
        </w:tc>
        <w:tc>
          <w:tcPr>
            <w:tcW w:w="3402" w:type="dxa"/>
            <w:gridSpan w:val="2"/>
          </w:tcPr>
          <w:p w14:paraId="114F65FE" w14:textId="18A96169" w:rsidR="009D31C1" w:rsidRPr="00475770" w:rsidRDefault="009D31C1" w:rsidP="00172287">
            <w:pPr>
              <w:jc w:val="left"/>
            </w:pPr>
            <w:r w:rsidRPr="00475770">
              <w:t>Specification</w:t>
            </w:r>
          </w:p>
        </w:tc>
      </w:tr>
      <w:tr w:rsidR="009D31C1" w:rsidRPr="00475770" w14:paraId="58B14225"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tcPr>
          <w:p w14:paraId="18D214A0" w14:textId="77777777" w:rsidR="009D31C1" w:rsidRPr="00475770" w:rsidRDefault="009D31C1" w:rsidP="00172287"/>
        </w:tc>
        <w:tc>
          <w:tcPr>
            <w:tcW w:w="1701" w:type="dxa"/>
          </w:tcPr>
          <w:p w14:paraId="4E6E0ED2" w14:textId="7BDD2CD7" w:rsidR="009D31C1" w:rsidRPr="00475770" w:rsidRDefault="009D31C1" w:rsidP="00172287">
            <w:pPr>
              <w:jc w:val="left"/>
            </w:pPr>
            <w:r w:rsidRPr="00475770">
              <w:rPr>
                <w:rFonts w:hint="eastAsia"/>
              </w:rPr>
              <w:t>m</w:t>
            </w:r>
            <w:r w:rsidRPr="00475770">
              <w:t>m</w:t>
            </w:r>
          </w:p>
        </w:tc>
        <w:tc>
          <w:tcPr>
            <w:tcW w:w="1701" w:type="dxa"/>
          </w:tcPr>
          <w:p w14:paraId="6F3B802D" w14:textId="77777777" w:rsidR="009D31C1" w:rsidRPr="00475770" w:rsidRDefault="009D31C1" w:rsidP="00172287">
            <w:pPr>
              <w:jc w:val="left"/>
            </w:pPr>
            <w:r w:rsidRPr="00475770">
              <w:t>in</w:t>
            </w:r>
          </w:p>
        </w:tc>
      </w:tr>
      <w:tr w:rsidR="009D31C1" w:rsidRPr="00475770" w14:paraId="6AC7CCCC" w14:textId="77777777" w:rsidTr="00743B0B">
        <w:trPr>
          <w:trHeight w:val="850"/>
          <w:jc w:val="center"/>
        </w:trPr>
        <w:tc>
          <w:tcPr>
            <w:tcW w:w="3397" w:type="dxa"/>
            <w:vAlign w:val="center"/>
          </w:tcPr>
          <w:p w14:paraId="234372C4" w14:textId="77777777" w:rsidR="009D31C1" w:rsidRPr="00475770" w:rsidRDefault="009D31C1" w:rsidP="00172287">
            <w:pPr>
              <w:rPr>
                <w:rFonts w:ascii="Arial" w:hAnsi="Arial"/>
                <w:b/>
              </w:rPr>
            </w:pPr>
            <w:r w:rsidRPr="00475770">
              <w:rPr>
                <w:rFonts w:ascii="Arial" w:hAnsi="Arial"/>
                <w:b/>
              </w:rPr>
              <w:t>Required Cable Slack for the Ethernet Cable (Measured from the Top of the Foundation)</w:t>
            </w:r>
          </w:p>
        </w:tc>
        <w:tc>
          <w:tcPr>
            <w:tcW w:w="1701" w:type="dxa"/>
            <w:vAlign w:val="center"/>
          </w:tcPr>
          <w:p w14:paraId="6D967D33" w14:textId="59705118" w:rsidR="009D31C1" w:rsidRPr="00475770" w:rsidRDefault="00777848" w:rsidP="00172287">
            <w:pPr>
              <w:jc w:val="both"/>
              <w:rPr>
                <w:rFonts w:ascii="Arial" w:hAnsi="Arial"/>
              </w:rPr>
            </w:pPr>
            <w:r w:rsidRPr="00475770">
              <w:rPr>
                <w:rFonts w:ascii="Arial" w:hAnsi="Arial"/>
              </w:rPr>
              <w:t>750</w:t>
            </w:r>
          </w:p>
        </w:tc>
        <w:tc>
          <w:tcPr>
            <w:tcW w:w="1701" w:type="dxa"/>
            <w:vAlign w:val="center"/>
          </w:tcPr>
          <w:p w14:paraId="414E0FFA" w14:textId="607B850D" w:rsidR="009D31C1" w:rsidRPr="00475770" w:rsidRDefault="00777848" w:rsidP="00172287">
            <w:pPr>
              <w:jc w:val="both"/>
              <w:rPr>
                <w:rFonts w:ascii="Arial" w:hAnsi="Arial"/>
              </w:rPr>
            </w:pPr>
            <w:r w:rsidRPr="00475770">
              <w:rPr>
                <w:rFonts w:ascii="Arial" w:hAnsi="Arial"/>
              </w:rPr>
              <w:t>29.53</w:t>
            </w:r>
          </w:p>
        </w:tc>
      </w:tr>
      <w:tr w:rsidR="009D31C1" w:rsidRPr="00475770" w14:paraId="776AADD6" w14:textId="77777777" w:rsidTr="00743B0B">
        <w:trPr>
          <w:trHeight w:val="850"/>
          <w:jc w:val="center"/>
        </w:trPr>
        <w:tc>
          <w:tcPr>
            <w:tcW w:w="3397" w:type="dxa"/>
            <w:vAlign w:val="center"/>
          </w:tcPr>
          <w:p w14:paraId="0E08AC4B" w14:textId="77777777" w:rsidR="009D31C1" w:rsidRPr="00475770" w:rsidRDefault="009D31C1" w:rsidP="00172287">
            <w:pPr>
              <w:rPr>
                <w:b/>
                <w:i/>
              </w:rPr>
            </w:pPr>
            <w:r w:rsidRPr="00475770">
              <w:rPr>
                <w:rFonts w:ascii="Arial" w:hAnsi="Arial"/>
                <w:b/>
              </w:rPr>
              <w:t>Required Cable Slack for the AC Input Cable (Measured from the Top of the Foundation)</w:t>
            </w:r>
          </w:p>
        </w:tc>
        <w:tc>
          <w:tcPr>
            <w:tcW w:w="1701" w:type="dxa"/>
            <w:vAlign w:val="center"/>
          </w:tcPr>
          <w:p w14:paraId="7DC66839" w14:textId="2C3BBD64" w:rsidR="009D31C1" w:rsidRPr="00475770" w:rsidRDefault="009D31C1" w:rsidP="00172287">
            <w:r w:rsidRPr="00475770">
              <w:rPr>
                <w:rFonts w:ascii="Arial" w:hAnsi="Arial"/>
              </w:rPr>
              <w:t>600</w:t>
            </w:r>
          </w:p>
        </w:tc>
        <w:tc>
          <w:tcPr>
            <w:tcW w:w="1701" w:type="dxa"/>
            <w:vAlign w:val="center"/>
          </w:tcPr>
          <w:p w14:paraId="3F994EA4" w14:textId="3A936B8E" w:rsidR="009D31C1" w:rsidRPr="00475770" w:rsidRDefault="009D31C1" w:rsidP="00172287">
            <w:r w:rsidRPr="00475770">
              <w:rPr>
                <w:rFonts w:ascii="Arial" w:hAnsi="Arial"/>
              </w:rPr>
              <w:t>23.62</w:t>
            </w:r>
          </w:p>
        </w:tc>
      </w:tr>
    </w:tbl>
    <w:p w14:paraId="69FED885" w14:textId="42257EC9" w:rsidR="00B25860" w:rsidRPr="00475770" w:rsidRDefault="00B25860" w:rsidP="00195C05">
      <w:pPr>
        <w:pStyle w:val="a0"/>
        <w:numPr>
          <w:ilvl w:val="0"/>
          <w:numId w:val="0"/>
        </w:numPr>
        <w:ind w:left="1061"/>
      </w:pPr>
      <w:bookmarkStart w:id="863" w:name="_Toc102671157"/>
      <w:bookmarkEnd w:id="860"/>
      <w:bookmarkEnd w:id="861"/>
      <w:bookmarkEnd w:id="862"/>
    </w:p>
    <w:p w14:paraId="5C3D990D" w14:textId="77EAC84B" w:rsidR="00B25860" w:rsidRPr="00475770" w:rsidRDefault="00B25860" w:rsidP="00B25860">
      <w:pPr>
        <w:rPr>
          <w:rFonts w:eastAsia="微软雅黑" w:cs="宋体"/>
          <w:snapToGrid w:val="0"/>
          <w:kern w:val="2"/>
        </w:rPr>
      </w:pPr>
      <w:r w:rsidRPr="00475770">
        <w:br w:type="page"/>
      </w:r>
    </w:p>
    <w:p w14:paraId="59285EA6" w14:textId="6D6EEC95" w:rsidR="00195C05" w:rsidRDefault="00195C05" w:rsidP="00195C05">
      <w:pPr>
        <w:pStyle w:val="a0"/>
        <w:numPr>
          <w:ilvl w:val="0"/>
          <w:numId w:val="18"/>
        </w:numPr>
      </w:pPr>
      <w:r>
        <w:lastRenderedPageBreak/>
        <w:t>Place the drilling template provided in the package onto the foundation</w:t>
      </w:r>
      <w:r w:rsidR="00AF79CA">
        <w:t>, aligning with the marked area (C). M</w:t>
      </w:r>
      <w:r>
        <w:t xml:space="preserve">ark the </w:t>
      </w:r>
      <w:r w:rsidR="00AF79CA">
        <w:t xml:space="preserve">four </w:t>
      </w:r>
      <w:r>
        <w:t xml:space="preserve">drilling </w:t>
      </w:r>
      <w:r w:rsidR="00AF79CA">
        <w:t>holes (D) and remove the drilling template</w:t>
      </w:r>
      <w:r>
        <w:t>.</w:t>
      </w:r>
    </w:p>
    <w:p w14:paraId="63FBDFEE" w14:textId="3A94C43B" w:rsidR="004E7F1E" w:rsidRPr="00475770" w:rsidRDefault="00163F30" w:rsidP="00195C05">
      <w:pPr>
        <w:pStyle w:val="a0"/>
        <w:numPr>
          <w:ilvl w:val="0"/>
          <w:numId w:val="18"/>
        </w:numPr>
        <w:sectPr w:rsidR="004E7F1E" w:rsidRPr="00475770" w:rsidSect="00D26989">
          <w:pgSz w:w="8392" w:h="11907"/>
          <w:pgMar w:top="567" w:right="567" w:bottom="567" w:left="567" w:header="0" w:footer="340" w:gutter="0"/>
          <w:cols w:space="720"/>
          <w:docGrid w:linePitch="245"/>
        </w:sectPr>
      </w:pPr>
      <w:r w:rsidRPr="00475770">
        <w:t xml:space="preserve">Drill four </w:t>
      </w:r>
      <w:r w:rsidRPr="00475770">
        <w:rPr>
          <w:rFonts w:hint="eastAsia"/>
        </w:rPr>
        <w:t>holes</w:t>
      </w:r>
      <w:r w:rsidRPr="00475770">
        <w:t xml:space="preserve"> </w:t>
      </w:r>
      <w:r w:rsidR="00265933" w:rsidRPr="00475770">
        <w:t>with</w:t>
      </w:r>
      <w:r w:rsidRPr="00475770">
        <w:t xml:space="preserve"> over 110 mm </w:t>
      </w:r>
      <w:r w:rsidR="00265933" w:rsidRPr="00475770">
        <w:t xml:space="preserve">in depth and </w:t>
      </w:r>
      <w:r w:rsidRPr="00475770">
        <w:t xml:space="preserve">20 mm </w:t>
      </w:r>
      <w:r w:rsidR="00265933" w:rsidRPr="00475770">
        <w:t xml:space="preserve">in </w:t>
      </w:r>
      <w:r w:rsidRPr="00195C05">
        <w:rPr>
          <w:rFonts w:cs="Arial"/>
          <w:color w:val="202124"/>
        </w:rPr>
        <w:t>diameter</w:t>
      </w:r>
      <w:r w:rsidRPr="00475770">
        <w:t xml:space="preserve"> in the foundation at the </w:t>
      </w:r>
      <w:r w:rsidR="00195C05">
        <w:t>marked</w:t>
      </w:r>
      <w:r w:rsidRPr="00475770">
        <w:t xml:space="preserve"> positions (D) for inserting the expansion bolts into the holes. Clean the drilling ashes.</w:t>
      </w:r>
    </w:p>
    <w:p w14:paraId="6CBE7206" w14:textId="1A3063EA" w:rsidR="00195C05" w:rsidRDefault="00B25860" w:rsidP="00195C05">
      <w:pPr>
        <w:pStyle w:val="EN"/>
        <w:spacing w:line="480" w:lineRule="auto"/>
        <w:jc w:val="center"/>
        <w:rPr>
          <w:rFonts w:eastAsiaTheme="minorEastAsia"/>
        </w:rPr>
      </w:pPr>
      <w:r w:rsidRPr="00475770">
        <w:rPr>
          <w:noProof/>
        </w:rPr>
        <w:lastRenderedPageBreak/>
        <w:drawing>
          <wp:inline distT="0" distB="0" distL="0" distR="0" wp14:anchorId="28358D75" wp14:editId="681F89B3">
            <wp:extent cx="3048000" cy="2130410"/>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220622-模型-2--0622.jpg"/>
                    <pic:cNvPicPr/>
                  </pic:nvPicPr>
                  <pic:blipFill>
                    <a:blip r:embed="rId46">
                      <a:extLst>
                        <a:ext uri="{28A0092B-C50C-407E-A947-70E740481C1C}">
                          <a14:useLocalDpi xmlns:a14="http://schemas.microsoft.com/office/drawing/2010/main" val="0"/>
                        </a:ext>
                      </a:extLst>
                    </a:blip>
                    <a:stretch>
                      <a:fillRect/>
                    </a:stretch>
                  </pic:blipFill>
                  <pic:spPr>
                    <a:xfrm>
                      <a:off x="0" y="0"/>
                      <a:ext cx="3065030" cy="2142313"/>
                    </a:xfrm>
                    <a:prstGeom prst="rect">
                      <a:avLst/>
                    </a:prstGeom>
                  </pic:spPr>
                </pic:pic>
              </a:graphicData>
            </a:graphic>
          </wp:inline>
        </w:drawing>
      </w:r>
    </w:p>
    <w:p w14:paraId="24BCC603" w14:textId="2F97C1CD" w:rsidR="00195C05" w:rsidRPr="00195C05" w:rsidRDefault="00195C05" w:rsidP="00195C05">
      <w:pPr>
        <w:pStyle w:val="EN"/>
        <w:jc w:val="center"/>
        <w:rPr>
          <w:b/>
          <w:i/>
        </w:rPr>
      </w:pPr>
      <w:r w:rsidRPr="00195C05">
        <w:rPr>
          <w:b/>
          <w:i/>
        </w:rPr>
        <w:t xml:space="preserve">For MaxiCharger DC </w:t>
      </w:r>
      <w:r w:rsidRPr="00195C05">
        <w:rPr>
          <w:rFonts w:hint="eastAsia"/>
          <w:b/>
          <w:i/>
        </w:rPr>
        <w:t>1</w:t>
      </w:r>
      <w:r w:rsidRPr="00195C05">
        <w:rPr>
          <w:b/>
          <w:i/>
        </w:rPr>
        <w:t>20</w:t>
      </w:r>
    </w:p>
    <w:p w14:paraId="4FBE3399" w14:textId="2A4A36DE" w:rsidR="00C00CFF" w:rsidRDefault="00195C05" w:rsidP="00195C05">
      <w:pPr>
        <w:pStyle w:val="EN"/>
        <w:spacing w:line="480" w:lineRule="auto"/>
        <w:jc w:val="center"/>
        <w:rPr>
          <w:rFonts w:eastAsiaTheme="minorEastAsia"/>
        </w:rPr>
      </w:pPr>
      <w:r>
        <w:rPr>
          <w:noProof/>
        </w:rPr>
        <w:drawing>
          <wp:inline distT="0" distB="0" distL="0" distR="0" wp14:anchorId="7C27A58E" wp14:editId="3FA82552">
            <wp:extent cx="3253839" cy="2267891"/>
            <wp:effectExtent l="0" t="0" r="3810" b="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240kW开孔.png"/>
                    <pic:cNvPicPr/>
                  </pic:nvPicPr>
                  <pic:blipFill>
                    <a:blip r:embed="rId47">
                      <a:extLst>
                        <a:ext uri="{28A0092B-C50C-407E-A947-70E740481C1C}">
                          <a14:useLocalDpi xmlns:a14="http://schemas.microsoft.com/office/drawing/2010/main" val="0"/>
                        </a:ext>
                      </a:extLst>
                    </a:blip>
                    <a:stretch>
                      <a:fillRect/>
                    </a:stretch>
                  </pic:blipFill>
                  <pic:spPr>
                    <a:xfrm>
                      <a:off x="0" y="0"/>
                      <a:ext cx="3339978" cy="2327929"/>
                    </a:xfrm>
                    <a:prstGeom prst="rect">
                      <a:avLst/>
                    </a:prstGeom>
                  </pic:spPr>
                </pic:pic>
              </a:graphicData>
            </a:graphic>
          </wp:inline>
        </w:drawing>
      </w:r>
    </w:p>
    <w:p w14:paraId="4D75D4BC" w14:textId="24D8E361" w:rsidR="00195C05" w:rsidRPr="00195C05" w:rsidRDefault="00195C05" w:rsidP="00195C05">
      <w:pPr>
        <w:pStyle w:val="EN"/>
        <w:jc w:val="center"/>
        <w:rPr>
          <w:b/>
          <w:i/>
        </w:rPr>
      </w:pPr>
      <w:r w:rsidRPr="00195C05">
        <w:rPr>
          <w:rFonts w:hint="eastAsia"/>
          <w:b/>
          <w:i/>
        </w:rPr>
        <w:t>F</w:t>
      </w:r>
      <w:r w:rsidRPr="00195C05">
        <w:rPr>
          <w:b/>
          <w:i/>
        </w:rPr>
        <w:t>or MaxiCharger 240</w:t>
      </w:r>
    </w:p>
    <w:p w14:paraId="49406729" w14:textId="13123F4B" w:rsidR="001773FD" w:rsidRPr="00195C05" w:rsidRDefault="00B25860" w:rsidP="00195C05">
      <w:pPr>
        <w:pStyle w:val="EN"/>
        <w:rPr>
          <w:rFonts w:eastAsiaTheme="minorEastAsia"/>
        </w:rPr>
      </w:pPr>
      <w:r w:rsidRPr="00475770">
        <w:rPr>
          <w:noProof/>
        </w:rPr>
        <mc:AlternateContent>
          <mc:Choice Requires="wps">
            <w:drawing>
              <wp:anchor distT="0" distB="0" distL="114300" distR="114300" simplePos="0" relativeHeight="252707840" behindDoc="0" locked="0" layoutInCell="1" allowOverlap="1" wp14:anchorId="69E729AB" wp14:editId="0B6428C9">
                <wp:simplePos x="0" y="0"/>
                <wp:positionH relativeFrom="margin">
                  <wp:align>center</wp:align>
                </wp:positionH>
                <wp:positionV relativeFrom="paragraph">
                  <wp:posOffset>4484</wp:posOffset>
                </wp:positionV>
                <wp:extent cx="4039235" cy="635"/>
                <wp:effectExtent l="0" t="0" r="0" b="2540"/>
                <wp:wrapNone/>
                <wp:docPr id="457" name="文本框 457"/>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a:effectLst/>
                      </wps:spPr>
                      <wps:txbx>
                        <w:txbxContent>
                          <w:p w14:paraId="034AAC19" w14:textId="1C50C65F" w:rsidR="005E61E0" w:rsidRPr="007C255F" w:rsidRDefault="005E61E0" w:rsidP="003C6F4C">
                            <w:pPr>
                              <w:pStyle w:val="FigureTittle"/>
                              <w:rPr>
                                <w:rFonts w:cs="Arial"/>
                                <w:bCs/>
                                <w:noProof/>
                                <w:szCs w:val="24"/>
                              </w:rPr>
                            </w:pPr>
                            <w:bookmarkStart w:id="864" w:name="_Ref106820453"/>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4</w:t>
                            </w:r>
                            <w:r w:rsidR="00F9073B">
                              <w:rPr>
                                <w:noProof/>
                              </w:rPr>
                              <w:fldChar w:fldCharType="end"/>
                            </w:r>
                            <w:r>
                              <w:t xml:space="preserve"> Drilling Holes</w:t>
                            </w:r>
                            <w:bookmarkEnd w:id="8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29AB" id="文本框 457" o:spid="_x0000_s1033" type="#_x0000_t202" style="position:absolute;left:0;text-align:left;margin-left:0;margin-top:.35pt;width:318.05pt;height:.05pt;z-index:25270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" stroked="f">
                <v:textbox style="mso-fit-shape-to-text:t" inset="0,0,0,0">
                  <w:txbxContent>
                    <w:p w14:paraId="034AAC19" w14:textId="1C50C65F" w:rsidR="005E61E0" w:rsidRPr="007C255F" w:rsidRDefault="005E61E0" w:rsidP="003C6F4C">
                      <w:pPr>
                        <w:pStyle w:val="FigureTittle"/>
                        <w:rPr>
                          <w:rFonts w:cs="Arial"/>
                          <w:bCs/>
                          <w:noProof/>
                          <w:szCs w:val="24"/>
                        </w:rPr>
                      </w:pPr>
                      <w:bookmarkStart w:id="866" w:name="_Ref106820453"/>
                      <w:r>
                        <w:t xml:space="preserve">Figure </w:t>
                      </w:r>
                      <w:fldSimple w:instr=" STYLEREF 1 \s ">
                        <w:r w:rsidR="004B5F9E">
                          <w:rPr>
                            <w:noProof/>
                          </w:rPr>
                          <w:t>5</w:t>
                        </w:r>
                      </w:fldSimple>
                      <w:r w:rsidR="004B5F9E">
                        <w:noBreakHyphen/>
                      </w:r>
                      <w:fldSimple w:instr=" SEQ Figure \* ARABIC \s 1 ">
                        <w:r w:rsidR="004B5F9E">
                          <w:rPr>
                            <w:noProof/>
                          </w:rPr>
                          <w:t>4</w:t>
                        </w:r>
                      </w:fldSimple>
                      <w:r>
                        <w:t xml:space="preserve"> Drilling Holes</w:t>
                      </w:r>
                      <w:bookmarkEnd w:id="866"/>
                    </w:p>
                  </w:txbxContent>
                </v:textbox>
                <w10:wrap anchorx="margin"/>
              </v:shape>
            </w:pict>
          </mc:Fallback>
        </mc:AlternateContent>
      </w:r>
    </w:p>
    <w:p w14:paraId="7BBAB4AF" w14:textId="75E2B0A1" w:rsidR="001773FD" w:rsidRPr="00475770" w:rsidRDefault="001773FD" w:rsidP="003C6F4C">
      <w:pPr>
        <w:pStyle w:val="FigureTittle"/>
      </w:pPr>
      <w:bookmarkStart w:id="865" w:name="_Ref106735661"/>
      <w:bookmarkStart w:id="866" w:name="_Ref106820548"/>
      <w:r w:rsidRPr="00475770">
        <w:lastRenderedPageBreak/>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6</w:t>
      </w:r>
      <w:r w:rsidR="00F9073B">
        <w:rPr>
          <w:noProof/>
        </w:rPr>
        <w:fldChar w:fldCharType="end"/>
      </w:r>
      <w:r w:rsidRPr="00475770">
        <w:t xml:space="preserve"> Drilling Holes Specifications</w:t>
      </w:r>
      <w:bookmarkEnd w:id="865"/>
      <w:bookmarkEnd w:id="866"/>
    </w:p>
    <w:tbl>
      <w:tblPr>
        <w:tblStyle w:val="af0"/>
        <w:tblW w:w="0" w:type="auto"/>
        <w:jc w:val="center"/>
        <w:tblLayout w:type="fixed"/>
        <w:tblLook w:val="04A0" w:firstRow="1" w:lastRow="0" w:firstColumn="1" w:lastColumn="0" w:noHBand="0" w:noVBand="1"/>
      </w:tblPr>
      <w:tblGrid>
        <w:gridCol w:w="1271"/>
        <w:gridCol w:w="1276"/>
        <w:gridCol w:w="992"/>
        <w:gridCol w:w="1134"/>
        <w:gridCol w:w="1134"/>
      </w:tblGrid>
      <w:tr w:rsidR="00A5580F" w:rsidRPr="00475770" w14:paraId="65D0FBF3" w14:textId="77777777" w:rsidTr="00195C05">
        <w:trPr>
          <w:trHeight w:val="340"/>
          <w:tblHeader/>
          <w:jc w:val="center"/>
        </w:trPr>
        <w:tc>
          <w:tcPr>
            <w:tcW w:w="1271" w:type="dxa"/>
            <w:vMerge w:val="restart"/>
            <w:shd w:val="clear" w:color="auto" w:fill="D9D9D9" w:themeFill="background1" w:themeFillShade="D9"/>
          </w:tcPr>
          <w:p w14:paraId="7745BC73" w14:textId="6AAB3E3E" w:rsidR="00A5580F" w:rsidRPr="00195C05" w:rsidRDefault="00A5580F" w:rsidP="00195C05">
            <w:pPr>
              <w:pStyle w:val="EN"/>
              <w:spacing w:before="120" w:after="120" w:line="440" w:lineRule="exact"/>
              <w:ind w:left="0"/>
              <w:rPr>
                <w:b/>
              </w:rPr>
            </w:pPr>
            <w:r w:rsidRPr="00195C05">
              <w:rPr>
                <w:b/>
              </w:rPr>
              <w:t>Parameter</w:t>
            </w:r>
          </w:p>
        </w:tc>
        <w:tc>
          <w:tcPr>
            <w:tcW w:w="4536" w:type="dxa"/>
            <w:gridSpan w:val="4"/>
            <w:shd w:val="clear" w:color="auto" w:fill="D9D9D9" w:themeFill="background1" w:themeFillShade="D9"/>
          </w:tcPr>
          <w:p w14:paraId="53FE8213" w14:textId="3B12CB0C" w:rsidR="00A5580F" w:rsidRPr="00195C05" w:rsidRDefault="00A5580F" w:rsidP="00195C05">
            <w:pPr>
              <w:pStyle w:val="EN"/>
              <w:spacing w:before="120" w:after="120"/>
              <w:ind w:left="0"/>
              <w:rPr>
                <w:b/>
              </w:rPr>
            </w:pPr>
            <w:r w:rsidRPr="00195C05">
              <w:rPr>
                <w:b/>
              </w:rPr>
              <w:t>Specification</w:t>
            </w:r>
          </w:p>
        </w:tc>
      </w:tr>
      <w:tr w:rsidR="00A5580F" w:rsidRPr="00475770" w14:paraId="5770CFB8" w14:textId="77777777" w:rsidTr="00195C05">
        <w:trPr>
          <w:trHeight w:val="340"/>
          <w:tblHeader/>
          <w:jc w:val="center"/>
        </w:trPr>
        <w:tc>
          <w:tcPr>
            <w:tcW w:w="1271" w:type="dxa"/>
            <w:vMerge/>
            <w:shd w:val="clear" w:color="auto" w:fill="D9D9D9" w:themeFill="background1" w:themeFillShade="D9"/>
          </w:tcPr>
          <w:p w14:paraId="1D5E8C72" w14:textId="77777777" w:rsidR="00A5580F" w:rsidRPr="00195C05" w:rsidRDefault="00A5580F" w:rsidP="00195C05">
            <w:pPr>
              <w:pStyle w:val="EN"/>
              <w:spacing w:before="120" w:after="120"/>
              <w:rPr>
                <w:b/>
              </w:rPr>
            </w:pPr>
          </w:p>
        </w:tc>
        <w:tc>
          <w:tcPr>
            <w:tcW w:w="2268" w:type="dxa"/>
            <w:gridSpan w:val="2"/>
            <w:shd w:val="clear" w:color="auto" w:fill="D9D9D9" w:themeFill="background1" w:themeFillShade="D9"/>
          </w:tcPr>
          <w:p w14:paraId="4F3EABDC" w14:textId="6ED2B127" w:rsidR="00A5580F" w:rsidRPr="00195C05" w:rsidRDefault="00A5580F" w:rsidP="00195C05">
            <w:pPr>
              <w:pStyle w:val="EN"/>
              <w:spacing w:before="120" w:after="120"/>
              <w:ind w:left="0"/>
              <w:rPr>
                <w:b/>
              </w:rPr>
            </w:pPr>
            <w:r w:rsidRPr="00195C05">
              <w:rPr>
                <w:b/>
              </w:rPr>
              <w:t>MaxiCharger DC</w:t>
            </w:r>
            <w:r w:rsidR="004B3F44" w:rsidRPr="00195C05">
              <w:rPr>
                <w:b/>
              </w:rPr>
              <w:t xml:space="preserve"> </w:t>
            </w:r>
            <w:r w:rsidRPr="00195C05">
              <w:rPr>
                <w:b/>
              </w:rPr>
              <w:t>120</w:t>
            </w:r>
          </w:p>
        </w:tc>
        <w:tc>
          <w:tcPr>
            <w:tcW w:w="2268" w:type="dxa"/>
            <w:gridSpan w:val="2"/>
            <w:shd w:val="clear" w:color="auto" w:fill="D9D9D9" w:themeFill="background1" w:themeFillShade="D9"/>
          </w:tcPr>
          <w:p w14:paraId="3253E479" w14:textId="23E31CC1" w:rsidR="00A5580F" w:rsidRPr="00195C05" w:rsidRDefault="00A5580F" w:rsidP="00195C05">
            <w:pPr>
              <w:pStyle w:val="EN"/>
              <w:spacing w:before="120" w:after="120"/>
              <w:ind w:left="0"/>
              <w:rPr>
                <w:b/>
              </w:rPr>
            </w:pPr>
            <w:r w:rsidRPr="00195C05">
              <w:rPr>
                <w:b/>
              </w:rPr>
              <w:t>MaxiCharger DC</w:t>
            </w:r>
            <w:r w:rsidR="004B3F44" w:rsidRPr="00195C05">
              <w:rPr>
                <w:b/>
              </w:rPr>
              <w:t xml:space="preserve"> </w:t>
            </w:r>
            <w:r w:rsidRPr="00195C05">
              <w:rPr>
                <w:b/>
              </w:rPr>
              <w:t>240</w:t>
            </w:r>
          </w:p>
        </w:tc>
      </w:tr>
      <w:tr w:rsidR="00A5580F" w:rsidRPr="00475770" w14:paraId="5FE830E0" w14:textId="77777777" w:rsidTr="00195C05">
        <w:trPr>
          <w:trHeight w:val="340"/>
          <w:jc w:val="center"/>
        </w:trPr>
        <w:tc>
          <w:tcPr>
            <w:tcW w:w="1271" w:type="dxa"/>
          </w:tcPr>
          <w:p w14:paraId="1DDDB6EA" w14:textId="1F8244F8" w:rsidR="00A5580F" w:rsidRPr="00CD2F32" w:rsidRDefault="00A5580F" w:rsidP="00195C05">
            <w:pPr>
              <w:pStyle w:val="EN"/>
              <w:spacing w:before="120" w:after="120"/>
              <w:rPr>
                <w:b/>
              </w:rPr>
            </w:pPr>
            <w:r w:rsidRPr="00CD2F32">
              <w:rPr>
                <w:b/>
              </w:rPr>
              <w:t>X</w:t>
            </w:r>
          </w:p>
        </w:tc>
        <w:tc>
          <w:tcPr>
            <w:tcW w:w="1276" w:type="dxa"/>
          </w:tcPr>
          <w:p w14:paraId="79F6EF08" w14:textId="4DB72829" w:rsidR="00A5580F" w:rsidRPr="00475770" w:rsidRDefault="00A5580F" w:rsidP="00195C05">
            <w:pPr>
              <w:pStyle w:val="EN"/>
              <w:spacing w:before="120" w:after="120"/>
              <w:ind w:left="0"/>
            </w:pPr>
            <w:r w:rsidRPr="00475770">
              <w:rPr>
                <w:rFonts w:hint="eastAsia"/>
              </w:rPr>
              <w:t>8</w:t>
            </w:r>
            <w:r w:rsidRPr="00475770">
              <w:t>20</w:t>
            </w:r>
            <w:r w:rsidR="00470A84" w:rsidRPr="00475770">
              <w:t xml:space="preserve"> </w:t>
            </w:r>
            <w:r w:rsidRPr="00475770">
              <w:t>mm</w:t>
            </w:r>
          </w:p>
        </w:tc>
        <w:tc>
          <w:tcPr>
            <w:tcW w:w="992" w:type="dxa"/>
          </w:tcPr>
          <w:p w14:paraId="5DBEE627" w14:textId="0DE53895" w:rsidR="00A5580F" w:rsidRPr="00475770" w:rsidRDefault="00A5580F" w:rsidP="00195C05">
            <w:pPr>
              <w:pStyle w:val="EN"/>
              <w:spacing w:before="120" w:after="120"/>
              <w:ind w:left="0"/>
            </w:pPr>
            <w:r w:rsidRPr="00475770">
              <w:t>32.28</w:t>
            </w:r>
            <w:r w:rsidR="00470A84" w:rsidRPr="00475770">
              <w:t xml:space="preserve"> </w:t>
            </w:r>
            <w:r w:rsidRPr="00475770">
              <w:t>in</w:t>
            </w:r>
          </w:p>
        </w:tc>
        <w:tc>
          <w:tcPr>
            <w:tcW w:w="1134" w:type="dxa"/>
          </w:tcPr>
          <w:p w14:paraId="10203596" w14:textId="2DB87556" w:rsidR="00A5580F" w:rsidRPr="00475770" w:rsidRDefault="00A5580F" w:rsidP="00195C05">
            <w:pPr>
              <w:pStyle w:val="EN"/>
              <w:spacing w:before="120" w:after="120"/>
              <w:ind w:left="0"/>
            </w:pPr>
            <w:r w:rsidRPr="00475770">
              <w:t>820</w:t>
            </w:r>
            <w:r w:rsidR="00470A84" w:rsidRPr="00475770">
              <w:t xml:space="preserve"> </w:t>
            </w:r>
            <w:r w:rsidRPr="00475770">
              <w:t>mm</w:t>
            </w:r>
          </w:p>
        </w:tc>
        <w:tc>
          <w:tcPr>
            <w:tcW w:w="1134" w:type="dxa"/>
          </w:tcPr>
          <w:p w14:paraId="7F905A61" w14:textId="18D43257" w:rsidR="00A5580F" w:rsidRPr="00475770" w:rsidRDefault="00A5580F" w:rsidP="00195C05">
            <w:pPr>
              <w:pStyle w:val="EN"/>
              <w:spacing w:before="120" w:after="120"/>
              <w:ind w:left="0"/>
            </w:pPr>
            <w:r w:rsidRPr="00475770">
              <w:t>32.28</w:t>
            </w:r>
            <w:r w:rsidR="00470A84" w:rsidRPr="00475770">
              <w:t xml:space="preserve"> </w:t>
            </w:r>
            <w:r w:rsidRPr="00475770">
              <w:t>in</w:t>
            </w:r>
          </w:p>
        </w:tc>
      </w:tr>
      <w:tr w:rsidR="00A5580F" w:rsidRPr="00475770" w14:paraId="7B794E53" w14:textId="77777777" w:rsidTr="00195C05">
        <w:trPr>
          <w:trHeight w:val="340"/>
          <w:jc w:val="center"/>
        </w:trPr>
        <w:tc>
          <w:tcPr>
            <w:tcW w:w="1271" w:type="dxa"/>
          </w:tcPr>
          <w:p w14:paraId="69A7E21B" w14:textId="0B3E208C" w:rsidR="00A5580F" w:rsidRPr="00CD2F32" w:rsidRDefault="00A5580F" w:rsidP="00195C05">
            <w:pPr>
              <w:pStyle w:val="EN"/>
              <w:spacing w:before="120" w:after="120"/>
              <w:rPr>
                <w:b/>
              </w:rPr>
            </w:pPr>
            <w:r w:rsidRPr="00CD2F32">
              <w:rPr>
                <w:b/>
              </w:rPr>
              <w:t>X1</w:t>
            </w:r>
          </w:p>
        </w:tc>
        <w:tc>
          <w:tcPr>
            <w:tcW w:w="1276" w:type="dxa"/>
          </w:tcPr>
          <w:p w14:paraId="38046FAE" w14:textId="068C7F78" w:rsidR="00A5580F" w:rsidRPr="00475770" w:rsidRDefault="00A5580F" w:rsidP="00195C05">
            <w:pPr>
              <w:pStyle w:val="EN"/>
              <w:spacing w:before="120" w:after="120"/>
              <w:ind w:left="0"/>
            </w:pPr>
            <w:r w:rsidRPr="00475770">
              <w:rPr>
                <w:rFonts w:hint="eastAsia"/>
              </w:rPr>
              <w:t>9</w:t>
            </w:r>
            <w:r w:rsidRPr="00475770">
              <w:t>5</w:t>
            </w:r>
            <w:r w:rsidR="00470A84" w:rsidRPr="00475770">
              <w:t xml:space="preserve"> </w:t>
            </w:r>
            <w:r w:rsidRPr="00475770">
              <w:t>mm</w:t>
            </w:r>
          </w:p>
        </w:tc>
        <w:tc>
          <w:tcPr>
            <w:tcW w:w="992" w:type="dxa"/>
          </w:tcPr>
          <w:p w14:paraId="689A12C1" w14:textId="0C57585A" w:rsidR="00A5580F" w:rsidRPr="00475770" w:rsidRDefault="00A5580F" w:rsidP="00195C05">
            <w:pPr>
              <w:pStyle w:val="EN"/>
              <w:spacing w:before="120" w:after="120"/>
              <w:ind w:left="0"/>
            </w:pPr>
            <w:r w:rsidRPr="00475770">
              <w:t>3.74</w:t>
            </w:r>
            <w:r w:rsidR="00470A84" w:rsidRPr="00475770">
              <w:t xml:space="preserve"> </w:t>
            </w:r>
            <w:r w:rsidRPr="00475770">
              <w:t>in</w:t>
            </w:r>
          </w:p>
        </w:tc>
        <w:tc>
          <w:tcPr>
            <w:tcW w:w="1134" w:type="dxa"/>
          </w:tcPr>
          <w:p w14:paraId="3C39E5AA" w14:textId="187A297B" w:rsidR="00A5580F" w:rsidRPr="00475770" w:rsidRDefault="00A5580F" w:rsidP="00195C05">
            <w:pPr>
              <w:pStyle w:val="EN"/>
              <w:spacing w:before="120" w:after="120"/>
              <w:ind w:left="0"/>
            </w:pPr>
            <w:r w:rsidRPr="00475770">
              <w:t>95</w:t>
            </w:r>
            <w:r w:rsidR="00470A84" w:rsidRPr="00475770">
              <w:t xml:space="preserve"> </w:t>
            </w:r>
            <w:r w:rsidRPr="00475770">
              <w:t>mm</w:t>
            </w:r>
          </w:p>
        </w:tc>
        <w:tc>
          <w:tcPr>
            <w:tcW w:w="1134" w:type="dxa"/>
          </w:tcPr>
          <w:p w14:paraId="79CE53FF" w14:textId="5D54C9F2" w:rsidR="00A5580F" w:rsidRPr="00475770" w:rsidRDefault="00A5580F" w:rsidP="00195C05">
            <w:pPr>
              <w:pStyle w:val="EN"/>
              <w:spacing w:before="120" w:after="120"/>
              <w:ind w:left="0"/>
            </w:pPr>
            <w:r w:rsidRPr="00475770">
              <w:t>3.74</w:t>
            </w:r>
            <w:r w:rsidR="00470A84" w:rsidRPr="00475770">
              <w:t xml:space="preserve"> </w:t>
            </w:r>
            <w:r w:rsidRPr="00475770">
              <w:t>in</w:t>
            </w:r>
          </w:p>
        </w:tc>
      </w:tr>
      <w:tr w:rsidR="00A5580F" w:rsidRPr="00475770" w14:paraId="23C690AE" w14:textId="77777777" w:rsidTr="00195C05">
        <w:trPr>
          <w:trHeight w:val="340"/>
          <w:jc w:val="center"/>
        </w:trPr>
        <w:tc>
          <w:tcPr>
            <w:tcW w:w="1271" w:type="dxa"/>
          </w:tcPr>
          <w:p w14:paraId="77BECD8B" w14:textId="0823A452" w:rsidR="00A5580F" w:rsidRPr="00CD2F32" w:rsidRDefault="00A5580F" w:rsidP="00195C05">
            <w:pPr>
              <w:pStyle w:val="EN"/>
              <w:spacing w:before="120" w:after="120"/>
              <w:rPr>
                <w:b/>
              </w:rPr>
            </w:pPr>
            <w:r w:rsidRPr="00CD2F32">
              <w:rPr>
                <w:b/>
              </w:rPr>
              <w:t>X2</w:t>
            </w:r>
          </w:p>
        </w:tc>
        <w:tc>
          <w:tcPr>
            <w:tcW w:w="1276" w:type="dxa"/>
          </w:tcPr>
          <w:p w14:paraId="40D80D91" w14:textId="5702D883" w:rsidR="00A5580F" w:rsidRPr="00475770" w:rsidRDefault="00A5580F" w:rsidP="00195C05">
            <w:pPr>
              <w:pStyle w:val="EN"/>
              <w:spacing w:before="120" w:after="120"/>
              <w:ind w:left="0"/>
            </w:pPr>
            <w:r w:rsidRPr="00475770">
              <w:rPr>
                <w:rFonts w:hint="eastAsia"/>
              </w:rPr>
              <w:t>6</w:t>
            </w:r>
            <w:r w:rsidRPr="00475770">
              <w:t>30</w:t>
            </w:r>
            <w:r w:rsidR="00470A84" w:rsidRPr="00475770">
              <w:t xml:space="preserve"> </w:t>
            </w:r>
            <w:r w:rsidRPr="00475770">
              <w:t>mm</w:t>
            </w:r>
          </w:p>
        </w:tc>
        <w:tc>
          <w:tcPr>
            <w:tcW w:w="992" w:type="dxa"/>
          </w:tcPr>
          <w:p w14:paraId="6DE05663" w14:textId="1F7FFE9C" w:rsidR="00A5580F" w:rsidRPr="00475770" w:rsidRDefault="00A5580F" w:rsidP="00195C05">
            <w:pPr>
              <w:pStyle w:val="EN"/>
              <w:spacing w:before="120" w:after="120"/>
              <w:ind w:left="0"/>
            </w:pPr>
            <w:r w:rsidRPr="00475770">
              <w:t>24.80</w:t>
            </w:r>
            <w:r w:rsidR="00470A84" w:rsidRPr="00475770">
              <w:t xml:space="preserve"> </w:t>
            </w:r>
            <w:r w:rsidRPr="00475770">
              <w:t>in</w:t>
            </w:r>
          </w:p>
        </w:tc>
        <w:tc>
          <w:tcPr>
            <w:tcW w:w="1134" w:type="dxa"/>
          </w:tcPr>
          <w:p w14:paraId="637ED938" w14:textId="219600DE" w:rsidR="00A5580F" w:rsidRPr="00475770" w:rsidRDefault="00A5580F" w:rsidP="00195C05">
            <w:pPr>
              <w:pStyle w:val="EN"/>
              <w:spacing w:before="120" w:after="120"/>
              <w:ind w:left="0"/>
            </w:pPr>
            <w:r w:rsidRPr="00475770">
              <w:t>630</w:t>
            </w:r>
            <w:r w:rsidR="00470A84" w:rsidRPr="00475770">
              <w:t xml:space="preserve"> </w:t>
            </w:r>
            <w:r w:rsidRPr="00475770">
              <w:t>mm</w:t>
            </w:r>
          </w:p>
        </w:tc>
        <w:tc>
          <w:tcPr>
            <w:tcW w:w="1134" w:type="dxa"/>
          </w:tcPr>
          <w:p w14:paraId="525F0EC6" w14:textId="5CCA70C3" w:rsidR="00A5580F" w:rsidRPr="00475770" w:rsidRDefault="00A5580F" w:rsidP="00195C05">
            <w:pPr>
              <w:pStyle w:val="EN"/>
              <w:spacing w:before="120" w:after="120"/>
              <w:ind w:left="0"/>
            </w:pPr>
            <w:r w:rsidRPr="00475770">
              <w:t>24.80</w:t>
            </w:r>
            <w:r w:rsidR="00470A84" w:rsidRPr="00475770">
              <w:t xml:space="preserve"> </w:t>
            </w:r>
            <w:r w:rsidRPr="00475770">
              <w:t>in</w:t>
            </w:r>
          </w:p>
        </w:tc>
      </w:tr>
      <w:tr w:rsidR="00A5580F" w:rsidRPr="00475770" w14:paraId="3C493AEB" w14:textId="77777777" w:rsidTr="00195C05">
        <w:trPr>
          <w:trHeight w:val="340"/>
          <w:jc w:val="center"/>
        </w:trPr>
        <w:tc>
          <w:tcPr>
            <w:tcW w:w="1271" w:type="dxa"/>
          </w:tcPr>
          <w:p w14:paraId="13A93962" w14:textId="3BB6ED9F" w:rsidR="00A5580F" w:rsidRPr="00CD2F32" w:rsidRDefault="00A5580F" w:rsidP="00195C05">
            <w:pPr>
              <w:pStyle w:val="EN"/>
              <w:spacing w:before="120" w:after="120"/>
              <w:rPr>
                <w:b/>
              </w:rPr>
            </w:pPr>
            <w:r w:rsidRPr="00CD2F32">
              <w:rPr>
                <w:b/>
              </w:rPr>
              <w:t>X3</w:t>
            </w:r>
          </w:p>
        </w:tc>
        <w:tc>
          <w:tcPr>
            <w:tcW w:w="1276" w:type="dxa"/>
          </w:tcPr>
          <w:p w14:paraId="54C0D769" w14:textId="6F192E38" w:rsidR="00A5580F" w:rsidRPr="00475770" w:rsidRDefault="00A5580F" w:rsidP="00195C05">
            <w:pPr>
              <w:pStyle w:val="EN"/>
              <w:spacing w:before="120" w:after="120"/>
              <w:ind w:left="0"/>
            </w:pPr>
            <w:r w:rsidRPr="00475770">
              <w:rPr>
                <w:rFonts w:hint="eastAsia"/>
              </w:rPr>
              <w:t>1</w:t>
            </w:r>
            <w:r w:rsidR="00576314">
              <w:t>32</w:t>
            </w:r>
            <w:r w:rsidR="00470A84" w:rsidRPr="00475770">
              <w:t xml:space="preserve"> </w:t>
            </w:r>
            <w:r w:rsidRPr="00475770">
              <w:t>mm</w:t>
            </w:r>
          </w:p>
        </w:tc>
        <w:tc>
          <w:tcPr>
            <w:tcW w:w="992" w:type="dxa"/>
          </w:tcPr>
          <w:p w14:paraId="5E0B13BB" w14:textId="322062ED" w:rsidR="00A5580F" w:rsidRPr="00475770" w:rsidRDefault="00A5580F" w:rsidP="00195C05">
            <w:pPr>
              <w:pStyle w:val="EN"/>
              <w:spacing w:before="120" w:after="120"/>
              <w:ind w:left="0"/>
            </w:pPr>
            <w:r w:rsidRPr="00475770">
              <w:t>5.51</w:t>
            </w:r>
            <w:r w:rsidR="00470A84" w:rsidRPr="00475770">
              <w:t xml:space="preserve"> </w:t>
            </w:r>
            <w:r w:rsidRPr="00475770">
              <w:t>in</w:t>
            </w:r>
          </w:p>
        </w:tc>
        <w:tc>
          <w:tcPr>
            <w:tcW w:w="1134" w:type="dxa"/>
          </w:tcPr>
          <w:p w14:paraId="120C925D" w14:textId="12AC0C6F" w:rsidR="00A5580F" w:rsidRPr="00475770" w:rsidRDefault="00A5580F" w:rsidP="00195C05">
            <w:pPr>
              <w:pStyle w:val="EN"/>
              <w:spacing w:before="120" w:after="120"/>
              <w:ind w:left="0"/>
            </w:pPr>
            <w:r w:rsidRPr="00475770">
              <w:t>140</w:t>
            </w:r>
            <w:r w:rsidR="00470A84" w:rsidRPr="00475770">
              <w:t xml:space="preserve"> </w:t>
            </w:r>
            <w:r w:rsidRPr="00475770">
              <w:t>mm</w:t>
            </w:r>
          </w:p>
        </w:tc>
        <w:tc>
          <w:tcPr>
            <w:tcW w:w="1134" w:type="dxa"/>
          </w:tcPr>
          <w:p w14:paraId="6A00D070" w14:textId="0AE70C2A" w:rsidR="00A5580F" w:rsidRPr="00475770" w:rsidRDefault="00A5580F" w:rsidP="00195C05">
            <w:pPr>
              <w:pStyle w:val="EN"/>
              <w:spacing w:before="120" w:after="120"/>
              <w:ind w:left="0"/>
            </w:pPr>
            <w:r w:rsidRPr="00475770">
              <w:t>5.51</w:t>
            </w:r>
            <w:r w:rsidR="00470A84" w:rsidRPr="00475770">
              <w:t xml:space="preserve"> </w:t>
            </w:r>
            <w:r w:rsidRPr="00475770">
              <w:t>in</w:t>
            </w:r>
          </w:p>
        </w:tc>
      </w:tr>
      <w:tr w:rsidR="002143AA" w:rsidRPr="00475770" w14:paraId="3F6A5616" w14:textId="77777777" w:rsidTr="00195C05">
        <w:trPr>
          <w:trHeight w:val="340"/>
          <w:jc w:val="center"/>
        </w:trPr>
        <w:tc>
          <w:tcPr>
            <w:tcW w:w="1271" w:type="dxa"/>
          </w:tcPr>
          <w:p w14:paraId="0B6FEF31" w14:textId="491F6F99" w:rsidR="002143AA" w:rsidRPr="00CD2F32" w:rsidRDefault="002143AA" w:rsidP="00195C05">
            <w:pPr>
              <w:pStyle w:val="EN"/>
              <w:spacing w:before="120" w:after="120"/>
              <w:rPr>
                <w:b/>
              </w:rPr>
            </w:pPr>
            <w:r w:rsidRPr="00CD2F32">
              <w:rPr>
                <w:b/>
              </w:rPr>
              <w:t>X4</w:t>
            </w:r>
          </w:p>
        </w:tc>
        <w:tc>
          <w:tcPr>
            <w:tcW w:w="1276" w:type="dxa"/>
          </w:tcPr>
          <w:p w14:paraId="5ABF528F" w14:textId="563D37DF" w:rsidR="002143AA" w:rsidRPr="00475770" w:rsidRDefault="002143AA" w:rsidP="00195C05">
            <w:pPr>
              <w:pStyle w:val="EN"/>
              <w:spacing w:before="120" w:after="120"/>
              <w:ind w:left="0"/>
            </w:pPr>
            <w:r w:rsidRPr="00475770">
              <w:t>220 mm</w:t>
            </w:r>
          </w:p>
        </w:tc>
        <w:tc>
          <w:tcPr>
            <w:tcW w:w="992" w:type="dxa"/>
          </w:tcPr>
          <w:p w14:paraId="6037D5BC" w14:textId="2B97F853" w:rsidR="002143AA" w:rsidRPr="00475770" w:rsidRDefault="002143AA" w:rsidP="00195C05">
            <w:pPr>
              <w:pStyle w:val="EN"/>
              <w:spacing w:before="120" w:after="120"/>
              <w:ind w:left="0"/>
            </w:pPr>
            <w:r w:rsidRPr="00475770">
              <w:t>8.66 in</w:t>
            </w:r>
          </w:p>
        </w:tc>
        <w:tc>
          <w:tcPr>
            <w:tcW w:w="1134" w:type="dxa"/>
          </w:tcPr>
          <w:p w14:paraId="170A08B5" w14:textId="6D65B23F" w:rsidR="002143AA" w:rsidRPr="00475770" w:rsidRDefault="002143AA" w:rsidP="00195C05">
            <w:pPr>
              <w:pStyle w:val="EN"/>
              <w:spacing w:before="120" w:after="120"/>
              <w:ind w:left="0"/>
            </w:pPr>
            <w:r w:rsidRPr="00475770">
              <w:t>220 mm</w:t>
            </w:r>
          </w:p>
        </w:tc>
        <w:tc>
          <w:tcPr>
            <w:tcW w:w="1134" w:type="dxa"/>
          </w:tcPr>
          <w:p w14:paraId="590F6A35" w14:textId="145B3AAF" w:rsidR="002143AA" w:rsidRPr="00475770" w:rsidRDefault="002143AA" w:rsidP="00195C05">
            <w:pPr>
              <w:pStyle w:val="EN"/>
              <w:spacing w:before="120" w:after="120"/>
              <w:ind w:left="0"/>
            </w:pPr>
            <w:r w:rsidRPr="00475770">
              <w:t>8.66 in</w:t>
            </w:r>
          </w:p>
        </w:tc>
      </w:tr>
      <w:tr w:rsidR="00A5580F" w:rsidRPr="00475770" w14:paraId="342C3AAF" w14:textId="77777777" w:rsidTr="00195C05">
        <w:trPr>
          <w:trHeight w:val="340"/>
          <w:jc w:val="center"/>
        </w:trPr>
        <w:tc>
          <w:tcPr>
            <w:tcW w:w="1271" w:type="dxa"/>
          </w:tcPr>
          <w:p w14:paraId="74C4E338" w14:textId="5609157A" w:rsidR="00A5580F" w:rsidRPr="00CD2F32" w:rsidRDefault="00A5580F" w:rsidP="00195C05">
            <w:pPr>
              <w:pStyle w:val="EN"/>
              <w:spacing w:before="120" w:after="120"/>
              <w:rPr>
                <w:b/>
              </w:rPr>
            </w:pPr>
            <w:r w:rsidRPr="00CD2F32">
              <w:rPr>
                <w:b/>
              </w:rPr>
              <w:t>Y</w:t>
            </w:r>
          </w:p>
        </w:tc>
        <w:tc>
          <w:tcPr>
            <w:tcW w:w="1276" w:type="dxa"/>
          </w:tcPr>
          <w:p w14:paraId="7367D034" w14:textId="55D25763" w:rsidR="00A5580F" w:rsidRPr="00475770" w:rsidRDefault="00A5580F" w:rsidP="00195C05">
            <w:pPr>
              <w:pStyle w:val="EN"/>
              <w:spacing w:before="120" w:after="120"/>
              <w:ind w:left="0"/>
            </w:pPr>
            <w:r w:rsidRPr="00475770">
              <w:rPr>
                <w:rFonts w:hint="eastAsia"/>
              </w:rPr>
              <w:t>6</w:t>
            </w:r>
            <w:r w:rsidRPr="00475770">
              <w:t>40</w:t>
            </w:r>
            <w:r w:rsidR="00470A84" w:rsidRPr="00475770">
              <w:t xml:space="preserve"> </w:t>
            </w:r>
            <w:r w:rsidRPr="00475770">
              <w:t>mm</w:t>
            </w:r>
          </w:p>
        </w:tc>
        <w:tc>
          <w:tcPr>
            <w:tcW w:w="992" w:type="dxa"/>
          </w:tcPr>
          <w:p w14:paraId="404DD6D3" w14:textId="7D370BE7" w:rsidR="00A5580F" w:rsidRPr="00475770" w:rsidRDefault="00A5580F" w:rsidP="00195C05">
            <w:pPr>
              <w:pStyle w:val="EN"/>
              <w:spacing w:before="120" w:after="120"/>
              <w:ind w:left="0"/>
            </w:pPr>
            <w:r w:rsidRPr="00475770">
              <w:rPr>
                <w:rFonts w:hint="eastAsia"/>
              </w:rPr>
              <w:t>2</w:t>
            </w:r>
            <w:r w:rsidRPr="00475770">
              <w:t>5.20</w:t>
            </w:r>
            <w:r w:rsidR="00470A84" w:rsidRPr="00475770">
              <w:t xml:space="preserve"> </w:t>
            </w:r>
            <w:r w:rsidRPr="00475770">
              <w:t>in</w:t>
            </w:r>
          </w:p>
        </w:tc>
        <w:tc>
          <w:tcPr>
            <w:tcW w:w="1134" w:type="dxa"/>
          </w:tcPr>
          <w:p w14:paraId="692F25E0" w14:textId="04307EA7" w:rsidR="00A5580F" w:rsidRPr="00475770" w:rsidRDefault="002143AA" w:rsidP="00195C05">
            <w:pPr>
              <w:pStyle w:val="EN"/>
              <w:spacing w:before="120" w:after="120"/>
              <w:ind w:left="0"/>
            </w:pPr>
            <w:r w:rsidRPr="00475770">
              <w:t>74</w:t>
            </w:r>
            <w:r w:rsidR="00A5580F" w:rsidRPr="00475770">
              <w:t>0</w:t>
            </w:r>
            <w:r w:rsidR="00470A84" w:rsidRPr="00475770">
              <w:t xml:space="preserve"> </w:t>
            </w:r>
            <w:r w:rsidR="00A5580F" w:rsidRPr="00475770">
              <w:t>mm</w:t>
            </w:r>
          </w:p>
        </w:tc>
        <w:tc>
          <w:tcPr>
            <w:tcW w:w="1134" w:type="dxa"/>
          </w:tcPr>
          <w:p w14:paraId="053743AF" w14:textId="2F6C443E" w:rsidR="00A5580F" w:rsidRPr="00475770" w:rsidRDefault="002143AA" w:rsidP="00195C05">
            <w:pPr>
              <w:pStyle w:val="EN"/>
              <w:spacing w:before="120" w:after="120"/>
              <w:ind w:left="0"/>
            </w:pPr>
            <w:r w:rsidRPr="00475770">
              <w:t>29.13</w:t>
            </w:r>
            <w:r w:rsidR="00470A84" w:rsidRPr="00475770">
              <w:t xml:space="preserve"> </w:t>
            </w:r>
            <w:r w:rsidR="00A5580F" w:rsidRPr="00475770">
              <w:t>in</w:t>
            </w:r>
          </w:p>
        </w:tc>
      </w:tr>
      <w:tr w:rsidR="00A5580F" w:rsidRPr="00475770" w14:paraId="415A9DFF" w14:textId="77777777" w:rsidTr="00195C05">
        <w:trPr>
          <w:trHeight w:val="340"/>
          <w:jc w:val="center"/>
        </w:trPr>
        <w:tc>
          <w:tcPr>
            <w:tcW w:w="1271" w:type="dxa"/>
          </w:tcPr>
          <w:p w14:paraId="0E64F1F1" w14:textId="7FE8BAE2" w:rsidR="00A5580F" w:rsidRPr="00CD2F32" w:rsidRDefault="00A5580F" w:rsidP="00195C05">
            <w:pPr>
              <w:pStyle w:val="EN"/>
              <w:spacing w:before="120" w:after="120"/>
              <w:rPr>
                <w:b/>
              </w:rPr>
            </w:pPr>
            <w:r w:rsidRPr="00CD2F32">
              <w:rPr>
                <w:b/>
              </w:rPr>
              <w:t>Y1</w:t>
            </w:r>
          </w:p>
        </w:tc>
        <w:tc>
          <w:tcPr>
            <w:tcW w:w="1276" w:type="dxa"/>
          </w:tcPr>
          <w:p w14:paraId="3D7EAACE" w14:textId="2B3C7473" w:rsidR="00A5580F" w:rsidRPr="00475770" w:rsidRDefault="002143AA" w:rsidP="00195C05">
            <w:pPr>
              <w:pStyle w:val="EN"/>
              <w:spacing w:before="120" w:after="120"/>
              <w:ind w:left="0"/>
            </w:pPr>
            <w:r w:rsidRPr="00475770">
              <w:t>9</w:t>
            </w:r>
            <w:r w:rsidR="002E39CD" w:rsidRPr="00475770">
              <w:t>4.3</w:t>
            </w:r>
            <w:r w:rsidR="00470A84" w:rsidRPr="00475770">
              <w:t xml:space="preserve"> </w:t>
            </w:r>
            <w:r w:rsidR="00A5580F" w:rsidRPr="00475770">
              <w:t>mm</w:t>
            </w:r>
          </w:p>
        </w:tc>
        <w:tc>
          <w:tcPr>
            <w:tcW w:w="992" w:type="dxa"/>
          </w:tcPr>
          <w:p w14:paraId="51A25C3A" w14:textId="64D16C0C" w:rsidR="00A5580F" w:rsidRPr="00475770" w:rsidRDefault="002143AA" w:rsidP="00195C05">
            <w:pPr>
              <w:pStyle w:val="EN"/>
              <w:spacing w:before="120" w:after="120"/>
              <w:ind w:left="0"/>
            </w:pPr>
            <w:r w:rsidRPr="00475770">
              <w:t>3.71</w:t>
            </w:r>
            <w:r w:rsidR="00470A84" w:rsidRPr="00475770">
              <w:t xml:space="preserve"> </w:t>
            </w:r>
            <w:r w:rsidR="00A5580F" w:rsidRPr="00475770">
              <w:t>in</w:t>
            </w:r>
          </w:p>
        </w:tc>
        <w:tc>
          <w:tcPr>
            <w:tcW w:w="1134" w:type="dxa"/>
          </w:tcPr>
          <w:p w14:paraId="52A6A052" w14:textId="24AB2DA1" w:rsidR="00A5580F" w:rsidRPr="00475770" w:rsidRDefault="002143AA" w:rsidP="00195C05">
            <w:pPr>
              <w:pStyle w:val="EN"/>
              <w:spacing w:before="120" w:after="120"/>
              <w:ind w:left="0"/>
            </w:pPr>
            <w:r w:rsidRPr="00475770">
              <w:t>14</w:t>
            </w:r>
            <w:r w:rsidR="00A5580F" w:rsidRPr="00475770">
              <w:t>4.3</w:t>
            </w:r>
            <w:r w:rsidR="00470A84" w:rsidRPr="00475770">
              <w:t xml:space="preserve"> </w:t>
            </w:r>
            <w:r w:rsidR="00A5580F" w:rsidRPr="00475770">
              <w:t>mm</w:t>
            </w:r>
          </w:p>
        </w:tc>
        <w:tc>
          <w:tcPr>
            <w:tcW w:w="1134" w:type="dxa"/>
          </w:tcPr>
          <w:p w14:paraId="5CB90751" w14:textId="38D942DD" w:rsidR="00A5580F" w:rsidRPr="00475770" w:rsidRDefault="002143AA" w:rsidP="00195C05">
            <w:pPr>
              <w:pStyle w:val="EN"/>
              <w:spacing w:before="120" w:after="120"/>
              <w:ind w:left="0"/>
            </w:pPr>
            <w:r w:rsidRPr="00475770">
              <w:t>5.68</w:t>
            </w:r>
            <w:r w:rsidR="00470A84" w:rsidRPr="00475770">
              <w:t xml:space="preserve"> </w:t>
            </w:r>
            <w:r w:rsidR="00A5580F" w:rsidRPr="00475770">
              <w:t>in</w:t>
            </w:r>
          </w:p>
        </w:tc>
      </w:tr>
      <w:tr w:rsidR="00A5580F" w:rsidRPr="00475770" w14:paraId="385E16B5" w14:textId="77777777" w:rsidTr="00195C05">
        <w:trPr>
          <w:trHeight w:val="340"/>
          <w:jc w:val="center"/>
        </w:trPr>
        <w:tc>
          <w:tcPr>
            <w:tcW w:w="1271" w:type="dxa"/>
          </w:tcPr>
          <w:p w14:paraId="1C7F3CEC" w14:textId="756CCEAA" w:rsidR="00A5580F" w:rsidRPr="00CD2F32" w:rsidRDefault="00A5580F" w:rsidP="00195C05">
            <w:pPr>
              <w:pStyle w:val="EN"/>
              <w:spacing w:before="120" w:after="120"/>
              <w:rPr>
                <w:b/>
              </w:rPr>
            </w:pPr>
            <w:r w:rsidRPr="00CD2F32">
              <w:rPr>
                <w:b/>
              </w:rPr>
              <w:t>Y2</w:t>
            </w:r>
          </w:p>
        </w:tc>
        <w:tc>
          <w:tcPr>
            <w:tcW w:w="1276" w:type="dxa"/>
          </w:tcPr>
          <w:p w14:paraId="001AFEA6" w14:textId="29D421A0" w:rsidR="00A5580F" w:rsidRPr="00475770" w:rsidRDefault="00A5580F" w:rsidP="00195C05">
            <w:pPr>
              <w:pStyle w:val="EN"/>
              <w:spacing w:before="120" w:after="120"/>
              <w:ind w:left="0"/>
            </w:pPr>
            <w:r w:rsidRPr="00475770">
              <w:rPr>
                <w:rFonts w:hint="eastAsia"/>
              </w:rPr>
              <w:t>4</w:t>
            </w:r>
            <w:r w:rsidRPr="00475770">
              <w:t>50</w:t>
            </w:r>
            <w:r w:rsidR="00470A84" w:rsidRPr="00475770">
              <w:t xml:space="preserve"> </w:t>
            </w:r>
            <w:r w:rsidRPr="00475770">
              <w:t>mm</w:t>
            </w:r>
          </w:p>
        </w:tc>
        <w:tc>
          <w:tcPr>
            <w:tcW w:w="992" w:type="dxa"/>
          </w:tcPr>
          <w:p w14:paraId="5850F436" w14:textId="01415302" w:rsidR="00A5580F" w:rsidRPr="00475770" w:rsidRDefault="00A5580F" w:rsidP="00195C05">
            <w:pPr>
              <w:pStyle w:val="EN"/>
              <w:spacing w:before="120" w:after="120"/>
              <w:ind w:left="0"/>
            </w:pPr>
            <w:r w:rsidRPr="00475770">
              <w:t>17.72</w:t>
            </w:r>
            <w:r w:rsidR="00470A84" w:rsidRPr="00475770">
              <w:t xml:space="preserve"> </w:t>
            </w:r>
            <w:r w:rsidRPr="00475770">
              <w:t>in</w:t>
            </w:r>
          </w:p>
        </w:tc>
        <w:tc>
          <w:tcPr>
            <w:tcW w:w="1134" w:type="dxa"/>
          </w:tcPr>
          <w:p w14:paraId="0582198A" w14:textId="27D2BDE6" w:rsidR="00A5580F" w:rsidRPr="00475770" w:rsidRDefault="00A5580F" w:rsidP="00195C05">
            <w:pPr>
              <w:pStyle w:val="EN"/>
              <w:spacing w:before="120" w:after="120"/>
              <w:ind w:left="0"/>
            </w:pPr>
            <w:r w:rsidRPr="00475770">
              <w:t>450</w:t>
            </w:r>
            <w:r w:rsidR="00470A84" w:rsidRPr="00475770">
              <w:t xml:space="preserve"> </w:t>
            </w:r>
            <w:r w:rsidRPr="00475770">
              <w:t>mm</w:t>
            </w:r>
          </w:p>
        </w:tc>
        <w:tc>
          <w:tcPr>
            <w:tcW w:w="1134" w:type="dxa"/>
          </w:tcPr>
          <w:p w14:paraId="34B5AA96" w14:textId="06DD340C" w:rsidR="00A5580F" w:rsidRPr="00475770" w:rsidRDefault="00A5580F" w:rsidP="00195C05">
            <w:pPr>
              <w:pStyle w:val="EN"/>
              <w:spacing w:before="120" w:after="120"/>
              <w:ind w:left="0"/>
            </w:pPr>
            <w:r w:rsidRPr="00475770">
              <w:t>17.72</w:t>
            </w:r>
            <w:r w:rsidR="00470A84" w:rsidRPr="00475770">
              <w:t xml:space="preserve"> </w:t>
            </w:r>
            <w:r w:rsidRPr="00475770">
              <w:t>in</w:t>
            </w:r>
          </w:p>
        </w:tc>
      </w:tr>
      <w:tr w:rsidR="00A5580F" w:rsidRPr="00475770" w14:paraId="633880BC" w14:textId="77777777" w:rsidTr="00195C05">
        <w:trPr>
          <w:trHeight w:val="340"/>
          <w:jc w:val="center"/>
        </w:trPr>
        <w:tc>
          <w:tcPr>
            <w:tcW w:w="1271" w:type="dxa"/>
          </w:tcPr>
          <w:p w14:paraId="7AB47768" w14:textId="637DA687" w:rsidR="00A5580F" w:rsidRPr="00CD2F32" w:rsidRDefault="00A5580F" w:rsidP="00195C05">
            <w:pPr>
              <w:pStyle w:val="EN"/>
              <w:spacing w:before="120" w:after="120"/>
              <w:rPr>
                <w:b/>
              </w:rPr>
            </w:pPr>
            <w:r w:rsidRPr="00CD2F32">
              <w:rPr>
                <w:b/>
              </w:rPr>
              <w:t>Y3</w:t>
            </w:r>
          </w:p>
        </w:tc>
        <w:tc>
          <w:tcPr>
            <w:tcW w:w="1276" w:type="dxa"/>
          </w:tcPr>
          <w:p w14:paraId="070A3A02" w14:textId="4A1AB94A" w:rsidR="00A5580F" w:rsidRPr="00475770" w:rsidRDefault="00A5580F" w:rsidP="00195C05">
            <w:pPr>
              <w:pStyle w:val="EN"/>
              <w:spacing w:before="120" w:after="120"/>
              <w:ind w:left="0"/>
            </w:pPr>
            <w:r w:rsidRPr="00475770">
              <w:rPr>
                <w:rFonts w:hint="eastAsia"/>
              </w:rPr>
              <w:t>1</w:t>
            </w:r>
            <w:r w:rsidRPr="00475770">
              <w:t>31</w:t>
            </w:r>
            <w:r w:rsidR="00470A84" w:rsidRPr="00475770">
              <w:t xml:space="preserve"> </w:t>
            </w:r>
            <w:r w:rsidRPr="00475770">
              <w:t>mm</w:t>
            </w:r>
          </w:p>
        </w:tc>
        <w:tc>
          <w:tcPr>
            <w:tcW w:w="992" w:type="dxa"/>
          </w:tcPr>
          <w:p w14:paraId="7855CA16" w14:textId="188D56A2" w:rsidR="00A5580F" w:rsidRPr="00475770" w:rsidRDefault="00A5580F" w:rsidP="00195C05">
            <w:pPr>
              <w:pStyle w:val="EN"/>
              <w:spacing w:before="120" w:after="120"/>
              <w:ind w:left="0"/>
            </w:pPr>
            <w:r w:rsidRPr="00475770">
              <w:rPr>
                <w:rFonts w:hint="eastAsia"/>
              </w:rPr>
              <w:t>5</w:t>
            </w:r>
            <w:r w:rsidRPr="00475770">
              <w:t>.16</w:t>
            </w:r>
            <w:r w:rsidR="00470A84" w:rsidRPr="00475770">
              <w:t xml:space="preserve"> </w:t>
            </w:r>
            <w:r w:rsidRPr="00475770">
              <w:t>in</w:t>
            </w:r>
          </w:p>
        </w:tc>
        <w:tc>
          <w:tcPr>
            <w:tcW w:w="1134" w:type="dxa"/>
          </w:tcPr>
          <w:p w14:paraId="13CC5B29" w14:textId="5ACBDE25" w:rsidR="00A5580F" w:rsidRPr="00475770" w:rsidRDefault="00A5580F" w:rsidP="00195C05">
            <w:pPr>
              <w:pStyle w:val="EN"/>
              <w:spacing w:before="120" w:after="120"/>
              <w:ind w:left="0"/>
            </w:pPr>
            <w:r w:rsidRPr="00475770">
              <w:t>91.5</w:t>
            </w:r>
            <w:r w:rsidR="00470A84" w:rsidRPr="00475770">
              <w:t xml:space="preserve"> </w:t>
            </w:r>
            <w:r w:rsidRPr="00475770">
              <w:t>mm</w:t>
            </w:r>
          </w:p>
        </w:tc>
        <w:tc>
          <w:tcPr>
            <w:tcW w:w="1134" w:type="dxa"/>
          </w:tcPr>
          <w:p w14:paraId="0E36B132" w14:textId="39A4EB21" w:rsidR="00A5580F" w:rsidRPr="00475770" w:rsidRDefault="00A5580F" w:rsidP="00195C05">
            <w:pPr>
              <w:pStyle w:val="EN"/>
              <w:spacing w:before="120" w:after="120"/>
              <w:ind w:left="0"/>
            </w:pPr>
            <w:r w:rsidRPr="00475770">
              <w:t>3.60</w:t>
            </w:r>
            <w:r w:rsidR="00470A84" w:rsidRPr="00475770">
              <w:t xml:space="preserve"> </w:t>
            </w:r>
            <w:r w:rsidRPr="00475770">
              <w:t>in</w:t>
            </w:r>
          </w:p>
        </w:tc>
      </w:tr>
      <w:tr w:rsidR="00A5580F" w:rsidRPr="00475770" w14:paraId="398924AF" w14:textId="77777777" w:rsidTr="00195C05">
        <w:trPr>
          <w:trHeight w:val="340"/>
          <w:jc w:val="center"/>
        </w:trPr>
        <w:tc>
          <w:tcPr>
            <w:tcW w:w="1271" w:type="dxa"/>
          </w:tcPr>
          <w:p w14:paraId="16C1E1C7" w14:textId="0B5F5655" w:rsidR="00A5580F" w:rsidRPr="00CD2F32" w:rsidRDefault="00A5580F" w:rsidP="00195C05">
            <w:pPr>
              <w:pStyle w:val="EN"/>
              <w:spacing w:before="120" w:after="120"/>
              <w:rPr>
                <w:b/>
              </w:rPr>
            </w:pPr>
            <w:r w:rsidRPr="00CD2F32">
              <w:rPr>
                <w:b/>
              </w:rPr>
              <w:t>Y4</w:t>
            </w:r>
          </w:p>
        </w:tc>
        <w:tc>
          <w:tcPr>
            <w:tcW w:w="1276" w:type="dxa"/>
          </w:tcPr>
          <w:p w14:paraId="07C3BC02" w14:textId="7E4319C4" w:rsidR="00A5580F" w:rsidRPr="00475770" w:rsidRDefault="00A5580F" w:rsidP="00195C05">
            <w:pPr>
              <w:pStyle w:val="EN"/>
              <w:spacing w:before="120" w:after="120"/>
              <w:ind w:left="0"/>
            </w:pPr>
            <w:r w:rsidRPr="00475770">
              <w:rPr>
                <w:rFonts w:hint="eastAsia"/>
              </w:rPr>
              <w:t>1</w:t>
            </w:r>
            <w:r w:rsidRPr="00475770">
              <w:t>20</w:t>
            </w:r>
            <w:r w:rsidR="00470A84" w:rsidRPr="00475770">
              <w:t xml:space="preserve"> </w:t>
            </w:r>
            <w:r w:rsidRPr="00475770">
              <w:t>mm</w:t>
            </w:r>
          </w:p>
        </w:tc>
        <w:tc>
          <w:tcPr>
            <w:tcW w:w="992" w:type="dxa"/>
          </w:tcPr>
          <w:p w14:paraId="26FF51C2" w14:textId="6F408077" w:rsidR="00A5580F" w:rsidRPr="00475770" w:rsidRDefault="00A5580F" w:rsidP="00195C05">
            <w:pPr>
              <w:pStyle w:val="EN"/>
              <w:spacing w:before="120" w:after="120"/>
              <w:ind w:left="0"/>
            </w:pPr>
            <w:r w:rsidRPr="00475770">
              <w:t>4.72</w:t>
            </w:r>
            <w:r w:rsidR="00470A84" w:rsidRPr="00475770">
              <w:t xml:space="preserve"> </w:t>
            </w:r>
            <w:r w:rsidRPr="00475770">
              <w:t>in</w:t>
            </w:r>
          </w:p>
        </w:tc>
        <w:tc>
          <w:tcPr>
            <w:tcW w:w="1134" w:type="dxa"/>
          </w:tcPr>
          <w:p w14:paraId="107C7CD4" w14:textId="5A16171E" w:rsidR="00A5580F" w:rsidRPr="00475770" w:rsidRDefault="00A5580F" w:rsidP="00195C05">
            <w:pPr>
              <w:pStyle w:val="EN"/>
              <w:spacing w:before="120" w:after="120"/>
              <w:ind w:left="0"/>
            </w:pPr>
            <w:r w:rsidRPr="00475770">
              <w:t>120</w:t>
            </w:r>
            <w:r w:rsidR="00470A84" w:rsidRPr="00475770">
              <w:t xml:space="preserve"> </w:t>
            </w:r>
            <w:r w:rsidRPr="00475770">
              <w:t>mm</w:t>
            </w:r>
          </w:p>
        </w:tc>
        <w:tc>
          <w:tcPr>
            <w:tcW w:w="1134" w:type="dxa"/>
          </w:tcPr>
          <w:p w14:paraId="2BF03760" w14:textId="1C81C666" w:rsidR="00A5580F" w:rsidRPr="00475770" w:rsidRDefault="00A5580F" w:rsidP="00195C05">
            <w:pPr>
              <w:pStyle w:val="EN"/>
              <w:spacing w:before="120" w:after="120"/>
              <w:ind w:left="0"/>
            </w:pPr>
            <w:r w:rsidRPr="00475770">
              <w:t>4.72</w:t>
            </w:r>
            <w:r w:rsidR="00470A84" w:rsidRPr="00475770">
              <w:t xml:space="preserve"> </w:t>
            </w:r>
            <w:r w:rsidRPr="00475770">
              <w:t>in</w:t>
            </w:r>
          </w:p>
        </w:tc>
      </w:tr>
    </w:tbl>
    <w:p w14:paraId="728044E4" w14:textId="77777777" w:rsidR="00A5580F" w:rsidRPr="00475770" w:rsidRDefault="00A5580F" w:rsidP="00195C05">
      <w:pPr>
        <w:pStyle w:val="EN"/>
      </w:pPr>
    </w:p>
    <w:p w14:paraId="633FAB2A" w14:textId="02CB1162" w:rsidR="00DD707C" w:rsidRPr="00475770" w:rsidRDefault="00163F30" w:rsidP="00195C05">
      <w:pPr>
        <w:pStyle w:val="a0"/>
        <w:numPr>
          <w:ilvl w:val="0"/>
          <w:numId w:val="18"/>
        </w:numPr>
      </w:pPr>
      <w:r w:rsidRPr="00475770">
        <w:t>Tap four expansion bolts (M16 x 150) in the drilled positions (D) on the foundation</w:t>
      </w:r>
      <w:r w:rsidR="000D6EDB" w:rsidRPr="00475770">
        <w:rPr>
          <w:rFonts w:hint="eastAsia"/>
        </w:rPr>
        <w:t>.</w:t>
      </w:r>
      <w:r w:rsidR="000D6EDB" w:rsidRPr="00475770">
        <w:t xml:space="preserve"> The expansion bolts needs to be 60 mm above the foundation</w:t>
      </w:r>
      <w:r w:rsidRPr="00475770">
        <w:t>.</w:t>
      </w:r>
      <w:r w:rsidR="00DD707C" w:rsidRPr="00475770">
        <w:br w:type="page"/>
      </w:r>
    </w:p>
    <w:p w14:paraId="6E5AE66D" w14:textId="77777777" w:rsidR="00163F30" w:rsidRPr="00475770" w:rsidRDefault="00163F30" w:rsidP="00467A6B">
      <w:pPr>
        <w:sectPr w:rsidR="00163F30" w:rsidRPr="00475770" w:rsidSect="00D26989">
          <w:type w:val="continuous"/>
          <w:pgSz w:w="8392" w:h="11907"/>
          <w:pgMar w:top="567" w:right="567" w:bottom="567" w:left="567" w:header="0" w:footer="340" w:gutter="0"/>
          <w:cols w:space="720"/>
          <w:docGrid w:linePitch="245"/>
        </w:sectPr>
      </w:pPr>
    </w:p>
    <w:p w14:paraId="35E8907F" w14:textId="6F5496E8" w:rsidR="00535092" w:rsidRPr="00475770" w:rsidRDefault="00535092" w:rsidP="00535092">
      <w:pPr>
        <w:pStyle w:val="2"/>
        <w:spacing w:before="240"/>
      </w:pPr>
      <w:bookmarkStart w:id="867" w:name="_Toc106900420"/>
      <w:bookmarkStart w:id="868" w:name="_Toc106983292"/>
      <w:bookmarkStart w:id="869" w:name="_Toc119068330"/>
      <w:r w:rsidRPr="00475770">
        <w:lastRenderedPageBreak/>
        <w:t>Install</w:t>
      </w:r>
      <w:bookmarkEnd w:id="863"/>
      <w:r w:rsidRPr="00475770">
        <w:t>ing the Cabinet</w:t>
      </w:r>
      <w:bookmarkEnd w:id="867"/>
      <w:bookmarkEnd w:id="868"/>
      <w:bookmarkEnd w:id="869"/>
    </w:p>
    <w:p w14:paraId="62990F6E" w14:textId="67D99289" w:rsidR="00535092" w:rsidRPr="00475770" w:rsidRDefault="00535092" w:rsidP="007E10DC">
      <w:pPr>
        <w:pStyle w:val="a1"/>
      </w:pPr>
      <w:bookmarkStart w:id="870" w:name="5.5.1_Mechanical_installation_procedure"/>
      <w:bookmarkStart w:id="871" w:name="_bookmark85"/>
      <w:bookmarkEnd w:id="870"/>
      <w:bookmarkEnd w:id="871"/>
      <w:r w:rsidRPr="00475770">
        <w:rPr>
          <w:rFonts w:hint="eastAsia"/>
        </w:rPr>
        <w:t>T</w:t>
      </w:r>
      <w:r w:rsidRPr="00475770">
        <w:t>o install the cabinet</w:t>
      </w:r>
    </w:p>
    <w:p w14:paraId="6FE41644" w14:textId="6E59B677" w:rsidR="00535092" w:rsidRPr="00195C05" w:rsidRDefault="00C00CFF" w:rsidP="00195C05">
      <w:pPr>
        <w:pStyle w:val="a0"/>
        <w:numPr>
          <w:ilvl w:val="0"/>
          <w:numId w:val="35"/>
        </w:numPr>
        <w:rPr>
          <w:b/>
          <w:spacing w:val="-29"/>
        </w:rPr>
      </w:pPr>
      <w:r w:rsidRPr="00475770">
        <w:rPr>
          <w:noProof/>
        </w:rPr>
        <mc:AlternateContent>
          <mc:Choice Requires="wps">
            <w:drawing>
              <wp:anchor distT="0" distB="0" distL="114300" distR="114300" simplePos="0" relativeHeight="252709888" behindDoc="0" locked="0" layoutInCell="1" allowOverlap="1" wp14:anchorId="0677CF77" wp14:editId="15C259FE">
                <wp:simplePos x="0" y="0"/>
                <wp:positionH relativeFrom="column">
                  <wp:posOffset>793115</wp:posOffset>
                </wp:positionH>
                <wp:positionV relativeFrom="paragraph">
                  <wp:posOffset>1616075</wp:posOffset>
                </wp:positionV>
                <wp:extent cx="2879725" cy="635"/>
                <wp:effectExtent l="0" t="0" r="0" b="0"/>
                <wp:wrapNone/>
                <wp:docPr id="464" name="文本框 46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F57121E" w14:textId="027BB148" w:rsidR="005E61E0" w:rsidRPr="006E7C4C" w:rsidRDefault="005E61E0" w:rsidP="003C6F4C">
                            <w:pPr>
                              <w:pStyle w:val="FigureTittle"/>
                              <w:rPr>
                                <w:rFonts w:cs="宋体"/>
                                <w:noProof/>
                                <w:snapToGrid w:val="0"/>
                              </w:rPr>
                            </w:pPr>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5</w:t>
                            </w:r>
                            <w:r w:rsidR="00F9073B">
                              <w:rPr>
                                <w:noProof/>
                              </w:rPr>
                              <w:fldChar w:fldCharType="end"/>
                            </w:r>
                            <w:r>
                              <w:t xml:space="preserve"> </w:t>
                            </w:r>
                            <w:r w:rsidRPr="000118E1">
                              <w:t>Removing the Base Covers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7CF77" id="文本框 464" o:spid="_x0000_s1034" type="#_x0000_t202" style="position:absolute;left:0;text-align:left;margin-left:62.45pt;margin-top:127.25pt;width:226.7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" stroked="f">
                <v:textbox style="mso-fit-shape-to-text:t" inset="0,0,0,0">
                  <w:txbxContent>
                    <w:p w14:paraId="4F57121E" w14:textId="027BB148" w:rsidR="005E61E0" w:rsidRPr="006E7C4C" w:rsidRDefault="005E61E0" w:rsidP="003C6F4C">
                      <w:pPr>
                        <w:pStyle w:val="FigureTittle"/>
                        <w:rPr>
                          <w:rFonts w:cs="宋体"/>
                          <w:noProof/>
                          <w:snapToGrid w:val="0"/>
                        </w:rPr>
                      </w:pPr>
                      <w:r>
                        <w:t xml:space="preserve">Figure </w:t>
                      </w:r>
                      <w:fldSimple w:instr=" STYLEREF 1 \s ">
                        <w:r w:rsidR="004B5F9E">
                          <w:rPr>
                            <w:noProof/>
                          </w:rPr>
                          <w:t>5</w:t>
                        </w:r>
                      </w:fldSimple>
                      <w:r w:rsidR="004B5F9E">
                        <w:noBreakHyphen/>
                      </w:r>
                      <w:fldSimple w:instr=" SEQ Figure \* ARABIC \s 1 ">
                        <w:r w:rsidR="004B5F9E">
                          <w:rPr>
                            <w:noProof/>
                          </w:rPr>
                          <w:t>5</w:t>
                        </w:r>
                      </w:fldSimple>
                      <w:r>
                        <w:t xml:space="preserve"> </w:t>
                      </w:r>
                      <w:r w:rsidRPr="000118E1">
                        <w:t>Removing the Base Covers</w:t>
                      </w:r>
                    </w:p>
                  </w:txbxContent>
                </v:textbox>
              </v:shape>
            </w:pict>
          </mc:Fallback>
        </mc:AlternateContent>
      </w:r>
      <w:r w:rsidR="00E943E7" w:rsidRPr="00475770">
        <w:rPr>
          <w:noProof/>
        </w:rPr>
        <w:drawing>
          <wp:anchor distT="0" distB="0" distL="114300" distR="114300" simplePos="0" relativeHeight="252561408" behindDoc="0" locked="0" layoutInCell="1" allowOverlap="1" wp14:anchorId="7C545178" wp14:editId="1460E882">
            <wp:simplePos x="0" y="0"/>
            <wp:positionH relativeFrom="column">
              <wp:posOffset>784490</wp:posOffset>
            </wp:positionH>
            <wp:positionV relativeFrom="paragraph">
              <wp:posOffset>266065</wp:posOffset>
            </wp:positionV>
            <wp:extent cx="2880000" cy="1166428"/>
            <wp:effectExtent l="0" t="0" r="0" b="0"/>
            <wp:wrapTopAndBottom/>
            <wp:docPr id="486" name="图片 486" descr="C:\Users\A21252\Desktop\On-going\20220421-120kW欧标直流桩\图片\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5-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11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092" w:rsidRPr="00475770">
        <w:rPr>
          <w:rFonts w:hint="eastAsia"/>
        </w:rPr>
        <w:t>R</w:t>
      </w:r>
      <w:r w:rsidR="00535092" w:rsidRPr="00475770">
        <w:t>emove the front and rear base covers (</w:t>
      </w:r>
      <w:r w:rsidR="00E72370" w:rsidRPr="00475770">
        <w:t>A</w:t>
      </w:r>
      <w:r w:rsidR="00535092" w:rsidRPr="00475770">
        <w:t>) using a screwdriver.</w:t>
      </w:r>
    </w:p>
    <w:p w14:paraId="38C2C96F" w14:textId="41C99B5A" w:rsidR="00535092" w:rsidRPr="00475770" w:rsidRDefault="00535092" w:rsidP="00535092"/>
    <w:p w14:paraId="5C03220A" w14:textId="77777777" w:rsidR="00C00CFF" w:rsidRPr="00475770" w:rsidRDefault="00C00CFF" w:rsidP="00535092"/>
    <w:p w14:paraId="450D2B0C" w14:textId="52178122" w:rsidR="005C5ED6" w:rsidRPr="00475770" w:rsidRDefault="00C00CFF" w:rsidP="00195C05">
      <w:pPr>
        <w:pStyle w:val="a0"/>
        <w:numPr>
          <w:ilvl w:val="0"/>
          <w:numId w:val="35"/>
        </w:numPr>
      </w:pPr>
      <w:r w:rsidRPr="00475770">
        <w:rPr>
          <w:noProof/>
        </w:rPr>
        <mc:AlternateContent>
          <mc:Choice Requires="wps">
            <w:drawing>
              <wp:anchor distT="0" distB="0" distL="114300" distR="114300" simplePos="0" relativeHeight="252711936" behindDoc="0" locked="0" layoutInCell="1" allowOverlap="1" wp14:anchorId="6AC1E1EC" wp14:editId="21434518">
                <wp:simplePos x="0" y="0"/>
                <wp:positionH relativeFrom="column">
                  <wp:posOffset>864656</wp:posOffset>
                </wp:positionH>
                <wp:positionV relativeFrom="paragraph">
                  <wp:posOffset>3710110</wp:posOffset>
                </wp:positionV>
                <wp:extent cx="2825750" cy="635"/>
                <wp:effectExtent l="0" t="0" r="0" b="0"/>
                <wp:wrapTopAndBottom/>
                <wp:docPr id="471" name="文本框 471"/>
                <wp:cNvGraphicFramePr/>
                <a:graphic xmlns:a="http://schemas.openxmlformats.org/drawingml/2006/main">
                  <a:graphicData uri="http://schemas.microsoft.com/office/word/2010/wordprocessingShape">
                    <wps:wsp>
                      <wps:cNvSpPr txBox="1"/>
                      <wps:spPr>
                        <a:xfrm>
                          <a:off x="0" y="0"/>
                          <a:ext cx="2825750" cy="635"/>
                        </a:xfrm>
                        <a:prstGeom prst="rect">
                          <a:avLst/>
                        </a:prstGeom>
                        <a:solidFill>
                          <a:prstClr val="white"/>
                        </a:solidFill>
                        <a:ln>
                          <a:noFill/>
                        </a:ln>
                        <a:effectLst/>
                      </wps:spPr>
                      <wps:txbx>
                        <w:txbxContent>
                          <w:p w14:paraId="0959B8E9" w14:textId="7F9E7D51" w:rsidR="005E61E0" w:rsidRPr="002E65F8" w:rsidRDefault="005E61E0" w:rsidP="003C6F4C">
                            <w:pPr>
                              <w:pStyle w:val="FigureTittle"/>
                              <w:rPr>
                                <w:rFonts w:cs="宋体"/>
                                <w:noProof/>
                                <w:snapToGrid w:val="0"/>
                              </w:rPr>
                            </w:pPr>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6</w:t>
                            </w:r>
                            <w:r w:rsidR="00F9073B">
                              <w:rPr>
                                <w:noProof/>
                              </w:rPr>
                              <w:fldChar w:fldCharType="end"/>
                            </w:r>
                            <w:r>
                              <w:t xml:space="preserve"> </w:t>
                            </w:r>
                            <w:r w:rsidRPr="00BB64B7">
                              <w:t>Removing the Insulating Barrier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1E1EC" id="文本框 471" o:spid="_x0000_s1035" type="#_x0000_t202" style="position:absolute;left:0;text-align:left;margin-left:68.1pt;margin-top:292.15pt;width:222.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" stroked="f">
                <v:textbox style="mso-fit-shape-to-text:t" inset="0,0,0,0">
                  <w:txbxContent>
                    <w:p w14:paraId="0959B8E9" w14:textId="7F9E7D51" w:rsidR="005E61E0" w:rsidRPr="002E65F8" w:rsidRDefault="005E61E0" w:rsidP="003C6F4C">
                      <w:pPr>
                        <w:pStyle w:val="FigureTittle"/>
                        <w:rPr>
                          <w:rFonts w:cs="宋体"/>
                          <w:noProof/>
                          <w:snapToGrid w:val="0"/>
                        </w:rPr>
                      </w:pPr>
                      <w:r>
                        <w:t xml:space="preserve">Figure </w:t>
                      </w:r>
                      <w:fldSimple w:instr=" STYLEREF 1 \s ">
                        <w:r w:rsidR="004B5F9E">
                          <w:rPr>
                            <w:noProof/>
                          </w:rPr>
                          <w:t>5</w:t>
                        </w:r>
                      </w:fldSimple>
                      <w:r w:rsidR="004B5F9E">
                        <w:noBreakHyphen/>
                      </w:r>
                      <w:fldSimple w:instr=" SEQ Figure \* ARABIC \s 1 ">
                        <w:r w:rsidR="004B5F9E">
                          <w:rPr>
                            <w:noProof/>
                          </w:rPr>
                          <w:t>6</w:t>
                        </w:r>
                      </w:fldSimple>
                      <w:r>
                        <w:t xml:space="preserve"> </w:t>
                      </w:r>
                      <w:r w:rsidRPr="00BB64B7">
                        <w:t>Removing the Insulating Barrier</w:t>
                      </w:r>
                    </w:p>
                  </w:txbxContent>
                </v:textbox>
                <w10:wrap type="topAndBottom"/>
              </v:shape>
            </w:pict>
          </mc:Fallback>
        </mc:AlternateContent>
      </w:r>
      <w:r w:rsidR="001E49EC" w:rsidRPr="00475770">
        <w:rPr>
          <w:noProof/>
        </w:rPr>
        <w:drawing>
          <wp:anchor distT="0" distB="0" distL="114300" distR="114300" simplePos="0" relativeHeight="252675072" behindDoc="0" locked="0" layoutInCell="1" allowOverlap="1" wp14:anchorId="6A16B719" wp14:editId="40402938">
            <wp:simplePos x="0" y="0"/>
            <wp:positionH relativeFrom="column">
              <wp:posOffset>887095</wp:posOffset>
            </wp:positionH>
            <wp:positionV relativeFrom="paragraph">
              <wp:posOffset>660400</wp:posOffset>
            </wp:positionV>
            <wp:extent cx="2826046" cy="3240000"/>
            <wp:effectExtent l="0" t="0" r="0" b="0"/>
            <wp:wrapTopAndBottom/>
            <wp:docPr id="484" name="图片 484" descr="C:\Users\A21252\Desktop\On-going\20220421-120kW欧标直流桩\图片\刷新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252\Desktop\On-going\20220421-120kW欧标直流桩\图片\刷新图\5-9.png"/>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2826046"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ED6" w:rsidRPr="00475770">
        <w:t xml:space="preserve">Open the front door of the </w:t>
      </w:r>
      <w:r w:rsidR="001E49EC" w:rsidRPr="00475770">
        <w:t>cabinet. Remove the M6 screws (C</w:t>
      </w:r>
      <w:r w:rsidR="005C5ED6" w:rsidRPr="00475770">
        <w:t xml:space="preserve">) and the insulating </w:t>
      </w:r>
      <w:r w:rsidR="005C5ED6" w:rsidRPr="00475770">
        <w:rPr>
          <w:rFonts w:hint="eastAsia"/>
        </w:rPr>
        <w:t>barrier</w:t>
      </w:r>
      <w:r w:rsidR="005C5ED6" w:rsidRPr="00475770">
        <w:t xml:space="preserve"> (</w:t>
      </w:r>
      <w:r w:rsidR="001E49EC" w:rsidRPr="00475770">
        <w:t>B</w:t>
      </w:r>
      <w:r w:rsidR="005C5ED6" w:rsidRPr="00475770">
        <w:t xml:space="preserve">) from the cabinet. (Reinstall the insulating </w:t>
      </w:r>
      <w:r w:rsidR="005C5ED6" w:rsidRPr="00475770">
        <w:rPr>
          <w:rFonts w:hint="eastAsia"/>
        </w:rPr>
        <w:t>barrier</w:t>
      </w:r>
      <w:r w:rsidR="005C5ED6" w:rsidRPr="00475770">
        <w:t xml:space="preserve"> when the commissioning procedure is complete.)</w:t>
      </w:r>
    </w:p>
    <w:p w14:paraId="34DAFFEF" w14:textId="651CA7F1" w:rsidR="005C5ED6" w:rsidRPr="00475770" w:rsidRDefault="005C5ED6" w:rsidP="00195C05">
      <w:pPr>
        <w:pStyle w:val="a0"/>
        <w:numPr>
          <w:ilvl w:val="0"/>
          <w:numId w:val="35"/>
        </w:numPr>
        <w:sectPr w:rsidR="005C5ED6" w:rsidRPr="00475770" w:rsidSect="00D26989">
          <w:pgSz w:w="8392" w:h="11907"/>
          <w:pgMar w:top="567" w:right="567" w:bottom="567" w:left="567" w:header="0" w:footer="340" w:gutter="0"/>
          <w:cols w:space="720"/>
          <w:docGrid w:linePitch="245"/>
        </w:sectPr>
      </w:pPr>
    </w:p>
    <w:p w14:paraId="32FBDAE8" w14:textId="0F0A1927" w:rsidR="005C5ED6" w:rsidRPr="00475770" w:rsidRDefault="004B5F9E" w:rsidP="00195C05">
      <w:pPr>
        <w:pStyle w:val="a0"/>
        <w:numPr>
          <w:ilvl w:val="0"/>
          <w:numId w:val="35"/>
        </w:numPr>
      </w:pPr>
      <w:r w:rsidRPr="00475770">
        <w:rPr>
          <w:noProof/>
        </w:rPr>
        <w:lastRenderedPageBreak/>
        <w:drawing>
          <wp:anchor distT="0" distB="0" distL="114300" distR="114300" simplePos="0" relativeHeight="252593152" behindDoc="0" locked="0" layoutInCell="1" allowOverlap="1" wp14:anchorId="44719C0E" wp14:editId="3AFB26F9">
            <wp:simplePos x="0" y="0"/>
            <wp:positionH relativeFrom="column">
              <wp:posOffset>717042</wp:posOffset>
            </wp:positionH>
            <wp:positionV relativeFrom="paragraph">
              <wp:posOffset>335788</wp:posOffset>
            </wp:positionV>
            <wp:extent cx="3600000" cy="1773322"/>
            <wp:effectExtent l="0" t="0" r="635" b="0"/>
            <wp:wrapTopAndBottom/>
            <wp:docPr id="465" name="图片 465" descr="C:\Users\A21252\Desktop\On-going\20220421-120kW欧标直流桩\图片\0513\0516\拆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1252\Desktop\On-going\20220421-120kW欧标直流桩\图片\0513\0516\拆挡板.png"/>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3600000" cy="1773322"/>
                    </a:xfrm>
                    <a:prstGeom prst="rect">
                      <a:avLst/>
                    </a:prstGeom>
                    <a:noFill/>
                    <a:ln>
                      <a:noFill/>
                    </a:ln>
                  </pic:spPr>
                </pic:pic>
              </a:graphicData>
            </a:graphic>
          </wp:anchor>
        </w:drawing>
      </w:r>
      <w:r w:rsidR="00C00CFF" w:rsidRPr="00475770">
        <w:rPr>
          <w:noProof/>
        </w:rPr>
        <mc:AlternateContent>
          <mc:Choice Requires="wps">
            <w:drawing>
              <wp:anchor distT="0" distB="0" distL="114300" distR="114300" simplePos="0" relativeHeight="252713984" behindDoc="0" locked="0" layoutInCell="1" allowOverlap="1" wp14:anchorId="34318880" wp14:editId="1173A7EA">
                <wp:simplePos x="0" y="0"/>
                <wp:positionH relativeFrom="column">
                  <wp:posOffset>420115</wp:posOffset>
                </wp:positionH>
                <wp:positionV relativeFrom="paragraph">
                  <wp:posOffset>2104894</wp:posOffset>
                </wp:positionV>
                <wp:extent cx="3599815" cy="635"/>
                <wp:effectExtent l="0" t="0" r="0" b="0"/>
                <wp:wrapTopAndBottom/>
                <wp:docPr id="472" name="文本框 47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a:effectLst/>
                      </wps:spPr>
                      <wps:txbx>
                        <w:txbxContent>
                          <w:p w14:paraId="6DE36DC1" w14:textId="1BC8905E" w:rsidR="005E61E0" w:rsidRPr="00AA55CF" w:rsidRDefault="005E61E0" w:rsidP="003C6F4C">
                            <w:pPr>
                              <w:pStyle w:val="FigureTittle"/>
                              <w:rPr>
                                <w:rFonts w:cs="宋体"/>
                                <w:noProof/>
                                <w:snapToGrid w:val="0"/>
                              </w:rPr>
                            </w:pPr>
                            <w:r>
                              <w:t xml:space="preserve">Figure </w:t>
                            </w:r>
                            <w:r w:rsidR="00F9073B">
                              <w:fldChar w:fldCharType="begin"/>
                            </w:r>
                            <w:r w:rsidR="00F9073B">
                              <w:instrText xml:space="preserve"> STYLEREF 1 \s </w:instrText>
                            </w:r>
                            <w:r w:rsidR="00F9073B">
                              <w:fldChar w:fldCharType="separate"/>
                            </w:r>
                            <w:r w:rsidR="004B5F9E">
                              <w:rPr>
                                <w:noProof/>
                              </w:rPr>
                              <w:t>5</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7</w:t>
                            </w:r>
                            <w:r w:rsidR="00F9073B">
                              <w:rPr>
                                <w:noProof/>
                              </w:rPr>
                              <w:fldChar w:fldCharType="end"/>
                            </w:r>
                            <w:r>
                              <w:t xml:space="preserve"> </w:t>
                            </w:r>
                            <w:r w:rsidRPr="00C81175">
                              <w:t>Loosening the Fasteners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18880" id="文本框 472" o:spid="_x0000_s1036" type="#_x0000_t202" style="position:absolute;left:0;text-align:left;margin-left:33.1pt;margin-top:165.75pt;width:283.4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" stroked="f">
                <v:textbox style="mso-fit-shape-to-text:t" inset="0,0,0,0">
                  <w:txbxContent>
                    <w:p w14:paraId="6DE36DC1" w14:textId="1BC8905E" w:rsidR="005E61E0" w:rsidRPr="00AA55CF" w:rsidRDefault="005E61E0" w:rsidP="003C6F4C">
                      <w:pPr>
                        <w:pStyle w:val="FigureTittle"/>
                        <w:rPr>
                          <w:rFonts w:cs="宋体"/>
                          <w:noProof/>
                          <w:snapToGrid w:val="0"/>
                        </w:rPr>
                      </w:pPr>
                      <w:r>
                        <w:t xml:space="preserve">Figure </w:t>
                      </w:r>
                      <w:fldSimple w:instr=" STYLEREF 1 \s ">
                        <w:r w:rsidR="004B5F9E">
                          <w:rPr>
                            <w:noProof/>
                          </w:rPr>
                          <w:t>5</w:t>
                        </w:r>
                      </w:fldSimple>
                      <w:r w:rsidR="004B5F9E">
                        <w:noBreakHyphen/>
                      </w:r>
                      <w:fldSimple w:instr=" SEQ Figure \* ARABIC \s 1 ">
                        <w:r w:rsidR="004B5F9E">
                          <w:rPr>
                            <w:noProof/>
                          </w:rPr>
                          <w:t>7</w:t>
                        </w:r>
                      </w:fldSimple>
                      <w:r>
                        <w:t xml:space="preserve"> </w:t>
                      </w:r>
                      <w:r w:rsidRPr="00C81175">
                        <w:t>Loosening the Fasteners</w:t>
                      </w:r>
                    </w:p>
                  </w:txbxContent>
                </v:textbox>
                <w10:wrap type="topAndBottom"/>
              </v:shape>
            </w:pict>
          </mc:Fallback>
        </mc:AlternateContent>
      </w:r>
      <w:r w:rsidR="005C5ED6" w:rsidRPr="00475770">
        <w:t>Loosen the fastene</w:t>
      </w:r>
      <w:r w:rsidR="0046042D" w:rsidRPr="00475770">
        <w:t>rs (D</w:t>
      </w:r>
      <w:r w:rsidR="00631AA8" w:rsidRPr="00475770">
        <w:t xml:space="preserve">) on the cable gland plate </w:t>
      </w:r>
      <w:r>
        <w:t xml:space="preserve">to remove the plate </w:t>
      </w:r>
      <w:r w:rsidR="00631AA8" w:rsidRPr="00475770">
        <w:t>and close the door.</w:t>
      </w:r>
    </w:p>
    <w:p w14:paraId="1ABD2337" w14:textId="2BB6AAD8" w:rsidR="00535092" w:rsidRPr="00475770" w:rsidRDefault="005C5ED6" w:rsidP="00195C05">
      <w:pPr>
        <w:pStyle w:val="a0"/>
        <w:numPr>
          <w:ilvl w:val="0"/>
          <w:numId w:val="35"/>
        </w:numPr>
      </w:pPr>
      <w:r w:rsidRPr="00475770">
        <w:t>Remove the hexagonal nuts (E</w:t>
      </w:r>
      <w:r w:rsidR="00535092" w:rsidRPr="00475770">
        <w:t>)</w:t>
      </w:r>
      <w:r w:rsidR="00535092" w:rsidRPr="00475770">
        <w:rPr>
          <w:rFonts w:hint="eastAsia"/>
        </w:rPr>
        <w:t>,</w:t>
      </w:r>
      <w:r w:rsidRPr="00475770">
        <w:t xml:space="preserve"> spring washers (F</w:t>
      </w:r>
      <w:r w:rsidR="00535092" w:rsidRPr="00475770">
        <w:t xml:space="preserve">), </w:t>
      </w:r>
      <w:r w:rsidR="00CC7202" w:rsidRPr="00475770">
        <w:t>washers</w:t>
      </w:r>
      <w:r w:rsidR="00535092" w:rsidRPr="00475770">
        <w:t xml:space="preserve"> (</w:t>
      </w:r>
      <w:r w:rsidRPr="00475770">
        <w:t>G</w:t>
      </w:r>
      <w:r w:rsidR="00535092" w:rsidRPr="00475770">
        <w:t>1), bolt (</w:t>
      </w:r>
      <w:r w:rsidRPr="00475770">
        <w:t>H</w:t>
      </w:r>
      <w:r w:rsidR="00535092" w:rsidRPr="00475770">
        <w:t xml:space="preserve">), and </w:t>
      </w:r>
      <w:r w:rsidR="00CC7202" w:rsidRPr="00475770">
        <w:t>washers</w:t>
      </w:r>
      <w:r w:rsidR="00535092" w:rsidRPr="00475770">
        <w:t xml:space="preserve"> (</w:t>
      </w:r>
      <w:r w:rsidRPr="00475770">
        <w:t>G</w:t>
      </w:r>
      <w:r w:rsidR="00535092" w:rsidRPr="00475770">
        <w:t>2).</w:t>
      </w:r>
    </w:p>
    <w:p w14:paraId="4BF01AD1" w14:textId="3C283CFF" w:rsidR="00655ED4" w:rsidRPr="00475770" w:rsidRDefault="00655ED4" w:rsidP="00405823">
      <w:pPr>
        <w:spacing w:line="480" w:lineRule="auto"/>
        <w:jc w:val="center"/>
      </w:pPr>
      <w:r w:rsidRPr="00475770">
        <w:rPr>
          <w:noProof/>
        </w:rPr>
        <w:drawing>
          <wp:inline distT="0" distB="0" distL="0" distR="0" wp14:anchorId="4C09871A" wp14:editId="63F4A9F0">
            <wp:extent cx="3642528" cy="14916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欧标120kW机柜包材底座连接螺栓示意图-模型.jpg"/>
                    <pic:cNvPicPr/>
                  </pic:nvPicPr>
                  <pic:blipFill>
                    <a:blip r:embed="rId51">
                      <a:extLst>
                        <a:ext uri="{28A0092B-C50C-407E-A947-70E740481C1C}">
                          <a14:useLocalDpi xmlns:a14="http://schemas.microsoft.com/office/drawing/2010/main" val="0"/>
                        </a:ext>
                      </a:extLst>
                    </a:blip>
                    <a:stretch>
                      <a:fillRect/>
                    </a:stretch>
                  </pic:blipFill>
                  <pic:spPr>
                    <a:xfrm>
                      <a:off x="0" y="0"/>
                      <a:ext cx="3642528" cy="1491686"/>
                    </a:xfrm>
                    <a:prstGeom prst="rect">
                      <a:avLst/>
                    </a:prstGeom>
                  </pic:spPr>
                </pic:pic>
              </a:graphicData>
            </a:graphic>
          </wp:inline>
        </w:drawing>
      </w:r>
    </w:p>
    <w:p w14:paraId="183C0512" w14:textId="31F2F62F" w:rsidR="00655ED4" w:rsidRPr="00475770" w:rsidRDefault="00405823" w:rsidP="00405823">
      <w:pPr>
        <w:spacing w:line="480" w:lineRule="auto"/>
      </w:pPr>
      <w:r w:rsidRPr="00475770">
        <w:rPr>
          <w:noProof/>
        </w:rPr>
        <mc:AlternateContent>
          <mc:Choice Requires="wps">
            <w:drawing>
              <wp:inline distT="0" distB="0" distL="0" distR="0" wp14:anchorId="4B604BC8" wp14:editId="5F654B60">
                <wp:extent cx="3642360" cy="635"/>
                <wp:effectExtent l="0" t="0" r="0" b="0"/>
                <wp:docPr id="481" name="文本框 481"/>
                <wp:cNvGraphicFramePr/>
                <a:graphic xmlns:a="http://schemas.openxmlformats.org/drawingml/2006/main">
                  <a:graphicData uri="http://schemas.microsoft.com/office/word/2010/wordprocessingShape">
                    <wps:wsp>
                      <wps:cNvSpPr txBox="1"/>
                      <wps:spPr>
                        <a:xfrm>
                          <a:off x="0" y="0"/>
                          <a:ext cx="3642360" cy="635"/>
                        </a:xfrm>
                        <a:prstGeom prst="rect">
                          <a:avLst/>
                        </a:prstGeom>
                        <a:solidFill>
                          <a:prstClr val="white"/>
                        </a:solidFill>
                        <a:ln>
                          <a:noFill/>
                        </a:ln>
                        <a:effectLst/>
                      </wps:spPr>
                      <wps:txbx>
                        <w:txbxContent>
                          <w:p w14:paraId="15EA1DAC" w14:textId="306AF818" w:rsidR="005E61E0" w:rsidRPr="00405823" w:rsidRDefault="005E61E0" w:rsidP="00405823">
                            <w:pPr>
                              <w:pStyle w:val="af1"/>
                              <w:spacing w:line="480" w:lineRule="auto"/>
                              <w:rPr>
                                <w:rFonts w:cs="Arial"/>
                                <w:b w:val="0"/>
                                <w:i w:val="0"/>
                                <w:noProof/>
                                <w:szCs w:val="18"/>
                              </w:rPr>
                            </w:pPr>
                            <w:r w:rsidRPr="00405823">
                              <w:rPr>
                                <w:rFonts w:cs="Arial"/>
                                <w:szCs w:val="18"/>
                              </w:rPr>
                              <w:t xml:space="preserve">Figure </w:t>
                            </w:r>
                            <w:r w:rsidR="004B5F9E">
                              <w:rPr>
                                <w:rFonts w:cs="Arial"/>
                                <w:szCs w:val="18"/>
                              </w:rPr>
                              <w:fldChar w:fldCharType="begin"/>
                            </w:r>
                            <w:r w:rsidR="004B5F9E">
                              <w:rPr>
                                <w:rFonts w:cs="Arial"/>
                                <w:szCs w:val="18"/>
                              </w:rPr>
                              <w:instrText xml:space="preserve"> STYLEREF 1 \s </w:instrText>
                            </w:r>
                            <w:r w:rsidR="004B5F9E">
                              <w:rPr>
                                <w:rFonts w:cs="Arial"/>
                                <w:szCs w:val="18"/>
                              </w:rPr>
                              <w:fldChar w:fldCharType="separate"/>
                            </w:r>
                            <w:r w:rsidR="004B5F9E">
                              <w:rPr>
                                <w:rFonts w:cs="Arial"/>
                                <w:noProof/>
                                <w:szCs w:val="18"/>
                              </w:rPr>
                              <w:t>5</w:t>
                            </w:r>
                            <w:r w:rsidR="004B5F9E">
                              <w:rPr>
                                <w:rFonts w:cs="Arial"/>
                                <w:szCs w:val="18"/>
                              </w:rPr>
                              <w:fldChar w:fldCharType="end"/>
                            </w:r>
                            <w:r w:rsidR="004B5F9E">
                              <w:rPr>
                                <w:rFonts w:cs="Arial"/>
                                <w:szCs w:val="18"/>
                              </w:rPr>
                              <w:noBreakHyphen/>
                            </w:r>
                            <w:r w:rsidR="004B5F9E">
                              <w:rPr>
                                <w:rFonts w:cs="Arial"/>
                                <w:szCs w:val="18"/>
                              </w:rPr>
                              <w:fldChar w:fldCharType="begin"/>
                            </w:r>
                            <w:r w:rsidR="004B5F9E">
                              <w:rPr>
                                <w:rFonts w:cs="Arial"/>
                                <w:szCs w:val="18"/>
                              </w:rPr>
                              <w:instrText xml:space="preserve"> SEQ Figure \* ARABIC \s 1 </w:instrText>
                            </w:r>
                            <w:r w:rsidR="004B5F9E">
                              <w:rPr>
                                <w:rFonts w:cs="Arial"/>
                                <w:szCs w:val="18"/>
                              </w:rPr>
                              <w:fldChar w:fldCharType="separate"/>
                            </w:r>
                            <w:r w:rsidR="004B5F9E">
                              <w:rPr>
                                <w:rFonts w:cs="Arial"/>
                                <w:noProof/>
                                <w:szCs w:val="18"/>
                              </w:rPr>
                              <w:t>8</w:t>
                            </w:r>
                            <w:r w:rsidR="004B5F9E">
                              <w:rPr>
                                <w:rFonts w:cs="Arial"/>
                                <w:szCs w:val="18"/>
                              </w:rPr>
                              <w:fldChar w:fldCharType="end"/>
                            </w:r>
                            <w:r w:rsidRPr="00405823">
                              <w:rPr>
                                <w:rFonts w:cs="Arial"/>
                                <w:szCs w:val="18"/>
                              </w:rPr>
                              <w:t xml:space="preserve"> Removing the Cabinet from the Pallet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604BC8" id="文本框 481" o:spid="_x0000_s1037" type="#_x0000_t202" style="width:28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" stroked="f">
                <v:textbox style="mso-fit-shape-to-text:t" inset="0,0,0,0">
                  <w:txbxContent>
                    <w:p w14:paraId="15EA1DAC" w14:textId="306AF818" w:rsidR="005E61E0" w:rsidRPr="00405823" w:rsidRDefault="005E61E0" w:rsidP="00405823">
                      <w:pPr>
                        <w:pStyle w:val="af1"/>
                        <w:spacing w:line="480" w:lineRule="auto"/>
                        <w:rPr>
                          <w:rFonts w:cs="Arial"/>
                          <w:b w:val="0"/>
                          <w:i w:val="0"/>
                          <w:noProof/>
                          <w:szCs w:val="18"/>
                        </w:rPr>
                      </w:pPr>
                      <w:r w:rsidRPr="00405823">
                        <w:rPr>
                          <w:rFonts w:cs="Arial"/>
                          <w:szCs w:val="18"/>
                        </w:rPr>
                        <w:t xml:space="preserve">Figure </w:t>
                      </w:r>
                      <w:r w:rsidR="004B5F9E">
                        <w:rPr>
                          <w:rFonts w:cs="Arial"/>
                          <w:szCs w:val="18"/>
                        </w:rPr>
                        <w:fldChar w:fldCharType="begin"/>
                      </w:r>
                      <w:r w:rsidR="004B5F9E">
                        <w:rPr>
                          <w:rFonts w:cs="Arial"/>
                          <w:szCs w:val="18"/>
                        </w:rPr>
                        <w:instrText xml:space="preserve"> STYLEREF 1 \s </w:instrText>
                      </w:r>
                      <w:r w:rsidR="004B5F9E">
                        <w:rPr>
                          <w:rFonts w:cs="Arial"/>
                          <w:szCs w:val="18"/>
                        </w:rPr>
                        <w:fldChar w:fldCharType="separate"/>
                      </w:r>
                      <w:r w:rsidR="004B5F9E">
                        <w:rPr>
                          <w:rFonts w:cs="Arial"/>
                          <w:noProof/>
                          <w:szCs w:val="18"/>
                        </w:rPr>
                        <w:t>5</w:t>
                      </w:r>
                      <w:r w:rsidR="004B5F9E">
                        <w:rPr>
                          <w:rFonts w:cs="Arial"/>
                          <w:szCs w:val="18"/>
                        </w:rPr>
                        <w:fldChar w:fldCharType="end"/>
                      </w:r>
                      <w:r w:rsidR="004B5F9E">
                        <w:rPr>
                          <w:rFonts w:cs="Arial"/>
                          <w:szCs w:val="18"/>
                        </w:rPr>
                        <w:noBreakHyphen/>
                      </w:r>
                      <w:r w:rsidR="004B5F9E">
                        <w:rPr>
                          <w:rFonts w:cs="Arial"/>
                          <w:szCs w:val="18"/>
                        </w:rPr>
                        <w:fldChar w:fldCharType="begin"/>
                      </w:r>
                      <w:r w:rsidR="004B5F9E">
                        <w:rPr>
                          <w:rFonts w:cs="Arial"/>
                          <w:szCs w:val="18"/>
                        </w:rPr>
                        <w:instrText xml:space="preserve"> SEQ Figure \* ARABIC \s 1 </w:instrText>
                      </w:r>
                      <w:r w:rsidR="004B5F9E">
                        <w:rPr>
                          <w:rFonts w:cs="Arial"/>
                          <w:szCs w:val="18"/>
                        </w:rPr>
                        <w:fldChar w:fldCharType="separate"/>
                      </w:r>
                      <w:r w:rsidR="004B5F9E">
                        <w:rPr>
                          <w:rFonts w:cs="Arial"/>
                          <w:noProof/>
                          <w:szCs w:val="18"/>
                        </w:rPr>
                        <w:t>8</w:t>
                      </w:r>
                      <w:r w:rsidR="004B5F9E">
                        <w:rPr>
                          <w:rFonts w:cs="Arial"/>
                          <w:szCs w:val="18"/>
                        </w:rPr>
                        <w:fldChar w:fldCharType="end"/>
                      </w:r>
                      <w:r w:rsidRPr="00405823">
                        <w:rPr>
                          <w:rFonts w:cs="Arial"/>
                          <w:szCs w:val="18"/>
                        </w:rPr>
                        <w:t xml:space="preserve"> Removing the Cabinet from the Pallet</w:t>
                      </w:r>
                    </w:p>
                  </w:txbxContent>
                </v:textbox>
                <w10:anchorlock/>
              </v:shape>
            </w:pict>
          </mc:Fallback>
        </mc:AlternateContent>
      </w:r>
    </w:p>
    <w:p w14:paraId="373F49AC" w14:textId="0D2DF392" w:rsidR="00535092" w:rsidRPr="00475770" w:rsidRDefault="00535092" w:rsidP="00195C05">
      <w:pPr>
        <w:pStyle w:val="a0"/>
        <w:numPr>
          <w:ilvl w:val="0"/>
          <w:numId w:val="35"/>
        </w:numPr>
      </w:pPr>
      <w:r w:rsidRPr="00475770">
        <w:t>Discard the pallet.</w:t>
      </w:r>
    </w:p>
    <w:p w14:paraId="7080930E" w14:textId="3087421D" w:rsidR="000812A7" w:rsidRPr="00475770" w:rsidRDefault="000812A7" w:rsidP="00195C05">
      <w:pPr>
        <w:pStyle w:val="a0"/>
        <w:numPr>
          <w:ilvl w:val="0"/>
          <w:numId w:val="35"/>
        </w:numPr>
      </w:pPr>
      <w:r w:rsidRPr="00475770">
        <w:t>Lift the cabinet with the hoisting equipment at 500 mm (19.69") above the foundation</w:t>
      </w:r>
      <w:r w:rsidR="00535092" w:rsidRPr="00475770">
        <w:t xml:space="preserve">. </w:t>
      </w:r>
      <w:r w:rsidRPr="00475770">
        <w:t>Pull all the cables out of the foundation and guide the cables through the base of the cabinet.</w:t>
      </w:r>
    </w:p>
    <w:p w14:paraId="1BB26E1A" w14:textId="5BF6D2FB" w:rsidR="00535092" w:rsidRPr="00475770" w:rsidRDefault="000812A7" w:rsidP="00195C05">
      <w:pPr>
        <w:pStyle w:val="a0"/>
        <w:numPr>
          <w:ilvl w:val="0"/>
          <w:numId w:val="35"/>
        </w:numPr>
      </w:pPr>
      <w:r w:rsidRPr="00475770">
        <w:t xml:space="preserve">Carefully lower the cabinet on the foundation. </w:t>
      </w:r>
      <w:r w:rsidR="00535092" w:rsidRPr="00475770">
        <w:t>Make</w:t>
      </w:r>
      <w:r w:rsidRPr="00475770">
        <w:t xml:space="preserve"> </w:t>
      </w:r>
      <w:r w:rsidR="00535092" w:rsidRPr="00475770">
        <w:t>sure that the cabinet is aligned with the installation holes.</w:t>
      </w:r>
    </w:p>
    <w:p w14:paraId="444A69F1" w14:textId="77777777" w:rsidR="00535092" w:rsidRPr="00475770" w:rsidRDefault="00535092" w:rsidP="00195C05">
      <w:pPr>
        <w:pStyle w:val="a0"/>
        <w:numPr>
          <w:ilvl w:val="0"/>
          <w:numId w:val="35"/>
        </w:numPr>
      </w:pPr>
      <w:r w:rsidRPr="00475770">
        <w:t>Remove the eyebolts (M16) on the top of the cabinet and seal the holes.</w:t>
      </w:r>
    </w:p>
    <w:p w14:paraId="188C906A" w14:textId="77777777" w:rsidR="00535092" w:rsidRPr="00475770" w:rsidRDefault="00535092" w:rsidP="00195C05">
      <w:pPr>
        <w:pStyle w:val="a0"/>
        <w:numPr>
          <w:ilvl w:val="0"/>
          <w:numId w:val="35"/>
        </w:numPr>
        <w:sectPr w:rsidR="00535092" w:rsidRPr="00475770" w:rsidSect="00D26989">
          <w:pgSz w:w="8392" w:h="11907"/>
          <w:pgMar w:top="567" w:right="567" w:bottom="567" w:left="567" w:header="0" w:footer="340" w:gutter="0"/>
          <w:cols w:space="720"/>
          <w:docGrid w:linePitch="245"/>
        </w:sectPr>
      </w:pPr>
    </w:p>
    <w:p w14:paraId="6D7BAC74" w14:textId="3A23227B" w:rsidR="00A2464D" w:rsidRPr="00475770" w:rsidRDefault="00405823" w:rsidP="00195C05">
      <w:pPr>
        <w:pStyle w:val="a0"/>
        <w:numPr>
          <w:ilvl w:val="0"/>
          <w:numId w:val="35"/>
        </w:numPr>
      </w:pPr>
      <w:r w:rsidRPr="00475770">
        <w:rPr>
          <w:noProof/>
        </w:rPr>
        <w:lastRenderedPageBreak/>
        <mc:AlternateContent>
          <mc:Choice Requires="wps">
            <w:drawing>
              <wp:anchor distT="0" distB="0" distL="114300" distR="114300" simplePos="0" relativeHeight="252737536" behindDoc="0" locked="0" layoutInCell="1" allowOverlap="1" wp14:anchorId="7C5E1288" wp14:editId="0E79B911">
                <wp:simplePos x="0" y="0"/>
                <wp:positionH relativeFrom="margin">
                  <wp:align>center</wp:align>
                </wp:positionH>
                <wp:positionV relativeFrom="paragraph">
                  <wp:posOffset>2321840</wp:posOffset>
                </wp:positionV>
                <wp:extent cx="3959860" cy="635"/>
                <wp:effectExtent l="0" t="0" r="2540" b="0"/>
                <wp:wrapTopAndBottom/>
                <wp:docPr id="485" name="文本框 485"/>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6CA9724A" w14:textId="1BC78A19" w:rsidR="005E61E0" w:rsidRPr="00405823" w:rsidRDefault="005E61E0" w:rsidP="00405823">
                            <w:pPr>
                              <w:pStyle w:val="af1"/>
                              <w:rPr>
                                <w:rFonts w:eastAsia="微软雅黑" w:cs="Arial"/>
                                <w:b w:val="0"/>
                                <w:i w:val="0"/>
                                <w:noProof/>
                                <w:snapToGrid w:val="0"/>
                                <w:szCs w:val="18"/>
                              </w:rPr>
                            </w:pPr>
                            <w:r w:rsidRPr="00405823">
                              <w:rPr>
                                <w:rFonts w:cs="Arial"/>
                                <w:szCs w:val="18"/>
                              </w:rPr>
                              <w:t xml:space="preserve">Figure </w:t>
                            </w:r>
                            <w:r w:rsidR="004B5F9E">
                              <w:rPr>
                                <w:rFonts w:cs="Arial"/>
                                <w:szCs w:val="18"/>
                              </w:rPr>
                              <w:fldChar w:fldCharType="begin"/>
                            </w:r>
                            <w:r w:rsidR="004B5F9E">
                              <w:rPr>
                                <w:rFonts w:cs="Arial"/>
                                <w:szCs w:val="18"/>
                              </w:rPr>
                              <w:instrText xml:space="preserve"> STYLEREF 1 \s </w:instrText>
                            </w:r>
                            <w:r w:rsidR="004B5F9E">
                              <w:rPr>
                                <w:rFonts w:cs="Arial"/>
                                <w:szCs w:val="18"/>
                              </w:rPr>
                              <w:fldChar w:fldCharType="separate"/>
                            </w:r>
                            <w:r w:rsidR="004B5F9E">
                              <w:rPr>
                                <w:rFonts w:cs="Arial"/>
                                <w:noProof/>
                                <w:szCs w:val="18"/>
                              </w:rPr>
                              <w:t>5</w:t>
                            </w:r>
                            <w:r w:rsidR="004B5F9E">
                              <w:rPr>
                                <w:rFonts w:cs="Arial"/>
                                <w:szCs w:val="18"/>
                              </w:rPr>
                              <w:fldChar w:fldCharType="end"/>
                            </w:r>
                            <w:r w:rsidR="004B5F9E">
                              <w:rPr>
                                <w:rFonts w:cs="Arial"/>
                                <w:szCs w:val="18"/>
                              </w:rPr>
                              <w:noBreakHyphen/>
                            </w:r>
                            <w:r w:rsidR="004B5F9E">
                              <w:rPr>
                                <w:rFonts w:cs="Arial"/>
                                <w:szCs w:val="18"/>
                              </w:rPr>
                              <w:fldChar w:fldCharType="begin"/>
                            </w:r>
                            <w:r w:rsidR="004B5F9E">
                              <w:rPr>
                                <w:rFonts w:cs="Arial"/>
                                <w:szCs w:val="18"/>
                              </w:rPr>
                              <w:instrText xml:space="preserve"> SEQ Figure \* ARABIC \s 1 </w:instrText>
                            </w:r>
                            <w:r w:rsidR="004B5F9E">
                              <w:rPr>
                                <w:rFonts w:cs="Arial"/>
                                <w:szCs w:val="18"/>
                              </w:rPr>
                              <w:fldChar w:fldCharType="separate"/>
                            </w:r>
                            <w:r w:rsidR="004B5F9E">
                              <w:rPr>
                                <w:rFonts w:cs="Arial"/>
                                <w:noProof/>
                                <w:szCs w:val="18"/>
                              </w:rPr>
                              <w:t>9</w:t>
                            </w:r>
                            <w:r w:rsidR="004B5F9E">
                              <w:rPr>
                                <w:rFonts w:cs="Arial"/>
                                <w:szCs w:val="18"/>
                              </w:rPr>
                              <w:fldChar w:fldCharType="end"/>
                            </w:r>
                            <w:r w:rsidRPr="00405823">
                              <w:rPr>
                                <w:rFonts w:cs="Arial"/>
                                <w:szCs w:val="18"/>
                              </w:rPr>
                              <w:t xml:space="preserve"> Tightening the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E1288" id="文本框 485" o:spid="_x0000_s1038" type="#_x0000_t202" style="position:absolute;left:0;text-align:left;margin-left:0;margin-top:182.8pt;width:311.8pt;height:.05pt;z-index:252737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" stroked="f">
                <v:textbox style="mso-fit-shape-to-text:t" inset="0,0,0,0">
                  <w:txbxContent>
                    <w:p w14:paraId="6CA9724A" w14:textId="1BC78A19" w:rsidR="005E61E0" w:rsidRPr="00405823" w:rsidRDefault="005E61E0" w:rsidP="00405823">
                      <w:pPr>
                        <w:pStyle w:val="af1"/>
                        <w:rPr>
                          <w:rFonts w:eastAsia="微软雅黑" w:cs="Arial"/>
                          <w:b w:val="0"/>
                          <w:i w:val="0"/>
                          <w:noProof/>
                          <w:snapToGrid w:val="0"/>
                          <w:szCs w:val="18"/>
                        </w:rPr>
                      </w:pPr>
                      <w:r w:rsidRPr="00405823">
                        <w:rPr>
                          <w:rFonts w:cs="Arial"/>
                          <w:szCs w:val="18"/>
                        </w:rPr>
                        <w:t xml:space="preserve">Figure </w:t>
                      </w:r>
                      <w:r w:rsidR="004B5F9E">
                        <w:rPr>
                          <w:rFonts w:cs="Arial"/>
                          <w:szCs w:val="18"/>
                        </w:rPr>
                        <w:fldChar w:fldCharType="begin"/>
                      </w:r>
                      <w:r w:rsidR="004B5F9E">
                        <w:rPr>
                          <w:rFonts w:cs="Arial"/>
                          <w:szCs w:val="18"/>
                        </w:rPr>
                        <w:instrText xml:space="preserve"> STYLEREF 1 \s </w:instrText>
                      </w:r>
                      <w:r w:rsidR="004B5F9E">
                        <w:rPr>
                          <w:rFonts w:cs="Arial"/>
                          <w:szCs w:val="18"/>
                        </w:rPr>
                        <w:fldChar w:fldCharType="separate"/>
                      </w:r>
                      <w:r w:rsidR="004B5F9E">
                        <w:rPr>
                          <w:rFonts w:cs="Arial"/>
                          <w:noProof/>
                          <w:szCs w:val="18"/>
                        </w:rPr>
                        <w:t>5</w:t>
                      </w:r>
                      <w:r w:rsidR="004B5F9E">
                        <w:rPr>
                          <w:rFonts w:cs="Arial"/>
                          <w:szCs w:val="18"/>
                        </w:rPr>
                        <w:fldChar w:fldCharType="end"/>
                      </w:r>
                      <w:r w:rsidR="004B5F9E">
                        <w:rPr>
                          <w:rFonts w:cs="Arial"/>
                          <w:szCs w:val="18"/>
                        </w:rPr>
                        <w:noBreakHyphen/>
                      </w:r>
                      <w:r w:rsidR="004B5F9E">
                        <w:rPr>
                          <w:rFonts w:cs="Arial"/>
                          <w:szCs w:val="18"/>
                        </w:rPr>
                        <w:fldChar w:fldCharType="begin"/>
                      </w:r>
                      <w:r w:rsidR="004B5F9E">
                        <w:rPr>
                          <w:rFonts w:cs="Arial"/>
                          <w:szCs w:val="18"/>
                        </w:rPr>
                        <w:instrText xml:space="preserve"> SEQ Figure \* ARABIC \s 1 </w:instrText>
                      </w:r>
                      <w:r w:rsidR="004B5F9E">
                        <w:rPr>
                          <w:rFonts w:cs="Arial"/>
                          <w:szCs w:val="18"/>
                        </w:rPr>
                        <w:fldChar w:fldCharType="separate"/>
                      </w:r>
                      <w:r w:rsidR="004B5F9E">
                        <w:rPr>
                          <w:rFonts w:cs="Arial"/>
                          <w:noProof/>
                          <w:szCs w:val="18"/>
                        </w:rPr>
                        <w:t>9</w:t>
                      </w:r>
                      <w:r w:rsidR="004B5F9E">
                        <w:rPr>
                          <w:rFonts w:cs="Arial"/>
                          <w:szCs w:val="18"/>
                        </w:rPr>
                        <w:fldChar w:fldCharType="end"/>
                      </w:r>
                      <w:r w:rsidRPr="00405823">
                        <w:rPr>
                          <w:rFonts w:cs="Arial"/>
                          <w:szCs w:val="18"/>
                        </w:rPr>
                        <w:t xml:space="preserve"> Tightening the Bolts</w:t>
                      </w:r>
                    </w:p>
                  </w:txbxContent>
                </v:textbox>
                <w10:wrap type="topAndBottom" anchorx="margin"/>
              </v:shape>
            </w:pict>
          </mc:Fallback>
        </mc:AlternateContent>
      </w:r>
      <w:r w:rsidR="00A2464D" w:rsidRPr="00475770">
        <w:rPr>
          <w:noProof/>
        </w:rPr>
        <w:drawing>
          <wp:anchor distT="0" distB="0" distL="114300" distR="114300" simplePos="0" relativeHeight="252515328" behindDoc="0" locked="0" layoutInCell="1" allowOverlap="1" wp14:anchorId="73C84D40" wp14:editId="70EEA7EA">
            <wp:simplePos x="0" y="0"/>
            <wp:positionH relativeFrom="column">
              <wp:posOffset>202017</wp:posOffset>
            </wp:positionH>
            <wp:positionV relativeFrom="paragraph">
              <wp:posOffset>277698</wp:posOffset>
            </wp:positionV>
            <wp:extent cx="3960000" cy="1976090"/>
            <wp:effectExtent l="0" t="0" r="2540" b="5715"/>
            <wp:wrapTopAndBottom/>
            <wp:docPr id="452" name="图片 452" descr="C:\Users\A21252\Desktop\On-going\20220421-120kW欧标直流桩\图片\扭螺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扭螺母.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0000" cy="1976090"/>
                    </a:xfrm>
                    <a:prstGeom prst="rect">
                      <a:avLst/>
                    </a:prstGeom>
                    <a:noFill/>
                    <a:ln w="6350">
                      <a:noFill/>
                    </a:ln>
                  </pic:spPr>
                </pic:pic>
              </a:graphicData>
            </a:graphic>
            <wp14:sizeRelH relativeFrom="margin">
              <wp14:pctWidth>0</wp14:pctWidth>
            </wp14:sizeRelH>
            <wp14:sizeRelV relativeFrom="margin">
              <wp14:pctHeight>0</wp14:pctHeight>
            </wp14:sizeRelV>
          </wp:anchor>
        </w:drawing>
      </w:r>
      <w:r w:rsidR="00A2464D" w:rsidRPr="00475770">
        <w:rPr>
          <w:rFonts w:hint="eastAsia"/>
        </w:rPr>
        <w:t>T</w:t>
      </w:r>
      <w:r w:rsidR="00A2464D" w:rsidRPr="00475770">
        <w:t>ighten the bolts.</w:t>
      </w:r>
    </w:p>
    <w:p w14:paraId="27D9BEF9" w14:textId="668B7B00" w:rsidR="00535092" w:rsidRPr="00475770" w:rsidRDefault="00535092" w:rsidP="00535092">
      <w:pPr>
        <w:sectPr w:rsidR="00535092" w:rsidRPr="00475770" w:rsidSect="00D26989">
          <w:pgSz w:w="8392" w:h="11907"/>
          <w:pgMar w:top="567" w:right="567" w:bottom="567" w:left="567" w:header="0" w:footer="340" w:gutter="0"/>
          <w:cols w:space="720"/>
          <w:docGrid w:linePitch="245"/>
        </w:sectPr>
      </w:pPr>
    </w:p>
    <w:p w14:paraId="266F3598" w14:textId="559DF854" w:rsidR="00535092" w:rsidRPr="00475770" w:rsidRDefault="00535092" w:rsidP="00535092">
      <w:pPr>
        <w:pStyle w:val="2"/>
        <w:spacing w:before="240"/>
      </w:pPr>
      <w:bookmarkStart w:id="872" w:name="_Toc106900421"/>
      <w:bookmarkStart w:id="873" w:name="_Toc106983293"/>
      <w:bookmarkStart w:id="874" w:name="_Toc119068331"/>
      <w:r w:rsidRPr="00475770">
        <w:rPr>
          <w:rFonts w:hint="eastAsia"/>
        </w:rPr>
        <w:lastRenderedPageBreak/>
        <w:t>P</w:t>
      </w:r>
      <w:r w:rsidRPr="00475770">
        <w:t xml:space="preserve">reparing for </w:t>
      </w:r>
      <w:r w:rsidR="00E659CB" w:rsidRPr="00475770">
        <w:t xml:space="preserve">Electrical </w:t>
      </w:r>
      <w:r w:rsidRPr="00475770">
        <w:t>Cable Installation</w:t>
      </w:r>
      <w:bookmarkEnd w:id="872"/>
      <w:bookmarkEnd w:id="873"/>
      <w:bookmarkEnd w:id="874"/>
    </w:p>
    <w:p w14:paraId="2736AED8" w14:textId="68969E36" w:rsidR="00535092" w:rsidRPr="00475770" w:rsidRDefault="00535092" w:rsidP="007E10DC">
      <w:pPr>
        <w:pStyle w:val="a1"/>
      </w:pPr>
      <w:r w:rsidRPr="00475770">
        <w:rPr>
          <w:rFonts w:hint="eastAsia"/>
        </w:rPr>
        <w:t>T</w:t>
      </w:r>
      <w:r w:rsidRPr="00475770">
        <w:t>o prepare for cable installation</w:t>
      </w:r>
    </w:p>
    <w:p w14:paraId="232AEE5D" w14:textId="2ACCE8F8" w:rsidR="00535092" w:rsidRPr="00475770" w:rsidRDefault="004B5F9E" w:rsidP="00195C05">
      <w:pPr>
        <w:pStyle w:val="a0"/>
        <w:numPr>
          <w:ilvl w:val="0"/>
          <w:numId w:val="41"/>
        </w:numPr>
      </w:pPr>
      <w:r>
        <w:t xml:space="preserve">Reinstall the cable gland plate. </w:t>
      </w:r>
    </w:p>
    <w:p w14:paraId="41073BE1" w14:textId="463C937A" w:rsidR="00535092" w:rsidRPr="00475770" w:rsidRDefault="003C6F4C" w:rsidP="00D377F5">
      <w:pPr>
        <w:pStyle w:val="NOTE0"/>
      </w:pPr>
      <w:r w:rsidRPr="00475770">
        <w:rPr>
          <w:rFonts w:hint="eastAsia"/>
          <w:noProof/>
        </w:rPr>
        <w:drawing>
          <wp:anchor distT="0" distB="0" distL="114300" distR="114300" simplePos="0" relativeHeight="252383232" behindDoc="0" locked="0" layoutInCell="1" allowOverlap="1" wp14:anchorId="10FECF97" wp14:editId="4F4C5FDD">
            <wp:simplePos x="0" y="0"/>
            <wp:positionH relativeFrom="margin">
              <wp:align>left</wp:align>
            </wp:positionH>
            <wp:positionV relativeFrom="paragraph">
              <wp:posOffset>21590</wp:posOffset>
            </wp:positionV>
            <wp:extent cx="163830" cy="143510"/>
            <wp:effectExtent l="0" t="0" r="762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475770">
        <w:rPr>
          <w:rFonts w:hint="eastAsia"/>
        </w:rPr>
        <w:t>C</w:t>
      </w:r>
      <w:r w:rsidR="00535092" w:rsidRPr="00475770">
        <w:t>AUTION</w:t>
      </w:r>
    </w:p>
    <w:p w14:paraId="4D90F543" w14:textId="5F0CAEA1" w:rsidR="00535092" w:rsidRPr="00475770" w:rsidRDefault="00535092" w:rsidP="00D377F5">
      <w:pPr>
        <w:pStyle w:val="NOTE"/>
        <w:rPr>
          <w:snapToGrid w:val="0"/>
        </w:rPr>
      </w:pPr>
      <w:r w:rsidRPr="00475770">
        <w:rPr>
          <w:snapToGrid w:val="0"/>
        </w:rPr>
        <w:t>If the cable gland for the Ethernet cable is not used, make sure that the cable gland is closed and sealed.</w:t>
      </w:r>
    </w:p>
    <w:p w14:paraId="3E664E1E" w14:textId="436F4EE5" w:rsidR="00535092" w:rsidRPr="00475770" w:rsidRDefault="001026E0" w:rsidP="00195C05">
      <w:pPr>
        <w:pStyle w:val="a0"/>
        <w:numPr>
          <w:ilvl w:val="0"/>
          <w:numId w:val="35"/>
        </w:numPr>
      </w:pPr>
      <w:r w:rsidRPr="00475770">
        <w:t>Guide the AC input wires (</w:t>
      </w:r>
      <w:r w:rsidR="00462030" w:rsidRPr="00475770">
        <w:t>C</w:t>
      </w:r>
      <w:r w:rsidR="00535092" w:rsidRPr="00475770">
        <w:t>) and Ethernet cables (</w:t>
      </w:r>
      <w:r w:rsidR="00462030" w:rsidRPr="00475770">
        <w:t>E</w:t>
      </w:r>
      <w:r w:rsidR="004B5F9E">
        <w:t>) through the cable gl</w:t>
      </w:r>
      <w:r w:rsidR="00535092" w:rsidRPr="00475770">
        <w:t>and plate as instructed in the following figur</w:t>
      </w:r>
      <w:r w:rsidRPr="00475770">
        <w:t xml:space="preserve">e and tighten </w:t>
      </w:r>
      <w:r w:rsidR="00AF79CA">
        <w:t xml:space="preserve">the four fasteners to secure </w:t>
      </w:r>
      <w:r w:rsidRPr="00475770">
        <w:t>the cable gland</w:t>
      </w:r>
      <w:r w:rsidR="00AF79CA">
        <w:t xml:space="preserve"> plate</w:t>
      </w:r>
      <w:r w:rsidR="00535092" w:rsidRPr="00475770">
        <w:t>.</w:t>
      </w:r>
    </w:p>
    <w:p w14:paraId="16AE3A48" w14:textId="77777777" w:rsidR="004B5F9E" w:rsidRDefault="00655ED4" w:rsidP="004B5F9E">
      <w:pPr>
        <w:keepNext/>
        <w:spacing w:line="480" w:lineRule="auto"/>
      </w:pPr>
      <w:r w:rsidRPr="00475770">
        <w:rPr>
          <w:noProof/>
        </w:rPr>
        <w:drawing>
          <wp:inline distT="0" distB="0" distL="0" distR="0" wp14:anchorId="59B6D94F" wp14:editId="26D0975A">
            <wp:extent cx="4225332" cy="2526583"/>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0kW机柜交流线缆穿孔线示意图--0622.jpg"/>
                    <pic:cNvPicPr/>
                  </pic:nvPicPr>
                  <pic:blipFill>
                    <a:blip r:embed="rId54">
                      <a:extLst>
                        <a:ext uri="{28A0092B-C50C-407E-A947-70E740481C1C}">
                          <a14:useLocalDpi xmlns:a14="http://schemas.microsoft.com/office/drawing/2010/main" val="0"/>
                        </a:ext>
                      </a:extLst>
                    </a:blip>
                    <a:stretch>
                      <a:fillRect/>
                    </a:stretch>
                  </pic:blipFill>
                  <pic:spPr>
                    <a:xfrm>
                      <a:off x="0" y="0"/>
                      <a:ext cx="4225332" cy="2526583"/>
                    </a:xfrm>
                    <a:prstGeom prst="rect">
                      <a:avLst/>
                    </a:prstGeom>
                  </pic:spPr>
                </pic:pic>
              </a:graphicData>
            </a:graphic>
          </wp:inline>
        </w:drawing>
      </w:r>
    </w:p>
    <w:p w14:paraId="02CF9FEC" w14:textId="6AB0CE2C" w:rsidR="00655ED4" w:rsidRPr="00475770"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5</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10</w:t>
      </w:r>
      <w:r w:rsidR="00F9073B">
        <w:rPr>
          <w:noProof/>
        </w:rPr>
        <w:fldChar w:fldCharType="end"/>
      </w:r>
      <w:r>
        <w:t xml:space="preserve"> </w:t>
      </w:r>
      <w:r w:rsidRPr="00331AA5">
        <w:t>Guiding the Cables through the Cable Gland Plate</w:t>
      </w:r>
    </w:p>
    <w:p w14:paraId="04037528" w14:textId="10682077" w:rsidR="00535092" w:rsidRPr="00475770" w:rsidRDefault="00B25860" w:rsidP="00D377F5">
      <w:pPr>
        <w:pStyle w:val="NOTE0"/>
      </w:pPr>
      <w:r w:rsidRPr="00475770">
        <w:rPr>
          <w:rFonts w:hint="eastAsia"/>
          <w:noProof/>
        </w:rPr>
        <w:drawing>
          <wp:anchor distT="0" distB="0" distL="114300" distR="114300" simplePos="0" relativeHeight="252403712" behindDoc="0" locked="0" layoutInCell="1" allowOverlap="1" wp14:anchorId="33E061FB" wp14:editId="4096EAF2">
            <wp:simplePos x="0" y="0"/>
            <wp:positionH relativeFrom="margin">
              <wp:align>left</wp:align>
            </wp:positionH>
            <wp:positionV relativeFrom="paragraph">
              <wp:posOffset>10795</wp:posOffset>
            </wp:positionV>
            <wp:extent cx="163830" cy="143510"/>
            <wp:effectExtent l="0" t="0" r="7620" b="8890"/>
            <wp:wrapNone/>
            <wp:docPr id="24166" name="图片 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475770">
        <w:rPr>
          <w:rFonts w:hint="eastAsia"/>
        </w:rPr>
        <w:t>C</w:t>
      </w:r>
      <w:r w:rsidR="00535092" w:rsidRPr="00475770">
        <w:t>AUTION</w:t>
      </w:r>
    </w:p>
    <w:p w14:paraId="13B22273" w14:textId="16D64592" w:rsidR="00535092" w:rsidRPr="00475770" w:rsidRDefault="00535092" w:rsidP="00B25860">
      <w:pPr>
        <w:pStyle w:val="NOTE"/>
        <w:numPr>
          <w:ilvl w:val="0"/>
          <w:numId w:val="51"/>
        </w:numPr>
        <w:ind w:left="704"/>
        <w:rPr>
          <w:snapToGrid w:val="0"/>
        </w:rPr>
      </w:pPr>
      <w:r w:rsidRPr="00475770">
        <w:rPr>
          <w:snapToGrid w:val="0"/>
        </w:rPr>
        <w:t>If it is necessary, install the cable gla</w:t>
      </w:r>
      <w:r w:rsidR="001026E0" w:rsidRPr="00475770">
        <w:rPr>
          <w:snapToGrid w:val="0"/>
        </w:rPr>
        <w:t>nd over the Ethernet cable</w:t>
      </w:r>
      <w:r w:rsidRPr="00475770">
        <w:rPr>
          <w:snapToGrid w:val="0"/>
        </w:rPr>
        <w:t>.</w:t>
      </w:r>
    </w:p>
    <w:p w14:paraId="151A78E1" w14:textId="6121CA85" w:rsidR="00535092" w:rsidRPr="00AF79CA" w:rsidRDefault="00DB7EF2" w:rsidP="00AF79CA">
      <w:pPr>
        <w:pStyle w:val="NOTE"/>
        <w:numPr>
          <w:ilvl w:val="0"/>
          <w:numId w:val="51"/>
        </w:numPr>
        <w:ind w:left="704"/>
        <w:rPr>
          <w:snapToGrid w:val="0"/>
        </w:rPr>
      </w:pPr>
      <w:r w:rsidRPr="00475770">
        <w:rPr>
          <w:snapToGrid w:val="0"/>
        </w:rPr>
        <w:t>The c</w:t>
      </w:r>
      <w:r w:rsidR="00AD22C4" w:rsidRPr="00475770">
        <w:rPr>
          <w:snapToGrid w:val="0"/>
        </w:rPr>
        <w:t>able gland (</w:t>
      </w:r>
      <w:r w:rsidR="00462030" w:rsidRPr="00475770">
        <w:rPr>
          <w:snapToGrid w:val="0"/>
        </w:rPr>
        <w:t>D</w:t>
      </w:r>
      <w:r w:rsidR="00AD22C4" w:rsidRPr="00475770">
        <w:rPr>
          <w:snapToGrid w:val="0"/>
        </w:rPr>
        <w:t xml:space="preserve">) is </w:t>
      </w:r>
      <w:r w:rsidRPr="00475770">
        <w:rPr>
          <w:snapToGrid w:val="0"/>
        </w:rPr>
        <w:t>optional</w:t>
      </w:r>
      <w:r w:rsidR="00AD22C4" w:rsidRPr="00475770">
        <w:rPr>
          <w:snapToGrid w:val="0"/>
        </w:rPr>
        <w:t>.</w:t>
      </w:r>
    </w:p>
    <w:p w14:paraId="1775D551" w14:textId="77777777" w:rsidR="00535092" w:rsidRPr="00475770" w:rsidRDefault="00535092" w:rsidP="00467A6B">
      <w:pPr>
        <w:sectPr w:rsidR="00535092" w:rsidRPr="00475770" w:rsidSect="00D26989">
          <w:footerReference w:type="even" r:id="rId55"/>
          <w:footerReference w:type="default" r:id="rId56"/>
          <w:pgSz w:w="8392" w:h="11907"/>
          <w:pgMar w:top="567" w:right="567" w:bottom="567" w:left="567" w:header="0" w:footer="340" w:gutter="0"/>
          <w:cols w:space="720"/>
          <w:docGrid w:linePitch="245"/>
        </w:sectPr>
      </w:pPr>
      <w:bookmarkStart w:id="875" w:name="5.4_Replace_the_standard_base_with_an_al"/>
      <w:bookmarkStart w:id="876" w:name="_bookmark80"/>
      <w:bookmarkStart w:id="877" w:name="5.5.4_Install_the_cabinet_on_the_foundat"/>
      <w:bookmarkStart w:id="878" w:name="_bookmark88"/>
      <w:bookmarkStart w:id="879" w:name="_Ref102753644"/>
      <w:bookmarkEnd w:id="189"/>
      <w:bookmarkEnd w:id="875"/>
      <w:bookmarkEnd w:id="876"/>
      <w:bookmarkEnd w:id="877"/>
      <w:bookmarkEnd w:id="878"/>
    </w:p>
    <w:p w14:paraId="1884EE31" w14:textId="45E03E40" w:rsidR="00B47419" w:rsidRPr="00475770" w:rsidRDefault="00B47419" w:rsidP="008E6E83">
      <w:pPr>
        <w:pStyle w:val="2"/>
        <w:spacing w:before="240"/>
      </w:pPr>
      <w:bookmarkStart w:id="880" w:name="_Toc106900422"/>
      <w:bookmarkStart w:id="881" w:name="_Toc106983294"/>
      <w:bookmarkStart w:id="882" w:name="_Toc119068332"/>
      <w:r w:rsidRPr="00475770">
        <w:lastRenderedPageBreak/>
        <w:t xml:space="preserve">Electrical </w:t>
      </w:r>
      <w:bookmarkEnd w:id="879"/>
      <w:r w:rsidR="00B80BE6" w:rsidRPr="00475770">
        <w:rPr>
          <w:rFonts w:hint="eastAsia"/>
        </w:rPr>
        <w:t>Wiring</w:t>
      </w:r>
      <w:bookmarkEnd w:id="880"/>
      <w:bookmarkEnd w:id="881"/>
      <w:bookmarkEnd w:id="882"/>
    </w:p>
    <w:p w14:paraId="2E5F4437" w14:textId="62F4A997" w:rsidR="00B47419" w:rsidRPr="00475770" w:rsidRDefault="00B47419" w:rsidP="001A72AE">
      <w:pPr>
        <w:pStyle w:val="3"/>
        <w:spacing w:before="240"/>
      </w:pPr>
      <w:bookmarkStart w:id="883" w:name="5.6.1_Electrical_installation_procedure"/>
      <w:bookmarkStart w:id="884" w:name="_bookmark90"/>
      <w:bookmarkStart w:id="885" w:name="_Ref101944922"/>
      <w:bookmarkStart w:id="886" w:name="_Toc106900423"/>
      <w:bookmarkStart w:id="887" w:name="_Toc106983295"/>
      <w:bookmarkStart w:id="888" w:name="_Toc119068333"/>
      <w:bookmarkEnd w:id="883"/>
      <w:bookmarkEnd w:id="884"/>
      <w:r w:rsidRPr="00475770">
        <w:t>Connect</w:t>
      </w:r>
      <w:r w:rsidR="008365C6" w:rsidRPr="00475770">
        <w:t>ing</w:t>
      </w:r>
      <w:r w:rsidRPr="00475770">
        <w:t xml:space="preserve"> the PE </w:t>
      </w:r>
      <w:r w:rsidR="0079143F" w:rsidRPr="00475770">
        <w:t>Wire</w:t>
      </w:r>
      <w:bookmarkEnd w:id="885"/>
      <w:bookmarkEnd w:id="886"/>
      <w:bookmarkEnd w:id="887"/>
      <w:bookmarkEnd w:id="888"/>
    </w:p>
    <w:p w14:paraId="091B58B0" w14:textId="7547B7B4" w:rsidR="00B47419" w:rsidRPr="00475770" w:rsidRDefault="001A72AE" w:rsidP="007E10DC">
      <w:pPr>
        <w:pStyle w:val="a1"/>
      </w:pPr>
      <w:r w:rsidRPr="00475770">
        <w:rPr>
          <w:rFonts w:hint="eastAsia"/>
        </w:rPr>
        <w:t>T</w:t>
      </w:r>
      <w:r w:rsidRPr="00475770">
        <w:t>o connect the PE wire</w:t>
      </w:r>
    </w:p>
    <w:p w14:paraId="0931189A" w14:textId="4223C7AC" w:rsidR="008365C6" w:rsidRPr="00475770" w:rsidRDefault="008365C6" w:rsidP="00195C05">
      <w:pPr>
        <w:pStyle w:val="a0"/>
        <w:numPr>
          <w:ilvl w:val="0"/>
          <w:numId w:val="32"/>
        </w:numPr>
      </w:pPr>
      <w:r w:rsidRPr="00475770">
        <w:t>Cut the PE wire (C) of the power cable to the correct length to reach the PE busbar (B).</w:t>
      </w:r>
    </w:p>
    <w:p w14:paraId="3B89839E" w14:textId="6BC73F74" w:rsidR="008365C6" w:rsidRPr="00475770" w:rsidRDefault="008C1584" w:rsidP="00195C05">
      <w:pPr>
        <w:pStyle w:val="a0"/>
        <w:numPr>
          <w:ilvl w:val="0"/>
          <w:numId w:val="32"/>
        </w:numPr>
      </w:pPr>
      <w:r w:rsidRPr="00475770">
        <w:rPr>
          <w:rFonts w:hint="eastAsia"/>
        </w:rPr>
        <w:t>U</w:t>
      </w:r>
      <w:r w:rsidRPr="00475770">
        <w:t>se the wire stripper to remove</w:t>
      </w:r>
      <w:r w:rsidRPr="00195C05">
        <w:rPr>
          <w:color w:val="FF0000"/>
        </w:rPr>
        <w:t xml:space="preserve"> </w:t>
      </w:r>
      <w:r w:rsidRPr="00475770">
        <w:t>20 mm of the insulation from the end of the wires (or strip the wire if necessary)</w:t>
      </w:r>
      <w:r w:rsidR="008365C6" w:rsidRPr="00475770">
        <w:t>. Make sure that the strip length is compatible with the cable lug (A).</w:t>
      </w:r>
    </w:p>
    <w:p w14:paraId="6A91F3BC" w14:textId="46566A50" w:rsidR="008365C6" w:rsidRPr="00475770" w:rsidRDefault="008365C6" w:rsidP="00195C05">
      <w:pPr>
        <w:pStyle w:val="a0"/>
        <w:numPr>
          <w:ilvl w:val="0"/>
          <w:numId w:val="32"/>
        </w:numPr>
      </w:pPr>
      <w:r w:rsidRPr="00475770">
        <w:t>Use the crimping tool to attach the cable lug to the end of the wire.</w:t>
      </w:r>
    </w:p>
    <w:p w14:paraId="2D63518F" w14:textId="44577A12" w:rsidR="008C1584" w:rsidRPr="00475770" w:rsidRDefault="008365C6" w:rsidP="00195C05">
      <w:pPr>
        <w:pStyle w:val="a0"/>
        <w:numPr>
          <w:ilvl w:val="0"/>
          <w:numId w:val="32"/>
        </w:numPr>
      </w:pPr>
      <w:r w:rsidRPr="00475770">
        <w:t>Use the fasteners (D) to attach the PE wire to the PE busbar.</w:t>
      </w:r>
    </w:p>
    <w:p w14:paraId="521ADFE3" w14:textId="243F17AC" w:rsidR="001A72AE" w:rsidRPr="00475770" w:rsidRDefault="00405823" w:rsidP="00195C05">
      <w:pPr>
        <w:pStyle w:val="a0"/>
        <w:numPr>
          <w:ilvl w:val="0"/>
          <w:numId w:val="32"/>
        </w:numPr>
      </w:pPr>
      <w:r w:rsidRPr="00475770">
        <w:rPr>
          <w:noProof/>
        </w:rPr>
        <mc:AlternateContent>
          <mc:Choice Requires="wps">
            <w:drawing>
              <wp:anchor distT="0" distB="0" distL="114300" distR="114300" simplePos="0" relativeHeight="252743680" behindDoc="0" locked="0" layoutInCell="1" allowOverlap="1" wp14:anchorId="002C3064" wp14:editId="6590BA64">
                <wp:simplePos x="0" y="0"/>
                <wp:positionH relativeFrom="column">
                  <wp:posOffset>845251</wp:posOffset>
                </wp:positionH>
                <wp:positionV relativeFrom="paragraph">
                  <wp:posOffset>2983519</wp:posOffset>
                </wp:positionV>
                <wp:extent cx="2867660" cy="635"/>
                <wp:effectExtent l="0" t="0" r="8890" b="0"/>
                <wp:wrapTopAndBottom/>
                <wp:docPr id="489" name="文本框 489"/>
                <wp:cNvGraphicFramePr/>
                <a:graphic xmlns:a="http://schemas.openxmlformats.org/drawingml/2006/main">
                  <a:graphicData uri="http://schemas.microsoft.com/office/word/2010/wordprocessingShape">
                    <wps:wsp>
                      <wps:cNvSpPr txBox="1"/>
                      <wps:spPr>
                        <a:xfrm>
                          <a:off x="0" y="0"/>
                          <a:ext cx="2867660" cy="635"/>
                        </a:xfrm>
                        <a:prstGeom prst="rect">
                          <a:avLst/>
                        </a:prstGeom>
                        <a:noFill/>
                        <a:ln>
                          <a:noFill/>
                        </a:ln>
                        <a:effectLst/>
                      </wps:spPr>
                      <wps:txbx>
                        <w:txbxContent>
                          <w:p w14:paraId="77763F9E" w14:textId="25C284E3"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11</w:t>
                            </w:r>
                            <w:r w:rsidR="004B5F9E">
                              <w:rPr>
                                <w:rFonts w:cs="Arial"/>
                              </w:rPr>
                              <w:fldChar w:fldCharType="end"/>
                            </w:r>
                            <w:r w:rsidRPr="00405823">
                              <w:rPr>
                                <w:rFonts w:cs="Arial"/>
                              </w:rPr>
                              <w:t xml:space="preserve"> PE Wire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C3064" id="文本框 489" o:spid="_x0000_s1039" type="#_x0000_t202" style="position:absolute;left:0;text-align:left;margin-left:66.55pt;margin-top:234.9pt;width:225.8pt;height:.05pt;z-index:25274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" filled="f" stroked="f">
                <v:textbox style="mso-fit-shape-to-text:t" inset="0,0,0,0">
                  <w:txbxContent>
                    <w:p w14:paraId="77763F9E" w14:textId="25C284E3"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11</w:t>
                      </w:r>
                      <w:r w:rsidR="004B5F9E">
                        <w:rPr>
                          <w:rFonts w:cs="Arial"/>
                        </w:rPr>
                        <w:fldChar w:fldCharType="end"/>
                      </w:r>
                      <w:r w:rsidRPr="00405823">
                        <w:rPr>
                          <w:rFonts w:cs="Arial"/>
                        </w:rPr>
                        <w:t xml:space="preserve"> PE Wire Connection</w:t>
                      </w:r>
                    </w:p>
                  </w:txbxContent>
                </v:textbox>
                <w10:wrap type="topAndBottom"/>
              </v:shape>
            </w:pict>
          </mc:Fallback>
        </mc:AlternateContent>
      </w:r>
      <w:r w:rsidR="00206197" w:rsidRPr="00475770">
        <w:rPr>
          <w:noProof/>
        </w:rPr>
        <w:drawing>
          <wp:anchor distT="0" distB="0" distL="114300" distR="114300" simplePos="0" relativeHeight="252425216" behindDoc="0" locked="0" layoutInCell="1" allowOverlap="1" wp14:anchorId="0D1A9415" wp14:editId="61F69E8E">
            <wp:simplePos x="0" y="0"/>
            <wp:positionH relativeFrom="column">
              <wp:posOffset>1224534</wp:posOffset>
            </wp:positionH>
            <wp:positionV relativeFrom="paragraph">
              <wp:posOffset>262636</wp:posOffset>
            </wp:positionV>
            <wp:extent cx="1800000" cy="2677146"/>
            <wp:effectExtent l="0" t="0" r="0" b="9525"/>
            <wp:wrapTopAndBottom/>
            <wp:docPr id="468" name="图片 468" descr="C:\Users\A21252\Desktop\On-going\20220421-120kW欧标直流桩\图片\PE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1252\Desktop\On-going\20220421-120kW欧标直流桩\图片\PE wiring.png"/>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1800000" cy="2677146"/>
                    </a:xfrm>
                    <a:prstGeom prst="rect">
                      <a:avLst/>
                    </a:prstGeom>
                    <a:noFill/>
                    <a:ln>
                      <a:noFill/>
                    </a:ln>
                  </pic:spPr>
                </pic:pic>
              </a:graphicData>
            </a:graphic>
            <wp14:sizeRelH relativeFrom="page">
              <wp14:pctWidth>0</wp14:pctWidth>
            </wp14:sizeRelH>
            <wp14:sizeRelV relativeFrom="page">
              <wp14:pctHeight>0</wp14:pctHeight>
            </wp14:sizeRelV>
          </wp:anchor>
        </w:drawing>
      </w:r>
      <w:r w:rsidR="008365C6" w:rsidRPr="00475770">
        <w:t>Tighten the fasteners to the correct torque.</w:t>
      </w:r>
    </w:p>
    <w:p w14:paraId="0884B77E" w14:textId="237BF5C8" w:rsidR="0079143F" w:rsidRPr="00475770" w:rsidRDefault="005E61E0" w:rsidP="00D377F5">
      <w:pPr>
        <w:pStyle w:val="NOTE0"/>
      </w:pPr>
      <w:r w:rsidRPr="00475770">
        <w:rPr>
          <w:noProof/>
        </w:rPr>
        <w:drawing>
          <wp:anchor distT="0" distB="0" distL="114300" distR="114300" simplePos="0" relativeHeight="252427264" behindDoc="0" locked="0" layoutInCell="1" allowOverlap="1" wp14:anchorId="58A9082E" wp14:editId="21E2E669">
            <wp:simplePos x="0" y="0"/>
            <wp:positionH relativeFrom="margin">
              <wp:posOffset>12700</wp:posOffset>
            </wp:positionH>
            <wp:positionV relativeFrom="paragraph">
              <wp:posOffset>3129915</wp:posOffset>
            </wp:positionV>
            <wp:extent cx="143510" cy="143510"/>
            <wp:effectExtent l="0" t="0" r="8890" b="8890"/>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79143F" w:rsidRPr="00475770">
        <w:t>NOTE</w:t>
      </w:r>
    </w:p>
    <w:p w14:paraId="66800768" w14:textId="2DEA99B5" w:rsidR="0079143F" w:rsidRPr="00475770" w:rsidRDefault="0079143F" w:rsidP="00D377F5">
      <w:pPr>
        <w:pStyle w:val="NOTE"/>
        <w:rPr>
          <w:snapToGrid w:val="0"/>
        </w:rPr>
      </w:pPr>
      <w:r w:rsidRPr="00475770">
        <w:rPr>
          <w:snapToGrid w:val="0"/>
        </w:rPr>
        <w:t xml:space="preserve">We recommend to use the torque 20.5 ± 2.5 Nm </w:t>
      </w:r>
      <w:r w:rsidRPr="00475770">
        <w:rPr>
          <w:rFonts w:hint="eastAsia"/>
          <w:snapToGrid w:val="0"/>
        </w:rPr>
        <w:t>(</w:t>
      </w:r>
      <w:r w:rsidRPr="00475770">
        <w:rPr>
          <w:snapToGrid w:val="0"/>
        </w:rPr>
        <w:t>181.44 ± 22.13 lb·in).</w:t>
      </w:r>
    </w:p>
    <w:bookmarkStart w:id="889" w:name="5.6.3_Connect_the_enclosure_to_the_earth"/>
    <w:bookmarkStart w:id="890" w:name="_bookmark92"/>
    <w:bookmarkStart w:id="891" w:name="_Ref102747175"/>
    <w:bookmarkStart w:id="892" w:name="_Ref102833471"/>
    <w:bookmarkEnd w:id="889"/>
    <w:bookmarkEnd w:id="890"/>
    <w:p w14:paraId="7A36C3A2" w14:textId="461D84C1" w:rsidR="00A2464D" w:rsidRPr="00475770" w:rsidRDefault="00405823" w:rsidP="00F62A87">
      <w:pPr>
        <w:ind w:left="0"/>
      </w:pPr>
      <w:r w:rsidRPr="00475770">
        <w:rPr>
          <w:noProof/>
        </w:rPr>
        <w:lastRenderedPageBreak/>
        <mc:AlternateContent>
          <mc:Choice Requires="wps">
            <w:drawing>
              <wp:anchor distT="0" distB="0" distL="114300" distR="114300" simplePos="0" relativeHeight="252745728" behindDoc="0" locked="0" layoutInCell="1" allowOverlap="1" wp14:anchorId="6A6F42D6" wp14:editId="1729A7C4">
                <wp:simplePos x="0" y="0"/>
                <wp:positionH relativeFrom="column">
                  <wp:posOffset>218819</wp:posOffset>
                </wp:positionH>
                <wp:positionV relativeFrom="paragraph">
                  <wp:posOffset>2112331</wp:posOffset>
                </wp:positionV>
                <wp:extent cx="3959860" cy="635"/>
                <wp:effectExtent l="0" t="0" r="0" b="0"/>
                <wp:wrapTopAndBottom/>
                <wp:docPr id="492" name="文本框 492"/>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4B0496AC" w14:textId="529F50CB" w:rsidR="005E61E0" w:rsidRPr="00405823" w:rsidRDefault="005E61E0" w:rsidP="00405823">
                            <w:pPr>
                              <w:pStyle w:val="af1"/>
                              <w:rPr>
                                <w:rFonts w:cs="Arial"/>
                                <w:b w:val="0"/>
                                <w:i w:val="0"/>
                                <w:noProof/>
                                <w:sz w:val="16"/>
                                <w:szCs w:val="18"/>
                              </w:rPr>
                            </w:pPr>
                            <w:r w:rsidRPr="00405823">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12</w:t>
                            </w:r>
                            <w:r w:rsidR="004B5F9E">
                              <w:rPr>
                                <w:rFonts w:cs="Arial"/>
                              </w:rPr>
                              <w:fldChar w:fldCharType="end"/>
                            </w:r>
                            <w:r w:rsidRPr="00405823">
                              <w:rPr>
                                <w:rFonts w:cs="Arial"/>
                              </w:rPr>
                              <w:t xml:space="preserve"> Connecting the PE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F42D6" id="文本框 492" o:spid="_x0000_s1040" type="#_x0000_t202" style="position:absolute;left:0;text-align:left;margin-left:17.25pt;margin-top:166.35pt;width:311.8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" stroked="f">
                <v:textbox style="mso-fit-shape-to-text:t" inset="0,0,0,0">
                  <w:txbxContent>
                    <w:p w14:paraId="4B0496AC" w14:textId="529F50CB" w:rsidR="005E61E0" w:rsidRPr="00405823" w:rsidRDefault="005E61E0" w:rsidP="00405823">
                      <w:pPr>
                        <w:pStyle w:val="af1"/>
                        <w:rPr>
                          <w:rFonts w:cs="Arial"/>
                          <w:b w:val="0"/>
                          <w:i w:val="0"/>
                          <w:noProof/>
                          <w:sz w:val="16"/>
                          <w:szCs w:val="18"/>
                        </w:rPr>
                      </w:pPr>
                      <w:r w:rsidRPr="00405823">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12</w:t>
                      </w:r>
                      <w:r w:rsidR="004B5F9E">
                        <w:rPr>
                          <w:rFonts w:cs="Arial"/>
                        </w:rPr>
                        <w:fldChar w:fldCharType="end"/>
                      </w:r>
                      <w:r w:rsidRPr="00405823">
                        <w:rPr>
                          <w:rFonts w:cs="Arial"/>
                        </w:rPr>
                        <w:t xml:space="preserve"> Connecting the PE Wire</w:t>
                      </w:r>
                    </w:p>
                  </w:txbxContent>
                </v:textbox>
                <w10:wrap type="topAndBottom"/>
              </v:shape>
            </w:pict>
          </mc:Fallback>
        </mc:AlternateContent>
      </w:r>
      <w:r w:rsidR="007645EA" w:rsidRPr="00475770">
        <w:rPr>
          <w:noProof/>
        </w:rPr>
        <w:drawing>
          <wp:anchor distT="0" distB="0" distL="114300" distR="114300" simplePos="0" relativeHeight="252601344" behindDoc="0" locked="0" layoutInCell="1" allowOverlap="1" wp14:anchorId="4CDC40C1" wp14:editId="2C6FC664">
            <wp:simplePos x="0" y="0"/>
            <wp:positionH relativeFrom="column">
              <wp:posOffset>236890</wp:posOffset>
            </wp:positionH>
            <wp:positionV relativeFrom="paragraph">
              <wp:posOffset>0</wp:posOffset>
            </wp:positionV>
            <wp:extent cx="3960000" cy="2052483"/>
            <wp:effectExtent l="0" t="0" r="2540" b="5080"/>
            <wp:wrapTopAndBottom/>
            <wp:docPr id="453" name="图片 453" descr="C:\Users\A21252\Desktop\On-going\20220421-120kW欧标直流桩\图片\安装PE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安装PEwire.png"/>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bwMode="auto">
                    <a:xfrm>
                      <a:off x="0" y="0"/>
                      <a:ext cx="3960000" cy="20524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00A5E" w14:textId="17B369A2" w:rsidR="00B47419" w:rsidRPr="00475770" w:rsidRDefault="00B47419" w:rsidP="00A2464D">
      <w:pPr>
        <w:pStyle w:val="3"/>
        <w:spacing w:before="240"/>
      </w:pPr>
      <w:bookmarkStart w:id="893" w:name="_Toc106900424"/>
      <w:bookmarkStart w:id="894" w:name="_Toc106983296"/>
      <w:bookmarkStart w:id="895" w:name="_Toc119068334"/>
      <w:r w:rsidRPr="00475770">
        <w:t>Connect</w:t>
      </w:r>
      <w:r w:rsidR="008365C6" w:rsidRPr="00475770">
        <w:t>ing</w:t>
      </w:r>
      <w:r w:rsidRPr="00475770">
        <w:t xml:space="preserve"> the </w:t>
      </w:r>
      <w:r w:rsidR="00AF07D3" w:rsidRPr="00475770">
        <w:t xml:space="preserve">Enclosure </w:t>
      </w:r>
      <w:r w:rsidRPr="00475770">
        <w:t>to the earth</w:t>
      </w:r>
      <w:bookmarkEnd w:id="891"/>
      <w:bookmarkEnd w:id="892"/>
      <w:bookmarkEnd w:id="893"/>
      <w:bookmarkEnd w:id="894"/>
      <w:bookmarkEnd w:id="895"/>
    </w:p>
    <w:p w14:paraId="421B330C" w14:textId="48EC19EE" w:rsidR="00206197" w:rsidRPr="00475770" w:rsidRDefault="00206197" w:rsidP="007E10DC">
      <w:pPr>
        <w:pStyle w:val="a1"/>
      </w:pPr>
      <w:r w:rsidRPr="00475770">
        <w:rPr>
          <w:rFonts w:hint="eastAsia"/>
        </w:rPr>
        <w:t>T</w:t>
      </w:r>
      <w:r w:rsidRPr="00475770">
        <w:t>o connect the enclosure to the earth</w:t>
      </w:r>
    </w:p>
    <w:p w14:paraId="28823059" w14:textId="389EA8D6" w:rsidR="00206197" w:rsidRPr="00475770" w:rsidRDefault="00206197" w:rsidP="00195C05">
      <w:pPr>
        <w:pStyle w:val="a0"/>
        <w:numPr>
          <w:ilvl w:val="0"/>
          <w:numId w:val="42"/>
        </w:numPr>
      </w:pPr>
      <w:r w:rsidRPr="00475770">
        <w:t>Connect the earthing conductor to the pin of the enclosure.</w:t>
      </w:r>
    </w:p>
    <w:p w14:paraId="258589C5" w14:textId="5EA523F8" w:rsidR="00206197" w:rsidRPr="00475770" w:rsidRDefault="00B25860" w:rsidP="00195C05">
      <w:pPr>
        <w:pStyle w:val="a0"/>
        <w:numPr>
          <w:ilvl w:val="0"/>
          <w:numId w:val="42"/>
        </w:numPr>
      </w:pPr>
      <w:r w:rsidRPr="00475770">
        <w:rPr>
          <w:noProof/>
        </w:rPr>
        <w:drawing>
          <wp:anchor distT="0" distB="0" distL="114300" distR="114300" simplePos="0" relativeHeight="252681216" behindDoc="0" locked="0" layoutInCell="1" allowOverlap="1" wp14:anchorId="11CC87F7" wp14:editId="4294BA3E">
            <wp:simplePos x="0" y="0"/>
            <wp:positionH relativeFrom="margin">
              <wp:align>center</wp:align>
            </wp:positionH>
            <wp:positionV relativeFrom="paragraph">
              <wp:posOffset>184785</wp:posOffset>
            </wp:positionV>
            <wp:extent cx="4072255" cy="2759710"/>
            <wp:effectExtent l="0" t="0" r="4445" b="2540"/>
            <wp:wrapNone/>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交流输入线缆、机壳接地（黑白）.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255" cy="2759710"/>
                    </a:xfrm>
                    <a:prstGeom prst="rect">
                      <a:avLst/>
                    </a:prstGeom>
                  </pic:spPr>
                </pic:pic>
              </a:graphicData>
            </a:graphic>
            <wp14:sizeRelH relativeFrom="page">
              <wp14:pctWidth>0</wp14:pctWidth>
            </wp14:sizeRelH>
            <wp14:sizeRelV relativeFrom="page">
              <wp14:pctHeight>0</wp14:pctHeight>
            </wp14:sizeRelV>
          </wp:anchor>
        </w:drawing>
      </w:r>
      <w:r w:rsidR="00206197" w:rsidRPr="00475770">
        <w:t>Connect the earthing conductor to the earthing electrode.</w:t>
      </w:r>
    </w:p>
    <w:p w14:paraId="51E8E3D0" w14:textId="0061CA26" w:rsidR="00002E5E" w:rsidRPr="00475770" w:rsidRDefault="00405823" w:rsidP="00195C05">
      <w:pPr>
        <w:pStyle w:val="EN"/>
      </w:pPr>
      <w:r w:rsidRPr="00475770">
        <w:rPr>
          <w:noProof/>
        </w:rPr>
        <mc:AlternateContent>
          <mc:Choice Requires="wps">
            <w:drawing>
              <wp:anchor distT="0" distB="0" distL="114300" distR="114300" simplePos="0" relativeHeight="252747776" behindDoc="0" locked="0" layoutInCell="1" allowOverlap="1" wp14:anchorId="606F0AE7" wp14:editId="77BECCE4">
                <wp:simplePos x="0" y="0"/>
                <wp:positionH relativeFrom="column">
                  <wp:posOffset>265463</wp:posOffset>
                </wp:positionH>
                <wp:positionV relativeFrom="paragraph">
                  <wp:posOffset>2860048</wp:posOffset>
                </wp:positionV>
                <wp:extent cx="4072255" cy="635"/>
                <wp:effectExtent l="0" t="0" r="4445" b="0"/>
                <wp:wrapNone/>
                <wp:docPr id="493" name="文本框 493"/>
                <wp:cNvGraphicFramePr/>
                <a:graphic xmlns:a="http://schemas.openxmlformats.org/drawingml/2006/main">
                  <a:graphicData uri="http://schemas.microsoft.com/office/word/2010/wordprocessingShape">
                    <wps:wsp>
                      <wps:cNvSpPr txBox="1"/>
                      <wps:spPr>
                        <a:xfrm>
                          <a:off x="0" y="0"/>
                          <a:ext cx="4072255" cy="635"/>
                        </a:xfrm>
                        <a:prstGeom prst="rect">
                          <a:avLst/>
                        </a:prstGeom>
                        <a:noFill/>
                        <a:ln>
                          <a:noFill/>
                        </a:ln>
                        <a:effectLst/>
                      </wps:spPr>
                      <wps:txbx>
                        <w:txbxContent>
                          <w:p w14:paraId="3A061EE2" w14:textId="239E94FB"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13</w:t>
                            </w:r>
                            <w:r w:rsidR="004B5F9E">
                              <w:rPr>
                                <w:rFonts w:cs="Arial"/>
                              </w:rPr>
                              <w:fldChar w:fldCharType="end"/>
                            </w:r>
                            <w:r w:rsidRPr="00405823">
                              <w:rPr>
                                <w:rFonts w:cs="Arial"/>
                              </w:rPr>
                              <w:t xml:space="preserve"> Connecting the Enclosure to the earth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F0AE7" id="文本框 493" o:spid="_x0000_s1041" type="#_x0000_t202" style="position:absolute;left:0;text-align:left;margin-left:20.9pt;margin-top:225.2pt;width:320.65pt;height:.05pt;z-index:25274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" filled="f" stroked="f">
                <v:textbox style="mso-fit-shape-to-text:t" inset="0,0,0,0">
                  <w:txbxContent>
                    <w:p w14:paraId="3A061EE2" w14:textId="239E94FB"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13</w:t>
                      </w:r>
                      <w:r w:rsidR="004B5F9E">
                        <w:rPr>
                          <w:rFonts w:cs="Arial"/>
                        </w:rPr>
                        <w:fldChar w:fldCharType="end"/>
                      </w:r>
                      <w:r w:rsidRPr="00405823">
                        <w:rPr>
                          <w:rFonts w:cs="Arial"/>
                        </w:rPr>
                        <w:t xml:space="preserve"> Connecting the Enclosure to the earth</w:t>
                      </w:r>
                    </w:p>
                  </w:txbxContent>
                </v:textbox>
              </v:shape>
            </w:pict>
          </mc:Fallback>
        </mc:AlternateContent>
      </w:r>
    </w:p>
    <w:p w14:paraId="528B636C" w14:textId="77777777" w:rsidR="00206197" w:rsidRPr="00475770" w:rsidRDefault="00206197" w:rsidP="00467A6B">
      <w:pPr>
        <w:sectPr w:rsidR="00206197" w:rsidRPr="00475770" w:rsidSect="00D26989">
          <w:pgSz w:w="8392" w:h="11907"/>
          <w:pgMar w:top="567" w:right="567" w:bottom="567" w:left="567" w:header="0" w:footer="340" w:gutter="0"/>
          <w:cols w:space="720"/>
          <w:docGrid w:linePitch="245"/>
        </w:sectPr>
      </w:pPr>
      <w:bookmarkStart w:id="896" w:name="5.6.4_Connect_the_AC_input_wires"/>
      <w:bookmarkStart w:id="897" w:name="_bookmark93"/>
      <w:bookmarkStart w:id="898" w:name="_Ref102747182"/>
      <w:bookmarkEnd w:id="896"/>
      <w:bookmarkEnd w:id="897"/>
    </w:p>
    <w:p w14:paraId="61786BED" w14:textId="2300444D" w:rsidR="00B47419" w:rsidRPr="00475770" w:rsidRDefault="00B47419" w:rsidP="00AF07D3">
      <w:pPr>
        <w:pStyle w:val="3"/>
        <w:spacing w:before="240"/>
      </w:pPr>
      <w:bookmarkStart w:id="899" w:name="_Toc106900425"/>
      <w:bookmarkStart w:id="900" w:name="_Toc106983297"/>
      <w:bookmarkStart w:id="901" w:name="_Toc119068335"/>
      <w:r w:rsidRPr="00475770">
        <w:lastRenderedPageBreak/>
        <w:t>Connect</w:t>
      </w:r>
      <w:r w:rsidR="008365C6" w:rsidRPr="00475770">
        <w:t>ing</w:t>
      </w:r>
      <w:r w:rsidRPr="00475770">
        <w:t xml:space="preserve"> the AC </w:t>
      </w:r>
      <w:r w:rsidR="00AF07D3" w:rsidRPr="00475770">
        <w:t>Input Wires</w:t>
      </w:r>
      <w:bookmarkEnd w:id="898"/>
      <w:bookmarkEnd w:id="899"/>
      <w:bookmarkEnd w:id="900"/>
      <w:bookmarkEnd w:id="901"/>
    </w:p>
    <w:p w14:paraId="5B22BD18" w14:textId="49483545" w:rsidR="008E6AD1" w:rsidRPr="00475770" w:rsidRDefault="008E6AD1" w:rsidP="007E10DC">
      <w:pPr>
        <w:pStyle w:val="a1"/>
      </w:pPr>
      <w:r w:rsidRPr="00475770">
        <w:t>To connect the AC input wires</w:t>
      </w:r>
    </w:p>
    <w:p w14:paraId="54C8A851" w14:textId="7CE6773A" w:rsidR="008E6AD1" w:rsidRPr="00475770" w:rsidRDefault="008E6AD1" w:rsidP="00195C05">
      <w:pPr>
        <w:pStyle w:val="a0"/>
        <w:numPr>
          <w:ilvl w:val="0"/>
          <w:numId w:val="33"/>
        </w:numPr>
      </w:pPr>
      <w:r w:rsidRPr="00475770">
        <w:t>Cut the wires N, L1, L2, and L3 to the correct length to reach the connectors on the AC fuse</w:t>
      </w:r>
      <w:r w:rsidR="00AD03F8" w:rsidRPr="00475770">
        <w:t xml:space="preserve"> copper busbar</w:t>
      </w:r>
      <w:r w:rsidRPr="00475770">
        <w:t>.</w:t>
      </w:r>
    </w:p>
    <w:p w14:paraId="30EE0CFC" w14:textId="3A89519D" w:rsidR="008E6AD1" w:rsidRPr="00475770" w:rsidRDefault="008E6AD1" w:rsidP="00195C05">
      <w:pPr>
        <w:pStyle w:val="a0"/>
        <w:numPr>
          <w:ilvl w:val="0"/>
          <w:numId w:val="33"/>
        </w:numPr>
      </w:pPr>
      <w:r w:rsidRPr="00475770">
        <w:rPr>
          <w:rFonts w:hint="eastAsia"/>
        </w:rPr>
        <w:t>U</w:t>
      </w:r>
      <w:r w:rsidRPr="00475770">
        <w:t>se the wire stripper to remove</w:t>
      </w:r>
      <w:r w:rsidRPr="00195C05">
        <w:rPr>
          <w:color w:val="FF0000"/>
        </w:rPr>
        <w:t xml:space="preserve"> </w:t>
      </w:r>
      <w:r w:rsidRPr="00475770">
        <w:t>20 mm of the insulation from the end of the wires (or strip the wire if necessary). Make sure that the strip length is compatible with the cable lugs.</w:t>
      </w:r>
    </w:p>
    <w:p w14:paraId="3774E60E" w14:textId="6967CD72" w:rsidR="008E6AD1" w:rsidRPr="00475770" w:rsidRDefault="008E6AD1" w:rsidP="00195C05">
      <w:pPr>
        <w:pStyle w:val="a0"/>
        <w:numPr>
          <w:ilvl w:val="0"/>
          <w:numId w:val="33"/>
        </w:numPr>
      </w:pPr>
      <w:r w:rsidRPr="00475770">
        <w:t>Use the crimping tool to attach the cable lugs to the end of the wires.</w:t>
      </w:r>
    </w:p>
    <w:p w14:paraId="1AAA7E01" w14:textId="18DAB575" w:rsidR="008E6AD1" w:rsidRPr="00475770" w:rsidRDefault="00AD03F8" w:rsidP="00195C05">
      <w:pPr>
        <w:pStyle w:val="a0"/>
        <w:numPr>
          <w:ilvl w:val="0"/>
          <w:numId w:val="33"/>
        </w:numPr>
      </w:pPr>
      <w:r w:rsidRPr="00475770">
        <w:t xml:space="preserve">Use the fasteners </w:t>
      </w:r>
      <w:r w:rsidR="008E6AD1" w:rsidRPr="00475770">
        <w:t>to attach the wires to the connectors:</w:t>
      </w:r>
    </w:p>
    <w:p w14:paraId="19B0BAD1" w14:textId="6BDEEF41" w:rsidR="008E6AD1" w:rsidRPr="00475770" w:rsidRDefault="008E6AD1" w:rsidP="00195C05">
      <w:pPr>
        <w:pStyle w:val="ItemListinSeq"/>
        <w:spacing w:before="48" w:after="48"/>
      </w:pPr>
      <w:r w:rsidRPr="00475770">
        <w:rPr>
          <w:rFonts w:hint="eastAsia"/>
        </w:rPr>
        <w:t>L</w:t>
      </w:r>
      <w:r w:rsidR="00AD03F8" w:rsidRPr="00475770">
        <w:t>1 wire to the connector A</w:t>
      </w:r>
    </w:p>
    <w:p w14:paraId="2BFB9E39" w14:textId="031413F1" w:rsidR="008E6AD1" w:rsidRPr="00475770" w:rsidRDefault="00AD03F8" w:rsidP="00195C05">
      <w:pPr>
        <w:pStyle w:val="ItemListinSeq"/>
        <w:spacing w:before="48" w:after="48"/>
      </w:pPr>
      <w:r w:rsidRPr="00475770">
        <w:t>L2 wire to the connector B</w:t>
      </w:r>
    </w:p>
    <w:p w14:paraId="5E0FD620" w14:textId="77777777" w:rsidR="000409DB" w:rsidRPr="00475770" w:rsidRDefault="00AD03F8" w:rsidP="00195C05">
      <w:pPr>
        <w:pStyle w:val="ItemListinSeq"/>
        <w:spacing w:before="48" w:after="48"/>
      </w:pPr>
      <w:r w:rsidRPr="00475770">
        <w:t>L3 wire to the connector C</w:t>
      </w:r>
    </w:p>
    <w:p w14:paraId="23B19583" w14:textId="2AD6D720" w:rsidR="00AD03F8" w:rsidRPr="00475770" w:rsidRDefault="00FB2499" w:rsidP="00195C05">
      <w:pPr>
        <w:pStyle w:val="ItemListinSeq"/>
        <w:spacing w:before="48" w:after="48"/>
      </w:pPr>
      <w:r w:rsidRPr="00475770">
        <w:rPr>
          <w:noProof/>
        </w:rPr>
        <mc:AlternateContent>
          <mc:Choice Requires="wps">
            <w:drawing>
              <wp:anchor distT="0" distB="0" distL="114300" distR="114300" simplePos="0" relativeHeight="252749824" behindDoc="0" locked="0" layoutInCell="1" allowOverlap="1" wp14:anchorId="7FC1B33C" wp14:editId="021DE91E">
                <wp:simplePos x="0" y="0"/>
                <wp:positionH relativeFrom="margin">
                  <wp:align>center</wp:align>
                </wp:positionH>
                <wp:positionV relativeFrom="paragraph">
                  <wp:posOffset>2816860</wp:posOffset>
                </wp:positionV>
                <wp:extent cx="3959860" cy="635"/>
                <wp:effectExtent l="0" t="0" r="2540" b="0"/>
                <wp:wrapTopAndBottom/>
                <wp:docPr id="23" name="文本框 23"/>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28E1FB63" w14:textId="55AD7046" w:rsidR="005E61E0" w:rsidRPr="00FB2499" w:rsidRDefault="005E61E0" w:rsidP="00FB2499">
                            <w:pPr>
                              <w:pStyle w:val="af1"/>
                              <w:rPr>
                                <w:rFonts w:cs="Arial"/>
                                <w:b w:val="0"/>
                                <w:bCs/>
                                <w:i w:val="0"/>
                                <w:sz w:val="16"/>
                                <w:szCs w:val="18"/>
                              </w:rPr>
                            </w:pPr>
                            <w:r w:rsidRPr="00FB2499">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14</w:t>
                            </w:r>
                            <w:r w:rsidR="004B5F9E">
                              <w:rPr>
                                <w:rFonts w:cs="Arial"/>
                              </w:rPr>
                              <w:fldChar w:fldCharType="end"/>
                            </w:r>
                            <w:r w:rsidRPr="004B5F9E">
                              <w:rPr>
                                <w:rFonts w:cs="Arial"/>
                              </w:rPr>
                              <w:t xml:space="preserve"> </w:t>
                            </w:r>
                            <w:r w:rsidRPr="00FB2499">
                              <w:rPr>
                                <w:rFonts w:cs="Arial"/>
                              </w:rPr>
                              <w:t>Connecting the AC Input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B33C" id="文本框 23" o:spid="_x0000_s1042" type="#_x0000_t202" style="position:absolute;left:0;text-align:left;margin-left:0;margin-top:221.8pt;width:311.8pt;height:.05pt;z-index:252749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" stroked="f">
                <v:textbox style="mso-fit-shape-to-text:t" inset="0,0,0,0">
                  <w:txbxContent>
                    <w:p w14:paraId="28E1FB63" w14:textId="55AD7046" w:rsidR="005E61E0" w:rsidRPr="00FB2499" w:rsidRDefault="005E61E0" w:rsidP="00FB2499">
                      <w:pPr>
                        <w:pStyle w:val="af1"/>
                        <w:rPr>
                          <w:rFonts w:cs="Arial"/>
                          <w:b w:val="0"/>
                          <w:bCs/>
                          <w:i w:val="0"/>
                          <w:sz w:val="16"/>
                          <w:szCs w:val="18"/>
                        </w:rPr>
                      </w:pPr>
                      <w:r w:rsidRPr="00FB2499">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14</w:t>
                      </w:r>
                      <w:r w:rsidR="004B5F9E">
                        <w:rPr>
                          <w:rFonts w:cs="Arial"/>
                        </w:rPr>
                        <w:fldChar w:fldCharType="end"/>
                      </w:r>
                      <w:r w:rsidRPr="004B5F9E">
                        <w:rPr>
                          <w:rFonts w:cs="Arial"/>
                        </w:rPr>
                        <w:t xml:space="preserve"> </w:t>
                      </w:r>
                      <w:r w:rsidRPr="00FB2499">
                        <w:rPr>
                          <w:rFonts w:cs="Arial"/>
                        </w:rPr>
                        <w:t>Connecting the AC Input Wires</w:t>
                      </w:r>
                    </w:p>
                  </w:txbxContent>
                </v:textbox>
                <w10:wrap type="topAndBottom" anchorx="margin"/>
              </v:shape>
            </w:pict>
          </mc:Fallback>
        </mc:AlternateContent>
      </w:r>
      <w:r w:rsidR="000409DB" w:rsidRPr="00475770">
        <w:rPr>
          <w:rFonts w:eastAsiaTheme="minorEastAsia"/>
        </w:rPr>
        <w:t>N</w:t>
      </w:r>
      <w:r w:rsidR="007645EA" w:rsidRPr="00475770">
        <w:rPr>
          <w:noProof/>
        </w:rPr>
        <w:drawing>
          <wp:anchor distT="0" distB="0" distL="114300" distR="114300" simplePos="0" relativeHeight="252605440" behindDoc="0" locked="0" layoutInCell="1" allowOverlap="1" wp14:anchorId="4F6119A2" wp14:editId="0F07A51E">
            <wp:simplePos x="0" y="0"/>
            <wp:positionH relativeFrom="column">
              <wp:posOffset>262890</wp:posOffset>
            </wp:positionH>
            <wp:positionV relativeFrom="paragraph">
              <wp:posOffset>221426</wp:posOffset>
            </wp:positionV>
            <wp:extent cx="3960000" cy="2481637"/>
            <wp:effectExtent l="0" t="0" r="2540" b="0"/>
            <wp:wrapTopAndBottom/>
            <wp:docPr id="473" name="图片 473" descr="C:\Users\A21252\Desktop\On-going\20220421-120kW欧标直流桩\图片\AC input-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1252\Desktop\On-going\20220421-120kW欧标直流桩\图片\AC input-编辑.png"/>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3960000" cy="2481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9DB" w:rsidRPr="00475770">
        <w:rPr>
          <w:rFonts w:eastAsiaTheme="minorEastAsia"/>
        </w:rPr>
        <w:t xml:space="preserve"> </w:t>
      </w:r>
      <w:r w:rsidR="00AD03F8" w:rsidRPr="00475770">
        <w:t>wire to the connector D</w:t>
      </w:r>
    </w:p>
    <w:p w14:paraId="49061BCC" w14:textId="02C80709" w:rsidR="008E6AD1" w:rsidRPr="00475770" w:rsidRDefault="008E6AD1" w:rsidP="00195C05">
      <w:pPr>
        <w:pStyle w:val="a0"/>
        <w:numPr>
          <w:ilvl w:val="0"/>
          <w:numId w:val="33"/>
        </w:numPr>
      </w:pPr>
      <w:r w:rsidRPr="00475770">
        <w:t>Tighten the fasteners to the correct torque.</w:t>
      </w:r>
    </w:p>
    <w:p w14:paraId="4440A7F1" w14:textId="4EC29F76" w:rsidR="00184E17" w:rsidRPr="00475770" w:rsidRDefault="00B25860" w:rsidP="00D377F5">
      <w:pPr>
        <w:pStyle w:val="NOTE0"/>
      </w:pPr>
      <w:r w:rsidRPr="00475770">
        <w:rPr>
          <w:noProof/>
        </w:rPr>
        <w:drawing>
          <wp:anchor distT="0" distB="0" distL="114300" distR="114300" simplePos="0" relativeHeight="252518400" behindDoc="0" locked="0" layoutInCell="1" allowOverlap="1" wp14:anchorId="7C400438" wp14:editId="5FB30143">
            <wp:simplePos x="0" y="0"/>
            <wp:positionH relativeFrom="margin">
              <wp:align>left</wp:align>
            </wp:positionH>
            <wp:positionV relativeFrom="paragraph">
              <wp:posOffset>19580</wp:posOffset>
            </wp:positionV>
            <wp:extent cx="143510" cy="143510"/>
            <wp:effectExtent l="0" t="0" r="8890" b="889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184E17" w:rsidRPr="00475770">
        <w:t>NOTE</w:t>
      </w:r>
    </w:p>
    <w:p w14:paraId="05C480CE" w14:textId="0BCE93D3" w:rsidR="00184E17" w:rsidRPr="00475770" w:rsidRDefault="00184E17" w:rsidP="00B25860">
      <w:pPr>
        <w:pStyle w:val="NOTE"/>
        <w:numPr>
          <w:ilvl w:val="0"/>
          <w:numId w:val="52"/>
        </w:numPr>
        <w:ind w:left="704"/>
        <w:rPr>
          <w:i/>
        </w:rPr>
      </w:pPr>
      <w:r w:rsidRPr="00475770">
        <w:rPr>
          <w:snapToGrid w:val="0"/>
        </w:rPr>
        <w:t>We recommend to use the torque 20.5 ± 2.5 Nm (181.44 ± 22.13 lb·in).</w:t>
      </w:r>
    </w:p>
    <w:p w14:paraId="7975AF67" w14:textId="5E8E1528" w:rsidR="00E93887" w:rsidRPr="00475770" w:rsidRDefault="00E93887" w:rsidP="00B25860">
      <w:pPr>
        <w:pStyle w:val="NOTE"/>
        <w:numPr>
          <w:ilvl w:val="0"/>
          <w:numId w:val="52"/>
        </w:numPr>
        <w:ind w:left="704"/>
        <w:rPr>
          <w:i/>
        </w:rPr>
      </w:pPr>
      <w:r w:rsidRPr="00475770">
        <w:t>Required cable slack for the AC input cable (measured from the top of the foundation) is 600 mm (23.62").</w:t>
      </w:r>
    </w:p>
    <w:p w14:paraId="7A5ED9DB" w14:textId="77777777" w:rsidR="008E6AD1" w:rsidRPr="00475770" w:rsidRDefault="008E6AD1" w:rsidP="00195C05">
      <w:pPr>
        <w:pStyle w:val="a0"/>
        <w:numPr>
          <w:ilvl w:val="0"/>
          <w:numId w:val="33"/>
        </w:numPr>
      </w:pPr>
      <w:r w:rsidRPr="00475770">
        <w:t>Use cable ties to bundle the wires in two or three places.</w:t>
      </w:r>
    </w:p>
    <w:p w14:paraId="23D893CE" w14:textId="76510FDF" w:rsidR="008E6AD1" w:rsidRPr="00475770" w:rsidRDefault="008E6AD1" w:rsidP="00195C05">
      <w:pPr>
        <w:pStyle w:val="a0"/>
        <w:numPr>
          <w:ilvl w:val="0"/>
          <w:numId w:val="33"/>
        </w:numPr>
      </w:pPr>
      <w:r w:rsidRPr="00475770">
        <w:t xml:space="preserve">If the conduit opening was not sealed as part of the site preparation process, </w:t>
      </w:r>
      <w:r w:rsidRPr="00475770">
        <w:lastRenderedPageBreak/>
        <w:t>seal it using duct seal.</w:t>
      </w:r>
    </w:p>
    <w:p w14:paraId="49E9CBB0" w14:textId="77777777" w:rsidR="00F31F0E" w:rsidRPr="00475770" w:rsidRDefault="00F31F0E" w:rsidP="00195C05">
      <w:pPr>
        <w:pStyle w:val="EN"/>
      </w:pPr>
      <w:r w:rsidRPr="00475770">
        <w:t>I</w:t>
      </w:r>
      <w:r w:rsidRPr="00475770">
        <w:rPr>
          <w:rFonts w:hint="eastAsia"/>
        </w:rPr>
        <w:t>f</w:t>
      </w:r>
      <w:r w:rsidRPr="00475770">
        <w:t xml:space="preserve"> needed, connect two AC input wires of the same type to each connector as shown below:</w:t>
      </w:r>
    </w:p>
    <w:p w14:paraId="35F89B42" w14:textId="77777777" w:rsidR="00FB2499" w:rsidRPr="00475770" w:rsidRDefault="00405823" w:rsidP="004B5F9E">
      <w:pPr>
        <w:pStyle w:val="EN"/>
        <w:spacing w:line="480" w:lineRule="auto"/>
        <w:jc w:val="center"/>
      </w:pPr>
      <w:r w:rsidRPr="00475770">
        <w:rPr>
          <w:noProof/>
        </w:rPr>
        <w:drawing>
          <wp:inline distT="0" distB="0" distL="0" distR="0" wp14:anchorId="79369563" wp14:editId="2BFF5CFE">
            <wp:extent cx="3130905" cy="2265138"/>
            <wp:effectExtent l="0" t="0" r="0" b="19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AC进线接线图(1).jpg"/>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8566" cy="2292385"/>
                    </a:xfrm>
                    <a:prstGeom prst="rect">
                      <a:avLst/>
                    </a:prstGeom>
                  </pic:spPr>
                </pic:pic>
              </a:graphicData>
            </a:graphic>
          </wp:inline>
        </w:drawing>
      </w:r>
    </w:p>
    <w:p w14:paraId="5BC50205" w14:textId="3D82CF5E" w:rsidR="00F62A87" w:rsidRPr="00475770" w:rsidRDefault="00FB2499" w:rsidP="00FB2499">
      <w:pPr>
        <w:pStyle w:val="af1"/>
        <w:rPr>
          <w:rFonts w:eastAsiaTheme="minorEastAsia" w:cs="Arial"/>
          <w:b w:val="0"/>
          <w:i w:val="0"/>
        </w:rPr>
      </w:pPr>
      <w:r w:rsidRPr="00475770">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15</w:t>
      </w:r>
      <w:r w:rsidR="004B5F9E">
        <w:rPr>
          <w:rFonts w:cs="Arial"/>
        </w:rPr>
        <w:fldChar w:fldCharType="end"/>
      </w:r>
      <w:r w:rsidRPr="00475770">
        <w:rPr>
          <w:rFonts w:cs="Arial"/>
        </w:rPr>
        <w:t xml:space="preserve"> Connecting the Two AC Input Wires</w:t>
      </w:r>
    </w:p>
    <w:p w14:paraId="5EB741C6" w14:textId="7479D324" w:rsidR="00CC5537" w:rsidRPr="00475770" w:rsidRDefault="00CC5537" w:rsidP="00CC5537">
      <w:pPr>
        <w:pStyle w:val="3"/>
        <w:spacing w:before="240"/>
      </w:pPr>
      <w:bookmarkStart w:id="902" w:name="5.6.5_Connect_the_Ethernet_cable"/>
      <w:bookmarkStart w:id="903" w:name="_bookmark94"/>
      <w:bookmarkStart w:id="904" w:name="_Ref102747191"/>
      <w:bookmarkStart w:id="905" w:name="_Toc106900426"/>
      <w:bookmarkStart w:id="906" w:name="_Toc106983298"/>
      <w:bookmarkStart w:id="907" w:name="_Toc119068336"/>
      <w:bookmarkStart w:id="908" w:name="_Toc102658002"/>
      <w:bookmarkStart w:id="909" w:name="_Ref102753151"/>
      <w:bookmarkStart w:id="910" w:name="_Ref101960726"/>
      <w:bookmarkEnd w:id="902"/>
      <w:bookmarkEnd w:id="903"/>
      <w:r w:rsidRPr="00475770">
        <w:t>Connecting the Ethernet Cable</w:t>
      </w:r>
      <w:bookmarkEnd w:id="904"/>
      <w:bookmarkEnd w:id="905"/>
      <w:bookmarkEnd w:id="906"/>
      <w:bookmarkEnd w:id="907"/>
    </w:p>
    <w:p w14:paraId="60C8D83B" w14:textId="047CC5DB" w:rsidR="00EF1293" w:rsidRPr="00475770" w:rsidRDefault="00CC5537" w:rsidP="00195C05">
      <w:pPr>
        <w:pStyle w:val="EN"/>
      </w:pPr>
      <w:r w:rsidRPr="00475770">
        <w:t xml:space="preserve">Connect the Ethernet cable to one of the RJ45 </w:t>
      </w:r>
      <w:r w:rsidR="00206197" w:rsidRPr="00475770">
        <w:t>port</w:t>
      </w:r>
      <w:r w:rsidR="00E659CB" w:rsidRPr="00475770">
        <w:t>s</w:t>
      </w:r>
      <w:r w:rsidRPr="00475770">
        <w:t>.</w:t>
      </w:r>
    </w:p>
    <w:p w14:paraId="7957EBF0" w14:textId="0E2538A6" w:rsidR="00ED4F64" w:rsidRPr="00475770" w:rsidRDefault="00ED4F64" w:rsidP="00195C05">
      <w:pPr>
        <w:pStyle w:val="FigureTittle"/>
        <w:spacing w:line="480" w:lineRule="auto"/>
      </w:pPr>
      <w:r w:rsidRPr="00475770">
        <w:rPr>
          <w:noProof/>
        </w:rPr>
        <w:drawing>
          <wp:inline distT="0" distB="0" distL="0" distR="0" wp14:anchorId="7A572659" wp14:editId="5CF33DE5">
            <wp:extent cx="3123590" cy="2333718"/>
            <wp:effectExtent l="0" t="0" r="635"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0kW机柜网线连接示意图.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56364" cy="2358204"/>
                    </a:xfrm>
                    <a:prstGeom prst="rect">
                      <a:avLst/>
                    </a:prstGeom>
                  </pic:spPr>
                </pic:pic>
              </a:graphicData>
            </a:graphic>
          </wp:inline>
        </w:drawing>
      </w:r>
    </w:p>
    <w:p w14:paraId="1FC9E8DF" w14:textId="291AAC60" w:rsidR="001144F4" w:rsidRPr="00AF79CA" w:rsidRDefault="00FB2499" w:rsidP="00AF79CA">
      <w:pPr>
        <w:pStyle w:val="FigureTittle"/>
        <w:rPr>
          <w:rFonts w:eastAsiaTheme="minorEastAsia"/>
        </w:rPr>
      </w:pPr>
      <w:r w:rsidRPr="00475770">
        <w:rPr>
          <w:noProof/>
        </w:rPr>
        <mc:AlternateContent>
          <mc:Choice Requires="wps">
            <w:drawing>
              <wp:anchor distT="0" distB="0" distL="114300" distR="114300" simplePos="0" relativeHeight="252751872" behindDoc="0" locked="0" layoutInCell="1" allowOverlap="1" wp14:anchorId="7A4EE407" wp14:editId="327062D9">
                <wp:simplePos x="0" y="0"/>
                <wp:positionH relativeFrom="margin">
                  <wp:posOffset>126588</wp:posOffset>
                </wp:positionH>
                <wp:positionV relativeFrom="paragraph">
                  <wp:posOffset>5080</wp:posOffset>
                </wp:positionV>
                <wp:extent cx="4309110" cy="635"/>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14:paraId="64E720F0" w14:textId="51C4EF01" w:rsidR="005E61E0" w:rsidRPr="00FB2499" w:rsidRDefault="005E61E0" w:rsidP="00FB2499">
                            <w:pPr>
                              <w:pStyle w:val="af1"/>
                              <w:rPr>
                                <w:rFonts w:eastAsia="微软雅黑" w:cs="Arial"/>
                                <w:b w:val="0"/>
                                <w:i w:val="0"/>
                                <w:noProof/>
                                <w:sz w:val="16"/>
                                <w:szCs w:val="18"/>
                              </w:rPr>
                            </w:pPr>
                            <w:r w:rsidRPr="00FB2499">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16</w:t>
                            </w:r>
                            <w:r w:rsidR="004B5F9E">
                              <w:rPr>
                                <w:rFonts w:cs="Arial"/>
                              </w:rPr>
                              <w:fldChar w:fldCharType="end"/>
                            </w:r>
                            <w:r w:rsidRPr="00FB2499">
                              <w:rPr>
                                <w:rFonts w:cs="Arial"/>
                              </w:rPr>
                              <w:t xml:space="preserve"> Connecting the Ethernet Cable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EE407" id="文本框 46" o:spid="_x0000_s1043" type="#_x0000_t202" style="position:absolute;left:0;text-align:left;margin-left:9.95pt;margin-top:.4pt;width:339.3pt;height:.05pt;z-index:252751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" stroked="f">
                <v:textbox style="mso-fit-shape-to-text:t" inset="0,0,0,0">
                  <w:txbxContent>
                    <w:p w14:paraId="64E720F0" w14:textId="51C4EF01" w:rsidR="005E61E0" w:rsidRPr="00FB2499" w:rsidRDefault="005E61E0" w:rsidP="00FB2499">
                      <w:pPr>
                        <w:pStyle w:val="af1"/>
                        <w:rPr>
                          <w:rFonts w:eastAsia="微软雅黑" w:cs="Arial"/>
                          <w:b w:val="0"/>
                          <w:i w:val="0"/>
                          <w:noProof/>
                          <w:sz w:val="16"/>
                          <w:szCs w:val="18"/>
                        </w:rPr>
                      </w:pPr>
                      <w:r w:rsidRPr="00FB2499">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16</w:t>
                      </w:r>
                      <w:r w:rsidR="004B5F9E">
                        <w:rPr>
                          <w:rFonts w:cs="Arial"/>
                        </w:rPr>
                        <w:fldChar w:fldCharType="end"/>
                      </w:r>
                      <w:r w:rsidRPr="00FB2499">
                        <w:rPr>
                          <w:rFonts w:cs="Arial"/>
                        </w:rPr>
                        <w:t xml:space="preserve"> Connecting the Ethernet Cable</w:t>
                      </w:r>
                    </w:p>
                  </w:txbxContent>
                </v:textbox>
                <w10:wrap anchorx="margin"/>
              </v:shape>
            </w:pict>
          </mc:Fallback>
        </mc:AlternateContent>
      </w:r>
    </w:p>
    <w:p w14:paraId="54B060CA" w14:textId="37E597F2" w:rsidR="008A73C9" w:rsidRDefault="00195C05" w:rsidP="00195C05">
      <w:pPr>
        <w:pStyle w:val="3"/>
        <w:spacing w:before="240"/>
      </w:pPr>
      <w:bookmarkStart w:id="911" w:name="_Toc119068337"/>
      <w:r>
        <w:rPr>
          <w:rFonts w:hint="eastAsia"/>
        </w:rPr>
        <w:lastRenderedPageBreak/>
        <w:t>Install</w:t>
      </w:r>
      <w:r>
        <w:t>ing SIM Card</w:t>
      </w:r>
      <w:bookmarkEnd w:id="911"/>
    </w:p>
    <w:p w14:paraId="7E03027E" w14:textId="189ADBF1" w:rsidR="00195C05" w:rsidRDefault="00AF79CA" w:rsidP="00195C05">
      <w:pPr>
        <w:pStyle w:val="ad"/>
        <w:numPr>
          <w:ilvl w:val="0"/>
          <w:numId w:val="59"/>
        </w:numPr>
      </w:pPr>
      <w:r>
        <w:t>Press the button (A) to eject the SIM card tray</w:t>
      </w:r>
      <w:r w:rsidR="00195C05">
        <w:t>.</w:t>
      </w:r>
    </w:p>
    <w:p w14:paraId="1AFAA64F" w14:textId="3296E30B" w:rsidR="00195C05" w:rsidRDefault="00AF79CA" w:rsidP="00195C05">
      <w:pPr>
        <w:pStyle w:val="ad"/>
        <w:numPr>
          <w:ilvl w:val="0"/>
          <w:numId w:val="59"/>
        </w:numPr>
      </w:pPr>
      <w:r>
        <w:t>Insert</w:t>
      </w:r>
      <w:r w:rsidR="004B5F9E">
        <w:t xml:space="preserve"> the SIM card in</w:t>
      </w:r>
      <w:r>
        <w:t>to the tray. Ensure the card is placed correctly</w:t>
      </w:r>
      <w:r w:rsidR="00195C05">
        <w:t>.</w:t>
      </w:r>
    </w:p>
    <w:p w14:paraId="6190F170" w14:textId="3183D1F7" w:rsidR="00AF79CA" w:rsidRDefault="00AF79CA" w:rsidP="00195C05">
      <w:pPr>
        <w:pStyle w:val="ad"/>
        <w:numPr>
          <w:ilvl w:val="0"/>
          <w:numId w:val="59"/>
        </w:numPr>
      </w:pPr>
      <w:r>
        <w:t>Push the card tray into the slot.</w:t>
      </w:r>
    </w:p>
    <w:p w14:paraId="090CD96C" w14:textId="77777777" w:rsidR="004B5F9E" w:rsidRDefault="004B5F9E" w:rsidP="004B5F9E">
      <w:pPr>
        <w:keepNext/>
        <w:spacing w:line="480" w:lineRule="auto"/>
        <w:jc w:val="center"/>
      </w:pPr>
      <w:r>
        <w:rPr>
          <w:rFonts w:hint="eastAsia"/>
          <w:noProof/>
        </w:rPr>
        <w:drawing>
          <wp:inline distT="0" distB="0" distL="0" distR="0" wp14:anchorId="5878545D" wp14:editId="1F5E484A">
            <wp:extent cx="4029813" cy="3886069"/>
            <wp:effectExtent l="0" t="0" r="889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安装SIM卡.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29813" cy="3886069"/>
                    </a:xfrm>
                    <a:prstGeom prst="rect">
                      <a:avLst/>
                    </a:prstGeom>
                    <a:ln>
                      <a:noFill/>
                    </a:ln>
                    <a:extLst>
                      <a:ext uri="{53640926-AAD7-44D8-BBD7-CCE9431645EC}">
                        <a14:shadowObscured xmlns:a14="http://schemas.microsoft.com/office/drawing/2010/main"/>
                      </a:ext>
                    </a:extLst>
                  </pic:spPr>
                </pic:pic>
              </a:graphicData>
            </a:graphic>
          </wp:inline>
        </w:drawing>
      </w:r>
    </w:p>
    <w:p w14:paraId="7E9F52BD" w14:textId="4AF1D4DE" w:rsidR="004B5F9E" w:rsidRPr="004B5F9E" w:rsidRDefault="004B5F9E" w:rsidP="004B5F9E">
      <w:pPr>
        <w:pStyle w:val="af1"/>
        <w:rPr>
          <w:rFonts w:cs="Arial"/>
          <w:szCs w:val="18"/>
        </w:rPr>
      </w:pPr>
      <w:r w:rsidRPr="004B5F9E">
        <w:rPr>
          <w:rFonts w:cs="Arial"/>
          <w:szCs w:val="18"/>
        </w:rPr>
        <w:t xml:space="preserve">Figure </w:t>
      </w:r>
      <w:r>
        <w:rPr>
          <w:rFonts w:cs="Arial"/>
          <w:szCs w:val="18"/>
        </w:rPr>
        <w:fldChar w:fldCharType="begin"/>
      </w:r>
      <w:r>
        <w:rPr>
          <w:rFonts w:cs="Arial"/>
          <w:szCs w:val="18"/>
        </w:rPr>
        <w:instrText xml:space="preserve"> STYLEREF 1 \s </w:instrText>
      </w:r>
      <w:r>
        <w:rPr>
          <w:rFonts w:cs="Arial"/>
          <w:szCs w:val="18"/>
        </w:rPr>
        <w:fldChar w:fldCharType="separate"/>
      </w:r>
      <w:r>
        <w:rPr>
          <w:rFonts w:cs="Arial"/>
          <w:noProof/>
          <w:szCs w:val="18"/>
        </w:rPr>
        <w:t>5</w:t>
      </w:r>
      <w:r>
        <w:rPr>
          <w:rFonts w:cs="Arial"/>
          <w:szCs w:val="18"/>
        </w:rPr>
        <w:fldChar w:fldCharType="end"/>
      </w:r>
      <w:r>
        <w:rPr>
          <w:rFonts w:cs="Arial"/>
          <w:szCs w:val="18"/>
        </w:rPr>
        <w:noBreakHyphen/>
      </w:r>
      <w:r>
        <w:rPr>
          <w:rFonts w:cs="Arial"/>
          <w:szCs w:val="18"/>
        </w:rPr>
        <w:fldChar w:fldCharType="begin"/>
      </w:r>
      <w:r>
        <w:rPr>
          <w:rFonts w:cs="Arial"/>
          <w:szCs w:val="18"/>
        </w:rPr>
        <w:instrText xml:space="preserve"> SEQ Figure \* ARABIC \s 1 </w:instrText>
      </w:r>
      <w:r>
        <w:rPr>
          <w:rFonts w:cs="Arial"/>
          <w:szCs w:val="18"/>
        </w:rPr>
        <w:fldChar w:fldCharType="separate"/>
      </w:r>
      <w:r>
        <w:rPr>
          <w:rFonts w:cs="Arial"/>
          <w:noProof/>
          <w:szCs w:val="18"/>
        </w:rPr>
        <w:t>17</w:t>
      </w:r>
      <w:r>
        <w:rPr>
          <w:rFonts w:cs="Arial"/>
          <w:szCs w:val="18"/>
        </w:rPr>
        <w:fldChar w:fldCharType="end"/>
      </w:r>
      <w:r w:rsidRPr="004B5F9E">
        <w:rPr>
          <w:rFonts w:cs="Arial"/>
          <w:szCs w:val="18"/>
        </w:rPr>
        <w:t xml:space="preserve"> Installing SIM Card</w:t>
      </w:r>
    </w:p>
    <w:p w14:paraId="41360E07" w14:textId="77777777" w:rsidR="004B5F9E" w:rsidRPr="00475770" w:rsidRDefault="004B5F9E" w:rsidP="004B5F9E">
      <w:pPr>
        <w:pStyle w:val="ad"/>
        <w:ind w:left="931"/>
      </w:pPr>
    </w:p>
    <w:p w14:paraId="059C870B" w14:textId="62E7BE1A" w:rsidR="00CC5537" w:rsidRPr="00475770" w:rsidRDefault="00CC5537" w:rsidP="00467A6B">
      <w:pPr>
        <w:sectPr w:rsidR="00CC5537" w:rsidRPr="00475770" w:rsidSect="00D26989">
          <w:pgSz w:w="8392" w:h="11907"/>
          <w:pgMar w:top="567" w:right="567" w:bottom="567" w:left="567" w:header="0" w:footer="340" w:gutter="0"/>
          <w:cols w:space="720"/>
          <w:docGrid w:linePitch="245"/>
        </w:sectPr>
      </w:pPr>
    </w:p>
    <w:p w14:paraId="5B0F61C4" w14:textId="0BFBBD52" w:rsidR="00313061" w:rsidRPr="00475770" w:rsidRDefault="00BD432C" w:rsidP="00313061">
      <w:pPr>
        <w:pStyle w:val="2"/>
        <w:spacing w:before="240"/>
      </w:pPr>
      <w:bookmarkStart w:id="912" w:name="_Toc106900427"/>
      <w:bookmarkStart w:id="913" w:name="_Toc106983299"/>
      <w:bookmarkStart w:id="914" w:name="_Toc119068338"/>
      <w:r w:rsidRPr="00475770">
        <w:rPr>
          <w:noProof/>
        </w:rPr>
        <w:lastRenderedPageBreak/>
        <w:drawing>
          <wp:anchor distT="0" distB="0" distL="114300" distR="114300" simplePos="0" relativeHeight="252683264" behindDoc="0" locked="0" layoutInCell="1" allowOverlap="1" wp14:anchorId="76096E84" wp14:editId="3BA90213">
            <wp:simplePos x="0" y="0"/>
            <wp:positionH relativeFrom="margin">
              <wp:posOffset>636905</wp:posOffset>
            </wp:positionH>
            <wp:positionV relativeFrom="paragraph">
              <wp:posOffset>528320</wp:posOffset>
            </wp:positionV>
            <wp:extent cx="3332480" cy="3488055"/>
            <wp:effectExtent l="0" t="0" r="1270" b="0"/>
            <wp:wrapTopAndBottom/>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欧标120kW机柜模块安装示意图1.jpg"/>
                    <pic:cNvPicPr/>
                  </pic:nvPicPr>
                  <pic:blipFill>
                    <a:blip r:embed="rId65">
                      <a:extLst>
                        <a:ext uri="{28A0092B-C50C-407E-A947-70E740481C1C}">
                          <a14:useLocalDpi xmlns:a14="http://schemas.microsoft.com/office/drawing/2010/main" val="0"/>
                        </a:ext>
                      </a:extLst>
                    </a:blip>
                    <a:stretch>
                      <a:fillRect/>
                    </a:stretch>
                  </pic:blipFill>
                  <pic:spPr>
                    <a:xfrm>
                      <a:off x="0" y="0"/>
                      <a:ext cx="3332480" cy="3488055"/>
                    </a:xfrm>
                    <a:prstGeom prst="rect">
                      <a:avLst/>
                    </a:prstGeom>
                  </pic:spPr>
                </pic:pic>
              </a:graphicData>
            </a:graphic>
            <wp14:sizeRelH relativeFrom="page">
              <wp14:pctWidth>0</wp14:pctWidth>
            </wp14:sizeRelH>
            <wp14:sizeRelV relativeFrom="page">
              <wp14:pctHeight>0</wp14:pctHeight>
            </wp14:sizeRelV>
          </wp:anchor>
        </w:drawing>
      </w:r>
      <w:r w:rsidR="00F131BD" w:rsidRPr="00475770">
        <w:t xml:space="preserve">Installing the </w:t>
      </w:r>
      <w:r w:rsidR="00313061" w:rsidRPr="00475770">
        <w:t>Charging Module</w:t>
      </w:r>
      <w:r w:rsidR="00F131BD" w:rsidRPr="00475770">
        <w:t>s</w:t>
      </w:r>
      <w:bookmarkEnd w:id="908"/>
      <w:bookmarkEnd w:id="912"/>
      <w:bookmarkEnd w:id="913"/>
      <w:bookmarkEnd w:id="914"/>
    </w:p>
    <w:p w14:paraId="1BEC6904" w14:textId="02143DEE" w:rsidR="00ED4F64" w:rsidRPr="00475770" w:rsidRDefault="00195C05" w:rsidP="00265933">
      <w:pPr>
        <w:pStyle w:val="a1"/>
      </w:pPr>
      <w:r w:rsidRPr="00475770">
        <w:rPr>
          <w:noProof/>
        </w:rPr>
        <mc:AlternateContent>
          <mc:Choice Requires="wps">
            <w:drawing>
              <wp:anchor distT="0" distB="0" distL="114300" distR="114300" simplePos="0" relativeHeight="252753920" behindDoc="0" locked="0" layoutInCell="1" allowOverlap="1" wp14:anchorId="49799ED1" wp14:editId="7B3D94A7">
                <wp:simplePos x="0" y="0"/>
                <wp:positionH relativeFrom="margin">
                  <wp:align>right</wp:align>
                </wp:positionH>
                <wp:positionV relativeFrom="paragraph">
                  <wp:posOffset>3717149</wp:posOffset>
                </wp:positionV>
                <wp:extent cx="4241800" cy="635"/>
                <wp:effectExtent l="0" t="0" r="6350" b="0"/>
                <wp:wrapTopAndBottom/>
                <wp:docPr id="451" name="文本框 451"/>
                <wp:cNvGraphicFramePr/>
                <a:graphic xmlns:a="http://schemas.openxmlformats.org/drawingml/2006/main">
                  <a:graphicData uri="http://schemas.microsoft.com/office/word/2010/wordprocessingShape">
                    <wps:wsp>
                      <wps:cNvSpPr txBox="1"/>
                      <wps:spPr>
                        <a:xfrm>
                          <a:off x="0" y="0"/>
                          <a:ext cx="4241800" cy="635"/>
                        </a:xfrm>
                        <a:prstGeom prst="rect">
                          <a:avLst/>
                        </a:prstGeom>
                        <a:solidFill>
                          <a:prstClr val="white"/>
                        </a:solidFill>
                        <a:ln>
                          <a:noFill/>
                        </a:ln>
                        <a:effectLst/>
                      </wps:spPr>
                      <wps:txbx>
                        <w:txbxContent>
                          <w:p w14:paraId="37B138D8" w14:textId="5746B223" w:rsidR="005E61E0" w:rsidRPr="00FB2499" w:rsidRDefault="005E61E0" w:rsidP="00FB2499">
                            <w:pPr>
                              <w:pStyle w:val="af1"/>
                              <w:rPr>
                                <w:rFonts w:eastAsiaTheme="minorEastAsia" w:cs="Arial"/>
                                <w:b w:val="0"/>
                                <w:i w:val="0"/>
                                <w:noProof/>
                                <w:sz w:val="24"/>
                              </w:rPr>
                            </w:pPr>
                            <w:r w:rsidRPr="00FB2499">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18</w:t>
                            </w:r>
                            <w:r w:rsidR="004B5F9E">
                              <w:rPr>
                                <w:rFonts w:cs="Arial"/>
                              </w:rPr>
                              <w:fldChar w:fldCharType="end"/>
                            </w:r>
                            <w:r w:rsidRPr="00FB2499">
                              <w:rPr>
                                <w:rFonts w:cs="Arial"/>
                              </w:rPr>
                              <w:t xml:space="preserve"> Installing the Charging Modules (for MaxiCharger DC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799ED1" id="文本框 451" o:spid="_x0000_s1044" type="#_x0000_t202" style="position:absolute;left:0;text-align:left;margin-left:282.8pt;margin-top:292.7pt;width:334pt;height:.05pt;z-index:2527539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" stroked="f">
                <v:textbox style="mso-fit-shape-to-text:t" inset="0,0,0,0">
                  <w:txbxContent>
                    <w:p w14:paraId="37B138D8" w14:textId="5746B223" w:rsidR="005E61E0" w:rsidRPr="00FB2499" w:rsidRDefault="005E61E0" w:rsidP="00FB2499">
                      <w:pPr>
                        <w:pStyle w:val="af1"/>
                        <w:rPr>
                          <w:rFonts w:eastAsiaTheme="minorEastAsia" w:cs="Arial"/>
                          <w:b w:val="0"/>
                          <w:i w:val="0"/>
                          <w:noProof/>
                          <w:sz w:val="24"/>
                        </w:rPr>
                      </w:pPr>
                      <w:r w:rsidRPr="00FB2499">
                        <w:rPr>
                          <w:rFonts w:cs="Arial"/>
                        </w:rPr>
                        <w:t xml:space="preserve">Figure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18</w:t>
                      </w:r>
                      <w:r w:rsidR="004B5F9E">
                        <w:rPr>
                          <w:rFonts w:cs="Arial"/>
                        </w:rPr>
                        <w:fldChar w:fldCharType="end"/>
                      </w:r>
                      <w:r w:rsidRPr="00FB2499">
                        <w:rPr>
                          <w:rFonts w:cs="Arial"/>
                        </w:rPr>
                        <w:t xml:space="preserve"> Installing the Charging Modules (for MaxiCharger DC 120)</w:t>
                      </w:r>
                    </w:p>
                  </w:txbxContent>
                </v:textbox>
                <w10:wrap type="topAndBottom" anchorx="margin"/>
              </v:shape>
            </w:pict>
          </mc:Fallback>
        </mc:AlternateContent>
      </w:r>
      <w:r w:rsidR="00313061" w:rsidRPr="00475770">
        <w:rPr>
          <w:rFonts w:hint="eastAsia"/>
        </w:rPr>
        <w:t>To</w:t>
      </w:r>
      <w:r w:rsidR="00313061" w:rsidRPr="00475770">
        <w:t xml:space="preserve"> install the charging modules</w:t>
      </w:r>
    </w:p>
    <w:p w14:paraId="540717C9" w14:textId="5ADD97C5" w:rsidR="004B6D3E" w:rsidRPr="00475770" w:rsidRDefault="00313061" w:rsidP="00195C05">
      <w:pPr>
        <w:pStyle w:val="a0"/>
        <w:numPr>
          <w:ilvl w:val="0"/>
          <w:numId w:val="34"/>
        </w:numPr>
      </w:pPr>
      <w:r w:rsidRPr="00475770">
        <w:rPr>
          <w:rFonts w:hint="eastAsia"/>
        </w:rPr>
        <w:t>S</w:t>
      </w:r>
      <w:r w:rsidRPr="00475770">
        <w:t>lowly push the module into the slot.</w:t>
      </w:r>
    </w:p>
    <w:p w14:paraId="5692F0E2" w14:textId="30454781" w:rsidR="00C00CFF" w:rsidRPr="00475770" w:rsidRDefault="00C00CFF"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Pr="00475770">
        <w:noBreakHyphen/>
      </w:r>
      <w:r w:rsidR="00F9073B">
        <w:fldChar w:fldCharType="begin"/>
      </w:r>
      <w:r w:rsidR="00F9073B">
        <w:instrText xml:space="preserve"> SEQ Table \* ARABIC \s 1 </w:instrText>
      </w:r>
      <w:r w:rsidR="00F9073B">
        <w:fldChar w:fldCharType="separate"/>
      </w:r>
      <w:r w:rsidR="00BD432C">
        <w:rPr>
          <w:noProof/>
        </w:rPr>
        <w:t>7</w:t>
      </w:r>
      <w:r w:rsidR="00F9073B">
        <w:rPr>
          <w:noProof/>
        </w:rPr>
        <w:fldChar w:fldCharType="end"/>
      </w:r>
      <w:r w:rsidRPr="00475770">
        <w:t xml:space="preserve"> Charging Module Installation Specifications (for MaxiCharger DC 120)</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992"/>
        <w:gridCol w:w="1418"/>
        <w:gridCol w:w="1842"/>
      </w:tblGrid>
      <w:tr w:rsidR="004B6D3E" w:rsidRPr="00475770" w14:paraId="0C95B7BB" w14:textId="77777777" w:rsidTr="00BD432C">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2F286159" w14:textId="77777777" w:rsidR="004B6D3E" w:rsidRPr="00475770" w:rsidRDefault="004B6D3E" w:rsidP="00172287">
            <w:r w:rsidRPr="00475770">
              <w:t>Type</w:t>
            </w:r>
          </w:p>
        </w:tc>
        <w:tc>
          <w:tcPr>
            <w:tcW w:w="992" w:type="dxa"/>
          </w:tcPr>
          <w:p w14:paraId="3B2B5951" w14:textId="15D6CB51" w:rsidR="004B6D3E" w:rsidRPr="00475770" w:rsidRDefault="004B6D3E" w:rsidP="00172287">
            <w:pPr>
              <w:jc w:val="left"/>
            </w:pPr>
            <w:r w:rsidRPr="00475770">
              <w:t>Rated Power</w:t>
            </w:r>
          </w:p>
        </w:tc>
        <w:tc>
          <w:tcPr>
            <w:tcW w:w="1418" w:type="dxa"/>
          </w:tcPr>
          <w:p w14:paraId="090E44EE" w14:textId="48715423" w:rsidR="004B6D3E" w:rsidRPr="00475770" w:rsidRDefault="004B6D3E" w:rsidP="00172287">
            <w:pPr>
              <w:jc w:val="left"/>
            </w:pPr>
            <w:r w:rsidRPr="00475770">
              <w:t>Number of Modules</w:t>
            </w:r>
          </w:p>
        </w:tc>
        <w:tc>
          <w:tcPr>
            <w:tcW w:w="1842" w:type="dxa"/>
          </w:tcPr>
          <w:p w14:paraId="03772366" w14:textId="570AA175" w:rsidR="004B6D3E" w:rsidRPr="00475770" w:rsidRDefault="004B6D3E" w:rsidP="00172287">
            <w:pPr>
              <w:jc w:val="left"/>
            </w:pPr>
            <w:r w:rsidRPr="00475770">
              <w:rPr>
                <w:rFonts w:hint="eastAsia"/>
              </w:rPr>
              <w:t>L</w:t>
            </w:r>
            <w:r w:rsidRPr="00475770">
              <w:t>ocation</w:t>
            </w:r>
          </w:p>
        </w:tc>
      </w:tr>
      <w:tr w:rsidR="004B6D3E" w:rsidRPr="00475770" w14:paraId="5899ACAC" w14:textId="77777777" w:rsidTr="00BD432C">
        <w:trPr>
          <w:trHeight w:val="340"/>
          <w:jc w:val="center"/>
        </w:trPr>
        <w:tc>
          <w:tcPr>
            <w:tcW w:w="2547" w:type="dxa"/>
            <w:vAlign w:val="center"/>
          </w:tcPr>
          <w:p w14:paraId="2A11A9CE" w14:textId="77777777" w:rsidR="004B6D3E" w:rsidRDefault="001E410B" w:rsidP="00172287">
            <w:pPr>
              <w:jc w:val="both"/>
              <w:rPr>
                <w:rFonts w:ascii="Arial" w:hAnsi="Arial"/>
                <w:b/>
              </w:rPr>
            </w:pPr>
            <w:r w:rsidRPr="00475770">
              <w:rPr>
                <w:rFonts w:ascii="Arial" w:hAnsi="Arial"/>
                <w:b/>
              </w:rPr>
              <w:t xml:space="preserve">MaxiCharger DC </w:t>
            </w:r>
            <w:r w:rsidR="004B6D3E" w:rsidRPr="00475770">
              <w:rPr>
                <w:rFonts w:ascii="Arial" w:hAnsi="Arial"/>
                <w:b/>
              </w:rPr>
              <w:t>40</w:t>
            </w:r>
          </w:p>
          <w:p w14:paraId="66B632D5" w14:textId="1473D8A2" w:rsidR="00BD432C" w:rsidRPr="00BD432C" w:rsidRDefault="00BD432C" w:rsidP="00172287">
            <w:pPr>
              <w:jc w:val="both"/>
              <w:rPr>
                <w:rFonts w:ascii="Arial" w:hAnsi="Arial"/>
              </w:rPr>
            </w:pPr>
            <w:r w:rsidRPr="00BD432C">
              <w:rPr>
                <w:rFonts w:ascii="Arial" w:hAnsi="Arial"/>
              </w:rPr>
              <w:t>(EF040A2001/EF040C2001)</w:t>
            </w:r>
          </w:p>
        </w:tc>
        <w:tc>
          <w:tcPr>
            <w:tcW w:w="992" w:type="dxa"/>
            <w:vAlign w:val="center"/>
          </w:tcPr>
          <w:p w14:paraId="76C91487" w14:textId="79054F29" w:rsidR="004B6D3E" w:rsidRPr="00475770" w:rsidRDefault="004B6D3E" w:rsidP="00172287">
            <w:pPr>
              <w:rPr>
                <w:rFonts w:ascii="Arial" w:hAnsi="Arial"/>
              </w:rPr>
            </w:pPr>
            <w:r w:rsidRPr="00475770">
              <w:rPr>
                <w:rFonts w:ascii="Arial" w:hAnsi="Arial" w:hint="eastAsia"/>
              </w:rPr>
              <w:t>4</w:t>
            </w:r>
            <w:r w:rsidRPr="00475770">
              <w:rPr>
                <w:rFonts w:ascii="Arial" w:hAnsi="Arial"/>
              </w:rPr>
              <w:t>0 kW</w:t>
            </w:r>
          </w:p>
        </w:tc>
        <w:tc>
          <w:tcPr>
            <w:tcW w:w="1418" w:type="dxa"/>
            <w:vAlign w:val="center"/>
          </w:tcPr>
          <w:p w14:paraId="1B25889D" w14:textId="2F134692" w:rsidR="004B6D3E" w:rsidRPr="00475770" w:rsidRDefault="004B6D3E" w:rsidP="00172287">
            <w:pPr>
              <w:jc w:val="both"/>
              <w:rPr>
                <w:rFonts w:ascii="Arial" w:hAnsi="Arial"/>
              </w:rPr>
            </w:pPr>
            <w:r w:rsidRPr="00475770">
              <w:rPr>
                <w:rFonts w:ascii="Arial" w:hAnsi="Arial" w:hint="eastAsia"/>
              </w:rPr>
              <w:t>2</w:t>
            </w:r>
            <w:r w:rsidR="006D703D" w:rsidRPr="00475770">
              <w:rPr>
                <w:rFonts w:ascii="Arial" w:hAnsi="Arial"/>
              </w:rPr>
              <w:t xml:space="preserve"> PCS</w:t>
            </w:r>
          </w:p>
        </w:tc>
        <w:tc>
          <w:tcPr>
            <w:tcW w:w="1842" w:type="dxa"/>
            <w:vAlign w:val="center"/>
          </w:tcPr>
          <w:p w14:paraId="09F6B565" w14:textId="59BF5FA5" w:rsidR="004B6D3E" w:rsidRPr="00475770" w:rsidRDefault="002A2AEB" w:rsidP="00665014">
            <w:pPr>
              <w:jc w:val="both"/>
              <w:rPr>
                <w:rFonts w:ascii="Arial" w:hAnsi="Arial"/>
              </w:rPr>
            </w:pPr>
            <w:r>
              <w:rPr>
                <w:rFonts w:ascii="Arial" w:hAnsi="Arial"/>
              </w:rPr>
              <w:t>1</w:t>
            </w:r>
            <w:r w:rsidR="00665014" w:rsidRPr="00475770">
              <w:rPr>
                <w:rFonts w:ascii="Arial" w:hAnsi="Arial" w:hint="eastAsia"/>
              </w:rPr>
              <w:t>,</w:t>
            </w:r>
            <w:r w:rsidR="00665014" w:rsidRPr="00475770">
              <w:rPr>
                <w:rFonts w:ascii="Arial" w:hAnsi="Arial"/>
              </w:rPr>
              <w:t xml:space="preserve"> </w:t>
            </w:r>
            <w:r>
              <w:rPr>
                <w:rFonts w:ascii="Arial" w:hAnsi="Arial"/>
              </w:rPr>
              <w:t>4</w:t>
            </w:r>
          </w:p>
        </w:tc>
      </w:tr>
      <w:tr w:rsidR="004B6D3E" w:rsidRPr="00475770" w14:paraId="036F7DF7" w14:textId="77777777" w:rsidTr="00BD432C">
        <w:trPr>
          <w:trHeight w:val="340"/>
          <w:jc w:val="center"/>
        </w:trPr>
        <w:tc>
          <w:tcPr>
            <w:tcW w:w="2547" w:type="dxa"/>
            <w:vAlign w:val="center"/>
          </w:tcPr>
          <w:p w14:paraId="50E2BAFA" w14:textId="77777777" w:rsidR="004B6D3E" w:rsidRDefault="001E410B" w:rsidP="00172287">
            <w:pPr>
              <w:jc w:val="both"/>
              <w:rPr>
                <w:rFonts w:ascii="Arial" w:hAnsi="Arial"/>
                <w:b/>
              </w:rPr>
            </w:pPr>
            <w:r w:rsidRPr="00475770">
              <w:rPr>
                <w:rFonts w:ascii="Arial" w:hAnsi="Arial"/>
                <w:b/>
              </w:rPr>
              <w:t xml:space="preserve">MaxiCharger DC </w:t>
            </w:r>
            <w:r w:rsidR="004B6D3E" w:rsidRPr="00475770">
              <w:rPr>
                <w:rFonts w:ascii="Arial" w:hAnsi="Arial"/>
                <w:b/>
              </w:rPr>
              <w:t>60</w:t>
            </w:r>
          </w:p>
          <w:p w14:paraId="1A82192E" w14:textId="6F30A27D" w:rsidR="00BD432C" w:rsidRPr="00BD432C" w:rsidRDefault="00BD432C" w:rsidP="00172287">
            <w:pPr>
              <w:jc w:val="both"/>
              <w:rPr>
                <w:rFonts w:ascii="Arial" w:hAnsi="Arial"/>
              </w:rPr>
            </w:pPr>
            <w:r w:rsidRPr="00BD432C">
              <w:rPr>
                <w:rFonts w:ascii="Arial" w:hAnsi="Arial"/>
              </w:rPr>
              <w:t>(EF060A3001/EF060C3001)</w:t>
            </w:r>
          </w:p>
        </w:tc>
        <w:tc>
          <w:tcPr>
            <w:tcW w:w="992" w:type="dxa"/>
            <w:vAlign w:val="center"/>
          </w:tcPr>
          <w:p w14:paraId="0C0CB342" w14:textId="34DB25D3" w:rsidR="004B6D3E" w:rsidRPr="00475770" w:rsidRDefault="004B6D3E" w:rsidP="00172287">
            <w:pPr>
              <w:rPr>
                <w:rFonts w:ascii="Arial" w:hAnsi="Arial"/>
              </w:rPr>
            </w:pPr>
            <w:r w:rsidRPr="00475770">
              <w:rPr>
                <w:rFonts w:ascii="Arial" w:hAnsi="Arial"/>
              </w:rPr>
              <w:t>60 kW</w:t>
            </w:r>
          </w:p>
        </w:tc>
        <w:tc>
          <w:tcPr>
            <w:tcW w:w="1418" w:type="dxa"/>
            <w:vAlign w:val="center"/>
          </w:tcPr>
          <w:p w14:paraId="5E45B1A2" w14:textId="66B9BEE2" w:rsidR="004B6D3E" w:rsidRPr="00475770" w:rsidRDefault="004B6D3E" w:rsidP="00172287">
            <w:pPr>
              <w:rPr>
                <w:rFonts w:ascii="Arial" w:hAnsi="Arial"/>
              </w:rPr>
            </w:pPr>
            <w:r w:rsidRPr="00475770">
              <w:rPr>
                <w:rFonts w:ascii="Arial" w:hAnsi="Arial" w:hint="eastAsia"/>
              </w:rPr>
              <w:t>3</w:t>
            </w:r>
            <w:r w:rsidR="006D703D" w:rsidRPr="00475770">
              <w:rPr>
                <w:rFonts w:ascii="Arial" w:hAnsi="Arial"/>
              </w:rPr>
              <w:t xml:space="preserve"> PCS</w:t>
            </w:r>
          </w:p>
        </w:tc>
        <w:tc>
          <w:tcPr>
            <w:tcW w:w="1842" w:type="dxa"/>
            <w:vAlign w:val="center"/>
          </w:tcPr>
          <w:p w14:paraId="32BC78B5" w14:textId="0F42E785" w:rsidR="004B6D3E" w:rsidRPr="00475770" w:rsidRDefault="002A2AEB" w:rsidP="00172287">
            <w:pPr>
              <w:jc w:val="both"/>
              <w:rPr>
                <w:rFonts w:ascii="Arial" w:hAnsi="Arial"/>
              </w:rPr>
            </w:pPr>
            <w:r>
              <w:rPr>
                <w:rFonts w:ascii="Arial" w:hAnsi="Arial"/>
              </w:rPr>
              <w:t>1, 2, 4</w:t>
            </w:r>
          </w:p>
        </w:tc>
      </w:tr>
      <w:tr w:rsidR="006D703D" w:rsidRPr="00475770" w14:paraId="6F38E53C" w14:textId="77777777" w:rsidTr="00BD432C">
        <w:trPr>
          <w:trHeight w:val="340"/>
          <w:jc w:val="center"/>
        </w:trPr>
        <w:tc>
          <w:tcPr>
            <w:tcW w:w="2547" w:type="dxa"/>
            <w:vAlign w:val="center"/>
          </w:tcPr>
          <w:p w14:paraId="37D683EE" w14:textId="77777777" w:rsidR="006D703D" w:rsidRDefault="006D703D" w:rsidP="006D703D">
            <w:pPr>
              <w:jc w:val="both"/>
              <w:rPr>
                <w:rFonts w:ascii="Arial" w:hAnsi="Arial"/>
                <w:b/>
              </w:rPr>
            </w:pPr>
            <w:r w:rsidRPr="00475770">
              <w:rPr>
                <w:rFonts w:ascii="Arial" w:hAnsi="Arial"/>
                <w:b/>
              </w:rPr>
              <w:t>MaxiCharger DC 80</w:t>
            </w:r>
          </w:p>
          <w:p w14:paraId="674027C6" w14:textId="212D5309" w:rsidR="00BD432C" w:rsidRPr="00475770" w:rsidRDefault="00BD432C" w:rsidP="006D703D">
            <w:pPr>
              <w:jc w:val="both"/>
              <w:rPr>
                <w:rFonts w:ascii="Arial" w:hAnsi="Arial"/>
                <w:b/>
              </w:rPr>
            </w:pPr>
            <w:r w:rsidRPr="00BD432C">
              <w:rPr>
                <w:rFonts w:ascii="Arial" w:hAnsi="Arial"/>
              </w:rPr>
              <w:t>(EF0</w:t>
            </w:r>
            <w:r>
              <w:rPr>
                <w:rFonts w:ascii="Arial" w:hAnsi="Arial"/>
              </w:rPr>
              <w:t>8</w:t>
            </w:r>
            <w:r w:rsidRPr="00BD432C">
              <w:rPr>
                <w:rFonts w:ascii="Arial" w:hAnsi="Arial"/>
              </w:rPr>
              <w:t>0A3001/EF0</w:t>
            </w:r>
            <w:r>
              <w:rPr>
                <w:rFonts w:ascii="Arial" w:hAnsi="Arial"/>
              </w:rPr>
              <w:t>8</w:t>
            </w:r>
            <w:r w:rsidRPr="00BD432C">
              <w:rPr>
                <w:rFonts w:ascii="Arial" w:hAnsi="Arial"/>
              </w:rPr>
              <w:t>0C3001)</w:t>
            </w:r>
          </w:p>
        </w:tc>
        <w:tc>
          <w:tcPr>
            <w:tcW w:w="992" w:type="dxa"/>
            <w:vAlign w:val="center"/>
          </w:tcPr>
          <w:p w14:paraId="2342B5DE" w14:textId="4DAF1FFD" w:rsidR="006D703D" w:rsidRPr="00475770" w:rsidRDefault="006D703D" w:rsidP="006D703D">
            <w:pPr>
              <w:rPr>
                <w:rFonts w:ascii="Arial" w:hAnsi="Arial"/>
              </w:rPr>
            </w:pPr>
            <w:r w:rsidRPr="00475770">
              <w:rPr>
                <w:rFonts w:ascii="Arial" w:hAnsi="Arial"/>
              </w:rPr>
              <w:t>80 kW</w:t>
            </w:r>
          </w:p>
        </w:tc>
        <w:tc>
          <w:tcPr>
            <w:tcW w:w="1418" w:type="dxa"/>
            <w:vAlign w:val="center"/>
          </w:tcPr>
          <w:p w14:paraId="5147BE71" w14:textId="6E1DE3D7" w:rsidR="006D703D" w:rsidRPr="00475770" w:rsidRDefault="006D703D" w:rsidP="006D703D">
            <w:pPr>
              <w:rPr>
                <w:rFonts w:ascii="Arial" w:hAnsi="Arial"/>
              </w:rPr>
            </w:pPr>
            <w:r w:rsidRPr="00475770">
              <w:rPr>
                <w:rFonts w:ascii="Arial" w:hAnsi="Arial" w:hint="eastAsia"/>
              </w:rPr>
              <w:t>4</w:t>
            </w:r>
            <w:r w:rsidRPr="00475770">
              <w:rPr>
                <w:rFonts w:ascii="Arial" w:hAnsi="Arial"/>
              </w:rPr>
              <w:t xml:space="preserve"> PCS</w:t>
            </w:r>
          </w:p>
        </w:tc>
        <w:tc>
          <w:tcPr>
            <w:tcW w:w="1842" w:type="dxa"/>
            <w:vAlign w:val="center"/>
          </w:tcPr>
          <w:p w14:paraId="4861E91D" w14:textId="6ADCAB78" w:rsidR="006D703D" w:rsidRPr="00475770" w:rsidRDefault="002A2AEB" w:rsidP="006D703D">
            <w:pPr>
              <w:jc w:val="both"/>
              <w:rPr>
                <w:rFonts w:ascii="Arial" w:hAnsi="Arial"/>
              </w:rPr>
            </w:pPr>
            <w:r>
              <w:rPr>
                <w:rFonts w:ascii="Arial" w:hAnsi="Arial"/>
              </w:rPr>
              <w:t>1, 2, 4, 5</w:t>
            </w:r>
          </w:p>
        </w:tc>
      </w:tr>
      <w:tr w:rsidR="006D703D" w:rsidRPr="00475770" w14:paraId="19DEECAB" w14:textId="77777777" w:rsidTr="00BD432C">
        <w:trPr>
          <w:trHeight w:val="340"/>
          <w:jc w:val="center"/>
        </w:trPr>
        <w:tc>
          <w:tcPr>
            <w:tcW w:w="2547" w:type="dxa"/>
            <w:vAlign w:val="center"/>
          </w:tcPr>
          <w:p w14:paraId="62D73CBC" w14:textId="77777777" w:rsidR="006D703D" w:rsidRDefault="006D703D" w:rsidP="006D703D">
            <w:pPr>
              <w:jc w:val="both"/>
              <w:rPr>
                <w:rFonts w:ascii="Arial" w:hAnsi="Arial"/>
                <w:b/>
              </w:rPr>
            </w:pPr>
            <w:r w:rsidRPr="00475770">
              <w:rPr>
                <w:rFonts w:ascii="Arial" w:hAnsi="Arial"/>
                <w:b/>
              </w:rPr>
              <w:t>MaxiCharger DC 100</w:t>
            </w:r>
          </w:p>
          <w:p w14:paraId="74BF179E" w14:textId="6E0D4DCA" w:rsidR="00BD432C" w:rsidRPr="00475770" w:rsidRDefault="00BD432C" w:rsidP="006D703D">
            <w:pPr>
              <w:jc w:val="both"/>
              <w:rPr>
                <w:rFonts w:ascii="Arial" w:hAnsi="Arial"/>
                <w:b/>
              </w:rPr>
            </w:pPr>
            <w:r w:rsidRPr="00BD432C">
              <w:rPr>
                <w:rFonts w:ascii="Arial" w:hAnsi="Arial"/>
              </w:rPr>
              <w:t>(EF</w:t>
            </w:r>
            <w:r>
              <w:rPr>
                <w:rFonts w:ascii="Arial" w:hAnsi="Arial"/>
              </w:rPr>
              <w:t>10</w:t>
            </w:r>
            <w:r w:rsidRPr="00BD432C">
              <w:rPr>
                <w:rFonts w:ascii="Arial" w:hAnsi="Arial"/>
              </w:rPr>
              <w:t>0A3001/EF</w:t>
            </w:r>
            <w:r>
              <w:rPr>
                <w:rFonts w:ascii="Arial" w:hAnsi="Arial"/>
              </w:rPr>
              <w:t>10</w:t>
            </w:r>
            <w:r w:rsidRPr="00BD432C">
              <w:rPr>
                <w:rFonts w:ascii="Arial" w:hAnsi="Arial"/>
              </w:rPr>
              <w:t>0C3001)</w:t>
            </w:r>
          </w:p>
        </w:tc>
        <w:tc>
          <w:tcPr>
            <w:tcW w:w="992" w:type="dxa"/>
            <w:vAlign w:val="center"/>
          </w:tcPr>
          <w:p w14:paraId="61FA0D18" w14:textId="7B7431A6" w:rsidR="006D703D" w:rsidRPr="00475770" w:rsidRDefault="006D703D" w:rsidP="006D703D">
            <w:pPr>
              <w:rPr>
                <w:rFonts w:ascii="Arial" w:hAnsi="Arial"/>
              </w:rPr>
            </w:pPr>
            <w:r w:rsidRPr="00475770">
              <w:rPr>
                <w:rFonts w:ascii="Arial" w:hAnsi="Arial"/>
              </w:rPr>
              <w:t>100 kW</w:t>
            </w:r>
          </w:p>
        </w:tc>
        <w:tc>
          <w:tcPr>
            <w:tcW w:w="1418" w:type="dxa"/>
            <w:vAlign w:val="center"/>
          </w:tcPr>
          <w:p w14:paraId="50D545EF" w14:textId="54D1CB2E" w:rsidR="006D703D" w:rsidRPr="00475770" w:rsidRDefault="006D703D" w:rsidP="006D703D">
            <w:pPr>
              <w:rPr>
                <w:rFonts w:ascii="Arial" w:hAnsi="Arial"/>
              </w:rPr>
            </w:pPr>
            <w:r w:rsidRPr="00475770">
              <w:rPr>
                <w:rFonts w:ascii="Arial" w:hAnsi="Arial" w:hint="eastAsia"/>
              </w:rPr>
              <w:t>5</w:t>
            </w:r>
            <w:r w:rsidRPr="00475770">
              <w:rPr>
                <w:rFonts w:ascii="Arial" w:hAnsi="Arial"/>
              </w:rPr>
              <w:t xml:space="preserve"> PCS</w:t>
            </w:r>
          </w:p>
        </w:tc>
        <w:tc>
          <w:tcPr>
            <w:tcW w:w="1842" w:type="dxa"/>
            <w:vAlign w:val="center"/>
          </w:tcPr>
          <w:p w14:paraId="20E8B11A" w14:textId="1C203D47" w:rsidR="006D703D" w:rsidRPr="00475770" w:rsidRDefault="002A2AEB" w:rsidP="006D703D">
            <w:pPr>
              <w:jc w:val="both"/>
              <w:rPr>
                <w:rFonts w:ascii="Arial" w:hAnsi="Arial"/>
              </w:rPr>
            </w:pPr>
            <w:r>
              <w:rPr>
                <w:rFonts w:ascii="Arial" w:hAnsi="Arial"/>
              </w:rPr>
              <w:t>1, 2, 3, 4, 5</w:t>
            </w:r>
          </w:p>
        </w:tc>
      </w:tr>
      <w:tr w:rsidR="006D703D" w:rsidRPr="00475770" w14:paraId="27EBA612" w14:textId="77777777" w:rsidTr="00BD432C">
        <w:trPr>
          <w:trHeight w:val="340"/>
          <w:jc w:val="center"/>
        </w:trPr>
        <w:tc>
          <w:tcPr>
            <w:tcW w:w="2547" w:type="dxa"/>
            <w:vAlign w:val="center"/>
          </w:tcPr>
          <w:p w14:paraId="796C3294" w14:textId="77777777" w:rsidR="006D703D" w:rsidRDefault="006D703D" w:rsidP="006D703D">
            <w:pPr>
              <w:jc w:val="both"/>
              <w:rPr>
                <w:rFonts w:ascii="Arial" w:hAnsi="Arial"/>
                <w:b/>
              </w:rPr>
            </w:pPr>
            <w:r w:rsidRPr="00475770">
              <w:rPr>
                <w:rFonts w:ascii="Arial" w:hAnsi="Arial"/>
                <w:b/>
              </w:rPr>
              <w:t>MaxiCharger DC 120</w:t>
            </w:r>
          </w:p>
          <w:p w14:paraId="182A14C5" w14:textId="00E0FB61" w:rsidR="00BD432C" w:rsidRPr="00475770" w:rsidRDefault="00BD432C" w:rsidP="006D703D">
            <w:pPr>
              <w:jc w:val="both"/>
              <w:rPr>
                <w:rFonts w:ascii="Arial" w:hAnsi="Arial"/>
                <w:b/>
              </w:rPr>
            </w:pPr>
            <w:r w:rsidRPr="00BD432C">
              <w:rPr>
                <w:rFonts w:ascii="Arial" w:hAnsi="Arial"/>
              </w:rPr>
              <w:t>(EF</w:t>
            </w:r>
            <w:r>
              <w:rPr>
                <w:rFonts w:ascii="Arial" w:hAnsi="Arial"/>
              </w:rPr>
              <w:t>12</w:t>
            </w:r>
            <w:r w:rsidRPr="00BD432C">
              <w:rPr>
                <w:rFonts w:ascii="Arial" w:hAnsi="Arial"/>
              </w:rPr>
              <w:t>0A3001/EF</w:t>
            </w:r>
            <w:r>
              <w:rPr>
                <w:rFonts w:ascii="Arial" w:hAnsi="Arial"/>
              </w:rPr>
              <w:t>12</w:t>
            </w:r>
            <w:r w:rsidRPr="00BD432C">
              <w:rPr>
                <w:rFonts w:ascii="Arial" w:hAnsi="Arial"/>
              </w:rPr>
              <w:t>0C3001)</w:t>
            </w:r>
          </w:p>
        </w:tc>
        <w:tc>
          <w:tcPr>
            <w:tcW w:w="992" w:type="dxa"/>
            <w:vAlign w:val="center"/>
          </w:tcPr>
          <w:p w14:paraId="216B8955" w14:textId="790D4203" w:rsidR="006D703D" w:rsidRPr="00475770" w:rsidRDefault="006D703D" w:rsidP="006D703D">
            <w:pPr>
              <w:rPr>
                <w:rFonts w:ascii="Arial" w:hAnsi="Arial"/>
              </w:rPr>
            </w:pPr>
            <w:r w:rsidRPr="00475770">
              <w:rPr>
                <w:rFonts w:ascii="Arial" w:hAnsi="Arial"/>
              </w:rPr>
              <w:t>120 kW</w:t>
            </w:r>
          </w:p>
        </w:tc>
        <w:tc>
          <w:tcPr>
            <w:tcW w:w="1418" w:type="dxa"/>
            <w:vAlign w:val="center"/>
          </w:tcPr>
          <w:p w14:paraId="35804B76" w14:textId="5F34E283" w:rsidR="006D703D" w:rsidRPr="00475770" w:rsidRDefault="006D703D" w:rsidP="006D703D">
            <w:pPr>
              <w:rPr>
                <w:rFonts w:ascii="Arial" w:hAnsi="Arial"/>
              </w:rPr>
            </w:pPr>
            <w:r w:rsidRPr="00475770">
              <w:rPr>
                <w:rFonts w:ascii="Arial" w:hAnsi="Arial" w:hint="eastAsia"/>
              </w:rPr>
              <w:t>6</w:t>
            </w:r>
            <w:r w:rsidRPr="00475770">
              <w:rPr>
                <w:rFonts w:ascii="Arial" w:hAnsi="Arial"/>
              </w:rPr>
              <w:t xml:space="preserve"> PCS</w:t>
            </w:r>
          </w:p>
        </w:tc>
        <w:tc>
          <w:tcPr>
            <w:tcW w:w="1842" w:type="dxa"/>
            <w:vAlign w:val="center"/>
          </w:tcPr>
          <w:p w14:paraId="15DBAF95" w14:textId="6C57AFAC" w:rsidR="006D703D" w:rsidRPr="00475770" w:rsidRDefault="006D703D" w:rsidP="006D703D">
            <w:pPr>
              <w:jc w:val="both"/>
              <w:rPr>
                <w:rFonts w:ascii="Arial" w:hAnsi="Arial"/>
              </w:rPr>
            </w:pPr>
            <w:r w:rsidRPr="00475770">
              <w:rPr>
                <w:rFonts w:ascii="Arial" w:hAnsi="Arial"/>
              </w:rPr>
              <w:t>1, 2, 3, 4, 5, 6</w:t>
            </w:r>
          </w:p>
        </w:tc>
      </w:tr>
    </w:tbl>
    <w:p w14:paraId="4B64CC4B" w14:textId="7685A459" w:rsidR="00743B0B" w:rsidRPr="00475770" w:rsidRDefault="00743B0B" w:rsidP="001773FD">
      <w:pPr>
        <w:ind w:left="0"/>
        <w:rPr>
          <w:noProof/>
        </w:rPr>
      </w:pPr>
    </w:p>
    <w:p w14:paraId="74FE2718" w14:textId="665564A2" w:rsidR="00743B0B" w:rsidRPr="00475770" w:rsidRDefault="00743B0B" w:rsidP="001773FD">
      <w:pPr>
        <w:ind w:left="0"/>
        <w:rPr>
          <w:noProof/>
        </w:rPr>
      </w:pPr>
    </w:p>
    <w:p w14:paraId="552EB95B" w14:textId="66058188" w:rsidR="00743B0B" w:rsidRPr="00475770" w:rsidRDefault="00BD432C" w:rsidP="001773FD">
      <w:pPr>
        <w:ind w:left="0"/>
        <w:rPr>
          <w:noProof/>
        </w:rPr>
      </w:pPr>
      <w:r w:rsidRPr="00475770">
        <w:rPr>
          <w:noProof/>
        </w:rPr>
        <w:drawing>
          <wp:anchor distT="0" distB="0" distL="114300" distR="114300" simplePos="0" relativeHeight="252720128" behindDoc="0" locked="0" layoutInCell="1" allowOverlap="1" wp14:anchorId="02C27F38" wp14:editId="7523128F">
            <wp:simplePos x="0" y="0"/>
            <wp:positionH relativeFrom="margin">
              <wp:posOffset>640459</wp:posOffset>
            </wp:positionH>
            <wp:positionV relativeFrom="paragraph">
              <wp:posOffset>47708</wp:posOffset>
            </wp:positionV>
            <wp:extent cx="3431263" cy="3978111"/>
            <wp:effectExtent l="0" t="0" r="0" b="3810"/>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构图2--0623.jpg"/>
                    <pic:cNvPicPr/>
                  </pic:nvPicPr>
                  <pic:blipFill>
                    <a:blip r:embed="rId66">
                      <a:extLst>
                        <a:ext uri="{28A0092B-C50C-407E-A947-70E740481C1C}">
                          <a14:useLocalDpi xmlns:a14="http://schemas.microsoft.com/office/drawing/2010/main" val="0"/>
                        </a:ext>
                      </a:extLst>
                    </a:blip>
                    <a:stretch>
                      <a:fillRect/>
                    </a:stretch>
                  </pic:blipFill>
                  <pic:spPr>
                    <a:xfrm>
                      <a:off x="0" y="0"/>
                      <a:ext cx="3431263" cy="3978111"/>
                    </a:xfrm>
                    <a:prstGeom prst="rect">
                      <a:avLst/>
                    </a:prstGeom>
                  </pic:spPr>
                </pic:pic>
              </a:graphicData>
            </a:graphic>
            <wp14:sizeRelH relativeFrom="page">
              <wp14:pctWidth>0</wp14:pctWidth>
            </wp14:sizeRelH>
            <wp14:sizeRelV relativeFrom="page">
              <wp14:pctHeight>0</wp14:pctHeight>
            </wp14:sizeRelV>
          </wp:anchor>
        </w:drawing>
      </w:r>
    </w:p>
    <w:p w14:paraId="7C89B8CA" w14:textId="13740C38" w:rsidR="00743B0B" w:rsidRPr="00475770" w:rsidRDefault="00743B0B" w:rsidP="001773FD">
      <w:pPr>
        <w:ind w:left="0"/>
        <w:rPr>
          <w:noProof/>
        </w:rPr>
      </w:pPr>
    </w:p>
    <w:p w14:paraId="4A830A54" w14:textId="38B4FC59" w:rsidR="00743B0B" w:rsidRPr="00475770" w:rsidRDefault="00743B0B" w:rsidP="001773FD">
      <w:pPr>
        <w:ind w:left="0"/>
        <w:rPr>
          <w:noProof/>
        </w:rPr>
      </w:pPr>
    </w:p>
    <w:p w14:paraId="2030168E" w14:textId="10EB3C8E" w:rsidR="00743B0B" w:rsidRPr="00475770" w:rsidRDefault="00743B0B" w:rsidP="001773FD">
      <w:pPr>
        <w:ind w:left="0"/>
        <w:rPr>
          <w:noProof/>
        </w:rPr>
      </w:pPr>
    </w:p>
    <w:p w14:paraId="6FDDF77C" w14:textId="1AEDC5E3" w:rsidR="00743B0B" w:rsidRPr="00475770" w:rsidRDefault="00743B0B" w:rsidP="001773FD">
      <w:pPr>
        <w:ind w:left="0"/>
        <w:rPr>
          <w:noProof/>
        </w:rPr>
      </w:pPr>
    </w:p>
    <w:p w14:paraId="316C4F34" w14:textId="447F37C0" w:rsidR="00743B0B" w:rsidRPr="00475770" w:rsidRDefault="00743B0B" w:rsidP="001773FD">
      <w:pPr>
        <w:ind w:left="0"/>
        <w:rPr>
          <w:noProof/>
        </w:rPr>
      </w:pPr>
    </w:p>
    <w:p w14:paraId="23273ACF" w14:textId="77777777" w:rsidR="00743B0B" w:rsidRPr="00475770" w:rsidRDefault="00743B0B" w:rsidP="001773FD">
      <w:pPr>
        <w:ind w:left="0"/>
        <w:rPr>
          <w:noProof/>
        </w:rPr>
      </w:pPr>
    </w:p>
    <w:p w14:paraId="3307E487" w14:textId="78D6160A" w:rsidR="00743B0B" w:rsidRPr="00475770" w:rsidRDefault="00743B0B" w:rsidP="001773FD">
      <w:pPr>
        <w:ind w:left="0"/>
        <w:rPr>
          <w:noProof/>
        </w:rPr>
      </w:pPr>
    </w:p>
    <w:p w14:paraId="50D6D3E7" w14:textId="77777777" w:rsidR="00743B0B" w:rsidRPr="00475770" w:rsidRDefault="00743B0B" w:rsidP="001773FD">
      <w:pPr>
        <w:ind w:left="0"/>
        <w:rPr>
          <w:noProof/>
        </w:rPr>
      </w:pPr>
    </w:p>
    <w:p w14:paraId="5C8C1BFC" w14:textId="77777777" w:rsidR="00743B0B" w:rsidRPr="00475770" w:rsidRDefault="00743B0B" w:rsidP="001773FD">
      <w:pPr>
        <w:ind w:left="0"/>
      </w:pPr>
    </w:p>
    <w:p w14:paraId="58EA9082" w14:textId="77777777" w:rsidR="00743B0B" w:rsidRPr="00475770" w:rsidRDefault="00743B0B" w:rsidP="001773FD">
      <w:pPr>
        <w:ind w:left="0"/>
      </w:pPr>
    </w:p>
    <w:p w14:paraId="26D9A8BE" w14:textId="5336A040" w:rsidR="00743B0B" w:rsidRPr="00475770" w:rsidRDefault="00743B0B" w:rsidP="001773FD">
      <w:pPr>
        <w:ind w:left="0"/>
      </w:pPr>
    </w:p>
    <w:p w14:paraId="31E8DE15" w14:textId="7E0466B0" w:rsidR="00743B0B" w:rsidRPr="00475770" w:rsidRDefault="00743B0B" w:rsidP="001773FD">
      <w:pPr>
        <w:ind w:left="0"/>
      </w:pPr>
    </w:p>
    <w:p w14:paraId="14475032" w14:textId="25DB1111" w:rsidR="00743B0B" w:rsidRPr="00475770" w:rsidRDefault="00743B0B" w:rsidP="001773FD">
      <w:pPr>
        <w:ind w:left="0"/>
      </w:pPr>
    </w:p>
    <w:p w14:paraId="7AEE326B" w14:textId="77777777" w:rsidR="00BD432C" w:rsidRDefault="00BD432C" w:rsidP="001773FD">
      <w:pPr>
        <w:ind w:left="0"/>
      </w:pPr>
    </w:p>
    <w:p w14:paraId="1F11225E" w14:textId="77777777" w:rsidR="00BD432C" w:rsidRDefault="00BD432C" w:rsidP="001773FD">
      <w:pPr>
        <w:ind w:left="0"/>
      </w:pPr>
    </w:p>
    <w:p w14:paraId="072B3F71" w14:textId="06D6BC0E" w:rsidR="00743B0B" w:rsidRPr="00475770" w:rsidRDefault="00FB2499" w:rsidP="001773FD">
      <w:pPr>
        <w:ind w:left="0"/>
      </w:pPr>
      <w:r w:rsidRPr="00475770">
        <w:rPr>
          <w:noProof/>
        </w:rPr>
        <mc:AlternateContent>
          <mc:Choice Requires="wps">
            <w:drawing>
              <wp:anchor distT="0" distB="0" distL="114300" distR="114300" simplePos="0" relativeHeight="252755968" behindDoc="0" locked="0" layoutInCell="1" allowOverlap="1" wp14:anchorId="3814AFFC" wp14:editId="2CBB2B65">
                <wp:simplePos x="0" y="0"/>
                <wp:positionH relativeFrom="margin">
                  <wp:posOffset>262255</wp:posOffset>
                </wp:positionH>
                <wp:positionV relativeFrom="paragraph">
                  <wp:posOffset>357505</wp:posOffset>
                </wp:positionV>
                <wp:extent cx="4146550" cy="635"/>
                <wp:effectExtent l="0" t="0" r="6350" b="0"/>
                <wp:wrapTopAndBottom/>
                <wp:docPr id="1" name="文本框 1"/>
                <wp:cNvGraphicFramePr/>
                <a:graphic xmlns:a="http://schemas.openxmlformats.org/drawingml/2006/main">
                  <a:graphicData uri="http://schemas.microsoft.com/office/word/2010/wordprocessingShape">
                    <wps:wsp>
                      <wps:cNvSpPr txBox="1"/>
                      <wps:spPr>
                        <a:xfrm>
                          <a:off x="0" y="0"/>
                          <a:ext cx="4146550" cy="635"/>
                        </a:xfrm>
                        <a:prstGeom prst="rect">
                          <a:avLst/>
                        </a:prstGeom>
                        <a:solidFill>
                          <a:prstClr val="white"/>
                        </a:solidFill>
                        <a:ln>
                          <a:noFill/>
                        </a:ln>
                        <a:effectLst/>
                      </wps:spPr>
                      <wps:txbx>
                        <w:txbxContent>
                          <w:p w14:paraId="14CE12DE" w14:textId="2B7BB4BC" w:rsidR="005E61E0" w:rsidRPr="00FB2499" w:rsidRDefault="005E61E0" w:rsidP="00FB2499">
                            <w:pPr>
                              <w:pStyle w:val="af1"/>
                              <w:rPr>
                                <w:rFonts w:cs="Arial"/>
                                <w:b w:val="0"/>
                                <w:i w:val="0"/>
                                <w:noProof/>
                                <w:sz w:val="16"/>
                                <w:szCs w:val="18"/>
                              </w:rPr>
                            </w:pPr>
                            <w:r w:rsidRPr="00FB2499">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19</w:t>
                            </w:r>
                            <w:r w:rsidR="004B5F9E">
                              <w:rPr>
                                <w:rFonts w:cs="Arial"/>
                              </w:rPr>
                              <w:fldChar w:fldCharType="end"/>
                            </w:r>
                            <w:r w:rsidRPr="00FB2499">
                              <w:rPr>
                                <w:rFonts w:cs="Arial"/>
                              </w:rPr>
                              <w:t xml:space="preserve"> Installing the Charging Modules (for MaxiCharger DC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4AFFC" id="文本框 1" o:spid="_x0000_s1045" type="#_x0000_t202" style="position:absolute;left:0;text-align:left;margin-left:20.65pt;margin-top:28.15pt;width:326.5pt;height:.05pt;z-index:2527559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" stroked="f">
                <v:textbox style="mso-fit-shape-to-text:t" inset="0,0,0,0">
                  <w:txbxContent>
                    <w:p w14:paraId="14CE12DE" w14:textId="2B7BB4BC" w:rsidR="005E61E0" w:rsidRPr="00FB2499" w:rsidRDefault="005E61E0" w:rsidP="00FB2499">
                      <w:pPr>
                        <w:pStyle w:val="af1"/>
                        <w:rPr>
                          <w:rFonts w:cs="Arial"/>
                          <w:b w:val="0"/>
                          <w:i w:val="0"/>
                          <w:noProof/>
                          <w:sz w:val="16"/>
                          <w:szCs w:val="18"/>
                        </w:rPr>
                      </w:pPr>
                      <w:r w:rsidRPr="00FB2499">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19</w:t>
                      </w:r>
                      <w:r w:rsidR="004B5F9E">
                        <w:rPr>
                          <w:rFonts w:cs="Arial"/>
                        </w:rPr>
                        <w:fldChar w:fldCharType="end"/>
                      </w:r>
                      <w:r w:rsidRPr="00FB2499">
                        <w:rPr>
                          <w:rFonts w:cs="Arial"/>
                        </w:rPr>
                        <w:t xml:space="preserve"> Installing the Charging Modules (for MaxiCharger DC 240)</w:t>
                      </w:r>
                    </w:p>
                  </w:txbxContent>
                </v:textbox>
                <w10:wrap type="topAndBottom" anchorx="margin"/>
              </v:shape>
            </w:pict>
          </mc:Fallback>
        </mc:AlternateContent>
      </w:r>
    </w:p>
    <w:p w14:paraId="2E2E3FBE" w14:textId="7CD4FB3F" w:rsidR="00C00CFF" w:rsidRPr="00475770" w:rsidRDefault="00C00CFF"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5</w:t>
      </w:r>
      <w:r w:rsidR="00F9073B">
        <w:rPr>
          <w:noProof/>
        </w:rPr>
        <w:fldChar w:fldCharType="end"/>
      </w:r>
      <w:r w:rsidRPr="00475770">
        <w:noBreakHyphen/>
      </w:r>
      <w:r w:rsidR="00F9073B">
        <w:fldChar w:fldCharType="begin"/>
      </w:r>
      <w:r w:rsidR="00F9073B">
        <w:instrText xml:space="preserve"> SEQ Table \* ARABIC \s 1 </w:instrText>
      </w:r>
      <w:r w:rsidR="00F9073B">
        <w:fldChar w:fldCharType="separate"/>
      </w:r>
      <w:r w:rsidR="00BD432C">
        <w:rPr>
          <w:noProof/>
        </w:rPr>
        <w:t>8</w:t>
      </w:r>
      <w:r w:rsidR="00F9073B">
        <w:rPr>
          <w:noProof/>
        </w:rPr>
        <w:fldChar w:fldCharType="end"/>
      </w:r>
      <w:r w:rsidRPr="00475770">
        <w:t xml:space="preserve"> Charging Module Installation Specifications (for MaxiCharger DC 240)</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276"/>
        <w:gridCol w:w="2126"/>
      </w:tblGrid>
      <w:tr w:rsidR="00665014" w:rsidRPr="00475770" w14:paraId="3F264551" w14:textId="77777777" w:rsidTr="00743B0B">
        <w:trPr>
          <w:cnfStyle w:val="100000000000" w:firstRow="1" w:lastRow="0" w:firstColumn="0" w:lastColumn="0" w:oddVBand="0" w:evenVBand="0" w:oddHBand="0" w:evenHBand="0" w:firstRowFirstColumn="0" w:firstRowLastColumn="0" w:lastRowFirstColumn="0" w:lastRowLastColumn="0"/>
          <w:trHeight w:val="567"/>
          <w:tblHeader/>
          <w:jc w:val="center"/>
        </w:trPr>
        <w:tc>
          <w:tcPr>
            <w:tcW w:w="1980" w:type="dxa"/>
          </w:tcPr>
          <w:p w14:paraId="281869C4" w14:textId="77777777" w:rsidR="00665014" w:rsidRPr="00475770" w:rsidRDefault="00665014" w:rsidP="00172287">
            <w:r w:rsidRPr="00475770">
              <w:t>Type</w:t>
            </w:r>
          </w:p>
        </w:tc>
        <w:tc>
          <w:tcPr>
            <w:tcW w:w="1417" w:type="dxa"/>
          </w:tcPr>
          <w:p w14:paraId="4B9E508E" w14:textId="77777777" w:rsidR="00665014" w:rsidRPr="00475770" w:rsidRDefault="00665014" w:rsidP="00172287">
            <w:pPr>
              <w:jc w:val="left"/>
            </w:pPr>
            <w:r w:rsidRPr="00475770">
              <w:t>Rated Power</w:t>
            </w:r>
          </w:p>
        </w:tc>
        <w:tc>
          <w:tcPr>
            <w:tcW w:w="1276" w:type="dxa"/>
          </w:tcPr>
          <w:p w14:paraId="138534F3" w14:textId="77777777" w:rsidR="00665014" w:rsidRPr="00475770" w:rsidRDefault="00665014" w:rsidP="00172287">
            <w:pPr>
              <w:jc w:val="left"/>
            </w:pPr>
            <w:r w:rsidRPr="00475770">
              <w:t>Number of Modules</w:t>
            </w:r>
          </w:p>
        </w:tc>
        <w:tc>
          <w:tcPr>
            <w:tcW w:w="2126" w:type="dxa"/>
          </w:tcPr>
          <w:p w14:paraId="784D0E30" w14:textId="77777777" w:rsidR="00665014" w:rsidRPr="00475770" w:rsidRDefault="00665014" w:rsidP="00172287">
            <w:pPr>
              <w:jc w:val="left"/>
            </w:pPr>
            <w:r w:rsidRPr="00475770">
              <w:rPr>
                <w:rFonts w:hint="eastAsia"/>
              </w:rPr>
              <w:t>L</w:t>
            </w:r>
            <w:r w:rsidRPr="00475770">
              <w:t>ocation</w:t>
            </w:r>
          </w:p>
        </w:tc>
      </w:tr>
      <w:tr w:rsidR="00665014" w:rsidRPr="00475770" w14:paraId="5FBC6C5D" w14:textId="77777777" w:rsidTr="00743B0B">
        <w:trPr>
          <w:trHeight w:val="431"/>
          <w:jc w:val="center"/>
        </w:trPr>
        <w:tc>
          <w:tcPr>
            <w:tcW w:w="1980" w:type="dxa"/>
            <w:vAlign w:val="center"/>
          </w:tcPr>
          <w:p w14:paraId="521865A5" w14:textId="77777777" w:rsidR="00665014" w:rsidRDefault="00665014" w:rsidP="00172287">
            <w:pPr>
              <w:jc w:val="both"/>
              <w:rPr>
                <w:rFonts w:ascii="Arial" w:hAnsi="Arial"/>
                <w:b/>
              </w:rPr>
            </w:pPr>
            <w:r w:rsidRPr="00475770">
              <w:rPr>
                <w:rFonts w:ascii="Arial" w:hAnsi="Arial"/>
                <w:b/>
              </w:rPr>
              <w:t>MaxiCharger DC 160</w:t>
            </w:r>
          </w:p>
          <w:p w14:paraId="3A3E1442" w14:textId="7D085C30" w:rsidR="00BD432C" w:rsidRPr="00475770" w:rsidRDefault="00BD432C" w:rsidP="00BD432C">
            <w:pPr>
              <w:jc w:val="both"/>
              <w:rPr>
                <w:rFonts w:ascii="Arial" w:hAnsi="Arial"/>
                <w:b/>
              </w:rPr>
            </w:pPr>
            <w:r w:rsidRPr="00BD432C">
              <w:rPr>
                <w:rFonts w:ascii="Arial" w:hAnsi="Arial"/>
              </w:rPr>
              <w:t>(EF</w:t>
            </w:r>
            <w:r>
              <w:rPr>
                <w:rFonts w:ascii="Arial" w:hAnsi="Arial"/>
              </w:rPr>
              <w:t>16</w:t>
            </w:r>
            <w:r w:rsidRPr="00BD432C">
              <w:rPr>
                <w:rFonts w:ascii="Arial" w:hAnsi="Arial"/>
              </w:rPr>
              <w:t>0A3001)</w:t>
            </w:r>
          </w:p>
        </w:tc>
        <w:tc>
          <w:tcPr>
            <w:tcW w:w="1417" w:type="dxa"/>
            <w:vAlign w:val="center"/>
          </w:tcPr>
          <w:p w14:paraId="7A9C0E07" w14:textId="77777777" w:rsidR="00665014" w:rsidRPr="00475770" w:rsidRDefault="00665014" w:rsidP="00172287">
            <w:pPr>
              <w:rPr>
                <w:rFonts w:ascii="Arial" w:hAnsi="Arial"/>
              </w:rPr>
            </w:pPr>
            <w:r w:rsidRPr="00475770">
              <w:rPr>
                <w:rFonts w:ascii="Arial" w:hAnsi="Arial"/>
              </w:rPr>
              <w:t>160 kW</w:t>
            </w:r>
          </w:p>
        </w:tc>
        <w:tc>
          <w:tcPr>
            <w:tcW w:w="1276" w:type="dxa"/>
            <w:vAlign w:val="center"/>
          </w:tcPr>
          <w:p w14:paraId="4FD30B84" w14:textId="77777777" w:rsidR="00665014" w:rsidRPr="00475770" w:rsidRDefault="00665014" w:rsidP="00172287">
            <w:pPr>
              <w:jc w:val="both"/>
              <w:rPr>
                <w:rFonts w:ascii="Arial" w:hAnsi="Arial"/>
              </w:rPr>
            </w:pPr>
            <w:r w:rsidRPr="00475770">
              <w:rPr>
                <w:rFonts w:ascii="Arial" w:hAnsi="Arial"/>
              </w:rPr>
              <w:t>8 PCS</w:t>
            </w:r>
          </w:p>
        </w:tc>
        <w:tc>
          <w:tcPr>
            <w:tcW w:w="2126" w:type="dxa"/>
            <w:vAlign w:val="center"/>
          </w:tcPr>
          <w:p w14:paraId="01817D9C" w14:textId="754F12DD" w:rsidR="00665014" w:rsidRPr="00475770" w:rsidRDefault="002A2AEB" w:rsidP="002A2AEB">
            <w:pPr>
              <w:jc w:val="both"/>
              <w:rPr>
                <w:rFonts w:ascii="Arial" w:hAnsi="Arial"/>
              </w:rPr>
            </w:pPr>
            <w:r>
              <w:rPr>
                <w:rFonts w:ascii="Arial" w:hAnsi="Arial"/>
              </w:rPr>
              <w:t xml:space="preserve">1, 2, </w:t>
            </w:r>
            <w:r w:rsidR="00665014" w:rsidRPr="00475770">
              <w:rPr>
                <w:rFonts w:ascii="Arial" w:hAnsi="Arial"/>
              </w:rPr>
              <w:t>3</w:t>
            </w:r>
            <w:r w:rsidR="00665014" w:rsidRPr="00475770">
              <w:rPr>
                <w:rFonts w:ascii="Arial" w:hAnsi="Arial" w:hint="eastAsia"/>
              </w:rPr>
              <w:t>,</w:t>
            </w:r>
            <w:r>
              <w:rPr>
                <w:rFonts w:ascii="Arial" w:hAnsi="Arial"/>
              </w:rPr>
              <w:t xml:space="preserve"> 4,</w:t>
            </w:r>
            <w:r w:rsidR="00665014" w:rsidRPr="00475770">
              <w:rPr>
                <w:rFonts w:ascii="Arial" w:hAnsi="Arial"/>
              </w:rPr>
              <w:t xml:space="preserve"> </w:t>
            </w:r>
            <w:r>
              <w:rPr>
                <w:rFonts w:ascii="Arial" w:hAnsi="Arial"/>
              </w:rPr>
              <w:t>7, 8, 9, 10</w:t>
            </w:r>
          </w:p>
        </w:tc>
      </w:tr>
      <w:tr w:rsidR="00665014" w:rsidRPr="00475770" w14:paraId="3BA0B5D1" w14:textId="77777777" w:rsidTr="00743B0B">
        <w:trPr>
          <w:trHeight w:val="431"/>
          <w:jc w:val="center"/>
        </w:trPr>
        <w:tc>
          <w:tcPr>
            <w:tcW w:w="1980" w:type="dxa"/>
            <w:vAlign w:val="center"/>
          </w:tcPr>
          <w:p w14:paraId="1FEA0C86" w14:textId="77777777" w:rsidR="00665014" w:rsidRDefault="00665014" w:rsidP="00172287">
            <w:pPr>
              <w:jc w:val="both"/>
              <w:rPr>
                <w:rFonts w:ascii="Arial" w:hAnsi="Arial"/>
                <w:b/>
              </w:rPr>
            </w:pPr>
            <w:r w:rsidRPr="00475770">
              <w:rPr>
                <w:rFonts w:ascii="Arial" w:hAnsi="Arial"/>
                <w:b/>
              </w:rPr>
              <w:t>MaxiCharger DC 180</w:t>
            </w:r>
          </w:p>
          <w:p w14:paraId="5A960972" w14:textId="48DA62AD" w:rsidR="00BD432C" w:rsidRPr="00475770" w:rsidRDefault="00BD432C" w:rsidP="00BD432C">
            <w:pPr>
              <w:jc w:val="both"/>
              <w:rPr>
                <w:rFonts w:ascii="Arial" w:hAnsi="Arial"/>
                <w:b/>
              </w:rPr>
            </w:pPr>
            <w:r w:rsidRPr="00BD432C">
              <w:rPr>
                <w:rFonts w:ascii="Arial" w:hAnsi="Arial"/>
              </w:rPr>
              <w:t>(EF</w:t>
            </w:r>
            <w:r>
              <w:rPr>
                <w:rFonts w:ascii="Arial" w:hAnsi="Arial"/>
              </w:rPr>
              <w:t>18</w:t>
            </w:r>
            <w:r w:rsidRPr="00BD432C">
              <w:rPr>
                <w:rFonts w:ascii="Arial" w:hAnsi="Arial"/>
              </w:rPr>
              <w:t>0A3001)</w:t>
            </w:r>
          </w:p>
        </w:tc>
        <w:tc>
          <w:tcPr>
            <w:tcW w:w="1417" w:type="dxa"/>
            <w:vAlign w:val="center"/>
          </w:tcPr>
          <w:p w14:paraId="48F541AA" w14:textId="77777777" w:rsidR="00665014" w:rsidRPr="00475770" w:rsidRDefault="00665014" w:rsidP="00172287">
            <w:pPr>
              <w:rPr>
                <w:rFonts w:ascii="Arial" w:hAnsi="Arial"/>
              </w:rPr>
            </w:pPr>
            <w:r w:rsidRPr="00475770">
              <w:rPr>
                <w:rFonts w:ascii="Arial" w:hAnsi="Arial"/>
              </w:rPr>
              <w:t>180 kW</w:t>
            </w:r>
          </w:p>
        </w:tc>
        <w:tc>
          <w:tcPr>
            <w:tcW w:w="1276" w:type="dxa"/>
            <w:vAlign w:val="center"/>
          </w:tcPr>
          <w:p w14:paraId="03E4FC24" w14:textId="77777777" w:rsidR="00665014" w:rsidRPr="00475770" w:rsidRDefault="00665014" w:rsidP="00172287">
            <w:pPr>
              <w:rPr>
                <w:rFonts w:ascii="Arial" w:hAnsi="Arial"/>
              </w:rPr>
            </w:pPr>
            <w:r w:rsidRPr="00475770">
              <w:rPr>
                <w:rFonts w:ascii="Arial" w:hAnsi="Arial"/>
              </w:rPr>
              <w:t>9 PCS</w:t>
            </w:r>
          </w:p>
        </w:tc>
        <w:tc>
          <w:tcPr>
            <w:tcW w:w="2126" w:type="dxa"/>
            <w:vAlign w:val="center"/>
          </w:tcPr>
          <w:p w14:paraId="3FB91D2A" w14:textId="60391A1B" w:rsidR="00665014" w:rsidRPr="00475770" w:rsidRDefault="002A2AEB" w:rsidP="00665014">
            <w:pPr>
              <w:jc w:val="both"/>
              <w:rPr>
                <w:rFonts w:ascii="Arial" w:hAnsi="Arial"/>
              </w:rPr>
            </w:pPr>
            <w:r>
              <w:rPr>
                <w:rFonts w:ascii="Arial" w:hAnsi="Arial"/>
              </w:rPr>
              <w:t xml:space="preserve">1, </w:t>
            </w:r>
            <w:r w:rsidR="00665014" w:rsidRPr="00475770">
              <w:rPr>
                <w:rFonts w:ascii="Arial" w:hAnsi="Arial"/>
              </w:rPr>
              <w:t>2, 3</w:t>
            </w:r>
            <w:r w:rsidR="00665014" w:rsidRPr="00475770">
              <w:rPr>
                <w:rFonts w:ascii="Arial" w:hAnsi="Arial" w:hint="eastAsia"/>
              </w:rPr>
              <w:t>,</w:t>
            </w:r>
            <w:r>
              <w:rPr>
                <w:rFonts w:ascii="Arial" w:hAnsi="Arial"/>
              </w:rPr>
              <w:t xml:space="preserve"> 4, 5, 7</w:t>
            </w:r>
            <w:r w:rsidR="00665014" w:rsidRPr="00475770">
              <w:rPr>
                <w:rFonts w:ascii="Arial" w:hAnsi="Arial"/>
              </w:rPr>
              <w:t>,</w:t>
            </w:r>
            <w:r>
              <w:rPr>
                <w:rFonts w:ascii="Arial" w:hAnsi="Arial"/>
              </w:rPr>
              <w:t xml:space="preserve"> 8, 9, 10</w:t>
            </w:r>
          </w:p>
        </w:tc>
      </w:tr>
      <w:tr w:rsidR="00665014" w:rsidRPr="00475770" w14:paraId="42F0E4E0" w14:textId="77777777" w:rsidTr="00743B0B">
        <w:trPr>
          <w:trHeight w:val="431"/>
          <w:jc w:val="center"/>
        </w:trPr>
        <w:tc>
          <w:tcPr>
            <w:tcW w:w="1980" w:type="dxa"/>
            <w:vAlign w:val="center"/>
          </w:tcPr>
          <w:p w14:paraId="5D9E88C5" w14:textId="77777777" w:rsidR="00665014" w:rsidRDefault="00665014" w:rsidP="00172287">
            <w:pPr>
              <w:jc w:val="both"/>
              <w:rPr>
                <w:rFonts w:ascii="Arial" w:hAnsi="Arial"/>
                <w:b/>
              </w:rPr>
            </w:pPr>
            <w:r w:rsidRPr="00475770">
              <w:rPr>
                <w:rFonts w:ascii="Arial" w:hAnsi="Arial"/>
                <w:b/>
              </w:rPr>
              <w:t>MaxiCharger DC 200</w:t>
            </w:r>
          </w:p>
          <w:p w14:paraId="1F6BF070" w14:textId="3B6569C7" w:rsidR="00BD432C" w:rsidRPr="00475770" w:rsidRDefault="00BD432C" w:rsidP="00BD432C">
            <w:pPr>
              <w:jc w:val="both"/>
              <w:rPr>
                <w:rFonts w:ascii="Arial" w:hAnsi="Arial"/>
                <w:b/>
              </w:rPr>
            </w:pPr>
            <w:r w:rsidRPr="00BD432C">
              <w:rPr>
                <w:rFonts w:ascii="Arial" w:hAnsi="Arial"/>
              </w:rPr>
              <w:t>(EF</w:t>
            </w:r>
            <w:r>
              <w:rPr>
                <w:rFonts w:ascii="Arial" w:hAnsi="Arial"/>
              </w:rPr>
              <w:t>20</w:t>
            </w:r>
            <w:r w:rsidRPr="00BD432C">
              <w:rPr>
                <w:rFonts w:ascii="Arial" w:hAnsi="Arial"/>
              </w:rPr>
              <w:t>0A3001)</w:t>
            </w:r>
          </w:p>
        </w:tc>
        <w:tc>
          <w:tcPr>
            <w:tcW w:w="1417" w:type="dxa"/>
            <w:vAlign w:val="center"/>
          </w:tcPr>
          <w:p w14:paraId="0AF3C68B" w14:textId="77777777" w:rsidR="00665014" w:rsidRPr="00475770" w:rsidRDefault="00665014" w:rsidP="00172287">
            <w:pPr>
              <w:rPr>
                <w:rFonts w:ascii="Arial" w:hAnsi="Arial"/>
              </w:rPr>
            </w:pPr>
            <w:r w:rsidRPr="00475770">
              <w:rPr>
                <w:rFonts w:ascii="Arial" w:hAnsi="Arial"/>
              </w:rPr>
              <w:t>200 kW</w:t>
            </w:r>
          </w:p>
        </w:tc>
        <w:tc>
          <w:tcPr>
            <w:tcW w:w="1276" w:type="dxa"/>
            <w:vAlign w:val="center"/>
          </w:tcPr>
          <w:p w14:paraId="45146B68" w14:textId="77777777" w:rsidR="00665014" w:rsidRPr="00475770" w:rsidRDefault="00665014" w:rsidP="00172287">
            <w:pPr>
              <w:rPr>
                <w:rFonts w:ascii="Arial" w:hAnsi="Arial"/>
              </w:rPr>
            </w:pPr>
            <w:r w:rsidRPr="00475770">
              <w:rPr>
                <w:rFonts w:ascii="Arial" w:hAnsi="Arial"/>
              </w:rPr>
              <w:t>10 PCS</w:t>
            </w:r>
          </w:p>
        </w:tc>
        <w:tc>
          <w:tcPr>
            <w:tcW w:w="2126" w:type="dxa"/>
            <w:vAlign w:val="center"/>
          </w:tcPr>
          <w:p w14:paraId="52FCAFCB" w14:textId="20EC8E83" w:rsidR="00665014" w:rsidRPr="00475770" w:rsidRDefault="002A2AEB" w:rsidP="00665014">
            <w:pPr>
              <w:jc w:val="both"/>
              <w:rPr>
                <w:rFonts w:ascii="Arial" w:hAnsi="Arial"/>
              </w:rPr>
            </w:pPr>
            <w:r>
              <w:rPr>
                <w:rFonts w:ascii="Arial" w:hAnsi="Arial"/>
              </w:rPr>
              <w:t xml:space="preserve">1, </w:t>
            </w:r>
            <w:r w:rsidR="00665014" w:rsidRPr="00475770">
              <w:rPr>
                <w:rFonts w:ascii="Arial" w:hAnsi="Arial"/>
              </w:rPr>
              <w:t>2, 3</w:t>
            </w:r>
            <w:r w:rsidR="00665014" w:rsidRPr="00475770">
              <w:rPr>
                <w:rFonts w:ascii="Arial" w:hAnsi="Arial" w:hint="eastAsia"/>
              </w:rPr>
              <w:t>,</w:t>
            </w:r>
            <w:r>
              <w:rPr>
                <w:rFonts w:ascii="Arial" w:hAnsi="Arial"/>
              </w:rPr>
              <w:t xml:space="preserve"> 4, 5, 7, 8, 9, 10, 11</w:t>
            </w:r>
          </w:p>
        </w:tc>
      </w:tr>
      <w:tr w:rsidR="00665014" w:rsidRPr="00475770" w14:paraId="4C8E0818" w14:textId="77777777" w:rsidTr="00743B0B">
        <w:trPr>
          <w:trHeight w:val="431"/>
          <w:jc w:val="center"/>
        </w:trPr>
        <w:tc>
          <w:tcPr>
            <w:tcW w:w="1980" w:type="dxa"/>
            <w:vAlign w:val="center"/>
          </w:tcPr>
          <w:p w14:paraId="6005B67D" w14:textId="77777777" w:rsidR="00665014" w:rsidRDefault="00665014" w:rsidP="00172287">
            <w:pPr>
              <w:jc w:val="both"/>
              <w:rPr>
                <w:rFonts w:ascii="Arial" w:hAnsi="Arial"/>
                <w:b/>
              </w:rPr>
            </w:pPr>
            <w:r w:rsidRPr="00475770">
              <w:rPr>
                <w:rFonts w:ascii="Arial" w:hAnsi="Arial"/>
                <w:b/>
              </w:rPr>
              <w:t>MaxiCharger DC 220</w:t>
            </w:r>
          </w:p>
          <w:p w14:paraId="2E892EF5" w14:textId="1A3080B5" w:rsidR="00BD432C" w:rsidRPr="00475770" w:rsidRDefault="00BD432C" w:rsidP="00172287">
            <w:pPr>
              <w:jc w:val="both"/>
              <w:rPr>
                <w:rFonts w:ascii="Arial" w:hAnsi="Arial"/>
                <w:b/>
              </w:rPr>
            </w:pPr>
            <w:r w:rsidRPr="00BD432C">
              <w:rPr>
                <w:rFonts w:ascii="Arial" w:hAnsi="Arial"/>
              </w:rPr>
              <w:t>(EF</w:t>
            </w:r>
            <w:r>
              <w:rPr>
                <w:rFonts w:ascii="Arial" w:hAnsi="Arial"/>
              </w:rPr>
              <w:t>22</w:t>
            </w:r>
            <w:r w:rsidRPr="00BD432C">
              <w:rPr>
                <w:rFonts w:ascii="Arial" w:hAnsi="Arial"/>
              </w:rPr>
              <w:t>0A3001)</w:t>
            </w:r>
          </w:p>
        </w:tc>
        <w:tc>
          <w:tcPr>
            <w:tcW w:w="1417" w:type="dxa"/>
            <w:vAlign w:val="center"/>
          </w:tcPr>
          <w:p w14:paraId="5FDB2EB7" w14:textId="77777777" w:rsidR="00665014" w:rsidRPr="00475770" w:rsidRDefault="00665014" w:rsidP="00172287">
            <w:pPr>
              <w:rPr>
                <w:rFonts w:ascii="Arial" w:hAnsi="Arial"/>
              </w:rPr>
            </w:pPr>
            <w:r w:rsidRPr="00475770">
              <w:rPr>
                <w:rFonts w:ascii="Arial" w:hAnsi="Arial"/>
              </w:rPr>
              <w:t>220 kW</w:t>
            </w:r>
          </w:p>
        </w:tc>
        <w:tc>
          <w:tcPr>
            <w:tcW w:w="1276" w:type="dxa"/>
            <w:vAlign w:val="center"/>
          </w:tcPr>
          <w:p w14:paraId="769C07C8" w14:textId="77777777" w:rsidR="00665014" w:rsidRPr="00475770" w:rsidRDefault="00665014" w:rsidP="00172287">
            <w:pPr>
              <w:rPr>
                <w:rFonts w:ascii="Arial" w:hAnsi="Arial"/>
              </w:rPr>
            </w:pPr>
            <w:r w:rsidRPr="00475770">
              <w:rPr>
                <w:rFonts w:ascii="Arial" w:hAnsi="Arial"/>
              </w:rPr>
              <w:t>11 PCS</w:t>
            </w:r>
          </w:p>
        </w:tc>
        <w:tc>
          <w:tcPr>
            <w:tcW w:w="2126" w:type="dxa"/>
            <w:vAlign w:val="center"/>
          </w:tcPr>
          <w:p w14:paraId="62D97C9A" w14:textId="01ADDD10" w:rsidR="00665014" w:rsidRPr="00475770" w:rsidRDefault="00665014" w:rsidP="00665014">
            <w:pPr>
              <w:jc w:val="both"/>
              <w:rPr>
                <w:rFonts w:ascii="Arial" w:hAnsi="Arial"/>
              </w:rPr>
            </w:pPr>
            <w:r w:rsidRPr="00475770">
              <w:rPr>
                <w:rFonts w:ascii="Arial" w:hAnsi="Arial"/>
              </w:rPr>
              <w:t>1, 2, 3</w:t>
            </w:r>
            <w:r w:rsidRPr="00475770">
              <w:rPr>
                <w:rFonts w:ascii="Arial" w:hAnsi="Arial" w:hint="eastAsia"/>
              </w:rPr>
              <w:t>,</w:t>
            </w:r>
            <w:r w:rsidR="002A2AEB">
              <w:rPr>
                <w:rFonts w:ascii="Arial" w:hAnsi="Arial"/>
              </w:rPr>
              <w:t xml:space="preserve"> 4, 5, 6, 7, 8, 9, 10, 11</w:t>
            </w:r>
          </w:p>
        </w:tc>
      </w:tr>
      <w:tr w:rsidR="00665014" w:rsidRPr="00475770" w14:paraId="468C3161" w14:textId="77777777" w:rsidTr="00743B0B">
        <w:trPr>
          <w:trHeight w:val="431"/>
          <w:jc w:val="center"/>
        </w:trPr>
        <w:tc>
          <w:tcPr>
            <w:tcW w:w="1980" w:type="dxa"/>
            <w:vAlign w:val="center"/>
          </w:tcPr>
          <w:p w14:paraId="43B108F7" w14:textId="77777777" w:rsidR="00665014" w:rsidRDefault="00665014" w:rsidP="00172287">
            <w:pPr>
              <w:jc w:val="both"/>
              <w:rPr>
                <w:rFonts w:ascii="Arial" w:hAnsi="Arial"/>
                <w:b/>
              </w:rPr>
            </w:pPr>
            <w:r w:rsidRPr="00475770">
              <w:rPr>
                <w:rFonts w:ascii="Arial" w:hAnsi="Arial"/>
                <w:b/>
              </w:rPr>
              <w:t>MaxiCharger DC 240</w:t>
            </w:r>
          </w:p>
          <w:p w14:paraId="7FD96CFD" w14:textId="62F53C4B" w:rsidR="00BD432C" w:rsidRPr="00475770" w:rsidRDefault="00BD432C" w:rsidP="00172287">
            <w:pPr>
              <w:jc w:val="both"/>
              <w:rPr>
                <w:rFonts w:ascii="Arial" w:hAnsi="Arial"/>
                <w:b/>
              </w:rPr>
            </w:pPr>
            <w:r w:rsidRPr="00BD432C">
              <w:rPr>
                <w:rFonts w:ascii="Arial" w:hAnsi="Arial"/>
              </w:rPr>
              <w:t>(EF</w:t>
            </w:r>
            <w:r>
              <w:rPr>
                <w:rFonts w:ascii="Arial" w:hAnsi="Arial"/>
              </w:rPr>
              <w:t>24</w:t>
            </w:r>
            <w:r w:rsidRPr="00BD432C">
              <w:rPr>
                <w:rFonts w:ascii="Arial" w:hAnsi="Arial"/>
              </w:rPr>
              <w:t>0A3001)</w:t>
            </w:r>
          </w:p>
        </w:tc>
        <w:tc>
          <w:tcPr>
            <w:tcW w:w="1417" w:type="dxa"/>
            <w:vAlign w:val="center"/>
          </w:tcPr>
          <w:p w14:paraId="533711CE" w14:textId="77777777" w:rsidR="00665014" w:rsidRPr="00475770" w:rsidRDefault="00665014" w:rsidP="00172287">
            <w:pPr>
              <w:rPr>
                <w:rFonts w:ascii="Arial" w:hAnsi="Arial"/>
              </w:rPr>
            </w:pPr>
            <w:r w:rsidRPr="00475770">
              <w:rPr>
                <w:rFonts w:ascii="Arial" w:hAnsi="Arial"/>
              </w:rPr>
              <w:t>240 kW</w:t>
            </w:r>
          </w:p>
        </w:tc>
        <w:tc>
          <w:tcPr>
            <w:tcW w:w="1276" w:type="dxa"/>
            <w:vAlign w:val="center"/>
          </w:tcPr>
          <w:p w14:paraId="02B2FB42" w14:textId="77777777" w:rsidR="00665014" w:rsidRPr="00475770" w:rsidRDefault="00665014" w:rsidP="00172287">
            <w:pPr>
              <w:rPr>
                <w:rFonts w:ascii="Arial" w:hAnsi="Arial"/>
              </w:rPr>
            </w:pPr>
            <w:r w:rsidRPr="00475770">
              <w:rPr>
                <w:rFonts w:ascii="Arial" w:hAnsi="Arial"/>
              </w:rPr>
              <w:t>12 PCS</w:t>
            </w:r>
          </w:p>
        </w:tc>
        <w:tc>
          <w:tcPr>
            <w:tcW w:w="2126" w:type="dxa"/>
            <w:vAlign w:val="center"/>
          </w:tcPr>
          <w:p w14:paraId="5425BB38" w14:textId="336D24CB" w:rsidR="00665014" w:rsidRPr="00475770" w:rsidRDefault="00665014" w:rsidP="00665014">
            <w:pPr>
              <w:jc w:val="both"/>
              <w:rPr>
                <w:rFonts w:ascii="Arial" w:hAnsi="Arial"/>
              </w:rPr>
            </w:pPr>
            <w:r w:rsidRPr="00475770">
              <w:rPr>
                <w:rFonts w:ascii="Arial" w:hAnsi="Arial"/>
              </w:rPr>
              <w:t>1, 2, 3</w:t>
            </w:r>
            <w:r w:rsidRPr="00475770">
              <w:rPr>
                <w:rFonts w:ascii="Arial" w:hAnsi="Arial" w:hint="eastAsia"/>
              </w:rPr>
              <w:t>,</w:t>
            </w:r>
            <w:r w:rsidRPr="00475770">
              <w:rPr>
                <w:rFonts w:ascii="Arial" w:hAnsi="Arial"/>
              </w:rPr>
              <w:t xml:space="preserve"> 4, 5, 6, 7, 8, 9, 10, 11, 12</w:t>
            </w:r>
          </w:p>
        </w:tc>
      </w:tr>
    </w:tbl>
    <w:p w14:paraId="618A7D00" w14:textId="127A654B" w:rsidR="004B6D3E" w:rsidRPr="00475770" w:rsidRDefault="004B6D3E" w:rsidP="00D377F5">
      <w:pPr>
        <w:pStyle w:val="NOTE0"/>
      </w:pPr>
      <w:r w:rsidRPr="00475770">
        <w:rPr>
          <w:noProof/>
          <w:snapToGrid/>
        </w:rPr>
        <w:lastRenderedPageBreak/>
        <w:drawing>
          <wp:anchor distT="0" distB="0" distL="114300" distR="114300" simplePos="0" relativeHeight="252482560" behindDoc="0" locked="0" layoutInCell="1" allowOverlap="1" wp14:anchorId="0DA5596C" wp14:editId="1528506C">
            <wp:simplePos x="0" y="0"/>
            <wp:positionH relativeFrom="margin">
              <wp:align>left</wp:align>
            </wp:positionH>
            <wp:positionV relativeFrom="paragraph">
              <wp:posOffset>60960</wp:posOffset>
            </wp:positionV>
            <wp:extent cx="145415" cy="145415"/>
            <wp:effectExtent l="0" t="0" r="6985" b="6985"/>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75770">
        <w:t>IMPORTANT</w:t>
      </w:r>
    </w:p>
    <w:p w14:paraId="18EA526D" w14:textId="2A12C693" w:rsidR="004B6D3E" w:rsidRPr="00475770" w:rsidRDefault="00265933" w:rsidP="00D377F5">
      <w:pPr>
        <w:pStyle w:val="NOTE"/>
        <w:rPr>
          <w:snapToGrid w:val="0"/>
        </w:rPr>
      </w:pPr>
      <w:r w:rsidRPr="00475770">
        <w:rPr>
          <w:snapToGrid w:val="0"/>
        </w:rPr>
        <w:t>Install the sealing boards in</w:t>
      </w:r>
      <w:r w:rsidR="004B6D3E" w:rsidRPr="00475770">
        <w:rPr>
          <w:snapToGrid w:val="0"/>
        </w:rPr>
        <w:t>to the slots where the charging modules are not inserted.</w:t>
      </w:r>
    </w:p>
    <w:p w14:paraId="7039FF37" w14:textId="359EA79E" w:rsidR="00ED4F64" w:rsidRPr="00475770" w:rsidRDefault="00ED4F64" w:rsidP="0076078F">
      <w:r w:rsidRPr="00475770">
        <w:rPr>
          <w:noProof/>
        </w:rPr>
        <w:drawing>
          <wp:anchor distT="0" distB="0" distL="114300" distR="114300" simplePos="0" relativeHeight="252684288" behindDoc="0" locked="0" layoutInCell="1" allowOverlap="1" wp14:anchorId="627C3DC0" wp14:editId="33672C31">
            <wp:simplePos x="0" y="0"/>
            <wp:positionH relativeFrom="margin">
              <wp:align>center</wp:align>
            </wp:positionH>
            <wp:positionV relativeFrom="paragraph">
              <wp:posOffset>50800</wp:posOffset>
            </wp:positionV>
            <wp:extent cx="1150537" cy="1664938"/>
            <wp:effectExtent l="0" t="0" r="0" b="0"/>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华为20kW模块假面板.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50537" cy="1664938"/>
                    </a:xfrm>
                    <a:prstGeom prst="rect">
                      <a:avLst/>
                    </a:prstGeom>
                  </pic:spPr>
                </pic:pic>
              </a:graphicData>
            </a:graphic>
            <wp14:sizeRelH relativeFrom="page">
              <wp14:pctWidth>0</wp14:pctWidth>
            </wp14:sizeRelH>
            <wp14:sizeRelV relativeFrom="page">
              <wp14:pctHeight>0</wp14:pctHeight>
            </wp14:sizeRelV>
          </wp:anchor>
        </w:drawing>
      </w:r>
    </w:p>
    <w:p w14:paraId="7C00D019" w14:textId="29F387A3" w:rsidR="00ED4F64" w:rsidRPr="00475770" w:rsidRDefault="00ED4F64" w:rsidP="0076078F"/>
    <w:p w14:paraId="463C374F" w14:textId="77777777" w:rsidR="00ED4F64" w:rsidRPr="00475770" w:rsidRDefault="00ED4F64" w:rsidP="0076078F"/>
    <w:p w14:paraId="0F229EA7" w14:textId="77777777" w:rsidR="00ED4F64" w:rsidRPr="00475770" w:rsidRDefault="00ED4F64" w:rsidP="0076078F"/>
    <w:p w14:paraId="3E2D350D" w14:textId="77777777" w:rsidR="00ED4F64" w:rsidRPr="00475770" w:rsidRDefault="00ED4F64" w:rsidP="0076078F"/>
    <w:p w14:paraId="6758F907" w14:textId="77777777" w:rsidR="00ED4F64" w:rsidRPr="00475770" w:rsidRDefault="00ED4F64" w:rsidP="0076078F"/>
    <w:p w14:paraId="77520D07" w14:textId="77777777" w:rsidR="00ED4F64" w:rsidRPr="00475770" w:rsidRDefault="00ED4F64" w:rsidP="0076078F"/>
    <w:p w14:paraId="0EEF7AB8" w14:textId="2291188A" w:rsidR="0076078F" w:rsidRPr="00475770" w:rsidRDefault="00FB2499" w:rsidP="0076078F">
      <w:r w:rsidRPr="00475770">
        <w:rPr>
          <w:noProof/>
        </w:rPr>
        <mc:AlternateContent>
          <mc:Choice Requires="wps">
            <w:drawing>
              <wp:anchor distT="0" distB="0" distL="114300" distR="114300" simplePos="0" relativeHeight="252758016" behindDoc="0" locked="0" layoutInCell="1" allowOverlap="1" wp14:anchorId="3131D3AD" wp14:editId="040F9FBB">
                <wp:simplePos x="0" y="0"/>
                <wp:positionH relativeFrom="column">
                  <wp:posOffset>1437005</wp:posOffset>
                </wp:positionH>
                <wp:positionV relativeFrom="paragraph">
                  <wp:posOffset>69215</wp:posOffset>
                </wp:positionV>
                <wp:extent cx="1962150" cy="635"/>
                <wp:effectExtent l="0" t="0" r="0" b="0"/>
                <wp:wrapNone/>
                <wp:docPr id="454" name="文本框 454"/>
                <wp:cNvGraphicFramePr/>
                <a:graphic xmlns:a="http://schemas.openxmlformats.org/drawingml/2006/main">
                  <a:graphicData uri="http://schemas.microsoft.com/office/word/2010/wordprocessingShape">
                    <wps:wsp>
                      <wps:cNvSpPr txBox="1"/>
                      <wps:spPr>
                        <a:xfrm>
                          <a:off x="0" y="0"/>
                          <a:ext cx="1962150" cy="635"/>
                        </a:xfrm>
                        <a:prstGeom prst="rect">
                          <a:avLst/>
                        </a:prstGeom>
                        <a:solidFill>
                          <a:prstClr val="white"/>
                        </a:solidFill>
                        <a:ln>
                          <a:noFill/>
                        </a:ln>
                        <a:effectLst/>
                      </wps:spPr>
                      <wps:txbx>
                        <w:txbxContent>
                          <w:p w14:paraId="33740BCC" w14:textId="1F4780AE" w:rsidR="005E61E0" w:rsidRPr="00FB2499" w:rsidRDefault="005E61E0" w:rsidP="00FB2499">
                            <w:pPr>
                              <w:pStyle w:val="af1"/>
                              <w:rPr>
                                <w:rFonts w:cs="Arial"/>
                                <w:b w:val="0"/>
                                <w:i w:val="0"/>
                                <w:noProof/>
                                <w:sz w:val="16"/>
                                <w:szCs w:val="18"/>
                              </w:rPr>
                            </w:pPr>
                            <w:r w:rsidRPr="00FB2499">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20</w:t>
                            </w:r>
                            <w:r w:rsidR="004B5F9E">
                              <w:rPr>
                                <w:rFonts w:cs="Arial"/>
                              </w:rPr>
                              <w:fldChar w:fldCharType="end"/>
                            </w:r>
                            <w:r w:rsidRPr="00FB2499">
                              <w:rPr>
                                <w:rFonts w:cs="Arial"/>
                              </w:rPr>
                              <w:t xml:space="preserve"> Sealing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31D3AD" id="文本框 454" o:spid="_x0000_s1046" type="#_x0000_t202" style="position:absolute;left:0;text-align:left;margin-left:113.15pt;margin-top:5.45pt;width:154.5pt;height:.05pt;z-index:252758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" stroked="f">
                <v:textbox style="mso-fit-shape-to-text:t" inset="0,0,0,0">
                  <w:txbxContent>
                    <w:p w14:paraId="33740BCC" w14:textId="1F4780AE" w:rsidR="005E61E0" w:rsidRPr="00FB2499" w:rsidRDefault="005E61E0" w:rsidP="00FB2499">
                      <w:pPr>
                        <w:pStyle w:val="af1"/>
                        <w:rPr>
                          <w:rFonts w:cs="Arial"/>
                          <w:b w:val="0"/>
                          <w:i w:val="0"/>
                          <w:noProof/>
                          <w:sz w:val="16"/>
                          <w:szCs w:val="18"/>
                        </w:rPr>
                      </w:pPr>
                      <w:r w:rsidRPr="00FB2499">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20</w:t>
                      </w:r>
                      <w:r w:rsidR="004B5F9E">
                        <w:rPr>
                          <w:rFonts w:cs="Arial"/>
                        </w:rPr>
                        <w:fldChar w:fldCharType="end"/>
                      </w:r>
                      <w:r w:rsidRPr="00FB2499">
                        <w:rPr>
                          <w:rFonts w:cs="Arial"/>
                        </w:rPr>
                        <w:t xml:space="preserve"> Sealing Board</w:t>
                      </w:r>
                    </w:p>
                  </w:txbxContent>
                </v:textbox>
              </v:shape>
            </w:pict>
          </mc:Fallback>
        </mc:AlternateContent>
      </w:r>
    </w:p>
    <w:p w14:paraId="1F2EF037" w14:textId="38BE012B" w:rsidR="00ED4F64" w:rsidRPr="00475770" w:rsidRDefault="00ED4F64" w:rsidP="0076078F"/>
    <w:p w14:paraId="3E38E25D" w14:textId="1BECDBB9" w:rsidR="004B6D3E" w:rsidRPr="00475770" w:rsidRDefault="009E3AF6" w:rsidP="00195C05">
      <w:pPr>
        <w:pStyle w:val="a0"/>
        <w:numPr>
          <w:ilvl w:val="0"/>
          <w:numId w:val="34"/>
        </w:numPr>
      </w:pPr>
      <w:r w:rsidRPr="00475770">
        <w:t>T</w:t>
      </w:r>
      <w:r w:rsidR="00313061" w:rsidRPr="00475770">
        <w:t>ightening the screws to the torque of 1.2 N·m (10.6 lb·in)</w:t>
      </w:r>
      <w:r w:rsidRPr="00475770">
        <w:t xml:space="preserve"> to secure the modules</w:t>
      </w:r>
      <w:r w:rsidR="00313061" w:rsidRPr="00475770">
        <w:t>.</w:t>
      </w:r>
      <w:bookmarkStart w:id="915" w:name="_Ref102846158"/>
      <w:r w:rsidR="00FB2499" w:rsidRPr="00475770">
        <w:rPr>
          <w:noProof/>
        </w:rPr>
        <mc:AlternateContent>
          <mc:Choice Requires="wps">
            <w:drawing>
              <wp:anchor distT="0" distB="0" distL="114300" distR="114300" simplePos="0" relativeHeight="252760064" behindDoc="0" locked="0" layoutInCell="1" allowOverlap="1" wp14:anchorId="10E80497" wp14:editId="66A491D0">
                <wp:simplePos x="0" y="0"/>
                <wp:positionH relativeFrom="margin">
                  <wp:align>center</wp:align>
                </wp:positionH>
                <wp:positionV relativeFrom="paragraph">
                  <wp:posOffset>2924810</wp:posOffset>
                </wp:positionV>
                <wp:extent cx="2159635" cy="635"/>
                <wp:effectExtent l="0" t="0" r="0" b="0"/>
                <wp:wrapTopAndBottom/>
                <wp:docPr id="458" name="文本框 458"/>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a:effectLst/>
                      </wps:spPr>
                      <wps:txbx>
                        <w:txbxContent>
                          <w:p w14:paraId="52C35296" w14:textId="74AB8B42" w:rsidR="005E61E0" w:rsidRPr="00FB2499" w:rsidRDefault="005E61E0" w:rsidP="004B5F9E">
                            <w:pPr>
                              <w:pStyle w:val="af1"/>
                              <w:jc w:val="both"/>
                              <w:rPr>
                                <w:rFonts w:cs="Arial"/>
                                <w:b w:val="0"/>
                                <w:i w:val="0"/>
                                <w:noProof/>
                                <w:sz w:val="16"/>
                                <w:szCs w:val="18"/>
                              </w:rPr>
                            </w:pPr>
                            <w:r w:rsidRPr="00FB2499">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21</w:t>
                            </w:r>
                            <w:r w:rsidR="004B5F9E">
                              <w:rPr>
                                <w:rFonts w:cs="Arial"/>
                              </w:rPr>
                              <w:fldChar w:fldCharType="end"/>
                            </w:r>
                            <w:r w:rsidRPr="00FB2499">
                              <w:rPr>
                                <w:rFonts w:cs="Arial"/>
                              </w:rPr>
                              <w:t xml:space="preserve"> Tightening the Screws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80497" id="文本框 458" o:spid="_x0000_s1047" type="#_x0000_t202" style="position:absolute;left:0;text-align:left;margin-left:0;margin-top:230.3pt;width:170.05pt;height:.05pt;z-index:2527600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" stroked="f">
                <v:textbox style="mso-fit-shape-to-text:t" inset="0,0,0,0">
                  <w:txbxContent>
                    <w:p w14:paraId="52C35296" w14:textId="74AB8B42" w:rsidR="005E61E0" w:rsidRPr="00FB2499" w:rsidRDefault="005E61E0" w:rsidP="004B5F9E">
                      <w:pPr>
                        <w:pStyle w:val="af1"/>
                        <w:jc w:val="both"/>
                        <w:rPr>
                          <w:rFonts w:cs="Arial"/>
                          <w:b w:val="0"/>
                          <w:i w:val="0"/>
                          <w:noProof/>
                          <w:sz w:val="16"/>
                          <w:szCs w:val="18"/>
                        </w:rPr>
                      </w:pPr>
                      <w:r w:rsidRPr="00FB2499">
                        <w:rPr>
                          <w:rFonts w:cs="Arial"/>
                        </w:rPr>
                        <w:t>Figure</w:t>
                      </w:r>
                      <w:r w:rsidRPr="004B5F9E">
                        <w:rPr>
                          <w:rFonts w:cs="Arial"/>
                        </w:rPr>
                        <w:t xml:space="preserve"> </w:t>
                      </w:r>
                      <w:r w:rsidR="004B5F9E">
                        <w:rPr>
                          <w:rFonts w:cs="Arial"/>
                        </w:rPr>
                        <w:fldChar w:fldCharType="begin"/>
                      </w:r>
                      <w:r w:rsidR="004B5F9E">
                        <w:rPr>
                          <w:rFonts w:cs="Arial"/>
                        </w:rPr>
                        <w:instrText xml:space="preserve"> STYLEREF 1 \s </w:instrText>
                      </w:r>
                      <w:r w:rsidR="004B5F9E">
                        <w:rPr>
                          <w:rFonts w:cs="Arial"/>
                        </w:rPr>
                        <w:fldChar w:fldCharType="separate"/>
                      </w:r>
                      <w:r w:rsidR="004B5F9E">
                        <w:rPr>
                          <w:rFonts w:cs="Arial"/>
                          <w:noProof/>
                        </w:rPr>
                        <w:t>5</w:t>
                      </w:r>
                      <w:r w:rsidR="004B5F9E">
                        <w:rPr>
                          <w:rFonts w:cs="Arial"/>
                        </w:rPr>
                        <w:fldChar w:fldCharType="end"/>
                      </w:r>
                      <w:r w:rsidR="004B5F9E">
                        <w:rPr>
                          <w:rFonts w:cs="Arial"/>
                        </w:rPr>
                        <w:noBreakHyphen/>
                      </w:r>
                      <w:r w:rsidR="004B5F9E">
                        <w:rPr>
                          <w:rFonts w:cs="Arial"/>
                        </w:rPr>
                        <w:fldChar w:fldCharType="begin"/>
                      </w:r>
                      <w:r w:rsidR="004B5F9E">
                        <w:rPr>
                          <w:rFonts w:cs="Arial"/>
                        </w:rPr>
                        <w:instrText xml:space="preserve"> SEQ Figure \* ARABIC \s 1 </w:instrText>
                      </w:r>
                      <w:r w:rsidR="004B5F9E">
                        <w:rPr>
                          <w:rFonts w:cs="Arial"/>
                        </w:rPr>
                        <w:fldChar w:fldCharType="separate"/>
                      </w:r>
                      <w:r w:rsidR="004B5F9E">
                        <w:rPr>
                          <w:rFonts w:cs="Arial"/>
                          <w:noProof/>
                        </w:rPr>
                        <w:t>21</w:t>
                      </w:r>
                      <w:r w:rsidR="004B5F9E">
                        <w:rPr>
                          <w:rFonts w:cs="Arial"/>
                        </w:rPr>
                        <w:fldChar w:fldCharType="end"/>
                      </w:r>
                      <w:r w:rsidRPr="00FB2499">
                        <w:rPr>
                          <w:rFonts w:cs="Arial"/>
                        </w:rPr>
                        <w:t xml:space="preserve"> Tightening the Screws</w:t>
                      </w:r>
                    </w:p>
                  </w:txbxContent>
                </v:textbox>
                <w10:wrap type="topAndBottom" anchorx="margin"/>
              </v:shape>
            </w:pict>
          </mc:Fallback>
        </mc:AlternateContent>
      </w:r>
      <w:r w:rsidR="004B6D3E" w:rsidRPr="00475770">
        <w:rPr>
          <w:noProof/>
        </w:rPr>
        <w:drawing>
          <wp:anchor distT="0" distB="0" distL="114300" distR="114300" simplePos="0" relativeHeight="252437504" behindDoc="0" locked="0" layoutInCell="1" allowOverlap="1" wp14:anchorId="61004781" wp14:editId="76DF5FDC">
            <wp:simplePos x="0" y="0"/>
            <wp:positionH relativeFrom="column">
              <wp:posOffset>1290320</wp:posOffset>
            </wp:positionH>
            <wp:positionV relativeFrom="paragraph">
              <wp:posOffset>52</wp:posOffset>
            </wp:positionV>
            <wp:extent cx="2160000" cy="2772992"/>
            <wp:effectExtent l="0" t="0" r="0" b="8890"/>
            <wp:wrapTopAndBottom/>
            <wp:docPr id="9" name="图片 9" descr="C:\Users\A21252\Desktop\On-going\20220421-120kW欧标直流桩\图片\模块安装螺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模块安装螺丝.png"/>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2160000" cy="277299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B3242E" w14:textId="469396E3" w:rsidR="0012370E" w:rsidRPr="00475770" w:rsidRDefault="0012370E" w:rsidP="00195C05">
      <w:pPr>
        <w:pStyle w:val="a0"/>
        <w:numPr>
          <w:ilvl w:val="0"/>
          <w:numId w:val="34"/>
        </w:numPr>
      </w:pPr>
      <w:bookmarkStart w:id="916" w:name="_Ref103171789"/>
      <w:r w:rsidRPr="00475770">
        <w:t xml:space="preserve">After the installation is complete, set the </w:t>
      </w:r>
      <w:r w:rsidR="00AD22C4" w:rsidRPr="00475770">
        <w:t>hardware</w:t>
      </w:r>
      <w:r w:rsidR="000C34EE" w:rsidRPr="00475770">
        <w:t xml:space="preserve"> </w:t>
      </w:r>
      <w:r w:rsidRPr="00475770">
        <w:t>address. For details, contact manufacturer certified installation engineer.</w:t>
      </w:r>
    </w:p>
    <w:p w14:paraId="2A7FCB5C" w14:textId="77777777" w:rsidR="0012370E" w:rsidRPr="00475770" w:rsidRDefault="0012370E" w:rsidP="00195C05">
      <w:pPr>
        <w:pStyle w:val="a0"/>
        <w:numPr>
          <w:ilvl w:val="0"/>
          <w:numId w:val="34"/>
        </w:numPr>
      </w:pPr>
      <w:r w:rsidRPr="00475770">
        <w:t>Seal the cable holes of the cabinet and close the doors.</w:t>
      </w:r>
    </w:p>
    <w:p w14:paraId="430244CE" w14:textId="49CE3270" w:rsidR="000F0CE7" w:rsidRPr="00475770" w:rsidRDefault="00B80BE6" w:rsidP="004B6D3E">
      <w:pPr>
        <w:pStyle w:val="2"/>
        <w:spacing w:before="240"/>
      </w:pPr>
      <w:bookmarkStart w:id="917" w:name="_Ref103626347"/>
      <w:bookmarkStart w:id="918" w:name="_Toc106900428"/>
      <w:bookmarkStart w:id="919" w:name="_Toc106983300"/>
      <w:bookmarkStart w:id="920" w:name="_Toc119068339"/>
      <w:r w:rsidRPr="00475770">
        <w:lastRenderedPageBreak/>
        <w:t xml:space="preserve">Installing the </w:t>
      </w:r>
      <w:r w:rsidR="008365C6" w:rsidRPr="00475770">
        <w:t xml:space="preserve">External Residual-current </w:t>
      </w:r>
      <w:bookmarkEnd w:id="909"/>
      <w:bookmarkEnd w:id="915"/>
      <w:r w:rsidR="000F0CE7" w:rsidRPr="00475770">
        <w:t>Device</w:t>
      </w:r>
      <w:bookmarkEnd w:id="916"/>
      <w:bookmarkEnd w:id="917"/>
      <w:bookmarkEnd w:id="918"/>
      <w:bookmarkEnd w:id="919"/>
      <w:bookmarkEnd w:id="920"/>
    </w:p>
    <w:p w14:paraId="7D414FCD" w14:textId="28D0DE83" w:rsidR="009E3AF6" w:rsidRPr="00475770" w:rsidRDefault="009E3AF6" w:rsidP="00195C05">
      <w:pPr>
        <w:pStyle w:val="EN"/>
      </w:pPr>
      <w:r w:rsidRPr="00475770">
        <w:t xml:space="preserve">The </w:t>
      </w:r>
      <w:r w:rsidR="006124BD" w:rsidRPr="00475770">
        <w:t>MaxiCharger</w:t>
      </w:r>
      <w:r w:rsidRPr="00475770">
        <w:t xml:space="preserve"> includes a </w:t>
      </w:r>
      <w:r w:rsidR="00E659CB" w:rsidRPr="00475770">
        <w:t xml:space="preserve">Type </w:t>
      </w:r>
      <w:r w:rsidRPr="00475770">
        <w:t>A RCD integrated in the main breaker, and a RCCB for the auxiliary path.</w:t>
      </w:r>
    </w:p>
    <w:p w14:paraId="4D9F75CA" w14:textId="68D1F33A" w:rsidR="009E3AF6" w:rsidRPr="00475770" w:rsidRDefault="009E3AF6" w:rsidP="00195C05">
      <w:pPr>
        <w:pStyle w:val="EN"/>
      </w:pPr>
      <w:r w:rsidRPr="00475770">
        <w:t xml:space="preserve">The use of external RCD may cause a nuisance tripping during transient conditions such as </w:t>
      </w:r>
      <w:r w:rsidR="00E659CB" w:rsidRPr="00475770">
        <w:t xml:space="preserve">when the </w:t>
      </w:r>
      <w:r w:rsidRPr="00475770">
        <w:t xml:space="preserve">AC contactor turns on at the start of charging. If an external residual-current device cannot be avoided due to local </w:t>
      </w:r>
      <w:r w:rsidR="00E659CB" w:rsidRPr="00475770">
        <w:t>regulations</w:t>
      </w:r>
      <w:r w:rsidRPr="00475770">
        <w:t>, the in-rush current should be considered when select</w:t>
      </w:r>
      <w:r w:rsidR="00E659CB" w:rsidRPr="00475770">
        <w:t>ing</w:t>
      </w:r>
      <w:r w:rsidRPr="00475770">
        <w:t xml:space="preserve"> the </w:t>
      </w:r>
      <w:r w:rsidR="00E659CB" w:rsidRPr="00475770">
        <w:t>device</w:t>
      </w:r>
      <w:r w:rsidRPr="00475770">
        <w:t>.</w:t>
      </w:r>
    </w:p>
    <w:p w14:paraId="23233F85" w14:textId="75010E70" w:rsidR="008365C6" w:rsidRPr="00475770" w:rsidRDefault="009E3AF6" w:rsidP="00195C05">
      <w:pPr>
        <w:pStyle w:val="EN"/>
      </w:pPr>
      <w:r w:rsidRPr="00475770">
        <w:t xml:space="preserve">For the specifications of the residual-current device and the incidental current peaks, refer to </w:t>
      </w:r>
      <w:r w:rsidRPr="00475770">
        <w:rPr>
          <w:rStyle w:val="Char1"/>
        </w:rPr>
        <w:fldChar w:fldCharType="begin"/>
      </w:r>
      <w:r w:rsidRPr="00475770">
        <w:rPr>
          <w:rStyle w:val="Char1"/>
        </w:rPr>
        <w:instrText xml:space="preserve"> REF _Ref101943611 \h  \* MERGEFORMAT </w:instrText>
      </w:r>
      <w:r w:rsidRPr="00475770">
        <w:rPr>
          <w:rStyle w:val="Char1"/>
        </w:rPr>
      </w:r>
      <w:r w:rsidRPr="00475770">
        <w:rPr>
          <w:rStyle w:val="Char1"/>
        </w:rPr>
        <w:fldChar w:fldCharType="separate"/>
      </w:r>
      <w:r w:rsidR="00BD432C" w:rsidRPr="00BD432C">
        <w:rPr>
          <w:rStyle w:val="Char1"/>
          <w:rFonts w:hint="eastAsia"/>
        </w:rPr>
        <w:t>T</w:t>
      </w:r>
      <w:r w:rsidR="00BD432C" w:rsidRPr="00BD432C">
        <w:rPr>
          <w:rStyle w:val="Char1"/>
        </w:rPr>
        <w:t>echnical Specifications</w:t>
      </w:r>
      <w:r w:rsidRPr="00475770">
        <w:rPr>
          <w:rStyle w:val="Char1"/>
        </w:rPr>
        <w:fldChar w:fldCharType="end"/>
      </w:r>
      <w:r w:rsidR="008365C6" w:rsidRPr="00475770">
        <w:t>.</w:t>
      </w:r>
    </w:p>
    <w:p w14:paraId="75AE9D01" w14:textId="46981BCF" w:rsidR="009E3AF6" w:rsidRPr="00475770" w:rsidRDefault="009E3AF6" w:rsidP="009E3AF6">
      <w:pPr>
        <w:pStyle w:val="2"/>
        <w:spacing w:before="240"/>
      </w:pPr>
      <w:bookmarkStart w:id="921" w:name="_Ref102753666"/>
      <w:bookmarkStart w:id="922" w:name="_Toc106900429"/>
      <w:bookmarkStart w:id="923" w:name="_Toc106983301"/>
      <w:bookmarkStart w:id="924" w:name="_Toc119068340"/>
      <w:bookmarkEnd w:id="910"/>
      <w:r w:rsidRPr="00475770">
        <w:t>Prepar</w:t>
      </w:r>
      <w:r w:rsidRPr="00475770">
        <w:rPr>
          <w:rFonts w:hint="eastAsia"/>
        </w:rPr>
        <w:t>ing</w:t>
      </w:r>
      <w:r w:rsidRPr="00475770">
        <w:t xml:space="preserve"> for Commissioning</w:t>
      </w:r>
      <w:bookmarkEnd w:id="921"/>
      <w:bookmarkEnd w:id="922"/>
      <w:bookmarkEnd w:id="923"/>
      <w:bookmarkEnd w:id="924"/>
    </w:p>
    <w:p w14:paraId="46CA2B98" w14:textId="51159FB3" w:rsidR="009E3AF6" w:rsidRPr="00475770" w:rsidRDefault="00B25860" w:rsidP="00D377F5">
      <w:pPr>
        <w:pStyle w:val="NOTE0"/>
      </w:pPr>
      <w:r w:rsidRPr="00475770">
        <w:rPr>
          <w:noProof/>
        </w:rPr>
        <w:drawing>
          <wp:anchor distT="0" distB="0" distL="114300" distR="114300" simplePos="0" relativeHeight="252441600" behindDoc="0" locked="0" layoutInCell="1" allowOverlap="1" wp14:anchorId="58C04C9B" wp14:editId="55496B4D">
            <wp:simplePos x="0" y="0"/>
            <wp:positionH relativeFrom="margin">
              <wp:align>left</wp:align>
            </wp:positionH>
            <wp:positionV relativeFrom="paragraph">
              <wp:posOffset>22860</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166C" w:rsidRPr="00475770">
        <w:t>IMPORTANT</w:t>
      </w:r>
    </w:p>
    <w:p w14:paraId="54F7465A" w14:textId="7130509E" w:rsidR="009E3AF6" w:rsidRPr="00475770" w:rsidRDefault="0035166C" w:rsidP="00D377F5">
      <w:pPr>
        <w:pStyle w:val="NOTE"/>
        <w:rPr>
          <w:snapToGrid w:val="0"/>
        </w:rPr>
      </w:pPr>
      <w:r w:rsidRPr="00475770">
        <w:rPr>
          <w:snapToGrid w:val="0"/>
        </w:rPr>
        <w:t>Only a</w:t>
      </w:r>
      <w:r w:rsidR="00794C66" w:rsidRPr="00475770">
        <w:rPr>
          <w:snapToGrid w:val="0"/>
        </w:rPr>
        <w:t xml:space="preserve"> manufacturer qualified</w:t>
      </w:r>
      <w:r w:rsidRPr="00475770">
        <w:rPr>
          <w:snapToGrid w:val="0"/>
        </w:rPr>
        <w:t xml:space="preserve"> service engineer </w:t>
      </w:r>
      <w:r w:rsidR="00794C66" w:rsidRPr="00475770">
        <w:rPr>
          <w:snapToGrid w:val="0"/>
        </w:rPr>
        <w:t xml:space="preserve">can </w:t>
      </w:r>
      <w:r w:rsidRPr="00475770">
        <w:rPr>
          <w:snapToGrid w:val="0"/>
        </w:rPr>
        <w:t>commission the MaxiCharger.</w:t>
      </w:r>
    </w:p>
    <w:p w14:paraId="2D52C642" w14:textId="77777777" w:rsidR="009E3AF6" w:rsidRPr="00475770" w:rsidRDefault="009E3AF6" w:rsidP="007E10DC">
      <w:pPr>
        <w:pStyle w:val="a1"/>
      </w:pPr>
      <w:r w:rsidRPr="00475770">
        <w:t>To perform the commissioning</w:t>
      </w:r>
    </w:p>
    <w:p w14:paraId="3E7484ED" w14:textId="77777777" w:rsidR="009E3AF6" w:rsidRPr="00475770" w:rsidRDefault="009E3AF6" w:rsidP="00195C05">
      <w:pPr>
        <w:pStyle w:val="a0"/>
        <w:numPr>
          <w:ilvl w:val="0"/>
          <w:numId w:val="39"/>
        </w:numPr>
      </w:pPr>
      <w:r w:rsidRPr="00475770">
        <w:t xml:space="preserve">Ensure the site complies with </w:t>
      </w:r>
      <w:r w:rsidRPr="00475770">
        <w:rPr>
          <w:rFonts w:hint="eastAsia"/>
        </w:rPr>
        <w:t>the</w:t>
      </w:r>
      <w:r w:rsidRPr="00475770">
        <w:t xml:space="preserve"> following requirements:</w:t>
      </w:r>
    </w:p>
    <w:p w14:paraId="77D8192B" w14:textId="77777777" w:rsidR="0035166C" w:rsidRPr="00475770" w:rsidRDefault="0035166C" w:rsidP="00195C05">
      <w:pPr>
        <w:pStyle w:val="ItemListinSeq"/>
        <w:spacing w:before="48" w:after="48"/>
      </w:pPr>
      <w:r w:rsidRPr="00475770">
        <w:t xml:space="preserve">The </w:t>
      </w:r>
      <w:r w:rsidRPr="00475770">
        <w:rPr>
          <w:rFonts w:cs="宋体"/>
          <w:snapToGrid w:val="0"/>
        </w:rPr>
        <w:t xml:space="preserve">MaxiCharger </w:t>
      </w:r>
      <w:r w:rsidRPr="00475770">
        <w:t>is installed according to the instructions in this manual.</w:t>
      </w:r>
    </w:p>
    <w:p w14:paraId="384A7A76" w14:textId="77777777" w:rsidR="0035166C" w:rsidRPr="00475770" w:rsidRDefault="0035166C" w:rsidP="00195C05">
      <w:pPr>
        <w:pStyle w:val="ItemListinSeq"/>
        <w:spacing w:before="48" w:after="48"/>
      </w:pPr>
      <w:r w:rsidRPr="00475770">
        <w:t>AC input power is available.</w:t>
      </w:r>
    </w:p>
    <w:p w14:paraId="1C48D3D1" w14:textId="6A9F68B9" w:rsidR="0035166C" w:rsidRPr="00475770" w:rsidRDefault="0035166C" w:rsidP="00195C05">
      <w:pPr>
        <w:pStyle w:val="ItemListinSeq"/>
        <w:spacing w:before="48" w:after="48"/>
      </w:pPr>
      <w:r w:rsidRPr="00475770">
        <w:t xml:space="preserve">Internet access is available through a wired Ethernet connection, </w:t>
      </w:r>
      <w:r w:rsidR="00794C66" w:rsidRPr="00475770">
        <w:t>cellular service</w:t>
      </w:r>
      <w:r w:rsidRPr="00475770">
        <w:t>, or Wi</w:t>
      </w:r>
      <w:r w:rsidR="00794C66" w:rsidRPr="00475770">
        <w:t>-</w:t>
      </w:r>
      <w:r w:rsidRPr="00475770">
        <w:t>Fi.</w:t>
      </w:r>
    </w:p>
    <w:p w14:paraId="30F2AF53" w14:textId="26AA6F3D" w:rsidR="0035166C" w:rsidRPr="00475770" w:rsidRDefault="0035166C" w:rsidP="00195C05">
      <w:pPr>
        <w:pStyle w:val="ItemListinSeq"/>
        <w:spacing w:before="48" w:after="48"/>
      </w:pPr>
      <w:r w:rsidRPr="00475770">
        <w:t xml:space="preserve">An EV of each type of connector must be available </w:t>
      </w:r>
      <w:r w:rsidR="00794C66" w:rsidRPr="00475770">
        <w:t>for</w:t>
      </w:r>
      <w:r w:rsidRPr="00475770">
        <w:t xml:space="preserve"> a compatible test during commissioning.</w:t>
      </w:r>
    </w:p>
    <w:p w14:paraId="171C4EF1" w14:textId="7CBE1499" w:rsidR="009E3AF6" w:rsidRPr="00475770" w:rsidRDefault="0035166C" w:rsidP="00195C05">
      <w:pPr>
        <w:pStyle w:val="ItemListinSeq"/>
        <w:spacing w:before="48" w:after="48"/>
      </w:pPr>
      <w:r w:rsidRPr="00475770">
        <w:t xml:space="preserve">The site operator or owner is available to receive instructions from the </w:t>
      </w:r>
      <w:r w:rsidR="00794C66" w:rsidRPr="00475770">
        <w:rPr>
          <w:snapToGrid w:val="0"/>
        </w:rPr>
        <w:t xml:space="preserve">manufacturer certified </w:t>
      </w:r>
      <w:r w:rsidRPr="00475770">
        <w:t xml:space="preserve">service engineer </w:t>
      </w:r>
      <w:r w:rsidR="00794C66" w:rsidRPr="00475770">
        <w:t>when t</w:t>
      </w:r>
      <w:r w:rsidR="009E3AF6" w:rsidRPr="00475770">
        <w:t xml:space="preserve">he </w:t>
      </w:r>
      <w:r w:rsidR="009E3AF6" w:rsidRPr="00475770">
        <w:rPr>
          <w:rFonts w:cs="宋体"/>
          <w:snapToGrid w:val="0"/>
        </w:rPr>
        <w:t xml:space="preserve">MaxiCharger </w:t>
      </w:r>
      <w:r w:rsidR="009E3AF6" w:rsidRPr="00475770">
        <w:t>is installed.</w:t>
      </w:r>
    </w:p>
    <w:p w14:paraId="069C0282" w14:textId="6AEB1D17" w:rsidR="009E3AF6" w:rsidRPr="00475770" w:rsidRDefault="0035166C" w:rsidP="00195C05">
      <w:pPr>
        <w:pStyle w:val="a0"/>
        <w:numPr>
          <w:ilvl w:val="0"/>
          <w:numId w:val="39"/>
        </w:numPr>
      </w:pPr>
      <w:r w:rsidRPr="00475770">
        <w:t>Ensure t</w:t>
      </w:r>
      <w:r w:rsidR="009E3AF6" w:rsidRPr="00475770">
        <w:t>he following information</w:t>
      </w:r>
      <w:r w:rsidRPr="00475770">
        <w:t xml:space="preserve"> is collected</w:t>
      </w:r>
      <w:r w:rsidR="009E3AF6" w:rsidRPr="00475770">
        <w:t>:</w:t>
      </w:r>
    </w:p>
    <w:p w14:paraId="4A0B849A" w14:textId="77777777" w:rsidR="0035166C" w:rsidRPr="00475770" w:rsidRDefault="0035166C" w:rsidP="00195C05">
      <w:pPr>
        <w:pStyle w:val="ItemListinSeq"/>
        <w:spacing w:before="48" w:after="48"/>
      </w:pPr>
      <w:r w:rsidRPr="00475770">
        <w:t>Name and address of the site</w:t>
      </w:r>
    </w:p>
    <w:p w14:paraId="36EAD460" w14:textId="4B0E7101" w:rsidR="0035166C" w:rsidRPr="00475770" w:rsidRDefault="0035166C" w:rsidP="00195C05">
      <w:pPr>
        <w:pStyle w:val="ItemListinSeq"/>
        <w:spacing w:before="48" w:after="48"/>
      </w:pPr>
      <w:r w:rsidRPr="00475770">
        <w:t>Contact information of the on</w:t>
      </w:r>
      <w:r w:rsidR="00794C66" w:rsidRPr="00475770">
        <w:t>-</w:t>
      </w:r>
      <w:r w:rsidRPr="00475770">
        <w:t>site</w:t>
      </w:r>
      <w:r w:rsidR="00794C66" w:rsidRPr="00475770">
        <w:t xml:space="preserve"> contact person</w:t>
      </w:r>
    </w:p>
    <w:p w14:paraId="69E224D7" w14:textId="77777777" w:rsidR="0035166C" w:rsidRPr="00475770" w:rsidRDefault="0035166C" w:rsidP="00195C05">
      <w:pPr>
        <w:pStyle w:val="ItemListinSeq"/>
        <w:spacing w:before="48" w:after="48"/>
      </w:pPr>
      <w:r w:rsidRPr="00475770">
        <w:t>Specification of the external fuse or breaker at the power distribution panel</w:t>
      </w:r>
    </w:p>
    <w:p w14:paraId="23AC2E43" w14:textId="69C44599" w:rsidR="0035166C" w:rsidRPr="00475770" w:rsidRDefault="0035166C" w:rsidP="00195C05">
      <w:pPr>
        <w:pStyle w:val="ItemListinSeq"/>
        <w:spacing w:before="48" w:after="48"/>
      </w:pPr>
      <w:r w:rsidRPr="00475770">
        <w:t xml:space="preserve">Date </w:t>
      </w:r>
      <w:r w:rsidR="00A603A7" w:rsidRPr="00475770">
        <w:t>when</w:t>
      </w:r>
      <w:r w:rsidRPr="00475770">
        <w:t xml:space="preserve"> the installation is done</w:t>
      </w:r>
    </w:p>
    <w:p w14:paraId="1F77983C" w14:textId="4D790681" w:rsidR="0035166C" w:rsidRPr="00475770" w:rsidRDefault="0035166C" w:rsidP="00195C05">
      <w:pPr>
        <w:pStyle w:val="ItemListinSeq"/>
        <w:spacing w:before="48" w:after="48"/>
      </w:pPr>
      <w:r w:rsidRPr="00475770">
        <w:t xml:space="preserve">Photo of the </w:t>
      </w:r>
      <w:r w:rsidRPr="00475770">
        <w:rPr>
          <w:snapToGrid w:val="0"/>
        </w:rPr>
        <w:t xml:space="preserve">MaxiCharger and the </w:t>
      </w:r>
      <w:r w:rsidR="00794C66" w:rsidRPr="00475770">
        <w:rPr>
          <w:snapToGrid w:val="0"/>
        </w:rPr>
        <w:t xml:space="preserve">site </w:t>
      </w:r>
      <w:r w:rsidRPr="00475770">
        <w:rPr>
          <w:snapToGrid w:val="0"/>
        </w:rPr>
        <w:t>surrounding</w:t>
      </w:r>
      <w:r w:rsidR="00794C66" w:rsidRPr="00475770">
        <w:rPr>
          <w:snapToGrid w:val="0"/>
        </w:rPr>
        <w:t>s</w:t>
      </w:r>
    </w:p>
    <w:p w14:paraId="2401BD97" w14:textId="6D0EB34B" w:rsidR="0035166C" w:rsidRPr="00475770" w:rsidRDefault="0035166C" w:rsidP="00195C05">
      <w:pPr>
        <w:pStyle w:val="ItemListinSeq"/>
        <w:spacing w:before="48" w:after="48"/>
      </w:pPr>
      <w:r w:rsidRPr="00475770">
        <w:t>Special remarks</w:t>
      </w:r>
      <w:r w:rsidR="00794C66" w:rsidRPr="00475770">
        <w:t xml:space="preserve"> (if any)</w:t>
      </w:r>
    </w:p>
    <w:p w14:paraId="7AB05750" w14:textId="004D6AE9" w:rsidR="0035166C" w:rsidRPr="00475770" w:rsidRDefault="0035166C" w:rsidP="00195C05">
      <w:pPr>
        <w:pStyle w:val="a0"/>
        <w:numPr>
          <w:ilvl w:val="0"/>
          <w:numId w:val="39"/>
        </w:numPr>
      </w:pPr>
      <w:r w:rsidRPr="00475770">
        <w:t>Someone should be present for assistance to energize the power to the MaxiCharger on the distribution panel.</w:t>
      </w:r>
    </w:p>
    <w:p w14:paraId="1E5B6FCF" w14:textId="0AD915D0" w:rsidR="00206197" w:rsidRPr="00475770" w:rsidRDefault="00206197" w:rsidP="00D377F5">
      <w:pPr>
        <w:pStyle w:val="NOTE0"/>
      </w:pPr>
      <w:r w:rsidRPr="00475770">
        <w:rPr>
          <w:noProof/>
          <w:snapToGrid/>
        </w:rPr>
        <w:drawing>
          <wp:anchor distT="0" distB="0" distL="114300" distR="114300" simplePos="0" relativeHeight="252508160" behindDoc="0" locked="0" layoutInCell="1" allowOverlap="1" wp14:anchorId="45267C24" wp14:editId="6DEE9954">
            <wp:simplePos x="0" y="0"/>
            <wp:positionH relativeFrom="margin">
              <wp:align>left</wp:align>
            </wp:positionH>
            <wp:positionV relativeFrom="paragraph">
              <wp:posOffset>14075</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75770">
        <w:t>IMPORTANT</w:t>
      </w:r>
    </w:p>
    <w:p w14:paraId="34DD25FA" w14:textId="77777777" w:rsidR="00206197" w:rsidRPr="00475770" w:rsidRDefault="00206197" w:rsidP="00D377F5">
      <w:pPr>
        <w:pStyle w:val="NOTE"/>
        <w:rPr>
          <w:snapToGrid w:val="0"/>
        </w:rPr>
      </w:pPr>
      <w:r w:rsidRPr="00475770">
        <w:rPr>
          <w:snapToGrid w:val="0"/>
        </w:rPr>
        <w:t>The conduit opening must be sealed to protect the wiring from the environment.</w:t>
      </w:r>
    </w:p>
    <w:p w14:paraId="75E8EC5A" w14:textId="4FCFDEEF" w:rsidR="00E27797" w:rsidRPr="00475770" w:rsidRDefault="00E27797" w:rsidP="00777848">
      <w:pPr>
        <w:pStyle w:val="10"/>
      </w:pPr>
      <w:bookmarkStart w:id="925" w:name="_Toc106900430"/>
      <w:bookmarkStart w:id="926" w:name="_Toc106983302"/>
      <w:bookmarkStart w:id="927" w:name="_Toc119068341"/>
      <w:r w:rsidRPr="00475770">
        <w:lastRenderedPageBreak/>
        <w:t>Operation</w:t>
      </w:r>
      <w:bookmarkEnd w:id="925"/>
      <w:bookmarkEnd w:id="926"/>
      <w:bookmarkEnd w:id="927"/>
    </w:p>
    <w:p w14:paraId="7F484D66" w14:textId="483D3C00" w:rsidR="00E27797" w:rsidRPr="00475770" w:rsidRDefault="00456FBA" w:rsidP="008E6E83">
      <w:pPr>
        <w:pStyle w:val="2"/>
        <w:spacing w:before="240"/>
      </w:pPr>
      <w:bookmarkStart w:id="928" w:name="6.1_Prepare_before_use"/>
      <w:bookmarkStart w:id="929" w:name="_bookmark108"/>
      <w:bookmarkStart w:id="930" w:name="_Toc106900431"/>
      <w:bookmarkStart w:id="931" w:name="_Toc106983303"/>
      <w:bookmarkStart w:id="932" w:name="_Toc119068342"/>
      <w:bookmarkEnd w:id="928"/>
      <w:bookmarkEnd w:id="929"/>
      <w:r w:rsidRPr="00475770">
        <w:rPr>
          <w:rFonts w:hint="eastAsia"/>
        </w:rPr>
        <w:t>B</w:t>
      </w:r>
      <w:r w:rsidR="00E27797" w:rsidRPr="00475770">
        <w:t xml:space="preserve">efore </w:t>
      </w:r>
      <w:r w:rsidR="000F0CE7" w:rsidRPr="00475770">
        <w:t>Use</w:t>
      </w:r>
      <w:bookmarkEnd w:id="930"/>
      <w:bookmarkEnd w:id="931"/>
      <w:bookmarkEnd w:id="932"/>
    </w:p>
    <w:p w14:paraId="5E8A0340" w14:textId="2426FB6C" w:rsidR="00E27797" w:rsidRPr="00475770" w:rsidRDefault="008A73C9" w:rsidP="00195C05">
      <w:pPr>
        <w:pStyle w:val="ItemList"/>
        <w:spacing w:before="48" w:after="48"/>
      </w:pPr>
      <w:r w:rsidRPr="00475770">
        <w:t>Install the</w:t>
      </w:r>
      <w:r w:rsidR="00E27797" w:rsidRPr="00475770">
        <w:t xml:space="preserve"> </w:t>
      </w:r>
      <w:r w:rsidR="003D247A" w:rsidRPr="00475770">
        <w:t>MaxiCharger</w:t>
      </w:r>
      <w:r w:rsidR="008E1E0C" w:rsidRPr="00475770">
        <w:t xml:space="preserve"> </w:t>
      </w:r>
      <w:r w:rsidR="00E27797" w:rsidRPr="00475770">
        <w:t>according to the instructions in this manual.</w:t>
      </w:r>
    </w:p>
    <w:p w14:paraId="6FABA203" w14:textId="58E3D00D" w:rsidR="00E27797" w:rsidRPr="00475770" w:rsidRDefault="008A73C9" w:rsidP="00195C05">
      <w:pPr>
        <w:pStyle w:val="ItemList"/>
        <w:spacing w:before="48" w:after="48"/>
      </w:pPr>
      <w:r w:rsidRPr="00475770">
        <w:t>Prepare</w:t>
      </w:r>
      <w:r w:rsidR="00E27797" w:rsidRPr="00475770">
        <w:t xml:space="preserve"> an emergency plan that</w:t>
      </w:r>
      <w:r w:rsidR="00A603A7" w:rsidRPr="00475770">
        <w:t xml:space="preserve"> instructs people what to do in</w:t>
      </w:r>
      <w:r w:rsidR="00794C66" w:rsidRPr="00475770">
        <w:t xml:space="preserve"> </w:t>
      </w:r>
      <w:r w:rsidR="00E27797" w:rsidRPr="00475770">
        <w:t>case of an emergency.</w:t>
      </w:r>
    </w:p>
    <w:p w14:paraId="3AF24235" w14:textId="0AD4BE9F" w:rsidR="00E27797" w:rsidRPr="00475770" w:rsidRDefault="008A73C9" w:rsidP="00195C05">
      <w:pPr>
        <w:pStyle w:val="ItemList"/>
        <w:spacing w:before="48" w:after="48"/>
      </w:pPr>
      <w:r w:rsidRPr="00475770">
        <w:t xml:space="preserve">Provide instructions for emergency stop </w:t>
      </w:r>
      <w:r w:rsidRPr="00475770">
        <w:rPr>
          <w:rFonts w:hint="eastAsia"/>
        </w:rPr>
        <w:t>a</w:t>
      </w:r>
      <w:r w:rsidRPr="00475770">
        <w:t xml:space="preserve">nd charging procedure </w:t>
      </w:r>
      <w:r w:rsidR="00E27797" w:rsidRPr="00475770">
        <w:t xml:space="preserve">to </w:t>
      </w:r>
      <w:r w:rsidRPr="00475770">
        <w:t xml:space="preserve">all </w:t>
      </w:r>
      <w:r w:rsidR="00E27797" w:rsidRPr="00475770">
        <w:t>end user</w:t>
      </w:r>
      <w:r w:rsidR="00794C66" w:rsidRPr="00475770">
        <w:t>s</w:t>
      </w:r>
      <w:r w:rsidRPr="00475770">
        <w:t>.</w:t>
      </w:r>
    </w:p>
    <w:p w14:paraId="26A74A5D" w14:textId="6DC8AEF5" w:rsidR="008A73C9" w:rsidRPr="00475770" w:rsidRDefault="008A73C9" w:rsidP="00195C05">
      <w:pPr>
        <w:pStyle w:val="ItemList"/>
        <w:spacing w:before="48" w:after="48"/>
      </w:pPr>
      <w:r w:rsidRPr="00475770">
        <w:t>Do not block the space around the MaxiCharger, see</w:t>
      </w:r>
      <w:r w:rsidR="002833FC" w:rsidRPr="00475770">
        <w:rPr>
          <w:rStyle w:val="Char1"/>
        </w:rPr>
        <w:t xml:space="preserve"> </w:t>
      </w:r>
      <w:r w:rsidR="002833FC" w:rsidRPr="00475770">
        <w:rPr>
          <w:rStyle w:val="Char1"/>
        </w:rPr>
        <w:fldChar w:fldCharType="begin"/>
      </w:r>
      <w:r w:rsidR="002833FC" w:rsidRPr="00475770">
        <w:rPr>
          <w:rStyle w:val="Char1"/>
        </w:rPr>
        <w:instrText xml:space="preserve"> REF _Ref103869870 \h  \* MERGEFORMAT </w:instrText>
      </w:r>
      <w:r w:rsidR="002833FC" w:rsidRPr="00475770">
        <w:rPr>
          <w:rStyle w:val="Char1"/>
        </w:rPr>
      </w:r>
      <w:r w:rsidR="002833FC" w:rsidRPr="00475770">
        <w:rPr>
          <w:rStyle w:val="Char1"/>
        </w:rPr>
        <w:fldChar w:fldCharType="separate"/>
      </w:r>
      <w:r w:rsidR="00BD432C" w:rsidRPr="00BD432C">
        <w:rPr>
          <w:rStyle w:val="Char1"/>
        </w:rPr>
        <w:t>Location Requirements</w:t>
      </w:r>
      <w:r w:rsidR="002833FC" w:rsidRPr="00475770">
        <w:rPr>
          <w:rStyle w:val="Char1"/>
        </w:rPr>
        <w:fldChar w:fldCharType="end"/>
      </w:r>
      <w:r w:rsidRPr="00475770">
        <w:t>.</w:t>
      </w:r>
    </w:p>
    <w:p w14:paraId="67F243ED" w14:textId="2856FE2C" w:rsidR="00E27797" w:rsidRPr="00475770" w:rsidRDefault="00A603A7" w:rsidP="00195C05">
      <w:pPr>
        <w:pStyle w:val="ItemList"/>
        <w:spacing w:before="48" w:after="48"/>
      </w:pPr>
      <w:r w:rsidRPr="00475770">
        <w:t xml:space="preserve">Only the manufacturer or a qualified technician authorized by the manufacturer can commission the MaxiCharger. </w:t>
      </w:r>
      <w:r w:rsidR="00E27797" w:rsidRPr="00475770">
        <w:t xml:space="preserve">Contact the manufacturer when the </w:t>
      </w:r>
      <w:r w:rsidR="003D247A" w:rsidRPr="00475770">
        <w:t>MaxiCharger</w:t>
      </w:r>
      <w:r w:rsidR="00175C0D" w:rsidRPr="00475770">
        <w:t xml:space="preserve"> </w:t>
      </w:r>
      <w:r w:rsidR="00E27797" w:rsidRPr="00475770">
        <w:t>is ready for commissioning.</w:t>
      </w:r>
      <w:r w:rsidRPr="00475770">
        <w:t xml:space="preserve"> </w:t>
      </w:r>
    </w:p>
    <w:p w14:paraId="363A3D65" w14:textId="66A4BDE0" w:rsidR="00E27797" w:rsidRPr="00475770" w:rsidRDefault="00794C66" w:rsidP="00195C05">
      <w:pPr>
        <w:pStyle w:val="ItemList"/>
        <w:spacing w:before="48" w:after="48"/>
      </w:pPr>
      <w:r w:rsidRPr="00475770">
        <w:t>Regularly</w:t>
      </w:r>
      <w:r w:rsidR="008A73C9" w:rsidRPr="00475770">
        <w:t xml:space="preserve"> </w:t>
      </w:r>
      <w:r w:rsidR="00E27797" w:rsidRPr="00475770">
        <w:t>maint</w:t>
      </w:r>
      <w:r w:rsidR="008A73C9" w:rsidRPr="00475770">
        <w:t>ain</w:t>
      </w:r>
      <w:r w:rsidR="00E27797" w:rsidRPr="00475770">
        <w:t xml:space="preserve"> the </w:t>
      </w:r>
      <w:r w:rsidR="003D247A" w:rsidRPr="00475770">
        <w:t>MaxiCharger</w:t>
      </w:r>
      <w:r w:rsidR="008A73C9" w:rsidRPr="00475770">
        <w:t xml:space="preserve"> by referring to</w:t>
      </w:r>
      <w:r w:rsidR="00E27797" w:rsidRPr="00475770">
        <w:t xml:space="preserve"> </w:t>
      </w:r>
      <w:r w:rsidR="0083037B" w:rsidRPr="00475770">
        <w:rPr>
          <w:rStyle w:val="Char1"/>
        </w:rPr>
        <w:fldChar w:fldCharType="begin"/>
      </w:r>
      <w:r w:rsidR="0083037B" w:rsidRPr="00475770">
        <w:rPr>
          <w:rStyle w:val="Char1"/>
        </w:rPr>
        <w:instrText xml:space="preserve"> REF _Ref101944331 \h  \* MERGEFORMAT </w:instrText>
      </w:r>
      <w:r w:rsidR="0083037B" w:rsidRPr="00475770">
        <w:rPr>
          <w:rStyle w:val="Char1"/>
        </w:rPr>
      </w:r>
      <w:r w:rsidR="0083037B" w:rsidRPr="00475770">
        <w:rPr>
          <w:rStyle w:val="Char1"/>
        </w:rPr>
        <w:fldChar w:fldCharType="separate"/>
      </w:r>
      <w:r w:rsidR="00BD432C" w:rsidRPr="00BD432C">
        <w:rPr>
          <w:rStyle w:val="Char1"/>
        </w:rPr>
        <w:t>Routine Maintenance</w:t>
      </w:r>
      <w:r w:rsidR="0083037B" w:rsidRPr="00475770">
        <w:rPr>
          <w:rStyle w:val="Char1"/>
        </w:rPr>
        <w:fldChar w:fldCharType="end"/>
      </w:r>
      <w:r w:rsidR="00E27797" w:rsidRPr="00475770">
        <w:t>.</w:t>
      </w:r>
    </w:p>
    <w:p w14:paraId="73522B72" w14:textId="1E775EC7" w:rsidR="00E27797" w:rsidRPr="00475770" w:rsidRDefault="00E27797" w:rsidP="00195C05">
      <w:pPr>
        <w:pStyle w:val="ItemList"/>
        <w:spacing w:before="48" w:after="48"/>
      </w:pPr>
      <w:r w:rsidRPr="00475770">
        <w:t xml:space="preserve">If the </w:t>
      </w:r>
      <w:r w:rsidR="003D247A" w:rsidRPr="00475770">
        <w:t>MaxiCharger</w:t>
      </w:r>
      <w:r w:rsidR="00175C0D" w:rsidRPr="00475770">
        <w:t xml:space="preserve"> </w:t>
      </w:r>
      <w:r w:rsidRPr="00475770">
        <w:t xml:space="preserve">is de-energized for more than </w:t>
      </w:r>
      <w:r w:rsidR="00B80BE6" w:rsidRPr="00475770">
        <w:rPr>
          <w:rFonts w:hint="eastAsia"/>
        </w:rPr>
        <w:t>four</w:t>
      </w:r>
      <w:r w:rsidR="00B80BE6" w:rsidRPr="00475770">
        <w:t xml:space="preserve"> </w:t>
      </w:r>
      <w:r w:rsidRPr="00475770">
        <w:t>hours, activate the internal heater to remov</w:t>
      </w:r>
      <w:r w:rsidR="00FA5517" w:rsidRPr="00475770">
        <w:t>e condensation from the cabinet</w:t>
      </w:r>
      <w:r w:rsidRPr="00475770">
        <w:t>.</w:t>
      </w:r>
    </w:p>
    <w:p w14:paraId="7E4DD920" w14:textId="07DC584E" w:rsidR="001E0770" w:rsidRPr="00475770" w:rsidRDefault="001E0770" w:rsidP="007E10DC">
      <w:pPr>
        <w:pStyle w:val="a1"/>
      </w:pPr>
      <w:r w:rsidRPr="00475770">
        <w:rPr>
          <w:rFonts w:hint="eastAsia"/>
        </w:rPr>
        <w:t>T</w:t>
      </w:r>
      <w:r w:rsidRPr="00475770">
        <w:t>o power on the MaxiCharger</w:t>
      </w:r>
    </w:p>
    <w:p w14:paraId="5736AE39" w14:textId="3A0AA028" w:rsidR="001E0770" w:rsidRPr="00475770" w:rsidRDefault="001E0770" w:rsidP="00195C05">
      <w:pPr>
        <w:pStyle w:val="a0"/>
        <w:numPr>
          <w:ilvl w:val="0"/>
          <w:numId w:val="37"/>
        </w:numPr>
      </w:pPr>
      <w:r w:rsidRPr="00475770">
        <w:t xml:space="preserve">Make sure that the upstream breaker stays in the </w:t>
      </w:r>
      <w:r w:rsidRPr="00195C05">
        <w:rPr>
          <w:b/>
        </w:rPr>
        <w:t>OFF</w:t>
      </w:r>
      <w:r w:rsidRPr="00475770">
        <w:t xml:space="preserve"> position and locked during the procedure.</w:t>
      </w:r>
    </w:p>
    <w:p w14:paraId="1B57187D" w14:textId="760139CE" w:rsidR="001E0770" w:rsidRPr="00475770" w:rsidRDefault="001E0770" w:rsidP="00195C05">
      <w:pPr>
        <w:pStyle w:val="a0"/>
        <w:numPr>
          <w:ilvl w:val="0"/>
          <w:numId w:val="37"/>
        </w:numPr>
      </w:pPr>
      <w:r w:rsidRPr="00475770">
        <w:t>Tighten the screws and bolts of key parts and make sure the cabinet is clean inside. Prevent the electronic components from being damaged by dust or particles.</w:t>
      </w:r>
    </w:p>
    <w:p w14:paraId="6DEA0C1A" w14:textId="74D143DC" w:rsidR="001E0770" w:rsidRPr="00475770" w:rsidRDefault="007E4856" w:rsidP="00195C05">
      <w:pPr>
        <w:pStyle w:val="a0"/>
        <w:numPr>
          <w:ilvl w:val="0"/>
          <w:numId w:val="37"/>
        </w:numPr>
      </w:pPr>
      <w:r w:rsidRPr="00475770">
        <w:t>U</w:t>
      </w:r>
      <w:r w:rsidR="001E0770" w:rsidRPr="00475770">
        <w:t xml:space="preserve">se the multimeter to check the circuit </w:t>
      </w:r>
      <w:r w:rsidR="00495638" w:rsidRPr="00475770">
        <w:t xml:space="preserve">connections </w:t>
      </w:r>
      <w:r w:rsidR="001E0770" w:rsidRPr="00475770">
        <w:t>among L1, L2, L3, N, and PE. If</w:t>
      </w:r>
      <w:r w:rsidR="00495638" w:rsidRPr="00475770">
        <w:t xml:space="preserve"> short circuit occurs, contact Autel t</w:t>
      </w:r>
      <w:r w:rsidR="001E0770" w:rsidRPr="00475770">
        <w:t>echnical support; Otherwise,</w:t>
      </w:r>
      <w:r w:rsidR="008C6E8F" w:rsidRPr="00475770">
        <w:t xml:space="preserve"> reinstall the </w:t>
      </w:r>
      <w:r w:rsidR="0088637F" w:rsidRPr="00475770">
        <w:t xml:space="preserve">insulating </w:t>
      </w:r>
      <w:r w:rsidR="0088637F" w:rsidRPr="00475770">
        <w:rPr>
          <w:rFonts w:hint="eastAsia"/>
        </w:rPr>
        <w:t>barrier</w:t>
      </w:r>
      <w:r w:rsidR="008C6E8F" w:rsidRPr="00475770">
        <w:t>.</w:t>
      </w:r>
    </w:p>
    <w:p w14:paraId="4E88CED4" w14:textId="43E61CC2" w:rsidR="001E0770" w:rsidRPr="00475770" w:rsidRDefault="001E0770" w:rsidP="00195C05">
      <w:pPr>
        <w:pStyle w:val="a0"/>
        <w:numPr>
          <w:ilvl w:val="0"/>
          <w:numId w:val="37"/>
        </w:numPr>
      </w:pPr>
      <w:r w:rsidRPr="00475770">
        <w:t xml:space="preserve">Make sure that the RCCB and MCCB stay in the </w:t>
      </w:r>
      <w:r w:rsidRPr="00195C05">
        <w:rPr>
          <w:b/>
        </w:rPr>
        <w:t>OFF</w:t>
      </w:r>
      <w:r w:rsidRPr="00475770">
        <w:t xml:space="preserve"> position.</w:t>
      </w:r>
    </w:p>
    <w:p w14:paraId="6A06AB81" w14:textId="45C4640E" w:rsidR="00FA6CA5" w:rsidRPr="00475770" w:rsidRDefault="00803BC3" w:rsidP="00195C05">
      <w:pPr>
        <w:pStyle w:val="a0"/>
        <w:numPr>
          <w:ilvl w:val="0"/>
          <w:numId w:val="37"/>
        </w:numPr>
      </w:pPr>
      <w:r w:rsidRPr="00475770">
        <w:t xml:space="preserve">Contact Customer Technical Support to turn on the upstream breaker, then </w:t>
      </w:r>
      <w:r w:rsidR="00FA6CA5" w:rsidRPr="00475770">
        <w:t xml:space="preserve">measure the </w:t>
      </w:r>
      <w:r w:rsidR="00F17494" w:rsidRPr="00475770">
        <w:t xml:space="preserve">voltage of AC power input </w:t>
      </w:r>
      <w:r w:rsidR="00DE7778" w:rsidRPr="00475770">
        <w:t xml:space="preserve">by following </w:t>
      </w:r>
      <w:r w:rsidR="00DE7778" w:rsidRPr="00195C05">
        <w:rPr>
          <w:i/>
          <w:color w:val="0000FF"/>
        </w:rPr>
        <w:fldChar w:fldCharType="begin"/>
      </w:r>
      <w:r w:rsidR="00DE7778" w:rsidRPr="00195C05">
        <w:rPr>
          <w:i/>
          <w:color w:val="0000FF"/>
        </w:rPr>
        <w:instrText xml:space="preserve"> REF _Ref106043040 \h  \* MERGEFORMAT </w:instrText>
      </w:r>
      <w:r w:rsidR="00DE7778" w:rsidRPr="00195C05">
        <w:rPr>
          <w:i/>
          <w:color w:val="0000FF"/>
        </w:rPr>
      </w:r>
      <w:r w:rsidR="00DE7778" w:rsidRPr="00195C05">
        <w:rPr>
          <w:i/>
          <w:color w:val="0000FF"/>
        </w:rPr>
        <w:fldChar w:fldCharType="separate"/>
      </w:r>
      <w:r w:rsidR="00BD432C" w:rsidRPr="00195C05">
        <w:rPr>
          <w:i/>
          <w:color w:val="0000FF"/>
        </w:rPr>
        <w:t>Measuring the AC Voltage</w:t>
      </w:r>
      <w:r w:rsidR="00DE7778" w:rsidRPr="00195C05">
        <w:rPr>
          <w:i/>
          <w:color w:val="0000FF"/>
        </w:rPr>
        <w:fldChar w:fldCharType="end"/>
      </w:r>
      <w:r w:rsidR="00FA6CA5" w:rsidRPr="00475770">
        <w:t>.</w:t>
      </w:r>
      <w:r w:rsidR="00402D3E" w:rsidRPr="00475770">
        <w:t xml:space="preserve"> Make sure that all the measured voltages are in accordance with </w:t>
      </w:r>
      <w:r w:rsidR="00DE7778" w:rsidRPr="00475770">
        <w:t xml:space="preserve">the input voltage range </w:t>
      </w:r>
      <w:r w:rsidR="0095324A" w:rsidRPr="00475770">
        <w:t>specified</w:t>
      </w:r>
      <w:r w:rsidR="00DE7778" w:rsidRPr="00475770">
        <w:t xml:space="preserve"> in </w:t>
      </w:r>
      <w:r w:rsidR="00DE7778" w:rsidRPr="00195C05">
        <w:rPr>
          <w:i/>
          <w:color w:val="0000FF"/>
        </w:rPr>
        <w:fldChar w:fldCharType="begin"/>
      </w:r>
      <w:r w:rsidR="00DE7778" w:rsidRPr="00195C05">
        <w:rPr>
          <w:i/>
          <w:color w:val="0000FF"/>
        </w:rPr>
        <w:instrText xml:space="preserve"> REF _Ref106043147 \h  \* MERGEFORMAT </w:instrText>
      </w:r>
      <w:r w:rsidR="00DE7778" w:rsidRPr="00195C05">
        <w:rPr>
          <w:i/>
          <w:color w:val="0000FF"/>
        </w:rPr>
      </w:r>
      <w:r w:rsidR="00DE7778" w:rsidRPr="00195C05">
        <w:rPr>
          <w:i/>
          <w:color w:val="0000FF"/>
        </w:rPr>
        <w:fldChar w:fldCharType="separate"/>
      </w:r>
      <w:r w:rsidR="00BD432C" w:rsidRPr="00195C05">
        <w:rPr>
          <w:i/>
          <w:color w:val="0000FF"/>
        </w:rPr>
        <w:t xml:space="preserve">Table </w:t>
      </w:r>
      <w:r w:rsidR="00BD432C" w:rsidRPr="00195C05">
        <w:rPr>
          <w:i/>
          <w:noProof/>
          <w:color w:val="0000FF"/>
        </w:rPr>
        <w:t>9</w:t>
      </w:r>
      <w:r w:rsidR="00BD432C" w:rsidRPr="00195C05">
        <w:rPr>
          <w:i/>
          <w:noProof/>
          <w:color w:val="0000FF"/>
        </w:rPr>
        <w:noBreakHyphen/>
        <w:t>1</w:t>
      </w:r>
      <w:r w:rsidR="00BD432C" w:rsidRPr="00195C05">
        <w:rPr>
          <w:i/>
          <w:color w:val="0000FF"/>
        </w:rPr>
        <w:t xml:space="preserve"> Product Specifications</w:t>
      </w:r>
      <w:r w:rsidR="00DE7778" w:rsidRPr="00195C05">
        <w:rPr>
          <w:i/>
          <w:color w:val="0000FF"/>
        </w:rPr>
        <w:fldChar w:fldCharType="end"/>
      </w:r>
      <w:r w:rsidR="00402D3E" w:rsidRPr="00475770">
        <w:t>.</w:t>
      </w:r>
    </w:p>
    <w:p w14:paraId="75E5A568" w14:textId="4F668AAF" w:rsidR="001E0770" w:rsidRPr="00475770" w:rsidRDefault="00A603A7" w:rsidP="00195C05">
      <w:pPr>
        <w:pStyle w:val="a0"/>
        <w:numPr>
          <w:ilvl w:val="0"/>
          <w:numId w:val="37"/>
        </w:numPr>
      </w:pPr>
      <w:r w:rsidRPr="00475770">
        <w:t>Set the main breaker</w:t>
      </w:r>
      <w:r w:rsidR="001E0770" w:rsidRPr="00475770">
        <w:t xml:space="preserve"> to the </w:t>
      </w:r>
      <w:r w:rsidR="00AF79CA">
        <w:rPr>
          <w:b/>
        </w:rPr>
        <w:t>ON</w:t>
      </w:r>
      <w:r w:rsidR="001E0770" w:rsidRPr="00475770">
        <w:t xml:space="preserve"> position.</w:t>
      </w:r>
    </w:p>
    <w:p w14:paraId="631FFE6C" w14:textId="4ECF92AA" w:rsidR="001E0770" w:rsidRPr="00475770" w:rsidRDefault="001E0770" w:rsidP="00195C05">
      <w:pPr>
        <w:pStyle w:val="a0"/>
        <w:numPr>
          <w:ilvl w:val="0"/>
          <w:numId w:val="37"/>
        </w:numPr>
      </w:pPr>
      <w:r w:rsidRPr="00475770">
        <w:rPr>
          <w:rFonts w:hint="eastAsia"/>
        </w:rPr>
        <w:t>S</w:t>
      </w:r>
      <w:r w:rsidRPr="00475770">
        <w:t xml:space="preserve">et the RCCB to the </w:t>
      </w:r>
      <w:r w:rsidR="00AF79CA">
        <w:rPr>
          <w:b/>
        </w:rPr>
        <w:t>ON</w:t>
      </w:r>
      <w:r w:rsidRPr="00475770">
        <w:t xml:space="preserve"> position and check the indicators on CCU, ECU and TCU and the screen</w:t>
      </w:r>
      <w:r w:rsidR="00495638" w:rsidRPr="00475770">
        <w:t xml:space="preserve"> display</w:t>
      </w:r>
      <w:r w:rsidRPr="00475770">
        <w:t>.</w:t>
      </w:r>
    </w:p>
    <w:p w14:paraId="3DAC5383" w14:textId="4D1FE1FE" w:rsidR="001E0770" w:rsidRPr="00475770" w:rsidRDefault="001E0770" w:rsidP="00195C05">
      <w:pPr>
        <w:pStyle w:val="ItemListinSeq"/>
        <w:spacing w:before="48" w:after="48"/>
      </w:pPr>
      <w:r w:rsidRPr="00475770">
        <w:rPr>
          <w:rFonts w:eastAsiaTheme="minorEastAsia" w:hint="eastAsia"/>
        </w:rPr>
        <w:t>I</w:t>
      </w:r>
      <w:r w:rsidRPr="00475770">
        <w:rPr>
          <w:rFonts w:eastAsiaTheme="minorEastAsia"/>
        </w:rPr>
        <w:t xml:space="preserve">f any indicator of </w:t>
      </w:r>
      <w:r w:rsidRPr="00475770">
        <w:t xml:space="preserve">CCU, ECU, or TCU is off or </w:t>
      </w:r>
      <w:r w:rsidR="00495638" w:rsidRPr="00475770">
        <w:t xml:space="preserve">the screen display is abnormal, please </w:t>
      </w:r>
      <w:r w:rsidRPr="00475770">
        <w:t xml:space="preserve">contact </w:t>
      </w:r>
      <w:r w:rsidR="00495638" w:rsidRPr="00475770">
        <w:t xml:space="preserve">Autel </w:t>
      </w:r>
      <w:r w:rsidRPr="00475770">
        <w:t>technical support;</w:t>
      </w:r>
    </w:p>
    <w:p w14:paraId="62A893C2" w14:textId="04E38993" w:rsidR="001E0770" w:rsidRPr="00475770" w:rsidRDefault="001E0770" w:rsidP="00195C05">
      <w:pPr>
        <w:pStyle w:val="ItemListinSeq"/>
        <w:spacing w:before="48" w:after="48"/>
      </w:pPr>
      <w:r w:rsidRPr="00475770">
        <w:t>If all indicators and the screen display normal, go to next step.</w:t>
      </w:r>
    </w:p>
    <w:p w14:paraId="1C6E33DE" w14:textId="2F28FEE3" w:rsidR="001E0770" w:rsidRPr="00475770" w:rsidRDefault="001E0770" w:rsidP="00195C05">
      <w:pPr>
        <w:pStyle w:val="a0"/>
      </w:pPr>
      <w:r w:rsidRPr="00475770">
        <w:rPr>
          <w:rFonts w:hint="eastAsia"/>
        </w:rPr>
        <w:t>S</w:t>
      </w:r>
      <w:r w:rsidRPr="00475770">
        <w:t xml:space="preserve">et the MCCB to the </w:t>
      </w:r>
      <w:r w:rsidR="00AF79CA">
        <w:rPr>
          <w:b/>
        </w:rPr>
        <w:t>ON</w:t>
      </w:r>
      <w:r w:rsidRPr="00475770">
        <w:t xml:space="preserve"> position and connect to the main circuit. Close the doors of the cabinet. Your Maxi</w:t>
      </w:r>
      <w:r w:rsidRPr="00475770">
        <w:rPr>
          <w:rFonts w:hint="eastAsia"/>
        </w:rPr>
        <w:t>Charger</w:t>
      </w:r>
      <w:r w:rsidRPr="00475770">
        <w:t xml:space="preserve"> </w:t>
      </w:r>
      <w:r w:rsidRPr="00475770">
        <w:rPr>
          <w:rFonts w:hint="eastAsia"/>
        </w:rPr>
        <w:t>is</w:t>
      </w:r>
      <w:r w:rsidRPr="00475770">
        <w:t xml:space="preserve"> </w:t>
      </w:r>
      <w:r w:rsidRPr="00475770">
        <w:rPr>
          <w:rFonts w:hint="eastAsia"/>
        </w:rPr>
        <w:t>ready</w:t>
      </w:r>
      <w:r w:rsidRPr="00475770">
        <w:t xml:space="preserve"> for use.</w:t>
      </w:r>
    </w:p>
    <w:p w14:paraId="46D690B6" w14:textId="77777777" w:rsidR="00206197" w:rsidRPr="00475770" w:rsidRDefault="00206197" w:rsidP="00D377F5">
      <w:pPr>
        <w:pStyle w:val="NOTE0"/>
        <w:sectPr w:rsidR="00206197" w:rsidRPr="00475770" w:rsidSect="00D26989">
          <w:pgSz w:w="8392" w:h="11907"/>
          <w:pgMar w:top="567" w:right="567" w:bottom="567" w:left="567" w:header="0" w:footer="340" w:gutter="0"/>
          <w:cols w:space="720"/>
          <w:docGrid w:linePitch="245"/>
        </w:sectPr>
      </w:pPr>
    </w:p>
    <w:p w14:paraId="3259B9DD" w14:textId="7DC4678A" w:rsidR="00E27797" w:rsidRPr="00475770" w:rsidRDefault="001026E0" w:rsidP="00D377F5">
      <w:pPr>
        <w:pStyle w:val="NOTE0"/>
        <w:rPr>
          <w:rFonts w:ascii="Verdana" w:eastAsia="Verdana" w:hAnsi="Verdana" w:cstheme="minorBidi"/>
          <w:sz w:val="20"/>
          <w:szCs w:val="20"/>
        </w:rPr>
      </w:pPr>
      <w:r w:rsidRPr="00475770">
        <w:rPr>
          <w:noProof/>
        </w:rPr>
        <w:lastRenderedPageBreak/>
        <w:drawing>
          <wp:anchor distT="0" distB="0" distL="114300" distR="114300" simplePos="0" relativeHeight="251880448" behindDoc="0" locked="0" layoutInCell="1" allowOverlap="1" wp14:anchorId="5A13973A" wp14:editId="66279BF2">
            <wp:simplePos x="0" y="0"/>
            <wp:positionH relativeFrom="margin">
              <wp:align>left</wp:align>
            </wp:positionH>
            <wp:positionV relativeFrom="paragraph">
              <wp:posOffset>21590</wp:posOffset>
            </wp:positionV>
            <wp:extent cx="164231" cy="144000"/>
            <wp:effectExtent l="0" t="0" r="7620" b="889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1" cy="144000"/>
                    </a:xfrm>
                    <a:prstGeom prst="rect">
                      <a:avLst/>
                    </a:prstGeom>
                  </pic:spPr>
                </pic:pic>
              </a:graphicData>
            </a:graphic>
            <wp14:sizeRelH relativeFrom="page">
              <wp14:pctWidth>0</wp14:pctWidth>
            </wp14:sizeRelH>
            <wp14:sizeRelV relativeFrom="page">
              <wp14:pctHeight>0</wp14:pctHeight>
            </wp14:sizeRelV>
          </wp:anchor>
        </w:drawing>
      </w:r>
      <w:r w:rsidR="00E27797" w:rsidRPr="00475770">
        <w:t>CAUTION</w:t>
      </w:r>
    </w:p>
    <w:p w14:paraId="373C1A18" w14:textId="034685A4" w:rsidR="00E27797" w:rsidRPr="00475770" w:rsidRDefault="008A73C9" w:rsidP="00D377F5">
      <w:pPr>
        <w:pStyle w:val="NOTE"/>
        <w:rPr>
          <w:snapToGrid w:val="0"/>
        </w:rPr>
      </w:pPr>
      <w:r w:rsidRPr="00475770">
        <w:rPr>
          <w:snapToGrid w:val="0"/>
        </w:rPr>
        <w:t>T</w:t>
      </w:r>
      <w:r w:rsidR="00E27797" w:rsidRPr="00475770">
        <w:rPr>
          <w:snapToGrid w:val="0"/>
        </w:rPr>
        <w:t xml:space="preserve">o prevent damage to the </w:t>
      </w:r>
      <w:r w:rsidR="003D247A" w:rsidRPr="00475770">
        <w:rPr>
          <w:snapToGrid w:val="0"/>
        </w:rPr>
        <w:t>MaxiCharger</w:t>
      </w:r>
      <w:r w:rsidRPr="00475770">
        <w:rPr>
          <w:snapToGrid w:val="0"/>
        </w:rPr>
        <w:t>, remove condensation before use</w:t>
      </w:r>
      <w:r w:rsidRPr="00475770">
        <w:rPr>
          <w:rFonts w:hint="eastAsia"/>
          <w:snapToGrid w:val="0"/>
        </w:rPr>
        <w:t>.</w:t>
      </w:r>
    </w:p>
    <w:p w14:paraId="68B02AFE" w14:textId="0F3EFFBE" w:rsidR="00E27797" w:rsidRPr="00475770" w:rsidRDefault="001817E0" w:rsidP="00140C9B">
      <w:pPr>
        <w:pStyle w:val="2"/>
        <w:spacing w:before="240"/>
      </w:pPr>
      <w:bookmarkStart w:id="933" w:name="6.2_Stop_the_EVSE_if_there_is_an_emergen"/>
      <w:bookmarkStart w:id="934" w:name="_bookmark109"/>
      <w:bookmarkStart w:id="935" w:name="_Ref101944305"/>
      <w:bookmarkStart w:id="936" w:name="_Toc106900432"/>
      <w:bookmarkStart w:id="937" w:name="_Toc106983304"/>
      <w:bookmarkStart w:id="938" w:name="_Toc119068343"/>
      <w:bookmarkEnd w:id="933"/>
      <w:bookmarkEnd w:id="934"/>
      <w:r w:rsidRPr="00475770">
        <w:rPr>
          <w:rFonts w:hint="eastAsia"/>
        </w:rPr>
        <w:t>Emergency</w:t>
      </w:r>
      <w:r w:rsidRPr="00475770">
        <w:t xml:space="preserve"> Stop</w:t>
      </w:r>
      <w:bookmarkEnd w:id="935"/>
      <w:bookmarkEnd w:id="936"/>
      <w:bookmarkEnd w:id="937"/>
      <w:bookmarkEnd w:id="938"/>
    </w:p>
    <w:p w14:paraId="2E7C4C9F" w14:textId="680CC4C9" w:rsidR="00E27797" w:rsidRPr="00475770" w:rsidRDefault="001F3DEC" w:rsidP="00195C05">
      <w:pPr>
        <w:pStyle w:val="EN"/>
      </w:pPr>
      <w:r w:rsidRPr="00475770">
        <w:t>In any</w:t>
      </w:r>
      <w:r w:rsidR="00E27797" w:rsidRPr="00475770">
        <w:t xml:space="preserve"> emergency</w:t>
      </w:r>
      <w:r w:rsidRPr="00475770">
        <w:t xml:space="preserve"> situation</w:t>
      </w:r>
      <w:r w:rsidR="00E27797" w:rsidRPr="00475770">
        <w:t xml:space="preserve">, push the </w:t>
      </w:r>
      <w:r w:rsidR="00E27797" w:rsidRPr="00475770">
        <w:rPr>
          <w:b/>
        </w:rPr>
        <w:t>Emergency Stop</w:t>
      </w:r>
      <w:r w:rsidR="00E27797" w:rsidRPr="00475770">
        <w:t xml:space="preserve"> button.</w:t>
      </w:r>
    </w:p>
    <w:p w14:paraId="5FB8F78C" w14:textId="2C47E72D" w:rsidR="00E27797" w:rsidRPr="00475770" w:rsidRDefault="00E27797" w:rsidP="00195C05">
      <w:pPr>
        <w:pStyle w:val="EN"/>
      </w:pPr>
      <w:r w:rsidRPr="00475770">
        <w:t xml:space="preserve">The </w:t>
      </w:r>
      <w:r w:rsidR="003D247A" w:rsidRPr="00475770">
        <w:t>MaxiCharger</w:t>
      </w:r>
      <w:r w:rsidRPr="00475770">
        <w:t xml:space="preserve"> stop</w:t>
      </w:r>
      <w:r w:rsidR="00D03B81" w:rsidRPr="00475770">
        <w:t>s</w:t>
      </w:r>
      <w:r w:rsidRPr="00475770">
        <w:t xml:space="preserve"> all charg</w:t>
      </w:r>
      <w:r w:rsidR="001817E0" w:rsidRPr="00475770">
        <w:t>ing</w:t>
      </w:r>
      <w:r w:rsidRPr="00475770">
        <w:t xml:space="preserve"> </w:t>
      </w:r>
      <w:r w:rsidR="001F3DEC" w:rsidRPr="00475770">
        <w:t>process</w:t>
      </w:r>
      <w:r w:rsidR="00794C66" w:rsidRPr="00475770">
        <w:t>es</w:t>
      </w:r>
      <w:r w:rsidR="001F3DEC" w:rsidRPr="00475770">
        <w:t xml:space="preserve"> and th</w:t>
      </w:r>
      <w:r w:rsidRPr="00475770">
        <w:t xml:space="preserve">e touchscreen </w:t>
      </w:r>
      <w:r w:rsidR="001817E0" w:rsidRPr="00475770">
        <w:rPr>
          <w:rFonts w:hint="eastAsia"/>
        </w:rPr>
        <w:t>displays</w:t>
      </w:r>
      <w:r w:rsidR="001817E0" w:rsidRPr="00475770">
        <w:t xml:space="preserve"> </w:t>
      </w:r>
      <w:r w:rsidRPr="00475770">
        <w:t xml:space="preserve">a </w:t>
      </w:r>
      <w:r w:rsidR="001F3DEC" w:rsidRPr="00475770">
        <w:t>m</w:t>
      </w:r>
      <w:r w:rsidR="00B80BE6" w:rsidRPr="00475770">
        <w:t>essage as shown in the following figure</w:t>
      </w:r>
      <w:r w:rsidR="00794C66" w:rsidRPr="00475770">
        <w:t>:</w:t>
      </w:r>
    </w:p>
    <w:p w14:paraId="68C8963A" w14:textId="77777777" w:rsidR="004B5F9E" w:rsidRDefault="00C248F7" w:rsidP="00B403EE">
      <w:pPr>
        <w:keepNext/>
        <w:spacing w:line="480" w:lineRule="auto"/>
        <w:jc w:val="center"/>
      </w:pPr>
      <w:bookmarkStart w:id="939" w:name="6.3_Reset_the_EVSE_after_an_emergency"/>
      <w:bookmarkStart w:id="940" w:name="_bookmark110"/>
      <w:bookmarkEnd w:id="939"/>
      <w:bookmarkEnd w:id="940"/>
      <w:r w:rsidRPr="00475770">
        <w:rPr>
          <w:noProof/>
        </w:rPr>
        <w:drawing>
          <wp:inline distT="0" distB="0" distL="0" distR="0" wp14:anchorId="25843AB4" wp14:editId="51622AFE">
            <wp:extent cx="3467405" cy="2529437"/>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6-1.png"/>
                    <pic:cNvPicPr/>
                  </pic:nvPicPr>
                  <pic:blipFill>
                    <a:blip r:embed="rId69">
                      <a:extLst>
                        <a:ext uri="{28A0092B-C50C-407E-A947-70E740481C1C}">
                          <a14:useLocalDpi xmlns:a14="http://schemas.microsoft.com/office/drawing/2010/main" val="0"/>
                        </a:ext>
                      </a:extLst>
                    </a:blip>
                    <a:stretch>
                      <a:fillRect/>
                    </a:stretch>
                  </pic:blipFill>
                  <pic:spPr>
                    <a:xfrm>
                      <a:off x="0" y="0"/>
                      <a:ext cx="3467405" cy="2529437"/>
                    </a:xfrm>
                    <a:prstGeom prst="rect">
                      <a:avLst/>
                    </a:prstGeom>
                  </pic:spPr>
                </pic:pic>
              </a:graphicData>
            </a:graphic>
          </wp:inline>
        </w:drawing>
      </w:r>
    </w:p>
    <w:p w14:paraId="11F4AAE4" w14:textId="0A672FE0" w:rsidR="00C53131" w:rsidRPr="00475770"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6</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1</w:t>
      </w:r>
      <w:r w:rsidR="00F9073B">
        <w:rPr>
          <w:noProof/>
        </w:rPr>
        <w:fldChar w:fldCharType="end"/>
      </w:r>
      <w:r>
        <w:t xml:space="preserve"> </w:t>
      </w:r>
      <w:r w:rsidRPr="006461EA">
        <w:t>Fault Message</w:t>
      </w:r>
      <w:r>
        <w:t xml:space="preserve"> Screen</w:t>
      </w:r>
    </w:p>
    <w:p w14:paraId="3C306EEE" w14:textId="2656D682" w:rsidR="00E27797" w:rsidRPr="00475770" w:rsidRDefault="00E27797" w:rsidP="007E10DC">
      <w:pPr>
        <w:pStyle w:val="a1"/>
      </w:pPr>
      <w:r w:rsidRPr="00475770">
        <w:rPr>
          <w:rFonts w:hint="eastAsia"/>
        </w:rPr>
        <w:t>T</w:t>
      </w:r>
      <w:r w:rsidRPr="00475770">
        <w:t xml:space="preserve">o reset the </w:t>
      </w:r>
      <w:r w:rsidR="00700E74" w:rsidRPr="00475770">
        <w:t>MaxiCharger</w:t>
      </w:r>
    </w:p>
    <w:p w14:paraId="20100651" w14:textId="04E20734" w:rsidR="00E27797" w:rsidRPr="00195C05" w:rsidRDefault="001F3DEC" w:rsidP="00195C05">
      <w:pPr>
        <w:pStyle w:val="a0"/>
        <w:numPr>
          <w:ilvl w:val="0"/>
          <w:numId w:val="40"/>
        </w:numPr>
        <w:rPr>
          <w:rFonts w:eastAsia="Verdana" w:hAnsi="Verdana" w:cs="Verdana"/>
          <w:szCs w:val="20"/>
        </w:rPr>
      </w:pPr>
      <w:r w:rsidRPr="00475770">
        <w:t>Ensure</w:t>
      </w:r>
      <w:r w:rsidR="00E27797" w:rsidRPr="00475770">
        <w:t xml:space="preserve"> that the situation is safe again.</w:t>
      </w:r>
    </w:p>
    <w:p w14:paraId="21CF050E" w14:textId="433975F5" w:rsidR="00E27797" w:rsidRPr="00475770" w:rsidRDefault="00E27797" w:rsidP="00195C05">
      <w:pPr>
        <w:pStyle w:val="a0"/>
      </w:pPr>
      <w:r w:rsidRPr="00475770">
        <w:t xml:space="preserve">Turn the </w:t>
      </w:r>
      <w:r w:rsidRPr="00475770">
        <w:rPr>
          <w:b/>
        </w:rPr>
        <w:t>Emergency</w:t>
      </w:r>
      <w:r w:rsidR="008365C6" w:rsidRPr="00475770">
        <w:rPr>
          <w:b/>
        </w:rPr>
        <w:t xml:space="preserve"> </w:t>
      </w:r>
      <w:r w:rsidR="008365C6" w:rsidRPr="00475770">
        <w:rPr>
          <w:rFonts w:hint="eastAsia"/>
          <w:b/>
        </w:rPr>
        <w:t>S</w:t>
      </w:r>
      <w:bookmarkStart w:id="941" w:name="_GoBack"/>
      <w:bookmarkEnd w:id="941"/>
      <w:r w:rsidR="008365C6" w:rsidRPr="00475770">
        <w:rPr>
          <w:rFonts w:hint="eastAsia"/>
          <w:b/>
        </w:rPr>
        <w:t>top</w:t>
      </w:r>
      <w:r w:rsidRPr="00475770">
        <w:t xml:space="preserve"> button clockwise to release it.</w:t>
      </w:r>
    </w:p>
    <w:p w14:paraId="22DE307C" w14:textId="3662EA33" w:rsidR="00D03B81" w:rsidRPr="00475770" w:rsidRDefault="00E27797" w:rsidP="00195C05">
      <w:pPr>
        <w:pStyle w:val="ItemListinSeq"/>
        <w:spacing w:before="48" w:after="48"/>
      </w:pPr>
      <w:r w:rsidRPr="00475770">
        <w:t xml:space="preserve">The </w:t>
      </w:r>
      <w:r w:rsidR="003D247A" w:rsidRPr="00475770">
        <w:t>MaxiCharger</w:t>
      </w:r>
      <w:r w:rsidR="00175C0D" w:rsidRPr="00475770">
        <w:t xml:space="preserve"> </w:t>
      </w:r>
      <w:r w:rsidR="00794C66" w:rsidRPr="00475770">
        <w:t xml:space="preserve">will </w:t>
      </w:r>
      <w:r w:rsidR="00D03B81" w:rsidRPr="00475770">
        <w:t xml:space="preserve">start and the </w:t>
      </w:r>
      <w:r w:rsidR="00794C66" w:rsidRPr="00475770">
        <w:t>error</w:t>
      </w:r>
      <w:r w:rsidR="00D03B81" w:rsidRPr="00475770">
        <w:t xml:space="preserve"> </w:t>
      </w:r>
      <w:r w:rsidRPr="00475770">
        <w:t xml:space="preserve">message </w:t>
      </w:r>
      <w:r w:rsidR="00794C66" w:rsidRPr="00475770">
        <w:t>will disappear</w:t>
      </w:r>
      <w:r w:rsidRPr="00475770">
        <w:t xml:space="preserve"> from the touchscreen.</w:t>
      </w:r>
    </w:p>
    <w:p w14:paraId="200A6C85" w14:textId="24A9A05C" w:rsidR="00E27797" w:rsidRPr="00475770" w:rsidRDefault="00E27797" w:rsidP="00195C05">
      <w:pPr>
        <w:pStyle w:val="ItemListinSeq"/>
        <w:spacing w:before="48" w:after="48"/>
      </w:pPr>
      <w:r w:rsidRPr="00475770">
        <w:t xml:space="preserve">The </w:t>
      </w:r>
      <w:r w:rsidR="003D247A" w:rsidRPr="00475770">
        <w:t>MaxiCharger</w:t>
      </w:r>
      <w:r w:rsidRPr="00475770">
        <w:t xml:space="preserve"> </w:t>
      </w:r>
      <w:r w:rsidR="00794C66" w:rsidRPr="00475770">
        <w:t>will resume</w:t>
      </w:r>
      <w:r w:rsidRPr="00475770">
        <w:t xml:space="preserve"> the normal operation.</w:t>
      </w:r>
    </w:p>
    <w:p w14:paraId="15C0E0DD" w14:textId="77777777" w:rsidR="0028730B" w:rsidRPr="00475770" w:rsidRDefault="0028730B" w:rsidP="00467A6B">
      <w:pPr>
        <w:sectPr w:rsidR="0028730B" w:rsidRPr="00475770" w:rsidSect="00D26989">
          <w:pgSz w:w="8392" w:h="11907"/>
          <w:pgMar w:top="567" w:right="567" w:bottom="567" w:left="567" w:header="0" w:footer="340" w:gutter="0"/>
          <w:cols w:space="720"/>
          <w:docGrid w:linePitch="245"/>
        </w:sectPr>
      </w:pPr>
      <w:bookmarkStart w:id="942" w:name="6.4_Charge_session"/>
      <w:bookmarkStart w:id="943" w:name="_bookmark111"/>
      <w:bookmarkStart w:id="944" w:name="_Ref101944318"/>
      <w:bookmarkEnd w:id="942"/>
      <w:bookmarkEnd w:id="943"/>
    </w:p>
    <w:p w14:paraId="0B0E3734" w14:textId="6FCE5F55" w:rsidR="00E27797" w:rsidRPr="00475770" w:rsidRDefault="00E27797" w:rsidP="008E6E83">
      <w:pPr>
        <w:pStyle w:val="2"/>
        <w:spacing w:before="240"/>
      </w:pPr>
      <w:bookmarkStart w:id="945" w:name="_Toc106900433"/>
      <w:bookmarkStart w:id="946" w:name="_Toc106983305"/>
      <w:bookmarkStart w:id="947" w:name="_Toc119068344"/>
      <w:r w:rsidRPr="00475770">
        <w:lastRenderedPageBreak/>
        <w:t>Charg</w:t>
      </w:r>
      <w:bookmarkEnd w:id="944"/>
      <w:r w:rsidR="00B80BE6" w:rsidRPr="00475770">
        <w:t>ing Procedure</w:t>
      </w:r>
      <w:bookmarkEnd w:id="945"/>
      <w:bookmarkEnd w:id="946"/>
      <w:bookmarkEnd w:id="947"/>
    </w:p>
    <w:p w14:paraId="34217AA1" w14:textId="02F4F4B9" w:rsidR="00C53131" w:rsidRDefault="001817E0" w:rsidP="001923DE">
      <w:pPr>
        <w:pStyle w:val="3"/>
        <w:spacing w:before="240"/>
      </w:pPr>
      <w:bookmarkStart w:id="948" w:name="6.4.1_Charge_an_EV"/>
      <w:bookmarkStart w:id="949" w:name="_bookmark112"/>
      <w:bookmarkStart w:id="950" w:name="_Toc106900434"/>
      <w:bookmarkStart w:id="951" w:name="_Toc106983306"/>
      <w:bookmarkStart w:id="952" w:name="_Toc119068345"/>
      <w:bookmarkEnd w:id="948"/>
      <w:bookmarkEnd w:id="949"/>
      <w:r w:rsidRPr="00475770">
        <w:t>Screen</w:t>
      </w:r>
      <w:r w:rsidR="0061413C" w:rsidRPr="00475770">
        <w:t xml:space="preserve"> Layout</w:t>
      </w:r>
      <w:bookmarkEnd w:id="950"/>
      <w:bookmarkEnd w:id="951"/>
      <w:bookmarkEnd w:id="952"/>
    </w:p>
    <w:p w14:paraId="797070C0" w14:textId="77777777" w:rsidR="004B5F9E" w:rsidRDefault="004B5F9E" w:rsidP="004B5F9E">
      <w:pPr>
        <w:pStyle w:val="ENBOLD"/>
        <w:keepNext/>
        <w:spacing w:line="480" w:lineRule="auto"/>
        <w:jc w:val="center"/>
      </w:pPr>
      <w:r w:rsidRPr="00475770">
        <w:rPr>
          <w:noProof/>
        </w:rPr>
        <w:drawing>
          <wp:inline distT="0" distB="0" distL="0" distR="0" wp14:anchorId="130639BB" wp14:editId="5D645339">
            <wp:extent cx="3064004" cy="386242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6-2.png"/>
                    <pic:cNvPicPr/>
                  </pic:nvPicPr>
                  <pic:blipFill>
                    <a:blip r:embed="rId70">
                      <a:extLst>
                        <a:ext uri="{28A0092B-C50C-407E-A947-70E740481C1C}">
                          <a14:useLocalDpi xmlns:a14="http://schemas.microsoft.com/office/drawing/2010/main" val="0"/>
                        </a:ext>
                      </a:extLst>
                    </a:blip>
                    <a:stretch>
                      <a:fillRect/>
                    </a:stretch>
                  </pic:blipFill>
                  <pic:spPr>
                    <a:xfrm>
                      <a:off x="0" y="0"/>
                      <a:ext cx="3067991" cy="3867451"/>
                    </a:xfrm>
                    <a:prstGeom prst="rect">
                      <a:avLst/>
                    </a:prstGeom>
                  </pic:spPr>
                </pic:pic>
              </a:graphicData>
            </a:graphic>
          </wp:inline>
        </w:drawing>
      </w:r>
    </w:p>
    <w:p w14:paraId="79E3E9A9" w14:textId="548F2D7F" w:rsidR="004B5F9E" w:rsidRPr="00475770"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6</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2</w:t>
      </w:r>
      <w:r w:rsidR="00F9073B">
        <w:rPr>
          <w:noProof/>
        </w:rPr>
        <w:fldChar w:fldCharType="end"/>
      </w:r>
      <w:r>
        <w:t xml:space="preserve"> </w:t>
      </w:r>
      <w:r w:rsidRPr="00B47CBE">
        <w:t>Standby Screen</w:t>
      </w:r>
    </w:p>
    <w:p w14:paraId="00163D21" w14:textId="31A9E406" w:rsidR="001817E0" w:rsidRPr="00475770" w:rsidRDefault="001817E0" w:rsidP="00195C05">
      <w:pPr>
        <w:pStyle w:val="EN"/>
      </w:pPr>
      <w:r w:rsidRPr="00475770">
        <w:rPr>
          <w:rFonts w:ascii="宋体" w:eastAsia="宋体" w:hAnsi="宋体" w:cs="宋体" w:hint="eastAsia"/>
        </w:rPr>
        <w:t>①</w:t>
      </w:r>
      <w:r w:rsidRPr="00475770">
        <w:t xml:space="preserve"> </w:t>
      </w:r>
      <w:r w:rsidR="0028730B" w:rsidRPr="00475770">
        <w:t xml:space="preserve">Advertisement page — can be displayed </w:t>
      </w:r>
      <w:r w:rsidR="00794C66" w:rsidRPr="00475770">
        <w:t>on</w:t>
      </w:r>
      <w:r w:rsidR="0028730B" w:rsidRPr="00475770">
        <w:t xml:space="preserve"> a full screen</w:t>
      </w:r>
      <w:r w:rsidR="00E93887" w:rsidRPr="00475770">
        <w:t xml:space="preserve"> and is omitted in the following sample figures</w:t>
      </w:r>
    </w:p>
    <w:p w14:paraId="2731FA67" w14:textId="00F97361" w:rsidR="001817E0" w:rsidRPr="00475770" w:rsidRDefault="001817E0" w:rsidP="00195C05">
      <w:pPr>
        <w:pStyle w:val="EN"/>
      </w:pPr>
      <w:r w:rsidRPr="00475770">
        <w:rPr>
          <w:rFonts w:ascii="宋体" w:eastAsia="宋体" w:hAnsi="宋体" w:cs="宋体" w:hint="eastAsia"/>
        </w:rPr>
        <w:t>②</w:t>
      </w:r>
      <w:r w:rsidRPr="00475770">
        <w:t xml:space="preserve"> </w:t>
      </w:r>
      <w:r w:rsidR="0028730B" w:rsidRPr="00475770">
        <w:t xml:space="preserve">Connector options </w:t>
      </w:r>
      <w:r w:rsidR="00497827" w:rsidRPr="00475770">
        <w:t>—</w:t>
      </w:r>
      <w:r w:rsidR="0028730B" w:rsidRPr="00475770">
        <w:rPr>
          <w:rFonts w:hint="eastAsia"/>
        </w:rPr>
        <w:t xml:space="preserve"> </w:t>
      </w:r>
      <w:r w:rsidR="0028730B" w:rsidRPr="00475770">
        <w:t xml:space="preserve">tap to view connector information </w:t>
      </w:r>
    </w:p>
    <w:p w14:paraId="5567CE29" w14:textId="23728A7F" w:rsidR="001817E0" w:rsidRPr="00475770" w:rsidRDefault="001817E0" w:rsidP="00195C05">
      <w:pPr>
        <w:pStyle w:val="EN"/>
      </w:pPr>
      <w:r w:rsidRPr="00475770">
        <w:rPr>
          <w:rFonts w:ascii="宋体" w:eastAsia="宋体" w:hAnsi="宋体" w:cs="宋体" w:hint="eastAsia"/>
        </w:rPr>
        <w:t>③</w:t>
      </w:r>
      <w:r w:rsidRPr="00475770">
        <w:rPr>
          <w:rFonts w:hint="eastAsia"/>
        </w:rPr>
        <w:t xml:space="preserve"> </w:t>
      </w:r>
      <w:r w:rsidR="005819BE" w:rsidRPr="00475770">
        <w:t>Home button, c</w:t>
      </w:r>
      <w:r w:rsidR="0028730B" w:rsidRPr="00475770">
        <w:t>ost information</w:t>
      </w:r>
      <w:r w:rsidR="005819BE" w:rsidRPr="00475770">
        <w:t>,</w:t>
      </w:r>
      <w:r w:rsidR="0028730B" w:rsidRPr="00475770">
        <w:t xml:space="preserve"> and language options</w:t>
      </w:r>
    </w:p>
    <w:p w14:paraId="290EC2CE" w14:textId="7CE59B71" w:rsidR="001817E0" w:rsidRPr="00475770" w:rsidRDefault="001817E0" w:rsidP="00195C05">
      <w:pPr>
        <w:pStyle w:val="EN"/>
      </w:pPr>
      <w:r w:rsidRPr="00475770">
        <w:rPr>
          <w:rFonts w:ascii="宋体" w:eastAsia="宋体" w:hAnsi="宋体" w:cs="宋体" w:hint="eastAsia"/>
        </w:rPr>
        <w:t>④</w:t>
      </w:r>
      <w:r w:rsidRPr="00475770">
        <w:rPr>
          <w:rFonts w:ascii="微软雅黑" w:hAnsi="微软雅黑" w:cs="微软雅黑" w:hint="eastAsia"/>
        </w:rPr>
        <w:t xml:space="preserve"> </w:t>
      </w:r>
      <w:r w:rsidR="0028730B" w:rsidRPr="00475770">
        <w:t xml:space="preserve">Internet icon — an </w:t>
      </w:r>
      <w:r w:rsidR="00F6531B" w:rsidRPr="00475770">
        <w:rPr>
          <w:b/>
        </w:rPr>
        <w:t>x</w:t>
      </w:r>
      <w:r w:rsidR="0028730B" w:rsidRPr="00475770">
        <w:t xml:space="preserve"> appear</w:t>
      </w:r>
      <w:r w:rsidR="00794C66" w:rsidRPr="00475770">
        <w:t>ing</w:t>
      </w:r>
      <w:r w:rsidR="0028730B" w:rsidRPr="00475770">
        <w:t xml:space="preserve"> at the lower corner of the Internet icon indicat</w:t>
      </w:r>
      <w:r w:rsidR="00794C66" w:rsidRPr="00475770">
        <w:t>es</w:t>
      </w:r>
      <w:r w:rsidR="0028730B" w:rsidRPr="00475770">
        <w:t xml:space="preserve"> the </w:t>
      </w:r>
      <w:r w:rsidR="006124BD" w:rsidRPr="00475770">
        <w:t>MaxiCharger</w:t>
      </w:r>
      <w:r w:rsidR="0028730B" w:rsidRPr="00475770">
        <w:t xml:space="preserve"> is not connected to the Internet</w:t>
      </w:r>
    </w:p>
    <w:p w14:paraId="72DCE919" w14:textId="3EBD3512" w:rsidR="001817E0" w:rsidRPr="00475770" w:rsidRDefault="001817E0" w:rsidP="00195C05">
      <w:pPr>
        <w:pStyle w:val="EN"/>
        <w:rPr>
          <w:b/>
          <w:i/>
        </w:rPr>
      </w:pPr>
      <w:r w:rsidRPr="00475770">
        <w:t xml:space="preserve">After a connector is successfully connected to your EV, the </w:t>
      </w:r>
      <w:r w:rsidR="006124BD" w:rsidRPr="00475770">
        <w:t>MaxiCharger</w:t>
      </w:r>
      <w:r w:rsidRPr="00475770">
        <w:t xml:space="preserve"> can automatically recognize the connector</w:t>
      </w:r>
      <w:r w:rsidR="00794C66" w:rsidRPr="00475770">
        <w:t>,</w:t>
      </w:r>
      <w:r w:rsidRPr="00475770">
        <w:t xml:space="preserve"> </w:t>
      </w:r>
      <w:r w:rsidR="00794C66" w:rsidRPr="00475770">
        <w:t>then</w:t>
      </w:r>
      <w:r w:rsidRPr="00475770">
        <w:t xml:space="preserve"> the corresponding connector’s Authorization Screen will appear.</w:t>
      </w:r>
    </w:p>
    <w:p w14:paraId="5A9B40B5" w14:textId="715CD989" w:rsidR="00E03372" w:rsidRPr="00475770" w:rsidRDefault="001817E0" w:rsidP="00195C05">
      <w:pPr>
        <w:pStyle w:val="EN"/>
      </w:pPr>
      <w:r w:rsidRPr="00475770">
        <w:lastRenderedPageBreak/>
        <w:t xml:space="preserve">If no operation is performed for a long time on the Authorization Screen, the Standby Screen will appear. Manually select the </w:t>
      </w:r>
      <w:r w:rsidR="00794C66" w:rsidRPr="00475770">
        <w:t xml:space="preserve">appropriate </w:t>
      </w:r>
      <w:r w:rsidRPr="00475770">
        <w:t>connector on the touchscreen.</w:t>
      </w:r>
    </w:p>
    <w:p w14:paraId="362A399B" w14:textId="6752E48F" w:rsidR="00FA5517" w:rsidRPr="00475770" w:rsidRDefault="00FA5517" w:rsidP="00FA5517">
      <w:pPr>
        <w:pStyle w:val="3"/>
        <w:spacing w:before="240"/>
      </w:pPr>
      <w:bookmarkStart w:id="953" w:name="_Toc100418143"/>
      <w:bookmarkStart w:id="954" w:name="_Toc106900435"/>
      <w:bookmarkStart w:id="955" w:name="_Toc106983307"/>
      <w:bookmarkStart w:id="956" w:name="_Toc119068346"/>
      <w:r w:rsidRPr="00475770">
        <w:t>Authorization</w:t>
      </w:r>
      <w:bookmarkEnd w:id="953"/>
      <w:bookmarkEnd w:id="954"/>
      <w:bookmarkEnd w:id="955"/>
      <w:bookmarkEnd w:id="956"/>
    </w:p>
    <w:p w14:paraId="0CF0B97E" w14:textId="31EA45DF" w:rsidR="00FA5517" w:rsidRPr="00475770" w:rsidRDefault="00CE5F8A" w:rsidP="00D377F5">
      <w:pPr>
        <w:pStyle w:val="NOTE0"/>
      </w:pPr>
      <w:r w:rsidRPr="00475770">
        <w:rPr>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475770">
        <w:rPr>
          <w:rFonts w:hint="eastAsia"/>
        </w:rPr>
        <w:t>IMPORTANT</w:t>
      </w:r>
    </w:p>
    <w:p w14:paraId="0A08C382" w14:textId="66D94448" w:rsidR="00FA5517" w:rsidRPr="00475770" w:rsidRDefault="00FA5517" w:rsidP="00CE5F8A">
      <w:pPr>
        <w:pStyle w:val="NOTE"/>
        <w:numPr>
          <w:ilvl w:val="0"/>
          <w:numId w:val="53"/>
        </w:numPr>
        <w:ind w:left="704"/>
      </w:pPr>
      <w:r w:rsidRPr="00475770">
        <w:t>Observe the screen for any abnormalit</w:t>
      </w:r>
      <w:r w:rsidR="00794C66" w:rsidRPr="00475770">
        <w:t>ies</w:t>
      </w:r>
      <w:r w:rsidRPr="00475770">
        <w:t>, such as an error message</w:t>
      </w:r>
      <w:r w:rsidR="00794C66" w:rsidRPr="00475770">
        <w:t>s</w:t>
      </w:r>
      <w:r w:rsidRPr="00475770">
        <w:t>, before starting a charge session</w:t>
      </w:r>
      <w:r w:rsidRPr="00475770">
        <w:rPr>
          <w:rFonts w:hint="eastAsia"/>
        </w:rPr>
        <w:t xml:space="preserve">. </w:t>
      </w:r>
      <w:r w:rsidRPr="00475770">
        <w:t xml:space="preserve">Check the surroundings and the </w:t>
      </w:r>
      <w:r w:rsidR="006124BD" w:rsidRPr="00475770">
        <w:t>MaxiCharger</w:t>
      </w:r>
      <w:r w:rsidR="00794C66" w:rsidRPr="00475770">
        <w:t xml:space="preserve"> for any abnormalities</w:t>
      </w:r>
      <w:r w:rsidRPr="00475770">
        <w:t xml:space="preserve"> or damage as well. </w:t>
      </w:r>
    </w:p>
    <w:p w14:paraId="0D411691" w14:textId="4FF836E7" w:rsidR="00FA5517" w:rsidRPr="00475770" w:rsidRDefault="00FA5517" w:rsidP="00CE5F8A">
      <w:pPr>
        <w:pStyle w:val="NOTE"/>
        <w:numPr>
          <w:ilvl w:val="0"/>
          <w:numId w:val="53"/>
        </w:numPr>
        <w:ind w:left="704"/>
      </w:pPr>
      <w:r w:rsidRPr="00475770">
        <w:t xml:space="preserve">If the screen displays an error message, DO NOT use the </w:t>
      </w:r>
      <w:r w:rsidR="006124BD" w:rsidRPr="00475770">
        <w:t>MaxiCharger</w:t>
      </w:r>
      <w:r w:rsidR="00794C66" w:rsidRPr="00475770">
        <w:t>. Contact Autel Technical</w:t>
      </w:r>
      <w:r w:rsidRPr="00475770">
        <w:t xml:space="preserve"> </w:t>
      </w:r>
      <w:r w:rsidR="00794C66" w:rsidRPr="00475770">
        <w:t>Support</w:t>
      </w:r>
      <w:r w:rsidRPr="00475770">
        <w:t>.</w:t>
      </w:r>
    </w:p>
    <w:p w14:paraId="150B5EF8" w14:textId="064670A1" w:rsidR="00FA5517" w:rsidRPr="00475770" w:rsidRDefault="00FA5517" w:rsidP="00195C05">
      <w:pPr>
        <w:pStyle w:val="EN"/>
      </w:pPr>
      <w:r w:rsidRPr="00475770">
        <w:rPr>
          <w:rFonts w:hint="eastAsia"/>
        </w:rPr>
        <w:t>W</w:t>
      </w:r>
      <w:r w:rsidRPr="00475770">
        <w:t>hen the Authorization Screen appears, you can use any of the following methods to start a charge session.</w:t>
      </w:r>
    </w:p>
    <w:p w14:paraId="7046FC99" w14:textId="0E9B35CE" w:rsidR="00FA5517" w:rsidRPr="00475770" w:rsidRDefault="00FA5517" w:rsidP="00195C05">
      <w:pPr>
        <w:pStyle w:val="ItemList"/>
        <w:spacing w:before="48" w:after="48"/>
      </w:pPr>
      <w:r w:rsidRPr="00475770">
        <w:rPr>
          <w:rFonts w:hint="eastAsia"/>
        </w:rPr>
        <w:t>S</w:t>
      </w:r>
      <w:r w:rsidRPr="00475770">
        <w:t>can the QR code on the screen</w:t>
      </w:r>
    </w:p>
    <w:p w14:paraId="6E5575BC" w14:textId="6035D0F8" w:rsidR="00FA5517" w:rsidRPr="00475770" w:rsidRDefault="00FA5517" w:rsidP="00195C05">
      <w:pPr>
        <w:pStyle w:val="ItemList"/>
        <w:spacing w:before="48" w:after="48"/>
      </w:pPr>
      <w:r w:rsidRPr="00475770">
        <w:t>RFID card</w:t>
      </w:r>
    </w:p>
    <w:p w14:paraId="5F92ACC0" w14:textId="58F2EFB1" w:rsidR="00FA5517" w:rsidRPr="00475770" w:rsidRDefault="00FA5517" w:rsidP="00195C05">
      <w:pPr>
        <w:pStyle w:val="ItemList"/>
        <w:spacing w:before="48" w:after="48"/>
      </w:pPr>
      <w:r w:rsidRPr="00475770">
        <w:t>Plug &amp; charge (supports the ISO 15118 PnC function)</w:t>
      </w:r>
    </w:p>
    <w:p w14:paraId="18FA1A8B" w14:textId="44891F30" w:rsidR="00FA5517" w:rsidRPr="00475770" w:rsidRDefault="00FA5517" w:rsidP="00195C05">
      <w:pPr>
        <w:pStyle w:val="ItemList"/>
        <w:spacing w:before="48" w:after="48"/>
      </w:pPr>
      <w:r w:rsidRPr="00475770">
        <w:t>Credit card (optional)</w:t>
      </w:r>
    </w:p>
    <w:p w14:paraId="6AB2D331" w14:textId="77777777" w:rsidR="004B5F9E" w:rsidRDefault="00E03372" w:rsidP="004B5F9E">
      <w:pPr>
        <w:keepNext/>
        <w:spacing w:line="480" w:lineRule="auto"/>
      </w:pPr>
      <w:bookmarkStart w:id="957" w:name="6.4.2_Start_a_charge_session"/>
      <w:bookmarkStart w:id="958" w:name="_bookmark113"/>
      <w:bookmarkStart w:id="959" w:name="_Ref101944378"/>
      <w:bookmarkEnd w:id="957"/>
      <w:bookmarkEnd w:id="958"/>
      <w:r w:rsidRPr="00475770">
        <w:rPr>
          <w:noProof/>
        </w:rPr>
        <w:drawing>
          <wp:inline distT="0" distB="0" distL="0" distR="0" wp14:anchorId="0A5D13AF" wp14:editId="3AA2EB74">
            <wp:extent cx="4206240" cy="2406794"/>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1">
                      <a:extLst>
                        <a:ext uri="{28A0092B-C50C-407E-A947-70E740481C1C}">
                          <a14:useLocalDpi xmlns:a14="http://schemas.microsoft.com/office/drawing/2010/main" val="0"/>
                        </a:ext>
                      </a:extLst>
                    </a:blip>
                    <a:stretch>
                      <a:fillRect/>
                    </a:stretch>
                  </pic:blipFill>
                  <pic:spPr>
                    <a:xfrm>
                      <a:off x="0" y="0"/>
                      <a:ext cx="4206240" cy="2406794"/>
                    </a:xfrm>
                    <a:prstGeom prst="rect">
                      <a:avLst/>
                    </a:prstGeom>
                  </pic:spPr>
                </pic:pic>
              </a:graphicData>
            </a:graphic>
          </wp:inline>
        </w:drawing>
      </w:r>
    </w:p>
    <w:p w14:paraId="198E1050" w14:textId="3238E486" w:rsidR="00FA5517" w:rsidRPr="00475770" w:rsidRDefault="004B5F9E" w:rsidP="004B5F9E">
      <w:pPr>
        <w:pStyle w:val="af1"/>
      </w:pPr>
      <w:r>
        <w:t xml:space="preserve">Figure </w:t>
      </w:r>
      <w:r w:rsidR="00F9073B">
        <w:fldChar w:fldCharType="begin"/>
      </w:r>
      <w:r w:rsidR="00F9073B">
        <w:instrText xml:space="preserve"> STYLEREF 1 \</w:instrText>
      </w:r>
      <w:r w:rsidR="00F9073B">
        <w:instrText xml:space="preserve">s </w:instrText>
      </w:r>
      <w:r w:rsidR="00F9073B">
        <w:fldChar w:fldCharType="separate"/>
      </w:r>
      <w:r>
        <w:rPr>
          <w:noProof/>
        </w:rPr>
        <w:t>6</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3</w:t>
      </w:r>
      <w:r w:rsidR="00F9073B">
        <w:rPr>
          <w:noProof/>
        </w:rPr>
        <w:fldChar w:fldCharType="end"/>
      </w:r>
      <w:r>
        <w:t xml:space="preserve"> </w:t>
      </w:r>
      <w:r w:rsidRPr="003C012E">
        <w:t>Authorization Screen</w:t>
      </w:r>
    </w:p>
    <w:p w14:paraId="05DB6E9C" w14:textId="67198F6A" w:rsidR="00C53131" w:rsidRPr="00475770" w:rsidRDefault="00C53131" w:rsidP="00467A6B">
      <w:pPr>
        <w:sectPr w:rsidR="00C53131" w:rsidRPr="00475770" w:rsidSect="00D26989">
          <w:pgSz w:w="8392" w:h="11907"/>
          <w:pgMar w:top="567" w:right="567" w:bottom="567" w:left="567" w:header="0" w:footer="340" w:gutter="0"/>
          <w:cols w:space="720"/>
          <w:docGrid w:linePitch="245"/>
        </w:sectPr>
      </w:pPr>
    </w:p>
    <w:p w14:paraId="700A73AA" w14:textId="652A37F9" w:rsidR="00FA5517" w:rsidRPr="00475770" w:rsidRDefault="00FA5517" w:rsidP="00FA5517">
      <w:pPr>
        <w:pStyle w:val="3"/>
        <w:spacing w:before="240"/>
        <w:rPr>
          <w:b w:val="0"/>
          <w:i/>
        </w:rPr>
      </w:pPr>
      <w:bookmarkStart w:id="960" w:name="_Toc102658026"/>
      <w:bookmarkStart w:id="961" w:name="_Toc106900436"/>
      <w:bookmarkStart w:id="962" w:name="_Toc106983308"/>
      <w:bookmarkStart w:id="963" w:name="_Toc119068347"/>
      <w:r w:rsidRPr="00475770">
        <w:lastRenderedPageBreak/>
        <w:t>Start Charging</w:t>
      </w:r>
      <w:bookmarkEnd w:id="960"/>
      <w:bookmarkEnd w:id="961"/>
      <w:bookmarkEnd w:id="962"/>
      <w:bookmarkEnd w:id="963"/>
    </w:p>
    <w:p w14:paraId="707E8CB6" w14:textId="373F2A83" w:rsidR="00C53131" w:rsidRPr="00475770" w:rsidRDefault="00794C66" w:rsidP="00195C05">
      <w:pPr>
        <w:pStyle w:val="EN"/>
        <w:rPr>
          <w:rFonts w:eastAsiaTheme="minorEastAsia"/>
        </w:rPr>
      </w:pPr>
      <w:r w:rsidRPr="00475770">
        <w:t>After</w:t>
      </w:r>
      <w:r w:rsidR="00FA5517" w:rsidRPr="00475770">
        <w:t xml:space="preserve"> authorization, the </w:t>
      </w:r>
      <w:r w:rsidR="006124BD" w:rsidRPr="00475770">
        <w:t>MaxiCharger</w:t>
      </w:r>
      <w:r w:rsidR="00FA5517" w:rsidRPr="00475770">
        <w:t xml:space="preserve"> will set up communication with your EV and necessary safety tests will be performed. Following the safety tests, the charge session will </w:t>
      </w:r>
      <w:r w:rsidR="00265933" w:rsidRPr="00475770">
        <w:t>start</w:t>
      </w:r>
      <w:r w:rsidR="00FA5517" w:rsidRPr="00475770">
        <w:t xml:space="preserve"> automatically.</w:t>
      </w:r>
    </w:p>
    <w:p w14:paraId="5913A781" w14:textId="77777777" w:rsidR="004B5F9E" w:rsidRDefault="00D33189" w:rsidP="004B5F9E">
      <w:pPr>
        <w:pStyle w:val="EN"/>
        <w:keepNext/>
        <w:spacing w:line="480" w:lineRule="auto"/>
      </w:pPr>
      <w:r w:rsidRPr="00475770">
        <w:rPr>
          <w:noProof/>
        </w:rPr>
        <w:drawing>
          <wp:inline distT="0" distB="0" distL="0" distR="0" wp14:anchorId="4F7DDAA4" wp14:editId="741F723D">
            <wp:extent cx="4322445" cy="2473287"/>
            <wp:effectExtent l="0" t="0" r="190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2">
                      <a:extLst>
                        <a:ext uri="{28A0092B-C50C-407E-A947-70E740481C1C}">
                          <a14:useLocalDpi xmlns:a14="http://schemas.microsoft.com/office/drawing/2010/main" val="0"/>
                        </a:ext>
                      </a:extLst>
                    </a:blip>
                    <a:stretch>
                      <a:fillRect/>
                    </a:stretch>
                  </pic:blipFill>
                  <pic:spPr>
                    <a:xfrm>
                      <a:off x="0" y="0"/>
                      <a:ext cx="4351682" cy="2490016"/>
                    </a:xfrm>
                    <a:prstGeom prst="rect">
                      <a:avLst/>
                    </a:prstGeom>
                  </pic:spPr>
                </pic:pic>
              </a:graphicData>
            </a:graphic>
          </wp:inline>
        </w:drawing>
      </w:r>
    </w:p>
    <w:p w14:paraId="7DA13AFB" w14:textId="04055728" w:rsidR="00C53131" w:rsidRPr="00475770"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6</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4</w:t>
      </w:r>
      <w:r w:rsidR="00F9073B">
        <w:rPr>
          <w:noProof/>
        </w:rPr>
        <w:fldChar w:fldCharType="end"/>
      </w:r>
      <w:r>
        <w:t xml:space="preserve"> </w:t>
      </w:r>
      <w:r w:rsidRPr="00E104EE">
        <w:t>Start Charging Screen</w:t>
      </w:r>
    </w:p>
    <w:p w14:paraId="31CDCD6A" w14:textId="2882A854" w:rsidR="00C53131" w:rsidRPr="00475770" w:rsidRDefault="00C53131" w:rsidP="00195C05">
      <w:pPr>
        <w:pStyle w:val="EN"/>
      </w:pPr>
    </w:p>
    <w:p w14:paraId="3F4E3041" w14:textId="77777777" w:rsidR="00C53131" w:rsidRPr="00475770" w:rsidRDefault="00C53131" w:rsidP="00195C05">
      <w:pPr>
        <w:pStyle w:val="EN"/>
      </w:pPr>
    </w:p>
    <w:p w14:paraId="359DF1CD" w14:textId="77777777" w:rsidR="00C53131" w:rsidRPr="00475770" w:rsidRDefault="00C53131" w:rsidP="00195C05">
      <w:pPr>
        <w:pStyle w:val="EN"/>
      </w:pPr>
    </w:p>
    <w:p w14:paraId="07520431" w14:textId="77777777" w:rsidR="00C53131" w:rsidRPr="00475770" w:rsidRDefault="00C53131" w:rsidP="00195C05">
      <w:pPr>
        <w:pStyle w:val="EN"/>
      </w:pPr>
    </w:p>
    <w:p w14:paraId="2D6FF261" w14:textId="77777777" w:rsidR="00C53131" w:rsidRPr="004B5F9E" w:rsidRDefault="00C53131" w:rsidP="004B5F9E">
      <w:pPr>
        <w:pStyle w:val="EN"/>
        <w:ind w:left="0"/>
        <w:rPr>
          <w:rFonts w:eastAsiaTheme="minorEastAsia"/>
        </w:rPr>
      </w:pPr>
      <w:bookmarkStart w:id="964" w:name="_Toc102658027"/>
      <w:bookmarkStart w:id="965" w:name="_Toc106900437"/>
      <w:bookmarkStart w:id="966" w:name="_Ref101944384"/>
      <w:bookmarkEnd w:id="959"/>
    </w:p>
    <w:p w14:paraId="3AB236F9" w14:textId="77777777" w:rsidR="00C53131" w:rsidRPr="00475770" w:rsidRDefault="00C53131" w:rsidP="00195C05">
      <w:pPr>
        <w:pStyle w:val="EN"/>
      </w:pPr>
    </w:p>
    <w:p w14:paraId="32101A2C" w14:textId="77777777" w:rsidR="00C53131" w:rsidRPr="00475770" w:rsidRDefault="00C53131" w:rsidP="00195C05">
      <w:pPr>
        <w:pStyle w:val="EN"/>
      </w:pPr>
    </w:p>
    <w:p w14:paraId="2EC8E71F" w14:textId="77777777" w:rsidR="00C53131" w:rsidRPr="00475770" w:rsidRDefault="00C53131" w:rsidP="00195C05">
      <w:pPr>
        <w:pStyle w:val="EN"/>
      </w:pPr>
    </w:p>
    <w:p w14:paraId="6C5761A2" w14:textId="77777777" w:rsidR="00C53131" w:rsidRPr="00475770" w:rsidRDefault="00C53131" w:rsidP="00195C05">
      <w:pPr>
        <w:pStyle w:val="EN"/>
      </w:pPr>
    </w:p>
    <w:p w14:paraId="6F4967BA" w14:textId="77777777" w:rsidR="00C53131" w:rsidRPr="00475770" w:rsidRDefault="00C53131" w:rsidP="00195C05">
      <w:pPr>
        <w:pStyle w:val="EN"/>
      </w:pPr>
    </w:p>
    <w:p w14:paraId="6E1D4FB7" w14:textId="77777777" w:rsidR="00C53131" w:rsidRPr="00475770" w:rsidRDefault="00C53131" w:rsidP="00195C05">
      <w:pPr>
        <w:pStyle w:val="EN"/>
      </w:pPr>
    </w:p>
    <w:p w14:paraId="75881723" w14:textId="77777777" w:rsidR="00C53131" w:rsidRPr="00475770" w:rsidRDefault="00C53131" w:rsidP="00195C05">
      <w:pPr>
        <w:pStyle w:val="EN"/>
      </w:pPr>
    </w:p>
    <w:p w14:paraId="00EC9D11" w14:textId="77777777" w:rsidR="00C53131" w:rsidRPr="00475770" w:rsidRDefault="00C53131" w:rsidP="00195C05">
      <w:pPr>
        <w:pStyle w:val="EN"/>
      </w:pPr>
    </w:p>
    <w:p w14:paraId="36E40E82" w14:textId="1BBDC214" w:rsidR="00FA5517" w:rsidRPr="00475770" w:rsidRDefault="00FA5517" w:rsidP="00FA5517">
      <w:pPr>
        <w:pStyle w:val="3"/>
        <w:spacing w:before="240"/>
        <w:rPr>
          <w:b w:val="0"/>
          <w:i/>
        </w:rPr>
      </w:pPr>
      <w:bookmarkStart w:id="967" w:name="_Toc106983309"/>
      <w:bookmarkStart w:id="968" w:name="_Toc119068348"/>
      <w:r w:rsidRPr="00475770">
        <w:lastRenderedPageBreak/>
        <w:t>Charging</w:t>
      </w:r>
      <w:bookmarkEnd w:id="964"/>
      <w:bookmarkEnd w:id="965"/>
      <w:bookmarkEnd w:id="967"/>
      <w:bookmarkEnd w:id="968"/>
    </w:p>
    <w:p w14:paraId="660D5FD3" w14:textId="1F5BF16A" w:rsidR="00FA5517" w:rsidRPr="00475770" w:rsidRDefault="00FA5517" w:rsidP="00195C05">
      <w:pPr>
        <w:pStyle w:val="EN"/>
        <w:rPr>
          <w:b/>
          <w:i/>
        </w:rPr>
      </w:pPr>
      <w:r w:rsidRPr="00475770">
        <w:t xml:space="preserve">You will be informed of the progress during charging. Information about the charging duration, volume, </w:t>
      </w:r>
      <w:r w:rsidR="0014557B" w:rsidRPr="00475770">
        <w:t>cost</w:t>
      </w:r>
      <w:r w:rsidRPr="00475770">
        <w:t xml:space="preserve">, and </w:t>
      </w:r>
      <w:r w:rsidR="0014557B" w:rsidRPr="00475770">
        <w:t>power</w:t>
      </w:r>
      <w:r w:rsidRPr="00475770">
        <w:t xml:space="preserve"> will appear on the Charging Screen. Tap the </w:t>
      </w:r>
      <w:r w:rsidR="00794C66" w:rsidRPr="00475770">
        <w:t>right arrow</w:t>
      </w:r>
      <w:r w:rsidRPr="00475770">
        <w:t xml:space="preserve"> button</w:t>
      </w:r>
      <w:r w:rsidR="0014557B" w:rsidRPr="00475770">
        <w:t xml:space="preserve"> on the right</w:t>
      </w:r>
      <w:r w:rsidRPr="00475770">
        <w:t xml:space="preserve"> to </w:t>
      </w:r>
      <w:r w:rsidR="0014557B" w:rsidRPr="00475770">
        <w:t>view</w:t>
      </w:r>
      <w:r w:rsidRPr="00475770">
        <w:t xml:space="preserve"> more information about the charging status, i</w:t>
      </w:r>
      <w:r w:rsidR="00657336">
        <w:t>ncluding SO</w:t>
      </w:r>
      <w:r w:rsidR="0014557B" w:rsidRPr="00475770">
        <w:t>C (State of Charge)</w:t>
      </w:r>
      <w:r w:rsidRPr="00475770">
        <w:t>, current</w:t>
      </w:r>
      <w:r w:rsidR="00794C66" w:rsidRPr="00475770">
        <w:t>,</w:t>
      </w:r>
      <w:r w:rsidRPr="00475770">
        <w:t xml:space="preserve"> and voltage.</w:t>
      </w:r>
    </w:p>
    <w:p w14:paraId="0F19FBA9" w14:textId="63AE5658" w:rsidR="00C53131" w:rsidRPr="00475770" w:rsidRDefault="00C77578" w:rsidP="00195C05">
      <w:pPr>
        <w:pStyle w:val="EN"/>
        <w:rPr>
          <w:b/>
          <w:i/>
        </w:rPr>
      </w:pPr>
      <w:r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00FA5517" w:rsidRPr="00475770">
        <w:t xml:space="preserve">Wait until your EV is fully charged or terminate the charge session by tapping the </w:t>
      </w:r>
      <w:r w:rsidR="00FA5517" w:rsidRPr="00475770">
        <w:rPr>
          <w:b/>
        </w:rPr>
        <w:t>Stop</w:t>
      </w:r>
      <w:r w:rsidR="00FA5517" w:rsidRPr="00475770">
        <w:t xml:space="preserve"> button on screen</w:t>
      </w:r>
      <w:r w:rsidR="0014557B" w:rsidRPr="00475770">
        <w:t>.</w:t>
      </w:r>
    </w:p>
    <w:p w14:paraId="135B5A41" w14:textId="77777777" w:rsidR="004B5F9E" w:rsidRDefault="00D33189" w:rsidP="004B5F9E">
      <w:pPr>
        <w:keepNext/>
        <w:spacing w:line="480" w:lineRule="auto"/>
      </w:pPr>
      <w:r w:rsidRPr="00475770">
        <w:rPr>
          <w:noProof/>
        </w:rPr>
        <w:drawing>
          <wp:inline distT="0" distB="0" distL="0" distR="0" wp14:anchorId="3FC04204" wp14:editId="2C2D773D">
            <wp:extent cx="4353693" cy="25157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3">
                      <a:extLst>
                        <a:ext uri="{28A0092B-C50C-407E-A947-70E740481C1C}">
                          <a14:useLocalDpi xmlns:a14="http://schemas.microsoft.com/office/drawing/2010/main" val="0"/>
                        </a:ext>
                      </a:extLst>
                    </a:blip>
                    <a:stretch>
                      <a:fillRect/>
                    </a:stretch>
                  </pic:blipFill>
                  <pic:spPr>
                    <a:xfrm>
                      <a:off x="0" y="0"/>
                      <a:ext cx="4353693" cy="2515761"/>
                    </a:xfrm>
                    <a:prstGeom prst="rect">
                      <a:avLst/>
                    </a:prstGeom>
                  </pic:spPr>
                </pic:pic>
              </a:graphicData>
            </a:graphic>
          </wp:inline>
        </w:drawing>
      </w:r>
    </w:p>
    <w:p w14:paraId="3D3D7672" w14:textId="67CA1447" w:rsidR="00D33189" w:rsidRPr="004B5F9E" w:rsidRDefault="004B5F9E" w:rsidP="004B5F9E">
      <w:pPr>
        <w:pStyle w:val="af1"/>
        <w:rPr>
          <w:rFonts w:cs="Arial"/>
          <w:szCs w:val="18"/>
        </w:rPr>
      </w:pPr>
      <w:r w:rsidRPr="004B5F9E">
        <w:rPr>
          <w:rFonts w:cs="Arial"/>
          <w:szCs w:val="18"/>
        </w:rPr>
        <w:t xml:space="preserve">Figure </w:t>
      </w:r>
      <w:r>
        <w:rPr>
          <w:rFonts w:cs="Arial"/>
          <w:szCs w:val="18"/>
        </w:rPr>
        <w:fldChar w:fldCharType="begin"/>
      </w:r>
      <w:r>
        <w:rPr>
          <w:rFonts w:cs="Arial"/>
          <w:szCs w:val="18"/>
        </w:rPr>
        <w:instrText xml:space="preserve"> STYLEREF 1 \s </w:instrText>
      </w:r>
      <w:r>
        <w:rPr>
          <w:rFonts w:cs="Arial"/>
          <w:szCs w:val="18"/>
        </w:rPr>
        <w:fldChar w:fldCharType="separate"/>
      </w:r>
      <w:r>
        <w:rPr>
          <w:rFonts w:cs="Arial"/>
          <w:noProof/>
          <w:szCs w:val="18"/>
        </w:rPr>
        <w:t>6</w:t>
      </w:r>
      <w:r>
        <w:rPr>
          <w:rFonts w:cs="Arial"/>
          <w:szCs w:val="18"/>
        </w:rPr>
        <w:fldChar w:fldCharType="end"/>
      </w:r>
      <w:r>
        <w:rPr>
          <w:rFonts w:cs="Arial"/>
          <w:szCs w:val="18"/>
        </w:rPr>
        <w:noBreakHyphen/>
      </w:r>
      <w:r>
        <w:rPr>
          <w:rFonts w:cs="Arial"/>
          <w:szCs w:val="18"/>
        </w:rPr>
        <w:fldChar w:fldCharType="begin"/>
      </w:r>
      <w:r>
        <w:rPr>
          <w:rFonts w:cs="Arial"/>
          <w:szCs w:val="18"/>
        </w:rPr>
        <w:instrText xml:space="preserve"> SEQ Figure \* ARABIC \s 1 </w:instrText>
      </w:r>
      <w:r>
        <w:rPr>
          <w:rFonts w:cs="Arial"/>
          <w:szCs w:val="18"/>
        </w:rPr>
        <w:fldChar w:fldCharType="separate"/>
      </w:r>
      <w:r>
        <w:rPr>
          <w:rFonts w:cs="Arial"/>
          <w:noProof/>
          <w:szCs w:val="18"/>
        </w:rPr>
        <w:t>5</w:t>
      </w:r>
      <w:r>
        <w:rPr>
          <w:rFonts w:cs="Arial"/>
          <w:szCs w:val="18"/>
        </w:rPr>
        <w:fldChar w:fldCharType="end"/>
      </w:r>
      <w:r w:rsidRPr="004B5F9E">
        <w:rPr>
          <w:rFonts w:cs="Arial"/>
          <w:szCs w:val="18"/>
        </w:rPr>
        <w:t xml:space="preserve"> Charging Screen</w:t>
      </w:r>
    </w:p>
    <w:p w14:paraId="74B3A04C" w14:textId="0D4830C9" w:rsidR="00C53131" w:rsidRPr="00475770" w:rsidRDefault="00C53131" w:rsidP="00D33189">
      <w:pPr>
        <w:ind w:left="0"/>
        <w:sectPr w:rsidR="00C53131" w:rsidRPr="00475770" w:rsidSect="00D26989">
          <w:pgSz w:w="8392" w:h="11907"/>
          <w:pgMar w:top="567" w:right="567" w:bottom="567" w:left="567" w:header="0" w:footer="340" w:gutter="0"/>
          <w:cols w:space="720"/>
          <w:docGrid w:linePitch="245"/>
        </w:sectPr>
      </w:pPr>
    </w:p>
    <w:p w14:paraId="792B5A36" w14:textId="76CEA2B2" w:rsidR="00E27797" w:rsidRPr="00475770" w:rsidRDefault="00B80BE6" w:rsidP="008E6E83">
      <w:pPr>
        <w:pStyle w:val="3"/>
        <w:spacing w:before="240"/>
        <w:rPr>
          <w:szCs w:val="24"/>
        </w:rPr>
      </w:pPr>
      <w:bookmarkStart w:id="969" w:name="_Toc106900438"/>
      <w:bookmarkStart w:id="970" w:name="_Toc106983310"/>
      <w:bookmarkStart w:id="971" w:name="_Toc119068349"/>
      <w:r w:rsidRPr="00475770">
        <w:rPr>
          <w:szCs w:val="24"/>
        </w:rPr>
        <w:lastRenderedPageBreak/>
        <w:t>Stop Charging</w:t>
      </w:r>
      <w:bookmarkEnd w:id="966"/>
      <w:bookmarkEnd w:id="969"/>
      <w:bookmarkEnd w:id="970"/>
      <w:bookmarkEnd w:id="971"/>
    </w:p>
    <w:p w14:paraId="20B806D6" w14:textId="6FDDB4C9" w:rsidR="00E27797" w:rsidRPr="00475770" w:rsidRDefault="00B80BE6" w:rsidP="007E10DC">
      <w:pPr>
        <w:pStyle w:val="a1"/>
        <w:rPr>
          <w:rFonts w:ascii="Verdana" w:eastAsia="Verdana" w:hAnsi="Verdana" w:cstheme="minorBidi"/>
          <w:sz w:val="20"/>
          <w:szCs w:val="20"/>
        </w:rPr>
      </w:pPr>
      <w:r w:rsidRPr="00475770">
        <w:rPr>
          <w:w w:val="95"/>
        </w:rPr>
        <w:t>To stop charging</w:t>
      </w:r>
    </w:p>
    <w:p w14:paraId="4EEB1336" w14:textId="172EB8EB" w:rsidR="00E27797" w:rsidRPr="00475770" w:rsidRDefault="00E7187C" w:rsidP="00195C05">
      <w:pPr>
        <w:pStyle w:val="a0"/>
        <w:numPr>
          <w:ilvl w:val="0"/>
          <w:numId w:val="10"/>
        </w:numPr>
      </w:pPr>
      <w:r w:rsidRPr="00475770">
        <w:t xml:space="preserve">Tap the </w:t>
      </w:r>
      <w:r w:rsidR="00E27797" w:rsidRPr="00195C05">
        <w:rPr>
          <w:b/>
        </w:rPr>
        <w:t>Stop</w:t>
      </w:r>
      <w:r w:rsidR="00E27797" w:rsidRPr="00475770">
        <w:t xml:space="preserve"> button</w:t>
      </w:r>
      <w:r w:rsidRPr="00475770">
        <w:t xml:space="preserve"> on the screen</w:t>
      </w:r>
      <w:r w:rsidR="00E27797" w:rsidRPr="00475770">
        <w:t>.</w:t>
      </w:r>
    </w:p>
    <w:p w14:paraId="2D623BDF" w14:textId="7678D5E0" w:rsidR="00E27797" w:rsidRPr="00475770" w:rsidRDefault="00CE5F8A" w:rsidP="00D377F5">
      <w:pPr>
        <w:pStyle w:val="NOTE0"/>
      </w:pPr>
      <w:r w:rsidRPr="00475770">
        <w:rPr>
          <w:noProof/>
        </w:rPr>
        <w:drawing>
          <wp:anchor distT="0" distB="0" distL="114300" distR="114300" simplePos="0" relativeHeight="251883520" behindDoc="0" locked="0" layoutInCell="1" allowOverlap="1" wp14:anchorId="04CC4EFE" wp14:editId="214206AC">
            <wp:simplePos x="0" y="0"/>
            <wp:positionH relativeFrom="margin">
              <wp:align>left</wp:align>
            </wp:positionH>
            <wp:positionV relativeFrom="paragraph">
              <wp:posOffset>19050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475770">
        <w:t>NOTE</w:t>
      </w:r>
    </w:p>
    <w:p w14:paraId="2C9FAD69" w14:textId="3AC78D2A" w:rsidR="00E27797" w:rsidRPr="00475770" w:rsidRDefault="00E27797" w:rsidP="00D377F5">
      <w:pPr>
        <w:pStyle w:val="NOTE"/>
        <w:rPr>
          <w:snapToGrid w:val="0"/>
        </w:rPr>
      </w:pPr>
      <w:r w:rsidRPr="00475770">
        <w:rPr>
          <w:snapToGrid w:val="0"/>
        </w:rPr>
        <w:t>When the battery is full, the charge session stops automatically.</w:t>
      </w:r>
    </w:p>
    <w:p w14:paraId="60EB3F45" w14:textId="5A24C0E1" w:rsidR="00E7187C" w:rsidRPr="00195C05" w:rsidRDefault="00E7187C" w:rsidP="00195C05">
      <w:pPr>
        <w:pStyle w:val="a0"/>
        <w:numPr>
          <w:ilvl w:val="0"/>
          <w:numId w:val="10"/>
        </w:numPr>
        <w:rPr>
          <w:b/>
        </w:rPr>
      </w:pPr>
      <w:r w:rsidRPr="00475770">
        <w:t>Normally, you have to authorize again to finish charging, using the same authentication method as was used to start:</w:t>
      </w:r>
    </w:p>
    <w:p w14:paraId="3BE716AE" w14:textId="57431EA9" w:rsidR="00E7187C" w:rsidRPr="00475770" w:rsidRDefault="00E7187C" w:rsidP="00195C05">
      <w:pPr>
        <w:pStyle w:val="ItemListinSeq"/>
        <w:spacing w:before="48" w:after="48"/>
        <w:rPr>
          <w:b/>
        </w:rPr>
      </w:pPr>
      <w:r w:rsidRPr="00475770">
        <w:rPr>
          <w:rFonts w:hint="eastAsia"/>
        </w:rPr>
        <w:t>Q</w:t>
      </w:r>
      <w:r w:rsidRPr="00475770">
        <w:t xml:space="preserve">R code: Tap the </w:t>
      </w:r>
      <w:r w:rsidRPr="00475770">
        <w:rPr>
          <w:b/>
        </w:rPr>
        <w:t>Stop</w:t>
      </w:r>
      <w:r w:rsidRPr="00475770">
        <w:t xml:space="preserve"> button on the Charging Screen of the Autel Charge app.</w:t>
      </w:r>
    </w:p>
    <w:p w14:paraId="2B5DD82B" w14:textId="54CA1273" w:rsidR="00E7187C" w:rsidRPr="00475770" w:rsidRDefault="00E7187C" w:rsidP="00195C05">
      <w:pPr>
        <w:pStyle w:val="ItemListinSeq"/>
        <w:spacing w:before="48" w:after="48"/>
        <w:rPr>
          <w:b/>
        </w:rPr>
      </w:pPr>
      <w:r w:rsidRPr="00475770">
        <w:t>RFID card: Put the RFID card on the card reader again to finish charging.</w:t>
      </w:r>
    </w:p>
    <w:p w14:paraId="7FF8D4C0" w14:textId="64EEC312" w:rsidR="00C53131" w:rsidRPr="00475770" w:rsidRDefault="00E7187C" w:rsidP="00195C05">
      <w:pPr>
        <w:pStyle w:val="ItemListinSeq"/>
        <w:spacing w:before="48" w:after="48"/>
      </w:pPr>
      <w:r w:rsidRPr="00475770">
        <w:rPr>
          <w:rFonts w:hint="eastAsia"/>
        </w:rPr>
        <w:t>C</w:t>
      </w:r>
      <w:r w:rsidRPr="00475770">
        <w:t>redit card: Finish charging directly.</w:t>
      </w:r>
    </w:p>
    <w:p w14:paraId="2C02ED4B" w14:textId="6834520A" w:rsidR="00E27797" w:rsidRPr="00475770" w:rsidRDefault="00C77578" w:rsidP="00195C05">
      <w:pPr>
        <w:pStyle w:val="a0"/>
        <w:numPr>
          <w:ilvl w:val="0"/>
          <w:numId w:val="10"/>
        </w:numPr>
      </w:pPr>
      <w:r w:rsidRPr="00195C05">
        <w:rPr>
          <w:rFonts w:ascii="Times New Roman" w:eastAsia="Times New Roman" w:hAnsi="Times New Roman" w:cs="Times New Roman"/>
          <w:color w:val="000000"/>
          <w:w w:val="0"/>
          <w:kern w:val="0"/>
          <w:sz w:val="0"/>
          <w:szCs w:val="0"/>
          <w:u w:color="000000"/>
          <w:bdr w:val="none" w:sz="0" w:space="0" w:color="000000"/>
          <w:lang w:val="x-none" w:eastAsia="x-none" w:bidi="x-none"/>
        </w:rPr>
        <w:t xml:space="preserve"> </w:t>
      </w:r>
      <w:r w:rsidR="00E7187C" w:rsidRPr="00475770">
        <w:rPr>
          <w:rFonts w:hint="eastAsia"/>
        </w:rPr>
        <w:t>W</w:t>
      </w:r>
      <w:r w:rsidR="00E7187C" w:rsidRPr="00475770">
        <w:t>hen charging is finished, your order details will appear</w:t>
      </w:r>
      <w:r w:rsidR="00E27797" w:rsidRPr="00475770">
        <w:t>.</w:t>
      </w:r>
    </w:p>
    <w:p w14:paraId="652AA826" w14:textId="77777777" w:rsidR="004B5F9E" w:rsidRDefault="00D33189" w:rsidP="004B5F9E">
      <w:pPr>
        <w:pStyle w:val="a0"/>
        <w:keepNext/>
        <w:numPr>
          <w:ilvl w:val="0"/>
          <w:numId w:val="0"/>
        </w:numPr>
        <w:spacing w:line="480" w:lineRule="auto"/>
        <w:ind w:left="1061"/>
      </w:pPr>
      <w:r w:rsidRPr="00475770">
        <w:rPr>
          <w:noProof/>
          <w:snapToGrid/>
        </w:rPr>
        <w:drawing>
          <wp:inline distT="0" distB="0" distL="0" distR="0" wp14:anchorId="452D4D41" wp14:editId="2CE3A221">
            <wp:extent cx="3984812" cy="2280359"/>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4">
                      <a:extLst>
                        <a:ext uri="{28A0092B-C50C-407E-A947-70E740481C1C}">
                          <a14:useLocalDpi xmlns:a14="http://schemas.microsoft.com/office/drawing/2010/main" val="0"/>
                        </a:ext>
                      </a:extLst>
                    </a:blip>
                    <a:stretch>
                      <a:fillRect/>
                    </a:stretch>
                  </pic:blipFill>
                  <pic:spPr>
                    <a:xfrm>
                      <a:off x="0" y="0"/>
                      <a:ext cx="4003478" cy="2291041"/>
                    </a:xfrm>
                    <a:prstGeom prst="rect">
                      <a:avLst/>
                    </a:prstGeom>
                  </pic:spPr>
                </pic:pic>
              </a:graphicData>
            </a:graphic>
          </wp:inline>
        </w:drawing>
      </w:r>
    </w:p>
    <w:p w14:paraId="0FE1B75F" w14:textId="39564658" w:rsidR="00C53131" w:rsidRPr="00475770"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6</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6</w:t>
      </w:r>
      <w:r w:rsidR="00F9073B">
        <w:rPr>
          <w:noProof/>
        </w:rPr>
        <w:fldChar w:fldCharType="end"/>
      </w:r>
      <w:r>
        <w:t xml:space="preserve"> Order Details </w:t>
      </w:r>
      <w:r w:rsidRPr="00AB24FF">
        <w:t>Screen</w:t>
      </w:r>
    </w:p>
    <w:p w14:paraId="07562021" w14:textId="550A9DD6" w:rsidR="00E27797" w:rsidRPr="00475770" w:rsidRDefault="00777848" w:rsidP="00195C05">
      <w:pPr>
        <w:pStyle w:val="a0"/>
        <w:numPr>
          <w:ilvl w:val="0"/>
          <w:numId w:val="10"/>
        </w:numPr>
      </w:pPr>
      <w:r w:rsidRPr="00475770">
        <w:t>Disconnect the EV charging</w:t>
      </w:r>
      <w:r w:rsidR="00E27797" w:rsidRPr="00475770">
        <w:t xml:space="preserve"> cable from the EV.</w:t>
      </w:r>
    </w:p>
    <w:p w14:paraId="64F73910" w14:textId="508F5383" w:rsidR="00E27797" w:rsidRPr="00195C05" w:rsidRDefault="00E27797" w:rsidP="00195C05">
      <w:pPr>
        <w:pStyle w:val="a0"/>
        <w:numPr>
          <w:ilvl w:val="0"/>
          <w:numId w:val="10"/>
        </w:numPr>
        <w:rPr>
          <w:rFonts w:ascii="Verdana" w:eastAsia="Verdana" w:hAnsi="Verdana" w:cs="Verdana"/>
          <w:sz w:val="20"/>
          <w:szCs w:val="20"/>
        </w:rPr>
      </w:pPr>
      <w:r w:rsidRPr="00475770">
        <w:t>Put</w:t>
      </w:r>
      <w:r w:rsidR="00777848" w:rsidRPr="00195C05">
        <w:rPr>
          <w:snapToGrid/>
        </w:rPr>
        <w:t xml:space="preserve"> the EV charging</w:t>
      </w:r>
      <w:r w:rsidRPr="00195C05">
        <w:rPr>
          <w:snapToGrid/>
        </w:rPr>
        <w:t xml:space="preserve"> cable in the </w:t>
      </w:r>
      <w:r w:rsidR="00E7187C" w:rsidRPr="00195C05">
        <w:rPr>
          <w:snapToGrid/>
        </w:rPr>
        <w:t>connector</w:t>
      </w:r>
      <w:r w:rsidRPr="00195C05">
        <w:rPr>
          <w:snapToGrid/>
        </w:rPr>
        <w:t xml:space="preserve"> </w:t>
      </w:r>
      <w:r w:rsidR="00E756D1" w:rsidRPr="00195C05">
        <w:rPr>
          <w:snapToGrid/>
        </w:rPr>
        <w:t xml:space="preserve">holder </w:t>
      </w:r>
      <w:r w:rsidRPr="00195C05">
        <w:rPr>
          <w:snapToGrid/>
        </w:rPr>
        <w:t xml:space="preserve">on the </w:t>
      </w:r>
      <w:r w:rsidR="003D247A" w:rsidRPr="00475770">
        <w:t>MaxiCharger</w:t>
      </w:r>
      <w:r w:rsidRPr="00195C05">
        <w:rPr>
          <w:rFonts w:cs="Arial"/>
        </w:rPr>
        <w:t>.</w:t>
      </w:r>
    </w:p>
    <w:p w14:paraId="3D3C3B55" w14:textId="2583A9A0" w:rsidR="00EB1DA2" w:rsidRPr="00475770" w:rsidRDefault="00CE5F8A" w:rsidP="00D377F5">
      <w:pPr>
        <w:pStyle w:val="NOTE0"/>
        <w:rPr>
          <w:lang w:eastAsia="en-US"/>
        </w:rPr>
      </w:pPr>
      <w:bookmarkStart w:id="972" w:name="6.5_Energize_the_EVSE"/>
      <w:bookmarkStart w:id="973" w:name="_bookmark115"/>
      <w:bookmarkStart w:id="974" w:name="_Ref101878775"/>
      <w:bookmarkEnd w:id="972"/>
      <w:bookmarkEnd w:id="973"/>
      <w:r w:rsidRPr="00475770">
        <w:rPr>
          <w:noProof/>
          <w:snapToGrid/>
        </w:rPr>
        <w:drawing>
          <wp:anchor distT="0" distB="0" distL="114300" distR="114300" simplePos="0" relativeHeight="252120064" behindDoc="0" locked="0" layoutInCell="1" allowOverlap="1" wp14:anchorId="30C6B24B" wp14:editId="3E9F33DC">
            <wp:simplePos x="0" y="0"/>
            <wp:positionH relativeFrom="column">
              <wp:posOffset>-22049</wp:posOffset>
            </wp:positionH>
            <wp:positionV relativeFrom="paragraph">
              <wp:posOffset>19685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00EB1DA2" w:rsidRPr="00475770">
        <w:rPr>
          <w:lang w:eastAsia="en-US"/>
        </w:rPr>
        <w:t>WARNING</w:t>
      </w:r>
    </w:p>
    <w:p w14:paraId="4ABCF29C" w14:textId="272A3C34" w:rsidR="00EB1DA2" w:rsidRPr="00475770" w:rsidRDefault="00EB1DA2" w:rsidP="00D377F5">
      <w:pPr>
        <w:pStyle w:val="NOTE"/>
        <w:rPr>
          <w:snapToGrid w:val="0"/>
        </w:rPr>
      </w:pPr>
      <w:r w:rsidRPr="00475770">
        <w:rPr>
          <w:snapToGrid w:val="0"/>
        </w:rPr>
        <w:t xml:space="preserve">Hazardous voltage. Do not unplug the connector </w:t>
      </w:r>
      <w:r w:rsidR="00794C66" w:rsidRPr="00475770">
        <w:rPr>
          <w:snapToGrid w:val="0"/>
        </w:rPr>
        <w:t>suddenly</w:t>
      </w:r>
      <w:r w:rsidRPr="00475770">
        <w:rPr>
          <w:snapToGrid w:val="0"/>
        </w:rPr>
        <w:t xml:space="preserve"> during charging. This may cause severe damage to the </w:t>
      </w:r>
      <w:r w:rsidR="006124BD" w:rsidRPr="00475770">
        <w:rPr>
          <w:snapToGrid w:val="0"/>
        </w:rPr>
        <w:t>MaxiCharger</w:t>
      </w:r>
      <w:r w:rsidRPr="00475770">
        <w:rPr>
          <w:snapToGrid w:val="0"/>
        </w:rPr>
        <w:t xml:space="preserve"> and/or severe personal injury or death.</w:t>
      </w:r>
    </w:p>
    <w:p w14:paraId="325B2695" w14:textId="3272D47A" w:rsidR="00FA5517" w:rsidRPr="00475770" w:rsidRDefault="00FA5517" w:rsidP="00FA5517">
      <w:pPr>
        <w:pStyle w:val="3"/>
        <w:spacing w:before="240"/>
      </w:pPr>
      <w:bookmarkStart w:id="975" w:name="_Toc102658029"/>
      <w:bookmarkStart w:id="976" w:name="_Toc106900439"/>
      <w:bookmarkStart w:id="977" w:name="_Toc106983311"/>
      <w:bookmarkStart w:id="978" w:name="_Toc119068350"/>
      <w:bookmarkStart w:id="979" w:name="_Toc102658030"/>
      <w:r w:rsidRPr="00475770">
        <w:t>Finish Charging</w:t>
      </w:r>
      <w:bookmarkEnd w:id="975"/>
      <w:bookmarkEnd w:id="976"/>
      <w:bookmarkEnd w:id="977"/>
      <w:bookmarkEnd w:id="978"/>
    </w:p>
    <w:p w14:paraId="6DE3F333" w14:textId="0355D1DF" w:rsidR="00FA5517" w:rsidRPr="00475770" w:rsidRDefault="00FA5517" w:rsidP="00195C05">
      <w:pPr>
        <w:spacing w:beforeLines="20" w:before="48" w:afterLines="20" w:after="48"/>
        <w:ind w:left="284"/>
      </w:pPr>
      <w:r w:rsidRPr="00475770">
        <w:rPr>
          <w:rFonts w:hint="eastAsia"/>
        </w:rPr>
        <w:t>R</w:t>
      </w:r>
      <w:r w:rsidRPr="00475770">
        <w:t xml:space="preserve">eturn the connector to the holster on the </w:t>
      </w:r>
      <w:r w:rsidR="000444F1" w:rsidRPr="00475770">
        <w:rPr>
          <w:snapToGrid w:val="0"/>
        </w:rPr>
        <w:t>MaxiCharger</w:t>
      </w:r>
      <w:r w:rsidRPr="00475770">
        <w:t>.</w:t>
      </w:r>
    </w:p>
    <w:p w14:paraId="6748EFB5" w14:textId="77777777" w:rsidR="001026E0" w:rsidRPr="00475770" w:rsidRDefault="001026E0" w:rsidP="00467A6B">
      <w:pPr>
        <w:sectPr w:rsidR="001026E0" w:rsidRPr="00475770" w:rsidSect="00D26989">
          <w:pgSz w:w="8392" w:h="11907"/>
          <w:pgMar w:top="567" w:right="567" w:bottom="567" w:left="567" w:header="0" w:footer="340" w:gutter="0"/>
          <w:cols w:space="720"/>
          <w:docGrid w:linePitch="245"/>
        </w:sectPr>
      </w:pPr>
    </w:p>
    <w:p w14:paraId="53F7165E" w14:textId="1F71AEBB" w:rsidR="003D247A" w:rsidRPr="00475770" w:rsidRDefault="003D247A" w:rsidP="003D247A">
      <w:pPr>
        <w:pStyle w:val="2"/>
        <w:spacing w:before="240"/>
      </w:pPr>
      <w:bookmarkStart w:id="980" w:name="_Toc106900440"/>
      <w:bookmarkStart w:id="981" w:name="_Toc106983312"/>
      <w:bookmarkStart w:id="982" w:name="_Toc119068351"/>
      <w:r w:rsidRPr="00475770">
        <w:lastRenderedPageBreak/>
        <w:t>Charging Errors</w:t>
      </w:r>
      <w:bookmarkEnd w:id="979"/>
      <w:bookmarkEnd w:id="980"/>
      <w:bookmarkEnd w:id="981"/>
      <w:bookmarkEnd w:id="982"/>
    </w:p>
    <w:p w14:paraId="5F3F0551" w14:textId="047604F1" w:rsidR="00467A6B" w:rsidRPr="00475770" w:rsidRDefault="003D247A" w:rsidP="00195C05">
      <w:pPr>
        <w:spacing w:beforeLines="20" w:before="48" w:afterLines="20" w:after="48"/>
        <w:ind w:left="284"/>
      </w:pPr>
      <w:r w:rsidRPr="00475770">
        <w:rPr>
          <w:rFonts w:hint="eastAsia"/>
        </w:rPr>
        <w:t>T</w:t>
      </w:r>
      <w:r w:rsidRPr="00475770">
        <w:t>his section depicts several common problems that may arise during your charging se</w:t>
      </w:r>
      <w:r w:rsidRPr="00475770">
        <w:rPr>
          <w:bCs/>
        </w:rPr>
        <w:t>s</w:t>
      </w:r>
      <w:r w:rsidRPr="00475770">
        <w:t>sion</w:t>
      </w:r>
      <w:r w:rsidR="00794C66" w:rsidRPr="00475770">
        <w:t>,</w:t>
      </w:r>
      <w:r w:rsidRPr="00475770">
        <w:t xml:space="preserve"> along with possible causes/solutions to help you resolve those problems. If the problem persists, contact your local dealer or Autel </w:t>
      </w:r>
      <w:r w:rsidR="00794C66" w:rsidRPr="00475770">
        <w:t>Technical Support</w:t>
      </w:r>
      <w:r w:rsidRPr="00475770">
        <w:t>.</w:t>
      </w:r>
      <w:bookmarkStart w:id="983" w:name="_Toc102068989"/>
      <w:bookmarkStart w:id="984" w:name="_Toc102122124"/>
      <w:bookmarkStart w:id="985" w:name="_Toc102147320"/>
      <w:bookmarkStart w:id="986" w:name="_Toc102147505"/>
      <w:bookmarkStart w:id="987" w:name="_Toc102658031"/>
      <w:bookmarkStart w:id="988" w:name="_Toc102749453"/>
      <w:bookmarkStart w:id="989" w:name="_Toc102751047"/>
      <w:bookmarkStart w:id="990" w:name="_Toc102751202"/>
      <w:bookmarkStart w:id="991" w:name="_Toc102751360"/>
      <w:bookmarkStart w:id="992" w:name="_Toc102759567"/>
      <w:bookmarkStart w:id="993" w:name="_Toc102842495"/>
      <w:bookmarkStart w:id="994" w:name="_Toc102845777"/>
      <w:bookmarkStart w:id="995" w:name="_Toc102847009"/>
      <w:bookmarkStart w:id="996" w:name="_Toc103009080"/>
      <w:bookmarkStart w:id="997" w:name="_Toc103105650"/>
      <w:bookmarkStart w:id="998" w:name="_Toc103185699"/>
      <w:bookmarkStart w:id="999" w:name="_Toc103194705"/>
      <w:bookmarkStart w:id="1000" w:name="_Toc103194797"/>
      <w:bookmarkStart w:id="1001" w:name="_Toc103195863"/>
      <w:bookmarkStart w:id="1002" w:name="_Toc103247679"/>
      <w:bookmarkStart w:id="1003" w:name="_Toc103278921"/>
      <w:bookmarkStart w:id="1004" w:name="_Toc103364634"/>
      <w:bookmarkStart w:id="1005" w:name="_Toc103364968"/>
      <w:bookmarkStart w:id="1006" w:name="_Toc103365068"/>
      <w:bookmarkStart w:id="1007" w:name="_Toc103471751"/>
      <w:bookmarkStart w:id="1008" w:name="_Toc103606586"/>
      <w:bookmarkStart w:id="1009" w:name="_Toc103624199"/>
      <w:bookmarkStart w:id="1010" w:name="_Toc1037863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p>
    <w:p w14:paraId="4EEF3185" w14:textId="77777777" w:rsidR="003D247A" w:rsidRPr="00475770" w:rsidRDefault="003D247A" w:rsidP="00467A6B">
      <w:pPr>
        <w:pStyle w:val="3"/>
        <w:spacing w:before="240"/>
      </w:pPr>
      <w:bookmarkStart w:id="1011" w:name="_Toc102658032"/>
      <w:bookmarkStart w:id="1012" w:name="_Toc106900441"/>
      <w:bookmarkStart w:id="1013" w:name="_Toc106983313"/>
      <w:bookmarkStart w:id="1014" w:name="_Toc119068352"/>
      <w:r w:rsidRPr="00475770">
        <w:t>Connector Connection Error</w:t>
      </w:r>
      <w:bookmarkEnd w:id="1011"/>
      <w:bookmarkEnd w:id="1012"/>
      <w:bookmarkEnd w:id="1013"/>
      <w:bookmarkEnd w:id="1014"/>
    </w:p>
    <w:p w14:paraId="494B898B" w14:textId="002192B6" w:rsidR="003D247A" w:rsidRPr="00475770" w:rsidRDefault="003D247A" w:rsidP="00195C05">
      <w:pPr>
        <w:spacing w:beforeLines="20" w:before="48" w:afterLines="20" w:after="48"/>
        <w:ind w:left="284"/>
      </w:pPr>
      <w:r w:rsidRPr="00475770">
        <w:rPr>
          <w:rFonts w:hint="eastAsia"/>
        </w:rPr>
        <w:t>I</w:t>
      </w:r>
      <w:r w:rsidRPr="00475770">
        <w:t xml:space="preserve">f the connector is not </w:t>
      </w:r>
      <w:r w:rsidR="00794C66" w:rsidRPr="00475770">
        <w:t xml:space="preserve">properly </w:t>
      </w:r>
      <w:r w:rsidRPr="00475770">
        <w:t>connected to your EV, then the Connector Not Connected screen will appear. Insert the connector into your EV’s charge port and check the connection.</w:t>
      </w:r>
    </w:p>
    <w:p w14:paraId="71E8653F" w14:textId="77777777" w:rsidR="003D247A" w:rsidRPr="00475770" w:rsidRDefault="003D247A" w:rsidP="003D247A">
      <w:pPr>
        <w:pStyle w:val="3"/>
        <w:spacing w:before="240"/>
      </w:pPr>
      <w:bookmarkStart w:id="1015" w:name="_Toc102658033"/>
      <w:bookmarkStart w:id="1016" w:name="_Toc106900442"/>
      <w:bookmarkStart w:id="1017" w:name="_Toc106983314"/>
      <w:bookmarkStart w:id="1018" w:name="_Toc119068353"/>
      <w:r w:rsidRPr="00475770">
        <w:t>Authorization Failure</w:t>
      </w:r>
      <w:bookmarkEnd w:id="1015"/>
      <w:bookmarkEnd w:id="1016"/>
      <w:bookmarkEnd w:id="1017"/>
      <w:bookmarkEnd w:id="1018"/>
    </w:p>
    <w:p w14:paraId="7B811439" w14:textId="77777777" w:rsidR="003D247A" w:rsidRPr="00475770" w:rsidRDefault="003D247A" w:rsidP="00195C05">
      <w:pPr>
        <w:spacing w:beforeLines="20" w:before="48" w:afterLines="20" w:after="48"/>
        <w:ind w:left="284"/>
      </w:pPr>
      <w:r w:rsidRPr="00475770">
        <w:rPr>
          <w:rFonts w:hint="eastAsia"/>
        </w:rPr>
        <w:t>I</w:t>
      </w:r>
      <w:r w:rsidRPr="00475770">
        <w:t>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475770" w:rsidRDefault="003D247A" w:rsidP="003D247A">
      <w:pPr>
        <w:pStyle w:val="3"/>
        <w:spacing w:before="240"/>
      </w:pPr>
      <w:bookmarkStart w:id="1019" w:name="_Toc102658034"/>
      <w:bookmarkStart w:id="1020" w:name="_Toc106900443"/>
      <w:bookmarkStart w:id="1021" w:name="_Toc106983315"/>
      <w:bookmarkStart w:id="1022" w:name="_Toc119068354"/>
      <w:r w:rsidRPr="00475770">
        <w:t>Charg</w:t>
      </w:r>
      <w:r w:rsidR="00456FBA" w:rsidRPr="00475770">
        <w:t>ing</w:t>
      </w:r>
      <w:r w:rsidRPr="00475770">
        <w:t xml:space="preserve"> Start Failure</w:t>
      </w:r>
      <w:bookmarkEnd w:id="1019"/>
      <w:bookmarkEnd w:id="1020"/>
      <w:bookmarkEnd w:id="1021"/>
      <w:bookmarkEnd w:id="1022"/>
    </w:p>
    <w:p w14:paraId="55AF85FA" w14:textId="77777777" w:rsidR="003D247A" w:rsidRPr="00475770" w:rsidRDefault="003D247A" w:rsidP="00195C05">
      <w:pPr>
        <w:spacing w:beforeLines="20" w:before="48" w:afterLines="20" w:after="48"/>
        <w:ind w:left="284"/>
      </w:pPr>
      <w:r w:rsidRPr="00475770">
        <w:rPr>
          <w:rFonts w:hint="eastAsia"/>
        </w:rPr>
        <w:t>I</w:t>
      </w:r>
      <w:r w:rsidRPr="00475770">
        <w:t>f an error occurs when you start charging, the Charge Start Failure screen will appear. The cause and possible solution(s) will display on the screen. Follow the on-screen instructions to resolve the problem.</w:t>
      </w:r>
    </w:p>
    <w:p w14:paraId="49B39C30" w14:textId="77777777" w:rsidR="003D247A" w:rsidRPr="00475770" w:rsidRDefault="003D247A" w:rsidP="003D247A">
      <w:pPr>
        <w:pStyle w:val="3"/>
        <w:spacing w:before="240"/>
      </w:pPr>
      <w:bookmarkStart w:id="1023" w:name="_Toc102658035"/>
      <w:bookmarkStart w:id="1024" w:name="_Toc106900444"/>
      <w:bookmarkStart w:id="1025" w:name="_Toc106983316"/>
      <w:bookmarkStart w:id="1026" w:name="_Toc119068355"/>
      <w:r w:rsidRPr="00475770">
        <w:t>Charging Failure</w:t>
      </w:r>
      <w:bookmarkEnd w:id="1023"/>
      <w:bookmarkEnd w:id="1024"/>
      <w:bookmarkEnd w:id="1025"/>
      <w:bookmarkEnd w:id="1026"/>
    </w:p>
    <w:p w14:paraId="0A7BCB83" w14:textId="50DA7DA3" w:rsidR="003D247A" w:rsidRPr="00475770" w:rsidRDefault="003D247A" w:rsidP="00195C05">
      <w:pPr>
        <w:spacing w:beforeLines="20" w:before="48" w:afterLines="20" w:after="48"/>
        <w:ind w:left="284"/>
      </w:pPr>
      <w:r w:rsidRPr="00475770">
        <w:rPr>
          <w:rFonts w:hint="eastAsia"/>
        </w:rPr>
        <w:t>I</w:t>
      </w:r>
      <w:r w:rsidRPr="00475770">
        <w:t xml:space="preserve">f an error occurs during charging, the Charging Failure screen will appear. The cause and possible solution(s) will display on the screen. Follow the on-screen instructions to resolve the problem, or contact your local dealer or Autel </w:t>
      </w:r>
      <w:r w:rsidR="00794C66" w:rsidRPr="00475770">
        <w:t>Technical Support</w:t>
      </w:r>
      <w:r w:rsidRPr="00475770">
        <w:t>.</w:t>
      </w:r>
    </w:p>
    <w:p w14:paraId="29CE0897" w14:textId="37835E67" w:rsidR="00E27797" w:rsidRPr="00475770" w:rsidRDefault="008365C6" w:rsidP="008E6E83">
      <w:pPr>
        <w:pStyle w:val="2"/>
        <w:spacing w:before="240"/>
      </w:pPr>
      <w:bookmarkStart w:id="1027" w:name="_Ref102754659"/>
      <w:bookmarkStart w:id="1028" w:name="_Toc106900445"/>
      <w:bookmarkStart w:id="1029" w:name="_Toc106983317"/>
      <w:bookmarkStart w:id="1030" w:name="_Toc119068356"/>
      <w:r w:rsidRPr="00475770">
        <w:t>Energiz</w:t>
      </w:r>
      <w:r w:rsidRPr="00475770">
        <w:rPr>
          <w:rFonts w:hint="eastAsia"/>
        </w:rPr>
        <w:t>ing</w:t>
      </w:r>
      <w:r w:rsidR="00E27797" w:rsidRPr="00475770">
        <w:t xml:space="preserve"> the Maxi</w:t>
      </w:r>
      <w:bookmarkEnd w:id="974"/>
      <w:r w:rsidRPr="00475770">
        <w:rPr>
          <w:rFonts w:hint="eastAsia"/>
        </w:rPr>
        <w:t>Charger</w:t>
      </w:r>
      <w:bookmarkEnd w:id="1027"/>
      <w:bookmarkEnd w:id="1028"/>
      <w:bookmarkEnd w:id="1029"/>
      <w:bookmarkEnd w:id="1030"/>
    </w:p>
    <w:p w14:paraId="3540A46A" w14:textId="37E9C22D" w:rsidR="00E27797" w:rsidRPr="00475770" w:rsidRDefault="00E27797" w:rsidP="007E10DC">
      <w:pPr>
        <w:pStyle w:val="a1"/>
      </w:pPr>
      <w:r w:rsidRPr="00475770">
        <w:t xml:space="preserve">To energize the </w:t>
      </w:r>
      <w:r w:rsidR="008365C6" w:rsidRPr="00475770">
        <w:t>Maxi</w:t>
      </w:r>
      <w:r w:rsidR="008365C6" w:rsidRPr="00475770">
        <w:rPr>
          <w:rFonts w:hint="eastAsia"/>
        </w:rPr>
        <w:t>Charger</w:t>
      </w:r>
    </w:p>
    <w:p w14:paraId="0BF04902" w14:textId="0B0E2BE4" w:rsidR="00E27797" w:rsidRPr="00475770" w:rsidRDefault="00E27797" w:rsidP="00195C05">
      <w:pPr>
        <w:pStyle w:val="a0"/>
        <w:numPr>
          <w:ilvl w:val="0"/>
          <w:numId w:val="11"/>
        </w:numPr>
      </w:pPr>
      <w:r w:rsidRPr="00475770">
        <w:t>Close the front door.</w:t>
      </w:r>
    </w:p>
    <w:p w14:paraId="4BB9ECDC" w14:textId="5CC31CB7" w:rsidR="00EB1DA2" w:rsidRPr="00195C05" w:rsidRDefault="00E27797" w:rsidP="00195C05">
      <w:pPr>
        <w:pStyle w:val="a0"/>
        <w:numPr>
          <w:ilvl w:val="0"/>
          <w:numId w:val="11"/>
        </w:numPr>
        <w:rPr>
          <w:rFonts w:cs="Arial"/>
        </w:rPr>
      </w:pPr>
      <w:r w:rsidRPr="00475770">
        <w:t>Set the upstream breaker that provide</w:t>
      </w:r>
      <w:r w:rsidR="00794C66" w:rsidRPr="00475770">
        <w:t>s</w:t>
      </w:r>
      <w:r w:rsidRPr="00475770">
        <w:t xml:space="preserve"> power to t</w:t>
      </w:r>
      <w:r w:rsidR="008365C6" w:rsidRPr="00475770">
        <w:t>he Maxi</w:t>
      </w:r>
      <w:r w:rsidR="008365C6" w:rsidRPr="00475770">
        <w:rPr>
          <w:rFonts w:hint="eastAsia"/>
        </w:rPr>
        <w:t>Charger</w:t>
      </w:r>
      <w:r w:rsidRPr="00475770">
        <w:t xml:space="preserve"> to </w:t>
      </w:r>
      <w:r w:rsidRPr="00195C05">
        <w:rPr>
          <w:b/>
        </w:rPr>
        <w:t>ON</w:t>
      </w:r>
      <w:r w:rsidRPr="00475770">
        <w:t>.</w:t>
      </w:r>
    </w:p>
    <w:p w14:paraId="1B010A9E" w14:textId="775D98FD" w:rsidR="00E27797" w:rsidRPr="00475770" w:rsidRDefault="00E27797" w:rsidP="00195C05">
      <w:pPr>
        <w:pStyle w:val="a0"/>
        <w:numPr>
          <w:ilvl w:val="0"/>
          <w:numId w:val="0"/>
        </w:numPr>
        <w:ind w:left="1061"/>
      </w:pPr>
      <w:r w:rsidRPr="00475770">
        <w:t xml:space="preserve">The </w:t>
      </w:r>
      <w:r w:rsidR="008365C6" w:rsidRPr="00475770">
        <w:t>Maxi</w:t>
      </w:r>
      <w:r w:rsidR="008365C6" w:rsidRPr="00475770">
        <w:rPr>
          <w:rFonts w:hint="eastAsia"/>
        </w:rPr>
        <w:t>Charger</w:t>
      </w:r>
      <w:r w:rsidRPr="00475770">
        <w:t xml:space="preserve"> </w:t>
      </w:r>
      <w:r w:rsidR="00794C66" w:rsidRPr="00475770">
        <w:t xml:space="preserve">will </w:t>
      </w:r>
      <w:r w:rsidRPr="00475770">
        <w:t>start</w:t>
      </w:r>
      <w:r w:rsidR="009213FC" w:rsidRPr="00475770">
        <w:t xml:space="preserve"> and </w:t>
      </w:r>
      <w:r w:rsidR="00794C66" w:rsidRPr="00475770">
        <w:t>be</w:t>
      </w:r>
      <w:r w:rsidRPr="00475770">
        <w:t xml:space="preserve"> ready for operation.</w:t>
      </w:r>
    </w:p>
    <w:p w14:paraId="687743A2" w14:textId="77777777" w:rsidR="00FA5517" w:rsidRPr="00475770" w:rsidRDefault="00FA5517" w:rsidP="00467A6B">
      <w:pPr>
        <w:sectPr w:rsidR="00FA5517" w:rsidRPr="00475770" w:rsidSect="00D26989">
          <w:pgSz w:w="8392" w:h="11907"/>
          <w:pgMar w:top="567" w:right="567" w:bottom="567" w:left="567" w:header="0" w:footer="340" w:gutter="0"/>
          <w:cols w:space="720"/>
          <w:docGrid w:linePitch="245"/>
        </w:sectPr>
      </w:pPr>
      <w:bookmarkStart w:id="1031" w:name="6.6_De-energize_the_EVSE"/>
      <w:bookmarkStart w:id="1032" w:name="_bookmark116"/>
      <w:bookmarkEnd w:id="1031"/>
      <w:bookmarkEnd w:id="1032"/>
    </w:p>
    <w:p w14:paraId="5DA139B5" w14:textId="3335F869" w:rsidR="00E27797" w:rsidRPr="00475770" w:rsidRDefault="00E27797" w:rsidP="008E6E83">
      <w:pPr>
        <w:pStyle w:val="2"/>
        <w:spacing w:before="240"/>
      </w:pPr>
      <w:bookmarkStart w:id="1033" w:name="_Toc106900446"/>
      <w:bookmarkStart w:id="1034" w:name="_Toc106983318"/>
      <w:bookmarkStart w:id="1035" w:name="_Toc119068357"/>
      <w:r w:rsidRPr="00475770">
        <w:lastRenderedPageBreak/>
        <w:t>De-energiz</w:t>
      </w:r>
      <w:r w:rsidR="008365C6" w:rsidRPr="00475770">
        <w:t>ing</w:t>
      </w:r>
      <w:r w:rsidRPr="00475770">
        <w:t xml:space="preserve"> the </w:t>
      </w:r>
      <w:r w:rsidR="008365C6" w:rsidRPr="00475770">
        <w:t>Maxi</w:t>
      </w:r>
      <w:r w:rsidR="008365C6" w:rsidRPr="00475770">
        <w:rPr>
          <w:rFonts w:hint="eastAsia"/>
        </w:rPr>
        <w:t>Charger</w:t>
      </w:r>
      <w:bookmarkEnd w:id="1033"/>
      <w:bookmarkEnd w:id="1034"/>
      <w:bookmarkEnd w:id="1035"/>
    </w:p>
    <w:p w14:paraId="6CFAF1C8" w14:textId="597A3F5D" w:rsidR="00E27797" w:rsidRPr="00475770" w:rsidRDefault="00E27797" w:rsidP="007E10DC">
      <w:pPr>
        <w:pStyle w:val="a1"/>
        <w:rPr>
          <w:lang w:eastAsia="en-US"/>
        </w:rPr>
      </w:pPr>
      <w:bookmarkStart w:id="1036" w:name="6.6.1_De-energize_the_EVSE_-_general_pro"/>
      <w:bookmarkStart w:id="1037" w:name="_bookmark117"/>
      <w:bookmarkEnd w:id="1036"/>
      <w:bookmarkEnd w:id="1037"/>
      <w:r w:rsidRPr="00475770">
        <w:t xml:space="preserve">To de-energize the </w:t>
      </w:r>
      <w:r w:rsidR="008365C6" w:rsidRPr="00475770">
        <w:t>Maxi</w:t>
      </w:r>
      <w:r w:rsidR="008365C6" w:rsidRPr="00475770">
        <w:rPr>
          <w:rFonts w:hint="eastAsia"/>
        </w:rPr>
        <w:t>Charger</w:t>
      </w:r>
    </w:p>
    <w:p w14:paraId="1B839FD3" w14:textId="4E9EB7DD" w:rsidR="00E27797" w:rsidRPr="00475770" w:rsidRDefault="00E27797" w:rsidP="00195C05">
      <w:pPr>
        <w:pStyle w:val="a0"/>
        <w:numPr>
          <w:ilvl w:val="0"/>
          <w:numId w:val="12"/>
        </w:numPr>
      </w:pPr>
      <w:r w:rsidRPr="00475770">
        <w:t>Set the upstream breaker which provide</w:t>
      </w:r>
      <w:r w:rsidR="00794C66" w:rsidRPr="00475770">
        <w:t>s</w:t>
      </w:r>
      <w:r w:rsidRPr="00475770">
        <w:t xml:space="preserve"> the power to </w:t>
      </w:r>
      <w:r w:rsidR="008365C6" w:rsidRPr="00475770">
        <w:t>the Maxi</w:t>
      </w:r>
      <w:r w:rsidR="008365C6" w:rsidRPr="00475770">
        <w:rPr>
          <w:rFonts w:hint="eastAsia"/>
        </w:rPr>
        <w:t>Charger</w:t>
      </w:r>
      <w:r w:rsidRPr="00475770">
        <w:t xml:space="preserve"> to </w:t>
      </w:r>
      <w:r w:rsidRPr="00195C05">
        <w:rPr>
          <w:b/>
        </w:rPr>
        <w:t>OFF</w:t>
      </w:r>
      <w:r w:rsidRPr="00475770">
        <w:t xml:space="preserve"> and lock it. Make sure that this breaker stays in the </w:t>
      </w:r>
      <w:r w:rsidRPr="00195C05">
        <w:rPr>
          <w:b/>
        </w:rPr>
        <w:t>OFF</w:t>
      </w:r>
      <w:r w:rsidRPr="00475770">
        <w:t xml:space="preserve"> position during the procedure.</w:t>
      </w:r>
    </w:p>
    <w:p w14:paraId="23971581" w14:textId="22D02625" w:rsidR="00E27797" w:rsidRPr="00475770" w:rsidRDefault="00E27797" w:rsidP="00195C05">
      <w:pPr>
        <w:pStyle w:val="a0"/>
        <w:numPr>
          <w:ilvl w:val="0"/>
          <w:numId w:val="11"/>
        </w:numPr>
      </w:pPr>
      <w:r w:rsidRPr="00475770">
        <w:t>Open the front door.</w:t>
      </w:r>
    </w:p>
    <w:p w14:paraId="7620C403" w14:textId="00EB3DAB" w:rsidR="00E27797" w:rsidRPr="00475770" w:rsidRDefault="008365C6" w:rsidP="00195C05">
      <w:pPr>
        <w:pStyle w:val="a0"/>
        <w:numPr>
          <w:ilvl w:val="0"/>
          <w:numId w:val="11"/>
        </w:numPr>
      </w:pPr>
      <w:r w:rsidRPr="00475770">
        <w:t xml:space="preserve">Measure the AC voltage by referring to </w:t>
      </w:r>
      <w:r w:rsidRPr="00475770">
        <w:rPr>
          <w:rStyle w:val="Char1"/>
        </w:rPr>
        <w:fldChar w:fldCharType="begin"/>
      </w:r>
      <w:r w:rsidRPr="00475770">
        <w:rPr>
          <w:rStyle w:val="Char1"/>
        </w:rPr>
        <w:instrText xml:space="preserve"> REF _Ref102748759 \h  \* MERGEFORMAT </w:instrText>
      </w:r>
      <w:r w:rsidRPr="00475770">
        <w:rPr>
          <w:rStyle w:val="Char1"/>
        </w:rPr>
      </w:r>
      <w:r w:rsidRPr="00475770">
        <w:rPr>
          <w:rStyle w:val="Char1"/>
        </w:rPr>
        <w:fldChar w:fldCharType="separate"/>
      </w:r>
      <w:r w:rsidR="00BD432C" w:rsidRPr="00BD432C">
        <w:rPr>
          <w:rStyle w:val="Char1"/>
        </w:rPr>
        <w:t>Measuring the AC Voltage</w:t>
      </w:r>
      <w:r w:rsidRPr="00475770">
        <w:rPr>
          <w:rStyle w:val="Char1"/>
        </w:rPr>
        <w:fldChar w:fldCharType="end"/>
      </w:r>
      <w:r w:rsidR="00B95709" w:rsidRPr="00475770">
        <w:t>.</w:t>
      </w:r>
      <w:r w:rsidR="00EB1DA2" w:rsidRPr="00195C05">
        <w:rPr>
          <w:i/>
        </w:rPr>
        <w:t xml:space="preserve"> </w:t>
      </w:r>
      <w:r w:rsidR="00B95709" w:rsidRPr="00475770">
        <w:t>M</w:t>
      </w:r>
      <w:r w:rsidR="00EB1DA2" w:rsidRPr="00475770">
        <w:t>ake sure that all the measured voltages are 0 volts</w:t>
      </w:r>
      <w:r w:rsidR="00E27797" w:rsidRPr="00475770">
        <w:t>.</w:t>
      </w:r>
    </w:p>
    <w:p w14:paraId="1752FE69" w14:textId="19225639" w:rsidR="00E27797" w:rsidRPr="00475770" w:rsidRDefault="008365C6" w:rsidP="00195C05">
      <w:pPr>
        <w:pStyle w:val="a0"/>
        <w:numPr>
          <w:ilvl w:val="0"/>
          <w:numId w:val="11"/>
        </w:numPr>
      </w:pPr>
      <w:r w:rsidRPr="00475770">
        <w:t>Measure the DC voltage by referring to</w:t>
      </w:r>
      <w:r w:rsidR="00BA5EAC" w:rsidRPr="00475770">
        <w:t xml:space="preserve"> </w:t>
      </w:r>
      <w:r w:rsidR="00BA5EAC" w:rsidRPr="00475770">
        <w:rPr>
          <w:rStyle w:val="Char1"/>
        </w:rPr>
        <w:fldChar w:fldCharType="begin"/>
      </w:r>
      <w:r w:rsidR="00BA5EAC" w:rsidRPr="00475770">
        <w:rPr>
          <w:rStyle w:val="Char1"/>
        </w:rPr>
        <w:instrText xml:space="preserve"> REF _Ref103625116 \h  \* MERGEFORMAT </w:instrText>
      </w:r>
      <w:r w:rsidR="00BA5EAC" w:rsidRPr="00475770">
        <w:rPr>
          <w:rStyle w:val="Char1"/>
        </w:rPr>
      </w:r>
      <w:r w:rsidR="00BA5EAC" w:rsidRPr="00475770">
        <w:rPr>
          <w:rStyle w:val="Char1"/>
        </w:rPr>
        <w:fldChar w:fldCharType="separate"/>
      </w:r>
      <w:r w:rsidR="00BD432C" w:rsidRPr="00BD432C">
        <w:rPr>
          <w:rStyle w:val="Char1"/>
          <w:rFonts w:hint="eastAsia"/>
        </w:rPr>
        <w:t>M</w:t>
      </w:r>
      <w:r w:rsidR="00BD432C" w:rsidRPr="00BD432C">
        <w:rPr>
          <w:rStyle w:val="Char1"/>
        </w:rPr>
        <w:t>easuring the DC Voltage</w:t>
      </w:r>
      <w:r w:rsidR="00BA5EAC" w:rsidRPr="00475770">
        <w:rPr>
          <w:rStyle w:val="Char1"/>
        </w:rPr>
        <w:fldChar w:fldCharType="end"/>
      </w:r>
      <w:r w:rsidR="00B95709" w:rsidRPr="00475770">
        <w:t>. M</w:t>
      </w:r>
      <w:r w:rsidR="00EB1DA2" w:rsidRPr="00475770">
        <w:t>ake sure that all the measured voltages are 0 volts.</w:t>
      </w:r>
    </w:p>
    <w:p w14:paraId="47B8E2DE" w14:textId="3EA96029" w:rsidR="00E27797" w:rsidRPr="00475770" w:rsidRDefault="00794C66" w:rsidP="00195C05">
      <w:pPr>
        <w:pStyle w:val="a0"/>
        <w:numPr>
          <w:ilvl w:val="0"/>
          <w:numId w:val="11"/>
        </w:numPr>
      </w:pPr>
      <w:r w:rsidRPr="00475770">
        <w:t>Close the door</w:t>
      </w:r>
      <w:r w:rsidR="00E27797" w:rsidRPr="00475770">
        <w:t>.</w:t>
      </w:r>
    </w:p>
    <w:p w14:paraId="7720532B" w14:textId="2ACC917E" w:rsidR="003D247A" w:rsidRPr="00475770" w:rsidRDefault="003D247A" w:rsidP="003D247A">
      <w:pPr>
        <w:pStyle w:val="3"/>
        <w:spacing w:before="240"/>
      </w:pPr>
      <w:bookmarkStart w:id="1038" w:name="_Toc102658050"/>
      <w:bookmarkStart w:id="1039" w:name="_Ref102748759"/>
      <w:bookmarkStart w:id="1040" w:name="_Ref106043040"/>
      <w:bookmarkStart w:id="1041" w:name="_Toc106900447"/>
      <w:bookmarkStart w:id="1042" w:name="_Toc106983319"/>
      <w:bookmarkStart w:id="1043" w:name="_Toc119068358"/>
      <w:r w:rsidRPr="00475770">
        <w:t>Measuring the AC Voltage</w:t>
      </w:r>
      <w:bookmarkEnd w:id="1038"/>
      <w:bookmarkEnd w:id="1039"/>
      <w:bookmarkEnd w:id="1040"/>
      <w:bookmarkEnd w:id="1041"/>
      <w:bookmarkEnd w:id="1042"/>
      <w:bookmarkEnd w:id="1043"/>
    </w:p>
    <w:p w14:paraId="2E237E9A" w14:textId="5F09FEDF" w:rsidR="003D247A" w:rsidRPr="00475770" w:rsidRDefault="003D247A" w:rsidP="00195C05">
      <w:pPr>
        <w:pStyle w:val="EN"/>
      </w:pPr>
      <w:r w:rsidRPr="00475770">
        <w:t>Use a voltage tester to measure the AC voltage between the terminals on the surge protection device switch:</w:t>
      </w:r>
    </w:p>
    <w:p w14:paraId="22BC95AA" w14:textId="25EDB0A0" w:rsidR="003D247A" w:rsidRPr="00475770" w:rsidRDefault="003D247A" w:rsidP="00195C05">
      <w:pPr>
        <w:pStyle w:val="ItemList"/>
        <w:spacing w:before="48" w:after="48"/>
      </w:pPr>
      <w:r w:rsidRPr="00475770">
        <w:rPr>
          <w:rFonts w:hint="eastAsia"/>
        </w:rPr>
        <w:t>L</w:t>
      </w:r>
      <w:r w:rsidRPr="00475770">
        <w:t>1 to L2</w:t>
      </w:r>
    </w:p>
    <w:p w14:paraId="37C66BAE" w14:textId="3BCA5C8F" w:rsidR="003D247A" w:rsidRPr="00475770" w:rsidRDefault="003D247A" w:rsidP="00195C05">
      <w:pPr>
        <w:pStyle w:val="ItemList"/>
        <w:spacing w:before="48" w:after="48"/>
      </w:pPr>
      <w:r w:rsidRPr="00475770">
        <w:t>L1 to L3</w:t>
      </w:r>
    </w:p>
    <w:p w14:paraId="521DD2A5" w14:textId="5966F7F8" w:rsidR="003D247A" w:rsidRPr="00475770" w:rsidRDefault="003D247A" w:rsidP="00195C05">
      <w:pPr>
        <w:pStyle w:val="ItemList"/>
        <w:spacing w:before="48" w:after="48"/>
      </w:pPr>
      <w:r w:rsidRPr="00475770">
        <w:t>L2 to L3</w:t>
      </w:r>
    </w:p>
    <w:p w14:paraId="1DB174B6" w14:textId="0471D45F" w:rsidR="008365C6" w:rsidRPr="00475770" w:rsidRDefault="008365C6" w:rsidP="00195C05">
      <w:pPr>
        <w:pStyle w:val="ItemList"/>
        <w:spacing w:before="48" w:after="48"/>
      </w:pPr>
      <w:r w:rsidRPr="00475770">
        <w:t>N to L1/L2/L3</w:t>
      </w:r>
    </w:p>
    <w:p w14:paraId="5D26D503" w14:textId="1DECFF9B" w:rsidR="003D247A" w:rsidRPr="00475770" w:rsidRDefault="00CE5F8A" w:rsidP="00D377F5">
      <w:pPr>
        <w:pStyle w:val="NOTE0"/>
      </w:pPr>
      <w:r w:rsidRPr="00475770">
        <w:rPr>
          <w:noProof/>
        </w:rPr>
        <w:drawing>
          <wp:anchor distT="0" distB="0" distL="114300" distR="114300" simplePos="0" relativeHeight="252155904" behindDoc="0" locked="0" layoutInCell="1" allowOverlap="1" wp14:anchorId="251EF1B3" wp14:editId="6A32166B">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475770">
        <w:t>NOTE</w:t>
      </w:r>
    </w:p>
    <w:p w14:paraId="35C6C276" w14:textId="5C77C799" w:rsidR="003D247A" w:rsidRPr="00475770" w:rsidRDefault="003D247A" w:rsidP="00D377F5">
      <w:pPr>
        <w:pStyle w:val="NOTE"/>
        <w:rPr>
          <w:snapToGrid w:val="0"/>
        </w:rPr>
      </w:pPr>
      <w:r w:rsidRPr="00475770">
        <w:rPr>
          <w:snapToGrid w:val="0"/>
        </w:rPr>
        <w:t>The surge protection device switch shows the indica</w:t>
      </w:r>
      <w:r w:rsidR="00F6531B"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Pr="00475770">
        <w:rPr>
          <w:snapToGrid w:val="0"/>
        </w:rPr>
        <w:t>tions</w:t>
      </w:r>
      <w:r w:rsidR="008365C6" w:rsidRPr="00475770">
        <w:rPr>
          <w:snapToGrid w:val="0"/>
        </w:rPr>
        <w:t xml:space="preserve"> N,</w:t>
      </w:r>
      <w:r w:rsidRPr="00475770">
        <w:rPr>
          <w:snapToGrid w:val="0"/>
        </w:rPr>
        <w:t xml:space="preserve"> L1, L2, and L3.</w:t>
      </w:r>
    </w:p>
    <w:p w14:paraId="4F542FAA" w14:textId="77777777" w:rsidR="004B5F9E" w:rsidRDefault="004B5F9E" w:rsidP="004B5F9E">
      <w:pPr>
        <w:keepNext/>
        <w:spacing w:line="480" w:lineRule="auto"/>
      </w:pPr>
      <w:bookmarkStart w:id="1044" w:name="_Toc102658051"/>
      <w:bookmarkStart w:id="1045" w:name="_Ref102748775"/>
      <w:bookmarkStart w:id="1046" w:name="_Ref103185808"/>
      <w:r w:rsidRPr="00475770">
        <w:rPr>
          <w:noProof/>
        </w:rPr>
        <w:drawing>
          <wp:inline distT="0" distB="0" distL="0" distR="0" wp14:anchorId="22995ACA" wp14:editId="703CBD70">
            <wp:extent cx="3600000" cy="2042971"/>
            <wp:effectExtent l="0" t="0" r="635" b="0"/>
            <wp:docPr id="6" name="图片 6" descr="C:\Users\A21252\Desktop\On-going\20220421-120kW欧标直流桩\图片\measure AC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5" cstate="print">
                      <a:grayscl/>
                      <a:extLst>
                        <a:ext uri="{28A0092B-C50C-407E-A947-70E740481C1C}">
                          <a14:useLocalDpi xmlns:a14="http://schemas.microsoft.com/office/drawing/2010/main" val="0"/>
                        </a:ext>
                      </a:extLst>
                    </a:blip>
                    <a:srcRect/>
                    <a:stretch>
                      <a:fillRect/>
                    </a:stretch>
                  </pic:blipFill>
                  <pic:spPr bwMode="auto">
                    <a:xfrm>
                      <a:off x="0" y="0"/>
                      <a:ext cx="3600000" cy="2042971"/>
                    </a:xfrm>
                    <a:prstGeom prst="rect">
                      <a:avLst/>
                    </a:prstGeom>
                    <a:noFill/>
                    <a:ln>
                      <a:noFill/>
                    </a:ln>
                  </pic:spPr>
                </pic:pic>
              </a:graphicData>
            </a:graphic>
          </wp:inline>
        </w:drawing>
      </w:r>
    </w:p>
    <w:p w14:paraId="27E26C1A" w14:textId="55793164" w:rsidR="00EA31CC"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6</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7</w:t>
      </w:r>
      <w:r w:rsidR="00F9073B">
        <w:rPr>
          <w:noProof/>
        </w:rPr>
        <w:fldChar w:fldCharType="end"/>
      </w:r>
      <w:r>
        <w:t xml:space="preserve"> </w:t>
      </w:r>
      <w:r w:rsidRPr="00304A39">
        <w:t>Measuring the AC Voltage</w:t>
      </w:r>
    </w:p>
    <w:p w14:paraId="1E719D2D" w14:textId="77777777" w:rsidR="004B5F9E" w:rsidRPr="004B5F9E" w:rsidRDefault="004B5F9E" w:rsidP="00EA31CC">
      <w:pPr>
        <w:sectPr w:rsidR="004B5F9E" w:rsidRPr="004B5F9E" w:rsidSect="00D26989">
          <w:pgSz w:w="8392" w:h="11907"/>
          <w:pgMar w:top="567" w:right="567" w:bottom="567" w:left="567" w:header="0" w:footer="340" w:gutter="0"/>
          <w:cols w:space="720"/>
          <w:docGrid w:linePitch="245"/>
        </w:sectPr>
      </w:pPr>
    </w:p>
    <w:p w14:paraId="63EEEB0C" w14:textId="50659E7D" w:rsidR="003D247A" w:rsidRPr="00475770" w:rsidRDefault="003D247A" w:rsidP="003D247A">
      <w:pPr>
        <w:pStyle w:val="3"/>
        <w:spacing w:before="240"/>
      </w:pPr>
      <w:bookmarkStart w:id="1047" w:name="_Ref103625116"/>
      <w:bookmarkStart w:id="1048" w:name="_Toc106900448"/>
      <w:bookmarkStart w:id="1049" w:name="_Toc106983320"/>
      <w:bookmarkStart w:id="1050" w:name="_Toc119068359"/>
      <w:r w:rsidRPr="00475770">
        <w:rPr>
          <w:rFonts w:hint="eastAsia"/>
        </w:rPr>
        <w:lastRenderedPageBreak/>
        <w:t>M</w:t>
      </w:r>
      <w:r w:rsidRPr="00475770">
        <w:t>easuring the DC Voltage</w:t>
      </w:r>
      <w:bookmarkEnd w:id="1044"/>
      <w:bookmarkEnd w:id="1045"/>
      <w:bookmarkEnd w:id="1046"/>
      <w:bookmarkEnd w:id="1047"/>
      <w:bookmarkEnd w:id="1048"/>
      <w:bookmarkEnd w:id="1049"/>
      <w:bookmarkEnd w:id="1050"/>
    </w:p>
    <w:p w14:paraId="5FBC1B87" w14:textId="7EAFFE62" w:rsidR="003D247A" w:rsidRPr="00475770" w:rsidRDefault="008C6E8F" w:rsidP="00195C05">
      <w:pPr>
        <w:ind w:left="284"/>
      </w:pPr>
      <w:r w:rsidRPr="00475770">
        <w:rPr>
          <w:rFonts w:hint="eastAsia"/>
        </w:rPr>
        <w:t>Remove</w:t>
      </w:r>
      <w:r w:rsidRPr="00475770">
        <w:t xml:space="preserve"> the </w:t>
      </w:r>
      <w:r w:rsidR="0088637F" w:rsidRPr="00475770">
        <w:t xml:space="preserve">insulating </w:t>
      </w:r>
      <w:r w:rsidR="0088637F" w:rsidRPr="00475770">
        <w:rPr>
          <w:rFonts w:hint="eastAsia"/>
        </w:rPr>
        <w:t>barrier</w:t>
      </w:r>
      <w:r w:rsidRPr="00475770">
        <w:t xml:space="preserve"> and u</w:t>
      </w:r>
      <w:r w:rsidR="003D247A" w:rsidRPr="00475770">
        <w:t xml:space="preserve">se a voltage tester to measure the DC voltage </w:t>
      </w:r>
      <w:r w:rsidR="00D37576" w:rsidRPr="00475770">
        <w:t>between the output terminals</w:t>
      </w:r>
      <w:r w:rsidR="001026E0" w:rsidRPr="00475770">
        <w:t>, make sure that all the measured voltages are 0 volts.</w:t>
      </w:r>
    </w:p>
    <w:p w14:paraId="4E78E0A9" w14:textId="2B2C29F2" w:rsidR="003D247A" w:rsidRPr="00475770" w:rsidRDefault="003D247A" w:rsidP="00195C05">
      <w:pPr>
        <w:pStyle w:val="ad"/>
        <w:numPr>
          <w:ilvl w:val="0"/>
          <w:numId w:val="25"/>
        </w:numPr>
        <w:spacing w:beforeLines="20" w:before="48" w:afterLines="20" w:after="48"/>
        <w:ind w:left="704"/>
      </w:pPr>
      <w:r w:rsidRPr="00475770">
        <w:t>Power module group output 1</w:t>
      </w:r>
      <w:r w:rsidR="00265933" w:rsidRPr="00475770">
        <w:t xml:space="preserve"> — </w:t>
      </w:r>
      <w:r w:rsidRPr="00475770">
        <w:t>(A) to power module group output 1+ (B)</w:t>
      </w:r>
    </w:p>
    <w:p w14:paraId="0E4F8C56" w14:textId="5B3B0F10" w:rsidR="003D247A" w:rsidRPr="00475770" w:rsidRDefault="003D247A" w:rsidP="00195C05">
      <w:pPr>
        <w:pStyle w:val="ad"/>
        <w:numPr>
          <w:ilvl w:val="0"/>
          <w:numId w:val="25"/>
        </w:numPr>
        <w:spacing w:beforeLines="20" w:before="48" w:afterLines="20" w:after="48"/>
        <w:ind w:left="704"/>
      </w:pPr>
      <w:r w:rsidRPr="00475770">
        <w:t>Power module group output 2</w:t>
      </w:r>
      <w:r w:rsidR="00265933" w:rsidRPr="00475770">
        <w:t xml:space="preserve"> — </w:t>
      </w:r>
      <w:r w:rsidRPr="00475770">
        <w:t>(C) to power module group output 2+ (D)</w:t>
      </w:r>
    </w:p>
    <w:p w14:paraId="1CC78A06" w14:textId="2158ACE0" w:rsidR="003D247A" w:rsidRPr="00475770" w:rsidRDefault="003D247A" w:rsidP="00195C05">
      <w:pPr>
        <w:pStyle w:val="ad"/>
        <w:numPr>
          <w:ilvl w:val="0"/>
          <w:numId w:val="25"/>
        </w:numPr>
        <w:spacing w:beforeLines="20" w:before="48" w:afterLines="20" w:after="48"/>
        <w:ind w:left="704"/>
      </w:pPr>
      <w:r w:rsidRPr="00475770">
        <w:t>EV charging cable 1 output</w:t>
      </w:r>
      <w:r w:rsidR="00265933" w:rsidRPr="00475770">
        <w:t xml:space="preserve"> — </w:t>
      </w:r>
      <w:r w:rsidRPr="00475770">
        <w:t>(E) to EV charging cable 1 output + (F)</w:t>
      </w:r>
    </w:p>
    <w:p w14:paraId="2E06C64C" w14:textId="53953285" w:rsidR="003D247A" w:rsidRPr="00475770" w:rsidRDefault="001E49EC" w:rsidP="00195C05">
      <w:pPr>
        <w:pStyle w:val="ad"/>
        <w:numPr>
          <w:ilvl w:val="0"/>
          <w:numId w:val="25"/>
        </w:numPr>
        <w:spacing w:beforeLines="20" w:before="48" w:afterLines="20" w:after="48"/>
        <w:ind w:left="704"/>
      </w:pPr>
      <w:r w:rsidRPr="00475770">
        <w:rPr>
          <w:noProof/>
        </w:rPr>
        <w:drawing>
          <wp:anchor distT="0" distB="0" distL="114300" distR="114300" simplePos="0" relativeHeight="252674048" behindDoc="0" locked="0" layoutInCell="1" allowOverlap="1" wp14:anchorId="1F08A70F" wp14:editId="43C72FD5">
            <wp:simplePos x="0" y="0"/>
            <wp:positionH relativeFrom="column">
              <wp:posOffset>268605</wp:posOffset>
            </wp:positionH>
            <wp:positionV relativeFrom="paragraph">
              <wp:posOffset>296396</wp:posOffset>
            </wp:positionV>
            <wp:extent cx="3664529" cy="3960000"/>
            <wp:effectExtent l="0" t="0" r="0" b="2540"/>
            <wp:wrapTopAndBottom/>
            <wp:docPr id="40" name="图片 40" descr="C:\Users\A21252\Desktop\On-going\20220421-120kW欧标直流桩\图片\刷新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64529" cy="39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47A" w:rsidRPr="00475770">
        <w:t>EV charging cable 2 output</w:t>
      </w:r>
      <w:r w:rsidR="00265933" w:rsidRPr="00475770">
        <w:t xml:space="preserve"> — </w:t>
      </w:r>
      <w:r w:rsidR="003D247A" w:rsidRPr="00475770">
        <w:t>(G) to EV charging cable 2 output + (H)</w:t>
      </w:r>
    </w:p>
    <w:p w14:paraId="670FA841" w14:textId="091C86D6" w:rsidR="003D247A" w:rsidRPr="00475770" w:rsidRDefault="003D247A" w:rsidP="003C6F4C">
      <w:pPr>
        <w:pStyle w:val="FigureTittle"/>
      </w:pPr>
      <w:r w:rsidRPr="00475770">
        <w:t xml:space="preserve">Figure </w:t>
      </w:r>
      <w:r w:rsidR="00F9073B">
        <w:fldChar w:fldCharType="begin"/>
      </w:r>
      <w:r w:rsidR="00F9073B">
        <w:instrText xml:space="preserve"> STYLEREF 1 \s </w:instrText>
      </w:r>
      <w:r w:rsidR="00F9073B">
        <w:fldChar w:fldCharType="separate"/>
      </w:r>
      <w:r w:rsidR="004B5F9E">
        <w:rPr>
          <w:noProof/>
        </w:rPr>
        <w:t>6</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8</w:t>
      </w:r>
      <w:r w:rsidR="00F9073B">
        <w:rPr>
          <w:noProof/>
        </w:rPr>
        <w:fldChar w:fldCharType="end"/>
      </w:r>
      <w:r w:rsidRPr="00475770">
        <w:t xml:space="preserve"> Output Terminals Diagram</w:t>
      </w:r>
    </w:p>
    <w:p w14:paraId="069AAE60" w14:textId="77777777" w:rsidR="003D247A" w:rsidRPr="00475770" w:rsidRDefault="003D247A" w:rsidP="00195C05">
      <w:pPr>
        <w:pStyle w:val="a0"/>
        <w:numPr>
          <w:ilvl w:val="0"/>
          <w:numId w:val="0"/>
        </w:numPr>
      </w:pPr>
    </w:p>
    <w:p w14:paraId="16FE331D" w14:textId="77777777" w:rsidR="00140C9B" w:rsidRPr="00475770" w:rsidRDefault="00140C9B" w:rsidP="00467A6B">
      <w:pPr>
        <w:sectPr w:rsidR="00140C9B" w:rsidRPr="00475770" w:rsidSect="00D26989">
          <w:pgSz w:w="8392" w:h="11907"/>
          <w:pgMar w:top="567" w:right="567" w:bottom="567" w:left="567" w:header="0" w:footer="340" w:gutter="0"/>
          <w:cols w:space="720"/>
          <w:docGrid w:linePitch="245"/>
        </w:sectPr>
      </w:pPr>
      <w:bookmarkStart w:id="1051" w:name="6.6.2_Measure_the_AC_voltage"/>
      <w:bookmarkStart w:id="1052" w:name="_bookmark118"/>
      <w:bookmarkStart w:id="1053" w:name="6.7_Remove_condensation_from_the_cabinet"/>
      <w:bookmarkStart w:id="1054" w:name="_bookmark120"/>
      <w:bookmarkStart w:id="1055" w:name="_Ref101944350"/>
      <w:bookmarkEnd w:id="1051"/>
      <w:bookmarkEnd w:id="1052"/>
      <w:bookmarkEnd w:id="1053"/>
      <w:bookmarkEnd w:id="1054"/>
    </w:p>
    <w:p w14:paraId="50ED7492" w14:textId="67EBE6F0" w:rsidR="00E27797" w:rsidRPr="00475770" w:rsidRDefault="00E27797" w:rsidP="008E6E83">
      <w:pPr>
        <w:pStyle w:val="2"/>
        <w:spacing w:before="240"/>
      </w:pPr>
      <w:bookmarkStart w:id="1056" w:name="_Toc106900449"/>
      <w:bookmarkStart w:id="1057" w:name="_Toc106983321"/>
      <w:bookmarkStart w:id="1058" w:name="_Toc119068360"/>
      <w:r w:rsidRPr="00475770">
        <w:lastRenderedPageBreak/>
        <w:t>R</w:t>
      </w:r>
      <w:r w:rsidR="00456FBA" w:rsidRPr="00475770">
        <w:t>emoving</w:t>
      </w:r>
      <w:r w:rsidRPr="00475770">
        <w:t xml:space="preserve"> Condensation</w:t>
      </w:r>
      <w:bookmarkEnd w:id="1055"/>
      <w:bookmarkEnd w:id="1056"/>
      <w:bookmarkEnd w:id="1057"/>
      <w:bookmarkEnd w:id="1058"/>
    </w:p>
    <w:p w14:paraId="4F6D9757" w14:textId="2DC30401" w:rsidR="00E27797" w:rsidRPr="00475770" w:rsidRDefault="00CE5F8A" w:rsidP="00D377F5">
      <w:pPr>
        <w:pStyle w:val="NOTE0"/>
      </w:pPr>
      <w:r w:rsidRPr="00475770">
        <w:rPr>
          <w:noProof/>
        </w:rPr>
        <w:drawing>
          <wp:anchor distT="0" distB="0" distL="114300" distR="114300" simplePos="0" relativeHeight="251891712" behindDoc="0" locked="0" layoutInCell="1" allowOverlap="1" wp14:anchorId="3853BD62" wp14:editId="1DCF7FD9">
            <wp:simplePos x="0" y="0"/>
            <wp:positionH relativeFrom="margin">
              <wp:align>left</wp:align>
            </wp:positionH>
            <wp:positionV relativeFrom="paragraph">
              <wp:posOffset>19050</wp:posOffset>
            </wp:positionV>
            <wp:extent cx="145415" cy="145415"/>
            <wp:effectExtent l="0" t="0" r="6985" b="6985"/>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475770">
        <w:t>NOTE</w:t>
      </w:r>
    </w:p>
    <w:p w14:paraId="3A53B501" w14:textId="62ABB13A" w:rsidR="00E27797" w:rsidRPr="00475770" w:rsidRDefault="00E27797" w:rsidP="00D377F5">
      <w:pPr>
        <w:pStyle w:val="NOTE"/>
        <w:rPr>
          <w:snapToGrid w:val="0"/>
        </w:rPr>
      </w:pPr>
      <w:r w:rsidRPr="00475770">
        <w:rPr>
          <w:snapToGrid w:val="0"/>
        </w:rPr>
        <w:t>If the Maxi</w:t>
      </w:r>
      <w:r w:rsidR="009E49FC" w:rsidRPr="00475770">
        <w:rPr>
          <w:rFonts w:hint="eastAsia"/>
          <w:snapToGrid w:val="0"/>
        </w:rPr>
        <w:t>Charger</w:t>
      </w:r>
      <w:r w:rsidRPr="00475770">
        <w:rPr>
          <w:snapToGrid w:val="0"/>
        </w:rPr>
        <w:t xml:space="preserve"> is off for more than two hours, condensation can occur.</w:t>
      </w:r>
    </w:p>
    <w:p w14:paraId="288D5D29" w14:textId="17A6DE65" w:rsidR="00E27797" w:rsidRPr="00475770" w:rsidRDefault="00E27797" w:rsidP="007E10DC">
      <w:pPr>
        <w:pStyle w:val="a1"/>
      </w:pPr>
      <w:r w:rsidRPr="00475770">
        <w:rPr>
          <w:rFonts w:hint="eastAsia"/>
        </w:rPr>
        <w:t>To</w:t>
      </w:r>
      <w:r w:rsidRPr="00475770">
        <w:t xml:space="preserve"> </w:t>
      </w:r>
      <w:r w:rsidRPr="00475770">
        <w:rPr>
          <w:rFonts w:hint="eastAsia"/>
        </w:rPr>
        <w:t>remove</w:t>
      </w:r>
      <w:r w:rsidRPr="00475770">
        <w:t xml:space="preserve"> </w:t>
      </w:r>
      <w:r w:rsidRPr="00475770">
        <w:rPr>
          <w:rFonts w:hint="eastAsia"/>
        </w:rPr>
        <w:t>condensation</w:t>
      </w:r>
      <w:r w:rsidRPr="00475770">
        <w:t xml:space="preserve"> </w:t>
      </w:r>
      <w:r w:rsidRPr="00475770">
        <w:rPr>
          <w:rFonts w:hint="eastAsia"/>
        </w:rPr>
        <w:t>from</w:t>
      </w:r>
      <w:r w:rsidRPr="00475770">
        <w:t xml:space="preserve"> </w:t>
      </w:r>
      <w:r w:rsidRPr="00475770">
        <w:rPr>
          <w:rFonts w:hint="eastAsia"/>
        </w:rPr>
        <w:t>the</w:t>
      </w:r>
      <w:r w:rsidRPr="00475770">
        <w:t xml:space="preserve"> </w:t>
      </w:r>
      <w:r w:rsidRPr="00475770">
        <w:rPr>
          <w:rFonts w:hint="eastAsia"/>
        </w:rPr>
        <w:t>cabinet</w:t>
      </w:r>
    </w:p>
    <w:p w14:paraId="55C9FE40" w14:textId="6B32801A" w:rsidR="00E27797" w:rsidRPr="00475770" w:rsidRDefault="000F0CE7" w:rsidP="00195C05">
      <w:pPr>
        <w:pStyle w:val="a0"/>
        <w:numPr>
          <w:ilvl w:val="0"/>
          <w:numId w:val="20"/>
        </w:numPr>
      </w:pPr>
      <w:r w:rsidRPr="00475770">
        <w:t xml:space="preserve">Open the front </w:t>
      </w:r>
      <w:r w:rsidR="00E27797" w:rsidRPr="00475770">
        <w:t>door.</w:t>
      </w:r>
    </w:p>
    <w:p w14:paraId="1B246729" w14:textId="319AF85B" w:rsidR="00E27797" w:rsidRPr="00475770" w:rsidRDefault="00A603A7" w:rsidP="00195C05">
      <w:pPr>
        <w:pStyle w:val="a0"/>
        <w:numPr>
          <w:ilvl w:val="0"/>
          <w:numId w:val="20"/>
        </w:numPr>
      </w:pPr>
      <w:r w:rsidRPr="00475770">
        <w:t>Set the main breaker</w:t>
      </w:r>
      <w:r w:rsidR="00E27797" w:rsidRPr="00475770">
        <w:t xml:space="preserve"> from the </w:t>
      </w:r>
      <w:r w:rsidR="00AF79CA">
        <w:rPr>
          <w:b/>
        </w:rPr>
        <w:t>ON</w:t>
      </w:r>
      <w:r w:rsidR="00792964" w:rsidRPr="00195C05">
        <w:rPr>
          <w:b/>
        </w:rPr>
        <w:t xml:space="preserve"> </w:t>
      </w:r>
      <w:r w:rsidR="00E27797" w:rsidRPr="00475770">
        <w:t xml:space="preserve">to the </w:t>
      </w:r>
      <w:r w:rsidR="00AF79CA">
        <w:rPr>
          <w:b/>
        </w:rPr>
        <w:t>OFF</w:t>
      </w:r>
      <w:r w:rsidR="00E27797" w:rsidRPr="00475770">
        <w:t xml:space="preserve"> position.</w:t>
      </w:r>
    </w:p>
    <w:p w14:paraId="5E964099" w14:textId="4178C640" w:rsidR="00E27797" w:rsidRPr="00475770" w:rsidRDefault="00E27797" w:rsidP="00195C05">
      <w:pPr>
        <w:pStyle w:val="a0"/>
        <w:numPr>
          <w:ilvl w:val="0"/>
          <w:numId w:val="20"/>
        </w:numPr>
      </w:pPr>
      <w:r w:rsidRPr="00475770">
        <w:t xml:space="preserve">Energize the </w:t>
      </w:r>
      <w:r w:rsidR="008B4D86" w:rsidRPr="00475770">
        <w:t>Maxi</w:t>
      </w:r>
      <w:r w:rsidR="009E49FC" w:rsidRPr="00475770">
        <w:rPr>
          <w:rFonts w:hint="eastAsia"/>
        </w:rPr>
        <w:t>Charger</w:t>
      </w:r>
      <w:r w:rsidRPr="00475770">
        <w:t>.</w:t>
      </w:r>
    </w:p>
    <w:p w14:paraId="6DE9BAF8" w14:textId="1A701D36" w:rsidR="006A601C" w:rsidRPr="00475770" w:rsidRDefault="000F0CE7" w:rsidP="00195C05">
      <w:pPr>
        <w:pStyle w:val="a0"/>
        <w:numPr>
          <w:ilvl w:val="0"/>
          <w:numId w:val="20"/>
        </w:numPr>
      </w:pPr>
      <w:r w:rsidRPr="00475770">
        <w:t>Close the door</w:t>
      </w:r>
      <w:r w:rsidR="00E27797" w:rsidRPr="00475770">
        <w:t>.</w:t>
      </w:r>
      <w:r w:rsidR="00B95709" w:rsidRPr="00475770">
        <w:t xml:space="preserve"> </w:t>
      </w:r>
      <w:r w:rsidR="00E27797" w:rsidRPr="00475770">
        <w:t xml:space="preserve">Wait </w:t>
      </w:r>
      <w:r w:rsidR="009D1D53" w:rsidRPr="00475770">
        <w:t>2</w:t>
      </w:r>
      <w:r w:rsidR="00B95709" w:rsidRPr="00475770">
        <w:t xml:space="preserve"> </w:t>
      </w:r>
      <w:r w:rsidR="00E27797" w:rsidRPr="00475770">
        <w:t>hours.</w:t>
      </w:r>
      <w:r w:rsidR="00AF3CAC" w:rsidRPr="00475770">
        <w:t xml:space="preserve"> </w:t>
      </w:r>
      <w:r w:rsidR="006A601C" w:rsidRPr="00475770">
        <w:t xml:space="preserve">The internal heater of the cabinet </w:t>
      </w:r>
      <w:r w:rsidR="009D1D53" w:rsidRPr="00475770">
        <w:t xml:space="preserve">will heat </w:t>
      </w:r>
      <w:r w:rsidR="006A601C" w:rsidRPr="00475770">
        <w:t>the inside of the cabinet and the condensation</w:t>
      </w:r>
      <w:r w:rsidR="009D1D53" w:rsidRPr="00475770">
        <w:t xml:space="preserve"> will</w:t>
      </w:r>
      <w:r w:rsidR="006A601C" w:rsidRPr="00475770">
        <w:t xml:space="preserve"> evaporate.</w:t>
      </w:r>
    </w:p>
    <w:p w14:paraId="3AB6A179" w14:textId="36D0E7AE" w:rsidR="006A601C" w:rsidRPr="00475770" w:rsidRDefault="006A601C" w:rsidP="00195C05">
      <w:pPr>
        <w:pStyle w:val="a0"/>
        <w:numPr>
          <w:ilvl w:val="0"/>
          <w:numId w:val="20"/>
        </w:numPr>
      </w:pPr>
      <w:r w:rsidRPr="00475770">
        <w:t>Open the front</w:t>
      </w:r>
      <w:r w:rsidR="00792964" w:rsidRPr="00475770">
        <w:t xml:space="preserve"> door</w:t>
      </w:r>
      <w:r w:rsidR="000F0CE7" w:rsidRPr="00475770">
        <w:t>.</w:t>
      </w:r>
    </w:p>
    <w:p w14:paraId="1A914B90" w14:textId="373EBE77" w:rsidR="006A601C" w:rsidRPr="00475770" w:rsidRDefault="006A601C" w:rsidP="00195C05">
      <w:pPr>
        <w:pStyle w:val="a0"/>
        <w:numPr>
          <w:ilvl w:val="0"/>
          <w:numId w:val="20"/>
        </w:numPr>
      </w:pPr>
      <w:r w:rsidRPr="00475770">
        <w:t xml:space="preserve">Set the main breakers from the </w:t>
      </w:r>
      <w:r w:rsidR="00AF79CA">
        <w:rPr>
          <w:b/>
        </w:rPr>
        <w:t>OFF</w:t>
      </w:r>
      <w:r w:rsidRPr="00475770">
        <w:t xml:space="preserve"> </w:t>
      </w:r>
      <w:r w:rsidR="009D1D53" w:rsidRPr="00475770">
        <w:t xml:space="preserve">position </w:t>
      </w:r>
      <w:r w:rsidRPr="00475770">
        <w:t>to</w:t>
      </w:r>
      <w:r w:rsidR="009D1D53" w:rsidRPr="00475770">
        <w:t xml:space="preserve"> the</w:t>
      </w:r>
      <w:r w:rsidR="00792964" w:rsidRPr="00475770">
        <w:t xml:space="preserve"> </w:t>
      </w:r>
      <w:r w:rsidR="00AF79CA">
        <w:rPr>
          <w:b/>
        </w:rPr>
        <w:t>ON</w:t>
      </w:r>
      <w:r w:rsidRPr="00475770">
        <w:t xml:space="preserve"> position.</w:t>
      </w:r>
    </w:p>
    <w:p w14:paraId="08D375EE" w14:textId="3AA45D5E" w:rsidR="006A601C" w:rsidRPr="00475770" w:rsidRDefault="00792964" w:rsidP="00195C05">
      <w:pPr>
        <w:pStyle w:val="a0"/>
        <w:numPr>
          <w:ilvl w:val="0"/>
          <w:numId w:val="20"/>
        </w:numPr>
      </w:pPr>
      <w:r w:rsidRPr="00475770">
        <w:t>Close the door</w:t>
      </w:r>
      <w:r w:rsidR="006A601C" w:rsidRPr="00475770">
        <w:t>.</w:t>
      </w:r>
    </w:p>
    <w:p w14:paraId="55159FBD" w14:textId="77777777" w:rsidR="006A601C" w:rsidRPr="00475770" w:rsidRDefault="006A601C" w:rsidP="00467A6B">
      <w:pPr>
        <w:sectPr w:rsidR="006A601C" w:rsidRPr="00475770" w:rsidSect="00D26989">
          <w:pgSz w:w="8392" w:h="11907"/>
          <w:pgMar w:top="567" w:right="567" w:bottom="567" w:left="567" w:header="0" w:footer="340" w:gutter="0"/>
          <w:cols w:space="720"/>
          <w:docGrid w:linePitch="245"/>
        </w:sectPr>
      </w:pPr>
    </w:p>
    <w:p w14:paraId="025F2E66" w14:textId="6F6B1520" w:rsidR="006A601C" w:rsidRPr="00475770" w:rsidRDefault="006A601C" w:rsidP="006A601C">
      <w:pPr>
        <w:pStyle w:val="2"/>
        <w:spacing w:before="240"/>
      </w:pPr>
      <w:bookmarkStart w:id="1059" w:name="_Ref101952406"/>
      <w:bookmarkStart w:id="1060" w:name="_Toc106900450"/>
      <w:bookmarkStart w:id="1061" w:name="_Toc106983322"/>
      <w:bookmarkStart w:id="1062" w:name="_Toc119068361"/>
      <w:r w:rsidRPr="00475770">
        <w:lastRenderedPageBreak/>
        <w:t>Local Service Portal Operations</w:t>
      </w:r>
      <w:bookmarkEnd w:id="1059"/>
      <w:bookmarkEnd w:id="1060"/>
      <w:bookmarkEnd w:id="1061"/>
      <w:bookmarkEnd w:id="1062"/>
    </w:p>
    <w:p w14:paraId="6341B668" w14:textId="4DC3EBD1" w:rsidR="006A601C" w:rsidRPr="00475770" w:rsidRDefault="006A601C" w:rsidP="006A601C">
      <w:pPr>
        <w:pStyle w:val="3"/>
        <w:spacing w:before="240"/>
        <w:rPr>
          <w:szCs w:val="24"/>
        </w:rPr>
      </w:pPr>
      <w:bookmarkStart w:id="1063" w:name="6.8.1_Start_the_local_service_portal"/>
      <w:bookmarkStart w:id="1064" w:name="_bookmark122"/>
      <w:bookmarkStart w:id="1065" w:name="6.8.2_Set_the_configuration_parameters"/>
      <w:bookmarkStart w:id="1066" w:name="_bookmark123"/>
      <w:bookmarkStart w:id="1067" w:name="6.8.3_Set_the_OCPP_parameters"/>
      <w:bookmarkStart w:id="1068" w:name="_bookmark124"/>
      <w:bookmarkStart w:id="1069" w:name="_Toc106900451"/>
      <w:bookmarkStart w:id="1070" w:name="_Toc106983323"/>
      <w:bookmarkStart w:id="1071" w:name="_Toc119068362"/>
      <w:bookmarkEnd w:id="1063"/>
      <w:bookmarkEnd w:id="1064"/>
      <w:bookmarkEnd w:id="1065"/>
      <w:bookmarkEnd w:id="1066"/>
      <w:bookmarkEnd w:id="1067"/>
      <w:bookmarkEnd w:id="1068"/>
      <w:r w:rsidRPr="00475770">
        <w:rPr>
          <w:szCs w:val="24"/>
        </w:rPr>
        <w:t>Set</w:t>
      </w:r>
      <w:r w:rsidR="00B80BE6" w:rsidRPr="00475770">
        <w:rPr>
          <w:szCs w:val="24"/>
        </w:rPr>
        <w:t>ting</w:t>
      </w:r>
      <w:r w:rsidRPr="00475770">
        <w:rPr>
          <w:szCs w:val="24"/>
        </w:rPr>
        <w:t xml:space="preserve"> the OCPP Parameters</w:t>
      </w:r>
      <w:bookmarkEnd w:id="1069"/>
      <w:bookmarkEnd w:id="1070"/>
      <w:bookmarkEnd w:id="1071"/>
    </w:p>
    <w:p w14:paraId="7C6B4331" w14:textId="703A988D" w:rsidR="00B8739E" w:rsidRPr="00475770" w:rsidRDefault="00CE5F8A" w:rsidP="00D377F5">
      <w:pPr>
        <w:pStyle w:val="NOTE0"/>
      </w:pPr>
      <w:r w:rsidRPr="00475770">
        <w:rPr>
          <w:rFonts w:hint="eastAsia"/>
          <w:noProof/>
        </w:rPr>
        <w:drawing>
          <wp:anchor distT="0" distB="0" distL="114300" distR="114300" simplePos="0" relativeHeight="252122112" behindDoc="0" locked="0" layoutInCell="1" allowOverlap="1" wp14:anchorId="54E4A309" wp14:editId="42A8D060">
            <wp:simplePos x="0" y="0"/>
            <wp:positionH relativeFrom="margin">
              <wp:align>left</wp:align>
            </wp:positionH>
            <wp:positionV relativeFrom="paragraph">
              <wp:posOffset>20425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475770">
        <w:rPr>
          <w:rFonts w:hint="eastAsia"/>
        </w:rPr>
        <w:t>N</w:t>
      </w:r>
      <w:r w:rsidR="00B8739E" w:rsidRPr="00475770">
        <w:t>OTE</w:t>
      </w:r>
    </w:p>
    <w:p w14:paraId="39FDB3B9" w14:textId="23CF9663" w:rsidR="00B8739E" w:rsidRPr="00475770" w:rsidRDefault="00B8739E" w:rsidP="00D377F5">
      <w:pPr>
        <w:pStyle w:val="NOTE"/>
        <w:rPr>
          <w:snapToGrid w:val="0"/>
        </w:rPr>
      </w:pPr>
      <w:r w:rsidRPr="00475770">
        <w:rPr>
          <w:snapToGrid w:val="0"/>
        </w:rPr>
        <w:t>The OCPP parameter setting should be performed by an installation engineer.</w:t>
      </w:r>
    </w:p>
    <w:p w14:paraId="124007A3" w14:textId="47AD6639" w:rsidR="006A601C" w:rsidRPr="00475770" w:rsidRDefault="006A601C" w:rsidP="007E10DC">
      <w:pPr>
        <w:pStyle w:val="a1"/>
      </w:pPr>
      <w:r w:rsidRPr="00475770">
        <w:t>To set the OCPP parameters</w:t>
      </w:r>
    </w:p>
    <w:p w14:paraId="556F34EF" w14:textId="6CE9C43D" w:rsidR="00B8739E" w:rsidRPr="00475770" w:rsidRDefault="00B8739E" w:rsidP="00195C05">
      <w:pPr>
        <w:pStyle w:val="a0"/>
        <w:numPr>
          <w:ilvl w:val="0"/>
          <w:numId w:val="21"/>
        </w:numPr>
      </w:pPr>
      <w:r w:rsidRPr="00475770">
        <w:t>Tap the upper-left corn</w:t>
      </w:r>
      <w:r w:rsidR="009D1D53" w:rsidRPr="00475770">
        <w:t>er</w:t>
      </w:r>
      <w:r w:rsidRPr="00475770">
        <w:t xml:space="preserve"> of the screen.</w:t>
      </w:r>
    </w:p>
    <w:p w14:paraId="7B60D1AE" w14:textId="1D599FAE" w:rsidR="00C06B0F" w:rsidRPr="00475770" w:rsidRDefault="00C06B0F" w:rsidP="00195C05">
      <w:pPr>
        <w:pStyle w:val="a0"/>
        <w:numPr>
          <w:ilvl w:val="0"/>
          <w:numId w:val="21"/>
        </w:numPr>
      </w:pPr>
      <w:r w:rsidRPr="00475770">
        <w:t xml:space="preserve">Tap </w:t>
      </w:r>
      <w:r w:rsidRPr="00195C05">
        <w:rPr>
          <w:b/>
        </w:rPr>
        <w:t>Device Maintenance</w:t>
      </w:r>
      <w:r w:rsidRPr="00475770">
        <w:t xml:space="preserve">. Enter the default password </w:t>
      </w:r>
      <w:r w:rsidRPr="00475770">
        <w:rPr>
          <w:rFonts w:hint="eastAsia"/>
        </w:rPr>
        <w:t>(</w:t>
      </w:r>
      <w:r w:rsidRPr="00475770">
        <w:t>contact Autel customer service to obtain the password).</w:t>
      </w:r>
    </w:p>
    <w:p w14:paraId="6C1379F6" w14:textId="079DD6F2" w:rsidR="006A601C" w:rsidRPr="00475770" w:rsidRDefault="00C06B0F" w:rsidP="00195C05">
      <w:pPr>
        <w:pStyle w:val="a0"/>
        <w:numPr>
          <w:ilvl w:val="0"/>
          <w:numId w:val="21"/>
        </w:numPr>
      </w:pPr>
      <w:r w:rsidRPr="00475770">
        <w:t xml:space="preserve">Tap </w:t>
      </w:r>
      <w:r w:rsidRPr="00195C05">
        <w:rPr>
          <w:b/>
        </w:rPr>
        <w:t>Set Parameters</w:t>
      </w:r>
      <w:r w:rsidRPr="00475770">
        <w:t>. Wait for the system to load the data. This can take a few seconds.</w:t>
      </w:r>
    </w:p>
    <w:p w14:paraId="423AC6E2" w14:textId="3D4BD04C" w:rsidR="006A601C" w:rsidRPr="00475770" w:rsidRDefault="00B8739E" w:rsidP="00195C05">
      <w:pPr>
        <w:pStyle w:val="a0"/>
        <w:numPr>
          <w:ilvl w:val="0"/>
          <w:numId w:val="21"/>
        </w:numPr>
      </w:pPr>
      <w:r w:rsidRPr="00475770">
        <w:t>(Optional) On the screen, tap the column of desired parameter values to modify</w:t>
      </w:r>
      <w:r w:rsidR="006A601C" w:rsidRPr="00475770">
        <w:t xml:space="preserve"> the data for these subjects:</w:t>
      </w:r>
    </w:p>
    <w:p w14:paraId="2283EF0F" w14:textId="5354BE10" w:rsidR="00B8739E" w:rsidRPr="00475770" w:rsidRDefault="00B8739E" w:rsidP="00195C05">
      <w:pPr>
        <w:pStyle w:val="ItemListinSeq"/>
        <w:spacing w:before="48" w:after="48"/>
      </w:pPr>
      <w:r w:rsidRPr="00475770">
        <w:rPr>
          <w:rFonts w:hint="eastAsia"/>
          <w:b/>
        </w:rPr>
        <w:t>R</w:t>
      </w:r>
      <w:r w:rsidRPr="00475770">
        <w:rPr>
          <w:b/>
        </w:rPr>
        <w:t>unning environment</w:t>
      </w:r>
      <w:r w:rsidRPr="00475770">
        <w:t>: current running environment</w:t>
      </w:r>
    </w:p>
    <w:p w14:paraId="63EC90F5" w14:textId="70E189BB" w:rsidR="006A601C" w:rsidRPr="00475770" w:rsidRDefault="006A601C" w:rsidP="00195C05">
      <w:pPr>
        <w:pStyle w:val="ItemListinSeq"/>
        <w:spacing w:before="48" w:after="48"/>
      </w:pPr>
      <w:r w:rsidRPr="00475770">
        <w:rPr>
          <w:b/>
        </w:rPr>
        <w:t xml:space="preserve">OCPP </w:t>
      </w:r>
      <w:r w:rsidR="004B7EF9" w:rsidRPr="00475770">
        <w:rPr>
          <w:b/>
        </w:rPr>
        <w:t>IP</w:t>
      </w:r>
      <w:r w:rsidR="004B7EF9" w:rsidRPr="00475770">
        <w:t>:</w:t>
      </w:r>
      <w:r w:rsidR="00B8739E" w:rsidRPr="00475770">
        <w:t xml:space="preserve"> IP address of the OCPP</w:t>
      </w:r>
    </w:p>
    <w:p w14:paraId="05820470" w14:textId="6BF855A9" w:rsidR="006A601C" w:rsidRPr="00475770" w:rsidRDefault="006A601C" w:rsidP="00195C05">
      <w:pPr>
        <w:pStyle w:val="ItemListinSeq"/>
        <w:spacing w:before="48" w:after="48"/>
      </w:pPr>
      <w:r w:rsidRPr="00475770">
        <w:rPr>
          <w:b/>
        </w:rPr>
        <w:t>OCPP URL</w:t>
      </w:r>
      <w:r w:rsidR="004B7EF9" w:rsidRPr="00475770">
        <w:t>:</w:t>
      </w:r>
      <w:r w:rsidR="00B8739E" w:rsidRPr="00475770">
        <w:t xml:space="preserve"> URL of the OCPP</w:t>
      </w:r>
    </w:p>
    <w:p w14:paraId="67F0F2B5" w14:textId="73ECDCEC" w:rsidR="006A601C" w:rsidRPr="00475770" w:rsidRDefault="006A601C" w:rsidP="00195C05">
      <w:pPr>
        <w:pStyle w:val="ItemListinSeq"/>
        <w:spacing w:before="48" w:after="48"/>
      </w:pPr>
      <w:r w:rsidRPr="00475770">
        <w:rPr>
          <w:b/>
        </w:rPr>
        <w:t xml:space="preserve">OCPP </w:t>
      </w:r>
      <w:r w:rsidR="004B7EF9" w:rsidRPr="00475770">
        <w:rPr>
          <w:b/>
        </w:rPr>
        <w:t>PORT</w:t>
      </w:r>
      <w:r w:rsidR="00B8739E" w:rsidRPr="00475770">
        <w:t>: port number of the OCPP</w:t>
      </w:r>
    </w:p>
    <w:p w14:paraId="626248FE" w14:textId="48A78764" w:rsidR="00B8739E" w:rsidRPr="00475770" w:rsidRDefault="00B8739E" w:rsidP="00195C05">
      <w:pPr>
        <w:pStyle w:val="ItemListinSeq"/>
        <w:spacing w:before="48" w:after="48"/>
      </w:pPr>
      <w:r w:rsidRPr="00475770">
        <w:rPr>
          <w:b/>
        </w:rPr>
        <w:t>MGR IP</w:t>
      </w:r>
      <w:r w:rsidRPr="00475770">
        <w:t>: IP address of the management platform</w:t>
      </w:r>
    </w:p>
    <w:p w14:paraId="3EB2492D" w14:textId="1AE4F07E" w:rsidR="00B8739E" w:rsidRPr="00475770" w:rsidRDefault="00B8739E" w:rsidP="00195C05">
      <w:pPr>
        <w:pStyle w:val="ItemListinSeq"/>
        <w:spacing w:before="48" w:after="48"/>
      </w:pPr>
      <w:r w:rsidRPr="00475770">
        <w:rPr>
          <w:b/>
        </w:rPr>
        <w:t>MGR URL</w:t>
      </w:r>
      <w:r w:rsidRPr="00475770">
        <w:t>: URL of the management platform</w:t>
      </w:r>
    </w:p>
    <w:p w14:paraId="08B02FBA" w14:textId="248FC22B" w:rsidR="00922243" w:rsidRPr="00AF79CA" w:rsidRDefault="00B8739E" w:rsidP="00AF79CA">
      <w:pPr>
        <w:pStyle w:val="ItemListinSeq"/>
        <w:spacing w:before="48" w:after="48"/>
      </w:pPr>
      <w:r w:rsidRPr="00475770">
        <w:rPr>
          <w:b/>
        </w:rPr>
        <w:t>MGR PORT</w:t>
      </w:r>
      <w:r w:rsidRPr="00475770">
        <w:t>: port number of the operational management platform</w:t>
      </w:r>
    </w:p>
    <w:p w14:paraId="1BB80D6C" w14:textId="4B0907AF" w:rsidR="00B8739E" w:rsidRPr="00475770" w:rsidRDefault="00CE5F8A" w:rsidP="00D377F5">
      <w:pPr>
        <w:pStyle w:val="NOTE0"/>
      </w:pPr>
      <w:r w:rsidRPr="00475770">
        <w:rPr>
          <w:rFonts w:hint="eastAsia"/>
          <w:noProof/>
        </w:rPr>
        <w:drawing>
          <wp:anchor distT="0" distB="0" distL="114300" distR="114300" simplePos="0" relativeHeight="252124160" behindDoc="0" locked="0" layoutInCell="1" allowOverlap="1" wp14:anchorId="1CA5E207" wp14:editId="2E425EDA">
            <wp:simplePos x="0" y="0"/>
            <wp:positionH relativeFrom="margin">
              <wp:align>left</wp:align>
            </wp:positionH>
            <wp:positionV relativeFrom="paragraph">
              <wp:posOffset>26035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475770">
        <w:rPr>
          <w:rFonts w:hint="eastAsia"/>
        </w:rPr>
        <w:t>N</w:t>
      </w:r>
      <w:r w:rsidR="00B8739E" w:rsidRPr="00475770">
        <w:t>OTE</w:t>
      </w:r>
    </w:p>
    <w:p w14:paraId="7A003021" w14:textId="77777777" w:rsidR="006A601C" w:rsidRPr="00475770" w:rsidRDefault="006A601C" w:rsidP="00D377F5">
      <w:pPr>
        <w:pStyle w:val="NOTE"/>
        <w:rPr>
          <w:snapToGrid w:val="0"/>
        </w:rPr>
      </w:pPr>
      <w:r w:rsidRPr="00475770">
        <w:rPr>
          <w:snapToGrid w:val="0"/>
        </w:rPr>
        <w:t>Make sure that you type the URL or ID correctly and without spaces.</w:t>
      </w:r>
    </w:p>
    <w:p w14:paraId="0BEFC687" w14:textId="6E2F6715" w:rsidR="006A601C" w:rsidRPr="00475770" w:rsidRDefault="00B8739E" w:rsidP="00195C05">
      <w:pPr>
        <w:pStyle w:val="a0"/>
        <w:numPr>
          <w:ilvl w:val="0"/>
          <w:numId w:val="21"/>
        </w:numPr>
      </w:pPr>
      <w:r w:rsidRPr="00475770">
        <w:t>Tap</w:t>
      </w:r>
      <w:r w:rsidR="006A601C" w:rsidRPr="00475770">
        <w:t xml:space="preserve"> </w:t>
      </w:r>
      <w:r w:rsidR="006A601C" w:rsidRPr="00195C05">
        <w:rPr>
          <w:b/>
        </w:rPr>
        <w:t>Save</w:t>
      </w:r>
      <w:r w:rsidR="006A601C" w:rsidRPr="00475770">
        <w:t xml:space="preserve"> to save your changes.</w:t>
      </w:r>
    </w:p>
    <w:p w14:paraId="5A41DEA2" w14:textId="566FB55F" w:rsidR="0019484D" w:rsidRPr="00475770" w:rsidRDefault="0019484D" w:rsidP="00777848">
      <w:pPr>
        <w:pStyle w:val="10"/>
      </w:pPr>
      <w:bookmarkStart w:id="1072" w:name="6.8.4_Install_new_software"/>
      <w:bookmarkStart w:id="1073" w:name="_bookmark125"/>
      <w:bookmarkStart w:id="1074" w:name="6.8.5_Close_the_local_service_portal"/>
      <w:bookmarkStart w:id="1075" w:name="_bookmark126"/>
      <w:bookmarkStart w:id="1076" w:name="6.8_Local_service_portal_operations"/>
      <w:bookmarkStart w:id="1077" w:name="_bookmark121"/>
      <w:bookmarkStart w:id="1078" w:name="_Toc101704258"/>
      <w:bookmarkStart w:id="1079" w:name="_Toc106900452"/>
      <w:bookmarkStart w:id="1080" w:name="_Toc106983324"/>
      <w:bookmarkStart w:id="1081" w:name="_Toc119068363"/>
      <w:bookmarkEnd w:id="1072"/>
      <w:bookmarkEnd w:id="1073"/>
      <w:bookmarkEnd w:id="1074"/>
      <w:bookmarkEnd w:id="1075"/>
      <w:bookmarkEnd w:id="1076"/>
      <w:bookmarkEnd w:id="1077"/>
      <w:r w:rsidRPr="00475770">
        <w:lastRenderedPageBreak/>
        <w:t>Maintenance</w:t>
      </w:r>
      <w:bookmarkEnd w:id="1078"/>
      <w:bookmarkEnd w:id="1079"/>
      <w:bookmarkEnd w:id="1080"/>
      <w:bookmarkEnd w:id="1081"/>
    </w:p>
    <w:p w14:paraId="2C06E378" w14:textId="637B5A03" w:rsidR="0019484D" w:rsidRPr="00475770" w:rsidRDefault="0019484D" w:rsidP="0019484D">
      <w:pPr>
        <w:pStyle w:val="2"/>
        <w:spacing w:before="240" w:afterLines="50"/>
      </w:pPr>
      <w:bookmarkStart w:id="1082" w:name="_Toc101704259"/>
      <w:bookmarkStart w:id="1083" w:name="_Ref101944331"/>
      <w:bookmarkStart w:id="1084" w:name="_Toc106900453"/>
      <w:bookmarkStart w:id="1085" w:name="_Toc106983325"/>
      <w:bookmarkStart w:id="1086" w:name="_Toc119068364"/>
      <w:r w:rsidRPr="00475770">
        <w:t>Routine Maintenance</w:t>
      </w:r>
      <w:bookmarkEnd w:id="1082"/>
      <w:bookmarkEnd w:id="1083"/>
      <w:bookmarkEnd w:id="1084"/>
      <w:bookmarkEnd w:id="1085"/>
      <w:bookmarkEnd w:id="1086"/>
    </w:p>
    <w:p w14:paraId="1F512B51" w14:textId="01DA1C40" w:rsidR="0019484D" w:rsidRPr="00475770" w:rsidRDefault="0019484D" w:rsidP="00195C05">
      <w:pPr>
        <w:pStyle w:val="EN"/>
      </w:pPr>
      <w:r w:rsidRPr="00475770">
        <w:t xml:space="preserve">Routine maintenance can keep the </w:t>
      </w:r>
      <w:r w:rsidR="006124BD" w:rsidRPr="00475770">
        <w:t>MaxiCharger</w:t>
      </w:r>
      <w:r w:rsidR="00A603A7" w:rsidRPr="00475770">
        <w:t xml:space="preserve"> in</w:t>
      </w:r>
      <w:r w:rsidRPr="00475770">
        <w:t xml:space="preserve"> safe and stable state.</w:t>
      </w:r>
    </w:p>
    <w:p w14:paraId="07F78929" w14:textId="71683DD3" w:rsidR="0019484D" w:rsidRPr="00475770" w:rsidRDefault="009D1D53" w:rsidP="00195C05">
      <w:pPr>
        <w:pStyle w:val="ItemList"/>
        <w:spacing w:before="48" w:after="48"/>
      </w:pPr>
      <w:r w:rsidRPr="00475770">
        <w:t>Clean the cabinet every quarter:</w:t>
      </w:r>
      <w:r w:rsidR="0019484D" w:rsidRPr="00475770">
        <w:t xml:space="preserve"> tighten the screws and bolts of key parts, and check whether the wire connection of the </w:t>
      </w:r>
      <w:r w:rsidR="006124BD" w:rsidRPr="00475770">
        <w:t>MaxiCharger</w:t>
      </w:r>
      <w:r w:rsidR="0019484D" w:rsidRPr="00475770">
        <w:t xml:space="preserve">’s connector is burned out. If any abnormality is found, replace the parts </w:t>
      </w:r>
      <w:r w:rsidRPr="00475770">
        <w:t>promptly</w:t>
      </w:r>
      <w:r w:rsidR="0019484D" w:rsidRPr="00475770">
        <w:t>.</w:t>
      </w:r>
    </w:p>
    <w:p w14:paraId="3E55AF5A" w14:textId="77777777" w:rsidR="0019484D" w:rsidRPr="00475770" w:rsidRDefault="0019484D" w:rsidP="00195C05">
      <w:pPr>
        <w:pStyle w:val="ItemList"/>
        <w:spacing w:before="48" w:after="48"/>
      </w:pPr>
      <w:r w:rsidRPr="00475770">
        <w:t>Clean the air filter and dust filter at least twice a year.</w:t>
      </w:r>
    </w:p>
    <w:p w14:paraId="7834F824" w14:textId="6DF7F2E8" w:rsidR="0019484D" w:rsidRPr="00475770" w:rsidRDefault="0019484D" w:rsidP="00195C05">
      <w:pPr>
        <w:pStyle w:val="ItemList"/>
        <w:spacing w:before="48" w:after="48"/>
      </w:pPr>
      <w:r w:rsidRPr="00475770">
        <w:t>Test the residual current device once a year.</w:t>
      </w:r>
    </w:p>
    <w:p w14:paraId="2320853A" w14:textId="5C2E97C7" w:rsidR="0019484D" w:rsidRPr="00475770" w:rsidRDefault="00CE5F8A" w:rsidP="00D377F5">
      <w:pPr>
        <w:pStyle w:val="NOTE0"/>
        <w:rPr>
          <w:lang w:eastAsia="en-US"/>
        </w:rPr>
      </w:pPr>
      <w:r w:rsidRPr="00475770">
        <w:rPr>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475770">
        <w:rPr>
          <w:lang w:eastAsia="en-US"/>
        </w:rPr>
        <w:t>WARNING</w:t>
      </w:r>
    </w:p>
    <w:p w14:paraId="56F34433" w14:textId="08EA97A6" w:rsidR="00FA6CA5" w:rsidRPr="00475770" w:rsidRDefault="00FA6CA5" w:rsidP="00CE5F8A">
      <w:pPr>
        <w:pStyle w:val="NOTE"/>
        <w:numPr>
          <w:ilvl w:val="0"/>
          <w:numId w:val="54"/>
        </w:numPr>
        <w:ind w:left="704"/>
        <w:rPr>
          <w:lang w:eastAsia="en-US"/>
        </w:rPr>
      </w:pPr>
      <w:r w:rsidRPr="00475770">
        <w:rPr>
          <w:snapToGrid w:val="0"/>
        </w:rPr>
        <w:t>D</w:t>
      </w:r>
      <w:r w:rsidRPr="00475770">
        <w:rPr>
          <w:rFonts w:hint="eastAsia"/>
          <w:snapToGrid w:val="0"/>
        </w:rPr>
        <w:t>isconnect</w:t>
      </w:r>
      <w:r w:rsidRPr="00475770">
        <w:rPr>
          <w:snapToGrid w:val="0"/>
        </w:rPr>
        <w:t xml:space="preserve"> the power supply to the MaxiCharger </w:t>
      </w:r>
      <w:r w:rsidRPr="00475770">
        <w:t xml:space="preserve">during the </w:t>
      </w:r>
      <w:r w:rsidR="00777848" w:rsidRPr="00475770">
        <w:t>entire</w:t>
      </w:r>
      <w:r w:rsidRPr="00475770">
        <w:t xml:space="preserve"> maintenance procedure.</w:t>
      </w:r>
    </w:p>
    <w:p w14:paraId="31A3B732" w14:textId="52ACA6AC" w:rsidR="0019484D" w:rsidRPr="00475770" w:rsidRDefault="0019484D" w:rsidP="00CE5F8A">
      <w:pPr>
        <w:pStyle w:val="NOTE"/>
        <w:numPr>
          <w:ilvl w:val="0"/>
          <w:numId w:val="54"/>
        </w:numPr>
        <w:ind w:left="704"/>
        <w:rPr>
          <w:lang w:eastAsia="en-US"/>
        </w:rPr>
      </w:pPr>
      <w:r w:rsidRPr="00475770">
        <w:rPr>
          <w:lang w:eastAsia="en-US"/>
        </w:rPr>
        <w:t>Make sure that unauthorized personnel are kept at a safe distance during maintenance.</w:t>
      </w:r>
    </w:p>
    <w:p w14:paraId="70B7CAAF" w14:textId="0F1924FD" w:rsidR="0019484D" w:rsidRPr="00475770" w:rsidRDefault="009D1D53" w:rsidP="00CE5F8A">
      <w:pPr>
        <w:pStyle w:val="NOTE"/>
        <w:numPr>
          <w:ilvl w:val="0"/>
          <w:numId w:val="54"/>
        </w:numPr>
        <w:ind w:left="704"/>
        <w:rPr>
          <w:lang w:eastAsia="en-US"/>
        </w:rPr>
      </w:pPr>
      <w:r w:rsidRPr="00475770">
        <w:t>Wear proper</w:t>
      </w:r>
      <w:r w:rsidR="0019484D" w:rsidRPr="00475770">
        <w:t xml:space="preserve"> personal protective equipment</w:t>
      </w:r>
      <w:r w:rsidRPr="00475770">
        <w:t>,</w:t>
      </w:r>
      <w:r w:rsidR="0019484D" w:rsidRPr="00475770">
        <w:t xml:space="preserve"> such as protective clothing, safety gloves, safety shoes, and safety glasses</w:t>
      </w:r>
      <w:r w:rsidR="0019484D" w:rsidRPr="00475770">
        <w:rPr>
          <w:lang w:eastAsia="en-US"/>
        </w:rPr>
        <w:t>.</w:t>
      </w:r>
    </w:p>
    <w:p w14:paraId="21AFC8B6" w14:textId="4BCFD9B5" w:rsidR="00206197" w:rsidRPr="00475770" w:rsidRDefault="0019484D" w:rsidP="00CE5F8A">
      <w:pPr>
        <w:pStyle w:val="NOTE"/>
        <w:numPr>
          <w:ilvl w:val="0"/>
          <w:numId w:val="54"/>
        </w:numPr>
        <w:ind w:left="704"/>
        <w:rPr>
          <w:lang w:eastAsia="en-US"/>
        </w:rPr>
      </w:pPr>
      <w:r w:rsidRPr="00475770">
        <w:rPr>
          <w:lang w:eastAsia="en-US"/>
        </w:rPr>
        <w:t>If</w:t>
      </w:r>
      <w:r w:rsidR="009D1D53" w:rsidRPr="00475770">
        <w:rPr>
          <w:lang w:eastAsia="en-US"/>
        </w:rPr>
        <w:t xml:space="preserve"> you</w:t>
      </w:r>
      <w:r w:rsidRPr="00475770">
        <w:rPr>
          <w:lang w:eastAsia="en-US"/>
        </w:rPr>
        <w:t xml:space="preserve"> </w:t>
      </w:r>
      <w:r w:rsidRPr="00475770">
        <w:rPr>
          <w:rFonts w:hint="eastAsia"/>
        </w:rPr>
        <w:t>r</w:t>
      </w:r>
      <w:r w:rsidRPr="00475770">
        <w:rPr>
          <w:lang w:eastAsia="en-US"/>
        </w:rPr>
        <w:t>emove the safety devices</w:t>
      </w:r>
      <w:r w:rsidR="009D1D53" w:rsidRPr="00475770">
        <w:rPr>
          <w:lang w:eastAsia="en-US"/>
        </w:rPr>
        <w:t xml:space="preserve"> for maintenance</w:t>
      </w:r>
      <w:r w:rsidRPr="00475770">
        <w:rPr>
          <w:lang w:eastAsia="en-US"/>
        </w:rPr>
        <w:t>, reinstal</w:t>
      </w:r>
      <w:r w:rsidR="009D1D53" w:rsidRPr="00475770">
        <w:rPr>
          <w:lang w:eastAsia="en-US"/>
        </w:rPr>
        <w:t>l them after completing the work.</w:t>
      </w:r>
      <w:bookmarkStart w:id="1087" w:name="_Toc101704260"/>
    </w:p>
    <w:p w14:paraId="5313CAFA" w14:textId="77777777" w:rsidR="006657F5" w:rsidRPr="00475770" w:rsidRDefault="006657F5" w:rsidP="006657F5">
      <w:pPr>
        <w:pStyle w:val="3"/>
        <w:spacing w:before="240" w:afterLines="50"/>
      </w:pPr>
      <w:bookmarkStart w:id="1088" w:name="_Toc101704261"/>
      <w:bookmarkStart w:id="1089" w:name="_Toc106900454"/>
      <w:bookmarkStart w:id="1090" w:name="_Toc106983326"/>
      <w:bookmarkStart w:id="1091" w:name="_Toc119068365"/>
      <w:r w:rsidRPr="00475770">
        <w:t xml:space="preserve">Residual Current Device </w:t>
      </w:r>
      <w:bookmarkEnd w:id="1088"/>
      <w:r w:rsidRPr="00475770">
        <w:t>Maintenance</w:t>
      </w:r>
      <w:bookmarkEnd w:id="1089"/>
      <w:bookmarkEnd w:id="1090"/>
      <w:bookmarkEnd w:id="1091"/>
    </w:p>
    <w:p w14:paraId="395EC40B" w14:textId="77777777" w:rsidR="006657F5" w:rsidRPr="00475770" w:rsidRDefault="006657F5" w:rsidP="00195C05">
      <w:pPr>
        <w:pStyle w:val="EN"/>
      </w:pPr>
      <w:r w:rsidRPr="00475770">
        <w:t>The internal residual current device (RCD) and residual current breaker with overload</w:t>
      </w:r>
      <w:r w:rsidRPr="00475770">
        <w:rPr>
          <w:rFonts w:hint="eastAsia"/>
        </w:rPr>
        <w:t xml:space="preserve"> </w:t>
      </w:r>
      <w:r w:rsidRPr="00475770">
        <w:t>(RCBO) should be tested annually for correct functioning. Before testing, disconnect the MaxiCharger with the EV and stop any charging processes.</w:t>
      </w:r>
    </w:p>
    <w:p w14:paraId="0393B111" w14:textId="77777777" w:rsidR="006657F5" w:rsidRPr="00475770" w:rsidRDefault="006657F5" w:rsidP="007E10DC">
      <w:pPr>
        <w:pStyle w:val="a1"/>
      </w:pPr>
      <w:r w:rsidRPr="00475770">
        <w:t>T</w:t>
      </w:r>
      <w:r w:rsidRPr="00475770">
        <w:rPr>
          <w:rFonts w:hint="eastAsia"/>
        </w:rPr>
        <w:t>o</w:t>
      </w:r>
      <w:r w:rsidRPr="00475770">
        <w:t xml:space="preserve"> test the residual current device</w:t>
      </w:r>
    </w:p>
    <w:p w14:paraId="53FC8F33" w14:textId="77777777" w:rsidR="006657F5" w:rsidRPr="00475770" w:rsidRDefault="006657F5" w:rsidP="00195C05">
      <w:pPr>
        <w:pStyle w:val="a0"/>
        <w:numPr>
          <w:ilvl w:val="0"/>
          <w:numId w:val="14"/>
        </w:numPr>
      </w:pPr>
      <w:r w:rsidRPr="00475770">
        <w:t>Open the front door of the MaxiCharger. When the cabinet door is opened, the MaxiCharger should not be directly exposed to wind and rain.</w:t>
      </w:r>
    </w:p>
    <w:p w14:paraId="1B0E6FF2" w14:textId="77777777" w:rsidR="006657F5" w:rsidRPr="00475770" w:rsidRDefault="006657F5" w:rsidP="00195C05">
      <w:pPr>
        <w:pStyle w:val="a0"/>
      </w:pPr>
      <w:r w:rsidRPr="00475770">
        <w:t>The MaxiCharger must be in Standby mode. Tapping the touchscreen will wake up the MaxiCharger.</w:t>
      </w:r>
    </w:p>
    <w:p w14:paraId="13E95748" w14:textId="77777777" w:rsidR="006657F5" w:rsidRPr="00475770" w:rsidRDefault="006657F5" w:rsidP="00195C05">
      <w:pPr>
        <w:pStyle w:val="a0"/>
      </w:pPr>
      <w:r w:rsidRPr="00475770">
        <w:t xml:space="preserve">Locate the RCD (under the MCCB), and press the </w:t>
      </w:r>
      <w:r w:rsidRPr="00475770">
        <w:rPr>
          <w:b/>
        </w:rPr>
        <w:t>Test</w:t>
      </w:r>
      <w:r w:rsidRPr="00475770">
        <w:t xml:space="preserve"> button of the MaxiCharger to start the test.</w:t>
      </w:r>
    </w:p>
    <w:p w14:paraId="79C619C1" w14:textId="77777777" w:rsidR="006657F5" w:rsidRPr="00475770" w:rsidRDefault="006657F5" w:rsidP="00195C05">
      <w:pPr>
        <w:pStyle w:val="ItemListinSeq"/>
        <w:spacing w:before="48" w:after="48"/>
      </w:pPr>
      <w:r w:rsidRPr="00475770">
        <w:t xml:space="preserve">Pass: The MaxiCharger stops operation when the MCCB is set to the middle position. The MaxiCharger starts operation again when the MCCB is set to the </w:t>
      </w:r>
      <w:r w:rsidRPr="00475770">
        <w:rPr>
          <w:b/>
        </w:rPr>
        <w:t>OFF</w:t>
      </w:r>
      <w:r w:rsidRPr="00475770">
        <w:t xml:space="preserve"> then </w:t>
      </w:r>
      <w:r w:rsidRPr="00475770">
        <w:rPr>
          <w:b/>
        </w:rPr>
        <w:t>ON</w:t>
      </w:r>
      <w:r w:rsidRPr="00475770">
        <w:t xml:space="preserve"> position.</w:t>
      </w:r>
    </w:p>
    <w:p w14:paraId="3FD6EE95" w14:textId="77777777" w:rsidR="006657F5" w:rsidRPr="00475770" w:rsidRDefault="006657F5" w:rsidP="00195C05">
      <w:pPr>
        <w:pStyle w:val="ItemListinSeq"/>
        <w:spacing w:before="48" w:after="48"/>
      </w:pPr>
      <w:r w:rsidRPr="00475770">
        <w:t xml:space="preserve">Fail: There is no response when pressing the </w:t>
      </w:r>
      <w:r w:rsidRPr="00475770">
        <w:rPr>
          <w:b/>
        </w:rPr>
        <w:t>Test</w:t>
      </w:r>
      <w:r w:rsidRPr="00475770">
        <w:t xml:space="preserve"> button. Please disconnect the AC power of the MaxiCharger and close the cabinet door, </w:t>
      </w:r>
      <w:r w:rsidRPr="00475770">
        <w:lastRenderedPageBreak/>
        <w:t>then contact Autel technical support or your local dealer. Do not use the MaxiCharger until the repair is complete.</w:t>
      </w:r>
    </w:p>
    <w:p w14:paraId="338BB281" w14:textId="77777777" w:rsidR="006657F5" w:rsidRPr="00475770" w:rsidRDefault="006657F5" w:rsidP="00195C05">
      <w:pPr>
        <w:pStyle w:val="a0"/>
      </w:pPr>
      <w:r w:rsidRPr="00475770">
        <w:t xml:space="preserve">Locate the RCCB, and press the </w:t>
      </w:r>
      <w:r w:rsidRPr="00475770">
        <w:rPr>
          <w:b/>
        </w:rPr>
        <w:t>Test</w:t>
      </w:r>
      <w:r w:rsidRPr="00475770">
        <w:t xml:space="preserve"> button of the device to start test.</w:t>
      </w:r>
    </w:p>
    <w:p w14:paraId="114BD9AE" w14:textId="77777777" w:rsidR="006657F5" w:rsidRPr="00475770" w:rsidRDefault="006657F5" w:rsidP="00195C05">
      <w:pPr>
        <w:pStyle w:val="ItemListinSeq"/>
        <w:spacing w:before="48" w:after="48"/>
      </w:pPr>
      <w:r w:rsidRPr="00475770">
        <w:t xml:space="preserve">Pass: The auxiliary power supply stops working when the RCCB is set to the </w:t>
      </w:r>
      <w:r w:rsidRPr="00475770">
        <w:rPr>
          <w:b/>
        </w:rPr>
        <w:t>OFF</w:t>
      </w:r>
      <w:r w:rsidRPr="00475770">
        <w:t xml:space="preserve"> position. The auxiliary power supply starts working again when the RCCB is set to the </w:t>
      </w:r>
      <w:r w:rsidRPr="00475770">
        <w:rPr>
          <w:b/>
        </w:rPr>
        <w:t>ON</w:t>
      </w:r>
      <w:r w:rsidRPr="00475770">
        <w:t xml:space="preserve"> position.</w:t>
      </w:r>
    </w:p>
    <w:p w14:paraId="25EAA162" w14:textId="77777777" w:rsidR="006657F5" w:rsidRPr="00475770" w:rsidRDefault="006657F5" w:rsidP="00195C05">
      <w:pPr>
        <w:pStyle w:val="ItemListinSeq"/>
        <w:spacing w:before="48" w:after="48"/>
      </w:pPr>
      <w:r w:rsidRPr="00475770">
        <w:t xml:space="preserve">Fail: There is no response when pressing the </w:t>
      </w:r>
      <w:r w:rsidRPr="00475770">
        <w:rPr>
          <w:b/>
        </w:rPr>
        <w:t>Test</w:t>
      </w:r>
      <w:r w:rsidRPr="00475770">
        <w:t xml:space="preserve"> button. Please disconnect the AC power of the MaxiCharger and close the cabinet door, then contact Autel technical support or your local dealer. Do not use the MaxiCharger until the repair is complete.</w:t>
      </w:r>
    </w:p>
    <w:p w14:paraId="353DF6C8" w14:textId="77777777" w:rsidR="006657F5" w:rsidRPr="00475770" w:rsidRDefault="006657F5" w:rsidP="00195C05">
      <w:pPr>
        <w:pStyle w:val="a0"/>
      </w:pPr>
      <w:r w:rsidRPr="00475770">
        <w:rPr>
          <w:rFonts w:eastAsiaTheme="minorEastAsia" w:hint="eastAsia"/>
        </w:rPr>
        <w:t>C</w:t>
      </w:r>
      <w:r w:rsidRPr="00475770">
        <w:rPr>
          <w:rFonts w:eastAsiaTheme="minorEastAsia"/>
        </w:rPr>
        <w:t xml:space="preserve">lose the </w:t>
      </w:r>
      <w:r w:rsidRPr="00475770">
        <w:t>front door of the MaxiCharger after the test is finished.</w:t>
      </w:r>
    </w:p>
    <w:p w14:paraId="253129C1" w14:textId="77777777" w:rsidR="006657F5" w:rsidRPr="00475770" w:rsidRDefault="006657F5" w:rsidP="00195C05">
      <w:pPr>
        <w:pStyle w:val="a0"/>
      </w:pPr>
      <w:r w:rsidRPr="00475770">
        <w:rPr>
          <w:rFonts w:hint="eastAsia"/>
        </w:rPr>
        <w:t>M</w:t>
      </w:r>
      <w:r w:rsidRPr="00475770">
        <w:t>ark the time when the test is needed to be repeated annually.</w:t>
      </w:r>
    </w:p>
    <w:p w14:paraId="2F280BDF" w14:textId="33987435" w:rsidR="0019484D" w:rsidRPr="00475770" w:rsidRDefault="0019484D" w:rsidP="0019484D">
      <w:pPr>
        <w:pStyle w:val="3"/>
        <w:spacing w:before="240" w:afterLines="50"/>
      </w:pPr>
      <w:bookmarkStart w:id="1092" w:name="visual"/>
      <w:bookmarkStart w:id="1093" w:name="_Toc106900455"/>
      <w:bookmarkStart w:id="1094" w:name="_Toc106983327"/>
      <w:bookmarkStart w:id="1095" w:name="_Toc119068366"/>
      <w:bookmarkEnd w:id="1092"/>
      <w:r w:rsidRPr="00475770">
        <w:t>Cleaning the Cabinet</w:t>
      </w:r>
      <w:bookmarkEnd w:id="1087"/>
      <w:bookmarkEnd w:id="1093"/>
      <w:bookmarkEnd w:id="1094"/>
      <w:bookmarkEnd w:id="1095"/>
    </w:p>
    <w:p w14:paraId="2E5C3BFC" w14:textId="79D17F0F" w:rsidR="0019484D" w:rsidRPr="00475770" w:rsidRDefault="0019484D" w:rsidP="00195C05">
      <w:pPr>
        <w:pStyle w:val="EN"/>
      </w:pPr>
      <w:r w:rsidRPr="00475770">
        <w:t>The cabi</w:t>
      </w:r>
      <w:r w:rsidRPr="00475770">
        <w:rPr>
          <w:rStyle w:val="ENChar"/>
        </w:rPr>
        <w:t>n</w:t>
      </w:r>
      <w:r w:rsidRPr="00475770">
        <w:t>et i</w:t>
      </w:r>
      <w:r w:rsidRPr="00475770">
        <w:rPr>
          <w:rStyle w:val="ENChar"/>
        </w:rPr>
        <w:t>s</w:t>
      </w:r>
      <w:r w:rsidRPr="00475770">
        <w:t xml:space="preserve"> powder</w:t>
      </w:r>
      <w:r w:rsidR="009D1D53" w:rsidRPr="00475770">
        <w:t>-</w:t>
      </w:r>
      <w:r w:rsidRPr="00475770">
        <w:t xml:space="preserve">coated. The coating must be kept in good condition. When the </w:t>
      </w:r>
      <w:r w:rsidR="006124BD" w:rsidRPr="00475770">
        <w:t>MaxiCharger</w:t>
      </w:r>
      <w:r w:rsidRPr="00475770">
        <w:t xml:space="preserve"> is in a corrosion sensitive environment, superficial rust may appear on welding points. Visible rust has no risk </w:t>
      </w:r>
      <w:r w:rsidR="009D1D53" w:rsidRPr="00475770">
        <w:t>to</w:t>
      </w:r>
      <w:r w:rsidRPr="00475770">
        <w:t xml:space="preserve"> the integrity of the cabinet. </w:t>
      </w:r>
    </w:p>
    <w:p w14:paraId="23760173" w14:textId="77777777" w:rsidR="0019484D" w:rsidRPr="00475770" w:rsidRDefault="0019484D" w:rsidP="007E10DC">
      <w:pPr>
        <w:pStyle w:val="a1"/>
      </w:pPr>
      <w:r w:rsidRPr="00475770">
        <w:t>To remove rust</w:t>
      </w:r>
    </w:p>
    <w:p w14:paraId="01225686" w14:textId="69C97845" w:rsidR="0019484D" w:rsidRPr="00475770" w:rsidRDefault="0019484D" w:rsidP="00195C05">
      <w:pPr>
        <w:pStyle w:val="a0"/>
        <w:numPr>
          <w:ilvl w:val="0"/>
          <w:numId w:val="13"/>
        </w:numPr>
      </w:pPr>
      <w:r w:rsidRPr="00475770">
        <w:t xml:space="preserve">Stop any charging processes and power off the </w:t>
      </w:r>
      <w:r w:rsidR="00EA31CC" w:rsidRPr="00475770">
        <w:rPr>
          <w:rFonts w:hint="eastAsia"/>
        </w:rPr>
        <w:t>MaxiCharger</w:t>
      </w:r>
      <w:r w:rsidRPr="00475770">
        <w:t>.</w:t>
      </w:r>
    </w:p>
    <w:p w14:paraId="5523FCC5" w14:textId="7E9FB509" w:rsidR="001121F1" w:rsidRPr="00475770" w:rsidRDefault="001121F1" w:rsidP="00195C05">
      <w:pPr>
        <w:pStyle w:val="a0"/>
        <w:numPr>
          <w:ilvl w:val="0"/>
          <w:numId w:val="13"/>
        </w:numPr>
      </w:pPr>
      <w:r w:rsidRPr="00475770">
        <w:t>Remove rough dirt by spraying with low-pressure tap water.</w:t>
      </w:r>
    </w:p>
    <w:p w14:paraId="4FF10558" w14:textId="78CCD38F" w:rsidR="001121F1" w:rsidRPr="00475770" w:rsidRDefault="001121F1" w:rsidP="00195C05">
      <w:pPr>
        <w:pStyle w:val="a0"/>
        <w:numPr>
          <w:ilvl w:val="0"/>
          <w:numId w:val="13"/>
        </w:numPr>
      </w:pPr>
      <w:r w:rsidRPr="00475770">
        <w:t>Apply a neutral or weak alkaline cleaning solution and let it soak.</w:t>
      </w:r>
    </w:p>
    <w:p w14:paraId="64DCFD9F" w14:textId="2EB96AE1" w:rsidR="001121F1" w:rsidRPr="00475770" w:rsidRDefault="001121F1" w:rsidP="00195C05">
      <w:pPr>
        <w:pStyle w:val="a0"/>
        <w:numPr>
          <w:ilvl w:val="0"/>
          <w:numId w:val="13"/>
        </w:numPr>
      </w:pPr>
      <w:r w:rsidRPr="00475770">
        <w:t>Remove dirt by hand with a damp and non-woven nylon cleaning pad.</w:t>
      </w:r>
    </w:p>
    <w:p w14:paraId="1A45F4DC" w14:textId="4451E93D" w:rsidR="001121F1" w:rsidRPr="00475770" w:rsidRDefault="001121F1" w:rsidP="00195C05">
      <w:pPr>
        <w:pStyle w:val="a0"/>
        <w:numPr>
          <w:ilvl w:val="0"/>
          <w:numId w:val="13"/>
        </w:numPr>
      </w:pPr>
      <w:r w:rsidRPr="00475770">
        <w:t>Rinse thoroughly with tap water.</w:t>
      </w:r>
    </w:p>
    <w:p w14:paraId="393C13EF" w14:textId="0197C151" w:rsidR="0019484D" w:rsidRPr="00475770" w:rsidRDefault="001121F1" w:rsidP="00195C05">
      <w:pPr>
        <w:pStyle w:val="a0"/>
        <w:numPr>
          <w:ilvl w:val="0"/>
          <w:numId w:val="13"/>
        </w:numPr>
      </w:pPr>
      <w:r w:rsidRPr="00475770">
        <w:t>Apply wax or a rust-preventive primer for extra protection if needed.</w:t>
      </w:r>
    </w:p>
    <w:p w14:paraId="50D57826" w14:textId="2CD62796" w:rsidR="0019484D" w:rsidRPr="00475770" w:rsidRDefault="0019484D" w:rsidP="00195C05">
      <w:pPr>
        <w:pStyle w:val="a0"/>
        <w:numPr>
          <w:ilvl w:val="0"/>
          <w:numId w:val="0"/>
        </w:numPr>
        <w:ind w:left="1061"/>
      </w:pPr>
    </w:p>
    <w:p w14:paraId="77435371" w14:textId="6FB3B838" w:rsidR="0019484D" w:rsidRPr="00475770" w:rsidRDefault="0019484D" w:rsidP="00D377F5">
      <w:pPr>
        <w:pStyle w:val="NOTE0"/>
        <w:rPr>
          <w:lang w:eastAsia="en-US"/>
        </w:rPr>
      </w:pPr>
      <w:r w:rsidRPr="00475770">
        <w:rPr>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475770">
        <w:rPr>
          <w:lang w:eastAsia="en-US"/>
        </w:rPr>
        <w:t>WARNING</w:t>
      </w:r>
    </w:p>
    <w:p w14:paraId="6CE5156D" w14:textId="6DE69D2F" w:rsidR="0019484D" w:rsidRPr="00475770" w:rsidRDefault="0019484D" w:rsidP="00CE5F8A">
      <w:pPr>
        <w:pStyle w:val="NOTE"/>
        <w:numPr>
          <w:ilvl w:val="0"/>
          <w:numId w:val="55"/>
        </w:numPr>
        <w:ind w:left="704"/>
        <w:rPr>
          <w:lang w:eastAsia="en-US"/>
        </w:rPr>
      </w:pPr>
      <w:r w:rsidRPr="00475770">
        <w:rPr>
          <w:lang w:eastAsia="en-US"/>
        </w:rPr>
        <w:t xml:space="preserve">Before cleaning, stop any charging processes and do not connect the power to the </w:t>
      </w:r>
      <w:r w:rsidR="006124BD" w:rsidRPr="00475770">
        <w:rPr>
          <w:lang w:eastAsia="en-US"/>
        </w:rPr>
        <w:t>MaxiCharger</w:t>
      </w:r>
      <w:r w:rsidRPr="00475770">
        <w:rPr>
          <w:lang w:eastAsia="en-US"/>
        </w:rPr>
        <w:t>. Failure to do so may cause damage and/or personal injury or death.</w:t>
      </w:r>
    </w:p>
    <w:p w14:paraId="2B73EEB6" w14:textId="6119168D" w:rsidR="0019484D" w:rsidRPr="00475770" w:rsidRDefault="0019484D" w:rsidP="00CE5F8A">
      <w:pPr>
        <w:pStyle w:val="NOTE"/>
        <w:numPr>
          <w:ilvl w:val="0"/>
          <w:numId w:val="55"/>
        </w:numPr>
        <w:ind w:left="704"/>
        <w:rPr>
          <w:lang w:eastAsia="en-US"/>
        </w:rPr>
      </w:pPr>
      <w:r w:rsidRPr="00475770">
        <w:rPr>
          <w:rFonts w:hint="eastAsia"/>
        </w:rPr>
        <w:t xml:space="preserve">Do not </w:t>
      </w:r>
      <w:r w:rsidRPr="00475770">
        <w:t>apply high-pressure water jets</w:t>
      </w:r>
      <w:r w:rsidR="009D1D53" w:rsidRPr="00475770">
        <w:t xml:space="preserve"> and</w:t>
      </w:r>
      <w:r w:rsidRPr="00475770">
        <w:t xml:space="preserve"> avoid water leaking into the </w:t>
      </w:r>
      <w:r w:rsidR="006124BD" w:rsidRPr="00475770">
        <w:t>MaxiCharger</w:t>
      </w:r>
      <w:r w:rsidRPr="00475770">
        <w:t xml:space="preserve">. Make sure that the inside of the </w:t>
      </w:r>
      <w:r w:rsidR="006124BD" w:rsidRPr="00475770">
        <w:t>MaxiCharger</w:t>
      </w:r>
      <w:r w:rsidRPr="00475770">
        <w:t xml:space="preserve"> is dry during cleaning.</w:t>
      </w:r>
    </w:p>
    <w:p w14:paraId="19997630" w14:textId="22361BE3" w:rsidR="0019484D" w:rsidRPr="00475770" w:rsidRDefault="0019484D" w:rsidP="00CE5F8A">
      <w:pPr>
        <w:pStyle w:val="NOTE"/>
        <w:numPr>
          <w:ilvl w:val="0"/>
          <w:numId w:val="55"/>
        </w:numPr>
        <w:ind w:left="704"/>
        <w:rPr>
          <w:lang w:eastAsia="en-US"/>
        </w:rPr>
      </w:pPr>
      <w:r w:rsidRPr="00475770">
        <w:rPr>
          <w:rFonts w:eastAsiaTheme="minorEastAsia" w:hint="eastAsia"/>
        </w:rPr>
        <w:t>D</w:t>
      </w:r>
      <w:r w:rsidRPr="00475770">
        <w:rPr>
          <w:rFonts w:eastAsiaTheme="minorEastAsia"/>
        </w:rPr>
        <w:t xml:space="preserve">o not use caustic solvents, sprays, solvents or abrasives. </w:t>
      </w:r>
      <w:r w:rsidRPr="00475770">
        <w:t>Use cleaning agents with a pH between 6 and 8 for strong stains</w:t>
      </w:r>
      <w:r w:rsidR="009D1D53" w:rsidRPr="00475770">
        <w:t xml:space="preserve"> only</w:t>
      </w:r>
      <w:r w:rsidRPr="00475770">
        <w:t>.</w:t>
      </w:r>
    </w:p>
    <w:p w14:paraId="3B6DA539" w14:textId="298CAC89" w:rsidR="00647FC8" w:rsidRPr="00475770" w:rsidRDefault="00647FC8" w:rsidP="00647FC8">
      <w:pPr>
        <w:pStyle w:val="3"/>
        <w:spacing w:before="240" w:afterLines="50"/>
      </w:pPr>
      <w:bookmarkStart w:id="1096" w:name="_Toc100418161"/>
      <w:bookmarkStart w:id="1097" w:name="_Toc102147564"/>
      <w:bookmarkStart w:id="1098" w:name="_Toc106900456"/>
      <w:bookmarkStart w:id="1099" w:name="_Toc106983328"/>
      <w:bookmarkStart w:id="1100" w:name="_Toc119068367"/>
      <w:bookmarkStart w:id="1101" w:name="_Toc101704263"/>
      <w:r w:rsidRPr="00475770">
        <w:t>Cleaning and Replacing the Air Filters</w:t>
      </w:r>
      <w:bookmarkEnd w:id="1096"/>
      <w:bookmarkEnd w:id="1097"/>
      <w:bookmarkEnd w:id="1098"/>
      <w:bookmarkEnd w:id="1099"/>
      <w:bookmarkEnd w:id="1100"/>
    </w:p>
    <w:p w14:paraId="786857F1" w14:textId="14C3DECF" w:rsidR="00647FC8" w:rsidRPr="00475770" w:rsidRDefault="00CE5F8A" w:rsidP="00D377F5">
      <w:pPr>
        <w:pStyle w:val="NOTE0"/>
        <w:rPr>
          <w:lang w:eastAsia="en-US"/>
        </w:rPr>
      </w:pPr>
      <w:r w:rsidRPr="00475770">
        <w:rPr>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475770">
        <w:rPr>
          <w:lang w:eastAsia="en-US"/>
        </w:rPr>
        <w:t>WARNING</w:t>
      </w:r>
    </w:p>
    <w:p w14:paraId="5602A964" w14:textId="194A1676" w:rsidR="00647FC8" w:rsidRPr="00475770" w:rsidRDefault="00647FC8" w:rsidP="00CE5F8A">
      <w:pPr>
        <w:pStyle w:val="NOTE"/>
        <w:numPr>
          <w:ilvl w:val="0"/>
          <w:numId w:val="56"/>
        </w:numPr>
        <w:ind w:left="704"/>
        <w:rPr>
          <w:lang w:eastAsia="en-US"/>
        </w:rPr>
      </w:pPr>
      <w:r w:rsidRPr="00475770">
        <w:rPr>
          <w:lang w:eastAsia="en-US"/>
        </w:rPr>
        <w:t xml:space="preserve">Before cleaning, stop any charging processes and do not connect the power to the </w:t>
      </w:r>
      <w:r w:rsidR="006124BD" w:rsidRPr="00475770">
        <w:rPr>
          <w:lang w:eastAsia="en-US"/>
        </w:rPr>
        <w:t>MaxiCharger</w:t>
      </w:r>
      <w:r w:rsidRPr="00475770">
        <w:rPr>
          <w:lang w:eastAsia="en-US"/>
        </w:rPr>
        <w:t>. Failure to do so may cause damage and/or personal injury or death.</w:t>
      </w:r>
    </w:p>
    <w:p w14:paraId="3F295072" w14:textId="71280324" w:rsidR="00647FC8" w:rsidRPr="00475770" w:rsidRDefault="00647FC8" w:rsidP="00CE5F8A">
      <w:pPr>
        <w:pStyle w:val="NOTE"/>
        <w:numPr>
          <w:ilvl w:val="0"/>
          <w:numId w:val="56"/>
        </w:numPr>
        <w:ind w:left="704"/>
        <w:rPr>
          <w:lang w:eastAsia="en-US"/>
        </w:rPr>
      </w:pPr>
      <w:r w:rsidRPr="00475770">
        <w:rPr>
          <w:rFonts w:hint="eastAsia"/>
        </w:rPr>
        <w:lastRenderedPageBreak/>
        <w:t xml:space="preserve">Do not </w:t>
      </w:r>
      <w:r w:rsidR="00D54B7C" w:rsidRPr="00475770">
        <w:t>apply high-pressure water jets and avoid</w:t>
      </w:r>
      <w:r w:rsidRPr="00475770">
        <w:t xml:space="preserve"> water leaking into the </w:t>
      </w:r>
      <w:r w:rsidR="006124BD" w:rsidRPr="00475770">
        <w:t>MaxiCharger</w:t>
      </w:r>
      <w:r w:rsidRPr="00475770">
        <w:t xml:space="preserve">. Make sure that the inside of the </w:t>
      </w:r>
      <w:r w:rsidR="006124BD" w:rsidRPr="00475770">
        <w:t>MaxiCharger</w:t>
      </w:r>
      <w:r w:rsidRPr="00475770">
        <w:t xml:space="preserve"> is dry during cleaning.</w:t>
      </w:r>
    </w:p>
    <w:p w14:paraId="2F000D91" w14:textId="77777777" w:rsidR="00647FC8" w:rsidRPr="00475770" w:rsidRDefault="00647FC8" w:rsidP="00CE5F8A">
      <w:pPr>
        <w:pStyle w:val="NOTE"/>
        <w:numPr>
          <w:ilvl w:val="0"/>
          <w:numId w:val="56"/>
        </w:numPr>
        <w:ind w:left="704"/>
        <w:rPr>
          <w:lang w:eastAsia="en-US"/>
        </w:rPr>
      </w:pPr>
      <w:r w:rsidRPr="00475770">
        <w:rPr>
          <w:rFonts w:hint="eastAsia"/>
          <w:lang w:eastAsia="en-US"/>
        </w:rPr>
        <w:t>D</w:t>
      </w:r>
      <w:r w:rsidRPr="00475770">
        <w:rPr>
          <w:lang w:eastAsia="en-US"/>
        </w:rPr>
        <w:t>o</w:t>
      </w:r>
      <w:r w:rsidRPr="00475770">
        <w:t xml:space="preserve"> not use caustic solvents, sprays, solvents or abrasives.</w:t>
      </w:r>
    </w:p>
    <w:p w14:paraId="30153996" w14:textId="16DD9B7C" w:rsidR="00760069" w:rsidRPr="00475770" w:rsidRDefault="00647FC8" w:rsidP="00195C05">
      <w:pPr>
        <w:pStyle w:val="EN"/>
      </w:pPr>
      <w:r w:rsidRPr="00475770">
        <w:t xml:space="preserve">The </w:t>
      </w:r>
      <w:r w:rsidR="001026E0" w:rsidRPr="00475770">
        <w:t>MaxiCharger</w:t>
      </w:r>
      <w:r w:rsidRPr="00475770">
        <w:t xml:space="preserve"> is equipped with an air inlet filter and an air outlet filter with a large mesh area to prevent the electronic components from being damaged by dust. Clean the air filters every 3 months (not </w:t>
      </w:r>
      <w:r w:rsidR="00D54B7C" w:rsidRPr="00475770">
        <w:t xml:space="preserve">to exceed </w:t>
      </w:r>
      <w:r w:rsidRPr="00475770">
        <w:t xml:space="preserve">6 months). Replace the air filters </w:t>
      </w:r>
      <w:r w:rsidR="00D54B7C" w:rsidRPr="00475770">
        <w:t>annually</w:t>
      </w:r>
      <w:r w:rsidRPr="00475770">
        <w:t>.</w:t>
      </w:r>
    </w:p>
    <w:p w14:paraId="394EF507" w14:textId="1551A5BF" w:rsidR="00647FC8" w:rsidRPr="00475770" w:rsidRDefault="00647FC8" w:rsidP="007E10DC">
      <w:pPr>
        <w:pStyle w:val="a1"/>
      </w:pPr>
      <w:r w:rsidRPr="00475770">
        <w:t>To clean or replace the air inlet filter</w:t>
      </w:r>
    </w:p>
    <w:p w14:paraId="251AD69A" w14:textId="50DA924C" w:rsidR="00647FC8" w:rsidRPr="00475770" w:rsidRDefault="00647FC8" w:rsidP="00195C05">
      <w:pPr>
        <w:pStyle w:val="a0"/>
        <w:numPr>
          <w:ilvl w:val="0"/>
          <w:numId w:val="23"/>
        </w:numPr>
      </w:pPr>
      <w:r w:rsidRPr="00475770">
        <w:t xml:space="preserve">Before cleaning and replacing, be sure to stop all charging processes, disconnect the external power supply, and </w:t>
      </w:r>
      <w:r w:rsidR="00D54B7C" w:rsidRPr="00475770">
        <w:t>perform</w:t>
      </w:r>
      <w:r w:rsidRPr="00475770">
        <w:t xml:space="preserve"> the power-off protection.</w:t>
      </w:r>
    </w:p>
    <w:p w14:paraId="11A7893F" w14:textId="10A98539" w:rsidR="00647FC8" w:rsidRPr="00475770" w:rsidRDefault="00D54B7C" w:rsidP="00195C05">
      <w:pPr>
        <w:pStyle w:val="a0"/>
        <w:numPr>
          <w:ilvl w:val="0"/>
          <w:numId w:val="23"/>
        </w:numPr>
      </w:pPr>
      <w:r w:rsidRPr="00475770">
        <w:t>Open the right-</w:t>
      </w:r>
      <w:r w:rsidR="00647FC8" w:rsidRPr="00475770">
        <w:t xml:space="preserve">side door of the </w:t>
      </w:r>
      <w:r w:rsidR="001026E0" w:rsidRPr="00475770">
        <w:t>Maxi</w:t>
      </w:r>
      <w:r w:rsidR="00863654" w:rsidRPr="00475770">
        <w:t>C</w:t>
      </w:r>
      <w:r w:rsidR="001026E0" w:rsidRPr="00475770">
        <w:t>harger</w:t>
      </w:r>
      <w:r w:rsidR="00647FC8" w:rsidRPr="00475770">
        <w:t xml:space="preserve">. When the cabinet door is opened, the </w:t>
      </w:r>
      <w:r w:rsidR="00863654" w:rsidRPr="00475770">
        <w:t xml:space="preserve">MaxiCharger </w:t>
      </w:r>
      <w:r w:rsidR="00647FC8" w:rsidRPr="00475770">
        <w:t>should not be directly exposed to wind and rain.</w:t>
      </w:r>
    </w:p>
    <w:p w14:paraId="6348EB4F" w14:textId="1254B842" w:rsidR="00647FC8" w:rsidRPr="00475770" w:rsidRDefault="00760069" w:rsidP="00195C05">
      <w:pPr>
        <w:pStyle w:val="a0"/>
        <w:numPr>
          <w:ilvl w:val="0"/>
          <w:numId w:val="23"/>
        </w:numPr>
      </w:pPr>
      <w:r w:rsidRPr="00475770">
        <w:t>Remove the bezel (</w:t>
      </w:r>
      <w:r w:rsidR="00A5580F" w:rsidRPr="00475770">
        <w:t>D</w:t>
      </w:r>
      <w:r w:rsidRPr="00475770">
        <w:t>) after removing the screws (</w:t>
      </w:r>
      <w:r w:rsidR="00A5580F" w:rsidRPr="00475770">
        <w:t>C</w:t>
      </w:r>
      <w:r w:rsidRPr="00475770">
        <w:t xml:space="preserve">) using a screwdriver and take out the </w:t>
      </w:r>
      <w:r w:rsidR="007E5266" w:rsidRPr="00475770">
        <w:t>fixing board (</w:t>
      </w:r>
      <w:r w:rsidR="00A5580F" w:rsidRPr="00475770">
        <w:t>B</w:t>
      </w:r>
      <w:r w:rsidR="007E5266" w:rsidRPr="00475770">
        <w:t>)</w:t>
      </w:r>
      <w:r w:rsidR="00A5580F" w:rsidRPr="00475770">
        <w:t xml:space="preserve"> and </w:t>
      </w:r>
      <w:r w:rsidR="007E5266" w:rsidRPr="00475770">
        <w:t>air inlet filter (</w:t>
      </w:r>
      <w:r w:rsidR="00A5580F" w:rsidRPr="00475770">
        <w:t>A</w:t>
      </w:r>
      <w:r w:rsidR="007E5266" w:rsidRPr="00475770">
        <w:t>)</w:t>
      </w:r>
      <w:r w:rsidR="00647FC8" w:rsidRPr="00475770">
        <w:t>.</w:t>
      </w:r>
    </w:p>
    <w:p w14:paraId="7F782317" w14:textId="7B3A10DC" w:rsidR="00647FC8" w:rsidRPr="00475770" w:rsidRDefault="00647FC8" w:rsidP="00195C05">
      <w:pPr>
        <w:pStyle w:val="a0"/>
        <w:numPr>
          <w:ilvl w:val="0"/>
          <w:numId w:val="23"/>
        </w:numPr>
      </w:pPr>
      <w:r w:rsidRPr="00475770">
        <w:t xml:space="preserve">Clean the air inlet filter of debris or dust and reinstall the cleaned filter. </w:t>
      </w:r>
      <w:r w:rsidR="00D54B7C" w:rsidRPr="00475770">
        <w:t>Alternatively</w:t>
      </w:r>
      <w:r w:rsidRPr="00475770">
        <w:t xml:space="preserve"> </w:t>
      </w:r>
      <w:r w:rsidR="001026E0" w:rsidRPr="00475770">
        <w:t>install a new air inlet filter.</w:t>
      </w:r>
    </w:p>
    <w:p w14:paraId="3EE7310D" w14:textId="50133351" w:rsidR="00647FC8" w:rsidRPr="00475770" w:rsidRDefault="00647FC8" w:rsidP="00195C05">
      <w:pPr>
        <w:pStyle w:val="a0"/>
        <w:numPr>
          <w:ilvl w:val="0"/>
          <w:numId w:val="23"/>
        </w:numPr>
      </w:pPr>
      <w:r w:rsidRPr="00475770">
        <w:t xml:space="preserve">Reinstall the </w:t>
      </w:r>
      <w:r w:rsidR="001026E0" w:rsidRPr="00475770">
        <w:t>bezel</w:t>
      </w:r>
      <w:r w:rsidRPr="00475770">
        <w:t xml:space="preserve"> and screws.</w:t>
      </w:r>
    </w:p>
    <w:p w14:paraId="465197C3" w14:textId="4D77F148" w:rsidR="00647FC8" w:rsidRPr="00475770" w:rsidRDefault="00D54B7C" w:rsidP="00195C05">
      <w:pPr>
        <w:pStyle w:val="a0"/>
        <w:numPr>
          <w:ilvl w:val="0"/>
          <w:numId w:val="23"/>
        </w:numPr>
      </w:pPr>
      <w:r w:rsidRPr="00475770">
        <w:t>Close the right-</w:t>
      </w:r>
      <w:r w:rsidR="00647FC8" w:rsidRPr="00475770">
        <w:t xml:space="preserve">side door of the </w:t>
      </w:r>
      <w:r w:rsidR="006124BD" w:rsidRPr="00475770">
        <w:t>MaxiCharger</w:t>
      </w:r>
      <w:r w:rsidR="00647FC8" w:rsidRPr="00475770">
        <w:t>.</w:t>
      </w:r>
    </w:p>
    <w:p w14:paraId="3A9F7E14" w14:textId="77777777" w:rsidR="004B5F9E" w:rsidRDefault="00A5580F" w:rsidP="004B5F9E">
      <w:pPr>
        <w:keepNext/>
        <w:spacing w:line="480" w:lineRule="auto"/>
        <w:ind w:left="0"/>
        <w:jc w:val="center"/>
      </w:pPr>
      <w:r w:rsidRPr="00475770">
        <w:rPr>
          <w:noProof/>
        </w:rPr>
        <w:drawing>
          <wp:inline distT="0" distB="0" distL="0" distR="0" wp14:anchorId="22B9A5D1" wp14:editId="26374044">
            <wp:extent cx="2026310" cy="2932238"/>
            <wp:effectExtent l="0" t="0" r="0" b="190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欧标120kW机柜右侧门防尘网维护示意图-[已恢复].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35229" cy="2945145"/>
                    </a:xfrm>
                    <a:prstGeom prst="rect">
                      <a:avLst/>
                    </a:prstGeom>
                  </pic:spPr>
                </pic:pic>
              </a:graphicData>
            </a:graphic>
          </wp:inline>
        </w:drawing>
      </w:r>
    </w:p>
    <w:p w14:paraId="426451D2" w14:textId="358D08DE" w:rsidR="00206197" w:rsidRPr="00475770" w:rsidRDefault="004B5F9E" w:rsidP="004B5F9E">
      <w:pPr>
        <w:pStyle w:val="af1"/>
      </w:pPr>
      <w:r>
        <w:t xml:space="preserve">Figure </w:t>
      </w:r>
      <w:r w:rsidR="00F9073B">
        <w:fldChar w:fldCharType="begin"/>
      </w:r>
      <w:r w:rsidR="00F9073B">
        <w:instrText xml:space="preserve"> STYLEREF 1 \s </w:instrText>
      </w:r>
      <w:r w:rsidR="00F9073B">
        <w:fldChar w:fldCharType="separate"/>
      </w:r>
      <w:r>
        <w:rPr>
          <w:noProof/>
        </w:rPr>
        <w:t>7</w:t>
      </w:r>
      <w:r w:rsidR="00F9073B">
        <w:rPr>
          <w:noProof/>
        </w:rPr>
        <w:fldChar w:fldCharType="end"/>
      </w:r>
      <w:r>
        <w:noBreakHyphen/>
      </w:r>
      <w:r w:rsidR="00F9073B">
        <w:fldChar w:fldCharType="begin"/>
      </w:r>
      <w:r w:rsidR="00F9073B">
        <w:instrText xml:space="preserve"> SEQ Figure \* ARABIC \s 1 </w:instrText>
      </w:r>
      <w:r w:rsidR="00F9073B">
        <w:fldChar w:fldCharType="separate"/>
      </w:r>
      <w:r>
        <w:rPr>
          <w:noProof/>
        </w:rPr>
        <w:t>1</w:t>
      </w:r>
      <w:r w:rsidR="00F9073B">
        <w:rPr>
          <w:noProof/>
        </w:rPr>
        <w:fldChar w:fldCharType="end"/>
      </w:r>
      <w:r>
        <w:t xml:space="preserve"> </w:t>
      </w:r>
      <w:r w:rsidRPr="0070241C">
        <w:t>Air Inlet Filter View</w:t>
      </w:r>
    </w:p>
    <w:p w14:paraId="71585BB4" w14:textId="6D8302E1" w:rsidR="00206197" w:rsidRPr="00475770" w:rsidRDefault="00206197" w:rsidP="007E10DC">
      <w:pPr>
        <w:pStyle w:val="a1"/>
        <w:sectPr w:rsidR="00206197" w:rsidRPr="00475770" w:rsidSect="00D26989">
          <w:footerReference w:type="even" r:id="rId78"/>
          <w:footerReference w:type="default" r:id="rId79"/>
          <w:pgSz w:w="8392" w:h="11907"/>
          <w:pgMar w:top="567" w:right="567" w:bottom="567" w:left="567" w:header="0" w:footer="340" w:gutter="0"/>
          <w:cols w:space="720"/>
          <w:docGrid w:linePitch="245"/>
        </w:sectPr>
      </w:pPr>
    </w:p>
    <w:p w14:paraId="7846368B" w14:textId="42EC6BC2" w:rsidR="00647FC8" w:rsidRPr="00475770" w:rsidRDefault="00647FC8" w:rsidP="007E10DC">
      <w:pPr>
        <w:pStyle w:val="a1"/>
      </w:pPr>
      <w:r w:rsidRPr="00475770">
        <w:lastRenderedPageBreak/>
        <w:t>To clean or replace the air outlet filter</w:t>
      </w:r>
    </w:p>
    <w:p w14:paraId="38A76C68" w14:textId="5670B51A" w:rsidR="00647FC8" w:rsidRPr="00475770" w:rsidRDefault="00647FC8" w:rsidP="00195C05">
      <w:pPr>
        <w:pStyle w:val="a0"/>
        <w:numPr>
          <w:ilvl w:val="0"/>
          <w:numId w:val="24"/>
        </w:numPr>
      </w:pPr>
      <w:r w:rsidRPr="00475770">
        <w:t xml:space="preserve">Before cleaning and replacing, be sure to stop all charging processes, disconnect the external power supply, and </w:t>
      </w:r>
      <w:r w:rsidR="00D54B7C" w:rsidRPr="00475770">
        <w:t>perform</w:t>
      </w:r>
      <w:r w:rsidRPr="00475770">
        <w:t xml:space="preserve"> the power-off protection.</w:t>
      </w:r>
    </w:p>
    <w:p w14:paraId="09F699A4" w14:textId="0736FB15" w:rsidR="00647FC8" w:rsidRPr="00475770" w:rsidRDefault="00647FC8" w:rsidP="00195C05">
      <w:pPr>
        <w:pStyle w:val="a0"/>
        <w:numPr>
          <w:ilvl w:val="0"/>
          <w:numId w:val="24"/>
        </w:numPr>
      </w:pPr>
      <w:r w:rsidRPr="00475770">
        <w:t>Open the left</w:t>
      </w:r>
      <w:r w:rsidR="00D54B7C" w:rsidRPr="00475770">
        <w:t>-</w:t>
      </w:r>
      <w:r w:rsidRPr="00475770">
        <w:t xml:space="preserve">side door of the </w:t>
      </w:r>
      <w:r w:rsidR="00863654" w:rsidRPr="00475770">
        <w:t>MaxiCharger</w:t>
      </w:r>
      <w:r w:rsidRPr="00475770">
        <w:t xml:space="preserve">. When the cabinet door is open, the </w:t>
      </w:r>
      <w:r w:rsidR="00863654" w:rsidRPr="00475770">
        <w:t xml:space="preserve">MaxiCharger </w:t>
      </w:r>
      <w:r w:rsidRPr="00475770">
        <w:t>shou</w:t>
      </w:r>
      <w:r w:rsidR="00D54B7C" w:rsidRPr="00475770">
        <w:t xml:space="preserve">ld not be directly exposed to </w:t>
      </w:r>
      <w:r w:rsidRPr="00475770">
        <w:t>wind</w:t>
      </w:r>
      <w:r w:rsidR="00D54B7C" w:rsidRPr="00475770">
        <w:t xml:space="preserve"> and rain</w:t>
      </w:r>
      <w:r w:rsidRPr="00475770">
        <w:t>.</w:t>
      </w:r>
    </w:p>
    <w:p w14:paraId="5470E379" w14:textId="7CAB21BB" w:rsidR="00647FC8" w:rsidRPr="00475770" w:rsidRDefault="00647FC8" w:rsidP="00195C05">
      <w:pPr>
        <w:pStyle w:val="a0"/>
        <w:numPr>
          <w:ilvl w:val="0"/>
          <w:numId w:val="24"/>
        </w:numPr>
      </w:pPr>
      <w:r w:rsidRPr="00475770">
        <w:t xml:space="preserve">Remove the bezel (with fans) </w:t>
      </w:r>
      <w:r w:rsidR="00A5580F" w:rsidRPr="00475770">
        <w:t>(D</w:t>
      </w:r>
      <w:r w:rsidR="001026E0" w:rsidRPr="00475770">
        <w:t xml:space="preserve">) </w:t>
      </w:r>
      <w:r w:rsidRPr="00475770">
        <w:t>after removing the screws</w:t>
      </w:r>
      <w:r w:rsidR="00A5580F" w:rsidRPr="00475770">
        <w:t xml:space="preserve"> (C</w:t>
      </w:r>
      <w:r w:rsidR="001026E0" w:rsidRPr="00475770">
        <w:t>)</w:t>
      </w:r>
      <w:r w:rsidRPr="00475770">
        <w:t xml:space="preserve"> using a screwdriver and take out the</w:t>
      </w:r>
      <w:r w:rsidR="007E5266" w:rsidRPr="00475770">
        <w:t xml:space="preserve"> fixi</w:t>
      </w:r>
      <w:r w:rsidR="00A5580F" w:rsidRPr="00475770">
        <w:t>ng board (B</w:t>
      </w:r>
      <w:r w:rsidR="007E5266" w:rsidRPr="00475770">
        <w:t>)</w:t>
      </w:r>
      <w:r w:rsidR="00A5580F" w:rsidRPr="00475770">
        <w:t xml:space="preserve"> and</w:t>
      </w:r>
      <w:r w:rsidR="007E5266" w:rsidRPr="00475770">
        <w:t xml:space="preserve"> </w:t>
      </w:r>
      <w:r w:rsidRPr="00475770">
        <w:t>air outlet filter</w:t>
      </w:r>
      <w:r w:rsidR="00A5580F" w:rsidRPr="00475770">
        <w:t xml:space="preserve"> (A</w:t>
      </w:r>
      <w:r w:rsidR="001026E0" w:rsidRPr="00475770">
        <w:t>)</w:t>
      </w:r>
      <w:r w:rsidRPr="00475770">
        <w:t xml:space="preserve">. Be sure that the bezel cannot be placed on the floor after taking out the air outlet filter. It should be </w:t>
      </w:r>
      <w:r w:rsidR="00D54B7C" w:rsidRPr="00475770">
        <w:t>hung on the left-side door or he</w:t>
      </w:r>
      <w:r w:rsidRPr="00475770">
        <w:t xml:space="preserve">ld </w:t>
      </w:r>
      <w:r w:rsidR="00D54B7C" w:rsidRPr="00475770">
        <w:t>in the hand</w:t>
      </w:r>
      <w:r w:rsidRPr="00475770">
        <w:t xml:space="preserve"> to prevent the cables of the fans from being pulled off.</w:t>
      </w:r>
    </w:p>
    <w:p w14:paraId="09D369F5" w14:textId="1E1233C4" w:rsidR="00647FC8" w:rsidRPr="00475770" w:rsidRDefault="00647FC8" w:rsidP="00195C05">
      <w:pPr>
        <w:pStyle w:val="a0"/>
        <w:numPr>
          <w:ilvl w:val="0"/>
          <w:numId w:val="24"/>
        </w:numPr>
      </w:pPr>
      <w:r w:rsidRPr="00475770">
        <w:t xml:space="preserve">Clean the air outlet filter of debris or dust and reinstall the cleaned filter. </w:t>
      </w:r>
      <w:r w:rsidR="00D54B7C" w:rsidRPr="00475770">
        <w:t>Alternatively</w:t>
      </w:r>
      <w:r w:rsidRPr="00475770">
        <w:t xml:space="preserve"> i</w:t>
      </w:r>
      <w:r w:rsidR="001E0770" w:rsidRPr="00475770">
        <w:t>nstall a new air outlet filter.</w:t>
      </w:r>
    </w:p>
    <w:p w14:paraId="0E949D0C" w14:textId="5F0CE87F" w:rsidR="00647FC8" w:rsidRPr="00475770" w:rsidRDefault="00647FC8" w:rsidP="00195C05">
      <w:pPr>
        <w:pStyle w:val="a0"/>
        <w:numPr>
          <w:ilvl w:val="0"/>
          <w:numId w:val="24"/>
        </w:numPr>
      </w:pPr>
      <w:r w:rsidRPr="00475770">
        <w:t xml:space="preserve">Reinstall the </w:t>
      </w:r>
      <w:r w:rsidR="001026E0" w:rsidRPr="00475770">
        <w:t xml:space="preserve">bezel </w:t>
      </w:r>
      <w:r w:rsidRPr="00475770">
        <w:t>and screws.</w:t>
      </w:r>
    </w:p>
    <w:p w14:paraId="76597BF2" w14:textId="75CBC44C" w:rsidR="00647FC8" w:rsidRPr="00475770" w:rsidRDefault="00647FC8" w:rsidP="00195C05">
      <w:pPr>
        <w:pStyle w:val="a0"/>
        <w:numPr>
          <w:ilvl w:val="0"/>
          <w:numId w:val="24"/>
        </w:numPr>
      </w:pPr>
      <w:r w:rsidRPr="00475770">
        <w:t>Close the left</w:t>
      </w:r>
      <w:r w:rsidR="00D54B7C" w:rsidRPr="00475770">
        <w:t>-</w:t>
      </w:r>
      <w:r w:rsidRPr="00475770">
        <w:t xml:space="preserve">side door of the </w:t>
      </w:r>
      <w:r w:rsidR="006124BD" w:rsidRPr="00475770">
        <w:t>MaxiCharger</w:t>
      </w:r>
      <w:r w:rsidRPr="00475770">
        <w:t>.</w:t>
      </w:r>
    </w:p>
    <w:p w14:paraId="5E6DF16E" w14:textId="2536A05B" w:rsidR="00A5580F" w:rsidRPr="00475770" w:rsidRDefault="00A5580F" w:rsidP="00195C05">
      <w:pPr>
        <w:pStyle w:val="a0"/>
        <w:numPr>
          <w:ilvl w:val="0"/>
          <w:numId w:val="0"/>
        </w:numPr>
        <w:ind w:left="1061"/>
      </w:pPr>
      <w:r w:rsidRPr="00475770">
        <w:rPr>
          <w:noProof/>
          <w:snapToGrid/>
        </w:rPr>
        <w:drawing>
          <wp:anchor distT="0" distB="0" distL="114300" distR="114300" simplePos="0" relativeHeight="252689408" behindDoc="0" locked="0" layoutInCell="1" allowOverlap="1" wp14:anchorId="6EC316BB" wp14:editId="08866745">
            <wp:simplePos x="0" y="0"/>
            <wp:positionH relativeFrom="margin">
              <wp:align>center</wp:align>
            </wp:positionH>
            <wp:positionV relativeFrom="paragraph">
              <wp:posOffset>5080</wp:posOffset>
            </wp:positionV>
            <wp:extent cx="2655418" cy="3842648"/>
            <wp:effectExtent l="0" t="0" r="0" b="5715"/>
            <wp:wrapNone/>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欧标120kW机柜左侧门防尘网维护示意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418" cy="3842648"/>
                    </a:xfrm>
                    <a:prstGeom prst="rect">
                      <a:avLst/>
                    </a:prstGeom>
                  </pic:spPr>
                </pic:pic>
              </a:graphicData>
            </a:graphic>
            <wp14:sizeRelH relativeFrom="page">
              <wp14:pctWidth>0</wp14:pctWidth>
            </wp14:sizeRelH>
            <wp14:sizeRelV relativeFrom="page">
              <wp14:pctHeight>0</wp14:pctHeight>
            </wp14:sizeRelV>
          </wp:anchor>
        </w:drawing>
      </w:r>
    </w:p>
    <w:p w14:paraId="421D5711" w14:textId="77777777" w:rsidR="00A5580F" w:rsidRPr="00475770" w:rsidRDefault="00A5580F" w:rsidP="00195C05">
      <w:pPr>
        <w:pStyle w:val="a0"/>
        <w:numPr>
          <w:ilvl w:val="0"/>
          <w:numId w:val="0"/>
        </w:numPr>
        <w:ind w:left="1061"/>
      </w:pPr>
    </w:p>
    <w:p w14:paraId="7AA20FFF" w14:textId="77777777" w:rsidR="00A5580F" w:rsidRPr="00475770" w:rsidRDefault="00A5580F" w:rsidP="00195C05">
      <w:pPr>
        <w:pStyle w:val="a0"/>
        <w:numPr>
          <w:ilvl w:val="0"/>
          <w:numId w:val="0"/>
        </w:numPr>
        <w:ind w:left="1061"/>
      </w:pPr>
    </w:p>
    <w:p w14:paraId="364CAE43" w14:textId="77777777" w:rsidR="00A5580F" w:rsidRPr="00475770" w:rsidRDefault="00A5580F" w:rsidP="00195C05">
      <w:pPr>
        <w:pStyle w:val="a0"/>
        <w:numPr>
          <w:ilvl w:val="0"/>
          <w:numId w:val="0"/>
        </w:numPr>
        <w:ind w:left="1061"/>
      </w:pPr>
    </w:p>
    <w:p w14:paraId="36C6074C" w14:textId="77777777" w:rsidR="00A5580F" w:rsidRPr="00475770" w:rsidRDefault="00A5580F" w:rsidP="00195C05">
      <w:pPr>
        <w:pStyle w:val="a0"/>
        <w:numPr>
          <w:ilvl w:val="0"/>
          <w:numId w:val="0"/>
        </w:numPr>
        <w:ind w:left="1061"/>
      </w:pPr>
    </w:p>
    <w:p w14:paraId="6612C8F9" w14:textId="77777777" w:rsidR="00A5580F" w:rsidRPr="00475770" w:rsidRDefault="00A5580F" w:rsidP="00195C05">
      <w:pPr>
        <w:pStyle w:val="a0"/>
        <w:numPr>
          <w:ilvl w:val="0"/>
          <w:numId w:val="0"/>
        </w:numPr>
        <w:ind w:left="1061"/>
      </w:pPr>
    </w:p>
    <w:p w14:paraId="79B4D48A" w14:textId="77777777" w:rsidR="00A5580F" w:rsidRPr="00475770" w:rsidRDefault="00A5580F" w:rsidP="00195C05">
      <w:pPr>
        <w:pStyle w:val="a0"/>
        <w:numPr>
          <w:ilvl w:val="0"/>
          <w:numId w:val="0"/>
        </w:numPr>
        <w:ind w:left="1061"/>
      </w:pPr>
    </w:p>
    <w:p w14:paraId="294ABB67" w14:textId="77777777" w:rsidR="00A5580F" w:rsidRPr="00475770" w:rsidRDefault="00A5580F" w:rsidP="00195C05">
      <w:pPr>
        <w:pStyle w:val="a0"/>
        <w:numPr>
          <w:ilvl w:val="0"/>
          <w:numId w:val="0"/>
        </w:numPr>
        <w:ind w:left="1061"/>
      </w:pPr>
    </w:p>
    <w:p w14:paraId="33042F44" w14:textId="77777777" w:rsidR="00A5580F" w:rsidRPr="00475770" w:rsidRDefault="00A5580F" w:rsidP="00195C05">
      <w:pPr>
        <w:pStyle w:val="a0"/>
        <w:numPr>
          <w:ilvl w:val="0"/>
          <w:numId w:val="0"/>
        </w:numPr>
        <w:ind w:left="1061"/>
      </w:pPr>
    </w:p>
    <w:p w14:paraId="42961D2B" w14:textId="77777777" w:rsidR="00A5580F" w:rsidRPr="00475770" w:rsidRDefault="00A5580F" w:rsidP="00195C05">
      <w:pPr>
        <w:pStyle w:val="a0"/>
        <w:numPr>
          <w:ilvl w:val="0"/>
          <w:numId w:val="0"/>
        </w:numPr>
        <w:ind w:left="1061"/>
      </w:pPr>
    </w:p>
    <w:p w14:paraId="13E9CFD1" w14:textId="77777777" w:rsidR="00A5580F" w:rsidRPr="00475770" w:rsidRDefault="00A5580F" w:rsidP="00195C05">
      <w:pPr>
        <w:pStyle w:val="a0"/>
        <w:numPr>
          <w:ilvl w:val="0"/>
          <w:numId w:val="0"/>
        </w:numPr>
        <w:ind w:left="1061"/>
      </w:pPr>
    </w:p>
    <w:p w14:paraId="0BD64C90" w14:textId="77777777" w:rsidR="00A5580F" w:rsidRPr="00475770" w:rsidRDefault="00A5580F" w:rsidP="00195C05">
      <w:pPr>
        <w:pStyle w:val="a0"/>
        <w:numPr>
          <w:ilvl w:val="0"/>
          <w:numId w:val="0"/>
        </w:numPr>
        <w:ind w:left="1061"/>
      </w:pPr>
    </w:p>
    <w:p w14:paraId="3743D64D" w14:textId="77777777" w:rsidR="00A5580F" w:rsidRPr="00475770" w:rsidRDefault="00A5580F" w:rsidP="00195C05">
      <w:pPr>
        <w:pStyle w:val="a0"/>
        <w:numPr>
          <w:ilvl w:val="0"/>
          <w:numId w:val="0"/>
        </w:numPr>
        <w:ind w:left="1061"/>
      </w:pPr>
    </w:p>
    <w:p w14:paraId="40812555" w14:textId="77777777" w:rsidR="00A5580F" w:rsidRPr="00475770" w:rsidRDefault="00A5580F" w:rsidP="00195C05">
      <w:pPr>
        <w:pStyle w:val="a0"/>
        <w:numPr>
          <w:ilvl w:val="0"/>
          <w:numId w:val="0"/>
        </w:numPr>
        <w:ind w:left="1061"/>
      </w:pPr>
    </w:p>
    <w:p w14:paraId="35821428" w14:textId="77777777" w:rsidR="00A5580F" w:rsidRPr="00475770" w:rsidRDefault="00A5580F" w:rsidP="00195C05">
      <w:pPr>
        <w:pStyle w:val="a0"/>
        <w:numPr>
          <w:ilvl w:val="0"/>
          <w:numId w:val="0"/>
        </w:numPr>
        <w:ind w:left="1061"/>
      </w:pPr>
    </w:p>
    <w:p w14:paraId="5A4C1A0C" w14:textId="77777777" w:rsidR="00A5580F" w:rsidRPr="00475770" w:rsidRDefault="00A5580F" w:rsidP="00195C05">
      <w:pPr>
        <w:pStyle w:val="a0"/>
        <w:numPr>
          <w:ilvl w:val="0"/>
          <w:numId w:val="0"/>
        </w:numPr>
        <w:ind w:left="1061"/>
      </w:pPr>
    </w:p>
    <w:p w14:paraId="34901E32" w14:textId="77777777" w:rsidR="00A5580F" w:rsidRPr="00475770" w:rsidRDefault="00A5580F" w:rsidP="00195C05">
      <w:pPr>
        <w:pStyle w:val="a0"/>
        <w:numPr>
          <w:ilvl w:val="0"/>
          <w:numId w:val="0"/>
        </w:numPr>
        <w:ind w:left="1061"/>
      </w:pPr>
    </w:p>
    <w:p w14:paraId="17E323DB" w14:textId="77777777" w:rsidR="00A5580F" w:rsidRPr="00475770" w:rsidRDefault="00A5580F" w:rsidP="00195C05">
      <w:pPr>
        <w:pStyle w:val="a0"/>
        <w:numPr>
          <w:ilvl w:val="0"/>
          <w:numId w:val="0"/>
        </w:numPr>
        <w:ind w:left="1061"/>
      </w:pPr>
    </w:p>
    <w:p w14:paraId="7FE34B2B" w14:textId="77777777" w:rsidR="00A5580F" w:rsidRPr="00475770" w:rsidRDefault="00A5580F" w:rsidP="00195C05">
      <w:pPr>
        <w:pStyle w:val="a0"/>
        <w:numPr>
          <w:ilvl w:val="0"/>
          <w:numId w:val="0"/>
        </w:numPr>
        <w:ind w:left="1061"/>
      </w:pPr>
    </w:p>
    <w:p w14:paraId="4DC79CD1" w14:textId="77777777" w:rsidR="00A5580F" w:rsidRPr="00475770" w:rsidRDefault="00A5580F" w:rsidP="00195C05">
      <w:pPr>
        <w:pStyle w:val="a0"/>
        <w:numPr>
          <w:ilvl w:val="0"/>
          <w:numId w:val="0"/>
        </w:numPr>
        <w:ind w:left="1061"/>
      </w:pPr>
    </w:p>
    <w:p w14:paraId="27347073" w14:textId="77777777" w:rsidR="00A5580F" w:rsidRPr="00475770" w:rsidRDefault="00A5580F" w:rsidP="00195C05">
      <w:pPr>
        <w:pStyle w:val="a0"/>
        <w:numPr>
          <w:ilvl w:val="0"/>
          <w:numId w:val="0"/>
        </w:numPr>
        <w:ind w:left="1061"/>
      </w:pPr>
    </w:p>
    <w:p w14:paraId="0A81D5DB" w14:textId="628E2C64" w:rsidR="00647FC8" w:rsidRPr="00475770" w:rsidRDefault="00647FC8" w:rsidP="003C6F4C">
      <w:pPr>
        <w:pStyle w:val="FigureTittle"/>
      </w:pPr>
      <w:r w:rsidRPr="00475770">
        <w:t xml:space="preserve">Figure </w:t>
      </w:r>
      <w:r w:rsidR="00F9073B">
        <w:fldChar w:fldCharType="begin"/>
      </w:r>
      <w:r w:rsidR="00F9073B">
        <w:instrText xml:space="preserve"> STYLEREF 1 \s </w:instrText>
      </w:r>
      <w:r w:rsidR="00F9073B">
        <w:fldChar w:fldCharType="separate"/>
      </w:r>
      <w:r w:rsidR="004B5F9E">
        <w:rPr>
          <w:noProof/>
        </w:rPr>
        <w:t>7</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2</w:t>
      </w:r>
      <w:r w:rsidR="00F9073B">
        <w:rPr>
          <w:noProof/>
        </w:rPr>
        <w:fldChar w:fldCharType="end"/>
      </w:r>
      <w:r w:rsidRPr="00475770">
        <w:t xml:space="preserve"> Air Outlet Filter </w:t>
      </w:r>
      <w:r w:rsidRPr="00475770">
        <w:rPr>
          <w:rFonts w:hint="eastAsia"/>
        </w:rPr>
        <w:t>View</w:t>
      </w:r>
    </w:p>
    <w:p w14:paraId="5D6CA74A" w14:textId="77777777" w:rsidR="00206197" w:rsidRPr="00475770" w:rsidRDefault="00206197" w:rsidP="00467A6B">
      <w:pPr>
        <w:sectPr w:rsidR="00206197" w:rsidRPr="00475770" w:rsidSect="00D26989">
          <w:pgSz w:w="8392" w:h="11907"/>
          <w:pgMar w:top="567" w:right="567" w:bottom="567" w:left="567" w:header="0" w:footer="340" w:gutter="0"/>
          <w:cols w:space="720"/>
          <w:docGrid w:linePitch="245"/>
        </w:sectPr>
      </w:pPr>
    </w:p>
    <w:p w14:paraId="3CD08AA6" w14:textId="4334D7A6" w:rsidR="0019484D" w:rsidRPr="00475770" w:rsidRDefault="0019484D" w:rsidP="0019484D">
      <w:pPr>
        <w:pStyle w:val="2"/>
        <w:spacing w:before="240" w:afterLines="50"/>
      </w:pPr>
      <w:bookmarkStart w:id="1102" w:name="_Toc106900457"/>
      <w:bookmarkStart w:id="1103" w:name="_Toc106983329"/>
      <w:bookmarkStart w:id="1104" w:name="_Toc119068368"/>
      <w:r w:rsidRPr="00475770">
        <w:lastRenderedPageBreak/>
        <w:t>Inspection and Maintenance</w:t>
      </w:r>
      <w:bookmarkEnd w:id="1101"/>
      <w:bookmarkEnd w:id="1102"/>
      <w:bookmarkEnd w:id="1103"/>
      <w:bookmarkEnd w:id="1104"/>
    </w:p>
    <w:p w14:paraId="2763CD62" w14:textId="6FE15A30" w:rsidR="0019484D" w:rsidRPr="00475770" w:rsidRDefault="0019484D" w:rsidP="00195C05">
      <w:pPr>
        <w:pStyle w:val="EN"/>
      </w:pPr>
      <w:r w:rsidRPr="00475770">
        <w:t xml:space="preserve">When the </w:t>
      </w:r>
      <w:r w:rsidR="006124BD" w:rsidRPr="00475770">
        <w:t>MaxiCharger</w:t>
      </w:r>
      <w:r w:rsidRPr="00475770">
        <w:t xml:space="preserve"> operates normally, only routine maintenance is needed.</w:t>
      </w:r>
    </w:p>
    <w:p w14:paraId="3ACB0297" w14:textId="237ECAAE" w:rsidR="0019484D" w:rsidRPr="00475770" w:rsidRDefault="0019484D" w:rsidP="00195C05">
      <w:pPr>
        <w:pStyle w:val="EN"/>
      </w:pPr>
      <w:r w:rsidRPr="00475770">
        <w:t xml:space="preserve">When the </w:t>
      </w:r>
      <w:r w:rsidR="006124BD" w:rsidRPr="00475770">
        <w:t>MaxiCharger</w:t>
      </w:r>
      <w:r w:rsidRPr="00475770">
        <w:t xml:space="preserve"> operates abnormally, refer to Troubleshooting to </w:t>
      </w:r>
      <w:r w:rsidR="00D54B7C" w:rsidRPr="00475770">
        <w:t>resolve</w:t>
      </w:r>
      <w:r w:rsidRPr="00475770">
        <w:t xml:space="preserve"> the problem or contact your local dealer or Autel </w:t>
      </w:r>
      <w:r w:rsidR="00D54B7C" w:rsidRPr="00475770">
        <w:t>Technical Support promptly</w:t>
      </w:r>
      <w:r w:rsidRPr="00475770">
        <w:t>.</w:t>
      </w:r>
    </w:p>
    <w:p w14:paraId="192F3A77" w14:textId="77777777" w:rsidR="0019484D" w:rsidRPr="00475770" w:rsidRDefault="0019484D" w:rsidP="00195C05">
      <w:pPr>
        <w:pStyle w:val="EN"/>
      </w:pPr>
      <w:r w:rsidRPr="00475770">
        <w:t>When parts need to be replaced, completely cut off the power supply upstream and inside the equipment before operating.</w:t>
      </w:r>
    </w:p>
    <w:p w14:paraId="43E2B861" w14:textId="77777777" w:rsidR="0019484D" w:rsidRPr="00475770" w:rsidRDefault="0019484D" w:rsidP="00195C05">
      <w:pPr>
        <w:pStyle w:val="EN"/>
      </w:pPr>
      <w:r w:rsidRPr="00475770">
        <w:t>Regularly conduct a visual inspection of the following points:</w:t>
      </w:r>
    </w:p>
    <w:p w14:paraId="6BC83036" w14:textId="77777777" w:rsidR="0019484D" w:rsidRPr="00475770" w:rsidRDefault="0019484D" w:rsidP="00195C05">
      <w:pPr>
        <w:pStyle w:val="ItemList"/>
        <w:spacing w:before="48" w:after="48"/>
      </w:pPr>
      <w:r w:rsidRPr="00475770">
        <w:rPr>
          <w:rFonts w:hint="eastAsia"/>
        </w:rPr>
        <w:t>C</w:t>
      </w:r>
      <w:r w:rsidRPr="00475770">
        <w:t>able and connector: Check for cracks or ruptures on the connector or cable.</w:t>
      </w:r>
    </w:p>
    <w:p w14:paraId="79EE72B0" w14:textId="77777777" w:rsidR="0019484D" w:rsidRPr="00475770" w:rsidRDefault="0019484D" w:rsidP="00195C05">
      <w:pPr>
        <w:pStyle w:val="ItemList"/>
        <w:spacing w:before="48" w:after="48"/>
      </w:pPr>
      <w:r w:rsidRPr="00475770">
        <w:t>Display: Check for damage and cracks. Check whether the touchscreen works.</w:t>
      </w:r>
    </w:p>
    <w:p w14:paraId="4BB2B981" w14:textId="618D5CA9" w:rsidR="0019484D" w:rsidRPr="00475770" w:rsidRDefault="00D54B7C" w:rsidP="00195C05">
      <w:pPr>
        <w:pStyle w:val="ItemList"/>
        <w:spacing w:before="48" w:after="48"/>
      </w:pPr>
      <w:r w:rsidRPr="00475770">
        <w:t>Cabinet coating</w:t>
      </w:r>
      <w:r w:rsidR="0019484D" w:rsidRPr="00475770">
        <w:t>: Check for damage, cracks or ruptures.</w:t>
      </w:r>
    </w:p>
    <w:p w14:paraId="2283758A" w14:textId="77777777" w:rsidR="0019484D" w:rsidRPr="00475770" w:rsidRDefault="0019484D" w:rsidP="00195C05">
      <w:pPr>
        <w:pStyle w:val="ItemList"/>
        <w:spacing w:before="48" w:after="48"/>
      </w:pPr>
      <w:r w:rsidRPr="00475770">
        <w:t>Cabinet: Check for rust or damage.</w:t>
      </w:r>
    </w:p>
    <w:p w14:paraId="2840E349" w14:textId="77777777" w:rsidR="0019484D" w:rsidRPr="00475770" w:rsidRDefault="0019484D" w:rsidP="00195C05">
      <w:pPr>
        <w:pStyle w:val="EN"/>
      </w:pPr>
      <w:r w:rsidRPr="00475770">
        <w:t>The following special inspections are needed for safe use:</w:t>
      </w:r>
    </w:p>
    <w:p w14:paraId="5C5C2B2E" w14:textId="06403513" w:rsidR="0019484D" w:rsidRPr="00475770" w:rsidRDefault="00D54B7C" w:rsidP="00195C05">
      <w:pPr>
        <w:pStyle w:val="ItemList"/>
        <w:spacing w:before="48" w:after="48"/>
      </w:pPr>
      <w:r w:rsidRPr="00475770">
        <w:t>C</w:t>
      </w:r>
      <w:r w:rsidR="0019484D" w:rsidRPr="00475770">
        <w:t xml:space="preserve">heck if the </w:t>
      </w:r>
      <w:r w:rsidR="006124BD" w:rsidRPr="00475770">
        <w:t>MaxiCharger</w:t>
      </w:r>
      <w:r w:rsidR="0019484D" w:rsidRPr="00475770">
        <w:t xml:space="preserve"> was struck by lightning.</w:t>
      </w:r>
    </w:p>
    <w:p w14:paraId="56F15E60" w14:textId="4F5AD59A" w:rsidR="0019484D" w:rsidRPr="00475770" w:rsidRDefault="00D54B7C" w:rsidP="00195C05">
      <w:pPr>
        <w:pStyle w:val="ItemList"/>
        <w:spacing w:before="48" w:after="48"/>
      </w:pPr>
      <w:r w:rsidRPr="00475770">
        <w:t>Check</w:t>
      </w:r>
      <w:r w:rsidR="0019484D" w:rsidRPr="00475770">
        <w:t xml:space="preserve"> if the </w:t>
      </w:r>
      <w:r w:rsidR="006124BD" w:rsidRPr="00475770">
        <w:t>MaxiCharger</w:t>
      </w:r>
      <w:r w:rsidRPr="00475770">
        <w:t xml:space="preserve"> wa</w:t>
      </w:r>
      <w:r w:rsidR="0019484D" w:rsidRPr="00475770">
        <w:t>s damaged due to an accident or fire.</w:t>
      </w:r>
    </w:p>
    <w:p w14:paraId="04BE5A7A" w14:textId="11C45317" w:rsidR="0019484D" w:rsidRPr="00475770" w:rsidRDefault="003C6F4C" w:rsidP="00195C05">
      <w:pPr>
        <w:pStyle w:val="ItemList"/>
        <w:spacing w:before="48" w:after="48"/>
      </w:pPr>
      <w:r w:rsidRPr="00475770">
        <w:rPr>
          <w:noProof/>
        </w:rPr>
        <w:drawing>
          <wp:anchor distT="0" distB="0" distL="114300" distR="114300" simplePos="0" relativeHeight="251909120" behindDoc="0" locked="0" layoutInCell="1" allowOverlap="1" wp14:anchorId="3D050440" wp14:editId="64433C70">
            <wp:simplePos x="0" y="0"/>
            <wp:positionH relativeFrom="margin">
              <wp:align>left</wp:align>
            </wp:positionH>
            <wp:positionV relativeFrom="paragraph">
              <wp:posOffset>185631</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D54B7C" w:rsidRPr="00475770">
        <w:t>Check</w:t>
      </w:r>
      <w:r w:rsidR="0019484D" w:rsidRPr="00475770">
        <w:t xml:space="preserve"> the </w:t>
      </w:r>
      <w:r w:rsidR="006124BD" w:rsidRPr="00475770">
        <w:t>MaxiCharger</w:t>
      </w:r>
      <w:r w:rsidR="00D54B7C" w:rsidRPr="00475770">
        <w:t xml:space="preserve"> installation site</w:t>
      </w:r>
      <w:r w:rsidR="0019484D" w:rsidRPr="00475770">
        <w:t xml:space="preserve"> has been flooded.</w:t>
      </w:r>
    </w:p>
    <w:p w14:paraId="15A1A662" w14:textId="2720009D" w:rsidR="0019484D" w:rsidRPr="00475770" w:rsidRDefault="0019484D" w:rsidP="00D377F5">
      <w:pPr>
        <w:pStyle w:val="NOTE0"/>
        <w:rPr>
          <w:lang w:eastAsia="en-US"/>
        </w:rPr>
      </w:pPr>
      <w:r w:rsidRPr="00475770">
        <w:rPr>
          <w:lang w:eastAsia="en-US"/>
        </w:rPr>
        <w:t>WARNING</w:t>
      </w:r>
    </w:p>
    <w:p w14:paraId="7578A995" w14:textId="742F2EBB" w:rsidR="0019484D" w:rsidRPr="00475770" w:rsidRDefault="0019484D" w:rsidP="00D377F5">
      <w:pPr>
        <w:pStyle w:val="NOTE"/>
        <w:rPr>
          <w:snapToGrid w:val="0"/>
        </w:rPr>
      </w:pPr>
      <w:r w:rsidRPr="00475770">
        <w:rPr>
          <w:snapToGrid w:val="0"/>
        </w:rPr>
        <w:t xml:space="preserve">Stop any charging processes and do not connect the power to the </w:t>
      </w:r>
      <w:r w:rsidR="006124BD" w:rsidRPr="00475770">
        <w:rPr>
          <w:snapToGrid w:val="0"/>
        </w:rPr>
        <w:t>MaxiCharger</w:t>
      </w:r>
      <w:r w:rsidRPr="00475770">
        <w:rPr>
          <w:snapToGrid w:val="0"/>
        </w:rPr>
        <w:t xml:space="preserve"> until all the inspections are complete.</w:t>
      </w:r>
    </w:p>
    <w:p w14:paraId="310EAADF" w14:textId="1CF01F58" w:rsidR="0019484D" w:rsidRPr="00475770" w:rsidRDefault="0019484D" w:rsidP="0019484D">
      <w:pPr>
        <w:pStyle w:val="2"/>
        <w:spacing w:before="240" w:afterLines="50"/>
      </w:pPr>
      <w:bookmarkStart w:id="1105" w:name="_Toc101704264"/>
      <w:bookmarkStart w:id="1106" w:name="_Toc106900458"/>
      <w:bookmarkStart w:id="1107" w:name="_Toc106983330"/>
      <w:bookmarkStart w:id="1108" w:name="_Toc119068369"/>
      <w:r w:rsidRPr="00475770">
        <w:t>Remote Maintenance</w:t>
      </w:r>
      <w:bookmarkEnd w:id="1105"/>
      <w:bookmarkEnd w:id="1106"/>
      <w:bookmarkEnd w:id="1107"/>
      <w:bookmarkEnd w:id="1108"/>
    </w:p>
    <w:p w14:paraId="1ABDFCAA" w14:textId="277A633F" w:rsidR="0019484D" w:rsidRPr="00475770" w:rsidRDefault="0019484D" w:rsidP="00195C05">
      <w:pPr>
        <w:pStyle w:val="EN"/>
      </w:pPr>
      <w:r w:rsidRPr="00475770">
        <w:t xml:space="preserve">The </w:t>
      </w:r>
      <w:r w:rsidR="006124BD" w:rsidRPr="00475770">
        <w:t>MaxiCharger</w:t>
      </w:r>
      <w:r w:rsidRPr="00475770">
        <w:t xml:space="preserve"> has the function of connecting </w:t>
      </w:r>
      <w:r w:rsidR="00D54B7C" w:rsidRPr="00475770">
        <w:t>to</w:t>
      </w:r>
      <w:r w:rsidRPr="00475770">
        <w:t xml:space="preserve"> cloud platform to mo</w:t>
      </w:r>
      <w:r w:rsidR="00D54B7C" w:rsidRPr="00475770">
        <w:t>nitor parameters in real time. This</w:t>
      </w:r>
      <w:r w:rsidRPr="00475770">
        <w:t xml:space="preserve"> provides remote upgrade</w:t>
      </w:r>
      <w:r w:rsidR="00D54B7C" w:rsidRPr="00475770">
        <w:t>s</w:t>
      </w:r>
      <w:r w:rsidRPr="00475770">
        <w:t>, remote diagnosis, and remote service functions, and can timely identify and locate problems in the operation process.</w:t>
      </w:r>
    </w:p>
    <w:p w14:paraId="0592BC76" w14:textId="240F0182" w:rsidR="0019484D" w:rsidRPr="00475770" w:rsidRDefault="00D54B7C" w:rsidP="00195C05">
      <w:pPr>
        <w:pStyle w:val="ItemList"/>
        <w:spacing w:before="48" w:after="48"/>
      </w:pPr>
      <w:r w:rsidRPr="00475770">
        <w:t>System</w:t>
      </w:r>
      <w:r w:rsidR="0019484D" w:rsidRPr="00475770">
        <w:t xml:space="preserve"> self-check </w:t>
      </w:r>
      <w:r w:rsidRPr="00475770">
        <w:t>for</w:t>
      </w:r>
      <w:r w:rsidR="0019484D" w:rsidRPr="00475770">
        <w:t xml:space="preserve"> abnormality</w:t>
      </w:r>
      <w:r w:rsidRPr="00475770">
        <w:t xml:space="preserve"> daily</w:t>
      </w:r>
      <w:r w:rsidR="0019484D" w:rsidRPr="00475770">
        <w:t>.</w:t>
      </w:r>
    </w:p>
    <w:p w14:paraId="69549EE8" w14:textId="7C1B4C2E" w:rsidR="0019484D" w:rsidRPr="00475770" w:rsidRDefault="0019484D" w:rsidP="00195C05">
      <w:pPr>
        <w:pStyle w:val="ItemList"/>
        <w:spacing w:before="48" w:after="48"/>
      </w:pPr>
      <w:r w:rsidRPr="00475770">
        <w:t>If any operation abnormality is found, contact your local dealer or Autel technical support</w:t>
      </w:r>
      <w:r w:rsidR="00D54B7C" w:rsidRPr="00475770">
        <w:t xml:space="preserve"> promptly</w:t>
      </w:r>
      <w:r w:rsidRPr="00475770">
        <w:t>.</w:t>
      </w:r>
    </w:p>
    <w:p w14:paraId="6E611247" w14:textId="2EBBA623" w:rsidR="0019484D" w:rsidRPr="00475770" w:rsidRDefault="0019484D" w:rsidP="00195C05">
      <w:pPr>
        <w:pStyle w:val="ItemList"/>
        <w:spacing w:before="48" w:after="48"/>
      </w:pPr>
      <w:r w:rsidRPr="00475770">
        <w:t>Autel service engineers can check logs, update configurations and programs, and provide remote maintenance services</w:t>
      </w:r>
      <w:r w:rsidR="00D54B7C" w:rsidRPr="00475770">
        <w:t>,</w:t>
      </w:r>
      <w:r w:rsidRPr="00475770">
        <w:t xml:space="preserve"> such as remote management, diagnosis, configuration, and upgrade</w:t>
      </w:r>
      <w:r w:rsidR="00D54B7C" w:rsidRPr="00475770">
        <w:t>s</w:t>
      </w:r>
      <w:r w:rsidRPr="00475770">
        <w:t>.</w:t>
      </w:r>
    </w:p>
    <w:p w14:paraId="24735658" w14:textId="77777777" w:rsidR="00140C9B" w:rsidRPr="00475770" w:rsidRDefault="00140C9B" w:rsidP="00467A6B">
      <w:pPr>
        <w:sectPr w:rsidR="00140C9B" w:rsidRPr="00475770" w:rsidSect="00D26989">
          <w:pgSz w:w="8392" w:h="11907"/>
          <w:pgMar w:top="567" w:right="567" w:bottom="567" w:left="567" w:header="0" w:footer="340" w:gutter="0"/>
          <w:cols w:space="720"/>
          <w:docGrid w:linePitch="245"/>
        </w:sectPr>
      </w:pPr>
      <w:bookmarkStart w:id="1109" w:name="_Toc101704265"/>
    </w:p>
    <w:p w14:paraId="1D07327E" w14:textId="7046A3AA" w:rsidR="0019484D" w:rsidRPr="00475770" w:rsidRDefault="0019484D" w:rsidP="0019484D">
      <w:pPr>
        <w:pStyle w:val="2"/>
        <w:spacing w:before="240" w:afterLines="50"/>
      </w:pPr>
      <w:bookmarkStart w:id="1110" w:name="_Toc106900459"/>
      <w:bookmarkStart w:id="1111" w:name="_Toc106983331"/>
      <w:bookmarkStart w:id="1112" w:name="_Toc119068370"/>
      <w:r w:rsidRPr="00475770">
        <w:lastRenderedPageBreak/>
        <w:t>Maintenance Schedule</w:t>
      </w:r>
      <w:bookmarkEnd w:id="1109"/>
      <w:bookmarkEnd w:id="1110"/>
      <w:bookmarkEnd w:id="1111"/>
      <w:bookmarkEnd w:id="1112"/>
    </w:p>
    <w:p w14:paraId="3828D9A0" w14:textId="1F7D8254" w:rsidR="0019484D" w:rsidRPr="00475770" w:rsidRDefault="0019484D"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7</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Maintenance Schedule</w:t>
      </w:r>
    </w:p>
    <w:tbl>
      <w:tblPr>
        <w:tblStyle w:val="af0"/>
        <w:tblW w:w="0" w:type="auto"/>
        <w:jc w:val="center"/>
        <w:tblLook w:val="04A0" w:firstRow="1" w:lastRow="0" w:firstColumn="1" w:lastColumn="0" w:noHBand="0" w:noVBand="1"/>
      </w:tblPr>
      <w:tblGrid>
        <w:gridCol w:w="1696"/>
        <w:gridCol w:w="1701"/>
        <w:gridCol w:w="3095"/>
      </w:tblGrid>
      <w:tr w:rsidR="00940CFD" w:rsidRPr="00475770"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475770" w:rsidRDefault="00940CFD" w:rsidP="00940CFD">
            <w:pPr>
              <w:spacing w:before="120" w:after="120"/>
              <w:ind w:left="0"/>
              <w:rPr>
                <w:b/>
              </w:rPr>
            </w:pPr>
            <w:r w:rsidRPr="00475770">
              <w:rPr>
                <w:rFonts w:hint="eastAsia"/>
                <w:b/>
              </w:rPr>
              <w:t>I</w:t>
            </w:r>
            <w:r w:rsidRPr="00475770">
              <w:rPr>
                <w:b/>
              </w:rPr>
              <w:t>tem</w:t>
            </w:r>
          </w:p>
        </w:tc>
        <w:tc>
          <w:tcPr>
            <w:tcW w:w="1701" w:type="dxa"/>
            <w:shd w:val="clear" w:color="auto" w:fill="D9D9D9" w:themeFill="background1" w:themeFillShade="D9"/>
            <w:vAlign w:val="center"/>
          </w:tcPr>
          <w:p w14:paraId="14968FA4" w14:textId="4A0D41AA" w:rsidR="00940CFD" w:rsidRPr="00475770" w:rsidRDefault="00940CFD" w:rsidP="00940CFD">
            <w:pPr>
              <w:spacing w:before="120" w:after="120"/>
              <w:ind w:left="0"/>
              <w:rPr>
                <w:b/>
              </w:rPr>
            </w:pPr>
            <w:r w:rsidRPr="00475770">
              <w:rPr>
                <w:rFonts w:hint="eastAsia"/>
                <w:b/>
              </w:rPr>
              <w:t>F</w:t>
            </w:r>
            <w:r w:rsidRPr="00475770">
              <w:rPr>
                <w:b/>
              </w:rPr>
              <w:t>requency</w:t>
            </w:r>
          </w:p>
        </w:tc>
        <w:tc>
          <w:tcPr>
            <w:tcW w:w="3095" w:type="dxa"/>
            <w:shd w:val="clear" w:color="auto" w:fill="D9D9D9" w:themeFill="background1" w:themeFillShade="D9"/>
            <w:vAlign w:val="center"/>
          </w:tcPr>
          <w:p w14:paraId="6F113F39" w14:textId="77777777" w:rsidR="00940CFD" w:rsidRPr="00475770" w:rsidRDefault="00940CFD" w:rsidP="00940CFD">
            <w:pPr>
              <w:spacing w:before="120" w:after="120"/>
              <w:ind w:left="0"/>
              <w:rPr>
                <w:b/>
              </w:rPr>
            </w:pPr>
            <w:r w:rsidRPr="00475770">
              <w:rPr>
                <w:rFonts w:hint="eastAsia"/>
                <w:b/>
              </w:rPr>
              <w:t>A</w:t>
            </w:r>
            <w:r w:rsidRPr="00475770">
              <w:rPr>
                <w:b/>
              </w:rPr>
              <w:t>ctions</w:t>
            </w:r>
          </w:p>
        </w:tc>
      </w:tr>
      <w:tr w:rsidR="00940CFD" w:rsidRPr="00475770" w14:paraId="6710A55B" w14:textId="77777777" w:rsidTr="00743B0B">
        <w:trPr>
          <w:trHeight w:val="454"/>
          <w:jc w:val="center"/>
        </w:trPr>
        <w:tc>
          <w:tcPr>
            <w:tcW w:w="1696" w:type="dxa"/>
            <w:vAlign w:val="center"/>
          </w:tcPr>
          <w:p w14:paraId="3DD8C76F" w14:textId="77777777" w:rsidR="00940CFD" w:rsidRPr="00475770" w:rsidRDefault="00940CFD" w:rsidP="00E943E7">
            <w:pPr>
              <w:pStyle w:val="TableText"/>
              <w:rPr>
                <w:b/>
              </w:rPr>
            </w:pPr>
            <w:r w:rsidRPr="00475770">
              <w:rPr>
                <w:b/>
              </w:rPr>
              <w:t>Connector</w:t>
            </w:r>
          </w:p>
        </w:tc>
        <w:tc>
          <w:tcPr>
            <w:tcW w:w="1701" w:type="dxa"/>
            <w:vAlign w:val="center"/>
          </w:tcPr>
          <w:p w14:paraId="5DF658BD" w14:textId="5E539785" w:rsidR="00940CFD" w:rsidRPr="00475770" w:rsidRDefault="00940CFD" w:rsidP="00E943E7">
            <w:pPr>
              <w:pStyle w:val="TableText"/>
            </w:pPr>
            <w:r w:rsidRPr="00475770">
              <w:t>Every 3 months</w:t>
            </w:r>
          </w:p>
        </w:tc>
        <w:tc>
          <w:tcPr>
            <w:tcW w:w="3095" w:type="dxa"/>
            <w:vAlign w:val="center"/>
          </w:tcPr>
          <w:p w14:paraId="4EB73F9F" w14:textId="1000A1C0" w:rsidR="00940CFD" w:rsidRPr="00475770" w:rsidRDefault="00E943E7" w:rsidP="00E943E7">
            <w:pPr>
              <w:pStyle w:val="TableText"/>
            </w:pPr>
            <w:r w:rsidRPr="00475770">
              <w:t>Check for cracks or ruptures on the connector.</w:t>
            </w:r>
          </w:p>
        </w:tc>
      </w:tr>
      <w:tr w:rsidR="00940CFD" w:rsidRPr="00475770" w14:paraId="37643225" w14:textId="77777777" w:rsidTr="00743B0B">
        <w:trPr>
          <w:trHeight w:val="454"/>
          <w:jc w:val="center"/>
        </w:trPr>
        <w:tc>
          <w:tcPr>
            <w:tcW w:w="1696" w:type="dxa"/>
            <w:vAlign w:val="center"/>
          </w:tcPr>
          <w:p w14:paraId="04A471CC" w14:textId="77777777" w:rsidR="00940CFD" w:rsidRPr="00475770" w:rsidRDefault="00940CFD" w:rsidP="00E943E7">
            <w:pPr>
              <w:pStyle w:val="TableText"/>
              <w:rPr>
                <w:b/>
              </w:rPr>
            </w:pPr>
            <w:r w:rsidRPr="00475770">
              <w:rPr>
                <w:b/>
              </w:rPr>
              <w:t>Input Cable</w:t>
            </w:r>
          </w:p>
        </w:tc>
        <w:tc>
          <w:tcPr>
            <w:tcW w:w="1701" w:type="dxa"/>
            <w:vAlign w:val="center"/>
          </w:tcPr>
          <w:p w14:paraId="6B515BA2" w14:textId="3514156B" w:rsidR="00940CFD" w:rsidRPr="00475770" w:rsidRDefault="00940CFD" w:rsidP="00E943E7">
            <w:pPr>
              <w:pStyle w:val="TableText"/>
            </w:pPr>
            <w:r w:rsidRPr="00475770">
              <w:t>Every 3 months</w:t>
            </w:r>
          </w:p>
        </w:tc>
        <w:tc>
          <w:tcPr>
            <w:tcW w:w="3095" w:type="dxa"/>
            <w:vAlign w:val="center"/>
          </w:tcPr>
          <w:p w14:paraId="2B3550A9" w14:textId="3063E9FE" w:rsidR="00940CFD" w:rsidRPr="00475770" w:rsidRDefault="00E943E7" w:rsidP="00E943E7">
            <w:pPr>
              <w:pStyle w:val="TableText"/>
            </w:pPr>
            <w:r w:rsidRPr="00475770">
              <w:t xml:space="preserve">Check for cracks or ruptures on the </w:t>
            </w:r>
            <w:r w:rsidRPr="00475770">
              <w:rPr>
                <w:rFonts w:hint="eastAsia"/>
              </w:rPr>
              <w:t>cable</w:t>
            </w:r>
            <w:r w:rsidRPr="00475770">
              <w:t>.</w:t>
            </w:r>
          </w:p>
        </w:tc>
      </w:tr>
      <w:tr w:rsidR="00E943E7" w:rsidRPr="00475770" w14:paraId="7E8AAC3E" w14:textId="77777777" w:rsidTr="00743B0B">
        <w:trPr>
          <w:trHeight w:val="454"/>
          <w:jc w:val="center"/>
        </w:trPr>
        <w:tc>
          <w:tcPr>
            <w:tcW w:w="1696" w:type="dxa"/>
            <w:vAlign w:val="center"/>
          </w:tcPr>
          <w:p w14:paraId="19E48B9D" w14:textId="1BE07085" w:rsidR="00E943E7" w:rsidRPr="00475770" w:rsidRDefault="00E943E7" w:rsidP="00E943E7">
            <w:pPr>
              <w:pStyle w:val="TableText"/>
              <w:rPr>
                <w:b/>
              </w:rPr>
            </w:pPr>
            <w:r w:rsidRPr="00475770">
              <w:rPr>
                <w:b/>
              </w:rPr>
              <w:t>Inlet Air Filter</w:t>
            </w:r>
          </w:p>
        </w:tc>
        <w:tc>
          <w:tcPr>
            <w:tcW w:w="1701" w:type="dxa"/>
            <w:vAlign w:val="center"/>
          </w:tcPr>
          <w:p w14:paraId="3E50EE12" w14:textId="313338C2" w:rsidR="00E943E7" w:rsidRPr="00475770" w:rsidRDefault="00E943E7" w:rsidP="00E943E7">
            <w:pPr>
              <w:pStyle w:val="TableText"/>
            </w:pPr>
            <w:r w:rsidRPr="00475770">
              <w:t>Annually</w:t>
            </w:r>
          </w:p>
        </w:tc>
        <w:tc>
          <w:tcPr>
            <w:tcW w:w="3095" w:type="dxa"/>
            <w:vAlign w:val="center"/>
          </w:tcPr>
          <w:p w14:paraId="41CA0766" w14:textId="027185B2" w:rsidR="00E943E7" w:rsidRPr="00475770" w:rsidRDefault="00E943E7" w:rsidP="00E943E7">
            <w:pPr>
              <w:pStyle w:val="TableText"/>
            </w:pPr>
            <w:r w:rsidRPr="00475770">
              <w:t>Replace the inlet air filter.</w:t>
            </w:r>
          </w:p>
        </w:tc>
      </w:tr>
      <w:tr w:rsidR="00E943E7" w:rsidRPr="00475770" w14:paraId="63DBCD6B" w14:textId="77777777" w:rsidTr="00743B0B">
        <w:trPr>
          <w:trHeight w:val="454"/>
          <w:jc w:val="center"/>
        </w:trPr>
        <w:tc>
          <w:tcPr>
            <w:tcW w:w="1696" w:type="dxa"/>
            <w:vAlign w:val="center"/>
          </w:tcPr>
          <w:p w14:paraId="7E402180" w14:textId="76F88634" w:rsidR="00E943E7" w:rsidRPr="00475770" w:rsidRDefault="00E943E7" w:rsidP="00E943E7">
            <w:pPr>
              <w:pStyle w:val="TableText"/>
              <w:rPr>
                <w:b/>
              </w:rPr>
            </w:pPr>
            <w:r w:rsidRPr="00475770">
              <w:rPr>
                <w:b/>
              </w:rPr>
              <w:t>Outlet Air Filter</w:t>
            </w:r>
          </w:p>
        </w:tc>
        <w:tc>
          <w:tcPr>
            <w:tcW w:w="1701" w:type="dxa"/>
            <w:vAlign w:val="center"/>
          </w:tcPr>
          <w:p w14:paraId="7D521B11" w14:textId="6BC21487" w:rsidR="00E943E7" w:rsidRPr="00475770" w:rsidRDefault="00E943E7" w:rsidP="00E943E7">
            <w:pPr>
              <w:pStyle w:val="TableText"/>
            </w:pPr>
            <w:r w:rsidRPr="00475770">
              <w:t>Annually</w:t>
            </w:r>
          </w:p>
        </w:tc>
        <w:tc>
          <w:tcPr>
            <w:tcW w:w="3095" w:type="dxa"/>
            <w:vAlign w:val="center"/>
          </w:tcPr>
          <w:p w14:paraId="51E546D9" w14:textId="156EE341" w:rsidR="00E943E7" w:rsidRPr="00475770" w:rsidRDefault="00E943E7" w:rsidP="00E943E7">
            <w:pPr>
              <w:pStyle w:val="TableText"/>
            </w:pPr>
            <w:r w:rsidRPr="00475770">
              <w:t>Replace the outlet air filter.</w:t>
            </w:r>
          </w:p>
        </w:tc>
      </w:tr>
      <w:tr w:rsidR="00E943E7" w:rsidRPr="00475770" w14:paraId="25A41DBC" w14:textId="77777777" w:rsidTr="00743B0B">
        <w:trPr>
          <w:trHeight w:val="48"/>
          <w:jc w:val="center"/>
        </w:trPr>
        <w:tc>
          <w:tcPr>
            <w:tcW w:w="1696" w:type="dxa"/>
            <w:vAlign w:val="center"/>
          </w:tcPr>
          <w:p w14:paraId="48394747" w14:textId="24157C7B" w:rsidR="00E943E7" w:rsidRPr="00475770" w:rsidRDefault="00E943E7" w:rsidP="00E943E7">
            <w:pPr>
              <w:pStyle w:val="TableText"/>
              <w:rPr>
                <w:b/>
              </w:rPr>
            </w:pPr>
            <w:r w:rsidRPr="00475770">
              <w:rPr>
                <w:b/>
              </w:rPr>
              <w:t>Cabinet</w:t>
            </w:r>
          </w:p>
        </w:tc>
        <w:tc>
          <w:tcPr>
            <w:tcW w:w="1701" w:type="dxa"/>
            <w:vAlign w:val="center"/>
          </w:tcPr>
          <w:p w14:paraId="58705691" w14:textId="3F17A6CE" w:rsidR="00E943E7" w:rsidRPr="00475770" w:rsidRDefault="00E943E7" w:rsidP="00F878A4">
            <w:pPr>
              <w:pStyle w:val="TableText"/>
            </w:pPr>
            <w:r w:rsidRPr="00475770">
              <w:t xml:space="preserve">Every </w:t>
            </w:r>
            <w:r w:rsidR="00F878A4">
              <w:t>3</w:t>
            </w:r>
            <w:r w:rsidRPr="00475770">
              <w:t xml:space="preserve"> months</w:t>
            </w:r>
          </w:p>
        </w:tc>
        <w:tc>
          <w:tcPr>
            <w:tcW w:w="3095" w:type="dxa"/>
            <w:vAlign w:val="center"/>
          </w:tcPr>
          <w:p w14:paraId="68B5E877" w14:textId="6B31EBAC" w:rsidR="00E943E7" w:rsidRPr="00475770" w:rsidRDefault="00E943E7" w:rsidP="00E943E7">
            <w:pPr>
              <w:pStyle w:val="TableText"/>
            </w:pPr>
            <w:r w:rsidRPr="00475770">
              <w:t>Clean and check for damage</w:t>
            </w:r>
            <w:r w:rsidRPr="00475770">
              <w:rPr>
                <w:rFonts w:hint="eastAsia"/>
              </w:rPr>
              <w:t>,</w:t>
            </w:r>
            <w:r w:rsidRPr="00475770">
              <w:t xml:space="preserve"> including the air filters.</w:t>
            </w:r>
          </w:p>
        </w:tc>
      </w:tr>
    </w:tbl>
    <w:p w14:paraId="2167A9C7" w14:textId="77777777" w:rsidR="0019484D" w:rsidRPr="00475770" w:rsidRDefault="0019484D" w:rsidP="0019484D">
      <w:pPr>
        <w:spacing w:line="240" w:lineRule="auto"/>
        <w:ind w:left="0"/>
      </w:pPr>
    </w:p>
    <w:p w14:paraId="7DB46800" w14:textId="2D1E13C5" w:rsidR="00511968" w:rsidRPr="00475770" w:rsidRDefault="00313BAD" w:rsidP="00777848">
      <w:pPr>
        <w:pStyle w:val="10"/>
      </w:pPr>
      <w:bookmarkStart w:id="1113" w:name="_Toc106900460"/>
      <w:bookmarkStart w:id="1114" w:name="_Toc106983332"/>
      <w:bookmarkStart w:id="1115" w:name="_Toc119068371"/>
      <w:r w:rsidRPr="00475770">
        <w:rPr>
          <w:rFonts w:hint="eastAsia"/>
        </w:rPr>
        <w:lastRenderedPageBreak/>
        <w:t>T</w:t>
      </w:r>
      <w:r w:rsidRPr="00475770">
        <w:t>roubleshooting</w:t>
      </w:r>
      <w:r w:rsidR="00B80BE6" w:rsidRPr="00475770">
        <w:t xml:space="preserve"> and Service</w:t>
      </w:r>
      <w:bookmarkEnd w:id="1113"/>
      <w:bookmarkEnd w:id="1114"/>
      <w:bookmarkEnd w:id="1115"/>
    </w:p>
    <w:p w14:paraId="3650E465" w14:textId="5461BE38" w:rsidR="00313BAD" w:rsidRPr="00475770" w:rsidRDefault="00313BAD" w:rsidP="00313BAD">
      <w:pPr>
        <w:pStyle w:val="2"/>
        <w:spacing w:before="240"/>
      </w:pPr>
      <w:bookmarkStart w:id="1116" w:name="_Toc106900461"/>
      <w:bookmarkStart w:id="1117" w:name="_Toc106983333"/>
      <w:bookmarkStart w:id="1118" w:name="_Toc119068372"/>
      <w:r w:rsidRPr="00475770">
        <w:t>Troubleshooting</w:t>
      </w:r>
      <w:bookmarkEnd w:id="1116"/>
      <w:bookmarkEnd w:id="1117"/>
      <w:bookmarkEnd w:id="1118"/>
    </w:p>
    <w:p w14:paraId="1668191F" w14:textId="4A42DAE9" w:rsidR="00313BAD" w:rsidRPr="00475770" w:rsidRDefault="00313BAD" w:rsidP="00195C05">
      <w:pPr>
        <w:pStyle w:val="Seqin"/>
        <w:numPr>
          <w:ilvl w:val="0"/>
          <w:numId w:val="22"/>
        </w:numPr>
      </w:pPr>
      <w:r w:rsidRPr="00475770">
        <w:t>Try to find a solution for the problem with the aid of the information in this document.</w:t>
      </w:r>
    </w:p>
    <w:p w14:paraId="616DF019" w14:textId="67F85FE0" w:rsidR="00313BAD" w:rsidRPr="00475770" w:rsidRDefault="00313BAD" w:rsidP="00195C05">
      <w:pPr>
        <w:pStyle w:val="Seqin"/>
      </w:pPr>
      <w:r w:rsidRPr="00475770">
        <w:t xml:space="preserve">If you cannot find a solution for the problem, contact your local </w:t>
      </w:r>
      <w:r w:rsidR="00416CB8" w:rsidRPr="00475770">
        <w:t xml:space="preserve">Autel </w:t>
      </w:r>
      <w:r w:rsidRPr="00475770">
        <w:t>representative o</w:t>
      </w:r>
      <w:r w:rsidR="00416CB8" w:rsidRPr="00475770">
        <w:t>r Autel Technical Support</w:t>
      </w:r>
      <w:r w:rsidRPr="00475770">
        <w:t>.</w:t>
      </w:r>
    </w:p>
    <w:p w14:paraId="0B055EA0" w14:textId="256DCBFD" w:rsidR="004B21F1" w:rsidRPr="00475770" w:rsidRDefault="004B21F1"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8</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Troubleshooting </w:t>
      </w:r>
      <w:r w:rsidR="00B80BE6" w:rsidRPr="00475770">
        <w:t>Details</w:t>
      </w:r>
    </w:p>
    <w:tbl>
      <w:tblPr>
        <w:tblStyle w:val="af0"/>
        <w:tblW w:w="6799" w:type="dxa"/>
        <w:jc w:val="center"/>
        <w:tblLayout w:type="fixed"/>
        <w:tblLook w:val="04A0" w:firstRow="1" w:lastRow="0" w:firstColumn="1" w:lastColumn="0" w:noHBand="0" w:noVBand="1"/>
      </w:tblPr>
      <w:tblGrid>
        <w:gridCol w:w="1696"/>
        <w:gridCol w:w="1418"/>
        <w:gridCol w:w="2268"/>
        <w:gridCol w:w="1417"/>
      </w:tblGrid>
      <w:tr w:rsidR="004915B9" w:rsidRPr="00475770" w14:paraId="6E384960" w14:textId="1459812E" w:rsidTr="00743B0B">
        <w:trPr>
          <w:trHeight w:val="414"/>
          <w:tblHeader/>
          <w:jc w:val="center"/>
        </w:trPr>
        <w:tc>
          <w:tcPr>
            <w:tcW w:w="1696" w:type="dxa"/>
            <w:shd w:val="clear" w:color="auto" w:fill="D9D9D9" w:themeFill="background1" w:themeFillShade="D9"/>
            <w:vAlign w:val="center"/>
          </w:tcPr>
          <w:p w14:paraId="3CAB3A4D" w14:textId="77777777" w:rsidR="004915B9" w:rsidRPr="00475770" w:rsidRDefault="004915B9" w:rsidP="00AB7B14">
            <w:pPr>
              <w:pStyle w:val="TableTittleRow"/>
            </w:pPr>
            <w:r w:rsidRPr="00475770">
              <w:t>Issue</w:t>
            </w:r>
          </w:p>
        </w:tc>
        <w:tc>
          <w:tcPr>
            <w:tcW w:w="1418" w:type="dxa"/>
            <w:shd w:val="clear" w:color="auto" w:fill="D9D9D9" w:themeFill="background1" w:themeFillShade="D9"/>
            <w:vAlign w:val="center"/>
          </w:tcPr>
          <w:p w14:paraId="0FE87DE8" w14:textId="77777777" w:rsidR="004915B9" w:rsidRPr="00475770" w:rsidRDefault="004915B9" w:rsidP="00AB7B14">
            <w:pPr>
              <w:pStyle w:val="TableTittleRow"/>
            </w:pPr>
            <w:r w:rsidRPr="00475770">
              <w:t>Possible Cause</w:t>
            </w:r>
          </w:p>
        </w:tc>
        <w:tc>
          <w:tcPr>
            <w:tcW w:w="2268" w:type="dxa"/>
            <w:shd w:val="clear" w:color="auto" w:fill="D9D9D9" w:themeFill="background1" w:themeFillShade="D9"/>
            <w:vAlign w:val="center"/>
          </w:tcPr>
          <w:p w14:paraId="6532F044" w14:textId="77777777" w:rsidR="004915B9" w:rsidRPr="00475770" w:rsidRDefault="004915B9" w:rsidP="00AB7B14">
            <w:pPr>
              <w:pStyle w:val="TableTittleRow"/>
            </w:pPr>
            <w:r w:rsidRPr="00475770">
              <w:t>Solution</w:t>
            </w:r>
          </w:p>
        </w:tc>
        <w:tc>
          <w:tcPr>
            <w:tcW w:w="1417" w:type="dxa"/>
            <w:shd w:val="clear" w:color="auto" w:fill="D9D9D9" w:themeFill="background1" w:themeFillShade="D9"/>
            <w:vAlign w:val="center"/>
          </w:tcPr>
          <w:p w14:paraId="48BD78C8" w14:textId="188DCFBC" w:rsidR="004915B9" w:rsidRPr="00475770" w:rsidRDefault="004915B9" w:rsidP="00AB7B14">
            <w:pPr>
              <w:pStyle w:val="TableTittleRow"/>
            </w:pPr>
            <w:r w:rsidRPr="00475770">
              <w:t>Handler</w:t>
            </w:r>
          </w:p>
        </w:tc>
      </w:tr>
      <w:tr w:rsidR="004915B9" w:rsidRPr="00475770" w14:paraId="7E0C68C1" w14:textId="27CF7DE7" w:rsidTr="00743B0B">
        <w:trPr>
          <w:trHeight w:val="850"/>
          <w:jc w:val="center"/>
        </w:trPr>
        <w:tc>
          <w:tcPr>
            <w:tcW w:w="1696" w:type="dxa"/>
            <w:vAlign w:val="center"/>
          </w:tcPr>
          <w:p w14:paraId="49212A62" w14:textId="7394C2B5" w:rsidR="004915B9" w:rsidRPr="00475770" w:rsidRDefault="004915B9" w:rsidP="00AB7B14">
            <w:pPr>
              <w:pStyle w:val="TableText"/>
              <w:jc w:val="left"/>
              <w:rPr>
                <w:b/>
              </w:rPr>
            </w:pPr>
            <w:r w:rsidRPr="00475770">
              <w:rPr>
                <w:b/>
              </w:rPr>
              <w:t>The touchscreen displays: Emergency stop button action failure.</w:t>
            </w:r>
          </w:p>
        </w:tc>
        <w:tc>
          <w:tcPr>
            <w:tcW w:w="1418" w:type="dxa"/>
            <w:vAlign w:val="center"/>
          </w:tcPr>
          <w:p w14:paraId="1863D6FB" w14:textId="77777777" w:rsidR="004915B9" w:rsidRPr="00475770" w:rsidRDefault="004915B9" w:rsidP="00AB7B14">
            <w:pPr>
              <w:pStyle w:val="TableText"/>
              <w:jc w:val="left"/>
            </w:pPr>
            <w:r w:rsidRPr="00475770">
              <w:t>The emergency stop button was pressed by mistake.</w:t>
            </w:r>
          </w:p>
        </w:tc>
        <w:tc>
          <w:tcPr>
            <w:tcW w:w="2268" w:type="dxa"/>
            <w:vAlign w:val="center"/>
          </w:tcPr>
          <w:p w14:paraId="493B2BCE" w14:textId="77777777" w:rsidR="004915B9" w:rsidRPr="00475770" w:rsidRDefault="004915B9" w:rsidP="00AB7B14">
            <w:pPr>
              <w:pStyle w:val="TableText"/>
              <w:jc w:val="left"/>
            </w:pPr>
            <w:r w:rsidRPr="00475770">
              <w:t>Turn the switch to the position as instructed.</w:t>
            </w:r>
          </w:p>
        </w:tc>
        <w:tc>
          <w:tcPr>
            <w:tcW w:w="1417" w:type="dxa"/>
            <w:vAlign w:val="center"/>
          </w:tcPr>
          <w:p w14:paraId="5E1DDA50" w14:textId="1B01371A" w:rsidR="004915B9" w:rsidRPr="00475770" w:rsidRDefault="004915B9" w:rsidP="00AB7B14">
            <w:pPr>
              <w:pStyle w:val="TableText"/>
            </w:pPr>
            <w:r w:rsidRPr="00475770">
              <w:t xml:space="preserve">Customer </w:t>
            </w:r>
            <w:r w:rsidR="00416CB8" w:rsidRPr="00475770">
              <w:t>Technical Support</w:t>
            </w:r>
          </w:p>
        </w:tc>
      </w:tr>
      <w:tr w:rsidR="004915B9" w:rsidRPr="00475770" w14:paraId="257422FB" w14:textId="3A4D0F45" w:rsidTr="00743B0B">
        <w:trPr>
          <w:trHeight w:val="721"/>
          <w:jc w:val="center"/>
        </w:trPr>
        <w:tc>
          <w:tcPr>
            <w:tcW w:w="1696" w:type="dxa"/>
            <w:vAlign w:val="center"/>
          </w:tcPr>
          <w:p w14:paraId="3D1BBC09" w14:textId="77777777" w:rsidR="004915B9" w:rsidRPr="00475770" w:rsidRDefault="004915B9" w:rsidP="00AB7B14">
            <w:pPr>
              <w:pStyle w:val="TableTittleRow"/>
              <w:jc w:val="left"/>
            </w:pPr>
            <w:r w:rsidRPr="00475770">
              <w:t>Screen Not Displaying</w:t>
            </w:r>
          </w:p>
        </w:tc>
        <w:tc>
          <w:tcPr>
            <w:tcW w:w="1418" w:type="dxa"/>
            <w:vAlign w:val="center"/>
          </w:tcPr>
          <w:p w14:paraId="6C096BED" w14:textId="5AE8E660" w:rsidR="004915B9" w:rsidRPr="00475770" w:rsidRDefault="004915B9" w:rsidP="00AB7B14">
            <w:pPr>
              <w:pStyle w:val="TableText"/>
              <w:jc w:val="left"/>
            </w:pPr>
            <w:r w:rsidRPr="00475770">
              <w:t>No power supply to the MaxiCharger.</w:t>
            </w:r>
          </w:p>
        </w:tc>
        <w:tc>
          <w:tcPr>
            <w:tcW w:w="2268" w:type="dxa"/>
            <w:vAlign w:val="center"/>
          </w:tcPr>
          <w:p w14:paraId="407E47F4" w14:textId="77777777" w:rsidR="004915B9" w:rsidRPr="00475770" w:rsidRDefault="004915B9" w:rsidP="00AB7B14">
            <w:pPr>
              <w:pStyle w:val="ItemListinTable"/>
              <w:spacing w:before="48" w:after="48"/>
              <w:jc w:val="left"/>
            </w:pPr>
            <w:r w:rsidRPr="00475770">
              <w:t>Check the power supply to the upstream distribution box.</w:t>
            </w:r>
          </w:p>
          <w:p w14:paraId="1C269C12" w14:textId="77777777" w:rsidR="004915B9" w:rsidRPr="00475770" w:rsidRDefault="004915B9" w:rsidP="00AB7B14">
            <w:pPr>
              <w:pStyle w:val="ItemListinTable"/>
              <w:spacing w:before="48" w:after="48"/>
              <w:jc w:val="left"/>
            </w:pPr>
            <w:r w:rsidRPr="00475770">
              <w:t>Open the front door and check the RCD breaker of auxiliary branch.</w:t>
            </w:r>
          </w:p>
          <w:p w14:paraId="479B2200" w14:textId="567428ED" w:rsidR="004915B9" w:rsidRPr="00475770" w:rsidRDefault="004915B9" w:rsidP="00AB7B14">
            <w:pPr>
              <w:pStyle w:val="ItemListinTable"/>
              <w:spacing w:before="48" w:after="48"/>
              <w:jc w:val="left"/>
            </w:pPr>
            <w:r w:rsidRPr="00475770">
              <w:t>Use the mulitmeter to test the power input.</w:t>
            </w:r>
          </w:p>
        </w:tc>
        <w:tc>
          <w:tcPr>
            <w:tcW w:w="1417" w:type="dxa"/>
            <w:vAlign w:val="center"/>
          </w:tcPr>
          <w:p w14:paraId="25A92EA5" w14:textId="77777777" w:rsidR="0095324A" w:rsidRPr="00475770" w:rsidRDefault="004915B9" w:rsidP="00AB7B14">
            <w:pPr>
              <w:pStyle w:val="TableText"/>
            </w:pPr>
            <w:r w:rsidRPr="00475770">
              <w:t xml:space="preserve">Customer </w:t>
            </w:r>
            <w:r w:rsidR="00416CB8" w:rsidRPr="00475770">
              <w:t>Technical Support</w:t>
            </w:r>
            <w:r w:rsidRPr="00475770">
              <w:t>/</w:t>
            </w:r>
          </w:p>
          <w:p w14:paraId="394FAC99" w14:textId="666F44D5" w:rsidR="004915B9" w:rsidRPr="00475770" w:rsidRDefault="004915B9" w:rsidP="00AB7B14">
            <w:pPr>
              <w:pStyle w:val="TableText"/>
            </w:pPr>
            <w:r w:rsidRPr="00475770">
              <w:t>Au</w:t>
            </w:r>
            <w:r w:rsidRPr="00475770">
              <w:rPr>
                <w:rFonts w:hint="eastAsia"/>
              </w:rPr>
              <w:t>t</w:t>
            </w:r>
            <w:r w:rsidR="001144F4" w:rsidRPr="00475770">
              <w:t xml:space="preserve">el </w:t>
            </w:r>
            <w:r w:rsidR="00416CB8" w:rsidRPr="00475770">
              <w:t>Technical Support</w:t>
            </w:r>
          </w:p>
        </w:tc>
      </w:tr>
      <w:tr w:rsidR="004915B9" w:rsidRPr="00475770" w14:paraId="3010D847" w14:textId="409D3DF4" w:rsidTr="00743B0B">
        <w:trPr>
          <w:trHeight w:val="721"/>
          <w:jc w:val="center"/>
        </w:trPr>
        <w:tc>
          <w:tcPr>
            <w:tcW w:w="1696" w:type="dxa"/>
            <w:vAlign w:val="center"/>
          </w:tcPr>
          <w:p w14:paraId="736ECDDF" w14:textId="3CF28975" w:rsidR="004915B9" w:rsidRPr="00475770" w:rsidRDefault="004915B9" w:rsidP="00AB7B14">
            <w:pPr>
              <w:pStyle w:val="TableTittleRow"/>
              <w:jc w:val="left"/>
            </w:pPr>
            <w:r w:rsidRPr="00475770">
              <w:rPr>
                <w:rFonts w:hint="eastAsia"/>
              </w:rPr>
              <w:t>T</w:t>
            </w:r>
            <w:r w:rsidRPr="00475770">
              <w:t>he touchscreen displays a message</w:t>
            </w:r>
            <w:r w:rsidR="00416CB8" w:rsidRPr="00475770">
              <w:t>:</w:t>
            </w:r>
            <w:r w:rsidRPr="00475770">
              <w:t xml:space="preserve"> </w:t>
            </w:r>
            <w:r w:rsidR="00416CB8" w:rsidRPr="00475770">
              <w:t>U</w:t>
            </w:r>
            <w:r w:rsidRPr="00475770">
              <w:t>nable to lock the connector.</w:t>
            </w:r>
          </w:p>
        </w:tc>
        <w:tc>
          <w:tcPr>
            <w:tcW w:w="1418" w:type="dxa"/>
            <w:vAlign w:val="center"/>
          </w:tcPr>
          <w:p w14:paraId="7CDCEA48" w14:textId="77777777" w:rsidR="004915B9" w:rsidRPr="00475770" w:rsidRDefault="004915B9" w:rsidP="00AB7B14">
            <w:pPr>
              <w:pStyle w:val="TableText"/>
              <w:jc w:val="left"/>
            </w:pPr>
            <w:r w:rsidRPr="00475770">
              <w:rPr>
                <w:rFonts w:hint="eastAsia"/>
              </w:rPr>
              <w:t>T</w:t>
            </w:r>
            <w:r w:rsidRPr="00475770">
              <w:t>he connector is not connected correctly to the EV.</w:t>
            </w:r>
          </w:p>
        </w:tc>
        <w:tc>
          <w:tcPr>
            <w:tcW w:w="2268" w:type="dxa"/>
            <w:vAlign w:val="center"/>
          </w:tcPr>
          <w:p w14:paraId="379D7207" w14:textId="77777777" w:rsidR="004915B9" w:rsidRPr="00475770" w:rsidRDefault="004915B9" w:rsidP="00AB7B14">
            <w:pPr>
              <w:pStyle w:val="ItemListinTable"/>
              <w:spacing w:before="48" w:after="48"/>
              <w:jc w:val="left"/>
            </w:pPr>
            <w:r w:rsidRPr="00475770">
              <w:t>Plug the connector into the EV charging port correctly and retry.</w:t>
            </w:r>
          </w:p>
          <w:p w14:paraId="4214B92D" w14:textId="619093FF"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tc>
        <w:tc>
          <w:tcPr>
            <w:tcW w:w="1417" w:type="dxa"/>
            <w:vAlign w:val="center"/>
          </w:tcPr>
          <w:p w14:paraId="399CB7B4" w14:textId="77777777" w:rsidR="0095324A" w:rsidRPr="00475770" w:rsidRDefault="004915B9" w:rsidP="00AB7B14">
            <w:pPr>
              <w:pStyle w:val="TableText"/>
            </w:pPr>
            <w:r w:rsidRPr="00475770">
              <w:t xml:space="preserve">Customer </w:t>
            </w:r>
            <w:r w:rsidR="00416CB8" w:rsidRPr="00475770">
              <w:t>Technical Support</w:t>
            </w:r>
            <w:r w:rsidRPr="00475770">
              <w:t>/</w:t>
            </w:r>
          </w:p>
          <w:p w14:paraId="6B5E8158" w14:textId="4C404038" w:rsidR="004915B9" w:rsidRPr="00475770" w:rsidRDefault="004915B9" w:rsidP="00AB7B14">
            <w:pPr>
              <w:pStyle w:val="TableText"/>
            </w:pPr>
            <w:r w:rsidRPr="00475770">
              <w:t>Au</w:t>
            </w:r>
            <w:r w:rsidRPr="00475770">
              <w:rPr>
                <w:rFonts w:hint="eastAsia"/>
              </w:rPr>
              <w:t>t</w:t>
            </w:r>
            <w:r w:rsidRPr="00475770">
              <w:t xml:space="preserve">el </w:t>
            </w:r>
            <w:r w:rsidR="00416CB8" w:rsidRPr="00475770">
              <w:t>Technical Support</w:t>
            </w:r>
          </w:p>
        </w:tc>
      </w:tr>
      <w:tr w:rsidR="004915B9" w:rsidRPr="00475770" w14:paraId="547B786F" w14:textId="239506A8" w:rsidTr="00743B0B">
        <w:trPr>
          <w:trHeight w:val="721"/>
          <w:jc w:val="center"/>
        </w:trPr>
        <w:tc>
          <w:tcPr>
            <w:tcW w:w="1696" w:type="dxa"/>
            <w:vAlign w:val="center"/>
          </w:tcPr>
          <w:p w14:paraId="061D28CC" w14:textId="7C94B59D" w:rsidR="004915B9" w:rsidRPr="00475770" w:rsidRDefault="004915B9" w:rsidP="00AB7B14">
            <w:pPr>
              <w:pStyle w:val="TableTittleRow"/>
              <w:jc w:val="left"/>
            </w:pPr>
            <w:r w:rsidRPr="00475770">
              <w:rPr>
                <w:rFonts w:hint="eastAsia"/>
              </w:rPr>
              <w:t>T</w:t>
            </w:r>
            <w:r w:rsidRPr="00475770">
              <w:t>he touchscreen displays a message</w:t>
            </w:r>
            <w:r w:rsidR="00416CB8" w:rsidRPr="00475770">
              <w:t>:</w:t>
            </w:r>
            <w:r w:rsidRPr="00475770">
              <w:t xml:space="preserve"> </w:t>
            </w:r>
            <w:r w:rsidR="00416CB8" w:rsidRPr="00475770">
              <w:t>I</w:t>
            </w:r>
            <w:r w:rsidRPr="00475770">
              <w:t xml:space="preserve">nsulation </w:t>
            </w:r>
            <w:r w:rsidR="00416CB8" w:rsidRPr="00475770">
              <w:rPr>
                <w:rFonts w:hint="eastAsia"/>
              </w:rPr>
              <w:t>e</w:t>
            </w:r>
            <w:r w:rsidR="00416CB8" w:rsidRPr="00475770">
              <w:t xml:space="preserve">rror </w:t>
            </w:r>
            <w:r w:rsidRPr="00475770">
              <w:t>detect</w:t>
            </w:r>
            <w:r w:rsidR="00416CB8" w:rsidRPr="00475770">
              <w:t>ed</w:t>
            </w:r>
            <w:r w:rsidRPr="00475770">
              <w:t>.</w:t>
            </w:r>
          </w:p>
        </w:tc>
        <w:tc>
          <w:tcPr>
            <w:tcW w:w="1418" w:type="dxa"/>
            <w:vAlign w:val="center"/>
          </w:tcPr>
          <w:p w14:paraId="27B2CAF7" w14:textId="7ABBE026" w:rsidR="004915B9" w:rsidRPr="00475770" w:rsidRDefault="004915B9" w:rsidP="00AB7B14">
            <w:pPr>
              <w:pStyle w:val="TableText"/>
              <w:jc w:val="left"/>
            </w:pPr>
            <w:r w:rsidRPr="00475770">
              <w:rPr>
                <w:rFonts w:hint="eastAsia"/>
              </w:rPr>
              <w:t>T</w:t>
            </w:r>
            <w:r w:rsidRPr="00475770">
              <w:t>here is an insulation problem on the EV or the MaxiCharger.</w:t>
            </w:r>
          </w:p>
        </w:tc>
        <w:tc>
          <w:tcPr>
            <w:tcW w:w="2268" w:type="dxa"/>
            <w:vAlign w:val="center"/>
          </w:tcPr>
          <w:p w14:paraId="112129B2" w14:textId="21E944D2"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p w14:paraId="40493B79" w14:textId="69CDA10C" w:rsidR="004915B9" w:rsidRPr="00475770" w:rsidRDefault="004915B9" w:rsidP="00AB7B14">
            <w:pPr>
              <w:pStyle w:val="ItemListinTable"/>
              <w:spacing w:before="48" w:after="48"/>
              <w:jc w:val="left"/>
            </w:pPr>
            <w:r w:rsidRPr="00475770">
              <w:t>Contact Autel technical support.</w:t>
            </w:r>
          </w:p>
        </w:tc>
        <w:tc>
          <w:tcPr>
            <w:tcW w:w="1417" w:type="dxa"/>
            <w:vAlign w:val="center"/>
          </w:tcPr>
          <w:p w14:paraId="72BED61E" w14:textId="77777777" w:rsidR="0095324A" w:rsidRPr="00475770" w:rsidRDefault="004915B9" w:rsidP="00AB7B14">
            <w:pPr>
              <w:pStyle w:val="TableText"/>
            </w:pPr>
            <w:r w:rsidRPr="00475770">
              <w:t xml:space="preserve">Customer </w:t>
            </w:r>
            <w:r w:rsidR="00416CB8" w:rsidRPr="00475770">
              <w:t>Technical Support</w:t>
            </w:r>
            <w:r w:rsidRPr="00475770">
              <w:t>/</w:t>
            </w:r>
          </w:p>
          <w:p w14:paraId="272D0DE9" w14:textId="1E293F20" w:rsidR="004915B9" w:rsidRPr="00475770" w:rsidRDefault="004915B9" w:rsidP="00AB7B14">
            <w:pPr>
              <w:pStyle w:val="TableText"/>
            </w:pPr>
            <w:r w:rsidRPr="00475770">
              <w:lastRenderedPageBreak/>
              <w:t>Au</w:t>
            </w:r>
            <w:r w:rsidRPr="00475770">
              <w:rPr>
                <w:rFonts w:hint="eastAsia"/>
              </w:rPr>
              <w:t>t</w:t>
            </w:r>
            <w:r w:rsidRPr="00475770">
              <w:t xml:space="preserve">el </w:t>
            </w:r>
            <w:r w:rsidR="00416CB8" w:rsidRPr="00475770">
              <w:t>Technical Support</w:t>
            </w:r>
          </w:p>
        </w:tc>
      </w:tr>
      <w:tr w:rsidR="004915B9" w:rsidRPr="00475770" w14:paraId="4FD1F8CF" w14:textId="067B63F0" w:rsidTr="00743B0B">
        <w:trPr>
          <w:trHeight w:val="703"/>
          <w:jc w:val="center"/>
        </w:trPr>
        <w:tc>
          <w:tcPr>
            <w:tcW w:w="1696" w:type="dxa"/>
            <w:vMerge w:val="restart"/>
            <w:vAlign w:val="center"/>
          </w:tcPr>
          <w:p w14:paraId="116734D7" w14:textId="77777777" w:rsidR="004915B9" w:rsidRPr="00475770" w:rsidRDefault="004915B9" w:rsidP="00AB7B14">
            <w:pPr>
              <w:pStyle w:val="TableTittleRow"/>
              <w:jc w:val="left"/>
            </w:pPr>
            <w:r w:rsidRPr="00475770">
              <w:lastRenderedPageBreak/>
              <w:t>QR Code Scanning Failure</w:t>
            </w:r>
          </w:p>
        </w:tc>
        <w:tc>
          <w:tcPr>
            <w:tcW w:w="1418" w:type="dxa"/>
            <w:vAlign w:val="center"/>
          </w:tcPr>
          <w:p w14:paraId="3F62D247" w14:textId="77777777" w:rsidR="004915B9" w:rsidRPr="00475770" w:rsidRDefault="004915B9" w:rsidP="00AB7B14">
            <w:pPr>
              <w:pStyle w:val="TableText"/>
              <w:jc w:val="left"/>
            </w:pPr>
            <w:r w:rsidRPr="00475770">
              <w:t>Cellular network failure</w:t>
            </w:r>
          </w:p>
        </w:tc>
        <w:tc>
          <w:tcPr>
            <w:tcW w:w="2268" w:type="dxa"/>
            <w:vAlign w:val="center"/>
          </w:tcPr>
          <w:p w14:paraId="58BC6DED" w14:textId="5D4CF472" w:rsidR="004915B9" w:rsidRPr="00475770" w:rsidRDefault="004915B9" w:rsidP="00AB7B14">
            <w:pPr>
              <w:pStyle w:val="TableText"/>
              <w:jc w:val="left"/>
            </w:pPr>
            <w:r w:rsidRPr="00475770">
              <w:t>Ensure that the network SIM</w:t>
            </w:r>
            <w:r w:rsidRPr="00475770">
              <w:rPr>
                <w:color w:val="FF0000"/>
              </w:rPr>
              <w:t xml:space="preserve"> </w:t>
            </w:r>
            <w:r w:rsidRPr="00475770">
              <w:t>card is properly installed.</w:t>
            </w:r>
          </w:p>
        </w:tc>
        <w:tc>
          <w:tcPr>
            <w:tcW w:w="1417" w:type="dxa"/>
            <w:vAlign w:val="center"/>
          </w:tcPr>
          <w:p w14:paraId="53D269B4" w14:textId="77777777" w:rsidR="0095324A" w:rsidRPr="00475770" w:rsidRDefault="00416CB8" w:rsidP="00AB7B14">
            <w:pPr>
              <w:pStyle w:val="TableText"/>
            </w:pPr>
            <w:r w:rsidRPr="00475770">
              <w:t>Customer Technical Support/</w:t>
            </w:r>
          </w:p>
          <w:p w14:paraId="46B59BD2" w14:textId="4A2DFF6C" w:rsidR="004915B9" w:rsidRPr="00475770" w:rsidRDefault="00416CB8" w:rsidP="00AB7B14">
            <w:pPr>
              <w:pStyle w:val="TableText"/>
            </w:pPr>
            <w:r w:rsidRPr="00475770">
              <w:t>Autel Technical Support</w:t>
            </w:r>
          </w:p>
        </w:tc>
      </w:tr>
      <w:tr w:rsidR="00416CB8" w:rsidRPr="00475770" w14:paraId="40CE80DC" w14:textId="40279284" w:rsidTr="00743B0B">
        <w:trPr>
          <w:trHeight w:val="437"/>
          <w:jc w:val="center"/>
        </w:trPr>
        <w:tc>
          <w:tcPr>
            <w:tcW w:w="1696" w:type="dxa"/>
            <w:vMerge/>
            <w:vAlign w:val="center"/>
          </w:tcPr>
          <w:p w14:paraId="454303A0" w14:textId="77777777" w:rsidR="00416CB8" w:rsidRPr="00475770" w:rsidRDefault="00416CB8" w:rsidP="00AB7B14">
            <w:pPr>
              <w:pStyle w:val="TableTittleRow"/>
              <w:jc w:val="left"/>
            </w:pPr>
          </w:p>
        </w:tc>
        <w:tc>
          <w:tcPr>
            <w:tcW w:w="1418" w:type="dxa"/>
            <w:vAlign w:val="center"/>
          </w:tcPr>
          <w:p w14:paraId="36EEF694" w14:textId="77777777" w:rsidR="00416CB8" w:rsidRPr="00475770" w:rsidRDefault="00416CB8" w:rsidP="00AB7B14">
            <w:pPr>
              <w:pStyle w:val="TableText"/>
              <w:jc w:val="left"/>
            </w:pPr>
            <w:r w:rsidRPr="00475770">
              <w:t>Local network failure</w:t>
            </w:r>
          </w:p>
        </w:tc>
        <w:tc>
          <w:tcPr>
            <w:tcW w:w="2268" w:type="dxa"/>
            <w:vAlign w:val="center"/>
          </w:tcPr>
          <w:p w14:paraId="0876635C" w14:textId="77777777" w:rsidR="00416CB8" w:rsidRPr="00475770" w:rsidRDefault="00416CB8" w:rsidP="00AB7B14">
            <w:pPr>
              <w:pStyle w:val="TableText"/>
              <w:jc w:val="left"/>
            </w:pPr>
            <w:r w:rsidRPr="00475770">
              <w:t>Check local network connection.</w:t>
            </w:r>
          </w:p>
        </w:tc>
        <w:tc>
          <w:tcPr>
            <w:tcW w:w="1417" w:type="dxa"/>
            <w:vAlign w:val="center"/>
          </w:tcPr>
          <w:p w14:paraId="392DCA89" w14:textId="77777777" w:rsidR="0095324A" w:rsidRPr="00475770" w:rsidRDefault="00416CB8" w:rsidP="00AB7B14">
            <w:pPr>
              <w:pStyle w:val="TableText"/>
            </w:pPr>
            <w:r w:rsidRPr="00475770">
              <w:t>Customer Technical Support/</w:t>
            </w:r>
          </w:p>
          <w:p w14:paraId="492CB9E1" w14:textId="2CBFCE41" w:rsidR="00416CB8" w:rsidRPr="00475770" w:rsidRDefault="00416CB8" w:rsidP="00AB7B14">
            <w:pPr>
              <w:pStyle w:val="TableText"/>
            </w:pPr>
            <w:r w:rsidRPr="00475770">
              <w:t>Autel Technical Support</w:t>
            </w:r>
          </w:p>
        </w:tc>
      </w:tr>
      <w:tr w:rsidR="004915B9" w:rsidRPr="00475770" w14:paraId="13F4024F" w14:textId="53E3C41B" w:rsidTr="00743B0B">
        <w:trPr>
          <w:trHeight w:val="701"/>
          <w:jc w:val="center"/>
        </w:trPr>
        <w:tc>
          <w:tcPr>
            <w:tcW w:w="1696" w:type="dxa"/>
            <w:vMerge w:val="restart"/>
            <w:vAlign w:val="center"/>
          </w:tcPr>
          <w:p w14:paraId="4D3259DA" w14:textId="77777777" w:rsidR="004915B9" w:rsidRPr="00475770" w:rsidRDefault="004915B9" w:rsidP="00AB7B14">
            <w:pPr>
              <w:pStyle w:val="TableTittleRow"/>
              <w:jc w:val="left"/>
            </w:pPr>
            <w:r w:rsidRPr="00475770">
              <w:t>RFID Card Reading Failure</w:t>
            </w:r>
          </w:p>
        </w:tc>
        <w:tc>
          <w:tcPr>
            <w:tcW w:w="1418" w:type="dxa"/>
            <w:vAlign w:val="center"/>
          </w:tcPr>
          <w:p w14:paraId="1FADE98C" w14:textId="77777777" w:rsidR="004915B9" w:rsidRPr="00475770" w:rsidRDefault="004915B9" w:rsidP="00AB7B14">
            <w:pPr>
              <w:pStyle w:val="TableText"/>
              <w:jc w:val="left"/>
            </w:pPr>
            <w:r w:rsidRPr="00475770">
              <w:t>The RFID card is not recognized.</w:t>
            </w:r>
          </w:p>
        </w:tc>
        <w:tc>
          <w:tcPr>
            <w:tcW w:w="2268" w:type="dxa"/>
            <w:vAlign w:val="center"/>
          </w:tcPr>
          <w:p w14:paraId="113484CE" w14:textId="49E76784" w:rsidR="004915B9" w:rsidRPr="00475770" w:rsidRDefault="0046439C" w:rsidP="00AB7B14">
            <w:pPr>
              <w:pStyle w:val="ItemListinTable"/>
              <w:spacing w:before="48" w:after="48"/>
              <w:jc w:val="left"/>
            </w:pPr>
            <w:r w:rsidRPr="00475770">
              <w:t>The RFID card broken</w:t>
            </w:r>
            <w:r w:rsidR="004915B9" w:rsidRPr="00475770">
              <w:t>.</w:t>
            </w:r>
          </w:p>
          <w:p w14:paraId="470F6999" w14:textId="3251681F" w:rsidR="004915B9" w:rsidRPr="00475770" w:rsidRDefault="004915B9" w:rsidP="00AB7B14">
            <w:pPr>
              <w:pStyle w:val="ItemListinTable"/>
              <w:spacing w:before="48" w:after="48"/>
              <w:jc w:val="left"/>
            </w:pPr>
            <w:r w:rsidRPr="00475770">
              <w:t>No RFID card data on the cloud.</w:t>
            </w:r>
          </w:p>
          <w:p w14:paraId="6DE5622B" w14:textId="78142E85" w:rsidR="004915B9" w:rsidRPr="00475770" w:rsidRDefault="004915B9" w:rsidP="00AB7B14">
            <w:pPr>
              <w:pStyle w:val="ItemListinTable"/>
              <w:spacing w:before="48" w:after="48"/>
              <w:jc w:val="left"/>
            </w:pPr>
            <w:r w:rsidRPr="00475770">
              <w:t>Use a new RFID card.</w:t>
            </w:r>
          </w:p>
        </w:tc>
        <w:tc>
          <w:tcPr>
            <w:tcW w:w="1417" w:type="dxa"/>
            <w:vAlign w:val="center"/>
          </w:tcPr>
          <w:p w14:paraId="63E711B4" w14:textId="37B48321" w:rsidR="004915B9" w:rsidRPr="00475770" w:rsidRDefault="0095324A" w:rsidP="00AB7B14">
            <w:pPr>
              <w:pStyle w:val="TableText"/>
            </w:pPr>
            <w:r w:rsidRPr="00475770">
              <w:t>Customer Technical Support</w:t>
            </w:r>
          </w:p>
        </w:tc>
      </w:tr>
      <w:tr w:rsidR="004915B9" w:rsidRPr="00475770" w14:paraId="7D690318" w14:textId="329F14B0" w:rsidTr="00743B0B">
        <w:trPr>
          <w:trHeight w:val="414"/>
          <w:jc w:val="center"/>
        </w:trPr>
        <w:tc>
          <w:tcPr>
            <w:tcW w:w="1696" w:type="dxa"/>
            <w:vMerge/>
            <w:vAlign w:val="center"/>
          </w:tcPr>
          <w:p w14:paraId="13095FC0" w14:textId="77777777" w:rsidR="004915B9" w:rsidRPr="00475770" w:rsidRDefault="004915B9" w:rsidP="00AB7B14">
            <w:pPr>
              <w:pStyle w:val="TableText"/>
              <w:jc w:val="left"/>
            </w:pPr>
          </w:p>
        </w:tc>
        <w:tc>
          <w:tcPr>
            <w:tcW w:w="1418" w:type="dxa"/>
            <w:vAlign w:val="center"/>
          </w:tcPr>
          <w:p w14:paraId="69AB146D" w14:textId="77777777" w:rsidR="004915B9" w:rsidRPr="00475770" w:rsidRDefault="004915B9" w:rsidP="00AB7B14">
            <w:pPr>
              <w:pStyle w:val="TableText"/>
              <w:jc w:val="left"/>
            </w:pPr>
            <w:r w:rsidRPr="00475770">
              <w:t>Insufficient balance</w:t>
            </w:r>
          </w:p>
        </w:tc>
        <w:tc>
          <w:tcPr>
            <w:tcW w:w="2268" w:type="dxa"/>
            <w:vAlign w:val="center"/>
          </w:tcPr>
          <w:p w14:paraId="633B84F8" w14:textId="77777777" w:rsidR="004915B9" w:rsidRPr="00475770" w:rsidRDefault="004915B9" w:rsidP="00AB7B14">
            <w:pPr>
              <w:pStyle w:val="TableText"/>
              <w:jc w:val="left"/>
            </w:pPr>
            <w:r w:rsidRPr="00475770">
              <w:t>Contact the operator for top-up.</w:t>
            </w:r>
          </w:p>
        </w:tc>
        <w:tc>
          <w:tcPr>
            <w:tcW w:w="1417" w:type="dxa"/>
            <w:vAlign w:val="center"/>
          </w:tcPr>
          <w:p w14:paraId="1BE965CD" w14:textId="4BA309F1" w:rsidR="004915B9" w:rsidRPr="00475770" w:rsidRDefault="001144F4" w:rsidP="00AB7B14">
            <w:pPr>
              <w:pStyle w:val="TableText"/>
            </w:pPr>
            <w:r w:rsidRPr="00475770">
              <w:t>Customer Technical Support</w:t>
            </w:r>
          </w:p>
        </w:tc>
      </w:tr>
      <w:tr w:rsidR="00416CB8" w:rsidRPr="00475770" w14:paraId="660BA5B0" w14:textId="63F33659" w:rsidTr="00743B0B">
        <w:trPr>
          <w:trHeight w:val="556"/>
          <w:jc w:val="center"/>
        </w:trPr>
        <w:tc>
          <w:tcPr>
            <w:tcW w:w="1696" w:type="dxa"/>
            <w:vMerge/>
            <w:vAlign w:val="center"/>
          </w:tcPr>
          <w:p w14:paraId="40A8AA3A" w14:textId="77777777" w:rsidR="00416CB8" w:rsidRPr="00475770" w:rsidRDefault="00416CB8" w:rsidP="00AB7B14">
            <w:pPr>
              <w:pStyle w:val="TableText"/>
              <w:jc w:val="left"/>
            </w:pPr>
          </w:p>
        </w:tc>
        <w:tc>
          <w:tcPr>
            <w:tcW w:w="1418" w:type="dxa"/>
            <w:vAlign w:val="center"/>
          </w:tcPr>
          <w:p w14:paraId="21974C50" w14:textId="77777777" w:rsidR="00416CB8" w:rsidRPr="00475770" w:rsidRDefault="00416CB8" w:rsidP="00AB7B14">
            <w:pPr>
              <w:pStyle w:val="TableText"/>
              <w:jc w:val="left"/>
            </w:pPr>
            <w:r w:rsidRPr="00475770">
              <w:t>Internet failure</w:t>
            </w:r>
          </w:p>
        </w:tc>
        <w:tc>
          <w:tcPr>
            <w:tcW w:w="2268" w:type="dxa"/>
            <w:vAlign w:val="center"/>
          </w:tcPr>
          <w:p w14:paraId="4457595A" w14:textId="49FB3F93" w:rsidR="00416CB8" w:rsidRPr="00475770" w:rsidRDefault="00416CB8" w:rsidP="00AB7B14">
            <w:pPr>
              <w:pStyle w:val="TableText"/>
              <w:jc w:val="left"/>
            </w:pPr>
            <w:r w:rsidRPr="00475770">
              <w:t>See "QR Code Scanning Failure" solutions above.</w:t>
            </w:r>
          </w:p>
        </w:tc>
        <w:tc>
          <w:tcPr>
            <w:tcW w:w="1417" w:type="dxa"/>
            <w:vAlign w:val="center"/>
          </w:tcPr>
          <w:p w14:paraId="694744C4" w14:textId="77777777" w:rsidR="0095324A" w:rsidRPr="00475770" w:rsidRDefault="00416CB8" w:rsidP="00AB7B14">
            <w:pPr>
              <w:pStyle w:val="TableText"/>
            </w:pPr>
            <w:r w:rsidRPr="00475770">
              <w:t>Customer Technical Support/</w:t>
            </w:r>
          </w:p>
          <w:p w14:paraId="0478DC1D" w14:textId="6E25FF9F" w:rsidR="00416CB8" w:rsidRPr="00475770" w:rsidRDefault="00416CB8" w:rsidP="00AB7B14">
            <w:pPr>
              <w:pStyle w:val="TableText"/>
            </w:pPr>
            <w:r w:rsidRPr="00475770">
              <w:t>Autel Technical Support</w:t>
            </w:r>
          </w:p>
        </w:tc>
      </w:tr>
      <w:tr w:rsidR="00416CB8" w:rsidRPr="00475770" w14:paraId="2A7DD9C4" w14:textId="2BA0E79A" w:rsidTr="00743B0B">
        <w:trPr>
          <w:trHeight w:val="556"/>
          <w:jc w:val="center"/>
        </w:trPr>
        <w:tc>
          <w:tcPr>
            <w:tcW w:w="1696" w:type="dxa"/>
            <w:vMerge w:val="restart"/>
            <w:vAlign w:val="center"/>
          </w:tcPr>
          <w:p w14:paraId="67E04287" w14:textId="77777777" w:rsidR="00416CB8" w:rsidRPr="00475770" w:rsidRDefault="00416CB8" w:rsidP="00AB7B14">
            <w:pPr>
              <w:pStyle w:val="TableTittleRow"/>
              <w:jc w:val="left"/>
            </w:pPr>
            <w:r w:rsidRPr="00475770">
              <w:t>Charging Failure</w:t>
            </w:r>
          </w:p>
        </w:tc>
        <w:tc>
          <w:tcPr>
            <w:tcW w:w="1418" w:type="dxa"/>
            <w:vAlign w:val="center"/>
          </w:tcPr>
          <w:p w14:paraId="21651CF8" w14:textId="77777777" w:rsidR="00416CB8" w:rsidRPr="00475770" w:rsidRDefault="00416CB8" w:rsidP="00AB7B14">
            <w:pPr>
              <w:pStyle w:val="TableText"/>
              <w:jc w:val="left"/>
            </w:pPr>
            <w:r w:rsidRPr="00475770">
              <w:t>The connector is not properly connected.</w:t>
            </w:r>
          </w:p>
        </w:tc>
        <w:tc>
          <w:tcPr>
            <w:tcW w:w="2268" w:type="dxa"/>
            <w:vAlign w:val="center"/>
          </w:tcPr>
          <w:p w14:paraId="20D1E416" w14:textId="77777777" w:rsidR="00416CB8" w:rsidRPr="00475770" w:rsidRDefault="00416CB8" w:rsidP="00AB7B14">
            <w:pPr>
              <w:pStyle w:val="ItemListinTable"/>
              <w:spacing w:before="48" w:after="48"/>
              <w:jc w:val="left"/>
            </w:pPr>
            <w:r w:rsidRPr="00475770">
              <w:t>Check the connector connection and reconnect it.</w:t>
            </w:r>
          </w:p>
          <w:p w14:paraId="3F152D76" w14:textId="25899889" w:rsidR="00416CB8" w:rsidRPr="00475770" w:rsidRDefault="00416CB8" w:rsidP="00AB7B14">
            <w:pPr>
              <w:pStyle w:val="ItemListinTable"/>
              <w:spacing w:before="48" w:after="48"/>
              <w:jc w:val="left"/>
            </w:pPr>
            <w:r w:rsidRPr="00475770">
              <w:rPr>
                <w:rFonts w:hint="eastAsia"/>
              </w:rPr>
              <w:lastRenderedPageBreak/>
              <w:t>T</w:t>
            </w:r>
            <w:r w:rsidRPr="00475770">
              <w:t>ry another MaxiCharger to charge the EV.</w:t>
            </w:r>
          </w:p>
        </w:tc>
        <w:tc>
          <w:tcPr>
            <w:tcW w:w="1417" w:type="dxa"/>
            <w:vAlign w:val="center"/>
          </w:tcPr>
          <w:p w14:paraId="38085E8C" w14:textId="77777777" w:rsidR="0095324A" w:rsidRPr="00475770" w:rsidRDefault="00416CB8" w:rsidP="00AB7B14">
            <w:pPr>
              <w:pStyle w:val="TableText"/>
            </w:pPr>
            <w:r w:rsidRPr="00475770">
              <w:lastRenderedPageBreak/>
              <w:t>Customer Technical Support/</w:t>
            </w:r>
          </w:p>
          <w:p w14:paraId="56E1D915" w14:textId="341FE6D8" w:rsidR="00416CB8" w:rsidRPr="00475770" w:rsidRDefault="00416CB8" w:rsidP="00AB7B14">
            <w:pPr>
              <w:pStyle w:val="TableText"/>
            </w:pPr>
            <w:r w:rsidRPr="00475770">
              <w:lastRenderedPageBreak/>
              <w:t>Autel Technical Support</w:t>
            </w:r>
          </w:p>
        </w:tc>
      </w:tr>
      <w:tr w:rsidR="004915B9" w:rsidRPr="00475770" w14:paraId="4170395B" w14:textId="3151E82D" w:rsidTr="00743B0B">
        <w:trPr>
          <w:trHeight w:val="556"/>
          <w:jc w:val="center"/>
        </w:trPr>
        <w:tc>
          <w:tcPr>
            <w:tcW w:w="1696" w:type="dxa"/>
            <w:vMerge/>
            <w:vAlign w:val="center"/>
          </w:tcPr>
          <w:p w14:paraId="3917FC23" w14:textId="77777777" w:rsidR="004915B9" w:rsidRPr="00475770" w:rsidRDefault="004915B9" w:rsidP="00AB7B14">
            <w:pPr>
              <w:pStyle w:val="TableText"/>
              <w:jc w:val="left"/>
            </w:pPr>
          </w:p>
        </w:tc>
        <w:tc>
          <w:tcPr>
            <w:tcW w:w="1418" w:type="dxa"/>
            <w:vAlign w:val="center"/>
          </w:tcPr>
          <w:p w14:paraId="68308C93" w14:textId="77777777" w:rsidR="004915B9" w:rsidRPr="00475770" w:rsidRDefault="004915B9" w:rsidP="00AB7B14">
            <w:pPr>
              <w:pStyle w:val="TableText"/>
              <w:jc w:val="left"/>
            </w:pPr>
            <w:r w:rsidRPr="00475770">
              <w:t>EV error</w:t>
            </w:r>
          </w:p>
        </w:tc>
        <w:tc>
          <w:tcPr>
            <w:tcW w:w="2268" w:type="dxa"/>
            <w:shd w:val="clear" w:color="auto" w:fill="auto"/>
            <w:vAlign w:val="center"/>
          </w:tcPr>
          <w:p w14:paraId="5E3BC640" w14:textId="77777777"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p w14:paraId="298DD6A5" w14:textId="3631787E" w:rsidR="004915B9" w:rsidRPr="00475770" w:rsidRDefault="004915B9" w:rsidP="00AB7B14">
            <w:pPr>
              <w:pStyle w:val="ItemListinTable"/>
              <w:spacing w:before="48" w:after="48"/>
              <w:jc w:val="left"/>
            </w:pPr>
            <w:r w:rsidRPr="00475770">
              <w:t>Contact your EV manufacturer for support.</w:t>
            </w:r>
          </w:p>
        </w:tc>
        <w:tc>
          <w:tcPr>
            <w:tcW w:w="1417" w:type="dxa"/>
            <w:vAlign w:val="center"/>
          </w:tcPr>
          <w:p w14:paraId="7232F35C" w14:textId="77777777" w:rsidR="0095324A" w:rsidRPr="00475770" w:rsidRDefault="004915B9" w:rsidP="0095324A">
            <w:pPr>
              <w:pStyle w:val="TableText"/>
            </w:pPr>
            <w:r w:rsidRPr="00475770">
              <w:rPr>
                <w:rFonts w:hint="eastAsia"/>
              </w:rPr>
              <w:t>EV</w:t>
            </w:r>
            <w:r w:rsidRPr="00475770">
              <w:t xml:space="preserve"> </w:t>
            </w:r>
            <w:r w:rsidRPr="00475770">
              <w:rPr>
                <w:rFonts w:hint="eastAsia"/>
              </w:rPr>
              <w:t>dealer</w:t>
            </w:r>
            <w:r w:rsidR="0095324A" w:rsidRPr="00475770">
              <w:t>/</w:t>
            </w:r>
          </w:p>
          <w:p w14:paraId="2E44CF41" w14:textId="27AF0F0D" w:rsidR="004915B9" w:rsidRPr="00475770" w:rsidRDefault="004915B9" w:rsidP="0095324A">
            <w:pPr>
              <w:pStyle w:val="TableText"/>
            </w:pPr>
            <w:r w:rsidRPr="00475770">
              <w:rPr>
                <w:rFonts w:hint="eastAsia"/>
              </w:rPr>
              <w:t>EV</w:t>
            </w:r>
            <w:r w:rsidRPr="00475770">
              <w:t xml:space="preserve"> </w:t>
            </w:r>
            <w:r w:rsidR="0086387A" w:rsidRPr="00475770">
              <w:rPr>
                <w:rFonts w:hint="eastAsia"/>
              </w:rPr>
              <w:t>manufact</w:t>
            </w:r>
            <w:r w:rsidRPr="00475770">
              <w:rPr>
                <w:rFonts w:hint="eastAsia"/>
              </w:rPr>
              <w:t>urer</w:t>
            </w:r>
          </w:p>
        </w:tc>
      </w:tr>
      <w:tr w:rsidR="004915B9" w:rsidRPr="00475770" w14:paraId="2A1C48B0" w14:textId="20CFC057" w:rsidTr="00743B0B">
        <w:trPr>
          <w:trHeight w:val="556"/>
          <w:jc w:val="center"/>
        </w:trPr>
        <w:tc>
          <w:tcPr>
            <w:tcW w:w="1696" w:type="dxa"/>
            <w:vMerge/>
            <w:vAlign w:val="center"/>
          </w:tcPr>
          <w:p w14:paraId="0955217E" w14:textId="77777777" w:rsidR="004915B9" w:rsidRPr="00475770" w:rsidRDefault="004915B9" w:rsidP="00AB7B14">
            <w:pPr>
              <w:pStyle w:val="TableText"/>
              <w:jc w:val="left"/>
            </w:pPr>
          </w:p>
        </w:tc>
        <w:tc>
          <w:tcPr>
            <w:tcW w:w="1418" w:type="dxa"/>
            <w:vAlign w:val="center"/>
          </w:tcPr>
          <w:p w14:paraId="21F2928D" w14:textId="41387B5B" w:rsidR="004915B9" w:rsidRPr="00475770" w:rsidRDefault="004915B9" w:rsidP="00AB7B14">
            <w:pPr>
              <w:pStyle w:val="TableText"/>
              <w:jc w:val="left"/>
            </w:pPr>
            <w:r w:rsidRPr="00475770">
              <w:t>C</w:t>
            </w:r>
            <w:r w:rsidRPr="00475770">
              <w:rPr>
                <w:rFonts w:hint="eastAsia"/>
              </w:rPr>
              <w:t>harger</w:t>
            </w:r>
            <w:r w:rsidRPr="00475770">
              <w:t xml:space="preserve"> error</w:t>
            </w:r>
          </w:p>
        </w:tc>
        <w:tc>
          <w:tcPr>
            <w:tcW w:w="2268" w:type="dxa"/>
            <w:vAlign w:val="center"/>
          </w:tcPr>
          <w:p w14:paraId="70ECDEFF" w14:textId="21445C71"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p w14:paraId="71ECF267" w14:textId="4A33CDEE" w:rsidR="004915B9" w:rsidRPr="00475770" w:rsidRDefault="004915B9" w:rsidP="00AB7B14">
            <w:pPr>
              <w:pStyle w:val="ItemListinTable"/>
              <w:spacing w:before="48" w:after="48"/>
              <w:jc w:val="left"/>
            </w:pPr>
            <w:r w:rsidRPr="00475770">
              <w:t>Contact Autel technical support.</w:t>
            </w:r>
          </w:p>
        </w:tc>
        <w:tc>
          <w:tcPr>
            <w:tcW w:w="1417" w:type="dxa"/>
            <w:vAlign w:val="center"/>
          </w:tcPr>
          <w:p w14:paraId="20178039" w14:textId="77777777" w:rsidR="0095324A" w:rsidRPr="00475770" w:rsidRDefault="004915B9" w:rsidP="0095324A">
            <w:pPr>
              <w:pStyle w:val="TableText"/>
            </w:pPr>
            <w:r w:rsidRPr="00475770">
              <w:t xml:space="preserve">Customer </w:t>
            </w:r>
            <w:r w:rsidR="00416CB8" w:rsidRPr="00475770">
              <w:t>Technical Support</w:t>
            </w:r>
            <w:r w:rsidRPr="00475770">
              <w:t>/</w:t>
            </w:r>
          </w:p>
          <w:p w14:paraId="5D128745" w14:textId="409ECBE5" w:rsidR="004915B9" w:rsidRPr="00475770" w:rsidRDefault="004915B9" w:rsidP="0095324A">
            <w:pPr>
              <w:pStyle w:val="TableText"/>
            </w:pPr>
            <w:r w:rsidRPr="00475770">
              <w:t>Au</w:t>
            </w:r>
            <w:r w:rsidRPr="00475770">
              <w:rPr>
                <w:rFonts w:hint="eastAsia"/>
              </w:rPr>
              <w:t>t</w:t>
            </w:r>
            <w:r w:rsidRPr="00475770">
              <w:t xml:space="preserve">el </w:t>
            </w:r>
            <w:r w:rsidR="00416CB8" w:rsidRPr="00475770">
              <w:t>Technical Support</w:t>
            </w:r>
          </w:p>
        </w:tc>
      </w:tr>
      <w:tr w:rsidR="004915B9" w:rsidRPr="00475770" w14:paraId="7C8F3C70" w14:textId="77777777" w:rsidTr="00743B0B">
        <w:trPr>
          <w:trHeight w:val="556"/>
          <w:jc w:val="center"/>
        </w:trPr>
        <w:tc>
          <w:tcPr>
            <w:tcW w:w="1696" w:type="dxa"/>
            <w:vAlign w:val="center"/>
          </w:tcPr>
          <w:p w14:paraId="6E7E72B9" w14:textId="70B5F869" w:rsidR="004915B9" w:rsidRPr="00475770" w:rsidRDefault="004915B9" w:rsidP="00AB7B14">
            <w:pPr>
              <w:pStyle w:val="TableText"/>
              <w:jc w:val="left"/>
              <w:rPr>
                <w:b/>
              </w:rPr>
            </w:pPr>
            <w:r w:rsidRPr="00475770">
              <w:rPr>
                <w:rFonts w:hint="eastAsia"/>
                <w:b/>
              </w:rPr>
              <w:t>Others</w:t>
            </w:r>
          </w:p>
        </w:tc>
        <w:tc>
          <w:tcPr>
            <w:tcW w:w="1418" w:type="dxa"/>
            <w:vAlign w:val="center"/>
          </w:tcPr>
          <w:p w14:paraId="04040AFD" w14:textId="3D4E2147" w:rsidR="004915B9" w:rsidRPr="00475770" w:rsidRDefault="004915B9" w:rsidP="00AB7B14">
            <w:pPr>
              <w:pStyle w:val="TableText"/>
              <w:jc w:val="left"/>
            </w:pPr>
            <w:r w:rsidRPr="00475770">
              <w:rPr>
                <w:rFonts w:hint="eastAsia"/>
              </w:rPr>
              <w:t>O</w:t>
            </w:r>
            <w:r w:rsidRPr="00475770">
              <w:t>ther issues</w:t>
            </w:r>
          </w:p>
        </w:tc>
        <w:tc>
          <w:tcPr>
            <w:tcW w:w="2268" w:type="dxa"/>
            <w:vAlign w:val="center"/>
          </w:tcPr>
          <w:p w14:paraId="2A262F0E" w14:textId="7808DD86" w:rsidR="004915B9" w:rsidRPr="00475770" w:rsidRDefault="004915B9" w:rsidP="00AB7B14">
            <w:pPr>
              <w:pStyle w:val="TableText"/>
              <w:jc w:val="left"/>
            </w:pPr>
            <w:r w:rsidRPr="00475770">
              <w:t>Contact Autel technical support.</w:t>
            </w:r>
          </w:p>
        </w:tc>
        <w:tc>
          <w:tcPr>
            <w:tcW w:w="1417" w:type="dxa"/>
            <w:vAlign w:val="center"/>
          </w:tcPr>
          <w:p w14:paraId="15E7E6D5" w14:textId="3C964965" w:rsidR="004915B9" w:rsidRPr="00475770" w:rsidRDefault="004915B9" w:rsidP="00AB7B14">
            <w:pPr>
              <w:pStyle w:val="TableText"/>
            </w:pPr>
            <w:r w:rsidRPr="00475770">
              <w:t>Au</w:t>
            </w:r>
            <w:r w:rsidRPr="00475770">
              <w:rPr>
                <w:rFonts w:hint="eastAsia"/>
              </w:rPr>
              <w:t>t</w:t>
            </w:r>
            <w:r w:rsidRPr="00475770">
              <w:t xml:space="preserve">el </w:t>
            </w:r>
            <w:r w:rsidR="00416CB8" w:rsidRPr="00475770">
              <w:t>Technical Support</w:t>
            </w:r>
          </w:p>
        </w:tc>
      </w:tr>
    </w:tbl>
    <w:p w14:paraId="01D108BD" w14:textId="6EBF3B30" w:rsidR="00313BAD" w:rsidRPr="00475770" w:rsidRDefault="00313BAD" w:rsidP="00313BAD">
      <w:pPr>
        <w:pStyle w:val="2"/>
        <w:spacing w:before="240"/>
      </w:pPr>
      <w:bookmarkStart w:id="1119" w:name="_Toc106900462"/>
      <w:bookmarkStart w:id="1120" w:name="_Toc106983334"/>
      <w:bookmarkStart w:id="1121" w:name="_Toc119068373"/>
      <w:r w:rsidRPr="00475770">
        <w:rPr>
          <w:rFonts w:hint="eastAsia"/>
        </w:rPr>
        <w:t>S</w:t>
      </w:r>
      <w:r w:rsidRPr="00475770">
        <w:t>ervice</w:t>
      </w:r>
      <w:bookmarkEnd w:id="1119"/>
      <w:bookmarkEnd w:id="1120"/>
      <w:bookmarkEnd w:id="1121"/>
    </w:p>
    <w:p w14:paraId="7CF818FF" w14:textId="36DF4C0B" w:rsidR="00313BAD" w:rsidRPr="00475770" w:rsidRDefault="00313BAD" w:rsidP="00195C05">
      <w:pPr>
        <w:pStyle w:val="EN"/>
      </w:pPr>
      <w:r w:rsidRPr="00475770">
        <w:t>If yo</w:t>
      </w:r>
      <w:r w:rsidRPr="00475770">
        <w:rPr>
          <w:rStyle w:val="ENChar"/>
        </w:rPr>
        <w:t>u</w:t>
      </w:r>
      <w:r w:rsidRPr="00475770">
        <w:t xml:space="preserve"> cannot find solutions to your problems with the aid from the table above, please contact </w:t>
      </w:r>
      <w:r w:rsidR="00A821F4" w:rsidRPr="00475770">
        <w:rPr>
          <w:rFonts w:hint="eastAsia"/>
        </w:rPr>
        <w:t>Autel</w:t>
      </w:r>
      <w:r w:rsidR="00A821F4" w:rsidRPr="00475770">
        <w:t xml:space="preserve"> Technical Support</w:t>
      </w:r>
      <w:r w:rsidRPr="00475770">
        <w:t>.</w:t>
      </w:r>
    </w:p>
    <w:p w14:paraId="68C57689" w14:textId="3B91916D" w:rsidR="004B21F1" w:rsidRPr="00475770" w:rsidRDefault="004B21F1" w:rsidP="00195C05">
      <w:pPr>
        <w:pStyle w:val="ENBOLD"/>
      </w:pPr>
      <w:r w:rsidRPr="00475770">
        <w:t>AUTEL Europe</w:t>
      </w:r>
    </w:p>
    <w:p w14:paraId="7A614C7E" w14:textId="60542A71" w:rsidR="004B21F1" w:rsidRPr="00475770" w:rsidRDefault="004B21F1" w:rsidP="00195C05">
      <w:pPr>
        <w:pStyle w:val="ItemList"/>
        <w:spacing w:before="48" w:after="48"/>
        <w:rPr>
          <w:b/>
        </w:rPr>
      </w:pPr>
      <w:r w:rsidRPr="00475770">
        <w:rPr>
          <w:b/>
        </w:rPr>
        <w:t>Phone</w:t>
      </w:r>
      <w:r w:rsidRPr="00475770">
        <w:t>: +49(0)89 540299608 (Monday</w:t>
      </w:r>
      <w:r w:rsidRPr="00475770">
        <w:rPr>
          <w:rFonts w:hint="eastAsia"/>
        </w:rPr>
        <w:t>–</w:t>
      </w:r>
      <w:r w:rsidRPr="00475770">
        <w:t>Friday, 9:00 AM</w:t>
      </w:r>
      <w:r w:rsidRPr="00475770">
        <w:rPr>
          <w:rFonts w:hint="eastAsia"/>
        </w:rPr>
        <w:t>–</w:t>
      </w:r>
      <w:r w:rsidRPr="00475770">
        <w:t>6:00 PM Berlin Time)</w:t>
      </w:r>
    </w:p>
    <w:p w14:paraId="01C07F1B" w14:textId="77777777" w:rsidR="004B21F1" w:rsidRPr="00475770" w:rsidRDefault="004B21F1" w:rsidP="00195C05">
      <w:pPr>
        <w:pStyle w:val="ItemList"/>
        <w:spacing w:before="48" w:after="48"/>
        <w:rPr>
          <w:rFonts w:eastAsiaTheme="minorEastAsia"/>
          <w:b/>
          <w:iCs/>
          <w:color w:val="1D1D1F"/>
          <w:szCs w:val="22"/>
        </w:rPr>
      </w:pPr>
      <w:r w:rsidRPr="00475770">
        <w:rPr>
          <w:rFonts w:eastAsiaTheme="minorEastAsia"/>
          <w:b/>
          <w:iCs/>
          <w:color w:val="1D1D1F"/>
          <w:szCs w:val="22"/>
        </w:rPr>
        <w:t>Email</w:t>
      </w:r>
      <w:r w:rsidRPr="00475770">
        <w:rPr>
          <w:rFonts w:eastAsiaTheme="minorEastAsia"/>
          <w:iCs/>
          <w:color w:val="1D1D1F"/>
          <w:szCs w:val="22"/>
        </w:rPr>
        <w:t xml:space="preserve">: </w:t>
      </w:r>
      <w:r w:rsidRPr="00475770">
        <w:t>evsales.eu@autel.com</w:t>
      </w:r>
      <w:r w:rsidRPr="00475770">
        <w:rPr>
          <w:rFonts w:eastAsiaTheme="minorEastAsia"/>
          <w:iCs/>
          <w:color w:val="1D1D1F"/>
          <w:szCs w:val="22"/>
        </w:rPr>
        <w:t xml:space="preserve">; </w:t>
      </w:r>
      <w:r w:rsidRPr="00475770">
        <w:t>evsupport.eu@autel.com</w:t>
      </w:r>
    </w:p>
    <w:p w14:paraId="48777CF1" w14:textId="50D8CFB4" w:rsidR="004B21F1" w:rsidRPr="00475770" w:rsidRDefault="004B21F1" w:rsidP="00195C05">
      <w:pPr>
        <w:pStyle w:val="ItemList"/>
        <w:spacing w:before="48" w:after="48"/>
        <w:rPr>
          <w:b/>
        </w:rPr>
      </w:pPr>
      <w:r w:rsidRPr="00475770">
        <w:rPr>
          <w:b/>
        </w:rPr>
        <w:t>Address</w:t>
      </w:r>
      <w:r w:rsidRPr="00475770">
        <w:t>: Landsberger Str. 408, 4. OG, 81241 Munich, Germany</w:t>
      </w:r>
    </w:p>
    <w:p w14:paraId="5578C94C" w14:textId="23E90D98" w:rsidR="00313BAD" w:rsidRPr="00475770" w:rsidRDefault="00D82CB7" w:rsidP="00777848">
      <w:pPr>
        <w:pStyle w:val="10"/>
      </w:pPr>
      <w:bookmarkStart w:id="1122" w:name="_Ref101943611"/>
      <w:bookmarkStart w:id="1123" w:name="_Toc106900463"/>
      <w:bookmarkStart w:id="1124" w:name="_Toc106983335"/>
      <w:bookmarkStart w:id="1125" w:name="_Toc119068374"/>
      <w:r w:rsidRPr="00475770">
        <w:rPr>
          <w:rFonts w:hint="eastAsia"/>
        </w:rPr>
        <w:lastRenderedPageBreak/>
        <w:t>T</w:t>
      </w:r>
      <w:r w:rsidRPr="00475770">
        <w:t xml:space="preserve">echnical </w:t>
      </w:r>
      <w:r w:rsidR="00085A07" w:rsidRPr="00475770">
        <w:t>Specifications</w:t>
      </w:r>
      <w:bookmarkEnd w:id="1122"/>
      <w:bookmarkEnd w:id="1123"/>
      <w:bookmarkEnd w:id="1124"/>
      <w:bookmarkEnd w:id="1125"/>
    </w:p>
    <w:p w14:paraId="21873C93" w14:textId="56EDEB26" w:rsidR="00E93887" w:rsidRPr="00475770" w:rsidRDefault="00E93887" w:rsidP="00E93887">
      <w:pPr>
        <w:pStyle w:val="2"/>
        <w:spacing w:before="240"/>
      </w:pPr>
      <w:bookmarkStart w:id="1126" w:name="_Toc106900464"/>
      <w:bookmarkStart w:id="1127" w:name="_Toc106983336"/>
      <w:bookmarkStart w:id="1128" w:name="_Toc119068375"/>
      <w:r w:rsidRPr="00475770">
        <w:t>General Specifications</w:t>
      </w:r>
      <w:bookmarkEnd w:id="1126"/>
      <w:bookmarkEnd w:id="1127"/>
      <w:bookmarkEnd w:id="1128"/>
    </w:p>
    <w:p w14:paraId="447B3B60" w14:textId="25BE61F3" w:rsidR="00D82CB7" w:rsidRPr="00475770" w:rsidRDefault="00D82CB7" w:rsidP="003C6F4C">
      <w:pPr>
        <w:pStyle w:val="FigureTittle"/>
      </w:pPr>
      <w:bookmarkStart w:id="1129" w:name="_Ref106043147"/>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w:t>
      </w:r>
      <w:r w:rsidR="00F9073B">
        <w:rPr>
          <w:noProof/>
        </w:rPr>
        <w:fldChar w:fldCharType="end"/>
      </w:r>
      <w:r w:rsidRPr="00475770">
        <w:t xml:space="preserve"> </w:t>
      </w:r>
      <w:r w:rsidR="00E93887" w:rsidRPr="00475770">
        <w:t>Product</w:t>
      </w:r>
      <w:r w:rsidRPr="00475770">
        <w:t xml:space="preserve"> Specifications</w:t>
      </w:r>
      <w:bookmarkEnd w:id="1129"/>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5E2225" w:rsidRPr="00475770" w14:paraId="4EA382A1"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2314B95" w14:textId="717C02BE" w:rsidR="005E2225" w:rsidRPr="00475770" w:rsidRDefault="005E2225" w:rsidP="00D82CB7">
            <w:r w:rsidRPr="00475770">
              <w:t>Parameter</w:t>
            </w:r>
          </w:p>
        </w:tc>
        <w:tc>
          <w:tcPr>
            <w:tcW w:w="3402" w:type="dxa"/>
          </w:tcPr>
          <w:p w14:paraId="382D361F" w14:textId="6881644C" w:rsidR="005E2225" w:rsidRPr="00475770" w:rsidRDefault="005E2225" w:rsidP="00D82CB7">
            <w:r w:rsidRPr="00475770">
              <w:t>Description</w:t>
            </w:r>
          </w:p>
        </w:tc>
      </w:tr>
      <w:tr w:rsidR="005E2225" w:rsidRPr="00475770" w14:paraId="5136C16D" w14:textId="77777777" w:rsidTr="00743B0B">
        <w:trPr>
          <w:trHeight w:val="1134"/>
          <w:jc w:val="center"/>
        </w:trPr>
        <w:tc>
          <w:tcPr>
            <w:tcW w:w="3397" w:type="dxa"/>
            <w:vAlign w:val="center"/>
          </w:tcPr>
          <w:p w14:paraId="71D74050" w14:textId="78294B48" w:rsidR="005E2225" w:rsidRPr="00475770" w:rsidRDefault="005E2225" w:rsidP="00B900A2">
            <w:pPr>
              <w:jc w:val="both"/>
              <w:rPr>
                <w:rFonts w:ascii="Arial" w:hAnsi="Arial"/>
                <w:b/>
              </w:rPr>
            </w:pPr>
            <w:r w:rsidRPr="00475770">
              <w:rPr>
                <w:rFonts w:ascii="Arial" w:hAnsi="Arial"/>
                <w:b/>
              </w:rPr>
              <w:t>Compliance and Safety</w:t>
            </w:r>
          </w:p>
        </w:tc>
        <w:tc>
          <w:tcPr>
            <w:tcW w:w="3402" w:type="dxa"/>
            <w:vAlign w:val="center"/>
          </w:tcPr>
          <w:p w14:paraId="6C9005D4" w14:textId="77777777" w:rsidR="005E2225" w:rsidRPr="00475770" w:rsidRDefault="005E2225" w:rsidP="00E943E7">
            <w:pPr>
              <w:pStyle w:val="ItemListinTable"/>
              <w:spacing w:before="48" w:after="48"/>
              <w:rPr>
                <w:rFonts w:ascii="Arial" w:hAnsi="Arial"/>
              </w:rPr>
            </w:pPr>
            <w:r w:rsidRPr="00475770">
              <w:rPr>
                <w:rFonts w:ascii="Arial" w:hAnsi="Arial"/>
              </w:rPr>
              <w:t>IEC 61851-1</w:t>
            </w:r>
          </w:p>
          <w:p w14:paraId="6C3C758C" w14:textId="77777777" w:rsidR="005E2225" w:rsidRPr="00475770" w:rsidRDefault="005E2225" w:rsidP="00E943E7">
            <w:pPr>
              <w:pStyle w:val="ItemListinTable"/>
              <w:spacing w:before="48" w:after="48"/>
              <w:rPr>
                <w:rFonts w:ascii="Arial" w:hAnsi="Arial"/>
              </w:rPr>
            </w:pPr>
            <w:r w:rsidRPr="00475770">
              <w:rPr>
                <w:rFonts w:ascii="Arial" w:hAnsi="Arial"/>
              </w:rPr>
              <w:t>IEC 61851-23</w:t>
            </w:r>
          </w:p>
          <w:p w14:paraId="66766C79" w14:textId="77777777" w:rsidR="005E2225" w:rsidRPr="00475770" w:rsidRDefault="005E2225" w:rsidP="00E943E7">
            <w:pPr>
              <w:pStyle w:val="ItemListinTable"/>
              <w:spacing w:before="48" w:after="48"/>
              <w:rPr>
                <w:rFonts w:ascii="Arial" w:hAnsi="Arial"/>
              </w:rPr>
            </w:pPr>
            <w:r w:rsidRPr="00475770">
              <w:rPr>
                <w:rFonts w:ascii="Arial" w:hAnsi="Arial"/>
              </w:rPr>
              <w:t>IEC 61851-21-2</w:t>
            </w:r>
          </w:p>
          <w:p w14:paraId="69CB377E" w14:textId="682C5E75" w:rsidR="005E2225" w:rsidRPr="00475770" w:rsidRDefault="005E2225" w:rsidP="00E943E7">
            <w:pPr>
              <w:pStyle w:val="ItemListinTable"/>
              <w:spacing w:before="48" w:after="48"/>
              <w:rPr>
                <w:rFonts w:ascii="Arial" w:hAnsi="Arial"/>
              </w:rPr>
            </w:pPr>
            <w:r w:rsidRPr="00475770">
              <w:rPr>
                <w:rFonts w:ascii="Arial" w:hAnsi="Arial"/>
              </w:rPr>
              <w:t>IEC 61000</w:t>
            </w:r>
          </w:p>
        </w:tc>
      </w:tr>
      <w:tr w:rsidR="005E2225" w:rsidRPr="00475770" w14:paraId="3255FDE2" w14:textId="77777777" w:rsidTr="00743B0B">
        <w:trPr>
          <w:trHeight w:val="567"/>
          <w:jc w:val="center"/>
        </w:trPr>
        <w:tc>
          <w:tcPr>
            <w:tcW w:w="3397" w:type="dxa"/>
            <w:vAlign w:val="center"/>
          </w:tcPr>
          <w:p w14:paraId="3CA74219" w14:textId="41894292" w:rsidR="005E2225" w:rsidRPr="00475770" w:rsidRDefault="005E2225" w:rsidP="00B900A2">
            <w:pPr>
              <w:jc w:val="both"/>
              <w:rPr>
                <w:rFonts w:ascii="Arial" w:hAnsi="Arial"/>
                <w:b/>
              </w:rPr>
            </w:pPr>
            <w:r w:rsidRPr="00475770">
              <w:rPr>
                <w:rFonts w:ascii="Arial" w:hAnsi="Arial"/>
                <w:b/>
              </w:rPr>
              <w:t>IP Rating</w:t>
            </w:r>
          </w:p>
        </w:tc>
        <w:tc>
          <w:tcPr>
            <w:tcW w:w="3402" w:type="dxa"/>
            <w:vAlign w:val="center"/>
          </w:tcPr>
          <w:p w14:paraId="779F8834" w14:textId="28DF67A1" w:rsidR="005E2225" w:rsidRPr="00475770" w:rsidRDefault="005E2225" w:rsidP="00B900A2">
            <w:pPr>
              <w:jc w:val="both"/>
              <w:rPr>
                <w:rFonts w:ascii="Arial" w:eastAsia="微软雅黑" w:hAnsi="Arial"/>
                <w:lang w:val="fr-FR"/>
              </w:rPr>
            </w:pPr>
            <w:r w:rsidRPr="00475770">
              <w:rPr>
                <w:rFonts w:ascii="Arial" w:hAnsi="Arial"/>
              </w:rPr>
              <w:t>IP54</w:t>
            </w:r>
          </w:p>
        </w:tc>
      </w:tr>
      <w:tr w:rsidR="005E2225" w:rsidRPr="00475770" w14:paraId="2C6DA293" w14:textId="77777777" w:rsidTr="00743B0B">
        <w:trPr>
          <w:trHeight w:val="567"/>
          <w:jc w:val="center"/>
        </w:trPr>
        <w:tc>
          <w:tcPr>
            <w:tcW w:w="3397" w:type="dxa"/>
            <w:vAlign w:val="center"/>
          </w:tcPr>
          <w:p w14:paraId="27F98D16" w14:textId="256E5E5B" w:rsidR="005E2225" w:rsidRPr="00475770" w:rsidRDefault="005E2225" w:rsidP="00B900A2">
            <w:pPr>
              <w:jc w:val="both"/>
              <w:rPr>
                <w:rFonts w:ascii="Arial" w:hAnsi="Arial"/>
                <w:b/>
              </w:rPr>
            </w:pPr>
            <w:r w:rsidRPr="00475770">
              <w:rPr>
                <w:rFonts w:ascii="Arial" w:hAnsi="Arial"/>
                <w:b/>
              </w:rPr>
              <w:t>IK Rating</w:t>
            </w:r>
          </w:p>
        </w:tc>
        <w:tc>
          <w:tcPr>
            <w:tcW w:w="3402" w:type="dxa"/>
            <w:vAlign w:val="center"/>
          </w:tcPr>
          <w:p w14:paraId="2BA6517F" w14:textId="52930AA5" w:rsidR="005E2225" w:rsidRPr="00475770" w:rsidRDefault="005E2225" w:rsidP="00922D6B">
            <w:pPr>
              <w:pStyle w:val="ItemListinTable"/>
              <w:numPr>
                <w:ilvl w:val="0"/>
                <w:numId w:val="0"/>
              </w:numPr>
              <w:spacing w:before="48" w:after="48"/>
              <w:ind w:left="420" w:hanging="420"/>
              <w:rPr>
                <w:rFonts w:ascii="Arial" w:hAnsi="Arial"/>
              </w:rPr>
            </w:pPr>
            <w:r w:rsidRPr="00475770">
              <w:rPr>
                <w:rFonts w:ascii="Arial" w:hAnsi="Arial"/>
              </w:rPr>
              <w:t>IK10</w:t>
            </w:r>
          </w:p>
        </w:tc>
      </w:tr>
      <w:tr w:rsidR="005E2225" w:rsidRPr="00475770" w14:paraId="085ABF8F" w14:textId="77777777" w:rsidTr="00743B0B">
        <w:trPr>
          <w:trHeight w:val="567"/>
          <w:jc w:val="center"/>
        </w:trPr>
        <w:tc>
          <w:tcPr>
            <w:tcW w:w="3397" w:type="dxa"/>
            <w:vAlign w:val="center"/>
          </w:tcPr>
          <w:p w14:paraId="0502B9AC" w14:textId="5DDD816E" w:rsidR="005E2225" w:rsidRPr="00475770" w:rsidRDefault="005E2225" w:rsidP="00B900A2">
            <w:pPr>
              <w:jc w:val="both"/>
              <w:rPr>
                <w:rFonts w:ascii="Arial" w:hAnsi="Arial"/>
                <w:b/>
              </w:rPr>
            </w:pPr>
            <w:r w:rsidRPr="00475770">
              <w:rPr>
                <w:rFonts w:ascii="Arial" w:hAnsi="Arial"/>
                <w:b/>
              </w:rPr>
              <w:t>Short Circuit Current Rating</w:t>
            </w:r>
          </w:p>
        </w:tc>
        <w:tc>
          <w:tcPr>
            <w:tcW w:w="3402" w:type="dxa"/>
            <w:vAlign w:val="center"/>
          </w:tcPr>
          <w:p w14:paraId="5499ADE9" w14:textId="6F5CE560" w:rsidR="005E2225" w:rsidRPr="00475770" w:rsidRDefault="005E2225" w:rsidP="00B900A2">
            <w:pPr>
              <w:jc w:val="both"/>
              <w:rPr>
                <w:rFonts w:ascii="Arial" w:hAnsi="Arial"/>
              </w:rPr>
            </w:pPr>
            <w:r w:rsidRPr="00475770">
              <w:rPr>
                <w:rFonts w:ascii="Arial" w:hAnsi="Arial"/>
              </w:rPr>
              <w:t>35 kA</w:t>
            </w:r>
          </w:p>
        </w:tc>
      </w:tr>
      <w:tr w:rsidR="005E2225" w:rsidRPr="00475770" w14:paraId="7FA87C1A" w14:textId="77777777" w:rsidTr="00743B0B">
        <w:trPr>
          <w:trHeight w:val="680"/>
          <w:jc w:val="center"/>
        </w:trPr>
        <w:tc>
          <w:tcPr>
            <w:tcW w:w="3397" w:type="dxa"/>
            <w:vAlign w:val="center"/>
          </w:tcPr>
          <w:p w14:paraId="1C737392" w14:textId="4D616890" w:rsidR="005E2225" w:rsidRPr="00475770" w:rsidRDefault="005E2225" w:rsidP="00B900A2">
            <w:pPr>
              <w:jc w:val="both"/>
              <w:rPr>
                <w:rFonts w:ascii="Arial" w:hAnsi="Arial"/>
                <w:b/>
              </w:rPr>
            </w:pPr>
            <w:r w:rsidRPr="00475770">
              <w:rPr>
                <w:rFonts w:ascii="Arial" w:hAnsi="Arial"/>
                <w:b/>
              </w:rPr>
              <w:t>EMC</w:t>
            </w:r>
          </w:p>
        </w:tc>
        <w:tc>
          <w:tcPr>
            <w:tcW w:w="3402" w:type="dxa"/>
            <w:vAlign w:val="center"/>
          </w:tcPr>
          <w:p w14:paraId="761C0B45" w14:textId="749FB084" w:rsidR="005E2225" w:rsidRPr="00475770" w:rsidRDefault="005E2225" w:rsidP="00E943E7">
            <w:pPr>
              <w:pStyle w:val="ItemListinTable"/>
              <w:spacing w:before="48" w:after="48"/>
              <w:rPr>
                <w:rFonts w:ascii="Arial" w:hAnsi="Arial"/>
              </w:rPr>
            </w:pPr>
            <w:r w:rsidRPr="00475770">
              <w:rPr>
                <w:rFonts w:ascii="Arial" w:hAnsi="Arial"/>
              </w:rPr>
              <w:t>Class A</w:t>
            </w:r>
          </w:p>
          <w:p w14:paraId="1425585F" w14:textId="2CE9427D" w:rsidR="005E2225" w:rsidRPr="00475770" w:rsidRDefault="005E2225" w:rsidP="00E943E7">
            <w:pPr>
              <w:pStyle w:val="ItemListinTable"/>
              <w:spacing w:before="48" w:after="48"/>
              <w:rPr>
                <w:rFonts w:ascii="Arial" w:hAnsi="Arial"/>
              </w:rPr>
            </w:pPr>
            <w:r w:rsidRPr="00475770">
              <w:rPr>
                <w:rFonts w:ascii="Arial" w:hAnsi="Arial"/>
              </w:rPr>
              <w:t>Class B optional</w:t>
            </w:r>
          </w:p>
        </w:tc>
      </w:tr>
      <w:tr w:rsidR="005E2225" w:rsidRPr="00475770" w14:paraId="453AF666" w14:textId="77777777" w:rsidTr="00743B0B">
        <w:trPr>
          <w:trHeight w:val="680"/>
          <w:jc w:val="center"/>
        </w:trPr>
        <w:tc>
          <w:tcPr>
            <w:tcW w:w="3397" w:type="dxa"/>
            <w:vAlign w:val="center"/>
          </w:tcPr>
          <w:p w14:paraId="2AA0303E" w14:textId="46F3E2FD" w:rsidR="005E2225" w:rsidRPr="00475770" w:rsidRDefault="005E2225" w:rsidP="00B900A2">
            <w:pPr>
              <w:rPr>
                <w:rFonts w:ascii="Arial" w:hAnsi="Arial"/>
                <w:b/>
              </w:rPr>
            </w:pPr>
            <w:r w:rsidRPr="00475770">
              <w:rPr>
                <w:rFonts w:ascii="Arial" w:hAnsi="Arial"/>
                <w:b/>
              </w:rPr>
              <w:t>Output Voltage</w:t>
            </w:r>
          </w:p>
        </w:tc>
        <w:tc>
          <w:tcPr>
            <w:tcW w:w="3402" w:type="dxa"/>
            <w:vAlign w:val="center"/>
          </w:tcPr>
          <w:p w14:paraId="0BA888F5" w14:textId="5F62C756" w:rsidR="005E2225" w:rsidRPr="00475770" w:rsidRDefault="005E2225" w:rsidP="00E943E7">
            <w:pPr>
              <w:pStyle w:val="ItemListinTable"/>
              <w:spacing w:before="48" w:after="48"/>
              <w:rPr>
                <w:rFonts w:ascii="Arial" w:hAnsi="Arial"/>
              </w:rPr>
            </w:pPr>
            <w:r w:rsidRPr="00475770">
              <w:rPr>
                <w:rFonts w:ascii="Arial" w:hAnsi="Arial"/>
              </w:rPr>
              <w:t>CCS: 150 to 1000 V</w:t>
            </w:r>
            <w:r w:rsidR="00506553" w:rsidRPr="00475770">
              <w:rPr>
                <w:rFonts w:ascii="Arial" w:hAnsi="Arial"/>
              </w:rPr>
              <w:t xml:space="preserve"> </w:t>
            </w:r>
            <w:r w:rsidRPr="00475770">
              <w:rPr>
                <w:rFonts w:ascii="Arial" w:hAnsi="Arial"/>
              </w:rPr>
              <w:t>DC</w:t>
            </w:r>
          </w:p>
          <w:p w14:paraId="5E678A8C" w14:textId="6B861D82" w:rsidR="005E2225" w:rsidRPr="00475770" w:rsidRDefault="005E2225" w:rsidP="00E943E7">
            <w:pPr>
              <w:pStyle w:val="ItemListinTable"/>
              <w:spacing w:before="48" w:after="48"/>
              <w:rPr>
                <w:rFonts w:ascii="Arial" w:hAnsi="Arial"/>
              </w:rPr>
            </w:pPr>
            <w:r w:rsidRPr="00475770">
              <w:rPr>
                <w:rFonts w:ascii="Arial" w:hAnsi="Arial"/>
              </w:rPr>
              <w:t>CHAdeMO: 150 to 500 V</w:t>
            </w:r>
            <w:r w:rsidR="00506553" w:rsidRPr="00475770">
              <w:rPr>
                <w:rFonts w:ascii="Arial" w:hAnsi="Arial"/>
              </w:rPr>
              <w:t xml:space="preserve"> </w:t>
            </w:r>
            <w:r w:rsidRPr="00475770">
              <w:rPr>
                <w:rFonts w:ascii="Arial" w:hAnsi="Arial"/>
              </w:rPr>
              <w:t>DC</w:t>
            </w:r>
          </w:p>
        </w:tc>
      </w:tr>
      <w:tr w:rsidR="005E2225" w:rsidRPr="00475770" w14:paraId="701F785D" w14:textId="77777777" w:rsidTr="00743B0B">
        <w:trPr>
          <w:trHeight w:val="680"/>
          <w:jc w:val="center"/>
        </w:trPr>
        <w:tc>
          <w:tcPr>
            <w:tcW w:w="3397" w:type="dxa"/>
            <w:vAlign w:val="center"/>
          </w:tcPr>
          <w:p w14:paraId="124D68DF" w14:textId="4AF7C059" w:rsidR="005E2225" w:rsidRPr="00475770" w:rsidRDefault="005E2225" w:rsidP="00B900A2">
            <w:pPr>
              <w:rPr>
                <w:rFonts w:ascii="Arial" w:hAnsi="Arial"/>
                <w:b/>
              </w:rPr>
            </w:pPr>
            <w:r w:rsidRPr="00475770">
              <w:rPr>
                <w:rFonts w:ascii="Arial" w:hAnsi="Arial"/>
                <w:b/>
              </w:rPr>
              <w:t>Output Current</w:t>
            </w:r>
            <w:r w:rsidR="00C878BF" w:rsidRPr="00475770">
              <w:rPr>
                <w:rFonts w:ascii="Arial" w:hAnsi="Arial"/>
                <w:b/>
              </w:rPr>
              <w:t xml:space="preserve"> (for MaxiCharger DC 120</w:t>
            </w:r>
            <w:r w:rsidR="00C878BF" w:rsidRPr="00475770">
              <w:rPr>
                <w:rFonts w:ascii="Arial" w:hAnsi="Arial" w:hint="eastAsia"/>
                <w:b/>
              </w:rPr>
              <w:t>)</w:t>
            </w:r>
          </w:p>
        </w:tc>
        <w:tc>
          <w:tcPr>
            <w:tcW w:w="3402" w:type="dxa"/>
            <w:vAlign w:val="center"/>
          </w:tcPr>
          <w:p w14:paraId="6094874E" w14:textId="42B170DB" w:rsidR="005E2225" w:rsidRPr="00475770" w:rsidRDefault="005E2225" w:rsidP="00E943E7">
            <w:pPr>
              <w:pStyle w:val="ItemListinTable"/>
              <w:spacing w:before="48" w:after="48"/>
              <w:rPr>
                <w:rFonts w:ascii="Arial" w:hAnsi="Arial"/>
              </w:rPr>
            </w:pPr>
            <w:r w:rsidRPr="00475770">
              <w:rPr>
                <w:rFonts w:ascii="Arial" w:hAnsi="Arial"/>
              </w:rPr>
              <w:t>CCS: 200 A</w:t>
            </w:r>
          </w:p>
          <w:p w14:paraId="3EBCE810" w14:textId="43A4CAFD" w:rsidR="005E2225" w:rsidRPr="00475770" w:rsidRDefault="005E2225" w:rsidP="00E943E7">
            <w:pPr>
              <w:pStyle w:val="ItemListinTable"/>
              <w:spacing w:before="48" w:after="48"/>
              <w:rPr>
                <w:rFonts w:ascii="Arial" w:hAnsi="Arial"/>
              </w:rPr>
            </w:pPr>
            <w:r w:rsidRPr="00475770">
              <w:rPr>
                <w:rFonts w:ascii="Arial" w:hAnsi="Arial"/>
              </w:rPr>
              <w:t>CHAdeMO: 125 A/200 A</w:t>
            </w:r>
          </w:p>
        </w:tc>
      </w:tr>
      <w:tr w:rsidR="00C878BF" w:rsidRPr="00475770" w14:paraId="2A1BC8EE" w14:textId="77777777" w:rsidTr="00743B0B">
        <w:trPr>
          <w:trHeight w:val="680"/>
          <w:jc w:val="center"/>
        </w:trPr>
        <w:tc>
          <w:tcPr>
            <w:tcW w:w="3397" w:type="dxa"/>
            <w:vAlign w:val="center"/>
          </w:tcPr>
          <w:p w14:paraId="6B4A750E" w14:textId="53EA3AD5" w:rsidR="00C878BF" w:rsidRPr="00475770" w:rsidRDefault="00C878BF" w:rsidP="00C878BF">
            <w:pPr>
              <w:rPr>
                <w:b/>
              </w:rPr>
            </w:pPr>
            <w:r w:rsidRPr="00475770">
              <w:rPr>
                <w:rFonts w:ascii="Arial" w:hAnsi="Arial"/>
                <w:b/>
              </w:rPr>
              <w:t>Output Current (for MaxiCharger DC 240</w:t>
            </w:r>
            <w:r w:rsidRPr="00475770">
              <w:rPr>
                <w:rFonts w:ascii="Arial" w:hAnsi="Arial" w:hint="eastAsia"/>
                <w:b/>
              </w:rPr>
              <w:t>)</w:t>
            </w:r>
          </w:p>
        </w:tc>
        <w:tc>
          <w:tcPr>
            <w:tcW w:w="3402" w:type="dxa"/>
            <w:vAlign w:val="center"/>
          </w:tcPr>
          <w:p w14:paraId="7E4A76DC" w14:textId="7FDEC80E" w:rsidR="00C878BF" w:rsidRPr="00475770" w:rsidRDefault="00C878BF" w:rsidP="00C878BF">
            <w:pPr>
              <w:pStyle w:val="ItemListinTable"/>
              <w:spacing w:before="48" w:after="48"/>
              <w:rPr>
                <w:rFonts w:ascii="Arial" w:hAnsi="Arial"/>
              </w:rPr>
            </w:pPr>
            <w:r w:rsidRPr="00475770">
              <w:rPr>
                <w:rFonts w:ascii="Arial" w:hAnsi="Arial"/>
              </w:rPr>
              <w:t>CCS: 200 A</w:t>
            </w:r>
          </w:p>
          <w:p w14:paraId="09BED47B" w14:textId="05565940" w:rsidR="00C878BF" w:rsidRPr="00475770" w:rsidRDefault="00C878BF" w:rsidP="00C878BF">
            <w:pPr>
              <w:pStyle w:val="ItemListinTable"/>
              <w:spacing w:before="48" w:after="48"/>
              <w:rPr>
                <w:rFonts w:ascii="Arial" w:hAnsi="Arial"/>
              </w:rPr>
            </w:pPr>
            <w:r w:rsidRPr="00475770">
              <w:rPr>
                <w:rFonts w:ascii="Arial" w:hAnsi="Arial" w:hint="eastAsia"/>
              </w:rPr>
              <w:t>C</w:t>
            </w:r>
            <w:r w:rsidRPr="00475770">
              <w:rPr>
                <w:rFonts w:ascii="Arial" w:hAnsi="Arial"/>
              </w:rPr>
              <w:t>CS boost: 300 A</w:t>
            </w:r>
            <w:r w:rsidR="00497827" w:rsidRPr="00475770">
              <w:rPr>
                <w:rFonts w:ascii="Arial" w:hAnsi="Arial"/>
              </w:rPr>
              <w:t xml:space="preserve"> </w:t>
            </w:r>
            <w:r w:rsidRPr="00475770">
              <w:rPr>
                <w:rFonts w:ascii="Arial" w:hAnsi="Arial"/>
              </w:rPr>
              <w:t>(peak 400 A)</w:t>
            </w:r>
          </w:p>
          <w:p w14:paraId="22797F77" w14:textId="78EA1E37" w:rsidR="00C878BF" w:rsidRPr="00475770" w:rsidRDefault="00C878BF" w:rsidP="00C878BF">
            <w:pPr>
              <w:pStyle w:val="ItemListinTable"/>
              <w:spacing w:before="48" w:after="48"/>
            </w:pPr>
            <w:r w:rsidRPr="00475770">
              <w:rPr>
                <w:rFonts w:ascii="Arial" w:hAnsi="Arial"/>
              </w:rPr>
              <w:t>CHAdeMO: 125 A/200 A</w:t>
            </w:r>
          </w:p>
        </w:tc>
      </w:tr>
      <w:tr w:rsidR="00C878BF" w:rsidRPr="00475770" w14:paraId="1F5C070F" w14:textId="758EAE92" w:rsidTr="00743B0B">
        <w:trPr>
          <w:trHeight w:val="680"/>
          <w:jc w:val="center"/>
        </w:trPr>
        <w:tc>
          <w:tcPr>
            <w:tcW w:w="3397" w:type="dxa"/>
            <w:vAlign w:val="center"/>
          </w:tcPr>
          <w:p w14:paraId="1C561604" w14:textId="709BD1C4" w:rsidR="00C878BF" w:rsidRPr="00475770" w:rsidRDefault="00C878BF" w:rsidP="00C878BF">
            <w:pPr>
              <w:rPr>
                <w:b/>
              </w:rPr>
            </w:pPr>
            <w:r w:rsidRPr="00475770">
              <w:rPr>
                <w:rFonts w:ascii="Arial" w:hAnsi="Arial"/>
                <w:b/>
              </w:rPr>
              <w:t>EV Charging Cable Length</w:t>
            </w:r>
          </w:p>
        </w:tc>
        <w:tc>
          <w:tcPr>
            <w:tcW w:w="3402" w:type="dxa"/>
            <w:vAlign w:val="center"/>
          </w:tcPr>
          <w:p w14:paraId="79C802D1" w14:textId="56198228" w:rsidR="00C878BF" w:rsidRPr="00475770" w:rsidRDefault="00C878BF" w:rsidP="00C878BF">
            <w:pPr>
              <w:pStyle w:val="ItemListinTable"/>
              <w:spacing w:before="48" w:after="48"/>
              <w:rPr>
                <w:rFonts w:ascii="Arial" w:hAnsi="Arial"/>
              </w:rPr>
            </w:pPr>
            <w:r w:rsidRPr="00475770">
              <w:rPr>
                <w:rFonts w:ascii="Arial" w:hAnsi="Arial"/>
              </w:rPr>
              <w:t>4 m (157.48")</w:t>
            </w:r>
          </w:p>
          <w:p w14:paraId="2D9745C3" w14:textId="474A0C93" w:rsidR="00C878BF" w:rsidRPr="00475770" w:rsidRDefault="00C878BF" w:rsidP="00C878BF">
            <w:pPr>
              <w:pStyle w:val="ItemListinTable"/>
              <w:spacing w:before="48" w:after="48"/>
              <w:rPr>
                <w:rFonts w:ascii="Arial" w:hAnsi="Arial"/>
              </w:rPr>
            </w:pPr>
            <w:r w:rsidRPr="00475770">
              <w:rPr>
                <w:rFonts w:ascii="Arial" w:hAnsi="Arial"/>
              </w:rPr>
              <w:t>7.5 m (295.28")</w:t>
            </w:r>
          </w:p>
        </w:tc>
      </w:tr>
      <w:tr w:rsidR="00C878BF" w:rsidRPr="00475770" w14:paraId="6DA22383" w14:textId="77777777" w:rsidTr="00743B0B">
        <w:trPr>
          <w:trHeight w:val="680"/>
          <w:jc w:val="center"/>
        </w:trPr>
        <w:tc>
          <w:tcPr>
            <w:tcW w:w="3397" w:type="dxa"/>
            <w:vAlign w:val="center"/>
          </w:tcPr>
          <w:p w14:paraId="524FFF1D" w14:textId="7E43054F" w:rsidR="00C878BF" w:rsidRPr="00475770" w:rsidRDefault="00C878BF" w:rsidP="00C878BF">
            <w:pPr>
              <w:rPr>
                <w:b/>
              </w:rPr>
            </w:pPr>
            <w:r w:rsidRPr="00475770">
              <w:rPr>
                <w:rFonts w:ascii="Arial" w:hAnsi="Arial"/>
                <w:b/>
              </w:rPr>
              <w:t>Certification</w:t>
            </w:r>
          </w:p>
        </w:tc>
        <w:tc>
          <w:tcPr>
            <w:tcW w:w="3402" w:type="dxa"/>
            <w:vAlign w:val="center"/>
          </w:tcPr>
          <w:p w14:paraId="68319E30" w14:textId="77777777" w:rsidR="00C878BF" w:rsidRPr="00475770" w:rsidRDefault="00C878BF" w:rsidP="00C878BF">
            <w:pPr>
              <w:pStyle w:val="ItemListinTable"/>
              <w:spacing w:before="48" w:after="48"/>
              <w:rPr>
                <w:rFonts w:ascii="Arial" w:hAnsi="Arial"/>
              </w:rPr>
            </w:pPr>
            <w:r w:rsidRPr="00475770">
              <w:rPr>
                <w:rFonts w:ascii="Arial" w:hAnsi="Arial"/>
              </w:rPr>
              <w:t>CE</w:t>
            </w:r>
          </w:p>
          <w:p w14:paraId="3E575A0F" w14:textId="77777777" w:rsidR="00C878BF" w:rsidRPr="00475770" w:rsidRDefault="00C878BF" w:rsidP="00C878BF">
            <w:pPr>
              <w:pStyle w:val="ItemListinTable"/>
              <w:spacing w:before="48" w:after="48"/>
              <w:rPr>
                <w:rFonts w:ascii="Arial" w:hAnsi="Arial"/>
              </w:rPr>
            </w:pPr>
            <w:r w:rsidRPr="00475770">
              <w:rPr>
                <w:rFonts w:ascii="Arial" w:hAnsi="Arial"/>
              </w:rPr>
              <w:t>UKCA</w:t>
            </w:r>
          </w:p>
          <w:p w14:paraId="61FACD48" w14:textId="3E013052" w:rsidR="00C878BF" w:rsidRPr="00475770" w:rsidRDefault="00C878BF" w:rsidP="00CC553E">
            <w:pPr>
              <w:pStyle w:val="ItemListinTable"/>
              <w:spacing w:before="48" w:after="48"/>
              <w:rPr>
                <w:rFonts w:ascii="Arial" w:hAnsi="Arial"/>
              </w:rPr>
            </w:pPr>
            <w:r w:rsidRPr="00475770">
              <w:rPr>
                <w:rFonts w:ascii="Arial" w:hAnsi="Arial"/>
              </w:rPr>
              <w:t>TR25</w:t>
            </w:r>
          </w:p>
        </w:tc>
      </w:tr>
      <w:tr w:rsidR="00C878BF" w:rsidRPr="00475770" w14:paraId="1863B800" w14:textId="77777777" w:rsidTr="00743B0B">
        <w:trPr>
          <w:trHeight w:val="680"/>
          <w:jc w:val="center"/>
        </w:trPr>
        <w:tc>
          <w:tcPr>
            <w:tcW w:w="3397" w:type="dxa"/>
            <w:vAlign w:val="center"/>
          </w:tcPr>
          <w:p w14:paraId="49BB99FE" w14:textId="449699B6" w:rsidR="00C878BF" w:rsidRPr="00475770" w:rsidRDefault="00C878BF" w:rsidP="00C878BF">
            <w:pPr>
              <w:rPr>
                <w:b/>
              </w:rPr>
            </w:pPr>
            <w:r w:rsidRPr="00475770">
              <w:rPr>
                <w:rFonts w:ascii="Arial" w:hAnsi="Arial"/>
                <w:b/>
              </w:rPr>
              <w:t>Maximum noise level at a distance of 1 m</w:t>
            </w:r>
          </w:p>
        </w:tc>
        <w:tc>
          <w:tcPr>
            <w:tcW w:w="3402" w:type="dxa"/>
            <w:vAlign w:val="center"/>
          </w:tcPr>
          <w:p w14:paraId="3D0F8B67" w14:textId="6C4908C3" w:rsidR="00C878BF" w:rsidRPr="00475770" w:rsidRDefault="00C878BF" w:rsidP="00C878BF">
            <w:pPr>
              <w:rPr>
                <w:rFonts w:ascii="Arial" w:hAnsi="Arial"/>
              </w:rPr>
            </w:pPr>
            <w:r w:rsidRPr="00475770">
              <w:rPr>
                <w:rFonts w:ascii="Arial" w:hAnsi="Arial"/>
              </w:rPr>
              <w:t>&lt; 65 dB @ 1m /25</w:t>
            </w:r>
            <w:r w:rsidRPr="00475770">
              <w:rPr>
                <w:rFonts w:ascii="微软雅黑" w:eastAsia="微软雅黑" w:hAnsi="微软雅黑" w:cs="微软雅黑" w:hint="eastAsia"/>
              </w:rPr>
              <w:t>℃</w:t>
            </w:r>
            <w:r w:rsidRPr="00475770">
              <w:rPr>
                <w:rFonts w:ascii="Arial" w:hAnsi="Arial"/>
              </w:rPr>
              <w:t>/full load</w:t>
            </w:r>
          </w:p>
        </w:tc>
      </w:tr>
      <w:tr w:rsidR="00C878BF" w:rsidRPr="00475770" w14:paraId="12F46386" w14:textId="77777777" w:rsidTr="00743B0B">
        <w:trPr>
          <w:trHeight w:val="680"/>
          <w:jc w:val="center"/>
        </w:trPr>
        <w:tc>
          <w:tcPr>
            <w:tcW w:w="3397" w:type="dxa"/>
            <w:vAlign w:val="center"/>
          </w:tcPr>
          <w:p w14:paraId="4F036594" w14:textId="1024A84F" w:rsidR="00C878BF" w:rsidRPr="00475770" w:rsidRDefault="00C878BF" w:rsidP="00C878BF">
            <w:pPr>
              <w:rPr>
                <w:b/>
              </w:rPr>
            </w:pPr>
            <w:r w:rsidRPr="00475770">
              <w:rPr>
                <w:rFonts w:ascii="Arial" w:hAnsi="Arial"/>
                <w:b/>
              </w:rPr>
              <w:lastRenderedPageBreak/>
              <w:t>Input AC Power Connection</w:t>
            </w:r>
          </w:p>
        </w:tc>
        <w:tc>
          <w:tcPr>
            <w:tcW w:w="3402" w:type="dxa"/>
            <w:vAlign w:val="center"/>
          </w:tcPr>
          <w:p w14:paraId="505CCB69" w14:textId="2F65D633" w:rsidR="00C878BF" w:rsidRPr="00475770" w:rsidRDefault="00C878BF" w:rsidP="00C878BF">
            <w:pPr>
              <w:rPr>
                <w:rFonts w:ascii="Arial" w:hAnsi="Arial"/>
              </w:rPr>
            </w:pPr>
            <w:r w:rsidRPr="00475770">
              <w:rPr>
                <w:rFonts w:ascii="Arial" w:hAnsi="Arial"/>
              </w:rPr>
              <w:t>3P + N + PE</w:t>
            </w:r>
          </w:p>
        </w:tc>
      </w:tr>
      <w:tr w:rsidR="00C878BF" w:rsidRPr="00475770" w14:paraId="5E54EBFE" w14:textId="77777777" w:rsidTr="00743B0B">
        <w:trPr>
          <w:trHeight w:val="680"/>
          <w:jc w:val="center"/>
        </w:trPr>
        <w:tc>
          <w:tcPr>
            <w:tcW w:w="3397" w:type="dxa"/>
            <w:vAlign w:val="center"/>
          </w:tcPr>
          <w:p w14:paraId="233CF0C0" w14:textId="70D71EEB" w:rsidR="00C878BF" w:rsidRPr="00475770" w:rsidRDefault="00C878BF" w:rsidP="00C878BF">
            <w:pPr>
              <w:rPr>
                <w:b/>
              </w:rPr>
            </w:pPr>
            <w:r w:rsidRPr="00475770">
              <w:rPr>
                <w:rFonts w:ascii="Arial" w:hAnsi="Arial"/>
                <w:b/>
              </w:rPr>
              <w:t>Input Voltage Range</w:t>
            </w:r>
          </w:p>
        </w:tc>
        <w:tc>
          <w:tcPr>
            <w:tcW w:w="3402" w:type="dxa"/>
            <w:vAlign w:val="center"/>
          </w:tcPr>
          <w:p w14:paraId="73ECCBD7" w14:textId="11A8563D" w:rsidR="00C878BF" w:rsidRPr="00475770" w:rsidRDefault="00C878BF" w:rsidP="00C878BF">
            <w:pPr>
              <w:rPr>
                <w:rFonts w:ascii="Arial" w:hAnsi="Arial"/>
              </w:rPr>
            </w:pPr>
            <w:r w:rsidRPr="00475770">
              <w:rPr>
                <w:rFonts w:ascii="Arial" w:hAnsi="Arial"/>
              </w:rPr>
              <w:t>400 V AC ±10%</w:t>
            </w:r>
          </w:p>
        </w:tc>
      </w:tr>
      <w:tr w:rsidR="00C878BF" w:rsidRPr="00475770" w14:paraId="2D4D2DAB" w14:textId="77777777" w:rsidTr="00743B0B">
        <w:trPr>
          <w:trHeight w:val="680"/>
          <w:jc w:val="center"/>
        </w:trPr>
        <w:tc>
          <w:tcPr>
            <w:tcW w:w="3397" w:type="dxa"/>
            <w:vAlign w:val="center"/>
          </w:tcPr>
          <w:p w14:paraId="72250ADA" w14:textId="6C6DC9B8" w:rsidR="00C878BF" w:rsidRPr="00475770" w:rsidRDefault="00C878BF" w:rsidP="00C878BF">
            <w:pPr>
              <w:rPr>
                <w:b/>
              </w:rPr>
            </w:pPr>
            <w:r w:rsidRPr="00475770">
              <w:rPr>
                <w:rFonts w:ascii="Arial" w:hAnsi="Arial"/>
                <w:b/>
              </w:rPr>
              <w:t>Power Factor at Full Load</w:t>
            </w:r>
          </w:p>
        </w:tc>
        <w:tc>
          <w:tcPr>
            <w:tcW w:w="3402" w:type="dxa"/>
            <w:vAlign w:val="center"/>
          </w:tcPr>
          <w:p w14:paraId="121E3E6A" w14:textId="4AE0999F" w:rsidR="00C878BF" w:rsidRPr="00475770" w:rsidRDefault="00C878BF" w:rsidP="00C878BF">
            <w:pPr>
              <w:rPr>
                <w:rFonts w:ascii="Arial" w:hAnsi="Arial"/>
              </w:rPr>
            </w:pPr>
            <w:r w:rsidRPr="00475770">
              <w:rPr>
                <w:rFonts w:ascii="Arial" w:hAnsi="Arial"/>
              </w:rPr>
              <w:t>&gt;= 0.98</w:t>
            </w:r>
          </w:p>
        </w:tc>
      </w:tr>
      <w:tr w:rsidR="00C878BF" w:rsidRPr="00475770" w14:paraId="7AFA9128" w14:textId="77777777" w:rsidTr="00743B0B">
        <w:trPr>
          <w:trHeight w:val="680"/>
          <w:jc w:val="center"/>
        </w:trPr>
        <w:tc>
          <w:tcPr>
            <w:tcW w:w="3397" w:type="dxa"/>
            <w:vAlign w:val="center"/>
          </w:tcPr>
          <w:p w14:paraId="2F9CEF73" w14:textId="25723351" w:rsidR="00C878BF" w:rsidRPr="00475770" w:rsidRDefault="00C878BF" w:rsidP="00C878BF">
            <w:pPr>
              <w:rPr>
                <w:b/>
              </w:rPr>
            </w:pPr>
            <w:r w:rsidRPr="00475770">
              <w:rPr>
                <w:rFonts w:ascii="Arial" w:hAnsi="Arial"/>
                <w:b/>
              </w:rPr>
              <w:t>Peak Efficiency</w:t>
            </w:r>
          </w:p>
        </w:tc>
        <w:tc>
          <w:tcPr>
            <w:tcW w:w="3402" w:type="dxa"/>
            <w:vAlign w:val="center"/>
          </w:tcPr>
          <w:p w14:paraId="329AE2C6" w14:textId="29277A00" w:rsidR="00C878BF" w:rsidRPr="00475770" w:rsidRDefault="00C878BF" w:rsidP="00C878BF">
            <w:pPr>
              <w:rPr>
                <w:rFonts w:ascii="Arial" w:hAnsi="Arial"/>
              </w:rPr>
            </w:pPr>
            <w:r w:rsidRPr="00475770">
              <w:rPr>
                <w:rFonts w:ascii="Arial" w:hAnsi="Arial"/>
              </w:rPr>
              <w:t>&gt;= 96%</w:t>
            </w:r>
          </w:p>
        </w:tc>
      </w:tr>
      <w:tr w:rsidR="00C878BF" w:rsidRPr="00475770" w14:paraId="66904A0C" w14:textId="77777777" w:rsidTr="00743B0B">
        <w:trPr>
          <w:trHeight w:val="680"/>
          <w:jc w:val="center"/>
        </w:trPr>
        <w:tc>
          <w:tcPr>
            <w:tcW w:w="3397" w:type="dxa"/>
            <w:vAlign w:val="center"/>
          </w:tcPr>
          <w:p w14:paraId="6A802817" w14:textId="77777777" w:rsidR="00C878BF" w:rsidRPr="00475770" w:rsidRDefault="00C878BF" w:rsidP="00C878BF">
            <w:pPr>
              <w:jc w:val="both"/>
              <w:rPr>
                <w:rFonts w:ascii="Arial" w:hAnsi="Arial"/>
                <w:b/>
              </w:rPr>
            </w:pPr>
            <w:r w:rsidRPr="00475770">
              <w:rPr>
                <w:rFonts w:ascii="Arial" w:hAnsi="Arial"/>
                <w:b/>
              </w:rPr>
              <w:t>Total Harmonic Distortion</w:t>
            </w:r>
          </w:p>
          <w:p w14:paraId="272579AD" w14:textId="518EEF3E" w:rsidR="00C878BF" w:rsidRPr="00475770" w:rsidRDefault="00C878BF" w:rsidP="00C878BF">
            <w:pPr>
              <w:rPr>
                <w:b/>
              </w:rPr>
            </w:pPr>
            <w:r w:rsidRPr="00475770">
              <w:rPr>
                <w:rFonts w:ascii="Arial" w:hAnsi="Arial"/>
                <w:b/>
              </w:rPr>
              <w:t xml:space="preserve">(current </w:t>
            </w:r>
            <w:r w:rsidRPr="00475770">
              <w:rPr>
                <w:rFonts w:ascii="Arial" w:hAnsi="Arial" w:hint="eastAsia"/>
                <w:b/>
              </w:rPr>
              <w:t>/</w:t>
            </w:r>
            <w:r w:rsidRPr="00475770">
              <w:rPr>
                <w:rFonts w:ascii="Arial" w:hAnsi="Arial"/>
                <w:b/>
              </w:rPr>
              <w:t xml:space="preserve"> &gt; 50% load)</w:t>
            </w:r>
          </w:p>
        </w:tc>
        <w:tc>
          <w:tcPr>
            <w:tcW w:w="3402" w:type="dxa"/>
            <w:vAlign w:val="center"/>
          </w:tcPr>
          <w:p w14:paraId="63B9B637" w14:textId="737D0525" w:rsidR="00C878BF" w:rsidRPr="00475770" w:rsidRDefault="00C878BF" w:rsidP="00C878BF">
            <w:pPr>
              <w:rPr>
                <w:rFonts w:ascii="Arial" w:hAnsi="Arial"/>
              </w:rPr>
            </w:pPr>
            <w:r w:rsidRPr="00475770">
              <w:rPr>
                <w:rFonts w:ascii="Arial" w:hAnsi="Arial"/>
              </w:rPr>
              <w:t>&lt;= 5%</w:t>
            </w:r>
          </w:p>
        </w:tc>
      </w:tr>
    </w:tbl>
    <w:p w14:paraId="125153F7" w14:textId="77777777" w:rsidR="00DE3D5A" w:rsidRPr="00475770" w:rsidRDefault="00DE3D5A" w:rsidP="003C6F4C">
      <w:pPr>
        <w:pStyle w:val="FigureTittle"/>
      </w:pPr>
      <w:bookmarkStart w:id="1130" w:name="_Ref103020594"/>
    </w:p>
    <w:p w14:paraId="0211B64C" w14:textId="5283B6F9" w:rsidR="00C23006" w:rsidRPr="00475770" w:rsidRDefault="00C23006" w:rsidP="003C6F4C">
      <w:pPr>
        <w:pStyle w:val="FigureTittle"/>
      </w:pPr>
      <w:bookmarkStart w:id="1131" w:name="_Ref103279173"/>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2</w:t>
      </w:r>
      <w:r w:rsidR="00F9073B">
        <w:rPr>
          <w:noProof/>
        </w:rPr>
        <w:fldChar w:fldCharType="end"/>
      </w:r>
      <w:r w:rsidRPr="00475770">
        <w:t xml:space="preserve"> </w:t>
      </w:r>
      <w:r w:rsidRPr="00475770">
        <w:rPr>
          <w:rFonts w:hint="eastAsia"/>
        </w:rPr>
        <w:t>Operating</w:t>
      </w:r>
      <w:r w:rsidRPr="00475770">
        <w:t xml:space="preserve"> Conditions</w:t>
      </w:r>
      <w:bookmarkEnd w:id="1130"/>
      <w:bookmarkEnd w:id="1131"/>
    </w:p>
    <w:tbl>
      <w:tblPr>
        <w:tblStyle w:val="a7"/>
        <w:tblW w:w="6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92"/>
      </w:tblGrid>
      <w:tr w:rsidR="00C23006" w:rsidRPr="00475770" w14:paraId="0DE57FE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7C8B4305" w14:textId="77777777" w:rsidR="00C23006" w:rsidRPr="00475770" w:rsidRDefault="00C23006" w:rsidP="00172287">
            <w:r w:rsidRPr="00475770">
              <w:t>Parameter</w:t>
            </w:r>
          </w:p>
        </w:tc>
        <w:tc>
          <w:tcPr>
            <w:tcW w:w="3492" w:type="dxa"/>
          </w:tcPr>
          <w:p w14:paraId="0597069E" w14:textId="77777777" w:rsidR="00C23006" w:rsidRPr="00475770" w:rsidRDefault="00C23006" w:rsidP="00172287">
            <w:r w:rsidRPr="00475770">
              <w:t>Specification</w:t>
            </w:r>
          </w:p>
        </w:tc>
      </w:tr>
      <w:tr w:rsidR="00C23006" w:rsidRPr="00475770" w14:paraId="22495D6D" w14:textId="77777777" w:rsidTr="00743B0B">
        <w:trPr>
          <w:trHeight w:val="850"/>
          <w:jc w:val="center"/>
        </w:trPr>
        <w:tc>
          <w:tcPr>
            <w:tcW w:w="3397" w:type="dxa"/>
            <w:vAlign w:val="center"/>
          </w:tcPr>
          <w:p w14:paraId="386812EA" w14:textId="13DCD30F" w:rsidR="00C23006" w:rsidRPr="00475770" w:rsidRDefault="00C23006" w:rsidP="00172287">
            <w:pPr>
              <w:jc w:val="both"/>
              <w:rPr>
                <w:rFonts w:ascii="Arial" w:hAnsi="Arial"/>
                <w:b/>
              </w:rPr>
            </w:pPr>
            <w:r w:rsidRPr="00475770">
              <w:rPr>
                <w:rFonts w:ascii="Arial" w:hAnsi="Arial"/>
                <w:b/>
              </w:rPr>
              <w:t>Environment, general</w:t>
            </w:r>
          </w:p>
        </w:tc>
        <w:tc>
          <w:tcPr>
            <w:tcW w:w="3492" w:type="dxa"/>
            <w:vAlign w:val="center"/>
          </w:tcPr>
          <w:p w14:paraId="0BB03D26" w14:textId="77777777" w:rsidR="0080423D" w:rsidRPr="00475770" w:rsidRDefault="0080423D" w:rsidP="00E943E7">
            <w:pPr>
              <w:pStyle w:val="ItemListinTable"/>
              <w:spacing w:before="48" w:after="48"/>
              <w:rPr>
                <w:rFonts w:ascii="Arial" w:hAnsi="Arial"/>
              </w:rPr>
            </w:pPr>
            <w:r w:rsidRPr="00475770">
              <w:rPr>
                <w:rFonts w:ascii="Arial" w:hAnsi="Arial"/>
              </w:rPr>
              <w:t>Indoor</w:t>
            </w:r>
          </w:p>
          <w:p w14:paraId="0BAA609F" w14:textId="203434A7" w:rsidR="00C23006" w:rsidRPr="00475770" w:rsidRDefault="0080423D" w:rsidP="00E943E7">
            <w:pPr>
              <w:pStyle w:val="ItemListinTable"/>
              <w:spacing w:before="48" w:after="48"/>
              <w:rPr>
                <w:rFonts w:ascii="Arial" w:hAnsi="Arial"/>
              </w:rPr>
            </w:pPr>
            <w:r w:rsidRPr="00475770">
              <w:rPr>
                <w:rFonts w:ascii="Arial" w:hAnsi="Arial"/>
              </w:rPr>
              <w:t>O</w:t>
            </w:r>
            <w:r w:rsidR="00C23006" w:rsidRPr="00475770">
              <w:rPr>
                <w:rFonts w:ascii="Arial" w:hAnsi="Arial"/>
              </w:rPr>
              <w:t>utdoor</w:t>
            </w:r>
          </w:p>
        </w:tc>
      </w:tr>
      <w:tr w:rsidR="00C23006" w:rsidRPr="00475770" w14:paraId="1D7DDD62" w14:textId="77777777" w:rsidTr="00743B0B">
        <w:trPr>
          <w:trHeight w:val="567"/>
          <w:jc w:val="center"/>
        </w:trPr>
        <w:tc>
          <w:tcPr>
            <w:tcW w:w="3397" w:type="dxa"/>
            <w:vAlign w:val="center"/>
          </w:tcPr>
          <w:p w14:paraId="7391D1C5" w14:textId="585F382C" w:rsidR="00C23006" w:rsidRPr="00475770" w:rsidRDefault="00C23006" w:rsidP="00172287">
            <w:pPr>
              <w:jc w:val="both"/>
              <w:rPr>
                <w:rFonts w:ascii="Arial" w:hAnsi="Arial"/>
                <w:b/>
              </w:rPr>
            </w:pPr>
            <w:r w:rsidRPr="00475770">
              <w:rPr>
                <w:rFonts w:ascii="Arial" w:hAnsi="Arial"/>
                <w:b/>
              </w:rPr>
              <w:t>Storage Temperature</w:t>
            </w:r>
          </w:p>
        </w:tc>
        <w:tc>
          <w:tcPr>
            <w:tcW w:w="3492" w:type="dxa"/>
            <w:vAlign w:val="center"/>
          </w:tcPr>
          <w:p w14:paraId="3C297518" w14:textId="6925DA82" w:rsidR="00C23006" w:rsidRPr="00475770" w:rsidRDefault="00C23006" w:rsidP="004E223B">
            <w:pPr>
              <w:jc w:val="both"/>
              <w:rPr>
                <w:rFonts w:ascii="Arial" w:hAnsi="Arial"/>
              </w:rPr>
            </w:pPr>
            <w:r w:rsidRPr="00475770">
              <w:rPr>
                <w:rFonts w:ascii="Arial" w:hAnsi="Arial"/>
              </w:rPr>
              <w:t>-40</w:t>
            </w:r>
            <w:r w:rsidR="004E223B" w:rsidRPr="00475770">
              <w:rPr>
                <w:rFonts w:ascii="Arial" w:hAnsi="Arial"/>
              </w:rPr>
              <w:t xml:space="preserve"> </w:t>
            </w:r>
            <w:r w:rsidRPr="00475770">
              <w:rPr>
                <w:rFonts w:ascii="Arial" w:hAnsi="Arial"/>
              </w:rPr>
              <w:t>to +70</w:t>
            </w:r>
            <w:r w:rsidR="00497827" w:rsidRPr="00475770">
              <w:rPr>
                <w:rFonts w:ascii="Arial" w:hAnsi="Arial"/>
              </w:rPr>
              <w:t xml:space="preserve"> </w:t>
            </w:r>
            <w:r w:rsidRPr="00475770">
              <w:rPr>
                <w:rFonts w:ascii="微软雅黑" w:eastAsia="微软雅黑" w:hAnsi="微软雅黑" w:cs="微软雅黑" w:hint="eastAsia"/>
              </w:rPr>
              <w:t>℃</w:t>
            </w:r>
            <w:r w:rsidRPr="00475770">
              <w:rPr>
                <w:rFonts w:ascii="Arial" w:eastAsia="微软雅黑" w:hAnsi="Arial"/>
              </w:rPr>
              <w:t xml:space="preserve"> (-40</w:t>
            </w:r>
            <w:r w:rsidR="004E223B" w:rsidRPr="00475770">
              <w:rPr>
                <w:rFonts w:ascii="Arial" w:eastAsia="微软雅黑" w:hAnsi="Arial"/>
              </w:rPr>
              <w:t xml:space="preserve"> </w:t>
            </w:r>
            <w:r w:rsidRPr="00475770">
              <w:rPr>
                <w:rFonts w:ascii="Arial" w:eastAsia="微软雅黑" w:hAnsi="Arial"/>
              </w:rPr>
              <w:t>to 158</w:t>
            </w:r>
            <w:r w:rsidR="00497827" w:rsidRPr="00475770">
              <w:rPr>
                <w:rFonts w:ascii="Arial" w:eastAsia="微软雅黑" w:hAnsi="Arial"/>
              </w:rPr>
              <w:t xml:space="preserve"> </w:t>
            </w:r>
            <w:r w:rsidRPr="00475770">
              <w:rPr>
                <w:rFonts w:ascii="微软雅黑" w:eastAsia="微软雅黑" w:hAnsi="微软雅黑" w:cs="微软雅黑" w:hint="eastAsia"/>
                <w:snapToGrid w:val="0"/>
                <w:kern w:val="2"/>
              </w:rPr>
              <w:t>℉</w:t>
            </w:r>
            <w:r w:rsidRPr="00475770">
              <w:rPr>
                <w:rFonts w:ascii="Arial" w:eastAsia="微软雅黑" w:hAnsi="Arial"/>
              </w:rPr>
              <w:t>)</w:t>
            </w:r>
          </w:p>
        </w:tc>
      </w:tr>
      <w:tr w:rsidR="00C23006" w:rsidRPr="00475770" w14:paraId="728AF95F" w14:textId="77777777" w:rsidTr="00743B0B">
        <w:trPr>
          <w:trHeight w:val="850"/>
          <w:jc w:val="center"/>
        </w:trPr>
        <w:tc>
          <w:tcPr>
            <w:tcW w:w="3397" w:type="dxa"/>
            <w:vAlign w:val="center"/>
          </w:tcPr>
          <w:p w14:paraId="00A2ACE8" w14:textId="2BC67B3F" w:rsidR="00C23006" w:rsidRPr="00475770" w:rsidRDefault="00C23006" w:rsidP="00172287">
            <w:pPr>
              <w:jc w:val="both"/>
              <w:rPr>
                <w:rFonts w:ascii="Arial" w:hAnsi="Arial"/>
                <w:b/>
              </w:rPr>
            </w:pPr>
            <w:r w:rsidRPr="00475770">
              <w:rPr>
                <w:rFonts w:ascii="Arial" w:hAnsi="Arial"/>
                <w:b/>
              </w:rPr>
              <w:t>Operation temperature range</w:t>
            </w:r>
          </w:p>
        </w:tc>
        <w:tc>
          <w:tcPr>
            <w:tcW w:w="3492" w:type="dxa"/>
            <w:vAlign w:val="center"/>
          </w:tcPr>
          <w:p w14:paraId="2988BF0A" w14:textId="66E12EA3" w:rsidR="004E223B" w:rsidRPr="00475770" w:rsidRDefault="00C23006" w:rsidP="00E943E7">
            <w:pPr>
              <w:pStyle w:val="ItemListinTable"/>
              <w:spacing w:before="48" w:after="48"/>
              <w:rPr>
                <w:rFonts w:ascii="Arial" w:hAnsi="Arial"/>
              </w:rPr>
            </w:pPr>
            <w:r w:rsidRPr="00475770">
              <w:rPr>
                <w:rFonts w:ascii="Arial" w:hAnsi="Arial"/>
              </w:rPr>
              <w:t>-35 to + 55</w:t>
            </w:r>
            <w:r w:rsidR="00497827" w:rsidRPr="00475770">
              <w:rPr>
                <w:rFonts w:ascii="Arial" w:hAnsi="Arial"/>
              </w:rPr>
              <w:t xml:space="preserve"> </w:t>
            </w:r>
            <w:r w:rsidR="00EF1293" w:rsidRPr="00475770">
              <w:rPr>
                <w:rFonts w:ascii="微软雅黑" w:eastAsia="微软雅黑" w:hAnsi="微软雅黑" w:cs="微软雅黑" w:hint="eastAsia"/>
              </w:rPr>
              <w:t>℃</w:t>
            </w:r>
            <w:r w:rsidRPr="00475770">
              <w:rPr>
                <w:rFonts w:ascii="Arial" w:hAnsi="Arial"/>
              </w:rPr>
              <w:t xml:space="preserve"> </w:t>
            </w:r>
            <w:r w:rsidR="004E223B" w:rsidRPr="00475770">
              <w:rPr>
                <w:rFonts w:ascii="Arial" w:hAnsi="Arial"/>
              </w:rPr>
              <w:t>(-31 to +131</w:t>
            </w:r>
            <w:r w:rsidR="00497827" w:rsidRPr="00475770">
              <w:rPr>
                <w:rFonts w:ascii="Arial" w:hAnsi="Arial"/>
              </w:rPr>
              <w:t xml:space="preserve"> </w:t>
            </w:r>
            <w:r w:rsidR="004E223B" w:rsidRPr="00475770">
              <w:rPr>
                <w:rFonts w:ascii="微软雅黑" w:eastAsia="微软雅黑" w:hAnsi="微软雅黑" w:cs="微软雅黑" w:hint="eastAsia"/>
                <w:lang w:val="en-US"/>
              </w:rPr>
              <w:t>℉</w:t>
            </w:r>
            <w:r w:rsidR="004E223B" w:rsidRPr="00475770">
              <w:rPr>
                <w:rFonts w:ascii="Arial" w:hAnsi="Arial"/>
              </w:rPr>
              <w:t>)</w:t>
            </w:r>
          </w:p>
          <w:p w14:paraId="7BCFEB83" w14:textId="1164E63B" w:rsidR="00C23006" w:rsidRPr="00475770" w:rsidRDefault="00C23006" w:rsidP="00EF1293">
            <w:pPr>
              <w:pStyle w:val="ItemListinTable"/>
              <w:spacing w:before="48" w:after="48"/>
              <w:rPr>
                <w:rFonts w:ascii="Arial" w:hAnsi="Arial"/>
              </w:rPr>
            </w:pPr>
            <w:r w:rsidRPr="00475770">
              <w:rPr>
                <w:rFonts w:ascii="Arial" w:hAnsi="Arial"/>
              </w:rPr>
              <w:t>+50 to +55</w:t>
            </w:r>
            <w:r w:rsidR="00497827" w:rsidRPr="00475770">
              <w:rPr>
                <w:rFonts w:ascii="Arial" w:hAnsi="Arial"/>
              </w:rPr>
              <w:t xml:space="preserve"> </w:t>
            </w:r>
            <w:r w:rsidR="00EF1293" w:rsidRPr="00475770">
              <w:rPr>
                <w:rFonts w:ascii="微软雅黑" w:eastAsia="微软雅黑" w:hAnsi="微软雅黑" w:cs="微软雅黑" w:hint="eastAsia"/>
              </w:rPr>
              <w:t>℃</w:t>
            </w:r>
            <w:r w:rsidR="004E223B" w:rsidRPr="00475770">
              <w:rPr>
                <w:rFonts w:ascii="Arial" w:hAnsi="Arial"/>
              </w:rPr>
              <w:t xml:space="preserve"> (+122 to +131</w:t>
            </w:r>
            <w:r w:rsidR="00497827" w:rsidRPr="00475770">
              <w:rPr>
                <w:rFonts w:ascii="Arial" w:hAnsi="Arial"/>
              </w:rPr>
              <w:t xml:space="preserve"> </w:t>
            </w:r>
            <w:r w:rsidR="004E223B" w:rsidRPr="00475770">
              <w:rPr>
                <w:rFonts w:ascii="微软雅黑" w:eastAsia="微软雅黑" w:hAnsi="微软雅黑" w:cs="微软雅黑" w:hint="eastAsia"/>
                <w:lang w:val="en-US"/>
              </w:rPr>
              <w:t>℉</w:t>
            </w:r>
            <w:r w:rsidR="004E223B" w:rsidRPr="00475770">
              <w:rPr>
                <w:rFonts w:ascii="Arial" w:hAnsi="Arial"/>
              </w:rPr>
              <w:t>) with linear power de-rating</w:t>
            </w:r>
          </w:p>
        </w:tc>
      </w:tr>
      <w:tr w:rsidR="00C23006" w:rsidRPr="00475770" w14:paraId="66AF6686" w14:textId="77777777" w:rsidTr="00743B0B">
        <w:trPr>
          <w:trHeight w:val="567"/>
          <w:jc w:val="center"/>
        </w:trPr>
        <w:tc>
          <w:tcPr>
            <w:tcW w:w="3397" w:type="dxa"/>
            <w:vAlign w:val="center"/>
          </w:tcPr>
          <w:p w14:paraId="588DB5C2" w14:textId="21163C91" w:rsidR="00C23006" w:rsidRPr="00475770" w:rsidRDefault="00C23006" w:rsidP="00B80BE6">
            <w:pPr>
              <w:jc w:val="both"/>
              <w:rPr>
                <w:rFonts w:ascii="Arial" w:hAnsi="Arial"/>
                <w:b/>
              </w:rPr>
            </w:pPr>
            <w:r w:rsidRPr="00475770">
              <w:rPr>
                <w:rFonts w:ascii="Arial" w:hAnsi="Arial"/>
                <w:b/>
              </w:rPr>
              <w:t>Maximum altitude above sea level</w:t>
            </w:r>
          </w:p>
        </w:tc>
        <w:tc>
          <w:tcPr>
            <w:tcW w:w="3492" w:type="dxa"/>
            <w:vAlign w:val="center"/>
          </w:tcPr>
          <w:p w14:paraId="4F82C43E" w14:textId="59205E2F" w:rsidR="00C23006" w:rsidRPr="00475770" w:rsidRDefault="008F3A81" w:rsidP="001144F4">
            <w:pPr>
              <w:pStyle w:val="ItemListinTable"/>
              <w:numPr>
                <w:ilvl w:val="0"/>
                <w:numId w:val="0"/>
              </w:numPr>
              <w:spacing w:before="48" w:after="48"/>
              <w:ind w:left="420" w:hanging="420"/>
              <w:rPr>
                <w:rFonts w:ascii="Arial" w:hAnsi="Arial"/>
              </w:rPr>
            </w:pPr>
            <w:r w:rsidRPr="00475770">
              <w:rPr>
                <w:rFonts w:ascii="Arial" w:hAnsi="Arial"/>
              </w:rPr>
              <w:t>&lt; 2000 m (6561'</w:t>
            </w:r>
            <w:r w:rsidR="004E223B" w:rsidRPr="00475770">
              <w:rPr>
                <w:rFonts w:ascii="Arial" w:hAnsi="Arial"/>
              </w:rPr>
              <w:t>)</w:t>
            </w:r>
          </w:p>
        </w:tc>
      </w:tr>
    </w:tbl>
    <w:p w14:paraId="5E22D7EA" w14:textId="77777777" w:rsidR="00B80BE6" w:rsidRPr="00475770" w:rsidRDefault="00B80BE6" w:rsidP="00B80BE6"/>
    <w:p w14:paraId="3A467CB2" w14:textId="77777777" w:rsidR="00DE3D5A" w:rsidRPr="00475770" w:rsidRDefault="00DE3D5A" w:rsidP="00467A6B">
      <w:pPr>
        <w:sectPr w:rsidR="00DE3D5A" w:rsidRPr="00475770" w:rsidSect="00D26989">
          <w:pgSz w:w="8392" w:h="11907"/>
          <w:pgMar w:top="567" w:right="567" w:bottom="567" w:left="567" w:header="0" w:footer="340" w:gutter="0"/>
          <w:cols w:space="720"/>
          <w:docGrid w:linePitch="245"/>
        </w:sectPr>
      </w:pPr>
    </w:p>
    <w:p w14:paraId="6B5E33EB" w14:textId="343A4F69" w:rsidR="00DE3D5A" w:rsidRPr="00475770" w:rsidRDefault="00DE3D5A" w:rsidP="00DE3D5A">
      <w:pPr>
        <w:pStyle w:val="2"/>
        <w:spacing w:before="240"/>
      </w:pPr>
      <w:bookmarkStart w:id="1132" w:name="_Toc106900465"/>
      <w:bookmarkStart w:id="1133" w:name="_Toc106983337"/>
      <w:bookmarkStart w:id="1134" w:name="_Toc119068376"/>
      <w:r w:rsidRPr="00475770">
        <w:rPr>
          <w:rFonts w:hint="eastAsia"/>
        </w:rPr>
        <w:lastRenderedPageBreak/>
        <w:t>P</w:t>
      </w:r>
      <w:r w:rsidRPr="00475770">
        <w:t>ackaging Specifications</w:t>
      </w:r>
      <w:bookmarkEnd w:id="1132"/>
      <w:bookmarkEnd w:id="1133"/>
      <w:bookmarkEnd w:id="1134"/>
    </w:p>
    <w:p w14:paraId="01428AF2" w14:textId="5B6EB04F" w:rsidR="004E223B" w:rsidRPr="00475770" w:rsidRDefault="004E223B"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3</w:t>
      </w:r>
      <w:r w:rsidR="00F9073B">
        <w:rPr>
          <w:noProof/>
        </w:rPr>
        <w:fldChar w:fldCharType="end"/>
      </w:r>
      <w:r w:rsidRPr="00475770">
        <w:t xml:space="preserve"> General Dimensions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134"/>
        <w:gridCol w:w="1134"/>
        <w:gridCol w:w="1134"/>
        <w:gridCol w:w="1134"/>
      </w:tblGrid>
      <w:tr w:rsidR="009E2C23" w:rsidRPr="00475770" w14:paraId="6B1D8137" w14:textId="6A841B1B"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val="restart"/>
          </w:tcPr>
          <w:p w14:paraId="70D91185" w14:textId="6591E86F" w:rsidR="009E2C23" w:rsidRPr="00475770" w:rsidRDefault="009E2C23" w:rsidP="00172287">
            <w:r w:rsidRPr="00475770">
              <w:t>Parameter</w:t>
            </w:r>
          </w:p>
        </w:tc>
        <w:tc>
          <w:tcPr>
            <w:tcW w:w="4536" w:type="dxa"/>
            <w:gridSpan w:val="4"/>
          </w:tcPr>
          <w:p w14:paraId="6910C67A" w14:textId="6CD6D2D2" w:rsidR="009E2C23" w:rsidRPr="00475770" w:rsidRDefault="009E2C23" w:rsidP="004E223B">
            <w:pPr>
              <w:jc w:val="left"/>
            </w:pPr>
            <w:r w:rsidRPr="00475770">
              <w:t>Specification</w:t>
            </w:r>
          </w:p>
        </w:tc>
      </w:tr>
      <w:tr w:rsidR="009E2C23" w:rsidRPr="00475770" w14:paraId="774168B9" w14:textId="439B3732"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tcPr>
          <w:p w14:paraId="5EEF9144" w14:textId="77777777" w:rsidR="009E2C23" w:rsidRPr="00475770" w:rsidRDefault="009E2C23" w:rsidP="009E2C23"/>
        </w:tc>
        <w:tc>
          <w:tcPr>
            <w:tcW w:w="2268" w:type="dxa"/>
            <w:gridSpan w:val="2"/>
          </w:tcPr>
          <w:p w14:paraId="27A4C5B5" w14:textId="73EC6B4B" w:rsidR="009E2C23" w:rsidRPr="00475770" w:rsidRDefault="009E2C23" w:rsidP="009E2C23">
            <w:pPr>
              <w:jc w:val="left"/>
            </w:pPr>
            <w:r w:rsidRPr="00475770">
              <w:t>MaxiCharger DC 120</w:t>
            </w:r>
          </w:p>
        </w:tc>
        <w:tc>
          <w:tcPr>
            <w:tcW w:w="2268" w:type="dxa"/>
            <w:gridSpan w:val="2"/>
          </w:tcPr>
          <w:p w14:paraId="34A16330" w14:textId="4DBCC505" w:rsidR="009E2C23" w:rsidRPr="00475770" w:rsidRDefault="009E2C23" w:rsidP="009E2C23">
            <w:pPr>
              <w:jc w:val="left"/>
            </w:pPr>
            <w:r w:rsidRPr="00475770">
              <w:t>MaxiCharger DC 240</w:t>
            </w:r>
          </w:p>
        </w:tc>
      </w:tr>
      <w:tr w:rsidR="009E2C23" w:rsidRPr="00475770" w14:paraId="4B581E12" w14:textId="2E67031A" w:rsidTr="00743B0B">
        <w:trPr>
          <w:trHeight w:val="510"/>
          <w:jc w:val="center"/>
        </w:trPr>
        <w:tc>
          <w:tcPr>
            <w:tcW w:w="2263" w:type="dxa"/>
            <w:vAlign w:val="center"/>
          </w:tcPr>
          <w:p w14:paraId="65F30CA5" w14:textId="435A0D53" w:rsidR="009E2C23" w:rsidRPr="00475770" w:rsidRDefault="009E2C23" w:rsidP="009E2C23">
            <w:pPr>
              <w:jc w:val="both"/>
              <w:rPr>
                <w:rFonts w:ascii="Arial" w:hAnsi="Arial"/>
                <w:b/>
              </w:rPr>
            </w:pPr>
            <w:r w:rsidRPr="00475770">
              <w:rPr>
                <w:rFonts w:ascii="Arial" w:hAnsi="Arial"/>
                <w:b/>
              </w:rPr>
              <w:t>Width of the Cabinet</w:t>
            </w:r>
          </w:p>
        </w:tc>
        <w:tc>
          <w:tcPr>
            <w:tcW w:w="1134" w:type="dxa"/>
            <w:vAlign w:val="center"/>
          </w:tcPr>
          <w:p w14:paraId="3279FC1A" w14:textId="06E65C33" w:rsidR="009E2C23" w:rsidRPr="00475770" w:rsidRDefault="009E2C23" w:rsidP="009E2C23">
            <w:pPr>
              <w:jc w:val="both"/>
              <w:rPr>
                <w:rFonts w:ascii="Arial" w:hAnsi="Arial"/>
              </w:rPr>
            </w:pPr>
            <w:r w:rsidRPr="00475770">
              <w:rPr>
                <w:rFonts w:ascii="Arial" w:hAnsi="Arial"/>
              </w:rPr>
              <w:t xml:space="preserve">820 </w:t>
            </w:r>
            <w:r w:rsidRPr="00475770">
              <w:rPr>
                <w:rFonts w:ascii="Arial" w:hAnsi="Arial" w:hint="eastAsia"/>
              </w:rPr>
              <w:t>mm</w:t>
            </w:r>
          </w:p>
        </w:tc>
        <w:tc>
          <w:tcPr>
            <w:tcW w:w="1134" w:type="dxa"/>
            <w:vAlign w:val="center"/>
          </w:tcPr>
          <w:p w14:paraId="383904E9" w14:textId="1F143871" w:rsidR="009E2C23" w:rsidRPr="00475770" w:rsidRDefault="009E2C23" w:rsidP="009E2C23">
            <w:pPr>
              <w:jc w:val="both"/>
              <w:rPr>
                <w:rFonts w:ascii="Arial" w:hAnsi="Arial"/>
              </w:rPr>
            </w:pPr>
            <w:r w:rsidRPr="00475770">
              <w:rPr>
                <w:rFonts w:ascii="Arial" w:hAnsi="Arial"/>
              </w:rPr>
              <w:t>32.28 in</w:t>
            </w:r>
          </w:p>
        </w:tc>
        <w:tc>
          <w:tcPr>
            <w:tcW w:w="1134" w:type="dxa"/>
            <w:vAlign w:val="center"/>
          </w:tcPr>
          <w:p w14:paraId="2ADCCA59" w14:textId="36D616D9" w:rsidR="009E2C23" w:rsidRPr="00475770" w:rsidRDefault="009E2C23" w:rsidP="009E2C23">
            <w:r w:rsidRPr="00475770">
              <w:rPr>
                <w:rFonts w:ascii="Arial" w:hAnsi="Arial"/>
              </w:rPr>
              <w:t xml:space="preserve">820 </w:t>
            </w:r>
            <w:r w:rsidRPr="00475770">
              <w:rPr>
                <w:rFonts w:ascii="Arial" w:hAnsi="Arial" w:hint="eastAsia"/>
              </w:rPr>
              <w:t>mm</w:t>
            </w:r>
          </w:p>
        </w:tc>
        <w:tc>
          <w:tcPr>
            <w:tcW w:w="1134" w:type="dxa"/>
            <w:vAlign w:val="center"/>
          </w:tcPr>
          <w:p w14:paraId="40EECE0B" w14:textId="4E37431F" w:rsidR="009E2C23" w:rsidRPr="00475770" w:rsidRDefault="009E2C23" w:rsidP="009E2C23">
            <w:r w:rsidRPr="00475770">
              <w:rPr>
                <w:rFonts w:ascii="Arial" w:hAnsi="Arial"/>
              </w:rPr>
              <w:t>32.28 in</w:t>
            </w:r>
          </w:p>
        </w:tc>
      </w:tr>
      <w:tr w:rsidR="009E2C23" w:rsidRPr="00475770" w14:paraId="153BC8D7" w14:textId="24634E6B" w:rsidTr="00743B0B">
        <w:trPr>
          <w:trHeight w:val="510"/>
          <w:jc w:val="center"/>
        </w:trPr>
        <w:tc>
          <w:tcPr>
            <w:tcW w:w="2263" w:type="dxa"/>
            <w:vAlign w:val="center"/>
          </w:tcPr>
          <w:p w14:paraId="34B46A67" w14:textId="70BE0F0D" w:rsidR="009E2C23" w:rsidRPr="00475770" w:rsidRDefault="009E2C23" w:rsidP="009E2C23">
            <w:pPr>
              <w:rPr>
                <w:b/>
                <w:i/>
              </w:rPr>
            </w:pPr>
            <w:r w:rsidRPr="00475770">
              <w:rPr>
                <w:rFonts w:ascii="Arial" w:hAnsi="Arial"/>
                <w:b/>
              </w:rPr>
              <w:t>Depth of the Cabinet</w:t>
            </w:r>
          </w:p>
        </w:tc>
        <w:tc>
          <w:tcPr>
            <w:tcW w:w="1134" w:type="dxa"/>
            <w:vAlign w:val="center"/>
          </w:tcPr>
          <w:p w14:paraId="0862B070" w14:textId="39224996" w:rsidR="009E2C23" w:rsidRPr="00475770" w:rsidRDefault="009E2C23" w:rsidP="009E2C23">
            <w:r w:rsidRPr="00475770">
              <w:rPr>
                <w:rFonts w:ascii="Arial" w:hAnsi="Arial"/>
              </w:rPr>
              <w:t xml:space="preserve">600 </w:t>
            </w:r>
            <w:r w:rsidRPr="00475770">
              <w:rPr>
                <w:rFonts w:ascii="Arial" w:hAnsi="Arial" w:hint="eastAsia"/>
              </w:rPr>
              <w:t>mm</w:t>
            </w:r>
          </w:p>
        </w:tc>
        <w:tc>
          <w:tcPr>
            <w:tcW w:w="1134" w:type="dxa"/>
            <w:vAlign w:val="center"/>
          </w:tcPr>
          <w:p w14:paraId="4D1762F2" w14:textId="5A7AA73A" w:rsidR="009E2C23" w:rsidRPr="00475770" w:rsidRDefault="009E2C23" w:rsidP="009E2C23">
            <w:r w:rsidRPr="00475770">
              <w:rPr>
                <w:rFonts w:ascii="Arial" w:hAnsi="Arial"/>
              </w:rPr>
              <w:t>23.62 in</w:t>
            </w:r>
          </w:p>
        </w:tc>
        <w:tc>
          <w:tcPr>
            <w:tcW w:w="1134" w:type="dxa"/>
            <w:vAlign w:val="center"/>
          </w:tcPr>
          <w:p w14:paraId="310623C4" w14:textId="0D3EE073" w:rsidR="009E2C23" w:rsidRPr="00475770" w:rsidRDefault="009E2C23" w:rsidP="009E2C23">
            <w:r w:rsidRPr="00475770">
              <w:rPr>
                <w:rFonts w:ascii="Arial" w:hAnsi="Arial"/>
              </w:rPr>
              <w:t xml:space="preserve">700 </w:t>
            </w:r>
            <w:r w:rsidRPr="00475770">
              <w:rPr>
                <w:rFonts w:ascii="Arial" w:hAnsi="Arial" w:hint="eastAsia"/>
              </w:rPr>
              <w:t>mm</w:t>
            </w:r>
          </w:p>
        </w:tc>
        <w:tc>
          <w:tcPr>
            <w:tcW w:w="1134" w:type="dxa"/>
            <w:vAlign w:val="center"/>
          </w:tcPr>
          <w:p w14:paraId="10C43138" w14:textId="582FF4C4" w:rsidR="009E2C23" w:rsidRPr="00475770" w:rsidRDefault="009E2C23" w:rsidP="009E2C23">
            <w:r w:rsidRPr="00475770">
              <w:rPr>
                <w:rFonts w:ascii="Arial" w:hAnsi="Arial"/>
              </w:rPr>
              <w:t>27.56 in</w:t>
            </w:r>
          </w:p>
        </w:tc>
      </w:tr>
      <w:tr w:rsidR="009E2C23" w:rsidRPr="00475770" w14:paraId="692809C6" w14:textId="51A0FCB9" w:rsidTr="00743B0B">
        <w:trPr>
          <w:trHeight w:val="510"/>
          <w:jc w:val="center"/>
        </w:trPr>
        <w:tc>
          <w:tcPr>
            <w:tcW w:w="2263" w:type="dxa"/>
            <w:vAlign w:val="center"/>
          </w:tcPr>
          <w:p w14:paraId="614E5F00" w14:textId="46546720" w:rsidR="009E2C23" w:rsidRPr="00475770" w:rsidRDefault="009E2C23" w:rsidP="009E2C23">
            <w:pPr>
              <w:rPr>
                <w:b/>
                <w:i/>
              </w:rPr>
            </w:pPr>
            <w:r w:rsidRPr="00475770">
              <w:rPr>
                <w:rFonts w:ascii="Arial" w:hAnsi="Arial" w:hint="eastAsia"/>
                <w:b/>
              </w:rPr>
              <w:t>Height</w:t>
            </w:r>
            <w:r w:rsidRPr="00475770">
              <w:rPr>
                <w:rFonts w:ascii="Arial" w:hAnsi="Arial"/>
                <w:b/>
              </w:rPr>
              <w:t xml:space="preserve"> of the Cabinet</w:t>
            </w:r>
          </w:p>
        </w:tc>
        <w:tc>
          <w:tcPr>
            <w:tcW w:w="1134" w:type="dxa"/>
            <w:vAlign w:val="center"/>
          </w:tcPr>
          <w:p w14:paraId="169F5C18" w14:textId="540D24F3" w:rsidR="009E2C23" w:rsidRPr="00475770" w:rsidRDefault="009E2C23" w:rsidP="009E2C23">
            <w:r w:rsidRPr="00475770">
              <w:rPr>
                <w:rFonts w:ascii="Arial" w:hAnsi="Arial"/>
              </w:rPr>
              <w:t>1950 mm</w:t>
            </w:r>
          </w:p>
        </w:tc>
        <w:tc>
          <w:tcPr>
            <w:tcW w:w="1134" w:type="dxa"/>
            <w:vAlign w:val="center"/>
          </w:tcPr>
          <w:p w14:paraId="7A9CB711" w14:textId="2CCF3992" w:rsidR="009E2C23" w:rsidRPr="00475770" w:rsidRDefault="009E2C23" w:rsidP="009E2C23">
            <w:r w:rsidRPr="00475770">
              <w:rPr>
                <w:rFonts w:ascii="Arial" w:hAnsi="Arial"/>
              </w:rPr>
              <w:t>76.77 in</w:t>
            </w:r>
          </w:p>
        </w:tc>
        <w:tc>
          <w:tcPr>
            <w:tcW w:w="1134" w:type="dxa"/>
            <w:vAlign w:val="center"/>
          </w:tcPr>
          <w:p w14:paraId="603EAAC5" w14:textId="2AC595D1" w:rsidR="009E2C23" w:rsidRPr="00475770" w:rsidRDefault="009E2C23" w:rsidP="009E2C23">
            <w:r w:rsidRPr="00475770">
              <w:rPr>
                <w:rFonts w:ascii="Arial" w:hAnsi="Arial"/>
              </w:rPr>
              <w:t>1950 mm</w:t>
            </w:r>
          </w:p>
        </w:tc>
        <w:tc>
          <w:tcPr>
            <w:tcW w:w="1134" w:type="dxa"/>
            <w:vAlign w:val="center"/>
          </w:tcPr>
          <w:p w14:paraId="280C14B5" w14:textId="79114A4A" w:rsidR="009E2C23" w:rsidRPr="00475770" w:rsidRDefault="009E2C23" w:rsidP="009E2C23">
            <w:r w:rsidRPr="00475770">
              <w:rPr>
                <w:rFonts w:ascii="Arial" w:hAnsi="Arial"/>
              </w:rPr>
              <w:t>76.77 in</w:t>
            </w:r>
          </w:p>
        </w:tc>
      </w:tr>
      <w:tr w:rsidR="009E2C23" w:rsidRPr="00475770" w14:paraId="79BF1931" w14:textId="728332E0" w:rsidTr="00743B0B">
        <w:trPr>
          <w:trHeight w:val="510"/>
          <w:jc w:val="center"/>
        </w:trPr>
        <w:tc>
          <w:tcPr>
            <w:tcW w:w="2263" w:type="dxa"/>
            <w:vMerge w:val="restart"/>
            <w:vAlign w:val="center"/>
          </w:tcPr>
          <w:p w14:paraId="708D670E" w14:textId="4EED5B81" w:rsidR="009E2C23" w:rsidRPr="00475770" w:rsidRDefault="009E2C23" w:rsidP="009E2C23">
            <w:pPr>
              <w:rPr>
                <w:rFonts w:ascii="Arial" w:hAnsi="Arial"/>
                <w:b/>
              </w:rPr>
            </w:pPr>
            <w:r w:rsidRPr="00475770">
              <w:rPr>
                <w:rFonts w:ascii="Arial" w:hAnsi="Arial"/>
                <w:b/>
              </w:rPr>
              <w:t>Length of the charging cable (air-cooled)</w:t>
            </w:r>
          </w:p>
        </w:tc>
        <w:tc>
          <w:tcPr>
            <w:tcW w:w="4536" w:type="dxa"/>
            <w:gridSpan w:val="4"/>
            <w:shd w:val="clear" w:color="auto" w:fill="auto"/>
            <w:vAlign w:val="center"/>
          </w:tcPr>
          <w:p w14:paraId="2E43B463" w14:textId="16CD40CB" w:rsidR="009E2C23" w:rsidRPr="00475770" w:rsidRDefault="009E2C23" w:rsidP="009E2C23">
            <w:r w:rsidRPr="00475770">
              <w:rPr>
                <w:rFonts w:ascii="Arial" w:hAnsi="Arial"/>
              </w:rPr>
              <w:t>4000 mm (157.48 in)</w:t>
            </w:r>
          </w:p>
        </w:tc>
      </w:tr>
      <w:tr w:rsidR="009E2C23" w:rsidRPr="00475770" w14:paraId="4AFB364E" w14:textId="766BFAED" w:rsidTr="00743B0B">
        <w:trPr>
          <w:trHeight w:val="510"/>
          <w:jc w:val="center"/>
        </w:trPr>
        <w:tc>
          <w:tcPr>
            <w:tcW w:w="2263" w:type="dxa"/>
            <w:vMerge/>
            <w:vAlign w:val="center"/>
          </w:tcPr>
          <w:p w14:paraId="56ED1DF1" w14:textId="77777777" w:rsidR="009E2C23" w:rsidRPr="00475770" w:rsidRDefault="009E2C23" w:rsidP="009E2C23">
            <w:pPr>
              <w:rPr>
                <w:b/>
              </w:rPr>
            </w:pPr>
          </w:p>
        </w:tc>
        <w:tc>
          <w:tcPr>
            <w:tcW w:w="4536" w:type="dxa"/>
            <w:gridSpan w:val="4"/>
            <w:shd w:val="clear" w:color="auto" w:fill="auto"/>
            <w:vAlign w:val="center"/>
          </w:tcPr>
          <w:p w14:paraId="27864272" w14:textId="6D3E6017" w:rsidR="009E2C23" w:rsidRPr="00475770" w:rsidRDefault="009E2C23" w:rsidP="009E2C23">
            <w:r w:rsidRPr="00475770">
              <w:rPr>
                <w:rFonts w:ascii="Arial" w:hAnsi="Arial"/>
              </w:rPr>
              <w:t>(</w:t>
            </w:r>
            <w:r w:rsidRPr="00475770">
              <w:rPr>
                <w:rFonts w:ascii="Arial" w:hAnsi="Arial" w:hint="eastAsia"/>
              </w:rPr>
              <w:t>Optional</w:t>
            </w:r>
            <w:r w:rsidRPr="00475770">
              <w:rPr>
                <w:rFonts w:ascii="Arial" w:hAnsi="Arial"/>
              </w:rPr>
              <w:t xml:space="preserve">) </w:t>
            </w:r>
            <w:r w:rsidRPr="00475770">
              <w:rPr>
                <w:rFonts w:ascii="Arial" w:hAnsi="Arial" w:hint="eastAsia"/>
              </w:rPr>
              <w:t>7</w:t>
            </w:r>
            <w:r w:rsidRPr="00475770">
              <w:rPr>
                <w:rFonts w:ascii="Arial" w:hAnsi="Arial"/>
              </w:rPr>
              <w:t>500 mm (</w:t>
            </w:r>
            <w:r w:rsidRPr="00475770">
              <w:rPr>
                <w:rFonts w:ascii="Arial" w:hAnsi="Arial" w:hint="eastAsia"/>
              </w:rPr>
              <w:t>2</w:t>
            </w:r>
            <w:r w:rsidRPr="00475770">
              <w:rPr>
                <w:rFonts w:ascii="Arial" w:hAnsi="Arial"/>
              </w:rPr>
              <w:t>95.28 in)</w:t>
            </w:r>
          </w:p>
        </w:tc>
      </w:tr>
    </w:tbl>
    <w:p w14:paraId="2ED7485A" w14:textId="77777777" w:rsidR="00C23006" w:rsidRPr="00475770" w:rsidRDefault="00C23006" w:rsidP="00195C05">
      <w:pPr>
        <w:pStyle w:val="EN"/>
      </w:pPr>
    </w:p>
    <w:p w14:paraId="13C9BE69" w14:textId="34AB204E" w:rsidR="00646DA7" w:rsidRPr="00475770" w:rsidRDefault="00646DA7"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4</w:t>
      </w:r>
      <w:r w:rsidR="00F9073B">
        <w:rPr>
          <w:noProof/>
        </w:rPr>
        <w:fldChar w:fldCharType="end"/>
      </w:r>
      <w:r w:rsidRPr="00475770">
        <w:t xml:space="preserve"> </w:t>
      </w:r>
      <w:r w:rsidRPr="00475770">
        <w:rPr>
          <w:rFonts w:hint="eastAsia"/>
        </w:rPr>
        <w:t>Packaged</w:t>
      </w:r>
      <w:r w:rsidRPr="00475770">
        <w:t xml:space="preserve"> Product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2268"/>
      </w:tblGrid>
      <w:tr w:rsidR="00C878BF" w:rsidRPr="00475770" w14:paraId="70E7EEA0"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5437078B" w14:textId="77777777" w:rsidR="00C878BF" w:rsidRPr="00475770" w:rsidRDefault="00C878BF" w:rsidP="00172287">
            <w:r w:rsidRPr="00475770">
              <w:t>Parameter</w:t>
            </w:r>
          </w:p>
        </w:tc>
        <w:tc>
          <w:tcPr>
            <w:tcW w:w="4252" w:type="dxa"/>
            <w:gridSpan w:val="2"/>
          </w:tcPr>
          <w:p w14:paraId="5E294925" w14:textId="77777777" w:rsidR="00C878BF" w:rsidRPr="00475770" w:rsidRDefault="00C878BF" w:rsidP="00172287">
            <w:pPr>
              <w:jc w:val="left"/>
            </w:pPr>
            <w:r w:rsidRPr="00475770">
              <w:t>Specification</w:t>
            </w:r>
          </w:p>
        </w:tc>
      </w:tr>
      <w:tr w:rsidR="00C878BF" w:rsidRPr="00475770" w14:paraId="4A5E56E1" w14:textId="77777777" w:rsidTr="00743B0B">
        <w:trPr>
          <w:trHeight w:val="510"/>
          <w:jc w:val="center"/>
        </w:trPr>
        <w:tc>
          <w:tcPr>
            <w:tcW w:w="2547" w:type="dxa"/>
            <w:vAlign w:val="center"/>
          </w:tcPr>
          <w:p w14:paraId="0CBA5655" w14:textId="77777777" w:rsidR="00C878BF" w:rsidRPr="00475770" w:rsidRDefault="00C878BF" w:rsidP="00172287">
            <w:pPr>
              <w:jc w:val="both"/>
              <w:rPr>
                <w:rFonts w:ascii="Arial" w:hAnsi="Arial"/>
                <w:b/>
              </w:rPr>
            </w:pPr>
            <w:r w:rsidRPr="00475770">
              <w:rPr>
                <w:rFonts w:ascii="Arial" w:hAnsi="Arial"/>
                <w:b/>
              </w:rPr>
              <w:t>Width</w:t>
            </w:r>
          </w:p>
        </w:tc>
        <w:tc>
          <w:tcPr>
            <w:tcW w:w="1984" w:type="dxa"/>
            <w:vAlign w:val="center"/>
          </w:tcPr>
          <w:p w14:paraId="638EA510" w14:textId="77777777" w:rsidR="00C878BF" w:rsidRPr="00475770" w:rsidRDefault="00C878BF" w:rsidP="00172287">
            <w:pPr>
              <w:jc w:val="both"/>
              <w:rPr>
                <w:rFonts w:ascii="Arial" w:hAnsi="Arial"/>
              </w:rPr>
            </w:pPr>
            <w:r w:rsidRPr="00475770">
              <w:rPr>
                <w:rFonts w:ascii="Arial" w:hAnsi="Arial"/>
              </w:rPr>
              <w:t>1240 mm</w:t>
            </w:r>
          </w:p>
        </w:tc>
        <w:tc>
          <w:tcPr>
            <w:tcW w:w="2268" w:type="dxa"/>
            <w:vAlign w:val="center"/>
          </w:tcPr>
          <w:p w14:paraId="725F3AC4" w14:textId="3BCC18D7" w:rsidR="00C878BF" w:rsidRPr="00475770" w:rsidRDefault="009E2C23" w:rsidP="00172287">
            <w:pPr>
              <w:jc w:val="both"/>
              <w:rPr>
                <w:rFonts w:ascii="Arial" w:hAnsi="Arial"/>
              </w:rPr>
            </w:pPr>
            <w:r w:rsidRPr="00475770">
              <w:rPr>
                <w:rFonts w:ascii="Arial" w:hAnsi="Arial"/>
              </w:rPr>
              <w:t>48.82 in</w:t>
            </w:r>
          </w:p>
        </w:tc>
      </w:tr>
      <w:tr w:rsidR="00C878BF" w:rsidRPr="00475770" w14:paraId="50F23C2F" w14:textId="77777777" w:rsidTr="00743B0B">
        <w:trPr>
          <w:trHeight w:val="510"/>
          <w:jc w:val="center"/>
        </w:trPr>
        <w:tc>
          <w:tcPr>
            <w:tcW w:w="2547" w:type="dxa"/>
            <w:vAlign w:val="center"/>
          </w:tcPr>
          <w:p w14:paraId="2037E250" w14:textId="77777777" w:rsidR="00C878BF" w:rsidRPr="00475770" w:rsidRDefault="00C878BF" w:rsidP="00172287">
            <w:pPr>
              <w:rPr>
                <w:b/>
                <w:i/>
              </w:rPr>
            </w:pPr>
            <w:r w:rsidRPr="00475770">
              <w:rPr>
                <w:rFonts w:ascii="Arial" w:hAnsi="Arial"/>
                <w:b/>
              </w:rPr>
              <w:t>Depth</w:t>
            </w:r>
          </w:p>
        </w:tc>
        <w:tc>
          <w:tcPr>
            <w:tcW w:w="1984" w:type="dxa"/>
            <w:vAlign w:val="center"/>
          </w:tcPr>
          <w:p w14:paraId="1AF1D21C" w14:textId="77777777" w:rsidR="00C878BF" w:rsidRPr="00475770" w:rsidRDefault="00C878BF" w:rsidP="00172287">
            <w:pPr>
              <w:jc w:val="both"/>
            </w:pPr>
            <w:r w:rsidRPr="00475770">
              <w:rPr>
                <w:rFonts w:ascii="Arial" w:hAnsi="Arial"/>
              </w:rPr>
              <w:t>1000 mm</w:t>
            </w:r>
          </w:p>
        </w:tc>
        <w:tc>
          <w:tcPr>
            <w:tcW w:w="2268" w:type="dxa"/>
            <w:vAlign w:val="center"/>
          </w:tcPr>
          <w:p w14:paraId="4A1634BE" w14:textId="5E79AFE9" w:rsidR="00C878BF" w:rsidRPr="00475770" w:rsidRDefault="009E2C23" w:rsidP="00172287">
            <w:pPr>
              <w:jc w:val="both"/>
            </w:pPr>
            <w:r w:rsidRPr="00475770">
              <w:rPr>
                <w:rFonts w:ascii="Arial" w:hAnsi="Arial"/>
              </w:rPr>
              <w:t>39.37 in</w:t>
            </w:r>
          </w:p>
        </w:tc>
      </w:tr>
      <w:tr w:rsidR="00C878BF" w:rsidRPr="00475770" w14:paraId="02E1BF54" w14:textId="77777777" w:rsidTr="00743B0B">
        <w:trPr>
          <w:trHeight w:val="510"/>
          <w:jc w:val="center"/>
        </w:trPr>
        <w:tc>
          <w:tcPr>
            <w:tcW w:w="2547" w:type="dxa"/>
            <w:vAlign w:val="center"/>
          </w:tcPr>
          <w:p w14:paraId="77FBA4C6" w14:textId="77777777" w:rsidR="00C878BF" w:rsidRPr="00475770" w:rsidRDefault="00C878BF" w:rsidP="00172287">
            <w:pPr>
              <w:rPr>
                <w:b/>
                <w:i/>
              </w:rPr>
            </w:pPr>
            <w:r w:rsidRPr="00475770">
              <w:rPr>
                <w:rFonts w:ascii="Arial" w:hAnsi="Arial" w:hint="eastAsia"/>
                <w:b/>
              </w:rPr>
              <w:t>Height</w:t>
            </w:r>
          </w:p>
        </w:tc>
        <w:tc>
          <w:tcPr>
            <w:tcW w:w="1984" w:type="dxa"/>
            <w:vAlign w:val="center"/>
          </w:tcPr>
          <w:p w14:paraId="0BED27A2" w14:textId="77777777" w:rsidR="00C878BF" w:rsidRPr="00475770" w:rsidRDefault="00C878BF" w:rsidP="00172287">
            <w:pPr>
              <w:jc w:val="both"/>
            </w:pPr>
            <w:r w:rsidRPr="00475770">
              <w:rPr>
                <w:rFonts w:ascii="Arial" w:hAnsi="Arial"/>
              </w:rPr>
              <w:t>2146 mm</w:t>
            </w:r>
          </w:p>
        </w:tc>
        <w:tc>
          <w:tcPr>
            <w:tcW w:w="2268" w:type="dxa"/>
            <w:vAlign w:val="center"/>
          </w:tcPr>
          <w:p w14:paraId="24163451" w14:textId="47E66A4A" w:rsidR="00C878BF" w:rsidRPr="00475770" w:rsidRDefault="009E2C23" w:rsidP="00172287">
            <w:pPr>
              <w:jc w:val="both"/>
            </w:pPr>
            <w:r w:rsidRPr="00475770">
              <w:rPr>
                <w:rFonts w:ascii="Arial" w:hAnsi="Arial"/>
              </w:rPr>
              <w:t>84.49 in</w:t>
            </w:r>
          </w:p>
        </w:tc>
      </w:tr>
      <w:tr w:rsidR="00C878BF" w:rsidRPr="00475770" w14:paraId="4FB4F15B" w14:textId="77777777" w:rsidTr="00743B0B">
        <w:trPr>
          <w:trHeight w:val="510"/>
          <w:jc w:val="center"/>
        </w:trPr>
        <w:tc>
          <w:tcPr>
            <w:tcW w:w="2547" w:type="dxa"/>
            <w:vAlign w:val="center"/>
          </w:tcPr>
          <w:p w14:paraId="297599F6" w14:textId="77777777" w:rsidR="00C878BF" w:rsidRPr="00475770" w:rsidRDefault="00C878BF" w:rsidP="00172287">
            <w:pPr>
              <w:rPr>
                <w:rFonts w:ascii="Arial" w:hAnsi="Arial"/>
                <w:b/>
              </w:rPr>
            </w:pPr>
            <w:r w:rsidRPr="00475770">
              <w:rPr>
                <w:rFonts w:ascii="Arial" w:hAnsi="Arial"/>
                <w:b/>
              </w:rPr>
              <w:t xml:space="preserve">Mass of </w:t>
            </w:r>
            <w:r w:rsidRPr="00475770">
              <w:rPr>
                <w:rFonts w:ascii="Arial" w:hAnsi="Arial" w:hint="eastAsia"/>
                <w:b/>
              </w:rPr>
              <w:t>the</w:t>
            </w:r>
            <w:r w:rsidRPr="00475770">
              <w:rPr>
                <w:rFonts w:ascii="Arial" w:hAnsi="Arial"/>
                <w:b/>
              </w:rPr>
              <w:t xml:space="preserve"> Package</w:t>
            </w:r>
          </w:p>
        </w:tc>
        <w:tc>
          <w:tcPr>
            <w:tcW w:w="1984" w:type="dxa"/>
            <w:shd w:val="clear" w:color="auto" w:fill="auto"/>
            <w:vAlign w:val="center"/>
          </w:tcPr>
          <w:p w14:paraId="1FA03ECC" w14:textId="77777777" w:rsidR="00C878BF" w:rsidRPr="00475770" w:rsidRDefault="00C878BF" w:rsidP="00172287">
            <w:pPr>
              <w:jc w:val="both"/>
            </w:pPr>
            <w:r w:rsidRPr="00475770">
              <w:rPr>
                <w:rFonts w:ascii="Arial" w:hAnsi="Arial"/>
              </w:rPr>
              <w:t>55 kg</w:t>
            </w:r>
          </w:p>
        </w:tc>
        <w:tc>
          <w:tcPr>
            <w:tcW w:w="2268" w:type="dxa"/>
            <w:shd w:val="clear" w:color="auto" w:fill="auto"/>
            <w:vAlign w:val="center"/>
          </w:tcPr>
          <w:p w14:paraId="6195ED14" w14:textId="77777777" w:rsidR="00C878BF" w:rsidRPr="00475770" w:rsidRDefault="00C878BF" w:rsidP="00172287">
            <w:pPr>
              <w:jc w:val="both"/>
            </w:pPr>
            <w:r w:rsidRPr="00475770">
              <w:rPr>
                <w:rFonts w:ascii="Arial" w:hAnsi="Arial"/>
              </w:rPr>
              <w:t>121 lb.</w:t>
            </w:r>
          </w:p>
        </w:tc>
      </w:tr>
      <w:tr w:rsidR="00C878BF" w:rsidRPr="00475770" w14:paraId="7120EC2C" w14:textId="77777777" w:rsidTr="00743B0B">
        <w:trPr>
          <w:trHeight w:val="510"/>
          <w:jc w:val="center"/>
        </w:trPr>
        <w:tc>
          <w:tcPr>
            <w:tcW w:w="2547" w:type="dxa"/>
            <w:vAlign w:val="center"/>
          </w:tcPr>
          <w:p w14:paraId="6B9C08C5" w14:textId="77777777" w:rsidR="00C878BF" w:rsidRPr="00475770" w:rsidRDefault="00C878BF" w:rsidP="00172287">
            <w:pPr>
              <w:rPr>
                <w:rFonts w:ascii="Arial" w:hAnsi="Arial"/>
                <w:b/>
              </w:rPr>
            </w:pPr>
            <w:r w:rsidRPr="00475770">
              <w:rPr>
                <w:rFonts w:ascii="Arial" w:hAnsi="Arial"/>
                <w:b/>
              </w:rPr>
              <w:t>Maximum Tipping Angle</w:t>
            </w:r>
          </w:p>
        </w:tc>
        <w:tc>
          <w:tcPr>
            <w:tcW w:w="4252" w:type="dxa"/>
            <w:gridSpan w:val="2"/>
            <w:shd w:val="clear" w:color="auto" w:fill="auto"/>
            <w:vAlign w:val="center"/>
          </w:tcPr>
          <w:p w14:paraId="5C09702A" w14:textId="77777777" w:rsidR="00C878BF" w:rsidRPr="00475770" w:rsidRDefault="00C878BF" w:rsidP="00172287">
            <w:r w:rsidRPr="00475770">
              <w:rPr>
                <w:rFonts w:ascii="Arial" w:hAnsi="Arial"/>
              </w:rPr>
              <w:t>30°</w:t>
            </w:r>
          </w:p>
        </w:tc>
      </w:tr>
      <w:tr w:rsidR="00C878BF" w:rsidRPr="00475770" w14:paraId="0D4DB8FB" w14:textId="77777777" w:rsidTr="00743B0B">
        <w:trPr>
          <w:trHeight w:val="510"/>
          <w:jc w:val="center"/>
        </w:trPr>
        <w:tc>
          <w:tcPr>
            <w:tcW w:w="6799" w:type="dxa"/>
            <w:gridSpan w:val="3"/>
            <w:vAlign w:val="center"/>
          </w:tcPr>
          <w:p w14:paraId="171149ED" w14:textId="77777777" w:rsidR="00C878BF" w:rsidRPr="00475770" w:rsidRDefault="00C878BF" w:rsidP="00172287">
            <w:r w:rsidRPr="00475770">
              <w:rPr>
                <w:rFonts w:ascii="Arial" w:hAnsi="Arial"/>
                <w:b/>
              </w:rPr>
              <w:t>NOTE</w:t>
            </w:r>
            <w:r w:rsidRPr="00475770">
              <w:rPr>
                <w:rFonts w:ascii="Arial" w:hAnsi="Arial"/>
              </w:rPr>
              <w:t>: The MaxiCharger is mounted on a standard size wooden pallet and protected to prevent damages during transport.</w:t>
            </w:r>
          </w:p>
        </w:tc>
      </w:tr>
    </w:tbl>
    <w:p w14:paraId="4BC6DE92" w14:textId="77777777" w:rsidR="00646DA7" w:rsidRPr="00475770" w:rsidRDefault="00646DA7" w:rsidP="00195C05">
      <w:pPr>
        <w:pStyle w:val="EN"/>
      </w:pPr>
    </w:p>
    <w:p w14:paraId="747E8A8C" w14:textId="77777777" w:rsidR="00DE3D5A" w:rsidRPr="00475770" w:rsidRDefault="00DE3D5A" w:rsidP="003C6F4C">
      <w:pPr>
        <w:pStyle w:val="FigureTittle"/>
        <w:sectPr w:rsidR="00DE3D5A" w:rsidRPr="00475770" w:rsidSect="00D26989">
          <w:pgSz w:w="8392" w:h="11907"/>
          <w:pgMar w:top="567" w:right="567" w:bottom="567" w:left="567" w:header="0" w:footer="340" w:gutter="0"/>
          <w:cols w:space="720"/>
          <w:docGrid w:linePitch="245"/>
        </w:sectPr>
      </w:pPr>
      <w:bookmarkStart w:id="1135" w:name="_Toc102749496"/>
      <w:bookmarkStart w:id="1136" w:name="_Toc102749497"/>
      <w:bookmarkStart w:id="1137" w:name="_Toc102749498"/>
      <w:bookmarkStart w:id="1138" w:name="_Toc102749502"/>
      <w:bookmarkStart w:id="1139" w:name="_Toc102749519"/>
      <w:bookmarkStart w:id="1140" w:name="_Toc102759606"/>
      <w:bookmarkStart w:id="1141" w:name="_Toc102749520"/>
      <w:bookmarkStart w:id="1142" w:name="_Toc102759607"/>
      <w:bookmarkStart w:id="1143" w:name="_Toc102749521"/>
      <w:bookmarkStart w:id="1144" w:name="_Toc102759608"/>
      <w:bookmarkStart w:id="1145" w:name="_Toc102749522"/>
      <w:bookmarkStart w:id="1146" w:name="_Toc102759609"/>
      <w:bookmarkStart w:id="1147" w:name="_Toc102749523"/>
      <w:bookmarkStart w:id="1148" w:name="_Toc102759610"/>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14:paraId="4517F70E" w14:textId="3EC68B24" w:rsidR="00DE3D5A" w:rsidRPr="00475770" w:rsidRDefault="00DE3D5A" w:rsidP="00DE3D5A">
      <w:pPr>
        <w:pStyle w:val="2"/>
        <w:spacing w:before="240"/>
      </w:pPr>
      <w:bookmarkStart w:id="1149" w:name="_Toc106900466"/>
      <w:bookmarkStart w:id="1150" w:name="_Toc106983338"/>
      <w:bookmarkStart w:id="1151" w:name="_Toc119068377"/>
      <w:r w:rsidRPr="00475770">
        <w:lastRenderedPageBreak/>
        <w:t>Installation Specifications</w:t>
      </w:r>
      <w:bookmarkEnd w:id="1149"/>
      <w:bookmarkEnd w:id="1150"/>
      <w:bookmarkEnd w:id="1151"/>
    </w:p>
    <w:p w14:paraId="71E85BED" w14:textId="4BB95A8C" w:rsidR="00C878BF" w:rsidRPr="00475770" w:rsidRDefault="00ED4F64" w:rsidP="003C6F4C">
      <w:pPr>
        <w:pStyle w:val="FigureTittle"/>
      </w:pPr>
      <w:r w:rsidRPr="00475770">
        <w:rPr>
          <w:noProof/>
        </w:rPr>
        <w:drawing>
          <wp:anchor distT="0" distB="0" distL="114300" distR="114300" simplePos="0" relativeHeight="252685312" behindDoc="0" locked="0" layoutInCell="1" allowOverlap="1" wp14:anchorId="341D1A67" wp14:editId="51D3661E">
            <wp:simplePos x="0" y="0"/>
            <wp:positionH relativeFrom="margin">
              <wp:align>center</wp:align>
            </wp:positionH>
            <wp:positionV relativeFrom="paragraph">
              <wp:posOffset>29210</wp:posOffset>
            </wp:positionV>
            <wp:extent cx="2565779" cy="3706260"/>
            <wp:effectExtent l="0" t="0" r="6350" b="8890"/>
            <wp:wrapNone/>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欧标120kW柜体重心示意图-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5779" cy="3706260"/>
                    </a:xfrm>
                    <a:prstGeom prst="rect">
                      <a:avLst/>
                    </a:prstGeom>
                  </pic:spPr>
                </pic:pic>
              </a:graphicData>
            </a:graphic>
            <wp14:sizeRelH relativeFrom="page">
              <wp14:pctWidth>0</wp14:pctWidth>
            </wp14:sizeRelH>
            <wp14:sizeRelV relativeFrom="page">
              <wp14:pctHeight>0</wp14:pctHeight>
            </wp14:sizeRelV>
          </wp:anchor>
        </w:drawing>
      </w:r>
    </w:p>
    <w:p w14:paraId="6C1E0B0F" w14:textId="77777777" w:rsidR="00ED4F64" w:rsidRPr="00475770" w:rsidRDefault="00ED4F64" w:rsidP="003C6F4C">
      <w:pPr>
        <w:pStyle w:val="FigureTittle"/>
      </w:pPr>
    </w:p>
    <w:p w14:paraId="3E125D4B" w14:textId="77777777" w:rsidR="00ED4F64" w:rsidRPr="00475770" w:rsidRDefault="00ED4F64" w:rsidP="003C6F4C">
      <w:pPr>
        <w:pStyle w:val="FigureTittle"/>
      </w:pPr>
    </w:p>
    <w:p w14:paraId="6191E22E" w14:textId="77777777" w:rsidR="00ED4F64" w:rsidRPr="00475770" w:rsidRDefault="00ED4F64" w:rsidP="003C6F4C">
      <w:pPr>
        <w:pStyle w:val="FigureTittle"/>
      </w:pPr>
    </w:p>
    <w:p w14:paraId="349EFA0B" w14:textId="77777777" w:rsidR="00ED4F64" w:rsidRPr="00475770" w:rsidRDefault="00ED4F64" w:rsidP="003C6F4C">
      <w:pPr>
        <w:pStyle w:val="FigureTittle"/>
      </w:pPr>
    </w:p>
    <w:p w14:paraId="51EB5116" w14:textId="77777777" w:rsidR="00ED4F64" w:rsidRPr="00475770" w:rsidRDefault="00ED4F64" w:rsidP="003C6F4C">
      <w:pPr>
        <w:pStyle w:val="FigureTittle"/>
      </w:pPr>
    </w:p>
    <w:p w14:paraId="4B9291B5" w14:textId="77777777" w:rsidR="00ED4F64" w:rsidRPr="00475770" w:rsidRDefault="00ED4F64" w:rsidP="003C6F4C">
      <w:pPr>
        <w:pStyle w:val="FigureTittle"/>
      </w:pPr>
    </w:p>
    <w:p w14:paraId="50ECA8FD" w14:textId="77777777" w:rsidR="00ED4F64" w:rsidRPr="00475770" w:rsidRDefault="00ED4F64" w:rsidP="003C6F4C">
      <w:pPr>
        <w:pStyle w:val="FigureTittle"/>
      </w:pPr>
    </w:p>
    <w:p w14:paraId="221BE2C1" w14:textId="77777777" w:rsidR="00ED4F64" w:rsidRPr="00475770" w:rsidRDefault="00ED4F64" w:rsidP="003C6F4C">
      <w:pPr>
        <w:pStyle w:val="FigureTittle"/>
      </w:pPr>
    </w:p>
    <w:p w14:paraId="22D6CEB9" w14:textId="77777777" w:rsidR="00ED4F64" w:rsidRPr="00475770" w:rsidRDefault="00ED4F64" w:rsidP="003C6F4C">
      <w:pPr>
        <w:pStyle w:val="FigureTittle"/>
      </w:pPr>
    </w:p>
    <w:p w14:paraId="25C5430F" w14:textId="77777777" w:rsidR="00ED4F64" w:rsidRPr="00475770" w:rsidRDefault="00ED4F64" w:rsidP="003C6F4C">
      <w:pPr>
        <w:pStyle w:val="FigureTittle"/>
      </w:pPr>
    </w:p>
    <w:p w14:paraId="1BAA649A" w14:textId="77777777" w:rsidR="00ED4F64" w:rsidRPr="00475770" w:rsidRDefault="00ED4F64" w:rsidP="003C6F4C">
      <w:pPr>
        <w:pStyle w:val="FigureTittle"/>
      </w:pPr>
    </w:p>
    <w:p w14:paraId="72E22CBA" w14:textId="77777777" w:rsidR="00ED4F64" w:rsidRPr="00475770" w:rsidRDefault="00ED4F64" w:rsidP="003C6F4C">
      <w:pPr>
        <w:pStyle w:val="FigureTittle"/>
      </w:pPr>
    </w:p>
    <w:p w14:paraId="69DAD208" w14:textId="77777777" w:rsidR="00ED4F64" w:rsidRPr="00475770" w:rsidRDefault="00ED4F64" w:rsidP="003C6F4C">
      <w:pPr>
        <w:pStyle w:val="FigureTittle"/>
      </w:pPr>
    </w:p>
    <w:p w14:paraId="0AB85D7E" w14:textId="77777777" w:rsidR="00ED4F64" w:rsidRPr="00475770" w:rsidRDefault="00ED4F64" w:rsidP="003C6F4C">
      <w:pPr>
        <w:pStyle w:val="FigureTittle"/>
      </w:pPr>
    </w:p>
    <w:p w14:paraId="1B346848" w14:textId="77777777" w:rsidR="002A6F3E" w:rsidRPr="00475770" w:rsidRDefault="002A6F3E" w:rsidP="003C6F4C">
      <w:pPr>
        <w:pStyle w:val="FigureTittle"/>
      </w:pPr>
    </w:p>
    <w:p w14:paraId="44915358" w14:textId="77777777" w:rsidR="002A6F3E" w:rsidRPr="00475770" w:rsidRDefault="002A6F3E" w:rsidP="003C6F4C">
      <w:pPr>
        <w:pStyle w:val="FigureTittle"/>
      </w:pPr>
    </w:p>
    <w:p w14:paraId="163731DC" w14:textId="77777777" w:rsidR="002A6F3E" w:rsidRPr="00475770" w:rsidRDefault="002A6F3E" w:rsidP="003C6F4C">
      <w:pPr>
        <w:pStyle w:val="FigureTittle"/>
      </w:pPr>
    </w:p>
    <w:p w14:paraId="5E80850F" w14:textId="77777777" w:rsidR="002A6F3E" w:rsidRPr="00475770" w:rsidRDefault="002A6F3E" w:rsidP="003C6F4C">
      <w:pPr>
        <w:pStyle w:val="FigureTittle"/>
      </w:pPr>
    </w:p>
    <w:p w14:paraId="5DE7636B" w14:textId="7A048A70" w:rsidR="00ED4F64" w:rsidRPr="00475770" w:rsidRDefault="00ED4F64" w:rsidP="003C6F4C">
      <w:pPr>
        <w:pStyle w:val="FigureTittle"/>
      </w:pPr>
    </w:p>
    <w:p w14:paraId="51E2DD62" w14:textId="0C54171E" w:rsidR="00ED4F64" w:rsidRPr="00475770" w:rsidRDefault="00ED4F64" w:rsidP="00CE5F8A">
      <w:pPr>
        <w:pStyle w:val="FigureTittle"/>
      </w:pPr>
      <w:r w:rsidRPr="00475770">
        <w:rPr>
          <w:noProof/>
        </w:rPr>
        <mc:AlternateContent>
          <mc:Choice Requires="wps">
            <w:drawing>
              <wp:anchor distT="0" distB="0" distL="114300" distR="114300" simplePos="0" relativeHeight="252533760" behindDoc="0" locked="0" layoutInCell="1" allowOverlap="1" wp14:anchorId="45E02CF1" wp14:editId="1FC06D46">
                <wp:simplePos x="0" y="0"/>
                <wp:positionH relativeFrom="margin">
                  <wp:align>left</wp:align>
                </wp:positionH>
                <wp:positionV relativeFrom="paragraph">
                  <wp:posOffset>7616</wp:posOffset>
                </wp:positionV>
                <wp:extent cx="4309110" cy="213360"/>
                <wp:effectExtent l="0" t="0" r="0" b="2540"/>
                <wp:wrapNone/>
                <wp:docPr id="477" name="文本框 477"/>
                <wp:cNvGraphicFramePr/>
                <a:graphic xmlns:a="http://schemas.openxmlformats.org/drawingml/2006/main">
                  <a:graphicData uri="http://schemas.microsoft.com/office/word/2010/wordprocessingShape">
                    <wps:wsp>
                      <wps:cNvSpPr txBox="1"/>
                      <wps:spPr>
                        <a:xfrm>
                          <a:off x="0" y="0"/>
                          <a:ext cx="4309110" cy="213360"/>
                        </a:xfrm>
                        <a:prstGeom prst="rect">
                          <a:avLst/>
                        </a:prstGeom>
                        <a:solidFill>
                          <a:prstClr val="white"/>
                        </a:solidFill>
                        <a:ln>
                          <a:noFill/>
                        </a:ln>
                        <a:effectLst/>
                      </wps:spPr>
                      <wps:txbx>
                        <w:txbxContent>
                          <w:p w14:paraId="50923FBD" w14:textId="5F939CAC" w:rsidR="005E61E0" w:rsidRPr="0099474A" w:rsidRDefault="005E61E0" w:rsidP="003C6F4C">
                            <w:pPr>
                              <w:pStyle w:val="FigureTittle"/>
                              <w:rPr>
                                <w:noProof/>
                              </w:rPr>
                            </w:pPr>
                            <w:r>
                              <w:t xml:space="preserve">Figure </w:t>
                            </w:r>
                            <w:r w:rsidR="00F9073B">
                              <w:fldChar w:fldCharType="begin"/>
                            </w:r>
                            <w:r w:rsidR="00F9073B">
                              <w:instrText xml:space="preserve"> STYLEREF 1 \s </w:instrText>
                            </w:r>
                            <w:r w:rsidR="00F9073B">
                              <w:fldChar w:fldCharType="separate"/>
                            </w:r>
                            <w:r w:rsidR="004B5F9E">
                              <w:rPr>
                                <w:noProof/>
                              </w:rPr>
                              <w:t>9</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1</w:t>
                            </w:r>
                            <w:r w:rsidR="00F9073B">
                              <w:rPr>
                                <w:noProof/>
                              </w:rPr>
                              <w:fldChar w:fldCharType="end"/>
                            </w:r>
                            <w:r>
                              <w:t xml:space="preserve"> </w:t>
                            </w:r>
                            <w:r w:rsidRPr="00296C90">
                              <w:t>Center of Gravity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02CF1" id="文本框 477" o:spid="_x0000_s1048" type="#_x0000_t202" style="position:absolute;left:0;text-align:left;margin-left:0;margin-top:.6pt;width:339.3pt;height:16.8pt;z-index:252533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" stroked="f">
                <v:textbox style="mso-fit-shape-to-text:t" inset="0,0,0,0">
                  <w:txbxContent>
                    <w:p w14:paraId="50923FBD" w14:textId="5F939CAC" w:rsidR="005E61E0" w:rsidRPr="0099474A" w:rsidRDefault="005E61E0" w:rsidP="003C6F4C">
                      <w:pPr>
                        <w:pStyle w:val="FigureTittle"/>
                        <w:rPr>
                          <w:noProof/>
                        </w:rPr>
                      </w:pPr>
                      <w:r>
                        <w:t xml:space="preserve">Figure </w:t>
                      </w:r>
                      <w:fldSimple w:instr=" STYLEREF 1 \s ">
                        <w:r w:rsidR="004B5F9E">
                          <w:rPr>
                            <w:noProof/>
                          </w:rPr>
                          <w:t>9</w:t>
                        </w:r>
                      </w:fldSimple>
                      <w:r w:rsidR="004B5F9E">
                        <w:noBreakHyphen/>
                      </w:r>
                      <w:fldSimple w:instr=" SEQ Figure \* ARABIC \s 1 ">
                        <w:r w:rsidR="004B5F9E">
                          <w:rPr>
                            <w:noProof/>
                          </w:rPr>
                          <w:t>1</w:t>
                        </w:r>
                      </w:fldSimple>
                      <w:r>
                        <w:t xml:space="preserve"> </w:t>
                      </w:r>
                      <w:r w:rsidRPr="00296C90">
                        <w:t>Center of Gravity</w:t>
                      </w:r>
                    </w:p>
                  </w:txbxContent>
                </v:textbox>
                <w10:wrap anchorx="margin"/>
              </v:shape>
            </w:pict>
          </mc:Fallback>
        </mc:AlternateContent>
      </w:r>
    </w:p>
    <w:p w14:paraId="15A402FD" w14:textId="74858686" w:rsidR="00FE4C69" w:rsidRPr="00475770" w:rsidRDefault="00FE4C6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5</w:t>
      </w:r>
      <w:r w:rsidR="00F9073B">
        <w:rPr>
          <w:noProof/>
        </w:rPr>
        <w:fldChar w:fldCharType="end"/>
      </w:r>
      <w:r w:rsidRPr="00475770">
        <w:t xml:space="preserve"> Center of Gravity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418"/>
        <w:gridCol w:w="1417"/>
      </w:tblGrid>
      <w:tr w:rsidR="00FE4C69" w:rsidRPr="00475770" w14:paraId="0E35373E"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val="restart"/>
          </w:tcPr>
          <w:p w14:paraId="501368C5" w14:textId="66CFF738" w:rsidR="00FE4C69" w:rsidRPr="00475770" w:rsidRDefault="00C878BF" w:rsidP="00172287">
            <w:pPr>
              <w:jc w:val="left"/>
            </w:pPr>
            <w:r w:rsidRPr="00475770">
              <w:t>Parameter</w:t>
            </w:r>
          </w:p>
        </w:tc>
        <w:tc>
          <w:tcPr>
            <w:tcW w:w="5528" w:type="dxa"/>
            <w:gridSpan w:val="4"/>
          </w:tcPr>
          <w:p w14:paraId="13A724A3" w14:textId="6C07EE3F" w:rsidR="00FE4C69" w:rsidRPr="00475770" w:rsidRDefault="00FE4C69" w:rsidP="00172287">
            <w:pPr>
              <w:jc w:val="left"/>
            </w:pPr>
            <w:r w:rsidRPr="00475770">
              <w:t>Specification</w:t>
            </w:r>
          </w:p>
        </w:tc>
      </w:tr>
      <w:tr w:rsidR="00C878BF" w:rsidRPr="00475770" w14:paraId="3ED8A4BD"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tcPr>
          <w:p w14:paraId="2A94F794" w14:textId="77777777" w:rsidR="00C878BF" w:rsidRPr="00475770" w:rsidRDefault="00C878BF" w:rsidP="00C878BF">
            <w:pPr>
              <w:jc w:val="left"/>
            </w:pPr>
          </w:p>
        </w:tc>
        <w:tc>
          <w:tcPr>
            <w:tcW w:w="2693" w:type="dxa"/>
            <w:gridSpan w:val="2"/>
          </w:tcPr>
          <w:p w14:paraId="5ADDC1C0" w14:textId="67C5B244" w:rsidR="00C878BF" w:rsidRPr="00475770" w:rsidRDefault="00C878BF" w:rsidP="00C878BF">
            <w:pPr>
              <w:jc w:val="left"/>
              <w:rPr>
                <w:b w:val="0"/>
              </w:rPr>
            </w:pPr>
            <w:r w:rsidRPr="00475770">
              <w:t>MaxiCharger DC 120</w:t>
            </w:r>
          </w:p>
        </w:tc>
        <w:tc>
          <w:tcPr>
            <w:tcW w:w="2835" w:type="dxa"/>
            <w:gridSpan w:val="2"/>
          </w:tcPr>
          <w:p w14:paraId="19251663" w14:textId="63A1D066" w:rsidR="00C878BF" w:rsidRPr="00475770" w:rsidRDefault="00C878BF" w:rsidP="00C878BF">
            <w:pPr>
              <w:jc w:val="left"/>
            </w:pPr>
            <w:r w:rsidRPr="00475770">
              <w:t>MaxiCharger DC 240</w:t>
            </w:r>
          </w:p>
        </w:tc>
      </w:tr>
      <w:tr w:rsidR="00C878BF" w:rsidRPr="00475770" w14:paraId="0FF1AF56" w14:textId="77777777" w:rsidTr="00743B0B">
        <w:trPr>
          <w:trHeight w:val="454"/>
          <w:jc w:val="center"/>
        </w:trPr>
        <w:tc>
          <w:tcPr>
            <w:tcW w:w="1271" w:type="dxa"/>
            <w:vAlign w:val="center"/>
          </w:tcPr>
          <w:p w14:paraId="1834B929" w14:textId="7922DD7D" w:rsidR="00C878BF" w:rsidRPr="00475770" w:rsidRDefault="00C878BF" w:rsidP="00C878BF">
            <w:pPr>
              <w:rPr>
                <w:rFonts w:ascii="Arial" w:hAnsi="Arial"/>
                <w:b/>
              </w:rPr>
            </w:pPr>
            <w:r w:rsidRPr="00475770">
              <w:rPr>
                <w:rFonts w:ascii="Arial" w:hAnsi="Arial"/>
                <w:b/>
              </w:rPr>
              <w:t>X</w:t>
            </w:r>
          </w:p>
        </w:tc>
        <w:tc>
          <w:tcPr>
            <w:tcW w:w="1418" w:type="dxa"/>
            <w:shd w:val="clear" w:color="auto" w:fill="auto"/>
            <w:vAlign w:val="center"/>
          </w:tcPr>
          <w:p w14:paraId="6B0EC365" w14:textId="0F3820D8" w:rsidR="00C878BF" w:rsidRPr="00475770" w:rsidRDefault="00C878BF" w:rsidP="00C878BF">
            <w:pPr>
              <w:rPr>
                <w:rFonts w:ascii="Arial" w:hAnsi="Arial"/>
              </w:rPr>
            </w:pPr>
            <w:r w:rsidRPr="00475770">
              <w:rPr>
                <w:rFonts w:ascii="Arial" w:hAnsi="Arial"/>
              </w:rPr>
              <w:t>400 mm</w:t>
            </w:r>
          </w:p>
        </w:tc>
        <w:tc>
          <w:tcPr>
            <w:tcW w:w="1275" w:type="dxa"/>
            <w:shd w:val="clear" w:color="auto" w:fill="auto"/>
            <w:vAlign w:val="center"/>
          </w:tcPr>
          <w:p w14:paraId="6BE24A3A" w14:textId="2FABA7FD" w:rsidR="00C878BF" w:rsidRPr="00475770" w:rsidRDefault="00C878BF" w:rsidP="00C878BF">
            <w:pPr>
              <w:rPr>
                <w:rFonts w:ascii="Arial" w:hAnsi="Arial"/>
              </w:rPr>
            </w:pPr>
            <w:r w:rsidRPr="00475770">
              <w:rPr>
                <w:rFonts w:ascii="Arial" w:hAnsi="Arial" w:hint="eastAsia"/>
              </w:rPr>
              <w:t>1</w:t>
            </w:r>
            <w:r w:rsidRPr="00475770">
              <w:rPr>
                <w:rFonts w:ascii="Arial" w:hAnsi="Arial"/>
              </w:rPr>
              <w:t>5.75 in</w:t>
            </w:r>
          </w:p>
        </w:tc>
        <w:tc>
          <w:tcPr>
            <w:tcW w:w="1418" w:type="dxa"/>
            <w:shd w:val="clear" w:color="auto" w:fill="auto"/>
            <w:vAlign w:val="center"/>
          </w:tcPr>
          <w:p w14:paraId="30397797" w14:textId="64B1B645" w:rsidR="00C878BF" w:rsidRPr="00475770" w:rsidRDefault="00C878BF" w:rsidP="00C878BF">
            <w:pPr>
              <w:rPr>
                <w:rFonts w:ascii="Arial" w:hAnsi="Arial"/>
              </w:rPr>
            </w:pPr>
            <w:r w:rsidRPr="00475770">
              <w:rPr>
                <w:rFonts w:ascii="Arial" w:hAnsi="Arial" w:hint="eastAsia"/>
              </w:rPr>
              <w:t>4</w:t>
            </w:r>
            <w:r w:rsidRPr="00475770">
              <w:rPr>
                <w:rFonts w:ascii="Arial" w:hAnsi="Arial"/>
              </w:rPr>
              <w:t>00 mm</w:t>
            </w:r>
          </w:p>
        </w:tc>
        <w:tc>
          <w:tcPr>
            <w:tcW w:w="1417" w:type="dxa"/>
            <w:shd w:val="clear" w:color="auto" w:fill="auto"/>
            <w:vAlign w:val="center"/>
          </w:tcPr>
          <w:p w14:paraId="49F3257B" w14:textId="4233ABCD" w:rsidR="00C878BF" w:rsidRPr="00475770" w:rsidRDefault="00C878BF" w:rsidP="00C878BF">
            <w:pPr>
              <w:rPr>
                <w:rFonts w:ascii="Arial" w:hAnsi="Arial"/>
              </w:rPr>
            </w:pPr>
            <w:r w:rsidRPr="00475770">
              <w:rPr>
                <w:rFonts w:ascii="Arial" w:hAnsi="Arial" w:hint="eastAsia"/>
              </w:rPr>
              <w:t>1</w:t>
            </w:r>
            <w:r w:rsidRPr="00475770">
              <w:rPr>
                <w:rFonts w:ascii="Arial" w:hAnsi="Arial"/>
              </w:rPr>
              <w:t>5.75 in</w:t>
            </w:r>
          </w:p>
        </w:tc>
      </w:tr>
      <w:tr w:rsidR="00C878BF" w:rsidRPr="00475770" w14:paraId="68EA2783" w14:textId="77777777" w:rsidTr="00743B0B">
        <w:trPr>
          <w:trHeight w:val="454"/>
          <w:jc w:val="center"/>
        </w:trPr>
        <w:tc>
          <w:tcPr>
            <w:tcW w:w="1271" w:type="dxa"/>
            <w:vAlign w:val="center"/>
          </w:tcPr>
          <w:p w14:paraId="3C7D7BD9" w14:textId="71FDF647" w:rsidR="00C878BF" w:rsidRPr="00475770" w:rsidRDefault="00C878BF" w:rsidP="00C878BF">
            <w:pPr>
              <w:rPr>
                <w:rFonts w:ascii="Arial" w:hAnsi="Arial"/>
                <w:b/>
              </w:rPr>
            </w:pPr>
            <w:r w:rsidRPr="00475770">
              <w:rPr>
                <w:rFonts w:ascii="Arial" w:hAnsi="Arial"/>
                <w:b/>
              </w:rPr>
              <w:t>Y</w:t>
            </w:r>
          </w:p>
        </w:tc>
        <w:tc>
          <w:tcPr>
            <w:tcW w:w="1418" w:type="dxa"/>
            <w:shd w:val="clear" w:color="auto" w:fill="auto"/>
            <w:vAlign w:val="center"/>
          </w:tcPr>
          <w:p w14:paraId="48424C70" w14:textId="0497840B" w:rsidR="00C878BF" w:rsidRPr="00475770" w:rsidRDefault="00C878BF" w:rsidP="00C878BF">
            <w:pPr>
              <w:rPr>
                <w:rFonts w:ascii="Arial" w:hAnsi="Arial"/>
              </w:rPr>
            </w:pPr>
            <w:r w:rsidRPr="00475770">
              <w:rPr>
                <w:rFonts w:ascii="Arial" w:hAnsi="Arial" w:hint="eastAsia"/>
              </w:rPr>
              <w:t>3</w:t>
            </w:r>
            <w:r w:rsidRPr="00475770">
              <w:rPr>
                <w:rFonts w:ascii="Arial" w:hAnsi="Arial"/>
              </w:rPr>
              <w:t>30 mm</w:t>
            </w:r>
          </w:p>
        </w:tc>
        <w:tc>
          <w:tcPr>
            <w:tcW w:w="1275" w:type="dxa"/>
            <w:shd w:val="clear" w:color="auto" w:fill="auto"/>
            <w:vAlign w:val="center"/>
          </w:tcPr>
          <w:p w14:paraId="648C5408" w14:textId="45F820ED" w:rsidR="00C878BF" w:rsidRPr="00475770" w:rsidRDefault="00C878BF" w:rsidP="00C878BF">
            <w:pPr>
              <w:rPr>
                <w:rFonts w:ascii="Arial" w:hAnsi="Arial"/>
              </w:rPr>
            </w:pPr>
            <w:r w:rsidRPr="00475770">
              <w:rPr>
                <w:rFonts w:ascii="Arial" w:hAnsi="Arial" w:hint="eastAsia"/>
              </w:rPr>
              <w:t>1</w:t>
            </w:r>
            <w:r w:rsidRPr="00475770">
              <w:rPr>
                <w:rFonts w:ascii="Arial" w:hAnsi="Arial"/>
              </w:rPr>
              <w:t>2.99 in</w:t>
            </w:r>
          </w:p>
        </w:tc>
        <w:tc>
          <w:tcPr>
            <w:tcW w:w="1418" w:type="dxa"/>
            <w:shd w:val="clear" w:color="auto" w:fill="auto"/>
            <w:vAlign w:val="center"/>
          </w:tcPr>
          <w:p w14:paraId="37696068" w14:textId="10AF6293" w:rsidR="00C878BF" w:rsidRPr="00475770" w:rsidRDefault="00C878BF" w:rsidP="00C878BF">
            <w:pPr>
              <w:rPr>
                <w:rFonts w:ascii="Arial" w:hAnsi="Arial"/>
              </w:rPr>
            </w:pPr>
            <w:r w:rsidRPr="00475770">
              <w:rPr>
                <w:rFonts w:ascii="Arial" w:hAnsi="Arial" w:hint="eastAsia"/>
              </w:rPr>
              <w:t>3</w:t>
            </w:r>
            <w:r w:rsidRPr="00475770">
              <w:rPr>
                <w:rFonts w:ascii="Arial" w:hAnsi="Arial"/>
              </w:rPr>
              <w:t>00 mm</w:t>
            </w:r>
          </w:p>
        </w:tc>
        <w:tc>
          <w:tcPr>
            <w:tcW w:w="1417" w:type="dxa"/>
            <w:shd w:val="clear" w:color="auto" w:fill="auto"/>
            <w:vAlign w:val="center"/>
          </w:tcPr>
          <w:p w14:paraId="7126647E" w14:textId="606369D4" w:rsidR="00C878BF" w:rsidRPr="00475770" w:rsidRDefault="00C878BF" w:rsidP="00C878BF">
            <w:pPr>
              <w:rPr>
                <w:rFonts w:ascii="Arial" w:hAnsi="Arial"/>
              </w:rPr>
            </w:pPr>
            <w:r w:rsidRPr="00475770">
              <w:rPr>
                <w:rFonts w:ascii="Arial" w:hAnsi="Arial" w:hint="eastAsia"/>
              </w:rPr>
              <w:t>1</w:t>
            </w:r>
            <w:r w:rsidRPr="00475770">
              <w:rPr>
                <w:rFonts w:ascii="Arial" w:hAnsi="Arial"/>
              </w:rPr>
              <w:t>1.81 in</w:t>
            </w:r>
          </w:p>
        </w:tc>
      </w:tr>
      <w:tr w:rsidR="00C878BF" w:rsidRPr="00475770" w14:paraId="21CC77F0" w14:textId="77777777" w:rsidTr="00743B0B">
        <w:trPr>
          <w:trHeight w:val="454"/>
          <w:jc w:val="center"/>
        </w:trPr>
        <w:tc>
          <w:tcPr>
            <w:tcW w:w="1271" w:type="dxa"/>
            <w:vAlign w:val="center"/>
          </w:tcPr>
          <w:p w14:paraId="155FCA01" w14:textId="0BF565BC" w:rsidR="00C878BF" w:rsidRPr="00475770" w:rsidRDefault="00C878BF" w:rsidP="00C878BF">
            <w:pPr>
              <w:rPr>
                <w:rFonts w:ascii="Arial" w:hAnsi="Arial"/>
                <w:b/>
              </w:rPr>
            </w:pPr>
            <w:r w:rsidRPr="00475770">
              <w:rPr>
                <w:rFonts w:ascii="Arial" w:hAnsi="Arial" w:hint="eastAsia"/>
                <w:b/>
              </w:rPr>
              <w:t>Z</w:t>
            </w:r>
          </w:p>
        </w:tc>
        <w:tc>
          <w:tcPr>
            <w:tcW w:w="1418" w:type="dxa"/>
            <w:shd w:val="clear" w:color="auto" w:fill="auto"/>
            <w:vAlign w:val="center"/>
          </w:tcPr>
          <w:p w14:paraId="3F652CCB" w14:textId="2922A9F0" w:rsidR="00C878BF" w:rsidRPr="00475770" w:rsidRDefault="00C878BF" w:rsidP="00C878BF">
            <w:pPr>
              <w:rPr>
                <w:rFonts w:ascii="Arial" w:hAnsi="Arial"/>
              </w:rPr>
            </w:pPr>
            <w:r w:rsidRPr="00475770">
              <w:rPr>
                <w:rFonts w:ascii="Arial" w:hAnsi="Arial" w:hint="eastAsia"/>
              </w:rPr>
              <w:t>8</w:t>
            </w:r>
            <w:r w:rsidRPr="00475770">
              <w:rPr>
                <w:rFonts w:ascii="Arial" w:hAnsi="Arial"/>
              </w:rPr>
              <w:t>40 mm</w:t>
            </w:r>
          </w:p>
        </w:tc>
        <w:tc>
          <w:tcPr>
            <w:tcW w:w="1275" w:type="dxa"/>
            <w:shd w:val="clear" w:color="auto" w:fill="auto"/>
            <w:vAlign w:val="center"/>
          </w:tcPr>
          <w:p w14:paraId="3D879195" w14:textId="3FFCEB34" w:rsidR="00C878BF" w:rsidRPr="00475770" w:rsidRDefault="00C878BF" w:rsidP="00C878BF">
            <w:pPr>
              <w:rPr>
                <w:rFonts w:ascii="Arial" w:hAnsi="Arial"/>
              </w:rPr>
            </w:pPr>
            <w:r w:rsidRPr="00475770">
              <w:rPr>
                <w:rFonts w:ascii="Arial" w:hAnsi="Arial" w:hint="eastAsia"/>
              </w:rPr>
              <w:t>3</w:t>
            </w:r>
            <w:r w:rsidRPr="00475770">
              <w:rPr>
                <w:rFonts w:ascii="Arial" w:hAnsi="Arial"/>
              </w:rPr>
              <w:t>3.07 in</w:t>
            </w:r>
          </w:p>
        </w:tc>
        <w:tc>
          <w:tcPr>
            <w:tcW w:w="1418" w:type="dxa"/>
            <w:shd w:val="clear" w:color="auto" w:fill="auto"/>
            <w:vAlign w:val="center"/>
          </w:tcPr>
          <w:p w14:paraId="50435001" w14:textId="646CC0F2" w:rsidR="00C878BF" w:rsidRPr="00475770" w:rsidRDefault="00C878BF" w:rsidP="00C878BF">
            <w:pPr>
              <w:rPr>
                <w:rFonts w:ascii="Arial" w:hAnsi="Arial"/>
              </w:rPr>
            </w:pPr>
            <w:r w:rsidRPr="00475770">
              <w:rPr>
                <w:rFonts w:ascii="Arial" w:hAnsi="Arial" w:hint="eastAsia"/>
              </w:rPr>
              <w:t>8</w:t>
            </w:r>
            <w:r w:rsidRPr="00475770">
              <w:rPr>
                <w:rFonts w:ascii="Arial" w:hAnsi="Arial"/>
              </w:rPr>
              <w:t>40 mm</w:t>
            </w:r>
          </w:p>
        </w:tc>
        <w:tc>
          <w:tcPr>
            <w:tcW w:w="1417" w:type="dxa"/>
            <w:shd w:val="clear" w:color="auto" w:fill="auto"/>
            <w:vAlign w:val="center"/>
          </w:tcPr>
          <w:p w14:paraId="0A816A02" w14:textId="3F59E9FF" w:rsidR="00C878BF" w:rsidRPr="00475770" w:rsidRDefault="00C878BF" w:rsidP="00C878BF">
            <w:pPr>
              <w:rPr>
                <w:rFonts w:ascii="Arial" w:hAnsi="Arial"/>
              </w:rPr>
            </w:pPr>
            <w:r w:rsidRPr="00475770">
              <w:rPr>
                <w:rFonts w:ascii="Arial" w:hAnsi="Arial" w:hint="eastAsia"/>
              </w:rPr>
              <w:t>3</w:t>
            </w:r>
            <w:r w:rsidRPr="00475770">
              <w:rPr>
                <w:rFonts w:ascii="Arial" w:hAnsi="Arial"/>
              </w:rPr>
              <w:t>3.07 in</w:t>
            </w:r>
          </w:p>
        </w:tc>
      </w:tr>
    </w:tbl>
    <w:p w14:paraId="2D41C145" w14:textId="7CF15D2A" w:rsidR="00894262" w:rsidRPr="00475770" w:rsidRDefault="00894262" w:rsidP="003C6F4C">
      <w:pPr>
        <w:pStyle w:val="FigureTittle"/>
        <w:sectPr w:rsidR="00894262" w:rsidRPr="00475770" w:rsidSect="00D26989">
          <w:pgSz w:w="8392" w:h="11907"/>
          <w:pgMar w:top="567" w:right="567" w:bottom="567" w:left="567" w:header="0" w:footer="340" w:gutter="0"/>
          <w:cols w:space="720"/>
          <w:docGrid w:linePitch="245"/>
        </w:sectPr>
      </w:pPr>
    </w:p>
    <w:p w14:paraId="383FBD44" w14:textId="5280CEEC" w:rsidR="00655ED4" w:rsidRPr="00475770" w:rsidRDefault="00655ED4" w:rsidP="003C6F4C">
      <w:pPr>
        <w:pStyle w:val="FigureTittle"/>
        <w:rPr>
          <w:noProof/>
        </w:rPr>
      </w:pPr>
    </w:p>
    <w:p w14:paraId="19FB0863" w14:textId="328F0AA7" w:rsidR="00655ED4" w:rsidRPr="00475770" w:rsidRDefault="00655ED4" w:rsidP="003C6F4C">
      <w:pPr>
        <w:pStyle w:val="FigureTittle"/>
        <w:rPr>
          <w:noProof/>
        </w:rPr>
      </w:pPr>
      <w:r w:rsidRPr="00475770">
        <w:rPr>
          <w:noProof/>
        </w:rPr>
        <w:drawing>
          <wp:anchor distT="0" distB="0" distL="114300" distR="114300" simplePos="0" relativeHeight="252699648" behindDoc="0" locked="0" layoutInCell="1" allowOverlap="1" wp14:anchorId="378D2813" wp14:editId="1272E591">
            <wp:simplePos x="0" y="0"/>
            <wp:positionH relativeFrom="margin">
              <wp:align>center</wp:align>
            </wp:positionH>
            <wp:positionV relativeFrom="paragraph">
              <wp:posOffset>4445</wp:posOffset>
            </wp:positionV>
            <wp:extent cx="3250642" cy="4703981"/>
            <wp:effectExtent l="0" t="0" r="6985" b="190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用户操作界面高度示意1--0622.jpg"/>
                    <pic:cNvPicPr/>
                  </pic:nvPicPr>
                  <pic:blipFill>
                    <a:blip r:embed="rId82">
                      <a:extLst>
                        <a:ext uri="{28A0092B-C50C-407E-A947-70E740481C1C}">
                          <a14:useLocalDpi xmlns:a14="http://schemas.microsoft.com/office/drawing/2010/main" val="0"/>
                        </a:ext>
                      </a:extLst>
                    </a:blip>
                    <a:stretch>
                      <a:fillRect/>
                    </a:stretch>
                  </pic:blipFill>
                  <pic:spPr>
                    <a:xfrm>
                      <a:off x="0" y="0"/>
                      <a:ext cx="3250642" cy="4703981"/>
                    </a:xfrm>
                    <a:prstGeom prst="rect">
                      <a:avLst/>
                    </a:prstGeom>
                  </pic:spPr>
                </pic:pic>
              </a:graphicData>
            </a:graphic>
            <wp14:sizeRelH relativeFrom="page">
              <wp14:pctWidth>0</wp14:pctWidth>
            </wp14:sizeRelH>
            <wp14:sizeRelV relativeFrom="page">
              <wp14:pctHeight>0</wp14:pctHeight>
            </wp14:sizeRelV>
          </wp:anchor>
        </w:drawing>
      </w:r>
    </w:p>
    <w:p w14:paraId="4E7D71F7" w14:textId="77777777" w:rsidR="00655ED4" w:rsidRPr="00475770" w:rsidRDefault="00655ED4" w:rsidP="003C6F4C">
      <w:pPr>
        <w:pStyle w:val="FigureTittle"/>
        <w:rPr>
          <w:noProof/>
        </w:rPr>
      </w:pPr>
    </w:p>
    <w:p w14:paraId="3D89FB2F" w14:textId="77777777" w:rsidR="00655ED4" w:rsidRPr="00475770" w:rsidRDefault="00655ED4" w:rsidP="003C6F4C">
      <w:pPr>
        <w:pStyle w:val="FigureTittle"/>
        <w:rPr>
          <w:noProof/>
        </w:rPr>
      </w:pPr>
    </w:p>
    <w:p w14:paraId="7176200D" w14:textId="77777777" w:rsidR="00655ED4" w:rsidRPr="00475770" w:rsidRDefault="00655ED4" w:rsidP="003C6F4C">
      <w:pPr>
        <w:pStyle w:val="FigureTittle"/>
        <w:rPr>
          <w:noProof/>
        </w:rPr>
      </w:pPr>
    </w:p>
    <w:p w14:paraId="5BB874BA" w14:textId="77777777" w:rsidR="00655ED4" w:rsidRPr="00475770" w:rsidRDefault="00655ED4" w:rsidP="003C6F4C">
      <w:pPr>
        <w:pStyle w:val="FigureTittle"/>
        <w:rPr>
          <w:noProof/>
        </w:rPr>
      </w:pPr>
    </w:p>
    <w:p w14:paraId="4E62F3E3" w14:textId="77777777" w:rsidR="00655ED4" w:rsidRPr="00475770" w:rsidRDefault="00655ED4" w:rsidP="003C6F4C">
      <w:pPr>
        <w:pStyle w:val="FigureTittle"/>
        <w:rPr>
          <w:noProof/>
        </w:rPr>
      </w:pPr>
    </w:p>
    <w:p w14:paraId="45333005" w14:textId="77777777" w:rsidR="00655ED4" w:rsidRPr="00475770" w:rsidRDefault="00655ED4" w:rsidP="003C6F4C">
      <w:pPr>
        <w:pStyle w:val="FigureTittle"/>
        <w:rPr>
          <w:noProof/>
        </w:rPr>
      </w:pPr>
    </w:p>
    <w:p w14:paraId="57C60083" w14:textId="77777777" w:rsidR="00655ED4" w:rsidRPr="00475770" w:rsidRDefault="00655ED4" w:rsidP="003C6F4C">
      <w:pPr>
        <w:pStyle w:val="FigureTittle"/>
        <w:rPr>
          <w:noProof/>
        </w:rPr>
      </w:pPr>
    </w:p>
    <w:p w14:paraId="620E937B" w14:textId="77777777" w:rsidR="00655ED4" w:rsidRPr="00475770" w:rsidRDefault="00655ED4" w:rsidP="003C6F4C">
      <w:pPr>
        <w:pStyle w:val="FigureTittle"/>
        <w:rPr>
          <w:noProof/>
        </w:rPr>
      </w:pPr>
    </w:p>
    <w:p w14:paraId="643CB31E" w14:textId="77777777" w:rsidR="00655ED4" w:rsidRPr="00475770" w:rsidRDefault="00655ED4" w:rsidP="003C6F4C">
      <w:pPr>
        <w:pStyle w:val="FigureTittle"/>
        <w:rPr>
          <w:noProof/>
        </w:rPr>
      </w:pPr>
    </w:p>
    <w:p w14:paraId="07B07326" w14:textId="77777777" w:rsidR="00655ED4" w:rsidRPr="00475770" w:rsidRDefault="00655ED4" w:rsidP="003C6F4C">
      <w:pPr>
        <w:pStyle w:val="FigureTittle"/>
        <w:rPr>
          <w:noProof/>
        </w:rPr>
      </w:pPr>
    </w:p>
    <w:p w14:paraId="173E25D7" w14:textId="77777777" w:rsidR="00655ED4" w:rsidRPr="00475770" w:rsidRDefault="00655ED4" w:rsidP="003C6F4C">
      <w:pPr>
        <w:pStyle w:val="FigureTittle"/>
        <w:rPr>
          <w:noProof/>
        </w:rPr>
      </w:pPr>
    </w:p>
    <w:p w14:paraId="64AC466D" w14:textId="77777777" w:rsidR="00655ED4" w:rsidRPr="00475770" w:rsidRDefault="00655ED4" w:rsidP="003C6F4C">
      <w:pPr>
        <w:pStyle w:val="FigureTittle"/>
        <w:rPr>
          <w:noProof/>
        </w:rPr>
      </w:pPr>
    </w:p>
    <w:p w14:paraId="5A6C37FE" w14:textId="77777777" w:rsidR="00655ED4" w:rsidRPr="00475770" w:rsidRDefault="00655ED4" w:rsidP="003C6F4C">
      <w:pPr>
        <w:pStyle w:val="FigureTittle"/>
        <w:rPr>
          <w:noProof/>
        </w:rPr>
      </w:pPr>
    </w:p>
    <w:p w14:paraId="04ACF9CC" w14:textId="77777777" w:rsidR="00655ED4" w:rsidRPr="00475770" w:rsidRDefault="00655ED4" w:rsidP="003C6F4C">
      <w:pPr>
        <w:pStyle w:val="FigureTittle"/>
        <w:rPr>
          <w:noProof/>
        </w:rPr>
      </w:pPr>
    </w:p>
    <w:p w14:paraId="7AF7B783" w14:textId="77777777" w:rsidR="00655ED4" w:rsidRPr="00475770" w:rsidRDefault="00655ED4" w:rsidP="003C6F4C">
      <w:pPr>
        <w:pStyle w:val="FigureTittle"/>
        <w:rPr>
          <w:noProof/>
        </w:rPr>
      </w:pPr>
    </w:p>
    <w:p w14:paraId="0C480378" w14:textId="77777777" w:rsidR="00655ED4" w:rsidRPr="00475770" w:rsidRDefault="00655ED4" w:rsidP="003C6F4C">
      <w:pPr>
        <w:pStyle w:val="FigureTittle"/>
        <w:rPr>
          <w:noProof/>
        </w:rPr>
      </w:pPr>
    </w:p>
    <w:p w14:paraId="41B9D535" w14:textId="77777777" w:rsidR="00655ED4" w:rsidRPr="00475770" w:rsidRDefault="00655ED4" w:rsidP="003C6F4C">
      <w:pPr>
        <w:pStyle w:val="FigureTittle"/>
        <w:rPr>
          <w:noProof/>
        </w:rPr>
      </w:pPr>
    </w:p>
    <w:p w14:paraId="11351817" w14:textId="77777777" w:rsidR="00655ED4" w:rsidRPr="00475770" w:rsidRDefault="00655ED4" w:rsidP="003C6F4C">
      <w:pPr>
        <w:pStyle w:val="FigureTittle"/>
        <w:rPr>
          <w:noProof/>
        </w:rPr>
      </w:pPr>
    </w:p>
    <w:p w14:paraId="3CE9E8EC" w14:textId="77777777" w:rsidR="00655ED4" w:rsidRPr="00475770" w:rsidRDefault="00655ED4" w:rsidP="003C6F4C">
      <w:pPr>
        <w:pStyle w:val="FigureTittle"/>
        <w:rPr>
          <w:noProof/>
        </w:rPr>
      </w:pPr>
    </w:p>
    <w:p w14:paraId="749972E8" w14:textId="77777777" w:rsidR="00655ED4" w:rsidRPr="00475770" w:rsidRDefault="00655ED4" w:rsidP="003C6F4C">
      <w:pPr>
        <w:pStyle w:val="FigureTittle"/>
        <w:rPr>
          <w:noProof/>
        </w:rPr>
      </w:pPr>
    </w:p>
    <w:p w14:paraId="3DDA31EE" w14:textId="77777777" w:rsidR="00655ED4" w:rsidRPr="00475770" w:rsidRDefault="00655ED4" w:rsidP="003C6F4C">
      <w:pPr>
        <w:pStyle w:val="FigureTittle"/>
        <w:rPr>
          <w:noProof/>
        </w:rPr>
      </w:pPr>
    </w:p>
    <w:p w14:paraId="76BA56D7" w14:textId="77777777" w:rsidR="00655ED4" w:rsidRPr="00475770" w:rsidRDefault="00655ED4" w:rsidP="003C6F4C">
      <w:pPr>
        <w:pStyle w:val="FigureTittle"/>
        <w:rPr>
          <w:noProof/>
        </w:rPr>
      </w:pPr>
    </w:p>
    <w:p w14:paraId="65A27F13" w14:textId="1B764EA0" w:rsidR="00655ED4" w:rsidRPr="00475770" w:rsidRDefault="003C6F4C" w:rsidP="003C6F4C">
      <w:pPr>
        <w:pStyle w:val="FigureTittle"/>
        <w:rPr>
          <w:noProof/>
        </w:rPr>
      </w:pPr>
      <w:r w:rsidRPr="00475770">
        <w:rPr>
          <w:noProof/>
        </w:rPr>
        <mc:AlternateContent>
          <mc:Choice Requires="wps">
            <w:drawing>
              <wp:anchor distT="0" distB="0" distL="114300" distR="114300" simplePos="0" relativeHeight="252535808" behindDoc="0" locked="0" layoutInCell="1" allowOverlap="1" wp14:anchorId="4BF7F239" wp14:editId="7CC7F721">
                <wp:simplePos x="0" y="0"/>
                <wp:positionH relativeFrom="margin">
                  <wp:posOffset>878518</wp:posOffset>
                </wp:positionH>
                <wp:positionV relativeFrom="paragraph">
                  <wp:posOffset>139700</wp:posOffset>
                </wp:positionV>
                <wp:extent cx="2879725" cy="63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10E8AC9C" w14:textId="3D3661FC" w:rsidR="005E61E0" w:rsidRPr="00FA5517" w:rsidRDefault="005E61E0" w:rsidP="003C6F4C">
                            <w:pPr>
                              <w:pStyle w:val="FigureTittle"/>
                            </w:pPr>
                            <w:r>
                              <w:t xml:space="preserve">Figure </w:t>
                            </w:r>
                            <w:r w:rsidR="00F9073B">
                              <w:fldChar w:fldCharType="begin"/>
                            </w:r>
                            <w:r w:rsidR="00F9073B">
                              <w:instrText xml:space="preserve"> STYLEREF 1 \s </w:instrText>
                            </w:r>
                            <w:r w:rsidR="00F9073B">
                              <w:fldChar w:fldCharType="separate"/>
                            </w:r>
                            <w:r w:rsidR="004B5F9E">
                              <w:rPr>
                                <w:noProof/>
                              </w:rPr>
                              <w:t>9</w:t>
                            </w:r>
                            <w:r w:rsidR="00F9073B">
                              <w:rPr>
                                <w:noProof/>
                              </w:rPr>
                              <w:fldChar w:fldCharType="end"/>
                            </w:r>
                            <w:r w:rsidR="004B5F9E">
                              <w:noBreakHyphen/>
                            </w:r>
                            <w:r w:rsidR="00F9073B">
                              <w:fldChar w:fldCharType="begin"/>
                            </w:r>
                            <w:r w:rsidR="00F9073B">
                              <w:instrText xml:space="preserve"> SEQ Figure \* ARABIC \s 1 </w:instrText>
                            </w:r>
                            <w:r w:rsidR="00F9073B">
                              <w:fldChar w:fldCharType="separate"/>
                            </w:r>
                            <w:r w:rsidR="004B5F9E">
                              <w:rPr>
                                <w:noProof/>
                              </w:rPr>
                              <w:t>2</w:t>
                            </w:r>
                            <w:r w:rsidR="00F9073B">
                              <w:rPr>
                                <w:noProof/>
                              </w:rPr>
                              <w:fldChar w:fldCharType="end"/>
                            </w:r>
                            <w:r>
                              <w:t xml:space="preserve"> Operable </w:t>
                            </w:r>
                            <w:r w:rsidRPr="00FA5517">
                              <w:t>Element</w:t>
                            </w:r>
                            <w:r>
                              <w:t xml:space="preserve"> Specifications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7F239" id="文本框 29" o:spid="_x0000_s1049" type="#_x0000_t202" style="position:absolute;left:0;text-align:left;margin-left:69.15pt;margin-top:11pt;width:226.75pt;height:.05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" stroked="f">
                <v:textbox style="mso-fit-shape-to-text:t" inset="0,0,0,0">
                  <w:txbxContent>
                    <w:p w14:paraId="10E8AC9C" w14:textId="3D3661FC" w:rsidR="005E61E0" w:rsidRPr="00FA5517" w:rsidRDefault="005E61E0" w:rsidP="003C6F4C">
                      <w:pPr>
                        <w:pStyle w:val="FigureTittle"/>
                      </w:pPr>
                      <w:r>
                        <w:t xml:space="preserve">Figure </w:t>
                      </w:r>
                      <w:fldSimple w:instr=" STYLEREF 1 \s ">
                        <w:r w:rsidR="004B5F9E">
                          <w:rPr>
                            <w:noProof/>
                          </w:rPr>
                          <w:t>9</w:t>
                        </w:r>
                      </w:fldSimple>
                      <w:r w:rsidR="004B5F9E">
                        <w:noBreakHyphen/>
                      </w:r>
                      <w:fldSimple w:instr=" SEQ Figure \* ARABIC \s 1 ">
                        <w:r w:rsidR="004B5F9E">
                          <w:rPr>
                            <w:noProof/>
                          </w:rPr>
                          <w:t>2</w:t>
                        </w:r>
                      </w:fldSimple>
                      <w:r>
                        <w:t xml:space="preserve"> Operable </w:t>
                      </w:r>
                      <w:r w:rsidRPr="00FA5517">
                        <w:t>Element</w:t>
                      </w:r>
                      <w:r>
                        <w:t xml:space="preserve"> Specifications</w:t>
                      </w:r>
                    </w:p>
                  </w:txbxContent>
                </v:textbox>
                <w10:wrap anchorx="margin"/>
              </v:shape>
            </w:pict>
          </mc:Fallback>
        </mc:AlternateContent>
      </w:r>
    </w:p>
    <w:p w14:paraId="461827F1" w14:textId="12CB0496" w:rsidR="00655ED4" w:rsidRPr="00475770" w:rsidRDefault="00655ED4" w:rsidP="003C6F4C">
      <w:pPr>
        <w:pStyle w:val="FigureTittle"/>
        <w:jc w:val="both"/>
      </w:pPr>
    </w:p>
    <w:p w14:paraId="335818E9" w14:textId="531BE5A6" w:rsidR="00FE4C69" w:rsidRPr="00475770" w:rsidRDefault="00FE4C6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6</w:t>
      </w:r>
      <w:r w:rsidR="00F9073B">
        <w:rPr>
          <w:noProof/>
        </w:rPr>
        <w:fldChar w:fldCharType="end"/>
      </w:r>
      <w:r w:rsidRPr="00475770">
        <w:t xml:space="preserve"> Operable Element </w:t>
      </w:r>
      <w:r w:rsidRPr="00475770">
        <w:rPr>
          <w:rFonts w:hint="eastAsia"/>
        </w:rPr>
        <w:t>Specification</w:t>
      </w:r>
      <w:r w:rsidRPr="00475770">
        <w:t>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3"/>
        <w:gridCol w:w="709"/>
        <w:gridCol w:w="708"/>
      </w:tblGrid>
      <w:tr w:rsidR="00EC332A" w:rsidRPr="00475770" w14:paraId="5FEE0576"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val="restart"/>
          </w:tcPr>
          <w:p w14:paraId="67443AA9" w14:textId="77777777" w:rsidR="00EC332A" w:rsidRPr="00475770" w:rsidRDefault="00EC332A" w:rsidP="00172287">
            <w:r w:rsidRPr="00475770">
              <w:t>Parameter</w:t>
            </w:r>
          </w:p>
        </w:tc>
        <w:tc>
          <w:tcPr>
            <w:tcW w:w="4253" w:type="dxa"/>
            <w:vMerge w:val="restart"/>
          </w:tcPr>
          <w:p w14:paraId="2EE3DDBA" w14:textId="09E59E7F" w:rsidR="00EC332A" w:rsidRPr="00475770" w:rsidRDefault="00EC332A" w:rsidP="00172287">
            <w:pPr>
              <w:jc w:val="left"/>
            </w:pPr>
            <w:r w:rsidRPr="00475770">
              <w:t>Description</w:t>
            </w:r>
          </w:p>
        </w:tc>
        <w:tc>
          <w:tcPr>
            <w:tcW w:w="1417" w:type="dxa"/>
            <w:gridSpan w:val="2"/>
          </w:tcPr>
          <w:p w14:paraId="3F8B594F" w14:textId="78F37531" w:rsidR="00EC332A" w:rsidRPr="00475770" w:rsidRDefault="00EC332A" w:rsidP="00172287">
            <w:pPr>
              <w:jc w:val="left"/>
            </w:pPr>
            <w:r w:rsidRPr="00475770">
              <w:t>Specification</w:t>
            </w:r>
          </w:p>
        </w:tc>
      </w:tr>
      <w:tr w:rsidR="00EC332A" w:rsidRPr="00475770" w14:paraId="158082FF"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tcPr>
          <w:p w14:paraId="495470EF" w14:textId="77777777" w:rsidR="00EC332A" w:rsidRPr="00475770" w:rsidRDefault="00EC332A" w:rsidP="00172287"/>
        </w:tc>
        <w:tc>
          <w:tcPr>
            <w:tcW w:w="4253" w:type="dxa"/>
            <w:vMerge/>
          </w:tcPr>
          <w:p w14:paraId="6E087A82" w14:textId="77777777" w:rsidR="00EC332A" w:rsidRPr="00475770" w:rsidRDefault="00EC332A" w:rsidP="00172287">
            <w:pPr>
              <w:jc w:val="left"/>
            </w:pPr>
          </w:p>
        </w:tc>
        <w:tc>
          <w:tcPr>
            <w:tcW w:w="709" w:type="dxa"/>
          </w:tcPr>
          <w:p w14:paraId="477D5E56" w14:textId="76BDE509" w:rsidR="00EC332A" w:rsidRPr="00475770" w:rsidRDefault="00EC332A" w:rsidP="00172287">
            <w:pPr>
              <w:jc w:val="left"/>
            </w:pPr>
            <w:r w:rsidRPr="00475770">
              <w:rPr>
                <w:rFonts w:hint="eastAsia"/>
              </w:rPr>
              <w:t>m</w:t>
            </w:r>
            <w:r w:rsidRPr="00475770">
              <w:t>m</w:t>
            </w:r>
          </w:p>
        </w:tc>
        <w:tc>
          <w:tcPr>
            <w:tcW w:w="708" w:type="dxa"/>
          </w:tcPr>
          <w:p w14:paraId="2F98D718" w14:textId="77777777" w:rsidR="00EC332A" w:rsidRPr="00475770" w:rsidRDefault="00EC332A" w:rsidP="00172287">
            <w:pPr>
              <w:jc w:val="left"/>
            </w:pPr>
            <w:r w:rsidRPr="00475770">
              <w:t>in</w:t>
            </w:r>
          </w:p>
        </w:tc>
      </w:tr>
      <w:tr w:rsidR="00820F58" w:rsidRPr="00475770" w14:paraId="2205CA6B" w14:textId="77777777" w:rsidTr="00743B0B">
        <w:trPr>
          <w:trHeight w:val="340"/>
          <w:jc w:val="center"/>
        </w:trPr>
        <w:tc>
          <w:tcPr>
            <w:tcW w:w="1129" w:type="dxa"/>
            <w:vAlign w:val="center"/>
          </w:tcPr>
          <w:p w14:paraId="7E2E2ADA" w14:textId="3D51EB4A" w:rsidR="00820F58" w:rsidRPr="00475770" w:rsidRDefault="00655ED4" w:rsidP="00820F58">
            <w:pPr>
              <w:jc w:val="both"/>
              <w:rPr>
                <w:rFonts w:ascii="Arial" w:hAnsi="Arial"/>
                <w:b/>
              </w:rPr>
            </w:pPr>
            <w:r w:rsidRPr="00475770">
              <w:rPr>
                <w:rFonts w:ascii="Arial" w:hAnsi="Arial"/>
                <w:b/>
              </w:rPr>
              <w:t>X</w:t>
            </w:r>
            <w:r w:rsidR="00820F58" w:rsidRPr="00475770">
              <w:rPr>
                <w:rFonts w:ascii="Arial" w:hAnsi="Arial" w:hint="eastAsia"/>
                <w:b/>
              </w:rPr>
              <w:t>1</w:t>
            </w:r>
          </w:p>
        </w:tc>
        <w:tc>
          <w:tcPr>
            <w:tcW w:w="4253" w:type="dxa"/>
            <w:vAlign w:val="center"/>
          </w:tcPr>
          <w:p w14:paraId="757B3FFB" w14:textId="288C23B3" w:rsidR="00820F58" w:rsidRPr="00475770" w:rsidRDefault="00820F58" w:rsidP="00820F58">
            <w:pPr>
              <w:rPr>
                <w:rFonts w:ascii="Arial" w:hAnsi="Arial"/>
              </w:rPr>
            </w:pPr>
            <w:r w:rsidRPr="00475770">
              <w:rPr>
                <w:rFonts w:ascii="Arial" w:hAnsi="Arial"/>
              </w:rPr>
              <w:t>Highest user operable element of MaxiCharger</w:t>
            </w:r>
          </w:p>
        </w:tc>
        <w:tc>
          <w:tcPr>
            <w:tcW w:w="709" w:type="dxa"/>
            <w:vAlign w:val="center"/>
          </w:tcPr>
          <w:p w14:paraId="4C2EF291" w14:textId="45E5E738" w:rsidR="00820F58" w:rsidRPr="00475770" w:rsidRDefault="00820F58" w:rsidP="000F5B5C">
            <w:pPr>
              <w:jc w:val="both"/>
              <w:rPr>
                <w:rFonts w:ascii="Arial" w:hAnsi="Arial"/>
              </w:rPr>
            </w:pPr>
            <w:r w:rsidRPr="00475770">
              <w:rPr>
                <w:rFonts w:ascii="Arial" w:hAnsi="Arial" w:hint="eastAsia"/>
              </w:rPr>
              <w:t>1</w:t>
            </w:r>
            <w:r w:rsidR="000F5B5C" w:rsidRPr="00475770">
              <w:rPr>
                <w:rFonts w:ascii="Arial" w:hAnsi="Arial"/>
              </w:rPr>
              <w:t>350</w:t>
            </w:r>
          </w:p>
        </w:tc>
        <w:tc>
          <w:tcPr>
            <w:tcW w:w="708" w:type="dxa"/>
            <w:vAlign w:val="center"/>
          </w:tcPr>
          <w:p w14:paraId="401C8ACE" w14:textId="0BF5C7AC" w:rsidR="00820F58" w:rsidRPr="00475770" w:rsidRDefault="00820F58" w:rsidP="000F5B5C">
            <w:pPr>
              <w:jc w:val="both"/>
              <w:rPr>
                <w:rFonts w:ascii="Arial" w:hAnsi="Arial"/>
              </w:rPr>
            </w:pPr>
            <w:r w:rsidRPr="00475770">
              <w:rPr>
                <w:rFonts w:ascii="Arial" w:hAnsi="Arial" w:hint="eastAsia"/>
              </w:rPr>
              <w:t>5</w:t>
            </w:r>
            <w:r w:rsidR="000F5B5C" w:rsidRPr="00475770">
              <w:rPr>
                <w:rFonts w:ascii="Arial" w:hAnsi="Arial"/>
              </w:rPr>
              <w:t>3.15</w:t>
            </w:r>
          </w:p>
        </w:tc>
      </w:tr>
      <w:tr w:rsidR="00EC332A" w:rsidRPr="00475770" w14:paraId="07E0E1F1" w14:textId="77777777" w:rsidTr="00743B0B">
        <w:trPr>
          <w:trHeight w:val="340"/>
          <w:jc w:val="center"/>
        </w:trPr>
        <w:tc>
          <w:tcPr>
            <w:tcW w:w="1129" w:type="dxa"/>
            <w:vAlign w:val="center"/>
          </w:tcPr>
          <w:p w14:paraId="53332C95" w14:textId="739091CB" w:rsidR="00EC332A" w:rsidRPr="00475770" w:rsidRDefault="00655ED4" w:rsidP="00172287">
            <w:pPr>
              <w:rPr>
                <w:b/>
                <w:i/>
              </w:rPr>
            </w:pPr>
            <w:r w:rsidRPr="00475770">
              <w:rPr>
                <w:rFonts w:ascii="Arial" w:hAnsi="Arial"/>
                <w:b/>
              </w:rPr>
              <w:t>X</w:t>
            </w:r>
            <w:r w:rsidR="00EC332A" w:rsidRPr="00475770">
              <w:rPr>
                <w:rFonts w:ascii="Arial" w:hAnsi="Arial"/>
                <w:b/>
              </w:rPr>
              <w:t>2</w:t>
            </w:r>
          </w:p>
        </w:tc>
        <w:tc>
          <w:tcPr>
            <w:tcW w:w="4253" w:type="dxa"/>
            <w:vAlign w:val="center"/>
          </w:tcPr>
          <w:p w14:paraId="39AFE355" w14:textId="72EA5433" w:rsidR="00EC332A" w:rsidRPr="00475770" w:rsidRDefault="00EC332A" w:rsidP="00EC332A">
            <w:pPr>
              <w:jc w:val="both"/>
              <w:rPr>
                <w:rFonts w:ascii="Arial" w:hAnsi="Arial"/>
              </w:rPr>
            </w:pPr>
            <w:r w:rsidRPr="00475770">
              <w:rPr>
                <w:rFonts w:ascii="Arial" w:hAnsi="Arial"/>
              </w:rPr>
              <w:t>Lowest user operable element of MaxiCharger</w:t>
            </w:r>
          </w:p>
        </w:tc>
        <w:tc>
          <w:tcPr>
            <w:tcW w:w="709" w:type="dxa"/>
            <w:vAlign w:val="center"/>
          </w:tcPr>
          <w:p w14:paraId="6D42356E" w14:textId="1452706E" w:rsidR="00EC332A" w:rsidRPr="00475770" w:rsidRDefault="00EC332A" w:rsidP="00EC332A">
            <w:pPr>
              <w:jc w:val="both"/>
              <w:rPr>
                <w:rFonts w:ascii="Arial" w:hAnsi="Arial"/>
              </w:rPr>
            </w:pPr>
            <w:r w:rsidRPr="00475770">
              <w:rPr>
                <w:rFonts w:ascii="Arial" w:hAnsi="Arial" w:hint="eastAsia"/>
              </w:rPr>
              <w:t>7</w:t>
            </w:r>
            <w:r w:rsidRPr="00475770">
              <w:rPr>
                <w:rFonts w:ascii="Arial" w:hAnsi="Arial"/>
              </w:rPr>
              <w:t>66</w:t>
            </w:r>
          </w:p>
        </w:tc>
        <w:tc>
          <w:tcPr>
            <w:tcW w:w="708" w:type="dxa"/>
            <w:vAlign w:val="center"/>
          </w:tcPr>
          <w:p w14:paraId="2008ACFB" w14:textId="7E205E67" w:rsidR="00EC332A" w:rsidRPr="00475770" w:rsidRDefault="00EC332A" w:rsidP="00EC332A">
            <w:pPr>
              <w:jc w:val="both"/>
              <w:rPr>
                <w:rFonts w:ascii="Arial" w:hAnsi="Arial"/>
              </w:rPr>
            </w:pPr>
            <w:r w:rsidRPr="00475770">
              <w:rPr>
                <w:rFonts w:ascii="Arial" w:hAnsi="Arial" w:hint="eastAsia"/>
              </w:rPr>
              <w:t>3</w:t>
            </w:r>
            <w:r w:rsidRPr="00475770">
              <w:rPr>
                <w:rFonts w:ascii="Arial" w:hAnsi="Arial"/>
              </w:rPr>
              <w:t>0.16</w:t>
            </w:r>
          </w:p>
        </w:tc>
      </w:tr>
      <w:tr w:rsidR="00EC332A" w:rsidRPr="00475770" w14:paraId="1D425078" w14:textId="77777777" w:rsidTr="00743B0B">
        <w:trPr>
          <w:trHeight w:val="340"/>
          <w:jc w:val="center"/>
        </w:trPr>
        <w:tc>
          <w:tcPr>
            <w:tcW w:w="1129" w:type="dxa"/>
            <w:vAlign w:val="center"/>
          </w:tcPr>
          <w:p w14:paraId="59489C56" w14:textId="0FB61311" w:rsidR="00EC332A" w:rsidRPr="00475770" w:rsidRDefault="00655ED4" w:rsidP="00172287">
            <w:pPr>
              <w:rPr>
                <w:b/>
                <w:i/>
              </w:rPr>
            </w:pPr>
            <w:r w:rsidRPr="00475770">
              <w:rPr>
                <w:rFonts w:ascii="Arial" w:hAnsi="Arial"/>
                <w:b/>
              </w:rPr>
              <w:t>X</w:t>
            </w:r>
            <w:r w:rsidR="00EC332A" w:rsidRPr="00475770">
              <w:rPr>
                <w:rFonts w:ascii="Arial" w:hAnsi="Arial"/>
                <w:b/>
              </w:rPr>
              <w:t>3</w:t>
            </w:r>
          </w:p>
        </w:tc>
        <w:tc>
          <w:tcPr>
            <w:tcW w:w="4253" w:type="dxa"/>
            <w:vAlign w:val="center"/>
          </w:tcPr>
          <w:p w14:paraId="43BE2E20" w14:textId="56767E28" w:rsidR="00EC332A" w:rsidRPr="00475770" w:rsidRDefault="00EC332A" w:rsidP="00EC332A">
            <w:pPr>
              <w:jc w:val="both"/>
              <w:rPr>
                <w:rFonts w:ascii="Arial" w:hAnsi="Arial"/>
              </w:rPr>
            </w:pPr>
            <w:r w:rsidRPr="00475770">
              <w:rPr>
                <w:rFonts w:ascii="Arial" w:hAnsi="Arial" w:hint="eastAsia"/>
              </w:rPr>
              <w:t>Foundation</w:t>
            </w:r>
            <w:r w:rsidRPr="00475770">
              <w:rPr>
                <w:rFonts w:ascii="Arial" w:hAnsi="Arial"/>
              </w:rPr>
              <w:t xml:space="preserve"> h</w:t>
            </w:r>
            <w:r w:rsidRPr="00475770">
              <w:rPr>
                <w:rFonts w:ascii="Arial" w:hAnsi="Arial" w:hint="eastAsia"/>
              </w:rPr>
              <w:t>eight</w:t>
            </w:r>
            <w:r w:rsidRPr="00475770">
              <w:rPr>
                <w:rFonts w:ascii="Arial" w:hAnsi="Arial"/>
              </w:rPr>
              <w:t xml:space="preserve"> of MaxiCharger</w:t>
            </w:r>
          </w:p>
        </w:tc>
        <w:tc>
          <w:tcPr>
            <w:tcW w:w="709" w:type="dxa"/>
            <w:vAlign w:val="center"/>
          </w:tcPr>
          <w:p w14:paraId="51A27B83" w14:textId="2BB116A3" w:rsidR="00EC332A" w:rsidRPr="00475770" w:rsidRDefault="00EC332A" w:rsidP="00EC332A">
            <w:pPr>
              <w:jc w:val="both"/>
              <w:rPr>
                <w:rFonts w:ascii="Arial" w:hAnsi="Arial"/>
              </w:rPr>
            </w:pPr>
            <w:r w:rsidRPr="00475770">
              <w:rPr>
                <w:rFonts w:ascii="Arial" w:hAnsi="Arial" w:hint="eastAsia"/>
              </w:rPr>
              <w:t>1</w:t>
            </w:r>
            <w:r w:rsidRPr="00475770">
              <w:rPr>
                <w:rFonts w:ascii="Arial" w:hAnsi="Arial"/>
              </w:rPr>
              <w:t>50</w:t>
            </w:r>
          </w:p>
        </w:tc>
        <w:tc>
          <w:tcPr>
            <w:tcW w:w="708" w:type="dxa"/>
            <w:vAlign w:val="center"/>
          </w:tcPr>
          <w:p w14:paraId="61693C7C" w14:textId="2DD794EC" w:rsidR="00EC332A" w:rsidRPr="00475770" w:rsidRDefault="00EC332A" w:rsidP="00EC332A">
            <w:pPr>
              <w:jc w:val="both"/>
              <w:rPr>
                <w:rFonts w:ascii="Arial" w:hAnsi="Arial"/>
              </w:rPr>
            </w:pPr>
            <w:r w:rsidRPr="00475770">
              <w:rPr>
                <w:rFonts w:ascii="Arial" w:hAnsi="Arial" w:hint="eastAsia"/>
              </w:rPr>
              <w:t>5</w:t>
            </w:r>
            <w:r w:rsidRPr="00475770">
              <w:rPr>
                <w:rFonts w:ascii="Arial" w:hAnsi="Arial"/>
              </w:rPr>
              <w:t>.91</w:t>
            </w:r>
          </w:p>
        </w:tc>
      </w:tr>
    </w:tbl>
    <w:p w14:paraId="1A35579C" w14:textId="30BF3BBC" w:rsidR="00222897" w:rsidRPr="00475770" w:rsidRDefault="00222897" w:rsidP="007E1B7E">
      <w:pPr>
        <w:sectPr w:rsidR="00222897" w:rsidRPr="00475770" w:rsidSect="00D26989">
          <w:pgSz w:w="8392" w:h="11907"/>
          <w:pgMar w:top="567" w:right="567" w:bottom="567" w:left="567" w:header="0" w:footer="340" w:gutter="0"/>
          <w:cols w:space="720"/>
          <w:docGrid w:linePitch="245"/>
        </w:sectPr>
      </w:pPr>
      <w:bookmarkStart w:id="1152" w:name="_Ref101960819"/>
    </w:p>
    <w:bookmarkEnd w:id="1152"/>
    <w:p w14:paraId="2A13803F" w14:textId="6F4FD977" w:rsidR="00DE3D5A" w:rsidRPr="00475770" w:rsidRDefault="00DE3D5A" w:rsidP="003C6F4C">
      <w:pPr>
        <w:pStyle w:val="FigureTittle"/>
      </w:pPr>
      <w:r w:rsidRPr="00475770">
        <w:lastRenderedPageBreak/>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7</w:t>
      </w:r>
      <w:r w:rsidR="00F9073B">
        <w:rPr>
          <w:noProof/>
        </w:rPr>
        <w:fldChar w:fldCharType="end"/>
      </w:r>
      <w:r w:rsidRPr="00475770">
        <w:t xml:space="preserve"> Items Included in the Delivery</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DE3D5A" w:rsidRPr="00475770" w14:paraId="7B4A581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34A1E56D" w14:textId="77777777" w:rsidR="00DE3D5A" w:rsidRPr="00475770" w:rsidRDefault="00DE3D5A" w:rsidP="00172287">
            <w:r w:rsidRPr="00475770">
              <w:t>Item</w:t>
            </w:r>
          </w:p>
        </w:tc>
        <w:tc>
          <w:tcPr>
            <w:tcW w:w="3402" w:type="dxa"/>
          </w:tcPr>
          <w:p w14:paraId="41EB4F34" w14:textId="77777777" w:rsidR="00DE3D5A" w:rsidRPr="00475770" w:rsidRDefault="00DE3D5A" w:rsidP="00172287">
            <w:r w:rsidRPr="00475770">
              <w:t>Description</w:t>
            </w:r>
          </w:p>
        </w:tc>
      </w:tr>
      <w:tr w:rsidR="00DE3D5A" w:rsidRPr="00475770" w14:paraId="76CC7B35" w14:textId="77777777" w:rsidTr="00743B0B">
        <w:trPr>
          <w:trHeight w:val="340"/>
          <w:jc w:val="center"/>
        </w:trPr>
        <w:tc>
          <w:tcPr>
            <w:tcW w:w="3397" w:type="dxa"/>
            <w:vAlign w:val="center"/>
          </w:tcPr>
          <w:p w14:paraId="6E22D1F5" w14:textId="264031CC" w:rsidR="00DE3D5A" w:rsidRPr="00475770" w:rsidRDefault="00DE3D5A" w:rsidP="00172287">
            <w:pPr>
              <w:rPr>
                <w:b/>
              </w:rPr>
            </w:pPr>
            <w:r w:rsidRPr="00475770">
              <w:rPr>
                <w:rFonts w:ascii="Arial" w:hAnsi="Arial"/>
                <w:b/>
              </w:rPr>
              <w:t>MaxiCharger</w:t>
            </w:r>
          </w:p>
        </w:tc>
        <w:tc>
          <w:tcPr>
            <w:tcW w:w="3402" w:type="dxa"/>
            <w:vAlign w:val="center"/>
          </w:tcPr>
          <w:p w14:paraId="48DD8F3A" w14:textId="731A9D3C" w:rsidR="00DE3D5A" w:rsidRPr="00475770" w:rsidRDefault="00DE3D5A" w:rsidP="00794CAA">
            <w:r w:rsidRPr="00475770">
              <w:rPr>
                <w:rFonts w:ascii="Arial" w:hAnsi="Arial"/>
              </w:rPr>
              <w:t>For details, see</w:t>
            </w:r>
            <w:r w:rsidR="00794CAA" w:rsidRPr="00475770">
              <w:rPr>
                <w:rFonts w:ascii="Arial" w:hAnsi="Arial"/>
              </w:rPr>
              <w:t xml:space="preserve"> </w:t>
            </w:r>
            <w:r w:rsidR="00794CAA" w:rsidRPr="00475770">
              <w:rPr>
                <w:rStyle w:val="Char1"/>
                <w:rFonts w:eastAsia="微软雅黑"/>
                <w:bCs w:val="0"/>
                <w:kern w:val="2"/>
              </w:rPr>
              <w:fldChar w:fldCharType="begin"/>
            </w:r>
            <w:r w:rsidR="00794CAA" w:rsidRPr="00475770">
              <w:rPr>
                <w:rStyle w:val="Char1"/>
                <w:rFonts w:eastAsia="微软雅黑"/>
                <w:kern w:val="2"/>
              </w:rPr>
              <w:instrText xml:space="preserve"> REF _Ref103869934 \h </w:instrText>
            </w:r>
            <w:r w:rsidR="00794CAA" w:rsidRPr="00475770">
              <w:rPr>
                <w:rStyle w:val="Char1"/>
                <w:rFonts w:ascii="Arial" w:eastAsia="微软雅黑" w:hAnsi="Arial"/>
                <w:bCs w:val="0"/>
                <w:kern w:val="2"/>
              </w:rPr>
              <w:instrText xml:space="preserve"> \* MERGEFORMAT </w:instrText>
            </w:r>
            <w:r w:rsidR="00794CAA" w:rsidRPr="00475770">
              <w:rPr>
                <w:rStyle w:val="Char1"/>
                <w:rFonts w:eastAsia="微软雅黑"/>
                <w:bCs w:val="0"/>
                <w:kern w:val="2"/>
              </w:rPr>
            </w:r>
            <w:r w:rsidR="00794CAA" w:rsidRPr="00475770">
              <w:rPr>
                <w:rStyle w:val="Char1"/>
                <w:rFonts w:eastAsia="微软雅黑"/>
                <w:bCs w:val="0"/>
                <w:kern w:val="2"/>
              </w:rPr>
              <w:fldChar w:fldCharType="separate"/>
            </w:r>
            <w:r w:rsidR="00BD432C" w:rsidRPr="00BD432C">
              <w:rPr>
                <w:rStyle w:val="Char1"/>
                <w:rFonts w:ascii="Arial" w:eastAsia="微软雅黑" w:hAnsi="Arial"/>
                <w:kern w:val="2"/>
              </w:rPr>
              <w:t>Product Overview</w:t>
            </w:r>
            <w:r w:rsidR="00794CAA" w:rsidRPr="00475770">
              <w:rPr>
                <w:rStyle w:val="Char1"/>
                <w:rFonts w:eastAsia="微软雅黑"/>
                <w:bCs w:val="0"/>
                <w:kern w:val="2"/>
              </w:rPr>
              <w:fldChar w:fldCharType="end"/>
            </w:r>
            <w:r w:rsidRPr="00475770">
              <w:rPr>
                <w:rFonts w:ascii="Arial" w:hAnsi="Arial"/>
              </w:rPr>
              <w:t>.</w:t>
            </w:r>
          </w:p>
        </w:tc>
      </w:tr>
      <w:tr w:rsidR="00DE3D5A" w:rsidRPr="00475770" w14:paraId="26DF3198" w14:textId="77777777" w:rsidTr="00743B0B">
        <w:trPr>
          <w:trHeight w:val="340"/>
          <w:jc w:val="center"/>
        </w:trPr>
        <w:tc>
          <w:tcPr>
            <w:tcW w:w="3397" w:type="dxa"/>
            <w:vAlign w:val="center"/>
          </w:tcPr>
          <w:p w14:paraId="1D9FA9F9" w14:textId="77777777" w:rsidR="00DE3D5A" w:rsidRPr="00475770" w:rsidRDefault="00DE3D5A" w:rsidP="00172287">
            <w:pPr>
              <w:jc w:val="both"/>
              <w:rPr>
                <w:rFonts w:ascii="Arial" w:hAnsi="Arial"/>
                <w:b/>
              </w:rPr>
            </w:pPr>
            <w:r w:rsidRPr="00475770">
              <w:rPr>
                <w:rFonts w:ascii="Arial" w:hAnsi="Arial"/>
                <w:b/>
              </w:rPr>
              <w:t>Door Key</w:t>
            </w:r>
          </w:p>
        </w:tc>
        <w:tc>
          <w:tcPr>
            <w:tcW w:w="3402" w:type="dxa"/>
            <w:vAlign w:val="center"/>
          </w:tcPr>
          <w:p w14:paraId="114889E8" w14:textId="77777777" w:rsidR="00DE3D5A" w:rsidRPr="00475770" w:rsidRDefault="00DE3D5A" w:rsidP="00172287">
            <w:pPr>
              <w:jc w:val="both"/>
              <w:rPr>
                <w:rFonts w:ascii="Arial" w:hAnsi="Arial"/>
              </w:rPr>
            </w:pPr>
            <w:r w:rsidRPr="00475770">
              <w:rPr>
                <w:rFonts w:ascii="Arial" w:hAnsi="Arial"/>
              </w:rPr>
              <w:t>Door key for the cabinet</w:t>
            </w:r>
          </w:p>
        </w:tc>
      </w:tr>
    </w:tbl>
    <w:p w14:paraId="5B7E636B" w14:textId="77777777" w:rsidR="00DE3D5A" w:rsidRPr="00475770" w:rsidRDefault="00DE3D5A" w:rsidP="00D377F5">
      <w:pPr>
        <w:pStyle w:val="NOTE0"/>
      </w:pPr>
      <w:r w:rsidRPr="00475770">
        <w:rPr>
          <w:noProof/>
        </w:rPr>
        <w:drawing>
          <wp:anchor distT="0" distB="0" distL="114300" distR="114300" simplePos="0" relativeHeight="252476416" behindDoc="0" locked="0" layoutInCell="1" allowOverlap="1" wp14:anchorId="43FBE582" wp14:editId="6E354916">
            <wp:simplePos x="0" y="0"/>
            <wp:positionH relativeFrom="column">
              <wp:posOffset>18754</wp:posOffset>
            </wp:positionH>
            <wp:positionV relativeFrom="paragraph">
              <wp:posOffset>50800</wp:posOffset>
            </wp:positionV>
            <wp:extent cx="145415" cy="145415"/>
            <wp:effectExtent l="0" t="0" r="6985" b="6985"/>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75770">
        <w:t>NOTE</w:t>
      </w:r>
    </w:p>
    <w:p w14:paraId="1AB8D97D" w14:textId="77777777" w:rsidR="00DE3D5A" w:rsidRPr="00475770" w:rsidRDefault="00DE3D5A" w:rsidP="00D377F5">
      <w:pPr>
        <w:pStyle w:val="NOTE"/>
        <w:rPr>
          <w:snapToGrid w:val="0"/>
        </w:rPr>
      </w:pPr>
      <w:r w:rsidRPr="00475770">
        <w:rPr>
          <w:snapToGrid w:val="0"/>
        </w:rPr>
        <w:t>It is possible that more parts are required in the delivery. Refer to the order.</w:t>
      </w:r>
    </w:p>
    <w:p w14:paraId="407C4D2D" w14:textId="77777777" w:rsidR="00DE3D5A" w:rsidRPr="00475770" w:rsidRDefault="00DE3D5A" w:rsidP="00DE3D5A"/>
    <w:p w14:paraId="489400B4" w14:textId="2EA02DB4" w:rsidR="00E93887" w:rsidRPr="00475770" w:rsidRDefault="00E93887" w:rsidP="00E93887">
      <w:pPr>
        <w:pStyle w:val="2"/>
        <w:spacing w:before="240"/>
      </w:pPr>
      <w:bookmarkStart w:id="1153" w:name="_Toc106900467"/>
      <w:bookmarkStart w:id="1154" w:name="_Toc106983339"/>
      <w:bookmarkStart w:id="1155" w:name="_Toc119068378"/>
      <w:r w:rsidRPr="00475770">
        <w:rPr>
          <w:rFonts w:hint="eastAsia"/>
        </w:rPr>
        <w:t>C</w:t>
      </w:r>
      <w:r w:rsidRPr="00475770">
        <w:t>ommunication Interface Specifications</w:t>
      </w:r>
      <w:bookmarkEnd w:id="1153"/>
      <w:bookmarkEnd w:id="1154"/>
      <w:bookmarkEnd w:id="1155"/>
    </w:p>
    <w:p w14:paraId="59DBADC3" w14:textId="0EE568CA" w:rsidR="004E223B" w:rsidRPr="00475770" w:rsidRDefault="004E223B"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8</w:t>
      </w:r>
      <w:r w:rsidR="00F9073B">
        <w:rPr>
          <w:noProof/>
        </w:rPr>
        <w:fldChar w:fldCharType="end"/>
      </w:r>
      <w:r w:rsidRPr="00475770">
        <w:t xml:space="preserve"> </w:t>
      </w:r>
      <w:r w:rsidR="00B80BE6" w:rsidRPr="00475770">
        <w:t xml:space="preserve">Communication Interface </w:t>
      </w:r>
      <w:r w:rsidRPr="00475770">
        <w:t>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4E223B" w:rsidRPr="00475770" w14:paraId="53A6303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BA5EE9A" w14:textId="77777777" w:rsidR="004E223B" w:rsidRPr="00475770" w:rsidRDefault="004E223B" w:rsidP="00172287">
            <w:r w:rsidRPr="00475770">
              <w:t>Parameter</w:t>
            </w:r>
          </w:p>
        </w:tc>
        <w:tc>
          <w:tcPr>
            <w:tcW w:w="3969" w:type="dxa"/>
          </w:tcPr>
          <w:p w14:paraId="07BF5ED8" w14:textId="241EF15F" w:rsidR="004E223B" w:rsidRPr="00475770" w:rsidRDefault="004E223B" w:rsidP="004E223B">
            <w:pPr>
              <w:jc w:val="left"/>
            </w:pPr>
            <w:r w:rsidRPr="00475770">
              <w:t>Specification</w:t>
            </w:r>
          </w:p>
        </w:tc>
      </w:tr>
      <w:tr w:rsidR="0080423D" w:rsidRPr="00475770" w14:paraId="3C89AE72" w14:textId="77777777" w:rsidTr="00743B0B">
        <w:trPr>
          <w:trHeight w:val="454"/>
          <w:jc w:val="center"/>
        </w:trPr>
        <w:tc>
          <w:tcPr>
            <w:tcW w:w="2830" w:type="dxa"/>
            <w:vAlign w:val="center"/>
          </w:tcPr>
          <w:p w14:paraId="36AA8CAE" w14:textId="72BC7BDB" w:rsidR="0080423D" w:rsidRPr="00475770" w:rsidRDefault="0080423D" w:rsidP="0080423D">
            <w:pPr>
              <w:jc w:val="both"/>
              <w:rPr>
                <w:rFonts w:ascii="Arial" w:hAnsi="Arial"/>
                <w:b/>
              </w:rPr>
            </w:pPr>
            <w:r w:rsidRPr="00475770">
              <w:rPr>
                <w:rFonts w:ascii="Arial" w:hAnsi="Arial"/>
                <w:b/>
              </w:rPr>
              <w:t>RFID Standard</w:t>
            </w:r>
          </w:p>
        </w:tc>
        <w:tc>
          <w:tcPr>
            <w:tcW w:w="3969" w:type="dxa"/>
            <w:vAlign w:val="center"/>
          </w:tcPr>
          <w:p w14:paraId="0987DF2E" w14:textId="0BCA48CC" w:rsidR="0080423D" w:rsidRPr="00475770" w:rsidRDefault="0080423D" w:rsidP="0080423D">
            <w:pPr>
              <w:widowControl w:val="0"/>
              <w:autoSpaceDE w:val="0"/>
              <w:autoSpaceDN w:val="0"/>
              <w:adjustRightInd w:val="0"/>
              <w:rPr>
                <w:rFonts w:ascii="Arial" w:eastAsia="ABBvoice-Regular" w:hAnsi="Arial"/>
                <w:kern w:val="0"/>
              </w:rPr>
            </w:pPr>
            <w:r w:rsidRPr="00475770">
              <w:rPr>
                <w:rFonts w:ascii="Arial" w:eastAsia="ABBvoice-Regular" w:hAnsi="Arial"/>
                <w:kern w:val="0"/>
              </w:rPr>
              <w:t xml:space="preserve">ISO 14443 A + B to part 4 ISO/IEC </w:t>
            </w:r>
            <w:r w:rsidR="00B80BE6" w:rsidRPr="00475770">
              <w:rPr>
                <w:rFonts w:ascii="Arial" w:eastAsia="ABBvoice-Regular" w:hAnsi="Arial"/>
                <w:kern w:val="0"/>
              </w:rPr>
              <w:t>15693</w:t>
            </w:r>
          </w:p>
        </w:tc>
      </w:tr>
      <w:tr w:rsidR="0080423D" w:rsidRPr="00475770" w14:paraId="0F9486B8" w14:textId="77777777" w:rsidTr="00743B0B">
        <w:trPr>
          <w:trHeight w:val="454"/>
          <w:jc w:val="center"/>
        </w:trPr>
        <w:tc>
          <w:tcPr>
            <w:tcW w:w="2830" w:type="dxa"/>
            <w:vAlign w:val="center"/>
          </w:tcPr>
          <w:p w14:paraId="08F610E0" w14:textId="47676431" w:rsidR="0080423D" w:rsidRPr="00475770" w:rsidRDefault="0080423D" w:rsidP="0080423D">
            <w:pPr>
              <w:jc w:val="both"/>
              <w:rPr>
                <w:rFonts w:ascii="Arial" w:hAnsi="Arial"/>
                <w:b/>
              </w:rPr>
            </w:pPr>
            <w:r w:rsidRPr="00475770">
              <w:rPr>
                <w:rFonts w:ascii="Arial" w:hAnsi="Arial"/>
                <w:b/>
              </w:rPr>
              <w:t>RFID-supported Applications</w:t>
            </w:r>
          </w:p>
        </w:tc>
        <w:tc>
          <w:tcPr>
            <w:tcW w:w="3969" w:type="dxa"/>
            <w:vAlign w:val="center"/>
          </w:tcPr>
          <w:p w14:paraId="184846CC" w14:textId="77777777" w:rsidR="0080423D" w:rsidRPr="00475770" w:rsidRDefault="0080423D" w:rsidP="00E943E7">
            <w:pPr>
              <w:pStyle w:val="ItemListinTable"/>
              <w:spacing w:before="48" w:after="48"/>
              <w:rPr>
                <w:rFonts w:ascii="Arial" w:hAnsi="Arial"/>
              </w:rPr>
            </w:pPr>
            <w:r w:rsidRPr="00475770">
              <w:rPr>
                <w:rFonts w:ascii="Arial" w:hAnsi="Arial"/>
              </w:rPr>
              <w:t>Mifare</w:t>
            </w:r>
          </w:p>
          <w:p w14:paraId="5DD641EC" w14:textId="77777777" w:rsidR="0080423D" w:rsidRPr="00475770" w:rsidRDefault="0080423D" w:rsidP="00E943E7">
            <w:pPr>
              <w:pStyle w:val="ItemListinTable"/>
              <w:spacing w:before="48" w:after="48"/>
              <w:rPr>
                <w:rFonts w:ascii="Arial" w:hAnsi="Arial"/>
              </w:rPr>
            </w:pPr>
            <w:r w:rsidRPr="00475770">
              <w:rPr>
                <w:rFonts w:ascii="Arial" w:hAnsi="Arial"/>
              </w:rPr>
              <w:t>NFC</w:t>
            </w:r>
          </w:p>
          <w:p w14:paraId="3636B588" w14:textId="77777777" w:rsidR="0080423D" w:rsidRPr="00475770" w:rsidRDefault="0080423D" w:rsidP="00E943E7">
            <w:pPr>
              <w:pStyle w:val="ItemListinTable"/>
              <w:spacing w:before="48" w:after="48"/>
              <w:rPr>
                <w:rFonts w:ascii="Arial" w:hAnsi="Arial"/>
              </w:rPr>
            </w:pPr>
            <w:r w:rsidRPr="00475770">
              <w:rPr>
                <w:rFonts w:ascii="Arial" w:hAnsi="Arial"/>
              </w:rPr>
              <w:t>Calypso</w:t>
            </w:r>
          </w:p>
          <w:p w14:paraId="54F6E858" w14:textId="77777777" w:rsidR="0080423D" w:rsidRPr="00475770" w:rsidRDefault="0080423D" w:rsidP="00E943E7">
            <w:pPr>
              <w:pStyle w:val="ItemListinTable"/>
              <w:spacing w:before="48" w:after="48"/>
              <w:rPr>
                <w:rFonts w:ascii="Arial" w:hAnsi="Arial"/>
              </w:rPr>
            </w:pPr>
            <w:r w:rsidRPr="00475770">
              <w:rPr>
                <w:rFonts w:ascii="Arial" w:hAnsi="Arial"/>
              </w:rPr>
              <w:t>Ultralight, Pay-Pass</w:t>
            </w:r>
          </w:p>
          <w:p w14:paraId="34883194" w14:textId="77777777" w:rsidR="0080423D" w:rsidRPr="00475770" w:rsidRDefault="0080423D" w:rsidP="00E943E7">
            <w:pPr>
              <w:pStyle w:val="ItemListinTable"/>
              <w:spacing w:before="48" w:after="48"/>
              <w:rPr>
                <w:rFonts w:ascii="Arial" w:hAnsi="Arial"/>
              </w:rPr>
            </w:pPr>
            <w:r w:rsidRPr="00475770">
              <w:rPr>
                <w:rFonts w:ascii="Arial" w:hAnsi="Arial"/>
              </w:rPr>
              <w:t>HID</w:t>
            </w:r>
          </w:p>
          <w:p w14:paraId="7E4747A5" w14:textId="67E2D534" w:rsidR="0080423D" w:rsidRPr="00475770" w:rsidRDefault="0080423D" w:rsidP="0080423D">
            <w:pPr>
              <w:widowControl w:val="0"/>
              <w:autoSpaceDE w:val="0"/>
              <w:autoSpaceDN w:val="0"/>
              <w:adjustRightInd w:val="0"/>
              <w:rPr>
                <w:rFonts w:ascii="Arial" w:hAnsi="Arial"/>
              </w:rPr>
            </w:pPr>
            <w:r w:rsidRPr="00475770">
              <w:rPr>
                <w:rFonts w:ascii="Arial" w:eastAsia="ABBvoice-Regular" w:hAnsi="Arial"/>
                <w:kern w:val="0"/>
              </w:rPr>
              <w:t>For information about the options, contact the manufacturer.</w:t>
            </w:r>
          </w:p>
        </w:tc>
      </w:tr>
      <w:tr w:rsidR="0080423D" w:rsidRPr="00475770" w14:paraId="11C0BF91" w14:textId="77777777" w:rsidTr="00743B0B">
        <w:trPr>
          <w:trHeight w:val="454"/>
          <w:jc w:val="center"/>
        </w:trPr>
        <w:tc>
          <w:tcPr>
            <w:tcW w:w="2830" w:type="dxa"/>
            <w:vAlign w:val="center"/>
          </w:tcPr>
          <w:p w14:paraId="093D7594" w14:textId="5FF66D78" w:rsidR="0080423D" w:rsidRPr="00475770" w:rsidRDefault="0080423D" w:rsidP="0080423D">
            <w:pPr>
              <w:jc w:val="both"/>
              <w:rPr>
                <w:rFonts w:ascii="Arial" w:hAnsi="Arial"/>
                <w:b/>
              </w:rPr>
            </w:pPr>
            <w:r w:rsidRPr="00475770">
              <w:rPr>
                <w:rFonts w:ascii="Arial" w:hAnsi="Arial"/>
                <w:b/>
              </w:rPr>
              <w:t>Network Connection</w:t>
            </w:r>
          </w:p>
        </w:tc>
        <w:tc>
          <w:tcPr>
            <w:tcW w:w="3969" w:type="dxa"/>
            <w:vAlign w:val="center"/>
          </w:tcPr>
          <w:p w14:paraId="0485A034" w14:textId="77777777" w:rsidR="00331888" w:rsidRPr="00475770" w:rsidRDefault="0080423D" w:rsidP="00E943E7">
            <w:pPr>
              <w:pStyle w:val="ItemListinTable"/>
              <w:spacing w:before="48" w:after="48"/>
              <w:rPr>
                <w:rFonts w:ascii="Arial" w:hAnsi="Arial"/>
              </w:rPr>
            </w:pPr>
            <w:r w:rsidRPr="00475770">
              <w:rPr>
                <w:rFonts w:ascii="Arial" w:hAnsi="Arial"/>
              </w:rPr>
              <w:t>3</w:t>
            </w:r>
            <w:r w:rsidR="00792964" w:rsidRPr="00475770">
              <w:rPr>
                <w:rFonts w:ascii="Arial" w:hAnsi="Arial"/>
              </w:rPr>
              <w:t>G/4</w:t>
            </w:r>
            <w:r w:rsidR="00331888" w:rsidRPr="00475770">
              <w:rPr>
                <w:rFonts w:ascii="Arial" w:hAnsi="Arial"/>
              </w:rPr>
              <w:t>G modem</w:t>
            </w:r>
          </w:p>
          <w:p w14:paraId="1111A4E6" w14:textId="77777777" w:rsidR="0080423D" w:rsidRPr="00475770" w:rsidRDefault="0080423D" w:rsidP="00E943E7">
            <w:pPr>
              <w:pStyle w:val="ItemListinTable"/>
              <w:spacing w:before="48" w:after="48"/>
              <w:rPr>
                <w:rFonts w:ascii="Arial" w:hAnsi="Arial"/>
              </w:rPr>
            </w:pPr>
            <w:r w:rsidRPr="00475770">
              <w:rPr>
                <w:rFonts w:ascii="Arial" w:hAnsi="Arial"/>
              </w:rPr>
              <w:t>10/100 Base-T Ethernet</w:t>
            </w:r>
          </w:p>
          <w:p w14:paraId="15D46F5B" w14:textId="43479FB8" w:rsidR="00331888" w:rsidRPr="00475770" w:rsidRDefault="00331888" w:rsidP="00E943E7">
            <w:pPr>
              <w:pStyle w:val="ItemListinTable"/>
              <w:spacing w:before="48" w:after="48"/>
              <w:rPr>
                <w:rFonts w:ascii="Arial" w:hAnsi="Arial"/>
              </w:rPr>
            </w:pPr>
            <w:r w:rsidRPr="00475770">
              <w:rPr>
                <w:rFonts w:ascii="Arial" w:hAnsi="Arial"/>
              </w:rPr>
              <w:t>WiFi</w:t>
            </w:r>
          </w:p>
        </w:tc>
      </w:tr>
    </w:tbl>
    <w:p w14:paraId="7D386EAA" w14:textId="77777777" w:rsidR="004E223B" w:rsidRPr="00475770" w:rsidRDefault="004E223B" w:rsidP="0080423D"/>
    <w:p w14:paraId="04D76B67" w14:textId="7BCE274E" w:rsidR="00FC0F3B" w:rsidRPr="00475770" w:rsidRDefault="00FC0F3B"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9</w:t>
      </w:r>
      <w:r w:rsidR="00F9073B">
        <w:rPr>
          <w:noProof/>
        </w:rPr>
        <w:fldChar w:fldCharType="end"/>
      </w:r>
      <w:r w:rsidRPr="00475770">
        <w:t xml:space="preserve"> Ethernet Cable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FC0F3B" w:rsidRPr="00475770" w14:paraId="5118E7C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74011C8" w14:textId="77777777" w:rsidR="00FC0F3B" w:rsidRPr="00475770" w:rsidRDefault="00FC0F3B" w:rsidP="00172287">
            <w:r w:rsidRPr="00475770">
              <w:t>Parameter</w:t>
            </w:r>
          </w:p>
        </w:tc>
        <w:tc>
          <w:tcPr>
            <w:tcW w:w="3969" w:type="dxa"/>
          </w:tcPr>
          <w:p w14:paraId="4FF6FB70" w14:textId="77777777" w:rsidR="00FC0F3B" w:rsidRPr="00475770" w:rsidRDefault="00FC0F3B" w:rsidP="00172287">
            <w:pPr>
              <w:jc w:val="left"/>
            </w:pPr>
            <w:r w:rsidRPr="00475770">
              <w:t>Specification</w:t>
            </w:r>
          </w:p>
        </w:tc>
      </w:tr>
      <w:tr w:rsidR="0080423D" w:rsidRPr="00475770" w14:paraId="2928D776" w14:textId="77777777" w:rsidTr="00743B0B">
        <w:trPr>
          <w:trHeight w:val="340"/>
          <w:jc w:val="center"/>
        </w:trPr>
        <w:tc>
          <w:tcPr>
            <w:tcW w:w="2830" w:type="dxa"/>
            <w:vAlign w:val="center"/>
          </w:tcPr>
          <w:p w14:paraId="4380B34E" w14:textId="43DF6EDF" w:rsidR="0080423D" w:rsidRPr="00475770" w:rsidRDefault="0080423D" w:rsidP="0080423D">
            <w:pPr>
              <w:jc w:val="both"/>
              <w:rPr>
                <w:rFonts w:ascii="Arial" w:hAnsi="Arial"/>
                <w:b/>
              </w:rPr>
            </w:pPr>
            <w:r w:rsidRPr="00475770">
              <w:rPr>
                <w:rFonts w:ascii="Arial" w:hAnsi="Arial"/>
                <w:b/>
              </w:rPr>
              <w:t>Ethernet Type</w:t>
            </w:r>
          </w:p>
        </w:tc>
        <w:tc>
          <w:tcPr>
            <w:tcW w:w="3969" w:type="dxa"/>
            <w:vAlign w:val="center"/>
          </w:tcPr>
          <w:p w14:paraId="3B6B9466" w14:textId="1770E558" w:rsidR="0080423D" w:rsidRPr="00475770" w:rsidRDefault="0080423D" w:rsidP="0080423D">
            <w:pPr>
              <w:rPr>
                <w:rFonts w:ascii="Arial" w:hAnsi="Arial"/>
              </w:rPr>
            </w:pPr>
            <w:r w:rsidRPr="00475770">
              <w:rPr>
                <w:rFonts w:ascii="Arial" w:hAnsi="Arial"/>
              </w:rPr>
              <w:t>RJ45</w:t>
            </w:r>
          </w:p>
        </w:tc>
      </w:tr>
      <w:tr w:rsidR="0080423D" w:rsidRPr="00475770" w14:paraId="7BB31C4D" w14:textId="77777777" w:rsidTr="00743B0B">
        <w:trPr>
          <w:trHeight w:val="340"/>
          <w:jc w:val="center"/>
        </w:trPr>
        <w:tc>
          <w:tcPr>
            <w:tcW w:w="2830" w:type="dxa"/>
            <w:vAlign w:val="center"/>
          </w:tcPr>
          <w:p w14:paraId="1EDE8B82" w14:textId="6619A457" w:rsidR="0080423D" w:rsidRPr="00475770" w:rsidRDefault="0080423D" w:rsidP="0080423D">
            <w:pPr>
              <w:jc w:val="both"/>
              <w:rPr>
                <w:rFonts w:ascii="Arial" w:hAnsi="Arial"/>
                <w:b/>
              </w:rPr>
            </w:pPr>
            <w:r w:rsidRPr="00475770">
              <w:rPr>
                <w:rFonts w:ascii="Arial" w:hAnsi="Arial"/>
                <w:b/>
              </w:rPr>
              <w:t>Cable Type</w:t>
            </w:r>
          </w:p>
        </w:tc>
        <w:tc>
          <w:tcPr>
            <w:tcW w:w="3969" w:type="dxa"/>
            <w:vAlign w:val="center"/>
          </w:tcPr>
          <w:p w14:paraId="5A9AB232" w14:textId="30E33C1C" w:rsidR="0080423D" w:rsidRPr="00475770" w:rsidRDefault="0080423D" w:rsidP="00FA5517">
            <w:pPr>
              <w:rPr>
                <w:rFonts w:ascii="Arial" w:hAnsi="Arial"/>
              </w:rPr>
            </w:pPr>
            <w:r w:rsidRPr="00475770">
              <w:rPr>
                <w:rFonts w:ascii="Arial" w:hAnsi="Arial"/>
              </w:rPr>
              <w:t>8P + PE</w:t>
            </w:r>
            <w:r w:rsidR="00B900A2" w:rsidRPr="00475770">
              <w:rPr>
                <w:rFonts w:ascii="Arial" w:hAnsi="Arial"/>
              </w:rPr>
              <w:t>, Shielded</w:t>
            </w:r>
          </w:p>
        </w:tc>
      </w:tr>
      <w:tr w:rsidR="0080423D" w:rsidRPr="00475770" w14:paraId="52B4E4A9" w14:textId="77777777" w:rsidTr="00743B0B">
        <w:trPr>
          <w:trHeight w:val="340"/>
          <w:jc w:val="center"/>
        </w:trPr>
        <w:tc>
          <w:tcPr>
            <w:tcW w:w="2830" w:type="dxa"/>
            <w:vAlign w:val="center"/>
          </w:tcPr>
          <w:p w14:paraId="2151A4A5" w14:textId="43A544BB" w:rsidR="0080423D" w:rsidRPr="00475770" w:rsidRDefault="0080423D" w:rsidP="0080423D">
            <w:pPr>
              <w:jc w:val="both"/>
              <w:rPr>
                <w:rFonts w:ascii="Arial" w:hAnsi="Arial"/>
                <w:b/>
              </w:rPr>
            </w:pPr>
            <w:r w:rsidRPr="00475770">
              <w:rPr>
                <w:rFonts w:ascii="Arial" w:hAnsi="Arial"/>
                <w:b/>
              </w:rPr>
              <w:t>Bandwidth, Upload</w:t>
            </w:r>
          </w:p>
        </w:tc>
        <w:tc>
          <w:tcPr>
            <w:tcW w:w="3969" w:type="dxa"/>
            <w:vAlign w:val="center"/>
          </w:tcPr>
          <w:p w14:paraId="54260C5B" w14:textId="45FF8379" w:rsidR="0080423D" w:rsidRPr="00475770" w:rsidRDefault="0080423D" w:rsidP="0080423D">
            <w:pPr>
              <w:jc w:val="both"/>
              <w:rPr>
                <w:rFonts w:ascii="Arial" w:hAnsi="Arial"/>
              </w:rPr>
            </w:pPr>
            <w:r w:rsidRPr="00475770">
              <w:rPr>
                <w:rFonts w:ascii="Arial" w:hAnsi="Arial"/>
              </w:rPr>
              <w:t xml:space="preserve">Minimum 128 </w:t>
            </w:r>
            <w:r w:rsidR="001817E0" w:rsidRPr="00475770">
              <w:rPr>
                <w:rFonts w:ascii="Arial" w:hAnsi="Arial"/>
              </w:rPr>
              <w:t>Kbit</w:t>
            </w:r>
            <w:r w:rsidRPr="00475770">
              <w:rPr>
                <w:rFonts w:ascii="Arial" w:hAnsi="Arial"/>
              </w:rPr>
              <w:t>/s</w:t>
            </w:r>
          </w:p>
        </w:tc>
      </w:tr>
      <w:tr w:rsidR="0080423D" w:rsidRPr="00475770" w14:paraId="0FE43F68" w14:textId="77777777" w:rsidTr="00743B0B">
        <w:trPr>
          <w:trHeight w:val="340"/>
          <w:jc w:val="center"/>
        </w:trPr>
        <w:tc>
          <w:tcPr>
            <w:tcW w:w="2830" w:type="dxa"/>
            <w:vAlign w:val="center"/>
          </w:tcPr>
          <w:p w14:paraId="1698D390" w14:textId="2C4CBC96" w:rsidR="0080423D" w:rsidRPr="00475770" w:rsidRDefault="0080423D" w:rsidP="0080423D">
            <w:pPr>
              <w:jc w:val="both"/>
              <w:rPr>
                <w:rFonts w:ascii="Arial" w:hAnsi="Arial"/>
                <w:b/>
              </w:rPr>
            </w:pPr>
            <w:r w:rsidRPr="00475770">
              <w:rPr>
                <w:rFonts w:ascii="Arial" w:hAnsi="Arial"/>
                <w:b/>
              </w:rPr>
              <w:t>Bandwidth, Download</w:t>
            </w:r>
          </w:p>
        </w:tc>
        <w:tc>
          <w:tcPr>
            <w:tcW w:w="3969" w:type="dxa"/>
            <w:vAlign w:val="center"/>
          </w:tcPr>
          <w:p w14:paraId="7FF9093C" w14:textId="09CDB707" w:rsidR="0080423D" w:rsidRPr="00475770" w:rsidRDefault="0080423D" w:rsidP="0080423D">
            <w:pPr>
              <w:jc w:val="both"/>
              <w:rPr>
                <w:rFonts w:ascii="Arial" w:hAnsi="Arial"/>
              </w:rPr>
            </w:pPr>
            <w:r w:rsidRPr="00475770">
              <w:rPr>
                <w:rFonts w:ascii="Arial" w:hAnsi="Arial"/>
              </w:rPr>
              <w:t>Minimum 4 Mbit/s</w:t>
            </w:r>
          </w:p>
        </w:tc>
      </w:tr>
      <w:tr w:rsidR="0080423D" w:rsidRPr="00475770" w14:paraId="79777191" w14:textId="77777777" w:rsidTr="00743B0B">
        <w:trPr>
          <w:trHeight w:val="340"/>
          <w:jc w:val="center"/>
        </w:trPr>
        <w:tc>
          <w:tcPr>
            <w:tcW w:w="2830" w:type="dxa"/>
            <w:vAlign w:val="center"/>
          </w:tcPr>
          <w:p w14:paraId="229E77D1" w14:textId="7B2C8E04" w:rsidR="0080423D" w:rsidRPr="00475770" w:rsidRDefault="0080423D" w:rsidP="0080423D">
            <w:pPr>
              <w:jc w:val="both"/>
              <w:rPr>
                <w:rFonts w:ascii="Arial" w:hAnsi="Arial"/>
                <w:b/>
              </w:rPr>
            </w:pPr>
            <w:r w:rsidRPr="00475770">
              <w:rPr>
                <w:rFonts w:ascii="Arial" w:hAnsi="Arial"/>
                <w:b/>
              </w:rPr>
              <w:t>Availability</w:t>
            </w:r>
          </w:p>
        </w:tc>
        <w:tc>
          <w:tcPr>
            <w:tcW w:w="3969" w:type="dxa"/>
            <w:vAlign w:val="center"/>
          </w:tcPr>
          <w:p w14:paraId="34674965" w14:textId="178D6513" w:rsidR="0080423D" w:rsidRPr="00475770" w:rsidRDefault="0080423D" w:rsidP="0080423D">
            <w:pPr>
              <w:rPr>
                <w:rFonts w:ascii="Arial" w:eastAsia="ABBvoice-Regular" w:hAnsi="Arial"/>
                <w:kern w:val="0"/>
                <w:sz w:val="20"/>
                <w:szCs w:val="20"/>
              </w:rPr>
            </w:pPr>
            <w:r w:rsidRPr="00475770">
              <w:rPr>
                <w:rFonts w:ascii="Arial" w:hAnsi="Arial"/>
              </w:rPr>
              <w:t>99.9%</w:t>
            </w:r>
          </w:p>
        </w:tc>
      </w:tr>
    </w:tbl>
    <w:p w14:paraId="6DEF7DB3" w14:textId="260F6F8C" w:rsidR="00DE3D5A" w:rsidRPr="00475770" w:rsidRDefault="00DE3D5A" w:rsidP="00DE3D5A">
      <w:pPr>
        <w:pStyle w:val="2"/>
        <w:spacing w:before="240"/>
      </w:pPr>
      <w:bookmarkStart w:id="1156" w:name="_Toc106900468"/>
      <w:bookmarkStart w:id="1157" w:name="_Toc106983340"/>
      <w:bookmarkStart w:id="1158" w:name="_Toc119068379"/>
      <w:r w:rsidRPr="00475770">
        <w:lastRenderedPageBreak/>
        <w:t>Power Rating Specifications</w:t>
      </w:r>
      <w:bookmarkEnd w:id="1156"/>
      <w:bookmarkEnd w:id="1157"/>
      <w:bookmarkEnd w:id="1158"/>
    </w:p>
    <w:p w14:paraId="46F38856" w14:textId="243D010D" w:rsidR="00FC0F3B" w:rsidRPr="00475770" w:rsidRDefault="00FC0F3B"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10</w:t>
      </w:r>
      <w:r w:rsidR="00F9073B">
        <w:rPr>
          <w:noProof/>
        </w:rPr>
        <w:fldChar w:fldCharType="end"/>
      </w:r>
      <w:r w:rsidRPr="00475770">
        <w:t xml:space="preserve"> Rating During Normal Duty Operation</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FC0F3B" w:rsidRPr="00475770" w14:paraId="4A887BA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7C22383" w14:textId="77777777" w:rsidR="00FC0F3B" w:rsidRPr="00475770" w:rsidRDefault="00FC0F3B" w:rsidP="00172287">
            <w:r w:rsidRPr="00475770">
              <w:t>Parameter</w:t>
            </w:r>
          </w:p>
        </w:tc>
        <w:tc>
          <w:tcPr>
            <w:tcW w:w="3402" w:type="dxa"/>
          </w:tcPr>
          <w:p w14:paraId="3DD90B04" w14:textId="77777777" w:rsidR="00FC0F3B" w:rsidRPr="00475770" w:rsidRDefault="00FC0F3B" w:rsidP="00172287">
            <w:pPr>
              <w:jc w:val="left"/>
            </w:pPr>
            <w:r w:rsidRPr="00475770">
              <w:t>Specification</w:t>
            </w:r>
          </w:p>
        </w:tc>
      </w:tr>
      <w:tr w:rsidR="0003221F" w:rsidRPr="00475770" w14:paraId="1CEC50B8" w14:textId="77777777" w:rsidTr="00743B0B">
        <w:trPr>
          <w:trHeight w:val="454"/>
          <w:jc w:val="center"/>
        </w:trPr>
        <w:tc>
          <w:tcPr>
            <w:tcW w:w="3397" w:type="dxa"/>
            <w:vAlign w:val="center"/>
          </w:tcPr>
          <w:p w14:paraId="59FE24FA" w14:textId="19525CF1" w:rsidR="0003221F" w:rsidRPr="00475770" w:rsidRDefault="0003221F" w:rsidP="0003221F">
            <w:pPr>
              <w:rPr>
                <w:b/>
              </w:rPr>
            </w:pPr>
            <w:r w:rsidRPr="00475770">
              <w:rPr>
                <w:rFonts w:ascii="Arial" w:hAnsi="Arial"/>
                <w:b/>
              </w:rPr>
              <w:t>MaxiCharger DC 40</w:t>
            </w:r>
          </w:p>
        </w:tc>
        <w:tc>
          <w:tcPr>
            <w:tcW w:w="3402" w:type="dxa"/>
            <w:vAlign w:val="center"/>
          </w:tcPr>
          <w:p w14:paraId="05DD7C0A" w14:textId="07C4565B" w:rsidR="0003221F" w:rsidRPr="00475770" w:rsidRDefault="0003221F" w:rsidP="0003221F">
            <w:r w:rsidRPr="00475770">
              <w:rPr>
                <w:rFonts w:ascii="Arial" w:hAnsi="Arial"/>
              </w:rPr>
              <w:t>40 kW</w:t>
            </w:r>
          </w:p>
        </w:tc>
      </w:tr>
      <w:tr w:rsidR="0003221F" w:rsidRPr="00475770" w14:paraId="3B945A4B" w14:textId="77777777" w:rsidTr="00743B0B">
        <w:trPr>
          <w:trHeight w:val="454"/>
          <w:jc w:val="center"/>
        </w:trPr>
        <w:tc>
          <w:tcPr>
            <w:tcW w:w="3397" w:type="dxa"/>
            <w:vAlign w:val="center"/>
          </w:tcPr>
          <w:p w14:paraId="1355C61E" w14:textId="12319B81" w:rsidR="0003221F" w:rsidRPr="00475770" w:rsidRDefault="0003221F" w:rsidP="0003221F">
            <w:pPr>
              <w:rPr>
                <w:b/>
              </w:rPr>
            </w:pPr>
            <w:r w:rsidRPr="00475770">
              <w:rPr>
                <w:rFonts w:ascii="Arial" w:hAnsi="Arial"/>
                <w:b/>
              </w:rPr>
              <w:t>MaxiCharger DC 60</w:t>
            </w:r>
          </w:p>
        </w:tc>
        <w:tc>
          <w:tcPr>
            <w:tcW w:w="3402" w:type="dxa"/>
            <w:vAlign w:val="center"/>
          </w:tcPr>
          <w:p w14:paraId="5C9E2F95" w14:textId="1427716B" w:rsidR="0003221F" w:rsidRPr="00475770" w:rsidRDefault="0003221F" w:rsidP="0003221F">
            <w:r w:rsidRPr="00475770">
              <w:rPr>
                <w:rFonts w:ascii="Arial" w:hAnsi="Arial"/>
              </w:rPr>
              <w:t>60 kW</w:t>
            </w:r>
          </w:p>
        </w:tc>
      </w:tr>
      <w:tr w:rsidR="0003221F" w:rsidRPr="00475770" w14:paraId="197A70B2" w14:textId="77777777" w:rsidTr="00743B0B">
        <w:trPr>
          <w:trHeight w:val="454"/>
          <w:jc w:val="center"/>
        </w:trPr>
        <w:tc>
          <w:tcPr>
            <w:tcW w:w="3397" w:type="dxa"/>
            <w:vAlign w:val="center"/>
          </w:tcPr>
          <w:p w14:paraId="599826BC" w14:textId="4836C946" w:rsidR="0003221F" w:rsidRPr="00475770" w:rsidRDefault="0003221F" w:rsidP="0003221F">
            <w:pPr>
              <w:rPr>
                <w:b/>
              </w:rPr>
            </w:pPr>
            <w:r w:rsidRPr="00475770">
              <w:rPr>
                <w:rFonts w:ascii="Arial" w:hAnsi="Arial"/>
                <w:b/>
              </w:rPr>
              <w:t>MaxiCharger DC 80</w:t>
            </w:r>
          </w:p>
        </w:tc>
        <w:tc>
          <w:tcPr>
            <w:tcW w:w="3402" w:type="dxa"/>
            <w:vAlign w:val="center"/>
          </w:tcPr>
          <w:p w14:paraId="3D12E8D1" w14:textId="78D44D21" w:rsidR="0003221F" w:rsidRPr="00475770" w:rsidRDefault="0003221F" w:rsidP="0003221F">
            <w:r w:rsidRPr="00475770">
              <w:rPr>
                <w:rFonts w:ascii="Arial" w:hAnsi="Arial"/>
              </w:rPr>
              <w:t>80 kW</w:t>
            </w:r>
          </w:p>
        </w:tc>
      </w:tr>
      <w:tr w:rsidR="0003221F" w:rsidRPr="00475770" w14:paraId="43E1EC94" w14:textId="77777777" w:rsidTr="00743B0B">
        <w:trPr>
          <w:trHeight w:val="454"/>
          <w:jc w:val="center"/>
        </w:trPr>
        <w:tc>
          <w:tcPr>
            <w:tcW w:w="3397" w:type="dxa"/>
            <w:vAlign w:val="center"/>
          </w:tcPr>
          <w:p w14:paraId="3329B398" w14:textId="039FEEDE" w:rsidR="0003221F" w:rsidRPr="00475770" w:rsidRDefault="0003221F" w:rsidP="0003221F">
            <w:pPr>
              <w:rPr>
                <w:b/>
              </w:rPr>
            </w:pPr>
            <w:r w:rsidRPr="00475770">
              <w:rPr>
                <w:rFonts w:ascii="Arial" w:hAnsi="Arial"/>
                <w:b/>
              </w:rPr>
              <w:t>MaxiCharger DC 100</w:t>
            </w:r>
          </w:p>
        </w:tc>
        <w:tc>
          <w:tcPr>
            <w:tcW w:w="3402" w:type="dxa"/>
            <w:vAlign w:val="center"/>
          </w:tcPr>
          <w:p w14:paraId="61DBAF53" w14:textId="299B6223" w:rsidR="0003221F" w:rsidRPr="00475770" w:rsidRDefault="0003221F" w:rsidP="0003221F">
            <w:r w:rsidRPr="00475770">
              <w:rPr>
                <w:rFonts w:ascii="Arial" w:hAnsi="Arial"/>
              </w:rPr>
              <w:t>100 kW</w:t>
            </w:r>
          </w:p>
        </w:tc>
      </w:tr>
      <w:tr w:rsidR="0003221F" w:rsidRPr="00475770" w14:paraId="33A32A72" w14:textId="77777777" w:rsidTr="00743B0B">
        <w:trPr>
          <w:trHeight w:val="454"/>
          <w:jc w:val="center"/>
        </w:trPr>
        <w:tc>
          <w:tcPr>
            <w:tcW w:w="3397" w:type="dxa"/>
            <w:vAlign w:val="center"/>
          </w:tcPr>
          <w:p w14:paraId="1ECCFC95" w14:textId="4910A7FD" w:rsidR="0003221F" w:rsidRPr="00475770" w:rsidRDefault="0003221F" w:rsidP="0003221F">
            <w:pPr>
              <w:rPr>
                <w:b/>
              </w:rPr>
            </w:pPr>
            <w:r w:rsidRPr="00475770">
              <w:rPr>
                <w:rFonts w:ascii="Arial" w:hAnsi="Arial"/>
                <w:b/>
              </w:rPr>
              <w:t>MaxiCharger DC 120</w:t>
            </w:r>
          </w:p>
        </w:tc>
        <w:tc>
          <w:tcPr>
            <w:tcW w:w="3402" w:type="dxa"/>
            <w:vAlign w:val="center"/>
          </w:tcPr>
          <w:p w14:paraId="3902988D" w14:textId="1F09757F" w:rsidR="0003221F" w:rsidRPr="00475770" w:rsidRDefault="0003221F" w:rsidP="0003221F">
            <w:r w:rsidRPr="00475770">
              <w:rPr>
                <w:rFonts w:ascii="Arial" w:hAnsi="Arial"/>
              </w:rPr>
              <w:t>120 kW</w:t>
            </w:r>
          </w:p>
        </w:tc>
      </w:tr>
      <w:tr w:rsidR="0003221F" w:rsidRPr="00475770" w14:paraId="00E00257" w14:textId="77777777" w:rsidTr="00743B0B">
        <w:trPr>
          <w:trHeight w:val="454"/>
          <w:jc w:val="center"/>
        </w:trPr>
        <w:tc>
          <w:tcPr>
            <w:tcW w:w="3397" w:type="dxa"/>
            <w:vAlign w:val="center"/>
          </w:tcPr>
          <w:p w14:paraId="40F69799" w14:textId="4FB5474A" w:rsidR="0003221F" w:rsidRPr="00475770" w:rsidRDefault="0003221F" w:rsidP="0003221F">
            <w:pPr>
              <w:rPr>
                <w:b/>
              </w:rPr>
            </w:pPr>
            <w:r w:rsidRPr="00475770">
              <w:rPr>
                <w:rFonts w:ascii="Arial" w:hAnsi="Arial"/>
                <w:b/>
              </w:rPr>
              <w:t>MaxiCharger DC 160</w:t>
            </w:r>
          </w:p>
        </w:tc>
        <w:tc>
          <w:tcPr>
            <w:tcW w:w="3402" w:type="dxa"/>
            <w:vAlign w:val="center"/>
          </w:tcPr>
          <w:p w14:paraId="4F22B0A8" w14:textId="787CBF8A" w:rsidR="0003221F" w:rsidRPr="00475770" w:rsidRDefault="0003221F" w:rsidP="0003221F">
            <w:r w:rsidRPr="00475770">
              <w:rPr>
                <w:rFonts w:ascii="Arial" w:hAnsi="Arial"/>
              </w:rPr>
              <w:t>160 kW</w:t>
            </w:r>
          </w:p>
        </w:tc>
      </w:tr>
      <w:tr w:rsidR="0003221F" w:rsidRPr="00475770" w14:paraId="333EFBEE" w14:textId="77777777" w:rsidTr="00743B0B">
        <w:trPr>
          <w:trHeight w:val="454"/>
          <w:jc w:val="center"/>
        </w:trPr>
        <w:tc>
          <w:tcPr>
            <w:tcW w:w="3397" w:type="dxa"/>
            <w:vAlign w:val="center"/>
          </w:tcPr>
          <w:p w14:paraId="627F1C23" w14:textId="7668510A" w:rsidR="0003221F" w:rsidRPr="00475770" w:rsidRDefault="0003221F" w:rsidP="0003221F">
            <w:pPr>
              <w:rPr>
                <w:b/>
              </w:rPr>
            </w:pPr>
            <w:r w:rsidRPr="00475770">
              <w:rPr>
                <w:rFonts w:ascii="Arial" w:hAnsi="Arial"/>
                <w:b/>
              </w:rPr>
              <w:t>MaxiCharger DC 180</w:t>
            </w:r>
          </w:p>
        </w:tc>
        <w:tc>
          <w:tcPr>
            <w:tcW w:w="3402" w:type="dxa"/>
            <w:vAlign w:val="center"/>
          </w:tcPr>
          <w:p w14:paraId="41674E98" w14:textId="7F75D147" w:rsidR="0003221F" w:rsidRPr="00475770" w:rsidRDefault="0003221F" w:rsidP="0003221F">
            <w:r w:rsidRPr="00475770">
              <w:rPr>
                <w:rFonts w:ascii="Arial" w:hAnsi="Arial"/>
              </w:rPr>
              <w:t>180 kW</w:t>
            </w:r>
          </w:p>
        </w:tc>
      </w:tr>
      <w:tr w:rsidR="0003221F" w:rsidRPr="00475770" w14:paraId="7CEAF1C3" w14:textId="77777777" w:rsidTr="00743B0B">
        <w:trPr>
          <w:trHeight w:val="454"/>
          <w:jc w:val="center"/>
        </w:trPr>
        <w:tc>
          <w:tcPr>
            <w:tcW w:w="3397" w:type="dxa"/>
            <w:vAlign w:val="center"/>
          </w:tcPr>
          <w:p w14:paraId="56CE0EC5" w14:textId="732DF3EE" w:rsidR="0003221F" w:rsidRPr="00475770" w:rsidRDefault="0003221F" w:rsidP="0003221F">
            <w:pPr>
              <w:rPr>
                <w:rFonts w:ascii="Arial" w:hAnsi="Arial"/>
                <w:b/>
              </w:rPr>
            </w:pPr>
            <w:r w:rsidRPr="00475770">
              <w:rPr>
                <w:rFonts w:ascii="Arial" w:hAnsi="Arial"/>
                <w:b/>
              </w:rPr>
              <w:t>MaxiCharger DC 200</w:t>
            </w:r>
          </w:p>
        </w:tc>
        <w:tc>
          <w:tcPr>
            <w:tcW w:w="3402" w:type="dxa"/>
            <w:vAlign w:val="center"/>
          </w:tcPr>
          <w:p w14:paraId="3A197003" w14:textId="5B32139B" w:rsidR="0003221F" w:rsidRPr="00475770" w:rsidRDefault="0003221F" w:rsidP="0003221F">
            <w:pPr>
              <w:rPr>
                <w:rFonts w:ascii="Arial" w:hAnsi="Arial"/>
              </w:rPr>
            </w:pPr>
            <w:r w:rsidRPr="00475770">
              <w:rPr>
                <w:rFonts w:ascii="Arial" w:hAnsi="Arial"/>
              </w:rPr>
              <w:t>200 kW</w:t>
            </w:r>
          </w:p>
        </w:tc>
      </w:tr>
      <w:tr w:rsidR="0003221F" w:rsidRPr="00475770" w14:paraId="486BAA40" w14:textId="77777777" w:rsidTr="00743B0B">
        <w:trPr>
          <w:trHeight w:val="454"/>
          <w:jc w:val="center"/>
        </w:trPr>
        <w:tc>
          <w:tcPr>
            <w:tcW w:w="3397" w:type="dxa"/>
            <w:vAlign w:val="center"/>
          </w:tcPr>
          <w:p w14:paraId="66792808" w14:textId="161B1D54" w:rsidR="0003221F" w:rsidRPr="00475770" w:rsidRDefault="0003221F" w:rsidP="0003221F">
            <w:pPr>
              <w:rPr>
                <w:rFonts w:ascii="Arial" w:hAnsi="Arial"/>
                <w:b/>
              </w:rPr>
            </w:pPr>
            <w:r w:rsidRPr="00475770">
              <w:rPr>
                <w:rFonts w:ascii="Arial" w:hAnsi="Arial"/>
                <w:b/>
              </w:rPr>
              <w:t>MaxiCharger DC 220</w:t>
            </w:r>
          </w:p>
        </w:tc>
        <w:tc>
          <w:tcPr>
            <w:tcW w:w="3402" w:type="dxa"/>
            <w:vAlign w:val="center"/>
          </w:tcPr>
          <w:p w14:paraId="5101AD8C" w14:textId="35FC96AE" w:rsidR="0003221F" w:rsidRPr="00475770" w:rsidRDefault="0003221F" w:rsidP="0003221F">
            <w:pPr>
              <w:rPr>
                <w:rFonts w:ascii="Arial" w:hAnsi="Arial"/>
              </w:rPr>
            </w:pPr>
            <w:r w:rsidRPr="00475770">
              <w:rPr>
                <w:rFonts w:ascii="Arial" w:hAnsi="Arial"/>
              </w:rPr>
              <w:t>220 kW</w:t>
            </w:r>
          </w:p>
        </w:tc>
      </w:tr>
      <w:tr w:rsidR="0003221F" w:rsidRPr="00475770" w14:paraId="5ABC1C27" w14:textId="77777777" w:rsidTr="00743B0B">
        <w:trPr>
          <w:trHeight w:val="454"/>
          <w:jc w:val="center"/>
        </w:trPr>
        <w:tc>
          <w:tcPr>
            <w:tcW w:w="3397" w:type="dxa"/>
            <w:vAlign w:val="center"/>
          </w:tcPr>
          <w:p w14:paraId="0359FADD" w14:textId="06E3C9BC" w:rsidR="0003221F" w:rsidRPr="00475770" w:rsidRDefault="0003221F" w:rsidP="0003221F">
            <w:pPr>
              <w:rPr>
                <w:rFonts w:ascii="Arial" w:hAnsi="Arial"/>
                <w:b/>
              </w:rPr>
            </w:pPr>
            <w:r w:rsidRPr="00475770">
              <w:rPr>
                <w:rFonts w:ascii="Arial" w:hAnsi="Arial"/>
                <w:b/>
              </w:rPr>
              <w:t>MaxiCharger DC 240</w:t>
            </w:r>
          </w:p>
        </w:tc>
        <w:tc>
          <w:tcPr>
            <w:tcW w:w="3402" w:type="dxa"/>
            <w:vAlign w:val="center"/>
          </w:tcPr>
          <w:p w14:paraId="2DF99454" w14:textId="16CE20EC" w:rsidR="0003221F" w:rsidRPr="00475770" w:rsidRDefault="0003221F" w:rsidP="0003221F">
            <w:pPr>
              <w:rPr>
                <w:rFonts w:ascii="Arial" w:hAnsi="Arial"/>
              </w:rPr>
            </w:pPr>
            <w:r w:rsidRPr="00475770">
              <w:rPr>
                <w:rFonts w:ascii="Arial" w:hAnsi="Arial"/>
              </w:rPr>
              <w:t>240 kW</w:t>
            </w:r>
          </w:p>
        </w:tc>
      </w:tr>
      <w:tr w:rsidR="0003221F" w:rsidRPr="00475770" w14:paraId="0CDB6E28" w14:textId="77777777" w:rsidTr="00743B0B">
        <w:trPr>
          <w:trHeight w:val="454"/>
          <w:jc w:val="center"/>
        </w:trPr>
        <w:tc>
          <w:tcPr>
            <w:tcW w:w="6799" w:type="dxa"/>
            <w:gridSpan w:val="2"/>
            <w:vAlign w:val="center"/>
          </w:tcPr>
          <w:p w14:paraId="09834ADB" w14:textId="16906FE2" w:rsidR="0003221F" w:rsidRPr="00475770" w:rsidRDefault="0003221F" w:rsidP="0003221F">
            <w:pPr>
              <w:rPr>
                <w:rFonts w:ascii="Arial" w:hAnsi="Arial"/>
              </w:rPr>
            </w:pPr>
            <w:r w:rsidRPr="00475770">
              <w:rPr>
                <w:rFonts w:ascii="Arial" w:hAnsi="Arial"/>
              </w:rPr>
              <w:t>Normal duty operation applies for use in public applications with moderate traffic.</w:t>
            </w:r>
          </w:p>
        </w:tc>
      </w:tr>
    </w:tbl>
    <w:p w14:paraId="4131F4F8" w14:textId="77777777" w:rsidR="00FC0F3B" w:rsidRPr="00475770" w:rsidRDefault="00FC0F3B" w:rsidP="00195C05">
      <w:pPr>
        <w:pStyle w:val="EN"/>
      </w:pPr>
    </w:p>
    <w:p w14:paraId="348FA0E4" w14:textId="1E26B030" w:rsidR="00FC0F3B" w:rsidRPr="00475770" w:rsidRDefault="00FC0F3B"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11</w:t>
      </w:r>
      <w:r w:rsidR="00F9073B">
        <w:rPr>
          <w:noProof/>
        </w:rPr>
        <w:fldChar w:fldCharType="end"/>
      </w:r>
      <w:r w:rsidRPr="00475770">
        <w:t xml:space="preserve"> De-rating During Normal Duty Operation</w:t>
      </w:r>
    </w:p>
    <w:tbl>
      <w:tblPr>
        <w:tblStyle w:val="a7"/>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420"/>
        <w:gridCol w:w="1968"/>
        <w:gridCol w:w="2119"/>
      </w:tblGrid>
      <w:tr w:rsidR="00FC0F3B" w:rsidRPr="00475770" w14:paraId="0025C836" w14:textId="1395DA11" w:rsidTr="00743B0B">
        <w:trPr>
          <w:cnfStyle w:val="100000000000" w:firstRow="1" w:lastRow="0" w:firstColumn="0" w:lastColumn="0" w:oddVBand="0" w:evenVBand="0" w:oddHBand="0" w:evenHBand="0" w:firstRowFirstColumn="0" w:firstRowLastColumn="0" w:lastRowFirstColumn="0" w:lastRowLastColumn="0"/>
          <w:trHeight w:val="370"/>
          <w:tblHeader/>
          <w:jc w:val="center"/>
        </w:trPr>
        <w:tc>
          <w:tcPr>
            <w:tcW w:w="2694" w:type="dxa"/>
            <w:gridSpan w:val="2"/>
          </w:tcPr>
          <w:p w14:paraId="051C19A8" w14:textId="2E9871F9" w:rsidR="00FC0F3B" w:rsidRPr="00475770" w:rsidRDefault="00FC0F3B" w:rsidP="00172287">
            <w:r w:rsidRPr="00475770">
              <w:t>Ambient Temperature</w:t>
            </w:r>
          </w:p>
        </w:tc>
        <w:tc>
          <w:tcPr>
            <w:tcW w:w="1968" w:type="dxa"/>
            <w:vMerge w:val="restart"/>
          </w:tcPr>
          <w:p w14:paraId="2210F8CE" w14:textId="5E604167" w:rsidR="00FC0F3B" w:rsidRPr="00475770" w:rsidRDefault="00FC0F3B" w:rsidP="00172287">
            <w:pPr>
              <w:jc w:val="left"/>
            </w:pPr>
            <w:r w:rsidRPr="00475770">
              <w:t>Power Output (%)</w:t>
            </w:r>
          </w:p>
        </w:tc>
        <w:tc>
          <w:tcPr>
            <w:tcW w:w="2119" w:type="dxa"/>
            <w:vMerge w:val="restart"/>
          </w:tcPr>
          <w:p w14:paraId="76DB78FE" w14:textId="6DFC955D" w:rsidR="00FC0F3B" w:rsidRPr="00475770" w:rsidRDefault="00FC0F3B" w:rsidP="00172287">
            <w:pPr>
              <w:jc w:val="left"/>
            </w:pPr>
            <w:r w:rsidRPr="00475770">
              <w:t>De-rating (%)</w:t>
            </w:r>
          </w:p>
        </w:tc>
      </w:tr>
      <w:tr w:rsidR="00FC0F3B" w:rsidRPr="00475770" w14:paraId="245B0DB8" w14:textId="77777777" w:rsidTr="00743B0B">
        <w:trPr>
          <w:cnfStyle w:val="100000000000" w:firstRow="1" w:lastRow="0" w:firstColumn="0" w:lastColumn="0" w:oddVBand="0" w:evenVBand="0" w:oddHBand="0" w:evenHBand="0" w:firstRowFirstColumn="0" w:firstRowLastColumn="0" w:lastRowFirstColumn="0" w:lastRowLastColumn="0"/>
          <w:trHeight w:val="369"/>
          <w:tblHeader/>
          <w:jc w:val="center"/>
        </w:trPr>
        <w:tc>
          <w:tcPr>
            <w:tcW w:w="1274" w:type="dxa"/>
          </w:tcPr>
          <w:p w14:paraId="50333187" w14:textId="56D5F565" w:rsidR="00FC0F3B" w:rsidRPr="00475770" w:rsidRDefault="00FC0F3B" w:rsidP="00172287">
            <w:pPr>
              <w:rPr>
                <w:rFonts w:eastAsia="微软雅黑"/>
              </w:rPr>
            </w:pPr>
            <w:r w:rsidRPr="00475770">
              <w:rPr>
                <w:rFonts w:ascii="微软雅黑" w:eastAsia="微软雅黑" w:hAnsi="微软雅黑" w:cs="微软雅黑" w:hint="eastAsia"/>
              </w:rPr>
              <w:t>℃</w:t>
            </w:r>
          </w:p>
        </w:tc>
        <w:tc>
          <w:tcPr>
            <w:tcW w:w="1420" w:type="dxa"/>
          </w:tcPr>
          <w:p w14:paraId="550325BD" w14:textId="467AA9B7" w:rsidR="00FC0F3B" w:rsidRPr="00475770" w:rsidRDefault="00FC0F3B" w:rsidP="00172287">
            <w:pPr>
              <w:rPr>
                <w:rFonts w:eastAsia="微软雅黑"/>
              </w:rPr>
            </w:pPr>
            <w:r w:rsidRPr="00475770">
              <w:rPr>
                <w:rFonts w:ascii="微软雅黑" w:eastAsia="微软雅黑" w:hAnsi="微软雅黑" w:cs="微软雅黑" w:hint="eastAsia"/>
              </w:rPr>
              <w:t>℉</w:t>
            </w:r>
          </w:p>
        </w:tc>
        <w:tc>
          <w:tcPr>
            <w:tcW w:w="1968" w:type="dxa"/>
            <w:vMerge/>
          </w:tcPr>
          <w:p w14:paraId="74CB9F5F" w14:textId="77777777" w:rsidR="00FC0F3B" w:rsidRPr="00475770" w:rsidRDefault="00FC0F3B" w:rsidP="00172287">
            <w:pPr>
              <w:jc w:val="left"/>
            </w:pPr>
          </w:p>
        </w:tc>
        <w:tc>
          <w:tcPr>
            <w:tcW w:w="2119" w:type="dxa"/>
            <w:vMerge/>
          </w:tcPr>
          <w:p w14:paraId="42ADE5F0" w14:textId="77777777" w:rsidR="00FC0F3B" w:rsidRPr="00475770" w:rsidRDefault="00FC0F3B" w:rsidP="00172287">
            <w:pPr>
              <w:jc w:val="left"/>
            </w:pPr>
          </w:p>
        </w:tc>
      </w:tr>
      <w:tr w:rsidR="00FC0F3B" w:rsidRPr="00475770" w14:paraId="07D91E75" w14:textId="5CBD98AA" w:rsidTr="00743B0B">
        <w:trPr>
          <w:trHeight w:val="454"/>
          <w:jc w:val="center"/>
        </w:trPr>
        <w:tc>
          <w:tcPr>
            <w:tcW w:w="1274" w:type="dxa"/>
            <w:vAlign w:val="center"/>
          </w:tcPr>
          <w:p w14:paraId="5D461D8A" w14:textId="451754CA" w:rsidR="00FC0F3B" w:rsidRPr="00475770" w:rsidRDefault="0080423D" w:rsidP="0080423D">
            <w:pPr>
              <w:rPr>
                <w:rFonts w:ascii="Arial" w:hAnsi="Arial"/>
              </w:rPr>
            </w:pPr>
            <w:r w:rsidRPr="00475770">
              <w:rPr>
                <w:rFonts w:ascii="Arial" w:hAnsi="Arial"/>
              </w:rPr>
              <w:t>-35 to +50</w:t>
            </w:r>
          </w:p>
        </w:tc>
        <w:tc>
          <w:tcPr>
            <w:tcW w:w="1420" w:type="dxa"/>
            <w:vAlign w:val="center"/>
          </w:tcPr>
          <w:p w14:paraId="447E7D22" w14:textId="016A4B7E" w:rsidR="00FC0F3B" w:rsidRPr="00475770" w:rsidRDefault="00FC0F3B" w:rsidP="00172287">
            <w:pPr>
              <w:jc w:val="both"/>
              <w:rPr>
                <w:rFonts w:ascii="Arial" w:hAnsi="Arial"/>
              </w:rPr>
            </w:pPr>
            <w:r w:rsidRPr="00475770">
              <w:rPr>
                <w:rFonts w:ascii="Arial" w:hAnsi="Arial"/>
              </w:rPr>
              <w:t>-</w:t>
            </w:r>
            <w:r w:rsidR="0080423D" w:rsidRPr="00475770">
              <w:rPr>
                <w:rFonts w:ascii="Arial" w:hAnsi="Arial"/>
              </w:rPr>
              <w:t>31 to +122</w:t>
            </w:r>
          </w:p>
        </w:tc>
        <w:tc>
          <w:tcPr>
            <w:tcW w:w="1968" w:type="dxa"/>
            <w:vAlign w:val="center"/>
          </w:tcPr>
          <w:p w14:paraId="43936010" w14:textId="31515342" w:rsidR="00FC0F3B" w:rsidRPr="00475770" w:rsidRDefault="00FC0F3B" w:rsidP="00172287">
            <w:pPr>
              <w:rPr>
                <w:rFonts w:ascii="Arial" w:hAnsi="Arial"/>
              </w:rPr>
            </w:pPr>
            <w:r w:rsidRPr="00475770">
              <w:rPr>
                <w:rFonts w:ascii="Arial" w:hAnsi="Arial"/>
              </w:rPr>
              <w:t>100</w:t>
            </w:r>
          </w:p>
        </w:tc>
        <w:tc>
          <w:tcPr>
            <w:tcW w:w="2119" w:type="dxa"/>
            <w:vAlign w:val="center"/>
          </w:tcPr>
          <w:p w14:paraId="70969D47" w14:textId="17F3EBA3" w:rsidR="00FC0F3B" w:rsidRPr="00475770" w:rsidRDefault="00FC0F3B" w:rsidP="00FC0F3B">
            <w:pPr>
              <w:jc w:val="both"/>
              <w:rPr>
                <w:rFonts w:ascii="Arial" w:hAnsi="Arial"/>
              </w:rPr>
            </w:pPr>
            <w:r w:rsidRPr="00475770">
              <w:rPr>
                <w:rFonts w:ascii="Arial" w:hAnsi="Arial"/>
              </w:rPr>
              <w:t>0</w:t>
            </w:r>
          </w:p>
        </w:tc>
      </w:tr>
      <w:tr w:rsidR="0080423D" w:rsidRPr="00475770" w14:paraId="083E0F21" w14:textId="77777777" w:rsidTr="00743B0B">
        <w:trPr>
          <w:trHeight w:val="454"/>
          <w:jc w:val="center"/>
        </w:trPr>
        <w:tc>
          <w:tcPr>
            <w:tcW w:w="1274" w:type="dxa"/>
            <w:vAlign w:val="center"/>
          </w:tcPr>
          <w:p w14:paraId="04C57274" w14:textId="65DED166" w:rsidR="0080423D" w:rsidRPr="00475770" w:rsidRDefault="0080423D" w:rsidP="0080423D">
            <w:pPr>
              <w:rPr>
                <w:rFonts w:ascii="Arial" w:hAnsi="Arial"/>
              </w:rPr>
            </w:pPr>
            <w:r w:rsidRPr="00475770">
              <w:rPr>
                <w:rFonts w:ascii="Arial" w:hAnsi="Arial"/>
              </w:rPr>
              <w:t>+50 to +55</w:t>
            </w:r>
          </w:p>
        </w:tc>
        <w:tc>
          <w:tcPr>
            <w:tcW w:w="1420" w:type="dxa"/>
            <w:vAlign w:val="center"/>
          </w:tcPr>
          <w:p w14:paraId="25C4877C" w14:textId="1D38D8CA" w:rsidR="0080423D" w:rsidRPr="00475770" w:rsidRDefault="0080423D" w:rsidP="0080423D">
            <w:pPr>
              <w:rPr>
                <w:rFonts w:ascii="Arial" w:hAnsi="Arial"/>
              </w:rPr>
            </w:pPr>
            <w:r w:rsidRPr="00475770">
              <w:rPr>
                <w:rFonts w:ascii="Arial" w:hAnsi="Arial"/>
              </w:rPr>
              <w:t>+122 to +131</w:t>
            </w:r>
          </w:p>
        </w:tc>
        <w:tc>
          <w:tcPr>
            <w:tcW w:w="1968" w:type="dxa"/>
            <w:vAlign w:val="center"/>
          </w:tcPr>
          <w:p w14:paraId="7F8E747D" w14:textId="4113A03D" w:rsidR="0080423D" w:rsidRPr="00475770" w:rsidRDefault="0080423D" w:rsidP="004033A7">
            <w:pPr>
              <w:rPr>
                <w:rFonts w:ascii="Arial" w:hAnsi="Arial"/>
              </w:rPr>
            </w:pPr>
            <w:r w:rsidRPr="00475770">
              <w:rPr>
                <w:rFonts w:ascii="Arial" w:hAnsi="Arial"/>
              </w:rPr>
              <w:t>100</w:t>
            </w:r>
            <w:r w:rsidR="004033A7" w:rsidRPr="00475770">
              <w:rPr>
                <w:rFonts w:ascii="Arial" w:hAnsi="Arial"/>
              </w:rPr>
              <w:t xml:space="preserve"> </w:t>
            </w:r>
            <w:r w:rsidRPr="00475770">
              <w:rPr>
                <w:rFonts w:ascii="Arial" w:hAnsi="Arial"/>
              </w:rPr>
              <w:t>to 75%</w:t>
            </w:r>
            <w:r w:rsidR="00DA4B7F" w:rsidRPr="00475770">
              <w:rPr>
                <w:rFonts w:ascii="Arial" w:hAnsi="Arial"/>
              </w:rPr>
              <w:t xml:space="preserve"> </w:t>
            </w:r>
            <w:r w:rsidRPr="00475770">
              <w:rPr>
                <w:rFonts w:ascii="Arial" w:hAnsi="Arial"/>
              </w:rPr>
              <w:t>(linear de-rating)</w:t>
            </w:r>
          </w:p>
        </w:tc>
        <w:tc>
          <w:tcPr>
            <w:tcW w:w="2119" w:type="dxa"/>
            <w:vAlign w:val="center"/>
          </w:tcPr>
          <w:p w14:paraId="1717D473" w14:textId="7CE66D33" w:rsidR="0080423D" w:rsidRPr="00475770" w:rsidRDefault="0080423D" w:rsidP="0080423D">
            <w:pPr>
              <w:rPr>
                <w:rFonts w:ascii="Arial" w:hAnsi="Arial"/>
              </w:rPr>
            </w:pPr>
            <w:r w:rsidRPr="00475770">
              <w:rPr>
                <w:rFonts w:ascii="Arial" w:hAnsi="Arial"/>
              </w:rPr>
              <w:t>0 to 25%</w:t>
            </w:r>
          </w:p>
        </w:tc>
      </w:tr>
      <w:tr w:rsidR="00B80BE6" w:rsidRPr="00475770" w14:paraId="4E1E1E82" w14:textId="77777777" w:rsidTr="00743B0B">
        <w:trPr>
          <w:trHeight w:val="454"/>
          <w:jc w:val="center"/>
        </w:trPr>
        <w:tc>
          <w:tcPr>
            <w:tcW w:w="6781" w:type="dxa"/>
            <w:gridSpan w:val="4"/>
            <w:vAlign w:val="center"/>
          </w:tcPr>
          <w:p w14:paraId="5642720C" w14:textId="285F34DA" w:rsidR="00B80BE6" w:rsidRPr="00475770" w:rsidRDefault="00B80BE6" w:rsidP="00506553">
            <w:pPr>
              <w:rPr>
                <w:rFonts w:ascii="Arial" w:hAnsi="Arial"/>
              </w:rPr>
            </w:pPr>
            <w:r w:rsidRPr="00475770">
              <w:rPr>
                <w:rFonts w:ascii="Arial" w:hAnsi="Arial"/>
              </w:rPr>
              <w:t>Steady state rating of the Max</w:t>
            </w:r>
            <w:r w:rsidR="00506553" w:rsidRPr="00475770">
              <w:rPr>
                <w:rFonts w:ascii="Arial" w:hAnsi="Arial"/>
              </w:rPr>
              <w:t>iCharger</w:t>
            </w:r>
            <w:r w:rsidRPr="00475770">
              <w:rPr>
                <w:rFonts w:ascii="Arial" w:hAnsi="Arial"/>
              </w:rPr>
              <w:t xml:space="preserve"> at specific ambient temperatures.</w:t>
            </w:r>
          </w:p>
        </w:tc>
      </w:tr>
    </w:tbl>
    <w:p w14:paraId="4D121AB9" w14:textId="77777777" w:rsidR="00B900A2" w:rsidRPr="00475770" w:rsidRDefault="00B900A2" w:rsidP="00195C05">
      <w:pPr>
        <w:pStyle w:val="EN"/>
      </w:pPr>
    </w:p>
    <w:p w14:paraId="5355F00D" w14:textId="77777777" w:rsidR="00222897" w:rsidRPr="00475770" w:rsidRDefault="00222897" w:rsidP="00352EB2">
      <w:pPr>
        <w:pStyle w:val="3"/>
        <w:spacing w:before="240" w:afterLines="50"/>
        <w:sectPr w:rsidR="00222897" w:rsidRPr="00475770" w:rsidSect="00D26989">
          <w:pgSz w:w="8392" w:h="11907"/>
          <w:pgMar w:top="567" w:right="567" w:bottom="567" w:left="567" w:header="0" w:footer="340" w:gutter="0"/>
          <w:cols w:space="720"/>
          <w:docGrid w:linePitch="245"/>
        </w:sectPr>
      </w:pPr>
    </w:p>
    <w:p w14:paraId="7ED8192E" w14:textId="434044B2" w:rsidR="00DE3D5A" w:rsidRPr="00475770" w:rsidRDefault="00DE3D5A" w:rsidP="00DE3D5A">
      <w:pPr>
        <w:pStyle w:val="2"/>
        <w:spacing w:before="240"/>
      </w:pPr>
      <w:bookmarkStart w:id="1159" w:name="_Toc106900469"/>
      <w:bookmarkStart w:id="1160" w:name="_Toc106983341"/>
      <w:bookmarkStart w:id="1161" w:name="_Toc119068380"/>
      <w:r w:rsidRPr="00475770">
        <w:lastRenderedPageBreak/>
        <w:t xml:space="preserve">AC </w:t>
      </w:r>
      <w:r w:rsidRPr="00475770">
        <w:rPr>
          <w:rFonts w:hint="eastAsia"/>
        </w:rPr>
        <w:t>I</w:t>
      </w:r>
      <w:r w:rsidRPr="00475770">
        <w:t>nput and DC Output Specifications</w:t>
      </w:r>
      <w:bookmarkEnd w:id="1159"/>
      <w:bookmarkEnd w:id="1160"/>
      <w:bookmarkEnd w:id="1161"/>
    </w:p>
    <w:p w14:paraId="4126B77A" w14:textId="78A2DA0B" w:rsidR="00A50C79" w:rsidRPr="00475770" w:rsidRDefault="00A50C7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12</w:t>
      </w:r>
      <w:r w:rsidR="00F9073B">
        <w:rPr>
          <w:noProof/>
        </w:rPr>
        <w:fldChar w:fldCharType="end"/>
      </w:r>
      <w:r w:rsidRPr="00475770">
        <w:t xml:space="preserve"> AC Input Wire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A50C79" w:rsidRPr="00475770" w14:paraId="298011DF"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5599047" w14:textId="77777777" w:rsidR="00A50C79" w:rsidRPr="00475770" w:rsidRDefault="00A50C79" w:rsidP="00172287">
            <w:r w:rsidRPr="00475770">
              <w:t>Parameter</w:t>
            </w:r>
          </w:p>
        </w:tc>
        <w:tc>
          <w:tcPr>
            <w:tcW w:w="3402" w:type="dxa"/>
          </w:tcPr>
          <w:p w14:paraId="580095CF" w14:textId="77777777" w:rsidR="00A50C79" w:rsidRPr="00475770" w:rsidRDefault="00A50C79" w:rsidP="00172287">
            <w:pPr>
              <w:jc w:val="left"/>
            </w:pPr>
            <w:r w:rsidRPr="00475770">
              <w:t>Specification</w:t>
            </w:r>
          </w:p>
        </w:tc>
      </w:tr>
      <w:tr w:rsidR="00A50C79" w:rsidRPr="00475770" w14:paraId="36E59C0E" w14:textId="77777777" w:rsidTr="00743B0B">
        <w:trPr>
          <w:trHeight w:val="454"/>
          <w:jc w:val="center"/>
        </w:trPr>
        <w:tc>
          <w:tcPr>
            <w:tcW w:w="3397" w:type="dxa"/>
            <w:vAlign w:val="center"/>
          </w:tcPr>
          <w:p w14:paraId="313A7287" w14:textId="59CAD9D9" w:rsidR="00A50C79" w:rsidRPr="00475770" w:rsidRDefault="00A50C79" w:rsidP="00A50C79">
            <w:pPr>
              <w:jc w:val="both"/>
              <w:rPr>
                <w:rFonts w:ascii="Arial" w:hAnsi="Arial"/>
                <w:b/>
              </w:rPr>
            </w:pPr>
            <w:r w:rsidRPr="00475770">
              <w:rPr>
                <w:rFonts w:ascii="Arial" w:hAnsi="Arial"/>
                <w:b/>
              </w:rPr>
              <w:t>Wire Shielding (optional)</w:t>
            </w:r>
          </w:p>
        </w:tc>
        <w:tc>
          <w:tcPr>
            <w:tcW w:w="3402" w:type="dxa"/>
            <w:vAlign w:val="center"/>
          </w:tcPr>
          <w:p w14:paraId="2A4868B4" w14:textId="33049339" w:rsidR="00A50C79" w:rsidRPr="00475770" w:rsidRDefault="00A50C79" w:rsidP="00777848">
            <w:pPr>
              <w:jc w:val="both"/>
              <w:rPr>
                <w:rFonts w:ascii="Arial" w:hAnsi="Arial"/>
              </w:rPr>
            </w:pPr>
            <w:r w:rsidRPr="00475770">
              <w:rPr>
                <w:rFonts w:ascii="Arial" w:eastAsia="ABBvoice-Regular" w:hAnsi="Arial"/>
                <w:kern w:val="0"/>
                <w:szCs w:val="20"/>
              </w:rPr>
              <w:t xml:space="preserve">If the local </w:t>
            </w:r>
            <w:r w:rsidR="00777848" w:rsidRPr="00475770">
              <w:rPr>
                <w:rFonts w:ascii="Arial" w:eastAsia="ABBvoice-Regular" w:hAnsi="Arial"/>
                <w:kern w:val="0"/>
                <w:szCs w:val="20"/>
              </w:rPr>
              <w:t>regulations</w:t>
            </w:r>
            <w:r w:rsidRPr="00475770">
              <w:rPr>
                <w:rFonts w:ascii="Arial" w:eastAsia="ABBvoice-Regular" w:hAnsi="Arial"/>
                <w:kern w:val="0"/>
                <w:szCs w:val="20"/>
              </w:rPr>
              <w:t xml:space="preserve"> require shielded wires, connect the wire shielding to the PE bus at both ends of the wire.</w:t>
            </w:r>
          </w:p>
        </w:tc>
      </w:tr>
      <w:tr w:rsidR="00A50C79" w:rsidRPr="00475770" w14:paraId="23D7CDFC" w14:textId="77777777" w:rsidTr="00743B0B">
        <w:trPr>
          <w:trHeight w:val="454"/>
          <w:jc w:val="center"/>
        </w:trPr>
        <w:tc>
          <w:tcPr>
            <w:tcW w:w="3397" w:type="dxa"/>
            <w:vAlign w:val="center"/>
          </w:tcPr>
          <w:p w14:paraId="21A096AF" w14:textId="567ACB61" w:rsidR="00A50C79" w:rsidRPr="00475770" w:rsidRDefault="00A50C79" w:rsidP="00A50C79">
            <w:pPr>
              <w:jc w:val="both"/>
              <w:rPr>
                <w:rFonts w:ascii="Arial" w:hAnsi="Arial"/>
                <w:b/>
              </w:rPr>
            </w:pPr>
            <w:r w:rsidRPr="00475770">
              <w:rPr>
                <w:rFonts w:ascii="Arial" w:eastAsia="ABBvoice-Regular" w:hAnsi="Arial"/>
                <w:b/>
                <w:kern w:val="0"/>
              </w:rPr>
              <w:t>Diameter of the Phase Conductors</w:t>
            </w:r>
          </w:p>
        </w:tc>
        <w:tc>
          <w:tcPr>
            <w:tcW w:w="3402" w:type="dxa"/>
            <w:vAlign w:val="center"/>
          </w:tcPr>
          <w:p w14:paraId="28C189FF" w14:textId="1B87C92C" w:rsidR="00A50C79" w:rsidRPr="00475770" w:rsidRDefault="00A50C79" w:rsidP="00A50C79">
            <w:pPr>
              <w:jc w:val="both"/>
              <w:rPr>
                <w:rFonts w:ascii="Arial" w:hAnsi="Arial"/>
              </w:rPr>
            </w:pPr>
            <w:r w:rsidRPr="00475770">
              <w:rPr>
                <w:rFonts w:ascii="Arial" w:eastAsia="ABBvoice-Regular" w:hAnsi="Arial"/>
                <w:kern w:val="0"/>
                <w:szCs w:val="20"/>
              </w:rPr>
              <w:t xml:space="preserve">Refer to the local </w:t>
            </w:r>
            <w:r w:rsidR="00777848" w:rsidRPr="00475770">
              <w:rPr>
                <w:rFonts w:ascii="Arial" w:eastAsia="ABBvoice-Regular" w:hAnsi="Arial"/>
                <w:kern w:val="0"/>
                <w:szCs w:val="20"/>
              </w:rPr>
              <w:t>regulations</w:t>
            </w:r>
            <w:r w:rsidRPr="00475770">
              <w:rPr>
                <w:rFonts w:ascii="Arial" w:eastAsia="ABBvoice-Regular" w:hAnsi="Arial"/>
                <w:kern w:val="0"/>
                <w:szCs w:val="20"/>
              </w:rPr>
              <w:t>.</w:t>
            </w:r>
          </w:p>
        </w:tc>
      </w:tr>
      <w:tr w:rsidR="00A50C79" w:rsidRPr="00475770" w14:paraId="09EA62B6" w14:textId="77777777" w:rsidTr="00743B0B">
        <w:trPr>
          <w:trHeight w:val="454"/>
          <w:jc w:val="center"/>
        </w:trPr>
        <w:tc>
          <w:tcPr>
            <w:tcW w:w="3397" w:type="dxa"/>
            <w:vAlign w:val="center"/>
          </w:tcPr>
          <w:p w14:paraId="290607ED" w14:textId="0864A649" w:rsidR="00A50C79" w:rsidRPr="00475770" w:rsidRDefault="00A50C79" w:rsidP="00A50C79">
            <w:pPr>
              <w:jc w:val="both"/>
              <w:rPr>
                <w:rFonts w:ascii="Arial" w:hAnsi="Arial"/>
                <w:b/>
              </w:rPr>
            </w:pPr>
            <w:r w:rsidRPr="00475770">
              <w:rPr>
                <w:rFonts w:ascii="Arial" w:eastAsia="ABBvoice-Regular" w:hAnsi="Arial"/>
                <w:b/>
                <w:kern w:val="0"/>
              </w:rPr>
              <w:t>Diameter of the PE Conductor</w:t>
            </w:r>
          </w:p>
        </w:tc>
        <w:tc>
          <w:tcPr>
            <w:tcW w:w="3402" w:type="dxa"/>
            <w:vAlign w:val="center"/>
          </w:tcPr>
          <w:p w14:paraId="676ADE98" w14:textId="2313873B" w:rsidR="00A50C79" w:rsidRPr="00475770" w:rsidRDefault="00A50C79" w:rsidP="00A50C79">
            <w:pPr>
              <w:jc w:val="both"/>
              <w:rPr>
                <w:rFonts w:ascii="Arial" w:hAnsi="Arial"/>
              </w:rPr>
            </w:pPr>
            <w:r w:rsidRPr="00475770">
              <w:rPr>
                <w:rFonts w:ascii="Arial" w:eastAsia="ABBvoice-Regular" w:hAnsi="Arial"/>
                <w:kern w:val="0"/>
                <w:szCs w:val="20"/>
              </w:rPr>
              <w:t xml:space="preserve">Refer to the local </w:t>
            </w:r>
            <w:r w:rsidR="00777848" w:rsidRPr="00475770">
              <w:rPr>
                <w:rFonts w:ascii="Arial" w:eastAsia="ABBvoice-Regular" w:hAnsi="Arial"/>
                <w:kern w:val="0"/>
                <w:szCs w:val="20"/>
              </w:rPr>
              <w:t>regulations</w:t>
            </w:r>
          </w:p>
        </w:tc>
      </w:tr>
      <w:tr w:rsidR="00A50C79" w:rsidRPr="00475770" w14:paraId="15A0F1DE" w14:textId="77777777" w:rsidTr="00743B0B">
        <w:trPr>
          <w:trHeight w:val="454"/>
          <w:jc w:val="center"/>
        </w:trPr>
        <w:tc>
          <w:tcPr>
            <w:tcW w:w="3397" w:type="dxa"/>
            <w:vAlign w:val="center"/>
          </w:tcPr>
          <w:p w14:paraId="7FD98C65" w14:textId="3541CD4B" w:rsidR="00A50C79" w:rsidRPr="00475770" w:rsidRDefault="00A50C79" w:rsidP="00A50C79">
            <w:pPr>
              <w:jc w:val="both"/>
              <w:rPr>
                <w:rFonts w:ascii="Arial" w:hAnsi="Arial"/>
                <w:b/>
              </w:rPr>
            </w:pPr>
            <w:r w:rsidRPr="00475770">
              <w:rPr>
                <w:rFonts w:ascii="Arial" w:eastAsia="ABBvoice-Regular" w:hAnsi="Arial"/>
                <w:b/>
                <w:kern w:val="0"/>
              </w:rPr>
              <w:t>Surface and Diameter</w:t>
            </w:r>
          </w:p>
        </w:tc>
        <w:tc>
          <w:tcPr>
            <w:tcW w:w="3402" w:type="dxa"/>
            <w:vAlign w:val="center"/>
          </w:tcPr>
          <w:p w14:paraId="57EC0C4E" w14:textId="0153CEE5" w:rsidR="00A50C79" w:rsidRPr="00475770" w:rsidRDefault="00A50C79" w:rsidP="00506553">
            <w:pPr>
              <w:jc w:val="both"/>
              <w:rPr>
                <w:rFonts w:ascii="Arial" w:hAnsi="Arial"/>
              </w:rPr>
            </w:pPr>
            <w:r w:rsidRPr="00475770">
              <w:rPr>
                <w:rFonts w:ascii="Arial" w:eastAsia="ABBvoice-Regular" w:hAnsi="Arial"/>
                <w:kern w:val="0"/>
                <w:szCs w:val="20"/>
              </w:rPr>
              <w:t xml:space="preserve">Based on </w:t>
            </w:r>
            <w:r w:rsidR="00777848" w:rsidRPr="00475770">
              <w:rPr>
                <w:rFonts w:ascii="Arial" w:eastAsia="ABBvoice-Regular" w:hAnsi="Arial"/>
                <w:kern w:val="0"/>
                <w:szCs w:val="20"/>
              </w:rPr>
              <w:t xml:space="preserve">the </w:t>
            </w:r>
            <w:r w:rsidRPr="00475770">
              <w:rPr>
                <w:rFonts w:ascii="Arial" w:eastAsia="ABBvoice-Regular" w:hAnsi="Arial"/>
                <w:kern w:val="0"/>
                <w:szCs w:val="20"/>
              </w:rPr>
              <w:t xml:space="preserve">current rating of the </w:t>
            </w:r>
            <w:r w:rsidRPr="00475770">
              <w:rPr>
                <w:rFonts w:ascii="Arial" w:eastAsia="ABBvoice-Regular" w:hAnsi="Arial" w:hint="eastAsia"/>
                <w:kern w:val="0"/>
                <w:szCs w:val="20"/>
              </w:rPr>
              <w:t>Max</w:t>
            </w:r>
            <w:r w:rsidR="00B43344" w:rsidRPr="00475770">
              <w:rPr>
                <w:rFonts w:ascii="Arial" w:eastAsia="ABBvoice-Regular" w:hAnsi="Arial"/>
                <w:kern w:val="0"/>
                <w:szCs w:val="20"/>
              </w:rPr>
              <w:t>i</w:t>
            </w:r>
            <w:r w:rsidR="00506553" w:rsidRPr="00475770">
              <w:rPr>
                <w:rFonts w:ascii="Arial" w:eastAsia="ABBvoice-Regular" w:hAnsi="Arial"/>
                <w:kern w:val="0"/>
                <w:szCs w:val="20"/>
              </w:rPr>
              <w:t>Charger</w:t>
            </w:r>
            <w:r w:rsidRPr="00475770">
              <w:rPr>
                <w:rFonts w:ascii="Arial" w:eastAsia="ABBvoice-Regular" w:hAnsi="Arial"/>
                <w:kern w:val="0"/>
                <w:szCs w:val="20"/>
              </w:rPr>
              <w:t xml:space="preserve"> and local regulations</w:t>
            </w:r>
            <w:r w:rsidR="00777848" w:rsidRPr="00475770">
              <w:rPr>
                <w:rFonts w:ascii="Arial" w:eastAsia="ABBvoice-Regular" w:hAnsi="Arial"/>
                <w:kern w:val="0"/>
                <w:szCs w:val="20"/>
              </w:rPr>
              <w:t>.</w:t>
            </w:r>
          </w:p>
        </w:tc>
      </w:tr>
      <w:tr w:rsidR="00A50C79" w:rsidRPr="00475770" w14:paraId="236F9200" w14:textId="77777777" w:rsidTr="00743B0B">
        <w:trPr>
          <w:trHeight w:val="454"/>
          <w:jc w:val="center"/>
        </w:trPr>
        <w:tc>
          <w:tcPr>
            <w:tcW w:w="3397" w:type="dxa"/>
            <w:vAlign w:val="center"/>
          </w:tcPr>
          <w:p w14:paraId="6A940626" w14:textId="675569DC" w:rsidR="00A50C79" w:rsidRPr="00475770" w:rsidRDefault="00A50C79" w:rsidP="00A50C79">
            <w:pPr>
              <w:jc w:val="both"/>
              <w:rPr>
                <w:rFonts w:ascii="Arial" w:hAnsi="Arial"/>
                <w:b/>
              </w:rPr>
            </w:pPr>
            <w:r w:rsidRPr="00475770">
              <w:rPr>
                <w:rFonts w:ascii="Arial" w:eastAsia="ABBvoice-Regular" w:hAnsi="Arial"/>
                <w:b/>
                <w:kern w:val="0"/>
              </w:rPr>
              <w:t>Material</w:t>
            </w:r>
          </w:p>
        </w:tc>
        <w:tc>
          <w:tcPr>
            <w:tcW w:w="3402" w:type="dxa"/>
            <w:vAlign w:val="center"/>
          </w:tcPr>
          <w:p w14:paraId="4BBCC21C" w14:textId="3C5FE54E" w:rsidR="00A50C79" w:rsidRPr="00475770" w:rsidRDefault="00A50C79" w:rsidP="00A50C79">
            <w:pPr>
              <w:jc w:val="both"/>
              <w:rPr>
                <w:rFonts w:ascii="Arial" w:hAnsi="Arial"/>
              </w:rPr>
            </w:pPr>
            <w:r w:rsidRPr="00475770">
              <w:rPr>
                <w:rFonts w:ascii="Arial" w:eastAsia="ABBvoice-Regular" w:hAnsi="Arial"/>
                <w:kern w:val="0"/>
                <w:szCs w:val="20"/>
              </w:rPr>
              <w:t>Copper</w:t>
            </w:r>
          </w:p>
        </w:tc>
      </w:tr>
      <w:tr w:rsidR="00A50C79" w:rsidRPr="00475770" w14:paraId="619E661F" w14:textId="77777777" w:rsidTr="00743B0B">
        <w:trPr>
          <w:trHeight w:val="454"/>
          <w:jc w:val="center"/>
        </w:trPr>
        <w:tc>
          <w:tcPr>
            <w:tcW w:w="3397" w:type="dxa"/>
            <w:vAlign w:val="center"/>
          </w:tcPr>
          <w:p w14:paraId="5004FD38" w14:textId="4C24998E" w:rsidR="00A50C79" w:rsidRPr="00475770" w:rsidRDefault="00A50C79" w:rsidP="00A50C79">
            <w:pPr>
              <w:rPr>
                <w:rFonts w:ascii="Arial" w:hAnsi="Arial"/>
                <w:b/>
              </w:rPr>
            </w:pPr>
            <w:r w:rsidRPr="00475770">
              <w:rPr>
                <w:rFonts w:ascii="Arial" w:eastAsia="ABBvoice-Regular" w:hAnsi="Arial"/>
                <w:b/>
                <w:kern w:val="0"/>
              </w:rPr>
              <w:t>Maximum Temperature of the Input Wires</w:t>
            </w:r>
          </w:p>
        </w:tc>
        <w:tc>
          <w:tcPr>
            <w:tcW w:w="3402" w:type="dxa"/>
            <w:vAlign w:val="center"/>
          </w:tcPr>
          <w:p w14:paraId="6A733AA9" w14:textId="58A1C139" w:rsidR="00A50C79" w:rsidRPr="00475770" w:rsidRDefault="00A50C79" w:rsidP="00E31AF8">
            <w:pPr>
              <w:jc w:val="both"/>
              <w:rPr>
                <w:rFonts w:ascii="Arial" w:hAnsi="Arial"/>
              </w:rPr>
            </w:pPr>
            <w:r w:rsidRPr="00475770">
              <w:rPr>
                <w:rFonts w:ascii="Arial" w:eastAsia="ABBvoice-Regular" w:hAnsi="Arial"/>
                <w:kern w:val="0"/>
                <w:szCs w:val="20"/>
              </w:rPr>
              <w:t>75°C (167°F)</w:t>
            </w:r>
          </w:p>
        </w:tc>
      </w:tr>
    </w:tbl>
    <w:p w14:paraId="4F987911" w14:textId="77777777" w:rsidR="00222897" w:rsidRPr="00475770" w:rsidRDefault="00222897" w:rsidP="00222897"/>
    <w:p w14:paraId="28029540" w14:textId="2140EC18" w:rsidR="00A50C79" w:rsidRPr="00475770" w:rsidRDefault="00A50C7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13</w:t>
      </w:r>
      <w:r w:rsidR="00F9073B">
        <w:rPr>
          <w:noProof/>
        </w:rPr>
        <w:fldChar w:fldCharType="end"/>
      </w:r>
      <w:r w:rsidRPr="00475770">
        <w:t xml:space="preserve"> Detail AC Input Specifications</w:t>
      </w:r>
    </w:p>
    <w:tbl>
      <w:tblPr>
        <w:tblStyle w:val="a7"/>
        <w:tblW w:w="7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7"/>
        <w:gridCol w:w="567"/>
        <w:gridCol w:w="567"/>
        <w:gridCol w:w="567"/>
        <w:gridCol w:w="567"/>
        <w:gridCol w:w="567"/>
        <w:gridCol w:w="567"/>
        <w:gridCol w:w="567"/>
        <w:gridCol w:w="567"/>
        <w:gridCol w:w="567"/>
      </w:tblGrid>
      <w:tr w:rsidR="00506553" w:rsidRPr="00475770" w14:paraId="3A34A006" w14:textId="2E212D7E"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560" w:type="dxa"/>
            <w:vMerge w:val="restart"/>
            <w:tcBorders>
              <w:tl2br w:val="single" w:sz="4" w:space="0" w:color="auto"/>
            </w:tcBorders>
          </w:tcPr>
          <w:p w14:paraId="539D2E2C" w14:textId="508D71F8" w:rsidR="00FF7F10" w:rsidRPr="00475770" w:rsidRDefault="00FF7F10" w:rsidP="0003221F">
            <w:pPr>
              <w:ind w:firstLineChars="500" w:firstLine="904"/>
              <w:jc w:val="right"/>
            </w:pPr>
            <w:r w:rsidRPr="00475770">
              <w:t>Type</w:t>
            </w:r>
          </w:p>
          <w:p w14:paraId="31223B79" w14:textId="3F704455" w:rsidR="0003221F" w:rsidRPr="00475770" w:rsidRDefault="0003221F" w:rsidP="0003221F">
            <w:pPr>
              <w:jc w:val="right"/>
            </w:pPr>
          </w:p>
          <w:p w14:paraId="09506EFF" w14:textId="77777777" w:rsidR="0003221F" w:rsidRPr="00475770" w:rsidRDefault="0003221F" w:rsidP="0003221F">
            <w:pPr>
              <w:jc w:val="right"/>
            </w:pPr>
          </w:p>
          <w:p w14:paraId="06248C8C" w14:textId="22051E31" w:rsidR="00506553" w:rsidRPr="00475770" w:rsidRDefault="00506553" w:rsidP="0003221F">
            <w:pPr>
              <w:jc w:val="left"/>
            </w:pPr>
            <w:r w:rsidRPr="00475770">
              <w:t>Parameter</w:t>
            </w:r>
          </w:p>
        </w:tc>
        <w:tc>
          <w:tcPr>
            <w:tcW w:w="5670" w:type="dxa"/>
            <w:gridSpan w:val="10"/>
          </w:tcPr>
          <w:p w14:paraId="49DB09BF" w14:textId="3166C0E9" w:rsidR="00506553" w:rsidRPr="00475770" w:rsidRDefault="00506553" w:rsidP="00506553">
            <w:r w:rsidRPr="00475770">
              <w:t>MaxiCharger DC</w:t>
            </w:r>
          </w:p>
        </w:tc>
      </w:tr>
      <w:tr w:rsidR="0003221F" w:rsidRPr="00475770" w14:paraId="36B31FF4" w14:textId="77777777" w:rsidTr="00743B0B">
        <w:trPr>
          <w:cnfStyle w:val="100000000000" w:firstRow="1" w:lastRow="0" w:firstColumn="0" w:lastColumn="0" w:oddVBand="0" w:evenVBand="0" w:oddHBand="0" w:evenHBand="0" w:firstRowFirstColumn="0" w:firstRowLastColumn="0" w:lastRowFirstColumn="0" w:lastRowLastColumn="0"/>
          <w:trHeight w:val="227"/>
          <w:tblHeader/>
          <w:jc w:val="center"/>
        </w:trPr>
        <w:tc>
          <w:tcPr>
            <w:tcW w:w="1560" w:type="dxa"/>
            <w:vMerge/>
          </w:tcPr>
          <w:p w14:paraId="7F46033F" w14:textId="77777777" w:rsidR="0003221F" w:rsidRPr="00475770" w:rsidRDefault="0003221F" w:rsidP="0003221F"/>
        </w:tc>
        <w:tc>
          <w:tcPr>
            <w:tcW w:w="567" w:type="dxa"/>
          </w:tcPr>
          <w:p w14:paraId="3F832690" w14:textId="74354F0B" w:rsidR="0003221F" w:rsidRPr="00475770" w:rsidRDefault="0003221F" w:rsidP="0003221F">
            <w:r w:rsidRPr="00475770">
              <w:t>40</w:t>
            </w:r>
          </w:p>
        </w:tc>
        <w:tc>
          <w:tcPr>
            <w:tcW w:w="567" w:type="dxa"/>
          </w:tcPr>
          <w:p w14:paraId="453EA3E7" w14:textId="5266D951" w:rsidR="0003221F" w:rsidRPr="00475770" w:rsidRDefault="0003221F" w:rsidP="0003221F">
            <w:r w:rsidRPr="00475770">
              <w:t>60</w:t>
            </w:r>
          </w:p>
        </w:tc>
        <w:tc>
          <w:tcPr>
            <w:tcW w:w="567" w:type="dxa"/>
          </w:tcPr>
          <w:p w14:paraId="5D06F08E" w14:textId="418071E3" w:rsidR="0003221F" w:rsidRPr="00475770" w:rsidRDefault="0003221F" w:rsidP="0003221F">
            <w:r w:rsidRPr="00475770">
              <w:t>80</w:t>
            </w:r>
          </w:p>
        </w:tc>
        <w:tc>
          <w:tcPr>
            <w:tcW w:w="567" w:type="dxa"/>
          </w:tcPr>
          <w:p w14:paraId="2218D691" w14:textId="13A6A33E" w:rsidR="0003221F" w:rsidRPr="00475770" w:rsidRDefault="0003221F" w:rsidP="0003221F">
            <w:r w:rsidRPr="00475770">
              <w:t>100</w:t>
            </w:r>
          </w:p>
        </w:tc>
        <w:tc>
          <w:tcPr>
            <w:tcW w:w="567" w:type="dxa"/>
          </w:tcPr>
          <w:p w14:paraId="5CCE8F2D" w14:textId="03767656" w:rsidR="0003221F" w:rsidRPr="00475770" w:rsidRDefault="0003221F" w:rsidP="0003221F">
            <w:pPr>
              <w:rPr>
                <w:b w:val="0"/>
              </w:rPr>
            </w:pPr>
            <w:r w:rsidRPr="00475770">
              <w:t>120</w:t>
            </w:r>
          </w:p>
        </w:tc>
        <w:tc>
          <w:tcPr>
            <w:tcW w:w="567" w:type="dxa"/>
          </w:tcPr>
          <w:p w14:paraId="7B57AB41" w14:textId="525CCEBD" w:rsidR="0003221F" w:rsidRPr="00475770" w:rsidRDefault="0003221F" w:rsidP="0003221F">
            <w:pPr>
              <w:rPr>
                <w:b w:val="0"/>
              </w:rPr>
            </w:pPr>
            <w:r w:rsidRPr="00475770">
              <w:t>160</w:t>
            </w:r>
          </w:p>
        </w:tc>
        <w:tc>
          <w:tcPr>
            <w:tcW w:w="567" w:type="dxa"/>
          </w:tcPr>
          <w:p w14:paraId="6D51CAC1" w14:textId="4D73F9BB" w:rsidR="0003221F" w:rsidRPr="00475770" w:rsidRDefault="0003221F" w:rsidP="0003221F">
            <w:pPr>
              <w:rPr>
                <w:b w:val="0"/>
              </w:rPr>
            </w:pPr>
            <w:r w:rsidRPr="00475770">
              <w:t>180</w:t>
            </w:r>
          </w:p>
        </w:tc>
        <w:tc>
          <w:tcPr>
            <w:tcW w:w="567" w:type="dxa"/>
          </w:tcPr>
          <w:p w14:paraId="75DC4EE9" w14:textId="7540694D" w:rsidR="0003221F" w:rsidRPr="00475770" w:rsidRDefault="0003221F" w:rsidP="0003221F">
            <w:pPr>
              <w:rPr>
                <w:b w:val="0"/>
              </w:rPr>
            </w:pPr>
            <w:r w:rsidRPr="00475770">
              <w:t>200</w:t>
            </w:r>
          </w:p>
        </w:tc>
        <w:tc>
          <w:tcPr>
            <w:tcW w:w="567" w:type="dxa"/>
          </w:tcPr>
          <w:p w14:paraId="1FCC4A24" w14:textId="43149E2B" w:rsidR="0003221F" w:rsidRPr="00475770" w:rsidRDefault="0003221F" w:rsidP="0003221F">
            <w:pPr>
              <w:rPr>
                <w:b w:val="0"/>
              </w:rPr>
            </w:pPr>
            <w:r w:rsidRPr="00475770">
              <w:t>220</w:t>
            </w:r>
          </w:p>
        </w:tc>
        <w:tc>
          <w:tcPr>
            <w:tcW w:w="567" w:type="dxa"/>
          </w:tcPr>
          <w:p w14:paraId="3E1B41AB" w14:textId="0904A061" w:rsidR="0003221F" w:rsidRPr="00475770" w:rsidRDefault="0003221F" w:rsidP="0003221F">
            <w:r w:rsidRPr="00475770">
              <w:rPr>
                <w:rFonts w:hint="eastAsia"/>
              </w:rPr>
              <w:t>2</w:t>
            </w:r>
            <w:r w:rsidRPr="00475770">
              <w:t>40</w:t>
            </w:r>
          </w:p>
        </w:tc>
      </w:tr>
      <w:tr w:rsidR="0003221F" w:rsidRPr="00475770" w14:paraId="1D92C139" w14:textId="7311CF75" w:rsidTr="00743B0B">
        <w:trPr>
          <w:trHeight w:val="850"/>
          <w:jc w:val="center"/>
        </w:trPr>
        <w:tc>
          <w:tcPr>
            <w:tcW w:w="1560" w:type="dxa"/>
            <w:vAlign w:val="center"/>
          </w:tcPr>
          <w:p w14:paraId="0FEBDF0C" w14:textId="5C290B44" w:rsidR="0003221F" w:rsidRPr="00475770" w:rsidRDefault="0003221F" w:rsidP="0003221F">
            <w:pPr>
              <w:rPr>
                <w:rFonts w:ascii="Arial" w:hAnsi="Arial"/>
                <w:b/>
              </w:rPr>
            </w:pPr>
            <w:r w:rsidRPr="00475770">
              <w:rPr>
                <w:rFonts w:ascii="Arial" w:hAnsi="Arial"/>
                <w:b/>
              </w:rPr>
              <w:t>Maximum Rated Input Current (A)</w:t>
            </w:r>
          </w:p>
        </w:tc>
        <w:tc>
          <w:tcPr>
            <w:tcW w:w="567" w:type="dxa"/>
            <w:vAlign w:val="center"/>
          </w:tcPr>
          <w:p w14:paraId="6F6B5220" w14:textId="2B298D1B" w:rsidR="0003221F" w:rsidRPr="00475770" w:rsidRDefault="0003221F" w:rsidP="0003221F">
            <w:r w:rsidRPr="00475770">
              <w:rPr>
                <w:rFonts w:ascii="Arial" w:eastAsia="ABBvoice-Regular" w:hAnsi="Arial"/>
                <w:kern w:val="0"/>
              </w:rPr>
              <w:t>62</w:t>
            </w:r>
          </w:p>
        </w:tc>
        <w:tc>
          <w:tcPr>
            <w:tcW w:w="567" w:type="dxa"/>
            <w:vAlign w:val="center"/>
          </w:tcPr>
          <w:p w14:paraId="3635D2CE" w14:textId="33EEAFC6" w:rsidR="0003221F" w:rsidRPr="00475770" w:rsidRDefault="0003221F" w:rsidP="0003221F">
            <w:pPr>
              <w:rPr>
                <w:rFonts w:eastAsia="ABBvoice-Regular"/>
                <w:kern w:val="0"/>
              </w:rPr>
            </w:pPr>
            <w:r w:rsidRPr="00475770">
              <w:rPr>
                <w:rFonts w:ascii="Arial" w:hAnsi="Arial"/>
              </w:rPr>
              <w:t>93</w:t>
            </w:r>
          </w:p>
        </w:tc>
        <w:tc>
          <w:tcPr>
            <w:tcW w:w="567" w:type="dxa"/>
            <w:vAlign w:val="center"/>
          </w:tcPr>
          <w:p w14:paraId="3DE4B2A2" w14:textId="56909F46" w:rsidR="0003221F" w:rsidRPr="00475770" w:rsidRDefault="0003221F" w:rsidP="0003221F">
            <w:r w:rsidRPr="00475770">
              <w:rPr>
                <w:rFonts w:ascii="Arial" w:hAnsi="Arial"/>
              </w:rPr>
              <w:t>124</w:t>
            </w:r>
          </w:p>
        </w:tc>
        <w:tc>
          <w:tcPr>
            <w:tcW w:w="567" w:type="dxa"/>
            <w:vAlign w:val="center"/>
          </w:tcPr>
          <w:p w14:paraId="2FC13E9B" w14:textId="4931C64E" w:rsidR="0003221F" w:rsidRPr="00475770" w:rsidRDefault="0003221F" w:rsidP="0003221F">
            <w:r w:rsidRPr="00475770">
              <w:rPr>
                <w:rFonts w:ascii="Arial" w:hAnsi="Arial"/>
              </w:rPr>
              <w:t>155</w:t>
            </w:r>
          </w:p>
        </w:tc>
        <w:tc>
          <w:tcPr>
            <w:tcW w:w="567" w:type="dxa"/>
            <w:vAlign w:val="center"/>
          </w:tcPr>
          <w:p w14:paraId="69F63BAB" w14:textId="08D326FD" w:rsidR="0003221F" w:rsidRPr="00475770" w:rsidRDefault="0003221F" w:rsidP="0003221F">
            <w:r w:rsidRPr="00475770">
              <w:rPr>
                <w:rFonts w:ascii="Arial" w:hAnsi="Arial"/>
              </w:rPr>
              <w:t>186</w:t>
            </w:r>
          </w:p>
        </w:tc>
        <w:tc>
          <w:tcPr>
            <w:tcW w:w="567" w:type="dxa"/>
            <w:vAlign w:val="center"/>
          </w:tcPr>
          <w:p w14:paraId="00BAC7E6" w14:textId="229FBA4D" w:rsidR="0003221F" w:rsidRPr="00475770" w:rsidRDefault="0003221F" w:rsidP="0003221F">
            <w:r w:rsidRPr="00475770">
              <w:rPr>
                <w:rFonts w:ascii="Arial" w:hAnsi="Arial"/>
              </w:rPr>
              <w:t>248</w:t>
            </w:r>
          </w:p>
        </w:tc>
        <w:tc>
          <w:tcPr>
            <w:tcW w:w="567" w:type="dxa"/>
            <w:vAlign w:val="center"/>
          </w:tcPr>
          <w:p w14:paraId="2F91F45A" w14:textId="2023203E" w:rsidR="0003221F" w:rsidRPr="00475770" w:rsidRDefault="0003221F" w:rsidP="0003221F">
            <w:r w:rsidRPr="00475770">
              <w:rPr>
                <w:rFonts w:ascii="Arial" w:hAnsi="Arial"/>
              </w:rPr>
              <w:t>280</w:t>
            </w:r>
          </w:p>
        </w:tc>
        <w:tc>
          <w:tcPr>
            <w:tcW w:w="567" w:type="dxa"/>
            <w:vAlign w:val="center"/>
          </w:tcPr>
          <w:p w14:paraId="2D0775A5" w14:textId="4650A088" w:rsidR="0003221F" w:rsidRPr="00475770" w:rsidRDefault="0003221F" w:rsidP="0003221F">
            <w:pPr>
              <w:rPr>
                <w:rFonts w:eastAsia="ABBvoice-Regular"/>
                <w:kern w:val="0"/>
              </w:rPr>
            </w:pPr>
            <w:r w:rsidRPr="00475770">
              <w:rPr>
                <w:rFonts w:ascii="Arial" w:hAnsi="Arial"/>
              </w:rPr>
              <w:t>310</w:t>
            </w:r>
          </w:p>
        </w:tc>
        <w:tc>
          <w:tcPr>
            <w:tcW w:w="567" w:type="dxa"/>
            <w:vAlign w:val="center"/>
          </w:tcPr>
          <w:p w14:paraId="2E99D1EA" w14:textId="4DA87966" w:rsidR="0003221F" w:rsidRPr="00475770" w:rsidRDefault="0003221F" w:rsidP="0003221F">
            <w:r w:rsidRPr="00475770">
              <w:rPr>
                <w:rFonts w:ascii="Arial" w:hAnsi="Arial"/>
              </w:rPr>
              <w:t>341</w:t>
            </w:r>
          </w:p>
        </w:tc>
        <w:tc>
          <w:tcPr>
            <w:tcW w:w="567" w:type="dxa"/>
            <w:vAlign w:val="center"/>
          </w:tcPr>
          <w:p w14:paraId="0D50AB00" w14:textId="5FA7266D" w:rsidR="0003221F" w:rsidRPr="00475770" w:rsidRDefault="0003221F" w:rsidP="0003221F">
            <w:pPr>
              <w:jc w:val="both"/>
              <w:rPr>
                <w:rFonts w:ascii="Arial" w:hAnsi="Arial"/>
              </w:rPr>
            </w:pPr>
            <w:r w:rsidRPr="00475770">
              <w:rPr>
                <w:rFonts w:ascii="Arial" w:hAnsi="Arial"/>
              </w:rPr>
              <w:t>372</w:t>
            </w:r>
          </w:p>
        </w:tc>
      </w:tr>
      <w:tr w:rsidR="0003221F" w:rsidRPr="00475770" w14:paraId="2E729FDA" w14:textId="6ABCDD43" w:rsidTr="00743B0B">
        <w:trPr>
          <w:trHeight w:val="850"/>
          <w:jc w:val="center"/>
        </w:trPr>
        <w:tc>
          <w:tcPr>
            <w:tcW w:w="1560" w:type="dxa"/>
            <w:vAlign w:val="center"/>
          </w:tcPr>
          <w:p w14:paraId="220B7110" w14:textId="7E0FBBCF" w:rsidR="0003221F" w:rsidRPr="00475770" w:rsidRDefault="0003221F" w:rsidP="0003221F">
            <w:pPr>
              <w:rPr>
                <w:rFonts w:ascii="Arial" w:hAnsi="Arial"/>
                <w:b/>
              </w:rPr>
            </w:pPr>
            <w:r w:rsidRPr="00475770">
              <w:rPr>
                <w:rFonts w:ascii="Arial" w:hAnsi="Arial"/>
                <w:b/>
              </w:rPr>
              <w:t>Recommended Input Circuit Breaker (A)</w:t>
            </w:r>
          </w:p>
        </w:tc>
        <w:tc>
          <w:tcPr>
            <w:tcW w:w="567" w:type="dxa"/>
            <w:vAlign w:val="center"/>
          </w:tcPr>
          <w:p w14:paraId="42ACE1E1" w14:textId="36204365" w:rsidR="0003221F" w:rsidRPr="00475770" w:rsidRDefault="0003221F" w:rsidP="0003221F">
            <w:r w:rsidRPr="00475770">
              <w:rPr>
                <w:rFonts w:ascii="Arial" w:eastAsia="ABBvoice-Regular" w:hAnsi="Arial" w:hint="eastAsia"/>
                <w:kern w:val="0"/>
              </w:rPr>
              <w:t>1</w:t>
            </w:r>
            <w:r w:rsidRPr="00475770">
              <w:rPr>
                <w:rFonts w:ascii="Arial" w:eastAsia="ABBvoice-Regular" w:hAnsi="Arial"/>
                <w:kern w:val="0"/>
              </w:rPr>
              <w:t>00</w:t>
            </w:r>
          </w:p>
        </w:tc>
        <w:tc>
          <w:tcPr>
            <w:tcW w:w="567" w:type="dxa"/>
            <w:vAlign w:val="center"/>
          </w:tcPr>
          <w:p w14:paraId="7D625C23" w14:textId="050E1E75" w:rsidR="0003221F" w:rsidRPr="00475770" w:rsidRDefault="0003221F" w:rsidP="0003221F">
            <w:r w:rsidRPr="00475770">
              <w:rPr>
                <w:rFonts w:ascii="Arial" w:eastAsia="ABBvoice-Regular" w:hAnsi="Arial" w:hint="eastAsia"/>
                <w:kern w:val="0"/>
              </w:rPr>
              <w:t>1</w:t>
            </w:r>
            <w:r w:rsidRPr="00475770">
              <w:rPr>
                <w:rFonts w:ascii="Arial" w:eastAsia="ABBvoice-Regular" w:hAnsi="Arial"/>
                <w:kern w:val="0"/>
              </w:rPr>
              <w:t>25</w:t>
            </w:r>
          </w:p>
        </w:tc>
        <w:tc>
          <w:tcPr>
            <w:tcW w:w="567" w:type="dxa"/>
            <w:vAlign w:val="center"/>
          </w:tcPr>
          <w:p w14:paraId="41759E08" w14:textId="26F2537C" w:rsidR="0003221F" w:rsidRPr="00475770" w:rsidRDefault="0003221F" w:rsidP="0003221F">
            <w:r w:rsidRPr="00475770">
              <w:rPr>
                <w:rFonts w:ascii="Arial" w:hAnsi="Arial"/>
              </w:rPr>
              <w:t>160</w:t>
            </w:r>
          </w:p>
        </w:tc>
        <w:tc>
          <w:tcPr>
            <w:tcW w:w="567" w:type="dxa"/>
            <w:vAlign w:val="center"/>
          </w:tcPr>
          <w:p w14:paraId="583C615C" w14:textId="081159EC" w:rsidR="0003221F" w:rsidRPr="00475770" w:rsidRDefault="0003221F" w:rsidP="0003221F">
            <w:r w:rsidRPr="00475770">
              <w:rPr>
                <w:rFonts w:ascii="Arial" w:hAnsi="Arial"/>
              </w:rPr>
              <w:t>200</w:t>
            </w:r>
          </w:p>
        </w:tc>
        <w:tc>
          <w:tcPr>
            <w:tcW w:w="567" w:type="dxa"/>
            <w:vAlign w:val="center"/>
          </w:tcPr>
          <w:p w14:paraId="1F6FF911" w14:textId="2B613E1A" w:rsidR="0003221F" w:rsidRPr="00475770" w:rsidRDefault="0003221F" w:rsidP="0003221F">
            <w:r w:rsidRPr="00475770">
              <w:rPr>
                <w:rFonts w:ascii="Arial" w:hAnsi="Arial"/>
              </w:rPr>
              <w:t>250</w:t>
            </w:r>
          </w:p>
        </w:tc>
        <w:tc>
          <w:tcPr>
            <w:tcW w:w="567" w:type="dxa"/>
            <w:vAlign w:val="center"/>
          </w:tcPr>
          <w:p w14:paraId="25B2B135" w14:textId="27D0E2C5" w:rsidR="0003221F" w:rsidRPr="00475770" w:rsidRDefault="0003221F" w:rsidP="0003221F">
            <w:r w:rsidRPr="00475770">
              <w:rPr>
                <w:rFonts w:ascii="Arial" w:eastAsia="ABBvoice-Regular" w:hAnsi="Arial"/>
                <w:kern w:val="0"/>
              </w:rPr>
              <w:t>320</w:t>
            </w:r>
          </w:p>
        </w:tc>
        <w:tc>
          <w:tcPr>
            <w:tcW w:w="567" w:type="dxa"/>
            <w:vAlign w:val="center"/>
          </w:tcPr>
          <w:p w14:paraId="5345024A" w14:textId="3D33B21E" w:rsidR="0003221F" w:rsidRPr="00475770" w:rsidRDefault="0003221F" w:rsidP="0003221F">
            <w:r w:rsidRPr="00475770">
              <w:rPr>
                <w:rFonts w:ascii="Arial" w:hAnsi="Arial"/>
              </w:rPr>
              <w:t>400</w:t>
            </w:r>
          </w:p>
        </w:tc>
        <w:tc>
          <w:tcPr>
            <w:tcW w:w="567" w:type="dxa"/>
            <w:vAlign w:val="center"/>
          </w:tcPr>
          <w:p w14:paraId="1975A807" w14:textId="0E56F32A" w:rsidR="0003221F" w:rsidRPr="00475770" w:rsidRDefault="0003221F" w:rsidP="0003221F">
            <w:r w:rsidRPr="00475770">
              <w:rPr>
                <w:rFonts w:ascii="Arial" w:hAnsi="Arial"/>
              </w:rPr>
              <w:t>400</w:t>
            </w:r>
          </w:p>
        </w:tc>
        <w:tc>
          <w:tcPr>
            <w:tcW w:w="567" w:type="dxa"/>
            <w:vAlign w:val="center"/>
          </w:tcPr>
          <w:p w14:paraId="51BBD189" w14:textId="5CB84D57" w:rsidR="0003221F" w:rsidRPr="00475770" w:rsidRDefault="0003221F" w:rsidP="0003221F">
            <w:r w:rsidRPr="00475770">
              <w:rPr>
                <w:rFonts w:ascii="Arial" w:hAnsi="Arial"/>
              </w:rPr>
              <w:t>500</w:t>
            </w:r>
          </w:p>
        </w:tc>
        <w:tc>
          <w:tcPr>
            <w:tcW w:w="567" w:type="dxa"/>
            <w:vAlign w:val="center"/>
          </w:tcPr>
          <w:p w14:paraId="6A81515E" w14:textId="1A59CCE8" w:rsidR="0003221F" w:rsidRPr="00475770" w:rsidRDefault="0003221F" w:rsidP="0003221F">
            <w:pPr>
              <w:jc w:val="both"/>
              <w:rPr>
                <w:rFonts w:ascii="Arial" w:hAnsi="Arial"/>
              </w:rPr>
            </w:pPr>
            <w:r w:rsidRPr="00475770">
              <w:rPr>
                <w:rFonts w:ascii="Arial" w:hAnsi="Arial"/>
              </w:rPr>
              <w:t>500</w:t>
            </w:r>
          </w:p>
        </w:tc>
      </w:tr>
      <w:tr w:rsidR="0003221F" w:rsidRPr="00475770" w14:paraId="366C3446" w14:textId="7E1B70EA" w:rsidTr="00743B0B">
        <w:trPr>
          <w:trHeight w:val="850"/>
          <w:jc w:val="center"/>
        </w:trPr>
        <w:tc>
          <w:tcPr>
            <w:tcW w:w="1560" w:type="dxa"/>
            <w:vAlign w:val="center"/>
          </w:tcPr>
          <w:p w14:paraId="7E6B36B9" w14:textId="37C8011B" w:rsidR="0003221F" w:rsidRPr="00475770" w:rsidRDefault="0003221F" w:rsidP="0003221F">
            <w:pPr>
              <w:rPr>
                <w:rFonts w:ascii="Arial" w:hAnsi="Arial"/>
                <w:b/>
              </w:rPr>
            </w:pPr>
            <w:r w:rsidRPr="00475770">
              <w:rPr>
                <w:rFonts w:ascii="Arial" w:hAnsi="Arial"/>
                <w:b/>
              </w:rPr>
              <w:t>Maximum Power Dissipation (kVA</w:t>
            </w:r>
            <w:r w:rsidRPr="00475770">
              <w:rPr>
                <w:rFonts w:ascii="Arial" w:hAnsi="Arial" w:hint="eastAsia"/>
                <w:b/>
              </w:rPr>
              <w:t>)</w:t>
            </w:r>
          </w:p>
        </w:tc>
        <w:tc>
          <w:tcPr>
            <w:tcW w:w="567" w:type="dxa"/>
            <w:vAlign w:val="center"/>
          </w:tcPr>
          <w:p w14:paraId="60C79DEE" w14:textId="400D2D67" w:rsidR="0003221F" w:rsidRPr="00475770" w:rsidRDefault="0003221F" w:rsidP="0003221F">
            <w:r w:rsidRPr="00475770">
              <w:rPr>
                <w:rFonts w:ascii="Arial" w:eastAsia="ABBvoice-Regular" w:hAnsi="Arial" w:hint="eastAsia"/>
                <w:kern w:val="0"/>
              </w:rPr>
              <w:t>4</w:t>
            </w:r>
            <w:r w:rsidRPr="00475770">
              <w:rPr>
                <w:rFonts w:ascii="Arial" w:eastAsia="ABBvoice-Regular" w:hAnsi="Arial"/>
                <w:kern w:val="0"/>
              </w:rPr>
              <w:t>3</w:t>
            </w:r>
          </w:p>
        </w:tc>
        <w:tc>
          <w:tcPr>
            <w:tcW w:w="567" w:type="dxa"/>
            <w:vAlign w:val="center"/>
          </w:tcPr>
          <w:p w14:paraId="6502AE7E" w14:textId="5493ADA5" w:rsidR="0003221F" w:rsidRPr="00475770" w:rsidRDefault="0003221F" w:rsidP="0003221F">
            <w:r w:rsidRPr="00475770">
              <w:rPr>
                <w:rFonts w:ascii="Arial" w:hAnsi="Arial"/>
              </w:rPr>
              <w:t>64</w:t>
            </w:r>
          </w:p>
        </w:tc>
        <w:tc>
          <w:tcPr>
            <w:tcW w:w="567" w:type="dxa"/>
            <w:vAlign w:val="center"/>
          </w:tcPr>
          <w:p w14:paraId="32ECFB5B" w14:textId="40797BFE" w:rsidR="0003221F" w:rsidRPr="00475770" w:rsidRDefault="0003221F" w:rsidP="0003221F">
            <w:r w:rsidRPr="00475770">
              <w:rPr>
                <w:rFonts w:ascii="Arial" w:hAnsi="Arial"/>
              </w:rPr>
              <w:t>86</w:t>
            </w:r>
          </w:p>
        </w:tc>
        <w:tc>
          <w:tcPr>
            <w:tcW w:w="567" w:type="dxa"/>
            <w:vAlign w:val="center"/>
          </w:tcPr>
          <w:p w14:paraId="487394E5" w14:textId="1CC55DE3" w:rsidR="0003221F" w:rsidRPr="00475770" w:rsidRDefault="0003221F" w:rsidP="0003221F">
            <w:r w:rsidRPr="00475770">
              <w:rPr>
                <w:rFonts w:ascii="Arial" w:hAnsi="Arial"/>
              </w:rPr>
              <w:t>107</w:t>
            </w:r>
          </w:p>
        </w:tc>
        <w:tc>
          <w:tcPr>
            <w:tcW w:w="567" w:type="dxa"/>
            <w:vAlign w:val="center"/>
          </w:tcPr>
          <w:p w14:paraId="1523EFEF" w14:textId="4963272A" w:rsidR="0003221F" w:rsidRPr="00475770" w:rsidRDefault="0003221F" w:rsidP="0003221F">
            <w:r w:rsidRPr="00475770">
              <w:rPr>
                <w:rFonts w:ascii="Arial" w:hAnsi="Arial"/>
              </w:rPr>
              <w:t>129</w:t>
            </w:r>
          </w:p>
        </w:tc>
        <w:tc>
          <w:tcPr>
            <w:tcW w:w="567" w:type="dxa"/>
            <w:vAlign w:val="center"/>
          </w:tcPr>
          <w:p w14:paraId="1EB85607" w14:textId="5122F799" w:rsidR="0003221F" w:rsidRPr="00475770" w:rsidRDefault="0003221F" w:rsidP="0003221F">
            <w:r w:rsidRPr="00475770">
              <w:rPr>
                <w:rFonts w:ascii="Arial" w:hAnsi="Arial"/>
              </w:rPr>
              <w:t>172</w:t>
            </w:r>
          </w:p>
        </w:tc>
        <w:tc>
          <w:tcPr>
            <w:tcW w:w="567" w:type="dxa"/>
            <w:vAlign w:val="center"/>
          </w:tcPr>
          <w:p w14:paraId="20C918D8" w14:textId="35684E43" w:rsidR="0003221F" w:rsidRPr="00475770" w:rsidRDefault="0003221F" w:rsidP="0003221F">
            <w:r w:rsidRPr="00475770">
              <w:rPr>
                <w:rFonts w:ascii="Arial" w:hAnsi="Arial"/>
              </w:rPr>
              <w:t>193</w:t>
            </w:r>
          </w:p>
        </w:tc>
        <w:tc>
          <w:tcPr>
            <w:tcW w:w="567" w:type="dxa"/>
            <w:vAlign w:val="center"/>
          </w:tcPr>
          <w:p w14:paraId="5DCAE930" w14:textId="58FEA38D" w:rsidR="0003221F" w:rsidRPr="00475770" w:rsidRDefault="0003221F" w:rsidP="0003221F">
            <w:r w:rsidRPr="00475770">
              <w:rPr>
                <w:rFonts w:ascii="Arial" w:hAnsi="Arial"/>
              </w:rPr>
              <w:t>215</w:t>
            </w:r>
          </w:p>
        </w:tc>
        <w:tc>
          <w:tcPr>
            <w:tcW w:w="567" w:type="dxa"/>
            <w:vAlign w:val="center"/>
          </w:tcPr>
          <w:p w14:paraId="4C60C4A8" w14:textId="3D0387BC" w:rsidR="0003221F" w:rsidRPr="00475770" w:rsidRDefault="0003221F" w:rsidP="0003221F">
            <w:r w:rsidRPr="00475770">
              <w:rPr>
                <w:rFonts w:ascii="Arial" w:hAnsi="Arial"/>
              </w:rPr>
              <w:t>236</w:t>
            </w:r>
          </w:p>
        </w:tc>
        <w:tc>
          <w:tcPr>
            <w:tcW w:w="567" w:type="dxa"/>
            <w:vAlign w:val="center"/>
          </w:tcPr>
          <w:p w14:paraId="7DC7C52E" w14:textId="3CB3D2E9" w:rsidR="0003221F" w:rsidRPr="00475770" w:rsidRDefault="0003221F" w:rsidP="0003221F">
            <w:pPr>
              <w:jc w:val="both"/>
              <w:rPr>
                <w:rFonts w:ascii="Arial" w:hAnsi="Arial"/>
              </w:rPr>
            </w:pPr>
            <w:r w:rsidRPr="00475770">
              <w:rPr>
                <w:rFonts w:ascii="Arial" w:hAnsi="Arial" w:hint="eastAsia"/>
              </w:rPr>
              <w:t>2</w:t>
            </w:r>
            <w:r w:rsidRPr="00475770">
              <w:rPr>
                <w:rFonts w:ascii="Arial" w:hAnsi="Arial"/>
              </w:rPr>
              <w:t>58</w:t>
            </w:r>
          </w:p>
        </w:tc>
      </w:tr>
      <w:tr w:rsidR="0003221F" w:rsidRPr="00475770" w14:paraId="0BFE9C32" w14:textId="73E45F6F" w:rsidTr="00743B0B">
        <w:trPr>
          <w:trHeight w:val="850"/>
          <w:jc w:val="center"/>
        </w:trPr>
        <w:tc>
          <w:tcPr>
            <w:tcW w:w="1560" w:type="dxa"/>
            <w:vAlign w:val="center"/>
          </w:tcPr>
          <w:p w14:paraId="701E2CE1" w14:textId="24541DB6" w:rsidR="0003221F" w:rsidRPr="00475770" w:rsidRDefault="0003221F" w:rsidP="0003221F">
            <w:pPr>
              <w:rPr>
                <w:rFonts w:ascii="Arial" w:hAnsi="Arial"/>
                <w:b/>
              </w:rPr>
            </w:pPr>
            <w:r w:rsidRPr="00475770">
              <w:rPr>
                <w:rFonts w:ascii="Arial" w:hAnsi="Arial"/>
                <w:b/>
              </w:rPr>
              <w:t>Short Circuit Current Rating (kA)</w:t>
            </w:r>
          </w:p>
        </w:tc>
        <w:tc>
          <w:tcPr>
            <w:tcW w:w="567" w:type="dxa"/>
            <w:vAlign w:val="center"/>
          </w:tcPr>
          <w:p w14:paraId="6F350ED7" w14:textId="34101FAA" w:rsidR="0003221F" w:rsidRPr="00475770" w:rsidRDefault="0003221F" w:rsidP="0003221F">
            <w:r w:rsidRPr="00475770">
              <w:rPr>
                <w:rFonts w:ascii="Arial" w:eastAsia="ABBvoice-Regular" w:hAnsi="Arial"/>
                <w:kern w:val="0"/>
              </w:rPr>
              <w:t>35</w:t>
            </w:r>
          </w:p>
        </w:tc>
        <w:tc>
          <w:tcPr>
            <w:tcW w:w="567" w:type="dxa"/>
            <w:vAlign w:val="center"/>
          </w:tcPr>
          <w:p w14:paraId="61874B9C" w14:textId="6554F017" w:rsidR="0003221F" w:rsidRPr="00475770" w:rsidRDefault="0003221F" w:rsidP="0003221F">
            <w:r w:rsidRPr="00475770">
              <w:rPr>
                <w:rFonts w:ascii="Arial" w:eastAsia="ABBvoice-Regular" w:hAnsi="Arial"/>
                <w:kern w:val="0"/>
              </w:rPr>
              <w:t>35</w:t>
            </w:r>
          </w:p>
        </w:tc>
        <w:tc>
          <w:tcPr>
            <w:tcW w:w="567" w:type="dxa"/>
            <w:vAlign w:val="center"/>
          </w:tcPr>
          <w:p w14:paraId="1E6C831B" w14:textId="3033DB52" w:rsidR="0003221F" w:rsidRPr="00475770" w:rsidRDefault="0003221F" w:rsidP="0003221F">
            <w:r w:rsidRPr="00475770">
              <w:rPr>
                <w:rFonts w:ascii="Arial" w:eastAsia="ABBvoice-Regular" w:hAnsi="Arial"/>
                <w:kern w:val="0"/>
              </w:rPr>
              <w:t>35</w:t>
            </w:r>
          </w:p>
        </w:tc>
        <w:tc>
          <w:tcPr>
            <w:tcW w:w="567" w:type="dxa"/>
            <w:vAlign w:val="center"/>
          </w:tcPr>
          <w:p w14:paraId="43EE57B5" w14:textId="3254F964" w:rsidR="0003221F" w:rsidRPr="00475770" w:rsidRDefault="0003221F" w:rsidP="0003221F">
            <w:r w:rsidRPr="00475770">
              <w:rPr>
                <w:rFonts w:ascii="Arial" w:eastAsia="ABBvoice-Regular" w:hAnsi="Arial"/>
                <w:kern w:val="0"/>
              </w:rPr>
              <w:t>35</w:t>
            </w:r>
          </w:p>
        </w:tc>
        <w:tc>
          <w:tcPr>
            <w:tcW w:w="567" w:type="dxa"/>
            <w:vAlign w:val="center"/>
          </w:tcPr>
          <w:p w14:paraId="29A79DBC" w14:textId="1947B2EC" w:rsidR="0003221F" w:rsidRPr="00475770" w:rsidRDefault="0003221F" w:rsidP="0003221F">
            <w:r w:rsidRPr="00475770">
              <w:rPr>
                <w:rFonts w:ascii="Arial" w:eastAsia="ABBvoice-Regular" w:hAnsi="Arial"/>
                <w:kern w:val="0"/>
              </w:rPr>
              <w:t>35</w:t>
            </w:r>
          </w:p>
        </w:tc>
        <w:tc>
          <w:tcPr>
            <w:tcW w:w="567" w:type="dxa"/>
            <w:vAlign w:val="center"/>
          </w:tcPr>
          <w:p w14:paraId="1E5B0D1D" w14:textId="28E575EA" w:rsidR="0003221F" w:rsidRPr="00475770" w:rsidRDefault="0003221F" w:rsidP="0003221F">
            <w:r w:rsidRPr="00475770">
              <w:rPr>
                <w:rFonts w:ascii="Arial" w:eastAsia="ABBvoice-Regular" w:hAnsi="Arial"/>
                <w:kern w:val="0"/>
              </w:rPr>
              <w:t>35</w:t>
            </w:r>
          </w:p>
        </w:tc>
        <w:tc>
          <w:tcPr>
            <w:tcW w:w="567" w:type="dxa"/>
            <w:vAlign w:val="center"/>
          </w:tcPr>
          <w:p w14:paraId="2612E6E1" w14:textId="650F4A32" w:rsidR="0003221F" w:rsidRPr="00475770" w:rsidRDefault="0003221F" w:rsidP="0003221F">
            <w:r w:rsidRPr="00475770">
              <w:rPr>
                <w:rFonts w:ascii="Arial" w:eastAsia="ABBvoice-Regular" w:hAnsi="Arial"/>
                <w:kern w:val="0"/>
              </w:rPr>
              <w:t>35</w:t>
            </w:r>
          </w:p>
        </w:tc>
        <w:tc>
          <w:tcPr>
            <w:tcW w:w="567" w:type="dxa"/>
            <w:vAlign w:val="center"/>
          </w:tcPr>
          <w:p w14:paraId="3E301B4F" w14:textId="5026BE65" w:rsidR="0003221F" w:rsidRPr="00475770" w:rsidRDefault="0003221F" w:rsidP="0003221F">
            <w:r w:rsidRPr="00475770">
              <w:rPr>
                <w:rFonts w:ascii="Arial" w:eastAsia="ABBvoice-Regular" w:hAnsi="Arial"/>
                <w:kern w:val="0"/>
              </w:rPr>
              <w:t>35</w:t>
            </w:r>
          </w:p>
        </w:tc>
        <w:tc>
          <w:tcPr>
            <w:tcW w:w="567" w:type="dxa"/>
            <w:vAlign w:val="center"/>
          </w:tcPr>
          <w:p w14:paraId="569469CF" w14:textId="683C57DE" w:rsidR="0003221F" w:rsidRPr="00475770" w:rsidRDefault="0003221F" w:rsidP="0003221F">
            <w:r w:rsidRPr="00475770">
              <w:rPr>
                <w:rFonts w:ascii="Arial" w:eastAsia="ABBvoice-Regular" w:hAnsi="Arial"/>
                <w:kern w:val="0"/>
              </w:rPr>
              <w:t>35</w:t>
            </w:r>
          </w:p>
        </w:tc>
        <w:tc>
          <w:tcPr>
            <w:tcW w:w="567" w:type="dxa"/>
            <w:vAlign w:val="center"/>
          </w:tcPr>
          <w:p w14:paraId="1B2E0A8E" w14:textId="2217A941" w:rsidR="0003221F" w:rsidRPr="00475770" w:rsidRDefault="0003221F" w:rsidP="0003221F">
            <w:pPr>
              <w:jc w:val="both"/>
              <w:rPr>
                <w:rFonts w:ascii="Arial" w:hAnsi="Arial"/>
              </w:rPr>
            </w:pPr>
            <w:r w:rsidRPr="00475770">
              <w:rPr>
                <w:rFonts w:ascii="Arial" w:eastAsia="ABBvoice-Regular" w:hAnsi="Arial"/>
                <w:kern w:val="0"/>
              </w:rPr>
              <w:t>35</w:t>
            </w:r>
          </w:p>
        </w:tc>
      </w:tr>
      <w:tr w:rsidR="0003221F" w:rsidRPr="00475770" w14:paraId="64ABF240" w14:textId="5057AC59" w:rsidTr="00743B0B">
        <w:trPr>
          <w:trHeight w:val="850"/>
          <w:jc w:val="center"/>
        </w:trPr>
        <w:tc>
          <w:tcPr>
            <w:tcW w:w="1560" w:type="dxa"/>
            <w:vAlign w:val="center"/>
          </w:tcPr>
          <w:p w14:paraId="41BAE4C2" w14:textId="18EF76F5" w:rsidR="0003221F" w:rsidRPr="00475770" w:rsidRDefault="0003221F" w:rsidP="0003221F">
            <w:pPr>
              <w:rPr>
                <w:rFonts w:ascii="Arial" w:hAnsi="Arial"/>
                <w:b/>
              </w:rPr>
            </w:pPr>
            <w:r w:rsidRPr="00475770">
              <w:rPr>
                <w:rFonts w:ascii="Arial" w:hAnsi="Arial"/>
                <w:b/>
              </w:rPr>
              <w:t xml:space="preserve">Maximum Size of the Input Wire (mm2) </w:t>
            </w:r>
            <w:r w:rsidRPr="00475770">
              <w:rPr>
                <w:rFonts w:ascii="Arial" w:hAnsi="Arial"/>
                <w:b/>
              </w:rPr>
              <w:lastRenderedPageBreak/>
              <w:t>(XLPE suggested)</w:t>
            </w:r>
          </w:p>
        </w:tc>
        <w:tc>
          <w:tcPr>
            <w:tcW w:w="567" w:type="dxa"/>
            <w:vAlign w:val="center"/>
          </w:tcPr>
          <w:p w14:paraId="54BDFFFA" w14:textId="7E46C924" w:rsidR="0003221F" w:rsidRPr="00475770" w:rsidRDefault="0003221F" w:rsidP="0003221F">
            <w:r w:rsidRPr="00475770">
              <w:rPr>
                <w:rFonts w:ascii="Arial" w:hAnsi="Arial"/>
              </w:rPr>
              <w:lastRenderedPageBreak/>
              <w:t>120</w:t>
            </w:r>
          </w:p>
        </w:tc>
        <w:tc>
          <w:tcPr>
            <w:tcW w:w="567" w:type="dxa"/>
            <w:vAlign w:val="center"/>
          </w:tcPr>
          <w:p w14:paraId="1811EFFE" w14:textId="0656BC84" w:rsidR="0003221F" w:rsidRPr="00475770" w:rsidRDefault="0003221F" w:rsidP="0003221F">
            <w:r w:rsidRPr="00475770">
              <w:rPr>
                <w:rFonts w:ascii="Arial" w:hAnsi="Arial"/>
              </w:rPr>
              <w:t>120</w:t>
            </w:r>
          </w:p>
        </w:tc>
        <w:tc>
          <w:tcPr>
            <w:tcW w:w="567" w:type="dxa"/>
            <w:vAlign w:val="center"/>
          </w:tcPr>
          <w:p w14:paraId="03309268" w14:textId="0C82361F" w:rsidR="0003221F" w:rsidRPr="00475770" w:rsidRDefault="0003221F" w:rsidP="0003221F">
            <w:r w:rsidRPr="00475770">
              <w:rPr>
                <w:rFonts w:ascii="Arial" w:hAnsi="Arial"/>
              </w:rPr>
              <w:t>120</w:t>
            </w:r>
          </w:p>
        </w:tc>
        <w:tc>
          <w:tcPr>
            <w:tcW w:w="567" w:type="dxa"/>
            <w:vAlign w:val="center"/>
          </w:tcPr>
          <w:p w14:paraId="796D5CEB" w14:textId="4463A285" w:rsidR="0003221F" w:rsidRPr="00475770" w:rsidRDefault="0003221F" w:rsidP="0003221F">
            <w:r w:rsidRPr="00475770">
              <w:rPr>
                <w:rFonts w:ascii="Arial" w:hAnsi="Arial"/>
              </w:rPr>
              <w:t>120</w:t>
            </w:r>
          </w:p>
        </w:tc>
        <w:tc>
          <w:tcPr>
            <w:tcW w:w="567" w:type="dxa"/>
            <w:vAlign w:val="center"/>
          </w:tcPr>
          <w:p w14:paraId="7392ABF7" w14:textId="6FFBC72B" w:rsidR="0003221F" w:rsidRPr="00475770" w:rsidRDefault="0003221F" w:rsidP="0003221F">
            <w:r w:rsidRPr="00475770">
              <w:rPr>
                <w:rFonts w:ascii="Arial" w:hAnsi="Arial"/>
              </w:rPr>
              <w:t>120</w:t>
            </w:r>
          </w:p>
        </w:tc>
        <w:tc>
          <w:tcPr>
            <w:tcW w:w="567" w:type="dxa"/>
            <w:vAlign w:val="center"/>
          </w:tcPr>
          <w:p w14:paraId="5CDC1897" w14:textId="2914BEC6" w:rsidR="0003221F" w:rsidRPr="00475770" w:rsidRDefault="0003221F" w:rsidP="0003221F">
            <w:r w:rsidRPr="00475770">
              <w:rPr>
                <w:rFonts w:ascii="Arial" w:hAnsi="Arial"/>
              </w:rPr>
              <w:t>120</w:t>
            </w:r>
          </w:p>
        </w:tc>
        <w:tc>
          <w:tcPr>
            <w:tcW w:w="567" w:type="dxa"/>
            <w:vAlign w:val="center"/>
          </w:tcPr>
          <w:p w14:paraId="02A84E6C" w14:textId="1BE7790A" w:rsidR="0003221F" w:rsidRPr="00475770" w:rsidRDefault="0003221F" w:rsidP="0003221F">
            <w:r w:rsidRPr="00475770">
              <w:rPr>
                <w:rFonts w:ascii="Arial" w:hAnsi="Arial"/>
              </w:rPr>
              <w:t>120</w:t>
            </w:r>
          </w:p>
        </w:tc>
        <w:tc>
          <w:tcPr>
            <w:tcW w:w="567" w:type="dxa"/>
            <w:vAlign w:val="center"/>
          </w:tcPr>
          <w:p w14:paraId="0DD5387D" w14:textId="1A1B3693" w:rsidR="0003221F" w:rsidRPr="00475770" w:rsidRDefault="0003221F" w:rsidP="0003221F">
            <w:r w:rsidRPr="00475770">
              <w:rPr>
                <w:rFonts w:ascii="Arial" w:hAnsi="Arial"/>
              </w:rPr>
              <w:t>120</w:t>
            </w:r>
          </w:p>
        </w:tc>
        <w:tc>
          <w:tcPr>
            <w:tcW w:w="567" w:type="dxa"/>
            <w:vAlign w:val="center"/>
          </w:tcPr>
          <w:p w14:paraId="47E4D02E" w14:textId="210952E3" w:rsidR="0003221F" w:rsidRPr="00475770" w:rsidRDefault="0003221F" w:rsidP="0003221F">
            <w:r w:rsidRPr="00475770">
              <w:rPr>
                <w:rFonts w:ascii="Arial" w:hAnsi="Arial"/>
              </w:rPr>
              <w:t>120</w:t>
            </w:r>
          </w:p>
        </w:tc>
        <w:tc>
          <w:tcPr>
            <w:tcW w:w="567" w:type="dxa"/>
            <w:vAlign w:val="center"/>
          </w:tcPr>
          <w:p w14:paraId="4E7BA61A" w14:textId="7DBD8BC1" w:rsidR="0003221F" w:rsidRPr="00475770" w:rsidRDefault="0003221F" w:rsidP="0003221F">
            <w:pPr>
              <w:jc w:val="both"/>
              <w:rPr>
                <w:rFonts w:ascii="Arial" w:hAnsi="Arial"/>
              </w:rPr>
            </w:pPr>
            <w:r w:rsidRPr="00475770">
              <w:rPr>
                <w:rFonts w:ascii="Arial" w:hAnsi="Arial"/>
              </w:rPr>
              <w:t>120</w:t>
            </w:r>
          </w:p>
        </w:tc>
      </w:tr>
    </w:tbl>
    <w:p w14:paraId="421A295E" w14:textId="5F71C323" w:rsidR="00352EB2" w:rsidRPr="00475770" w:rsidRDefault="00352EB2" w:rsidP="003C6F4C">
      <w:pPr>
        <w:pStyle w:val="FigureTittle"/>
      </w:pPr>
      <w:r w:rsidRPr="00475770">
        <w:lastRenderedPageBreak/>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14</w:t>
      </w:r>
      <w:r w:rsidR="00F9073B">
        <w:rPr>
          <w:noProof/>
        </w:rPr>
        <w:fldChar w:fldCharType="end"/>
      </w:r>
      <w:r w:rsidRPr="00475770">
        <w:t xml:space="preserve"> General DC Output Specifications</w:t>
      </w:r>
    </w:p>
    <w:tbl>
      <w:tblPr>
        <w:tblStyle w:val="a7"/>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544"/>
      </w:tblGrid>
      <w:tr w:rsidR="00352EB2" w:rsidRPr="00475770" w14:paraId="2CF5BF15"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0B1D07F" w14:textId="77777777" w:rsidR="00352EB2" w:rsidRPr="00475770" w:rsidRDefault="00352EB2" w:rsidP="00A50C79">
            <w:r w:rsidRPr="00475770">
              <w:t>Parameter</w:t>
            </w:r>
          </w:p>
        </w:tc>
        <w:tc>
          <w:tcPr>
            <w:tcW w:w="3544" w:type="dxa"/>
          </w:tcPr>
          <w:p w14:paraId="40984758" w14:textId="77777777" w:rsidR="00352EB2" w:rsidRPr="00475770" w:rsidRDefault="00352EB2" w:rsidP="00A50C79">
            <w:r w:rsidRPr="00475770">
              <w:t>Specification</w:t>
            </w:r>
          </w:p>
        </w:tc>
      </w:tr>
      <w:tr w:rsidR="00A50C79" w:rsidRPr="00475770" w14:paraId="0B7B8A1E" w14:textId="77777777" w:rsidTr="00743B0B">
        <w:trPr>
          <w:trHeight w:val="567"/>
          <w:jc w:val="center"/>
        </w:trPr>
        <w:tc>
          <w:tcPr>
            <w:tcW w:w="3397" w:type="dxa"/>
            <w:vAlign w:val="center"/>
          </w:tcPr>
          <w:p w14:paraId="6AB04BD6" w14:textId="1B85BF71" w:rsidR="00A50C79" w:rsidRPr="00475770" w:rsidRDefault="00A50C79" w:rsidP="00A50C79">
            <w:pPr>
              <w:jc w:val="both"/>
              <w:rPr>
                <w:rFonts w:ascii="Arial" w:hAnsi="Arial"/>
                <w:b/>
              </w:rPr>
            </w:pPr>
            <w:r w:rsidRPr="00475770">
              <w:rPr>
                <w:rFonts w:ascii="Arial" w:hAnsi="Arial"/>
                <w:b/>
              </w:rPr>
              <w:t>DC Output Voltage Range, CCS</w:t>
            </w:r>
          </w:p>
        </w:tc>
        <w:tc>
          <w:tcPr>
            <w:tcW w:w="3544" w:type="dxa"/>
            <w:vAlign w:val="center"/>
          </w:tcPr>
          <w:p w14:paraId="085A4E53" w14:textId="4551F7E2" w:rsidR="00A50C79" w:rsidRPr="00475770" w:rsidRDefault="00A50C79" w:rsidP="00A50C79">
            <w:pPr>
              <w:jc w:val="both"/>
              <w:rPr>
                <w:rFonts w:ascii="Arial" w:hAnsi="Arial"/>
              </w:rPr>
            </w:pPr>
            <w:r w:rsidRPr="00475770">
              <w:rPr>
                <w:rFonts w:ascii="Arial" w:hAnsi="Arial"/>
              </w:rPr>
              <w:t>150 to 1000 V DC</w:t>
            </w:r>
          </w:p>
        </w:tc>
      </w:tr>
      <w:tr w:rsidR="00A50C79" w:rsidRPr="00475770" w14:paraId="27E4505B" w14:textId="77777777" w:rsidTr="00743B0B">
        <w:trPr>
          <w:trHeight w:val="567"/>
          <w:jc w:val="center"/>
        </w:trPr>
        <w:tc>
          <w:tcPr>
            <w:tcW w:w="3397" w:type="dxa"/>
            <w:vAlign w:val="center"/>
          </w:tcPr>
          <w:p w14:paraId="1D6E4AB6" w14:textId="10EE9C14" w:rsidR="00A50C79" w:rsidRPr="00475770" w:rsidRDefault="00A50C79" w:rsidP="00A50C79">
            <w:pPr>
              <w:jc w:val="both"/>
              <w:rPr>
                <w:rFonts w:ascii="Arial" w:hAnsi="Arial"/>
                <w:b/>
              </w:rPr>
            </w:pPr>
            <w:r w:rsidRPr="00475770">
              <w:rPr>
                <w:rFonts w:ascii="Arial" w:hAnsi="Arial"/>
                <w:b/>
              </w:rPr>
              <w:t>DC Output Voltage Range, CHAdeMO</w:t>
            </w:r>
          </w:p>
        </w:tc>
        <w:tc>
          <w:tcPr>
            <w:tcW w:w="3544" w:type="dxa"/>
            <w:vAlign w:val="center"/>
          </w:tcPr>
          <w:p w14:paraId="2B34E93B" w14:textId="164D8231" w:rsidR="00A50C79" w:rsidRPr="00475770" w:rsidRDefault="00A50C79" w:rsidP="00A50C79">
            <w:pPr>
              <w:jc w:val="both"/>
              <w:rPr>
                <w:rFonts w:ascii="Arial" w:hAnsi="Arial"/>
              </w:rPr>
            </w:pPr>
            <w:r w:rsidRPr="00475770">
              <w:rPr>
                <w:rFonts w:ascii="Arial" w:hAnsi="Arial"/>
              </w:rPr>
              <w:t>150 to 500 V DC</w:t>
            </w:r>
          </w:p>
        </w:tc>
      </w:tr>
      <w:tr w:rsidR="00A50C79" w:rsidRPr="00475770" w14:paraId="602EDB19" w14:textId="77777777" w:rsidTr="00743B0B">
        <w:trPr>
          <w:trHeight w:val="567"/>
          <w:jc w:val="center"/>
        </w:trPr>
        <w:tc>
          <w:tcPr>
            <w:tcW w:w="3397" w:type="dxa"/>
            <w:vAlign w:val="center"/>
          </w:tcPr>
          <w:p w14:paraId="7CEB7751" w14:textId="0D73DB0B" w:rsidR="00A50C79" w:rsidRPr="00475770" w:rsidRDefault="00A50C79" w:rsidP="00A50C79">
            <w:pPr>
              <w:jc w:val="both"/>
              <w:rPr>
                <w:rFonts w:ascii="Arial" w:hAnsi="Arial"/>
                <w:b/>
              </w:rPr>
            </w:pPr>
            <w:r w:rsidRPr="00475770">
              <w:rPr>
                <w:rFonts w:ascii="Arial" w:hAnsi="Arial"/>
                <w:b/>
              </w:rPr>
              <w:t>Minimum DC Output Current</w:t>
            </w:r>
          </w:p>
        </w:tc>
        <w:tc>
          <w:tcPr>
            <w:tcW w:w="3544" w:type="dxa"/>
            <w:vAlign w:val="center"/>
          </w:tcPr>
          <w:p w14:paraId="704D4A78" w14:textId="7A817A7E" w:rsidR="00A50C79" w:rsidRPr="00475770" w:rsidRDefault="00A50C79" w:rsidP="00A50C79">
            <w:pPr>
              <w:jc w:val="both"/>
              <w:rPr>
                <w:rFonts w:ascii="Arial" w:hAnsi="Arial"/>
              </w:rPr>
            </w:pPr>
            <w:r w:rsidRPr="00475770">
              <w:rPr>
                <w:rFonts w:ascii="Arial" w:hAnsi="Arial"/>
              </w:rPr>
              <w:t>5 A</w:t>
            </w:r>
          </w:p>
        </w:tc>
      </w:tr>
      <w:tr w:rsidR="0003221F" w:rsidRPr="00475770" w14:paraId="0D9616E2" w14:textId="77777777" w:rsidTr="00743B0B">
        <w:trPr>
          <w:trHeight w:val="850"/>
          <w:jc w:val="center"/>
        </w:trPr>
        <w:tc>
          <w:tcPr>
            <w:tcW w:w="3397" w:type="dxa"/>
            <w:vAlign w:val="center"/>
          </w:tcPr>
          <w:p w14:paraId="439381C9" w14:textId="237D6C2B" w:rsidR="0003221F" w:rsidRPr="00475770" w:rsidRDefault="0003221F" w:rsidP="00665014">
            <w:pPr>
              <w:rPr>
                <w:b/>
              </w:rPr>
            </w:pPr>
            <w:r w:rsidRPr="00475770">
              <w:rPr>
                <w:rFonts w:ascii="Arial" w:hAnsi="Arial"/>
                <w:b/>
              </w:rPr>
              <w:t>Connection Standard</w:t>
            </w:r>
          </w:p>
        </w:tc>
        <w:tc>
          <w:tcPr>
            <w:tcW w:w="3544" w:type="dxa"/>
            <w:vAlign w:val="center"/>
          </w:tcPr>
          <w:p w14:paraId="2FB60AEF" w14:textId="77777777" w:rsidR="0003221F" w:rsidRPr="00475770" w:rsidRDefault="0003221F" w:rsidP="0003221F">
            <w:pPr>
              <w:pStyle w:val="ItemListinTable"/>
              <w:spacing w:before="48" w:after="48"/>
              <w:rPr>
                <w:rFonts w:ascii="Arial" w:hAnsi="Arial"/>
              </w:rPr>
            </w:pPr>
            <w:r w:rsidRPr="00475770">
              <w:rPr>
                <w:rFonts w:ascii="Arial" w:hAnsi="Arial"/>
              </w:rPr>
              <w:t>CCS: IEC 61851-1:2017, IEC 61851-23:2014, IEC 62196-1:2014, IEC 62196-3:2014</w:t>
            </w:r>
          </w:p>
          <w:p w14:paraId="0CE6CEBE" w14:textId="75CE2EEA" w:rsidR="0003221F" w:rsidRPr="00475770" w:rsidRDefault="0003221F" w:rsidP="0003221F">
            <w:pPr>
              <w:pStyle w:val="ItemListinTable"/>
              <w:spacing w:before="48" w:after="48"/>
            </w:pPr>
            <w:r w:rsidRPr="00475770">
              <w:rPr>
                <w:rFonts w:ascii="Arial" w:hAnsi="Arial"/>
              </w:rPr>
              <w:t>CHAdeMO: CHAdeMO 1.2</w:t>
            </w:r>
          </w:p>
        </w:tc>
      </w:tr>
    </w:tbl>
    <w:p w14:paraId="2BB6B116" w14:textId="77777777" w:rsidR="00352EB2" w:rsidRPr="00475770" w:rsidRDefault="00352EB2" w:rsidP="00195C05">
      <w:pPr>
        <w:pStyle w:val="EN"/>
      </w:pPr>
    </w:p>
    <w:p w14:paraId="298BF886" w14:textId="6E017EBC" w:rsidR="00A50C79" w:rsidRPr="00475770" w:rsidRDefault="00A50C79"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15</w:t>
      </w:r>
      <w:r w:rsidR="00F9073B">
        <w:rPr>
          <w:noProof/>
        </w:rPr>
        <w:fldChar w:fldCharType="end"/>
      </w:r>
      <w:r w:rsidR="00C00BD5" w:rsidRPr="00475770">
        <w:t xml:space="preserve"> Detail </w:t>
      </w:r>
      <w:r w:rsidR="00C00BD5" w:rsidRPr="00475770">
        <w:rPr>
          <w:rFonts w:hint="eastAsia"/>
        </w:rPr>
        <w:t>D</w:t>
      </w:r>
      <w:r w:rsidR="00DE3D5A" w:rsidRPr="00475770">
        <w:t>C Out</w:t>
      </w:r>
      <w:r w:rsidRPr="00475770">
        <w:t>put Specifications</w:t>
      </w:r>
    </w:p>
    <w:tbl>
      <w:tblPr>
        <w:tblStyle w:val="a7"/>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276"/>
        <w:gridCol w:w="1701"/>
        <w:gridCol w:w="992"/>
        <w:gridCol w:w="1701"/>
      </w:tblGrid>
      <w:tr w:rsidR="0003221F" w:rsidRPr="00475770" w14:paraId="1E278F18" w14:textId="77777777" w:rsidTr="00743B0B">
        <w:trPr>
          <w:cnfStyle w:val="100000000000" w:firstRow="1" w:lastRow="0" w:firstColumn="0" w:lastColumn="0" w:oddVBand="0" w:evenVBand="0" w:oddHBand="0" w:evenHBand="0" w:firstRowFirstColumn="0" w:firstRowLastColumn="0" w:lastRowFirstColumn="0" w:lastRowLastColumn="0"/>
          <w:trHeight w:val="660"/>
          <w:tblHeader/>
          <w:jc w:val="center"/>
        </w:trPr>
        <w:tc>
          <w:tcPr>
            <w:tcW w:w="1418" w:type="dxa"/>
            <w:tcBorders>
              <w:tl2br w:val="single" w:sz="4" w:space="0" w:color="auto"/>
            </w:tcBorders>
          </w:tcPr>
          <w:p w14:paraId="64ED0D66" w14:textId="134E2F96" w:rsidR="0003221F" w:rsidRPr="00475770" w:rsidRDefault="0003221F" w:rsidP="0003221F">
            <w:pPr>
              <w:jc w:val="right"/>
            </w:pPr>
            <w:r w:rsidRPr="00475770">
              <w:t>Parameter</w:t>
            </w:r>
          </w:p>
          <w:p w14:paraId="75689DC4" w14:textId="77777777" w:rsidR="0003221F" w:rsidRPr="00475770" w:rsidRDefault="0003221F" w:rsidP="0003221F">
            <w:pPr>
              <w:jc w:val="left"/>
            </w:pPr>
          </w:p>
          <w:p w14:paraId="3F769F95" w14:textId="77777777" w:rsidR="0003221F" w:rsidRPr="00475770" w:rsidRDefault="0003221F" w:rsidP="0003221F">
            <w:pPr>
              <w:jc w:val="left"/>
            </w:pPr>
          </w:p>
          <w:p w14:paraId="44D4E5E1" w14:textId="77777777" w:rsidR="0003221F" w:rsidRPr="00475770" w:rsidRDefault="0003221F" w:rsidP="0003221F">
            <w:pPr>
              <w:jc w:val="left"/>
            </w:pPr>
          </w:p>
          <w:p w14:paraId="79C9FB80" w14:textId="3389906E" w:rsidR="0003221F" w:rsidRPr="00475770" w:rsidRDefault="0003221F" w:rsidP="0003221F">
            <w:pPr>
              <w:jc w:val="left"/>
            </w:pPr>
            <w:r w:rsidRPr="00475770">
              <w:t>MaxiCharger</w:t>
            </w:r>
          </w:p>
        </w:tc>
        <w:tc>
          <w:tcPr>
            <w:tcW w:w="1276" w:type="dxa"/>
          </w:tcPr>
          <w:p w14:paraId="4462473D" w14:textId="420CD37A" w:rsidR="0003221F" w:rsidRPr="00475770" w:rsidRDefault="0003221F" w:rsidP="0003221F">
            <w:pPr>
              <w:jc w:val="left"/>
            </w:pPr>
            <w:r w:rsidRPr="00475770">
              <w:t>DC Output Power on One EV Charging Cable (kW)</w:t>
            </w:r>
          </w:p>
        </w:tc>
        <w:tc>
          <w:tcPr>
            <w:tcW w:w="1701" w:type="dxa"/>
          </w:tcPr>
          <w:p w14:paraId="0953D9B6" w14:textId="5B9AC5D1" w:rsidR="0003221F" w:rsidRPr="00475770" w:rsidRDefault="0003221F" w:rsidP="0003221F">
            <w:pPr>
              <w:jc w:val="left"/>
            </w:pPr>
            <w:r w:rsidRPr="00475770">
              <w:t>DC Output Power Two EV Charging Cables (kW)</w:t>
            </w:r>
          </w:p>
        </w:tc>
        <w:tc>
          <w:tcPr>
            <w:tcW w:w="992" w:type="dxa"/>
          </w:tcPr>
          <w:p w14:paraId="70D3D9D4" w14:textId="3C9718EE" w:rsidR="0003221F" w:rsidRPr="00475770" w:rsidRDefault="0003221F" w:rsidP="0003221F">
            <w:pPr>
              <w:jc w:val="left"/>
            </w:pPr>
            <w:r w:rsidRPr="00475770">
              <w:rPr>
                <w:rFonts w:hint="eastAsia"/>
              </w:rPr>
              <w:t>S</w:t>
            </w:r>
            <w:r w:rsidRPr="00475770">
              <w:t>imultan-eous DC on Two Outlets</w:t>
            </w:r>
          </w:p>
        </w:tc>
        <w:tc>
          <w:tcPr>
            <w:tcW w:w="1701" w:type="dxa"/>
          </w:tcPr>
          <w:p w14:paraId="01EDE2EF" w14:textId="1AD697B2" w:rsidR="0003221F" w:rsidRPr="00475770" w:rsidRDefault="0003221F" w:rsidP="0003221F">
            <w:pPr>
              <w:jc w:val="left"/>
            </w:pPr>
            <w:r w:rsidRPr="00475770">
              <w:rPr>
                <w:rFonts w:hint="eastAsia"/>
              </w:rPr>
              <w:t>M</w:t>
            </w:r>
            <w:r w:rsidRPr="00475770">
              <w:t>aximum DC Output Current</w:t>
            </w:r>
          </w:p>
        </w:tc>
      </w:tr>
      <w:tr w:rsidR="0003221F" w:rsidRPr="00475770" w14:paraId="3351AEC9" w14:textId="77777777" w:rsidTr="00743B0B">
        <w:trPr>
          <w:trHeight w:val="340"/>
          <w:jc w:val="center"/>
        </w:trPr>
        <w:tc>
          <w:tcPr>
            <w:tcW w:w="1418" w:type="dxa"/>
            <w:vAlign w:val="center"/>
          </w:tcPr>
          <w:p w14:paraId="6EA93BE6" w14:textId="3AB05C70" w:rsidR="0003221F" w:rsidRPr="00475770" w:rsidRDefault="0003221F" w:rsidP="0003221F">
            <w:pPr>
              <w:rPr>
                <w:rFonts w:ascii="Arial" w:hAnsi="Arial"/>
                <w:b/>
              </w:rPr>
            </w:pPr>
            <w:r w:rsidRPr="00475770">
              <w:rPr>
                <w:rFonts w:ascii="Arial" w:hAnsi="Arial" w:hint="eastAsia"/>
                <w:b/>
              </w:rPr>
              <w:t>4</w:t>
            </w:r>
            <w:r w:rsidRPr="00475770">
              <w:rPr>
                <w:rFonts w:ascii="Arial" w:hAnsi="Arial"/>
                <w:b/>
              </w:rPr>
              <w:t>0</w:t>
            </w:r>
          </w:p>
        </w:tc>
        <w:tc>
          <w:tcPr>
            <w:tcW w:w="1276" w:type="dxa"/>
            <w:vAlign w:val="center"/>
          </w:tcPr>
          <w:p w14:paraId="7526B564" w14:textId="0E4321AA" w:rsidR="0003221F" w:rsidRPr="00475770" w:rsidRDefault="0003221F" w:rsidP="0003221F">
            <w:pPr>
              <w:rPr>
                <w:rFonts w:ascii="Arial" w:hAnsi="Arial"/>
              </w:rPr>
            </w:pPr>
            <w:r w:rsidRPr="00475770">
              <w:rPr>
                <w:rFonts w:ascii="Arial" w:hAnsi="Arial"/>
              </w:rPr>
              <w:t>Max.40 kW</w:t>
            </w:r>
          </w:p>
        </w:tc>
        <w:tc>
          <w:tcPr>
            <w:tcW w:w="1701" w:type="dxa"/>
            <w:shd w:val="clear" w:color="auto" w:fill="auto"/>
            <w:vAlign w:val="center"/>
          </w:tcPr>
          <w:p w14:paraId="6909A70D" w14:textId="2EE2FC78" w:rsidR="0003221F" w:rsidRPr="00475770" w:rsidRDefault="0003221F" w:rsidP="0003221F">
            <w:pPr>
              <w:rPr>
                <w:rFonts w:ascii="Arial" w:hAnsi="Arial"/>
              </w:rPr>
            </w:pPr>
            <w:r w:rsidRPr="00475770">
              <w:rPr>
                <w:rFonts w:ascii="Arial" w:hAnsi="Arial" w:hint="eastAsia"/>
              </w:rPr>
              <w:t>M</w:t>
            </w:r>
            <w:r w:rsidRPr="00475770">
              <w:rPr>
                <w:rFonts w:ascii="Arial" w:hAnsi="Arial"/>
              </w:rPr>
              <w:t>ax. 20 kW x 2</w:t>
            </w:r>
          </w:p>
        </w:tc>
        <w:tc>
          <w:tcPr>
            <w:tcW w:w="992" w:type="dxa"/>
            <w:vMerge w:val="restart"/>
            <w:vAlign w:val="center"/>
          </w:tcPr>
          <w:p w14:paraId="325A82F4" w14:textId="6316EE3B" w:rsidR="0003221F" w:rsidRPr="00475770" w:rsidRDefault="0003221F" w:rsidP="0003221F">
            <w:pPr>
              <w:rPr>
                <w:rFonts w:ascii="Arial" w:hAnsi="Arial"/>
              </w:rPr>
            </w:pPr>
            <w:r w:rsidRPr="00475770">
              <w:rPr>
                <w:rFonts w:ascii="Arial" w:hAnsi="Arial"/>
              </w:rPr>
              <w:t>Yes</w:t>
            </w:r>
          </w:p>
        </w:tc>
        <w:tc>
          <w:tcPr>
            <w:tcW w:w="1701" w:type="dxa"/>
            <w:vMerge w:val="restart"/>
            <w:vAlign w:val="center"/>
          </w:tcPr>
          <w:p w14:paraId="26F6DF12" w14:textId="77777777" w:rsidR="0003221F" w:rsidRPr="00475770" w:rsidRDefault="0003221F" w:rsidP="0003221F">
            <w:pPr>
              <w:pStyle w:val="ItemListinTable"/>
              <w:spacing w:before="48" w:after="48"/>
              <w:rPr>
                <w:rFonts w:ascii="Arial" w:hAnsi="Arial"/>
              </w:rPr>
            </w:pPr>
            <w:r w:rsidRPr="00475770">
              <w:rPr>
                <w:rFonts w:ascii="Arial" w:hAnsi="Arial"/>
              </w:rPr>
              <w:t>CCS connector</w:t>
            </w:r>
            <w:r w:rsidRPr="00475770">
              <w:rPr>
                <w:rFonts w:ascii="Arial" w:hAnsi="Arial" w:hint="eastAsia"/>
              </w:rPr>
              <w:t>:</w:t>
            </w:r>
            <w:r w:rsidRPr="00475770">
              <w:rPr>
                <w:rFonts w:ascii="Arial" w:hAnsi="Arial"/>
              </w:rPr>
              <w:t xml:space="preserve"> 200 A</w:t>
            </w:r>
          </w:p>
          <w:p w14:paraId="7F56784A" w14:textId="67D86AF6" w:rsidR="0003221F" w:rsidRPr="00475770" w:rsidRDefault="0003221F" w:rsidP="0003221F">
            <w:pPr>
              <w:pStyle w:val="ItemListinTable"/>
              <w:spacing w:before="48" w:after="48"/>
              <w:rPr>
                <w:rFonts w:ascii="Arial" w:hAnsi="Arial"/>
              </w:rPr>
            </w:pPr>
            <w:r w:rsidRPr="00475770">
              <w:rPr>
                <w:rFonts w:ascii="Arial" w:hAnsi="Arial"/>
              </w:rPr>
              <w:t>CHAdeMO connector: 125 A/200 A</w:t>
            </w:r>
          </w:p>
        </w:tc>
      </w:tr>
      <w:tr w:rsidR="0003221F" w:rsidRPr="00475770" w14:paraId="153684BC" w14:textId="77777777" w:rsidTr="00743B0B">
        <w:trPr>
          <w:trHeight w:val="340"/>
          <w:jc w:val="center"/>
        </w:trPr>
        <w:tc>
          <w:tcPr>
            <w:tcW w:w="1418" w:type="dxa"/>
            <w:vAlign w:val="center"/>
          </w:tcPr>
          <w:p w14:paraId="2C572C12" w14:textId="469A4B1F" w:rsidR="0003221F" w:rsidRPr="00475770" w:rsidRDefault="0003221F" w:rsidP="0003221F">
            <w:pPr>
              <w:rPr>
                <w:rFonts w:ascii="Arial" w:hAnsi="Arial"/>
                <w:b/>
              </w:rPr>
            </w:pPr>
            <w:r w:rsidRPr="00475770">
              <w:rPr>
                <w:rFonts w:ascii="Arial" w:hAnsi="Arial" w:hint="eastAsia"/>
                <w:b/>
              </w:rPr>
              <w:t>6</w:t>
            </w:r>
            <w:r w:rsidRPr="00475770">
              <w:rPr>
                <w:rFonts w:ascii="Arial" w:hAnsi="Arial"/>
                <w:b/>
              </w:rPr>
              <w:t>0</w:t>
            </w:r>
          </w:p>
        </w:tc>
        <w:tc>
          <w:tcPr>
            <w:tcW w:w="1276" w:type="dxa"/>
            <w:vAlign w:val="center"/>
          </w:tcPr>
          <w:p w14:paraId="5EBC2DDF" w14:textId="355A187D" w:rsidR="0003221F" w:rsidRPr="00475770" w:rsidRDefault="0003221F" w:rsidP="0003221F">
            <w:pPr>
              <w:rPr>
                <w:rFonts w:ascii="Arial" w:hAnsi="Arial"/>
                <w:b/>
              </w:rPr>
            </w:pPr>
            <w:r w:rsidRPr="00475770">
              <w:rPr>
                <w:rFonts w:ascii="Arial" w:hAnsi="Arial"/>
              </w:rPr>
              <w:t>Max.60 kW</w:t>
            </w:r>
          </w:p>
        </w:tc>
        <w:tc>
          <w:tcPr>
            <w:tcW w:w="1701" w:type="dxa"/>
            <w:shd w:val="clear" w:color="auto" w:fill="auto"/>
            <w:vAlign w:val="center"/>
          </w:tcPr>
          <w:p w14:paraId="74389F92" w14:textId="7E264DED" w:rsidR="0003221F" w:rsidRPr="00475770" w:rsidRDefault="00665014" w:rsidP="0003221F">
            <w:pPr>
              <w:rPr>
                <w:rFonts w:ascii="Arial" w:hAnsi="Arial"/>
              </w:rPr>
            </w:pPr>
            <w:r w:rsidRPr="00475770">
              <w:rPr>
                <w:rFonts w:ascii="Arial" w:hAnsi="Arial"/>
              </w:rPr>
              <w:t>Max. 40 + 20 kW</w:t>
            </w:r>
          </w:p>
        </w:tc>
        <w:tc>
          <w:tcPr>
            <w:tcW w:w="992" w:type="dxa"/>
            <w:vMerge/>
            <w:vAlign w:val="center"/>
          </w:tcPr>
          <w:p w14:paraId="3B4EA2E5" w14:textId="77777777" w:rsidR="0003221F" w:rsidRPr="00475770" w:rsidRDefault="0003221F" w:rsidP="0003221F">
            <w:pPr>
              <w:rPr>
                <w:rFonts w:ascii="Arial" w:hAnsi="Arial"/>
              </w:rPr>
            </w:pPr>
          </w:p>
        </w:tc>
        <w:tc>
          <w:tcPr>
            <w:tcW w:w="1701" w:type="dxa"/>
            <w:vMerge/>
            <w:vAlign w:val="center"/>
          </w:tcPr>
          <w:p w14:paraId="58ECF316" w14:textId="36FE8EE1" w:rsidR="0003221F" w:rsidRPr="00475770" w:rsidRDefault="0003221F" w:rsidP="0003221F">
            <w:pPr>
              <w:rPr>
                <w:rFonts w:ascii="Arial" w:hAnsi="Arial"/>
              </w:rPr>
            </w:pPr>
          </w:p>
        </w:tc>
      </w:tr>
      <w:tr w:rsidR="0003221F" w:rsidRPr="00475770" w14:paraId="679043AE" w14:textId="77777777" w:rsidTr="00743B0B">
        <w:trPr>
          <w:trHeight w:val="340"/>
          <w:jc w:val="center"/>
        </w:trPr>
        <w:tc>
          <w:tcPr>
            <w:tcW w:w="1418" w:type="dxa"/>
            <w:vAlign w:val="center"/>
          </w:tcPr>
          <w:p w14:paraId="5FAB3141" w14:textId="569E9F0E" w:rsidR="0003221F" w:rsidRPr="00475770" w:rsidRDefault="0003221F" w:rsidP="0003221F">
            <w:pPr>
              <w:rPr>
                <w:rFonts w:ascii="Arial" w:hAnsi="Arial"/>
                <w:b/>
              </w:rPr>
            </w:pPr>
            <w:r w:rsidRPr="00475770">
              <w:rPr>
                <w:rFonts w:ascii="Arial" w:hAnsi="Arial" w:hint="eastAsia"/>
                <w:b/>
              </w:rPr>
              <w:t>8</w:t>
            </w:r>
            <w:r w:rsidRPr="00475770">
              <w:rPr>
                <w:rFonts w:ascii="Arial" w:hAnsi="Arial"/>
                <w:b/>
              </w:rPr>
              <w:t>0</w:t>
            </w:r>
          </w:p>
        </w:tc>
        <w:tc>
          <w:tcPr>
            <w:tcW w:w="1276" w:type="dxa"/>
            <w:vAlign w:val="center"/>
          </w:tcPr>
          <w:p w14:paraId="458FBAA3" w14:textId="3A4A6F20" w:rsidR="0003221F" w:rsidRPr="00475770" w:rsidRDefault="0003221F" w:rsidP="0003221F">
            <w:pPr>
              <w:rPr>
                <w:rFonts w:ascii="Arial" w:hAnsi="Arial"/>
                <w:b/>
              </w:rPr>
            </w:pPr>
            <w:r w:rsidRPr="00475770">
              <w:rPr>
                <w:rFonts w:ascii="Arial" w:hAnsi="Arial"/>
              </w:rPr>
              <w:t>Max.80 kW</w:t>
            </w:r>
          </w:p>
        </w:tc>
        <w:tc>
          <w:tcPr>
            <w:tcW w:w="1701" w:type="dxa"/>
            <w:shd w:val="clear" w:color="auto" w:fill="auto"/>
            <w:vAlign w:val="center"/>
          </w:tcPr>
          <w:p w14:paraId="35F7D4EF" w14:textId="23569467" w:rsidR="0003221F" w:rsidRPr="00475770" w:rsidRDefault="0003221F" w:rsidP="0003221F">
            <w:pPr>
              <w:rPr>
                <w:rFonts w:ascii="Arial" w:hAnsi="Arial"/>
              </w:rPr>
            </w:pPr>
            <w:r w:rsidRPr="00475770">
              <w:rPr>
                <w:rFonts w:ascii="Arial" w:hAnsi="Arial" w:hint="eastAsia"/>
              </w:rPr>
              <w:t>M</w:t>
            </w:r>
            <w:r w:rsidRPr="00475770">
              <w:rPr>
                <w:rFonts w:ascii="Arial" w:hAnsi="Arial"/>
              </w:rPr>
              <w:t>ax. 40 kW x 2</w:t>
            </w:r>
          </w:p>
        </w:tc>
        <w:tc>
          <w:tcPr>
            <w:tcW w:w="992" w:type="dxa"/>
            <w:vMerge/>
            <w:vAlign w:val="center"/>
          </w:tcPr>
          <w:p w14:paraId="7FB0A6DE" w14:textId="77777777" w:rsidR="0003221F" w:rsidRPr="00475770" w:rsidRDefault="0003221F" w:rsidP="0003221F">
            <w:pPr>
              <w:rPr>
                <w:rFonts w:ascii="Arial" w:hAnsi="Arial"/>
              </w:rPr>
            </w:pPr>
          </w:p>
        </w:tc>
        <w:tc>
          <w:tcPr>
            <w:tcW w:w="1701" w:type="dxa"/>
            <w:vMerge/>
            <w:vAlign w:val="center"/>
          </w:tcPr>
          <w:p w14:paraId="588B001D" w14:textId="4D7611A5" w:rsidR="0003221F" w:rsidRPr="00475770" w:rsidRDefault="0003221F" w:rsidP="0003221F">
            <w:pPr>
              <w:rPr>
                <w:rFonts w:ascii="Arial" w:hAnsi="Arial"/>
              </w:rPr>
            </w:pPr>
          </w:p>
        </w:tc>
      </w:tr>
      <w:tr w:rsidR="00665014" w:rsidRPr="00475770" w14:paraId="2D6F6E4E" w14:textId="77777777" w:rsidTr="00743B0B">
        <w:trPr>
          <w:trHeight w:val="340"/>
          <w:jc w:val="center"/>
        </w:trPr>
        <w:tc>
          <w:tcPr>
            <w:tcW w:w="1418" w:type="dxa"/>
            <w:vAlign w:val="center"/>
          </w:tcPr>
          <w:p w14:paraId="248160AD" w14:textId="667F5963" w:rsidR="00665014" w:rsidRPr="00475770" w:rsidRDefault="00665014" w:rsidP="00665014">
            <w:pPr>
              <w:rPr>
                <w:rFonts w:ascii="Arial" w:hAnsi="Arial"/>
                <w:b/>
              </w:rPr>
            </w:pPr>
            <w:r w:rsidRPr="00475770">
              <w:rPr>
                <w:rFonts w:ascii="Arial" w:hAnsi="Arial" w:hint="eastAsia"/>
                <w:b/>
              </w:rPr>
              <w:t>1</w:t>
            </w:r>
            <w:r w:rsidRPr="00475770">
              <w:rPr>
                <w:rFonts w:ascii="Arial" w:hAnsi="Arial"/>
                <w:b/>
              </w:rPr>
              <w:t>00</w:t>
            </w:r>
          </w:p>
        </w:tc>
        <w:tc>
          <w:tcPr>
            <w:tcW w:w="1276" w:type="dxa"/>
            <w:vAlign w:val="center"/>
          </w:tcPr>
          <w:p w14:paraId="74448EAF" w14:textId="6BE906C7" w:rsidR="00665014" w:rsidRPr="00475770" w:rsidRDefault="00665014" w:rsidP="00665014">
            <w:pPr>
              <w:rPr>
                <w:rFonts w:ascii="Arial" w:hAnsi="Arial"/>
                <w:b/>
              </w:rPr>
            </w:pPr>
            <w:r w:rsidRPr="00475770">
              <w:rPr>
                <w:rFonts w:ascii="Arial" w:hAnsi="Arial"/>
              </w:rPr>
              <w:t>Max.100 kW</w:t>
            </w:r>
          </w:p>
        </w:tc>
        <w:tc>
          <w:tcPr>
            <w:tcW w:w="1701" w:type="dxa"/>
            <w:shd w:val="clear" w:color="auto" w:fill="auto"/>
            <w:vAlign w:val="center"/>
          </w:tcPr>
          <w:p w14:paraId="0522B3D5" w14:textId="75E33385" w:rsidR="00665014" w:rsidRPr="00475770" w:rsidRDefault="00665014" w:rsidP="00665014">
            <w:pPr>
              <w:rPr>
                <w:rFonts w:ascii="Arial" w:hAnsi="Arial"/>
              </w:rPr>
            </w:pPr>
            <w:r w:rsidRPr="00475770">
              <w:rPr>
                <w:rFonts w:ascii="Arial" w:hAnsi="Arial"/>
              </w:rPr>
              <w:t>Max. 60 + 40 kW</w:t>
            </w:r>
          </w:p>
        </w:tc>
        <w:tc>
          <w:tcPr>
            <w:tcW w:w="992" w:type="dxa"/>
            <w:vMerge/>
            <w:vAlign w:val="center"/>
          </w:tcPr>
          <w:p w14:paraId="1F59A75B" w14:textId="77777777" w:rsidR="00665014" w:rsidRPr="00475770" w:rsidRDefault="00665014" w:rsidP="00665014">
            <w:pPr>
              <w:rPr>
                <w:rFonts w:ascii="Arial" w:hAnsi="Arial"/>
              </w:rPr>
            </w:pPr>
          </w:p>
        </w:tc>
        <w:tc>
          <w:tcPr>
            <w:tcW w:w="1701" w:type="dxa"/>
            <w:vMerge/>
            <w:vAlign w:val="center"/>
          </w:tcPr>
          <w:p w14:paraId="145F7746" w14:textId="03E7F23C" w:rsidR="00665014" w:rsidRPr="00475770" w:rsidRDefault="00665014" w:rsidP="00665014">
            <w:pPr>
              <w:rPr>
                <w:rFonts w:ascii="Arial" w:hAnsi="Arial"/>
              </w:rPr>
            </w:pPr>
          </w:p>
        </w:tc>
      </w:tr>
      <w:tr w:rsidR="0003221F" w:rsidRPr="00475770" w14:paraId="7583F6B6" w14:textId="77777777" w:rsidTr="00743B0B">
        <w:trPr>
          <w:trHeight w:val="340"/>
          <w:jc w:val="center"/>
        </w:trPr>
        <w:tc>
          <w:tcPr>
            <w:tcW w:w="1418" w:type="dxa"/>
            <w:vAlign w:val="center"/>
          </w:tcPr>
          <w:p w14:paraId="26E770D1" w14:textId="72FEA9B0" w:rsidR="0003221F" w:rsidRPr="00475770" w:rsidRDefault="0003221F" w:rsidP="0003221F">
            <w:pPr>
              <w:rPr>
                <w:rFonts w:ascii="Arial" w:hAnsi="Arial"/>
                <w:b/>
              </w:rPr>
            </w:pPr>
            <w:r w:rsidRPr="00475770">
              <w:rPr>
                <w:rFonts w:ascii="Arial" w:hAnsi="Arial" w:hint="eastAsia"/>
                <w:b/>
              </w:rPr>
              <w:t>1</w:t>
            </w:r>
            <w:r w:rsidRPr="00475770">
              <w:rPr>
                <w:rFonts w:ascii="Arial" w:hAnsi="Arial"/>
                <w:b/>
              </w:rPr>
              <w:t>20</w:t>
            </w:r>
          </w:p>
        </w:tc>
        <w:tc>
          <w:tcPr>
            <w:tcW w:w="1276" w:type="dxa"/>
            <w:vAlign w:val="center"/>
          </w:tcPr>
          <w:p w14:paraId="27F6D2D8" w14:textId="495CD192"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Max.120 kW</w:t>
            </w:r>
          </w:p>
        </w:tc>
        <w:tc>
          <w:tcPr>
            <w:tcW w:w="1701" w:type="dxa"/>
            <w:shd w:val="clear" w:color="auto" w:fill="auto"/>
            <w:vAlign w:val="center"/>
          </w:tcPr>
          <w:p w14:paraId="43038215" w14:textId="74E233EA" w:rsidR="0003221F" w:rsidRPr="00475770" w:rsidRDefault="0003221F" w:rsidP="0003221F">
            <w:pPr>
              <w:pStyle w:val="ItemListinTable"/>
              <w:numPr>
                <w:ilvl w:val="0"/>
                <w:numId w:val="0"/>
              </w:numPr>
              <w:spacing w:before="48" w:after="48"/>
              <w:rPr>
                <w:rFonts w:ascii="Arial" w:eastAsiaTheme="minorEastAsia" w:hAnsi="Arial"/>
                <w:lang w:val="en-US"/>
              </w:rPr>
            </w:pPr>
            <w:r w:rsidRPr="00475770">
              <w:rPr>
                <w:rFonts w:ascii="Arial" w:hAnsi="Arial" w:hint="eastAsia"/>
              </w:rPr>
              <w:t>M</w:t>
            </w:r>
            <w:r w:rsidRPr="00475770">
              <w:rPr>
                <w:rFonts w:ascii="Arial" w:hAnsi="Arial"/>
              </w:rPr>
              <w:t>ax. 60 kW x 2</w:t>
            </w:r>
          </w:p>
        </w:tc>
        <w:tc>
          <w:tcPr>
            <w:tcW w:w="992" w:type="dxa"/>
            <w:vMerge/>
            <w:vAlign w:val="center"/>
          </w:tcPr>
          <w:p w14:paraId="78A242C2"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0D3997DF" w14:textId="141FEDE9"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r>
      <w:tr w:rsidR="0003221F" w:rsidRPr="00475770" w14:paraId="66DD96A1" w14:textId="77777777" w:rsidTr="00743B0B">
        <w:trPr>
          <w:trHeight w:val="340"/>
          <w:jc w:val="center"/>
        </w:trPr>
        <w:tc>
          <w:tcPr>
            <w:tcW w:w="1418" w:type="dxa"/>
            <w:vAlign w:val="center"/>
          </w:tcPr>
          <w:p w14:paraId="51E54C54" w14:textId="6B5B042B" w:rsidR="0003221F" w:rsidRPr="00475770" w:rsidRDefault="0003221F" w:rsidP="0003221F">
            <w:pPr>
              <w:rPr>
                <w:rFonts w:ascii="Arial" w:hAnsi="Arial"/>
                <w:b/>
              </w:rPr>
            </w:pPr>
            <w:r w:rsidRPr="00475770">
              <w:rPr>
                <w:rFonts w:ascii="Arial" w:hAnsi="Arial" w:hint="eastAsia"/>
                <w:b/>
              </w:rPr>
              <w:t>1</w:t>
            </w:r>
            <w:r w:rsidRPr="00475770">
              <w:rPr>
                <w:rFonts w:ascii="Arial" w:hAnsi="Arial"/>
                <w:b/>
              </w:rPr>
              <w:t>60</w:t>
            </w:r>
          </w:p>
        </w:tc>
        <w:tc>
          <w:tcPr>
            <w:tcW w:w="1276" w:type="dxa"/>
            <w:vAlign w:val="center"/>
          </w:tcPr>
          <w:p w14:paraId="64AE05FC" w14:textId="5AD36AE5"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Max.160 kW</w:t>
            </w:r>
          </w:p>
        </w:tc>
        <w:tc>
          <w:tcPr>
            <w:tcW w:w="1701" w:type="dxa"/>
            <w:vAlign w:val="center"/>
          </w:tcPr>
          <w:p w14:paraId="03287BBA" w14:textId="6DEED1E5"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r w:rsidRPr="00475770">
              <w:rPr>
                <w:rFonts w:ascii="Arial" w:hAnsi="Arial" w:hint="eastAsia"/>
              </w:rPr>
              <w:t>M</w:t>
            </w:r>
            <w:r w:rsidRPr="00475770">
              <w:rPr>
                <w:rFonts w:ascii="Arial" w:hAnsi="Arial"/>
              </w:rPr>
              <w:t>ax. 80 kW x 2</w:t>
            </w:r>
          </w:p>
        </w:tc>
        <w:tc>
          <w:tcPr>
            <w:tcW w:w="992" w:type="dxa"/>
            <w:vMerge/>
            <w:vAlign w:val="center"/>
          </w:tcPr>
          <w:p w14:paraId="431F469E"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restart"/>
            <w:vAlign w:val="center"/>
          </w:tcPr>
          <w:p w14:paraId="2106099E" w14:textId="77777777" w:rsidR="0003221F" w:rsidRPr="00475770" w:rsidRDefault="0003221F" w:rsidP="0003221F">
            <w:pPr>
              <w:pStyle w:val="ItemListinTable"/>
              <w:spacing w:before="48" w:after="48"/>
              <w:rPr>
                <w:rFonts w:ascii="Arial" w:hAnsi="Arial"/>
              </w:rPr>
            </w:pPr>
            <w:r w:rsidRPr="00475770">
              <w:rPr>
                <w:rFonts w:ascii="Arial" w:hAnsi="Arial"/>
              </w:rPr>
              <w:t>CCS connector</w:t>
            </w:r>
            <w:r w:rsidRPr="00475770">
              <w:rPr>
                <w:rFonts w:ascii="Arial" w:hAnsi="Arial" w:hint="eastAsia"/>
              </w:rPr>
              <w:t>:</w:t>
            </w:r>
            <w:r w:rsidRPr="00475770">
              <w:rPr>
                <w:rFonts w:ascii="Arial" w:hAnsi="Arial"/>
              </w:rPr>
              <w:t xml:space="preserve"> 200 A</w:t>
            </w:r>
          </w:p>
          <w:p w14:paraId="7FABAAD1" w14:textId="7642BF8E" w:rsidR="0003221F" w:rsidRPr="00475770" w:rsidRDefault="0003221F" w:rsidP="0003221F">
            <w:pPr>
              <w:pStyle w:val="ItemListinTable"/>
              <w:spacing w:before="48" w:after="48"/>
              <w:rPr>
                <w:rFonts w:ascii="Arial" w:hAnsi="Arial"/>
              </w:rPr>
            </w:pPr>
            <w:r w:rsidRPr="00475770">
              <w:rPr>
                <w:rFonts w:ascii="Arial" w:hAnsi="Arial" w:hint="eastAsia"/>
              </w:rPr>
              <w:lastRenderedPageBreak/>
              <w:t>C</w:t>
            </w:r>
            <w:r w:rsidRPr="00475770">
              <w:rPr>
                <w:rFonts w:ascii="Arial" w:hAnsi="Arial"/>
              </w:rPr>
              <w:t>CS boost: 300 A (peak 400 A)</w:t>
            </w:r>
          </w:p>
          <w:p w14:paraId="21E4F026" w14:textId="77C50B82" w:rsidR="0003221F" w:rsidRPr="00475770" w:rsidRDefault="0003221F" w:rsidP="0003221F">
            <w:pPr>
              <w:pStyle w:val="ItemListinTable"/>
              <w:spacing w:before="48" w:after="48"/>
              <w:rPr>
                <w:rFonts w:ascii="Arial" w:hAnsi="Arial"/>
              </w:rPr>
            </w:pPr>
            <w:r w:rsidRPr="00475770">
              <w:rPr>
                <w:rFonts w:ascii="Arial" w:hAnsi="Arial"/>
              </w:rPr>
              <w:t>CHAdeMO connector: 125 A/200 A</w:t>
            </w:r>
          </w:p>
        </w:tc>
      </w:tr>
      <w:tr w:rsidR="0003221F" w:rsidRPr="00475770" w14:paraId="7E40A387" w14:textId="77777777" w:rsidTr="00743B0B">
        <w:trPr>
          <w:trHeight w:val="340"/>
          <w:jc w:val="center"/>
        </w:trPr>
        <w:tc>
          <w:tcPr>
            <w:tcW w:w="1418" w:type="dxa"/>
            <w:vAlign w:val="center"/>
          </w:tcPr>
          <w:p w14:paraId="045D1FCD" w14:textId="53A82427" w:rsidR="0003221F" w:rsidRPr="00475770" w:rsidRDefault="0003221F" w:rsidP="0003221F">
            <w:pPr>
              <w:rPr>
                <w:rFonts w:ascii="Arial" w:hAnsi="Arial"/>
                <w:b/>
              </w:rPr>
            </w:pPr>
            <w:r w:rsidRPr="00475770">
              <w:rPr>
                <w:rFonts w:ascii="Arial" w:hAnsi="Arial" w:hint="eastAsia"/>
                <w:b/>
              </w:rPr>
              <w:t>1</w:t>
            </w:r>
            <w:r w:rsidRPr="00475770">
              <w:rPr>
                <w:rFonts w:ascii="Arial" w:hAnsi="Arial"/>
                <w:b/>
              </w:rPr>
              <w:t>80</w:t>
            </w:r>
          </w:p>
        </w:tc>
        <w:tc>
          <w:tcPr>
            <w:tcW w:w="1276" w:type="dxa"/>
            <w:vAlign w:val="center"/>
          </w:tcPr>
          <w:p w14:paraId="0399B8FE" w14:textId="56111B95"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Max.180 kW</w:t>
            </w:r>
          </w:p>
        </w:tc>
        <w:tc>
          <w:tcPr>
            <w:tcW w:w="1701" w:type="dxa"/>
            <w:vAlign w:val="center"/>
          </w:tcPr>
          <w:p w14:paraId="4BF5BFA4" w14:textId="6E389978" w:rsidR="0003221F" w:rsidRPr="00475770" w:rsidRDefault="0003221F" w:rsidP="0003221F">
            <w:pPr>
              <w:pStyle w:val="ItemListinTable"/>
              <w:numPr>
                <w:ilvl w:val="0"/>
                <w:numId w:val="0"/>
              </w:numPr>
              <w:spacing w:before="48" w:after="48"/>
              <w:ind w:left="420" w:hanging="420"/>
              <w:rPr>
                <w:rFonts w:ascii="Arial" w:hAnsi="Arial"/>
              </w:rPr>
            </w:pPr>
            <w:r w:rsidRPr="00475770">
              <w:rPr>
                <w:rFonts w:ascii="Arial" w:hAnsi="Arial" w:hint="eastAsia"/>
              </w:rPr>
              <w:t>M</w:t>
            </w:r>
            <w:r w:rsidRPr="00475770">
              <w:rPr>
                <w:rFonts w:ascii="Arial" w:hAnsi="Arial"/>
              </w:rPr>
              <w:t xml:space="preserve">ax. 100 kW + </w:t>
            </w:r>
          </w:p>
          <w:p w14:paraId="3B5AA09F" w14:textId="02507795" w:rsidR="0003221F" w:rsidRPr="00475770" w:rsidRDefault="0003221F" w:rsidP="00357D01">
            <w:pPr>
              <w:pStyle w:val="ItemListinTable"/>
              <w:numPr>
                <w:ilvl w:val="0"/>
                <w:numId w:val="0"/>
              </w:numPr>
              <w:spacing w:before="48" w:after="48"/>
              <w:ind w:left="420" w:hanging="420"/>
              <w:rPr>
                <w:rFonts w:ascii="Arial" w:hAnsi="Arial"/>
              </w:rPr>
            </w:pPr>
            <w:r w:rsidRPr="00475770">
              <w:rPr>
                <w:rFonts w:ascii="Arial" w:hAnsi="Arial"/>
              </w:rPr>
              <w:t>80 kW</w:t>
            </w:r>
          </w:p>
        </w:tc>
        <w:tc>
          <w:tcPr>
            <w:tcW w:w="992" w:type="dxa"/>
            <w:vMerge/>
            <w:vAlign w:val="center"/>
          </w:tcPr>
          <w:p w14:paraId="1ED0BE05"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49167984"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r>
      <w:tr w:rsidR="0003221F" w:rsidRPr="00475770" w14:paraId="236BF9E7" w14:textId="77777777" w:rsidTr="00743B0B">
        <w:trPr>
          <w:trHeight w:val="340"/>
          <w:jc w:val="center"/>
        </w:trPr>
        <w:tc>
          <w:tcPr>
            <w:tcW w:w="1418" w:type="dxa"/>
            <w:vAlign w:val="center"/>
          </w:tcPr>
          <w:p w14:paraId="484DA9FA" w14:textId="437A6E29" w:rsidR="0003221F" w:rsidRPr="00475770" w:rsidRDefault="0003221F" w:rsidP="0003221F">
            <w:pPr>
              <w:rPr>
                <w:rFonts w:ascii="Arial" w:hAnsi="Arial"/>
                <w:b/>
              </w:rPr>
            </w:pPr>
            <w:r w:rsidRPr="00475770">
              <w:rPr>
                <w:rFonts w:ascii="Arial" w:hAnsi="Arial" w:hint="eastAsia"/>
                <w:b/>
              </w:rPr>
              <w:t>2</w:t>
            </w:r>
            <w:r w:rsidRPr="00475770">
              <w:rPr>
                <w:rFonts w:ascii="Arial" w:hAnsi="Arial"/>
                <w:b/>
              </w:rPr>
              <w:t>00</w:t>
            </w:r>
          </w:p>
        </w:tc>
        <w:tc>
          <w:tcPr>
            <w:tcW w:w="1276" w:type="dxa"/>
            <w:vAlign w:val="center"/>
          </w:tcPr>
          <w:p w14:paraId="667EB13D" w14:textId="02B3C626"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Max.200 kW</w:t>
            </w:r>
          </w:p>
        </w:tc>
        <w:tc>
          <w:tcPr>
            <w:tcW w:w="1701" w:type="dxa"/>
            <w:vAlign w:val="center"/>
          </w:tcPr>
          <w:p w14:paraId="25624DB3" w14:textId="17DAFB1F"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r w:rsidRPr="00475770">
              <w:rPr>
                <w:rFonts w:ascii="Arial" w:hAnsi="Arial" w:hint="eastAsia"/>
              </w:rPr>
              <w:t>M</w:t>
            </w:r>
            <w:r w:rsidRPr="00475770">
              <w:rPr>
                <w:rFonts w:ascii="Arial" w:hAnsi="Arial"/>
              </w:rPr>
              <w:t>ax. 100 kW x 2</w:t>
            </w:r>
          </w:p>
        </w:tc>
        <w:tc>
          <w:tcPr>
            <w:tcW w:w="992" w:type="dxa"/>
            <w:vMerge/>
            <w:vAlign w:val="center"/>
          </w:tcPr>
          <w:p w14:paraId="474B8C04"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384753F0"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r>
      <w:tr w:rsidR="0003221F" w:rsidRPr="00475770" w14:paraId="095E863D" w14:textId="77777777" w:rsidTr="00743B0B">
        <w:trPr>
          <w:trHeight w:val="340"/>
          <w:jc w:val="center"/>
        </w:trPr>
        <w:tc>
          <w:tcPr>
            <w:tcW w:w="1418" w:type="dxa"/>
            <w:vAlign w:val="center"/>
          </w:tcPr>
          <w:p w14:paraId="4DF67462" w14:textId="06D6DA0B" w:rsidR="0003221F" w:rsidRPr="00475770" w:rsidRDefault="0003221F" w:rsidP="0003221F">
            <w:pPr>
              <w:rPr>
                <w:rFonts w:ascii="Arial" w:hAnsi="Arial"/>
                <w:b/>
              </w:rPr>
            </w:pPr>
            <w:r w:rsidRPr="00475770">
              <w:rPr>
                <w:rFonts w:ascii="Arial" w:hAnsi="Arial" w:hint="eastAsia"/>
                <w:b/>
              </w:rPr>
              <w:lastRenderedPageBreak/>
              <w:t>2</w:t>
            </w:r>
            <w:r w:rsidRPr="00475770">
              <w:rPr>
                <w:rFonts w:ascii="Arial" w:hAnsi="Arial"/>
                <w:b/>
              </w:rPr>
              <w:t>20</w:t>
            </w:r>
          </w:p>
        </w:tc>
        <w:tc>
          <w:tcPr>
            <w:tcW w:w="1276" w:type="dxa"/>
            <w:vAlign w:val="center"/>
          </w:tcPr>
          <w:p w14:paraId="02DBB251" w14:textId="12C0B975"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Max.220 kW</w:t>
            </w:r>
          </w:p>
        </w:tc>
        <w:tc>
          <w:tcPr>
            <w:tcW w:w="1701" w:type="dxa"/>
            <w:vAlign w:val="center"/>
          </w:tcPr>
          <w:p w14:paraId="26CCC9A4" w14:textId="0983CEE4" w:rsidR="0003221F" w:rsidRPr="00475770" w:rsidRDefault="0003221F" w:rsidP="0003221F">
            <w:pPr>
              <w:pStyle w:val="ItemListinTable"/>
              <w:numPr>
                <w:ilvl w:val="0"/>
                <w:numId w:val="0"/>
              </w:numPr>
              <w:spacing w:before="48" w:after="48"/>
              <w:ind w:left="420" w:hanging="420"/>
              <w:rPr>
                <w:rFonts w:ascii="Arial" w:hAnsi="Arial"/>
              </w:rPr>
            </w:pPr>
            <w:r w:rsidRPr="00475770">
              <w:rPr>
                <w:rFonts w:ascii="Arial" w:hAnsi="Arial" w:hint="eastAsia"/>
              </w:rPr>
              <w:t>M</w:t>
            </w:r>
            <w:r w:rsidRPr="00475770">
              <w:rPr>
                <w:rFonts w:ascii="Arial" w:hAnsi="Arial"/>
              </w:rPr>
              <w:t xml:space="preserve">ax. 120 kW + </w:t>
            </w:r>
          </w:p>
          <w:p w14:paraId="41547151" w14:textId="13A04995" w:rsidR="0003221F" w:rsidRPr="00475770" w:rsidRDefault="0003221F" w:rsidP="00357D01">
            <w:pPr>
              <w:pStyle w:val="ItemListinTable"/>
              <w:numPr>
                <w:ilvl w:val="0"/>
                <w:numId w:val="0"/>
              </w:numPr>
              <w:spacing w:before="48" w:after="48"/>
              <w:ind w:left="420" w:hanging="420"/>
              <w:rPr>
                <w:rFonts w:ascii="Arial" w:eastAsiaTheme="minorEastAsia" w:hAnsi="Arial"/>
                <w:lang w:val="en-US"/>
              </w:rPr>
            </w:pPr>
            <w:r w:rsidRPr="00475770">
              <w:rPr>
                <w:rFonts w:ascii="Arial" w:hAnsi="Arial"/>
              </w:rPr>
              <w:t>100 kW</w:t>
            </w:r>
          </w:p>
        </w:tc>
        <w:tc>
          <w:tcPr>
            <w:tcW w:w="992" w:type="dxa"/>
            <w:vMerge/>
            <w:vAlign w:val="center"/>
          </w:tcPr>
          <w:p w14:paraId="5F8C0A7E"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1A7B5AFE"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r>
      <w:tr w:rsidR="0003221F" w:rsidRPr="00475770" w14:paraId="709D8DBD" w14:textId="77777777" w:rsidTr="00743B0B">
        <w:trPr>
          <w:trHeight w:val="340"/>
          <w:jc w:val="center"/>
        </w:trPr>
        <w:tc>
          <w:tcPr>
            <w:tcW w:w="1418" w:type="dxa"/>
            <w:vAlign w:val="center"/>
          </w:tcPr>
          <w:p w14:paraId="3A2BA318" w14:textId="59D376B4" w:rsidR="0003221F" w:rsidRPr="00475770" w:rsidRDefault="0003221F" w:rsidP="0003221F">
            <w:pPr>
              <w:rPr>
                <w:rFonts w:ascii="Arial" w:hAnsi="Arial"/>
                <w:b/>
              </w:rPr>
            </w:pPr>
            <w:r w:rsidRPr="00475770">
              <w:rPr>
                <w:rFonts w:ascii="Arial" w:hAnsi="Arial" w:hint="eastAsia"/>
                <w:b/>
              </w:rPr>
              <w:lastRenderedPageBreak/>
              <w:t>2</w:t>
            </w:r>
            <w:r w:rsidRPr="00475770">
              <w:rPr>
                <w:rFonts w:ascii="Arial" w:hAnsi="Arial"/>
                <w:b/>
              </w:rPr>
              <w:t>40</w:t>
            </w:r>
          </w:p>
        </w:tc>
        <w:tc>
          <w:tcPr>
            <w:tcW w:w="1276" w:type="dxa"/>
            <w:vAlign w:val="center"/>
          </w:tcPr>
          <w:p w14:paraId="371C9960" w14:textId="1C219D38"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Max.240 kW</w:t>
            </w:r>
          </w:p>
        </w:tc>
        <w:tc>
          <w:tcPr>
            <w:tcW w:w="1701" w:type="dxa"/>
            <w:vAlign w:val="center"/>
          </w:tcPr>
          <w:p w14:paraId="5F34C08E" w14:textId="65446483"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r w:rsidRPr="00475770">
              <w:rPr>
                <w:rFonts w:ascii="Arial" w:hAnsi="Arial" w:hint="eastAsia"/>
              </w:rPr>
              <w:t>M</w:t>
            </w:r>
            <w:r w:rsidRPr="00475770">
              <w:rPr>
                <w:rFonts w:ascii="Arial" w:hAnsi="Arial"/>
              </w:rPr>
              <w:t>ax.120 kW x 2</w:t>
            </w:r>
          </w:p>
        </w:tc>
        <w:tc>
          <w:tcPr>
            <w:tcW w:w="992" w:type="dxa"/>
            <w:vMerge/>
            <w:vAlign w:val="center"/>
          </w:tcPr>
          <w:p w14:paraId="05CBE8C6"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7AAD9798"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r>
    </w:tbl>
    <w:p w14:paraId="52AE06B2" w14:textId="5EFE67B9" w:rsidR="00743B0B" w:rsidRPr="00475770" w:rsidRDefault="00743B0B" w:rsidP="003C6F4C">
      <w:pPr>
        <w:ind w:left="0"/>
      </w:pPr>
    </w:p>
    <w:p w14:paraId="62320BA0" w14:textId="60DE09E2" w:rsidR="00222897" w:rsidRPr="00475770" w:rsidRDefault="00CE5F8A" w:rsidP="00D377F5">
      <w:pPr>
        <w:pStyle w:val="NOTE0"/>
      </w:pPr>
      <w:r w:rsidRPr="00475770">
        <w:rPr>
          <w:rFonts w:hint="eastAsia"/>
          <w:noProof/>
        </w:rPr>
        <w:drawing>
          <wp:anchor distT="0" distB="0" distL="114300" distR="114300" simplePos="0" relativeHeight="252647424" behindDoc="0" locked="0" layoutInCell="1" allowOverlap="1" wp14:anchorId="52B00F57" wp14:editId="25028954">
            <wp:simplePos x="0" y="0"/>
            <wp:positionH relativeFrom="margin">
              <wp:align>left</wp:align>
            </wp:positionH>
            <wp:positionV relativeFrom="paragraph">
              <wp:posOffset>13440</wp:posOffset>
            </wp:positionV>
            <wp:extent cx="145415" cy="145415"/>
            <wp:effectExtent l="0" t="0" r="6985" b="6985"/>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F25A16" w:rsidRPr="00475770">
        <w:t>NOTE</w:t>
      </w:r>
    </w:p>
    <w:p w14:paraId="3F60A3FA" w14:textId="4777250E" w:rsidR="00F25A16" w:rsidRPr="00475770" w:rsidRDefault="00F25A16" w:rsidP="00D377F5">
      <w:pPr>
        <w:pStyle w:val="NOTE"/>
        <w:rPr>
          <w:snapToGrid w:val="0"/>
        </w:rPr>
      </w:pPr>
      <w:r w:rsidRPr="00475770">
        <w:rPr>
          <w:snapToGrid w:val="0"/>
        </w:rPr>
        <w:t>The actual output power varies in accordance with the voltage rating and maximum current of the selected cable.</w:t>
      </w:r>
    </w:p>
    <w:p w14:paraId="1606AD6D" w14:textId="4AE1BEDF" w:rsidR="00DE3D5A" w:rsidRPr="00475770" w:rsidRDefault="00DE3D5A" w:rsidP="00DE3D5A">
      <w:pPr>
        <w:pStyle w:val="2"/>
        <w:spacing w:before="240"/>
      </w:pPr>
      <w:bookmarkStart w:id="1162" w:name="_Toc106900470"/>
      <w:bookmarkStart w:id="1163" w:name="_Toc106983342"/>
      <w:bookmarkStart w:id="1164" w:name="_Toc119068381"/>
      <w:r w:rsidRPr="00475770">
        <w:t>P</w:t>
      </w:r>
      <w:r w:rsidRPr="00475770">
        <w:rPr>
          <w:rFonts w:hint="eastAsia"/>
        </w:rPr>
        <w:t>ower</w:t>
      </w:r>
      <w:r w:rsidRPr="00475770">
        <w:t xml:space="preserve"> Consumption Specifications</w:t>
      </w:r>
      <w:bookmarkEnd w:id="1162"/>
      <w:bookmarkEnd w:id="1163"/>
      <w:bookmarkEnd w:id="1164"/>
    </w:p>
    <w:p w14:paraId="48E05662" w14:textId="2FBA17C4" w:rsidR="00352EB2" w:rsidRPr="00475770" w:rsidRDefault="00352EB2"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16</w:t>
      </w:r>
      <w:r w:rsidR="00F9073B">
        <w:rPr>
          <w:noProof/>
        </w:rPr>
        <w:fldChar w:fldCharType="end"/>
      </w:r>
      <w:r w:rsidRPr="00475770">
        <w:t xml:space="preserve"> P</w:t>
      </w:r>
      <w:r w:rsidRPr="00475770">
        <w:rPr>
          <w:rFonts w:hint="eastAsia"/>
        </w:rPr>
        <w:t>ower</w:t>
      </w:r>
      <w:r w:rsidRPr="00475770">
        <w:t xml:space="preserve"> Consumption </w:t>
      </w:r>
      <w:r w:rsidR="00B900A2" w:rsidRPr="00475770">
        <w:t xml:space="preserve">during </w:t>
      </w:r>
      <w:r w:rsidRPr="00475770">
        <w:t>Stand-by</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352EB2" w:rsidRPr="00475770" w14:paraId="3E5D36C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615EDC92" w14:textId="77777777" w:rsidR="00352EB2" w:rsidRPr="00475770" w:rsidRDefault="00352EB2" w:rsidP="00172287">
            <w:r w:rsidRPr="00475770">
              <w:t>Parameter</w:t>
            </w:r>
          </w:p>
        </w:tc>
        <w:tc>
          <w:tcPr>
            <w:tcW w:w="3402" w:type="dxa"/>
          </w:tcPr>
          <w:p w14:paraId="0F40A742" w14:textId="18FE9050" w:rsidR="00352EB2" w:rsidRPr="00475770" w:rsidRDefault="00352EB2" w:rsidP="001E410B">
            <w:pPr>
              <w:jc w:val="left"/>
            </w:pPr>
            <w:r w:rsidRPr="00475770">
              <w:t>Specification</w:t>
            </w:r>
          </w:p>
        </w:tc>
      </w:tr>
      <w:tr w:rsidR="00352EB2" w:rsidRPr="00475770" w14:paraId="1D05483D" w14:textId="77777777" w:rsidTr="00743B0B">
        <w:trPr>
          <w:trHeight w:val="567"/>
          <w:jc w:val="center"/>
        </w:trPr>
        <w:tc>
          <w:tcPr>
            <w:tcW w:w="3397" w:type="dxa"/>
            <w:vAlign w:val="center"/>
          </w:tcPr>
          <w:p w14:paraId="190AC1FD" w14:textId="0AA8A9A2" w:rsidR="00352EB2" w:rsidRPr="00475770" w:rsidRDefault="00352EB2" w:rsidP="00172287">
            <w:pPr>
              <w:jc w:val="both"/>
              <w:rPr>
                <w:rFonts w:ascii="Arial" w:hAnsi="Arial"/>
                <w:b/>
              </w:rPr>
            </w:pPr>
            <w:r w:rsidRPr="00475770">
              <w:rPr>
                <w:rFonts w:ascii="Arial" w:hAnsi="Arial"/>
                <w:b/>
              </w:rPr>
              <w:t xml:space="preserve">Stand-by </w:t>
            </w:r>
            <w:r w:rsidR="00B900A2" w:rsidRPr="00475770">
              <w:rPr>
                <w:rFonts w:ascii="Arial" w:hAnsi="Arial"/>
                <w:b/>
              </w:rPr>
              <w:t xml:space="preserve">Power </w:t>
            </w:r>
            <w:r w:rsidRPr="00475770">
              <w:rPr>
                <w:rFonts w:ascii="Arial" w:hAnsi="Arial"/>
                <w:b/>
              </w:rPr>
              <w:t>(</w:t>
            </w:r>
            <w:r w:rsidR="00B900A2" w:rsidRPr="00475770">
              <w:rPr>
                <w:rFonts w:ascii="Arial" w:hAnsi="Arial"/>
                <w:b/>
              </w:rPr>
              <w:t>Heater Off</w:t>
            </w:r>
            <w:r w:rsidRPr="00475770">
              <w:rPr>
                <w:rFonts w:ascii="Arial" w:hAnsi="Arial"/>
                <w:b/>
              </w:rPr>
              <w:t>)</w:t>
            </w:r>
          </w:p>
        </w:tc>
        <w:tc>
          <w:tcPr>
            <w:tcW w:w="3402" w:type="dxa"/>
            <w:vAlign w:val="center"/>
          </w:tcPr>
          <w:p w14:paraId="4CC0D702" w14:textId="74B1C76B" w:rsidR="00352EB2" w:rsidRPr="00475770" w:rsidRDefault="00B900A2" w:rsidP="00172287">
            <w:pPr>
              <w:rPr>
                <w:rFonts w:ascii="Arial" w:hAnsi="Arial"/>
              </w:rPr>
            </w:pPr>
            <w:r w:rsidRPr="00475770">
              <w:rPr>
                <w:rFonts w:ascii="Arial" w:hAnsi="Arial"/>
              </w:rPr>
              <w:t>0.08</w:t>
            </w:r>
            <w:r w:rsidR="001E410B" w:rsidRPr="00475770">
              <w:rPr>
                <w:rFonts w:ascii="Arial" w:hAnsi="Arial"/>
              </w:rPr>
              <w:t xml:space="preserve"> kVA</w:t>
            </w:r>
          </w:p>
        </w:tc>
      </w:tr>
      <w:tr w:rsidR="00352EB2" w:rsidRPr="00475770" w14:paraId="7E8BADA0" w14:textId="77777777" w:rsidTr="00743B0B">
        <w:trPr>
          <w:trHeight w:val="567"/>
          <w:jc w:val="center"/>
        </w:trPr>
        <w:tc>
          <w:tcPr>
            <w:tcW w:w="3397" w:type="dxa"/>
            <w:vAlign w:val="center"/>
          </w:tcPr>
          <w:p w14:paraId="6EB0FDD6" w14:textId="382607C4" w:rsidR="00352EB2" w:rsidRPr="00475770" w:rsidRDefault="00352EB2" w:rsidP="00352EB2">
            <w:pPr>
              <w:jc w:val="both"/>
              <w:rPr>
                <w:rFonts w:ascii="Arial" w:hAnsi="Arial"/>
                <w:b/>
              </w:rPr>
            </w:pPr>
            <w:r w:rsidRPr="00475770">
              <w:rPr>
                <w:rFonts w:ascii="Arial" w:hAnsi="Arial"/>
                <w:b/>
              </w:rPr>
              <w:t xml:space="preserve">Stand-by </w:t>
            </w:r>
            <w:r w:rsidR="00B900A2" w:rsidRPr="00475770">
              <w:rPr>
                <w:rFonts w:ascii="Arial" w:hAnsi="Arial"/>
                <w:b/>
              </w:rPr>
              <w:t xml:space="preserve">Power </w:t>
            </w:r>
            <w:r w:rsidRPr="00475770">
              <w:rPr>
                <w:rFonts w:ascii="Arial" w:hAnsi="Arial"/>
                <w:b/>
              </w:rPr>
              <w:t>(</w:t>
            </w:r>
            <w:r w:rsidR="00B900A2" w:rsidRPr="00475770">
              <w:rPr>
                <w:rFonts w:ascii="Arial" w:hAnsi="Arial"/>
                <w:b/>
              </w:rPr>
              <w:t>Heater On</w:t>
            </w:r>
            <w:r w:rsidRPr="00475770">
              <w:rPr>
                <w:rFonts w:ascii="Arial" w:hAnsi="Arial"/>
                <w:b/>
              </w:rPr>
              <w:t>)</w:t>
            </w:r>
          </w:p>
        </w:tc>
        <w:tc>
          <w:tcPr>
            <w:tcW w:w="3402" w:type="dxa"/>
            <w:vAlign w:val="center"/>
          </w:tcPr>
          <w:p w14:paraId="1706E4FE" w14:textId="1A390842" w:rsidR="00352EB2" w:rsidRPr="00475770" w:rsidRDefault="00B900A2" w:rsidP="00352EB2">
            <w:pPr>
              <w:rPr>
                <w:rFonts w:ascii="Arial" w:hAnsi="Arial"/>
              </w:rPr>
            </w:pPr>
            <w:r w:rsidRPr="00475770">
              <w:rPr>
                <w:rFonts w:ascii="Arial" w:hAnsi="Arial"/>
              </w:rPr>
              <w:t>1.00</w:t>
            </w:r>
            <w:r w:rsidR="001E410B" w:rsidRPr="00475770">
              <w:rPr>
                <w:rFonts w:ascii="Arial" w:hAnsi="Arial"/>
              </w:rPr>
              <w:t xml:space="preserve"> kVA</w:t>
            </w:r>
          </w:p>
        </w:tc>
      </w:tr>
    </w:tbl>
    <w:p w14:paraId="6C3BCC6D" w14:textId="414AAF34" w:rsidR="00352EB2" w:rsidRPr="00475770" w:rsidRDefault="00B900A2" w:rsidP="00D377F5">
      <w:pPr>
        <w:pStyle w:val="NOTE0"/>
      </w:pPr>
      <w:r w:rsidRPr="00475770">
        <w:rPr>
          <w:rFonts w:hint="eastAsia"/>
          <w:noProof/>
        </w:rPr>
        <w:drawing>
          <wp:anchor distT="0" distB="0" distL="114300" distR="114300" simplePos="0" relativeHeight="252011520" behindDoc="0" locked="0" layoutInCell="1" allowOverlap="1" wp14:anchorId="0C147F46" wp14:editId="60E66D40">
            <wp:simplePos x="0" y="0"/>
            <wp:positionH relativeFrom="margin">
              <wp:align>left</wp:align>
            </wp:positionH>
            <wp:positionV relativeFrom="paragraph">
              <wp:posOffset>60325</wp:posOffset>
            </wp:positionV>
            <wp:extent cx="145415" cy="145415"/>
            <wp:effectExtent l="0" t="0" r="6985" b="6985"/>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2EB2" w:rsidRPr="00475770">
        <w:rPr>
          <w:rFonts w:hint="eastAsia"/>
        </w:rPr>
        <w:t>N</w:t>
      </w:r>
      <w:r w:rsidR="00352EB2" w:rsidRPr="00475770">
        <w:t>OTE</w:t>
      </w:r>
    </w:p>
    <w:p w14:paraId="3EFE54E9" w14:textId="4391F20B" w:rsidR="00352EB2" w:rsidRPr="00475770" w:rsidRDefault="00352EB2" w:rsidP="00D377F5">
      <w:pPr>
        <w:pStyle w:val="NOTE"/>
        <w:rPr>
          <w:snapToGrid w:val="0"/>
        </w:rPr>
      </w:pPr>
      <w:r w:rsidRPr="00475770">
        <w:rPr>
          <w:snapToGrid w:val="0"/>
        </w:rPr>
        <w:t>The heater will operate daily when the outside air reaches the dew point, to avoid condensation inside the cabinet. When the heater operates, the heater will use most of the required standby power.</w:t>
      </w:r>
    </w:p>
    <w:p w14:paraId="34F4E6E5" w14:textId="77777777" w:rsidR="00222897" w:rsidRPr="00475770" w:rsidRDefault="00222897" w:rsidP="00222897">
      <w:bookmarkStart w:id="1165" w:name="_Ref101943750"/>
    </w:p>
    <w:p w14:paraId="26484E8D" w14:textId="77777777" w:rsidR="007E68E3" w:rsidRPr="00475770" w:rsidRDefault="007E68E3" w:rsidP="00222897"/>
    <w:p w14:paraId="0AAC322C" w14:textId="77777777" w:rsidR="007E68E3" w:rsidRPr="00475770" w:rsidRDefault="007E68E3" w:rsidP="00222897"/>
    <w:p w14:paraId="7BF37E24" w14:textId="77777777" w:rsidR="007E68E3" w:rsidRPr="00475770" w:rsidRDefault="007E68E3" w:rsidP="00222897"/>
    <w:p w14:paraId="64215B7A" w14:textId="77777777" w:rsidR="007E68E3" w:rsidRPr="00475770" w:rsidRDefault="007E68E3" w:rsidP="00222897"/>
    <w:p w14:paraId="7CB4356C" w14:textId="77777777" w:rsidR="007E68E3" w:rsidRPr="00475770" w:rsidRDefault="007E68E3" w:rsidP="00222897"/>
    <w:p w14:paraId="4D5206A7" w14:textId="51FCACFA" w:rsidR="00377A57" w:rsidRPr="00475770" w:rsidRDefault="00377A57" w:rsidP="00377A57">
      <w:pPr>
        <w:pStyle w:val="2"/>
        <w:spacing w:before="240"/>
      </w:pPr>
      <w:bookmarkStart w:id="1166" w:name="_Toc106900471"/>
      <w:bookmarkStart w:id="1167" w:name="_Toc106983343"/>
      <w:bookmarkStart w:id="1168" w:name="_Toc119068382"/>
      <w:r w:rsidRPr="00475770">
        <w:lastRenderedPageBreak/>
        <w:t>Input Short Circuit Current Specifications</w:t>
      </w:r>
      <w:bookmarkEnd w:id="1166"/>
      <w:bookmarkEnd w:id="1167"/>
      <w:bookmarkEnd w:id="1168"/>
    </w:p>
    <w:bookmarkEnd w:id="1165"/>
    <w:p w14:paraId="0BA0ECAE" w14:textId="0A28B7DD" w:rsidR="00352EB2" w:rsidRPr="00475770" w:rsidRDefault="00352EB2" w:rsidP="003C6F4C">
      <w:pPr>
        <w:pStyle w:val="FigureTittle"/>
      </w:pPr>
      <w:r w:rsidRPr="00475770">
        <w:t xml:space="preserve">Table </w:t>
      </w:r>
      <w:r w:rsidR="00F9073B">
        <w:fldChar w:fldCharType="begin"/>
      </w:r>
      <w:r w:rsidR="00F9073B">
        <w:instrText xml:space="preserve"> STYLEREF 1 \s </w:instrText>
      </w:r>
      <w:r w:rsidR="00F9073B">
        <w:fldChar w:fldCharType="separate"/>
      </w:r>
      <w:r w:rsidR="00BD432C">
        <w:rPr>
          <w:noProof/>
        </w:rPr>
        <w:t>9</w:t>
      </w:r>
      <w:r w:rsidR="00F9073B">
        <w:rPr>
          <w:noProof/>
        </w:rPr>
        <w:fldChar w:fldCharType="end"/>
      </w:r>
      <w:r w:rsidR="00C00CFF" w:rsidRPr="00475770">
        <w:noBreakHyphen/>
      </w:r>
      <w:r w:rsidR="00F9073B">
        <w:fldChar w:fldCharType="begin"/>
      </w:r>
      <w:r w:rsidR="00F9073B">
        <w:instrText xml:space="preserve"> SEQ Table \* ARABIC \s 1 </w:instrText>
      </w:r>
      <w:r w:rsidR="00F9073B">
        <w:fldChar w:fldCharType="separate"/>
      </w:r>
      <w:r w:rsidR="00BD432C">
        <w:rPr>
          <w:noProof/>
        </w:rPr>
        <w:t>17</w:t>
      </w:r>
      <w:r w:rsidR="00F9073B">
        <w:rPr>
          <w:noProof/>
        </w:rPr>
        <w:fldChar w:fldCharType="end"/>
      </w:r>
      <w:r w:rsidRPr="00475770">
        <w:t xml:space="preserve"> </w:t>
      </w:r>
      <w:r w:rsidR="006306C5" w:rsidRPr="00475770">
        <w:t>Input Short Circuit Current</w:t>
      </w:r>
      <w:r w:rsidR="00377A57" w:rsidRPr="00475770">
        <w:t xml:space="preserve"> Specifications</w:t>
      </w:r>
    </w:p>
    <w:tbl>
      <w:tblPr>
        <w:tblStyle w:val="a7"/>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2"/>
        <w:gridCol w:w="3402"/>
      </w:tblGrid>
      <w:tr w:rsidR="00AD265F" w:rsidRPr="00475770" w14:paraId="1CCCBBF2"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402" w:type="dxa"/>
          </w:tcPr>
          <w:p w14:paraId="1E7D4813" w14:textId="7BEB4E3F" w:rsidR="00AD265F" w:rsidRPr="00475770" w:rsidRDefault="00AD265F" w:rsidP="00172287">
            <w:r w:rsidRPr="00475770">
              <w:rPr>
                <w:rFonts w:hint="eastAsia"/>
              </w:rPr>
              <w:t>S</w:t>
            </w:r>
            <w:r w:rsidRPr="00475770">
              <w:t>ituation</w:t>
            </w:r>
          </w:p>
        </w:tc>
        <w:tc>
          <w:tcPr>
            <w:tcW w:w="3402" w:type="dxa"/>
          </w:tcPr>
          <w:p w14:paraId="3E8F5C17" w14:textId="56CC12A2" w:rsidR="00AD265F" w:rsidRPr="00475770" w:rsidRDefault="00AD265F" w:rsidP="00352EB2">
            <w:pPr>
              <w:jc w:val="left"/>
            </w:pPr>
            <w:r w:rsidRPr="00475770">
              <w:t>Specification</w:t>
            </w:r>
          </w:p>
        </w:tc>
      </w:tr>
      <w:tr w:rsidR="00AD265F" w:rsidRPr="00475770" w14:paraId="60C06113" w14:textId="77777777" w:rsidTr="00743B0B">
        <w:trPr>
          <w:trHeight w:val="567"/>
          <w:jc w:val="center"/>
        </w:trPr>
        <w:tc>
          <w:tcPr>
            <w:tcW w:w="3402" w:type="dxa"/>
            <w:vAlign w:val="center"/>
          </w:tcPr>
          <w:p w14:paraId="0843930E" w14:textId="30881D11" w:rsidR="00AD265F" w:rsidRPr="00475770" w:rsidRDefault="00AD265F" w:rsidP="003F3D0C">
            <w:pPr>
              <w:jc w:val="both"/>
              <w:rPr>
                <w:b/>
              </w:rPr>
            </w:pPr>
            <w:r w:rsidRPr="00475770">
              <w:rPr>
                <w:rFonts w:ascii="Arial" w:hAnsi="Arial"/>
                <w:b/>
              </w:rPr>
              <w:t xml:space="preserve">Rated Peak Withstand Current </w:t>
            </w:r>
            <w:r w:rsidR="003F3D0C" w:rsidRPr="00475770">
              <w:rPr>
                <w:rFonts w:ascii="Arial" w:hAnsi="Arial"/>
                <w:b/>
              </w:rPr>
              <w:t>(kA peak)</w:t>
            </w:r>
          </w:p>
        </w:tc>
        <w:tc>
          <w:tcPr>
            <w:tcW w:w="3402" w:type="dxa"/>
            <w:vAlign w:val="center"/>
          </w:tcPr>
          <w:p w14:paraId="2F90CACA" w14:textId="7E889818" w:rsidR="00AD265F" w:rsidRPr="00475770" w:rsidRDefault="00F25A16" w:rsidP="00AD265F">
            <w:r w:rsidRPr="00475770">
              <w:rPr>
                <w:rFonts w:ascii="Arial" w:hAnsi="Arial"/>
              </w:rPr>
              <w:t xml:space="preserve">35 </w:t>
            </w:r>
            <w:r w:rsidRPr="00475770">
              <w:rPr>
                <w:rFonts w:ascii="Arial" w:hAnsi="Arial" w:hint="eastAsia"/>
              </w:rPr>
              <w:t>kA</w:t>
            </w:r>
          </w:p>
        </w:tc>
      </w:tr>
      <w:tr w:rsidR="00AD265F" w:rsidRPr="00002E5E" w14:paraId="5DE0DE42" w14:textId="77777777" w:rsidTr="00743B0B">
        <w:trPr>
          <w:trHeight w:val="680"/>
          <w:jc w:val="center"/>
        </w:trPr>
        <w:tc>
          <w:tcPr>
            <w:tcW w:w="3402" w:type="dxa"/>
            <w:vAlign w:val="center"/>
          </w:tcPr>
          <w:p w14:paraId="5CA7DCBD" w14:textId="6B0B852A" w:rsidR="00AD265F" w:rsidRPr="00475770" w:rsidRDefault="00AD265F" w:rsidP="003F3D0C">
            <w:pPr>
              <w:jc w:val="both"/>
              <w:rPr>
                <w:b/>
              </w:rPr>
            </w:pPr>
            <w:r w:rsidRPr="00475770">
              <w:rPr>
                <w:rFonts w:ascii="Arial" w:hAnsi="Arial"/>
                <w:b/>
              </w:rPr>
              <w:t>Rate</w:t>
            </w:r>
            <w:r w:rsidR="003F3D0C" w:rsidRPr="00475770">
              <w:rPr>
                <w:rFonts w:ascii="Arial" w:hAnsi="Arial"/>
                <w:b/>
              </w:rPr>
              <w:t>d Short-time Withstand Current (kA rms)</w:t>
            </w:r>
          </w:p>
        </w:tc>
        <w:tc>
          <w:tcPr>
            <w:tcW w:w="3402" w:type="dxa"/>
            <w:vAlign w:val="center"/>
          </w:tcPr>
          <w:p w14:paraId="699D9819" w14:textId="7823CC50" w:rsidR="00AD265F" w:rsidRPr="00002E5E" w:rsidRDefault="00F25A16" w:rsidP="00222897">
            <w:pPr>
              <w:rPr>
                <w:rFonts w:ascii="Arial" w:hAnsi="Arial"/>
              </w:rPr>
            </w:pPr>
            <w:r w:rsidRPr="00475770">
              <w:rPr>
                <w:rFonts w:ascii="Arial" w:hAnsi="Arial"/>
              </w:rPr>
              <w:t xml:space="preserve">35 </w:t>
            </w:r>
            <w:r w:rsidRPr="00475770">
              <w:rPr>
                <w:rFonts w:ascii="Arial" w:hAnsi="Arial" w:hint="eastAsia"/>
              </w:rPr>
              <w:t>kA</w:t>
            </w:r>
          </w:p>
        </w:tc>
      </w:tr>
    </w:tbl>
    <w:p w14:paraId="552F1C2A" w14:textId="1EAD39E8" w:rsidR="00D82CB7" w:rsidRPr="00002E5E" w:rsidRDefault="00D82CB7" w:rsidP="008A3BA3"/>
    <w:sectPr w:rsidR="00D82CB7" w:rsidRPr="00002E5E" w:rsidSect="00D26989">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890156" w14:textId="77777777" w:rsidR="00F9073B" w:rsidRDefault="00F9073B" w:rsidP="00B67D5F">
      <w:pPr>
        <w:spacing w:line="240" w:lineRule="auto"/>
      </w:pPr>
      <w:r>
        <w:separator/>
      </w:r>
    </w:p>
  </w:endnote>
  <w:endnote w:type="continuationSeparator" w:id="0">
    <w:p w14:paraId="69CFE276" w14:textId="77777777" w:rsidR="00F9073B" w:rsidRDefault="00F9073B"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ABBvoice-Regular">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9570B" w14:textId="0EC968BE" w:rsidR="005E61E0" w:rsidRDefault="005E61E0" w:rsidP="003F1065">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4737400"/>
      <w:docPartObj>
        <w:docPartGallery w:val="Page Numbers (Bottom of Page)"/>
        <w:docPartUnique/>
      </w:docPartObj>
    </w:sdtPr>
    <w:sdtEndPr/>
    <w:sdtContent>
      <w:p w14:paraId="6C9379E7" w14:textId="77777777" w:rsidR="005E61E0" w:rsidRDefault="005E61E0" w:rsidP="003F1065">
        <w:pPr>
          <w:pStyle w:val="ac"/>
          <w:jc w:val="center"/>
        </w:pPr>
        <w:r>
          <w:fldChar w:fldCharType="begin"/>
        </w:r>
        <w:r>
          <w:instrText>PAGE   \* MERGEFORMAT</w:instrText>
        </w:r>
        <w:r>
          <w:fldChar w:fldCharType="separate"/>
        </w:r>
        <w:r w:rsidR="00B403EE" w:rsidRPr="00B403EE">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721360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B403EE" w:rsidRPr="00B403EE">
          <w:rPr>
            <w:noProof/>
            <w:lang w:val="zh-CN"/>
          </w:rPr>
          <w:t>34</w:t>
        </w:r>
        <w:r>
          <w:fldChar w:fldCharType="end"/>
        </w:r>
      </w:p>
    </w:sdtContent>
  </w:sdt>
  <w:p w14:paraId="76C40BE7" w14:textId="1970428F" w:rsidR="005E61E0" w:rsidRDefault="005E61E0" w:rsidP="00FA5517">
    <w:pPr>
      <w:pStyle w:val="ac"/>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50"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51"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245365"/>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B403EE" w:rsidRPr="00B403EE">
          <w:rPr>
            <w:noProof/>
            <w:lang w:val="zh-CN"/>
          </w:rPr>
          <w:t>55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5B058" w14:textId="77777777" w:rsidR="005E61E0" w:rsidRDefault="005E61E0">
    <w:pPr>
      <w:spacing w:line="14" w:lineRule="auto"/>
      <w:rPr>
        <w:sz w:val="20"/>
        <w:szCs w:val="20"/>
      </w:rPr>
    </w:pPr>
    <w:r>
      <w:rPr>
        <w:noProof/>
      </w:rPr>
      <mc:AlternateContent>
        <mc:Choice Requires="wpg">
          <w:drawing>
            <wp:anchor distT="0" distB="0" distL="114300" distR="114300" simplePos="0" relativeHeight="251667456" behindDoc="1" locked="0" layoutInCell="1" allowOverlap="1" wp14:anchorId="512F0265" wp14:editId="137BCD3D">
              <wp:simplePos x="0" y="0"/>
              <wp:positionH relativeFrom="page">
                <wp:posOffset>708660</wp:posOffset>
              </wp:positionH>
              <wp:positionV relativeFrom="page">
                <wp:posOffset>10038715</wp:posOffset>
              </wp:positionV>
              <wp:extent cx="556895" cy="23495"/>
              <wp:effectExtent l="3810" t="8890" r="1270" b="5715"/>
              <wp:wrapNone/>
              <wp:docPr id="36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9" name="Group 367"/>
                      <wpg:cNvGrpSpPr>
                        <a:grpSpLocks/>
                      </wpg:cNvGrpSpPr>
                      <wpg:grpSpPr bwMode="auto">
                        <a:xfrm>
                          <a:off x="1134" y="15827"/>
                          <a:ext cx="840" cy="2"/>
                          <a:chOff x="1134" y="15827"/>
                          <a:chExt cx="840" cy="2"/>
                        </a:xfrm>
                      </wpg:grpSpPr>
                      <wps:wsp>
                        <wps:cNvPr id="370"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65"/>
                      <wpg:cNvGrpSpPr>
                        <a:grpSpLocks/>
                      </wpg:cNvGrpSpPr>
                      <wpg:grpSpPr bwMode="auto">
                        <a:xfrm>
                          <a:off x="1134" y="15827"/>
                          <a:ext cx="840" cy="2"/>
                          <a:chOff x="1134" y="15827"/>
                          <a:chExt cx="840" cy="2"/>
                        </a:xfrm>
                      </wpg:grpSpPr>
                      <wps:wsp>
                        <wps:cNvPr id="372"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406AA75" id="Group 364" o:spid="_x0000_s1026" style="position:absolute;left:0;text-align:left;margin-left:55.8pt;margin-top:790.45pt;width:43.85pt;height:1.85pt;z-index:-251649024;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BfcEA&#10;AADcAAAADwAAAGRycy9kb3ducmV2LnhtbERPTWsCMRC9F/wPYYTe6qwttLI1igoFwUPZbRF6GzbT&#10;zdLNZE2irv++ORR6fLzv5Xp0vbpwiJ0XDfNZAYql8aaTVsPnx9vDAlRMJIZ6L6zhxhHWq8ndkkrj&#10;r1LxpU6tyiESS9JgUxpKxNhYdhRnfmDJ3LcPjlKGoUUT6JrDXY+PRfGMjjrJDZYG3llufuqz04BV&#10;HdyRv8bGdSdbbRlPh3fU+n46bl5BJR7Tv/jPvTcanl7y/HwmHw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BwX3BAAAA3AAAAA8AAAAAAAAAAAAAAAAAmAIAAGRycy9kb3du&#10;cmV2LnhtbFBLBQYAAAAABAAEAPUAAACGAw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2n8IA&#10;AADcAAAADwAAAGRycy9kb3ducmV2LnhtbESPQWvCQBSE7wX/w/IEb3WjgdbErKJCwWtTDx4f2Wc2&#10;mH0bstuY/HtXKPQ4zMw3TLEfbSsG6n3jWMFqmYAgrpxuuFZw+fl634DwAVlj65gUTORhv5u9FZhr&#10;9+BvGspQiwhhn6MCE0KXS+krQxb90nXE0bu53mKIsq+l7vER4baV6yT5kBYbjgsGOzoZqu7lr1XQ&#10;jcfhlFWTS3Rqjlpm9jp5q9RiPh62IAKN4T/81z5rBennGl5n4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naf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68480" behindDoc="1" locked="0" layoutInCell="1" allowOverlap="1" wp14:anchorId="0F7D49E5" wp14:editId="54889A86">
              <wp:simplePos x="0" y="0"/>
              <wp:positionH relativeFrom="page">
                <wp:posOffset>707390</wp:posOffset>
              </wp:positionH>
              <wp:positionV relativeFrom="page">
                <wp:posOffset>10172700</wp:posOffset>
              </wp:positionV>
              <wp:extent cx="179070" cy="152400"/>
              <wp:effectExtent l="2540" t="0" r="0" b="0"/>
              <wp:wrapNone/>
              <wp:docPr id="36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B1E55" w14:textId="77777777" w:rsidR="005E61E0" w:rsidRDefault="005E61E0">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D49E5" id="_x0000_t202" coordsize="21600,21600" o:spt="202" path="m,l,21600r21600,l21600,xe">
              <v:stroke joinstyle="miter"/>
              <v:path gradientshapeok="t" o:connecttype="rect"/>
            </v:shapetype>
            <v:shape id="Text Box 363" o:spid="_x0000_s1052" type="#_x0000_t202" style="position:absolute;left:0;text-align:left;margin-left:55.7pt;margin-top:801pt;width:14.1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yJDtAIAALM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" filled="f" stroked="f">
              <v:textbox inset="0,0,0,0">
                <w:txbxContent>
                  <w:p w14:paraId="3F4B1E55" w14:textId="77777777" w:rsidR="005E61E0" w:rsidRDefault="005E61E0">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179CF9B3" wp14:editId="7C23F488">
              <wp:simplePos x="0" y="0"/>
              <wp:positionH relativeFrom="page">
                <wp:posOffset>5173345</wp:posOffset>
              </wp:positionH>
              <wp:positionV relativeFrom="page">
                <wp:posOffset>10172700</wp:posOffset>
              </wp:positionV>
              <wp:extent cx="1679575" cy="152400"/>
              <wp:effectExtent l="1270" t="0" r="0" b="0"/>
              <wp:wrapNone/>
              <wp:docPr id="36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8153E"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CF9B3" id="Text Box 362" o:spid="_x0000_s1053" type="#_x0000_t202" style="position:absolute;left:0;text-align:left;margin-left:407.35pt;margin-top:801pt;width:132.25pt;height:1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PCtAIAALQ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" filled="f" stroked="f">
              <v:textbox inset="0,0,0,0">
                <w:txbxContent>
                  <w:p w14:paraId="45A8153E"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541331"/>
      <w:docPartObj>
        <w:docPartGallery w:val="Page Numbers (Bottom of Page)"/>
        <w:docPartUnique/>
      </w:docPartObj>
    </w:sdtPr>
    <w:sdtEndPr/>
    <w:sdtContent>
      <w:p w14:paraId="32639C1E" w14:textId="77777777" w:rsidR="005E61E0" w:rsidRPr="000871EB" w:rsidRDefault="005E61E0" w:rsidP="00486515">
        <w:pPr>
          <w:pStyle w:val="ac"/>
          <w:jc w:val="center"/>
        </w:pPr>
        <w:r>
          <w:fldChar w:fldCharType="begin"/>
        </w:r>
        <w:r>
          <w:instrText>PAGE   \* MERGEFORMAT</w:instrText>
        </w:r>
        <w:r>
          <w:fldChar w:fldCharType="separate"/>
        </w:r>
        <w:r w:rsidR="00B403EE" w:rsidRPr="00B403EE">
          <w:rPr>
            <w:noProof/>
            <w:lang w:val="zh-CN"/>
          </w:rPr>
          <w:t>56</w:t>
        </w:r>
        <w:r>
          <w:fldChar w:fldCharType="end"/>
        </w:r>
      </w:p>
    </w:sdtContent>
  </w:sdt>
  <w:p w14:paraId="044A17FA" w14:textId="32B12BC6" w:rsidR="005E61E0" w:rsidRDefault="005E61E0"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70528" behindDoc="1" locked="0" layoutInCell="1" allowOverlap="1" wp14:anchorId="0A690191" wp14:editId="796DCA66">
              <wp:simplePos x="0" y="0"/>
              <wp:positionH relativeFrom="page">
                <wp:posOffset>708660</wp:posOffset>
              </wp:positionH>
              <wp:positionV relativeFrom="page">
                <wp:posOffset>10038715</wp:posOffset>
              </wp:positionV>
              <wp:extent cx="556895" cy="23495"/>
              <wp:effectExtent l="3810" t="8890" r="1270" b="5715"/>
              <wp:wrapNone/>
              <wp:docPr id="361"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2" name="Group 360"/>
                      <wpg:cNvGrpSpPr>
                        <a:grpSpLocks/>
                      </wpg:cNvGrpSpPr>
                      <wpg:grpSpPr bwMode="auto">
                        <a:xfrm>
                          <a:off x="1134" y="15827"/>
                          <a:ext cx="840" cy="2"/>
                          <a:chOff x="1134" y="15827"/>
                          <a:chExt cx="840" cy="2"/>
                        </a:xfrm>
                      </wpg:grpSpPr>
                      <wps:wsp>
                        <wps:cNvPr id="363"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58"/>
                      <wpg:cNvGrpSpPr>
                        <a:grpSpLocks/>
                      </wpg:cNvGrpSpPr>
                      <wpg:grpSpPr bwMode="auto">
                        <a:xfrm>
                          <a:off x="1134" y="15827"/>
                          <a:ext cx="840" cy="2"/>
                          <a:chOff x="1134" y="15827"/>
                          <a:chExt cx="840" cy="2"/>
                        </a:xfrm>
                      </wpg:grpSpPr>
                      <wps:wsp>
                        <wps:cNvPr id="365"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FA4E699" id="Group 357" o:spid="_x0000_s1026" style="position:absolute;left:0;text-align:left;margin-left:55.8pt;margin-top:790.45pt;width:43.85pt;height:1.85pt;z-index:-25164595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J18QA&#10;AADcAAAADwAAAGRycy9kb3ducmV2LnhtbESPQWsCMRSE74X+h/AKvdW3rSBlNYoWCoUeym5Lwdtj&#10;89wsbl7WJNXtvzeC4HGYmW+YxWp0vTpyiJ0XDc+TAhRL400nrYaf7/enV1AxkRjqvbCGf46wWt7f&#10;Lag0/iQVH+vUqgyRWJIGm9JQIsbGsqM48QNL9nY+OEpZhhZNoFOGux5fimKGjjrJC5YGfrPc7Os/&#10;pwGrOrhf3o6N6w622jAePr9Q68eHcT0HlXhMt/C1/WE0TGdTuJzJRw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ydfEAAAA3AAAAA8AAAAAAAAAAAAAAAAAmAIAAGRycy9k&#10;b3ducmV2LnhtbFBLBQYAAAAABAAEAPUAAACJAw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4NsIA&#10;AADcAAAADwAAAGRycy9kb3ducmV2LnhtbESPT4vCMBTE74LfITzBm6aurNjaKFYQvK67hz0+mmdT&#10;bF5Kk+2fb28WFvY4zMxvmPw02kb01PnasYLNOgFBXDpdc6Xg6/O62oPwAVlj45gUTOThdJzPcsy0&#10;G/iD+nuoRISwz1CBCaHNpPSlIYt+7Vri6D1cZzFE2VVSdzhEuG3kW5LspMWa44LBli6Gyuf9xypo&#10;x6K/pOXkEr01hZap/Z68VWq5GM8HEIHG8B/+a9+0gu3uHX7Px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ng2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71552" behindDoc="1" locked="0" layoutInCell="1" allowOverlap="1" wp14:anchorId="03FAAA23" wp14:editId="425DB697">
              <wp:simplePos x="0" y="0"/>
              <wp:positionH relativeFrom="page">
                <wp:posOffset>707390</wp:posOffset>
              </wp:positionH>
              <wp:positionV relativeFrom="page">
                <wp:posOffset>10172700</wp:posOffset>
              </wp:positionV>
              <wp:extent cx="1679575" cy="152400"/>
              <wp:effectExtent l="2540" t="0" r="3810" b="0"/>
              <wp:wrapNone/>
              <wp:docPr id="36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1719C"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AAA23" id="_x0000_t202" coordsize="21600,21600" o:spt="202" path="m,l,21600r21600,l21600,xe">
              <v:stroke joinstyle="miter"/>
              <v:path gradientshapeok="t" o:connecttype="rect"/>
            </v:shapetype>
            <v:shape id="Text Box 356" o:spid="_x0000_s1054" type="#_x0000_t202" style="position:absolute;left:0;text-align:left;margin-left:55.7pt;margin-top:801pt;width:132.2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" filled="f" stroked="f">
              <v:textbox inset="0,0,0,0">
                <w:txbxContent>
                  <w:p w14:paraId="31D1719C"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0328956" wp14:editId="4DCB70D9">
              <wp:simplePos x="0" y="0"/>
              <wp:positionH relativeFrom="page">
                <wp:posOffset>6661785</wp:posOffset>
              </wp:positionH>
              <wp:positionV relativeFrom="page">
                <wp:posOffset>10172700</wp:posOffset>
              </wp:positionV>
              <wp:extent cx="203835" cy="152400"/>
              <wp:effectExtent l="3810" t="0" r="1905" b="0"/>
              <wp:wrapNone/>
              <wp:docPr id="35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51EB" w14:textId="77777777" w:rsidR="005E61E0" w:rsidRDefault="005E61E0">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B403EE">
                            <w:rPr>
                              <w:rFonts w:ascii="Verdana"/>
                              <w:b/>
                              <w:noProof/>
                              <w:w w:val="84"/>
                              <w:sz w:val="20"/>
                            </w:rP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328956" id="_x0000_t202" coordsize="21600,21600" o:spt="202" path="m,l,21600r21600,l21600,xe">
              <v:stroke joinstyle="miter"/>
              <v:path gradientshapeok="t" o:connecttype="rect"/>
            </v:shapetype>
            <v:shape id="Text Box 355" o:spid="_x0000_s1055" type="#_x0000_t202" style="position:absolute;left:0;text-align:left;margin-left:524.55pt;margin-top:801pt;width:16.0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7t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F1GC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JzGYCuq&#10;RyCwFEAwYClsPhAaIX9iNMAWybD6sSeSYtR+5DAEZuXMgpyF7SwQXsLTDGuMJnGtp9W07yXbNYA8&#10;jRkXNzAoNbMkNhM1RXEcL9gMNpfjFjOr5/m/tTrv2tVvAA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E42Pu20AgAA&#10;swUAAA4AAAAAAAAAAAAAAAAALgIAAGRycy9lMm9Eb2MueG1sUEsBAi0AFAAGAAgAAAAhALMofozh&#10;AAAADwEAAA8AAAAAAAAAAAAAAAAADgUAAGRycy9kb3ducmV2LnhtbFBLBQYAAAAABAAEAPMAAAAc&#10;BgAAAAA=&#10;" filled="f" stroked="f">
              <v:textbox inset="0,0,0,0">
                <w:txbxContent>
                  <w:p w14:paraId="630F51EB" w14:textId="77777777" w:rsidR="005E61E0" w:rsidRDefault="005E61E0">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B403EE">
                      <w:rPr>
                        <w:rFonts w:ascii="Verdana"/>
                        <w:b/>
                        <w:noProof/>
                        <w:w w:val="84"/>
                        <w:sz w:val="20"/>
                      </w:rPr>
                      <w:t>56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8299F2" w14:textId="77777777" w:rsidR="00F9073B" w:rsidRDefault="00F9073B" w:rsidP="00B67D5F">
      <w:pPr>
        <w:spacing w:line="240" w:lineRule="auto"/>
      </w:pPr>
      <w:r>
        <w:separator/>
      </w:r>
    </w:p>
  </w:footnote>
  <w:footnote w:type="continuationSeparator" w:id="0">
    <w:p w14:paraId="4A083C38" w14:textId="77777777" w:rsidR="00F9073B" w:rsidRDefault="00F9073B"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08B82A49"/>
    <w:multiLevelType w:val="hybridMultilevel"/>
    <w:tmpl w:val="C95EA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F1F3A44"/>
    <w:multiLevelType w:val="multilevel"/>
    <w:tmpl w:val="C994C4B8"/>
    <w:numStyleLink w:val="a"/>
  </w:abstractNum>
  <w:abstractNum w:abstractNumId="4">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1F971C37"/>
    <w:multiLevelType w:val="hybridMultilevel"/>
    <w:tmpl w:val="FDD462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nsid w:val="1FD318FE"/>
    <w:multiLevelType w:val="hybridMultilevel"/>
    <w:tmpl w:val="F656D7C4"/>
    <w:lvl w:ilvl="0" w:tplc="8EA25C74">
      <w:start w:val="1"/>
      <w:numFmt w:val="bullet"/>
      <w:pStyle w:val="ItemListinTabl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57C3F65"/>
    <w:multiLevelType w:val="hybridMultilevel"/>
    <w:tmpl w:val="B510A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nsid w:val="37B26E0F"/>
    <w:multiLevelType w:val="hybridMultilevel"/>
    <w:tmpl w:val="CB565014"/>
    <w:lvl w:ilvl="0" w:tplc="04090001">
      <w:start w:val="1"/>
      <w:numFmt w:val="bullet"/>
      <w:lvlText w:val=""/>
      <w:lvlJc w:val="left"/>
      <w:pPr>
        <w:ind w:left="1481" w:hanging="420"/>
      </w:pPr>
      <w:rPr>
        <w:rFonts w:ascii="Wingdings" w:hAnsi="Wingdings" w:hint="default"/>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11">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12">
    <w:nsid w:val="3D343EF5"/>
    <w:multiLevelType w:val="hybridMultilevel"/>
    <w:tmpl w:val="9592932C"/>
    <w:lvl w:ilvl="0" w:tplc="9D66E5A6">
      <w:start w:val="1"/>
      <w:numFmt w:val="decimal"/>
      <w:pStyle w:val="a0"/>
      <w:lvlText w:val="%1．"/>
      <w:lvlJc w:val="left"/>
      <w:pPr>
        <w:ind w:left="1061" w:hanging="420"/>
      </w:pPr>
      <w:rPr>
        <w:rFonts w:ascii="Arial" w:hAnsi="Arial" w:cs="Arial" w:hint="default"/>
        <w:b w:val="0"/>
        <w:bCs w:val="0"/>
        <w:i w:val="0"/>
        <w:iCs w:val="0"/>
        <w:caps w:val="0"/>
        <w:smallCaps w:val="0"/>
        <w:strike w:val="0"/>
        <w:dstrike w:val="0"/>
        <w:outline w:val="0"/>
        <w:shadow w:val="0"/>
        <w:emboss w:val="0"/>
        <w:imprint w:val="0"/>
        <w:noProof w:val="0"/>
        <w:vanish w:val="0"/>
        <w:color w:val="auto"/>
        <w:spacing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5957" w:hanging="360"/>
      </w:pPr>
      <w:rPr>
        <w:rFonts w:hint="default"/>
      </w:rPr>
    </w:lvl>
    <w:lvl w:ilvl="2" w:tplc="0409001B" w:tentative="1">
      <w:start w:val="1"/>
      <w:numFmt w:val="lowerRoman"/>
      <w:lvlText w:val="%3."/>
      <w:lvlJc w:val="right"/>
      <w:pPr>
        <w:ind w:left="6437" w:hanging="420"/>
      </w:pPr>
    </w:lvl>
    <w:lvl w:ilvl="3" w:tplc="0409000F" w:tentative="1">
      <w:start w:val="1"/>
      <w:numFmt w:val="decimal"/>
      <w:lvlText w:val="%4."/>
      <w:lvlJc w:val="left"/>
      <w:pPr>
        <w:ind w:left="6857" w:hanging="420"/>
      </w:pPr>
    </w:lvl>
    <w:lvl w:ilvl="4" w:tplc="04090019" w:tentative="1">
      <w:start w:val="1"/>
      <w:numFmt w:val="lowerLetter"/>
      <w:lvlText w:val="%5)"/>
      <w:lvlJc w:val="left"/>
      <w:pPr>
        <w:ind w:left="7277" w:hanging="420"/>
      </w:pPr>
    </w:lvl>
    <w:lvl w:ilvl="5" w:tplc="0409001B" w:tentative="1">
      <w:start w:val="1"/>
      <w:numFmt w:val="lowerRoman"/>
      <w:lvlText w:val="%6."/>
      <w:lvlJc w:val="right"/>
      <w:pPr>
        <w:ind w:left="7697" w:hanging="420"/>
      </w:pPr>
    </w:lvl>
    <w:lvl w:ilvl="6" w:tplc="0409000F" w:tentative="1">
      <w:start w:val="1"/>
      <w:numFmt w:val="decimal"/>
      <w:lvlText w:val="%7."/>
      <w:lvlJc w:val="left"/>
      <w:pPr>
        <w:ind w:left="8117" w:hanging="420"/>
      </w:pPr>
    </w:lvl>
    <w:lvl w:ilvl="7" w:tplc="04090019" w:tentative="1">
      <w:start w:val="1"/>
      <w:numFmt w:val="lowerLetter"/>
      <w:lvlText w:val="%8)"/>
      <w:lvlJc w:val="left"/>
      <w:pPr>
        <w:ind w:left="8537" w:hanging="420"/>
      </w:pPr>
    </w:lvl>
    <w:lvl w:ilvl="8" w:tplc="0409001B" w:tentative="1">
      <w:start w:val="1"/>
      <w:numFmt w:val="lowerRoman"/>
      <w:lvlText w:val="%9."/>
      <w:lvlJc w:val="right"/>
      <w:pPr>
        <w:ind w:left="8957" w:hanging="420"/>
      </w:pPr>
    </w:lvl>
  </w:abstractNum>
  <w:abstractNum w:abstractNumId="13">
    <w:nsid w:val="3D496315"/>
    <w:multiLevelType w:val="hybridMultilevel"/>
    <w:tmpl w:val="00C2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35E2AF5"/>
    <w:multiLevelType w:val="hybridMultilevel"/>
    <w:tmpl w:val="E068A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6975D5D"/>
    <w:multiLevelType w:val="hybridMultilevel"/>
    <w:tmpl w:val="670A7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8911EF9"/>
    <w:multiLevelType w:val="hybridMultilevel"/>
    <w:tmpl w:val="275A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8F510E7"/>
    <w:multiLevelType w:val="hybridMultilevel"/>
    <w:tmpl w:val="54280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20">
    <w:nsid w:val="4DF90359"/>
    <w:multiLevelType w:val="hybridMultilevel"/>
    <w:tmpl w:val="4D02CA6E"/>
    <w:lvl w:ilvl="0" w:tplc="04090001">
      <w:start w:val="1"/>
      <w:numFmt w:val="bullet"/>
      <w:lvlText w:val=""/>
      <w:lvlJc w:val="left"/>
      <w:pPr>
        <w:ind w:left="1481" w:hanging="420"/>
      </w:pPr>
      <w:rPr>
        <w:rFonts w:ascii="Wingdings" w:hAnsi="Wingdings" w:hint="default"/>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21">
    <w:nsid w:val="4F774CA0"/>
    <w:multiLevelType w:val="hybridMultilevel"/>
    <w:tmpl w:val="2CF2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8C009CD"/>
    <w:multiLevelType w:val="hybridMultilevel"/>
    <w:tmpl w:val="D54E9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B6B5B8F"/>
    <w:multiLevelType w:val="multilevel"/>
    <w:tmpl w:val="C994C4B8"/>
    <w:numStyleLink w:val="a"/>
  </w:abstractNum>
  <w:abstractNum w:abstractNumId="25">
    <w:nsid w:val="5B910EAE"/>
    <w:multiLevelType w:val="hybridMultilevel"/>
    <w:tmpl w:val="397C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1BD4933"/>
    <w:multiLevelType w:val="hybridMultilevel"/>
    <w:tmpl w:val="75829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54D1567"/>
    <w:multiLevelType w:val="hybridMultilevel"/>
    <w:tmpl w:val="7BA0397E"/>
    <w:lvl w:ilvl="0" w:tplc="FB9AEEF0">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8">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0">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31">
    <w:nsid w:val="722F4897"/>
    <w:multiLevelType w:val="hybridMultilevel"/>
    <w:tmpl w:val="27B83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75516EBB"/>
    <w:multiLevelType w:val="hybridMultilevel"/>
    <w:tmpl w:val="0A7A3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8692DB3"/>
    <w:multiLevelType w:val="hybridMultilevel"/>
    <w:tmpl w:val="BF06E7D2"/>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num w:numId="1">
    <w:abstractNumId w:val="0"/>
  </w:num>
  <w:num w:numId="2">
    <w:abstractNumId w:val="30"/>
  </w:num>
  <w:num w:numId="3">
    <w:abstractNumId w:val="27"/>
  </w:num>
  <w:num w:numId="4">
    <w:abstractNumId w:val="4"/>
  </w:num>
  <w:num w:numId="5">
    <w:abstractNumId w:val="6"/>
  </w:num>
  <w:num w:numId="6">
    <w:abstractNumId w:val="29"/>
  </w:num>
  <w:num w:numId="7">
    <w:abstractNumId w:val="7"/>
  </w:num>
  <w:num w:numId="8">
    <w:abstractNumId w:val="15"/>
  </w:num>
  <w:num w:numId="9">
    <w:abstractNumId w:val="11"/>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9"/>
  </w:num>
  <w:num w:numId="17">
    <w:abstractNumId w:val="12"/>
    <w:lvlOverride w:ilvl="0">
      <w:startOverride w:val="1"/>
    </w:lvlOverride>
  </w:num>
  <w:num w:numId="18">
    <w:abstractNumId w:val="12"/>
    <w:lvlOverride w:ilvl="0">
      <w:startOverride w:val="1"/>
    </w:lvlOverride>
  </w:num>
  <w:num w:numId="19">
    <w:abstractNumId w:val="9"/>
  </w:num>
  <w:num w:numId="20">
    <w:abstractNumId w:val="12"/>
    <w:lvlOverride w:ilvl="0">
      <w:startOverride w:val="1"/>
    </w:lvlOverride>
  </w:num>
  <w:num w:numId="21">
    <w:abstractNumId w:val="12"/>
    <w:lvlOverride w:ilvl="0">
      <w:startOverride w:val="1"/>
    </w:lvlOverride>
  </w:num>
  <w:num w:numId="22">
    <w:abstractNumId w:val="4"/>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22"/>
  </w:num>
  <w:num w:numId="26">
    <w:abstractNumId w:val="2"/>
  </w:num>
  <w:num w:numId="27">
    <w:abstractNumId w:val="3"/>
    <w:lvlOverride w:ilvl="2">
      <w:lvl w:ilvl="2">
        <w:start w:val="1"/>
        <w:numFmt w:val="decimal"/>
        <w:lvlText w:val="%1.%2.%3"/>
        <w:lvlJc w:val="left"/>
        <w:pPr>
          <w:ind w:left="720" w:hanging="720"/>
        </w:pPr>
        <w:rPr>
          <w:rFonts w:ascii="Arial" w:eastAsia="微软雅黑" w:hAnsi="Arial" w:hint="eastAsia"/>
          <w:b/>
          <w:i w:val="0"/>
          <w:color w:val="auto"/>
          <w:sz w:val="24"/>
        </w:rPr>
      </w:lvl>
    </w:lvlOverride>
  </w:num>
  <w:num w:numId="28">
    <w:abstractNumId w:val="24"/>
    <w:lvlOverride w:ilvl="2">
      <w:lvl w:ilvl="2">
        <w:start w:val="1"/>
        <w:numFmt w:val="decimal"/>
        <w:lvlText w:val="%1.%2.%3"/>
        <w:lvlJc w:val="left"/>
        <w:pPr>
          <w:ind w:left="720" w:hanging="720"/>
        </w:pPr>
        <w:rPr>
          <w:rFonts w:ascii="Arial" w:eastAsia="微软雅黑" w:hAnsi="Arial" w:hint="eastAsia"/>
          <w:b/>
          <w:i w:val="0"/>
          <w:color w:val="auto"/>
          <w:sz w:val="24"/>
        </w:rPr>
      </w:lvl>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lvlOverride w:ilvl="0">
      <w:startOverride w:val="1"/>
    </w:lvlOverride>
  </w:num>
  <w:num w:numId="35">
    <w:abstractNumId w:val="12"/>
    <w:lvlOverride w:ilvl="0">
      <w:startOverride w:val="1"/>
    </w:lvlOverride>
  </w:num>
  <w:num w:numId="36">
    <w:abstractNumId w:val="12"/>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12"/>
    <w:lvlOverride w:ilvl="0">
      <w:startOverride w:val="1"/>
    </w:lvlOverride>
  </w:num>
  <w:num w:numId="41">
    <w:abstractNumId w:val="12"/>
    <w:lvlOverride w:ilvl="0">
      <w:startOverride w:val="1"/>
    </w:lvlOverride>
  </w:num>
  <w:num w:numId="42">
    <w:abstractNumId w:val="12"/>
    <w:lvlOverride w:ilvl="0">
      <w:startOverride w:val="1"/>
    </w:lvlOverride>
  </w:num>
  <w:num w:numId="43">
    <w:abstractNumId w:val="26"/>
  </w:num>
  <w:num w:numId="44">
    <w:abstractNumId w:val="16"/>
  </w:num>
  <w:num w:numId="45">
    <w:abstractNumId w:val="14"/>
  </w:num>
  <w:num w:numId="46">
    <w:abstractNumId w:val="28"/>
  </w:num>
  <w:num w:numId="47">
    <w:abstractNumId w:val="5"/>
  </w:num>
  <w:num w:numId="48">
    <w:abstractNumId w:val="23"/>
  </w:num>
  <w:num w:numId="49">
    <w:abstractNumId w:val="1"/>
  </w:num>
  <w:num w:numId="50">
    <w:abstractNumId w:val="21"/>
  </w:num>
  <w:num w:numId="51">
    <w:abstractNumId w:val="17"/>
  </w:num>
  <w:num w:numId="52">
    <w:abstractNumId w:val="25"/>
  </w:num>
  <w:num w:numId="53">
    <w:abstractNumId w:val="32"/>
  </w:num>
  <w:num w:numId="54">
    <w:abstractNumId w:val="8"/>
  </w:num>
  <w:num w:numId="55">
    <w:abstractNumId w:val="13"/>
  </w:num>
  <w:num w:numId="56">
    <w:abstractNumId w:val="18"/>
  </w:num>
  <w:num w:numId="57">
    <w:abstractNumId w:val="31"/>
  </w:num>
  <w:num w:numId="58">
    <w:abstractNumId w:val="20"/>
  </w:num>
  <w:num w:numId="59">
    <w:abstractNumId w:val="33"/>
  </w:num>
  <w:num w:numId="60">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D48"/>
    <w:rsid w:val="0001068A"/>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772A"/>
    <w:rsid w:val="00072F07"/>
    <w:rsid w:val="000812A7"/>
    <w:rsid w:val="00085A07"/>
    <w:rsid w:val="00086E73"/>
    <w:rsid w:val="00087A82"/>
    <w:rsid w:val="000A681E"/>
    <w:rsid w:val="000B101F"/>
    <w:rsid w:val="000B2DCA"/>
    <w:rsid w:val="000C0C86"/>
    <w:rsid w:val="000C34EE"/>
    <w:rsid w:val="000C560B"/>
    <w:rsid w:val="000C7267"/>
    <w:rsid w:val="000D049B"/>
    <w:rsid w:val="000D20FB"/>
    <w:rsid w:val="000D299E"/>
    <w:rsid w:val="000D2BA7"/>
    <w:rsid w:val="000D52C6"/>
    <w:rsid w:val="000D6EDB"/>
    <w:rsid w:val="000E31B7"/>
    <w:rsid w:val="000E6941"/>
    <w:rsid w:val="000F0CE7"/>
    <w:rsid w:val="000F1A83"/>
    <w:rsid w:val="000F5478"/>
    <w:rsid w:val="000F5B5C"/>
    <w:rsid w:val="000F5E57"/>
    <w:rsid w:val="001015B5"/>
    <w:rsid w:val="00101981"/>
    <w:rsid w:val="001026E0"/>
    <w:rsid w:val="001031F5"/>
    <w:rsid w:val="00103D34"/>
    <w:rsid w:val="00103D66"/>
    <w:rsid w:val="0010750C"/>
    <w:rsid w:val="001119F3"/>
    <w:rsid w:val="001121F1"/>
    <w:rsid w:val="00113B5B"/>
    <w:rsid w:val="001144F4"/>
    <w:rsid w:val="00120740"/>
    <w:rsid w:val="0012370E"/>
    <w:rsid w:val="0012595B"/>
    <w:rsid w:val="00125A23"/>
    <w:rsid w:val="001309C0"/>
    <w:rsid w:val="00130F29"/>
    <w:rsid w:val="0013418B"/>
    <w:rsid w:val="00135ABC"/>
    <w:rsid w:val="00140C9B"/>
    <w:rsid w:val="00141F2D"/>
    <w:rsid w:val="0014263A"/>
    <w:rsid w:val="0014557B"/>
    <w:rsid w:val="001459F8"/>
    <w:rsid w:val="0015108D"/>
    <w:rsid w:val="001563EC"/>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5C05"/>
    <w:rsid w:val="00196E0C"/>
    <w:rsid w:val="001A37BE"/>
    <w:rsid w:val="001A50E2"/>
    <w:rsid w:val="001A72AE"/>
    <w:rsid w:val="001B0856"/>
    <w:rsid w:val="001B28FD"/>
    <w:rsid w:val="001B614E"/>
    <w:rsid w:val="001C4331"/>
    <w:rsid w:val="001C456B"/>
    <w:rsid w:val="001C5E54"/>
    <w:rsid w:val="001C6F00"/>
    <w:rsid w:val="001C7B5E"/>
    <w:rsid w:val="001D035A"/>
    <w:rsid w:val="001E0770"/>
    <w:rsid w:val="001E08BD"/>
    <w:rsid w:val="001E410B"/>
    <w:rsid w:val="001E49EC"/>
    <w:rsid w:val="001E7B87"/>
    <w:rsid w:val="001F02FA"/>
    <w:rsid w:val="001F1D85"/>
    <w:rsid w:val="001F3931"/>
    <w:rsid w:val="001F3DEC"/>
    <w:rsid w:val="00201BC7"/>
    <w:rsid w:val="00203830"/>
    <w:rsid w:val="00206197"/>
    <w:rsid w:val="00210E77"/>
    <w:rsid w:val="002143AA"/>
    <w:rsid w:val="00221A5C"/>
    <w:rsid w:val="00222361"/>
    <w:rsid w:val="00222897"/>
    <w:rsid w:val="0022528E"/>
    <w:rsid w:val="0022567C"/>
    <w:rsid w:val="002325DE"/>
    <w:rsid w:val="002344EC"/>
    <w:rsid w:val="00236CEB"/>
    <w:rsid w:val="00242054"/>
    <w:rsid w:val="00242659"/>
    <w:rsid w:val="00243A56"/>
    <w:rsid w:val="00243E47"/>
    <w:rsid w:val="0024644C"/>
    <w:rsid w:val="00247086"/>
    <w:rsid w:val="00261103"/>
    <w:rsid w:val="00264724"/>
    <w:rsid w:val="002649D2"/>
    <w:rsid w:val="002649FA"/>
    <w:rsid w:val="00265933"/>
    <w:rsid w:val="0026720E"/>
    <w:rsid w:val="00271E20"/>
    <w:rsid w:val="00273E9B"/>
    <w:rsid w:val="002812D9"/>
    <w:rsid w:val="0028256D"/>
    <w:rsid w:val="00282CA1"/>
    <w:rsid w:val="002833FC"/>
    <w:rsid w:val="00285984"/>
    <w:rsid w:val="00286AA1"/>
    <w:rsid w:val="0028730B"/>
    <w:rsid w:val="002A2232"/>
    <w:rsid w:val="002A2AEB"/>
    <w:rsid w:val="002A2BEF"/>
    <w:rsid w:val="002A6F3E"/>
    <w:rsid w:val="002A798D"/>
    <w:rsid w:val="002B17A2"/>
    <w:rsid w:val="002B2088"/>
    <w:rsid w:val="002B54F8"/>
    <w:rsid w:val="002C55BD"/>
    <w:rsid w:val="002C6F13"/>
    <w:rsid w:val="002E20FA"/>
    <w:rsid w:val="002E39CD"/>
    <w:rsid w:val="002E668A"/>
    <w:rsid w:val="002E6F47"/>
    <w:rsid w:val="00307D95"/>
    <w:rsid w:val="003103DC"/>
    <w:rsid w:val="00313061"/>
    <w:rsid w:val="00313BAD"/>
    <w:rsid w:val="003144B2"/>
    <w:rsid w:val="00316ADE"/>
    <w:rsid w:val="0032055C"/>
    <w:rsid w:val="003224C3"/>
    <w:rsid w:val="00331888"/>
    <w:rsid w:val="00335191"/>
    <w:rsid w:val="0033755D"/>
    <w:rsid w:val="0034260A"/>
    <w:rsid w:val="003428D4"/>
    <w:rsid w:val="00344159"/>
    <w:rsid w:val="0034733E"/>
    <w:rsid w:val="0035166C"/>
    <w:rsid w:val="00351745"/>
    <w:rsid w:val="00352EB2"/>
    <w:rsid w:val="00356719"/>
    <w:rsid w:val="0035674E"/>
    <w:rsid w:val="00357D01"/>
    <w:rsid w:val="00360ECF"/>
    <w:rsid w:val="003650C9"/>
    <w:rsid w:val="00365D8E"/>
    <w:rsid w:val="003668B0"/>
    <w:rsid w:val="00367775"/>
    <w:rsid w:val="003714A1"/>
    <w:rsid w:val="00375D11"/>
    <w:rsid w:val="00377A57"/>
    <w:rsid w:val="0038408D"/>
    <w:rsid w:val="00384CFF"/>
    <w:rsid w:val="0039578B"/>
    <w:rsid w:val="003957B4"/>
    <w:rsid w:val="003A06CE"/>
    <w:rsid w:val="003A428A"/>
    <w:rsid w:val="003A45C5"/>
    <w:rsid w:val="003A63CF"/>
    <w:rsid w:val="003A6806"/>
    <w:rsid w:val="003A715A"/>
    <w:rsid w:val="003B0BA7"/>
    <w:rsid w:val="003B27EC"/>
    <w:rsid w:val="003C01FE"/>
    <w:rsid w:val="003C0906"/>
    <w:rsid w:val="003C40FF"/>
    <w:rsid w:val="003C6F4C"/>
    <w:rsid w:val="003D1FEF"/>
    <w:rsid w:val="003D247A"/>
    <w:rsid w:val="003D5CCE"/>
    <w:rsid w:val="003E18DB"/>
    <w:rsid w:val="003E1EF3"/>
    <w:rsid w:val="003F09F0"/>
    <w:rsid w:val="003F1065"/>
    <w:rsid w:val="003F3C38"/>
    <w:rsid w:val="003F3D0C"/>
    <w:rsid w:val="0040206A"/>
    <w:rsid w:val="00402D3E"/>
    <w:rsid w:val="004033A7"/>
    <w:rsid w:val="00404E7D"/>
    <w:rsid w:val="00405823"/>
    <w:rsid w:val="00406AB9"/>
    <w:rsid w:val="00406C06"/>
    <w:rsid w:val="004105CF"/>
    <w:rsid w:val="004107F2"/>
    <w:rsid w:val="00410B11"/>
    <w:rsid w:val="00416CB8"/>
    <w:rsid w:val="00416E8C"/>
    <w:rsid w:val="00425081"/>
    <w:rsid w:val="00425654"/>
    <w:rsid w:val="0043279F"/>
    <w:rsid w:val="00435D6D"/>
    <w:rsid w:val="00443FAE"/>
    <w:rsid w:val="00446CA5"/>
    <w:rsid w:val="00452FF4"/>
    <w:rsid w:val="0045523B"/>
    <w:rsid w:val="00456FBA"/>
    <w:rsid w:val="0046042D"/>
    <w:rsid w:val="00460C0F"/>
    <w:rsid w:val="00462030"/>
    <w:rsid w:val="004638D1"/>
    <w:rsid w:val="00463D71"/>
    <w:rsid w:val="0046439C"/>
    <w:rsid w:val="004667D0"/>
    <w:rsid w:val="00466910"/>
    <w:rsid w:val="00467748"/>
    <w:rsid w:val="00467A6B"/>
    <w:rsid w:val="00470A84"/>
    <w:rsid w:val="00474141"/>
    <w:rsid w:val="00475770"/>
    <w:rsid w:val="00477369"/>
    <w:rsid w:val="0048590D"/>
    <w:rsid w:val="00486515"/>
    <w:rsid w:val="00487987"/>
    <w:rsid w:val="004915B9"/>
    <w:rsid w:val="00493227"/>
    <w:rsid w:val="00493982"/>
    <w:rsid w:val="00495638"/>
    <w:rsid w:val="00497827"/>
    <w:rsid w:val="004A2436"/>
    <w:rsid w:val="004B10A5"/>
    <w:rsid w:val="004B115D"/>
    <w:rsid w:val="004B21F1"/>
    <w:rsid w:val="004B3599"/>
    <w:rsid w:val="004B3F44"/>
    <w:rsid w:val="004B51CD"/>
    <w:rsid w:val="004B5F9E"/>
    <w:rsid w:val="004B6D3E"/>
    <w:rsid w:val="004B7D83"/>
    <w:rsid w:val="004B7EF9"/>
    <w:rsid w:val="004C01DB"/>
    <w:rsid w:val="004C5DFA"/>
    <w:rsid w:val="004D1AC3"/>
    <w:rsid w:val="004E223B"/>
    <w:rsid w:val="004E7F1E"/>
    <w:rsid w:val="004F563C"/>
    <w:rsid w:val="00502D8D"/>
    <w:rsid w:val="005039A1"/>
    <w:rsid w:val="00503BD2"/>
    <w:rsid w:val="00506553"/>
    <w:rsid w:val="00511968"/>
    <w:rsid w:val="00523DEB"/>
    <w:rsid w:val="00525CBF"/>
    <w:rsid w:val="00535092"/>
    <w:rsid w:val="00535B26"/>
    <w:rsid w:val="00537C13"/>
    <w:rsid w:val="00542A53"/>
    <w:rsid w:val="005454CE"/>
    <w:rsid w:val="00545EAE"/>
    <w:rsid w:val="00546AD9"/>
    <w:rsid w:val="00547235"/>
    <w:rsid w:val="00551A59"/>
    <w:rsid w:val="005639CA"/>
    <w:rsid w:val="00564AC3"/>
    <w:rsid w:val="00576314"/>
    <w:rsid w:val="005817C3"/>
    <w:rsid w:val="005819BE"/>
    <w:rsid w:val="005832FC"/>
    <w:rsid w:val="00583645"/>
    <w:rsid w:val="00584736"/>
    <w:rsid w:val="00585465"/>
    <w:rsid w:val="00597B49"/>
    <w:rsid w:val="005A22FD"/>
    <w:rsid w:val="005A2963"/>
    <w:rsid w:val="005A395C"/>
    <w:rsid w:val="005A41A5"/>
    <w:rsid w:val="005A4C81"/>
    <w:rsid w:val="005A4EF9"/>
    <w:rsid w:val="005B16D9"/>
    <w:rsid w:val="005C005A"/>
    <w:rsid w:val="005C15E6"/>
    <w:rsid w:val="005C5ED6"/>
    <w:rsid w:val="005E2225"/>
    <w:rsid w:val="005E35C9"/>
    <w:rsid w:val="005E4297"/>
    <w:rsid w:val="005E61E0"/>
    <w:rsid w:val="005F0253"/>
    <w:rsid w:val="005F347D"/>
    <w:rsid w:val="00605795"/>
    <w:rsid w:val="00605E16"/>
    <w:rsid w:val="00606E11"/>
    <w:rsid w:val="00611CDE"/>
    <w:rsid w:val="006124BD"/>
    <w:rsid w:val="00613E5B"/>
    <w:rsid w:val="0061413C"/>
    <w:rsid w:val="006173E5"/>
    <w:rsid w:val="00622415"/>
    <w:rsid w:val="006306C5"/>
    <w:rsid w:val="0063105D"/>
    <w:rsid w:val="00631AA8"/>
    <w:rsid w:val="00633AFA"/>
    <w:rsid w:val="00640D36"/>
    <w:rsid w:val="006423D5"/>
    <w:rsid w:val="006427BB"/>
    <w:rsid w:val="00646DA7"/>
    <w:rsid w:val="00646EC7"/>
    <w:rsid w:val="006476FC"/>
    <w:rsid w:val="00647FC8"/>
    <w:rsid w:val="00655A03"/>
    <w:rsid w:val="00655ED4"/>
    <w:rsid w:val="0065730C"/>
    <w:rsid w:val="00657336"/>
    <w:rsid w:val="00665014"/>
    <w:rsid w:val="006657F5"/>
    <w:rsid w:val="0067109B"/>
    <w:rsid w:val="00672C71"/>
    <w:rsid w:val="0067322D"/>
    <w:rsid w:val="0067533C"/>
    <w:rsid w:val="00682A1B"/>
    <w:rsid w:val="00683FAC"/>
    <w:rsid w:val="00691A41"/>
    <w:rsid w:val="006964F7"/>
    <w:rsid w:val="006A601C"/>
    <w:rsid w:val="006B1F50"/>
    <w:rsid w:val="006B3830"/>
    <w:rsid w:val="006B4BBF"/>
    <w:rsid w:val="006B54CD"/>
    <w:rsid w:val="006B6B75"/>
    <w:rsid w:val="006C1AD6"/>
    <w:rsid w:val="006C2FD9"/>
    <w:rsid w:val="006C348A"/>
    <w:rsid w:val="006D3117"/>
    <w:rsid w:val="006D703D"/>
    <w:rsid w:val="006E2353"/>
    <w:rsid w:val="006E7739"/>
    <w:rsid w:val="00700E74"/>
    <w:rsid w:val="007067C7"/>
    <w:rsid w:val="00712CE0"/>
    <w:rsid w:val="007171D3"/>
    <w:rsid w:val="00722DBD"/>
    <w:rsid w:val="007279A9"/>
    <w:rsid w:val="00727C10"/>
    <w:rsid w:val="00730015"/>
    <w:rsid w:val="0073205A"/>
    <w:rsid w:val="007350BC"/>
    <w:rsid w:val="00743B0B"/>
    <w:rsid w:val="007457E4"/>
    <w:rsid w:val="0074580B"/>
    <w:rsid w:val="00746C51"/>
    <w:rsid w:val="00760069"/>
    <w:rsid w:val="0076078F"/>
    <w:rsid w:val="0076222E"/>
    <w:rsid w:val="00763535"/>
    <w:rsid w:val="007645EA"/>
    <w:rsid w:val="0076559F"/>
    <w:rsid w:val="0076791B"/>
    <w:rsid w:val="00770545"/>
    <w:rsid w:val="00771DB9"/>
    <w:rsid w:val="007765DA"/>
    <w:rsid w:val="00777848"/>
    <w:rsid w:val="00780612"/>
    <w:rsid w:val="00783D51"/>
    <w:rsid w:val="0079143F"/>
    <w:rsid w:val="00792964"/>
    <w:rsid w:val="00794C66"/>
    <w:rsid w:val="00794CAA"/>
    <w:rsid w:val="00794EDB"/>
    <w:rsid w:val="007A2814"/>
    <w:rsid w:val="007A37A7"/>
    <w:rsid w:val="007B6782"/>
    <w:rsid w:val="007C0C24"/>
    <w:rsid w:val="007C75E3"/>
    <w:rsid w:val="007D1449"/>
    <w:rsid w:val="007D3001"/>
    <w:rsid w:val="007D3674"/>
    <w:rsid w:val="007D3BFE"/>
    <w:rsid w:val="007D6D94"/>
    <w:rsid w:val="007E10DC"/>
    <w:rsid w:val="007E1B7E"/>
    <w:rsid w:val="007E2875"/>
    <w:rsid w:val="007E4856"/>
    <w:rsid w:val="007E5266"/>
    <w:rsid w:val="007E68E3"/>
    <w:rsid w:val="007E7BE3"/>
    <w:rsid w:val="007F14A5"/>
    <w:rsid w:val="007F22E3"/>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61DF7"/>
    <w:rsid w:val="00863654"/>
    <w:rsid w:val="0086387A"/>
    <w:rsid w:val="00864871"/>
    <w:rsid w:val="00865CBA"/>
    <w:rsid w:val="0088381C"/>
    <w:rsid w:val="00885E40"/>
    <w:rsid w:val="00885F09"/>
    <w:rsid w:val="0088637F"/>
    <w:rsid w:val="008933FA"/>
    <w:rsid w:val="00894262"/>
    <w:rsid w:val="008A3BA3"/>
    <w:rsid w:val="008A4EF4"/>
    <w:rsid w:val="008A4FEA"/>
    <w:rsid w:val="008A635D"/>
    <w:rsid w:val="008A73C9"/>
    <w:rsid w:val="008B0E74"/>
    <w:rsid w:val="008B4D86"/>
    <w:rsid w:val="008C1584"/>
    <w:rsid w:val="008C2C59"/>
    <w:rsid w:val="008C599C"/>
    <w:rsid w:val="008C5E75"/>
    <w:rsid w:val="008C6493"/>
    <w:rsid w:val="008C6E8F"/>
    <w:rsid w:val="008D0286"/>
    <w:rsid w:val="008D7A95"/>
    <w:rsid w:val="008E0C86"/>
    <w:rsid w:val="008E1E0C"/>
    <w:rsid w:val="008E3F84"/>
    <w:rsid w:val="008E6AD1"/>
    <w:rsid w:val="008E6E83"/>
    <w:rsid w:val="008F3085"/>
    <w:rsid w:val="008F3A81"/>
    <w:rsid w:val="008F3E23"/>
    <w:rsid w:val="0090152B"/>
    <w:rsid w:val="00903EAA"/>
    <w:rsid w:val="00906B8E"/>
    <w:rsid w:val="009130A0"/>
    <w:rsid w:val="009213FC"/>
    <w:rsid w:val="00922243"/>
    <w:rsid w:val="00922D6B"/>
    <w:rsid w:val="00924842"/>
    <w:rsid w:val="009270EA"/>
    <w:rsid w:val="0093142A"/>
    <w:rsid w:val="00935434"/>
    <w:rsid w:val="00940CFD"/>
    <w:rsid w:val="0095324A"/>
    <w:rsid w:val="00961972"/>
    <w:rsid w:val="009649CE"/>
    <w:rsid w:val="00986AC8"/>
    <w:rsid w:val="009879C4"/>
    <w:rsid w:val="00990261"/>
    <w:rsid w:val="0099218C"/>
    <w:rsid w:val="009930BB"/>
    <w:rsid w:val="0099470C"/>
    <w:rsid w:val="009A21FB"/>
    <w:rsid w:val="009A4121"/>
    <w:rsid w:val="009A6011"/>
    <w:rsid w:val="009B08DD"/>
    <w:rsid w:val="009C3417"/>
    <w:rsid w:val="009D1D53"/>
    <w:rsid w:val="009D31C1"/>
    <w:rsid w:val="009D4CF5"/>
    <w:rsid w:val="009D4DBA"/>
    <w:rsid w:val="009E2C23"/>
    <w:rsid w:val="009E3AF6"/>
    <w:rsid w:val="009E49FC"/>
    <w:rsid w:val="009E55FD"/>
    <w:rsid w:val="009F58A6"/>
    <w:rsid w:val="009F5C46"/>
    <w:rsid w:val="009F7DA4"/>
    <w:rsid w:val="00A033E5"/>
    <w:rsid w:val="00A03A48"/>
    <w:rsid w:val="00A0744B"/>
    <w:rsid w:val="00A2464D"/>
    <w:rsid w:val="00A253E5"/>
    <w:rsid w:val="00A3438F"/>
    <w:rsid w:val="00A36A72"/>
    <w:rsid w:val="00A50C79"/>
    <w:rsid w:val="00A52821"/>
    <w:rsid w:val="00A5580F"/>
    <w:rsid w:val="00A568D6"/>
    <w:rsid w:val="00A57048"/>
    <w:rsid w:val="00A603A7"/>
    <w:rsid w:val="00A6630D"/>
    <w:rsid w:val="00A66783"/>
    <w:rsid w:val="00A704A0"/>
    <w:rsid w:val="00A71ED2"/>
    <w:rsid w:val="00A74A76"/>
    <w:rsid w:val="00A821F4"/>
    <w:rsid w:val="00A8322C"/>
    <w:rsid w:val="00A8505C"/>
    <w:rsid w:val="00A851F6"/>
    <w:rsid w:val="00A86065"/>
    <w:rsid w:val="00A8647C"/>
    <w:rsid w:val="00A9778D"/>
    <w:rsid w:val="00AB3312"/>
    <w:rsid w:val="00AB3FEE"/>
    <w:rsid w:val="00AB7B14"/>
    <w:rsid w:val="00AD03F8"/>
    <w:rsid w:val="00AD22C4"/>
    <w:rsid w:val="00AD265F"/>
    <w:rsid w:val="00AD4403"/>
    <w:rsid w:val="00AE0B75"/>
    <w:rsid w:val="00AE2447"/>
    <w:rsid w:val="00AE416E"/>
    <w:rsid w:val="00AE75CF"/>
    <w:rsid w:val="00AF07D3"/>
    <w:rsid w:val="00AF3CAC"/>
    <w:rsid w:val="00AF6581"/>
    <w:rsid w:val="00AF6BC3"/>
    <w:rsid w:val="00AF79CA"/>
    <w:rsid w:val="00AF7F20"/>
    <w:rsid w:val="00B02119"/>
    <w:rsid w:val="00B02925"/>
    <w:rsid w:val="00B051D0"/>
    <w:rsid w:val="00B2026A"/>
    <w:rsid w:val="00B2068A"/>
    <w:rsid w:val="00B20882"/>
    <w:rsid w:val="00B20B6D"/>
    <w:rsid w:val="00B20F2F"/>
    <w:rsid w:val="00B24EE0"/>
    <w:rsid w:val="00B25860"/>
    <w:rsid w:val="00B264DB"/>
    <w:rsid w:val="00B3694C"/>
    <w:rsid w:val="00B403EE"/>
    <w:rsid w:val="00B41757"/>
    <w:rsid w:val="00B43344"/>
    <w:rsid w:val="00B43AAC"/>
    <w:rsid w:val="00B4728E"/>
    <w:rsid w:val="00B47419"/>
    <w:rsid w:val="00B50D64"/>
    <w:rsid w:val="00B576CC"/>
    <w:rsid w:val="00B6334E"/>
    <w:rsid w:val="00B658E2"/>
    <w:rsid w:val="00B67B73"/>
    <w:rsid w:val="00B67D5F"/>
    <w:rsid w:val="00B70C67"/>
    <w:rsid w:val="00B70DC0"/>
    <w:rsid w:val="00B7155B"/>
    <w:rsid w:val="00B715FA"/>
    <w:rsid w:val="00B72455"/>
    <w:rsid w:val="00B77976"/>
    <w:rsid w:val="00B80BE6"/>
    <w:rsid w:val="00B8493D"/>
    <w:rsid w:val="00B856D7"/>
    <w:rsid w:val="00B87240"/>
    <w:rsid w:val="00B8739E"/>
    <w:rsid w:val="00B900A2"/>
    <w:rsid w:val="00B95709"/>
    <w:rsid w:val="00BA5EAC"/>
    <w:rsid w:val="00BB65DE"/>
    <w:rsid w:val="00BC073B"/>
    <w:rsid w:val="00BC0FA1"/>
    <w:rsid w:val="00BC3A58"/>
    <w:rsid w:val="00BD432C"/>
    <w:rsid w:val="00BD6EEE"/>
    <w:rsid w:val="00BE1921"/>
    <w:rsid w:val="00BF78ED"/>
    <w:rsid w:val="00C00BD5"/>
    <w:rsid w:val="00C00CFF"/>
    <w:rsid w:val="00C02D2A"/>
    <w:rsid w:val="00C02D4C"/>
    <w:rsid w:val="00C06B0F"/>
    <w:rsid w:val="00C072CF"/>
    <w:rsid w:val="00C1235E"/>
    <w:rsid w:val="00C23006"/>
    <w:rsid w:val="00C248F7"/>
    <w:rsid w:val="00C304B6"/>
    <w:rsid w:val="00C34324"/>
    <w:rsid w:val="00C446C8"/>
    <w:rsid w:val="00C458F9"/>
    <w:rsid w:val="00C52DCE"/>
    <w:rsid w:val="00C53131"/>
    <w:rsid w:val="00C602EA"/>
    <w:rsid w:val="00C60AB0"/>
    <w:rsid w:val="00C6652B"/>
    <w:rsid w:val="00C739C3"/>
    <w:rsid w:val="00C76747"/>
    <w:rsid w:val="00C77578"/>
    <w:rsid w:val="00C878BF"/>
    <w:rsid w:val="00C90572"/>
    <w:rsid w:val="00C92A89"/>
    <w:rsid w:val="00C93C30"/>
    <w:rsid w:val="00CA1782"/>
    <w:rsid w:val="00CA221F"/>
    <w:rsid w:val="00CA6B0B"/>
    <w:rsid w:val="00CB3D04"/>
    <w:rsid w:val="00CC5537"/>
    <w:rsid w:val="00CC553E"/>
    <w:rsid w:val="00CC7202"/>
    <w:rsid w:val="00CD2F32"/>
    <w:rsid w:val="00CD7720"/>
    <w:rsid w:val="00CE5F8A"/>
    <w:rsid w:val="00CF13F3"/>
    <w:rsid w:val="00D02557"/>
    <w:rsid w:val="00D03B81"/>
    <w:rsid w:val="00D10E97"/>
    <w:rsid w:val="00D11C3B"/>
    <w:rsid w:val="00D152B0"/>
    <w:rsid w:val="00D15AE8"/>
    <w:rsid w:val="00D26989"/>
    <w:rsid w:val="00D33189"/>
    <w:rsid w:val="00D3335F"/>
    <w:rsid w:val="00D37576"/>
    <w:rsid w:val="00D377F5"/>
    <w:rsid w:val="00D5045C"/>
    <w:rsid w:val="00D54B7C"/>
    <w:rsid w:val="00D70CA4"/>
    <w:rsid w:val="00D73182"/>
    <w:rsid w:val="00D82CB7"/>
    <w:rsid w:val="00D857B9"/>
    <w:rsid w:val="00D871F9"/>
    <w:rsid w:val="00D90902"/>
    <w:rsid w:val="00D91043"/>
    <w:rsid w:val="00D94A35"/>
    <w:rsid w:val="00DA4B7F"/>
    <w:rsid w:val="00DA6216"/>
    <w:rsid w:val="00DB694D"/>
    <w:rsid w:val="00DB7EF2"/>
    <w:rsid w:val="00DC01B2"/>
    <w:rsid w:val="00DC25A6"/>
    <w:rsid w:val="00DD4E22"/>
    <w:rsid w:val="00DD707C"/>
    <w:rsid w:val="00DE0742"/>
    <w:rsid w:val="00DE3D5A"/>
    <w:rsid w:val="00DE42E0"/>
    <w:rsid w:val="00DE49D5"/>
    <w:rsid w:val="00DE7778"/>
    <w:rsid w:val="00DF5AA8"/>
    <w:rsid w:val="00DF6133"/>
    <w:rsid w:val="00DF6A45"/>
    <w:rsid w:val="00E00E2F"/>
    <w:rsid w:val="00E03372"/>
    <w:rsid w:val="00E03B01"/>
    <w:rsid w:val="00E03CCC"/>
    <w:rsid w:val="00E10C38"/>
    <w:rsid w:val="00E20520"/>
    <w:rsid w:val="00E24A87"/>
    <w:rsid w:val="00E27797"/>
    <w:rsid w:val="00E31078"/>
    <w:rsid w:val="00E31AF8"/>
    <w:rsid w:val="00E325B9"/>
    <w:rsid w:val="00E33785"/>
    <w:rsid w:val="00E3428D"/>
    <w:rsid w:val="00E52FAA"/>
    <w:rsid w:val="00E60B90"/>
    <w:rsid w:val="00E60FA2"/>
    <w:rsid w:val="00E63C79"/>
    <w:rsid w:val="00E659CB"/>
    <w:rsid w:val="00E7187C"/>
    <w:rsid w:val="00E72370"/>
    <w:rsid w:val="00E756D1"/>
    <w:rsid w:val="00E83C33"/>
    <w:rsid w:val="00E859E6"/>
    <w:rsid w:val="00E93887"/>
    <w:rsid w:val="00E93AA6"/>
    <w:rsid w:val="00E943E7"/>
    <w:rsid w:val="00EA31CC"/>
    <w:rsid w:val="00EA72A8"/>
    <w:rsid w:val="00EA7F81"/>
    <w:rsid w:val="00EB1DA2"/>
    <w:rsid w:val="00EB53B6"/>
    <w:rsid w:val="00EC0A6A"/>
    <w:rsid w:val="00EC103E"/>
    <w:rsid w:val="00EC332A"/>
    <w:rsid w:val="00EC3782"/>
    <w:rsid w:val="00EC5D02"/>
    <w:rsid w:val="00EC7412"/>
    <w:rsid w:val="00ED12F1"/>
    <w:rsid w:val="00ED2600"/>
    <w:rsid w:val="00ED26D5"/>
    <w:rsid w:val="00ED3983"/>
    <w:rsid w:val="00ED4F64"/>
    <w:rsid w:val="00ED6DBD"/>
    <w:rsid w:val="00EE0D7D"/>
    <w:rsid w:val="00EE12AB"/>
    <w:rsid w:val="00EE15BD"/>
    <w:rsid w:val="00EE4903"/>
    <w:rsid w:val="00EF1293"/>
    <w:rsid w:val="00EF58B5"/>
    <w:rsid w:val="00F0020D"/>
    <w:rsid w:val="00F01E33"/>
    <w:rsid w:val="00F04143"/>
    <w:rsid w:val="00F06BB7"/>
    <w:rsid w:val="00F131BD"/>
    <w:rsid w:val="00F17494"/>
    <w:rsid w:val="00F24ED3"/>
    <w:rsid w:val="00F25A16"/>
    <w:rsid w:val="00F265E5"/>
    <w:rsid w:val="00F30D2E"/>
    <w:rsid w:val="00F31F0E"/>
    <w:rsid w:val="00F35139"/>
    <w:rsid w:val="00F36195"/>
    <w:rsid w:val="00F47045"/>
    <w:rsid w:val="00F47637"/>
    <w:rsid w:val="00F51A11"/>
    <w:rsid w:val="00F60C1C"/>
    <w:rsid w:val="00F62A87"/>
    <w:rsid w:val="00F6531B"/>
    <w:rsid w:val="00F66339"/>
    <w:rsid w:val="00F74EEB"/>
    <w:rsid w:val="00F761FA"/>
    <w:rsid w:val="00F82941"/>
    <w:rsid w:val="00F82C1D"/>
    <w:rsid w:val="00F86502"/>
    <w:rsid w:val="00F86D49"/>
    <w:rsid w:val="00F878A4"/>
    <w:rsid w:val="00F9073B"/>
    <w:rsid w:val="00F92711"/>
    <w:rsid w:val="00F97643"/>
    <w:rsid w:val="00FA5517"/>
    <w:rsid w:val="00FA6CA5"/>
    <w:rsid w:val="00FA793A"/>
    <w:rsid w:val="00FB2499"/>
    <w:rsid w:val="00FC0F3B"/>
    <w:rsid w:val="00FC25E7"/>
    <w:rsid w:val="00FC4D96"/>
    <w:rsid w:val="00FD527E"/>
    <w:rsid w:val="00FE1133"/>
    <w:rsid w:val="00FE1152"/>
    <w:rsid w:val="00FE4C69"/>
    <w:rsid w:val="00FE687E"/>
    <w:rsid w:val="00FF0175"/>
    <w:rsid w:val="00FF018B"/>
    <w:rsid w:val="00FF1B23"/>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95C05"/>
    <w:pPr>
      <w:spacing w:beforeLines="50" w:afterLines="50"/>
      <w:ind w:left="284"/>
    </w:pPr>
    <w:rPr>
      <w:rFonts w:eastAsia="Arial"/>
      <w:bCs/>
      <w:kern w:val="2"/>
    </w:rPr>
  </w:style>
  <w:style w:type="character" w:customStyle="1" w:styleId="ENChar">
    <w:name w:val="EN正文 Char"/>
    <w:link w:val="EN"/>
    <w:rsid w:val="00195C05"/>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qFormat/>
    <w:rsid w:val="004B5F9E"/>
    <w:pPr>
      <w:spacing w:beforeLines="20" w:before="48" w:afterLines="20" w:after="48" w:line="260" w:lineRule="exact"/>
      <w:ind w:left="0"/>
      <w:jc w:val="center"/>
    </w:pPr>
    <w:rPr>
      <w:rFonts w:eastAsia="Arial" w:cs="微软雅黑"/>
      <w:b/>
      <w:i/>
      <w:kern w:val="44"/>
      <w:sz w:val="18"/>
      <w:szCs w:val="18"/>
    </w:rPr>
  </w:style>
  <w:style w:type="character" w:customStyle="1" w:styleId="FigureTittleChar">
    <w:name w:val="Figure Tittle Char"/>
    <w:basedOn w:val="a3"/>
    <w:link w:val="FigureTittle"/>
    <w:rsid w:val="004B5F9E"/>
    <w:rPr>
      <w:rFonts w:eastAsia="Arial"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numPr>
        <w:numId w:val="7"/>
      </w:num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6"/>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autoRedefine/>
    <w:qFormat/>
    <w:rsid w:val="00D377F5"/>
    <w:pPr>
      <w:pBdr>
        <w:top w:val="single" w:sz="4" w:space="1" w:color="auto"/>
        <w:bottom w:val="none" w:sz="0" w:space="0" w:color="auto"/>
      </w:pBdr>
    </w:pPr>
    <w:rPr>
      <w:rFonts w:cs="宋体"/>
      <w:b/>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D377F5"/>
    <w:rPr>
      <w:rFonts w:eastAsia="Arial" w:cs="宋体"/>
      <w:b/>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7E10DC"/>
    <w:pPr>
      <w:widowControl w:val="0"/>
      <w:numPr>
        <w:numId w:val="3"/>
      </w:numPr>
      <w:spacing w:beforeLines="50" w:afterLines="50"/>
      <w:ind w:left="641" w:hanging="357"/>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195C05"/>
    <w:pPr>
      <w:numPr>
        <w:numId w:val="36"/>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4B5F9E"/>
    <w:pPr>
      <w:jc w:val="center"/>
    </w:pPr>
    <w:rPr>
      <w:rFonts w:eastAsia="Arial" w:cstheme="majorBidi"/>
      <w:b/>
      <w:i/>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195C05"/>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9"/>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7.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5.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59.png"/><Relationship Id="rId80"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g"/><Relationship Id="rId62" Type="http://schemas.microsoft.com/office/2007/relationships/hdphoto" Target="media/hdphoto1.wdp"/><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footer" Target="footer6.xml"/><Relationship Id="rId81"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4.xm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3.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44C1AF0B-6E2C-4E75-8EF9-1E0CF24B1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3046</TotalTime>
  <Pages>82</Pages>
  <Words>10551</Words>
  <Characters>60141</Characters>
  <Application>Microsoft Office Word</Application>
  <DocSecurity>0</DocSecurity>
  <Lines>501</Lines>
  <Paragraphs>141</Paragraphs>
  <ScaleCrop>false</ScaleCrop>
  <Company/>
  <LinksUpToDate>false</LinksUpToDate>
  <CharactersWithSpaces>70551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刘贻妃</cp:lastModifiedBy>
  <cp:revision>115</cp:revision>
  <cp:lastPrinted>2022-09-28T09:19:00Z</cp:lastPrinted>
  <dcterms:created xsi:type="dcterms:W3CDTF">2022-06-13T06:21:00Z</dcterms:created>
  <dcterms:modified xsi:type="dcterms:W3CDTF">2023-02-09T06:03:00Z</dcterms:modified>
  <cp:version>1.0</cp:version>
</cp:coreProperties>
</file>