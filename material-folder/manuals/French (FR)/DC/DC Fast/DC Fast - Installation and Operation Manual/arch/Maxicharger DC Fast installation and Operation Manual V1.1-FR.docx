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Ref366140957"/>
    <w:bookmarkStart w:id="1" w:name="OLE_LINK20"/>
    <w:bookmarkStart w:id="2" w:name="OLE_LINK19"/>
    <w:p w14:paraId="3DD78CE8" w14:textId="57BF1122" w:rsidR="001C456B" w:rsidRPr="00865724" w:rsidRDefault="00B94897" w:rsidP="00D120C4">
      <w:pPr>
        <w:spacing w:line="240" w:lineRule="auto"/>
        <w:rPr>
          <w:lang w:val="fr-FR"/>
        </w:rPr>
        <w:sectPr w:rsidR="001C456B" w:rsidRPr="00865724" w:rsidSect="00D26989">
          <w:footerReference w:type="default" r:id="rId8"/>
          <w:pgSz w:w="8392" w:h="11907"/>
          <w:pgMar w:top="567" w:right="567" w:bottom="567" w:left="567" w:header="0" w:footer="340" w:gutter="0"/>
          <w:pgNumType w:fmt="lowerRoman" w:start="1"/>
          <w:cols w:space="720"/>
          <w:docGrid w:linePitch="245"/>
        </w:sectPr>
      </w:pPr>
      <w:r w:rsidRPr="00865724">
        <w:rPr>
          <w:noProof/>
        </w:rPr>
        <mc:AlternateContent>
          <mc:Choice Requires="wps">
            <w:drawing>
              <wp:anchor distT="0" distB="0" distL="114300" distR="114300" simplePos="0" relativeHeight="252737536" behindDoc="0" locked="0" layoutInCell="1" allowOverlap="1" wp14:anchorId="58013D16" wp14:editId="5352613B">
                <wp:simplePos x="0" y="0"/>
                <wp:positionH relativeFrom="column">
                  <wp:posOffset>346199</wp:posOffset>
                </wp:positionH>
                <wp:positionV relativeFrom="paragraph">
                  <wp:posOffset>6077926</wp:posOffset>
                </wp:positionV>
                <wp:extent cx="3910361" cy="270663"/>
                <wp:effectExtent l="0" t="0" r="0" b="0"/>
                <wp:wrapNone/>
                <wp:docPr id="474" name="文本框 474"/>
                <wp:cNvGraphicFramePr/>
                <a:graphic xmlns:a="http://schemas.openxmlformats.org/drawingml/2006/main">
                  <a:graphicData uri="http://schemas.microsoft.com/office/word/2010/wordprocessingShape">
                    <wps:wsp>
                      <wps:cNvSpPr txBox="1"/>
                      <wps:spPr>
                        <a:xfrm>
                          <a:off x="0" y="0"/>
                          <a:ext cx="3910361" cy="270663"/>
                        </a:xfrm>
                        <a:prstGeom prst="rect">
                          <a:avLst/>
                        </a:prstGeom>
                        <a:solidFill>
                          <a:schemeClr val="lt1"/>
                        </a:solidFill>
                        <a:ln w="6350">
                          <a:noFill/>
                        </a:ln>
                      </wps:spPr>
                      <wps:txbx>
                        <w:txbxContent>
                          <w:p w14:paraId="13E52077" w14:textId="2C520694" w:rsidR="00B94897" w:rsidRDefault="00FB5816" w:rsidP="00B94897">
                            <w:pPr>
                              <w:spacing w:before="0" w:after="0"/>
                              <w:ind w:left="0"/>
                              <w:jc w:val="center"/>
                            </w:pPr>
                            <w:r w:rsidRPr="00FB5816">
                              <w:t>Maxi</w:t>
                            </w:r>
                            <w:r w:rsidR="00CB508C">
                              <w:t>Charger</w:t>
                            </w:r>
                            <w:r w:rsidRPr="00FB5816">
                              <w:t xml:space="preserve"> DC rapide</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8013D16" id="_x0000_t202" coordsize="21600,21600" o:spt="202" path="m,l,21600r21600,l21600,xe">
                <v:stroke joinstyle="miter"/>
                <v:path gradientshapeok="t" o:connecttype="rect"/>
              </v:shapetype>
              <v:shape id="文本框 474" o:spid="_x0000_s1026" type="#_x0000_t202" style="position:absolute;left:0;text-align:left;margin-left:27.25pt;margin-top:478.6pt;width:307.9pt;height:21.3pt;z-index:25273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" fillcolor="white [3201]" stroked="f" strokeweight=".5pt">
                <v:textbox inset="2mm,1mm,2mm,1mm">
                  <w:txbxContent>
                    <w:p w14:paraId="13E52077" w14:textId="2C520694" w:rsidR="00B94897" w:rsidRDefault="00FB5816" w:rsidP="00B94897">
                      <w:pPr>
                        <w:spacing w:before="0" w:after="0"/>
                        <w:ind w:left="0"/>
                        <w:jc w:val="center"/>
                      </w:pPr>
                      <w:proofErr w:type="spellStart"/>
                      <w:r w:rsidRPr="00FB5816">
                        <w:t>Maxi</w:t>
                      </w:r>
                      <w:r w:rsidR="00CB508C">
                        <w:t>Charger</w:t>
                      </w:r>
                      <w:proofErr w:type="spellEnd"/>
                      <w:r w:rsidRPr="00FB5816">
                        <w:t xml:space="preserve"> DC </w:t>
                      </w:r>
                      <w:proofErr w:type="spellStart"/>
                      <w:r w:rsidRPr="00FB5816">
                        <w:t>rapide</w:t>
                      </w:r>
                      <w:proofErr w:type="spellEnd"/>
                    </w:p>
                  </w:txbxContent>
                </v:textbox>
              </v:shape>
            </w:pict>
          </mc:Fallback>
        </mc:AlternateContent>
      </w:r>
      <w:r w:rsidRPr="00865724">
        <w:rPr>
          <w:noProof/>
        </w:rPr>
        <mc:AlternateContent>
          <mc:Choice Requires="wps">
            <w:drawing>
              <wp:anchor distT="0" distB="0" distL="114300" distR="114300" simplePos="0" relativeHeight="252736512" behindDoc="0" locked="0" layoutInCell="1" allowOverlap="1" wp14:anchorId="1457B7C4" wp14:editId="1DE97D11">
                <wp:simplePos x="0" y="0"/>
                <wp:positionH relativeFrom="column">
                  <wp:posOffset>349478</wp:posOffset>
                </wp:positionH>
                <wp:positionV relativeFrom="paragraph">
                  <wp:posOffset>5660314</wp:posOffset>
                </wp:positionV>
                <wp:extent cx="3964838" cy="373075"/>
                <wp:effectExtent l="0" t="0" r="0" b="8255"/>
                <wp:wrapNone/>
                <wp:docPr id="460" name="文本框 460"/>
                <wp:cNvGraphicFramePr/>
                <a:graphic xmlns:a="http://schemas.openxmlformats.org/drawingml/2006/main">
                  <a:graphicData uri="http://schemas.microsoft.com/office/word/2010/wordprocessingShape">
                    <wps:wsp>
                      <wps:cNvSpPr txBox="1"/>
                      <wps:spPr>
                        <a:xfrm>
                          <a:off x="0" y="0"/>
                          <a:ext cx="3964838" cy="373075"/>
                        </a:xfrm>
                        <a:prstGeom prst="rect">
                          <a:avLst/>
                        </a:prstGeom>
                        <a:solidFill>
                          <a:schemeClr val="lt1"/>
                        </a:solidFill>
                        <a:ln w="6350">
                          <a:noFill/>
                        </a:ln>
                      </wps:spPr>
                      <wps:txbx>
                        <w:txbxContent>
                          <w:p w14:paraId="6A3F2CA4" w14:textId="27FC8934" w:rsidR="00B94897" w:rsidRPr="00964BFA" w:rsidRDefault="00964BFA" w:rsidP="00964BFA">
                            <w:pPr>
                              <w:ind w:left="0"/>
                              <w:jc w:val="center"/>
                              <w:rPr>
                                <w:b/>
                                <w:bCs/>
                                <w:sz w:val="32"/>
                                <w:szCs w:val="32"/>
                              </w:rPr>
                            </w:pPr>
                            <w:r w:rsidRPr="00964BFA">
                              <w:rPr>
                                <w:b/>
                                <w:bCs/>
                                <w:sz w:val="32"/>
                                <w:szCs w:val="32"/>
                              </w:rPr>
                              <w:t>Manuel d'installation et d'utilisation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57B7C4" id="文本框 460" o:spid="_x0000_s1027" type="#_x0000_t202" style="position:absolute;left:0;text-align:left;margin-left:27.5pt;margin-top:445.7pt;width:312.2pt;height:29.4pt;z-index:25273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" fillcolor="white [3201]" stroked="f" strokeweight=".5pt">
                <v:textbox>
                  <w:txbxContent>
                    <w:p w14:paraId="6A3F2CA4" w14:textId="27FC8934" w:rsidR="00B94897" w:rsidRPr="00964BFA" w:rsidRDefault="00964BFA" w:rsidP="00964BFA">
                      <w:pPr>
                        <w:ind w:left="0"/>
                        <w:jc w:val="center"/>
                        <w:rPr>
                          <w:b/>
                          <w:bCs/>
                          <w:sz w:val="32"/>
                          <w:szCs w:val="32"/>
                        </w:rPr>
                      </w:pPr>
                      <w:r w:rsidRPr="00964BFA">
                        <w:rPr>
                          <w:b/>
                          <w:bCs/>
                          <w:sz w:val="32"/>
                          <w:szCs w:val="32"/>
                        </w:rPr>
                        <w:t xml:space="preserve">Manuel </w:t>
                      </w:r>
                      <w:proofErr w:type="spellStart"/>
                      <w:r w:rsidRPr="00964BFA">
                        <w:rPr>
                          <w:b/>
                          <w:bCs/>
                          <w:sz w:val="32"/>
                          <w:szCs w:val="32"/>
                        </w:rPr>
                        <w:t>d'installation</w:t>
                      </w:r>
                      <w:proofErr w:type="spellEnd"/>
                      <w:r w:rsidRPr="00964BFA">
                        <w:rPr>
                          <w:b/>
                          <w:bCs/>
                          <w:sz w:val="32"/>
                          <w:szCs w:val="32"/>
                        </w:rPr>
                        <w:t xml:space="preserve"> et </w:t>
                      </w:r>
                      <w:proofErr w:type="spellStart"/>
                      <w:r w:rsidRPr="00964BFA">
                        <w:rPr>
                          <w:b/>
                          <w:bCs/>
                          <w:sz w:val="32"/>
                          <w:szCs w:val="32"/>
                        </w:rPr>
                        <w:t>d'utilisation</w:t>
                      </w:r>
                      <w:proofErr w:type="spellEnd"/>
                    </w:p>
                  </w:txbxContent>
                </v:textbox>
              </v:shape>
            </w:pict>
          </mc:Fallback>
        </mc:AlternateContent>
      </w:r>
      <w:r w:rsidR="00743B0B" w:rsidRPr="00865724">
        <w:rPr>
          <w:noProof/>
        </w:rPr>
        <w:drawing>
          <wp:anchor distT="0" distB="0" distL="114300" distR="114300" simplePos="0" relativeHeight="252715008" behindDoc="0" locked="0" layoutInCell="1" allowOverlap="1" wp14:anchorId="69767D63" wp14:editId="36065D86">
            <wp:simplePos x="0" y="0"/>
            <wp:positionH relativeFrom="margin">
              <wp:align>left</wp:align>
            </wp:positionH>
            <wp:positionV relativeFrom="paragraph">
              <wp:posOffset>83962</wp:posOffset>
            </wp:positionV>
            <wp:extent cx="4608830" cy="6522085"/>
            <wp:effectExtent l="0" t="0" r="127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4608830" cy="6522085"/>
                    </a:xfrm>
                    <a:prstGeom prst="rect">
                      <a:avLst/>
                    </a:prstGeom>
                  </pic:spPr>
                </pic:pic>
              </a:graphicData>
            </a:graphic>
          </wp:anchor>
        </w:drawing>
      </w:r>
    </w:p>
    <w:bookmarkEnd w:id="0"/>
    <w:p w14:paraId="29C9196B" w14:textId="7BAC086B" w:rsidR="00783D51" w:rsidRPr="00865724" w:rsidRDefault="00FB5816" w:rsidP="00D120C4">
      <w:pPr>
        <w:pStyle w:val="Trademark"/>
        <w:spacing w:line="240" w:lineRule="auto"/>
        <w:rPr>
          <w:rFonts w:cs="Arial"/>
          <w:sz w:val="18"/>
          <w:lang w:val="fr-FR"/>
        </w:rPr>
      </w:pPr>
      <w:r w:rsidRPr="00865724">
        <w:rPr>
          <w:rFonts w:eastAsiaTheme="minorEastAsia" w:cs="Arial"/>
          <w:lang w:val="fr-FR" w:eastAsia="en-US"/>
        </w:rPr>
        <w:lastRenderedPageBreak/>
        <w:t>Marques commerciales</w:t>
      </w:r>
    </w:p>
    <w:p w14:paraId="22E0EC9F" w14:textId="6BB7EA48" w:rsidR="00783D51" w:rsidRPr="00865724" w:rsidRDefault="00171EA7" w:rsidP="00D120C4">
      <w:pPr>
        <w:pStyle w:val="EN"/>
        <w:spacing w:line="240" w:lineRule="auto"/>
        <w:rPr>
          <w:lang w:val="fr-FR"/>
        </w:rPr>
      </w:pPr>
      <w:r w:rsidRPr="00865724">
        <w:rPr>
          <w:lang w:val="fr-FR"/>
        </w:rPr>
        <w:t>Autel</w:t>
      </w:r>
      <w:r w:rsidRPr="00865724">
        <w:rPr>
          <w:vertAlign w:val="superscript"/>
          <w:lang w:val="fr-FR"/>
        </w:rPr>
        <w:t>®</w:t>
      </w:r>
      <w:r w:rsidRPr="00865724">
        <w:rPr>
          <w:lang w:val="fr-FR"/>
        </w:rPr>
        <w:t xml:space="preserve"> et MaxiCharger</w:t>
      </w:r>
      <w:r w:rsidRPr="00865724">
        <w:rPr>
          <w:vertAlign w:val="superscript"/>
          <w:lang w:val="fr-FR"/>
        </w:rPr>
        <w:t>®</w:t>
      </w:r>
      <w:r w:rsidRPr="00865724">
        <w:rPr>
          <w:lang w:val="fr-FR"/>
        </w:rPr>
        <w:t xml:space="preserve"> sont des marques commerciales d'Autel Intelligent Technology Corp, Ltd, déposées en Chine, aux Etats-Unis et dans d'autres pays.</w:t>
      </w:r>
      <w:r w:rsidR="00936620" w:rsidRPr="00865724">
        <w:rPr>
          <w:lang w:val="fr-FR"/>
        </w:rPr>
        <w:t xml:space="preserve"> Toutes les autres marques sont des marques commerciales ou des marques déposées de leurs titulaires respectifs.</w:t>
      </w:r>
    </w:p>
    <w:p w14:paraId="29E265EE" w14:textId="1339998D" w:rsidR="00783D51" w:rsidRPr="00865724" w:rsidRDefault="00F62D0B" w:rsidP="00D120C4">
      <w:pPr>
        <w:pStyle w:val="Trademark"/>
        <w:spacing w:line="240" w:lineRule="auto"/>
        <w:rPr>
          <w:rFonts w:eastAsiaTheme="minorEastAsia" w:cs="Arial"/>
          <w:lang w:val="fr-FR" w:eastAsia="en-US"/>
        </w:rPr>
      </w:pPr>
      <w:r w:rsidRPr="00865724">
        <w:rPr>
          <w:rFonts w:eastAsiaTheme="minorEastAsia" w:cs="Arial"/>
          <w:lang w:val="fr-FR" w:eastAsia="en-US"/>
        </w:rPr>
        <w:t>Informations sur le droit d'auteur</w:t>
      </w:r>
    </w:p>
    <w:p w14:paraId="6D6D30F4" w14:textId="07692D51" w:rsidR="00783D51" w:rsidRPr="00865724" w:rsidRDefault="004E283B" w:rsidP="00D120C4">
      <w:pPr>
        <w:pStyle w:val="EN"/>
        <w:spacing w:line="240" w:lineRule="auto"/>
        <w:rPr>
          <w:lang w:val="fr-FR"/>
        </w:rPr>
      </w:pPr>
      <w:r w:rsidRPr="00865724">
        <w:rPr>
          <w:lang w:val="fr-FR"/>
        </w:rPr>
        <w:t>Aucune partie de ce manuel ne peut être reproduite, stockée dans un système de recherche ou transmise, sous quelque forme ou par quelque moyen que ce soit, électronique, mécanique, photocopie, enregistrement ou autre, sans l'autorisation écrite préalable d'Autel.</w:t>
      </w:r>
    </w:p>
    <w:p w14:paraId="10FBE426" w14:textId="17C0D9AF" w:rsidR="00783D51" w:rsidRPr="00865724" w:rsidRDefault="00585209" w:rsidP="00D120C4">
      <w:pPr>
        <w:pStyle w:val="Trademark"/>
        <w:spacing w:line="240" w:lineRule="auto"/>
        <w:rPr>
          <w:rFonts w:eastAsiaTheme="minorEastAsia" w:cs="Arial"/>
          <w:lang w:val="fr-FR" w:eastAsia="en-US"/>
        </w:rPr>
      </w:pPr>
      <w:r w:rsidRPr="00865724">
        <w:rPr>
          <w:rFonts w:eastAsiaTheme="minorEastAsia" w:cs="Arial"/>
          <w:lang w:val="fr-FR" w:eastAsia="en-US"/>
        </w:rPr>
        <w:t>Exclusion des garanties et limitation des responsabilités</w:t>
      </w:r>
    </w:p>
    <w:p w14:paraId="2A6C41AD" w14:textId="38D28FFF" w:rsidR="00783D51" w:rsidRPr="00865724" w:rsidRDefault="00964AE8" w:rsidP="00D120C4">
      <w:pPr>
        <w:pStyle w:val="EN"/>
        <w:spacing w:line="240" w:lineRule="auto"/>
        <w:rPr>
          <w:lang w:val="fr-FR"/>
        </w:rPr>
      </w:pPr>
      <w:r w:rsidRPr="00865724">
        <w:rPr>
          <w:lang w:val="fr-FR"/>
        </w:rPr>
        <w:t>Toutes les informations, spécifications et illustrations contenues dans ce manuel sont basées sur les dernières informations disponibles au moment de l'impression.</w:t>
      </w:r>
    </w:p>
    <w:p w14:paraId="16204259" w14:textId="500AC400" w:rsidR="00783D51" w:rsidRPr="00865724" w:rsidRDefault="00964AE8" w:rsidP="00D120C4">
      <w:pPr>
        <w:pStyle w:val="EN"/>
        <w:spacing w:line="240" w:lineRule="auto"/>
        <w:rPr>
          <w:lang w:val="fr-FR"/>
        </w:rPr>
      </w:pPr>
      <w:r w:rsidRPr="00865724">
        <w:rPr>
          <w:lang w:val="fr-FR"/>
        </w:rPr>
        <w:t>Autel se réserve le droit d'apporter des modifications à tout moment sans préavis. Bien que l'exactitude des informations contenues dans ce manuel ait été soigneusement vérifiée, aucune garantie n'est donnée quant à l'exhaustivité et à l'exactitude du contenu, y compris, mais sans s'y limiter, les spécifications, les fonctions et les illustrations du produit.</w:t>
      </w:r>
    </w:p>
    <w:p w14:paraId="6E9E0228" w14:textId="526263BD" w:rsidR="00783D51" w:rsidRPr="00865724" w:rsidRDefault="00964AE8" w:rsidP="00D120C4">
      <w:pPr>
        <w:pStyle w:val="EN"/>
        <w:spacing w:line="240" w:lineRule="auto"/>
        <w:rPr>
          <w:lang w:val="fr-FR"/>
        </w:rPr>
      </w:pPr>
      <w:r w:rsidRPr="00865724">
        <w:rPr>
          <w:lang w:val="fr-FR"/>
        </w:rPr>
        <w:t>Autel ne sera pas responsable de tout dommage direct, spécial, accessoire, indirect ou de tout dommage économique consécutif (y compris la perte de profits).</w:t>
      </w:r>
    </w:p>
    <w:p w14:paraId="3EC5B0B7" w14:textId="753FC2C7" w:rsidR="00783D51" w:rsidRPr="00865724" w:rsidRDefault="00865CBA" w:rsidP="00D120C4">
      <w:pPr>
        <w:pStyle w:val="NOTE0"/>
        <w:spacing w:line="240" w:lineRule="auto"/>
        <w:rPr>
          <w:rFonts w:cs="Arial"/>
          <w:lang w:val="fr-FR"/>
        </w:rPr>
      </w:pPr>
      <w:bookmarkStart w:id="3" w:name="OLE_LINK23"/>
      <w:bookmarkEnd w:id="1"/>
      <w:bookmarkEnd w:id="2"/>
      <w:r w:rsidRPr="00865724">
        <w:rPr>
          <w:rFonts w:cs="Arial"/>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865724">
        <w:rPr>
          <w:rFonts w:cs="Arial"/>
          <w:lang w:val="fr-FR"/>
        </w:rPr>
        <w:t>IMPORTANT</w:t>
      </w:r>
    </w:p>
    <w:p w14:paraId="411943CF" w14:textId="110CA852" w:rsidR="00783D51" w:rsidRPr="00865724" w:rsidRDefault="009C19CF" w:rsidP="00D120C4">
      <w:pPr>
        <w:pStyle w:val="NOTE"/>
        <w:spacing w:line="240" w:lineRule="auto"/>
        <w:rPr>
          <w:snapToGrid w:val="0"/>
          <w:lang w:val="fr-FR"/>
        </w:rPr>
      </w:pPr>
      <w:bookmarkStart w:id="4" w:name="OLE_LINK76"/>
      <w:bookmarkEnd w:id="3"/>
      <w:r w:rsidRPr="00865724">
        <w:rPr>
          <w:snapToGrid w:val="0"/>
          <w:lang w:val="fr-FR"/>
        </w:rPr>
        <w:t>veuillez lire attentivement ce manuel avant d'utiliser ou d'entretenir ce</w:t>
      </w:r>
      <w:r w:rsidR="00F1189D" w:rsidRPr="00865724">
        <w:rPr>
          <w:snapToGrid w:val="0"/>
          <w:lang w:val="fr-FR"/>
        </w:rPr>
        <w:t>t équipement</w:t>
      </w:r>
      <w:r w:rsidRPr="00865724">
        <w:rPr>
          <w:snapToGrid w:val="0"/>
          <w:lang w:val="fr-FR"/>
        </w:rPr>
        <w:t>, en accordant une attention particulière aux avertissements et aux précautions de sécurité.</w:t>
      </w:r>
    </w:p>
    <w:p w14:paraId="014B2230" w14:textId="0BC736DD" w:rsidR="00783D51" w:rsidRPr="00865724" w:rsidRDefault="009C19CF" w:rsidP="00D120C4">
      <w:pPr>
        <w:pStyle w:val="Trademark"/>
        <w:spacing w:line="240" w:lineRule="auto"/>
        <w:rPr>
          <w:rFonts w:eastAsiaTheme="minorEastAsia" w:cs="Arial"/>
          <w:lang w:val="fr-FR" w:eastAsia="en-US"/>
        </w:rPr>
      </w:pPr>
      <w:r w:rsidRPr="00865724">
        <w:rPr>
          <w:rFonts w:eastAsiaTheme="minorEastAsia" w:cs="Arial"/>
          <w:lang w:val="fr-FR" w:eastAsia="en-US"/>
        </w:rPr>
        <w:t>Pour les services et l'assistance :</w:t>
      </w:r>
    </w:p>
    <w:p w14:paraId="3A6B3194" w14:textId="41F7A9CA" w:rsidR="00783D51" w:rsidRPr="00865724" w:rsidRDefault="00783D51" w:rsidP="00D120C4">
      <w:pPr>
        <w:pStyle w:val="EN"/>
        <w:spacing w:line="240" w:lineRule="auto"/>
        <w:rPr>
          <w:lang w:val="it-IT"/>
        </w:rPr>
      </w:pPr>
      <w:r w:rsidRPr="00865724">
        <w:rPr>
          <w:lang w:val="it-IT"/>
        </w:rPr>
        <w:t xml:space="preserve">Web: </w:t>
      </w:r>
      <w:r w:rsidR="00FA6CA5" w:rsidRPr="00865724">
        <w:rPr>
          <w:rStyle w:val="Char1"/>
          <w:rFonts w:cs="Arial"/>
          <w:i w:val="0"/>
          <w:u w:val="single"/>
          <w:lang w:val="it-IT"/>
        </w:rPr>
        <w:t>www.autelenergy.com</w:t>
      </w:r>
    </w:p>
    <w:p w14:paraId="3D59BFB4" w14:textId="0F250419" w:rsidR="00783D51" w:rsidRPr="00865724" w:rsidRDefault="00783D51" w:rsidP="00D120C4">
      <w:pPr>
        <w:pStyle w:val="EN"/>
        <w:spacing w:line="240" w:lineRule="auto"/>
        <w:rPr>
          <w:lang w:val="it-IT"/>
        </w:rPr>
      </w:pPr>
      <w:r w:rsidRPr="00865724">
        <w:rPr>
          <w:lang w:val="it-IT"/>
        </w:rPr>
        <w:t>T</w:t>
      </w:r>
      <w:r w:rsidR="009C19CF" w:rsidRPr="00865724">
        <w:rPr>
          <w:lang w:val="it-IT"/>
        </w:rPr>
        <w:t>é</w:t>
      </w:r>
      <w:r w:rsidRPr="00865724">
        <w:rPr>
          <w:lang w:val="it-IT"/>
        </w:rPr>
        <w:t>l: +49 (0) 89 540299608 (Europe)</w:t>
      </w:r>
    </w:p>
    <w:p w14:paraId="371C1F87" w14:textId="77777777" w:rsidR="00783D51" w:rsidRPr="00865724" w:rsidRDefault="00783D51" w:rsidP="00D120C4">
      <w:pPr>
        <w:pStyle w:val="EN"/>
        <w:spacing w:line="240" w:lineRule="auto"/>
        <w:rPr>
          <w:lang w:val="it-IT"/>
        </w:rPr>
      </w:pPr>
      <w:r w:rsidRPr="00865724">
        <w:rPr>
          <w:lang w:val="it-IT"/>
        </w:rPr>
        <w:t>0086-755-2267-2493 (China)</w:t>
      </w:r>
    </w:p>
    <w:p w14:paraId="4CF24E4A" w14:textId="77777777" w:rsidR="00783D51" w:rsidRPr="00865724" w:rsidRDefault="00783D51" w:rsidP="00D120C4">
      <w:pPr>
        <w:pStyle w:val="EN"/>
        <w:spacing w:line="240" w:lineRule="auto"/>
        <w:rPr>
          <w:lang w:val="fr-FR"/>
        </w:rPr>
      </w:pPr>
      <w:r w:rsidRPr="00865724">
        <w:rPr>
          <w:lang w:val="fr-FR"/>
        </w:rPr>
        <w:t xml:space="preserve">Email: </w:t>
      </w:r>
      <w:r w:rsidRPr="00865724">
        <w:rPr>
          <w:rStyle w:val="Char1"/>
          <w:rFonts w:cs="Arial"/>
          <w:i w:val="0"/>
          <w:u w:val="single"/>
          <w:lang w:val="fr-FR"/>
        </w:rPr>
        <w:t>support.eu@autel.com</w:t>
      </w:r>
    </w:p>
    <w:bookmarkEnd w:id="4"/>
    <w:p w14:paraId="06B25B55" w14:textId="1B90C385" w:rsidR="00783D51" w:rsidRPr="00865724" w:rsidRDefault="009C19CF" w:rsidP="00D120C4">
      <w:pPr>
        <w:pStyle w:val="EN"/>
        <w:spacing w:line="240" w:lineRule="auto"/>
        <w:rPr>
          <w:lang w:val="fr-FR"/>
        </w:rPr>
      </w:pPr>
      <w:r w:rsidRPr="00865724">
        <w:rPr>
          <w:lang w:val="fr-FR"/>
        </w:rPr>
        <w:t>Pour une assistance technique sur tous les autres marchés, veuillez contacter votre distributeur local.</w:t>
      </w:r>
    </w:p>
    <w:p w14:paraId="699C8426" w14:textId="05C2F707" w:rsidR="000F1A83" w:rsidRPr="00865724" w:rsidRDefault="000F1A83" w:rsidP="00D120C4">
      <w:pPr>
        <w:pStyle w:val="ItemList"/>
        <w:numPr>
          <w:ilvl w:val="0"/>
          <w:numId w:val="0"/>
        </w:numPr>
        <w:spacing w:before="48" w:after="48" w:line="240" w:lineRule="auto"/>
        <w:ind w:left="704" w:hanging="420"/>
        <w:rPr>
          <w:lang w:val="fr-FR"/>
        </w:rPr>
      </w:pPr>
    </w:p>
    <w:p w14:paraId="735B3CE3" w14:textId="26DC1E6C" w:rsidR="001D035A" w:rsidRPr="00865724" w:rsidRDefault="001D035A" w:rsidP="00D120C4">
      <w:pPr>
        <w:spacing w:line="240" w:lineRule="auto"/>
        <w:rPr>
          <w:rFonts w:eastAsia="Arial"/>
          <w:bCs/>
          <w:kern w:val="2"/>
          <w:lang w:val="fr-FR"/>
        </w:rPr>
      </w:pPr>
      <w:r w:rsidRPr="00865724">
        <w:rPr>
          <w:lang w:val="fr-FR"/>
        </w:rPr>
        <w:br w:type="page"/>
      </w:r>
    </w:p>
    <w:p w14:paraId="6587D7D8" w14:textId="77777777" w:rsidR="002C6F13" w:rsidRPr="00865724" w:rsidRDefault="002C6F13" w:rsidP="00D120C4">
      <w:pPr>
        <w:pStyle w:val="ItemList"/>
        <w:numPr>
          <w:ilvl w:val="0"/>
          <w:numId w:val="0"/>
        </w:numPr>
        <w:spacing w:before="48" w:after="48" w:line="240" w:lineRule="auto"/>
        <w:ind w:left="704"/>
        <w:rPr>
          <w:lang w:val="fr-FR"/>
        </w:rPr>
        <w:sectPr w:rsidR="002C6F13" w:rsidRPr="00865724"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fr-FR"/>
        </w:rPr>
        <w:id w:val="263502860"/>
        <w:docPartObj>
          <w:docPartGallery w:val="Table of Contents"/>
          <w:docPartUnique/>
        </w:docPartObj>
      </w:sdtPr>
      <w:sdtEndPr>
        <w:rPr>
          <w:b/>
          <w:bCs/>
        </w:rPr>
      </w:sdtEndPr>
      <w:sdtContent>
        <w:p w14:paraId="370CB90D" w14:textId="53DA11EC" w:rsidR="0076791B" w:rsidRPr="00865724" w:rsidRDefault="00C9148B" w:rsidP="00D120C4">
          <w:pPr>
            <w:pStyle w:val="TOC"/>
            <w:spacing w:line="240" w:lineRule="auto"/>
            <w:jc w:val="center"/>
            <w:rPr>
              <w:rFonts w:ascii="Arial" w:hAnsi="Arial" w:cs="Arial"/>
              <w:color w:val="auto"/>
              <w:sz w:val="24"/>
              <w:lang w:val="fr-FR"/>
            </w:rPr>
          </w:pPr>
          <w:r w:rsidRPr="00865724">
            <w:rPr>
              <w:rFonts w:ascii="Arial" w:hAnsi="Arial" w:cs="Arial"/>
              <w:b/>
              <w:color w:val="auto"/>
              <w:sz w:val="24"/>
              <w:lang w:val="zh-CN"/>
            </w:rPr>
            <w:t>SOMMAIRE</w:t>
          </w:r>
        </w:p>
        <w:p w14:paraId="5394F9C0" w14:textId="32005D11" w:rsidR="00075F1E" w:rsidRPr="00865724"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865724">
            <w:rPr>
              <w:caps w:val="0"/>
              <w:lang w:val="fr-FR"/>
            </w:rPr>
            <w:fldChar w:fldCharType="begin"/>
          </w:r>
          <w:r w:rsidRPr="00865724">
            <w:rPr>
              <w:caps w:val="0"/>
              <w:lang w:val="fr-FR"/>
            </w:rPr>
            <w:instrText xml:space="preserve"> TOC \o "1-3" \h \z \u </w:instrText>
          </w:r>
          <w:r w:rsidRPr="00865724">
            <w:rPr>
              <w:caps w:val="0"/>
              <w:lang w:val="fr-FR"/>
            </w:rPr>
            <w:fldChar w:fldCharType="separate"/>
          </w:r>
          <w:hyperlink w:anchor="_Toc120622617" w:history="1">
            <w:r w:rsidR="00075F1E" w:rsidRPr="00865724">
              <w:rPr>
                <w:rStyle w:val="ae"/>
                <w:noProof/>
                <w:lang w:val="fr-FR"/>
                <w14:scene3d>
                  <w14:camera w14:prst="orthographicFront"/>
                  <w14:lightRig w14:rig="threePt" w14:dir="t">
                    <w14:rot w14:lat="0" w14:lon="0" w14:rev="0"/>
                  </w14:lightRig>
                </w14:scene3d>
              </w:rPr>
              <w:t>1</w:t>
            </w:r>
            <w:r w:rsidR="00075F1E" w:rsidRPr="00865724">
              <w:rPr>
                <w:rStyle w:val="ae"/>
                <w:noProof/>
                <w:lang w:val="fr-FR"/>
              </w:rPr>
              <w:t xml:space="preserve"> Utilisation de ce manuel</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_Toc120622617 \h </w:instrText>
            </w:r>
            <w:r w:rsidR="00075F1E" w:rsidRPr="00865724">
              <w:rPr>
                <w:noProof/>
                <w:webHidden/>
              </w:rPr>
            </w:r>
            <w:r w:rsidR="00075F1E" w:rsidRPr="00865724">
              <w:rPr>
                <w:noProof/>
                <w:webHidden/>
              </w:rPr>
              <w:fldChar w:fldCharType="separate"/>
            </w:r>
            <w:r w:rsidR="00075F1E" w:rsidRPr="00865724">
              <w:rPr>
                <w:noProof/>
                <w:webHidden/>
              </w:rPr>
              <w:t>1</w:t>
            </w:r>
            <w:r w:rsidR="00075F1E" w:rsidRPr="00865724">
              <w:rPr>
                <w:noProof/>
                <w:webHidden/>
              </w:rPr>
              <w:fldChar w:fldCharType="end"/>
            </w:r>
          </w:hyperlink>
        </w:p>
        <w:p w14:paraId="153E108C" w14:textId="572C1BF1" w:rsidR="00075F1E" w:rsidRPr="00865724" w:rsidRDefault="003E7E52">
          <w:pPr>
            <w:pStyle w:val="20"/>
            <w:rPr>
              <w:rFonts w:asciiTheme="minorHAnsi" w:eastAsiaTheme="minorEastAsia" w:hAnsiTheme="minorHAnsi" w:cstheme="minorBidi"/>
              <w:smallCaps w:val="0"/>
              <w:kern w:val="2"/>
              <w:sz w:val="21"/>
              <w:szCs w:val="22"/>
            </w:rPr>
          </w:pPr>
          <w:hyperlink w:anchor="_Toc120622618" w:history="1">
            <w:r w:rsidR="00075F1E" w:rsidRPr="00865724">
              <w:rPr>
                <w:rStyle w:val="ae"/>
                <w:lang w:val="fr-FR"/>
                <w14:scene3d>
                  <w14:camera w14:prst="orthographicFront"/>
                  <w14:lightRig w14:rig="threePt" w14:dir="t">
                    <w14:rot w14:lat="0" w14:lon="0" w14:rev="0"/>
                  </w14:lightRig>
                </w14:scene3d>
              </w:rPr>
              <w:t>1.1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Conventions</w:t>
            </w:r>
            <w:r w:rsidR="00075F1E" w:rsidRPr="00865724">
              <w:rPr>
                <w:webHidden/>
              </w:rPr>
              <w:tab/>
            </w:r>
            <w:r w:rsidR="00075F1E" w:rsidRPr="00865724">
              <w:rPr>
                <w:webHidden/>
              </w:rPr>
              <w:fldChar w:fldCharType="begin"/>
            </w:r>
            <w:r w:rsidR="00075F1E" w:rsidRPr="00865724">
              <w:rPr>
                <w:webHidden/>
              </w:rPr>
              <w:instrText xml:space="preserve"> PAGEREF _Toc120622618 \h </w:instrText>
            </w:r>
            <w:r w:rsidR="00075F1E" w:rsidRPr="00865724">
              <w:rPr>
                <w:webHidden/>
              </w:rPr>
            </w:r>
            <w:r w:rsidR="00075F1E" w:rsidRPr="00865724">
              <w:rPr>
                <w:webHidden/>
              </w:rPr>
              <w:fldChar w:fldCharType="separate"/>
            </w:r>
            <w:r w:rsidR="00075F1E" w:rsidRPr="00865724">
              <w:rPr>
                <w:webHidden/>
              </w:rPr>
              <w:t>1</w:t>
            </w:r>
            <w:r w:rsidR="00075F1E" w:rsidRPr="00865724">
              <w:rPr>
                <w:webHidden/>
              </w:rPr>
              <w:fldChar w:fldCharType="end"/>
            </w:r>
          </w:hyperlink>
        </w:p>
        <w:p w14:paraId="090D7D84" w14:textId="17C5D50B"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19" w:history="1">
            <w:r w:rsidR="00075F1E" w:rsidRPr="00865724">
              <w:rPr>
                <w:rStyle w:val="ae"/>
                <w:rFonts w:eastAsia="宋体"/>
                <w:lang w:val="fr-FR"/>
                <w14:scene3d>
                  <w14:camera w14:prst="orthographicFront"/>
                  <w14:lightRig w14:rig="threePt" w14:dir="t">
                    <w14:rot w14:lat="0" w14:lon="0" w14:rev="0"/>
                  </w14:lightRig>
                </w14:scene3d>
              </w:rPr>
              <w:t>1.1.1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Texte en gras</w:t>
            </w:r>
            <w:r w:rsidR="00075F1E" w:rsidRPr="00865724">
              <w:rPr>
                <w:webHidden/>
              </w:rPr>
              <w:tab/>
            </w:r>
            <w:r w:rsidR="00075F1E" w:rsidRPr="00865724">
              <w:rPr>
                <w:webHidden/>
              </w:rPr>
              <w:fldChar w:fldCharType="begin"/>
            </w:r>
            <w:r w:rsidR="00075F1E" w:rsidRPr="00865724">
              <w:rPr>
                <w:webHidden/>
              </w:rPr>
              <w:instrText xml:space="preserve"> PAGEREF _Toc120622619 \h </w:instrText>
            </w:r>
            <w:r w:rsidR="00075F1E" w:rsidRPr="00865724">
              <w:rPr>
                <w:webHidden/>
              </w:rPr>
            </w:r>
            <w:r w:rsidR="00075F1E" w:rsidRPr="00865724">
              <w:rPr>
                <w:webHidden/>
              </w:rPr>
              <w:fldChar w:fldCharType="separate"/>
            </w:r>
            <w:r w:rsidR="00075F1E" w:rsidRPr="00865724">
              <w:rPr>
                <w:webHidden/>
              </w:rPr>
              <w:t>1</w:t>
            </w:r>
            <w:r w:rsidR="00075F1E" w:rsidRPr="00865724">
              <w:rPr>
                <w:webHidden/>
              </w:rPr>
              <w:fldChar w:fldCharType="end"/>
            </w:r>
          </w:hyperlink>
        </w:p>
        <w:p w14:paraId="6594DC56" w14:textId="11DA0C0A"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20" w:history="1">
            <w:r w:rsidR="00075F1E" w:rsidRPr="00865724">
              <w:rPr>
                <w:rStyle w:val="ae"/>
                <w:lang w:val="fr-FR"/>
                <w14:scene3d>
                  <w14:camera w14:prst="orthographicFront"/>
                  <w14:lightRig w14:rig="threePt" w14:dir="t">
                    <w14:rot w14:lat="0" w14:lon="0" w14:rev="0"/>
                  </w14:lightRig>
                </w14:scene3d>
              </w:rPr>
              <w:t>1.1.2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Notes</w:t>
            </w:r>
            <w:r w:rsidR="00075F1E" w:rsidRPr="00865724">
              <w:rPr>
                <w:webHidden/>
              </w:rPr>
              <w:tab/>
            </w:r>
            <w:r w:rsidR="00075F1E" w:rsidRPr="00865724">
              <w:rPr>
                <w:webHidden/>
              </w:rPr>
              <w:fldChar w:fldCharType="begin"/>
            </w:r>
            <w:r w:rsidR="00075F1E" w:rsidRPr="00865724">
              <w:rPr>
                <w:webHidden/>
              </w:rPr>
              <w:instrText xml:space="preserve"> PAGEREF _Toc120622620 \h </w:instrText>
            </w:r>
            <w:r w:rsidR="00075F1E" w:rsidRPr="00865724">
              <w:rPr>
                <w:webHidden/>
              </w:rPr>
            </w:r>
            <w:r w:rsidR="00075F1E" w:rsidRPr="00865724">
              <w:rPr>
                <w:webHidden/>
              </w:rPr>
              <w:fldChar w:fldCharType="separate"/>
            </w:r>
            <w:r w:rsidR="00075F1E" w:rsidRPr="00865724">
              <w:rPr>
                <w:webHidden/>
              </w:rPr>
              <w:t>1</w:t>
            </w:r>
            <w:r w:rsidR="00075F1E" w:rsidRPr="00865724">
              <w:rPr>
                <w:webHidden/>
              </w:rPr>
              <w:fldChar w:fldCharType="end"/>
            </w:r>
          </w:hyperlink>
        </w:p>
        <w:p w14:paraId="1AD5AF9A" w14:textId="0F5C3EAB"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21" w:history="1">
            <w:r w:rsidR="00075F1E" w:rsidRPr="00865724">
              <w:rPr>
                <w:rStyle w:val="ae"/>
                <w:lang w:val="fr-FR"/>
                <w14:scene3d>
                  <w14:camera w14:prst="orthographicFront"/>
                  <w14:lightRig w14:rig="threePt" w14:dir="t">
                    <w14:rot w14:lat="0" w14:lon="0" w14:rev="0"/>
                  </w14:lightRig>
                </w14:scene3d>
              </w:rPr>
              <w:t>1.1.3</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Hyperliens</w:t>
            </w:r>
            <w:r w:rsidR="00075F1E" w:rsidRPr="00865724">
              <w:rPr>
                <w:webHidden/>
              </w:rPr>
              <w:tab/>
            </w:r>
            <w:r w:rsidR="00075F1E" w:rsidRPr="00865724">
              <w:rPr>
                <w:webHidden/>
              </w:rPr>
              <w:fldChar w:fldCharType="begin"/>
            </w:r>
            <w:r w:rsidR="00075F1E" w:rsidRPr="00865724">
              <w:rPr>
                <w:webHidden/>
              </w:rPr>
              <w:instrText xml:space="preserve"> PAGEREF _Toc120622621 \h </w:instrText>
            </w:r>
            <w:r w:rsidR="00075F1E" w:rsidRPr="00865724">
              <w:rPr>
                <w:webHidden/>
              </w:rPr>
            </w:r>
            <w:r w:rsidR="00075F1E" w:rsidRPr="00865724">
              <w:rPr>
                <w:webHidden/>
              </w:rPr>
              <w:fldChar w:fldCharType="separate"/>
            </w:r>
            <w:r w:rsidR="00075F1E" w:rsidRPr="00865724">
              <w:rPr>
                <w:webHidden/>
              </w:rPr>
              <w:t>1</w:t>
            </w:r>
            <w:r w:rsidR="00075F1E" w:rsidRPr="00865724">
              <w:rPr>
                <w:webHidden/>
              </w:rPr>
              <w:fldChar w:fldCharType="end"/>
            </w:r>
          </w:hyperlink>
        </w:p>
        <w:p w14:paraId="12BE710D" w14:textId="33B3335C"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22" w:history="1">
            <w:r w:rsidR="00075F1E" w:rsidRPr="00865724">
              <w:rPr>
                <w:rStyle w:val="ae"/>
                <w:lang w:val="fr-FR"/>
                <w14:scene3d>
                  <w14:camera w14:prst="orthographicFront"/>
                  <w14:lightRig w14:rig="threePt" w14:dir="t">
                    <w14:rot w14:lat="0" w14:lon="0" w14:rev="0"/>
                  </w14:lightRig>
                </w14:scene3d>
              </w:rPr>
              <w:t>1.1.4</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Procédures</w:t>
            </w:r>
            <w:r w:rsidR="00075F1E" w:rsidRPr="00865724">
              <w:rPr>
                <w:webHidden/>
              </w:rPr>
              <w:tab/>
            </w:r>
            <w:r w:rsidR="00075F1E" w:rsidRPr="00865724">
              <w:rPr>
                <w:webHidden/>
              </w:rPr>
              <w:fldChar w:fldCharType="begin"/>
            </w:r>
            <w:r w:rsidR="00075F1E" w:rsidRPr="00865724">
              <w:rPr>
                <w:webHidden/>
              </w:rPr>
              <w:instrText xml:space="preserve"> PAGEREF _Toc120622622 \h </w:instrText>
            </w:r>
            <w:r w:rsidR="00075F1E" w:rsidRPr="00865724">
              <w:rPr>
                <w:webHidden/>
              </w:rPr>
            </w:r>
            <w:r w:rsidR="00075F1E" w:rsidRPr="00865724">
              <w:rPr>
                <w:webHidden/>
              </w:rPr>
              <w:fldChar w:fldCharType="separate"/>
            </w:r>
            <w:r w:rsidR="00075F1E" w:rsidRPr="00865724">
              <w:rPr>
                <w:webHidden/>
              </w:rPr>
              <w:t>2</w:t>
            </w:r>
            <w:r w:rsidR="00075F1E" w:rsidRPr="00865724">
              <w:rPr>
                <w:webHidden/>
              </w:rPr>
              <w:fldChar w:fldCharType="end"/>
            </w:r>
          </w:hyperlink>
        </w:p>
        <w:p w14:paraId="2F03CBDA" w14:textId="2AD4F73A" w:rsidR="00075F1E" w:rsidRPr="00865724" w:rsidRDefault="003E7E52">
          <w:pPr>
            <w:pStyle w:val="20"/>
            <w:rPr>
              <w:rFonts w:asciiTheme="minorHAnsi" w:eastAsiaTheme="minorEastAsia" w:hAnsiTheme="minorHAnsi" w:cstheme="minorBidi"/>
              <w:smallCaps w:val="0"/>
              <w:kern w:val="2"/>
              <w:sz w:val="21"/>
              <w:szCs w:val="22"/>
            </w:rPr>
          </w:pPr>
          <w:hyperlink w:anchor="_Toc120622623" w:history="1">
            <w:r w:rsidR="00075F1E" w:rsidRPr="00865724">
              <w:rPr>
                <w:rStyle w:val="ae"/>
                <w:lang w:val="fr-FR"/>
                <w14:scene3d>
                  <w14:camera w14:prst="orthographicFront"/>
                  <w14:lightRig w14:rig="threePt" w14:dir="t">
                    <w14:rot w14:lat="0" w14:lon="0" w14:rev="0"/>
                  </w14:lightRig>
                </w14:scene3d>
              </w:rPr>
              <w:t>1.2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Terminologie</w:t>
            </w:r>
            <w:r w:rsidR="00075F1E" w:rsidRPr="00865724">
              <w:rPr>
                <w:webHidden/>
              </w:rPr>
              <w:tab/>
            </w:r>
            <w:r w:rsidR="00075F1E" w:rsidRPr="00865724">
              <w:rPr>
                <w:webHidden/>
              </w:rPr>
              <w:fldChar w:fldCharType="begin"/>
            </w:r>
            <w:r w:rsidR="00075F1E" w:rsidRPr="00865724">
              <w:rPr>
                <w:webHidden/>
              </w:rPr>
              <w:instrText xml:space="preserve"> PAGEREF _Toc120622623 \h </w:instrText>
            </w:r>
            <w:r w:rsidR="00075F1E" w:rsidRPr="00865724">
              <w:rPr>
                <w:webHidden/>
              </w:rPr>
            </w:r>
            <w:r w:rsidR="00075F1E" w:rsidRPr="00865724">
              <w:rPr>
                <w:webHidden/>
              </w:rPr>
              <w:fldChar w:fldCharType="separate"/>
            </w:r>
            <w:r w:rsidR="00075F1E" w:rsidRPr="00865724">
              <w:rPr>
                <w:webHidden/>
              </w:rPr>
              <w:t>3</w:t>
            </w:r>
            <w:r w:rsidR="00075F1E" w:rsidRPr="00865724">
              <w:rPr>
                <w:webHidden/>
              </w:rPr>
              <w:fldChar w:fldCharType="end"/>
            </w:r>
          </w:hyperlink>
        </w:p>
        <w:p w14:paraId="3FB032A7" w14:textId="6752A7F1"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24" w:history="1">
            <w:r w:rsidR="00075F1E" w:rsidRPr="00865724">
              <w:rPr>
                <w:rStyle w:val="ae"/>
                <w:noProof/>
                <w:lang w:val="fr-FR"/>
                <w14:scene3d>
                  <w14:camera w14:prst="orthographicFront"/>
                  <w14:lightRig w14:rig="threePt" w14:dir="t">
                    <w14:rot w14:lat="0" w14:lon="0" w14:rev="0"/>
                  </w14:lightRig>
                </w14:scene3d>
              </w:rPr>
              <w:t>2</w:t>
            </w:r>
            <w:r w:rsidR="00075F1E" w:rsidRPr="00865724">
              <w:rPr>
                <w:rStyle w:val="ae"/>
                <w:noProof/>
                <w:lang w:val="fr-FR"/>
              </w:rPr>
              <w:t xml:space="preserve"> Sécurité</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_Toc120622624 \h </w:instrText>
            </w:r>
            <w:r w:rsidR="00075F1E" w:rsidRPr="00865724">
              <w:rPr>
                <w:noProof/>
                <w:webHidden/>
              </w:rPr>
            </w:r>
            <w:r w:rsidR="00075F1E" w:rsidRPr="00865724">
              <w:rPr>
                <w:noProof/>
                <w:webHidden/>
              </w:rPr>
              <w:fldChar w:fldCharType="separate"/>
            </w:r>
            <w:r w:rsidR="00075F1E" w:rsidRPr="00865724">
              <w:rPr>
                <w:noProof/>
                <w:webHidden/>
              </w:rPr>
              <w:t>4</w:t>
            </w:r>
            <w:r w:rsidR="00075F1E" w:rsidRPr="00865724">
              <w:rPr>
                <w:noProof/>
                <w:webHidden/>
              </w:rPr>
              <w:fldChar w:fldCharType="end"/>
            </w:r>
          </w:hyperlink>
        </w:p>
        <w:p w14:paraId="6593FCF1" w14:textId="1590DF0D" w:rsidR="00075F1E" w:rsidRPr="00865724" w:rsidRDefault="003E7E52">
          <w:pPr>
            <w:pStyle w:val="20"/>
            <w:rPr>
              <w:rFonts w:asciiTheme="minorHAnsi" w:eastAsiaTheme="minorEastAsia" w:hAnsiTheme="minorHAnsi" w:cstheme="minorBidi"/>
              <w:smallCaps w:val="0"/>
              <w:kern w:val="2"/>
              <w:sz w:val="21"/>
              <w:szCs w:val="22"/>
            </w:rPr>
          </w:pPr>
          <w:hyperlink w:anchor="_Toc120622625" w:history="1">
            <w:r w:rsidR="00075F1E" w:rsidRPr="00865724">
              <w:rPr>
                <w:rStyle w:val="ae"/>
                <w:lang w:val="fr-FR"/>
                <w14:scene3d>
                  <w14:camera w14:prst="orthographicFront"/>
                  <w14:lightRig w14:rig="threePt" w14:dir="t">
                    <w14:rot w14:lat="0" w14:lon="0" w14:rev="0"/>
                  </w14:lightRig>
                </w14:scene3d>
              </w:rPr>
              <w:t>2.1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Avertissements en matière de sécurité</w:t>
            </w:r>
            <w:r w:rsidR="00075F1E" w:rsidRPr="00865724">
              <w:rPr>
                <w:webHidden/>
              </w:rPr>
              <w:tab/>
            </w:r>
            <w:r w:rsidR="00075F1E" w:rsidRPr="00865724">
              <w:rPr>
                <w:webHidden/>
              </w:rPr>
              <w:fldChar w:fldCharType="begin"/>
            </w:r>
            <w:r w:rsidR="00075F1E" w:rsidRPr="00865724">
              <w:rPr>
                <w:webHidden/>
              </w:rPr>
              <w:instrText xml:space="preserve"> PAGEREF _Toc120622625 \h </w:instrText>
            </w:r>
            <w:r w:rsidR="00075F1E" w:rsidRPr="00865724">
              <w:rPr>
                <w:webHidden/>
              </w:rPr>
            </w:r>
            <w:r w:rsidR="00075F1E" w:rsidRPr="00865724">
              <w:rPr>
                <w:webHidden/>
              </w:rPr>
              <w:fldChar w:fldCharType="separate"/>
            </w:r>
            <w:r w:rsidR="00075F1E" w:rsidRPr="00865724">
              <w:rPr>
                <w:webHidden/>
              </w:rPr>
              <w:t>4</w:t>
            </w:r>
            <w:r w:rsidR="00075F1E" w:rsidRPr="00865724">
              <w:rPr>
                <w:webHidden/>
              </w:rPr>
              <w:fldChar w:fldCharType="end"/>
            </w:r>
          </w:hyperlink>
        </w:p>
        <w:p w14:paraId="795BA64E" w14:textId="608A4E32" w:rsidR="00075F1E" w:rsidRPr="00865724" w:rsidRDefault="003E7E52">
          <w:pPr>
            <w:pStyle w:val="20"/>
            <w:rPr>
              <w:rFonts w:asciiTheme="minorHAnsi" w:eastAsiaTheme="minorEastAsia" w:hAnsiTheme="minorHAnsi" w:cstheme="minorBidi"/>
              <w:smallCaps w:val="0"/>
              <w:kern w:val="2"/>
              <w:sz w:val="21"/>
              <w:szCs w:val="22"/>
            </w:rPr>
          </w:pPr>
          <w:hyperlink w:anchor="_Toc120622626" w:history="1">
            <w:r w:rsidR="00075F1E" w:rsidRPr="00865724">
              <w:rPr>
                <w:rStyle w:val="ae"/>
                <w:lang w:val="fr-FR"/>
                <w14:scene3d>
                  <w14:camera w14:prst="orthographicFront"/>
                  <w14:lightRig w14:rig="threePt" w14:dir="t">
                    <w14:rot w14:lat="0" w14:lon="0" w14:rev="0"/>
                  </w14:lightRig>
                </w14:scene3d>
              </w:rPr>
              <w:t>2.2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Responsabilité du propriétaire</w:t>
            </w:r>
            <w:r w:rsidR="00075F1E" w:rsidRPr="00865724">
              <w:rPr>
                <w:webHidden/>
              </w:rPr>
              <w:tab/>
            </w:r>
            <w:r w:rsidR="00075F1E" w:rsidRPr="00865724">
              <w:rPr>
                <w:webHidden/>
              </w:rPr>
              <w:fldChar w:fldCharType="begin"/>
            </w:r>
            <w:r w:rsidR="00075F1E" w:rsidRPr="00865724">
              <w:rPr>
                <w:webHidden/>
              </w:rPr>
              <w:instrText xml:space="preserve"> PAGEREF _Toc120622626 \h </w:instrText>
            </w:r>
            <w:r w:rsidR="00075F1E" w:rsidRPr="00865724">
              <w:rPr>
                <w:webHidden/>
              </w:rPr>
            </w:r>
            <w:r w:rsidR="00075F1E" w:rsidRPr="00865724">
              <w:rPr>
                <w:webHidden/>
              </w:rPr>
              <w:fldChar w:fldCharType="separate"/>
            </w:r>
            <w:r w:rsidR="00075F1E" w:rsidRPr="00865724">
              <w:rPr>
                <w:webHidden/>
              </w:rPr>
              <w:t>4</w:t>
            </w:r>
            <w:r w:rsidR="00075F1E" w:rsidRPr="00865724">
              <w:rPr>
                <w:webHidden/>
              </w:rPr>
              <w:fldChar w:fldCharType="end"/>
            </w:r>
          </w:hyperlink>
        </w:p>
        <w:p w14:paraId="4C07E8BC" w14:textId="3DE538E7" w:rsidR="00075F1E" w:rsidRPr="00865724" w:rsidRDefault="003E7E52">
          <w:pPr>
            <w:pStyle w:val="20"/>
            <w:rPr>
              <w:rFonts w:asciiTheme="minorHAnsi" w:eastAsiaTheme="minorEastAsia" w:hAnsiTheme="minorHAnsi" w:cstheme="minorBidi"/>
              <w:smallCaps w:val="0"/>
              <w:kern w:val="2"/>
              <w:sz w:val="21"/>
              <w:szCs w:val="22"/>
            </w:rPr>
          </w:pPr>
          <w:hyperlink w:anchor="_Toc120622627" w:history="1">
            <w:r w:rsidR="00075F1E" w:rsidRPr="00865724">
              <w:rPr>
                <w:rStyle w:val="ae"/>
                <w:lang w:val="fr-FR"/>
                <w14:scene3d>
                  <w14:camera w14:prst="orthographicFront"/>
                  <w14:lightRig w14:rig="threePt" w14:dir="t">
                    <w14:rot w14:lat="0" w14:lon="0" w14:rev="0"/>
                  </w14:lightRig>
                </w14:scene3d>
              </w:rPr>
              <w:t>2.3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Qualification de l'Ingénieur d'installation</w:t>
            </w:r>
            <w:r w:rsidR="00075F1E" w:rsidRPr="00865724">
              <w:rPr>
                <w:webHidden/>
              </w:rPr>
              <w:tab/>
            </w:r>
            <w:r w:rsidR="00075F1E" w:rsidRPr="00865724">
              <w:rPr>
                <w:webHidden/>
              </w:rPr>
              <w:fldChar w:fldCharType="begin"/>
            </w:r>
            <w:r w:rsidR="00075F1E" w:rsidRPr="00865724">
              <w:rPr>
                <w:webHidden/>
              </w:rPr>
              <w:instrText xml:space="preserve"> PAGEREF _Toc120622627 \h </w:instrText>
            </w:r>
            <w:r w:rsidR="00075F1E" w:rsidRPr="00865724">
              <w:rPr>
                <w:webHidden/>
              </w:rPr>
            </w:r>
            <w:r w:rsidR="00075F1E" w:rsidRPr="00865724">
              <w:rPr>
                <w:webHidden/>
              </w:rPr>
              <w:fldChar w:fldCharType="separate"/>
            </w:r>
            <w:r w:rsidR="00075F1E" w:rsidRPr="00865724">
              <w:rPr>
                <w:webHidden/>
              </w:rPr>
              <w:t>5</w:t>
            </w:r>
            <w:r w:rsidR="00075F1E" w:rsidRPr="00865724">
              <w:rPr>
                <w:webHidden/>
              </w:rPr>
              <w:fldChar w:fldCharType="end"/>
            </w:r>
          </w:hyperlink>
        </w:p>
        <w:p w14:paraId="66784B70" w14:textId="0BDFCA51" w:rsidR="00075F1E" w:rsidRPr="00865724" w:rsidRDefault="003E7E52">
          <w:pPr>
            <w:pStyle w:val="20"/>
            <w:rPr>
              <w:rFonts w:asciiTheme="minorHAnsi" w:eastAsiaTheme="minorEastAsia" w:hAnsiTheme="minorHAnsi" w:cstheme="minorBidi"/>
              <w:smallCaps w:val="0"/>
              <w:kern w:val="2"/>
              <w:sz w:val="21"/>
              <w:szCs w:val="22"/>
            </w:rPr>
          </w:pPr>
          <w:hyperlink w:anchor="_Toc120622628" w:history="1">
            <w:r w:rsidR="00075F1E" w:rsidRPr="00865724">
              <w:rPr>
                <w:rStyle w:val="ae"/>
                <w:lang w:val="fr-FR"/>
                <w14:scene3d>
                  <w14:camera w14:prst="orthographicFront"/>
                  <w14:lightRig w14:rig="threePt" w14:dir="t">
                    <w14:rot w14:lat="0" w14:lon="0" w14:rev="0"/>
                  </w14:lightRig>
                </w14:scene3d>
              </w:rPr>
              <w:t>2.4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Instructions d'utilisation</w:t>
            </w:r>
            <w:r w:rsidR="00075F1E" w:rsidRPr="00865724">
              <w:rPr>
                <w:webHidden/>
              </w:rPr>
              <w:tab/>
            </w:r>
            <w:r w:rsidR="00075F1E" w:rsidRPr="00865724">
              <w:rPr>
                <w:webHidden/>
              </w:rPr>
              <w:fldChar w:fldCharType="begin"/>
            </w:r>
            <w:r w:rsidR="00075F1E" w:rsidRPr="00865724">
              <w:rPr>
                <w:webHidden/>
              </w:rPr>
              <w:instrText xml:space="preserve"> PAGEREF _Toc120622628 \h </w:instrText>
            </w:r>
            <w:r w:rsidR="00075F1E" w:rsidRPr="00865724">
              <w:rPr>
                <w:webHidden/>
              </w:rPr>
            </w:r>
            <w:r w:rsidR="00075F1E" w:rsidRPr="00865724">
              <w:rPr>
                <w:webHidden/>
              </w:rPr>
              <w:fldChar w:fldCharType="separate"/>
            </w:r>
            <w:r w:rsidR="00075F1E" w:rsidRPr="00865724">
              <w:rPr>
                <w:webHidden/>
              </w:rPr>
              <w:t>5</w:t>
            </w:r>
            <w:r w:rsidR="00075F1E" w:rsidRPr="00865724">
              <w:rPr>
                <w:webHidden/>
              </w:rPr>
              <w:fldChar w:fldCharType="end"/>
            </w:r>
          </w:hyperlink>
        </w:p>
        <w:p w14:paraId="2FF2EB0B" w14:textId="637EACD2" w:rsidR="00075F1E" w:rsidRPr="00865724" w:rsidRDefault="003E7E52">
          <w:pPr>
            <w:pStyle w:val="20"/>
            <w:rPr>
              <w:rFonts w:asciiTheme="minorHAnsi" w:eastAsiaTheme="minorEastAsia" w:hAnsiTheme="minorHAnsi" w:cstheme="minorBidi"/>
              <w:smallCaps w:val="0"/>
              <w:kern w:val="2"/>
              <w:sz w:val="21"/>
              <w:szCs w:val="22"/>
            </w:rPr>
          </w:pPr>
          <w:hyperlink w:anchor="_Toc120622629" w:history="1">
            <w:r w:rsidR="00075F1E" w:rsidRPr="00865724">
              <w:rPr>
                <w:rStyle w:val="ae"/>
                <w:lang w:val="fr-FR"/>
                <w14:scene3d>
                  <w14:camera w14:prst="orthographicFront"/>
                  <w14:lightRig w14:rig="threePt" w14:dir="t">
                    <w14:rot w14:lat="0" w14:lon="0" w14:rev="0"/>
                  </w14:lightRig>
                </w14:scene3d>
              </w:rPr>
              <w:t>2.5</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Symboles sur MaxiCharger</w:t>
            </w:r>
            <w:r w:rsidR="00075F1E" w:rsidRPr="00865724">
              <w:rPr>
                <w:webHidden/>
              </w:rPr>
              <w:tab/>
            </w:r>
            <w:r w:rsidR="00075F1E" w:rsidRPr="00865724">
              <w:rPr>
                <w:webHidden/>
              </w:rPr>
              <w:fldChar w:fldCharType="begin"/>
            </w:r>
            <w:r w:rsidR="00075F1E" w:rsidRPr="00865724">
              <w:rPr>
                <w:webHidden/>
              </w:rPr>
              <w:instrText xml:space="preserve"> PAGEREF _Toc120622629 \h </w:instrText>
            </w:r>
            <w:r w:rsidR="00075F1E" w:rsidRPr="00865724">
              <w:rPr>
                <w:webHidden/>
              </w:rPr>
            </w:r>
            <w:r w:rsidR="00075F1E" w:rsidRPr="00865724">
              <w:rPr>
                <w:webHidden/>
              </w:rPr>
              <w:fldChar w:fldCharType="separate"/>
            </w:r>
            <w:r w:rsidR="00075F1E" w:rsidRPr="00865724">
              <w:rPr>
                <w:webHidden/>
              </w:rPr>
              <w:t>5</w:t>
            </w:r>
            <w:r w:rsidR="00075F1E" w:rsidRPr="00865724">
              <w:rPr>
                <w:webHidden/>
              </w:rPr>
              <w:fldChar w:fldCharType="end"/>
            </w:r>
          </w:hyperlink>
        </w:p>
        <w:p w14:paraId="152FD94B" w14:textId="6BC9F2A1" w:rsidR="00075F1E" w:rsidRPr="00865724" w:rsidRDefault="003E7E52">
          <w:pPr>
            <w:pStyle w:val="20"/>
            <w:rPr>
              <w:rFonts w:asciiTheme="minorHAnsi" w:eastAsiaTheme="minorEastAsia" w:hAnsiTheme="minorHAnsi" w:cstheme="minorBidi"/>
              <w:smallCaps w:val="0"/>
              <w:kern w:val="2"/>
              <w:sz w:val="21"/>
              <w:szCs w:val="22"/>
            </w:rPr>
          </w:pPr>
          <w:hyperlink w:anchor="_Toc120622630" w:history="1">
            <w:r w:rsidR="00075F1E" w:rsidRPr="00865724">
              <w:rPr>
                <w:rStyle w:val="ae"/>
                <w:lang w:val="fr-FR"/>
                <w14:scene3d>
                  <w14:camera w14:prst="orthographicFront"/>
                  <w14:lightRig w14:rig="threePt" w14:dir="t">
                    <w14:rot w14:lat="0" w14:lon="0" w14:rev="0"/>
                  </w14:lightRig>
                </w14:scene3d>
              </w:rPr>
              <w:t>2.6</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Instructions pour l'élimination</w:t>
            </w:r>
            <w:r w:rsidR="00075F1E" w:rsidRPr="00865724">
              <w:rPr>
                <w:webHidden/>
              </w:rPr>
              <w:tab/>
            </w:r>
            <w:r w:rsidR="00075F1E" w:rsidRPr="00865724">
              <w:rPr>
                <w:webHidden/>
              </w:rPr>
              <w:fldChar w:fldCharType="begin"/>
            </w:r>
            <w:r w:rsidR="00075F1E" w:rsidRPr="00865724">
              <w:rPr>
                <w:webHidden/>
              </w:rPr>
              <w:instrText xml:space="preserve"> PAGEREF _Toc120622630 \h </w:instrText>
            </w:r>
            <w:r w:rsidR="00075F1E" w:rsidRPr="00865724">
              <w:rPr>
                <w:webHidden/>
              </w:rPr>
            </w:r>
            <w:r w:rsidR="00075F1E" w:rsidRPr="00865724">
              <w:rPr>
                <w:webHidden/>
              </w:rPr>
              <w:fldChar w:fldCharType="separate"/>
            </w:r>
            <w:r w:rsidR="00075F1E" w:rsidRPr="00865724">
              <w:rPr>
                <w:webHidden/>
              </w:rPr>
              <w:t>6</w:t>
            </w:r>
            <w:r w:rsidR="00075F1E" w:rsidRPr="00865724">
              <w:rPr>
                <w:webHidden/>
              </w:rPr>
              <w:fldChar w:fldCharType="end"/>
            </w:r>
          </w:hyperlink>
        </w:p>
        <w:p w14:paraId="67AFD2FB" w14:textId="1D056DC2" w:rsidR="00075F1E" w:rsidRPr="00865724" w:rsidRDefault="003E7E52">
          <w:pPr>
            <w:pStyle w:val="20"/>
            <w:rPr>
              <w:rFonts w:asciiTheme="minorHAnsi" w:eastAsiaTheme="minorEastAsia" w:hAnsiTheme="minorHAnsi" w:cstheme="minorBidi"/>
              <w:smallCaps w:val="0"/>
              <w:kern w:val="2"/>
              <w:sz w:val="21"/>
              <w:szCs w:val="22"/>
            </w:rPr>
          </w:pPr>
          <w:hyperlink w:anchor="_Toc120622631" w:history="1">
            <w:r w:rsidR="00075F1E" w:rsidRPr="00865724">
              <w:rPr>
                <w:rStyle w:val="ae"/>
                <w:lang w:val="fr-FR"/>
                <w14:scene3d>
                  <w14:camera w14:prst="orthographicFront"/>
                  <w14:lightRig w14:rig="threePt" w14:dir="t">
                    <w14:rot w14:lat="0" w14:lon="0" w14:rev="0"/>
                  </w14:lightRig>
                </w14:scene3d>
              </w:rPr>
              <w:t>2.7</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Cybersécurité</w:t>
            </w:r>
            <w:r w:rsidR="00075F1E" w:rsidRPr="00865724">
              <w:rPr>
                <w:webHidden/>
              </w:rPr>
              <w:tab/>
            </w:r>
            <w:r w:rsidR="00075F1E" w:rsidRPr="00865724">
              <w:rPr>
                <w:webHidden/>
              </w:rPr>
              <w:fldChar w:fldCharType="begin"/>
            </w:r>
            <w:r w:rsidR="00075F1E" w:rsidRPr="00865724">
              <w:rPr>
                <w:webHidden/>
              </w:rPr>
              <w:instrText xml:space="preserve"> PAGEREF _Toc120622631 \h </w:instrText>
            </w:r>
            <w:r w:rsidR="00075F1E" w:rsidRPr="00865724">
              <w:rPr>
                <w:webHidden/>
              </w:rPr>
            </w:r>
            <w:r w:rsidR="00075F1E" w:rsidRPr="00865724">
              <w:rPr>
                <w:webHidden/>
              </w:rPr>
              <w:fldChar w:fldCharType="separate"/>
            </w:r>
            <w:r w:rsidR="00075F1E" w:rsidRPr="00865724">
              <w:rPr>
                <w:webHidden/>
              </w:rPr>
              <w:t>6</w:t>
            </w:r>
            <w:r w:rsidR="00075F1E" w:rsidRPr="00865724">
              <w:rPr>
                <w:webHidden/>
              </w:rPr>
              <w:fldChar w:fldCharType="end"/>
            </w:r>
          </w:hyperlink>
        </w:p>
        <w:p w14:paraId="5F3DE4FD" w14:textId="67EE7D4B"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32" w:history="1">
            <w:r w:rsidR="00075F1E" w:rsidRPr="00865724">
              <w:rPr>
                <w:rStyle w:val="ae"/>
                <w:noProof/>
                <w:lang w:val="fr-FR"/>
                <w14:scene3d>
                  <w14:camera w14:prst="orthographicFront"/>
                  <w14:lightRig w14:rig="threePt" w14:dir="t">
                    <w14:rot w14:lat="0" w14:lon="0" w14:rev="0"/>
                  </w14:lightRig>
                </w14:scene3d>
              </w:rPr>
              <w:t>3</w:t>
            </w:r>
            <w:r w:rsidR="00075F1E" w:rsidRPr="00865724">
              <w:rPr>
                <w:rStyle w:val="ae"/>
                <w:noProof/>
                <w:lang w:val="fr-FR"/>
              </w:rPr>
              <w:t xml:space="preserve"> Introduction générale</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_Toc120622632 \h </w:instrText>
            </w:r>
            <w:r w:rsidR="00075F1E" w:rsidRPr="00865724">
              <w:rPr>
                <w:noProof/>
                <w:webHidden/>
              </w:rPr>
            </w:r>
            <w:r w:rsidR="00075F1E" w:rsidRPr="00865724">
              <w:rPr>
                <w:noProof/>
                <w:webHidden/>
              </w:rPr>
              <w:fldChar w:fldCharType="separate"/>
            </w:r>
            <w:r w:rsidR="00075F1E" w:rsidRPr="00865724">
              <w:rPr>
                <w:noProof/>
                <w:webHidden/>
              </w:rPr>
              <w:t>7</w:t>
            </w:r>
            <w:r w:rsidR="00075F1E" w:rsidRPr="00865724">
              <w:rPr>
                <w:noProof/>
                <w:webHidden/>
              </w:rPr>
              <w:fldChar w:fldCharType="end"/>
            </w:r>
          </w:hyperlink>
        </w:p>
        <w:p w14:paraId="648696C6" w14:textId="34F44154" w:rsidR="00075F1E" w:rsidRPr="00865724" w:rsidRDefault="003E7E52">
          <w:pPr>
            <w:pStyle w:val="20"/>
            <w:rPr>
              <w:rFonts w:asciiTheme="minorHAnsi" w:eastAsiaTheme="minorEastAsia" w:hAnsiTheme="minorHAnsi" w:cstheme="minorBidi"/>
              <w:smallCaps w:val="0"/>
              <w:kern w:val="2"/>
              <w:sz w:val="21"/>
              <w:szCs w:val="22"/>
            </w:rPr>
          </w:pPr>
          <w:hyperlink w:anchor="_Toc120622633" w:history="1">
            <w:r w:rsidR="00075F1E" w:rsidRPr="00865724">
              <w:rPr>
                <w:rStyle w:val="ae"/>
                <w:lang w:val="fr-FR"/>
                <w14:scene3d>
                  <w14:camera w14:prst="orthographicFront"/>
                  <w14:lightRig w14:rig="threePt" w14:dir="t">
                    <w14:rot w14:lat="0" w14:lon="0" w14:rev="0"/>
                  </w14:lightRig>
                </w14:scene3d>
              </w:rPr>
              <w:t>3.1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Vue d'ensemble du produit</w:t>
            </w:r>
            <w:r w:rsidR="00075F1E" w:rsidRPr="00865724">
              <w:rPr>
                <w:webHidden/>
              </w:rPr>
              <w:tab/>
            </w:r>
            <w:r w:rsidR="00075F1E" w:rsidRPr="00865724">
              <w:rPr>
                <w:webHidden/>
              </w:rPr>
              <w:fldChar w:fldCharType="begin"/>
            </w:r>
            <w:r w:rsidR="00075F1E" w:rsidRPr="00865724">
              <w:rPr>
                <w:webHidden/>
              </w:rPr>
              <w:instrText xml:space="preserve"> PAGEREF _Toc120622633 \h </w:instrText>
            </w:r>
            <w:r w:rsidR="00075F1E" w:rsidRPr="00865724">
              <w:rPr>
                <w:webHidden/>
              </w:rPr>
            </w:r>
            <w:r w:rsidR="00075F1E" w:rsidRPr="00865724">
              <w:rPr>
                <w:webHidden/>
              </w:rPr>
              <w:fldChar w:fldCharType="separate"/>
            </w:r>
            <w:r w:rsidR="00075F1E" w:rsidRPr="00865724">
              <w:rPr>
                <w:webHidden/>
              </w:rPr>
              <w:t>8</w:t>
            </w:r>
            <w:r w:rsidR="00075F1E" w:rsidRPr="00865724">
              <w:rPr>
                <w:webHidden/>
              </w:rPr>
              <w:fldChar w:fldCharType="end"/>
            </w:r>
          </w:hyperlink>
        </w:p>
        <w:p w14:paraId="1A53141B" w14:textId="7A190521" w:rsidR="00075F1E" w:rsidRPr="00865724" w:rsidRDefault="003E7E52">
          <w:pPr>
            <w:pStyle w:val="20"/>
            <w:rPr>
              <w:rFonts w:asciiTheme="minorHAnsi" w:eastAsiaTheme="minorEastAsia" w:hAnsiTheme="minorHAnsi" w:cstheme="minorBidi"/>
              <w:smallCaps w:val="0"/>
              <w:kern w:val="2"/>
              <w:sz w:val="21"/>
              <w:szCs w:val="22"/>
            </w:rPr>
          </w:pPr>
          <w:hyperlink w:anchor="_Toc120622634" w:history="1">
            <w:r w:rsidR="00075F1E" w:rsidRPr="00865724">
              <w:rPr>
                <w:rStyle w:val="ae"/>
                <w:lang w:val="fr-FR"/>
                <w14:scene3d>
                  <w14:camera w14:prst="orthographicFront"/>
                  <w14:lightRig w14:rig="threePt" w14:dir="t">
                    <w14:rot w14:lat="0" w14:lon="0" w14:rev="0"/>
                  </w14:lightRig>
                </w14:scene3d>
              </w:rPr>
              <w:t>3.2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 xml:space="preserve"> Schéma du principe de fonctionnement</w:t>
            </w:r>
            <w:r w:rsidR="00075F1E" w:rsidRPr="00865724">
              <w:rPr>
                <w:webHidden/>
              </w:rPr>
              <w:tab/>
            </w:r>
            <w:r w:rsidR="00075F1E" w:rsidRPr="00865724">
              <w:rPr>
                <w:webHidden/>
              </w:rPr>
              <w:fldChar w:fldCharType="begin"/>
            </w:r>
            <w:r w:rsidR="00075F1E" w:rsidRPr="00865724">
              <w:rPr>
                <w:webHidden/>
              </w:rPr>
              <w:instrText xml:space="preserve"> PAGEREF _Toc120622634 \h </w:instrText>
            </w:r>
            <w:r w:rsidR="00075F1E" w:rsidRPr="00865724">
              <w:rPr>
                <w:webHidden/>
              </w:rPr>
            </w:r>
            <w:r w:rsidR="00075F1E" w:rsidRPr="00865724">
              <w:rPr>
                <w:webHidden/>
              </w:rPr>
              <w:fldChar w:fldCharType="separate"/>
            </w:r>
            <w:r w:rsidR="00075F1E" w:rsidRPr="00865724">
              <w:rPr>
                <w:webHidden/>
              </w:rPr>
              <w:t>12</w:t>
            </w:r>
            <w:r w:rsidR="00075F1E" w:rsidRPr="00865724">
              <w:rPr>
                <w:webHidden/>
              </w:rPr>
              <w:fldChar w:fldCharType="end"/>
            </w:r>
          </w:hyperlink>
        </w:p>
        <w:p w14:paraId="0037120D" w14:textId="0F5CA65F" w:rsidR="00075F1E" w:rsidRPr="00865724" w:rsidRDefault="003E7E52">
          <w:pPr>
            <w:pStyle w:val="20"/>
            <w:rPr>
              <w:rFonts w:asciiTheme="minorHAnsi" w:eastAsiaTheme="minorEastAsia" w:hAnsiTheme="minorHAnsi" w:cstheme="minorBidi"/>
              <w:smallCaps w:val="0"/>
              <w:kern w:val="2"/>
              <w:sz w:val="21"/>
              <w:szCs w:val="22"/>
            </w:rPr>
          </w:pPr>
          <w:hyperlink w:anchor="_Toc120622635" w:history="1">
            <w:r w:rsidR="00075F1E" w:rsidRPr="00865724">
              <w:rPr>
                <w:rStyle w:val="ae"/>
                <w:lang w:val="fr-FR"/>
                <w14:scene3d>
                  <w14:camera w14:prst="orthographicFront"/>
                  <w14:lightRig w14:rig="threePt" w14:dir="t">
                    <w14:rot w14:lat="0" w14:lon="0" w14:rev="0"/>
                  </w14:lightRig>
                </w14:scene3d>
              </w:rPr>
              <w:t>3.3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Portail de service local</w:t>
            </w:r>
            <w:r w:rsidR="00075F1E" w:rsidRPr="00865724">
              <w:rPr>
                <w:webHidden/>
              </w:rPr>
              <w:tab/>
            </w:r>
            <w:r w:rsidR="00075F1E" w:rsidRPr="00865724">
              <w:rPr>
                <w:webHidden/>
              </w:rPr>
              <w:fldChar w:fldCharType="begin"/>
            </w:r>
            <w:r w:rsidR="00075F1E" w:rsidRPr="00865724">
              <w:rPr>
                <w:webHidden/>
              </w:rPr>
              <w:instrText xml:space="preserve"> PAGEREF _Toc120622635 \h </w:instrText>
            </w:r>
            <w:r w:rsidR="00075F1E" w:rsidRPr="00865724">
              <w:rPr>
                <w:webHidden/>
              </w:rPr>
            </w:r>
            <w:r w:rsidR="00075F1E" w:rsidRPr="00865724">
              <w:rPr>
                <w:webHidden/>
              </w:rPr>
              <w:fldChar w:fldCharType="separate"/>
            </w:r>
            <w:r w:rsidR="00075F1E" w:rsidRPr="00865724">
              <w:rPr>
                <w:webHidden/>
              </w:rPr>
              <w:t>13</w:t>
            </w:r>
            <w:r w:rsidR="00075F1E" w:rsidRPr="00865724">
              <w:rPr>
                <w:webHidden/>
              </w:rPr>
              <w:fldChar w:fldCharType="end"/>
            </w:r>
          </w:hyperlink>
        </w:p>
        <w:p w14:paraId="5BBC1FB6" w14:textId="415E738D" w:rsidR="00075F1E" w:rsidRPr="00865724" w:rsidRDefault="003E7E52">
          <w:pPr>
            <w:pStyle w:val="20"/>
            <w:rPr>
              <w:rFonts w:asciiTheme="minorHAnsi" w:eastAsiaTheme="minorEastAsia" w:hAnsiTheme="minorHAnsi" w:cstheme="minorBidi"/>
              <w:smallCaps w:val="0"/>
              <w:kern w:val="2"/>
              <w:sz w:val="21"/>
              <w:szCs w:val="22"/>
            </w:rPr>
          </w:pPr>
          <w:hyperlink w:anchor="_Toc120622636" w:history="1">
            <w:r w:rsidR="00075F1E" w:rsidRPr="00865724">
              <w:rPr>
                <w:rStyle w:val="ae"/>
                <w:lang w:val="fr-FR"/>
                <w14:scene3d>
                  <w14:camera w14:prst="orthographicFront"/>
                  <w14:lightRig w14:rig="threePt" w14:dir="t">
                    <w14:rot w14:lat="0" w14:lon="0" w14:rev="0"/>
                  </w14:lightRig>
                </w14:scene3d>
              </w:rPr>
              <w:t>3.4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Portail de services en nuage</w:t>
            </w:r>
            <w:r w:rsidR="00075F1E" w:rsidRPr="00865724">
              <w:rPr>
                <w:webHidden/>
              </w:rPr>
              <w:tab/>
            </w:r>
            <w:r w:rsidR="00075F1E" w:rsidRPr="00865724">
              <w:rPr>
                <w:webHidden/>
              </w:rPr>
              <w:fldChar w:fldCharType="begin"/>
            </w:r>
            <w:r w:rsidR="00075F1E" w:rsidRPr="00865724">
              <w:rPr>
                <w:webHidden/>
              </w:rPr>
              <w:instrText xml:space="preserve"> PAGEREF _Toc120622636 \h </w:instrText>
            </w:r>
            <w:r w:rsidR="00075F1E" w:rsidRPr="00865724">
              <w:rPr>
                <w:webHidden/>
              </w:rPr>
            </w:r>
            <w:r w:rsidR="00075F1E" w:rsidRPr="00865724">
              <w:rPr>
                <w:webHidden/>
              </w:rPr>
              <w:fldChar w:fldCharType="separate"/>
            </w:r>
            <w:r w:rsidR="00075F1E" w:rsidRPr="00865724">
              <w:rPr>
                <w:webHidden/>
              </w:rPr>
              <w:t>14</w:t>
            </w:r>
            <w:r w:rsidR="00075F1E" w:rsidRPr="00865724">
              <w:rPr>
                <w:webHidden/>
              </w:rPr>
              <w:fldChar w:fldCharType="end"/>
            </w:r>
          </w:hyperlink>
        </w:p>
        <w:p w14:paraId="5B1982A7" w14:textId="349CD88B"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37" w:history="1">
            <w:r w:rsidR="00075F1E" w:rsidRPr="00865724">
              <w:rPr>
                <w:rStyle w:val="ae"/>
                <w:noProof/>
                <w:lang w:val="fr-FR"/>
                <w14:scene3d>
                  <w14:camera w14:prst="orthographicFront"/>
                  <w14:lightRig w14:rig="threePt" w14:dir="t">
                    <w14:rot w14:lat="0" w14:lon="0" w14:rev="0"/>
                  </w14:lightRig>
                </w14:scene3d>
              </w:rPr>
              <w:t>4</w:t>
            </w:r>
            <w:r w:rsidR="00075F1E" w:rsidRPr="00865724">
              <w:rPr>
                <w:rStyle w:val="ae"/>
                <w:noProof/>
                <w:lang w:val="fr-FR"/>
              </w:rPr>
              <w:t xml:space="preserve"> Préparation</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_Toc120622637 \h </w:instrText>
            </w:r>
            <w:r w:rsidR="00075F1E" w:rsidRPr="00865724">
              <w:rPr>
                <w:noProof/>
                <w:webHidden/>
              </w:rPr>
            </w:r>
            <w:r w:rsidR="00075F1E" w:rsidRPr="00865724">
              <w:rPr>
                <w:noProof/>
                <w:webHidden/>
              </w:rPr>
              <w:fldChar w:fldCharType="separate"/>
            </w:r>
            <w:r w:rsidR="00075F1E" w:rsidRPr="00865724">
              <w:rPr>
                <w:noProof/>
                <w:webHidden/>
              </w:rPr>
              <w:t>15</w:t>
            </w:r>
            <w:r w:rsidR="00075F1E" w:rsidRPr="00865724">
              <w:rPr>
                <w:noProof/>
                <w:webHidden/>
              </w:rPr>
              <w:fldChar w:fldCharType="end"/>
            </w:r>
          </w:hyperlink>
        </w:p>
        <w:p w14:paraId="7CB61A5B" w14:textId="21C360E7" w:rsidR="00075F1E" w:rsidRPr="00865724" w:rsidRDefault="003E7E52">
          <w:pPr>
            <w:pStyle w:val="20"/>
            <w:rPr>
              <w:rFonts w:asciiTheme="minorHAnsi" w:eastAsiaTheme="minorEastAsia" w:hAnsiTheme="minorHAnsi" w:cstheme="minorBidi"/>
              <w:smallCaps w:val="0"/>
              <w:kern w:val="2"/>
              <w:sz w:val="21"/>
              <w:szCs w:val="22"/>
            </w:rPr>
          </w:pPr>
          <w:hyperlink w:anchor="_Toc120622638" w:history="1">
            <w:r w:rsidR="00075F1E" w:rsidRPr="00865724">
              <w:rPr>
                <w:rStyle w:val="ae"/>
                <w:lang w:val="fr-FR"/>
                <w14:scene3d>
                  <w14:camera w14:prst="orthographicFront"/>
                  <w14:lightRig w14:rig="threePt" w14:dir="t">
                    <w14:rot w14:lat="0" w14:lon="0" w14:rev="0"/>
                  </w14:lightRig>
                </w14:scene3d>
              </w:rPr>
              <w:t>4.1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Avant l'installation</w:t>
            </w:r>
            <w:r w:rsidR="00075F1E" w:rsidRPr="00865724">
              <w:rPr>
                <w:webHidden/>
              </w:rPr>
              <w:tab/>
            </w:r>
            <w:r w:rsidR="00075F1E" w:rsidRPr="00865724">
              <w:rPr>
                <w:webHidden/>
              </w:rPr>
              <w:fldChar w:fldCharType="begin"/>
            </w:r>
            <w:r w:rsidR="00075F1E" w:rsidRPr="00865724">
              <w:rPr>
                <w:webHidden/>
              </w:rPr>
              <w:instrText xml:space="preserve"> PAGEREF _Toc120622638 \h </w:instrText>
            </w:r>
            <w:r w:rsidR="00075F1E" w:rsidRPr="00865724">
              <w:rPr>
                <w:webHidden/>
              </w:rPr>
            </w:r>
            <w:r w:rsidR="00075F1E" w:rsidRPr="00865724">
              <w:rPr>
                <w:webHidden/>
              </w:rPr>
              <w:fldChar w:fldCharType="separate"/>
            </w:r>
            <w:r w:rsidR="00075F1E" w:rsidRPr="00865724">
              <w:rPr>
                <w:webHidden/>
              </w:rPr>
              <w:t>15</w:t>
            </w:r>
            <w:r w:rsidR="00075F1E" w:rsidRPr="00865724">
              <w:rPr>
                <w:webHidden/>
              </w:rPr>
              <w:fldChar w:fldCharType="end"/>
            </w:r>
          </w:hyperlink>
        </w:p>
        <w:p w14:paraId="711DFF28" w14:textId="186E62A3" w:rsidR="00075F1E" w:rsidRPr="00865724" w:rsidRDefault="003E7E52">
          <w:pPr>
            <w:pStyle w:val="20"/>
            <w:rPr>
              <w:rFonts w:asciiTheme="minorHAnsi" w:eastAsiaTheme="minorEastAsia" w:hAnsiTheme="minorHAnsi" w:cstheme="minorBidi"/>
              <w:smallCaps w:val="0"/>
              <w:kern w:val="2"/>
              <w:sz w:val="21"/>
              <w:szCs w:val="22"/>
            </w:rPr>
          </w:pPr>
          <w:hyperlink w:anchor="_Toc120622639" w:history="1">
            <w:r w:rsidR="00075F1E" w:rsidRPr="00865724">
              <w:rPr>
                <w:rStyle w:val="ae"/>
                <w:lang w:val="fr-FR"/>
                <w14:scene3d>
                  <w14:camera w14:prst="orthographicFront"/>
                  <w14:lightRig w14:rig="threePt" w14:dir="t">
                    <w14:rot w14:lat="0" w14:lon="0" w14:rev="0"/>
                  </w14:lightRig>
                </w14:scene3d>
              </w:rPr>
              <w:t>4.2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Déballage</w:t>
            </w:r>
            <w:r w:rsidR="00075F1E" w:rsidRPr="00865724">
              <w:rPr>
                <w:webHidden/>
              </w:rPr>
              <w:tab/>
            </w:r>
            <w:r w:rsidR="00075F1E" w:rsidRPr="00865724">
              <w:rPr>
                <w:webHidden/>
              </w:rPr>
              <w:fldChar w:fldCharType="begin"/>
            </w:r>
            <w:r w:rsidR="00075F1E" w:rsidRPr="00865724">
              <w:rPr>
                <w:webHidden/>
              </w:rPr>
              <w:instrText xml:space="preserve"> PAGEREF _Toc120622639 \h </w:instrText>
            </w:r>
            <w:r w:rsidR="00075F1E" w:rsidRPr="00865724">
              <w:rPr>
                <w:webHidden/>
              </w:rPr>
            </w:r>
            <w:r w:rsidR="00075F1E" w:rsidRPr="00865724">
              <w:rPr>
                <w:webHidden/>
              </w:rPr>
              <w:fldChar w:fldCharType="separate"/>
            </w:r>
            <w:r w:rsidR="00075F1E" w:rsidRPr="00865724">
              <w:rPr>
                <w:webHidden/>
              </w:rPr>
              <w:t>16</w:t>
            </w:r>
            <w:r w:rsidR="00075F1E" w:rsidRPr="00865724">
              <w:rPr>
                <w:webHidden/>
              </w:rPr>
              <w:fldChar w:fldCharType="end"/>
            </w:r>
          </w:hyperlink>
        </w:p>
        <w:p w14:paraId="26D2832A" w14:textId="605C5813" w:rsidR="00075F1E" w:rsidRPr="00865724" w:rsidRDefault="003E7E52">
          <w:pPr>
            <w:pStyle w:val="20"/>
            <w:rPr>
              <w:rFonts w:asciiTheme="minorHAnsi" w:eastAsiaTheme="minorEastAsia" w:hAnsiTheme="minorHAnsi" w:cstheme="minorBidi"/>
              <w:smallCaps w:val="0"/>
              <w:kern w:val="2"/>
              <w:sz w:val="21"/>
              <w:szCs w:val="22"/>
            </w:rPr>
          </w:pPr>
          <w:hyperlink w:anchor="_Toc120622640" w:history="1">
            <w:r w:rsidR="00075F1E" w:rsidRPr="00865724">
              <w:rPr>
                <w:rStyle w:val="ae"/>
                <w:lang w:val="fr-FR"/>
                <w14:scene3d>
                  <w14:camera w14:prst="orthographicFront"/>
                  <w14:lightRig w14:rig="threePt" w14:dir="t">
                    <w14:rot w14:lat="0" w14:lon="0" w14:rev="0"/>
                  </w14:lightRig>
                </w14:scene3d>
              </w:rPr>
              <w:t>4.3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Déplacer l'armoire sur le site</w:t>
            </w:r>
            <w:r w:rsidR="00075F1E" w:rsidRPr="00865724">
              <w:rPr>
                <w:webHidden/>
              </w:rPr>
              <w:tab/>
            </w:r>
            <w:r w:rsidR="00075F1E" w:rsidRPr="00865724">
              <w:rPr>
                <w:webHidden/>
              </w:rPr>
              <w:fldChar w:fldCharType="begin"/>
            </w:r>
            <w:r w:rsidR="00075F1E" w:rsidRPr="00865724">
              <w:rPr>
                <w:webHidden/>
              </w:rPr>
              <w:instrText xml:space="preserve"> PAGEREF _Toc120622640 \h </w:instrText>
            </w:r>
            <w:r w:rsidR="00075F1E" w:rsidRPr="00865724">
              <w:rPr>
                <w:webHidden/>
              </w:rPr>
            </w:r>
            <w:r w:rsidR="00075F1E" w:rsidRPr="00865724">
              <w:rPr>
                <w:webHidden/>
              </w:rPr>
              <w:fldChar w:fldCharType="separate"/>
            </w:r>
            <w:r w:rsidR="00075F1E" w:rsidRPr="00865724">
              <w:rPr>
                <w:webHidden/>
              </w:rPr>
              <w:t>17</w:t>
            </w:r>
            <w:r w:rsidR="00075F1E" w:rsidRPr="00865724">
              <w:rPr>
                <w:webHidden/>
              </w:rPr>
              <w:fldChar w:fldCharType="end"/>
            </w:r>
          </w:hyperlink>
        </w:p>
        <w:p w14:paraId="74FEAFCE" w14:textId="5779E31D"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41" w:history="1">
            <w:r w:rsidR="00075F1E" w:rsidRPr="00865724">
              <w:rPr>
                <w:rStyle w:val="ae"/>
                <w14:scene3d>
                  <w14:camera w14:prst="orthographicFront"/>
                  <w14:lightRig w14:rig="threePt" w14:dir="t">
                    <w14:rot w14:lat="0" w14:lon="0" w14:rev="0"/>
                  </w14:lightRig>
                </w14:scene3d>
              </w:rPr>
              <w:t>4.3.1</w:t>
            </w:r>
            <w:r w:rsidR="00075F1E" w:rsidRPr="00865724">
              <w:rPr>
                <w:rFonts w:asciiTheme="minorHAnsi" w:eastAsiaTheme="minorEastAsia" w:hAnsiTheme="minorHAnsi" w:cstheme="minorBidi"/>
                <w:i w:val="0"/>
                <w:iCs w:val="0"/>
                <w:kern w:val="2"/>
                <w:sz w:val="21"/>
                <w:szCs w:val="22"/>
              </w:rPr>
              <w:tab/>
            </w:r>
            <w:r w:rsidR="00075F1E" w:rsidRPr="00865724">
              <w:rPr>
                <w:rStyle w:val="ae"/>
              </w:rPr>
              <w:t>Hisser l'armoire</w:t>
            </w:r>
            <w:r w:rsidR="00075F1E" w:rsidRPr="00865724">
              <w:rPr>
                <w:webHidden/>
              </w:rPr>
              <w:tab/>
            </w:r>
            <w:r w:rsidR="00075F1E" w:rsidRPr="00865724">
              <w:rPr>
                <w:webHidden/>
              </w:rPr>
              <w:fldChar w:fldCharType="begin"/>
            </w:r>
            <w:r w:rsidR="00075F1E" w:rsidRPr="00865724">
              <w:rPr>
                <w:webHidden/>
              </w:rPr>
              <w:instrText xml:space="preserve"> PAGEREF _Toc120622641 \h </w:instrText>
            </w:r>
            <w:r w:rsidR="00075F1E" w:rsidRPr="00865724">
              <w:rPr>
                <w:webHidden/>
              </w:rPr>
            </w:r>
            <w:r w:rsidR="00075F1E" w:rsidRPr="00865724">
              <w:rPr>
                <w:webHidden/>
              </w:rPr>
              <w:fldChar w:fldCharType="separate"/>
            </w:r>
            <w:r w:rsidR="00075F1E" w:rsidRPr="00865724">
              <w:rPr>
                <w:webHidden/>
              </w:rPr>
              <w:t>17</w:t>
            </w:r>
            <w:r w:rsidR="00075F1E" w:rsidRPr="00865724">
              <w:rPr>
                <w:webHidden/>
              </w:rPr>
              <w:fldChar w:fldCharType="end"/>
            </w:r>
          </w:hyperlink>
        </w:p>
        <w:p w14:paraId="69AB71F6" w14:textId="11FDF99A"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42" w:history="1">
            <w:r w:rsidR="00075F1E" w:rsidRPr="00865724">
              <w:rPr>
                <w:rStyle w:val="ae"/>
                <w:lang w:val="fr-FR"/>
                <w14:scene3d>
                  <w14:camera w14:prst="orthographicFront"/>
                  <w14:lightRig w14:rig="threePt" w14:dir="t">
                    <w14:rot w14:lat="0" w14:lon="0" w14:rev="0"/>
                  </w14:lightRig>
                </w14:scene3d>
              </w:rPr>
              <w:t>4.3.2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Lever l'armoire avec un chariot élévateur</w:t>
            </w:r>
            <w:r w:rsidR="00075F1E" w:rsidRPr="00865724">
              <w:rPr>
                <w:webHidden/>
              </w:rPr>
              <w:tab/>
            </w:r>
            <w:r w:rsidR="00075F1E" w:rsidRPr="00865724">
              <w:rPr>
                <w:webHidden/>
              </w:rPr>
              <w:fldChar w:fldCharType="begin"/>
            </w:r>
            <w:r w:rsidR="00075F1E" w:rsidRPr="00865724">
              <w:rPr>
                <w:webHidden/>
              </w:rPr>
              <w:instrText xml:space="preserve"> PAGEREF _Toc120622642 \h </w:instrText>
            </w:r>
            <w:r w:rsidR="00075F1E" w:rsidRPr="00865724">
              <w:rPr>
                <w:webHidden/>
              </w:rPr>
            </w:r>
            <w:r w:rsidR="00075F1E" w:rsidRPr="00865724">
              <w:rPr>
                <w:webHidden/>
              </w:rPr>
              <w:fldChar w:fldCharType="separate"/>
            </w:r>
            <w:r w:rsidR="00075F1E" w:rsidRPr="00865724">
              <w:rPr>
                <w:webHidden/>
              </w:rPr>
              <w:t>18</w:t>
            </w:r>
            <w:r w:rsidR="00075F1E" w:rsidRPr="00865724">
              <w:rPr>
                <w:webHidden/>
              </w:rPr>
              <w:fldChar w:fldCharType="end"/>
            </w:r>
          </w:hyperlink>
        </w:p>
        <w:p w14:paraId="713FDB95" w14:textId="24DD053B" w:rsidR="00075F1E" w:rsidRPr="00865724" w:rsidRDefault="003E7E52">
          <w:pPr>
            <w:pStyle w:val="20"/>
            <w:rPr>
              <w:rFonts w:asciiTheme="minorHAnsi" w:eastAsiaTheme="minorEastAsia" w:hAnsiTheme="minorHAnsi" w:cstheme="minorBidi"/>
              <w:smallCaps w:val="0"/>
              <w:kern w:val="2"/>
              <w:sz w:val="21"/>
              <w:szCs w:val="22"/>
            </w:rPr>
          </w:pPr>
          <w:hyperlink w:anchor="_Toc120622643" w:history="1">
            <w:r w:rsidR="00075F1E" w:rsidRPr="00865724">
              <w:rPr>
                <w:rStyle w:val="ae"/>
                <w:lang w:val="fr-FR"/>
                <w14:scene3d>
                  <w14:camera w14:prst="orthographicFront"/>
                  <w14:lightRig w14:rig="threePt" w14:dir="t">
                    <w14:rot w14:lat="0" w14:lon="0" w14:rev="0"/>
                  </w14:lightRig>
                </w14:scene3d>
              </w:rPr>
              <w:t>4.4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Liste de colisage</w:t>
            </w:r>
            <w:r w:rsidR="00075F1E" w:rsidRPr="00865724">
              <w:rPr>
                <w:webHidden/>
              </w:rPr>
              <w:tab/>
            </w:r>
            <w:r w:rsidR="00075F1E" w:rsidRPr="00865724">
              <w:rPr>
                <w:webHidden/>
              </w:rPr>
              <w:fldChar w:fldCharType="begin"/>
            </w:r>
            <w:r w:rsidR="00075F1E" w:rsidRPr="00865724">
              <w:rPr>
                <w:webHidden/>
              </w:rPr>
              <w:instrText xml:space="preserve"> PAGEREF _Toc120622643 \h </w:instrText>
            </w:r>
            <w:r w:rsidR="00075F1E" w:rsidRPr="00865724">
              <w:rPr>
                <w:webHidden/>
              </w:rPr>
            </w:r>
            <w:r w:rsidR="00075F1E" w:rsidRPr="00865724">
              <w:rPr>
                <w:webHidden/>
              </w:rPr>
              <w:fldChar w:fldCharType="separate"/>
            </w:r>
            <w:r w:rsidR="00075F1E" w:rsidRPr="00865724">
              <w:rPr>
                <w:webHidden/>
              </w:rPr>
              <w:t>19</w:t>
            </w:r>
            <w:r w:rsidR="00075F1E" w:rsidRPr="00865724">
              <w:rPr>
                <w:webHidden/>
              </w:rPr>
              <w:fldChar w:fldCharType="end"/>
            </w:r>
          </w:hyperlink>
        </w:p>
        <w:p w14:paraId="39D7CE94" w14:textId="4A488884" w:rsidR="00075F1E" w:rsidRPr="00865724" w:rsidRDefault="003E7E52">
          <w:pPr>
            <w:pStyle w:val="20"/>
            <w:rPr>
              <w:rFonts w:asciiTheme="minorHAnsi" w:eastAsiaTheme="minorEastAsia" w:hAnsiTheme="minorHAnsi" w:cstheme="minorBidi"/>
              <w:smallCaps w:val="0"/>
              <w:kern w:val="2"/>
              <w:sz w:val="21"/>
              <w:szCs w:val="22"/>
            </w:rPr>
          </w:pPr>
          <w:hyperlink w:anchor="_Toc120622644" w:history="1">
            <w:r w:rsidR="00075F1E" w:rsidRPr="00865724">
              <w:rPr>
                <w:rStyle w:val="ae"/>
                <w:lang w:val="fr-FR"/>
                <w14:scene3d>
                  <w14:camera w14:prst="orthographicFront"/>
                  <w14:lightRig w14:rig="threePt" w14:dir="t">
                    <w14:rot w14:lat="0" w14:lon="0" w14:rev="0"/>
                  </w14:lightRig>
                </w14:scene3d>
              </w:rPr>
              <w:t>4.5</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Outils d'installation</w:t>
            </w:r>
            <w:r w:rsidR="00075F1E" w:rsidRPr="00865724">
              <w:rPr>
                <w:webHidden/>
              </w:rPr>
              <w:tab/>
            </w:r>
            <w:r w:rsidR="00075F1E" w:rsidRPr="00865724">
              <w:rPr>
                <w:webHidden/>
              </w:rPr>
              <w:fldChar w:fldCharType="begin"/>
            </w:r>
            <w:r w:rsidR="00075F1E" w:rsidRPr="00865724">
              <w:rPr>
                <w:webHidden/>
              </w:rPr>
              <w:instrText xml:space="preserve"> PAGEREF _Toc120622644 \h </w:instrText>
            </w:r>
            <w:r w:rsidR="00075F1E" w:rsidRPr="00865724">
              <w:rPr>
                <w:webHidden/>
              </w:rPr>
            </w:r>
            <w:r w:rsidR="00075F1E" w:rsidRPr="00865724">
              <w:rPr>
                <w:webHidden/>
              </w:rPr>
              <w:fldChar w:fldCharType="separate"/>
            </w:r>
            <w:r w:rsidR="00075F1E" w:rsidRPr="00865724">
              <w:rPr>
                <w:webHidden/>
              </w:rPr>
              <w:t>20</w:t>
            </w:r>
            <w:r w:rsidR="00075F1E" w:rsidRPr="00865724">
              <w:rPr>
                <w:webHidden/>
              </w:rPr>
              <w:fldChar w:fldCharType="end"/>
            </w:r>
          </w:hyperlink>
        </w:p>
        <w:p w14:paraId="271CC987" w14:textId="1DF61EF6"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45" w:history="1">
            <w:r w:rsidR="00075F1E" w:rsidRPr="00865724">
              <w:rPr>
                <w:rStyle w:val="ae"/>
                <w:noProof/>
                <w:lang w:val="fr-FR"/>
                <w14:scene3d>
                  <w14:camera w14:prst="orthographicFront"/>
                  <w14:lightRig w14:rig="threePt" w14:dir="t">
                    <w14:rot w14:lat="0" w14:lon="0" w14:rev="0"/>
                  </w14:lightRig>
                </w14:scene3d>
              </w:rPr>
              <w:t>5</w:t>
            </w:r>
            <w:r w:rsidR="00075F1E" w:rsidRPr="00865724">
              <w:rPr>
                <w:rStyle w:val="ae"/>
                <w:noProof/>
              </w:rPr>
              <w:t xml:space="preserve"> </w:t>
            </w:r>
            <w:r w:rsidR="00075F1E" w:rsidRPr="00865724">
              <w:rPr>
                <w:rStyle w:val="ae"/>
                <w:noProof/>
                <w:lang w:val="fr-FR"/>
              </w:rPr>
              <w:t>Installation</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_Toc120622645 \h </w:instrText>
            </w:r>
            <w:r w:rsidR="00075F1E" w:rsidRPr="00865724">
              <w:rPr>
                <w:noProof/>
                <w:webHidden/>
              </w:rPr>
            </w:r>
            <w:r w:rsidR="00075F1E" w:rsidRPr="00865724">
              <w:rPr>
                <w:noProof/>
                <w:webHidden/>
              </w:rPr>
              <w:fldChar w:fldCharType="separate"/>
            </w:r>
            <w:r w:rsidR="00075F1E" w:rsidRPr="00865724">
              <w:rPr>
                <w:noProof/>
                <w:webHidden/>
              </w:rPr>
              <w:t>21</w:t>
            </w:r>
            <w:r w:rsidR="00075F1E" w:rsidRPr="00865724">
              <w:rPr>
                <w:noProof/>
                <w:webHidden/>
              </w:rPr>
              <w:fldChar w:fldCharType="end"/>
            </w:r>
          </w:hyperlink>
        </w:p>
        <w:p w14:paraId="166BF7A5" w14:textId="7A45E82E" w:rsidR="00075F1E" w:rsidRPr="00865724" w:rsidRDefault="003E7E52">
          <w:pPr>
            <w:pStyle w:val="20"/>
            <w:rPr>
              <w:rFonts w:asciiTheme="minorHAnsi" w:eastAsiaTheme="minorEastAsia" w:hAnsiTheme="minorHAnsi" w:cstheme="minorBidi"/>
              <w:smallCaps w:val="0"/>
              <w:kern w:val="2"/>
              <w:sz w:val="21"/>
              <w:szCs w:val="22"/>
            </w:rPr>
          </w:pPr>
          <w:hyperlink w:anchor="_Toc120622646" w:history="1">
            <w:r w:rsidR="00075F1E" w:rsidRPr="00865724">
              <w:rPr>
                <w:rStyle w:val="ae"/>
                <w:lang w:val="fr-FR"/>
                <w14:scene3d>
                  <w14:camera w14:prst="orthographicFront"/>
                  <w14:lightRig w14:rig="threePt" w14:dir="t">
                    <w14:rot w14:lat="0" w14:lon="0" w14:rev="0"/>
                  </w14:lightRig>
                </w14:scene3d>
              </w:rPr>
              <w:t>5.1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Préparation du site d'installation</w:t>
            </w:r>
            <w:r w:rsidR="00075F1E" w:rsidRPr="00865724">
              <w:rPr>
                <w:webHidden/>
              </w:rPr>
              <w:tab/>
            </w:r>
            <w:r w:rsidR="00075F1E" w:rsidRPr="00865724">
              <w:rPr>
                <w:webHidden/>
              </w:rPr>
              <w:fldChar w:fldCharType="begin"/>
            </w:r>
            <w:r w:rsidR="00075F1E" w:rsidRPr="00865724">
              <w:rPr>
                <w:webHidden/>
              </w:rPr>
              <w:instrText xml:space="preserve"> PAGEREF _Toc120622646 \h </w:instrText>
            </w:r>
            <w:r w:rsidR="00075F1E" w:rsidRPr="00865724">
              <w:rPr>
                <w:webHidden/>
              </w:rPr>
            </w:r>
            <w:r w:rsidR="00075F1E" w:rsidRPr="00865724">
              <w:rPr>
                <w:webHidden/>
              </w:rPr>
              <w:fldChar w:fldCharType="separate"/>
            </w:r>
            <w:r w:rsidR="00075F1E" w:rsidRPr="00865724">
              <w:rPr>
                <w:webHidden/>
              </w:rPr>
              <w:t>22</w:t>
            </w:r>
            <w:r w:rsidR="00075F1E" w:rsidRPr="00865724">
              <w:rPr>
                <w:webHidden/>
              </w:rPr>
              <w:fldChar w:fldCharType="end"/>
            </w:r>
          </w:hyperlink>
        </w:p>
        <w:p w14:paraId="47081FE0" w14:textId="6A0CB3B5"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47" w:history="1">
            <w:r w:rsidR="00075F1E" w:rsidRPr="00865724">
              <w:rPr>
                <w:rStyle w:val="ae"/>
                <w:lang w:val="fr-FR"/>
                <w14:scene3d>
                  <w14:camera w14:prst="orthographicFront"/>
                  <w14:lightRig w14:rig="threePt" w14:dir="t">
                    <w14:rot w14:lat="0" w14:lon="0" w14:rev="0"/>
                  </w14:lightRig>
                </w14:scene3d>
              </w:rPr>
              <w:t>5.1.1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Exigences en matière de localisation</w:t>
            </w:r>
            <w:r w:rsidR="00075F1E" w:rsidRPr="00865724">
              <w:rPr>
                <w:webHidden/>
              </w:rPr>
              <w:tab/>
            </w:r>
            <w:r w:rsidR="00075F1E" w:rsidRPr="00865724">
              <w:rPr>
                <w:webHidden/>
              </w:rPr>
              <w:fldChar w:fldCharType="begin"/>
            </w:r>
            <w:r w:rsidR="00075F1E" w:rsidRPr="00865724">
              <w:rPr>
                <w:webHidden/>
              </w:rPr>
              <w:instrText xml:space="preserve"> PAGEREF _Toc120622647 \h </w:instrText>
            </w:r>
            <w:r w:rsidR="00075F1E" w:rsidRPr="00865724">
              <w:rPr>
                <w:webHidden/>
              </w:rPr>
            </w:r>
            <w:r w:rsidR="00075F1E" w:rsidRPr="00865724">
              <w:rPr>
                <w:webHidden/>
              </w:rPr>
              <w:fldChar w:fldCharType="separate"/>
            </w:r>
            <w:r w:rsidR="00075F1E" w:rsidRPr="00865724">
              <w:rPr>
                <w:webHidden/>
              </w:rPr>
              <w:t>23</w:t>
            </w:r>
            <w:r w:rsidR="00075F1E" w:rsidRPr="00865724">
              <w:rPr>
                <w:webHidden/>
              </w:rPr>
              <w:fldChar w:fldCharType="end"/>
            </w:r>
          </w:hyperlink>
        </w:p>
        <w:p w14:paraId="1DBBB14A" w14:textId="5E73C572"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48" w:history="1">
            <w:r w:rsidR="00075F1E" w:rsidRPr="00865724">
              <w:rPr>
                <w:rStyle w:val="ae"/>
                <w:lang w:val="fr-FR"/>
                <w14:scene3d>
                  <w14:camera w14:prst="orthographicFront"/>
                  <w14:lightRig w14:rig="threePt" w14:dir="t">
                    <w14:rot w14:lat="0" w14:lon="0" w14:rev="0"/>
                  </w14:lightRig>
                </w14:scene3d>
              </w:rPr>
              <w:t>5.1.2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Préparation de la fondation</w:t>
            </w:r>
            <w:r w:rsidR="00075F1E" w:rsidRPr="00865724">
              <w:rPr>
                <w:webHidden/>
              </w:rPr>
              <w:tab/>
            </w:r>
            <w:r w:rsidR="00075F1E" w:rsidRPr="00865724">
              <w:rPr>
                <w:webHidden/>
              </w:rPr>
              <w:fldChar w:fldCharType="begin"/>
            </w:r>
            <w:r w:rsidR="00075F1E" w:rsidRPr="00865724">
              <w:rPr>
                <w:webHidden/>
              </w:rPr>
              <w:instrText xml:space="preserve"> PAGEREF _Toc120622648 \h </w:instrText>
            </w:r>
            <w:r w:rsidR="00075F1E" w:rsidRPr="00865724">
              <w:rPr>
                <w:webHidden/>
              </w:rPr>
            </w:r>
            <w:r w:rsidR="00075F1E" w:rsidRPr="00865724">
              <w:rPr>
                <w:webHidden/>
              </w:rPr>
              <w:fldChar w:fldCharType="separate"/>
            </w:r>
            <w:r w:rsidR="00075F1E" w:rsidRPr="00865724">
              <w:rPr>
                <w:webHidden/>
              </w:rPr>
              <w:t>26</w:t>
            </w:r>
            <w:r w:rsidR="00075F1E" w:rsidRPr="00865724">
              <w:rPr>
                <w:webHidden/>
              </w:rPr>
              <w:fldChar w:fldCharType="end"/>
            </w:r>
          </w:hyperlink>
        </w:p>
        <w:p w14:paraId="448D205A" w14:textId="34AE3DF9" w:rsidR="00075F1E" w:rsidRPr="00865724" w:rsidRDefault="003E7E52">
          <w:pPr>
            <w:pStyle w:val="20"/>
            <w:rPr>
              <w:rFonts w:asciiTheme="minorHAnsi" w:eastAsiaTheme="minorEastAsia" w:hAnsiTheme="minorHAnsi" w:cstheme="minorBidi"/>
              <w:smallCaps w:val="0"/>
              <w:kern w:val="2"/>
              <w:sz w:val="21"/>
              <w:szCs w:val="22"/>
            </w:rPr>
          </w:pPr>
          <w:hyperlink w:anchor="_Toc120622649" w:history="1">
            <w:r w:rsidR="00075F1E" w:rsidRPr="00865724">
              <w:rPr>
                <w:rStyle w:val="ae"/>
                <w:lang w:val="fr-FR"/>
                <w14:scene3d>
                  <w14:camera w14:prst="orthographicFront"/>
                  <w14:lightRig w14:rig="threePt" w14:dir="t">
                    <w14:rot w14:lat="0" w14:lon="0" w14:rev="0"/>
                  </w14:lightRig>
                </w14:scene3d>
              </w:rPr>
              <w:t>5.2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Installation de l'armoire</w:t>
            </w:r>
            <w:r w:rsidR="00075F1E" w:rsidRPr="00865724">
              <w:rPr>
                <w:webHidden/>
              </w:rPr>
              <w:tab/>
            </w:r>
            <w:r w:rsidR="00075F1E" w:rsidRPr="00865724">
              <w:rPr>
                <w:webHidden/>
              </w:rPr>
              <w:fldChar w:fldCharType="begin"/>
            </w:r>
            <w:r w:rsidR="00075F1E" w:rsidRPr="00865724">
              <w:rPr>
                <w:webHidden/>
              </w:rPr>
              <w:instrText xml:space="preserve"> PAGEREF _Toc120622649 \h </w:instrText>
            </w:r>
            <w:r w:rsidR="00075F1E" w:rsidRPr="00865724">
              <w:rPr>
                <w:webHidden/>
              </w:rPr>
            </w:r>
            <w:r w:rsidR="00075F1E" w:rsidRPr="00865724">
              <w:rPr>
                <w:webHidden/>
              </w:rPr>
              <w:fldChar w:fldCharType="separate"/>
            </w:r>
            <w:r w:rsidR="00075F1E" w:rsidRPr="00865724">
              <w:rPr>
                <w:webHidden/>
              </w:rPr>
              <w:t>31</w:t>
            </w:r>
            <w:r w:rsidR="00075F1E" w:rsidRPr="00865724">
              <w:rPr>
                <w:webHidden/>
              </w:rPr>
              <w:fldChar w:fldCharType="end"/>
            </w:r>
          </w:hyperlink>
        </w:p>
        <w:p w14:paraId="751EE692" w14:textId="717FD7BA" w:rsidR="00075F1E" w:rsidRPr="00865724" w:rsidRDefault="003E7E52">
          <w:pPr>
            <w:pStyle w:val="20"/>
            <w:rPr>
              <w:rFonts w:asciiTheme="minorHAnsi" w:eastAsiaTheme="minorEastAsia" w:hAnsiTheme="minorHAnsi" w:cstheme="minorBidi"/>
              <w:smallCaps w:val="0"/>
              <w:kern w:val="2"/>
              <w:sz w:val="21"/>
              <w:szCs w:val="22"/>
            </w:rPr>
          </w:pPr>
          <w:hyperlink w:anchor="_Toc120622650" w:history="1">
            <w:r w:rsidR="00075F1E" w:rsidRPr="00865724">
              <w:rPr>
                <w:rStyle w:val="ae"/>
                <w:lang w:val="fr-FR"/>
                <w14:scene3d>
                  <w14:camera w14:prst="orthographicFront"/>
                  <w14:lightRig w14:rig="threePt" w14:dir="t">
                    <w14:rot w14:lat="0" w14:lon="0" w14:rev="0"/>
                  </w14:lightRig>
                </w14:scene3d>
              </w:rPr>
              <w:t>5.3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Préparation pour l'installation des câbles électriques</w:t>
            </w:r>
            <w:r w:rsidR="00075F1E" w:rsidRPr="00865724">
              <w:rPr>
                <w:webHidden/>
              </w:rPr>
              <w:tab/>
            </w:r>
            <w:r w:rsidR="00075F1E" w:rsidRPr="00865724">
              <w:rPr>
                <w:webHidden/>
              </w:rPr>
              <w:fldChar w:fldCharType="begin"/>
            </w:r>
            <w:r w:rsidR="00075F1E" w:rsidRPr="00865724">
              <w:rPr>
                <w:webHidden/>
              </w:rPr>
              <w:instrText xml:space="preserve"> PAGEREF _Toc120622650 \h </w:instrText>
            </w:r>
            <w:r w:rsidR="00075F1E" w:rsidRPr="00865724">
              <w:rPr>
                <w:webHidden/>
              </w:rPr>
            </w:r>
            <w:r w:rsidR="00075F1E" w:rsidRPr="00865724">
              <w:rPr>
                <w:webHidden/>
              </w:rPr>
              <w:fldChar w:fldCharType="separate"/>
            </w:r>
            <w:r w:rsidR="00075F1E" w:rsidRPr="00865724">
              <w:rPr>
                <w:webHidden/>
              </w:rPr>
              <w:t>34</w:t>
            </w:r>
            <w:r w:rsidR="00075F1E" w:rsidRPr="00865724">
              <w:rPr>
                <w:webHidden/>
              </w:rPr>
              <w:fldChar w:fldCharType="end"/>
            </w:r>
          </w:hyperlink>
        </w:p>
        <w:p w14:paraId="3D8072FD" w14:textId="68437DF8" w:rsidR="00075F1E" w:rsidRPr="00865724" w:rsidRDefault="003E7E52">
          <w:pPr>
            <w:pStyle w:val="20"/>
            <w:rPr>
              <w:rFonts w:asciiTheme="minorHAnsi" w:eastAsiaTheme="minorEastAsia" w:hAnsiTheme="minorHAnsi" w:cstheme="minorBidi"/>
              <w:smallCaps w:val="0"/>
              <w:kern w:val="2"/>
              <w:sz w:val="21"/>
              <w:szCs w:val="22"/>
            </w:rPr>
          </w:pPr>
          <w:hyperlink w:anchor="_Toc120622651" w:history="1">
            <w:r w:rsidR="00075F1E" w:rsidRPr="00865724">
              <w:rPr>
                <w:rStyle w:val="ae"/>
                <w:lang w:val="fr-FR"/>
                <w14:scene3d>
                  <w14:camera w14:prst="orthographicFront"/>
                  <w14:lightRig w14:rig="threePt" w14:dir="t">
                    <w14:rot w14:lat="0" w14:lon="0" w14:rev="0"/>
                  </w14:lightRig>
                </w14:scene3d>
              </w:rPr>
              <w:t>5.4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Câblage électrique</w:t>
            </w:r>
            <w:r w:rsidR="00075F1E" w:rsidRPr="00865724">
              <w:rPr>
                <w:webHidden/>
              </w:rPr>
              <w:tab/>
            </w:r>
            <w:r w:rsidR="00075F1E" w:rsidRPr="00865724">
              <w:rPr>
                <w:webHidden/>
              </w:rPr>
              <w:fldChar w:fldCharType="begin"/>
            </w:r>
            <w:r w:rsidR="00075F1E" w:rsidRPr="00865724">
              <w:rPr>
                <w:webHidden/>
              </w:rPr>
              <w:instrText xml:space="preserve"> PAGEREF _Toc120622651 \h </w:instrText>
            </w:r>
            <w:r w:rsidR="00075F1E" w:rsidRPr="00865724">
              <w:rPr>
                <w:webHidden/>
              </w:rPr>
            </w:r>
            <w:r w:rsidR="00075F1E" w:rsidRPr="00865724">
              <w:rPr>
                <w:webHidden/>
              </w:rPr>
              <w:fldChar w:fldCharType="separate"/>
            </w:r>
            <w:r w:rsidR="00075F1E" w:rsidRPr="00865724">
              <w:rPr>
                <w:webHidden/>
              </w:rPr>
              <w:t>35</w:t>
            </w:r>
            <w:r w:rsidR="00075F1E" w:rsidRPr="00865724">
              <w:rPr>
                <w:webHidden/>
              </w:rPr>
              <w:fldChar w:fldCharType="end"/>
            </w:r>
          </w:hyperlink>
        </w:p>
        <w:p w14:paraId="03C828CF" w14:textId="0A51876C"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52" w:history="1">
            <w:r w:rsidR="00075F1E" w:rsidRPr="00865724">
              <w:rPr>
                <w:rStyle w:val="ae"/>
                <w:lang w:val="fr-FR"/>
                <w14:scene3d>
                  <w14:camera w14:prst="orthographicFront"/>
                  <w14:lightRig w14:rig="threePt" w14:dir="t">
                    <w14:rot w14:lat="0" w14:lon="0" w14:rev="0"/>
                  </w14:lightRig>
                </w14:scene3d>
              </w:rPr>
              <w:t>5.4.1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Connexion du fil PE</w:t>
            </w:r>
            <w:r w:rsidR="00075F1E" w:rsidRPr="00865724">
              <w:rPr>
                <w:webHidden/>
              </w:rPr>
              <w:tab/>
            </w:r>
            <w:r w:rsidR="00075F1E" w:rsidRPr="00865724">
              <w:rPr>
                <w:webHidden/>
              </w:rPr>
              <w:fldChar w:fldCharType="begin"/>
            </w:r>
            <w:r w:rsidR="00075F1E" w:rsidRPr="00865724">
              <w:rPr>
                <w:webHidden/>
              </w:rPr>
              <w:instrText xml:space="preserve"> PAGEREF _Toc120622652 \h </w:instrText>
            </w:r>
            <w:r w:rsidR="00075F1E" w:rsidRPr="00865724">
              <w:rPr>
                <w:webHidden/>
              </w:rPr>
            </w:r>
            <w:r w:rsidR="00075F1E" w:rsidRPr="00865724">
              <w:rPr>
                <w:webHidden/>
              </w:rPr>
              <w:fldChar w:fldCharType="separate"/>
            </w:r>
            <w:r w:rsidR="00075F1E" w:rsidRPr="00865724">
              <w:rPr>
                <w:webHidden/>
              </w:rPr>
              <w:t>35</w:t>
            </w:r>
            <w:r w:rsidR="00075F1E" w:rsidRPr="00865724">
              <w:rPr>
                <w:webHidden/>
              </w:rPr>
              <w:fldChar w:fldCharType="end"/>
            </w:r>
          </w:hyperlink>
        </w:p>
        <w:p w14:paraId="30D238F5" w14:textId="3AB8BC2F"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53" w:history="1">
            <w:r w:rsidR="00075F1E" w:rsidRPr="00865724">
              <w:rPr>
                <w:rStyle w:val="ae"/>
                <w:lang w:val="fr-FR"/>
                <w14:scene3d>
                  <w14:camera w14:prst="orthographicFront"/>
                  <w14:lightRig w14:rig="threePt" w14:dir="t">
                    <w14:rot w14:lat="0" w14:lon="0" w14:rev="0"/>
                  </w14:lightRig>
                </w14:scene3d>
              </w:rPr>
              <w:t>5.4.2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Mise à la terre du boîtier</w:t>
            </w:r>
            <w:r w:rsidR="00075F1E" w:rsidRPr="00865724">
              <w:rPr>
                <w:webHidden/>
              </w:rPr>
              <w:tab/>
            </w:r>
            <w:r w:rsidR="00075F1E" w:rsidRPr="00865724">
              <w:rPr>
                <w:webHidden/>
              </w:rPr>
              <w:fldChar w:fldCharType="begin"/>
            </w:r>
            <w:r w:rsidR="00075F1E" w:rsidRPr="00865724">
              <w:rPr>
                <w:webHidden/>
              </w:rPr>
              <w:instrText xml:space="preserve"> PAGEREF _Toc120622653 \h </w:instrText>
            </w:r>
            <w:r w:rsidR="00075F1E" w:rsidRPr="00865724">
              <w:rPr>
                <w:webHidden/>
              </w:rPr>
            </w:r>
            <w:r w:rsidR="00075F1E" w:rsidRPr="00865724">
              <w:rPr>
                <w:webHidden/>
              </w:rPr>
              <w:fldChar w:fldCharType="separate"/>
            </w:r>
            <w:r w:rsidR="00075F1E" w:rsidRPr="00865724">
              <w:rPr>
                <w:webHidden/>
              </w:rPr>
              <w:t>36</w:t>
            </w:r>
            <w:r w:rsidR="00075F1E" w:rsidRPr="00865724">
              <w:rPr>
                <w:webHidden/>
              </w:rPr>
              <w:fldChar w:fldCharType="end"/>
            </w:r>
          </w:hyperlink>
        </w:p>
        <w:p w14:paraId="0BDFEBD8" w14:textId="54BD6404"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54" w:history="1">
            <w:r w:rsidR="00075F1E" w:rsidRPr="00865724">
              <w:rPr>
                <w:rStyle w:val="ae"/>
                <w:lang w:val="fr-FR"/>
                <w14:scene3d>
                  <w14:camera w14:prst="orthographicFront"/>
                  <w14:lightRig w14:rig="threePt" w14:dir="t">
                    <w14:rot w14:lat="0" w14:lon="0" w14:rev="0"/>
                  </w14:lightRig>
                </w14:scene3d>
              </w:rPr>
              <w:t>5.4.3</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Connexion des fils d'entrée AC</w:t>
            </w:r>
            <w:r w:rsidR="00075F1E" w:rsidRPr="00865724">
              <w:rPr>
                <w:webHidden/>
              </w:rPr>
              <w:tab/>
            </w:r>
            <w:r w:rsidR="00075F1E" w:rsidRPr="00865724">
              <w:rPr>
                <w:webHidden/>
              </w:rPr>
              <w:fldChar w:fldCharType="begin"/>
            </w:r>
            <w:r w:rsidR="00075F1E" w:rsidRPr="00865724">
              <w:rPr>
                <w:webHidden/>
              </w:rPr>
              <w:instrText xml:space="preserve"> PAGEREF _Toc120622654 \h </w:instrText>
            </w:r>
            <w:r w:rsidR="00075F1E" w:rsidRPr="00865724">
              <w:rPr>
                <w:webHidden/>
              </w:rPr>
            </w:r>
            <w:r w:rsidR="00075F1E" w:rsidRPr="00865724">
              <w:rPr>
                <w:webHidden/>
              </w:rPr>
              <w:fldChar w:fldCharType="separate"/>
            </w:r>
            <w:r w:rsidR="00075F1E" w:rsidRPr="00865724">
              <w:rPr>
                <w:webHidden/>
              </w:rPr>
              <w:t>37</w:t>
            </w:r>
            <w:r w:rsidR="00075F1E" w:rsidRPr="00865724">
              <w:rPr>
                <w:webHidden/>
              </w:rPr>
              <w:fldChar w:fldCharType="end"/>
            </w:r>
          </w:hyperlink>
        </w:p>
        <w:p w14:paraId="286772F8" w14:textId="2C663BD5"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55" w:history="1">
            <w:r w:rsidR="00075F1E" w:rsidRPr="00865724">
              <w:rPr>
                <w:rStyle w:val="ae"/>
                <w:lang w:val="fr-FR"/>
                <w14:scene3d>
                  <w14:camera w14:prst="orthographicFront"/>
                  <w14:lightRig w14:rig="threePt" w14:dir="t">
                    <w14:rot w14:lat="0" w14:lon="0" w14:rev="0"/>
                  </w14:lightRig>
                </w14:scene3d>
              </w:rPr>
              <w:t>5.4.4</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Connexion du câble Ethernet</w:t>
            </w:r>
            <w:r w:rsidR="00075F1E" w:rsidRPr="00865724">
              <w:rPr>
                <w:webHidden/>
              </w:rPr>
              <w:tab/>
            </w:r>
            <w:r w:rsidR="00075F1E" w:rsidRPr="00865724">
              <w:rPr>
                <w:webHidden/>
              </w:rPr>
              <w:fldChar w:fldCharType="begin"/>
            </w:r>
            <w:r w:rsidR="00075F1E" w:rsidRPr="00865724">
              <w:rPr>
                <w:webHidden/>
              </w:rPr>
              <w:instrText xml:space="preserve"> PAGEREF _Toc120622655 \h </w:instrText>
            </w:r>
            <w:r w:rsidR="00075F1E" w:rsidRPr="00865724">
              <w:rPr>
                <w:webHidden/>
              </w:rPr>
            </w:r>
            <w:r w:rsidR="00075F1E" w:rsidRPr="00865724">
              <w:rPr>
                <w:webHidden/>
              </w:rPr>
              <w:fldChar w:fldCharType="separate"/>
            </w:r>
            <w:r w:rsidR="00075F1E" w:rsidRPr="00865724">
              <w:rPr>
                <w:webHidden/>
              </w:rPr>
              <w:t>39</w:t>
            </w:r>
            <w:r w:rsidR="00075F1E" w:rsidRPr="00865724">
              <w:rPr>
                <w:webHidden/>
              </w:rPr>
              <w:fldChar w:fldCharType="end"/>
            </w:r>
          </w:hyperlink>
        </w:p>
        <w:p w14:paraId="23B26219" w14:textId="16CBAF5E"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56" w:history="1">
            <w:r w:rsidR="00075F1E" w:rsidRPr="00865724">
              <w:rPr>
                <w:rStyle w:val="ae"/>
                <w:lang w:val="fr-FR"/>
                <w14:scene3d>
                  <w14:camera w14:prst="orthographicFront"/>
                  <w14:lightRig w14:rig="threePt" w14:dir="t">
                    <w14:rot w14:lat="0" w14:lon="0" w14:rev="0"/>
                  </w14:lightRig>
                </w14:scene3d>
              </w:rPr>
              <w:t>5.4.5</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Installation de la carte SIM</w:t>
            </w:r>
            <w:r w:rsidR="00075F1E" w:rsidRPr="00865724">
              <w:rPr>
                <w:webHidden/>
              </w:rPr>
              <w:tab/>
            </w:r>
            <w:r w:rsidR="00075F1E" w:rsidRPr="00865724">
              <w:rPr>
                <w:webHidden/>
              </w:rPr>
              <w:fldChar w:fldCharType="begin"/>
            </w:r>
            <w:r w:rsidR="00075F1E" w:rsidRPr="00865724">
              <w:rPr>
                <w:webHidden/>
              </w:rPr>
              <w:instrText xml:space="preserve"> PAGEREF _Toc120622656 \h </w:instrText>
            </w:r>
            <w:r w:rsidR="00075F1E" w:rsidRPr="00865724">
              <w:rPr>
                <w:webHidden/>
              </w:rPr>
            </w:r>
            <w:r w:rsidR="00075F1E" w:rsidRPr="00865724">
              <w:rPr>
                <w:webHidden/>
              </w:rPr>
              <w:fldChar w:fldCharType="separate"/>
            </w:r>
            <w:r w:rsidR="00075F1E" w:rsidRPr="00865724">
              <w:rPr>
                <w:webHidden/>
              </w:rPr>
              <w:t>39</w:t>
            </w:r>
            <w:r w:rsidR="00075F1E" w:rsidRPr="00865724">
              <w:rPr>
                <w:webHidden/>
              </w:rPr>
              <w:fldChar w:fldCharType="end"/>
            </w:r>
          </w:hyperlink>
        </w:p>
        <w:p w14:paraId="0D6A0FEF" w14:textId="639C0003" w:rsidR="00075F1E" w:rsidRPr="00865724" w:rsidRDefault="003E7E52">
          <w:pPr>
            <w:pStyle w:val="20"/>
            <w:rPr>
              <w:rFonts w:asciiTheme="minorHAnsi" w:eastAsiaTheme="minorEastAsia" w:hAnsiTheme="minorHAnsi" w:cstheme="minorBidi"/>
              <w:smallCaps w:val="0"/>
              <w:kern w:val="2"/>
              <w:sz w:val="21"/>
              <w:szCs w:val="22"/>
            </w:rPr>
          </w:pPr>
          <w:hyperlink w:anchor="_Toc120622657" w:history="1">
            <w:r w:rsidR="00075F1E" w:rsidRPr="00865724">
              <w:rPr>
                <w:rStyle w:val="ae"/>
                <w:lang w:val="fr-FR"/>
                <w14:scene3d>
                  <w14:camera w14:prst="orthographicFront"/>
                  <w14:lightRig w14:rig="threePt" w14:dir="t">
                    <w14:rot w14:lat="0" w14:lon="0" w14:rev="0"/>
                  </w14:lightRig>
                </w14:scene3d>
              </w:rPr>
              <w:t>5.5</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Installation des modules de charge</w:t>
            </w:r>
            <w:r w:rsidR="00075F1E" w:rsidRPr="00865724">
              <w:rPr>
                <w:webHidden/>
              </w:rPr>
              <w:tab/>
            </w:r>
            <w:r w:rsidR="00075F1E" w:rsidRPr="00865724">
              <w:rPr>
                <w:webHidden/>
              </w:rPr>
              <w:fldChar w:fldCharType="begin"/>
            </w:r>
            <w:r w:rsidR="00075F1E" w:rsidRPr="00865724">
              <w:rPr>
                <w:webHidden/>
              </w:rPr>
              <w:instrText xml:space="preserve"> PAGEREF _Toc120622657 \h </w:instrText>
            </w:r>
            <w:r w:rsidR="00075F1E" w:rsidRPr="00865724">
              <w:rPr>
                <w:webHidden/>
              </w:rPr>
            </w:r>
            <w:r w:rsidR="00075F1E" w:rsidRPr="00865724">
              <w:rPr>
                <w:webHidden/>
              </w:rPr>
              <w:fldChar w:fldCharType="separate"/>
            </w:r>
            <w:r w:rsidR="00075F1E" w:rsidRPr="00865724">
              <w:rPr>
                <w:webHidden/>
              </w:rPr>
              <w:t>41</w:t>
            </w:r>
            <w:r w:rsidR="00075F1E" w:rsidRPr="00865724">
              <w:rPr>
                <w:webHidden/>
              </w:rPr>
              <w:fldChar w:fldCharType="end"/>
            </w:r>
          </w:hyperlink>
        </w:p>
        <w:p w14:paraId="38F1F5CD" w14:textId="7BAA3445" w:rsidR="00075F1E" w:rsidRPr="00865724" w:rsidRDefault="003E7E52">
          <w:pPr>
            <w:pStyle w:val="20"/>
            <w:rPr>
              <w:rFonts w:asciiTheme="minorHAnsi" w:eastAsiaTheme="minorEastAsia" w:hAnsiTheme="minorHAnsi" w:cstheme="minorBidi"/>
              <w:smallCaps w:val="0"/>
              <w:kern w:val="2"/>
              <w:sz w:val="21"/>
              <w:szCs w:val="22"/>
            </w:rPr>
          </w:pPr>
          <w:hyperlink w:anchor="_Toc120622658" w:history="1">
            <w:r w:rsidR="00075F1E" w:rsidRPr="00865724">
              <w:rPr>
                <w:rStyle w:val="ae"/>
                <w:lang w:val="fr-FR"/>
                <w14:scene3d>
                  <w14:camera w14:prst="orthographicFront"/>
                  <w14:lightRig w14:rig="threePt" w14:dir="t">
                    <w14:rot w14:lat="0" w14:lon="0" w14:rev="0"/>
                  </w14:lightRig>
                </w14:scene3d>
              </w:rPr>
              <w:t>5.6</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Installation du dispositif externe à courant résiduel</w:t>
            </w:r>
            <w:r w:rsidR="00075F1E" w:rsidRPr="00865724">
              <w:rPr>
                <w:webHidden/>
              </w:rPr>
              <w:tab/>
            </w:r>
            <w:r w:rsidR="00075F1E" w:rsidRPr="00865724">
              <w:rPr>
                <w:webHidden/>
              </w:rPr>
              <w:fldChar w:fldCharType="begin"/>
            </w:r>
            <w:r w:rsidR="00075F1E" w:rsidRPr="00865724">
              <w:rPr>
                <w:webHidden/>
              </w:rPr>
              <w:instrText xml:space="preserve"> PAGEREF _Toc120622658 \h </w:instrText>
            </w:r>
            <w:r w:rsidR="00075F1E" w:rsidRPr="00865724">
              <w:rPr>
                <w:webHidden/>
              </w:rPr>
            </w:r>
            <w:r w:rsidR="00075F1E" w:rsidRPr="00865724">
              <w:rPr>
                <w:webHidden/>
              </w:rPr>
              <w:fldChar w:fldCharType="separate"/>
            </w:r>
            <w:r w:rsidR="00075F1E" w:rsidRPr="00865724">
              <w:rPr>
                <w:webHidden/>
              </w:rPr>
              <w:t>44</w:t>
            </w:r>
            <w:r w:rsidR="00075F1E" w:rsidRPr="00865724">
              <w:rPr>
                <w:webHidden/>
              </w:rPr>
              <w:fldChar w:fldCharType="end"/>
            </w:r>
          </w:hyperlink>
        </w:p>
        <w:p w14:paraId="356F993B" w14:textId="660D0DD4" w:rsidR="00075F1E" w:rsidRPr="00865724" w:rsidRDefault="003E7E52">
          <w:pPr>
            <w:pStyle w:val="20"/>
            <w:rPr>
              <w:rFonts w:asciiTheme="minorHAnsi" w:eastAsiaTheme="minorEastAsia" w:hAnsiTheme="minorHAnsi" w:cstheme="minorBidi"/>
              <w:smallCaps w:val="0"/>
              <w:kern w:val="2"/>
              <w:sz w:val="21"/>
              <w:szCs w:val="22"/>
            </w:rPr>
          </w:pPr>
          <w:hyperlink w:anchor="_Toc120622659" w:history="1">
            <w:r w:rsidR="00075F1E" w:rsidRPr="00865724">
              <w:rPr>
                <w:rStyle w:val="ae"/>
                <w:lang w:val="fr-FR"/>
                <w14:scene3d>
                  <w14:camera w14:prst="orthographicFront"/>
                  <w14:lightRig w14:rig="threePt" w14:dir="t">
                    <w14:rot w14:lat="0" w14:lon="0" w14:rev="0"/>
                  </w14:lightRig>
                </w14:scene3d>
              </w:rPr>
              <w:t>5.7</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Préparation de la mise en service</w:t>
            </w:r>
            <w:r w:rsidR="00075F1E" w:rsidRPr="00865724">
              <w:rPr>
                <w:webHidden/>
              </w:rPr>
              <w:tab/>
            </w:r>
            <w:r w:rsidR="00075F1E" w:rsidRPr="00865724">
              <w:rPr>
                <w:webHidden/>
              </w:rPr>
              <w:fldChar w:fldCharType="begin"/>
            </w:r>
            <w:r w:rsidR="00075F1E" w:rsidRPr="00865724">
              <w:rPr>
                <w:webHidden/>
              </w:rPr>
              <w:instrText xml:space="preserve"> PAGEREF _Toc120622659 \h </w:instrText>
            </w:r>
            <w:r w:rsidR="00075F1E" w:rsidRPr="00865724">
              <w:rPr>
                <w:webHidden/>
              </w:rPr>
            </w:r>
            <w:r w:rsidR="00075F1E" w:rsidRPr="00865724">
              <w:rPr>
                <w:webHidden/>
              </w:rPr>
              <w:fldChar w:fldCharType="separate"/>
            </w:r>
            <w:r w:rsidR="00075F1E" w:rsidRPr="00865724">
              <w:rPr>
                <w:webHidden/>
              </w:rPr>
              <w:t>44</w:t>
            </w:r>
            <w:r w:rsidR="00075F1E" w:rsidRPr="00865724">
              <w:rPr>
                <w:webHidden/>
              </w:rPr>
              <w:fldChar w:fldCharType="end"/>
            </w:r>
          </w:hyperlink>
        </w:p>
        <w:p w14:paraId="15564B85" w14:textId="742828D3"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60" w:history="1">
            <w:r w:rsidR="00075F1E" w:rsidRPr="00865724">
              <w:rPr>
                <w:rStyle w:val="ae"/>
                <w:noProof/>
                <w:lang w:val="fr-FR"/>
                <w14:scene3d>
                  <w14:camera w14:prst="orthographicFront"/>
                  <w14:lightRig w14:rig="threePt" w14:dir="t">
                    <w14:rot w14:lat="0" w14:lon="0" w14:rev="0"/>
                  </w14:lightRig>
                </w14:scene3d>
              </w:rPr>
              <w:t>6</w:t>
            </w:r>
            <w:r w:rsidR="00075F1E" w:rsidRPr="00865724">
              <w:rPr>
                <w:rStyle w:val="ae"/>
                <w:noProof/>
                <w:lang w:val="fr-FR"/>
              </w:rPr>
              <w:t xml:space="preserve"> Opération</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_Toc120622660 \h </w:instrText>
            </w:r>
            <w:r w:rsidR="00075F1E" w:rsidRPr="00865724">
              <w:rPr>
                <w:noProof/>
                <w:webHidden/>
              </w:rPr>
            </w:r>
            <w:r w:rsidR="00075F1E" w:rsidRPr="00865724">
              <w:rPr>
                <w:noProof/>
                <w:webHidden/>
              </w:rPr>
              <w:fldChar w:fldCharType="separate"/>
            </w:r>
            <w:r w:rsidR="00075F1E" w:rsidRPr="00865724">
              <w:rPr>
                <w:noProof/>
                <w:webHidden/>
              </w:rPr>
              <w:t>46</w:t>
            </w:r>
            <w:r w:rsidR="00075F1E" w:rsidRPr="00865724">
              <w:rPr>
                <w:noProof/>
                <w:webHidden/>
              </w:rPr>
              <w:fldChar w:fldCharType="end"/>
            </w:r>
          </w:hyperlink>
        </w:p>
        <w:p w14:paraId="2A9BF40D" w14:textId="642592C6" w:rsidR="00075F1E" w:rsidRPr="00865724" w:rsidRDefault="003E7E52">
          <w:pPr>
            <w:pStyle w:val="20"/>
            <w:rPr>
              <w:rFonts w:asciiTheme="minorHAnsi" w:eastAsiaTheme="minorEastAsia" w:hAnsiTheme="minorHAnsi" w:cstheme="minorBidi"/>
              <w:smallCaps w:val="0"/>
              <w:kern w:val="2"/>
              <w:sz w:val="21"/>
              <w:szCs w:val="22"/>
            </w:rPr>
          </w:pPr>
          <w:hyperlink w:anchor="_Toc120622661" w:history="1">
            <w:r w:rsidR="00075F1E" w:rsidRPr="00865724">
              <w:rPr>
                <w:rStyle w:val="ae"/>
                <w:lang w:val="fr-FR"/>
                <w14:scene3d>
                  <w14:camera w14:prst="orthographicFront"/>
                  <w14:lightRig w14:rig="threePt" w14:dir="t">
                    <w14:rot w14:lat="0" w14:lon="0" w14:rev="0"/>
                  </w14:lightRig>
                </w14:scene3d>
              </w:rPr>
              <w:t>6.1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Avant utilisation</w:t>
            </w:r>
            <w:r w:rsidR="00075F1E" w:rsidRPr="00865724">
              <w:rPr>
                <w:webHidden/>
              </w:rPr>
              <w:tab/>
            </w:r>
            <w:r w:rsidR="00075F1E" w:rsidRPr="00865724">
              <w:rPr>
                <w:webHidden/>
              </w:rPr>
              <w:fldChar w:fldCharType="begin"/>
            </w:r>
            <w:r w:rsidR="00075F1E" w:rsidRPr="00865724">
              <w:rPr>
                <w:webHidden/>
              </w:rPr>
              <w:instrText xml:space="preserve"> PAGEREF _Toc120622661 \h </w:instrText>
            </w:r>
            <w:r w:rsidR="00075F1E" w:rsidRPr="00865724">
              <w:rPr>
                <w:webHidden/>
              </w:rPr>
            </w:r>
            <w:r w:rsidR="00075F1E" w:rsidRPr="00865724">
              <w:rPr>
                <w:webHidden/>
              </w:rPr>
              <w:fldChar w:fldCharType="separate"/>
            </w:r>
            <w:r w:rsidR="00075F1E" w:rsidRPr="00865724">
              <w:rPr>
                <w:webHidden/>
              </w:rPr>
              <w:t>46</w:t>
            </w:r>
            <w:r w:rsidR="00075F1E" w:rsidRPr="00865724">
              <w:rPr>
                <w:webHidden/>
              </w:rPr>
              <w:fldChar w:fldCharType="end"/>
            </w:r>
          </w:hyperlink>
        </w:p>
        <w:p w14:paraId="3BEE5C2F" w14:textId="7BD0B346" w:rsidR="00075F1E" w:rsidRPr="00865724" w:rsidRDefault="003E7E52">
          <w:pPr>
            <w:pStyle w:val="20"/>
            <w:rPr>
              <w:rFonts w:asciiTheme="minorHAnsi" w:eastAsiaTheme="minorEastAsia" w:hAnsiTheme="minorHAnsi" w:cstheme="minorBidi"/>
              <w:smallCaps w:val="0"/>
              <w:kern w:val="2"/>
              <w:sz w:val="21"/>
              <w:szCs w:val="22"/>
            </w:rPr>
          </w:pPr>
          <w:hyperlink w:anchor="_Toc120622662" w:history="1">
            <w:r w:rsidR="00075F1E" w:rsidRPr="00865724">
              <w:rPr>
                <w:rStyle w:val="ae"/>
                <w:lang w:val="fr-FR"/>
                <w14:scene3d>
                  <w14:camera w14:prst="orthographicFront"/>
                  <w14:lightRig w14:rig="threePt" w14:dir="t">
                    <w14:rot w14:lat="0" w14:lon="0" w14:rev="0"/>
                  </w14:lightRig>
                </w14:scene3d>
              </w:rPr>
              <w:t>6.2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Arrêt d'urgence</w:t>
            </w:r>
            <w:r w:rsidR="00075F1E" w:rsidRPr="00865724">
              <w:rPr>
                <w:webHidden/>
              </w:rPr>
              <w:tab/>
            </w:r>
            <w:r w:rsidR="00075F1E" w:rsidRPr="00865724">
              <w:rPr>
                <w:webHidden/>
              </w:rPr>
              <w:fldChar w:fldCharType="begin"/>
            </w:r>
            <w:r w:rsidR="00075F1E" w:rsidRPr="00865724">
              <w:rPr>
                <w:webHidden/>
              </w:rPr>
              <w:instrText xml:space="preserve"> PAGEREF _Toc120622662 \h </w:instrText>
            </w:r>
            <w:r w:rsidR="00075F1E" w:rsidRPr="00865724">
              <w:rPr>
                <w:webHidden/>
              </w:rPr>
            </w:r>
            <w:r w:rsidR="00075F1E" w:rsidRPr="00865724">
              <w:rPr>
                <w:webHidden/>
              </w:rPr>
              <w:fldChar w:fldCharType="separate"/>
            </w:r>
            <w:r w:rsidR="00075F1E" w:rsidRPr="00865724">
              <w:rPr>
                <w:webHidden/>
              </w:rPr>
              <w:t>47</w:t>
            </w:r>
            <w:r w:rsidR="00075F1E" w:rsidRPr="00865724">
              <w:rPr>
                <w:webHidden/>
              </w:rPr>
              <w:fldChar w:fldCharType="end"/>
            </w:r>
          </w:hyperlink>
        </w:p>
        <w:p w14:paraId="42533929" w14:textId="1FDB7F5B" w:rsidR="00075F1E" w:rsidRPr="00865724" w:rsidRDefault="003E7E52">
          <w:pPr>
            <w:pStyle w:val="20"/>
            <w:rPr>
              <w:rFonts w:asciiTheme="minorHAnsi" w:eastAsiaTheme="minorEastAsia" w:hAnsiTheme="minorHAnsi" w:cstheme="minorBidi"/>
              <w:smallCaps w:val="0"/>
              <w:kern w:val="2"/>
              <w:sz w:val="21"/>
              <w:szCs w:val="22"/>
            </w:rPr>
          </w:pPr>
          <w:hyperlink w:anchor="_Toc120622663" w:history="1">
            <w:r w:rsidR="00075F1E" w:rsidRPr="00865724">
              <w:rPr>
                <w:rStyle w:val="ae"/>
                <w:lang w:val="fr-FR"/>
                <w14:scene3d>
                  <w14:camera w14:prst="orthographicFront"/>
                  <w14:lightRig w14:rig="threePt" w14:dir="t">
                    <w14:rot w14:lat="0" w14:lon="0" w14:rev="0"/>
                  </w14:lightRig>
                </w14:scene3d>
              </w:rPr>
              <w:t>6.3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Procédure de charge</w:t>
            </w:r>
            <w:r w:rsidR="00075F1E" w:rsidRPr="00865724">
              <w:rPr>
                <w:webHidden/>
              </w:rPr>
              <w:tab/>
            </w:r>
            <w:r w:rsidR="00075F1E" w:rsidRPr="00865724">
              <w:rPr>
                <w:webHidden/>
              </w:rPr>
              <w:fldChar w:fldCharType="begin"/>
            </w:r>
            <w:r w:rsidR="00075F1E" w:rsidRPr="00865724">
              <w:rPr>
                <w:webHidden/>
              </w:rPr>
              <w:instrText xml:space="preserve"> PAGEREF _Toc120622663 \h </w:instrText>
            </w:r>
            <w:r w:rsidR="00075F1E" w:rsidRPr="00865724">
              <w:rPr>
                <w:webHidden/>
              </w:rPr>
            </w:r>
            <w:r w:rsidR="00075F1E" w:rsidRPr="00865724">
              <w:rPr>
                <w:webHidden/>
              </w:rPr>
              <w:fldChar w:fldCharType="separate"/>
            </w:r>
            <w:r w:rsidR="00075F1E" w:rsidRPr="00865724">
              <w:rPr>
                <w:webHidden/>
              </w:rPr>
              <w:t>48</w:t>
            </w:r>
            <w:r w:rsidR="00075F1E" w:rsidRPr="00865724">
              <w:rPr>
                <w:webHidden/>
              </w:rPr>
              <w:fldChar w:fldCharType="end"/>
            </w:r>
          </w:hyperlink>
        </w:p>
        <w:p w14:paraId="0DC4BBAE" w14:textId="69FD5D2C"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4" w:history="1">
            <w:r w:rsidR="00075F1E" w:rsidRPr="00865724">
              <w:rPr>
                <w:rStyle w:val="ae"/>
                <w:lang w:val="fr-FR"/>
                <w14:scene3d>
                  <w14:camera w14:prst="orthographicFront"/>
                  <w14:lightRig w14:rig="threePt" w14:dir="t">
                    <w14:rot w14:lat="0" w14:lon="0" w14:rev="0"/>
                  </w14:lightRig>
                </w14:scene3d>
              </w:rPr>
              <w:t>6.3.1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Disposition de l'écran</w:t>
            </w:r>
            <w:r w:rsidR="00075F1E" w:rsidRPr="00865724">
              <w:rPr>
                <w:webHidden/>
              </w:rPr>
              <w:tab/>
            </w:r>
            <w:r w:rsidR="00075F1E" w:rsidRPr="00865724">
              <w:rPr>
                <w:webHidden/>
              </w:rPr>
              <w:fldChar w:fldCharType="begin"/>
            </w:r>
            <w:r w:rsidR="00075F1E" w:rsidRPr="00865724">
              <w:rPr>
                <w:webHidden/>
              </w:rPr>
              <w:instrText xml:space="preserve"> PAGEREF _Toc120622664 \h </w:instrText>
            </w:r>
            <w:r w:rsidR="00075F1E" w:rsidRPr="00865724">
              <w:rPr>
                <w:webHidden/>
              </w:rPr>
            </w:r>
            <w:r w:rsidR="00075F1E" w:rsidRPr="00865724">
              <w:rPr>
                <w:webHidden/>
              </w:rPr>
              <w:fldChar w:fldCharType="separate"/>
            </w:r>
            <w:r w:rsidR="00075F1E" w:rsidRPr="00865724">
              <w:rPr>
                <w:webHidden/>
              </w:rPr>
              <w:t>48</w:t>
            </w:r>
            <w:r w:rsidR="00075F1E" w:rsidRPr="00865724">
              <w:rPr>
                <w:webHidden/>
              </w:rPr>
              <w:fldChar w:fldCharType="end"/>
            </w:r>
          </w:hyperlink>
        </w:p>
        <w:p w14:paraId="4F60B742" w14:textId="6A68481A"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5" w:history="1">
            <w:r w:rsidR="00075F1E" w:rsidRPr="00865724">
              <w:rPr>
                <w:rStyle w:val="ae"/>
                <w:lang w:val="fr-FR"/>
                <w14:scene3d>
                  <w14:camera w14:prst="orthographicFront"/>
                  <w14:lightRig w14:rig="threePt" w14:dir="t">
                    <w14:rot w14:lat="0" w14:lon="0" w14:rev="0"/>
                  </w14:lightRig>
                </w14:scene3d>
              </w:rPr>
              <w:t>6.3.2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Autorisation</w:t>
            </w:r>
            <w:r w:rsidR="00075F1E" w:rsidRPr="00865724">
              <w:rPr>
                <w:webHidden/>
              </w:rPr>
              <w:tab/>
            </w:r>
            <w:r w:rsidR="00075F1E" w:rsidRPr="00865724">
              <w:rPr>
                <w:webHidden/>
              </w:rPr>
              <w:fldChar w:fldCharType="begin"/>
            </w:r>
            <w:r w:rsidR="00075F1E" w:rsidRPr="00865724">
              <w:rPr>
                <w:webHidden/>
              </w:rPr>
              <w:instrText xml:space="preserve"> PAGEREF _Toc120622665 \h </w:instrText>
            </w:r>
            <w:r w:rsidR="00075F1E" w:rsidRPr="00865724">
              <w:rPr>
                <w:webHidden/>
              </w:rPr>
            </w:r>
            <w:r w:rsidR="00075F1E" w:rsidRPr="00865724">
              <w:rPr>
                <w:webHidden/>
              </w:rPr>
              <w:fldChar w:fldCharType="separate"/>
            </w:r>
            <w:r w:rsidR="00075F1E" w:rsidRPr="00865724">
              <w:rPr>
                <w:webHidden/>
              </w:rPr>
              <w:t>49</w:t>
            </w:r>
            <w:r w:rsidR="00075F1E" w:rsidRPr="00865724">
              <w:rPr>
                <w:webHidden/>
              </w:rPr>
              <w:fldChar w:fldCharType="end"/>
            </w:r>
          </w:hyperlink>
        </w:p>
        <w:p w14:paraId="4C634FE5" w14:textId="5DC83819"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6" w:history="1">
            <w:r w:rsidR="00075F1E" w:rsidRPr="00865724">
              <w:rPr>
                <w:rStyle w:val="ae"/>
                <w:lang w:val="fr-FR"/>
                <w14:scene3d>
                  <w14:camera w14:prst="orthographicFront"/>
                  <w14:lightRig w14:rig="threePt" w14:dir="t">
                    <w14:rot w14:lat="0" w14:lon="0" w14:rev="0"/>
                  </w14:lightRig>
                </w14:scene3d>
              </w:rPr>
              <w:t>6.3.3</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Démarrer la charge</w:t>
            </w:r>
            <w:r w:rsidR="00075F1E" w:rsidRPr="00865724">
              <w:rPr>
                <w:webHidden/>
              </w:rPr>
              <w:tab/>
            </w:r>
            <w:r w:rsidR="00075F1E" w:rsidRPr="00865724">
              <w:rPr>
                <w:webHidden/>
              </w:rPr>
              <w:fldChar w:fldCharType="begin"/>
            </w:r>
            <w:r w:rsidR="00075F1E" w:rsidRPr="00865724">
              <w:rPr>
                <w:webHidden/>
              </w:rPr>
              <w:instrText xml:space="preserve"> PAGEREF _Toc120622666 \h </w:instrText>
            </w:r>
            <w:r w:rsidR="00075F1E" w:rsidRPr="00865724">
              <w:rPr>
                <w:webHidden/>
              </w:rPr>
            </w:r>
            <w:r w:rsidR="00075F1E" w:rsidRPr="00865724">
              <w:rPr>
                <w:webHidden/>
              </w:rPr>
              <w:fldChar w:fldCharType="separate"/>
            </w:r>
            <w:r w:rsidR="00075F1E" w:rsidRPr="00865724">
              <w:rPr>
                <w:webHidden/>
              </w:rPr>
              <w:t>50</w:t>
            </w:r>
            <w:r w:rsidR="00075F1E" w:rsidRPr="00865724">
              <w:rPr>
                <w:webHidden/>
              </w:rPr>
              <w:fldChar w:fldCharType="end"/>
            </w:r>
          </w:hyperlink>
        </w:p>
        <w:p w14:paraId="18FCD3C5" w14:textId="7341B7F4"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7" w:history="1">
            <w:r w:rsidR="00075F1E" w:rsidRPr="00865724">
              <w:rPr>
                <w:rStyle w:val="ae"/>
                <w:lang w:val="fr-FR"/>
                <w14:scene3d>
                  <w14:camera w14:prst="orthographicFront"/>
                  <w14:lightRig w14:rig="threePt" w14:dir="t">
                    <w14:rot w14:lat="0" w14:lon="0" w14:rev="0"/>
                  </w14:lightRig>
                </w14:scene3d>
              </w:rPr>
              <w:t>6.3.4</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Charge</w:t>
            </w:r>
            <w:r w:rsidR="00075F1E" w:rsidRPr="00865724">
              <w:rPr>
                <w:webHidden/>
              </w:rPr>
              <w:tab/>
            </w:r>
            <w:r w:rsidR="00075F1E" w:rsidRPr="00865724">
              <w:rPr>
                <w:webHidden/>
              </w:rPr>
              <w:fldChar w:fldCharType="begin"/>
            </w:r>
            <w:r w:rsidR="00075F1E" w:rsidRPr="00865724">
              <w:rPr>
                <w:webHidden/>
              </w:rPr>
              <w:instrText xml:space="preserve"> PAGEREF _Toc120622667 \h </w:instrText>
            </w:r>
            <w:r w:rsidR="00075F1E" w:rsidRPr="00865724">
              <w:rPr>
                <w:webHidden/>
              </w:rPr>
            </w:r>
            <w:r w:rsidR="00075F1E" w:rsidRPr="00865724">
              <w:rPr>
                <w:webHidden/>
              </w:rPr>
              <w:fldChar w:fldCharType="separate"/>
            </w:r>
            <w:r w:rsidR="00075F1E" w:rsidRPr="00865724">
              <w:rPr>
                <w:webHidden/>
              </w:rPr>
              <w:t>50</w:t>
            </w:r>
            <w:r w:rsidR="00075F1E" w:rsidRPr="00865724">
              <w:rPr>
                <w:webHidden/>
              </w:rPr>
              <w:fldChar w:fldCharType="end"/>
            </w:r>
          </w:hyperlink>
        </w:p>
        <w:p w14:paraId="3654DC4C" w14:textId="2A700912"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8" w:history="1">
            <w:r w:rsidR="00075F1E" w:rsidRPr="00865724">
              <w:rPr>
                <w:rStyle w:val="ae"/>
                <w:lang w:val="fr-FR"/>
                <w14:scene3d>
                  <w14:camera w14:prst="orthographicFront"/>
                  <w14:lightRig w14:rig="threePt" w14:dir="t">
                    <w14:rot w14:lat="0" w14:lon="0" w14:rev="0"/>
                  </w14:lightRig>
                </w14:scene3d>
              </w:rPr>
              <w:t>6.3.5</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Arrêter la charge</w:t>
            </w:r>
            <w:r w:rsidR="00075F1E" w:rsidRPr="00865724">
              <w:rPr>
                <w:webHidden/>
              </w:rPr>
              <w:tab/>
            </w:r>
            <w:r w:rsidR="00075F1E" w:rsidRPr="00865724">
              <w:rPr>
                <w:webHidden/>
              </w:rPr>
              <w:fldChar w:fldCharType="begin"/>
            </w:r>
            <w:r w:rsidR="00075F1E" w:rsidRPr="00865724">
              <w:rPr>
                <w:webHidden/>
              </w:rPr>
              <w:instrText xml:space="preserve"> PAGEREF _Toc120622668 \h </w:instrText>
            </w:r>
            <w:r w:rsidR="00075F1E" w:rsidRPr="00865724">
              <w:rPr>
                <w:webHidden/>
              </w:rPr>
            </w:r>
            <w:r w:rsidR="00075F1E" w:rsidRPr="00865724">
              <w:rPr>
                <w:webHidden/>
              </w:rPr>
              <w:fldChar w:fldCharType="separate"/>
            </w:r>
            <w:r w:rsidR="00075F1E" w:rsidRPr="00865724">
              <w:rPr>
                <w:webHidden/>
              </w:rPr>
              <w:t>52</w:t>
            </w:r>
            <w:r w:rsidR="00075F1E" w:rsidRPr="00865724">
              <w:rPr>
                <w:webHidden/>
              </w:rPr>
              <w:fldChar w:fldCharType="end"/>
            </w:r>
          </w:hyperlink>
        </w:p>
        <w:p w14:paraId="70941E22" w14:textId="32FFC94E"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69" w:history="1">
            <w:r w:rsidR="00075F1E" w:rsidRPr="00865724">
              <w:rPr>
                <w:rStyle w:val="ae"/>
                <w:lang w:val="fr-FR"/>
                <w14:scene3d>
                  <w14:camera w14:prst="orthographicFront"/>
                  <w14:lightRig w14:rig="threePt" w14:dir="t">
                    <w14:rot w14:lat="0" w14:lon="0" w14:rev="0"/>
                  </w14:lightRig>
                </w14:scene3d>
              </w:rPr>
              <w:t>6.3.6</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Fin de la charge</w:t>
            </w:r>
            <w:r w:rsidR="00075F1E" w:rsidRPr="00865724">
              <w:rPr>
                <w:webHidden/>
              </w:rPr>
              <w:tab/>
            </w:r>
            <w:r w:rsidR="00075F1E" w:rsidRPr="00865724">
              <w:rPr>
                <w:webHidden/>
              </w:rPr>
              <w:fldChar w:fldCharType="begin"/>
            </w:r>
            <w:r w:rsidR="00075F1E" w:rsidRPr="00865724">
              <w:rPr>
                <w:webHidden/>
              </w:rPr>
              <w:instrText xml:space="preserve"> PAGEREF _Toc120622669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7D54E5F9" w14:textId="2C7DF871" w:rsidR="00075F1E" w:rsidRPr="00865724" w:rsidRDefault="003E7E52">
          <w:pPr>
            <w:pStyle w:val="20"/>
            <w:rPr>
              <w:rFonts w:asciiTheme="minorHAnsi" w:eastAsiaTheme="minorEastAsia" w:hAnsiTheme="minorHAnsi" w:cstheme="minorBidi"/>
              <w:smallCaps w:val="0"/>
              <w:kern w:val="2"/>
              <w:sz w:val="21"/>
              <w:szCs w:val="22"/>
            </w:rPr>
          </w:pPr>
          <w:hyperlink w:anchor="_Toc120622670" w:history="1">
            <w:r w:rsidR="00075F1E" w:rsidRPr="00865724">
              <w:rPr>
                <w:rStyle w:val="ae"/>
                <w:lang w:val="fr-FR"/>
                <w14:scene3d>
                  <w14:camera w14:prst="orthographicFront"/>
                  <w14:lightRig w14:rig="threePt" w14:dir="t">
                    <w14:rot w14:lat="0" w14:lon="0" w14:rev="0"/>
                  </w14:lightRig>
                </w14:scene3d>
              </w:rPr>
              <w:t>6.4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Erreurs de charge</w:t>
            </w:r>
            <w:r w:rsidR="00075F1E" w:rsidRPr="00865724">
              <w:rPr>
                <w:webHidden/>
              </w:rPr>
              <w:tab/>
            </w:r>
            <w:r w:rsidR="00075F1E" w:rsidRPr="00865724">
              <w:rPr>
                <w:webHidden/>
              </w:rPr>
              <w:fldChar w:fldCharType="begin"/>
            </w:r>
            <w:r w:rsidR="00075F1E" w:rsidRPr="00865724">
              <w:rPr>
                <w:webHidden/>
              </w:rPr>
              <w:instrText xml:space="preserve"> PAGEREF _Toc120622670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3D0789C1" w14:textId="66B3C9FC"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1" w:history="1">
            <w:r w:rsidR="00075F1E" w:rsidRPr="00865724">
              <w:rPr>
                <w:rStyle w:val="ae"/>
                <w:lang w:val="fr-FR"/>
                <w14:scene3d>
                  <w14:camera w14:prst="orthographicFront"/>
                  <w14:lightRig w14:rig="threePt" w14:dir="t">
                    <w14:rot w14:lat="0" w14:lon="0" w14:rev="0"/>
                  </w14:lightRig>
                </w14:scene3d>
              </w:rPr>
              <w:t>6.4.1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Erreur de connexion du connecteur</w:t>
            </w:r>
            <w:r w:rsidR="00075F1E" w:rsidRPr="00865724">
              <w:rPr>
                <w:webHidden/>
              </w:rPr>
              <w:tab/>
            </w:r>
            <w:r w:rsidR="00075F1E" w:rsidRPr="00865724">
              <w:rPr>
                <w:webHidden/>
              </w:rPr>
              <w:fldChar w:fldCharType="begin"/>
            </w:r>
            <w:r w:rsidR="00075F1E" w:rsidRPr="00865724">
              <w:rPr>
                <w:webHidden/>
              </w:rPr>
              <w:instrText xml:space="preserve"> PAGEREF _Toc120622671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653C742C" w14:textId="15CDB509"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2" w:history="1">
            <w:r w:rsidR="00075F1E" w:rsidRPr="00865724">
              <w:rPr>
                <w:rStyle w:val="ae"/>
                <w:lang w:val="fr-FR"/>
                <w14:scene3d>
                  <w14:camera w14:prst="orthographicFront"/>
                  <w14:lightRig w14:rig="threePt" w14:dir="t">
                    <w14:rot w14:lat="0" w14:lon="0" w14:rev="0"/>
                  </w14:lightRig>
                </w14:scene3d>
              </w:rPr>
              <w:t>6.4.2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Échec de l'autorisation</w:t>
            </w:r>
            <w:r w:rsidR="00075F1E" w:rsidRPr="00865724">
              <w:rPr>
                <w:webHidden/>
              </w:rPr>
              <w:tab/>
            </w:r>
            <w:r w:rsidR="00075F1E" w:rsidRPr="00865724">
              <w:rPr>
                <w:webHidden/>
              </w:rPr>
              <w:fldChar w:fldCharType="begin"/>
            </w:r>
            <w:r w:rsidR="00075F1E" w:rsidRPr="00865724">
              <w:rPr>
                <w:webHidden/>
              </w:rPr>
              <w:instrText xml:space="preserve"> PAGEREF _Toc120622672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5B41ABA0" w14:textId="60E50CE5"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3" w:history="1">
            <w:r w:rsidR="00075F1E" w:rsidRPr="00865724">
              <w:rPr>
                <w:rStyle w:val="ae"/>
                <w:lang w:val="fr-FR"/>
                <w14:scene3d>
                  <w14:camera w14:prst="orthographicFront"/>
                  <w14:lightRig w14:rig="threePt" w14:dir="t">
                    <w14:rot w14:lat="0" w14:lon="0" w14:rev="0"/>
                  </w14:lightRig>
                </w14:scene3d>
              </w:rPr>
              <w:t>6.4.3</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Échec du démarrage de la charge</w:t>
            </w:r>
            <w:r w:rsidR="00075F1E" w:rsidRPr="00865724">
              <w:rPr>
                <w:webHidden/>
              </w:rPr>
              <w:tab/>
            </w:r>
            <w:r w:rsidR="00075F1E" w:rsidRPr="00865724">
              <w:rPr>
                <w:webHidden/>
              </w:rPr>
              <w:fldChar w:fldCharType="begin"/>
            </w:r>
            <w:r w:rsidR="00075F1E" w:rsidRPr="00865724">
              <w:rPr>
                <w:webHidden/>
              </w:rPr>
              <w:instrText xml:space="preserve"> PAGEREF _Toc120622673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01620BB2" w14:textId="2BF2A770"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4" w:history="1">
            <w:r w:rsidR="00075F1E" w:rsidRPr="00865724">
              <w:rPr>
                <w:rStyle w:val="ae"/>
                <w:lang w:val="fr-FR"/>
                <w14:scene3d>
                  <w14:camera w14:prst="orthographicFront"/>
                  <w14:lightRig w14:rig="threePt" w14:dir="t">
                    <w14:rot w14:lat="0" w14:lon="0" w14:rev="0"/>
                  </w14:lightRig>
                </w14:scene3d>
              </w:rPr>
              <w:t>6.4.4</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Échec de la charge</w:t>
            </w:r>
            <w:r w:rsidR="00075F1E" w:rsidRPr="00865724">
              <w:rPr>
                <w:webHidden/>
              </w:rPr>
              <w:tab/>
            </w:r>
            <w:r w:rsidR="00075F1E" w:rsidRPr="00865724">
              <w:rPr>
                <w:webHidden/>
              </w:rPr>
              <w:fldChar w:fldCharType="begin"/>
            </w:r>
            <w:r w:rsidR="00075F1E" w:rsidRPr="00865724">
              <w:rPr>
                <w:webHidden/>
              </w:rPr>
              <w:instrText xml:space="preserve"> PAGEREF _Toc120622674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296754BA" w14:textId="6A8FBC25" w:rsidR="00075F1E" w:rsidRPr="00865724" w:rsidRDefault="003E7E52">
          <w:pPr>
            <w:pStyle w:val="20"/>
            <w:rPr>
              <w:rFonts w:asciiTheme="minorHAnsi" w:eastAsiaTheme="minorEastAsia" w:hAnsiTheme="minorHAnsi" w:cstheme="minorBidi"/>
              <w:smallCaps w:val="0"/>
              <w:kern w:val="2"/>
              <w:sz w:val="21"/>
              <w:szCs w:val="22"/>
            </w:rPr>
          </w:pPr>
          <w:hyperlink w:anchor="_Toc120622675" w:history="1">
            <w:r w:rsidR="00075F1E" w:rsidRPr="00865724">
              <w:rPr>
                <w:rStyle w:val="ae"/>
                <w:lang w:val="fr-FR"/>
                <w14:scene3d>
                  <w14:camera w14:prst="orthographicFront"/>
                  <w14:lightRig w14:rig="threePt" w14:dir="t">
                    <w14:rot w14:lat="0" w14:lon="0" w14:rev="0"/>
                  </w14:lightRig>
                </w14:scene3d>
              </w:rPr>
              <w:t>6.5</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Mise sous tension du MaxiCharger</w:t>
            </w:r>
            <w:r w:rsidR="00075F1E" w:rsidRPr="00865724">
              <w:rPr>
                <w:webHidden/>
              </w:rPr>
              <w:tab/>
            </w:r>
            <w:r w:rsidR="00075F1E" w:rsidRPr="00865724">
              <w:rPr>
                <w:webHidden/>
              </w:rPr>
              <w:fldChar w:fldCharType="begin"/>
            </w:r>
            <w:r w:rsidR="00075F1E" w:rsidRPr="00865724">
              <w:rPr>
                <w:webHidden/>
              </w:rPr>
              <w:instrText xml:space="preserve"> PAGEREF _Toc120622675 \h </w:instrText>
            </w:r>
            <w:r w:rsidR="00075F1E" w:rsidRPr="00865724">
              <w:rPr>
                <w:webHidden/>
              </w:rPr>
            </w:r>
            <w:r w:rsidR="00075F1E" w:rsidRPr="00865724">
              <w:rPr>
                <w:webHidden/>
              </w:rPr>
              <w:fldChar w:fldCharType="separate"/>
            </w:r>
            <w:r w:rsidR="00075F1E" w:rsidRPr="00865724">
              <w:rPr>
                <w:webHidden/>
              </w:rPr>
              <w:t>53</w:t>
            </w:r>
            <w:r w:rsidR="00075F1E" w:rsidRPr="00865724">
              <w:rPr>
                <w:webHidden/>
              </w:rPr>
              <w:fldChar w:fldCharType="end"/>
            </w:r>
          </w:hyperlink>
        </w:p>
        <w:p w14:paraId="7C2A2BB9" w14:textId="002D93C6" w:rsidR="00075F1E" w:rsidRPr="00865724" w:rsidRDefault="003E7E52">
          <w:pPr>
            <w:pStyle w:val="20"/>
            <w:rPr>
              <w:rFonts w:asciiTheme="minorHAnsi" w:eastAsiaTheme="minorEastAsia" w:hAnsiTheme="minorHAnsi" w:cstheme="minorBidi"/>
              <w:smallCaps w:val="0"/>
              <w:kern w:val="2"/>
              <w:sz w:val="21"/>
              <w:szCs w:val="22"/>
            </w:rPr>
          </w:pPr>
          <w:hyperlink w:anchor="_Toc120622676" w:history="1">
            <w:r w:rsidR="00075F1E" w:rsidRPr="00865724">
              <w:rPr>
                <w:rStyle w:val="ae"/>
                <w:lang w:val="fr-FR"/>
                <w14:scene3d>
                  <w14:camera w14:prst="orthographicFront"/>
                  <w14:lightRig w14:rig="threePt" w14:dir="t">
                    <w14:rot w14:lat="0" w14:lon="0" w14:rev="0"/>
                  </w14:lightRig>
                </w14:scene3d>
              </w:rPr>
              <w:t>6.6</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Mise hors tension du MaxiCharger</w:t>
            </w:r>
            <w:r w:rsidR="00075F1E" w:rsidRPr="00865724">
              <w:rPr>
                <w:webHidden/>
              </w:rPr>
              <w:tab/>
            </w:r>
            <w:r w:rsidR="00075F1E" w:rsidRPr="00865724">
              <w:rPr>
                <w:webHidden/>
              </w:rPr>
              <w:fldChar w:fldCharType="begin"/>
            </w:r>
            <w:r w:rsidR="00075F1E" w:rsidRPr="00865724">
              <w:rPr>
                <w:webHidden/>
              </w:rPr>
              <w:instrText xml:space="preserve"> PAGEREF _Toc120622676 \h </w:instrText>
            </w:r>
            <w:r w:rsidR="00075F1E" w:rsidRPr="00865724">
              <w:rPr>
                <w:webHidden/>
              </w:rPr>
            </w:r>
            <w:r w:rsidR="00075F1E" w:rsidRPr="00865724">
              <w:rPr>
                <w:webHidden/>
              </w:rPr>
              <w:fldChar w:fldCharType="separate"/>
            </w:r>
            <w:r w:rsidR="00075F1E" w:rsidRPr="00865724">
              <w:rPr>
                <w:webHidden/>
              </w:rPr>
              <w:t>54</w:t>
            </w:r>
            <w:r w:rsidR="00075F1E" w:rsidRPr="00865724">
              <w:rPr>
                <w:webHidden/>
              </w:rPr>
              <w:fldChar w:fldCharType="end"/>
            </w:r>
          </w:hyperlink>
        </w:p>
        <w:p w14:paraId="78DC60D6" w14:textId="430CA8A8"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7" w:history="1">
            <w:r w:rsidR="00075F1E" w:rsidRPr="00865724">
              <w:rPr>
                <w:rStyle w:val="ae"/>
                <w:lang w:val="fr-FR"/>
                <w14:scene3d>
                  <w14:camera w14:prst="orthographicFront"/>
                  <w14:lightRig w14:rig="threePt" w14:dir="t">
                    <w14:rot w14:lat="0" w14:lon="0" w14:rev="0"/>
                  </w14:lightRig>
                </w14:scene3d>
              </w:rPr>
              <w:t>6.6.1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Mesure de la tension AC</w:t>
            </w:r>
            <w:r w:rsidR="00075F1E" w:rsidRPr="00865724">
              <w:rPr>
                <w:webHidden/>
              </w:rPr>
              <w:tab/>
            </w:r>
            <w:r w:rsidR="00075F1E" w:rsidRPr="00865724">
              <w:rPr>
                <w:webHidden/>
              </w:rPr>
              <w:fldChar w:fldCharType="begin"/>
            </w:r>
            <w:r w:rsidR="00075F1E" w:rsidRPr="00865724">
              <w:rPr>
                <w:webHidden/>
              </w:rPr>
              <w:instrText xml:space="preserve"> PAGEREF _Toc120622677 \h </w:instrText>
            </w:r>
            <w:r w:rsidR="00075F1E" w:rsidRPr="00865724">
              <w:rPr>
                <w:webHidden/>
              </w:rPr>
            </w:r>
            <w:r w:rsidR="00075F1E" w:rsidRPr="00865724">
              <w:rPr>
                <w:webHidden/>
              </w:rPr>
              <w:fldChar w:fldCharType="separate"/>
            </w:r>
            <w:r w:rsidR="00075F1E" w:rsidRPr="00865724">
              <w:rPr>
                <w:webHidden/>
              </w:rPr>
              <w:t>54</w:t>
            </w:r>
            <w:r w:rsidR="00075F1E" w:rsidRPr="00865724">
              <w:rPr>
                <w:webHidden/>
              </w:rPr>
              <w:fldChar w:fldCharType="end"/>
            </w:r>
          </w:hyperlink>
        </w:p>
        <w:p w14:paraId="397BE74E" w14:textId="59CF13AA"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78" w:history="1">
            <w:r w:rsidR="00075F1E" w:rsidRPr="00865724">
              <w:rPr>
                <w:rStyle w:val="ae"/>
                <w:lang w:val="fr-FR"/>
                <w14:scene3d>
                  <w14:camera w14:prst="orthographicFront"/>
                  <w14:lightRig w14:rig="threePt" w14:dir="t">
                    <w14:rot w14:lat="0" w14:lon="0" w14:rev="0"/>
                  </w14:lightRig>
                </w14:scene3d>
              </w:rPr>
              <w:t>6.6.2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Mesure de la tension DC</w:t>
            </w:r>
            <w:r w:rsidR="00075F1E" w:rsidRPr="00865724">
              <w:rPr>
                <w:webHidden/>
              </w:rPr>
              <w:tab/>
            </w:r>
            <w:r w:rsidR="00075F1E" w:rsidRPr="00865724">
              <w:rPr>
                <w:webHidden/>
              </w:rPr>
              <w:fldChar w:fldCharType="begin"/>
            </w:r>
            <w:r w:rsidR="00075F1E" w:rsidRPr="00865724">
              <w:rPr>
                <w:webHidden/>
              </w:rPr>
              <w:instrText xml:space="preserve"> PAGEREF _Toc120622678 \h </w:instrText>
            </w:r>
            <w:r w:rsidR="00075F1E" w:rsidRPr="00865724">
              <w:rPr>
                <w:webHidden/>
              </w:rPr>
            </w:r>
            <w:r w:rsidR="00075F1E" w:rsidRPr="00865724">
              <w:rPr>
                <w:webHidden/>
              </w:rPr>
              <w:fldChar w:fldCharType="separate"/>
            </w:r>
            <w:r w:rsidR="00075F1E" w:rsidRPr="00865724">
              <w:rPr>
                <w:webHidden/>
              </w:rPr>
              <w:t>55</w:t>
            </w:r>
            <w:r w:rsidR="00075F1E" w:rsidRPr="00865724">
              <w:rPr>
                <w:webHidden/>
              </w:rPr>
              <w:fldChar w:fldCharType="end"/>
            </w:r>
          </w:hyperlink>
        </w:p>
        <w:p w14:paraId="61657506" w14:textId="074A1469" w:rsidR="00075F1E" w:rsidRPr="00865724" w:rsidRDefault="003E7E52">
          <w:pPr>
            <w:pStyle w:val="20"/>
            <w:rPr>
              <w:rFonts w:asciiTheme="minorHAnsi" w:eastAsiaTheme="minorEastAsia" w:hAnsiTheme="minorHAnsi" w:cstheme="minorBidi"/>
              <w:smallCaps w:val="0"/>
              <w:kern w:val="2"/>
              <w:sz w:val="21"/>
              <w:szCs w:val="22"/>
            </w:rPr>
          </w:pPr>
          <w:hyperlink w:anchor="_Toc120622679" w:history="1">
            <w:r w:rsidR="00075F1E" w:rsidRPr="00865724">
              <w:rPr>
                <w:rStyle w:val="ae"/>
                <w:lang w:val="fr-FR"/>
                <w14:scene3d>
                  <w14:camera w14:prst="orthographicFront"/>
                  <w14:lightRig w14:rig="threePt" w14:dir="t">
                    <w14:rot w14:lat="0" w14:lon="0" w14:rev="0"/>
                  </w14:lightRig>
                </w14:scene3d>
              </w:rPr>
              <w:t>6.7</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Élimination de la condensation</w:t>
            </w:r>
            <w:r w:rsidR="00075F1E" w:rsidRPr="00865724">
              <w:rPr>
                <w:webHidden/>
              </w:rPr>
              <w:tab/>
            </w:r>
            <w:r w:rsidR="00075F1E" w:rsidRPr="00865724">
              <w:rPr>
                <w:webHidden/>
              </w:rPr>
              <w:fldChar w:fldCharType="begin"/>
            </w:r>
            <w:r w:rsidR="00075F1E" w:rsidRPr="00865724">
              <w:rPr>
                <w:webHidden/>
              </w:rPr>
              <w:instrText xml:space="preserve"> PAGEREF _Toc120622679 \h </w:instrText>
            </w:r>
            <w:r w:rsidR="00075F1E" w:rsidRPr="00865724">
              <w:rPr>
                <w:webHidden/>
              </w:rPr>
            </w:r>
            <w:r w:rsidR="00075F1E" w:rsidRPr="00865724">
              <w:rPr>
                <w:webHidden/>
              </w:rPr>
              <w:fldChar w:fldCharType="separate"/>
            </w:r>
            <w:r w:rsidR="00075F1E" w:rsidRPr="00865724">
              <w:rPr>
                <w:webHidden/>
              </w:rPr>
              <w:t>56</w:t>
            </w:r>
            <w:r w:rsidR="00075F1E" w:rsidRPr="00865724">
              <w:rPr>
                <w:webHidden/>
              </w:rPr>
              <w:fldChar w:fldCharType="end"/>
            </w:r>
          </w:hyperlink>
        </w:p>
        <w:p w14:paraId="0C475148" w14:textId="7400D394" w:rsidR="00075F1E" w:rsidRPr="00865724" w:rsidRDefault="003E7E52">
          <w:pPr>
            <w:pStyle w:val="20"/>
            <w:rPr>
              <w:rFonts w:asciiTheme="minorHAnsi" w:eastAsiaTheme="minorEastAsia" w:hAnsiTheme="minorHAnsi" w:cstheme="minorBidi"/>
              <w:smallCaps w:val="0"/>
              <w:kern w:val="2"/>
              <w:sz w:val="21"/>
              <w:szCs w:val="22"/>
            </w:rPr>
          </w:pPr>
          <w:hyperlink w:anchor="_Toc120622680" w:history="1">
            <w:r w:rsidR="00075F1E" w:rsidRPr="00865724">
              <w:rPr>
                <w:rStyle w:val="ae"/>
                <w:lang w:val="fr-FR"/>
                <w14:scene3d>
                  <w14:camera w14:prst="orthographicFront"/>
                  <w14:lightRig w14:rig="threePt" w14:dir="t">
                    <w14:rot w14:lat="0" w14:lon="0" w14:rev="0"/>
                  </w14:lightRig>
                </w14:scene3d>
              </w:rPr>
              <w:t>6.8</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Opérations du portail de service local</w:t>
            </w:r>
            <w:r w:rsidR="00075F1E" w:rsidRPr="00865724">
              <w:rPr>
                <w:webHidden/>
              </w:rPr>
              <w:tab/>
            </w:r>
            <w:r w:rsidR="00075F1E" w:rsidRPr="00865724">
              <w:rPr>
                <w:webHidden/>
              </w:rPr>
              <w:fldChar w:fldCharType="begin"/>
            </w:r>
            <w:r w:rsidR="00075F1E" w:rsidRPr="00865724">
              <w:rPr>
                <w:webHidden/>
              </w:rPr>
              <w:instrText xml:space="preserve"> PAGEREF _Toc120622680 \h </w:instrText>
            </w:r>
            <w:r w:rsidR="00075F1E" w:rsidRPr="00865724">
              <w:rPr>
                <w:webHidden/>
              </w:rPr>
            </w:r>
            <w:r w:rsidR="00075F1E" w:rsidRPr="00865724">
              <w:rPr>
                <w:webHidden/>
              </w:rPr>
              <w:fldChar w:fldCharType="separate"/>
            </w:r>
            <w:r w:rsidR="00075F1E" w:rsidRPr="00865724">
              <w:rPr>
                <w:webHidden/>
              </w:rPr>
              <w:t>56</w:t>
            </w:r>
            <w:r w:rsidR="00075F1E" w:rsidRPr="00865724">
              <w:rPr>
                <w:webHidden/>
              </w:rPr>
              <w:fldChar w:fldCharType="end"/>
            </w:r>
          </w:hyperlink>
        </w:p>
        <w:p w14:paraId="2705F26D" w14:textId="77B159B6"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81" w:history="1">
            <w:r w:rsidR="00075F1E" w:rsidRPr="00865724">
              <w:rPr>
                <w:rStyle w:val="ae"/>
                <w:lang w:val="fr-FR"/>
                <w14:scene3d>
                  <w14:camera w14:prst="orthographicFront"/>
                  <w14:lightRig w14:rig="threePt" w14:dir="t">
                    <w14:rot w14:lat="0" w14:lon="0" w14:rev="0"/>
                  </w14:lightRig>
                </w14:scene3d>
              </w:rPr>
              <w:t>6.8.1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Paramétrage de l'OCPP</w:t>
            </w:r>
            <w:r w:rsidR="00075F1E" w:rsidRPr="00865724">
              <w:rPr>
                <w:webHidden/>
              </w:rPr>
              <w:tab/>
            </w:r>
            <w:r w:rsidR="00075F1E" w:rsidRPr="00865724">
              <w:rPr>
                <w:webHidden/>
              </w:rPr>
              <w:fldChar w:fldCharType="begin"/>
            </w:r>
            <w:r w:rsidR="00075F1E" w:rsidRPr="00865724">
              <w:rPr>
                <w:webHidden/>
              </w:rPr>
              <w:instrText xml:space="preserve"> PAGEREF _Toc120622681 \h </w:instrText>
            </w:r>
            <w:r w:rsidR="00075F1E" w:rsidRPr="00865724">
              <w:rPr>
                <w:webHidden/>
              </w:rPr>
            </w:r>
            <w:r w:rsidR="00075F1E" w:rsidRPr="00865724">
              <w:rPr>
                <w:webHidden/>
              </w:rPr>
              <w:fldChar w:fldCharType="separate"/>
            </w:r>
            <w:r w:rsidR="00075F1E" w:rsidRPr="00865724">
              <w:rPr>
                <w:webHidden/>
              </w:rPr>
              <w:t>56</w:t>
            </w:r>
            <w:r w:rsidR="00075F1E" w:rsidRPr="00865724">
              <w:rPr>
                <w:webHidden/>
              </w:rPr>
              <w:fldChar w:fldCharType="end"/>
            </w:r>
          </w:hyperlink>
        </w:p>
        <w:p w14:paraId="2A320D13" w14:textId="34CC2458"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82" w:history="1">
            <w:r w:rsidR="00075F1E" w:rsidRPr="00865724">
              <w:rPr>
                <w:rStyle w:val="ae"/>
                <w:noProof/>
                <w:lang w:val="fr-FR"/>
                <w14:scene3d>
                  <w14:camera w14:prst="orthographicFront"/>
                  <w14:lightRig w14:rig="threePt" w14:dir="t">
                    <w14:rot w14:lat="0" w14:lon="0" w14:rev="0"/>
                  </w14:lightRig>
                </w14:scene3d>
              </w:rPr>
              <w:t>7</w:t>
            </w:r>
            <w:r w:rsidR="00075F1E" w:rsidRPr="00865724">
              <w:rPr>
                <w:rStyle w:val="ae"/>
                <w:noProof/>
                <w:lang w:val="fr-FR"/>
              </w:rPr>
              <w:t xml:space="preserve"> Entretien</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_Toc120622682 \h </w:instrText>
            </w:r>
            <w:r w:rsidR="00075F1E" w:rsidRPr="00865724">
              <w:rPr>
                <w:noProof/>
                <w:webHidden/>
              </w:rPr>
            </w:r>
            <w:r w:rsidR="00075F1E" w:rsidRPr="00865724">
              <w:rPr>
                <w:noProof/>
                <w:webHidden/>
              </w:rPr>
              <w:fldChar w:fldCharType="separate"/>
            </w:r>
            <w:r w:rsidR="00075F1E" w:rsidRPr="00865724">
              <w:rPr>
                <w:noProof/>
                <w:webHidden/>
              </w:rPr>
              <w:t>58</w:t>
            </w:r>
            <w:r w:rsidR="00075F1E" w:rsidRPr="00865724">
              <w:rPr>
                <w:noProof/>
                <w:webHidden/>
              </w:rPr>
              <w:fldChar w:fldCharType="end"/>
            </w:r>
          </w:hyperlink>
        </w:p>
        <w:p w14:paraId="5D2C64B2" w14:textId="7B59D572" w:rsidR="00075F1E" w:rsidRPr="00865724" w:rsidRDefault="003E7E52">
          <w:pPr>
            <w:pStyle w:val="20"/>
            <w:rPr>
              <w:rFonts w:asciiTheme="minorHAnsi" w:eastAsiaTheme="minorEastAsia" w:hAnsiTheme="minorHAnsi" w:cstheme="minorBidi"/>
              <w:smallCaps w:val="0"/>
              <w:kern w:val="2"/>
              <w:sz w:val="21"/>
              <w:szCs w:val="22"/>
            </w:rPr>
          </w:pPr>
          <w:hyperlink w:anchor="_Toc120622683" w:history="1">
            <w:r w:rsidR="00075F1E" w:rsidRPr="00865724">
              <w:rPr>
                <w:rStyle w:val="ae"/>
                <w:lang w:val="fr-FR"/>
                <w14:scene3d>
                  <w14:camera w14:prst="orthographicFront"/>
                  <w14:lightRig w14:rig="threePt" w14:dir="t">
                    <w14:rot w14:lat="0" w14:lon="0" w14:rev="0"/>
                  </w14:lightRig>
                </w14:scene3d>
              </w:rPr>
              <w:t>7.1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Entretien de routine</w:t>
            </w:r>
            <w:r w:rsidR="00075F1E" w:rsidRPr="00865724">
              <w:rPr>
                <w:webHidden/>
              </w:rPr>
              <w:tab/>
            </w:r>
            <w:r w:rsidR="00075F1E" w:rsidRPr="00865724">
              <w:rPr>
                <w:webHidden/>
              </w:rPr>
              <w:fldChar w:fldCharType="begin"/>
            </w:r>
            <w:r w:rsidR="00075F1E" w:rsidRPr="00865724">
              <w:rPr>
                <w:webHidden/>
              </w:rPr>
              <w:instrText xml:space="preserve"> PAGEREF _Toc120622683 \h </w:instrText>
            </w:r>
            <w:r w:rsidR="00075F1E" w:rsidRPr="00865724">
              <w:rPr>
                <w:webHidden/>
              </w:rPr>
            </w:r>
            <w:r w:rsidR="00075F1E" w:rsidRPr="00865724">
              <w:rPr>
                <w:webHidden/>
              </w:rPr>
              <w:fldChar w:fldCharType="separate"/>
            </w:r>
            <w:r w:rsidR="00075F1E" w:rsidRPr="00865724">
              <w:rPr>
                <w:webHidden/>
              </w:rPr>
              <w:t>58</w:t>
            </w:r>
            <w:r w:rsidR="00075F1E" w:rsidRPr="00865724">
              <w:rPr>
                <w:webHidden/>
              </w:rPr>
              <w:fldChar w:fldCharType="end"/>
            </w:r>
          </w:hyperlink>
        </w:p>
        <w:p w14:paraId="0B1FF5DB" w14:textId="1B899E34"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84" w:history="1">
            <w:r w:rsidR="00075F1E" w:rsidRPr="00865724">
              <w:rPr>
                <w:rStyle w:val="ae"/>
                <w:lang w:val="fr-FR"/>
                <w14:scene3d>
                  <w14:camera w14:prst="orthographicFront"/>
                  <w14:lightRig w14:rig="threePt" w14:dir="t">
                    <w14:rot w14:lat="0" w14:lon="0" w14:rev="0"/>
                  </w14:lightRig>
                </w14:scene3d>
              </w:rPr>
              <w:t>7.1.1</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Entretien du dispositif à courant résiduel</w:t>
            </w:r>
            <w:r w:rsidR="00075F1E" w:rsidRPr="00865724">
              <w:rPr>
                <w:webHidden/>
              </w:rPr>
              <w:tab/>
            </w:r>
            <w:r w:rsidR="00075F1E" w:rsidRPr="00865724">
              <w:rPr>
                <w:webHidden/>
              </w:rPr>
              <w:fldChar w:fldCharType="begin"/>
            </w:r>
            <w:r w:rsidR="00075F1E" w:rsidRPr="00865724">
              <w:rPr>
                <w:webHidden/>
              </w:rPr>
              <w:instrText xml:space="preserve"> PAGEREF _Toc120622684 \h </w:instrText>
            </w:r>
            <w:r w:rsidR="00075F1E" w:rsidRPr="00865724">
              <w:rPr>
                <w:webHidden/>
              </w:rPr>
            </w:r>
            <w:r w:rsidR="00075F1E" w:rsidRPr="00865724">
              <w:rPr>
                <w:webHidden/>
              </w:rPr>
              <w:fldChar w:fldCharType="separate"/>
            </w:r>
            <w:r w:rsidR="00075F1E" w:rsidRPr="00865724">
              <w:rPr>
                <w:webHidden/>
              </w:rPr>
              <w:t>58</w:t>
            </w:r>
            <w:r w:rsidR="00075F1E" w:rsidRPr="00865724">
              <w:rPr>
                <w:webHidden/>
              </w:rPr>
              <w:fldChar w:fldCharType="end"/>
            </w:r>
          </w:hyperlink>
        </w:p>
        <w:p w14:paraId="64278954" w14:textId="566DC9F6"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85" w:history="1">
            <w:r w:rsidR="00075F1E" w:rsidRPr="00865724">
              <w:rPr>
                <w:rStyle w:val="ae"/>
                <w:lang w:val="fr-FR"/>
                <w14:scene3d>
                  <w14:camera w14:prst="orthographicFront"/>
                  <w14:lightRig w14:rig="threePt" w14:dir="t">
                    <w14:rot w14:lat="0" w14:lon="0" w14:rev="0"/>
                  </w14:lightRig>
                </w14:scene3d>
              </w:rPr>
              <w:t>7.1.2</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Nettoyage de l'armoire</w:t>
            </w:r>
            <w:r w:rsidR="00075F1E" w:rsidRPr="00865724">
              <w:rPr>
                <w:webHidden/>
              </w:rPr>
              <w:tab/>
            </w:r>
            <w:r w:rsidR="00075F1E" w:rsidRPr="00865724">
              <w:rPr>
                <w:webHidden/>
              </w:rPr>
              <w:fldChar w:fldCharType="begin"/>
            </w:r>
            <w:r w:rsidR="00075F1E" w:rsidRPr="00865724">
              <w:rPr>
                <w:webHidden/>
              </w:rPr>
              <w:instrText xml:space="preserve"> PAGEREF _Toc120622685 \h </w:instrText>
            </w:r>
            <w:r w:rsidR="00075F1E" w:rsidRPr="00865724">
              <w:rPr>
                <w:webHidden/>
              </w:rPr>
            </w:r>
            <w:r w:rsidR="00075F1E" w:rsidRPr="00865724">
              <w:rPr>
                <w:webHidden/>
              </w:rPr>
              <w:fldChar w:fldCharType="separate"/>
            </w:r>
            <w:r w:rsidR="00075F1E" w:rsidRPr="00865724">
              <w:rPr>
                <w:webHidden/>
              </w:rPr>
              <w:t>60</w:t>
            </w:r>
            <w:r w:rsidR="00075F1E" w:rsidRPr="00865724">
              <w:rPr>
                <w:webHidden/>
              </w:rPr>
              <w:fldChar w:fldCharType="end"/>
            </w:r>
          </w:hyperlink>
        </w:p>
        <w:p w14:paraId="5BCC5340" w14:textId="0BFC04DD" w:rsidR="00075F1E" w:rsidRPr="00865724" w:rsidRDefault="003E7E52">
          <w:pPr>
            <w:pStyle w:val="30"/>
            <w:ind w:left="284"/>
            <w:rPr>
              <w:rFonts w:asciiTheme="minorHAnsi" w:eastAsiaTheme="minorEastAsia" w:hAnsiTheme="minorHAnsi" w:cstheme="minorBidi"/>
              <w:i w:val="0"/>
              <w:iCs w:val="0"/>
              <w:kern w:val="2"/>
              <w:sz w:val="21"/>
              <w:szCs w:val="22"/>
            </w:rPr>
          </w:pPr>
          <w:hyperlink w:anchor="_Toc120622686" w:history="1">
            <w:r w:rsidR="00075F1E" w:rsidRPr="00865724">
              <w:rPr>
                <w:rStyle w:val="ae"/>
                <w:lang w:val="fr-FR"/>
                <w14:scene3d>
                  <w14:camera w14:prst="orthographicFront"/>
                  <w14:lightRig w14:rig="threePt" w14:dir="t">
                    <w14:rot w14:lat="0" w14:lon="0" w14:rev="0"/>
                  </w14:lightRig>
                </w14:scene3d>
              </w:rPr>
              <w:t>7.1.3</w:t>
            </w:r>
            <w:r w:rsidR="00075F1E" w:rsidRPr="00865724">
              <w:rPr>
                <w:rFonts w:asciiTheme="minorHAnsi" w:eastAsiaTheme="minorEastAsia" w:hAnsiTheme="minorHAnsi" w:cstheme="minorBidi"/>
                <w:i w:val="0"/>
                <w:iCs w:val="0"/>
                <w:kern w:val="2"/>
                <w:sz w:val="21"/>
                <w:szCs w:val="22"/>
              </w:rPr>
              <w:tab/>
            </w:r>
            <w:r w:rsidR="00075F1E" w:rsidRPr="00865724">
              <w:rPr>
                <w:rStyle w:val="ae"/>
                <w:lang w:val="fr-FR"/>
              </w:rPr>
              <w:t>Nettoyage et remplacement des filtres à air</w:t>
            </w:r>
            <w:r w:rsidR="00075F1E" w:rsidRPr="00865724">
              <w:rPr>
                <w:webHidden/>
              </w:rPr>
              <w:tab/>
            </w:r>
            <w:r w:rsidR="00075F1E" w:rsidRPr="00865724">
              <w:rPr>
                <w:webHidden/>
              </w:rPr>
              <w:fldChar w:fldCharType="begin"/>
            </w:r>
            <w:r w:rsidR="00075F1E" w:rsidRPr="00865724">
              <w:rPr>
                <w:webHidden/>
              </w:rPr>
              <w:instrText xml:space="preserve"> PAGEREF _Toc120622686 \h </w:instrText>
            </w:r>
            <w:r w:rsidR="00075F1E" w:rsidRPr="00865724">
              <w:rPr>
                <w:webHidden/>
              </w:rPr>
            </w:r>
            <w:r w:rsidR="00075F1E" w:rsidRPr="00865724">
              <w:rPr>
                <w:webHidden/>
              </w:rPr>
              <w:fldChar w:fldCharType="separate"/>
            </w:r>
            <w:r w:rsidR="00075F1E" w:rsidRPr="00865724">
              <w:rPr>
                <w:webHidden/>
              </w:rPr>
              <w:t>60</w:t>
            </w:r>
            <w:r w:rsidR="00075F1E" w:rsidRPr="00865724">
              <w:rPr>
                <w:webHidden/>
              </w:rPr>
              <w:fldChar w:fldCharType="end"/>
            </w:r>
          </w:hyperlink>
        </w:p>
        <w:p w14:paraId="48A2A221" w14:textId="56CDABBA" w:rsidR="00075F1E" w:rsidRPr="00865724" w:rsidRDefault="003E7E52">
          <w:pPr>
            <w:pStyle w:val="20"/>
            <w:rPr>
              <w:rFonts w:asciiTheme="minorHAnsi" w:eastAsiaTheme="minorEastAsia" w:hAnsiTheme="minorHAnsi" w:cstheme="minorBidi"/>
              <w:smallCaps w:val="0"/>
              <w:kern w:val="2"/>
              <w:sz w:val="21"/>
              <w:szCs w:val="22"/>
            </w:rPr>
          </w:pPr>
          <w:hyperlink w:anchor="_Toc120622687" w:history="1">
            <w:r w:rsidR="00075F1E" w:rsidRPr="00865724">
              <w:rPr>
                <w:rStyle w:val="ae"/>
                <w:lang w:val="fr-FR"/>
                <w14:scene3d>
                  <w14:camera w14:prst="orthographicFront"/>
                  <w14:lightRig w14:rig="threePt" w14:dir="t">
                    <w14:rot w14:lat="0" w14:lon="0" w14:rev="0"/>
                  </w14:lightRig>
                </w14:scene3d>
              </w:rPr>
              <w:t>7.2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Inspection et entretien</w:t>
            </w:r>
            <w:r w:rsidR="00075F1E" w:rsidRPr="00865724">
              <w:rPr>
                <w:webHidden/>
              </w:rPr>
              <w:tab/>
            </w:r>
            <w:r w:rsidR="00075F1E" w:rsidRPr="00865724">
              <w:rPr>
                <w:webHidden/>
              </w:rPr>
              <w:fldChar w:fldCharType="begin"/>
            </w:r>
            <w:r w:rsidR="00075F1E" w:rsidRPr="00865724">
              <w:rPr>
                <w:webHidden/>
              </w:rPr>
              <w:instrText xml:space="preserve"> PAGEREF _Toc120622687 \h </w:instrText>
            </w:r>
            <w:r w:rsidR="00075F1E" w:rsidRPr="00865724">
              <w:rPr>
                <w:webHidden/>
              </w:rPr>
            </w:r>
            <w:r w:rsidR="00075F1E" w:rsidRPr="00865724">
              <w:rPr>
                <w:webHidden/>
              </w:rPr>
              <w:fldChar w:fldCharType="separate"/>
            </w:r>
            <w:r w:rsidR="00075F1E" w:rsidRPr="00865724">
              <w:rPr>
                <w:webHidden/>
              </w:rPr>
              <w:t>63</w:t>
            </w:r>
            <w:r w:rsidR="00075F1E" w:rsidRPr="00865724">
              <w:rPr>
                <w:webHidden/>
              </w:rPr>
              <w:fldChar w:fldCharType="end"/>
            </w:r>
          </w:hyperlink>
        </w:p>
        <w:p w14:paraId="2232AAB3" w14:textId="3ED49008" w:rsidR="00075F1E" w:rsidRPr="00865724" w:rsidRDefault="003E7E52">
          <w:pPr>
            <w:pStyle w:val="20"/>
            <w:rPr>
              <w:rFonts w:asciiTheme="minorHAnsi" w:eastAsiaTheme="minorEastAsia" w:hAnsiTheme="minorHAnsi" w:cstheme="minorBidi"/>
              <w:smallCaps w:val="0"/>
              <w:kern w:val="2"/>
              <w:sz w:val="21"/>
              <w:szCs w:val="22"/>
            </w:rPr>
          </w:pPr>
          <w:hyperlink w:anchor="_Toc120622688" w:history="1">
            <w:r w:rsidR="00075F1E" w:rsidRPr="00865724">
              <w:rPr>
                <w:rStyle w:val="ae"/>
                <w:lang w:val="fr-FR"/>
                <w14:scene3d>
                  <w14:camera w14:prst="orthographicFront"/>
                  <w14:lightRig w14:rig="threePt" w14:dir="t">
                    <w14:rot w14:lat="0" w14:lon="0" w14:rev="0"/>
                  </w14:lightRig>
                </w14:scene3d>
              </w:rPr>
              <w:t>7.3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Entretien à distance</w:t>
            </w:r>
            <w:r w:rsidR="00075F1E" w:rsidRPr="00865724">
              <w:rPr>
                <w:webHidden/>
              </w:rPr>
              <w:tab/>
            </w:r>
            <w:r w:rsidR="00075F1E" w:rsidRPr="00865724">
              <w:rPr>
                <w:webHidden/>
              </w:rPr>
              <w:fldChar w:fldCharType="begin"/>
            </w:r>
            <w:r w:rsidR="00075F1E" w:rsidRPr="00865724">
              <w:rPr>
                <w:webHidden/>
              </w:rPr>
              <w:instrText xml:space="preserve"> PAGEREF _Toc120622688 \h </w:instrText>
            </w:r>
            <w:r w:rsidR="00075F1E" w:rsidRPr="00865724">
              <w:rPr>
                <w:webHidden/>
              </w:rPr>
            </w:r>
            <w:r w:rsidR="00075F1E" w:rsidRPr="00865724">
              <w:rPr>
                <w:webHidden/>
              </w:rPr>
              <w:fldChar w:fldCharType="separate"/>
            </w:r>
            <w:r w:rsidR="00075F1E" w:rsidRPr="00865724">
              <w:rPr>
                <w:webHidden/>
              </w:rPr>
              <w:t>63</w:t>
            </w:r>
            <w:r w:rsidR="00075F1E" w:rsidRPr="00865724">
              <w:rPr>
                <w:webHidden/>
              </w:rPr>
              <w:fldChar w:fldCharType="end"/>
            </w:r>
          </w:hyperlink>
        </w:p>
        <w:p w14:paraId="0CCB5F49" w14:textId="5B42CF4B" w:rsidR="00075F1E" w:rsidRPr="00865724" w:rsidRDefault="003E7E52">
          <w:pPr>
            <w:pStyle w:val="20"/>
            <w:rPr>
              <w:rFonts w:asciiTheme="minorHAnsi" w:eastAsiaTheme="minorEastAsia" w:hAnsiTheme="minorHAnsi" w:cstheme="minorBidi"/>
              <w:smallCaps w:val="0"/>
              <w:kern w:val="2"/>
              <w:sz w:val="21"/>
              <w:szCs w:val="22"/>
            </w:rPr>
          </w:pPr>
          <w:hyperlink w:anchor="_Toc120622689" w:history="1">
            <w:r w:rsidR="00075F1E" w:rsidRPr="00865724">
              <w:rPr>
                <w:rStyle w:val="ae"/>
                <w:lang w:val="fr-FR"/>
                <w14:scene3d>
                  <w14:camera w14:prst="orthographicFront"/>
                  <w14:lightRig w14:rig="threePt" w14:dir="t">
                    <w14:rot w14:lat="0" w14:lon="0" w14:rev="0"/>
                  </w14:lightRig>
                </w14:scene3d>
              </w:rPr>
              <w:t>7.4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Programme d'entretien</w:t>
            </w:r>
            <w:r w:rsidR="00075F1E" w:rsidRPr="00865724">
              <w:rPr>
                <w:webHidden/>
              </w:rPr>
              <w:tab/>
            </w:r>
            <w:r w:rsidR="00075F1E" w:rsidRPr="00865724">
              <w:rPr>
                <w:webHidden/>
              </w:rPr>
              <w:fldChar w:fldCharType="begin"/>
            </w:r>
            <w:r w:rsidR="00075F1E" w:rsidRPr="00865724">
              <w:rPr>
                <w:webHidden/>
              </w:rPr>
              <w:instrText xml:space="preserve"> PAGEREF _Toc120622689 \h </w:instrText>
            </w:r>
            <w:r w:rsidR="00075F1E" w:rsidRPr="00865724">
              <w:rPr>
                <w:webHidden/>
              </w:rPr>
            </w:r>
            <w:r w:rsidR="00075F1E" w:rsidRPr="00865724">
              <w:rPr>
                <w:webHidden/>
              </w:rPr>
              <w:fldChar w:fldCharType="separate"/>
            </w:r>
            <w:r w:rsidR="00075F1E" w:rsidRPr="00865724">
              <w:rPr>
                <w:webHidden/>
              </w:rPr>
              <w:t>64</w:t>
            </w:r>
            <w:r w:rsidR="00075F1E" w:rsidRPr="00865724">
              <w:rPr>
                <w:webHidden/>
              </w:rPr>
              <w:fldChar w:fldCharType="end"/>
            </w:r>
          </w:hyperlink>
        </w:p>
        <w:p w14:paraId="71132738" w14:textId="01121C76"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90" w:history="1">
            <w:r w:rsidR="00075F1E" w:rsidRPr="00865724">
              <w:rPr>
                <w:rStyle w:val="ae"/>
                <w:noProof/>
                <w:lang w:val="fr-FR"/>
                <w14:scene3d>
                  <w14:camera w14:prst="orthographicFront"/>
                  <w14:lightRig w14:rig="threePt" w14:dir="t">
                    <w14:rot w14:lat="0" w14:lon="0" w14:rev="0"/>
                  </w14:lightRig>
                </w14:scene3d>
              </w:rPr>
              <w:t>8</w:t>
            </w:r>
            <w:r w:rsidR="00075F1E" w:rsidRPr="00865724">
              <w:rPr>
                <w:rStyle w:val="ae"/>
                <w:noProof/>
                <w:lang w:val="fr-FR"/>
              </w:rPr>
              <w:t xml:space="preserve"> Dépannage et service</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_Toc120622690 \h </w:instrText>
            </w:r>
            <w:r w:rsidR="00075F1E" w:rsidRPr="00865724">
              <w:rPr>
                <w:noProof/>
                <w:webHidden/>
              </w:rPr>
            </w:r>
            <w:r w:rsidR="00075F1E" w:rsidRPr="00865724">
              <w:rPr>
                <w:noProof/>
                <w:webHidden/>
              </w:rPr>
              <w:fldChar w:fldCharType="separate"/>
            </w:r>
            <w:r w:rsidR="00075F1E" w:rsidRPr="00865724">
              <w:rPr>
                <w:noProof/>
                <w:webHidden/>
              </w:rPr>
              <w:t>65</w:t>
            </w:r>
            <w:r w:rsidR="00075F1E" w:rsidRPr="00865724">
              <w:rPr>
                <w:noProof/>
                <w:webHidden/>
              </w:rPr>
              <w:fldChar w:fldCharType="end"/>
            </w:r>
          </w:hyperlink>
        </w:p>
        <w:p w14:paraId="06D475ED" w14:textId="50489DE9" w:rsidR="00075F1E" w:rsidRPr="00865724" w:rsidRDefault="003E7E52">
          <w:pPr>
            <w:pStyle w:val="20"/>
            <w:rPr>
              <w:rFonts w:asciiTheme="minorHAnsi" w:eastAsiaTheme="minorEastAsia" w:hAnsiTheme="minorHAnsi" w:cstheme="minorBidi"/>
              <w:smallCaps w:val="0"/>
              <w:kern w:val="2"/>
              <w:sz w:val="21"/>
              <w:szCs w:val="22"/>
            </w:rPr>
          </w:pPr>
          <w:hyperlink w:anchor="_Toc120622691" w:history="1">
            <w:r w:rsidR="00075F1E" w:rsidRPr="00865724">
              <w:rPr>
                <w:rStyle w:val="ae"/>
                <w:lang w:val="fr-FR"/>
                <w14:scene3d>
                  <w14:camera w14:prst="orthographicFront"/>
                  <w14:lightRig w14:rig="threePt" w14:dir="t">
                    <w14:rot w14:lat="0" w14:lon="0" w14:rev="0"/>
                  </w14:lightRig>
                </w14:scene3d>
              </w:rPr>
              <w:t>8.1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Dépannage</w:t>
            </w:r>
            <w:r w:rsidR="00075F1E" w:rsidRPr="00865724">
              <w:rPr>
                <w:webHidden/>
              </w:rPr>
              <w:tab/>
            </w:r>
            <w:r w:rsidR="00075F1E" w:rsidRPr="00865724">
              <w:rPr>
                <w:webHidden/>
              </w:rPr>
              <w:fldChar w:fldCharType="begin"/>
            </w:r>
            <w:r w:rsidR="00075F1E" w:rsidRPr="00865724">
              <w:rPr>
                <w:webHidden/>
              </w:rPr>
              <w:instrText xml:space="preserve"> PAGEREF _Toc120622691 \h </w:instrText>
            </w:r>
            <w:r w:rsidR="00075F1E" w:rsidRPr="00865724">
              <w:rPr>
                <w:webHidden/>
              </w:rPr>
            </w:r>
            <w:r w:rsidR="00075F1E" w:rsidRPr="00865724">
              <w:rPr>
                <w:webHidden/>
              </w:rPr>
              <w:fldChar w:fldCharType="separate"/>
            </w:r>
            <w:r w:rsidR="00075F1E" w:rsidRPr="00865724">
              <w:rPr>
                <w:webHidden/>
              </w:rPr>
              <w:t>65</w:t>
            </w:r>
            <w:r w:rsidR="00075F1E" w:rsidRPr="00865724">
              <w:rPr>
                <w:webHidden/>
              </w:rPr>
              <w:fldChar w:fldCharType="end"/>
            </w:r>
          </w:hyperlink>
        </w:p>
        <w:p w14:paraId="1FBCABD6" w14:textId="21D36C10" w:rsidR="00075F1E" w:rsidRPr="00865724" w:rsidRDefault="003E7E52">
          <w:pPr>
            <w:pStyle w:val="20"/>
            <w:rPr>
              <w:rFonts w:asciiTheme="minorHAnsi" w:eastAsiaTheme="minorEastAsia" w:hAnsiTheme="minorHAnsi" w:cstheme="minorBidi"/>
              <w:smallCaps w:val="0"/>
              <w:kern w:val="2"/>
              <w:sz w:val="21"/>
              <w:szCs w:val="22"/>
            </w:rPr>
          </w:pPr>
          <w:hyperlink w:anchor="_Toc120622692" w:history="1">
            <w:r w:rsidR="00075F1E" w:rsidRPr="00865724">
              <w:rPr>
                <w:rStyle w:val="ae"/>
                <w:lang w:val="fr-FR"/>
                <w14:scene3d>
                  <w14:camera w14:prst="orthographicFront"/>
                  <w14:lightRig w14:rig="threePt" w14:dir="t">
                    <w14:rot w14:lat="0" w14:lon="0" w14:rev="0"/>
                  </w14:lightRig>
                </w14:scene3d>
              </w:rPr>
              <w:t>8.2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Service</w:t>
            </w:r>
            <w:r w:rsidR="00075F1E" w:rsidRPr="00865724">
              <w:rPr>
                <w:webHidden/>
              </w:rPr>
              <w:tab/>
            </w:r>
            <w:r w:rsidR="00075F1E" w:rsidRPr="00865724">
              <w:rPr>
                <w:webHidden/>
              </w:rPr>
              <w:fldChar w:fldCharType="begin"/>
            </w:r>
            <w:r w:rsidR="00075F1E" w:rsidRPr="00865724">
              <w:rPr>
                <w:webHidden/>
              </w:rPr>
              <w:instrText xml:space="preserve"> PAGEREF _Toc120622692 \h </w:instrText>
            </w:r>
            <w:r w:rsidR="00075F1E" w:rsidRPr="00865724">
              <w:rPr>
                <w:webHidden/>
              </w:rPr>
            </w:r>
            <w:r w:rsidR="00075F1E" w:rsidRPr="00865724">
              <w:rPr>
                <w:webHidden/>
              </w:rPr>
              <w:fldChar w:fldCharType="separate"/>
            </w:r>
            <w:r w:rsidR="00075F1E" w:rsidRPr="00865724">
              <w:rPr>
                <w:webHidden/>
              </w:rPr>
              <w:t>67</w:t>
            </w:r>
            <w:r w:rsidR="00075F1E" w:rsidRPr="00865724">
              <w:rPr>
                <w:webHidden/>
              </w:rPr>
              <w:fldChar w:fldCharType="end"/>
            </w:r>
          </w:hyperlink>
        </w:p>
        <w:p w14:paraId="24190710" w14:textId="08D0A4BA" w:rsidR="00075F1E" w:rsidRPr="00865724" w:rsidRDefault="003E7E52">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20622693" w:history="1">
            <w:r w:rsidR="00075F1E" w:rsidRPr="00865724">
              <w:rPr>
                <w:rStyle w:val="ae"/>
                <w:noProof/>
                <w:lang w:val="fr-FR"/>
                <w14:scene3d>
                  <w14:camera w14:prst="orthographicFront"/>
                  <w14:lightRig w14:rig="threePt" w14:dir="t">
                    <w14:rot w14:lat="0" w14:lon="0" w14:rev="0"/>
                  </w14:lightRig>
                </w14:scene3d>
              </w:rPr>
              <w:t>9</w:t>
            </w:r>
            <w:r w:rsidR="00075F1E" w:rsidRPr="00865724">
              <w:rPr>
                <w:rStyle w:val="ae"/>
                <w:noProof/>
                <w:lang w:val="fr-FR"/>
              </w:rPr>
              <w:t xml:space="preserve"> Spécifications techniques</w:t>
            </w:r>
            <w:r w:rsidR="00075F1E" w:rsidRPr="00865724">
              <w:rPr>
                <w:noProof/>
                <w:webHidden/>
              </w:rPr>
              <w:tab/>
            </w:r>
            <w:r w:rsidR="00075F1E" w:rsidRPr="00865724">
              <w:rPr>
                <w:noProof/>
                <w:webHidden/>
              </w:rPr>
              <w:fldChar w:fldCharType="begin"/>
            </w:r>
            <w:r w:rsidR="00075F1E" w:rsidRPr="00865724">
              <w:rPr>
                <w:noProof/>
                <w:webHidden/>
              </w:rPr>
              <w:instrText xml:space="preserve"> PAGEREF _Toc120622693 \h </w:instrText>
            </w:r>
            <w:r w:rsidR="00075F1E" w:rsidRPr="00865724">
              <w:rPr>
                <w:noProof/>
                <w:webHidden/>
              </w:rPr>
            </w:r>
            <w:r w:rsidR="00075F1E" w:rsidRPr="00865724">
              <w:rPr>
                <w:noProof/>
                <w:webHidden/>
              </w:rPr>
              <w:fldChar w:fldCharType="separate"/>
            </w:r>
            <w:r w:rsidR="00075F1E" w:rsidRPr="00865724">
              <w:rPr>
                <w:noProof/>
                <w:webHidden/>
              </w:rPr>
              <w:t>68</w:t>
            </w:r>
            <w:r w:rsidR="00075F1E" w:rsidRPr="00865724">
              <w:rPr>
                <w:noProof/>
                <w:webHidden/>
              </w:rPr>
              <w:fldChar w:fldCharType="end"/>
            </w:r>
          </w:hyperlink>
        </w:p>
        <w:p w14:paraId="6F30ADE0" w14:textId="340215ED" w:rsidR="00075F1E" w:rsidRPr="00865724" w:rsidRDefault="003E7E52">
          <w:pPr>
            <w:pStyle w:val="20"/>
            <w:rPr>
              <w:rFonts w:asciiTheme="minorHAnsi" w:eastAsiaTheme="minorEastAsia" w:hAnsiTheme="minorHAnsi" w:cstheme="minorBidi"/>
              <w:smallCaps w:val="0"/>
              <w:kern w:val="2"/>
              <w:sz w:val="21"/>
              <w:szCs w:val="22"/>
            </w:rPr>
          </w:pPr>
          <w:hyperlink w:anchor="_Toc120622694" w:history="1">
            <w:r w:rsidR="00075F1E" w:rsidRPr="00865724">
              <w:rPr>
                <w:rStyle w:val="ae"/>
                <w:lang w:val="fr-FR"/>
                <w14:scene3d>
                  <w14:camera w14:prst="orthographicFront"/>
                  <w14:lightRig w14:rig="threePt" w14:dir="t">
                    <w14:rot w14:lat="0" w14:lon="0" w14:rev="0"/>
                  </w14:lightRig>
                </w14:scene3d>
              </w:rPr>
              <w:t>9.1</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générales</w:t>
            </w:r>
            <w:r w:rsidR="00075F1E" w:rsidRPr="00865724">
              <w:rPr>
                <w:webHidden/>
              </w:rPr>
              <w:tab/>
            </w:r>
            <w:r w:rsidR="00075F1E" w:rsidRPr="00865724">
              <w:rPr>
                <w:webHidden/>
              </w:rPr>
              <w:fldChar w:fldCharType="begin"/>
            </w:r>
            <w:r w:rsidR="00075F1E" w:rsidRPr="00865724">
              <w:rPr>
                <w:webHidden/>
              </w:rPr>
              <w:instrText xml:space="preserve"> PAGEREF _Toc120622694 \h </w:instrText>
            </w:r>
            <w:r w:rsidR="00075F1E" w:rsidRPr="00865724">
              <w:rPr>
                <w:webHidden/>
              </w:rPr>
            </w:r>
            <w:r w:rsidR="00075F1E" w:rsidRPr="00865724">
              <w:rPr>
                <w:webHidden/>
              </w:rPr>
              <w:fldChar w:fldCharType="separate"/>
            </w:r>
            <w:r w:rsidR="00075F1E" w:rsidRPr="00865724">
              <w:rPr>
                <w:webHidden/>
              </w:rPr>
              <w:t>68</w:t>
            </w:r>
            <w:r w:rsidR="00075F1E" w:rsidRPr="00865724">
              <w:rPr>
                <w:webHidden/>
              </w:rPr>
              <w:fldChar w:fldCharType="end"/>
            </w:r>
          </w:hyperlink>
        </w:p>
        <w:p w14:paraId="398B6C00" w14:textId="4B3C1962" w:rsidR="00075F1E" w:rsidRPr="00865724" w:rsidRDefault="003E7E52">
          <w:pPr>
            <w:pStyle w:val="20"/>
            <w:rPr>
              <w:rFonts w:asciiTheme="minorHAnsi" w:eastAsiaTheme="minorEastAsia" w:hAnsiTheme="minorHAnsi" w:cstheme="minorBidi"/>
              <w:smallCaps w:val="0"/>
              <w:kern w:val="2"/>
              <w:sz w:val="21"/>
              <w:szCs w:val="22"/>
            </w:rPr>
          </w:pPr>
          <w:hyperlink w:anchor="_Toc120622695" w:history="1">
            <w:r w:rsidR="00075F1E" w:rsidRPr="00865724">
              <w:rPr>
                <w:rStyle w:val="ae"/>
                <w:lang w:val="fr-FR"/>
                <w14:scene3d>
                  <w14:camera w14:prst="orthographicFront"/>
                  <w14:lightRig w14:rig="threePt" w14:dir="t">
                    <w14:rot w14:lat="0" w14:lon="0" w14:rev="0"/>
                  </w14:lightRig>
                </w14:scene3d>
              </w:rPr>
              <w:t>9.2</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d'emballage</w:t>
            </w:r>
            <w:r w:rsidR="00075F1E" w:rsidRPr="00865724">
              <w:rPr>
                <w:webHidden/>
              </w:rPr>
              <w:tab/>
            </w:r>
            <w:r w:rsidR="00075F1E" w:rsidRPr="00865724">
              <w:rPr>
                <w:webHidden/>
              </w:rPr>
              <w:fldChar w:fldCharType="begin"/>
            </w:r>
            <w:r w:rsidR="00075F1E" w:rsidRPr="00865724">
              <w:rPr>
                <w:webHidden/>
              </w:rPr>
              <w:instrText xml:space="preserve"> PAGEREF _Toc120622695 \h </w:instrText>
            </w:r>
            <w:r w:rsidR="00075F1E" w:rsidRPr="00865724">
              <w:rPr>
                <w:webHidden/>
              </w:rPr>
            </w:r>
            <w:r w:rsidR="00075F1E" w:rsidRPr="00865724">
              <w:rPr>
                <w:webHidden/>
              </w:rPr>
              <w:fldChar w:fldCharType="separate"/>
            </w:r>
            <w:r w:rsidR="00075F1E" w:rsidRPr="00865724">
              <w:rPr>
                <w:webHidden/>
              </w:rPr>
              <w:t>70</w:t>
            </w:r>
            <w:r w:rsidR="00075F1E" w:rsidRPr="00865724">
              <w:rPr>
                <w:webHidden/>
              </w:rPr>
              <w:fldChar w:fldCharType="end"/>
            </w:r>
          </w:hyperlink>
        </w:p>
        <w:p w14:paraId="34BB1F22" w14:textId="72CACDF1" w:rsidR="00075F1E" w:rsidRPr="00865724" w:rsidRDefault="003E7E52">
          <w:pPr>
            <w:pStyle w:val="20"/>
            <w:rPr>
              <w:rFonts w:asciiTheme="minorHAnsi" w:eastAsiaTheme="minorEastAsia" w:hAnsiTheme="minorHAnsi" w:cstheme="minorBidi"/>
              <w:smallCaps w:val="0"/>
              <w:kern w:val="2"/>
              <w:sz w:val="21"/>
              <w:szCs w:val="22"/>
            </w:rPr>
          </w:pPr>
          <w:hyperlink w:anchor="_Toc120622696" w:history="1">
            <w:r w:rsidR="00075F1E" w:rsidRPr="00865724">
              <w:rPr>
                <w:rStyle w:val="ae"/>
                <w:lang w:val="fr-FR"/>
                <w14:scene3d>
                  <w14:camera w14:prst="orthographicFront"/>
                  <w14:lightRig w14:rig="threePt" w14:dir="t">
                    <w14:rot w14:lat="0" w14:lon="0" w14:rev="0"/>
                  </w14:lightRig>
                </w14:scene3d>
              </w:rPr>
              <w:t>9.3</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d'installation</w:t>
            </w:r>
            <w:r w:rsidR="00075F1E" w:rsidRPr="00865724">
              <w:rPr>
                <w:webHidden/>
              </w:rPr>
              <w:tab/>
            </w:r>
            <w:r w:rsidR="00075F1E" w:rsidRPr="00865724">
              <w:rPr>
                <w:webHidden/>
              </w:rPr>
              <w:fldChar w:fldCharType="begin"/>
            </w:r>
            <w:r w:rsidR="00075F1E" w:rsidRPr="00865724">
              <w:rPr>
                <w:webHidden/>
              </w:rPr>
              <w:instrText xml:space="preserve"> PAGEREF _Toc120622696 \h </w:instrText>
            </w:r>
            <w:r w:rsidR="00075F1E" w:rsidRPr="00865724">
              <w:rPr>
                <w:webHidden/>
              </w:rPr>
            </w:r>
            <w:r w:rsidR="00075F1E" w:rsidRPr="00865724">
              <w:rPr>
                <w:webHidden/>
              </w:rPr>
              <w:fldChar w:fldCharType="separate"/>
            </w:r>
            <w:r w:rsidR="00075F1E" w:rsidRPr="00865724">
              <w:rPr>
                <w:webHidden/>
              </w:rPr>
              <w:t>71</w:t>
            </w:r>
            <w:r w:rsidR="00075F1E" w:rsidRPr="00865724">
              <w:rPr>
                <w:webHidden/>
              </w:rPr>
              <w:fldChar w:fldCharType="end"/>
            </w:r>
          </w:hyperlink>
        </w:p>
        <w:p w14:paraId="09A61ABF" w14:textId="5A5264D2" w:rsidR="00075F1E" w:rsidRPr="00865724" w:rsidRDefault="003E7E52">
          <w:pPr>
            <w:pStyle w:val="20"/>
            <w:rPr>
              <w:rFonts w:asciiTheme="minorHAnsi" w:eastAsiaTheme="minorEastAsia" w:hAnsiTheme="minorHAnsi" w:cstheme="minorBidi"/>
              <w:smallCaps w:val="0"/>
              <w:kern w:val="2"/>
              <w:sz w:val="21"/>
              <w:szCs w:val="22"/>
            </w:rPr>
          </w:pPr>
          <w:hyperlink w:anchor="_Toc120622697" w:history="1">
            <w:r w:rsidR="00075F1E" w:rsidRPr="00865724">
              <w:rPr>
                <w:rStyle w:val="ae"/>
                <w:lang w:val="fr-FR"/>
                <w14:scene3d>
                  <w14:camera w14:prst="orthographicFront"/>
                  <w14:lightRig w14:rig="threePt" w14:dir="t">
                    <w14:rot w14:lat="0" w14:lon="0" w14:rev="0"/>
                  </w14:lightRig>
                </w14:scene3d>
              </w:rPr>
              <w:t>9.4</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de l'interface de communication</w:t>
            </w:r>
            <w:r w:rsidR="00075F1E" w:rsidRPr="00865724">
              <w:rPr>
                <w:webHidden/>
              </w:rPr>
              <w:tab/>
            </w:r>
            <w:r w:rsidR="00075F1E" w:rsidRPr="00865724">
              <w:rPr>
                <w:webHidden/>
              </w:rPr>
              <w:fldChar w:fldCharType="begin"/>
            </w:r>
            <w:r w:rsidR="00075F1E" w:rsidRPr="00865724">
              <w:rPr>
                <w:webHidden/>
              </w:rPr>
              <w:instrText xml:space="preserve"> PAGEREF _Toc120622697 \h </w:instrText>
            </w:r>
            <w:r w:rsidR="00075F1E" w:rsidRPr="00865724">
              <w:rPr>
                <w:webHidden/>
              </w:rPr>
            </w:r>
            <w:r w:rsidR="00075F1E" w:rsidRPr="00865724">
              <w:rPr>
                <w:webHidden/>
              </w:rPr>
              <w:fldChar w:fldCharType="separate"/>
            </w:r>
            <w:r w:rsidR="00075F1E" w:rsidRPr="00865724">
              <w:rPr>
                <w:webHidden/>
              </w:rPr>
              <w:t>73</w:t>
            </w:r>
            <w:r w:rsidR="00075F1E" w:rsidRPr="00865724">
              <w:rPr>
                <w:webHidden/>
              </w:rPr>
              <w:fldChar w:fldCharType="end"/>
            </w:r>
          </w:hyperlink>
        </w:p>
        <w:p w14:paraId="445CB820" w14:textId="39AEB923" w:rsidR="00075F1E" w:rsidRPr="00865724" w:rsidRDefault="003E7E52">
          <w:pPr>
            <w:pStyle w:val="20"/>
            <w:rPr>
              <w:rFonts w:asciiTheme="minorHAnsi" w:eastAsiaTheme="minorEastAsia" w:hAnsiTheme="minorHAnsi" w:cstheme="minorBidi"/>
              <w:smallCaps w:val="0"/>
              <w:kern w:val="2"/>
              <w:sz w:val="21"/>
              <w:szCs w:val="22"/>
            </w:rPr>
          </w:pPr>
          <w:hyperlink w:anchor="_Toc120622698" w:history="1">
            <w:r w:rsidR="00075F1E" w:rsidRPr="00865724">
              <w:rPr>
                <w:rStyle w:val="ae"/>
                <w:lang w:val="fr-FR"/>
                <w14:scene3d>
                  <w14:camera w14:prst="orthographicFront"/>
                  <w14:lightRig w14:rig="threePt" w14:dir="t">
                    <w14:rot w14:lat="0" w14:lon="0" w14:rev="0"/>
                  </w14:lightRig>
                </w14:scene3d>
              </w:rPr>
              <w:t>9.5</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de puissance nominale</w:t>
            </w:r>
            <w:r w:rsidR="00075F1E" w:rsidRPr="00865724">
              <w:rPr>
                <w:webHidden/>
              </w:rPr>
              <w:tab/>
            </w:r>
            <w:r w:rsidR="00075F1E" w:rsidRPr="00865724">
              <w:rPr>
                <w:webHidden/>
              </w:rPr>
              <w:fldChar w:fldCharType="begin"/>
            </w:r>
            <w:r w:rsidR="00075F1E" w:rsidRPr="00865724">
              <w:rPr>
                <w:webHidden/>
              </w:rPr>
              <w:instrText xml:space="preserve"> PAGEREF _Toc120622698 \h </w:instrText>
            </w:r>
            <w:r w:rsidR="00075F1E" w:rsidRPr="00865724">
              <w:rPr>
                <w:webHidden/>
              </w:rPr>
            </w:r>
            <w:r w:rsidR="00075F1E" w:rsidRPr="00865724">
              <w:rPr>
                <w:webHidden/>
              </w:rPr>
              <w:fldChar w:fldCharType="separate"/>
            </w:r>
            <w:r w:rsidR="00075F1E" w:rsidRPr="00865724">
              <w:rPr>
                <w:webHidden/>
              </w:rPr>
              <w:t>74</w:t>
            </w:r>
            <w:r w:rsidR="00075F1E" w:rsidRPr="00865724">
              <w:rPr>
                <w:webHidden/>
              </w:rPr>
              <w:fldChar w:fldCharType="end"/>
            </w:r>
          </w:hyperlink>
        </w:p>
        <w:p w14:paraId="341079F2" w14:textId="035CE116" w:rsidR="00075F1E" w:rsidRPr="00865724" w:rsidRDefault="003E7E52">
          <w:pPr>
            <w:pStyle w:val="20"/>
            <w:rPr>
              <w:rFonts w:asciiTheme="minorHAnsi" w:eastAsiaTheme="minorEastAsia" w:hAnsiTheme="minorHAnsi" w:cstheme="minorBidi"/>
              <w:smallCaps w:val="0"/>
              <w:kern w:val="2"/>
              <w:sz w:val="21"/>
              <w:szCs w:val="22"/>
            </w:rPr>
          </w:pPr>
          <w:hyperlink w:anchor="_Toc120622699" w:history="1">
            <w:r w:rsidR="00075F1E" w:rsidRPr="00865724">
              <w:rPr>
                <w:rStyle w:val="ae"/>
                <w:lang w:val="fr-FR"/>
                <w14:scene3d>
                  <w14:camera w14:prst="orthographicFront"/>
                  <w14:lightRig w14:rig="threePt" w14:dir="t">
                    <w14:rot w14:lat="0" w14:lon="0" w14:rev="0"/>
                  </w14:lightRig>
                </w14:scene3d>
              </w:rPr>
              <w:t>9.6</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de l'entrée AC et de la sortie DC</w:t>
            </w:r>
            <w:r w:rsidR="00075F1E" w:rsidRPr="00865724">
              <w:rPr>
                <w:webHidden/>
              </w:rPr>
              <w:tab/>
            </w:r>
            <w:r w:rsidR="00075F1E" w:rsidRPr="00865724">
              <w:rPr>
                <w:webHidden/>
              </w:rPr>
              <w:fldChar w:fldCharType="begin"/>
            </w:r>
            <w:r w:rsidR="00075F1E" w:rsidRPr="00865724">
              <w:rPr>
                <w:webHidden/>
              </w:rPr>
              <w:instrText xml:space="preserve"> PAGEREF _Toc120622699 \h </w:instrText>
            </w:r>
            <w:r w:rsidR="00075F1E" w:rsidRPr="00865724">
              <w:rPr>
                <w:webHidden/>
              </w:rPr>
            </w:r>
            <w:r w:rsidR="00075F1E" w:rsidRPr="00865724">
              <w:rPr>
                <w:webHidden/>
              </w:rPr>
              <w:fldChar w:fldCharType="separate"/>
            </w:r>
            <w:r w:rsidR="00075F1E" w:rsidRPr="00865724">
              <w:rPr>
                <w:webHidden/>
              </w:rPr>
              <w:t>75</w:t>
            </w:r>
            <w:r w:rsidR="00075F1E" w:rsidRPr="00865724">
              <w:rPr>
                <w:webHidden/>
              </w:rPr>
              <w:fldChar w:fldCharType="end"/>
            </w:r>
          </w:hyperlink>
        </w:p>
        <w:p w14:paraId="7722F5FA" w14:textId="74A29369" w:rsidR="00075F1E" w:rsidRPr="00865724" w:rsidRDefault="003E7E52">
          <w:pPr>
            <w:pStyle w:val="20"/>
            <w:rPr>
              <w:rFonts w:asciiTheme="minorHAnsi" w:eastAsiaTheme="minorEastAsia" w:hAnsiTheme="minorHAnsi" w:cstheme="minorBidi"/>
              <w:smallCaps w:val="0"/>
              <w:kern w:val="2"/>
              <w:sz w:val="21"/>
              <w:szCs w:val="22"/>
            </w:rPr>
          </w:pPr>
          <w:hyperlink w:anchor="_Toc120622700" w:history="1">
            <w:r w:rsidR="00075F1E" w:rsidRPr="00865724">
              <w:rPr>
                <w:rStyle w:val="ae"/>
                <w:lang w:val="fr-FR"/>
                <w14:scene3d>
                  <w14:camera w14:prst="orthographicFront"/>
                  <w14:lightRig w14:rig="threePt" w14:dir="t">
                    <w14:rot w14:lat="0" w14:lon="0" w14:rev="0"/>
                  </w14:lightRig>
                </w14:scene3d>
              </w:rPr>
              <w:t>9.7</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de consommation d'énergie</w:t>
            </w:r>
            <w:r w:rsidR="00075F1E" w:rsidRPr="00865724">
              <w:rPr>
                <w:webHidden/>
              </w:rPr>
              <w:tab/>
            </w:r>
            <w:r w:rsidR="00075F1E" w:rsidRPr="00865724">
              <w:rPr>
                <w:webHidden/>
              </w:rPr>
              <w:fldChar w:fldCharType="begin"/>
            </w:r>
            <w:r w:rsidR="00075F1E" w:rsidRPr="00865724">
              <w:rPr>
                <w:webHidden/>
              </w:rPr>
              <w:instrText xml:space="preserve"> PAGEREF _Toc120622700 \h </w:instrText>
            </w:r>
            <w:r w:rsidR="00075F1E" w:rsidRPr="00865724">
              <w:rPr>
                <w:webHidden/>
              </w:rPr>
            </w:r>
            <w:r w:rsidR="00075F1E" w:rsidRPr="00865724">
              <w:rPr>
                <w:webHidden/>
              </w:rPr>
              <w:fldChar w:fldCharType="separate"/>
            </w:r>
            <w:r w:rsidR="00075F1E" w:rsidRPr="00865724">
              <w:rPr>
                <w:webHidden/>
              </w:rPr>
              <w:t>77</w:t>
            </w:r>
            <w:r w:rsidR="00075F1E" w:rsidRPr="00865724">
              <w:rPr>
                <w:webHidden/>
              </w:rPr>
              <w:fldChar w:fldCharType="end"/>
            </w:r>
          </w:hyperlink>
        </w:p>
        <w:p w14:paraId="13437973" w14:textId="5E209B42" w:rsidR="00075F1E" w:rsidRPr="00865724" w:rsidRDefault="003E7E52">
          <w:pPr>
            <w:pStyle w:val="20"/>
            <w:rPr>
              <w:rFonts w:asciiTheme="minorHAnsi" w:eastAsiaTheme="minorEastAsia" w:hAnsiTheme="minorHAnsi" w:cstheme="minorBidi"/>
              <w:smallCaps w:val="0"/>
              <w:kern w:val="2"/>
              <w:sz w:val="21"/>
              <w:szCs w:val="22"/>
            </w:rPr>
          </w:pPr>
          <w:hyperlink w:anchor="_Toc120622701" w:history="1">
            <w:r w:rsidR="00075F1E" w:rsidRPr="00865724">
              <w:rPr>
                <w:rStyle w:val="ae"/>
                <w:lang w:val="fr-FR"/>
                <w14:scene3d>
                  <w14:camera w14:prst="orthographicFront"/>
                  <w14:lightRig w14:rig="threePt" w14:dir="t">
                    <w14:rot w14:lat="0" w14:lon="0" w14:rev="0"/>
                  </w14:lightRig>
                </w14:scene3d>
              </w:rPr>
              <w:t>9.8</w:t>
            </w:r>
            <w:r w:rsidR="00075F1E" w:rsidRPr="00865724">
              <w:rPr>
                <w:rFonts w:asciiTheme="minorHAnsi" w:eastAsiaTheme="minorEastAsia" w:hAnsiTheme="minorHAnsi" w:cstheme="minorBidi"/>
                <w:smallCaps w:val="0"/>
                <w:kern w:val="2"/>
                <w:sz w:val="21"/>
                <w:szCs w:val="22"/>
              </w:rPr>
              <w:tab/>
            </w:r>
            <w:r w:rsidR="00075F1E" w:rsidRPr="00865724">
              <w:rPr>
                <w:rStyle w:val="ae"/>
                <w:lang w:val="fr-FR"/>
              </w:rPr>
              <w:t>Spécifications du courant de court-circuit d'entrée</w:t>
            </w:r>
            <w:r w:rsidR="00075F1E" w:rsidRPr="00865724">
              <w:rPr>
                <w:webHidden/>
              </w:rPr>
              <w:tab/>
            </w:r>
            <w:r w:rsidR="00075F1E" w:rsidRPr="00865724">
              <w:rPr>
                <w:webHidden/>
              </w:rPr>
              <w:fldChar w:fldCharType="begin"/>
            </w:r>
            <w:r w:rsidR="00075F1E" w:rsidRPr="00865724">
              <w:rPr>
                <w:webHidden/>
              </w:rPr>
              <w:instrText xml:space="preserve"> PAGEREF _Toc120622701 \h </w:instrText>
            </w:r>
            <w:r w:rsidR="00075F1E" w:rsidRPr="00865724">
              <w:rPr>
                <w:webHidden/>
              </w:rPr>
            </w:r>
            <w:r w:rsidR="00075F1E" w:rsidRPr="00865724">
              <w:rPr>
                <w:webHidden/>
              </w:rPr>
              <w:fldChar w:fldCharType="separate"/>
            </w:r>
            <w:r w:rsidR="00075F1E" w:rsidRPr="00865724">
              <w:rPr>
                <w:webHidden/>
              </w:rPr>
              <w:t>77</w:t>
            </w:r>
            <w:r w:rsidR="00075F1E" w:rsidRPr="00865724">
              <w:rPr>
                <w:webHidden/>
              </w:rPr>
              <w:fldChar w:fldCharType="end"/>
            </w:r>
          </w:hyperlink>
        </w:p>
        <w:p w14:paraId="7E23F498" w14:textId="1E96ED8C" w:rsidR="0076791B" w:rsidRPr="00865724" w:rsidRDefault="0076791B" w:rsidP="00D120C4">
          <w:pPr>
            <w:spacing w:line="240" w:lineRule="auto"/>
            <w:rPr>
              <w:lang w:val="fr-FR"/>
            </w:rPr>
          </w:pPr>
          <w:r w:rsidRPr="00865724">
            <w:rPr>
              <w:b/>
              <w:bCs/>
              <w:lang w:val="fr-FR"/>
            </w:rPr>
            <w:fldChar w:fldCharType="end"/>
          </w:r>
        </w:p>
      </w:sdtContent>
    </w:sdt>
    <w:p w14:paraId="59E304DA" w14:textId="0822B1C6" w:rsidR="003C6F4C" w:rsidRPr="00865724" w:rsidRDefault="00B051D0" w:rsidP="00D120C4">
      <w:pPr>
        <w:pStyle w:val="11"/>
        <w:tabs>
          <w:tab w:val="right" w:leader="dot" w:pos="7248"/>
        </w:tabs>
        <w:spacing w:before="48" w:after="48" w:line="240" w:lineRule="auto"/>
        <w:ind w:left="284" w:hanging="284"/>
        <w:rPr>
          <w:lang w:val="fr-FR"/>
        </w:rPr>
        <w:sectPr w:rsidR="003C6F4C" w:rsidRPr="00865724" w:rsidSect="00D26989">
          <w:footerReference w:type="default" r:id="rId12"/>
          <w:pgSz w:w="8392" w:h="11907"/>
          <w:pgMar w:top="567" w:right="567" w:bottom="567" w:left="567" w:header="0" w:footer="340" w:gutter="0"/>
          <w:pgNumType w:fmt="lowerRoman"/>
          <w:cols w:space="720"/>
          <w:docGrid w:linePitch="245"/>
        </w:sectPr>
      </w:pPr>
      <w:r w:rsidRPr="00865724">
        <w:rPr>
          <w:b w:val="0"/>
          <w:caps w:val="0"/>
          <w:lang w:val="fr-FR"/>
        </w:rPr>
        <w:lastRenderedPageBreak/>
        <w:fldChar w:fldCharType="begin"/>
      </w:r>
      <w:r w:rsidRPr="00865724">
        <w:rPr>
          <w:b w:val="0"/>
          <w:caps w:val="0"/>
          <w:lang w:val="fr-FR"/>
        </w:rPr>
        <w:instrText xml:space="preserve"> TOC \o "1-3" \h \z \u </w:instrText>
      </w:r>
      <w:r w:rsidRPr="00865724">
        <w:rPr>
          <w:b w:val="0"/>
          <w:caps w:val="0"/>
          <w:lang w:val="fr-FR"/>
        </w:rPr>
        <w:fldChar w:fldCharType="separate"/>
      </w:r>
    </w:p>
    <w:p w14:paraId="799C69DC" w14:textId="701158EB" w:rsidR="00B67D5F" w:rsidRPr="00865724" w:rsidRDefault="00B051D0" w:rsidP="00D120C4">
      <w:pPr>
        <w:pStyle w:val="10"/>
        <w:rPr>
          <w:lang w:val="fr-FR"/>
        </w:rPr>
      </w:pPr>
      <w:r w:rsidRPr="00865724">
        <w:rPr>
          <w:lang w:val="fr-FR"/>
        </w:rPr>
        <w:lastRenderedPageBreak/>
        <w:fldChar w:fldCharType="end"/>
      </w:r>
      <w:bookmarkStart w:id="5" w:name="_Toc120622617"/>
      <w:r w:rsidR="00F1189D" w:rsidRPr="00865724">
        <w:rPr>
          <w:lang w:val="fr-FR"/>
        </w:rPr>
        <w:t>Utilisation de ce manuel</w:t>
      </w:r>
      <w:bookmarkEnd w:id="5"/>
    </w:p>
    <w:p w14:paraId="12C30908" w14:textId="7735A5E9" w:rsidR="008A3BA3" w:rsidRPr="00865724" w:rsidRDefault="00F1189D" w:rsidP="00D120C4">
      <w:pPr>
        <w:pStyle w:val="EN"/>
        <w:spacing w:line="240" w:lineRule="auto"/>
        <w:rPr>
          <w:lang w:val="fr-FR"/>
        </w:rPr>
      </w:pPr>
      <w:bookmarkStart w:id="6" w:name="1.1_Function_of_this_document"/>
      <w:bookmarkStart w:id="7" w:name="_bookmark1"/>
      <w:bookmarkEnd w:id="6"/>
      <w:bookmarkEnd w:id="7"/>
      <w:r w:rsidRPr="00865724">
        <w:rPr>
          <w:lang w:val="fr-FR"/>
        </w:rPr>
        <w:t>Ce manuel contient les instructions d'utilisation de l'équipement.</w:t>
      </w:r>
    </w:p>
    <w:p w14:paraId="28F79587" w14:textId="5D337E86" w:rsidR="008A3BA3" w:rsidRPr="00865724" w:rsidRDefault="00F1189D" w:rsidP="00D120C4">
      <w:pPr>
        <w:pStyle w:val="EN"/>
        <w:spacing w:line="240" w:lineRule="auto"/>
        <w:rPr>
          <w:lang w:val="fr-FR"/>
        </w:rPr>
      </w:pPr>
      <w:r w:rsidRPr="00865724">
        <w:rPr>
          <w:lang w:val="fr-FR"/>
        </w:rPr>
        <w:t>Certaines illustrations présentées dans ce manuel peuvent contenir des modules et des dispositifs en option qui ne sont pas inclus dans votre système. Contactez votre distributeur pour connaître la disponibilité d'autres modules et outils ou accessoires en option.</w:t>
      </w:r>
    </w:p>
    <w:p w14:paraId="33DEB513" w14:textId="469E5A5A" w:rsidR="00103D66" w:rsidRPr="00865724" w:rsidRDefault="00F1189D" w:rsidP="00D120C4">
      <w:pPr>
        <w:pStyle w:val="EN"/>
        <w:spacing w:line="240" w:lineRule="auto"/>
        <w:rPr>
          <w:lang w:val="fr-FR"/>
        </w:rPr>
      </w:pPr>
      <w:bookmarkStart w:id="8" w:name="1.2_Target_group"/>
      <w:bookmarkStart w:id="9" w:name="_bookmark2"/>
      <w:bookmarkEnd w:id="8"/>
      <w:bookmarkEnd w:id="9"/>
      <w:r w:rsidRPr="00865724">
        <w:rPr>
          <w:lang w:val="fr-FR"/>
        </w:rPr>
        <w:t>Ce document est destiné à ces groupes :</w:t>
      </w:r>
    </w:p>
    <w:p w14:paraId="01D57398" w14:textId="06F9DDA7" w:rsidR="00103D66" w:rsidRPr="00865724" w:rsidRDefault="00F1189D" w:rsidP="00D120C4">
      <w:pPr>
        <w:pStyle w:val="ItemList"/>
        <w:spacing w:before="48" w:after="48" w:line="240" w:lineRule="auto"/>
        <w:rPr>
          <w:lang w:val="fr-FR"/>
        </w:rPr>
      </w:pPr>
      <w:r w:rsidRPr="00865724">
        <w:rPr>
          <w:lang w:val="fr-FR"/>
        </w:rPr>
        <w:t xml:space="preserve">Propriétaire du </w:t>
      </w:r>
      <w:r w:rsidR="003D247A" w:rsidRPr="00865724">
        <w:rPr>
          <w:lang w:val="fr-FR"/>
        </w:rPr>
        <w:t>MaxiCharger</w:t>
      </w:r>
      <w:r w:rsidR="00FA5517" w:rsidRPr="00865724">
        <w:rPr>
          <w:lang w:val="fr-FR"/>
        </w:rPr>
        <w:t xml:space="preserve"> (</w:t>
      </w:r>
      <w:r w:rsidR="00CB508C" w:rsidRPr="00865724">
        <w:rPr>
          <w:lang w:val="fr-FR"/>
        </w:rPr>
        <w:t>voir</w:t>
      </w:r>
      <w:r w:rsidR="00FA5517" w:rsidRPr="00865724">
        <w:rPr>
          <w:lang w:val="fr-FR"/>
        </w:rPr>
        <w:t xml:space="preserve"> </w:t>
      </w:r>
      <w:r w:rsidR="00AD6C46" w:rsidRPr="00865724">
        <w:rPr>
          <w:rStyle w:val="Char1"/>
        </w:rPr>
        <w:fldChar w:fldCharType="begin"/>
      </w:r>
      <w:r w:rsidR="00AD6C46" w:rsidRPr="00865724">
        <w:rPr>
          <w:rStyle w:val="Char1"/>
          <w:lang w:val="fr-FR"/>
        </w:rPr>
        <w:instrText xml:space="preserve"> REF _Ref103175566 \h  \* MERGEFORMAT </w:instrText>
      </w:r>
      <w:r w:rsidR="00AD6C46" w:rsidRPr="00865724">
        <w:rPr>
          <w:rStyle w:val="Char1"/>
        </w:rPr>
      </w:r>
      <w:r w:rsidR="00AD6C46" w:rsidRPr="00865724">
        <w:rPr>
          <w:rStyle w:val="Char1"/>
        </w:rPr>
        <w:fldChar w:fldCharType="separate"/>
      </w:r>
      <w:r w:rsidR="00AE1934" w:rsidRPr="00865724">
        <w:rPr>
          <w:rStyle w:val="Char1"/>
          <w:rFonts w:cs="Arial"/>
          <w:bCs/>
          <w:snapToGrid w:val="0"/>
          <w:lang w:val="fr-FR"/>
        </w:rPr>
        <w:fldChar w:fldCharType="begin"/>
      </w:r>
      <w:r w:rsidR="00AE1934" w:rsidRPr="00865724">
        <w:rPr>
          <w:rStyle w:val="Char1"/>
          <w:rFonts w:cs="Arial"/>
          <w:bCs/>
          <w:snapToGrid w:val="0"/>
          <w:lang w:val="fr-FR"/>
        </w:rPr>
        <w:instrText xml:space="preserve"> REF _Ref114042343 \h  \* MERGEFORMAT </w:instrText>
      </w:r>
      <w:r w:rsidR="00AE1934" w:rsidRPr="00865724">
        <w:rPr>
          <w:rStyle w:val="Char1"/>
          <w:rFonts w:cs="Arial"/>
          <w:bCs/>
          <w:snapToGrid w:val="0"/>
          <w:lang w:val="fr-FR"/>
        </w:rPr>
      </w:r>
      <w:r w:rsidR="00AE1934" w:rsidRPr="00865724">
        <w:rPr>
          <w:rStyle w:val="Char1"/>
          <w:rFonts w:cs="Arial"/>
          <w:bCs/>
          <w:snapToGrid w:val="0"/>
          <w:lang w:val="fr-FR"/>
        </w:rPr>
        <w:fldChar w:fldCharType="separate"/>
      </w:r>
      <w:r w:rsidR="00AE1934" w:rsidRPr="00865724">
        <w:rPr>
          <w:rStyle w:val="Char1"/>
          <w:rFonts w:cs="Arial"/>
          <w:snapToGrid w:val="0"/>
          <w:lang w:val="fr-FR"/>
        </w:rPr>
        <w:t>Responsabilité du propriétaire</w:t>
      </w:r>
      <w:r w:rsidR="00AE1934" w:rsidRPr="00865724">
        <w:rPr>
          <w:rStyle w:val="Char1"/>
          <w:rFonts w:cs="Arial"/>
          <w:bCs/>
          <w:snapToGrid w:val="0"/>
          <w:lang w:val="fr-FR"/>
        </w:rPr>
        <w:fldChar w:fldCharType="end"/>
      </w:r>
      <w:r w:rsidR="00AD6C46" w:rsidRPr="00865724">
        <w:rPr>
          <w:rStyle w:val="Char1"/>
        </w:rPr>
        <w:fldChar w:fldCharType="end"/>
      </w:r>
      <w:r w:rsidR="007A2DCA" w:rsidRPr="00865724">
        <w:rPr>
          <w:rStyle w:val="Char1"/>
          <w:color w:val="auto"/>
          <w:lang w:val="fr-FR"/>
        </w:rPr>
        <w:t>)</w:t>
      </w:r>
    </w:p>
    <w:p w14:paraId="74C051F3" w14:textId="62D35C56" w:rsidR="00103D66" w:rsidRPr="00865724" w:rsidRDefault="00CB508C" w:rsidP="00D120C4">
      <w:pPr>
        <w:pStyle w:val="ItemList"/>
        <w:spacing w:before="48" w:after="48" w:line="240" w:lineRule="auto"/>
        <w:rPr>
          <w:lang w:val="fr-FR"/>
        </w:rPr>
      </w:pPr>
      <w:r w:rsidRPr="00865724">
        <w:rPr>
          <w:lang w:val="fr-FR"/>
        </w:rPr>
        <w:t>Ingénieur d'installation</w:t>
      </w:r>
      <w:r w:rsidR="00FA5517" w:rsidRPr="00865724">
        <w:rPr>
          <w:lang w:val="fr-FR"/>
        </w:rPr>
        <w:t xml:space="preserve"> (</w:t>
      </w:r>
      <w:r w:rsidRPr="00865724">
        <w:rPr>
          <w:lang w:val="fr-FR"/>
        </w:rPr>
        <w:t>voir</w:t>
      </w:r>
      <w:r w:rsidR="00FA5517" w:rsidRPr="00865724">
        <w:rPr>
          <w:lang w:val="fr-FR"/>
        </w:rPr>
        <w:t xml:space="preserve"> </w:t>
      </w:r>
      <w:r w:rsidR="00B961FC" w:rsidRPr="00865724">
        <w:rPr>
          <w:rStyle w:val="Char1"/>
        </w:rPr>
        <w:fldChar w:fldCharType="begin"/>
      </w:r>
      <w:r w:rsidR="00B961FC" w:rsidRPr="00865724">
        <w:rPr>
          <w:rStyle w:val="Char1"/>
          <w:lang w:val="fr-FR"/>
        </w:rPr>
        <w:instrText xml:space="preserve"> REF _Ref103159015 \h  \* MERGEFORMAT </w:instrText>
      </w:r>
      <w:r w:rsidR="00B961FC" w:rsidRPr="00865724">
        <w:rPr>
          <w:rStyle w:val="Char1"/>
        </w:rPr>
      </w:r>
      <w:r w:rsidR="00B961FC" w:rsidRPr="00865724">
        <w:rPr>
          <w:rStyle w:val="Char1"/>
        </w:rPr>
        <w:fldChar w:fldCharType="separate"/>
      </w:r>
      <w:r w:rsidR="00AE1934" w:rsidRPr="00865724">
        <w:rPr>
          <w:rStyle w:val="Char1"/>
          <w:rFonts w:cs="Arial"/>
          <w:bCs/>
          <w:snapToGrid w:val="0"/>
          <w:lang w:val="fr-FR"/>
        </w:rPr>
        <w:fldChar w:fldCharType="begin"/>
      </w:r>
      <w:r w:rsidR="00AE1934" w:rsidRPr="00865724">
        <w:rPr>
          <w:rStyle w:val="Char1"/>
          <w:rFonts w:cs="Arial"/>
          <w:bCs/>
          <w:snapToGrid w:val="0"/>
          <w:lang w:val="fr-FR"/>
        </w:rPr>
        <w:instrText xml:space="preserve"> REF _Ref114042382 \h  \* MERGEFORMAT </w:instrText>
      </w:r>
      <w:r w:rsidR="00AE1934" w:rsidRPr="00865724">
        <w:rPr>
          <w:rStyle w:val="Char1"/>
          <w:rFonts w:cs="Arial"/>
          <w:bCs/>
          <w:snapToGrid w:val="0"/>
          <w:lang w:val="fr-FR"/>
        </w:rPr>
      </w:r>
      <w:r w:rsidR="00AE1934" w:rsidRPr="00865724">
        <w:rPr>
          <w:rStyle w:val="Char1"/>
          <w:rFonts w:cs="Arial"/>
          <w:bCs/>
          <w:snapToGrid w:val="0"/>
          <w:lang w:val="fr-FR"/>
        </w:rPr>
        <w:fldChar w:fldCharType="separate"/>
      </w:r>
      <w:r w:rsidR="00AE1934" w:rsidRPr="00865724">
        <w:rPr>
          <w:rStyle w:val="Char1"/>
          <w:rFonts w:cs="Arial"/>
          <w:snapToGrid w:val="0"/>
          <w:lang w:val="fr-FR"/>
        </w:rPr>
        <w:t>Qualification de l'Ingénieur d'installation</w:t>
      </w:r>
      <w:r w:rsidR="00AE1934" w:rsidRPr="00865724">
        <w:rPr>
          <w:rStyle w:val="Char1"/>
          <w:rFonts w:cs="Arial"/>
          <w:bCs/>
          <w:snapToGrid w:val="0"/>
          <w:lang w:val="fr-FR"/>
        </w:rPr>
        <w:fldChar w:fldCharType="end"/>
      </w:r>
      <w:r w:rsidR="007A2DCA" w:rsidRPr="00865724">
        <w:rPr>
          <w:rStyle w:val="Char1"/>
          <w:rFonts w:cs="Arial"/>
          <w:bCs/>
          <w:snapToGrid w:val="0"/>
          <w:color w:val="auto"/>
          <w:lang w:val="fr-FR"/>
        </w:rPr>
        <w:t>)</w:t>
      </w:r>
      <w:r w:rsidR="00B961FC" w:rsidRPr="00865724">
        <w:rPr>
          <w:rStyle w:val="Char1"/>
          <w:lang w:val="fr-FR"/>
        </w:rPr>
        <w:t xml:space="preserve"> </w:t>
      </w:r>
      <w:r w:rsidR="00B961FC" w:rsidRPr="00865724">
        <w:rPr>
          <w:rStyle w:val="Char1"/>
        </w:rPr>
        <w:fldChar w:fldCharType="end"/>
      </w:r>
    </w:p>
    <w:p w14:paraId="0D9C2AE0" w14:textId="1F19A51D" w:rsidR="00B67D5F" w:rsidRPr="00865724" w:rsidRDefault="00103D66" w:rsidP="00D120C4">
      <w:pPr>
        <w:pStyle w:val="2"/>
        <w:spacing w:before="240" w:line="240" w:lineRule="auto"/>
        <w:rPr>
          <w:rFonts w:cs="Arial"/>
          <w:lang w:val="fr-FR"/>
        </w:rPr>
      </w:pPr>
      <w:bookmarkStart w:id="10" w:name="1.3_Revision_history"/>
      <w:bookmarkStart w:id="11" w:name="_bookmark3"/>
      <w:bookmarkStart w:id="12" w:name="1.4_Language"/>
      <w:bookmarkStart w:id="13" w:name="_bookmark4"/>
      <w:bookmarkStart w:id="14" w:name="_Toc106900377"/>
      <w:bookmarkStart w:id="15" w:name="_Toc106983249"/>
      <w:bookmarkStart w:id="16" w:name="_Toc120622618"/>
      <w:bookmarkEnd w:id="10"/>
      <w:bookmarkEnd w:id="11"/>
      <w:bookmarkEnd w:id="12"/>
      <w:bookmarkEnd w:id="13"/>
      <w:r w:rsidRPr="00865724">
        <w:rPr>
          <w:rFonts w:cs="Arial"/>
          <w:lang w:val="fr-FR"/>
        </w:rPr>
        <w:t>Conventions</w:t>
      </w:r>
      <w:bookmarkEnd w:id="14"/>
      <w:bookmarkEnd w:id="15"/>
      <w:bookmarkEnd w:id="16"/>
    </w:p>
    <w:p w14:paraId="3B258B46" w14:textId="7E44A326" w:rsidR="00103D66" w:rsidRPr="00865724" w:rsidRDefault="00CB508C" w:rsidP="00D120C4">
      <w:pPr>
        <w:pStyle w:val="3"/>
        <w:spacing w:before="240" w:line="240" w:lineRule="auto"/>
        <w:ind w:leftChars="1" w:left="708" w:hangingChars="293" w:hanging="706"/>
        <w:rPr>
          <w:rFonts w:eastAsia="宋体"/>
          <w:lang w:val="fr-FR"/>
        </w:rPr>
      </w:pPr>
      <w:bookmarkStart w:id="17" w:name="_Toc120622619"/>
      <w:r w:rsidRPr="00865724">
        <w:rPr>
          <w:lang w:val="fr-FR"/>
        </w:rPr>
        <w:t>Texte en gras</w:t>
      </w:r>
      <w:bookmarkEnd w:id="17"/>
    </w:p>
    <w:p w14:paraId="2A5CC33D" w14:textId="1C8031E4" w:rsidR="00103D66" w:rsidRPr="00865724" w:rsidRDefault="00464470" w:rsidP="00D120C4">
      <w:pPr>
        <w:pStyle w:val="EN"/>
        <w:spacing w:line="240" w:lineRule="auto"/>
        <w:rPr>
          <w:lang w:val="fr-FR"/>
        </w:rPr>
      </w:pPr>
      <w:r w:rsidRPr="00865724">
        <w:rPr>
          <w:lang w:val="fr-FR"/>
        </w:rPr>
        <w:t>Le texte en gras est utilisé pour mettre en évidence les options disponibles, telles que les boutons et les options de menu. Par exemple :</w:t>
      </w:r>
    </w:p>
    <w:p w14:paraId="43BAC796" w14:textId="3472B25C" w:rsidR="00103D66" w:rsidRPr="00865724" w:rsidRDefault="00464470" w:rsidP="00D120C4">
      <w:pPr>
        <w:pStyle w:val="ItemList"/>
        <w:spacing w:before="48" w:after="48" w:line="240" w:lineRule="auto"/>
        <w:rPr>
          <w:lang w:val="fr-FR"/>
        </w:rPr>
      </w:pPr>
      <w:r w:rsidRPr="00865724">
        <w:rPr>
          <w:lang w:val="fr-FR"/>
        </w:rPr>
        <w:t xml:space="preserve">Appuyez sur </w:t>
      </w:r>
      <w:r w:rsidR="00103D66" w:rsidRPr="00865724">
        <w:rPr>
          <w:b/>
          <w:lang w:val="fr-FR"/>
        </w:rPr>
        <w:t>OK</w:t>
      </w:r>
      <w:r w:rsidR="00103D66" w:rsidRPr="00865724">
        <w:rPr>
          <w:lang w:val="fr-FR"/>
        </w:rPr>
        <w:t>.</w:t>
      </w:r>
    </w:p>
    <w:p w14:paraId="6F87A9D2" w14:textId="4960B733" w:rsidR="00103D66" w:rsidRPr="00865724" w:rsidRDefault="00103D66" w:rsidP="00D120C4">
      <w:pPr>
        <w:pStyle w:val="3"/>
        <w:spacing w:before="240" w:line="240" w:lineRule="auto"/>
        <w:ind w:leftChars="1" w:left="708" w:hangingChars="293" w:hanging="706"/>
        <w:rPr>
          <w:lang w:val="fr-FR"/>
        </w:rPr>
      </w:pPr>
      <w:bookmarkStart w:id="18" w:name="_Toc91000984"/>
      <w:bookmarkStart w:id="19" w:name="_Toc85095900"/>
      <w:bookmarkStart w:id="20" w:name="_Toc106900379"/>
      <w:bookmarkStart w:id="21" w:name="_Toc106983251"/>
      <w:bookmarkStart w:id="22" w:name="_Toc120622620"/>
      <w:r w:rsidRPr="00865724">
        <w:rPr>
          <w:lang w:val="fr-FR"/>
        </w:rPr>
        <w:t>Notes</w:t>
      </w:r>
      <w:bookmarkEnd w:id="18"/>
      <w:bookmarkEnd w:id="19"/>
      <w:bookmarkEnd w:id="20"/>
      <w:bookmarkEnd w:id="21"/>
      <w:bookmarkEnd w:id="22"/>
    </w:p>
    <w:p w14:paraId="5FDF5074" w14:textId="58A127F9" w:rsidR="00103D66" w:rsidRPr="00865724" w:rsidRDefault="008A3BA3" w:rsidP="00D120C4">
      <w:pPr>
        <w:pStyle w:val="ItemList"/>
        <w:spacing w:before="48" w:after="48" w:line="240" w:lineRule="auto"/>
        <w:rPr>
          <w:lang w:val="fr-FR"/>
        </w:rPr>
      </w:pPr>
      <w:r w:rsidRPr="00865724">
        <w:rPr>
          <w:b/>
          <w:lang w:val="fr-FR"/>
        </w:rPr>
        <w:t>NOTE</w:t>
      </w:r>
      <w:r w:rsidR="00D41D68" w:rsidRPr="00865724">
        <w:rPr>
          <w:b/>
          <w:lang w:val="fr-FR"/>
        </w:rPr>
        <w:t xml:space="preserve"> </w:t>
      </w:r>
      <w:r w:rsidRPr="00865724">
        <w:rPr>
          <w:lang w:val="fr-FR"/>
        </w:rPr>
        <w:t xml:space="preserve">: </w:t>
      </w:r>
      <w:r w:rsidR="00D41D68" w:rsidRPr="00865724">
        <w:rPr>
          <w:lang w:val="fr-FR"/>
        </w:rPr>
        <w:t>fournit des informations utiles telles que des explications supplémentaires, des conseils et des commentaires.</w:t>
      </w:r>
    </w:p>
    <w:p w14:paraId="48CB3188" w14:textId="71912455" w:rsidR="00103D66" w:rsidRPr="00865724" w:rsidRDefault="008A3BA3" w:rsidP="00D120C4">
      <w:pPr>
        <w:pStyle w:val="ItemList"/>
        <w:spacing w:before="48" w:after="48" w:line="240" w:lineRule="auto"/>
        <w:rPr>
          <w:lang w:val="fr-FR"/>
        </w:rPr>
      </w:pPr>
      <w:r w:rsidRPr="00865724">
        <w:rPr>
          <w:b/>
          <w:lang w:val="fr-FR"/>
        </w:rPr>
        <w:t>IMPORTANT</w:t>
      </w:r>
      <w:r w:rsidR="00D41D68" w:rsidRPr="00865724">
        <w:rPr>
          <w:b/>
          <w:lang w:val="fr-FR"/>
        </w:rPr>
        <w:t xml:space="preserve"> </w:t>
      </w:r>
      <w:r w:rsidRPr="00865724">
        <w:rPr>
          <w:lang w:val="fr-FR"/>
        </w:rPr>
        <w:t xml:space="preserve">: </w:t>
      </w:r>
      <w:r w:rsidR="00D41D68" w:rsidRPr="00865724">
        <w:rPr>
          <w:lang w:val="fr-FR"/>
        </w:rPr>
        <w:t>indique une situation qui, si elle n'est pas évitée, peut entraîner des dommages à l'équipement de test ou au véhicule.</w:t>
      </w:r>
    </w:p>
    <w:p w14:paraId="27CB569A" w14:textId="68F67181" w:rsidR="008A3BA3" w:rsidRPr="00865724" w:rsidRDefault="008A3BA3" w:rsidP="00D120C4">
      <w:pPr>
        <w:pStyle w:val="ItemList"/>
        <w:spacing w:before="48" w:after="48" w:line="240" w:lineRule="auto"/>
        <w:rPr>
          <w:lang w:val="fr-FR"/>
        </w:rPr>
      </w:pPr>
      <w:r w:rsidRPr="00865724">
        <w:rPr>
          <w:b/>
          <w:lang w:val="fr-FR"/>
        </w:rPr>
        <w:t>DANGER</w:t>
      </w:r>
      <w:r w:rsidR="00D41D68" w:rsidRPr="00865724">
        <w:rPr>
          <w:b/>
          <w:lang w:val="fr-FR"/>
        </w:rPr>
        <w:t xml:space="preserve"> </w:t>
      </w:r>
      <w:r w:rsidRPr="00865724">
        <w:rPr>
          <w:lang w:val="fr-FR"/>
        </w:rPr>
        <w:t xml:space="preserve">: </w:t>
      </w:r>
      <w:r w:rsidR="00D41D68" w:rsidRPr="00865724">
        <w:rPr>
          <w:lang w:val="fr-FR"/>
        </w:rPr>
        <w:t>indique une situation dangereuse imminente qui, si elle n'est pas évitée, entraînera la mort ou des blessures graves pour l'opérateur ou les personnes présentes.</w:t>
      </w:r>
    </w:p>
    <w:p w14:paraId="7575D5EA" w14:textId="71E265C6" w:rsidR="008A3BA3" w:rsidRPr="00865724" w:rsidRDefault="00D41D68" w:rsidP="00D120C4">
      <w:pPr>
        <w:pStyle w:val="ItemList"/>
        <w:spacing w:before="48" w:after="48" w:line="240" w:lineRule="auto"/>
        <w:rPr>
          <w:lang w:val="fr-FR"/>
        </w:rPr>
      </w:pPr>
      <w:r w:rsidRPr="00865724">
        <w:rPr>
          <w:b/>
          <w:lang w:val="fr-FR"/>
        </w:rPr>
        <w:t xml:space="preserve">AVERTISSEMENT </w:t>
      </w:r>
      <w:r w:rsidR="008A3BA3" w:rsidRPr="00865724">
        <w:rPr>
          <w:lang w:val="fr-FR"/>
        </w:rPr>
        <w:t xml:space="preserve">: </w:t>
      </w:r>
      <w:r w:rsidRPr="00865724">
        <w:rPr>
          <w:lang w:val="fr-FR"/>
        </w:rPr>
        <w:t>indique une situation potentiellement dangereuse qui, si elle n'est pas évitée, peut entraîner la mort ou des blessures graves pour l'opérateur ou les personnes présentes.</w:t>
      </w:r>
    </w:p>
    <w:p w14:paraId="7A060A11" w14:textId="6A811FA7" w:rsidR="008A3BA3" w:rsidRPr="00865724" w:rsidRDefault="00D41D68" w:rsidP="00D120C4">
      <w:pPr>
        <w:pStyle w:val="ItemList"/>
        <w:spacing w:before="48" w:after="48" w:line="240" w:lineRule="auto"/>
        <w:rPr>
          <w:lang w:val="fr-FR"/>
        </w:rPr>
      </w:pPr>
      <w:r w:rsidRPr="00865724">
        <w:rPr>
          <w:b/>
          <w:lang w:val="fr-FR"/>
        </w:rPr>
        <w:t xml:space="preserve">ATTENTION </w:t>
      </w:r>
      <w:r w:rsidR="008A3BA3" w:rsidRPr="00865724">
        <w:rPr>
          <w:lang w:val="fr-FR"/>
        </w:rPr>
        <w:t xml:space="preserve">: </w:t>
      </w:r>
      <w:r w:rsidRPr="00865724">
        <w:rPr>
          <w:lang w:val="fr-FR"/>
        </w:rPr>
        <w:t>indique que le non-respect de l'instruction peut causer des dommages à l'équipement ou à la propriété.</w:t>
      </w:r>
    </w:p>
    <w:p w14:paraId="36381A01" w14:textId="0CA7761F" w:rsidR="00103D66" w:rsidRPr="00865724" w:rsidRDefault="00386553" w:rsidP="00D120C4">
      <w:pPr>
        <w:pStyle w:val="3"/>
        <w:spacing w:before="240" w:line="240" w:lineRule="auto"/>
        <w:ind w:leftChars="1" w:left="708" w:hangingChars="293" w:hanging="706"/>
        <w:rPr>
          <w:lang w:val="fr-FR"/>
        </w:rPr>
      </w:pPr>
      <w:bookmarkStart w:id="23" w:name="_Toc120622621"/>
      <w:r w:rsidRPr="00865724">
        <w:rPr>
          <w:lang w:val="fr-FR"/>
        </w:rPr>
        <w:t>Hyperliens</w:t>
      </w:r>
      <w:bookmarkEnd w:id="23"/>
    </w:p>
    <w:p w14:paraId="214A6BE9" w14:textId="530A9AE8" w:rsidR="00467A6B" w:rsidRPr="00865724" w:rsidRDefault="00386553" w:rsidP="00D120C4">
      <w:pPr>
        <w:pStyle w:val="EN"/>
        <w:spacing w:line="240" w:lineRule="auto"/>
        <w:rPr>
          <w:lang w:val="fr-FR"/>
        </w:rPr>
      </w:pPr>
      <w:r w:rsidRPr="00865724">
        <w:rPr>
          <w:lang w:val="fr-FR"/>
        </w:rPr>
        <w:t>Les hyperliens sont disponibles dans les documents électroniques. Le texte en italique bleu indique un hyperlien sélectionnable et le texte souligné bleu indique un lien vers un site web ou une adresse électronique.</w:t>
      </w:r>
    </w:p>
    <w:p w14:paraId="76EFFD7C" w14:textId="77777777" w:rsidR="00467A6B" w:rsidRPr="00865724" w:rsidRDefault="00467A6B" w:rsidP="00D120C4">
      <w:pPr>
        <w:spacing w:line="240" w:lineRule="auto"/>
        <w:rPr>
          <w:lang w:val="fr-FR"/>
        </w:rPr>
        <w:sectPr w:rsidR="00467A6B" w:rsidRPr="00865724" w:rsidSect="00D26989">
          <w:pgSz w:w="8392" w:h="11907"/>
          <w:pgMar w:top="567" w:right="567" w:bottom="567" w:left="567" w:header="0" w:footer="340" w:gutter="0"/>
          <w:pgNumType w:start="1"/>
          <w:cols w:space="720"/>
          <w:docGrid w:linePitch="245"/>
        </w:sectPr>
      </w:pPr>
    </w:p>
    <w:p w14:paraId="3F1A916D" w14:textId="604C2607" w:rsidR="00103D66" w:rsidRPr="00865724" w:rsidRDefault="00386553" w:rsidP="00D120C4">
      <w:pPr>
        <w:pStyle w:val="3"/>
        <w:spacing w:before="240" w:line="240" w:lineRule="auto"/>
        <w:ind w:leftChars="1" w:left="708" w:hangingChars="293" w:hanging="706"/>
        <w:rPr>
          <w:lang w:val="fr-FR"/>
        </w:rPr>
      </w:pPr>
      <w:bookmarkStart w:id="24" w:name="_Toc120622622"/>
      <w:r w:rsidRPr="00865724">
        <w:rPr>
          <w:lang w:val="fr-FR"/>
        </w:rPr>
        <w:lastRenderedPageBreak/>
        <w:t>Procédures</w:t>
      </w:r>
      <w:bookmarkEnd w:id="24"/>
    </w:p>
    <w:p w14:paraId="328C90AE" w14:textId="52C34AE3" w:rsidR="00A253E5" w:rsidRPr="00865724" w:rsidRDefault="00386553" w:rsidP="00D120C4">
      <w:pPr>
        <w:pStyle w:val="EN"/>
        <w:spacing w:line="240" w:lineRule="auto"/>
        <w:rPr>
          <w:lang w:val="fr-FR"/>
        </w:rPr>
      </w:pPr>
      <w:r w:rsidRPr="00865724">
        <w:rPr>
          <w:lang w:val="fr-FR"/>
        </w:rPr>
        <w:t>Une icône fléchée indique une procédure. Par exemple :</w:t>
      </w:r>
    </w:p>
    <w:p w14:paraId="5CA89576" w14:textId="44151FB9" w:rsidR="00A253E5" w:rsidRPr="00865724" w:rsidRDefault="00386553" w:rsidP="00D120C4">
      <w:pPr>
        <w:pStyle w:val="a1"/>
        <w:spacing w:line="240" w:lineRule="auto"/>
        <w:rPr>
          <w:rFonts w:cs="Arial"/>
          <w:lang w:val="fr-FR"/>
        </w:rPr>
      </w:pPr>
      <w:bookmarkStart w:id="25" w:name="1.8_How_to_use_this_document"/>
      <w:bookmarkStart w:id="26" w:name="_bookmark8"/>
      <w:bookmarkEnd w:id="25"/>
      <w:bookmarkEnd w:id="26"/>
      <w:r w:rsidRPr="00865724">
        <w:rPr>
          <w:rFonts w:cs="Arial"/>
          <w:lang w:val="fr-FR"/>
        </w:rPr>
        <w:t>Réinitialiser le MaxiCharger</w:t>
      </w:r>
    </w:p>
    <w:p w14:paraId="60926C08" w14:textId="07A5CD67" w:rsidR="00E659CB" w:rsidRPr="00865724" w:rsidRDefault="00525147">
      <w:pPr>
        <w:pStyle w:val="a0"/>
        <w:numPr>
          <w:ilvl w:val="0"/>
          <w:numId w:val="36"/>
        </w:numPr>
        <w:spacing w:line="240" w:lineRule="auto"/>
        <w:rPr>
          <w:rFonts w:eastAsia="Verdana" w:cs="Arial"/>
          <w:szCs w:val="20"/>
          <w:lang w:val="fr-FR"/>
        </w:rPr>
      </w:pPr>
      <w:bookmarkStart w:id="27" w:name="_Toc102657927"/>
      <w:bookmarkStart w:id="28" w:name="_Ref101787010"/>
      <w:bookmarkStart w:id="29" w:name="_Toc101951976"/>
      <w:r w:rsidRPr="00865724">
        <w:rPr>
          <w:rFonts w:cs="Arial"/>
          <w:lang w:val="fr-FR"/>
        </w:rPr>
        <w:t>Assurez-vous que la situation est redevenue sûre.</w:t>
      </w:r>
    </w:p>
    <w:p w14:paraId="6C475961" w14:textId="314AC294" w:rsidR="00E659CB" w:rsidRPr="00865724" w:rsidRDefault="00525147">
      <w:pPr>
        <w:pStyle w:val="a0"/>
        <w:numPr>
          <w:ilvl w:val="0"/>
          <w:numId w:val="36"/>
        </w:numPr>
        <w:spacing w:line="240" w:lineRule="auto"/>
        <w:rPr>
          <w:rFonts w:cs="Arial"/>
          <w:lang w:val="fr-FR"/>
        </w:rPr>
      </w:pPr>
      <w:r w:rsidRPr="00865724">
        <w:rPr>
          <w:rFonts w:cs="Arial"/>
          <w:lang w:val="fr-FR"/>
        </w:rPr>
        <w:t>Tournez le bouton d'</w:t>
      </w:r>
      <w:r w:rsidRPr="00865724">
        <w:rPr>
          <w:rFonts w:cs="Arial"/>
          <w:b/>
          <w:bCs/>
          <w:lang w:val="fr-FR"/>
        </w:rPr>
        <w:t>arrêt d'urgence</w:t>
      </w:r>
      <w:r w:rsidRPr="00865724">
        <w:rPr>
          <w:rFonts w:cs="Arial"/>
          <w:lang w:val="fr-FR"/>
        </w:rPr>
        <w:t xml:space="preserve"> dans le sens horaire pour le libérer.</w:t>
      </w:r>
    </w:p>
    <w:p w14:paraId="083CBC5A" w14:textId="265B8BD7" w:rsidR="00E659CB" w:rsidRPr="00865724" w:rsidRDefault="00525147" w:rsidP="00D120C4">
      <w:pPr>
        <w:pStyle w:val="ItemListinSeq"/>
        <w:spacing w:before="48" w:after="48" w:line="240" w:lineRule="auto"/>
        <w:rPr>
          <w:lang w:val="fr-FR"/>
        </w:rPr>
      </w:pPr>
      <w:r w:rsidRPr="00865724">
        <w:rPr>
          <w:lang w:val="fr-FR"/>
        </w:rPr>
        <w:t>Le MaxiCharger démarrera et le message d'erreur disparaîtra de l'écran tactile.</w:t>
      </w:r>
    </w:p>
    <w:p w14:paraId="1D128191" w14:textId="2C54A362" w:rsidR="00467A6B" w:rsidRPr="00865724" w:rsidRDefault="00525147" w:rsidP="00D120C4">
      <w:pPr>
        <w:pStyle w:val="ItemListinSeq"/>
        <w:spacing w:before="48" w:after="48" w:line="240" w:lineRule="auto"/>
        <w:rPr>
          <w:lang w:val="fr-FR"/>
        </w:rPr>
      </w:pPr>
      <w:r w:rsidRPr="00865724">
        <w:rPr>
          <w:lang w:val="fr-FR"/>
        </w:rPr>
        <w:t>Le MaxiCharger reprendra son fonctionnement normal.</w:t>
      </w:r>
    </w:p>
    <w:p w14:paraId="439A627A" w14:textId="77777777" w:rsidR="00467A6B" w:rsidRPr="00865724" w:rsidRDefault="00467A6B" w:rsidP="00D120C4">
      <w:pPr>
        <w:spacing w:line="240" w:lineRule="auto"/>
        <w:rPr>
          <w:lang w:val="fr-FR"/>
        </w:rPr>
        <w:sectPr w:rsidR="00467A6B" w:rsidRPr="00865724" w:rsidSect="00D26989">
          <w:pgSz w:w="8392" w:h="11907"/>
          <w:pgMar w:top="567" w:right="567" w:bottom="567" w:left="567" w:header="0" w:footer="340" w:gutter="0"/>
          <w:cols w:space="720"/>
          <w:docGrid w:linePitch="245"/>
        </w:sectPr>
      </w:pPr>
    </w:p>
    <w:p w14:paraId="625BA271" w14:textId="3DA8DD80" w:rsidR="008A3BA3" w:rsidRPr="00865724" w:rsidRDefault="008A3BA3" w:rsidP="00D120C4">
      <w:pPr>
        <w:pStyle w:val="2"/>
        <w:spacing w:before="240" w:line="240" w:lineRule="auto"/>
        <w:rPr>
          <w:rFonts w:cs="Arial"/>
          <w:lang w:val="fr-FR"/>
        </w:rPr>
      </w:pPr>
      <w:bookmarkStart w:id="30" w:name="_Toc106900382"/>
      <w:bookmarkStart w:id="31" w:name="_Toc106983254"/>
      <w:bookmarkStart w:id="32" w:name="_Toc120622623"/>
      <w:r w:rsidRPr="00865724">
        <w:rPr>
          <w:rFonts w:cs="Arial"/>
          <w:lang w:val="fr-FR"/>
        </w:rPr>
        <w:lastRenderedPageBreak/>
        <w:t>Terminolog</w:t>
      </w:r>
      <w:bookmarkEnd w:id="27"/>
      <w:bookmarkEnd w:id="30"/>
      <w:bookmarkEnd w:id="31"/>
      <w:r w:rsidR="00525147" w:rsidRPr="00865724">
        <w:rPr>
          <w:rFonts w:cs="Arial"/>
          <w:lang w:val="fr-FR"/>
        </w:rPr>
        <w:t>ie</w:t>
      </w:r>
      <w:bookmarkEnd w:id="32"/>
    </w:p>
    <w:p w14:paraId="4FF32E90" w14:textId="3E0296D3" w:rsidR="008A3BA3" w:rsidRPr="00865724" w:rsidRDefault="008A3BA3" w:rsidP="00D120C4">
      <w:pPr>
        <w:pStyle w:val="FigureTittle"/>
      </w:pPr>
      <w:r w:rsidRPr="00865724">
        <w:t>Table</w:t>
      </w:r>
      <w:r w:rsidR="00525147"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1</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Te</w:t>
      </w:r>
      <w:r w:rsidR="00A253E5" w:rsidRPr="00865724">
        <w:t>r</w:t>
      </w:r>
      <w:r w:rsidRPr="00865724">
        <w:t>minolog</w:t>
      </w:r>
      <w:r w:rsidR="00525147" w:rsidRPr="00865724">
        <w:t>ie</w:t>
      </w:r>
    </w:p>
    <w:tbl>
      <w:tblPr>
        <w:tblStyle w:val="af0"/>
        <w:tblW w:w="0" w:type="auto"/>
        <w:jc w:val="center"/>
        <w:tblLayout w:type="fixed"/>
        <w:tblLook w:val="04A0" w:firstRow="1" w:lastRow="0" w:firstColumn="1" w:lastColumn="0" w:noHBand="0" w:noVBand="1"/>
      </w:tblPr>
      <w:tblGrid>
        <w:gridCol w:w="1555"/>
        <w:gridCol w:w="5221"/>
      </w:tblGrid>
      <w:tr w:rsidR="008A3BA3" w:rsidRPr="00865724"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865724" w:rsidRDefault="008A3BA3" w:rsidP="00D120C4">
            <w:pPr>
              <w:ind w:left="0"/>
              <w:rPr>
                <w:b/>
                <w:lang w:val="fr-FR"/>
              </w:rPr>
            </w:pPr>
            <w:r w:rsidRPr="00865724">
              <w:rPr>
                <w:b/>
                <w:lang w:val="fr-FR"/>
              </w:rPr>
              <w:t>Term</w:t>
            </w:r>
          </w:p>
        </w:tc>
        <w:tc>
          <w:tcPr>
            <w:tcW w:w="5221" w:type="dxa"/>
            <w:shd w:val="clear" w:color="auto" w:fill="D9D9D9" w:themeFill="background1" w:themeFillShade="D9"/>
            <w:vAlign w:val="center"/>
          </w:tcPr>
          <w:p w14:paraId="21DD783D" w14:textId="18E27A2B" w:rsidR="008A3BA3" w:rsidRPr="00865724" w:rsidRDefault="008A3BA3" w:rsidP="00D120C4">
            <w:pPr>
              <w:ind w:left="0"/>
              <w:rPr>
                <w:b/>
                <w:lang w:val="fr-FR"/>
              </w:rPr>
            </w:pPr>
            <w:r w:rsidRPr="00865724">
              <w:rPr>
                <w:b/>
                <w:lang w:val="fr-FR"/>
              </w:rPr>
              <w:t>D</w:t>
            </w:r>
            <w:r w:rsidR="00525147" w:rsidRPr="00865724">
              <w:rPr>
                <w:b/>
                <w:lang w:val="fr-FR"/>
              </w:rPr>
              <w:t>é</w:t>
            </w:r>
            <w:r w:rsidRPr="00865724">
              <w:rPr>
                <w:b/>
                <w:lang w:val="fr-FR"/>
              </w:rPr>
              <w:t>finition</w:t>
            </w:r>
          </w:p>
        </w:tc>
      </w:tr>
      <w:tr w:rsidR="008A3BA3" w:rsidRPr="00865724" w14:paraId="2C7A5A31" w14:textId="77777777" w:rsidTr="005F347D">
        <w:trPr>
          <w:trHeight w:val="423"/>
          <w:jc w:val="center"/>
        </w:trPr>
        <w:tc>
          <w:tcPr>
            <w:tcW w:w="1555" w:type="dxa"/>
            <w:vAlign w:val="center"/>
          </w:tcPr>
          <w:p w14:paraId="555ED980" w14:textId="77777777" w:rsidR="008A3BA3" w:rsidRPr="00865724" w:rsidRDefault="008A3BA3" w:rsidP="00D120C4">
            <w:pPr>
              <w:ind w:left="0"/>
              <w:rPr>
                <w:b/>
                <w:lang w:val="fr-FR"/>
              </w:rPr>
            </w:pPr>
            <w:r w:rsidRPr="00865724">
              <w:rPr>
                <w:b/>
                <w:lang w:val="fr-FR"/>
              </w:rPr>
              <w:t>AC</w:t>
            </w:r>
          </w:p>
        </w:tc>
        <w:tc>
          <w:tcPr>
            <w:tcW w:w="5221" w:type="dxa"/>
            <w:vAlign w:val="center"/>
          </w:tcPr>
          <w:p w14:paraId="32CAE32F" w14:textId="55FADDE6" w:rsidR="008A3BA3" w:rsidRPr="00865724" w:rsidRDefault="00525147" w:rsidP="00D120C4">
            <w:pPr>
              <w:ind w:left="0"/>
              <w:rPr>
                <w:lang w:val="fr-FR"/>
              </w:rPr>
            </w:pPr>
            <w:r w:rsidRPr="00865724">
              <w:rPr>
                <w:lang w:val="fr-FR"/>
              </w:rPr>
              <w:t>Courant alternatif</w:t>
            </w:r>
          </w:p>
        </w:tc>
      </w:tr>
      <w:tr w:rsidR="00F6531B" w:rsidRPr="00865724" w14:paraId="15F110AB" w14:textId="77777777" w:rsidTr="005F347D">
        <w:trPr>
          <w:trHeight w:val="567"/>
          <w:jc w:val="center"/>
        </w:trPr>
        <w:tc>
          <w:tcPr>
            <w:tcW w:w="1555" w:type="dxa"/>
            <w:vAlign w:val="center"/>
          </w:tcPr>
          <w:p w14:paraId="515F12BD" w14:textId="284384A9" w:rsidR="00F6531B" w:rsidRPr="00865724" w:rsidRDefault="00F6531B" w:rsidP="00D120C4">
            <w:pPr>
              <w:ind w:left="0"/>
              <w:rPr>
                <w:b/>
                <w:lang w:val="fr-FR"/>
              </w:rPr>
            </w:pPr>
            <w:r w:rsidRPr="00865724">
              <w:rPr>
                <w:b/>
                <w:lang w:val="fr-FR"/>
              </w:rPr>
              <w:t>CCS</w:t>
            </w:r>
          </w:p>
        </w:tc>
        <w:tc>
          <w:tcPr>
            <w:tcW w:w="5221" w:type="dxa"/>
            <w:vAlign w:val="center"/>
          </w:tcPr>
          <w:p w14:paraId="475EABC9" w14:textId="0E4FECEF" w:rsidR="00F6531B" w:rsidRPr="00865724" w:rsidRDefault="00525147" w:rsidP="00D120C4">
            <w:pPr>
              <w:ind w:left="0"/>
              <w:rPr>
                <w:lang w:val="fr-FR"/>
              </w:rPr>
            </w:pPr>
            <w:r w:rsidRPr="00865724">
              <w:rPr>
                <w:lang w:val="fr-FR"/>
              </w:rPr>
              <w:t>Système de charge combiné ; une méthode de charge standard pour les véhicules électriques</w:t>
            </w:r>
          </w:p>
        </w:tc>
      </w:tr>
      <w:tr w:rsidR="00184E17" w:rsidRPr="00865724" w14:paraId="0039AE0E" w14:textId="77777777" w:rsidTr="005F347D">
        <w:trPr>
          <w:trHeight w:val="567"/>
          <w:jc w:val="center"/>
        </w:trPr>
        <w:tc>
          <w:tcPr>
            <w:tcW w:w="1555" w:type="dxa"/>
            <w:vAlign w:val="center"/>
          </w:tcPr>
          <w:p w14:paraId="766747F3" w14:textId="63905DA9" w:rsidR="00184E17" w:rsidRPr="00865724" w:rsidRDefault="00184E17" w:rsidP="00D120C4">
            <w:pPr>
              <w:ind w:left="0"/>
              <w:rPr>
                <w:b/>
                <w:lang w:val="fr-FR"/>
              </w:rPr>
            </w:pPr>
            <w:r w:rsidRPr="00865724">
              <w:rPr>
                <w:b/>
                <w:lang w:val="fr-FR"/>
              </w:rPr>
              <w:t>CCU</w:t>
            </w:r>
          </w:p>
        </w:tc>
        <w:tc>
          <w:tcPr>
            <w:tcW w:w="5221" w:type="dxa"/>
            <w:vAlign w:val="center"/>
          </w:tcPr>
          <w:p w14:paraId="73402E35" w14:textId="0CDB69FC" w:rsidR="00184E17" w:rsidRPr="00865724" w:rsidRDefault="009B79B3" w:rsidP="00D120C4">
            <w:pPr>
              <w:ind w:left="0"/>
              <w:rPr>
                <w:lang w:val="fr-FR"/>
              </w:rPr>
            </w:pPr>
            <w:r w:rsidRPr="00865724">
              <w:rPr>
                <w:lang w:val="fr-FR"/>
              </w:rPr>
              <w:t>Unité de contrôle de charge : unité de contrôle utilisée pour communiquer avec le BMS et contrôler la transmission d</w:t>
            </w:r>
            <w:r w:rsidR="00AF1F58" w:rsidRPr="00865724">
              <w:rPr>
                <w:lang w:val="fr-FR"/>
              </w:rPr>
              <w:t>'énergie au véhicule électrique</w:t>
            </w:r>
          </w:p>
        </w:tc>
      </w:tr>
      <w:tr w:rsidR="00F6531B" w:rsidRPr="00865724" w14:paraId="6AD15C6D" w14:textId="77777777" w:rsidTr="005F347D">
        <w:trPr>
          <w:trHeight w:val="567"/>
          <w:jc w:val="center"/>
        </w:trPr>
        <w:tc>
          <w:tcPr>
            <w:tcW w:w="1555" w:type="dxa"/>
            <w:vAlign w:val="center"/>
          </w:tcPr>
          <w:p w14:paraId="33DD9DB7" w14:textId="11332DD7" w:rsidR="00F6531B" w:rsidRPr="00865724" w:rsidRDefault="00F6531B" w:rsidP="00D120C4">
            <w:pPr>
              <w:ind w:left="0"/>
              <w:rPr>
                <w:b/>
                <w:lang w:val="fr-FR"/>
              </w:rPr>
            </w:pPr>
            <w:r w:rsidRPr="00865724">
              <w:rPr>
                <w:b/>
                <w:lang w:val="fr-FR"/>
              </w:rPr>
              <w:t>CHAdeMO</w:t>
            </w:r>
          </w:p>
        </w:tc>
        <w:tc>
          <w:tcPr>
            <w:tcW w:w="5221" w:type="dxa"/>
            <w:vAlign w:val="center"/>
          </w:tcPr>
          <w:p w14:paraId="57F8473A" w14:textId="6897A42A" w:rsidR="00F6531B" w:rsidRPr="00865724" w:rsidRDefault="009B79B3" w:rsidP="00D120C4">
            <w:pPr>
              <w:ind w:left="0"/>
              <w:rPr>
                <w:lang w:val="fr-FR"/>
              </w:rPr>
            </w:pPr>
            <w:r w:rsidRPr="00865724">
              <w:rPr>
                <w:lang w:val="fr-FR"/>
              </w:rPr>
              <w:t>Abréviation de CHArge de Move ; une méthode de charge standard</w:t>
            </w:r>
            <w:r w:rsidR="00AF1F58" w:rsidRPr="00865724">
              <w:rPr>
                <w:lang w:val="fr-FR"/>
              </w:rPr>
              <w:t xml:space="preserve"> pour les véhicules électriques</w:t>
            </w:r>
          </w:p>
        </w:tc>
      </w:tr>
      <w:tr w:rsidR="00F6531B" w:rsidRPr="00865724" w14:paraId="3A62A2A8" w14:textId="77777777" w:rsidTr="005F347D">
        <w:trPr>
          <w:trHeight w:val="416"/>
          <w:jc w:val="center"/>
        </w:trPr>
        <w:tc>
          <w:tcPr>
            <w:tcW w:w="1555" w:type="dxa"/>
            <w:vAlign w:val="center"/>
          </w:tcPr>
          <w:p w14:paraId="6CE2D4A7" w14:textId="77777777" w:rsidR="00F6531B" w:rsidRPr="00865724" w:rsidRDefault="00F6531B" w:rsidP="00D120C4">
            <w:pPr>
              <w:ind w:left="0"/>
              <w:rPr>
                <w:b/>
                <w:lang w:val="fr-FR"/>
              </w:rPr>
            </w:pPr>
            <w:r w:rsidRPr="00865724">
              <w:rPr>
                <w:b/>
                <w:lang w:val="fr-FR"/>
              </w:rPr>
              <w:t>DC</w:t>
            </w:r>
          </w:p>
        </w:tc>
        <w:tc>
          <w:tcPr>
            <w:tcW w:w="5221" w:type="dxa"/>
            <w:vAlign w:val="center"/>
          </w:tcPr>
          <w:p w14:paraId="5504F61D" w14:textId="0F3F1015" w:rsidR="00F6531B" w:rsidRPr="00865724" w:rsidRDefault="009B79B3" w:rsidP="00D120C4">
            <w:pPr>
              <w:ind w:left="0"/>
              <w:rPr>
                <w:lang w:val="fr-FR"/>
              </w:rPr>
            </w:pPr>
            <w:r w:rsidRPr="00865724">
              <w:rPr>
                <w:lang w:val="fr-FR"/>
              </w:rPr>
              <w:t>Courant continu</w:t>
            </w:r>
          </w:p>
        </w:tc>
      </w:tr>
      <w:tr w:rsidR="00F6531B" w:rsidRPr="00865724" w14:paraId="6A367D0A" w14:textId="77777777" w:rsidTr="005F347D">
        <w:trPr>
          <w:trHeight w:val="416"/>
          <w:jc w:val="center"/>
        </w:trPr>
        <w:tc>
          <w:tcPr>
            <w:tcW w:w="1555" w:type="dxa"/>
            <w:vAlign w:val="center"/>
          </w:tcPr>
          <w:p w14:paraId="17BB1BFD" w14:textId="0CF55D32" w:rsidR="00F6531B" w:rsidRPr="00865724" w:rsidRDefault="00F6531B" w:rsidP="00D120C4">
            <w:pPr>
              <w:ind w:left="0"/>
              <w:rPr>
                <w:b/>
                <w:lang w:val="fr-FR"/>
              </w:rPr>
            </w:pPr>
            <w:r w:rsidRPr="00865724">
              <w:rPr>
                <w:b/>
                <w:lang w:val="fr-FR"/>
              </w:rPr>
              <w:t>ECU</w:t>
            </w:r>
          </w:p>
        </w:tc>
        <w:tc>
          <w:tcPr>
            <w:tcW w:w="5221" w:type="dxa"/>
            <w:vAlign w:val="center"/>
          </w:tcPr>
          <w:p w14:paraId="002D7036" w14:textId="3B80B965" w:rsidR="00F6531B" w:rsidRPr="00865724" w:rsidRDefault="009B79B3" w:rsidP="00D120C4">
            <w:pPr>
              <w:ind w:left="0"/>
              <w:rPr>
                <w:lang w:val="fr-FR"/>
              </w:rPr>
            </w:pPr>
            <w:r w:rsidRPr="00865724">
              <w:rPr>
                <w:lang w:val="fr-FR"/>
              </w:rPr>
              <w:t>Unité de contrôle de l'équipement : unité de contrôle utilisée pour gérer la protection du système et le contrôle et la d</w:t>
            </w:r>
            <w:r w:rsidR="00AF1F58" w:rsidRPr="00865724">
              <w:rPr>
                <w:lang w:val="fr-FR"/>
              </w:rPr>
              <w:t>istribution du module de charge</w:t>
            </w:r>
          </w:p>
        </w:tc>
      </w:tr>
      <w:tr w:rsidR="00F6531B" w:rsidRPr="00865724" w14:paraId="1EC17F07" w14:textId="77777777" w:rsidTr="005F347D">
        <w:trPr>
          <w:trHeight w:val="421"/>
          <w:jc w:val="center"/>
        </w:trPr>
        <w:tc>
          <w:tcPr>
            <w:tcW w:w="1555" w:type="dxa"/>
            <w:vAlign w:val="center"/>
          </w:tcPr>
          <w:p w14:paraId="7506E4FD" w14:textId="77777777" w:rsidR="00F6531B" w:rsidRPr="00865724" w:rsidRDefault="00F6531B" w:rsidP="00D120C4">
            <w:pPr>
              <w:ind w:left="0"/>
              <w:rPr>
                <w:b/>
                <w:lang w:val="fr-FR"/>
              </w:rPr>
            </w:pPr>
            <w:r w:rsidRPr="00865724">
              <w:rPr>
                <w:b/>
                <w:lang w:val="fr-FR"/>
              </w:rPr>
              <w:t>EV</w:t>
            </w:r>
          </w:p>
        </w:tc>
        <w:tc>
          <w:tcPr>
            <w:tcW w:w="5221" w:type="dxa"/>
            <w:vAlign w:val="center"/>
          </w:tcPr>
          <w:p w14:paraId="248BB593" w14:textId="33BE29B2" w:rsidR="00F6531B" w:rsidRPr="00865724" w:rsidRDefault="009B79B3" w:rsidP="00D120C4">
            <w:pPr>
              <w:ind w:left="0"/>
              <w:rPr>
                <w:lang w:val="fr-FR"/>
              </w:rPr>
            </w:pPr>
            <w:r w:rsidRPr="00865724">
              <w:rPr>
                <w:lang w:val="fr-FR"/>
              </w:rPr>
              <w:t>Véhicule électrique</w:t>
            </w:r>
          </w:p>
        </w:tc>
      </w:tr>
      <w:tr w:rsidR="00F6531B" w:rsidRPr="00865724" w14:paraId="6F7AE2B6" w14:textId="77777777" w:rsidTr="005F347D">
        <w:trPr>
          <w:trHeight w:val="547"/>
          <w:jc w:val="center"/>
        </w:trPr>
        <w:tc>
          <w:tcPr>
            <w:tcW w:w="1555" w:type="dxa"/>
            <w:vAlign w:val="center"/>
          </w:tcPr>
          <w:p w14:paraId="30255C46" w14:textId="77777777" w:rsidR="00F6531B" w:rsidRPr="00865724" w:rsidRDefault="00F6531B" w:rsidP="00D120C4">
            <w:pPr>
              <w:ind w:left="0"/>
              <w:rPr>
                <w:b/>
                <w:lang w:val="fr-FR"/>
              </w:rPr>
            </w:pPr>
            <w:r w:rsidRPr="00865724">
              <w:rPr>
                <w:b/>
                <w:lang w:val="fr-FR"/>
              </w:rPr>
              <w:t>OCPP</w:t>
            </w:r>
          </w:p>
        </w:tc>
        <w:tc>
          <w:tcPr>
            <w:tcW w:w="5221" w:type="dxa"/>
            <w:vAlign w:val="center"/>
          </w:tcPr>
          <w:p w14:paraId="2451C18C" w14:textId="642BD6A3" w:rsidR="00F6531B" w:rsidRPr="00865724" w:rsidRDefault="0034043D" w:rsidP="00D120C4">
            <w:pPr>
              <w:ind w:left="0"/>
              <w:rPr>
                <w:lang w:val="fr-FR"/>
              </w:rPr>
            </w:pPr>
            <w:r w:rsidRPr="00865724">
              <w:rPr>
                <w:lang w:val="fr-FR"/>
              </w:rPr>
              <w:t>Protocole de borne de recharge ouvert ; norme ouverte pour la communicatio</w:t>
            </w:r>
            <w:r w:rsidR="00AF1F58" w:rsidRPr="00865724">
              <w:rPr>
                <w:lang w:val="fr-FR"/>
              </w:rPr>
              <w:t>n avec les stations de recharge</w:t>
            </w:r>
          </w:p>
        </w:tc>
      </w:tr>
      <w:tr w:rsidR="00F6531B" w:rsidRPr="00865724" w14:paraId="1757E349" w14:textId="77777777" w:rsidTr="005F347D">
        <w:trPr>
          <w:trHeight w:val="566"/>
          <w:jc w:val="center"/>
        </w:trPr>
        <w:tc>
          <w:tcPr>
            <w:tcW w:w="1555" w:type="dxa"/>
            <w:vAlign w:val="center"/>
          </w:tcPr>
          <w:p w14:paraId="58584B90" w14:textId="0022E77D" w:rsidR="00F6531B" w:rsidRPr="00865724" w:rsidRDefault="00F6531B" w:rsidP="00D120C4">
            <w:pPr>
              <w:ind w:left="0"/>
              <w:rPr>
                <w:b/>
                <w:lang w:val="fr-FR"/>
              </w:rPr>
            </w:pPr>
            <w:r w:rsidRPr="00865724">
              <w:rPr>
                <w:b/>
                <w:lang w:val="fr-FR"/>
              </w:rPr>
              <w:t>PE</w:t>
            </w:r>
          </w:p>
        </w:tc>
        <w:tc>
          <w:tcPr>
            <w:tcW w:w="5221" w:type="dxa"/>
            <w:vAlign w:val="center"/>
          </w:tcPr>
          <w:p w14:paraId="4E57BF6F" w14:textId="039310B7" w:rsidR="00F6531B" w:rsidRPr="00865724" w:rsidRDefault="00FE2915" w:rsidP="00D120C4">
            <w:pPr>
              <w:ind w:left="0"/>
              <w:rPr>
                <w:lang w:val="fr-FR"/>
              </w:rPr>
            </w:pPr>
            <w:r w:rsidRPr="00865724">
              <w:rPr>
                <w:lang w:val="fr-FR"/>
              </w:rPr>
              <w:t>Protection de la mise à la terre (masse)</w:t>
            </w:r>
          </w:p>
        </w:tc>
      </w:tr>
      <w:tr w:rsidR="00F6531B" w:rsidRPr="00865724" w14:paraId="4DE16C4D" w14:textId="77777777" w:rsidTr="005F347D">
        <w:trPr>
          <w:trHeight w:val="561"/>
          <w:jc w:val="center"/>
        </w:trPr>
        <w:tc>
          <w:tcPr>
            <w:tcW w:w="1555" w:type="dxa"/>
            <w:vAlign w:val="center"/>
          </w:tcPr>
          <w:p w14:paraId="3EF56E22" w14:textId="600A582D" w:rsidR="00F6531B" w:rsidRPr="00865724" w:rsidRDefault="00F6531B" w:rsidP="00D120C4">
            <w:pPr>
              <w:ind w:left="0"/>
              <w:rPr>
                <w:b/>
                <w:lang w:val="fr-FR"/>
              </w:rPr>
            </w:pPr>
            <w:r w:rsidRPr="00865724">
              <w:rPr>
                <w:b/>
                <w:lang w:val="fr-FR"/>
              </w:rPr>
              <w:t>RCBO</w:t>
            </w:r>
          </w:p>
        </w:tc>
        <w:tc>
          <w:tcPr>
            <w:tcW w:w="5221" w:type="dxa"/>
            <w:vAlign w:val="center"/>
          </w:tcPr>
          <w:p w14:paraId="688EEB30" w14:textId="17B87E65" w:rsidR="00F6531B" w:rsidRPr="00865724" w:rsidRDefault="00FE2915" w:rsidP="00D120C4">
            <w:pPr>
              <w:ind w:left="0"/>
              <w:rPr>
                <w:lang w:val="fr-FR"/>
              </w:rPr>
            </w:pPr>
            <w:r w:rsidRPr="00865724">
              <w:rPr>
                <w:lang w:val="fr-FR"/>
              </w:rPr>
              <w:t>Disjoncteur à courant résiduel avec surcharge</w:t>
            </w:r>
          </w:p>
        </w:tc>
      </w:tr>
      <w:tr w:rsidR="00F6531B" w:rsidRPr="00865724" w14:paraId="133A1F83" w14:textId="77777777" w:rsidTr="005F347D">
        <w:trPr>
          <w:trHeight w:val="561"/>
          <w:jc w:val="center"/>
        </w:trPr>
        <w:tc>
          <w:tcPr>
            <w:tcW w:w="1555" w:type="dxa"/>
            <w:vAlign w:val="center"/>
          </w:tcPr>
          <w:p w14:paraId="0131B35D" w14:textId="6DBC4527" w:rsidR="00F6531B" w:rsidRPr="00865724" w:rsidRDefault="00F6531B" w:rsidP="00D120C4">
            <w:pPr>
              <w:ind w:left="0"/>
              <w:rPr>
                <w:b/>
                <w:lang w:val="fr-FR"/>
              </w:rPr>
            </w:pPr>
            <w:r w:rsidRPr="00865724">
              <w:rPr>
                <w:b/>
                <w:lang w:val="fr-FR"/>
              </w:rPr>
              <w:t>RCD</w:t>
            </w:r>
          </w:p>
        </w:tc>
        <w:tc>
          <w:tcPr>
            <w:tcW w:w="5221" w:type="dxa"/>
            <w:vAlign w:val="center"/>
          </w:tcPr>
          <w:p w14:paraId="6ABA96DA" w14:textId="2E64520F" w:rsidR="00F6531B" w:rsidRPr="00865724" w:rsidRDefault="00FE2915" w:rsidP="00D120C4">
            <w:pPr>
              <w:ind w:left="0"/>
              <w:rPr>
                <w:lang w:val="fr-FR"/>
              </w:rPr>
            </w:pPr>
            <w:r w:rsidRPr="00865724">
              <w:rPr>
                <w:lang w:val="fr-FR"/>
              </w:rPr>
              <w:t>Dispositif à courant résiduel ; dispositif qui coupe un circuit électrique lorsqu'</w:t>
            </w:r>
            <w:r w:rsidR="00AF1F58" w:rsidRPr="00865724">
              <w:rPr>
                <w:lang w:val="fr-FR"/>
              </w:rPr>
              <w:t>il détecte une fuite de courant</w:t>
            </w:r>
          </w:p>
        </w:tc>
      </w:tr>
      <w:tr w:rsidR="00F6531B" w:rsidRPr="00865724" w14:paraId="6AE2603C" w14:textId="77777777" w:rsidTr="005F347D">
        <w:trPr>
          <w:trHeight w:val="561"/>
          <w:jc w:val="center"/>
        </w:trPr>
        <w:tc>
          <w:tcPr>
            <w:tcW w:w="1555" w:type="dxa"/>
            <w:vAlign w:val="center"/>
          </w:tcPr>
          <w:p w14:paraId="1EE31665" w14:textId="08CCC282" w:rsidR="00F6531B" w:rsidRPr="00865724" w:rsidRDefault="00F6531B" w:rsidP="00D120C4">
            <w:pPr>
              <w:ind w:left="0"/>
              <w:rPr>
                <w:b/>
                <w:lang w:val="fr-FR"/>
              </w:rPr>
            </w:pPr>
            <w:r w:rsidRPr="00865724">
              <w:rPr>
                <w:b/>
                <w:lang w:val="fr-FR"/>
              </w:rPr>
              <w:t>RFID</w:t>
            </w:r>
          </w:p>
        </w:tc>
        <w:tc>
          <w:tcPr>
            <w:tcW w:w="5221" w:type="dxa"/>
            <w:vAlign w:val="center"/>
          </w:tcPr>
          <w:p w14:paraId="08DEEACD" w14:textId="00281B70" w:rsidR="00F6531B" w:rsidRPr="00865724" w:rsidRDefault="001F2293" w:rsidP="00D120C4">
            <w:pPr>
              <w:ind w:left="0"/>
              <w:rPr>
                <w:lang w:val="fr-FR"/>
              </w:rPr>
            </w:pPr>
            <w:r w:rsidRPr="00865724">
              <w:rPr>
                <w:lang w:val="fr-FR"/>
              </w:rPr>
              <w:t>Identification par radiofréquence ; méthode d'authentification des charges</w:t>
            </w:r>
          </w:p>
        </w:tc>
      </w:tr>
      <w:tr w:rsidR="00F6531B" w:rsidRPr="00865724" w14:paraId="18CD4FB2" w14:textId="77777777" w:rsidTr="005F347D">
        <w:trPr>
          <w:trHeight w:val="561"/>
          <w:jc w:val="center"/>
        </w:trPr>
        <w:tc>
          <w:tcPr>
            <w:tcW w:w="1555" w:type="dxa"/>
            <w:vAlign w:val="center"/>
          </w:tcPr>
          <w:p w14:paraId="13D75DD6" w14:textId="2AA5CD8B" w:rsidR="00F6531B" w:rsidRPr="00865724" w:rsidRDefault="00F6531B" w:rsidP="00D120C4">
            <w:pPr>
              <w:ind w:left="0"/>
              <w:rPr>
                <w:b/>
                <w:lang w:val="fr-FR"/>
              </w:rPr>
            </w:pPr>
            <w:r w:rsidRPr="00865724">
              <w:rPr>
                <w:b/>
                <w:lang w:val="fr-FR"/>
              </w:rPr>
              <w:t>SoC</w:t>
            </w:r>
          </w:p>
        </w:tc>
        <w:tc>
          <w:tcPr>
            <w:tcW w:w="5221" w:type="dxa"/>
            <w:vAlign w:val="center"/>
          </w:tcPr>
          <w:p w14:paraId="48379EA1" w14:textId="61F2845B" w:rsidR="00F6531B" w:rsidRPr="00865724" w:rsidRDefault="001F2293" w:rsidP="00D120C4">
            <w:pPr>
              <w:ind w:left="0"/>
              <w:rPr>
                <w:lang w:val="fr-FR"/>
              </w:rPr>
            </w:pPr>
            <w:r w:rsidRPr="00865724">
              <w:rPr>
                <w:lang w:val="fr-FR"/>
              </w:rPr>
              <w:t>État de charge ; le niveau de charge d'une batterie électrique par rapport à sa capacité. 0%=vide ; 100%=plein</w:t>
            </w:r>
          </w:p>
        </w:tc>
      </w:tr>
      <w:tr w:rsidR="00F6531B" w:rsidRPr="00865724" w14:paraId="4E362952" w14:textId="77777777" w:rsidTr="005F347D">
        <w:trPr>
          <w:trHeight w:val="561"/>
          <w:jc w:val="center"/>
        </w:trPr>
        <w:tc>
          <w:tcPr>
            <w:tcW w:w="1555" w:type="dxa"/>
            <w:vAlign w:val="center"/>
          </w:tcPr>
          <w:p w14:paraId="1127F89B" w14:textId="0EDC1525" w:rsidR="00F6531B" w:rsidRPr="00865724" w:rsidRDefault="00F6531B" w:rsidP="00D120C4">
            <w:pPr>
              <w:ind w:left="0"/>
              <w:rPr>
                <w:b/>
                <w:lang w:val="fr-FR"/>
              </w:rPr>
            </w:pPr>
            <w:r w:rsidRPr="00865724">
              <w:rPr>
                <w:b/>
                <w:lang w:val="fr-FR"/>
              </w:rPr>
              <w:t>SPD</w:t>
            </w:r>
          </w:p>
        </w:tc>
        <w:tc>
          <w:tcPr>
            <w:tcW w:w="5221" w:type="dxa"/>
            <w:vAlign w:val="center"/>
          </w:tcPr>
          <w:p w14:paraId="4579015D" w14:textId="5833CF95" w:rsidR="00F6531B" w:rsidRPr="00865724" w:rsidRDefault="001F2293" w:rsidP="00D120C4">
            <w:pPr>
              <w:ind w:left="0"/>
              <w:rPr>
                <w:lang w:val="fr-FR"/>
              </w:rPr>
            </w:pPr>
            <w:r w:rsidRPr="00865724">
              <w:rPr>
                <w:lang w:val="fr-FR"/>
              </w:rPr>
              <w:t>Dispositif de protection contre les surtensions ; dispositif destiné à protéger les équipements électriques contre les pointes de tensio</w:t>
            </w:r>
            <w:r w:rsidR="00AF1F58" w:rsidRPr="00865724">
              <w:rPr>
                <w:lang w:val="fr-FR"/>
              </w:rPr>
              <w:t>n dans les circuits alternatifs</w:t>
            </w:r>
          </w:p>
        </w:tc>
      </w:tr>
      <w:tr w:rsidR="00F6531B" w:rsidRPr="00865724" w14:paraId="2A260B42" w14:textId="77777777" w:rsidTr="005F347D">
        <w:trPr>
          <w:trHeight w:val="48"/>
          <w:jc w:val="center"/>
        </w:trPr>
        <w:tc>
          <w:tcPr>
            <w:tcW w:w="1555" w:type="dxa"/>
            <w:vAlign w:val="center"/>
          </w:tcPr>
          <w:p w14:paraId="75DFFC27" w14:textId="794B4CCE" w:rsidR="00F6531B" w:rsidRPr="00865724" w:rsidRDefault="00F6531B" w:rsidP="00D120C4">
            <w:pPr>
              <w:ind w:left="0"/>
              <w:rPr>
                <w:b/>
                <w:lang w:val="fr-FR"/>
              </w:rPr>
            </w:pPr>
            <w:r w:rsidRPr="00865724">
              <w:rPr>
                <w:b/>
                <w:lang w:val="fr-FR"/>
              </w:rPr>
              <w:t>TCU</w:t>
            </w:r>
          </w:p>
        </w:tc>
        <w:tc>
          <w:tcPr>
            <w:tcW w:w="5221" w:type="dxa"/>
            <w:vAlign w:val="center"/>
          </w:tcPr>
          <w:p w14:paraId="2CD95F34" w14:textId="21E8731A" w:rsidR="00F6531B" w:rsidRPr="00865724" w:rsidRDefault="001F2293" w:rsidP="00D120C4">
            <w:pPr>
              <w:ind w:left="0"/>
              <w:rPr>
                <w:lang w:val="fr-FR"/>
              </w:rPr>
            </w:pPr>
            <w:r w:rsidRPr="00865724">
              <w:rPr>
                <w:lang w:val="fr-FR"/>
              </w:rPr>
              <w:t>Unité de contrôle des transactions : matériel intelligent pour gérer l'interface homme-machine, le comptage, les transactions et la co</w:t>
            </w:r>
            <w:r w:rsidR="00AF1F58" w:rsidRPr="00865724">
              <w:rPr>
                <w:lang w:val="fr-FR"/>
              </w:rPr>
              <w:t>mmunication avec le back-office</w:t>
            </w:r>
          </w:p>
        </w:tc>
      </w:tr>
    </w:tbl>
    <w:p w14:paraId="4ECD033C" w14:textId="6EF48FE6" w:rsidR="00B67D5F" w:rsidRPr="00865724" w:rsidRDefault="001F2293" w:rsidP="00D120C4">
      <w:pPr>
        <w:pStyle w:val="10"/>
        <w:rPr>
          <w:lang w:val="fr-FR"/>
        </w:rPr>
      </w:pPr>
      <w:bookmarkStart w:id="33" w:name="1.9_General_symbols_and_signal_words"/>
      <w:bookmarkStart w:id="34" w:name="_bookmark9"/>
      <w:bookmarkStart w:id="35" w:name="1.10_Special_symbols_for_warnings_and_da"/>
      <w:bookmarkStart w:id="36" w:name="_bookmark10"/>
      <w:bookmarkStart w:id="37" w:name="1.11_Related_documents"/>
      <w:bookmarkStart w:id="38" w:name="_bookmark11"/>
      <w:bookmarkStart w:id="39" w:name="1.12_Manufacturer_and_contact_data"/>
      <w:bookmarkStart w:id="40" w:name="_bookmark12"/>
      <w:bookmarkStart w:id="41" w:name="1.13_Abbreviations"/>
      <w:bookmarkStart w:id="42" w:name="_bookmark13"/>
      <w:bookmarkStart w:id="43" w:name="1.14_Terminology"/>
      <w:bookmarkStart w:id="44" w:name="_bookmark14"/>
      <w:bookmarkStart w:id="45" w:name="_Toc120622624"/>
      <w:bookmarkEnd w:id="28"/>
      <w:bookmarkEnd w:id="29"/>
      <w:bookmarkEnd w:id="33"/>
      <w:bookmarkEnd w:id="34"/>
      <w:bookmarkEnd w:id="35"/>
      <w:bookmarkEnd w:id="36"/>
      <w:bookmarkEnd w:id="37"/>
      <w:bookmarkEnd w:id="38"/>
      <w:bookmarkEnd w:id="39"/>
      <w:bookmarkEnd w:id="40"/>
      <w:bookmarkEnd w:id="41"/>
      <w:bookmarkEnd w:id="42"/>
      <w:bookmarkEnd w:id="43"/>
      <w:bookmarkEnd w:id="44"/>
      <w:r w:rsidRPr="00865724">
        <w:rPr>
          <w:lang w:val="fr-FR"/>
        </w:rPr>
        <w:lastRenderedPageBreak/>
        <w:t>Sécurité</w:t>
      </w:r>
      <w:bookmarkEnd w:id="45"/>
    </w:p>
    <w:p w14:paraId="760126E6" w14:textId="2AEBAA1A" w:rsidR="001026E0" w:rsidRPr="00865724" w:rsidRDefault="001F2293" w:rsidP="00D120C4">
      <w:pPr>
        <w:pStyle w:val="2"/>
        <w:spacing w:before="240" w:line="240" w:lineRule="auto"/>
        <w:rPr>
          <w:rFonts w:cs="Arial"/>
          <w:lang w:val="fr-FR"/>
        </w:rPr>
      </w:pPr>
      <w:bookmarkStart w:id="46" w:name="2.1_Liability"/>
      <w:bookmarkStart w:id="47" w:name="_bookmark17"/>
      <w:bookmarkStart w:id="48" w:name="2.2_General_safety_instructions"/>
      <w:bookmarkStart w:id="49" w:name="_bookmark18"/>
      <w:bookmarkStart w:id="50" w:name="2.3_Responsibilities_for_the_owner"/>
      <w:bookmarkStart w:id="51" w:name="_bookmark19"/>
      <w:bookmarkStart w:id="52" w:name="_Toc120622625"/>
      <w:bookmarkStart w:id="53" w:name="_Ref101788073"/>
      <w:bookmarkStart w:id="54" w:name="_Ref103159006"/>
      <w:bookmarkEnd w:id="46"/>
      <w:bookmarkEnd w:id="47"/>
      <w:bookmarkEnd w:id="48"/>
      <w:bookmarkEnd w:id="49"/>
      <w:bookmarkEnd w:id="50"/>
      <w:bookmarkEnd w:id="51"/>
      <w:r w:rsidRPr="00865724">
        <w:rPr>
          <w:rFonts w:cs="Arial"/>
          <w:lang w:val="fr-FR"/>
        </w:rPr>
        <w:t>Avertissements en matière de sécurité</w:t>
      </w:r>
      <w:bookmarkEnd w:id="52"/>
    </w:p>
    <w:p w14:paraId="253E3846" w14:textId="65108DDE" w:rsidR="001026E0" w:rsidRPr="00865724" w:rsidRDefault="001F2293" w:rsidP="00D120C4">
      <w:pPr>
        <w:pStyle w:val="ad"/>
        <w:numPr>
          <w:ilvl w:val="0"/>
          <w:numId w:val="26"/>
        </w:numPr>
        <w:spacing w:beforeLines="20" w:before="48" w:afterLines="20" w:after="48" w:line="240" w:lineRule="auto"/>
        <w:ind w:left="654"/>
        <w:rPr>
          <w:lang w:val="fr-FR"/>
        </w:rPr>
      </w:pPr>
      <w:r w:rsidRPr="00865724">
        <w:rPr>
          <w:snapToGrid w:val="0"/>
          <w:lang w:val="fr-FR"/>
        </w:rPr>
        <w:t>Débranchez l'alimentation électrique du MaxiCharger pendant toute la procédure d'installation.</w:t>
      </w:r>
    </w:p>
    <w:p w14:paraId="5F018C80" w14:textId="718F57B9" w:rsidR="001026E0" w:rsidRPr="00865724" w:rsidRDefault="00F36D08" w:rsidP="00D120C4">
      <w:pPr>
        <w:pStyle w:val="ad"/>
        <w:numPr>
          <w:ilvl w:val="0"/>
          <w:numId w:val="26"/>
        </w:numPr>
        <w:spacing w:beforeLines="20" w:before="48" w:afterLines="20" w:after="48" w:line="240" w:lineRule="auto"/>
        <w:ind w:left="654"/>
        <w:rPr>
          <w:lang w:val="fr-FR"/>
        </w:rPr>
      </w:pPr>
      <w:r w:rsidRPr="00865724">
        <w:rPr>
          <w:lang w:val="fr-FR"/>
        </w:rPr>
        <w:t>La capacité de charge du réseau doit répondre aux exigences du MaxiCharger.</w:t>
      </w:r>
    </w:p>
    <w:p w14:paraId="5977F7BF" w14:textId="66F2CD2D" w:rsidR="001026E0" w:rsidRPr="00865724" w:rsidRDefault="005907E1" w:rsidP="00D120C4">
      <w:pPr>
        <w:pStyle w:val="ad"/>
        <w:numPr>
          <w:ilvl w:val="0"/>
          <w:numId w:val="26"/>
        </w:numPr>
        <w:spacing w:beforeLines="20" w:before="48" w:afterLines="20" w:after="48" w:line="240" w:lineRule="auto"/>
        <w:ind w:left="654"/>
        <w:rPr>
          <w:lang w:val="fr-FR"/>
        </w:rPr>
      </w:pPr>
      <w:r w:rsidRPr="00865724">
        <w:rPr>
          <w:lang w:val="fr-FR"/>
        </w:rPr>
        <w:t>Connectez le MaxiCharger à un système de câblage permanent, métallique et mis à la terre. Sinon, utilisez le conducteur de mise à la terre de l'équipement avec les conducteurs du circuit et connectez-le au terminal ou au fil de mise à la terre de l'équipement sur le produit.</w:t>
      </w:r>
    </w:p>
    <w:p w14:paraId="6A682DC8" w14:textId="761666F5" w:rsidR="001026E0" w:rsidRPr="00865724" w:rsidRDefault="005907E1" w:rsidP="00D120C4">
      <w:pPr>
        <w:pStyle w:val="ad"/>
        <w:numPr>
          <w:ilvl w:val="0"/>
          <w:numId w:val="26"/>
        </w:numPr>
        <w:spacing w:beforeLines="20" w:before="48" w:afterLines="20" w:after="48" w:line="240" w:lineRule="auto"/>
        <w:ind w:left="654"/>
        <w:rPr>
          <w:lang w:val="fr-FR"/>
        </w:rPr>
      </w:pPr>
      <w:r w:rsidRPr="00865724">
        <w:rPr>
          <w:lang w:val="fr-FR"/>
        </w:rPr>
        <w:t>Le personnel non qualifié doit garder une distance de sécurité pendant toute la procédure d'installation.</w:t>
      </w:r>
    </w:p>
    <w:p w14:paraId="39B131DD" w14:textId="62A1B02A" w:rsidR="001026E0" w:rsidRPr="00865724" w:rsidRDefault="005907E1" w:rsidP="00D120C4">
      <w:pPr>
        <w:pStyle w:val="ad"/>
        <w:numPr>
          <w:ilvl w:val="0"/>
          <w:numId w:val="26"/>
        </w:numPr>
        <w:spacing w:beforeLines="20" w:before="48" w:afterLines="20" w:after="48" w:line="240" w:lineRule="auto"/>
        <w:ind w:left="654"/>
        <w:rPr>
          <w:lang w:val="fr-FR"/>
        </w:rPr>
      </w:pPr>
      <w:r w:rsidRPr="00865724">
        <w:rPr>
          <w:lang w:val="fr-FR"/>
        </w:rPr>
        <w:t>Les connexions au MaxiCharger doivent être conformes à toutes les règles locales applicables.</w:t>
      </w:r>
    </w:p>
    <w:p w14:paraId="5DD2CDD0" w14:textId="1F5A658B" w:rsidR="001026E0" w:rsidRPr="00865724" w:rsidRDefault="005907E1" w:rsidP="00D120C4">
      <w:pPr>
        <w:pStyle w:val="ad"/>
        <w:numPr>
          <w:ilvl w:val="0"/>
          <w:numId w:val="26"/>
        </w:numPr>
        <w:spacing w:beforeLines="20" w:before="48" w:afterLines="20" w:after="48" w:line="240" w:lineRule="auto"/>
        <w:ind w:left="654"/>
        <w:rPr>
          <w:lang w:val="fr-FR"/>
        </w:rPr>
      </w:pPr>
      <w:r w:rsidRPr="00865724">
        <w:rPr>
          <w:lang w:val="fr-FR"/>
        </w:rPr>
        <w:t>N'utilisez que des fils électriques de calibre et d'isolation suffisants pour répondre aux besoins en courant nominal et en tension.</w:t>
      </w:r>
    </w:p>
    <w:p w14:paraId="7B2E9F4B" w14:textId="54F9A284" w:rsidR="001026E0" w:rsidRPr="00865724" w:rsidRDefault="00D8145D" w:rsidP="00D120C4">
      <w:pPr>
        <w:pStyle w:val="ad"/>
        <w:numPr>
          <w:ilvl w:val="0"/>
          <w:numId w:val="26"/>
        </w:numPr>
        <w:spacing w:beforeLines="20" w:before="48" w:afterLines="20" w:after="48" w:line="240" w:lineRule="auto"/>
        <w:ind w:left="654"/>
        <w:rPr>
          <w:lang w:val="fr-FR"/>
        </w:rPr>
      </w:pPr>
      <w:r w:rsidRPr="00865724">
        <w:rPr>
          <w:lang w:val="fr-FR"/>
        </w:rPr>
        <w:t>Protégez le câblage à l'intérieur du MaxiCharger contre tout dommage et n'obstruez pas le câblage lors de l'entretien de l'armoire.</w:t>
      </w:r>
    </w:p>
    <w:p w14:paraId="46A1EE51" w14:textId="08F78E9B" w:rsidR="001026E0" w:rsidRPr="00865724" w:rsidRDefault="00D8145D" w:rsidP="00D120C4">
      <w:pPr>
        <w:pStyle w:val="ad"/>
        <w:numPr>
          <w:ilvl w:val="0"/>
          <w:numId w:val="26"/>
        </w:numPr>
        <w:spacing w:beforeLines="20" w:before="48" w:afterLines="20" w:after="48" w:line="240" w:lineRule="auto"/>
        <w:ind w:left="654"/>
        <w:rPr>
          <w:lang w:val="fr-FR"/>
        </w:rPr>
      </w:pPr>
      <w:r w:rsidRPr="00865724">
        <w:rPr>
          <w:lang w:val="fr-FR"/>
        </w:rPr>
        <w:t>Maintenez l'armoire à l'écart de toute source d'eau.</w:t>
      </w:r>
    </w:p>
    <w:p w14:paraId="4D406CD2" w14:textId="4E984C00" w:rsidR="001026E0" w:rsidRPr="00865724" w:rsidRDefault="00D8145D" w:rsidP="00D120C4">
      <w:pPr>
        <w:pStyle w:val="ad"/>
        <w:numPr>
          <w:ilvl w:val="0"/>
          <w:numId w:val="26"/>
        </w:numPr>
        <w:spacing w:beforeLines="20" w:before="48" w:afterLines="20" w:after="48" w:line="240" w:lineRule="auto"/>
        <w:ind w:left="654"/>
        <w:rPr>
          <w:lang w:val="fr-FR"/>
        </w:rPr>
      </w:pPr>
      <w:r w:rsidRPr="00865724">
        <w:rPr>
          <w:lang w:val="fr-FR"/>
        </w:rPr>
        <w:t>Protégez le MaxiCharger avec des dispositifs et des mesures de sécurité conformément à la réglementation locale.</w:t>
      </w:r>
    </w:p>
    <w:p w14:paraId="3B9B947F" w14:textId="4147FD24" w:rsidR="001026E0" w:rsidRPr="00865724" w:rsidRDefault="00D8145D" w:rsidP="00D120C4">
      <w:pPr>
        <w:pStyle w:val="ad"/>
        <w:numPr>
          <w:ilvl w:val="0"/>
          <w:numId w:val="26"/>
        </w:numPr>
        <w:spacing w:beforeLines="20" w:before="48" w:afterLines="20" w:after="48" w:line="240" w:lineRule="auto"/>
        <w:ind w:left="654"/>
        <w:rPr>
          <w:lang w:val="fr-FR"/>
        </w:rPr>
      </w:pPr>
      <w:r w:rsidRPr="00865724">
        <w:rPr>
          <w:lang w:val="fr-FR"/>
        </w:rPr>
        <w:t>Portez les équipements de protection individuelle appropriés tels que des vêtements de protection, des gants de sécurité, des chaussures de sécurité et des lunettes de sécurité si nécessaire.</w:t>
      </w:r>
    </w:p>
    <w:p w14:paraId="5738E2AC" w14:textId="44134040" w:rsidR="00B67D5F" w:rsidRPr="00865724" w:rsidRDefault="00D8145D" w:rsidP="00D120C4">
      <w:pPr>
        <w:pStyle w:val="2"/>
        <w:spacing w:before="240" w:line="240" w:lineRule="auto"/>
        <w:rPr>
          <w:rFonts w:cs="Arial"/>
          <w:lang w:val="fr-FR"/>
        </w:rPr>
      </w:pPr>
      <w:bookmarkStart w:id="55" w:name="_Ref114042343"/>
      <w:bookmarkStart w:id="56" w:name="_Toc120622626"/>
      <w:bookmarkEnd w:id="53"/>
      <w:bookmarkEnd w:id="54"/>
      <w:r w:rsidRPr="00865724">
        <w:rPr>
          <w:rFonts w:cs="Arial"/>
          <w:lang w:val="fr-FR"/>
        </w:rPr>
        <w:t>Responsabilité du propriétaire</w:t>
      </w:r>
      <w:bookmarkEnd w:id="55"/>
      <w:bookmarkEnd w:id="56"/>
    </w:p>
    <w:p w14:paraId="40E91481" w14:textId="416CB197" w:rsidR="00B67D5F" w:rsidRPr="00865724" w:rsidRDefault="0014120D" w:rsidP="00D120C4">
      <w:pPr>
        <w:pStyle w:val="EN"/>
        <w:spacing w:line="240" w:lineRule="auto"/>
        <w:rPr>
          <w:lang w:val="fr-FR"/>
        </w:rPr>
      </w:pPr>
      <w:r w:rsidRPr="00865724">
        <w:rPr>
          <w:lang w:val="fr-FR"/>
        </w:rPr>
        <w:t>Le propriétaire du MaxiCharger utilise le MaxiCharger à des fins commerciales ou professionnelles pour lui-même ou pour une utilisation par des tiers. Pour protéger l'utilisateur, les autres employés ou les tiers, le propriétaire porte la responsabilité légale du fonctionnement de la borne de recharge et assume les responsabilités suivantes :</w:t>
      </w:r>
    </w:p>
    <w:p w14:paraId="4DDB132C" w14:textId="2FB1DE22" w:rsidR="000F0CE7" w:rsidRPr="00865724" w:rsidRDefault="0014120D" w:rsidP="00D120C4">
      <w:pPr>
        <w:pStyle w:val="ItemList"/>
        <w:spacing w:before="48" w:after="48" w:line="240" w:lineRule="auto"/>
        <w:rPr>
          <w:lang w:val="fr-FR"/>
        </w:rPr>
      </w:pPr>
      <w:r w:rsidRPr="00865724">
        <w:rPr>
          <w:lang w:val="fr-FR"/>
        </w:rPr>
        <w:t>Identifier tout danger (sur la base d'une évaluation des risques) résultant des conditions de travail sur le site.</w:t>
      </w:r>
    </w:p>
    <w:p w14:paraId="48C47C25" w14:textId="7878A004" w:rsidR="00B67D5F" w:rsidRPr="00865724" w:rsidRDefault="0014120D" w:rsidP="00D120C4">
      <w:pPr>
        <w:pStyle w:val="ItemList"/>
        <w:spacing w:before="48" w:after="48" w:line="240" w:lineRule="auto"/>
        <w:rPr>
          <w:lang w:val="fr-FR"/>
        </w:rPr>
      </w:pPr>
      <w:r w:rsidRPr="00865724">
        <w:rPr>
          <w:lang w:val="fr-FR"/>
        </w:rPr>
        <w:t>Connaître et appliquer toutes les règles locales.</w:t>
      </w:r>
    </w:p>
    <w:p w14:paraId="5FB59E6D" w14:textId="122548E3" w:rsidR="00B67D5F" w:rsidRPr="00865724" w:rsidRDefault="0014120D" w:rsidP="00D120C4">
      <w:pPr>
        <w:pStyle w:val="ItemList"/>
        <w:spacing w:before="48" w:after="48" w:line="240" w:lineRule="auto"/>
        <w:rPr>
          <w:lang w:val="fr-FR"/>
        </w:rPr>
      </w:pPr>
      <w:r w:rsidRPr="00865724">
        <w:rPr>
          <w:lang w:val="fr-FR"/>
        </w:rPr>
        <w:t>Installe</w:t>
      </w:r>
      <w:r w:rsidR="00C56200" w:rsidRPr="00865724">
        <w:rPr>
          <w:lang w:val="fr-FR"/>
        </w:rPr>
        <w:t>r</w:t>
      </w:r>
      <w:r w:rsidRPr="00865724">
        <w:rPr>
          <w:lang w:val="fr-FR"/>
        </w:rPr>
        <w:t xml:space="preserve"> des dispositifs de protection avant d'utiliser le MaxiCharger.</w:t>
      </w:r>
    </w:p>
    <w:p w14:paraId="558B92AA" w14:textId="14E82A0E" w:rsidR="00B67D5F" w:rsidRPr="00865724" w:rsidRDefault="00C56200" w:rsidP="00D120C4">
      <w:pPr>
        <w:pStyle w:val="ItemList"/>
        <w:spacing w:before="48" w:after="48" w:line="240" w:lineRule="auto"/>
        <w:rPr>
          <w:lang w:val="fr-FR"/>
        </w:rPr>
      </w:pPr>
      <w:r w:rsidRPr="00865724">
        <w:rPr>
          <w:lang w:val="fr-FR"/>
        </w:rPr>
        <w:t>S'assurer que tous les dispositifs de protection sont installés après les travaux d'installation ou d'entretien.</w:t>
      </w:r>
    </w:p>
    <w:p w14:paraId="66866024" w14:textId="7940E60C" w:rsidR="00B67D5F" w:rsidRPr="00865724" w:rsidRDefault="003E4064" w:rsidP="00D120C4">
      <w:pPr>
        <w:pStyle w:val="ItemList"/>
        <w:spacing w:before="48" w:after="48" w:line="240" w:lineRule="auto"/>
        <w:rPr>
          <w:lang w:val="fr-FR"/>
        </w:rPr>
      </w:pPr>
      <w:r w:rsidRPr="00865724">
        <w:rPr>
          <w:lang w:val="fr-FR"/>
        </w:rPr>
        <w:t>Préparez un plan d'urgence qui indique aux gens ce qu'ils doivent faire en cas d'urgence.</w:t>
      </w:r>
    </w:p>
    <w:p w14:paraId="4C2343DB" w14:textId="2F358668" w:rsidR="00B67D5F" w:rsidRPr="00865724" w:rsidRDefault="003E4064" w:rsidP="00D120C4">
      <w:pPr>
        <w:pStyle w:val="ItemList"/>
        <w:spacing w:before="48" w:after="48" w:line="240" w:lineRule="auto"/>
        <w:rPr>
          <w:lang w:val="fr-FR"/>
        </w:rPr>
      </w:pPr>
      <w:r w:rsidRPr="00865724">
        <w:rPr>
          <w:lang w:val="fr-FR"/>
        </w:rPr>
        <w:t>Veiller à ce que tous les employés et les tiers soient qualifiés pour effectuer le travail conformément à la réglementation locale applicable.</w:t>
      </w:r>
    </w:p>
    <w:p w14:paraId="7FEF0F48" w14:textId="54DC76D1" w:rsidR="00B67D5F" w:rsidRPr="00865724" w:rsidRDefault="003E4064" w:rsidP="00D120C4">
      <w:pPr>
        <w:pStyle w:val="ItemList"/>
        <w:spacing w:before="48" w:after="48" w:line="240" w:lineRule="auto"/>
        <w:rPr>
          <w:lang w:val="fr-FR"/>
        </w:rPr>
      </w:pPr>
      <w:r w:rsidRPr="00865724">
        <w:rPr>
          <w:lang w:val="fr-FR"/>
        </w:rPr>
        <w:lastRenderedPageBreak/>
        <w:t>S'assurer qu'il y a suffisamment d'espace autour du MaxiCharger pour effectuer en toute sécurité les travaux de maintenance et d'installation.</w:t>
      </w:r>
    </w:p>
    <w:p w14:paraId="09159A37" w14:textId="7BB45021" w:rsidR="00B67D5F" w:rsidRPr="00865724" w:rsidRDefault="005D10D5" w:rsidP="00D120C4">
      <w:pPr>
        <w:pStyle w:val="ItemList"/>
        <w:spacing w:before="48" w:after="48" w:line="240" w:lineRule="auto"/>
        <w:rPr>
          <w:rFonts w:eastAsia="Verdana"/>
          <w:sz w:val="20"/>
          <w:szCs w:val="20"/>
          <w:lang w:val="fr-FR"/>
        </w:rPr>
      </w:pPr>
      <w:r w:rsidRPr="00865724">
        <w:rPr>
          <w:lang w:val="fr-FR"/>
        </w:rPr>
        <w:t>Identifier un opérateur de site qui est responsable du fonctionnement sûr du MaxiCharger et de la coordination de tous les travaux, si le propriétaire ne s'acquitte pas de ces tâches.</w:t>
      </w:r>
    </w:p>
    <w:p w14:paraId="3F7AF210" w14:textId="7A09AA2F" w:rsidR="00B41757" w:rsidRPr="00865724" w:rsidRDefault="005D10D5" w:rsidP="00D120C4">
      <w:pPr>
        <w:pStyle w:val="ItemList"/>
        <w:spacing w:before="48" w:after="48" w:line="240" w:lineRule="auto"/>
        <w:rPr>
          <w:rFonts w:eastAsia="Verdana"/>
          <w:sz w:val="20"/>
          <w:szCs w:val="20"/>
          <w:lang w:val="fr-FR"/>
        </w:rPr>
      </w:pPr>
      <w:r w:rsidRPr="00865724">
        <w:rPr>
          <w:lang w:val="fr-FR"/>
        </w:rPr>
        <w:t>S'assurer que tous les ingénieurs d'installation qualifiés se conforment aux règlements locaux et aux instructions d'installation, ainsi qu'aux spécifications du MaxiCharger.</w:t>
      </w:r>
    </w:p>
    <w:p w14:paraId="229D8E5D" w14:textId="48604931" w:rsidR="00B67D5F" w:rsidRPr="00865724" w:rsidRDefault="005D10D5" w:rsidP="00D120C4">
      <w:pPr>
        <w:pStyle w:val="2"/>
        <w:spacing w:before="240" w:line="240" w:lineRule="auto"/>
        <w:rPr>
          <w:rFonts w:cs="Arial"/>
          <w:lang w:val="fr-FR"/>
        </w:rPr>
      </w:pPr>
      <w:bookmarkStart w:id="57" w:name="2.4_Required_qualifications_for_the_inst"/>
      <w:bookmarkStart w:id="58" w:name="_bookmark20"/>
      <w:bookmarkStart w:id="59" w:name="_Ref114042382"/>
      <w:bookmarkStart w:id="60" w:name="_Toc120622627"/>
      <w:bookmarkEnd w:id="57"/>
      <w:bookmarkEnd w:id="58"/>
      <w:r w:rsidRPr="00865724">
        <w:rPr>
          <w:rFonts w:cs="Arial"/>
          <w:lang w:val="fr-FR"/>
        </w:rPr>
        <w:t>Qualification de l'Ingénieur d'installation</w:t>
      </w:r>
      <w:bookmarkEnd w:id="59"/>
      <w:bookmarkEnd w:id="60"/>
    </w:p>
    <w:p w14:paraId="651CDB70" w14:textId="2C922A07" w:rsidR="00B41757" w:rsidRPr="00865724" w:rsidRDefault="005D10D5" w:rsidP="00D120C4">
      <w:pPr>
        <w:pStyle w:val="EN"/>
        <w:spacing w:line="240" w:lineRule="auto"/>
        <w:rPr>
          <w:lang w:val="fr-FR"/>
        </w:rPr>
      </w:pPr>
      <w:r w:rsidRPr="00865724">
        <w:rPr>
          <w:lang w:val="fr-FR"/>
        </w:rPr>
        <w:t>Les ingénieurs d'installation doivent :</w:t>
      </w:r>
    </w:p>
    <w:p w14:paraId="22121917" w14:textId="14C11060" w:rsidR="00B41757" w:rsidRPr="00865724" w:rsidRDefault="005D10D5" w:rsidP="00D120C4">
      <w:pPr>
        <w:pStyle w:val="ItemList"/>
        <w:spacing w:before="48" w:after="48" w:line="240" w:lineRule="auto"/>
        <w:rPr>
          <w:lang w:val="fr-FR"/>
        </w:rPr>
      </w:pPr>
      <w:r w:rsidRPr="00865724">
        <w:rPr>
          <w:lang w:val="fr-FR"/>
        </w:rPr>
        <w:t>Être qualifié conformément à toutes les règles locales applicables pour effectuer le travail.</w:t>
      </w:r>
    </w:p>
    <w:p w14:paraId="458E999D" w14:textId="68FAF132" w:rsidR="00B67D5F" w:rsidRPr="00865724" w:rsidRDefault="00E61253" w:rsidP="00D120C4">
      <w:pPr>
        <w:pStyle w:val="ItemList"/>
        <w:spacing w:before="48" w:after="48" w:line="240" w:lineRule="auto"/>
        <w:rPr>
          <w:lang w:val="fr-FR"/>
        </w:rPr>
      </w:pPr>
      <w:r w:rsidRPr="00865724">
        <w:rPr>
          <w:lang w:val="fr-FR"/>
        </w:rPr>
        <w:t>Être complètement familier avec le MaxiCharger et son installation sûre.</w:t>
      </w:r>
    </w:p>
    <w:p w14:paraId="69651A79" w14:textId="7AF1DD44" w:rsidR="00B67D5F" w:rsidRPr="00865724" w:rsidRDefault="00E61253" w:rsidP="00D120C4">
      <w:pPr>
        <w:pStyle w:val="ItemList"/>
        <w:spacing w:before="48" w:after="48" w:line="240" w:lineRule="auto"/>
        <w:rPr>
          <w:lang w:val="fr-FR"/>
        </w:rPr>
      </w:pPr>
      <w:r w:rsidRPr="00865724">
        <w:rPr>
          <w:lang w:val="fr-FR"/>
        </w:rPr>
        <w:t>Respecter toutes les règles locales et les instructions du manuel d'installation</w:t>
      </w:r>
    </w:p>
    <w:p w14:paraId="34473E6A" w14:textId="5973AC40" w:rsidR="003D247A" w:rsidRPr="00865724" w:rsidRDefault="00E61253" w:rsidP="00D120C4">
      <w:pPr>
        <w:pStyle w:val="2"/>
        <w:spacing w:before="240" w:line="240" w:lineRule="auto"/>
        <w:rPr>
          <w:rFonts w:cs="Arial"/>
          <w:lang w:val="fr-FR"/>
        </w:rPr>
      </w:pPr>
      <w:bookmarkStart w:id="61" w:name="2.5_Personal_protective_equipment"/>
      <w:bookmarkStart w:id="62" w:name="_bookmark21"/>
      <w:bookmarkStart w:id="63" w:name="_Toc120622628"/>
      <w:bookmarkEnd w:id="61"/>
      <w:bookmarkEnd w:id="62"/>
      <w:r w:rsidRPr="00865724">
        <w:rPr>
          <w:rFonts w:cs="Arial"/>
          <w:lang w:val="fr-FR"/>
        </w:rPr>
        <w:t>Instructions d'utilisation</w:t>
      </w:r>
      <w:bookmarkEnd w:id="63"/>
    </w:p>
    <w:p w14:paraId="2C323BD4" w14:textId="0B943E8A" w:rsidR="003D247A" w:rsidRPr="00865724" w:rsidRDefault="00E61253" w:rsidP="00D120C4">
      <w:pPr>
        <w:pStyle w:val="EN"/>
        <w:spacing w:line="240" w:lineRule="auto"/>
        <w:rPr>
          <w:lang w:val="fr-FR"/>
        </w:rPr>
      </w:pPr>
      <w:r w:rsidRPr="00865724">
        <w:rPr>
          <w:lang w:val="fr-FR"/>
        </w:rPr>
        <w:t>N'utilisez pas le MaxiCharger et contactez immédiatement le fabricant si l'une des situations suivantes se produit :</w:t>
      </w:r>
    </w:p>
    <w:p w14:paraId="038A4F06" w14:textId="4E88B6C3" w:rsidR="00B41757" w:rsidRPr="00865724" w:rsidRDefault="00E61253" w:rsidP="00D120C4">
      <w:pPr>
        <w:pStyle w:val="ItemList"/>
        <w:spacing w:before="48" w:after="48" w:line="240" w:lineRule="auto"/>
        <w:rPr>
          <w:lang w:val="fr-FR"/>
        </w:rPr>
      </w:pPr>
      <w:r w:rsidRPr="00865724">
        <w:rPr>
          <w:lang w:val="fr-FR"/>
        </w:rPr>
        <w:t>Boîtier endommagé</w:t>
      </w:r>
    </w:p>
    <w:p w14:paraId="1E2E0D42" w14:textId="7B5804EE" w:rsidR="003D247A" w:rsidRPr="00865724" w:rsidRDefault="00E61253" w:rsidP="00D120C4">
      <w:pPr>
        <w:pStyle w:val="ItemList"/>
        <w:spacing w:before="48" w:after="48" w:line="240" w:lineRule="auto"/>
        <w:rPr>
          <w:lang w:val="fr-FR"/>
        </w:rPr>
      </w:pPr>
      <w:r w:rsidRPr="00865724">
        <w:rPr>
          <w:lang w:val="fr-FR"/>
        </w:rPr>
        <w:t>Câble ou connecteur de charge du véhicule électrique endommagé</w:t>
      </w:r>
    </w:p>
    <w:p w14:paraId="3369CDB3" w14:textId="0A26B35E" w:rsidR="003D247A" w:rsidRPr="00865724" w:rsidRDefault="00E61253" w:rsidP="00D120C4">
      <w:pPr>
        <w:pStyle w:val="ItemList"/>
        <w:spacing w:before="48" w:after="48" w:line="240" w:lineRule="auto"/>
        <w:rPr>
          <w:lang w:val="fr-FR"/>
        </w:rPr>
      </w:pPr>
      <w:r w:rsidRPr="00865724">
        <w:rPr>
          <w:lang w:val="fr-FR"/>
        </w:rPr>
        <w:t>Exposition à la foudre</w:t>
      </w:r>
    </w:p>
    <w:p w14:paraId="5192C594" w14:textId="28A93C3C" w:rsidR="00B41757" w:rsidRPr="00865724" w:rsidRDefault="00E61253" w:rsidP="00D120C4">
      <w:pPr>
        <w:pStyle w:val="ItemList"/>
        <w:spacing w:before="48" w:after="48" w:line="240" w:lineRule="auto"/>
        <w:rPr>
          <w:lang w:val="fr-FR"/>
        </w:rPr>
      </w:pPr>
      <w:r w:rsidRPr="00865724">
        <w:rPr>
          <w:lang w:val="fr-FR"/>
        </w:rPr>
        <w:t>Exposition à l'eau</w:t>
      </w:r>
    </w:p>
    <w:p w14:paraId="7D051740" w14:textId="1B09DD98" w:rsidR="003D247A" w:rsidRPr="00865724" w:rsidRDefault="00E61253" w:rsidP="00D120C4">
      <w:pPr>
        <w:pStyle w:val="ItemList"/>
        <w:spacing w:before="48" w:after="48" w:line="240" w:lineRule="auto"/>
        <w:rPr>
          <w:lang w:val="fr-FR"/>
        </w:rPr>
      </w:pPr>
      <w:r w:rsidRPr="00865724">
        <w:rPr>
          <w:lang w:val="fr-FR"/>
        </w:rPr>
        <w:t>Exposition à une catastrophe naturelle, au feu ou à la fumée</w:t>
      </w:r>
    </w:p>
    <w:p w14:paraId="031136DC" w14:textId="31803969" w:rsidR="00B67D5F" w:rsidRPr="00865724" w:rsidRDefault="00E61253" w:rsidP="00D120C4">
      <w:pPr>
        <w:pStyle w:val="2"/>
        <w:spacing w:before="240" w:line="240" w:lineRule="auto"/>
        <w:rPr>
          <w:rFonts w:cs="Arial"/>
          <w:lang w:val="fr-FR"/>
        </w:rPr>
      </w:pPr>
      <w:bookmarkStart w:id="64" w:name="2.10_Signs_on_the_EVSE"/>
      <w:bookmarkStart w:id="65" w:name="_bookmark26"/>
      <w:bookmarkStart w:id="66" w:name="2.8_Safety_instructions_for_earthing"/>
      <w:bookmarkStart w:id="67" w:name="_bookmark24"/>
      <w:bookmarkStart w:id="68" w:name="2.9_Safety_instructions_for_use"/>
      <w:bookmarkStart w:id="69" w:name="_bookmark25"/>
      <w:bookmarkStart w:id="70" w:name="_Toc120622629"/>
      <w:bookmarkEnd w:id="64"/>
      <w:bookmarkEnd w:id="65"/>
      <w:bookmarkEnd w:id="66"/>
      <w:bookmarkEnd w:id="67"/>
      <w:bookmarkEnd w:id="68"/>
      <w:bookmarkEnd w:id="69"/>
      <w:r w:rsidRPr="00865724">
        <w:rPr>
          <w:rFonts w:cs="Arial"/>
          <w:lang w:val="fr-FR"/>
        </w:rPr>
        <w:t>Symboles sur MaxiCharger</w:t>
      </w:r>
      <w:bookmarkEnd w:id="70"/>
    </w:p>
    <w:p w14:paraId="78485483" w14:textId="1776731E" w:rsidR="00051A99" w:rsidRPr="00865724" w:rsidRDefault="00051A99" w:rsidP="00D120C4">
      <w:pPr>
        <w:pStyle w:val="FigureTittle"/>
      </w:pPr>
      <w:r w:rsidRPr="00865724">
        <w:t>Table</w:t>
      </w:r>
      <w:r w:rsidR="00336102"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2</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r w:rsidR="00336102" w:rsidRPr="00865724">
        <w:t>Description des symboles</w:t>
      </w:r>
    </w:p>
    <w:tbl>
      <w:tblPr>
        <w:tblStyle w:val="a7"/>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051A99" w:rsidRPr="00865724" w14:paraId="298817D2" w14:textId="77777777" w:rsidTr="00183947">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367D9EBE" w:rsidR="00051A99" w:rsidRPr="00865724" w:rsidRDefault="00051A99" w:rsidP="00D120C4">
            <w:pPr>
              <w:rPr>
                <w:lang w:val="fr-FR"/>
              </w:rPr>
            </w:pPr>
            <w:r w:rsidRPr="00865724">
              <w:rPr>
                <w:lang w:val="fr-FR"/>
              </w:rPr>
              <w:t>Symbol</w:t>
            </w:r>
            <w:r w:rsidR="00336102" w:rsidRPr="00865724">
              <w:rPr>
                <w:lang w:val="fr-FR"/>
              </w:rPr>
              <w:t>e</w:t>
            </w:r>
          </w:p>
        </w:tc>
        <w:tc>
          <w:tcPr>
            <w:tcW w:w="5788" w:type="dxa"/>
          </w:tcPr>
          <w:p w14:paraId="7261B5CB" w14:textId="7B2D99B5" w:rsidR="00051A99" w:rsidRPr="00865724" w:rsidRDefault="00336102" w:rsidP="00D120C4">
            <w:pPr>
              <w:rPr>
                <w:lang w:val="fr-FR"/>
              </w:rPr>
            </w:pPr>
            <w:r w:rsidRPr="00865724">
              <w:rPr>
                <w:lang w:val="fr-FR"/>
              </w:rPr>
              <w:t>Description des risques</w:t>
            </w:r>
          </w:p>
        </w:tc>
      </w:tr>
      <w:tr w:rsidR="00051A99" w:rsidRPr="00865724" w14:paraId="4573050F" w14:textId="77777777" w:rsidTr="00183947">
        <w:trPr>
          <w:trHeight w:val="567"/>
          <w:jc w:val="center"/>
        </w:trPr>
        <w:tc>
          <w:tcPr>
            <w:tcW w:w="988" w:type="dxa"/>
            <w:vAlign w:val="center"/>
          </w:tcPr>
          <w:p w14:paraId="65069C7E" w14:textId="70FB0B6D" w:rsidR="00051A99" w:rsidRPr="00865724" w:rsidRDefault="00051A99" w:rsidP="00D120C4">
            <w:pPr>
              <w:jc w:val="center"/>
              <w:rPr>
                <w:rFonts w:ascii="Arial" w:hAnsi="Arial"/>
                <w:lang w:val="fr-FR"/>
              </w:rPr>
            </w:pPr>
            <w:r w:rsidRPr="00865724">
              <w:rPr>
                <w:noProof/>
              </w:rPr>
              <w:drawing>
                <wp:inline distT="0" distB="0" distL="0" distR="0" wp14:anchorId="543CE471" wp14:editId="015E9BF7">
                  <wp:extent cx="408940" cy="359410"/>
                  <wp:effectExtent l="0" t="0" r="0" b="2540"/>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inline>
              </w:drawing>
            </w:r>
          </w:p>
        </w:tc>
        <w:tc>
          <w:tcPr>
            <w:tcW w:w="5788" w:type="dxa"/>
            <w:vAlign w:val="center"/>
          </w:tcPr>
          <w:p w14:paraId="49AE795F" w14:textId="74EAFD7B" w:rsidR="00051A99" w:rsidRPr="00865724" w:rsidRDefault="00336102" w:rsidP="00D120C4">
            <w:pPr>
              <w:jc w:val="both"/>
              <w:rPr>
                <w:rFonts w:ascii="Arial" w:hAnsi="Arial"/>
                <w:lang w:val="fr-FR"/>
              </w:rPr>
            </w:pPr>
            <w:r w:rsidRPr="00865724">
              <w:rPr>
                <w:rFonts w:ascii="Arial" w:hAnsi="Arial"/>
                <w:lang w:val="fr-FR"/>
              </w:rPr>
              <w:t>Risque général</w:t>
            </w:r>
          </w:p>
        </w:tc>
      </w:tr>
      <w:tr w:rsidR="00051A99" w:rsidRPr="00865724" w14:paraId="106E7354" w14:textId="77777777" w:rsidTr="00183947">
        <w:trPr>
          <w:trHeight w:val="567"/>
          <w:jc w:val="center"/>
        </w:trPr>
        <w:tc>
          <w:tcPr>
            <w:tcW w:w="988" w:type="dxa"/>
            <w:vAlign w:val="center"/>
          </w:tcPr>
          <w:p w14:paraId="6895D83A" w14:textId="5139F918" w:rsidR="00051A99" w:rsidRPr="00865724" w:rsidRDefault="00051A99" w:rsidP="00D120C4">
            <w:pPr>
              <w:jc w:val="center"/>
              <w:rPr>
                <w:rFonts w:ascii="Arial" w:hAnsi="Arial"/>
                <w:lang w:val="fr-FR"/>
              </w:rPr>
            </w:pPr>
            <w:r w:rsidRPr="00865724">
              <w:rPr>
                <w:noProof/>
              </w:rPr>
              <w:drawing>
                <wp:inline distT="0" distB="0" distL="0" distR="0" wp14:anchorId="11237F4B" wp14:editId="75CD9252">
                  <wp:extent cx="411480" cy="359410"/>
                  <wp:effectExtent l="0" t="0" r="7620" b="2540"/>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inline>
              </w:drawing>
            </w:r>
          </w:p>
        </w:tc>
        <w:tc>
          <w:tcPr>
            <w:tcW w:w="5788" w:type="dxa"/>
            <w:vAlign w:val="center"/>
          </w:tcPr>
          <w:p w14:paraId="579529B9" w14:textId="2698CD96" w:rsidR="00051A99" w:rsidRPr="00865724" w:rsidRDefault="00336102" w:rsidP="00D120C4">
            <w:pPr>
              <w:jc w:val="both"/>
              <w:rPr>
                <w:rFonts w:ascii="Arial" w:hAnsi="Arial"/>
                <w:lang w:val="fr-FR"/>
              </w:rPr>
            </w:pPr>
            <w:r w:rsidRPr="00865724">
              <w:rPr>
                <w:rFonts w:ascii="Arial" w:hAnsi="Arial"/>
                <w:lang w:val="fr-FR"/>
              </w:rPr>
              <w:t>Tension dangereuse avec risque d'électrocution</w:t>
            </w:r>
          </w:p>
        </w:tc>
      </w:tr>
      <w:tr w:rsidR="00051A99" w:rsidRPr="00865724" w14:paraId="02D4B82C" w14:textId="77777777" w:rsidTr="00183947">
        <w:trPr>
          <w:trHeight w:val="567"/>
          <w:jc w:val="center"/>
        </w:trPr>
        <w:tc>
          <w:tcPr>
            <w:tcW w:w="988" w:type="dxa"/>
            <w:vAlign w:val="center"/>
          </w:tcPr>
          <w:p w14:paraId="1AE2335A" w14:textId="2B4AFBE0" w:rsidR="00051A99" w:rsidRPr="00865724" w:rsidRDefault="00051A99" w:rsidP="00D120C4">
            <w:pPr>
              <w:jc w:val="center"/>
              <w:rPr>
                <w:rFonts w:ascii="Arial" w:hAnsi="Arial"/>
                <w:noProof/>
                <w:lang w:val="fr-FR"/>
              </w:rPr>
            </w:pPr>
            <w:r w:rsidRPr="00865724">
              <w:rPr>
                <w:noProof/>
              </w:rPr>
              <w:drawing>
                <wp:inline distT="0" distB="0" distL="0" distR="0" wp14:anchorId="2C7E70DF" wp14:editId="38585E7F">
                  <wp:extent cx="256540" cy="359410"/>
                  <wp:effectExtent l="0" t="0" r="0" b="2540"/>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inline>
              </w:drawing>
            </w:r>
          </w:p>
        </w:tc>
        <w:tc>
          <w:tcPr>
            <w:tcW w:w="5788" w:type="dxa"/>
            <w:vAlign w:val="center"/>
          </w:tcPr>
          <w:p w14:paraId="72D8D0F2" w14:textId="34016D83" w:rsidR="00051A99" w:rsidRPr="00865724" w:rsidRDefault="00336102" w:rsidP="00D120C4">
            <w:pPr>
              <w:rPr>
                <w:rFonts w:ascii="Arial" w:hAnsi="Arial"/>
                <w:lang w:val="fr-FR"/>
              </w:rPr>
            </w:pPr>
            <w:r w:rsidRPr="00865724">
              <w:rPr>
                <w:rFonts w:ascii="Arial" w:hAnsi="Arial"/>
                <w:lang w:val="fr-FR"/>
              </w:rPr>
              <w:t>Déchets d'équipements électriques et électroniques</w:t>
            </w:r>
          </w:p>
        </w:tc>
      </w:tr>
      <w:tr w:rsidR="003D247A" w:rsidRPr="00865724" w14:paraId="6D0140F0" w14:textId="77777777" w:rsidTr="00183947">
        <w:trPr>
          <w:trHeight w:val="567"/>
          <w:jc w:val="center"/>
        </w:trPr>
        <w:tc>
          <w:tcPr>
            <w:tcW w:w="988" w:type="dxa"/>
            <w:vAlign w:val="center"/>
          </w:tcPr>
          <w:p w14:paraId="0231A5B8" w14:textId="24492CF8" w:rsidR="003D247A" w:rsidRPr="00865724" w:rsidRDefault="003D247A" w:rsidP="00D120C4">
            <w:pPr>
              <w:jc w:val="center"/>
              <w:rPr>
                <w:rFonts w:ascii="Arial" w:hAnsi="Arial"/>
                <w:noProof/>
                <w:lang w:val="fr-FR"/>
              </w:rPr>
            </w:pPr>
            <w:r w:rsidRPr="00865724">
              <w:rPr>
                <w:noProof/>
              </w:rPr>
              <w:drawing>
                <wp:inline distT="0" distB="0" distL="0" distR="0" wp14:anchorId="052823C2" wp14:editId="6FD91A52">
                  <wp:extent cx="379095" cy="359410"/>
                  <wp:effectExtent l="0" t="0" r="190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inline>
              </w:drawing>
            </w:r>
          </w:p>
        </w:tc>
        <w:tc>
          <w:tcPr>
            <w:tcW w:w="5788" w:type="dxa"/>
            <w:vAlign w:val="center"/>
          </w:tcPr>
          <w:p w14:paraId="45AF3140" w14:textId="2078AC4A" w:rsidR="003D247A" w:rsidRPr="00865724" w:rsidRDefault="00336102" w:rsidP="00D120C4">
            <w:pPr>
              <w:rPr>
                <w:rFonts w:ascii="Arial" w:hAnsi="Arial"/>
                <w:lang w:val="fr-FR"/>
              </w:rPr>
            </w:pPr>
            <w:r w:rsidRPr="00865724">
              <w:rPr>
                <w:rFonts w:ascii="Arial" w:hAnsi="Arial"/>
                <w:lang w:val="fr-FR"/>
              </w:rPr>
              <w:t>Surfaces chaudes présentant un risque de brûlure</w:t>
            </w:r>
          </w:p>
        </w:tc>
      </w:tr>
    </w:tbl>
    <w:p w14:paraId="2A2317F9" w14:textId="7E789866" w:rsidR="00B67D5F" w:rsidRPr="00865724" w:rsidRDefault="00B67D5F" w:rsidP="00D120C4">
      <w:pPr>
        <w:spacing w:line="240" w:lineRule="auto"/>
        <w:ind w:left="1814"/>
        <w:rPr>
          <w:rFonts w:eastAsia="Verdana"/>
          <w:sz w:val="4"/>
          <w:szCs w:val="4"/>
          <w:lang w:val="fr-FR"/>
        </w:rPr>
      </w:pPr>
    </w:p>
    <w:p w14:paraId="17CE5009" w14:textId="687D81E0" w:rsidR="00B67D5F" w:rsidRPr="00865724" w:rsidRDefault="008F50CC" w:rsidP="00D120C4">
      <w:pPr>
        <w:pStyle w:val="2"/>
        <w:spacing w:before="240" w:line="240" w:lineRule="auto"/>
        <w:rPr>
          <w:rFonts w:cs="Arial"/>
          <w:lang w:val="fr-FR"/>
        </w:rPr>
      </w:pPr>
      <w:bookmarkStart w:id="71" w:name="2.11_Discard_the_EVSE_or_parts_of_the_EV"/>
      <w:bookmarkStart w:id="72" w:name="_bookmark27"/>
      <w:bookmarkStart w:id="73" w:name="_Toc120622630"/>
      <w:bookmarkEnd w:id="71"/>
      <w:bookmarkEnd w:id="72"/>
      <w:r w:rsidRPr="00865724">
        <w:rPr>
          <w:rFonts w:cs="Arial"/>
          <w:lang w:val="fr-FR"/>
        </w:rPr>
        <w:lastRenderedPageBreak/>
        <w:t>Instructions pour l'élimination</w:t>
      </w:r>
      <w:bookmarkEnd w:id="73"/>
    </w:p>
    <w:p w14:paraId="60E12642" w14:textId="787EA0F4" w:rsidR="00B67D5F" w:rsidRPr="00865724" w:rsidRDefault="008F50CC" w:rsidP="00D120C4">
      <w:pPr>
        <w:pStyle w:val="EN"/>
        <w:spacing w:line="240" w:lineRule="auto"/>
        <w:rPr>
          <w:lang w:val="fr-FR"/>
        </w:rPr>
      </w:pPr>
      <w:r w:rsidRPr="00865724">
        <w:rPr>
          <w:lang w:val="fr-FR"/>
        </w:rPr>
        <w:t>Afin d'éviter tout effet négatif sur l'environnement et la santé humaine dû à des substances potentiellement dangereuses, éliminez les pièces conformément aux lois et directives locales. La mise au rebut correcte de ce produit permettra de réutiliser les matériaux et de protéger l'environnement.</w:t>
      </w:r>
    </w:p>
    <w:p w14:paraId="2E71C675" w14:textId="5610689B" w:rsidR="00F60C1C" w:rsidRPr="00865724" w:rsidRDefault="008F50CC" w:rsidP="00D120C4">
      <w:pPr>
        <w:pStyle w:val="2"/>
        <w:spacing w:before="240" w:line="240" w:lineRule="auto"/>
        <w:rPr>
          <w:rFonts w:cs="Arial"/>
          <w:lang w:val="fr-FR"/>
        </w:rPr>
      </w:pPr>
      <w:bookmarkStart w:id="74" w:name="2.12_Cyber_security"/>
      <w:bookmarkStart w:id="75" w:name="_bookmark28"/>
      <w:bookmarkStart w:id="76" w:name="_Toc120622631"/>
      <w:bookmarkEnd w:id="74"/>
      <w:bookmarkEnd w:id="75"/>
      <w:r w:rsidRPr="00865724">
        <w:rPr>
          <w:rFonts w:cs="Arial"/>
          <w:lang w:val="fr-FR"/>
        </w:rPr>
        <w:t>Cybersécurité</w:t>
      </w:r>
      <w:bookmarkEnd w:id="76"/>
    </w:p>
    <w:p w14:paraId="5DD73B40" w14:textId="1716A02C" w:rsidR="00F60C1C" w:rsidRPr="00865724" w:rsidRDefault="00D377F5" w:rsidP="00D120C4">
      <w:pPr>
        <w:pStyle w:val="NOTE0"/>
        <w:spacing w:line="240" w:lineRule="auto"/>
        <w:rPr>
          <w:rFonts w:cs="Arial"/>
          <w:lang w:val="fr-FR"/>
        </w:rPr>
      </w:pPr>
      <w:r w:rsidRPr="00865724">
        <w:rPr>
          <w:rFonts w:cs="Arial"/>
          <w:noProof/>
        </w:rPr>
        <w:drawing>
          <wp:anchor distT="0" distB="0" distL="114300" distR="114300" simplePos="0" relativeHeight="252443648" behindDoc="0" locked="0" layoutInCell="1" allowOverlap="1" wp14:anchorId="50D8810B" wp14:editId="696FCEA8">
            <wp:simplePos x="0" y="0"/>
            <wp:positionH relativeFrom="margin">
              <wp:align>left</wp:align>
            </wp:positionH>
            <wp:positionV relativeFrom="paragraph">
              <wp:posOffset>19050</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F60C1C" w:rsidRPr="00865724">
        <w:rPr>
          <w:rFonts w:cs="Arial"/>
          <w:lang w:val="fr-FR"/>
        </w:rPr>
        <w:t>NOTE</w:t>
      </w:r>
    </w:p>
    <w:p w14:paraId="2508E60C" w14:textId="2443743B" w:rsidR="00F60C1C" w:rsidRPr="00865724" w:rsidRDefault="008F50CC" w:rsidP="00D120C4">
      <w:pPr>
        <w:pStyle w:val="NOTE"/>
        <w:spacing w:line="240" w:lineRule="auto"/>
        <w:rPr>
          <w:snapToGrid w:val="0"/>
          <w:lang w:val="fr-FR"/>
        </w:rPr>
      </w:pPr>
      <w:r w:rsidRPr="00865724">
        <w:rPr>
          <w:snapToGrid w:val="0"/>
          <w:lang w:val="fr-FR"/>
        </w:rPr>
        <w:t>Cette section s'applique uniquement aux connexions Ethernet et Wi-Fi.</w:t>
      </w:r>
    </w:p>
    <w:p w14:paraId="616E29C8" w14:textId="28A0DFCD" w:rsidR="00F60C1C" w:rsidRPr="00865724" w:rsidRDefault="008F50CC" w:rsidP="00D120C4">
      <w:pPr>
        <w:pStyle w:val="EN"/>
        <w:spacing w:line="240" w:lineRule="auto"/>
        <w:rPr>
          <w:lang w:val="fr-FR"/>
        </w:rPr>
      </w:pPr>
      <w:r w:rsidRPr="00865724">
        <w:rPr>
          <w:lang w:val="fr-FR"/>
        </w:rPr>
        <w:t>Le MaxiCharger peut utiliser une interface réseau pour la connexion et la communication d'informations et de données. Le propriétaire a la responsabilité de fournir une connexion sécurisée entre le MaxiCharger et le réseau du propriétaire ou tout autre réseau.</w:t>
      </w:r>
    </w:p>
    <w:p w14:paraId="5A45CC2D" w14:textId="72DAD272" w:rsidR="00F60C1C" w:rsidRPr="00865724" w:rsidRDefault="00EA6F67" w:rsidP="00D120C4">
      <w:pPr>
        <w:pStyle w:val="EN"/>
        <w:spacing w:line="240" w:lineRule="auto"/>
        <w:rPr>
          <w:lang w:val="fr-FR"/>
        </w:rPr>
      </w:pPr>
      <w:r w:rsidRPr="00865724">
        <w:rPr>
          <w:lang w:val="fr-FR"/>
        </w:rPr>
        <w:t>Le propriétaire doit prendre des mesures appropriées pour protéger le MaxiCharger, le réseau, le système et l'interface contre toute vulnérabilité à la sécurité, tout accès non autorisé, toute interférence, toute intrusion, toute fuite et/ou tout vol de données ou d'informations. Ces mesures peuvent inclure des pares-feux, des méthodes d'authentification, le cryptage des données, des programmes anti-virus, etc.</w:t>
      </w:r>
    </w:p>
    <w:p w14:paraId="42B6B11D" w14:textId="41E0E93A" w:rsidR="00F60C1C" w:rsidRPr="00865724" w:rsidRDefault="00EA6F67" w:rsidP="00D120C4">
      <w:pPr>
        <w:pStyle w:val="EN"/>
        <w:spacing w:line="240" w:lineRule="auto"/>
        <w:rPr>
          <w:lang w:val="fr-FR"/>
        </w:rPr>
      </w:pPr>
      <w:r w:rsidRPr="00865724">
        <w:rPr>
          <w:lang w:val="fr-FR"/>
        </w:rPr>
        <w:t>Autel n'est pas responsable des dommages et/ou des pertes résultant de violations des règles de sécurité.</w:t>
      </w:r>
    </w:p>
    <w:p w14:paraId="75B58C69" w14:textId="77777777" w:rsidR="00F60C1C" w:rsidRPr="00865724" w:rsidRDefault="00F60C1C" w:rsidP="00D120C4">
      <w:pPr>
        <w:spacing w:line="240" w:lineRule="auto"/>
        <w:rPr>
          <w:lang w:val="fr-FR"/>
        </w:rPr>
        <w:sectPr w:rsidR="00F60C1C" w:rsidRPr="00865724" w:rsidSect="00D26989">
          <w:pgSz w:w="8392" w:h="11907"/>
          <w:pgMar w:top="567" w:right="567" w:bottom="567" w:left="567" w:header="0" w:footer="340" w:gutter="0"/>
          <w:cols w:space="720"/>
          <w:docGrid w:linePitch="245"/>
        </w:sectPr>
      </w:pPr>
    </w:p>
    <w:p w14:paraId="480D73C7" w14:textId="47AB7698" w:rsidR="00B67D5F" w:rsidRPr="00865724" w:rsidRDefault="00EA6F67" w:rsidP="00D120C4">
      <w:pPr>
        <w:pStyle w:val="10"/>
        <w:rPr>
          <w:lang w:val="fr-FR"/>
        </w:rPr>
      </w:pPr>
      <w:bookmarkStart w:id="77" w:name="_Toc120622632"/>
      <w:r w:rsidRPr="00865724">
        <w:rPr>
          <w:lang w:val="fr-FR"/>
        </w:rPr>
        <w:lastRenderedPageBreak/>
        <w:t>Introduction générale</w:t>
      </w:r>
      <w:bookmarkEnd w:id="77"/>
    </w:p>
    <w:p w14:paraId="114A18A8" w14:textId="5FA7636D" w:rsidR="0035674E" w:rsidRPr="00865724" w:rsidRDefault="007C72B4" w:rsidP="00D120C4">
      <w:pPr>
        <w:pStyle w:val="EN"/>
        <w:spacing w:line="240" w:lineRule="auto"/>
        <w:rPr>
          <w:rFonts w:eastAsiaTheme="minorEastAsia"/>
          <w:kern w:val="44"/>
          <w:lang w:val="fr-FR"/>
        </w:rPr>
      </w:pPr>
      <w:r w:rsidRPr="00865724">
        <w:rPr>
          <w:lang w:val="fr-FR"/>
        </w:rPr>
        <w:t>Le MaxiCharger Autel est conçu pour charger les véhicules électriques (ci-après dénommés VE). Nos bornes de recharge vous offrent des solutions de charge sûres, fiables, rapides et intelligentes.</w:t>
      </w:r>
    </w:p>
    <w:p w14:paraId="2A040C69" w14:textId="57A8B9AA" w:rsidR="004107F2" w:rsidRPr="00865724" w:rsidRDefault="00CB6D5F" w:rsidP="00D120C4">
      <w:pPr>
        <w:pStyle w:val="EN"/>
        <w:spacing w:line="240" w:lineRule="auto"/>
        <w:rPr>
          <w:lang w:val="fr-FR"/>
        </w:rPr>
      </w:pPr>
      <w:bookmarkStart w:id="78" w:name="3.1_Type_plate"/>
      <w:bookmarkStart w:id="79" w:name="_bookmark30"/>
      <w:bookmarkStart w:id="80" w:name="3.2_Intended_use"/>
      <w:bookmarkStart w:id="81" w:name="_bookmark31"/>
      <w:bookmarkEnd w:id="78"/>
      <w:bookmarkEnd w:id="79"/>
      <w:bookmarkEnd w:id="80"/>
      <w:bookmarkEnd w:id="81"/>
      <w:r w:rsidRPr="00865724">
        <w:rPr>
          <w:lang w:val="fr-FR"/>
        </w:rPr>
        <w:t>Le MaxiCharger est destiné à la charge en courant continu des VE et est conçu pour une utilisation intérieure et extérieure dans les flottes, les aires de repos autoroutières, les parkings commerciaux et autres lieux.</w:t>
      </w:r>
    </w:p>
    <w:p w14:paraId="6084EAA9" w14:textId="00A679FA" w:rsidR="00E52FAA" w:rsidRPr="00865724" w:rsidRDefault="00E52FAA" w:rsidP="00D120C4">
      <w:pPr>
        <w:pStyle w:val="NOTE0"/>
        <w:spacing w:line="240" w:lineRule="auto"/>
        <w:rPr>
          <w:rFonts w:cs="Arial"/>
          <w:lang w:val="fr-FR"/>
        </w:rPr>
      </w:pPr>
      <w:r w:rsidRPr="00865724">
        <w:rPr>
          <w:rFonts w:cs="Arial"/>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8">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865724">
        <w:rPr>
          <w:rFonts w:cs="Arial"/>
          <w:lang w:val="fr-FR"/>
        </w:rPr>
        <w:t>DANGER</w:t>
      </w:r>
    </w:p>
    <w:p w14:paraId="7BAF87EE" w14:textId="5A0DA8C4" w:rsidR="0035674E" w:rsidRPr="00865724" w:rsidRDefault="00CB6D5F">
      <w:pPr>
        <w:pStyle w:val="NOTE"/>
        <w:numPr>
          <w:ilvl w:val="0"/>
          <w:numId w:val="55"/>
        </w:numPr>
        <w:spacing w:line="240" w:lineRule="auto"/>
        <w:ind w:left="704"/>
        <w:rPr>
          <w:lang w:val="fr-FR"/>
        </w:rPr>
      </w:pPr>
      <w:r w:rsidRPr="00865724">
        <w:rPr>
          <w:lang w:val="fr-FR"/>
        </w:rPr>
        <w:t>Si vous utilisez le MaxiCharger d'une manière autre que celle décrite dans sa documentation, vous pouvez causer des décès, des blessures et des dommages matériels.</w:t>
      </w:r>
    </w:p>
    <w:p w14:paraId="0A6B16EE" w14:textId="17D88503" w:rsidR="0035674E" w:rsidRPr="00865724" w:rsidRDefault="00CB6D5F">
      <w:pPr>
        <w:pStyle w:val="NOTE"/>
        <w:numPr>
          <w:ilvl w:val="0"/>
          <w:numId w:val="55"/>
        </w:numPr>
        <w:spacing w:line="240" w:lineRule="auto"/>
        <w:ind w:left="704"/>
        <w:rPr>
          <w:lang w:val="fr-FR"/>
        </w:rPr>
      </w:pPr>
      <w:r w:rsidRPr="00865724">
        <w:rPr>
          <w:lang w:val="fr-FR"/>
        </w:rPr>
        <w:t>N'utilisez le MaxiCharger que comme prévu.</w:t>
      </w:r>
    </w:p>
    <w:p w14:paraId="060F8B43" w14:textId="5B4A53D9" w:rsidR="00E52FAA" w:rsidRPr="00865724" w:rsidRDefault="00D377F5" w:rsidP="00D120C4">
      <w:pPr>
        <w:pStyle w:val="NOTE0"/>
        <w:spacing w:line="240" w:lineRule="auto"/>
        <w:rPr>
          <w:rFonts w:cs="Arial"/>
          <w:lang w:val="fr-FR"/>
        </w:rPr>
      </w:pPr>
      <w:r w:rsidRPr="00865724">
        <w:rPr>
          <w:rFonts w:cs="Arial"/>
          <w:noProof/>
        </w:rPr>
        <w:drawing>
          <wp:anchor distT="0" distB="0" distL="114300" distR="114300" simplePos="0" relativeHeight="252620800" behindDoc="0" locked="0" layoutInCell="1" allowOverlap="1" wp14:anchorId="20FEF451" wp14:editId="637865A8">
            <wp:simplePos x="0" y="0"/>
            <wp:positionH relativeFrom="leftMargin">
              <wp:posOffset>373189</wp:posOffset>
            </wp:positionH>
            <wp:positionV relativeFrom="paragraph">
              <wp:posOffset>24660</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52FAA" w:rsidRPr="00865724">
        <w:rPr>
          <w:rFonts w:cs="Arial"/>
          <w:lang w:val="fr-FR"/>
        </w:rPr>
        <w:t>NOTE</w:t>
      </w:r>
    </w:p>
    <w:p w14:paraId="6997AF97" w14:textId="10AACA3D" w:rsidR="00E52FAA" w:rsidRPr="00865724" w:rsidRDefault="00CB6D5F" w:rsidP="00D120C4">
      <w:pPr>
        <w:pStyle w:val="NOTE"/>
        <w:spacing w:line="240" w:lineRule="auto"/>
        <w:rPr>
          <w:snapToGrid w:val="0"/>
          <w:lang w:val="fr-FR"/>
        </w:rPr>
      </w:pPr>
      <w:r w:rsidRPr="00865724">
        <w:rPr>
          <w:snapToGrid w:val="0"/>
          <w:lang w:val="fr-FR"/>
        </w:rPr>
        <w:t>Les images et illustrations présentées dans ce manuel peuvent différer légèrement du produit réel.</w:t>
      </w:r>
    </w:p>
    <w:p w14:paraId="326A2B94" w14:textId="4512D538" w:rsidR="004107F2" w:rsidRPr="00865724" w:rsidRDefault="00CB6D5F" w:rsidP="00D120C4">
      <w:pPr>
        <w:pStyle w:val="EN"/>
        <w:spacing w:line="240" w:lineRule="auto"/>
        <w:rPr>
          <w:rFonts w:eastAsia="Verdana"/>
          <w:b/>
          <w:lang w:val="fr-FR"/>
        </w:rPr>
      </w:pPr>
      <w:r w:rsidRPr="00865724">
        <w:rPr>
          <w:lang w:val="fr-FR"/>
        </w:rPr>
        <w:t>Ce manuel vous expliquera comment installer et utiliser le MaxiCharger.</w:t>
      </w:r>
    </w:p>
    <w:p w14:paraId="582E4A7B" w14:textId="77777777" w:rsidR="008F3E23" w:rsidRPr="00865724" w:rsidRDefault="008F3E23" w:rsidP="00D120C4">
      <w:pPr>
        <w:spacing w:line="240" w:lineRule="auto"/>
        <w:rPr>
          <w:lang w:val="fr-FR"/>
        </w:rPr>
        <w:sectPr w:rsidR="008F3E23" w:rsidRPr="00865724" w:rsidSect="00D26989">
          <w:pgSz w:w="8392" w:h="11907"/>
          <w:pgMar w:top="567" w:right="567" w:bottom="567" w:left="567" w:header="0" w:footer="340" w:gutter="0"/>
          <w:cols w:space="720"/>
          <w:docGrid w:linePitch="245"/>
        </w:sectPr>
      </w:pPr>
      <w:bookmarkStart w:id="82" w:name="3.3_Working_principles"/>
      <w:bookmarkStart w:id="83" w:name="_bookmark32"/>
      <w:bookmarkStart w:id="84" w:name="3.4_Overview"/>
      <w:bookmarkStart w:id="85" w:name="_bookmark35"/>
      <w:bookmarkStart w:id="86" w:name="3.4.1_Overview_of_the_system"/>
      <w:bookmarkStart w:id="87" w:name="_bookmark36"/>
      <w:bookmarkStart w:id="88" w:name="_Ref101876619"/>
      <w:bookmarkStart w:id="89" w:name="_Toc101951996"/>
      <w:bookmarkEnd w:id="82"/>
      <w:bookmarkEnd w:id="83"/>
      <w:bookmarkEnd w:id="84"/>
      <w:bookmarkEnd w:id="85"/>
      <w:bookmarkEnd w:id="86"/>
      <w:bookmarkEnd w:id="87"/>
    </w:p>
    <w:p w14:paraId="15F1FAA6" w14:textId="2B35176F" w:rsidR="00AD265F" w:rsidRPr="00865724" w:rsidRDefault="00CB6D5F" w:rsidP="00D120C4">
      <w:pPr>
        <w:pStyle w:val="2"/>
        <w:spacing w:before="240" w:line="240" w:lineRule="auto"/>
        <w:rPr>
          <w:rFonts w:cs="Arial"/>
          <w:lang w:val="fr-FR"/>
        </w:rPr>
      </w:pPr>
      <w:bookmarkStart w:id="90" w:name="_Ref114042034"/>
      <w:bookmarkStart w:id="91" w:name="_Toc120622633"/>
      <w:bookmarkEnd w:id="88"/>
      <w:bookmarkEnd w:id="89"/>
      <w:r w:rsidRPr="00865724">
        <w:rPr>
          <w:rFonts w:cs="Arial"/>
          <w:lang w:val="fr-FR"/>
        </w:rPr>
        <w:lastRenderedPageBreak/>
        <w:t>Vue d'ensemble du produit</w:t>
      </w:r>
      <w:bookmarkEnd w:id="90"/>
      <w:bookmarkEnd w:id="91"/>
    </w:p>
    <w:p w14:paraId="4D486948" w14:textId="2F1F73EA" w:rsidR="00640D36" w:rsidRPr="00865724" w:rsidRDefault="00282CA1" w:rsidP="00D120C4">
      <w:pPr>
        <w:spacing w:line="240" w:lineRule="auto"/>
        <w:rPr>
          <w:lang w:val="fr-FR"/>
        </w:rPr>
      </w:pPr>
      <w:r w:rsidRPr="00865724">
        <w:rPr>
          <w:noProof/>
        </w:rPr>
        <w:drawing>
          <wp:inline distT="0" distB="0" distL="0" distR="0" wp14:anchorId="45A4AC05" wp14:editId="2377A3EF">
            <wp:extent cx="4022238" cy="51910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9">
                      <a:extLst>
                        <a:ext uri="{28A0092B-C50C-407E-A947-70E740481C1C}">
                          <a14:useLocalDpi xmlns:a14="http://schemas.microsoft.com/office/drawing/2010/main" val="0"/>
                        </a:ext>
                      </a:extLst>
                    </a:blip>
                    <a:stretch>
                      <a:fillRect/>
                    </a:stretch>
                  </pic:blipFill>
                  <pic:spPr>
                    <a:xfrm>
                      <a:off x="0" y="0"/>
                      <a:ext cx="4022238" cy="5191006"/>
                    </a:xfrm>
                    <a:prstGeom prst="rect">
                      <a:avLst/>
                    </a:prstGeom>
                  </pic:spPr>
                </pic:pic>
              </a:graphicData>
            </a:graphic>
          </wp:inline>
        </w:drawing>
      </w:r>
    </w:p>
    <w:p w14:paraId="3A69309F" w14:textId="77777777" w:rsidR="001B3BCD" w:rsidRPr="00865724" w:rsidRDefault="001B3BCD" w:rsidP="00D120C4">
      <w:pPr>
        <w:pStyle w:val="FigureTittle"/>
      </w:pPr>
      <w:r w:rsidRPr="00865724">
        <w:rPr>
          <w:rStyle w:val="FigureTittleChar"/>
          <w:b/>
          <w:i/>
        </w:rPr>
        <w:t xml:space="preserve">Figure </w:t>
      </w:r>
      <w:r w:rsidRPr="00865724">
        <w:rPr>
          <w:rStyle w:val="FigureTittleChar"/>
          <w:b/>
          <w:i/>
        </w:rPr>
        <w:fldChar w:fldCharType="begin"/>
      </w:r>
      <w:r w:rsidRPr="00865724">
        <w:rPr>
          <w:rStyle w:val="FigureTittleChar"/>
          <w:b/>
          <w:i/>
        </w:rPr>
        <w:instrText xml:space="preserve"> STYLEREF 1 \s </w:instrText>
      </w:r>
      <w:r w:rsidRPr="00865724">
        <w:rPr>
          <w:rStyle w:val="FigureTittleChar"/>
          <w:b/>
          <w:i/>
        </w:rPr>
        <w:fldChar w:fldCharType="separate"/>
      </w:r>
      <w:r w:rsidRPr="00865724">
        <w:rPr>
          <w:rStyle w:val="FigureTittleChar"/>
          <w:b/>
          <w:i/>
          <w:noProof/>
        </w:rPr>
        <w:t>3</w:t>
      </w:r>
      <w:r w:rsidRPr="00865724">
        <w:rPr>
          <w:rStyle w:val="FigureTittleChar"/>
          <w:b/>
          <w:i/>
        </w:rPr>
        <w:fldChar w:fldCharType="end"/>
      </w:r>
      <w:r w:rsidRPr="00865724">
        <w:rPr>
          <w:rStyle w:val="FigureTittleChar"/>
          <w:b/>
          <w:i/>
        </w:rPr>
        <w:noBreakHyphen/>
      </w:r>
      <w:r w:rsidRPr="00865724">
        <w:rPr>
          <w:rStyle w:val="FigureTittleChar"/>
          <w:b/>
          <w:i/>
        </w:rPr>
        <w:fldChar w:fldCharType="begin"/>
      </w:r>
      <w:r w:rsidRPr="00865724">
        <w:rPr>
          <w:rStyle w:val="FigureTittleChar"/>
          <w:b/>
          <w:i/>
        </w:rPr>
        <w:instrText xml:space="preserve"> SEQ Figure \* ARABIC \s 1 </w:instrText>
      </w:r>
      <w:r w:rsidRPr="00865724">
        <w:rPr>
          <w:rStyle w:val="FigureTittleChar"/>
          <w:b/>
          <w:i/>
        </w:rPr>
        <w:fldChar w:fldCharType="separate"/>
      </w:r>
      <w:r w:rsidRPr="00865724">
        <w:rPr>
          <w:rStyle w:val="FigureTittleChar"/>
          <w:b/>
          <w:i/>
          <w:noProof/>
        </w:rPr>
        <w:t>1</w:t>
      </w:r>
      <w:r w:rsidRPr="00865724">
        <w:rPr>
          <w:rStyle w:val="FigureTittleChar"/>
          <w:b/>
          <w:i/>
        </w:rPr>
        <w:fldChar w:fldCharType="end"/>
      </w:r>
      <w:r w:rsidRPr="00865724">
        <w:rPr>
          <w:rStyle w:val="FigureTittleChar"/>
          <w:b/>
          <w:i/>
        </w:rPr>
        <w:t xml:space="preserve"> </w:t>
      </w:r>
      <w:r w:rsidRPr="00865724">
        <w:t>Vue d'ensemble du MaxiCharger, extérieur</w:t>
      </w:r>
    </w:p>
    <w:p w14:paraId="6599B0FF" w14:textId="53F251D5" w:rsidR="000D299E" w:rsidRPr="00865724" w:rsidRDefault="002A20BE" w:rsidP="00D120C4">
      <w:pPr>
        <w:pStyle w:val="Seqin"/>
        <w:spacing w:line="240" w:lineRule="auto"/>
        <w:rPr>
          <w:lang w:val="fr-FR"/>
        </w:rPr>
      </w:pPr>
      <w:r w:rsidRPr="00865724">
        <w:rPr>
          <w:lang w:val="fr-FR"/>
        </w:rPr>
        <w:t>Armoire principale</w:t>
      </w:r>
    </w:p>
    <w:p w14:paraId="12BD037F" w14:textId="061F0407" w:rsidR="00406C06" w:rsidRPr="00865724" w:rsidRDefault="002A20BE" w:rsidP="00D120C4">
      <w:pPr>
        <w:pStyle w:val="Seqin"/>
        <w:spacing w:line="240" w:lineRule="auto"/>
        <w:rPr>
          <w:kern w:val="44"/>
          <w:szCs w:val="22"/>
          <w:lang w:val="fr-FR"/>
        </w:rPr>
      </w:pPr>
      <w:r w:rsidRPr="00865724">
        <w:rPr>
          <w:lang w:val="fr-FR"/>
        </w:rPr>
        <w:t>Boulon à œil - pour le déplacement, le chargement et le déchargement de l'équipement</w:t>
      </w:r>
    </w:p>
    <w:p w14:paraId="783BE292" w14:textId="2597A7F6" w:rsidR="00406C06" w:rsidRPr="00865724" w:rsidRDefault="002A20BE" w:rsidP="00D120C4">
      <w:pPr>
        <w:pStyle w:val="Seqin"/>
        <w:spacing w:line="240" w:lineRule="auto"/>
        <w:rPr>
          <w:lang w:val="fr-FR"/>
        </w:rPr>
      </w:pPr>
      <w:r w:rsidRPr="00865724">
        <w:rPr>
          <w:lang w:val="fr-FR"/>
        </w:rPr>
        <w:t>Indicateur d'état - affiche l'état actuel du MaxiCharger</w:t>
      </w:r>
    </w:p>
    <w:p w14:paraId="1D4DA187" w14:textId="3FF94492" w:rsidR="000D299E" w:rsidRPr="00865724" w:rsidRDefault="002A20BE" w:rsidP="00D120C4">
      <w:pPr>
        <w:pStyle w:val="Seqin"/>
        <w:spacing w:line="240" w:lineRule="auto"/>
        <w:rPr>
          <w:lang w:val="fr-FR"/>
        </w:rPr>
      </w:pPr>
      <w:r w:rsidRPr="00865724">
        <w:rPr>
          <w:lang w:val="fr-FR"/>
        </w:rPr>
        <w:lastRenderedPageBreak/>
        <w:t>Capteur de lumière</w:t>
      </w:r>
    </w:p>
    <w:p w14:paraId="37C2EA31" w14:textId="066457E4" w:rsidR="000D299E" w:rsidRPr="00865724" w:rsidRDefault="002A20BE" w:rsidP="00D120C4">
      <w:pPr>
        <w:pStyle w:val="Seqin"/>
        <w:spacing w:line="240" w:lineRule="auto"/>
        <w:rPr>
          <w:lang w:val="fr-FR"/>
        </w:rPr>
      </w:pPr>
      <w:r w:rsidRPr="00865724">
        <w:rPr>
          <w:lang w:val="fr-FR"/>
        </w:rPr>
        <w:t>Verre trempé - protection de l'indicateur et de l'écran tactile, etc.</w:t>
      </w:r>
    </w:p>
    <w:p w14:paraId="2C6FE72A" w14:textId="1CDB8AC7" w:rsidR="00406C06" w:rsidRPr="00865724" w:rsidRDefault="002A20BE" w:rsidP="00D120C4">
      <w:pPr>
        <w:pStyle w:val="Seqin"/>
        <w:spacing w:line="240" w:lineRule="auto"/>
        <w:rPr>
          <w:lang w:val="fr-FR"/>
        </w:rPr>
      </w:pPr>
      <w:r w:rsidRPr="00865724">
        <w:rPr>
          <w:lang w:val="fr-FR"/>
        </w:rPr>
        <w:t>Écran tactile (la taille de l'écran tactile est facultative)</w:t>
      </w:r>
    </w:p>
    <w:p w14:paraId="1DCB9BBB" w14:textId="4F64BACD" w:rsidR="00406C06" w:rsidRPr="00865724" w:rsidRDefault="007B3F1B" w:rsidP="00D120C4">
      <w:pPr>
        <w:pStyle w:val="Seqin"/>
        <w:spacing w:line="240" w:lineRule="auto"/>
        <w:rPr>
          <w:lang w:val="fr-FR"/>
        </w:rPr>
      </w:pPr>
      <w:r w:rsidRPr="00865724">
        <w:rPr>
          <w:lang w:val="fr-FR"/>
        </w:rPr>
        <w:t>Lecteur de carte RFID</w:t>
      </w:r>
    </w:p>
    <w:p w14:paraId="2F385940" w14:textId="3DD3F0B1" w:rsidR="000D299E" w:rsidRPr="00865724" w:rsidRDefault="007B3F1B" w:rsidP="00D120C4">
      <w:pPr>
        <w:pStyle w:val="Seqin"/>
        <w:spacing w:line="240" w:lineRule="auto"/>
        <w:rPr>
          <w:lang w:val="fr-FR"/>
        </w:rPr>
      </w:pPr>
      <w:r w:rsidRPr="00865724">
        <w:rPr>
          <w:lang w:val="fr-FR"/>
        </w:rPr>
        <w:t>Terminal de point de vente (POS) (la forme peut varier en fonction du terminal que vous choisissez)</w:t>
      </w:r>
    </w:p>
    <w:p w14:paraId="3B68E3C1" w14:textId="76A20238" w:rsidR="00B67B73" w:rsidRPr="00865724" w:rsidRDefault="007B3F1B" w:rsidP="00D120C4">
      <w:pPr>
        <w:pStyle w:val="Seqin"/>
        <w:spacing w:line="240" w:lineRule="auto"/>
        <w:rPr>
          <w:lang w:val="fr-FR"/>
        </w:rPr>
      </w:pPr>
      <w:r w:rsidRPr="00865724">
        <w:rPr>
          <w:lang w:val="fr-FR"/>
        </w:rPr>
        <w:t>Étui</w:t>
      </w:r>
    </w:p>
    <w:p w14:paraId="5B912AC9" w14:textId="55D690B3" w:rsidR="000D299E" w:rsidRPr="00865724" w:rsidRDefault="00993D3E" w:rsidP="00D120C4">
      <w:pPr>
        <w:pStyle w:val="Seqin"/>
        <w:spacing w:line="240" w:lineRule="auto"/>
        <w:rPr>
          <w:lang w:val="fr-FR"/>
        </w:rPr>
      </w:pPr>
      <w:r w:rsidRPr="00865724">
        <w:rPr>
          <w:lang w:val="fr-FR"/>
        </w:rPr>
        <w:t>Haut-parleur</w:t>
      </w:r>
    </w:p>
    <w:p w14:paraId="23F5B476" w14:textId="342B3BCA" w:rsidR="000D299E" w:rsidRPr="00865724" w:rsidRDefault="00993D3E" w:rsidP="00D120C4">
      <w:pPr>
        <w:pStyle w:val="Seqin"/>
        <w:spacing w:line="240" w:lineRule="auto"/>
        <w:rPr>
          <w:lang w:val="fr-FR"/>
        </w:rPr>
      </w:pPr>
      <w:r w:rsidRPr="00865724">
        <w:rPr>
          <w:lang w:val="fr-FR"/>
        </w:rPr>
        <w:t>Prise (facultatif)</w:t>
      </w:r>
    </w:p>
    <w:p w14:paraId="5F8137A0" w14:textId="5B1FB721" w:rsidR="00406C06" w:rsidRPr="00865724" w:rsidRDefault="00993D3E" w:rsidP="00D120C4">
      <w:pPr>
        <w:pStyle w:val="Seqin"/>
        <w:spacing w:line="240" w:lineRule="auto"/>
        <w:rPr>
          <w:lang w:val="fr-FR"/>
        </w:rPr>
      </w:pPr>
      <w:r w:rsidRPr="00865724">
        <w:rPr>
          <w:lang w:val="fr-FR"/>
        </w:rPr>
        <w:t>Porte avant de l'armoire</w:t>
      </w:r>
    </w:p>
    <w:p w14:paraId="7B3FE1D8" w14:textId="5CF7D052" w:rsidR="00406C06" w:rsidRPr="00865724" w:rsidRDefault="00993D3E" w:rsidP="00D120C4">
      <w:pPr>
        <w:pStyle w:val="Seqin"/>
        <w:spacing w:line="240" w:lineRule="auto"/>
        <w:rPr>
          <w:lang w:val="fr-FR"/>
        </w:rPr>
      </w:pPr>
      <w:r w:rsidRPr="00865724">
        <w:rPr>
          <w:lang w:val="fr-FR"/>
        </w:rPr>
        <w:t>Couvercle de la base avant/arrière - vous pouvez déplacer l'équipement à l'aide d'un chariot élévateur après avoir retiré le couvercle.</w:t>
      </w:r>
    </w:p>
    <w:p w14:paraId="2D168D78" w14:textId="4E37EE77" w:rsidR="000D299E" w:rsidRPr="00865724" w:rsidRDefault="00993D3E" w:rsidP="00D120C4">
      <w:pPr>
        <w:pStyle w:val="Seqin"/>
        <w:spacing w:line="240" w:lineRule="auto"/>
        <w:rPr>
          <w:lang w:val="fr-FR"/>
        </w:rPr>
      </w:pPr>
      <w:r w:rsidRPr="00865724">
        <w:rPr>
          <w:lang w:val="fr-FR"/>
        </w:rPr>
        <w:t>Antenne</w:t>
      </w:r>
    </w:p>
    <w:p w14:paraId="15AFE121" w14:textId="63523508" w:rsidR="000D299E" w:rsidRPr="00865724" w:rsidRDefault="00123712" w:rsidP="00D120C4">
      <w:pPr>
        <w:pStyle w:val="Seqin"/>
        <w:spacing w:line="240" w:lineRule="auto"/>
        <w:rPr>
          <w:lang w:val="fr-FR"/>
        </w:rPr>
      </w:pPr>
      <w:r w:rsidRPr="00865724">
        <w:rPr>
          <w:lang w:val="fr-FR"/>
        </w:rPr>
        <w:t>Connecteur de fixation de câble étanche - pour l'extension du câble de charge</w:t>
      </w:r>
    </w:p>
    <w:p w14:paraId="5CC80AD0" w14:textId="122C4CB3" w:rsidR="00406C06" w:rsidRPr="00865724" w:rsidRDefault="00123712" w:rsidP="00D120C4">
      <w:pPr>
        <w:pStyle w:val="Seqin"/>
        <w:spacing w:line="240" w:lineRule="auto"/>
        <w:rPr>
          <w:lang w:val="fr-FR"/>
        </w:rPr>
      </w:pPr>
      <w:r w:rsidRPr="00865724">
        <w:rPr>
          <w:lang w:val="fr-FR"/>
        </w:rPr>
        <w:t>Bouton d'arrêt d'urgence</w:t>
      </w:r>
    </w:p>
    <w:p w14:paraId="415B4276" w14:textId="1EBAF600" w:rsidR="000D299E" w:rsidRPr="00865724" w:rsidRDefault="00123712" w:rsidP="00D120C4">
      <w:pPr>
        <w:pStyle w:val="Seqin"/>
        <w:spacing w:line="240" w:lineRule="auto"/>
        <w:rPr>
          <w:lang w:val="fr-FR"/>
        </w:rPr>
      </w:pPr>
      <w:r w:rsidRPr="00865724">
        <w:rPr>
          <w:lang w:val="fr-FR"/>
        </w:rPr>
        <w:t>Ventilation</w:t>
      </w:r>
    </w:p>
    <w:p w14:paraId="0153A469" w14:textId="79C640C2" w:rsidR="00406C06" w:rsidRPr="00865724" w:rsidRDefault="00123712" w:rsidP="00D120C4">
      <w:pPr>
        <w:pStyle w:val="Seqin"/>
        <w:spacing w:line="240" w:lineRule="auto"/>
        <w:rPr>
          <w:lang w:val="fr-FR"/>
        </w:rPr>
      </w:pPr>
      <w:r w:rsidRPr="00865724">
        <w:rPr>
          <w:lang w:val="fr-FR"/>
        </w:rPr>
        <w:t>Verrouillage de la poignée</w:t>
      </w:r>
    </w:p>
    <w:p w14:paraId="6E8E2979" w14:textId="1E5A95C5" w:rsidR="000D299E" w:rsidRPr="00865724" w:rsidRDefault="00123712" w:rsidP="00D120C4">
      <w:pPr>
        <w:pStyle w:val="Seqin"/>
        <w:spacing w:line="240" w:lineRule="auto"/>
        <w:rPr>
          <w:lang w:val="fr-FR"/>
        </w:rPr>
      </w:pPr>
      <w:r w:rsidRPr="00865724">
        <w:rPr>
          <w:lang w:val="fr-FR"/>
        </w:rPr>
        <w:t>Connecteur</w:t>
      </w:r>
    </w:p>
    <w:p w14:paraId="7CF69EB2" w14:textId="22263885" w:rsidR="00406C06" w:rsidRPr="00865724" w:rsidRDefault="00406C06" w:rsidP="00D120C4">
      <w:pPr>
        <w:pStyle w:val="Seqin"/>
        <w:spacing w:line="240" w:lineRule="auto"/>
        <w:rPr>
          <w:lang w:val="fr-FR"/>
        </w:rPr>
      </w:pPr>
      <w:r w:rsidRPr="00865724">
        <w:rPr>
          <w:lang w:val="fr-FR"/>
        </w:rPr>
        <w:t>Base</w:t>
      </w:r>
    </w:p>
    <w:p w14:paraId="4B2D3A86" w14:textId="2F530E06" w:rsidR="0099218C" w:rsidRPr="00865724" w:rsidRDefault="00282CA1" w:rsidP="00D120C4">
      <w:pPr>
        <w:pStyle w:val="NOTE0"/>
        <w:spacing w:line="240" w:lineRule="auto"/>
        <w:rPr>
          <w:rFonts w:cs="Arial"/>
          <w:lang w:val="fr-FR"/>
        </w:rPr>
      </w:pPr>
      <w:r w:rsidRPr="00865724">
        <w:rPr>
          <w:rFonts w:cs="Arial"/>
          <w:noProof/>
        </w:rPr>
        <w:drawing>
          <wp:anchor distT="0" distB="0" distL="114300" distR="114300" simplePos="0" relativeHeight="252096512" behindDoc="0" locked="0" layoutInCell="1" allowOverlap="1" wp14:anchorId="30E1E2D4" wp14:editId="1194BAC6">
            <wp:simplePos x="0" y="0"/>
            <wp:positionH relativeFrom="margin">
              <wp:align>left</wp:align>
            </wp:positionH>
            <wp:positionV relativeFrom="paragraph">
              <wp:posOffset>23600</wp:posOffset>
            </wp:positionV>
            <wp:extent cx="145480" cy="145480"/>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99218C" w:rsidRPr="00865724">
        <w:rPr>
          <w:rFonts w:cs="Arial"/>
          <w:lang w:val="fr-FR"/>
        </w:rPr>
        <w:t>NOTE</w:t>
      </w:r>
    </w:p>
    <w:p w14:paraId="212B1281" w14:textId="08CC232C" w:rsidR="0099218C" w:rsidRPr="00865724" w:rsidRDefault="00123712" w:rsidP="00D120C4">
      <w:pPr>
        <w:pStyle w:val="NOTE"/>
        <w:spacing w:line="240" w:lineRule="auto"/>
        <w:rPr>
          <w:snapToGrid w:val="0"/>
          <w:lang w:val="fr-FR"/>
        </w:rPr>
      </w:pPr>
      <w:r w:rsidRPr="00865724">
        <w:rPr>
          <w:snapToGrid w:val="0"/>
          <w:lang w:val="fr-FR"/>
        </w:rPr>
        <w:t>Autel peut livrer le MaxiCharger avec différents terminaux de paiement. Les options disponibles varient en fonction de la région et du pays où le MaxiCharger est installé. Si vous avez besoin de plus d'informations sur les différentes options pour les terminaux de paiement, consultez le support client Autel.</w:t>
      </w:r>
    </w:p>
    <w:p w14:paraId="604873C8" w14:textId="448D8B35" w:rsidR="00497827" w:rsidRPr="00865724" w:rsidRDefault="00497827" w:rsidP="00D120C4">
      <w:pPr>
        <w:pStyle w:val="FigureTittle"/>
      </w:pPr>
      <w:r w:rsidRPr="00865724">
        <w:tab/>
      </w:r>
    </w:p>
    <w:p w14:paraId="174F4566" w14:textId="0E6A78F0" w:rsidR="00497827" w:rsidRPr="00865724" w:rsidRDefault="00497827" w:rsidP="00D120C4">
      <w:pPr>
        <w:spacing w:line="240" w:lineRule="auto"/>
        <w:rPr>
          <w:rFonts w:eastAsia="微软雅黑"/>
          <w:b/>
          <w:i/>
          <w:lang w:val="fr-FR"/>
        </w:rPr>
      </w:pPr>
      <w:r w:rsidRPr="00865724">
        <w:rPr>
          <w:lang w:val="fr-FR"/>
        </w:rPr>
        <w:br w:type="page"/>
      </w:r>
    </w:p>
    <w:p w14:paraId="16FD963F" w14:textId="6302417A" w:rsidR="0099218C" w:rsidRPr="00865724" w:rsidRDefault="00497827" w:rsidP="00D120C4">
      <w:pPr>
        <w:pStyle w:val="FigureTittle"/>
      </w:pPr>
      <w:r w:rsidRPr="00865724">
        <w:lastRenderedPageBreak/>
        <w:tab/>
      </w:r>
      <w:r w:rsidR="0099218C" w:rsidRPr="00865724">
        <w:t>Table</w:t>
      </w:r>
      <w:r w:rsidR="004E17E6" w:rsidRPr="00865724">
        <w:t>au</w:t>
      </w:r>
      <w:r w:rsidR="0099218C" w:rsidRPr="00865724">
        <w:t xml:space="preserve"> </w:t>
      </w:r>
      <w:r w:rsidRPr="00865724">
        <w:fldChar w:fldCharType="begin"/>
      </w:r>
      <w:r w:rsidRPr="00865724">
        <w:instrText xml:space="preserve"> STYLEREF 1 \s </w:instrText>
      </w:r>
      <w:r w:rsidRPr="00865724">
        <w:fldChar w:fldCharType="separate"/>
      </w:r>
      <w:r w:rsidR="00A71ED2" w:rsidRPr="00865724">
        <w:rPr>
          <w:noProof/>
        </w:rPr>
        <w:t>3</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0099218C" w:rsidRPr="00865724">
        <w:t xml:space="preserve"> </w:t>
      </w:r>
      <w:r w:rsidR="0071617D" w:rsidRPr="00865724">
        <w:t>Indicateur d'état</w:t>
      </w:r>
    </w:p>
    <w:tbl>
      <w:tblPr>
        <w:tblStyle w:val="af0"/>
        <w:tblW w:w="0" w:type="auto"/>
        <w:jc w:val="center"/>
        <w:tblLook w:val="04A0" w:firstRow="1" w:lastRow="0" w:firstColumn="1" w:lastColumn="0" w:noHBand="0" w:noVBand="1"/>
      </w:tblPr>
      <w:tblGrid>
        <w:gridCol w:w="1701"/>
        <w:gridCol w:w="1843"/>
        <w:gridCol w:w="3095"/>
      </w:tblGrid>
      <w:tr w:rsidR="0099218C" w:rsidRPr="00865724" w14:paraId="2B9F0312" w14:textId="77777777" w:rsidTr="00896D64">
        <w:trPr>
          <w:trHeight w:val="510"/>
          <w:tblHeader/>
          <w:jc w:val="center"/>
        </w:trPr>
        <w:tc>
          <w:tcPr>
            <w:tcW w:w="1701" w:type="dxa"/>
            <w:shd w:val="clear" w:color="auto" w:fill="D9D9D9" w:themeFill="background1" w:themeFillShade="D9"/>
            <w:vAlign w:val="center"/>
          </w:tcPr>
          <w:p w14:paraId="775A084A" w14:textId="4D659DD3" w:rsidR="0099218C" w:rsidRPr="00865724" w:rsidRDefault="004E17E6" w:rsidP="00D120C4">
            <w:pPr>
              <w:ind w:left="421" w:hanging="421"/>
              <w:rPr>
                <w:b/>
                <w:lang w:val="fr-FR"/>
              </w:rPr>
            </w:pPr>
            <w:r w:rsidRPr="00865724">
              <w:rPr>
                <w:b/>
                <w:lang w:val="fr-FR"/>
              </w:rPr>
              <w:t>État de charge</w:t>
            </w:r>
          </w:p>
        </w:tc>
        <w:tc>
          <w:tcPr>
            <w:tcW w:w="1843" w:type="dxa"/>
            <w:shd w:val="clear" w:color="auto" w:fill="D9D9D9" w:themeFill="background1" w:themeFillShade="D9"/>
            <w:vAlign w:val="center"/>
          </w:tcPr>
          <w:p w14:paraId="1F7F2696" w14:textId="55AB1F16" w:rsidR="0099218C" w:rsidRPr="00865724" w:rsidRDefault="004E17E6" w:rsidP="00D120C4">
            <w:pPr>
              <w:ind w:left="421" w:hanging="421"/>
              <w:rPr>
                <w:b/>
                <w:lang w:val="fr-FR"/>
              </w:rPr>
            </w:pPr>
            <w:r w:rsidRPr="00865724">
              <w:rPr>
                <w:b/>
                <w:lang w:val="fr-FR"/>
              </w:rPr>
              <w:t>Couleur</w:t>
            </w:r>
          </w:p>
        </w:tc>
        <w:tc>
          <w:tcPr>
            <w:tcW w:w="3095" w:type="dxa"/>
            <w:shd w:val="clear" w:color="auto" w:fill="D9D9D9" w:themeFill="background1" w:themeFillShade="D9"/>
            <w:vAlign w:val="center"/>
          </w:tcPr>
          <w:p w14:paraId="53FCFDBC" w14:textId="27EFF9C8" w:rsidR="0099218C" w:rsidRPr="00865724" w:rsidRDefault="004E17E6" w:rsidP="00D120C4">
            <w:pPr>
              <w:ind w:left="421" w:hanging="421"/>
              <w:rPr>
                <w:b/>
                <w:lang w:val="fr-FR"/>
              </w:rPr>
            </w:pPr>
            <w:r w:rsidRPr="00865724">
              <w:rPr>
                <w:b/>
                <w:lang w:val="fr-FR"/>
              </w:rPr>
              <w:t>Signification</w:t>
            </w:r>
          </w:p>
        </w:tc>
      </w:tr>
      <w:tr w:rsidR="0099218C" w:rsidRPr="00865724" w14:paraId="063F9539" w14:textId="77777777" w:rsidTr="00896D64">
        <w:trPr>
          <w:trHeight w:val="510"/>
          <w:jc w:val="center"/>
        </w:trPr>
        <w:tc>
          <w:tcPr>
            <w:tcW w:w="1701" w:type="dxa"/>
            <w:vAlign w:val="center"/>
          </w:tcPr>
          <w:p w14:paraId="0E4580FD" w14:textId="62227884" w:rsidR="0099218C" w:rsidRPr="00865724" w:rsidRDefault="004E17E6" w:rsidP="00D120C4">
            <w:pPr>
              <w:ind w:left="421" w:hanging="421"/>
              <w:rPr>
                <w:b/>
                <w:lang w:val="fr-FR"/>
              </w:rPr>
            </w:pPr>
            <w:r w:rsidRPr="00865724">
              <w:rPr>
                <w:b/>
                <w:lang w:val="fr-FR"/>
              </w:rPr>
              <w:t>Mode veille</w:t>
            </w:r>
          </w:p>
        </w:tc>
        <w:tc>
          <w:tcPr>
            <w:tcW w:w="1843" w:type="dxa"/>
            <w:vAlign w:val="center"/>
          </w:tcPr>
          <w:p w14:paraId="26E2C43A" w14:textId="00884C94" w:rsidR="0099218C" w:rsidRPr="00865724" w:rsidRDefault="004E17E6" w:rsidP="00D120C4">
            <w:pPr>
              <w:pStyle w:val="TableText"/>
              <w:spacing w:before="0" w:after="0" w:line="240" w:lineRule="auto"/>
              <w:rPr>
                <w:lang w:val="fr-FR"/>
              </w:rPr>
            </w:pPr>
            <w:r w:rsidRPr="00865724">
              <w:rPr>
                <w:lang w:val="fr-FR"/>
              </w:rPr>
              <w:t xml:space="preserve">Vert </w:t>
            </w:r>
            <w:r w:rsidR="00D03092" w:rsidRPr="00865724">
              <w:rPr>
                <w:lang w:val="fr-FR"/>
              </w:rPr>
              <w:t>fixe</w:t>
            </w:r>
          </w:p>
        </w:tc>
        <w:tc>
          <w:tcPr>
            <w:tcW w:w="3095" w:type="dxa"/>
            <w:vAlign w:val="center"/>
          </w:tcPr>
          <w:p w14:paraId="1B722D46" w14:textId="12B6447E" w:rsidR="0099218C" w:rsidRPr="00865724" w:rsidRDefault="004E17E6" w:rsidP="00D120C4">
            <w:pPr>
              <w:pStyle w:val="TableText"/>
              <w:spacing w:before="0" w:after="0" w:line="240" w:lineRule="auto"/>
              <w:rPr>
                <w:lang w:val="fr-FR"/>
              </w:rPr>
            </w:pPr>
            <w:r w:rsidRPr="00865724">
              <w:rPr>
                <w:lang w:val="fr-FR"/>
              </w:rPr>
              <w:t>Le connecteur est disponible.</w:t>
            </w:r>
          </w:p>
        </w:tc>
      </w:tr>
      <w:tr w:rsidR="0099218C" w:rsidRPr="00865724" w14:paraId="15637BC1" w14:textId="77777777" w:rsidTr="00896D64">
        <w:trPr>
          <w:trHeight w:val="510"/>
          <w:jc w:val="center"/>
        </w:trPr>
        <w:tc>
          <w:tcPr>
            <w:tcW w:w="1701" w:type="dxa"/>
            <w:vAlign w:val="center"/>
          </w:tcPr>
          <w:p w14:paraId="504C676D" w14:textId="64FCF14D" w:rsidR="0099218C" w:rsidRPr="00865724" w:rsidRDefault="004E17E6" w:rsidP="00D120C4">
            <w:pPr>
              <w:ind w:left="421" w:hanging="421"/>
              <w:rPr>
                <w:b/>
                <w:lang w:val="fr-FR"/>
              </w:rPr>
            </w:pPr>
            <w:r w:rsidRPr="00865724">
              <w:rPr>
                <w:b/>
                <w:lang w:val="fr-FR"/>
              </w:rPr>
              <w:t>VE Connecté</w:t>
            </w:r>
          </w:p>
        </w:tc>
        <w:tc>
          <w:tcPr>
            <w:tcW w:w="1843" w:type="dxa"/>
            <w:vAlign w:val="center"/>
          </w:tcPr>
          <w:p w14:paraId="531C43DE" w14:textId="10FC0C3C" w:rsidR="0099218C" w:rsidRPr="00865724" w:rsidRDefault="00D03092" w:rsidP="00D120C4">
            <w:pPr>
              <w:pStyle w:val="TableText"/>
              <w:spacing w:before="0" w:after="0" w:line="240" w:lineRule="auto"/>
              <w:rPr>
                <w:lang w:val="fr-FR"/>
              </w:rPr>
            </w:pPr>
            <w:r w:rsidRPr="00865724">
              <w:rPr>
                <w:lang w:val="fr-FR"/>
              </w:rPr>
              <w:t>Blanc fixe</w:t>
            </w:r>
          </w:p>
        </w:tc>
        <w:tc>
          <w:tcPr>
            <w:tcW w:w="3095" w:type="dxa"/>
            <w:vAlign w:val="center"/>
          </w:tcPr>
          <w:p w14:paraId="1E289186" w14:textId="7F1F06C9" w:rsidR="0099218C" w:rsidRPr="00865724" w:rsidRDefault="00D03092" w:rsidP="00D120C4">
            <w:pPr>
              <w:pStyle w:val="TableText"/>
              <w:spacing w:before="0" w:after="0" w:line="240" w:lineRule="auto"/>
              <w:rPr>
                <w:lang w:val="fr-FR"/>
              </w:rPr>
            </w:pPr>
            <w:r w:rsidRPr="00865724">
              <w:rPr>
                <w:lang w:val="fr-FR"/>
              </w:rPr>
              <w:t>Le VE est connecté au MaxiCharger.</w:t>
            </w:r>
          </w:p>
        </w:tc>
      </w:tr>
      <w:tr w:rsidR="006B54CD" w:rsidRPr="00865724" w14:paraId="5AF414D3" w14:textId="77777777" w:rsidTr="00896D64">
        <w:trPr>
          <w:trHeight w:val="510"/>
          <w:jc w:val="center"/>
        </w:trPr>
        <w:tc>
          <w:tcPr>
            <w:tcW w:w="1701" w:type="dxa"/>
            <w:vAlign w:val="center"/>
          </w:tcPr>
          <w:p w14:paraId="59056039" w14:textId="272F9A09" w:rsidR="006B54CD" w:rsidRPr="00865724" w:rsidRDefault="004E17E6" w:rsidP="00D120C4">
            <w:pPr>
              <w:ind w:left="421" w:hanging="421"/>
              <w:rPr>
                <w:lang w:val="fr-FR"/>
              </w:rPr>
            </w:pPr>
            <w:r w:rsidRPr="00865724">
              <w:rPr>
                <w:b/>
                <w:lang w:val="fr-FR"/>
              </w:rPr>
              <w:t>Chargement</w:t>
            </w:r>
          </w:p>
        </w:tc>
        <w:tc>
          <w:tcPr>
            <w:tcW w:w="1843" w:type="dxa"/>
            <w:vAlign w:val="center"/>
          </w:tcPr>
          <w:p w14:paraId="70943BB7" w14:textId="398DEA5F" w:rsidR="006B54CD" w:rsidRPr="00865724" w:rsidRDefault="00D03092" w:rsidP="00D120C4">
            <w:pPr>
              <w:pStyle w:val="TableText"/>
              <w:spacing w:before="0" w:after="0" w:line="240" w:lineRule="auto"/>
              <w:rPr>
                <w:lang w:val="fr-FR"/>
              </w:rPr>
            </w:pPr>
            <w:r w:rsidRPr="00865724">
              <w:rPr>
                <w:lang w:val="fr-FR"/>
              </w:rPr>
              <w:t>Illuminer le vert en alternance</w:t>
            </w:r>
          </w:p>
        </w:tc>
        <w:tc>
          <w:tcPr>
            <w:tcW w:w="3095" w:type="dxa"/>
            <w:vAlign w:val="center"/>
          </w:tcPr>
          <w:p w14:paraId="06D9573B" w14:textId="49889DCA" w:rsidR="006B54CD" w:rsidRPr="00865724" w:rsidRDefault="00D03092" w:rsidP="00D120C4">
            <w:pPr>
              <w:pStyle w:val="TableText"/>
              <w:spacing w:before="0" w:after="0" w:line="240" w:lineRule="auto"/>
              <w:rPr>
                <w:lang w:val="fr-FR"/>
              </w:rPr>
            </w:pPr>
            <w:r w:rsidRPr="00865724">
              <w:rPr>
                <w:lang w:val="fr-FR"/>
              </w:rPr>
              <w:t>Indique le niveau de charge de votre VE.</w:t>
            </w:r>
          </w:p>
        </w:tc>
      </w:tr>
      <w:tr w:rsidR="000C34EE" w:rsidRPr="00865724" w14:paraId="15A392EC" w14:textId="77777777" w:rsidTr="00896D64">
        <w:trPr>
          <w:trHeight w:val="510"/>
          <w:jc w:val="center"/>
        </w:trPr>
        <w:tc>
          <w:tcPr>
            <w:tcW w:w="1701" w:type="dxa"/>
            <w:vAlign w:val="center"/>
          </w:tcPr>
          <w:p w14:paraId="60CFCACD" w14:textId="52850644" w:rsidR="000C34EE" w:rsidRPr="00865724" w:rsidRDefault="004E17E6" w:rsidP="00D120C4">
            <w:pPr>
              <w:ind w:left="421" w:hanging="421"/>
              <w:rPr>
                <w:b/>
                <w:lang w:val="fr-FR"/>
              </w:rPr>
            </w:pPr>
            <w:r w:rsidRPr="00865724">
              <w:rPr>
                <w:b/>
                <w:lang w:val="fr-FR"/>
              </w:rPr>
              <w:t>Charge complète</w:t>
            </w:r>
          </w:p>
        </w:tc>
        <w:tc>
          <w:tcPr>
            <w:tcW w:w="1843" w:type="dxa"/>
            <w:vAlign w:val="center"/>
          </w:tcPr>
          <w:p w14:paraId="5048ABE9" w14:textId="5F45E93F" w:rsidR="000C34EE" w:rsidRPr="00865724" w:rsidRDefault="00D03092" w:rsidP="00D120C4">
            <w:pPr>
              <w:pStyle w:val="TableText"/>
              <w:spacing w:before="0" w:after="0" w:line="240" w:lineRule="auto"/>
              <w:rPr>
                <w:lang w:val="fr-FR"/>
              </w:rPr>
            </w:pPr>
            <w:r w:rsidRPr="00865724">
              <w:rPr>
                <w:lang w:val="fr-FR"/>
              </w:rPr>
              <w:t>Vert clignotant</w:t>
            </w:r>
          </w:p>
        </w:tc>
        <w:tc>
          <w:tcPr>
            <w:tcW w:w="3095" w:type="dxa"/>
            <w:vAlign w:val="center"/>
          </w:tcPr>
          <w:p w14:paraId="1EA406BF" w14:textId="577B06C0" w:rsidR="000C34EE" w:rsidRPr="00865724" w:rsidRDefault="0071617D" w:rsidP="00D120C4">
            <w:pPr>
              <w:pStyle w:val="TableText"/>
              <w:spacing w:before="0" w:after="0" w:line="240" w:lineRule="auto"/>
              <w:rPr>
                <w:lang w:val="fr-FR"/>
              </w:rPr>
            </w:pPr>
            <w:r w:rsidRPr="00865724">
              <w:rPr>
                <w:lang w:val="fr-FR"/>
              </w:rPr>
              <w:t>Le VE est complètement chargé ou a cessé de charger.</w:t>
            </w:r>
          </w:p>
        </w:tc>
      </w:tr>
      <w:tr w:rsidR="0099218C" w:rsidRPr="00865724" w14:paraId="2C09E8C9" w14:textId="77777777" w:rsidTr="00896D64">
        <w:trPr>
          <w:trHeight w:val="510"/>
          <w:jc w:val="center"/>
        </w:trPr>
        <w:tc>
          <w:tcPr>
            <w:tcW w:w="1701" w:type="dxa"/>
            <w:vAlign w:val="center"/>
          </w:tcPr>
          <w:p w14:paraId="3F4830CA" w14:textId="7430FAF8" w:rsidR="0099218C" w:rsidRPr="00865724" w:rsidRDefault="004E17E6" w:rsidP="00D120C4">
            <w:pPr>
              <w:ind w:left="421" w:hanging="421"/>
              <w:rPr>
                <w:b/>
                <w:lang w:val="fr-FR"/>
              </w:rPr>
            </w:pPr>
            <w:r w:rsidRPr="00865724">
              <w:rPr>
                <w:b/>
                <w:lang w:val="fr-FR"/>
              </w:rPr>
              <w:t>Réservation</w:t>
            </w:r>
          </w:p>
        </w:tc>
        <w:tc>
          <w:tcPr>
            <w:tcW w:w="1843" w:type="dxa"/>
            <w:vAlign w:val="center"/>
          </w:tcPr>
          <w:p w14:paraId="559A2356" w14:textId="1D6809A0" w:rsidR="0099218C" w:rsidRPr="00865724" w:rsidRDefault="00D03092" w:rsidP="00D120C4">
            <w:pPr>
              <w:pStyle w:val="TableText"/>
              <w:spacing w:before="0" w:after="0" w:line="240" w:lineRule="auto"/>
              <w:rPr>
                <w:lang w:val="fr-FR"/>
              </w:rPr>
            </w:pPr>
            <w:r w:rsidRPr="00865724">
              <w:rPr>
                <w:lang w:val="fr-FR"/>
              </w:rPr>
              <w:t>Blanc clignotant</w:t>
            </w:r>
          </w:p>
        </w:tc>
        <w:tc>
          <w:tcPr>
            <w:tcW w:w="3095" w:type="dxa"/>
            <w:vAlign w:val="center"/>
          </w:tcPr>
          <w:p w14:paraId="4F84930B" w14:textId="136D5886" w:rsidR="0099218C" w:rsidRPr="00865724" w:rsidRDefault="0071617D" w:rsidP="00D120C4">
            <w:pPr>
              <w:pStyle w:val="TableText"/>
              <w:spacing w:before="0" w:after="0" w:line="240" w:lineRule="auto"/>
              <w:rPr>
                <w:b/>
                <w:lang w:val="fr-FR"/>
              </w:rPr>
            </w:pPr>
            <w:r w:rsidRPr="00865724">
              <w:rPr>
                <w:lang w:val="fr-FR"/>
              </w:rPr>
              <w:t>Le MaxiCharger est réservé.</w:t>
            </w:r>
          </w:p>
        </w:tc>
      </w:tr>
      <w:tr w:rsidR="0099218C" w:rsidRPr="00865724" w14:paraId="0ED8130E" w14:textId="77777777" w:rsidTr="00896D64">
        <w:trPr>
          <w:trHeight w:val="510"/>
          <w:jc w:val="center"/>
        </w:trPr>
        <w:tc>
          <w:tcPr>
            <w:tcW w:w="1701" w:type="dxa"/>
            <w:vAlign w:val="center"/>
          </w:tcPr>
          <w:p w14:paraId="13342E0E" w14:textId="45800EFF" w:rsidR="0099218C" w:rsidRPr="00865724" w:rsidRDefault="004E17E6" w:rsidP="00D120C4">
            <w:pPr>
              <w:ind w:left="421" w:hanging="421"/>
              <w:rPr>
                <w:b/>
                <w:lang w:val="fr-FR"/>
              </w:rPr>
            </w:pPr>
            <w:r w:rsidRPr="00865724">
              <w:rPr>
                <w:b/>
                <w:lang w:val="fr-FR"/>
              </w:rPr>
              <w:t>Erreur</w:t>
            </w:r>
          </w:p>
        </w:tc>
        <w:tc>
          <w:tcPr>
            <w:tcW w:w="1843" w:type="dxa"/>
            <w:vAlign w:val="center"/>
          </w:tcPr>
          <w:p w14:paraId="63B3228B" w14:textId="4BFC008A" w:rsidR="0099218C" w:rsidRPr="00865724" w:rsidRDefault="0071617D" w:rsidP="00D120C4">
            <w:pPr>
              <w:pStyle w:val="TableText"/>
              <w:spacing w:before="0" w:after="0" w:line="240" w:lineRule="auto"/>
              <w:rPr>
                <w:lang w:val="fr-FR"/>
              </w:rPr>
            </w:pPr>
            <w:r w:rsidRPr="00865724">
              <w:rPr>
                <w:lang w:val="fr-FR"/>
              </w:rPr>
              <w:t>Rouge fixe</w:t>
            </w:r>
          </w:p>
        </w:tc>
        <w:tc>
          <w:tcPr>
            <w:tcW w:w="3095" w:type="dxa"/>
            <w:vAlign w:val="center"/>
          </w:tcPr>
          <w:p w14:paraId="53D78A0E" w14:textId="740E25A1" w:rsidR="0099218C" w:rsidRPr="00865724" w:rsidRDefault="0071617D" w:rsidP="00D120C4">
            <w:pPr>
              <w:pStyle w:val="TableText"/>
              <w:spacing w:before="0" w:after="0" w:line="240" w:lineRule="auto"/>
              <w:rPr>
                <w:b/>
                <w:lang w:val="fr-FR"/>
              </w:rPr>
            </w:pPr>
            <w:r w:rsidRPr="00865724">
              <w:rPr>
                <w:lang w:val="fr-FR"/>
              </w:rPr>
              <w:t>Une erreur s'est produite.</w:t>
            </w:r>
          </w:p>
        </w:tc>
      </w:tr>
    </w:tbl>
    <w:p w14:paraId="339215DD" w14:textId="36412598" w:rsidR="003C40FF" w:rsidRPr="00865724" w:rsidRDefault="00282CA1" w:rsidP="00D120C4">
      <w:pPr>
        <w:pStyle w:val="EN"/>
        <w:spacing w:line="240" w:lineRule="auto"/>
        <w:rPr>
          <w:lang w:val="fr-FR"/>
        </w:rPr>
      </w:pPr>
      <w:r w:rsidRPr="00865724">
        <w:rPr>
          <w:noProof/>
        </w:rPr>
        <w:lastRenderedPageBreak/>
        <w:drawing>
          <wp:inline distT="0" distB="0" distL="0" distR="0" wp14:anchorId="4394567D" wp14:editId="7310E66F">
            <wp:extent cx="3853944" cy="5592933"/>
            <wp:effectExtent l="0" t="0" r="0" b="825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3944" cy="5592933"/>
                    </a:xfrm>
                    <a:prstGeom prst="rect">
                      <a:avLst/>
                    </a:prstGeom>
                  </pic:spPr>
                </pic:pic>
              </a:graphicData>
            </a:graphic>
          </wp:inline>
        </w:drawing>
      </w:r>
    </w:p>
    <w:p w14:paraId="42E5338C" w14:textId="77777777" w:rsidR="00896D64" w:rsidRPr="00865724" w:rsidRDefault="00896D64"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3</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2</w:t>
      </w:r>
      <w:r w:rsidRPr="00865724">
        <w:rPr>
          <w:noProof/>
        </w:rPr>
        <w:fldChar w:fldCharType="end"/>
      </w:r>
      <w:r w:rsidRPr="00865724">
        <w:rPr>
          <w:rStyle w:val="FigureTittleChar"/>
          <w:b/>
          <w:i/>
        </w:rPr>
        <w:t xml:space="preserve"> </w:t>
      </w:r>
      <w:r w:rsidRPr="00865724">
        <w:t>Vue d'ensemble du MaxiCharger, intérieur</w:t>
      </w:r>
    </w:p>
    <w:p w14:paraId="2024212A" w14:textId="1C47E64A" w:rsidR="00ED6DBD" w:rsidRPr="00865724" w:rsidRDefault="00ED6DBD" w:rsidP="00D120C4">
      <w:pPr>
        <w:pStyle w:val="EN"/>
        <w:spacing w:line="240" w:lineRule="auto"/>
        <w:rPr>
          <w:lang w:val="fr-FR"/>
        </w:rPr>
      </w:pPr>
      <w:r w:rsidRPr="00865724">
        <w:rPr>
          <w:lang w:val="fr-FR"/>
        </w:rPr>
        <w:t>A</w:t>
      </w:r>
      <w:r w:rsidR="0099218C" w:rsidRPr="00865724">
        <w:rPr>
          <w:lang w:val="fr-FR"/>
        </w:rPr>
        <w:t>.</w:t>
      </w:r>
      <w:r w:rsidRPr="00865724">
        <w:rPr>
          <w:lang w:val="fr-FR"/>
        </w:rPr>
        <w:t xml:space="preserve"> </w:t>
      </w:r>
      <w:r w:rsidR="0071617D" w:rsidRPr="00865724">
        <w:rPr>
          <w:lang w:val="fr-FR"/>
        </w:rPr>
        <w:t>Disjoncteur principal - connecte/déconnecte le module de charge</w:t>
      </w:r>
    </w:p>
    <w:p w14:paraId="251905C7" w14:textId="70C29893" w:rsidR="00ED6DBD" w:rsidRPr="00865724" w:rsidRDefault="00ED6DBD" w:rsidP="00D120C4">
      <w:pPr>
        <w:pStyle w:val="EN"/>
        <w:spacing w:line="240" w:lineRule="auto"/>
        <w:rPr>
          <w:lang w:val="fr-FR"/>
        </w:rPr>
      </w:pPr>
      <w:r w:rsidRPr="00865724">
        <w:rPr>
          <w:lang w:val="fr-FR"/>
        </w:rPr>
        <w:t>B</w:t>
      </w:r>
      <w:r w:rsidR="0099218C" w:rsidRPr="00865724">
        <w:rPr>
          <w:lang w:val="fr-FR"/>
        </w:rPr>
        <w:t>.</w:t>
      </w:r>
      <w:r w:rsidRPr="00865724">
        <w:rPr>
          <w:lang w:val="fr-FR"/>
        </w:rPr>
        <w:t xml:space="preserve"> </w:t>
      </w:r>
      <w:r w:rsidR="0071617D" w:rsidRPr="00865724">
        <w:rPr>
          <w:lang w:val="fr-FR"/>
        </w:rPr>
        <w:t xml:space="preserve">Filtre </w:t>
      </w:r>
      <w:r w:rsidR="00037F54" w:rsidRPr="00865724">
        <w:rPr>
          <w:lang w:val="fr-FR"/>
        </w:rPr>
        <w:t>AC</w:t>
      </w:r>
      <w:r w:rsidR="0071617D" w:rsidRPr="00865724">
        <w:rPr>
          <w:lang w:val="fr-FR"/>
        </w:rPr>
        <w:t xml:space="preserve"> (facultatif)</w:t>
      </w:r>
    </w:p>
    <w:p w14:paraId="4BFF5BA3" w14:textId="5303FEB8" w:rsidR="00ED6DBD" w:rsidRPr="00865724" w:rsidRDefault="00ED6DBD" w:rsidP="00D120C4">
      <w:pPr>
        <w:pStyle w:val="EN"/>
        <w:spacing w:line="240" w:lineRule="auto"/>
        <w:rPr>
          <w:lang w:val="fr-FR"/>
        </w:rPr>
      </w:pPr>
      <w:r w:rsidRPr="00865724">
        <w:rPr>
          <w:lang w:val="fr-FR"/>
        </w:rPr>
        <w:t>C</w:t>
      </w:r>
      <w:r w:rsidR="0099218C" w:rsidRPr="00865724">
        <w:rPr>
          <w:lang w:val="fr-FR"/>
        </w:rPr>
        <w:t>.</w:t>
      </w:r>
      <w:r w:rsidRPr="00865724">
        <w:rPr>
          <w:lang w:val="fr-FR"/>
        </w:rPr>
        <w:t xml:space="preserve"> </w:t>
      </w:r>
      <w:r w:rsidR="008B560A" w:rsidRPr="00865724">
        <w:rPr>
          <w:lang w:val="fr-FR"/>
        </w:rPr>
        <w:t>Disjoncteur SPD</w:t>
      </w:r>
    </w:p>
    <w:p w14:paraId="1E6B6CD6" w14:textId="68E43124" w:rsidR="00ED6DBD" w:rsidRPr="00865724" w:rsidRDefault="0099218C" w:rsidP="00D120C4">
      <w:pPr>
        <w:pStyle w:val="EN"/>
        <w:spacing w:line="240" w:lineRule="auto"/>
        <w:rPr>
          <w:lang w:val="fr-FR"/>
        </w:rPr>
      </w:pPr>
      <w:r w:rsidRPr="00865724">
        <w:rPr>
          <w:lang w:val="fr-FR"/>
        </w:rPr>
        <w:t xml:space="preserve">D. </w:t>
      </w:r>
      <w:r w:rsidR="004B21F1" w:rsidRPr="00865724">
        <w:rPr>
          <w:lang w:val="fr-FR"/>
        </w:rPr>
        <w:t>SPD</w:t>
      </w:r>
    </w:p>
    <w:p w14:paraId="1A3B0172" w14:textId="41744524" w:rsidR="00ED6DBD" w:rsidRPr="00865724" w:rsidRDefault="00ED6DBD" w:rsidP="00D120C4">
      <w:pPr>
        <w:pStyle w:val="EN"/>
        <w:spacing w:line="240" w:lineRule="auto"/>
        <w:rPr>
          <w:lang w:val="fr-FR"/>
        </w:rPr>
      </w:pPr>
      <w:r w:rsidRPr="00865724">
        <w:rPr>
          <w:lang w:val="fr-FR"/>
        </w:rPr>
        <w:lastRenderedPageBreak/>
        <w:t>E</w:t>
      </w:r>
      <w:r w:rsidR="0099218C" w:rsidRPr="00865724">
        <w:rPr>
          <w:lang w:val="fr-FR"/>
        </w:rPr>
        <w:t xml:space="preserve">. </w:t>
      </w:r>
      <w:r w:rsidR="008B560A" w:rsidRPr="00865724">
        <w:rPr>
          <w:lang w:val="fr-FR"/>
        </w:rPr>
        <w:t xml:space="preserve">Fusible principal auxiliaire </w:t>
      </w:r>
      <w:r w:rsidR="00037F54" w:rsidRPr="00865724">
        <w:rPr>
          <w:lang w:val="fr-FR"/>
        </w:rPr>
        <w:t>AC</w:t>
      </w:r>
    </w:p>
    <w:p w14:paraId="64B332A0" w14:textId="6D439CAD" w:rsidR="00ED6DBD" w:rsidRPr="00865724" w:rsidRDefault="00ED6DBD" w:rsidP="00D120C4">
      <w:pPr>
        <w:pStyle w:val="EN"/>
        <w:spacing w:line="240" w:lineRule="auto"/>
        <w:rPr>
          <w:lang w:val="fr-FR"/>
        </w:rPr>
      </w:pPr>
      <w:r w:rsidRPr="00865724">
        <w:rPr>
          <w:lang w:val="fr-FR"/>
        </w:rPr>
        <w:t>F</w:t>
      </w:r>
      <w:r w:rsidR="0099218C" w:rsidRPr="00865724">
        <w:rPr>
          <w:lang w:val="fr-FR"/>
        </w:rPr>
        <w:t xml:space="preserve">. </w:t>
      </w:r>
      <w:r w:rsidR="008B560A" w:rsidRPr="00865724">
        <w:rPr>
          <w:lang w:val="fr-FR"/>
        </w:rPr>
        <w:t>RCCB auxiliaire</w:t>
      </w:r>
    </w:p>
    <w:p w14:paraId="49AA1784" w14:textId="7301CB3A" w:rsidR="00ED6DBD" w:rsidRPr="00865724" w:rsidRDefault="00ED6DBD" w:rsidP="00D120C4">
      <w:pPr>
        <w:pStyle w:val="EN"/>
        <w:spacing w:line="240" w:lineRule="auto"/>
        <w:rPr>
          <w:lang w:val="fr-FR"/>
        </w:rPr>
      </w:pPr>
      <w:r w:rsidRPr="00865724">
        <w:rPr>
          <w:lang w:val="fr-FR"/>
        </w:rPr>
        <w:t>G</w:t>
      </w:r>
      <w:r w:rsidR="0099218C" w:rsidRPr="00865724">
        <w:rPr>
          <w:lang w:val="fr-FR"/>
        </w:rPr>
        <w:t xml:space="preserve">. </w:t>
      </w:r>
      <w:r w:rsidR="00FA09AB" w:rsidRPr="00865724">
        <w:rPr>
          <w:lang w:val="fr-FR"/>
        </w:rPr>
        <w:t>Plaque passe-câbles</w:t>
      </w:r>
    </w:p>
    <w:p w14:paraId="1D54F24E" w14:textId="57EF5D55" w:rsidR="00ED6DBD" w:rsidRPr="00865724" w:rsidRDefault="00ED6DBD" w:rsidP="00D120C4">
      <w:pPr>
        <w:pStyle w:val="EN"/>
        <w:spacing w:line="240" w:lineRule="auto"/>
        <w:rPr>
          <w:lang w:val="fr-FR"/>
        </w:rPr>
      </w:pPr>
      <w:r w:rsidRPr="00865724">
        <w:rPr>
          <w:lang w:val="fr-FR"/>
        </w:rPr>
        <w:t>H</w:t>
      </w:r>
      <w:r w:rsidR="0099218C" w:rsidRPr="00865724">
        <w:rPr>
          <w:lang w:val="fr-FR"/>
        </w:rPr>
        <w:t>.</w:t>
      </w:r>
      <w:r w:rsidRPr="00865724">
        <w:rPr>
          <w:lang w:val="fr-FR"/>
        </w:rPr>
        <w:t xml:space="preserve"> </w:t>
      </w:r>
      <w:r w:rsidR="00FA09AB" w:rsidRPr="00865724">
        <w:rPr>
          <w:lang w:val="fr-FR"/>
        </w:rPr>
        <w:t>Module de charge</w:t>
      </w:r>
    </w:p>
    <w:p w14:paraId="7F21019A" w14:textId="278574C6" w:rsidR="00184E17" w:rsidRPr="00865724" w:rsidRDefault="00ED6DBD" w:rsidP="00D120C4">
      <w:pPr>
        <w:pStyle w:val="EN"/>
        <w:spacing w:line="240" w:lineRule="auto"/>
        <w:rPr>
          <w:lang w:val="fr-FR"/>
        </w:rPr>
      </w:pPr>
      <w:r w:rsidRPr="00865724">
        <w:rPr>
          <w:lang w:val="fr-FR"/>
        </w:rPr>
        <w:t>I</w:t>
      </w:r>
      <w:r w:rsidR="0099218C" w:rsidRPr="00865724">
        <w:rPr>
          <w:lang w:val="fr-FR"/>
        </w:rPr>
        <w:t xml:space="preserve">. </w:t>
      </w:r>
      <w:r w:rsidR="00FA09AB" w:rsidRPr="00865724">
        <w:rPr>
          <w:lang w:val="fr-FR"/>
        </w:rPr>
        <w:t>Fusible du circuit de chauffage</w:t>
      </w:r>
    </w:p>
    <w:p w14:paraId="2B5695C5" w14:textId="41555321" w:rsidR="00ED6DBD" w:rsidRPr="00865724" w:rsidRDefault="00184E17" w:rsidP="00D120C4">
      <w:pPr>
        <w:pStyle w:val="EN"/>
        <w:spacing w:line="240" w:lineRule="auto"/>
        <w:rPr>
          <w:lang w:val="fr-FR"/>
        </w:rPr>
      </w:pPr>
      <w:r w:rsidRPr="00865724">
        <w:rPr>
          <w:lang w:val="fr-FR"/>
        </w:rPr>
        <w:t xml:space="preserve">J. </w:t>
      </w:r>
      <w:r w:rsidR="00FA09AB" w:rsidRPr="00865724">
        <w:rPr>
          <w:lang w:val="fr-FR"/>
        </w:rPr>
        <w:t>Fusible du circuit du contacteur</w:t>
      </w:r>
    </w:p>
    <w:p w14:paraId="33BC7A0A" w14:textId="1C16B2F7" w:rsidR="00ED6DBD" w:rsidRPr="00865724" w:rsidRDefault="00ED6DBD" w:rsidP="00D120C4">
      <w:pPr>
        <w:pStyle w:val="EN"/>
        <w:spacing w:line="240" w:lineRule="auto"/>
        <w:rPr>
          <w:lang w:val="fr-FR"/>
        </w:rPr>
      </w:pPr>
      <w:r w:rsidRPr="00865724">
        <w:rPr>
          <w:lang w:val="fr-FR"/>
        </w:rPr>
        <w:t>K</w:t>
      </w:r>
      <w:r w:rsidR="0099218C" w:rsidRPr="00865724">
        <w:rPr>
          <w:lang w:val="fr-FR"/>
        </w:rPr>
        <w:t>.</w:t>
      </w:r>
      <w:r w:rsidRPr="00865724">
        <w:rPr>
          <w:lang w:val="fr-FR"/>
        </w:rPr>
        <w:t xml:space="preserve"> </w:t>
      </w:r>
      <w:r w:rsidR="00FA09AB" w:rsidRPr="00865724">
        <w:rPr>
          <w:lang w:val="fr-FR"/>
        </w:rPr>
        <w:t xml:space="preserve">Fusible auxiliaire 48V </w:t>
      </w:r>
      <w:r w:rsidR="00037F54" w:rsidRPr="00865724">
        <w:rPr>
          <w:lang w:val="fr-FR"/>
        </w:rPr>
        <w:t>AC</w:t>
      </w:r>
    </w:p>
    <w:p w14:paraId="00EDE164" w14:textId="0B3A3157" w:rsidR="009A4121" w:rsidRPr="00865724" w:rsidRDefault="0099218C" w:rsidP="00D120C4">
      <w:pPr>
        <w:pStyle w:val="EN"/>
        <w:spacing w:line="240" w:lineRule="auto"/>
        <w:rPr>
          <w:lang w:val="fr-FR"/>
        </w:rPr>
      </w:pPr>
      <w:r w:rsidRPr="00865724">
        <w:rPr>
          <w:lang w:val="fr-FR"/>
        </w:rPr>
        <w:t>L.</w:t>
      </w:r>
      <w:r w:rsidR="009A4121" w:rsidRPr="00865724">
        <w:rPr>
          <w:lang w:val="fr-FR"/>
        </w:rPr>
        <w:t xml:space="preserve"> </w:t>
      </w:r>
      <w:r w:rsidR="00FA09AB" w:rsidRPr="00865724">
        <w:rPr>
          <w:lang w:val="fr-FR"/>
        </w:rPr>
        <w:t xml:space="preserve">Fusible auxiliaire 24V </w:t>
      </w:r>
      <w:r w:rsidR="00037F54" w:rsidRPr="00865724">
        <w:rPr>
          <w:lang w:val="fr-FR"/>
        </w:rPr>
        <w:t>AC</w:t>
      </w:r>
    </w:p>
    <w:p w14:paraId="7B5BFB15" w14:textId="01A806B8" w:rsidR="0099218C" w:rsidRPr="00865724" w:rsidRDefault="009A4121" w:rsidP="00D120C4">
      <w:pPr>
        <w:pStyle w:val="EN"/>
        <w:spacing w:line="240" w:lineRule="auto"/>
        <w:rPr>
          <w:lang w:val="fr-FR"/>
        </w:rPr>
      </w:pPr>
      <w:r w:rsidRPr="00865724">
        <w:rPr>
          <w:lang w:val="fr-FR"/>
        </w:rPr>
        <w:t xml:space="preserve">M. </w:t>
      </w:r>
      <w:r w:rsidR="0093550F" w:rsidRPr="00865724">
        <w:rPr>
          <w:lang w:val="fr-FR"/>
        </w:rPr>
        <w:t>Jeu de barres PE - raccorde le câble PE</w:t>
      </w:r>
    </w:p>
    <w:p w14:paraId="46781428" w14:textId="2C7D5A20" w:rsidR="000E31B7" w:rsidRPr="00865724" w:rsidRDefault="004105CF" w:rsidP="00D120C4">
      <w:pPr>
        <w:pStyle w:val="2"/>
        <w:spacing w:before="240" w:line="240" w:lineRule="auto"/>
        <w:rPr>
          <w:rFonts w:cs="Arial"/>
          <w:lang w:val="fr-FR"/>
        </w:rPr>
      </w:pPr>
      <w:bookmarkStart w:id="92" w:name="_Toc106900393"/>
      <w:bookmarkStart w:id="93" w:name="_Toc106983265"/>
      <w:bookmarkStart w:id="94" w:name="_Toc120622634"/>
      <w:bookmarkStart w:id="95" w:name="_Ref102665761"/>
      <w:r w:rsidRPr="00865724">
        <w:rPr>
          <w:rFonts w:cs="Arial"/>
          <w:noProof/>
        </w:rPr>
        <w:drawing>
          <wp:anchor distT="0" distB="0" distL="114300" distR="114300" simplePos="0" relativeHeight="252661760" behindDoc="0" locked="0" layoutInCell="1" allowOverlap="1" wp14:anchorId="2E64C777" wp14:editId="37433090">
            <wp:simplePos x="0" y="0"/>
            <wp:positionH relativeFrom="column">
              <wp:posOffset>26670</wp:posOffset>
            </wp:positionH>
            <wp:positionV relativeFrom="paragraph">
              <wp:posOffset>373380</wp:posOffset>
            </wp:positionV>
            <wp:extent cx="4269105" cy="2641600"/>
            <wp:effectExtent l="0" t="0" r="0" b="6350"/>
            <wp:wrapTopAndBottom/>
            <wp:docPr id="459" name="图片 459" descr="C:\Users\A21252\Desktop\On-going\20220421-120kW欧标直流桩\240欧标新增内容\【编辑】working princi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69105" cy="26416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2"/>
      <w:bookmarkEnd w:id="93"/>
      <w:r w:rsidR="00DC570F" w:rsidRPr="00865724">
        <w:rPr>
          <w:rFonts w:cs="Arial"/>
          <w:lang w:val="fr-FR"/>
        </w:rPr>
        <w:t xml:space="preserve"> Schéma du principe de fonctionnement</w:t>
      </w:r>
      <w:bookmarkEnd w:id="94"/>
    </w:p>
    <w:p w14:paraId="1487D74A" w14:textId="2912869B" w:rsidR="003C6F4C" w:rsidRPr="00865724" w:rsidRDefault="00282CA1" w:rsidP="00D120C4">
      <w:pPr>
        <w:pStyle w:val="FigureTittle"/>
      </w:pPr>
      <w:r w:rsidRPr="00865724">
        <w:rPr>
          <w:noProof/>
          <w:lang w:val="en-US"/>
        </w:rPr>
        <w:drawing>
          <wp:anchor distT="0" distB="0" distL="114300" distR="114300" simplePos="0" relativeHeight="252663808" behindDoc="0" locked="0" layoutInCell="1" allowOverlap="1" wp14:anchorId="4DBCBF11" wp14:editId="4AE37495">
            <wp:simplePos x="0" y="0"/>
            <wp:positionH relativeFrom="margin">
              <wp:align>left</wp:align>
            </wp:positionH>
            <wp:positionV relativeFrom="paragraph">
              <wp:posOffset>2887447</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0E31B7" w:rsidRPr="00865724">
        <w:t xml:space="preserve">Figure </w:t>
      </w:r>
      <w:r w:rsidRPr="00865724">
        <w:fldChar w:fldCharType="begin"/>
      </w:r>
      <w:r w:rsidRPr="00865724">
        <w:instrText xml:space="preserve"> STYLEREF 1 \s </w:instrText>
      </w:r>
      <w:r w:rsidRPr="00865724">
        <w:fldChar w:fldCharType="separate"/>
      </w:r>
      <w:r w:rsidR="00A71ED2" w:rsidRPr="00865724">
        <w:rPr>
          <w:noProof/>
        </w:rPr>
        <w:t>3</w:t>
      </w:r>
      <w:r w:rsidRPr="00865724">
        <w:rPr>
          <w:noProof/>
        </w:rPr>
        <w:fldChar w:fldCharType="end"/>
      </w:r>
      <w:r w:rsidR="00C00CFF" w:rsidRPr="00865724">
        <w:noBreakHyphen/>
      </w:r>
      <w:r w:rsidRPr="00865724">
        <w:fldChar w:fldCharType="begin"/>
      </w:r>
      <w:r w:rsidRPr="00865724">
        <w:instrText xml:space="preserve"> SEQ Figure \* ARABIC \s 1 </w:instrText>
      </w:r>
      <w:r w:rsidRPr="00865724">
        <w:fldChar w:fldCharType="separate"/>
      </w:r>
      <w:r w:rsidR="00A71ED2" w:rsidRPr="00865724">
        <w:rPr>
          <w:noProof/>
        </w:rPr>
        <w:t>3</w:t>
      </w:r>
      <w:r w:rsidRPr="00865724">
        <w:rPr>
          <w:noProof/>
        </w:rPr>
        <w:fldChar w:fldCharType="end"/>
      </w:r>
      <w:r w:rsidR="000E31B7" w:rsidRPr="00865724">
        <w:t xml:space="preserve"> </w:t>
      </w:r>
      <w:r w:rsidR="00DC570F" w:rsidRPr="00865724">
        <w:rPr>
          <w:szCs w:val="32"/>
        </w:rPr>
        <w:t>Vue du principe de fonctionnement</w:t>
      </w:r>
    </w:p>
    <w:p w14:paraId="4F51B3B6" w14:textId="7DBABC84" w:rsidR="004105CF" w:rsidRPr="00865724" w:rsidRDefault="004105CF" w:rsidP="00D120C4">
      <w:pPr>
        <w:pStyle w:val="NOTE0"/>
        <w:spacing w:line="240" w:lineRule="auto"/>
        <w:rPr>
          <w:rFonts w:cs="Arial"/>
          <w:lang w:val="fr-FR"/>
        </w:rPr>
      </w:pPr>
      <w:r w:rsidRPr="00865724">
        <w:rPr>
          <w:rFonts w:cs="Arial"/>
          <w:lang w:val="fr-FR"/>
        </w:rPr>
        <w:t>NOTE</w:t>
      </w:r>
    </w:p>
    <w:p w14:paraId="6B4EB36A" w14:textId="107E1A4E" w:rsidR="004105CF" w:rsidRPr="00865724" w:rsidRDefault="00DC570F">
      <w:pPr>
        <w:pStyle w:val="NOTE"/>
        <w:numPr>
          <w:ilvl w:val="0"/>
          <w:numId w:val="41"/>
        </w:numPr>
        <w:spacing w:line="240" w:lineRule="auto"/>
        <w:ind w:left="704"/>
        <w:rPr>
          <w:lang w:val="fr-FR"/>
        </w:rPr>
      </w:pPr>
      <w:r w:rsidRPr="00865724">
        <w:rPr>
          <w:lang w:val="fr-FR"/>
        </w:rPr>
        <w:t>Le fusible 1 est utilisé lorsque la puissance du MaxiCharger dépasse 120 kW.</w:t>
      </w:r>
    </w:p>
    <w:p w14:paraId="1948E735" w14:textId="2E3E5AE2" w:rsidR="004105CF" w:rsidRPr="00865724" w:rsidRDefault="00DC570F">
      <w:pPr>
        <w:pStyle w:val="NOTE"/>
        <w:numPr>
          <w:ilvl w:val="0"/>
          <w:numId w:val="41"/>
        </w:numPr>
        <w:spacing w:line="240" w:lineRule="auto"/>
        <w:ind w:left="704"/>
        <w:rPr>
          <w:lang w:val="fr-FR"/>
        </w:rPr>
        <w:sectPr w:rsidR="004105CF" w:rsidRPr="00865724" w:rsidSect="00D26989">
          <w:pgSz w:w="8392" w:h="11907"/>
          <w:pgMar w:top="567" w:right="567" w:bottom="567" w:left="567" w:header="0" w:footer="340" w:gutter="0"/>
          <w:cols w:space="720"/>
          <w:docGrid w:linePitch="245"/>
        </w:sectPr>
      </w:pPr>
      <w:r w:rsidRPr="00865724">
        <w:rPr>
          <w:lang w:val="fr-FR"/>
        </w:rPr>
        <w:t>Le nombre de modules de puissance utilisés varie en fonction de la puissance du MaxiCharger.</w:t>
      </w:r>
    </w:p>
    <w:p w14:paraId="169036F4" w14:textId="0ACB2448" w:rsidR="000E31B7" w:rsidRPr="00865724" w:rsidRDefault="000E31B7" w:rsidP="00D120C4">
      <w:pPr>
        <w:spacing w:line="240" w:lineRule="auto"/>
        <w:rPr>
          <w:lang w:val="fr-FR"/>
        </w:rPr>
        <w:sectPr w:rsidR="000E31B7" w:rsidRPr="00865724" w:rsidSect="00D26989">
          <w:type w:val="continuous"/>
          <w:pgSz w:w="8392" w:h="11907"/>
          <w:pgMar w:top="567" w:right="567" w:bottom="567" w:left="567" w:header="0" w:footer="340" w:gutter="0"/>
          <w:cols w:space="720"/>
          <w:docGrid w:linePitch="245"/>
        </w:sectPr>
      </w:pPr>
    </w:p>
    <w:p w14:paraId="2BDCFE84" w14:textId="620414FA" w:rsidR="00AD265F" w:rsidRPr="00865724" w:rsidRDefault="00DC570F" w:rsidP="00D120C4">
      <w:pPr>
        <w:pStyle w:val="2"/>
        <w:spacing w:before="240" w:line="240" w:lineRule="auto"/>
        <w:rPr>
          <w:rFonts w:cs="Arial"/>
          <w:szCs w:val="24"/>
          <w:lang w:val="fr-FR"/>
        </w:rPr>
      </w:pPr>
      <w:bookmarkStart w:id="96" w:name="_Toc120622635"/>
      <w:bookmarkEnd w:id="95"/>
      <w:r w:rsidRPr="00865724">
        <w:rPr>
          <w:rFonts w:cs="Arial"/>
          <w:szCs w:val="24"/>
          <w:lang w:val="fr-FR"/>
        </w:rPr>
        <w:lastRenderedPageBreak/>
        <w:t>Portail de service local</w:t>
      </w:r>
      <w:bookmarkEnd w:id="96"/>
    </w:p>
    <w:p w14:paraId="628F7829" w14:textId="1FABE444" w:rsidR="000F0CE7" w:rsidRPr="00865724" w:rsidRDefault="00DC570F" w:rsidP="00D120C4">
      <w:pPr>
        <w:pStyle w:val="EN"/>
        <w:spacing w:line="240" w:lineRule="auto"/>
        <w:rPr>
          <w:lang w:val="fr-FR"/>
        </w:rPr>
      </w:pPr>
      <w:r w:rsidRPr="00865724">
        <w:rPr>
          <w:lang w:val="fr-FR"/>
        </w:rPr>
        <w:t>Le portail de service local fournit des informations sur le MaxiCharger, permet de configurer les paramètres clés lors de la mise en service et de réaliser des diagnostics sur site. Pour des procédures de fonctionnement détaillées, voir les</w:t>
      </w:r>
      <w:r w:rsidR="00646E3E" w:rsidRPr="00865724">
        <w:rPr>
          <w:lang w:val="fr-FR"/>
        </w:rPr>
        <w:t xml:space="preserve"> </w:t>
      </w:r>
      <w:r w:rsidR="00AE1934" w:rsidRPr="00865724">
        <w:rPr>
          <w:rStyle w:val="Char1"/>
          <w:rFonts w:cs="Arial"/>
          <w:bCs/>
          <w:snapToGrid w:val="0"/>
          <w:lang w:val="fr-FR"/>
        </w:rPr>
        <w:fldChar w:fldCharType="begin"/>
      </w:r>
      <w:r w:rsidR="00AE1934" w:rsidRPr="00865724">
        <w:rPr>
          <w:rStyle w:val="Char1"/>
          <w:rFonts w:cs="Arial"/>
          <w:snapToGrid w:val="0"/>
          <w:lang w:val="fr-FR"/>
        </w:rPr>
        <w:instrText xml:space="preserve"> REF _Ref114042462 \h </w:instrText>
      </w:r>
      <w:r w:rsidR="00AE1934" w:rsidRPr="00865724">
        <w:rPr>
          <w:rStyle w:val="Char1"/>
          <w:rFonts w:cs="Arial"/>
          <w:bCs/>
          <w:snapToGrid w:val="0"/>
          <w:lang w:val="fr-FR"/>
        </w:rPr>
        <w:instrText xml:space="preserve"> \* MERGEFORMAT </w:instrText>
      </w:r>
      <w:r w:rsidR="00AE1934" w:rsidRPr="00865724">
        <w:rPr>
          <w:rStyle w:val="Char1"/>
          <w:rFonts w:cs="Arial"/>
          <w:bCs/>
          <w:snapToGrid w:val="0"/>
          <w:lang w:val="fr-FR"/>
        </w:rPr>
      </w:r>
      <w:r w:rsidR="00AE1934" w:rsidRPr="00865724">
        <w:rPr>
          <w:rStyle w:val="Char1"/>
          <w:rFonts w:cs="Arial"/>
          <w:bCs/>
          <w:snapToGrid w:val="0"/>
          <w:lang w:val="fr-FR"/>
        </w:rPr>
        <w:fldChar w:fldCharType="separate"/>
      </w:r>
      <w:r w:rsidR="00AE1934" w:rsidRPr="00865724">
        <w:rPr>
          <w:rStyle w:val="Char1"/>
          <w:rFonts w:cs="Arial"/>
          <w:snapToGrid w:val="0"/>
          <w:lang w:val="fr-FR"/>
        </w:rPr>
        <w:t>Opérations du portail de service local</w:t>
      </w:r>
      <w:r w:rsidR="00AE1934" w:rsidRPr="00865724">
        <w:rPr>
          <w:rStyle w:val="Char1"/>
          <w:rFonts w:cs="Arial"/>
          <w:bCs/>
          <w:snapToGrid w:val="0"/>
          <w:lang w:val="fr-FR"/>
        </w:rPr>
        <w:fldChar w:fldCharType="end"/>
      </w:r>
    </w:p>
    <w:p w14:paraId="396854A8" w14:textId="5BE4EAE0" w:rsidR="00CC7202" w:rsidRPr="00865724" w:rsidRDefault="00CC7202" w:rsidP="00D120C4">
      <w:pPr>
        <w:pStyle w:val="FigureTittle"/>
      </w:pPr>
      <w:r w:rsidRPr="00865724">
        <w:t>Table</w:t>
      </w:r>
      <w:r w:rsidR="00DC570F"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3</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2</w:t>
      </w:r>
      <w:r w:rsidRPr="00865724">
        <w:rPr>
          <w:noProof/>
        </w:rPr>
        <w:fldChar w:fldCharType="end"/>
      </w:r>
      <w:r w:rsidR="00265933" w:rsidRPr="00865724">
        <w:t xml:space="preserve"> </w:t>
      </w:r>
      <w:r w:rsidR="00DC570F" w:rsidRPr="00865724">
        <w:t>Description des paramètres</w:t>
      </w:r>
    </w:p>
    <w:tbl>
      <w:tblPr>
        <w:tblStyle w:val="af0"/>
        <w:tblW w:w="0" w:type="auto"/>
        <w:jc w:val="center"/>
        <w:tblLook w:val="04A0" w:firstRow="1" w:lastRow="0" w:firstColumn="1" w:lastColumn="0" w:noHBand="0" w:noVBand="1"/>
      </w:tblPr>
      <w:tblGrid>
        <w:gridCol w:w="2122"/>
        <w:gridCol w:w="4654"/>
      </w:tblGrid>
      <w:tr w:rsidR="00CC7202" w:rsidRPr="00865724" w14:paraId="0BBE0A38" w14:textId="77777777" w:rsidTr="00743B0B">
        <w:trPr>
          <w:trHeight w:val="454"/>
          <w:tblHeader/>
          <w:jc w:val="center"/>
        </w:trPr>
        <w:tc>
          <w:tcPr>
            <w:tcW w:w="2122" w:type="dxa"/>
            <w:shd w:val="clear" w:color="auto" w:fill="D9D9D9" w:themeFill="background1" w:themeFillShade="D9"/>
            <w:vAlign w:val="center"/>
          </w:tcPr>
          <w:p w14:paraId="2285B61B" w14:textId="0B74B64E" w:rsidR="00CC7202" w:rsidRPr="00865724" w:rsidRDefault="00B0353F" w:rsidP="00D120C4">
            <w:pPr>
              <w:ind w:left="0"/>
              <w:rPr>
                <w:b/>
                <w:lang w:val="fr-FR"/>
              </w:rPr>
            </w:pPr>
            <w:r w:rsidRPr="00865724">
              <w:rPr>
                <w:b/>
                <w:lang w:val="fr-FR"/>
              </w:rPr>
              <w:t>Paramètres</w:t>
            </w:r>
          </w:p>
        </w:tc>
        <w:tc>
          <w:tcPr>
            <w:tcW w:w="4654" w:type="dxa"/>
            <w:shd w:val="clear" w:color="auto" w:fill="D9D9D9" w:themeFill="background1" w:themeFillShade="D9"/>
            <w:vAlign w:val="center"/>
          </w:tcPr>
          <w:p w14:paraId="7EA7F063" w14:textId="6AB64C97" w:rsidR="00CC7202" w:rsidRPr="00865724" w:rsidRDefault="00B0353F" w:rsidP="00D120C4">
            <w:pPr>
              <w:ind w:left="0"/>
              <w:rPr>
                <w:b/>
                <w:lang w:val="fr-FR"/>
              </w:rPr>
            </w:pPr>
            <w:r w:rsidRPr="00865724">
              <w:rPr>
                <w:b/>
                <w:lang w:val="fr-FR"/>
              </w:rPr>
              <w:t>Exemple («*» indique une variable)</w:t>
            </w:r>
          </w:p>
        </w:tc>
      </w:tr>
      <w:tr w:rsidR="008A4EF4" w:rsidRPr="00865724" w14:paraId="3F854748" w14:textId="77777777" w:rsidTr="00743B0B">
        <w:trPr>
          <w:trHeight w:val="454"/>
          <w:jc w:val="center"/>
        </w:trPr>
        <w:tc>
          <w:tcPr>
            <w:tcW w:w="2122" w:type="dxa"/>
            <w:vAlign w:val="center"/>
          </w:tcPr>
          <w:p w14:paraId="149AAA63" w14:textId="16C19A2E" w:rsidR="008A4EF4" w:rsidRPr="00865724" w:rsidRDefault="008A4EF4" w:rsidP="00D120C4">
            <w:pPr>
              <w:ind w:left="0"/>
              <w:rPr>
                <w:b/>
                <w:lang w:val="fr-FR"/>
              </w:rPr>
            </w:pPr>
            <w:r w:rsidRPr="00865724">
              <w:rPr>
                <w:b/>
                <w:lang w:val="fr-FR"/>
              </w:rPr>
              <w:t>ID</w:t>
            </w:r>
            <w:r w:rsidR="00EB0F13" w:rsidRPr="00865724">
              <w:rPr>
                <w:b/>
                <w:lang w:val="fr-FR"/>
              </w:rPr>
              <w:t xml:space="preserve"> de la borne de recharge</w:t>
            </w:r>
          </w:p>
        </w:tc>
        <w:tc>
          <w:tcPr>
            <w:tcW w:w="4654" w:type="dxa"/>
            <w:vAlign w:val="center"/>
          </w:tcPr>
          <w:p w14:paraId="0C87599B" w14:textId="09A5A64C" w:rsidR="008A4EF4" w:rsidRPr="00865724" w:rsidRDefault="008A4EF4" w:rsidP="00D120C4">
            <w:pPr>
              <w:ind w:left="0"/>
              <w:rPr>
                <w:lang w:val="fr-FR"/>
              </w:rPr>
            </w:pPr>
            <w:r w:rsidRPr="00865724">
              <w:rPr>
                <w:rFonts w:eastAsia="Arial Unicode MS"/>
                <w:color w:val="000000"/>
                <w:kern w:val="0"/>
                <w:lang w:val="fr-FR"/>
              </w:rPr>
              <w:t>DG1120B1**********</w:t>
            </w:r>
          </w:p>
        </w:tc>
      </w:tr>
      <w:tr w:rsidR="008A4EF4" w:rsidRPr="00865724" w14:paraId="6D825DC4" w14:textId="77777777" w:rsidTr="00743B0B">
        <w:trPr>
          <w:trHeight w:val="454"/>
          <w:jc w:val="center"/>
        </w:trPr>
        <w:tc>
          <w:tcPr>
            <w:tcW w:w="2122" w:type="dxa"/>
            <w:vAlign w:val="center"/>
          </w:tcPr>
          <w:p w14:paraId="770C62EE" w14:textId="54CF313C" w:rsidR="008A4EF4" w:rsidRPr="00865724" w:rsidRDefault="00EB0F13" w:rsidP="00D120C4">
            <w:pPr>
              <w:ind w:left="0"/>
              <w:rPr>
                <w:b/>
                <w:lang w:val="fr-FR"/>
              </w:rPr>
            </w:pPr>
            <w:r w:rsidRPr="00865724">
              <w:rPr>
                <w:b/>
                <w:lang w:val="fr-FR"/>
              </w:rPr>
              <w:t>OCPP</w:t>
            </w:r>
            <w:r w:rsidR="00E6542A" w:rsidRPr="00865724">
              <w:rPr>
                <w:b/>
                <w:lang w:val="fr-FR"/>
              </w:rPr>
              <w:t xml:space="preserve"> IP</w:t>
            </w:r>
          </w:p>
        </w:tc>
        <w:tc>
          <w:tcPr>
            <w:tcW w:w="4654" w:type="dxa"/>
            <w:vAlign w:val="center"/>
          </w:tcPr>
          <w:p w14:paraId="313C3322" w14:textId="40DA5784"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60B03758" w14:textId="77777777" w:rsidTr="00743B0B">
        <w:trPr>
          <w:trHeight w:val="454"/>
          <w:jc w:val="center"/>
        </w:trPr>
        <w:tc>
          <w:tcPr>
            <w:tcW w:w="2122" w:type="dxa"/>
            <w:vAlign w:val="center"/>
          </w:tcPr>
          <w:p w14:paraId="3D540DCE" w14:textId="23836496" w:rsidR="008A4EF4" w:rsidRPr="00865724" w:rsidRDefault="00EB0F13" w:rsidP="00D120C4">
            <w:pPr>
              <w:ind w:left="0"/>
              <w:rPr>
                <w:b/>
                <w:lang w:val="fr-FR"/>
              </w:rPr>
            </w:pPr>
            <w:r w:rsidRPr="00865724">
              <w:rPr>
                <w:b/>
                <w:lang w:val="fr-FR"/>
              </w:rPr>
              <w:t>Adresse OCPP-URL</w:t>
            </w:r>
          </w:p>
        </w:tc>
        <w:tc>
          <w:tcPr>
            <w:tcW w:w="4654" w:type="dxa"/>
            <w:vAlign w:val="center"/>
          </w:tcPr>
          <w:p w14:paraId="5CA27D5D" w14:textId="53337953"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6AD2F57F" w14:textId="77777777" w:rsidTr="00743B0B">
        <w:trPr>
          <w:trHeight w:val="454"/>
          <w:jc w:val="center"/>
        </w:trPr>
        <w:tc>
          <w:tcPr>
            <w:tcW w:w="2122" w:type="dxa"/>
            <w:vAlign w:val="center"/>
          </w:tcPr>
          <w:p w14:paraId="63480DA6" w14:textId="3F529434" w:rsidR="008A4EF4" w:rsidRPr="00865724" w:rsidRDefault="00EB0F13" w:rsidP="00D120C4">
            <w:pPr>
              <w:ind w:left="0"/>
              <w:rPr>
                <w:b/>
                <w:lang w:val="fr-FR"/>
              </w:rPr>
            </w:pPr>
            <w:r w:rsidRPr="00865724">
              <w:rPr>
                <w:b/>
                <w:lang w:val="fr-FR"/>
              </w:rPr>
              <w:t>Numéro de port</w:t>
            </w:r>
          </w:p>
        </w:tc>
        <w:tc>
          <w:tcPr>
            <w:tcW w:w="4654" w:type="dxa"/>
            <w:vAlign w:val="center"/>
          </w:tcPr>
          <w:p w14:paraId="5E407B9C" w14:textId="501F7AA0"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5D6B0357" w14:textId="77777777" w:rsidTr="00743B0B">
        <w:trPr>
          <w:trHeight w:val="454"/>
          <w:jc w:val="center"/>
        </w:trPr>
        <w:tc>
          <w:tcPr>
            <w:tcW w:w="2122" w:type="dxa"/>
            <w:vAlign w:val="center"/>
          </w:tcPr>
          <w:p w14:paraId="3A210392" w14:textId="3F5C54E9" w:rsidR="008A4EF4" w:rsidRPr="00865724" w:rsidRDefault="00EB0F13" w:rsidP="00D120C4">
            <w:pPr>
              <w:ind w:left="0"/>
              <w:rPr>
                <w:b/>
                <w:lang w:val="fr-FR"/>
              </w:rPr>
            </w:pPr>
            <w:r w:rsidRPr="00865724">
              <w:rPr>
                <w:b/>
                <w:lang w:val="fr-FR"/>
              </w:rPr>
              <w:t>Méthode de chiffrement OCPP</w:t>
            </w:r>
          </w:p>
        </w:tc>
        <w:tc>
          <w:tcPr>
            <w:tcW w:w="4654" w:type="dxa"/>
            <w:vAlign w:val="center"/>
          </w:tcPr>
          <w:p w14:paraId="1F92CA63" w14:textId="1A400B52"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6A655BA9" w14:textId="77777777" w:rsidTr="00743B0B">
        <w:trPr>
          <w:trHeight w:val="454"/>
          <w:jc w:val="center"/>
        </w:trPr>
        <w:tc>
          <w:tcPr>
            <w:tcW w:w="2122" w:type="dxa"/>
            <w:vAlign w:val="center"/>
          </w:tcPr>
          <w:p w14:paraId="6D6C1677" w14:textId="4FC699D4" w:rsidR="008A4EF4" w:rsidRPr="00865724" w:rsidRDefault="00EB0F13" w:rsidP="00D120C4">
            <w:pPr>
              <w:ind w:left="0"/>
              <w:rPr>
                <w:b/>
                <w:lang w:val="fr-FR"/>
              </w:rPr>
            </w:pPr>
            <w:r w:rsidRPr="00865724">
              <w:rPr>
                <w:b/>
                <w:lang w:val="fr-FR"/>
              </w:rPr>
              <w:t>Code pays</w:t>
            </w:r>
          </w:p>
        </w:tc>
        <w:tc>
          <w:tcPr>
            <w:tcW w:w="4654" w:type="dxa"/>
            <w:vAlign w:val="center"/>
          </w:tcPr>
          <w:p w14:paraId="276F0D7E" w14:textId="428809B8" w:rsidR="008A4EF4" w:rsidRPr="00865724" w:rsidRDefault="008A4EF4" w:rsidP="00D120C4">
            <w:pPr>
              <w:ind w:left="0"/>
              <w:rPr>
                <w:lang w:val="fr-FR"/>
              </w:rPr>
            </w:pPr>
            <w:r w:rsidRPr="00865724">
              <w:rPr>
                <w:rFonts w:eastAsia="Arial Unicode MS"/>
                <w:color w:val="000000"/>
                <w:kern w:val="0"/>
                <w:lang w:val="fr-FR"/>
              </w:rPr>
              <w:t>UK</w:t>
            </w:r>
          </w:p>
        </w:tc>
      </w:tr>
      <w:tr w:rsidR="008A4EF4" w:rsidRPr="00865724" w14:paraId="5C65D725" w14:textId="77777777" w:rsidTr="00743B0B">
        <w:trPr>
          <w:trHeight w:val="454"/>
          <w:jc w:val="center"/>
        </w:trPr>
        <w:tc>
          <w:tcPr>
            <w:tcW w:w="2122" w:type="dxa"/>
            <w:vAlign w:val="center"/>
          </w:tcPr>
          <w:p w14:paraId="4D7A47C6" w14:textId="3D5452B6" w:rsidR="008A4EF4" w:rsidRPr="00865724" w:rsidRDefault="00EB0F13" w:rsidP="00D120C4">
            <w:pPr>
              <w:ind w:left="0"/>
              <w:rPr>
                <w:b/>
                <w:lang w:val="fr-FR"/>
              </w:rPr>
            </w:pPr>
            <w:r w:rsidRPr="00865724">
              <w:rPr>
                <w:b/>
                <w:lang w:val="fr-FR"/>
              </w:rPr>
              <w:t>Sélection du réseau</w:t>
            </w:r>
          </w:p>
        </w:tc>
        <w:tc>
          <w:tcPr>
            <w:tcW w:w="4654" w:type="dxa"/>
            <w:vAlign w:val="center"/>
          </w:tcPr>
          <w:p w14:paraId="6720478D" w14:textId="5C04903A" w:rsidR="008A4EF4" w:rsidRPr="00865724" w:rsidRDefault="008A4EF4" w:rsidP="00D120C4">
            <w:pPr>
              <w:ind w:left="0"/>
              <w:rPr>
                <w:lang w:val="fr-FR"/>
              </w:rPr>
            </w:pPr>
            <w:r w:rsidRPr="00865724">
              <w:rPr>
                <w:rFonts w:eastAsia="Arial Unicode MS"/>
                <w:color w:val="000000"/>
                <w:kern w:val="0"/>
                <w:lang w:val="fr-FR"/>
              </w:rPr>
              <w:t>auto/wifi/4g</w:t>
            </w:r>
          </w:p>
        </w:tc>
      </w:tr>
      <w:tr w:rsidR="008A4EF4" w:rsidRPr="00865724" w14:paraId="160E0825" w14:textId="77777777" w:rsidTr="00743B0B">
        <w:trPr>
          <w:trHeight w:val="454"/>
          <w:jc w:val="center"/>
        </w:trPr>
        <w:tc>
          <w:tcPr>
            <w:tcW w:w="2122" w:type="dxa"/>
            <w:vAlign w:val="center"/>
          </w:tcPr>
          <w:p w14:paraId="49FB87FF" w14:textId="34ACEFB2" w:rsidR="008A4EF4" w:rsidRPr="00865724" w:rsidRDefault="00EB0F13" w:rsidP="00D120C4">
            <w:pPr>
              <w:ind w:left="0"/>
              <w:rPr>
                <w:b/>
                <w:lang w:val="fr-FR"/>
              </w:rPr>
            </w:pPr>
            <w:r w:rsidRPr="00865724">
              <w:rPr>
                <w:b/>
                <w:lang w:val="fr-FR"/>
              </w:rPr>
              <w:t>Fournisseur</w:t>
            </w:r>
          </w:p>
        </w:tc>
        <w:tc>
          <w:tcPr>
            <w:tcW w:w="4654" w:type="dxa"/>
            <w:vAlign w:val="center"/>
          </w:tcPr>
          <w:p w14:paraId="519D2E82" w14:textId="3446D897" w:rsidR="008A4EF4" w:rsidRPr="00865724" w:rsidRDefault="008A4EF4" w:rsidP="00D120C4">
            <w:pPr>
              <w:ind w:left="0"/>
              <w:rPr>
                <w:lang w:val="fr-FR"/>
              </w:rPr>
            </w:pPr>
            <w:r w:rsidRPr="00865724">
              <w:rPr>
                <w:rFonts w:eastAsia="Arial Unicode MS"/>
                <w:color w:val="000000"/>
                <w:kern w:val="0"/>
                <w:lang w:val="fr-FR"/>
              </w:rPr>
              <w:t>Autel</w:t>
            </w:r>
          </w:p>
        </w:tc>
      </w:tr>
      <w:tr w:rsidR="008A4EF4" w:rsidRPr="00865724" w14:paraId="277B8307" w14:textId="77777777" w:rsidTr="00743B0B">
        <w:trPr>
          <w:trHeight w:val="454"/>
          <w:jc w:val="center"/>
        </w:trPr>
        <w:tc>
          <w:tcPr>
            <w:tcW w:w="2122" w:type="dxa"/>
            <w:vAlign w:val="center"/>
          </w:tcPr>
          <w:p w14:paraId="335B41E4" w14:textId="0EEB5231" w:rsidR="008A4EF4" w:rsidRPr="00865724" w:rsidRDefault="00E6542A" w:rsidP="00D120C4">
            <w:pPr>
              <w:ind w:left="0"/>
              <w:rPr>
                <w:b/>
                <w:lang w:val="fr-FR"/>
              </w:rPr>
            </w:pPr>
            <w:r w:rsidRPr="00865724">
              <w:rPr>
                <w:b/>
                <w:lang w:val="fr-FR"/>
              </w:rPr>
              <w:t>NS du tableau de commande</w:t>
            </w:r>
          </w:p>
        </w:tc>
        <w:tc>
          <w:tcPr>
            <w:tcW w:w="4654" w:type="dxa"/>
            <w:vAlign w:val="center"/>
          </w:tcPr>
          <w:p w14:paraId="4EFBA87C" w14:textId="3BE82C37" w:rsidR="008A4EF4" w:rsidRPr="00865724" w:rsidRDefault="008A4EF4" w:rsidP="00D120C4">
            <w:pPr>
              <w:ind w:left="0"/>
              <w:rPr>
                <w:lang w:val="fr-FR"/>
              </w:rPr>
            </w:pPr>
            <w:r w:rsidRPr="00865724">
              <w:rPr>
                <w:rFonts w:eastAsia="Arial Unicode MS"/>
                <w:color w:val="000000"/>
                <w:kern w:val="0"/>
                <w:lang w:val="fr-FR"/>
              </w:rPr>
              <w:t>C06G120********</w:t>
            </w:r>
          </w:p>
        </w:tc>
      </w:tr>
      <w:tr w:rsidR="008A4EF4" w:rsidRPr="00865724" w14:paraId="0655B2F8" w14:textId="77777777" w:rsidTr="00743B0B">
        <w:trPr>
          <w:trHeight w:val="454"/>
          <w:jc w:val="center"/>
        </w:trPr>
        <w:tc>
          <w:tcPr>
            <w:tcW w:w="2122" w:type="dxa"/>
            <w:vAlign w:val="center"/>
          </w:tcPr>
          <w:p w14:paraId="635251B1" w14:textId="728A7BD9" w:rsidR="008A4EF4" w:rsidRPr="00865724" w:rsidRDefault="00E6542A" w:rsidP="00D120C4">
            <w:pPr>
              <w:ind w:left="0"/>
              <w:rPr>
                <w:b/>
                <w:lang w:val="fr-FR"/>
              </w:rPr>
            </w:pPr>
            <w:r w:rsidRPr="00865724">
              <w:rPr>
                <w:b/>
                <w:lang w:val="fr-FR"/>
              </w:rPr>
              <w:t>Adresse MAC</w:t>
            </w:r>
          </w:p>
        </w:tc>
        <w:tc>
          <w:tcPr>
            <w:tcW w:w="4654" w:type="dxa"/>
            <w:vAlign w:val="center"/>
          </w:tcPr>
          <w:p w14:paraId="6814F05B" w14:textId="5A3CA2FE" w:rsidR="008A4EF4" w:rsidRPr="00865724" w:rsidRDefault="008A4EF4" w:rsidP="00D120C4">
            <w:pPr>
              <w:ind w:left="0"/>
              <w:rPr>
                <w:lang w:val="fr-FR"/>
              </w:rPr>
            </w:pPr>
            <w:r w:rsidRPr="00865724">
              <w:rPr>
                <w:rFonts w:eastAsia="Arial Unicode MS"/>
                <w:color w:val="000000"/>
                <w:kern w:val="0"/>
                <w:lang w:val="fr-FR"/>
              </w:rPr>
              <w:t>ba:9f:aa:8c:**:**</w:t>
            </w:r>
          </w:p>
        </w:tc>
      </w:tr>
      <w:tr w:rsidR="008A4EF4" w:rsidRPr="00865724" w14:paraId="7983D255" w14:textId="77777777" w:rsidTr="00743B0B">
        <w:trPr>
          <w:trHeight w:val="454"/>
          <w:jc w:val="center"/>
        </w:trPr>
        <w:tc>
          <w:tcPr>
            <w:tcW w:w="2122" w:type="dxa"/>
            <w:vAlign w:val="center"/>
          </w:tcPr>
          <w:p w14:paraId="66BF5617" w14:textId="4DAFDAED" w:rsidR="008A4EF4" w:rsidRPr="00865724" w:rsidRDefault="00E6542A" w:rsidP="00D120C4">
            <w:pPr>
              <w:ind w:left="0"/>
              <w:rPr>
                <w:b/>
                <w:lang w:val="fr-FR"/>
              </w:rPr>
            </w:pPr>
            <w:r w:rsidRPr="00865724">
              <w:rPr>
                <w:b/>
                <w:lang w:val="fr-FR"/>
              </w:rPr>
              <w:t>Mot de passe</w:t>
            </w:r>
          </w:p>
        </w:tc>
        <w:tc>
          <w:tcPr>
            <w:tcW w:w="4654" w:type="dxa"/>
            <w:vAlign w:val="center"/>
          </w:tcPr>
          <w:p w14:paraId="5556AEFC" w14:textId="08BA849B" w:rsidR="008A4EF4" w:rsidRPr="00865724" w:rsidRDefault="008A4EF4" w:rsidP="00D120C4">
            <w:pPr>
              <w:ind w:left="0"/>
              <w:rPr>
                <w:lang w:val="fr-FR"/>
              </w:rPr>
            </w:pPr>
            <w:r w:rsidRPr="00865724">
              <w:rPr>
                <w:rFonts w:eastAsia="Arial Unicode MS"/>
                <w:color w:val="000000"/>
                <w:kern w:val="0"/>
                <w:lang w:val="fr-FR"/>
              </w:rPr>
              <w:t>000000</w:t>
            </w:r>
          </w:p>
        </w:tc>
      </w:tr>
      <w:tr w:rsidR="008A4EF4" w:rsidRPr="00865724" w14:paraId="499D2297" w14:textId="77777777" w:rsidTr="00743B0B">
        <w:trPr>
          <w:trHeight w:val="454"/>
          <w:jc w:val="center"/>
        </w:trPr>
        <w:tc>
          <w:tcPr>
            <w:tcW w:w="2122" w:type="dxa"/>
            <w:vAlign w:val="center"/>
          </w:tcPr>
          <w:p w14:paraId="6877C1DF" w14:textId="22353FD1" w:rsidR="008A4EF4" w:rsidRPr="00865724" w:rsidRDefault="00E6542A" w:rsidP="00D120C4">
            <w:pPr>
              <w:ind w:left="0"/>
              <w:rPr>
                <w:b/>
                <w:lang w:val="fr-FR"/>
              </w:rPr>
            </w:pPr>
            <w:r w:rsidRPr="00865724">
              <w:rPr>
                <w:b/>
                <w:lang w:val="fr-FR"/>
              </w:rPr>
              <w:t>ID de connexion</w:t>
            </w:r>
          </w:p>
        </w:tc>
        <w:tc>
          <w:tcPr>
            <w:tcW w:w="4654" w:type="dxa"/>
            <w:vAlign w:val="center"/>
          </w:tcPr>
          <w:p w14:paraId="55556F56" w14:textId="2EDE60D7" w:rsidR="008A4EF4" w:rsidRPr="00865724" w:rsidRDefault="0061694D" w:rsidP="00D120C4">
            <w:pPr>
              <w:ind w:left="0"/>
              <w:rPr>
                <w:color w:val="000000" w:themeColor="text1"/>
                <w:lang w:val="fr-FR"/>
              </w:rPr>
            </w:pPr>
            <w:r w:rsidRPr="00865724">
              <w:rPr>
                <w:rFonts w:eastAsia="Arial Unicode MS" w:hint="eastAsia"/>
                <w:color w:val="000000" w:themeColor="text1"/>
                <w:kern w:val="0"/>
                <w:lang w:val="fr-FR"/>
              </w:rPr>
              <w:t>0</w:t>
            </w:r>
            <w:r w:rsidRPr="00865724">
              <w:rPr>
                <w:rFonts w:eastAsia="Arial Unicode MS"/>
                <w:color w:val="000000" w:themeColor="text1"/>
                <w:kern w:val="0"/>
                <w:lang w:val="fr-FR"/>
              </w:rPr>
              <w:t xml:space="preserve"> : </w:t>
            </w:r>
            <w:r w:rsidRPr="00865724">
              <w:rPr>
                <w:rFonts w:eastAsia="Arial Unicode MS" w:hint="eastAsia"/>
                <w:color w:val="000000" w:themeColor="text1"/>
                <w:kern w:val="0"/>
                <w:lang w:val="fr-FR"/>
              </w:rPr>
              <w:t>Initialisation des connecteurs 1 et 2</w:t>
            </w:r>
          </w:p>
        </w:tc>
      </w:tr>
      <w:tr w:rsidR="008A4EF4" w:rsidRPr="00865724" w14:paraId="1E4E9EB5" w14:textId="77777777" w:rsidTr="00743B0B">
        <w:trPr>
          <w:trHeight w:val="454"/>
          <w:jc w:val="center"/>
        </w:trPr>
        <w:tc>
          <w:tcPr>
            <w:tcW w:w="2122" w:type="dxa"/>
            <w:vAlign w:val="center"/>
          </w:tcPr>
          <w:p w14:paraId="0BFE89BD" w14:textId="4F1F43BF" w:rsidR="008A4EF4" w:rsidRPr="00865724" w:rsidRDefault="00E6542A" w:rsidP="00D120C4">
            <w:pPr>
              <w:ind w:left="0"/>
              <w:rPr>
                <w:b/>
                <w:lang w:val="fr-FR"/>
              </w:rPr>
            </w:pPr>
            <w:r w:rsidRPr="00865724">
              <w:rPr>
                <w:b/>
                <w:lang w:val="fr-FR"/>
              </w:rPr>
              <w:t>Modèle de configuration de la borne de recharge</w:t>
            </w:r>
          </w:p>
        </w:tc>
        <w:tc>
          <w:tcPr>
            <w:tcW w:w="4654" w:type="dxa"/>
            <w:vAlign w:val="center"/>
          </w:tcPr>
          <w:p w14:paraId="3EF6D4CD" w14:textId="28CB4F12" w:rsidR="008A4EF4" w:rsidRPr="00865724" w:rsidRDefault="008A4EF4" w:rsidP="00D120C4">
            <w:pPr>
              <w:ind w:left="0"/>
              <w:rPr>
                <w:lang w:val="fr-FR"/>
              </w:rPr>
            </w:pPr>
            <w:r w:rsidRPr="00865724">
              <w:rPr>
                <w:rFonts w:eastAsia="Arial Unicode MS"/>
                <w:color w:val="000000"/>
                <w:kern w:val="0"/>
                <w:lang w:val="fr-FR"/>
              </w:rPr>
              <w:t>120:120kW</w:t>
            </w:r>
          </w:p>
        </w:tc>
      </w:tr>
      <w:tr w:rsidR="008A4EF4" w:rsidRPr="00865724" w14:paraId="56EE5192" w14:textId="77777777" w:rsidTr="00743B0B">
        <w:trPr>
          <w:trHeight w:val="454"/>
          <w:jc w:val="center"/>
        </w:trPr>
        <w:tc>
          <w:tcPr>
            <w:tcW w:w="2122" w:type="dxa"/>
            <w:vAlign w:val="center"/>
          </w:tcPr>
          <w:p w14:paraId="1069DAD7" w14:textId="3DE4419A" w:rsidR="008A4EF4" w:rsidRPr="00865724" w:rsidRDefault="008A4EF4" w:rsidP="00D120C4">
            <w:pPr>
              <w:ind w:left="0"/>
              <w:rPr>
                <w:b/>
                <w:lang w:val="fr-FR"/>
              </w:rPr>
            </w:pPr>
            <w:r w:rsidRPr="00865724">
              <w:rPr>
                <w:b/>
                <w:lang w:val="fr-FR"/>
              </w:rPr>
              <w:t>MGR IP</w:t>
            </w:r>
          </w:p>
        </w:tc>
        <w:tc>
          <w:tcPr>
            <w:tcW w:w="4654" w:type="dxa"/>
            <w:vAlign w:val="center"/>
          </w:tcPr>
          <w:p w14:paraId="47FD2E84" w14:textId="4E6695F7"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31CAA12E" w14:textId="77777777" w:rsidTr="00743B0B">
        <w:trPr>
          <w:trHeight w:val="454"/>
          <w:jc w:val="center"/>
        </w:trPr>
        <w:tc>
          <w:tcPr>
            <w:tcW w:w="2122" w:type="dxa"/>
            <w:vAlign w:val="center"/>
          </w:tcPr>
          <w:p w14:paraId="466581C4" w14:textId="6B068338" w:rsidR="008A4EF4" w:rsidRPr="00865724" w:rsidRDefault="008A4EF4" w:rsidP="00D120C4">
            <w:pPr>
              <w:ind w:left="0"/>
              <w:rPr>
                <w:b/>
                <w:lang w:val="fr-FR"/>
              </w:rPr>
            </w:pPr>
            <w:r w:rsidRPr="00865724">
              <w:rPr>
                <w:b/>
                <w:lang w:val="fr-FR"/>
              </w:rPr>
              <w:t>MGR URL</w:t>
            </w:r>
          </w:p>
        </w:tc>
        <w:tc>
          <w:tcPr>
            <w:tcW w:w="4654" w:type="dxa"/>
            <w:vAlign w:val="center"/>
          </w:tcPr>
          <w:p w14:paraId="3F300F60" w14:textId="586BFAC7"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5DC1F443" w14:textId="77777777" w:rsidTr="00743B0B">
        <w:trPr>
          <w:trHeight w:val="454"/>
          <w:jc w:val="center"/>
        </w:trPr>
        <w:tc>
          <w:tcPr>
            <w:tcW w:w="2122" w:type="dxa"/>
            <w:vAlign w:val="center"/>
          </w:tcPr>
          <w:p w14:paraId="0A84854D" w14:textId="09B5931E" w:rsidR="008A4EF4" w:rsidRPr="00865724" w:rsidRDefault="008A4EF4" w:rsidP="00D120C4">
            <w:pPr>
              <w:ind w:left="0"/>
              <w:rPr>
                <w:b/>
                <w:lang w:val="fr-FR"/>
              </w:rPr>
            </w:pPr>
            <w:r w:rsidRPr="00865724">
              <w:rPr>
                <w:b/>
                <w:lang w:val="fr-FR"/>
              </w:rPr>
              <w:t>MGR PORT</w:t>
            </w:r>
          </w:p>
        </w:tc>
        <w:tc>
          <w:tcPr>
            <w:tcW w:w="4654" w:type="dxa"/>
            <w:vAlign w:val="center"/>
          </w:tcPr>
          <w:p w14:paraId="18FA84B6" w14:textId="7D844134" w:rsidR="008A4EF4" w:rsidRPr="00865724" w:rsidRDefault="008A4EF4" w:rsidP="00D120C4">
            <w:pPr>
              <w:ind w:left="0"/>
              <w:rPr>
                <w:lang w:val="fr-FR"/>
              </w:rPr>
            </w:pPr>
            <w:r w:rsidRPr="00865724">
              <w:rPr>
                <w:rFonts w:eastAsia="Arial Unicode MS"/>
                <w:color w:val="000000"/>
                <w:kern w:val="0"/>
                <w:lang w:val="fr-FR"/>
              </w:rPr>
              <w:t>***</w:t>
            </w:r>
          </w:p>
        </w:tc>
      </w:tr>
      <w:tr w:rsidR="008A4EF4" w:rsidRPr="00865724" w14:paraId="7477BED4" w14:textId="77777777" w:rsidTr="00743B0B">
        <w:trPr>
          <w:trHeight w:val="454"/>
          <w:jc w:val="center"/>
        </w:trPr>
        <w:tc>
          <w:tcPr>
            <w:tcW w:w="2122" w:type="dxa"/>
            <w:vAlign w:val="center"/>
          </w:tcPr>
          <w:p w14:paraId="314AE2B3" w14:textId="0460CF91" w:rsidR="008A4EF4" w:rsidRPr="00865724" w:rsidRDefault="008A4EF4" w:rsidP="00D120C4">
            <w:pPr>
              <w:ind w:left="0"/>
              <w:rPr>
                <w:b/>
                <w:lang w:val="fr-FR"/>
              </w:rPr>
            </w:pPr>
            <w:r w:rsidRPr="00865724">
              <w:rPr>
                <w:b/>
                <w:lang w:val="fr-FR"/>
              </w:rPr>
              <w:t>MGR SEC</w:t>
            </w:r>
          </w:p>
        </w:tc>
        <w:tc>
          <w:tcPr>
            <w:tcW w:w="4654" w:type="dxa"/>
            <w:vAlign w:val="center"/>
          </w:tcPr>
          <w:p w14:paraId="20E7B782" w14:textId="3829ABBE" w:rsidR="008A4EF4" w:rsidRPr="00865724" w:rsidRDefault="008A4EF4" w:rsidP="00D120C4">
            <w:pPr>
              <w:ind w:left="0"/>
              <w:rPr>
                <w:lang w:val="fr-FR"/>
              </w:rPr>
            </w:pPr>
            <w:r w:rsidRPr="00865724">
              <w:rPr>
                <w:rFonts w:eastAsia="Arial Unicode MS"/>
                <w:color w:val="000000"/>
                <w:kern w:val="0"/>
                <w:lang w:val="fr-FR"/>
              </w:rPr>
              <w:t>https</w:t>
            </w:r>
          </w:p>
        </w:tc>
      </w:tr>
      <w:tr w:rsidR="008A4EF4" w:rsidRPr="00865724" w14:paraId="3736C3FC" w14:textId="77777777" w:rsidTr="00743B0B">
        <w:trPr>
          <w:trHeight w:val="454"/>
          <w:jc w:val="center"/>
        </w:trPr>
        <w:tc>
          <w:tcPr>
            <w:tcW w:w="2122" w:type="dxa"/>
            <w:vAlign w:val="center"/>
          </w:tcPr>
          <w:p w14:paraId="3F74FC34" w14:textId="2D042E39" w:rsidR="008A4EF4" w:rsidRPr="00865724" w:rsidRDefault="008A4EF4" w:rsidP="00D120C4">
            <w:pPr>
              <w:ind w:left="0"/>
              <w:rPr>
                <w:b/>
                <w:lang w:val="fr-FR"/>
              </w:rPr>
            </w:pPr>
            <w:r w:rsidRPr="00865724">
              <w:rPr>
                <w:b/>
                <w:lang w:val="fr-FR"/>
              </w:rPr>
              <w:lastRenderedPageBreak/>
              <w:t xml:space="preserve">MGR </w:t>
            </w:r>
            <w:r w:rsidR="007F498B" w:rsidRPr="00865724">
              <w:rPr>
                <w:b/>
                <w:lang w:val="fr-FR"/>
              </w:rPr>
              <w:t>ACTIVE</w:t>
            </w:r>
          </w:p>
        </w:tc>
        <w:tc>
          <w:tcPr>
            <w:tcW w:w="4654" w:type="dxa"/>
            <w:vAlign w:val="center"/>
          </w:tcPr>
          <w:p w14:paraId="05FC32D5" w14:textId="377F33D8" w:rsidR="008A4EF4" w:rsidRPr="00865724" w:rsidRDefault="008A4EF4" w:rsidP="00D120C4">
            <w:pPr>
              <w:ind w:left="0"/>
              <w:rPr>
                <w:lang w:val="fr-FR"/>
              </w:rPr>
            </w:pPr>
            <w:r w:rsidRPr="00865724">
              <w:rPr>
                <w:rFonts w:eastAsia="Arial Unicode MS"/>
                <w:color w:val="000000"/>
                <w:kern w:val="0"/>
                <w:lang w:val="fr-FR"/>
              </w:rPr>
              <w:t xml:space="preserve">1: </w:t>
            </w:r>
            <w:r w:rsidR="007F498B" w:rsidRPr="00865724">
              <w:rPr>
                <w:rFonts w:eastAsia="Arial Unicode MS"/>
                <w:color w:val="000000"/>
                <w:kern w:val="0"/>
                <w:lang w:val="fr-FR"/>
              </w:rPr>
              <w:t>Activer</w:t>
            </w:r>
          </w:p>
        </w:tc>
      </w:tr>
      <w:tr w:rsidR="008A4EF4" w:rsidRPr="00865724" w14:paraId="3DF0E258" w14:textId="77777777" w:rsidTr="00743B0B">
        <w:trPr>
          <w:trHeight w:val="454"/>
          <w:jc w:val="center"/>
        </w:trPr>
        <w:tc>
          <w:tcPr>
            <w:tcW w:w="2122" w:type="dxa"/>
            <w:vAlign w:val="center"/>
          </w:tcPr>
          <w:p w14:paraId="4CB37B81" w14:textId="488A36AC" w:rsidR="008A4EF4" w:rsidRPr="00865724" w:rsidRDefault="007F498B" w:rsidP="00D120C4">
            <w:pPr>
              <w:ind w:left="0"/>
              <w:rPr>
                <w:b/>
                <w:lang w:val="fr-FR"/>
              </w:rPr>
            </w:pPr>
            <w:r w:rsidRPr="00865724">
              <w:rPr>
                <w:b/>
                <w:lang w:val="fr-FR"/>
              </w:rPr>
              <w:t>Adresse http API</w:t>
            </w:r>
          </w:p>
        </w:tc>
        <w:tc>
          <w:tcPr>
            <w:tcW w:w="4654" w:type="dxa"/>
            <w:vAlign w:val="center"/>
          </w:tcPr>
          <w:p w14:paraId="1C95E7F8" w14:textId="1D96E097" w:rsidR="008A4EF4" w:rsidRPr="00865724" w:rsidRDefault="007F498B" w:rsidP="00D120C4">
            <w:pPr>
              <w:ind w:left="0"/>
              <w:rPr>
                <w:lang w:val="fr-FR"/>
              </w:rPr>
            </w:pPr>
            <w:r w:rsidRPr="00865724">
              <w:rPr>
                <w:rFonts w:eastAsia="Arial Unicode MS"/>
                <w:color w:val="000000"/>
                <w:kern w:val="0"/>
                <w:lang w:val="fr-FR"/>
              </w:rPr>
              <w:t>Temporairement inutile</w:t>
            </w:r>
          </w:p>
        </w:tc>
      </w:tr>
      <w:tr w:rsidR="008A4EF4" w:rsidRPr="00865724" w14:paraId="4F64C767" w14:textId="77777777" w:rsidTr="00743B0B">
        <w:trPr>
          <w:trHeight w:val="454"/>
          <w:jc w:val="center"/>
        </w:trPr>
        <w:tc>
          <w:tcPr>
            <w:tcW w:w="2122" w:type="dxa"/>
            <w:vAlign w:val="center"/>
          </w:tcPr>
          <w:p w14:paraId="61007413" w14:textId="69451927" w:rsidR="008A4EF4" w:rsidRPr="00865724" w:rsidRDefault="007F498B" w:rsidP="00D120C4">
            <w:pPr>
              <w:ind w:left="0"/>
              <w:rPr>
                <w:b/>
                <w:lang w:val="fr-FR"/>
              </w:rPr>
            </w:pPr>
            <w:r w:rsidRPr="00865724">
              <w:rPr>
                <w:b/>
                <w:lang w:val="fr-FR"/>
              </w:rPr>
              <w:t>Environnement opérationnel</w:t>
            </w:r>
          </w:p>
        </w:tc>
        <w:tc>
          <w:tcPr>
            <w:tcW w:w="4654" w:type="dxa"/>
            <w:vAlign w:val="center"/>
          </w:tcPr>
          <w:p w14:paraId="6971D77D" w14:textId="0A6678FA" w:rsidR="008A4EF4" w:rsidRPr="00865724" w:rsidRDefault="008A4EF4" w:rsidP="00D120C4">
            <w:pPr>
              <w:ind w:left="0"/>
              <w:rPr>
                <w:lang w:val="fr-FR"/>
              </w:rPr>
            </w:pPr>
            <w:r w:rsidRPr="00865724">
              <w:rPr>
                <w:rFonts w:eastAsia="Arial Unicode MS"/>
                <w:color w:val="000000"/>
                <w:kern w:val="0"/>
                <w:lang w:val="fr-FR"/>
              </w:rPr>
              <w:t>1: Chin</w:t>
            </w:r>
            <w:r w:rsidR="007F498B" w:rsidRPr="00865724">
              <w:rPr>
                <w:rFonts w:eastAsia="Arial Unicode MS"/>
                <w:color w:val="000000"/>
                <w:kern w:val="0"/>
                <w:lang w:val="fr-FR"/>
              </w:rPr>
              <w:t>e</w:t>
            </w:r>
            <w:r w:rsidRPr="00865724">
              <w:rPr>
                <w:rFonts w:eastAsia="Arial Unicode MS"/>
                <w:color w:val="000000"/>
                <w:kern w:val="0"/>
                <w:lang w:val="fr-FR"/>
              </w:rPr>
              <w:t xml:space="preserve"> /3: Europe /4: UK /5: USA</w:t>
            </w:r>
          </w:p>
        </w:tc>
      </w:tr>
      <w:tr w:rsidR="008A4EF4" w:rsidRPr="00865724" w14:paraId="1B474C01" w14:textId="77777777" w:rsidTr="00743B0B">
        <w:trPr>
          <w:trHeight w:val="680"/>
          <w:jc w:val="center"/>
        </w:trPr>
        <w:tc>
          <w:tcPr>
            <w:tcW w:w="2122" w:type="dxa"/>
            <w:vAlign w:val="center"/>
          </w:tcPr>
          <w:p w14:paraId="4DC9B8F4" w14:textId="19BAE7CF" w:rsidR="008A4EF4" w:rsidRPr="00865724" w:rsidRDefault="007F498B" w:rsidP="00D120C4">
            <w:pPr>
              <w:ind w:left="0"/>
              <w:rPr>
                <w:b/>
                <w:lang w:val="fr-FR"/>
              </w:rPr>
            </w:pPr>
            <w:r w:rsidRPr="00865724">
              <w:rPr>
                <w:b/>
                <w:lang w:val="fr-FR"/>
              </w:rPr>
              <w:t>Mode de paiement</w:t>
            </w:r>
          </w:p>
        </w:tc>
        <w:tc>
          <w:tcPr>
            <w:tcW w:w="4654" w:type="dxa"/>
            <w:vAlign w:val="center"/>
          </w:tcPr>
          <w:p w14:paraId="4EC94ACC" w14:textId="2FE4E8A5" w:rsidR="008A4EF4" w:rsidRPr="00865724" w:rsidRDefault="008A4EF4" w:rsidP="00D120C4">
            <w:pPr>
              <w:ind w:left="0"/>
              <w:rPr>
                <w:lang w:val="fr-FR"/>
              </w:rPr>
            </w:pPr>
            <w:r w:rsidRPr="00865724">
              <w:rPr>
                <w:rFonts w:eastAsia="Arial Unicode MS"/>
                <w:color w:val="000000"/>
                <w:kern w:val="0"/>
                <w:lang w:val="fr-FR"/>
              </w:rPr>
              <w:t>1:</w:t>
            </w:r>
            <w:r w:rsidR="007F498B" w:rsidRPr="00865724">
              <w:rPr>
                <w:rFonts w:eastAsia="Arial Unicode MS"/>
                <w:color w:val="000000"/>
                <w:kern w:val="0"/>
                <w:lang w:val="fr-FR"/>
              </w:rPr>
              <w:t xml:space="preserve"> C</w:t>
            </w:r>
            <w:r w:rsidRPr="00865724">
              <w:rPr>
                <w:rFonts w:eastAsia="Arial Unicode MS"/>
                <w:color w:val="000000"/>
                <w:kern w:val="0"/>
                <w:lang w:val="fr-FR"/>
              </w:rPr>
              <w:t xml:space="preserve">ode </w:t>
            </w:r>
            <w:r w:rsidR="007F498B" w:rsidRPr="00865724">
              <w:rPr>
                <w:rFonts w:eastAsia="Arial Unicode MS"/>
                <w:color w:val="000000"/>
                <w:kern w:val="0"/>
                <w:lang w:val="fr-FR"/>
              </w:rPr>
              <w:t xml:space="preserve">QR </w:t>
            </w:r>
            <w:r w:rsidRPr="00865724">
              <w:rPr>
                <w:rFonts w:eastAsia="Arial Unicode MS"/>
                <w:color w:val="000000"/>
                <w:kern w:val="0"/>
                <w:lang w:val="fr-FR"/>
              </w:rPr>
              <w:t>2:</w:t>
            </w:r>
            <w:r w:rsidR="007F498B" w:rsidRPr="00865724">
              <w:rPr>
                <w:rFonts w:eastAsia="Arial Unicode MS"/>
                <w:color w:val="000000"/>
                <w:kern w:val="0"/>
                <w:lang w:val="fr-FR"/>
              </w:rPr>
              <w:t xml:space="preserve"> M</w:t>
            </w:r>
            <w:r w:rsidRPr="00865724">
              <w:rPr>
                <w:rFonts w:eastAsia="Arial Unicode MS"/>
                <w:color w:val="000000"/>
                <w:kern w:val="0"/>
                <w:lang w:val="fr-FR"/>
              </w:rPr>
              <w:t xml:space="preserve">odule </w:t>
            </w:r>
            <w:r w:rsidR="007F498B" w:rsidRPr="00865724">
              <w:rPr>
                <w:rFonts w:eastAsia="Arial Unicode MS"/>
                <w:color w:val="000000"/>
                <w:kern w:val="0"/>
                <w:lang w:val="fr-FR"/>
              </w:rPr>
              <w:t xml:space="preserve">NFC </w:t>
            </w:r>
            <w:r w:rsidRPr="00865724">
              <w:rPr>
                <w:rFonts w:eastAsia="Arial Unicode MS"/>
                <w:color w:val="000000"/>
                <w:kern w:val="0"/>
                <w:lang w:val="fr-FR"/>
              </w:rPr>
              <w:t xml:space="preserve">3: </w:t>
            </w:r>
            <w:r w:rsidR="007F498B" w:rsidRPr="00865724">
              <w:rPr>
                <w:rFonts w:eastAsia="Arial Unicode MS"/>
                <w:color w:val="000000"/>
                <w:kern w:val="0"/>
                <w:lang w:val="fr-FR"/>
              </w:rPr>
              <w:t>Code QR et module NFC</w:t>
            </w:r>
            <w:r w:rsidRPr="00865724">
              <w:rPr>
                <w:rFonts w:eastAsia="Arial Unicode MS"/>
                <w:color w:val="000000"/>
                <w:kern w:val="0"/>
                <w:lang w:val="fr-FR"/>
              </w:rPr>
              <w:t xml:space="preserve"> 4: </w:t>
            </w:r>
            <w:r w:rsidR="007F498B" w:rsidRPr="00865724">
              <w:rPr>
                <w:rFonts w:eastAsia="Arial Unicode MS"/>
                <w:color w:val="000000"/>
                <w:kern w:val="0"/>
                <w:lang w:val="fr-FR"/>
              </w:rPr>
              <w:t>Carte de crédit</w:t>
            </w:r>
            <w:r w:rsidRPr="00865724">
              <w:rPr>
                <w:rFonts w:eastAsia="Arial Unicode MS"/>
                <w:color w:val="000000"/>
                <w:kern w:val="0"/>
                <w:lang w:val="fr-FR"/>
              </w:rPr>
              <w:t xml:space="preserve"> 5: </w:t>
            </w:r>
            <w:r w:rsidR="007F498B" w:rsidRPr="00865724">
              <w:rPr>
                <w:rFonts w:eastAsia="Arial Unicode MS"/>
                <w:color w:val="000000"/>
                <w:kern w:val="0"/>
                <w:lang w:val="fr-FR"/>
              </w:rPr>
              <w:t>QR code et carte de crédit</w:t>
            </w:r>
            <w:r w:rsidRPr="00865724">
              <w:rPr>
                <w:rFonts w:eastAsia="Arial Unicode MS"/>
                <w:color w:val="000000"/>
                <w:kern w:val="0"/>
                <w:lang w:val="fr-FR"/>
              </w:rPr>
              <w:t xml:space="preserve"> 6: </w:t>
            </w:r>
            <w:r w:rsidR="007F498B" w:rsidRPr="00865724">
              <w:rPr>
                <w:rFonts w:eastAsia="Arial Unicode MS"/>
                <w:color w:val="000000"/>
                <w:kern w:val="0"/>
                <w:lang w:val="fr-FR"/>
              </w:rPr>
              <w:t>Module NFC et carte de crédit</w:t>
            </w:r>
            <w:r w:rsidRPr="00865724">
              <w:rPr>
                <w:rFonts w:eastAsia="Arial Unicode MS"/>
                <w:color w:val="000000"/>
                <w:kern w:val="0"/>
                <w:lang w:val="fr-FR"/>
              </w:rPr>
              <w:t xml:space="preserve"> 7: </w:t>
            </w:r>
            <w:r w:rsidR="007F498B" w:rsidRPr="00865724">
              <w:rPr>
                <w:rFonts w:eastAsia="Arial Unicode MS"/>
                <w:color w:val="000000"/>
                <w:kern w:val="0"/>
                <w:lang w:val="fr-FR"/>
              </w:rPr>
              <w:t>Tous</w:t>
            </w:r>
          </w:p>
        </w:tc>
      </w:tr>
      <w:tr w:rsidR="008A4EF4" w:rsidRPr="00865724" w14:paraId="2AD6192F" w14:textId="77777777" w:rsidTr="00743B0B">
        <w:trPr>
          <w:trHeight w:val="454"/>
          <w:jc w:val="center"/>
        </w:trPr>
        <w:tc>
          <w:tcPr>
            <w:tcW w:w="2122" w:type="dxa"/>
            <w:vAlign w:val="center"/>
          </w:tcPr>
          <w:p w14:paraId="620C1F65" w14:textId="231BCCD6" w:rsidR="008A4EF4" w:rsidRPr="00865724" w:rsidRDefault="0031637C" w:rsidP="00D120C4">
            <w:pPr>
              <w:ind w:left="0"/>
              <w:rPr>
                <w:b/>
                <w:lang w:val="fr-FR"/>
              </w:rPr>
            </w:pPr>
            <w:r w:rsidRPr="00865724">
              <w:rPr>
                <w:b/>
                <w:lang w:val="fr-FR"/>
              </w:rPr>
              <w:t>Commutateur de test Http</w:t>
            </w:r>
          </w:p>
        </w:tc>
        <w:tc>
          <w:tcPr>
            <w:tcW w:w="4654" w:type="dxa"/>
            <w:vAlign w:val="center"/>
          </w:tcPr>
          <w:p w14:paraId="061D3DBC" w14:textId="0868707B" w:rsidR="008A4EF4" w:rsidRPr="00865724" w:rsidRDefault="008A4EF4" w:rsidP="00D120C4">
            <w:pPr>
              <w:ind w:left="0"/>
              <w:rPr>
                <w:lang w:val="fr-FR"/>
              </w:rPr>
            </w:pPr>
            <w:r w:rsidRPr="00865724">
              <w:rPr>
                <w:rFonts w:eastAsia="Arial Unicode MS"/>
                <w:color w:val="000000"/>
                <w:kern w:val="0"/>
                <w:lang w:val="fr-FR"/>
              </w:rPr>
              <w:t xml:space="preserve">1: </w:t>
            </w:r>
            <w:r w:rsidR="0031637C" w:rsidRPr="00865724">
              <w:rPr>
                <w:rFonts w:eastAsia="Arial Unicode MS"/>
                <w:color w:val="000000"/>
                <w:kern w:val="0"/>
                <w:lang w:val="fr-FR"/>
              </w:rPr>
              <w:t>Environnement de production</w:t>
            </w:r>
          </w:p>
        </w:tc>
      </w:tr>
      <w:tr w:rsidR="008A4EF4" w:rsidRPr="00865724" w14:paraId="7BD1F5A9" w14:textId="77777777" w:rsidTr="00743B0B">
        <w:trPr>
          <w:trHeight w:val="454"/>
          <w:jc w:val="center"/>
        </w:trPr>
        <w:tc>
          <w:tcPr>
            <w:tcW w:w="2122" w:type="dxa"/>
            <w:vAlign w:val="center"/>
          </w:tcPr>
          <w:p w14:paraId="472C335D" w14:textId="419D35B7" w:rsidR="008A4EF4" w:rsidRPr="00865724" w:rsidRDefault="0031637C" w:rsidP="00D120C4">
            <w:pPr>
              <w:ind w:left="0"/>
              <w:rPr>
                <w:b/>
                <w:lang w:val="fr-FR"/>
              </w:rPr>
            </w:pPr>
            <w:r w:rsidRPr="00865724">
              <w:rPr>
                <w:b/>
                <w:lang w:val="fr-FR"/>
              </w:rPr>
              <w:t>Modèle d'équipement</w:t>
            </w:r>
          </w:p>
        </w:tc>
        <w:tc>
          <w:tcPr>
            <w:tcW w:w="4654" w:type="dxa"/>
            <w:vAlign w:val="center"/>
          </w:tcPr>
          <w:p w14:paraId="05BB41A4" w14:textId="2E59D696" w:rsidR="008A4EF4" w:rsidRPr="00865724" w:rsidRDefault="008A4EF4" w:rsidP="00D120C4">
            <w:pPr>
              <w:ind w:left="0"/>
              <w:rPr>
                <w:lang w:val="fr-FR"/>
              </w:rPr>
            </w:pPr>
            <w:r w:rsidRPr="00865724">
              <w:rPr>
                <w:rFonts w:eastAsia="Arial Unicode MS"/>
                <w:color w:val="000000"/>
                <w:kern w:val="0"/>
                <w:lang w:val="fr-FR"/>
              </w:rPr>
              <w:t>Maxi CN DC**********</w:t>
            </w:r>
          </w:p>
        </w:tc>
      </w:tr>
      <w:tr w:rsidR="008A4EF4" w:rsidRPr="00865724" w14:paraId="4737288A" w14:textId="77777777" w:rsidTr="00743B0B">
        <w:trPr>
          <w:trHeight w:val="454"/>
          <w:jc w:val="center"/>
        </w:trPr>
        <w:tc>
          <w:tcPr>
            <w:tcW w:w="2122" w:type="dxa"/>
            <w:vAlign w:val="center"/>
          </w:tcPr>
          <w:p w14:paraId="5D26F8C8" w14:textId="38A23CA4" w:rsidR="008A4EF4" w:rsidRPr="00865724" w:rsidRDefault="0031637C" w:rsidP="00D120C4">
            <w:pPr>
              <w:ind w:left="0"/>
              <w:rPr>
                <w:b/>
                <w:lang w:val="fr-FR"/>
              </w:rPr>
            </w:pPr>
            <w:r w:rsidRPr="00865724">
              <w:rPr>
                <w:b/>
                <w:lang w:val="fr-FR"/>
              </w:rPr>
              <w:t>Puissance nominale</w:t>
            </w:r>
          </w:p>
        </w:tc>
        <w:tc>
          <w:tcPr>
            <w:tcW w:w="4654" w:type="dxa"/>
            <w:vAlign w:val="center"/>
          </w:tcPr>
          <w:p w14:paraId="3B22F5A9" w14:textId="14F42F51" w:rsidR="008A4EF4" w:rsidRPr="00865724" w:rsidRDefault="008A4EF4" w:rsidP="00D120C4">
            <w:pPr>
              <w:ind w:left="0"/>
              <w:rPr>
                <w:lang w:val="fr-FR"/>
              </w:rPr>
            </w:pPr>
            <w:r w:rsidRPr="00865724">
              <w:rPr>
                <w:rFonts w:eastAsia="Arial Unicode MS"/>
                <w:color w:val="000000"/>
                <w:kern w:val="0"/>
                <w:lang w:val="fr-FR"/>
              </w:rPr>
              <w:t>120kW</w:t>
            </w:r>
          </w:p>
        </w:tc>
      </w:tr>
      <w:tr w:rsidR="008A4EF4" w:rsidRPr="00865724" w14:paraId="21FAFFDF" w14:textId="77777777" w:rsidTr="00743B0B">
        <w:trPr>
          <w:trHeight w:val="454"/>
          <w:jc w:val="center"/>
        </w:trPr>
        <w:tc>
          <w:tcPr>
            <w:tcW w:w="2122" w:type="dxa"/>
            <w:vAlign w:val="center"/>
          </w:tcPr>
          <w:p w14:paraId="004EDC79" w14:textId="51170ECD" w:rsidR="008A4EF4" w:rsidRPr="00865724" w:rsidRDefault="0031637C" w:rsidP="00D120C4">
            <w:pPr>
              <w:ind w:left="0"/>
              <w:rPr>
                <w:b/>
                <w:lang w:val="fr-FR"/>
              </w:rPr>
            </w:pPr>
            <w:r w:rsidRPr="00865724">
              <w:rPr>
                <w:b/>
                <w:lang w:val="fr-FR"/>
              </w:rPr>
              <w:t>Tension nominale</w:t>
            </w:r>
          </w:p>
        </w:tc>
        <w:tc>
          <w:tcPr>
            <w:tcW w:w="4654" w:type="dxa"/>
            <w:vAlign w:val="center"/>
          </w:tcPr>
          <w:p w14:paraId="6C6CB8D0" w14:textId="6DC9DB92" w:rsidR="008A4EF4" w:rsidRPr="00865724" w:rsidRDefault="008A4EF4" w:rsidP="00D120C4">
            <w:pPr>
              <w:ind w:left="0"/>
              <w:rPr>
                <w:lang w:val="fr-FR"/>
              </w:rPr>
            </w:pPr>
            <w:r w:rsidRPr="00865724">
              <w:rPr>
                <w:rFonts w:eastAsia="Arial Unicode MS"/>
                <w:color w:val="000000"/>
                <w:kern w:val="0"/>
                <w:lang w:val="fr-FR"/>
              </w:rPr>
              <w:t>1000V</w:t>
            </w:r>
          </w:p>
        </w:tc>
      </w:tr>
      <w:tr w:rsidR="008A4EF4" w:rsidRPr="00865724" w14:paraId="055D2A56" w14:textId="77777777" w:rsidTr="00743B0B">
        <w:trPr>
          <w:trHeight w:val="454"/>
          <w:jc w:val="center"/>
        </w:trPr>
        <w:tc>
          <w:tcPr>
            <w:tcW w:w="2122" w:type="dxa"/>
            <w:vAlign w:val="center"/>
          </w:tcPr>
          <w:p w14:paraId="30383FA9" w14:textId="3A459828" w:rsidR="008A4EF4" w:rsidRPr="00865724" w:rsidRDefault="0031637C" w:rsidP="00D120C4">
            <w:pPr>
              <w:ind w:left="0"/>
              <w:rPr>
                <w:b/>
                <w:lang w:val="fr-FR"/>
              </w:rPr>
            </w:pPr>
            <w:r w:rsidRPr="00865724">
              <w:rPr>
                <w:b/>
                <w:lang w:val="fr-FR"/>
              </w:rPr>
              <w:t>Courant maximal</w:t>
            </w:r>
          </w:p>
        </w:tc>
        <w:tc>
          <w:tcPr>
            <w:tcW w:w="4654" w:type="dxa"/>
            <w:vAlign w:val="center"/>
          </w:tcPr>
          <w:p w14:paraId="78EF09F0" w14:textId="421D5A3D" w:rsidR="008A4EF4" w:rsidRPr="00865724" w:rsidRDefault="008A4EF4" w:rsidP="00D120C4">
            <w:pPr>
              <w:ind w:left="0"/>
              <w:rPr>
                <w:lang w:val="fr-FR"/>
              </w:rPr>
            </w:pPr>
            <w:r w:rsidRPr="00865724">
              <w:rPr>
                <w:rFonts w:eastAsia="Arial Unicode MS"/>
                <w:color w:val="000000"/>
                <w:kern w:val="0"/>
                <w:lang w:val="fr-FR"/>
              </w:rPr>
              <w:t>200A</w:t>
            </w:r>
          </w:p>
        </w:tc>
      </w:tr>
      <w:tr w:rsidR="008A4EF4" w:rsidRPr="00865724" w14:paraId="7F73E548" w14:textId="77777777" w:rsidTr="00743B0B">
        <w:trPr>
          <w:trHeight w:val="454"/>
          <w:jc w:val="center"/>
        </w:trPr>
        <w:tc>
          <w:tcPr>
            <w:tcW w:w="2122" w:type="dxa"/>
            <w:vAlign w:val="center"/>
          </w:tcPr>
          <w:p w14:paraId="49C2C515" w14:textId="70924893" w:rsidR="008A4EF4" w:rsidRPr="00865724" w:rsidRDefault="0031637C" w:rsidP="00D120C4">
            <w:pPr>
              <w:ind w:left="0"/>
              <w:rPr>
                <w:b/>
                <w:lang w:val="fr-FR"/>
              </w:rPr>
            </w:pPr>
            <w:r w:rsidRPr="00865724">
              <w:rPr>
                <w:b/>
                <w:lang w:val="fr-FR"/>
              </w:rPr>
              <w:t>Réglage du courant</w:t>
            </w:r>
          </w:p>
        </w:tc>
        <w:tc>
          <w:tcPr>
            <w:tcW w:w="4654" w:type="dxa"/>
            <w:vAlign w:val="center"/>
          </w:tcPr>
          <w:p w14:paraId="500F8BD2" w14:textId="6EEE50AC" w:rsidR="008A4EF4" w:rsidRPr="00865724" w:rsidRDefault="008A4EF4" w:rsidP="00D120C4">
            <w:pPr>
              <w:ind w:left="0"/>
              <w:rPr>
                <w:lang w:val="fr-FR"/>
              </w:rPr>
            </w:pPr>
            <w:r w:rsidRPr="00865724">
              <w:rPr>
                <w:rFonts w:eastAsia="Arial Unicode MS"/>
                <w:color w:val="000000"/>
                <w:kern w:val="0"/>
                <w:lang w:val="fr-FR"/>
              </w:rPr>
              <w:t>200A</w:t>
            </w:r>
          </w:p>
        </w:tc>
      </w:tr>
      <w:tr w:rsidR="008A4EF4" w:rsidRPr="00865724" w14:paraId="0D1EC495" w14:textId="77777777" w:rsidTr="00743B0B">
        <w:trPr>
          <w:trHeight w:val="454"/>
          <w:jc w:val="center"/>
        </w:trPr>
        <w:tc>
          <w:tcPr>
            <w:tcW w:w="2122" w:type="dxa"/>
            <w:vAlign w:val="center"/>
          </w:tcPr>
          <w:p w14:paraId="255F8F75" w14:textId="18F7415D" w:rsidR="008A4EF4" w:rsidRPr="00865724" w:rsidRDefault="0031637C" w:rsidP="00D120C4">
            <w:pPr>
              <w:ind w:left="0"/>
              <w:rPr>
                <w:b/>
                <w:lang w:val="fr-FR"/>
              </w:rPr>
            </w:pPr>
            <w:r w:rsidRPr="00865724">
              <w:rPr>
                <w:b/>
                <w:lang w:val="fr-FR"/>
              </w:rPr>
              <w:t>Puissance maximale</w:t>
            </w:r>
          </w:p>
        </w:tc>
        <w:tc>
          <w:tcPr>
            <w:tcW w:w="4654" w:type="dxa"/>
            <w:vAlign w:val="center"/>
          </w:tcPr>
          <w:p w14:paraId="5E0F5438" w14:textId="70A913E5" w:rsidR="008A4EF4" w:rsidRPr="00865724" w:rsidRDefault="008A4EF4" w:rsidP="00D120C4">
            <w:pPr>
              <w:ind w:left="0"/>
              <w:rPr>
                <w:lang w:val="fr-FR"/>
              </w:rPr>
            </w:pPr>
            <w:r w:rsidRPr="00865724">
              <w:rPr>
                <w:rFonts w:eastAsia="Arial Unicode MS"/>
                <w:color w:val="000000"/>
                <w:kern w:val="0"/>
                <w:lang w:val="fr-FR"/>
              </w:rPr>
              <w:t>120kW</w:t>
            </w:r>
          </w:p>
        </w:tc>
      </w:tr>
    </w:tbl>
    <w:p w14:paraId="315076DC" w14:textId="7C90A6CC" w:rsidR="00B80BE6" w:rsidRPr="00865724" w:rsidRDefault="0031637C" w:rsidP="00D120C4">
      <w:pPr>
        <w:pStyle w:val="2"/>
        <w:spacing w:before="240" w:line="240" w:lineRule="auto"/>
        <w:rPr>
          <w:rFonts w:cs="Arial"/>
          <w:lang w:val="fr-FR"/>
        </w:rPr>
      </w:pPr>
      <w:bookmarkStart w:id="97" w:name="_Toc120622636"/>
      <w:r w:rsidRPr="00865724">
        <w:rPr>
          <w:rFonts w:cs="Arial"/>
          <w:lang w:val="fr-FR"/>
        </w:rPr>
        <w:t>Portail de services en nuage</w:t>
      </w:r>
      <w:bookmarkEnd w:id="97"/>
    </w:p>
    <w:p w14:paraId="76ECAF9C" w14:textId="34E38732" w:rsidR="00B80BE6" w:rsidRPr="00865724" w:rsidRDefault="00E914D2" w:rsidP="00D120C4">
      <w:pPr>
        <w:pStyle w:val="EN"/>
        <w:spacing w:line="240" w:lineRule="auto"/>
        <w:rPr>
          <w:lang w:val="fr-FR"/>
        </w:rPr>
        <w:sectPr w:rsidR="00B80BE6" w:rsidRPr="00865724" w:rsidSect="00D26989">
          <w:pgSz w:w="8392" w:h="11907"/>
          <w:pgMar w:top="567" w:right="567" w:bottom="567" w:left="567" w:header="340" w:footer="340" w:gutter="0"/>
          <w:cols w:space="720"/>
          <w:docGrid w:linePitch="245"/>
        </w:sectPr>
      </w:pPr>
      <w:r w:rsidRPr="00865724">
        <w:rPr>
          <w:lang w:val="fr-FR"/>
        </w:rPr>
        <w:t>Autel fournit un ensemble d'outils basés sur le nuage pour déboguer, surveiller et dépanner le MaxiCharger. Pour plus d'informations, contactez votre représentant Autel e-Mobility.</w:t>
      </w:r>
    </w:p>
    <w:p w14:paraId="04EA2AE8" w14:textId="1F0176DE" w:rsidR="00F51A11" w:rsidRPr="00865724" w:rsidRDefault="00E914D2" w:rsidP="00D120C4">
      <w:pPr>
        <w:pStyle w:val="10"/>
        <w:rPr>
          <w:lang w:val="fr-FR"/>
        </w:rPr>
      </w:pPr>
      <w:bookmarkStart w:id="98" w:name="_Toc120622637"/>
      <w:r w:rsidRPr="00865724">
        <w:rPr>
          <w:lang w:val="fr-FR"/>
        </w:rPr>
        <w:lastRenderedPageBreak/>
        <w:t>Préparation</w:t>
      </w:r>
      <w:bookmarkEnd w:id="98"/>
    </w:p>
    <w:p w14:paraId="2A127E11" w14:textId="201AF3BC" w:rsidR="00184E17" w:rsidRPr="00865724" w:rsidRDefault="00E914D2" w:rsidP="00D120C4">
      <w:pPr>
        <w:pStyle w:val="EN"/>
        <w:spacing w:line="240" w:lineRule="auto"/>
        <w:rPr>
          <w:lang w:val="fr-FR"/>
        </w:rPr>
      </w:pPr>
      <w:r w:rsidRPr="00865724">
        <w:rPr>
          <w:lang w:val="fr-FR"/>
        </w:rPr>
        <w:t>Le MaxiCharger est livré à proximité du site. Cependant, le propriétaire est responsable du déplacement du MaxiCharger vers son emplacement final. Si le MaxiCharger doit être stocké en toute sécurité avant l'installation, suivez les conditions énumérées dans le</w:t>
      </w:r>
      <w:r w:rsidR="00184E17" w:rsidRPr="00865724">
        <w:rPr>
          <w:lang w:val="fr-FR"/>
        </w:rPr>
        <w:t xml:space="preserve"> </w:t>
      </w:r>
      <w:r w:rsidR="00184E17" w:rsidRPr="00865724">
        <w:rPr>
          <w:rStyle w:val="Char1"/>
          <w:rFonts w:cs="Arial"/>
          <w:lang w:val="fr-FR"/>
        </w:rPr>
        <w:fldChar w:fldCharType="begin"/>
      </w:r>
      <w:r w:rsidR="00184E17" w:rsidRPr="00865724">
        <w:rPr>
          <w:rStyle w:val="Char1"/>
          <w:rFonts w:cs="Arial"/>
          <w:lang w:val="fr-FR"/>
        </w:rPr>
        <w:instrText xml:space="preserve"> REF _Ref103279173 \h  \* MERGEFORMAT </w:instrText>
      </w:r>
      <w:r w:rsidR="00184E17" w:rsidRPr="00865724">
        <w:rPr>
          <w:rStyle w:val="Char1"/>
          <w:rFonts w:cs="Arial"/>
          <w:lang w:val="fr-FR"/>
        </w:rPr>
      </w:r>
      <w:r w:rsidR="00184E17" w:rsidRPr="00865724">
        <w:rPr>
          <w:rStyle w:val="Char1"/>
          <w:rFonts w:cs="Arial"/>
          <w:lang w:val="fr-FR"/>
        </w:rPr>
        <w:fldChar w:fldCharType="separate"/>
      </w:r>
      <w:r w:rsidR="00A71ED2" w:rsidRPr="00865724">
        <w:rPr>
          <w:rStyle w:val="Char1"/>
          <w:rFonts w:cs="Arial"/>
          <w:lang w:val="fr-FR"/>
        </w:rPr>
        <w:t>Table</w:t>
      </w:r>
      <w:r w:rsidRPr="00865724">
        <w:rPr>
          <w:rStyle w:val="Char1"/>
          <w:rFonts w:cs="Arial"/>
          <w:lang w:val="fr-FR"/>
        </w:rPr>
        <w:t>au</w:t>
      </w:r>
      <w:r w:rsidR="00A71ED2" w:rsidRPr="00865724">
        <w:rPr>
          <w:rStyle w:val="Char1"/>
          <w:rFonts w:cs="Arial"/>
          <w:lang w:val="fr-FR"/>
        </w:rPr>
        <w:t xml:space="preserve"> 9</w:t>
      </w:r>
      <w:r w:rsidR="00A71ED2" w:rsidRPr="00865724">
        <w:rPr>
          <w:rStyle w:val="Char1"/>
          <w:rFonts w:cs="Arial"/>
          <w:lang w:val="fr-FR"/>
        </w:rPr>
        <w:noBreakHyphen/>
        <w:t xml:space="preserve">2 </w:t>
      </w:r>
      <w:r w:rsidRPr="00865724">
        <w:rPr>
          <w:rStyle w:val="Char1"/>
          <w:rFonts w:cs="Arial"/>
          <w:lang w:val="fr-FR"/>
        </w:rPr>
        <w:t>Conditions de fonctionnement</w:t>
      </w:r>
      <w:r w:rsidR="00184E17" w:rsidRPr="00865724">
        <w:rPr>
          <w:rStyle w:val="Char1"/>
          <w:rFonts w:cs="Arial"/>
          <w:lang w:val="fr-FR"/>
        </w:rPr>
        <w:fldChar w:fldCharType="end"/>
      </w:r>
      <w:r w:rsidR="00184E17" w:rsidRPr="00865724">
        <w:rPr>
          <w:lang w:val="fr-FR"/>
        </w:rPr>
        <w:t>.</w:t>
      </w:r>
    </w:p>
    <w:p w14:paraId="70A3F7AC" w14:textId="7E1F82AB" w:rsidR="00085A07" w:rsidRPr="00865724" w:rsidRDefault="00AC41FB" w:rsidP="00D120C4">
      <w:pPr>
        <w:pStyle w:val="2"/>
        <w:spacing w:before="240" w:line="240" w:lineRule="auto"/>
        <w:rPr>
          <w:rFonts w:cs="Arial"/>
          <w:lang w:val="fr-FR"/>
        </w:rPr>
      </w:pPr>
      <w:bookmarkStart w:id="99" w:name="_Toc120622638"/>
      <w:bookmarkStart w:id="100" w:name="_Ref101960607"/>
      <w:bookmarkStart w:id="101" w:name="_Ref102665465"/>
      <w:r w:rsidRPr="00865724">
        <w:rPr>
          <w:rFonts w:cs="Arial"/>
          <w:lang w:val="fr-FR"/>
        </w:rPr>
        <w:t>Avant l'installation</w:t>
      </w:r>
      <w:bookmarkEnd w:id="99"/>
    </w:p>
    <w:p w14:paraId="5D6184FB" w14:textId="6A9098D6" w:rsidR="00085A07" w:rsidRPr="00865724" w:rsidRDefault="00AC41FB" w:rsidP="00D120C4">
      <w:pPr>
        <w:pStyle w:val="EN"/>
        <w:spacing w:line="240" w:lineRule="auto"/>
        <w:rPr>
          <w:lang w:val="fr-FR"/>
        </w:rPr>
      </w:pPr>
      <w:r w:rsidRPr="00865724">
        <w:rPr>
          <w:lang w:val="fr-FR"/>
        </w:rPr>
        <w:t>Avant l'installation, assurez-vous que :</w:t>
      </w:r>
    </w:p>
    <w:p w14:paraId="01378900" w14:textId="72E1DF2C" w:rsidR="00085A07" w:rsidRPr="00865724" w:rsidRDefault="00AC41FB" w:rsidP="00D120C4">
      <w:pPr>
        <w:pStyle w:val="ItemList"/>
        <w:spacing w:before="48" w:after="48" w:line="240" w:lineRule="auto"/>
        <w:rPr>
          <w:lang w:val="fr-FR"/>
        </w:rPr>
      </w:pPr>
      <w:r w:rsidRPr="00865724">
        <w:rPr>
          <w:lang w:val="fr-FR"/>
        </w:rPr>
        <w:t>Le site d'installation est prêt.</w:t>
      </w:r>
    </w:p>
    <w:p w14:paraId="4A8F631F" w14:textId="6DF6046D" w:rsidR="00085A07" w:rsidRPr="00865724" w:rsidRDefault="00AC41FB" w:rsidP="00D120C4">
      <w:pPr>
        <w:pStyle w:val="ItemList"/>
        <w:spacing w:before="48" w:after="48" w:line="240" w:lineRule="auto"/>
        <w:rPr>
          <w:lang w:val="fr-FR"/>
        </w:rPr>
      </w:pPr>
      <w:r w:rsidRPr="00865724">
        <w:rPr>
          <w:lang w:val="fr-FR"/>
        </w:rPr>
        <w:t>Le câblage de service, la protection du circuit et le comptage appropriés sont en place sur le site d'installation.</w:t>
      </w:r>
    </w:p>
    <w:p w14:paraId="79DA76D9" w14:textId="16483D2F" w:rsidR="00085A07" w:rsidRPr="00865724" w:rsidRDefault="00AC41FB" w:rsidP="00D120C4">
      <w:pPr>
        <w:pStyle w:val="ItemList"/>
        <w:spacing w:before="48" w:after="48" w:line="240" w:lineRule="auto"/>
        <w:rPr>
          <w:lang w:val="fr-FR"/>
        </w:rPr>
      </w:pPr>
      <w:r w:rsidRPr="00865724">
        <w:rPr>
          <w:lang w:val="fr-FR"/>
        </w:rPr>
        <w:t>Les conducteurs de mise à la terre conformes aux spécifications locales sont correctement mis à la terre.</w:t>
      </w:r>
    </w:p>
    <w:p w14:paraId="4D0E5F4A" w14:textId="0A1F1E88" w:rsidR="00085A07" w:rsidRPr="00865724" w:rsidRDefault="00AC41FB" w:rsidP="00D120C4">
      <w:pPr>
        <w:pStyle w:val="ItemList"/>
        <w:spacing w:before="48" w:after="48" w:line="240" w:lineRule="auto"/>
        <w:rPr>
          <w:lang w:val="fr-FR"/>
        </w:rPr>
      </w:pPr>
      <w:r w:rsidRPr="00865724">
        <w:rPr>
          <w:lang w:val="fr-FR"/>
        </w:rPr>
        <w:t xml:space="preserve">Si vous choisissez d'utiliser un réseau cellulaire pour communiquer avec le MaxiCharger, la couverture cellulaire sur le site d'installation doit être constamment forte. Utilisez un dispositif de détection de signal cellulaire pour vous assurer que le signal est supérieur à -90 dBm. </w:t>
      </w:r>
      <w:r w:rsidR="002A31E4" w:rsidRPr="00865724">
        <w:rPr>
          <w:lang w:val="fr-FR"/>
        </w:rPr>
        <w:t>Si le signal est inférieur à -90 dBm, installez des répéteurs pour augmenter la force du signal cellulaire. Les répéteurs sont souvent nécessaires lors de l'installation du MaxiCharger dans des environnements souterrains tels qu'un garage souterrain ou un espace de stationnement fermé.</w:t>
      </w:r>
    </w:p>
    <w:p w14:paraId="3B6A687C" w14:textId="20A2B83B" w:rsidR="00085A07" w:rsidRPr="00865724" w:rsidRDefault="003B1D50" w:rsidP="00D120C4">
      <w:pPr>
        <w:pStyle w:val="ItemList"/>
        <w:spacing w:before="48" w:after="48" w:line="240" w:lineRule="auto"/>
        <w:rPr>
          <w:lang w:val="fr-FR"/>
        </w:rPr>
      </w:pPr>
      <w:r w:rsidRPr="00865724">
        <w:rPr>
          <w:lang w:val="fr-FR"/>
        </w:rPr>
        <w:t>Il y a suffisamment d'espace disponible autour du site d'installation pour utiliser un chariot élévateur ou d'autres équipements de levage, pour déballer et pour permettre aux personnes de travailler librement.</w:t>
      </w:r>
    </w:p>
    <w:p w14:paraId="7C372546" w14:textId="415DDC60" w:rsidR="00085A07" w:rsidRPr="00865724" w:rsidRDefault="003B1D50" w:rsidP="00D120C4">
      <w:pPr>
        <w:pStyle w:val="ItemList"/>
        <w:spacing w:before="48" w:after="48" w:line="240" w:lineRule="auto"/>
        <w:rPr>
          <w:lang w:val="fr-FR"/>
        </w:rPr>
      </w:pPr>
      <w:r w:rsidRPr="00865724">
        <w:rPr>
          <w:lang w:val="fr-FR"/>
        </w:rPr>
        <w:t>Toutes les pièces et tous les outils sont disponibles.</w:t>
      </w:r>
    </w:p>
    <w:p w14:paraId="6A9DF287" w14:textId="00211C37" w:rsidR="00085A07" w:rsidRPr="00865724" w:rsidRDefault="003B1D50" w:rsidP="00D120C4">
      <w:pPr>
        <w:pStyle w:val="ItemList"/>
        <w:spacing w:before="48" w:after="48" w:line="240" w:lineRule="auto"/>
        <w:rPr>
          <w:lang w:val="fr-FR"/>
        </w:rPr>
      </w:pPr>
      <w:r w:rsidRPr="00865724">
        <w:rPr>
          <w:lang w:val="fr-FR"/>
        </w:rPr>
        <w:t>Vous avez lu la procédure d'installation.</w:t>
      </w:r>
    </w:p>
    <w:p w14:paraId="486E07E0" w14:textId="46A6799B" w:rsidR="00085A07" w:rsidRPr="00865724" w:rsidRDefault="00282CA1" w:rsidP="00D120C4">
      <w:pPr>
        <w:pStyle w:val="NOTE0"/>
        <w:spacing w:line="240" w:lineRule="auto"/>
        <w:rPr>
          <w:rFonts w:cs="Arial"/>
          <w:lang w:val="fr-FR"/>
        </w:rPr>
      </w:pPr>
      <w:r w:rsidRPr="00865724">
        <w:rPr>
          <w:rFonts w:eastAsia="宋体" w:cs="Arial"/>
          <w:noProof/>
          <w:szCs w:val="20"/>
        </w:rPr>
        <w:drawing>
          <wp:anchor distT="0" distB="0" distL="114300" distR="114300" simplePos="0" relativeHeight="252180480" behindDoc="0" locked="0" layoutInCell="1" allowOverlap="1" wp14:anchorId="677F5E58" wp14:editId="6355FC3D">
            <wp:simplePos x="0" y="0"/>
            <wp:positionH relativeFrom="margin">
              <wp:align>left</wp:align>
            </wp:positionH>
            <wp:positionV relativeFrom="paragraph">
              <wp:posOffset>23495</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085A07" w:rsidRPr="00865724">
        <w:rPr>
          <w:rFonts w:cs="Arial"/>
          <w:lang w:val="fr-FR"/>
        </w:rPr>
        <w:t>IMPORTANT</w:t>
      </w:r>
    </w:p>
    <w:p w14:paraId="4030E641" w14:textId="5D241B7F" w:rsidR="00085A07" w:rsidRPr="00865724" w:rsidRDefault="003722DE" w:rsidP="00D120C4">
      <w:pPr>
        <w:pStyle w:val="NOTE"/>
        <w:spacing w:line="240" w:lineRule="auto"/>
        <w:rPr>
          <w:snapToGrid w:val="0"/>
          <w:lang w:val="fr-FR"/>
        </w:rPr>
      </w:pPr>
      <w:r w:rsidRPr="00865724">
        <w:rPr>
          <w:snapToGrid w:val="0"/>
          <w:lang w:val="fr-FR"/>
        </w:rPr>
        <w:t xml:space="preserve">Si vous installez le MaxiCharger dans une zone sujette aux orages, un disjoncteur supplémentaire de protection contre les surtensions doit être installé sur le </w:t>
      </w:r>
      <w:r w:rsidR="00495726" w:rsidRPr="00865724">
        <w:rPr>
          <w:snapToGrid w:val="0"/>
          <w:lang w:val="fr-FR"/>
        </w:rPr>
        <w:t>tableau</w:t>
      </w:r>
      <w:r w:rsidRPr="00865724">
        <w:rPr>
          <w:snapToGrid w:val="0"/>
          <w:lang w:val="fr-FR"/>
        </w:rPr>
        <w:t xml:space="preserve"> de service.</w:t>
      </w:r>
    </w:p>
    <w:p w14:paraId="0B6443D7" w14:textId="77777777" w:rsidR="00D10E97" w:rsidRPr="00865724" w:rsidRDefault="00D10E97" w:rsidP="00D120C4">
      <w:pPr>
        <w:spacing w:line="240" w:lineRule="auto"/>
        <w:rPr>
          <w:lang w:val="fr-FR"/>
        </w:rPr>
        <w:sectPr w:rsidR="00D10E97" w:rsidRPr="00865724" w:rsidSect="00D26989">
          <w:pgSz w:w="8392" w:h="11907"/>
          <w:pgMar w:top="567" w:right="567" w:bottom="567" w:left="567" w:header="0" w:footer="340" w:gutter="0"/>
          <w:cols w:space="720"/>
          <w:docGrid w:linePitch="245"/>
        </w:sectPr>
      </w:pPr>
      <w:bookmarkStart w:id="102" w:name="_Toc102657976"/>
      <w:bookmarkEnd w:id="100"/>
      <w:bookmarkEnd w:id="101"/>
    </w:p>
    <w:p w14:paraId="628EE2CD" w14:textId="4543E0DB" w:rsidR="007E4856" w:rsidRPr="00865724" w:rsidRDefault="002B6915" w:rsidP="00D120C4">
      <w:pPr>
        <w:pStyle w:val="2"/>
        <w:spacing w:before="240" w:line="240" w:lineRule="auto"/>
        <w:rPr>
          <w:rFonts w:cs="Arial"/>
          <w:lang w:val="fr-FR"/>
        </w:rPr>
      </w:pPr>
      <w:bookmarkStart w:id="103" w:name="_Toc120622639"/>
      <w:r w:rsidRPr="00865724">
        <w:rPr>
          <w:rFonts w:cs="Arial"/>
          <w:lang w:val="fr-FR"/>
        </w:rPr>
        <w:lastRenderedPageBreak/>
        <w:t>Déballage</w:t>
      </w:r>
      <w:bookmarkEnd w:id="103"/>
    </w:p>
    <w:p w14:paraId="1E9FBF32" w14:textId="45B0B13D" w:rsidR="007E4856" w:rsidRPr="00865724" w:rsidRDefault="00282CA1" w:rsidP="00D120C4">
      <w:pPr>
        <w:pStyle w:val="NOTE0"/>
        <w:spacing w:line="240" w:lineRule="auto"/>
        <w:rPr>
          <w:rFonts w:cs="Arial"/>
          <w:lang w:val="fr-FR"/>
        </w:rPr>
      </w:pPr>
      <w:r w:rsidRPr="00865724">
        <w:rPr>
          <w:rFonts w:cs="Arial"/>
          <w:noProof/>
        </w:rPr>
        <w:drawing>
          <wp:anchor distT="0" distB="0" distL="114300" distR="114300" simplePos="0" relativeHeight="252581888" behindDoc="0" locked="0" layoutInCell="1" allowOverlap="1" wp14:anchorId="73AD429A" wp14:editId="71C9884C">
            <wp:simplePos x="0" y="0"/>
            <wp:positionH relativeFrom="margin">
              <wp:align>left</wp:align>
            </wp:positionH>
            <wp:positionV relativeFrom="paragraph">
              <wp:posOffset>20425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7E4856" w:rsidRPr="00865724">
        <w:rPr>
          <w:rFonts w:cs="Arial"/>
          <w:lang w:val="fr-FR"/>
        </w:rPr>
        <w:t>NOTE</w:t>
      </w:r>
    </w:p>
    <w:p w14:paraId="7176AA24" w14:textId="07698D15" w:rsidR="007E4856" w:rsidRPr="00865724" w:rsidRDefault="002B6915" w:rsidP="00D120C4">
      <w:pPr>
        <w:pStyle w:val="NOTE"/>
        <w:spacing w:line="240" w:lineRule="auto"/>
        <w:rPr>
          <w:snapToGrid w:val="0"/>
          <w:lang w:val="fr-FR"/>
        </w:rPr>
      </w:pPr>
      <w:r w:rsidRPr="00865724">
        <w:rPr>
          <w:snapToGrid w:val="0"/>
          <w:lang w:val="fr-FR"/>
        </w:rPr>
        <w:t>Le déballage doit être effectué par l'Ingénieur d'installation.</w:t>
      </w:r>
    </w:p>
    <w:p w14:paraId="706A2421" w14:textId="0C2AF602" w:rsidR="007E4856" w:rsidRPr="00865724" w:rsidRDefault="002B6915" w:rsidP="00D120C4">
      <w:pPr>
        <w:pStyle w:val="a1"/>
        <w:spacing w:line="240" w:lineRule="auto"/>
        <w:rPr>
          <w:rFonts w:cs="Arial"/>
          <w:lang w:val="fr-FR"/>
        </w:rPr>
      </w:pPr>
      <w:r w:rsidRPr="00865724">
        <w:rPr>
          <w:rFonts w:cs="Arial"/>
          <w:lang w:val="fr-FR"/>
        </w:rPr>
        <w:t>Pour déballer le MaxiCharger (procédure générale)</w:t>
      </w:r>
    </w:p>
    <w:p w14:paraId="32F90C56" w14:textId="393BB46D" w:rsidR="007E4856" w:rsidRPr="00865724" w:rsidRDefault="005B74B7" w:rsidP="00D120C4">
      <w:pPr>
        <w:pStyle w:val="a0"/>
        <w:numPr>
          <w:ilvl w:val="0"/>
          <w:numId w:val="15"/>
        </w:numPr>
        <w:spacing w:line="240" w:lineRule="auto"/>
        <w:rPr>
          <w:rFonts w:cs="Arial"/>
          <w:lang w:val="fr-FR"/>
        </w:rPr>
      </w:pPr>
      <w:r w:rsidRPr="00865724">
        <w:rPr>
          <w:lang w:val="fr-FR"/>
        </w:rPr>
        <w:t>Vérifiez l'indicateur d'inclinaison, l'indicateur de renversement et l'indicateur de choc</w:t>
      </w:r>
      <w:r w:rsidR="002B6915" w:rsidRPr="00865724">
        <w:rPr>
          <w:rFonts w:cs="Arial"/>
          <w:lang w:val="fr-FR"/>
        </w:rPr>
        <w:t>.</w:t>
      </w:r>
    </w:p>
    <w:p w14:paraId="175B0CF2" w14:textId="2F0381BD" w:rsidR="007E4856" w:rsidRPr="00865724" w:rsidRDefault="005B74B7">
      <w:pPr>
        <w:pStyle w:val="a0"/>
        <w:numPr>
          <w:ilvl w:val="0"/>
          <w:numId w:val="56"/>
        </w:numPr>
        <w:spacing w:line="240" w:lineRule="auto"/>
        <w:rPr>
          <w:rFonts w:cs="Arial"/>
          <w:lang w:val="fr-FR"/>
        </w:rPr>
      </w:pPr>
      <w:r w:rsidRPr="00865724">
        <w:rPr>
          <w:lang w:val="fr-FR"/>
        </w:rPr>
        <w:t>Observez les capteurs fixés sur la caisse en bois pour connaître le degré d'inclinaison et de renversement complet.</w:t>
      </w:r>
      <w:r w:rsidR="009936AE" w:rsidRPr="00865724">
        <w:rPr>
          <w:rFonts w:cs="Arial"/>
          <w:lang w:val="fr-FR"/>
        </w:rPr>
        <w:t xml:space="preserve"> Si les capteurs démontrent une forte inclinaison (plus de 30°) ou un renversement total comme indiqué, refusez la livraison.</w:t>
      </w:r>
    </w:p>
    <w:p w14:paraId="6152F30B" w14:textId="59C9D298" w:rsidR="00BD6EEE" w:rsidRPr="00865724" w:rsidRDefault="00BD6EEE" w:rsidP="00D120C4">
      <w:pPr>
        <w:pStyle w:val="a0"/>
        <w:numPr>
          <w:ilvl w:val="0"/>
          <w:numId w:val="0"/>
        </w:numPr>
        <w:spacing w:line="240" w:lineRule="auto"/>
        <w:jc w:val="right"/>
        <w:rPr>
          <w:rFonts w:cs="Arial"/>
          <w:lang w:val="fr-FR"/>
        </w:rPr>
      </w:pPr>
      <w:r w:rsidRPr="00865724">
        <w:rPr>
          <w:rFonts w:cs="Arial"/>
          <w:noProof/>
          <w:snapToGrid/>
        </w:rPr>
        <w:drawing>
          <wp:inline distT="0" distB="0" distL="0" distR="0" wp14:anchorId="745EDBE9" wp14:editId="0A056A0E">
            <wp:extent cx="3773606" cy="2250229"/>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a:blip r:embed="rId23">
                      <a:extLst>
                        <a:ext uri="{28A0092B-C50C-407E-A947-70E740481C1C}">
                          <a14:useLocalDpi xmlns:a14="http://schemas.microsoft.com/office/drawing/2010/main" val="0"/>
                        </a:ext>
                      </a:extLst>
                    </a:blip>
                    <a:stretch>
                      <a:fillRect/>
                    </a:stretch>
                  </pic:blipFill>
                  <pic:spPr>
                    <a:xfrm>
                      <a:off x="0" y="0"/>
                      <a:ext cx="3773606" cy="2250229"/>
                    </a:xfrm>
                    <a:prstGeom prst="rect">
                      <a:avLst/>
                    </a:prstGeom>
                  </pic:spPr>
                </pic:pic>
              </a:graphicData>
            </a:graphic>
          </wp:inline>
        </w:drawing>
      </w:r>
    </w:p>
    <w:p w14:paraId="154B975B" w14:textId="0C9DDFC8" w:rsidR="00CD5614" w:rsidRPr="00865724" w:rsidRDefault="00CD5614"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4</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1</w:t>
      </w:r>
      <w:r w:rsidRPr="00865724">
        <w:rPr>
          <w:noProof/>
        </w:rPr>
        <w:fldChar w:fldCharType="end"/>
      </w:r>
      <w:r w:rsidRPr="00865724">
        <w:t xml:space="preserve"> Indicateurs d'inclinaison et de renversement</w:t>
      </w:r>
    </w:p>
    <w:p w14:paraId="1F9EB49B" w14:textId="1C57CC20" w:rsidR="00B469AB" w:rsidRPr="00865724" w:rsidRDefault="00B469AB">
      <w:pPr>
        <w:pStyle w:val="a0"/>
        <w:numPr>
          <w:ilvl w:val="0"/>
          <w:numId w:val="56"/>
        </w:numPr>
        <w:spacing w:line="240" w:lineRule="auto"/>
        <w:rPr>
          <w:lang w:val="fr-FR"/>
        </w:rPr>
      </w:pPr>
      <w:r w:rsidRPr="00865724">
        <w:rPr>
          <w:lang w:val="fr-FR"/>
        </w:rPr>
        <w:t>Si l'indicateur de choc est rouge, contactez le service clientèle d'Autel et le personnel de livraison, puis inspectez le produit pour détecter tout dommage. N'acceptez pas la livraison tant que l'inspection n'est pas terminée et qu'aucun dommage n'a été constaté.</w:t>
      </w:r>
    </w:p>
    <w:p w14:paraId="1B0C6141" w14:textId="06E4AB7D" w:rsidR="007E4856" w:rsidRPr="00865724" w:rsidRDefault="009936AE" w:rsidP="00D120C4">
      <w:pPr>
        <w:pStyle w:val="a0"/>
        <w:numPr>
          <w:ilvl w:val="0"/>
          <w:numId w:val="15"/>
        </w:numPr>
        <w:spacing w:line="240" w:lineRule="auto"/>
        <w:rPr>
          <w:rFonts w:cs="Arial"/>
          <w:lang w:val="fr-FR"/>
        </w:rPr>
      </w:pPr>
      <w:r w:rsidRPr="00865724">
        <w:rPr>
          <w:rFonts w:cs="Arial"/>
          <w:lang w:val="fr-FR"/>
        </w:rPr>
        <w:t>Retirez le matériel d'emballage et les matériaux de protection intérieure à l'aide des outils appropriés.</w:t>
      </w:r>
    </w:p>
    <w:p w14:paraId="44FBBD13" w14:textId="3B4A7A22" w:rsidR="007E4856" w:rsidRPr="00865724" w:rsidRDefault="009936AE" w:rsidP="00D120C4">
      <w:pPr>
        <w:pStyle w:val="a0"/>
        <w:numPr>
          <w:ilvl w:val="0"/>
          <w:numId w:val="15"/>
        </w:numPr>
        <w:spacing w:line="240" w:lineRule="auto"/>
        <w:rPr>
          <w:rFonts w:cs="Arial"/>
          <w:lang w:val="fr-FR"/>
        </w:rPr>
      </w:pPr>
      <w:r w:rsidRPr="00865724">
        <w:rPr>
          <w:rFonts w:cs="Arial"/>
          <w:lang w:val="fr-FR"/>
        </w:rPr>
        <w:t>Vérifiez si le MaxiCharger et les pièces pour l'installation sont endommagés. Si vous trouvez des dommages ou si les pièces ne sont pas conformes à la commande, contactez votre distributeur local.</w:t>
      </w:r>
    </w:p>
    <w:p w14:paraId="4FB663D4" w14:textId="62D264B8" w:rsidR="004B1A8E" w:rsidRPr="00865724" w:rsidRDefault="009936AE" w:rsidP="00D120C4">
      <w:pPr>
        <w:pStyle w:val="a0"/>
        <w:numPr>
          <w:ilvl w:val="0"/>
          <w:numId w:val="15"/>
        </w:numPr>
        <w:spacing w:line="240" w:lineRule="auto"/>
        <w:rPr>
          <w:rFonts w:cs="Arial"/>
          <w:lang w:val="fr-FR"/>
        </w:rPr>
      </w:pPr>
      <w:r w:rsidRPr="00865724">
        <w:rPr>
          <w:rFonts w:cs="Arial"/>
          <w:lang w:val="fr-FR"/>
        </w:rPr>
        <w:t>Assurez-vous que toutes les pièces sont livrées conformément à la commande.</w:t>
      </w:r>
    </w:p>
    <w:p w14:paraId="4C22F211" w14:textId="77777777" w:rsidR="007E4856" w:rsidRPr="00865724" w:rsidRDefault="007E4856" w:rsidP="00D120C4">
      <w:pPr>
        <w:spacing w:line="240" w:lineRule="auto"/>
        <w:rPr>
          <w:lang w:val="fr-FR"/>
        </w:rPr>
        <w:sectPr w:rsidR="007E4856" w:rsidRPr="00865724" w:rsidSect="00D26989">
          <w:pgSz w:w="8392" w:h="11907"/>
          <w:pgMar w:top="567" w:right="567" w:bottom="567" w:left="567" w:header="0" w:footer="340" w:gutter="0"/>
          <w:cols w:space="720"/>
          <w:docGrid w:linePitch="245"/>
        </w:sectPr>
      </w:pPr>
    </w:p>
    <w:p w14:paraId="1591165B" w14:textId="43768B89" w:rsidR="00535092" w:rsidRPr="00865724" w:rsidRDefault="00FB0EA4" w:rsidP="00D120C4">
      <w:pPr>
        <w:pStyle w:val="2"/>
        <w:spacing w:before="240" w:line="240" w:lineRule="auto"/>
        <w:rPr>
          <w:rFonts w:cs="Arial"/>
          <w:lang w:val="fr-FR"/>
        </w:rPr>
      </w:pPr>
      <w:bookmarkStart w:id="104" w:name="_Toc120622640"/>
      <w:r w:rsidRPr="00865724">
        <w:rPr>
          <w:rFonts w:cs="Arial"/>
          <w:lang w:val="fr-FR"/>
        </w:rPr>
        <w:lastRenderedPageBreak/>
        <w:t>Déplacer l'armoire sur le site</w:t>
      </w:r>
      <w:bookmarkEnd w:id="104"/>
    </w:p>
    <w:p w14:paraId="7A136AC9" w14:textId="676AD7CB" w:rsidR="00535092" w:rsidRPr="00865724" w:rsidRDefault="00FB0EA4" w:rsidP="00D120C4">
      <w:pPr>
        <w:pStyle w:val="EN"/>
        <w:spacing w:line="240" w:lineRule="auto"/>
        <w:rPr>
          <w:lang w:val="fr-FR"/>
        </w:rPr>
      </w:pPr>
      <w:r w:rsidRPr="00865724">
        <w:rPr>
          <w:lang w:val="fr-FR"/>
        </w:rPr>
        <w:t>Il existe deux façons de déplacer l'armoire vers le site d'installation :</w:t>
      </w:r>
    </w:p>
    <w:p w14:paraId="55F49708" w14:textId="1C6AC700" w:rsidR="00535092" w:rsidRPr="00865724" w:rsidRDefault="00FB0EA4" w:rsidP="00D120C4">
      <w:pPr>
        <w:pStyle w:val="ItemList"/>
        <w:spacing w:before="48" w:after="48" w:line="240" w:lineRule="auto"/>
        <w:rPr>
          <w:lang w:val="fr-FR"/>
        </w:rPr>
      </w:pPr>
      <w:r w:rsidRPr="00865724">
        <w:rPr>
          <w:lang w:val="fr-FR"/>
        </w:rPr>
        <w:t>Treuil</w:t>
      </w:r>
    </w:p>
    <w:p w14:paraId="2352EB0B" w14:textId="08F347A0" w:rsidR="00535092" w:rsidRPr="00865724" w:rsidRDefault="00FB0EA4" w:rsidP="00D120C4">
      <w:pPr>
        <w:pStyle w:val="ItemList"/>
        <w:spacing w:before="48" w:after="48" w:line="240" w:lineRule="auto"/>
        <w:rPr>
          <w:lang w:val="fr-FR"/>
        </w:rPr>
      </w:pPr>
      <w:r w:rsidRPr="00865724">
        <w:rPr>
          <w:lang w:val="fr-FR"/>
        </w:rPr>
        <w:t>Chariot élévateur</w:t>
      </w:r>
    </w:p>
    <w:p w14:paraId="3F0FD65E" w14:textId="6A470E58" w:rsidR="00535092" w:rsidRPr="00865724" w:rsidRDefault="00282CA1" w:rsidP="00D120C4">
      <w:pPr>
        <w:pStyle w:val="NOTE0"/>
        <w:spacing w:line="240" w:lineRule="auto"/>
        <w:rPr>
          <w:rFonts w:cs="Arial"/>
          <w:lang w:val="fr-FR" w:eastAsia="en-US"/>
        </w:rPr>
      </w:pPr>
      <w:r w:rsidRPr="00865724">
        <w:rPr>
          <w:rFonts w:cs="Arial"/>
          <w:noProof/>
        </w:rPr>
        <w:drawing>
          <wp:anchor distT="0" distB="0" distL="114300" distR="114300" simplePos="0" relativeHeight="252391424" behindDoc="0" locked="0" layoutInCell="1" allowOverlap="1" wp14:anchorId="6C0367EE" wp14:editId="6663A586">
            <wp:simplePos x="0" y="0"/>
            <wp:positionH relativeFrom="leftMargin">
              <wp:posOffset>359823</wp:posOffset>
            </wp:positionH>
            <wp:positionV relativeFrom="paragraph">
              <wp:posOffset>19685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FB0EA4" w:rsidRPr="00865724">
        <w:rPr>
          <w:rFonts w:cs="Arial"/>
          <w:lang w:val="fr-FR" w:eastAsia="en-US"/>
        </w:rPr>
        <w:t>AVERTISSEMENT</w:t>
      </w:r>
    </w:p>
    <w:p w14:paraId="5D9FB807" w14:textId="552401E0" w:rsidR="00535092" w:rsidRPr="00865724" w:rsidRDefault="00FB0EA4">
      <w:pPr>
        <w:pStyle w:val="NOTE"/>
        <w:numPr>
          <w:ilvl w:val="0"/>
          <w:numId w:val="42"/>
        </w:numPr>
        <w:spacing w:line="240" w:lineRule="auto"/>
        <w:ind w:left="704"/>
        <w:rPr>
          <w:lang w:val="fr-FR" w:eastAsia="en-US"/>
        </w:rPr>
      </w:pPr>
      <w:r w:rsidRPr="00865724">
        <w:rPr>
          <w:lang w:val="fr-FR" w:eastAsia="en-US"/>
        </w:rPr>
        <w:t>Suivez les consignes de sécurité qui s'appliquent à l'équipement de levage ou au chariot élévateur pour déplacer l'armoire.</w:t>
      </w:r>
    </w:p>
    <w:p w14:paraId="5363C340" w14:textId="0DE39C35" w:rsidR="00535092" w:rsidRPr="00865724" w:rsidRDefault="00FB0EA4">
      <w:pPr>
        <w:pStyle w:val="NOTE"/>
        <w:numPr>
          <w:ilvl w:val="0"/>
          <w:numId w:val="42"/>
        </w:numPr>
        <w:spacing w:line="240" w:lineRule="auto"/>
        <w:ind w:left="704"/>
        <w:rPr>
          <w:lang w:val="fr-FR"/>
        </w:rPr>
      </w:pPr>
      <w:r w:rsidRPr="00865724">
        <w:rPr>
          <w:lang w:val="fr-FR"/>
        </w:rPr>
        <w:t>Prenez en compte les dimensions, le poids et le centre de gravité du MaxiCharger.</w:t>
      </w:r>
    </w:p>
    <w:p w14:paraId="35465EDE" w14:textId="7AC82040" w:rsidR="00535092" w:rsidRPr="00865724" w:rsidRDefault="00282CA1" w:rsidP="00D120C4">
      <w:pPr>
        <w:pStyle w:val="NOTE0"/>
        <w:spacing w:line="240" w:lineRule="auto"/>
        <w:rPr>
          <w:rFonts w:cs="Arial"/>
          <w:lang w:val="fr-FR" w:eastAsia="en-US"/>
        </w:rPr>
      </w:pPr>
      <w:r w:rsidRPr="00865724">
        <w:rPr>
          <w:rFonts w:cs="Arial"/>
          <w:noProof/>
        </w:rPr>
        <w:drawing>
          <wp:anchor distT="0" distB="0" distL="114300" distR="114300" simplePos="0" relativeHeight="252392448" behindDoc="0" locked="0" layoutInCell="1" allowOverlap="1" wp14:anchorId="5F487231" wp14:editId="23AA4EDF">
            <wp:simplePos x="0" y="0"/>
            <wp:positionH relativeFrom="leftMargin">
              <wp:posOffset>344080</wp:posOffset>
            </wp:positionH>
            <wp:positionV relativeFrom="paragraph">
              <wp:posOffset>25295</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FB0EA4" w:rsidRPr="00865724">
        <w:rPr>
          <w:rFonts w:cs="Arial"/>
          <w:lang w:val="fr-FR" w:eastAsia="en-US"/>
        </w:rPr>
        <w:t>ATTENTION</w:t>
      </w:r>
    </w:p>
    <w:p w14:paraId="67B244B6" w14:textId="7845C874" w:rsidR="00535092" w:rsidRPr="00865724" w:rsidRDefault="00FB0EA4">
      <w:pPr>
        <w:pStyle w:val="NOTE"/>
        <w:numPr>
          <w:ilvl w:val="0"/>
          <w:numId w:val="43"/>
        </w:numPr>
        <w:spacing w:line="240" w:lineRule="auto"/>
        <w:ind w:left="704"/>
        <w:rPr>
          <w:lang w:val="fr-FR" w:eastAsia="en-US"/>
        </w:rPr>
      </w:pPr>
      <w:r w:rsidRPr="00865724">
        <w:rPr>
          <w:lang w:val="fr-FR" w:eastAsia="en-US"/>
        </w:rPr>
        <w:t>NE PAS laisser tomber l'armoire ou la soumettre à un choc violent.</w:t>
      </w:r>
    </w:p>
    <w:p w14:paraId="3D02E0B2" w14:textId="3FA2286B" w:rsidR="00535092" w:rsidRPr="00865724" w:rsidRDefault="00FB0EA4">
      <w:pPr>
        <w:pStyle w:val="NOTE"/>
        <w:numPr>
          <w:ilvl w:val="0"/>
          <w:numId w:val="43"/>
        </w:numPr>
        <w:spacing w:line="240" w:lineRule="auto"/>
        <w:ind w:left="704"/>
        <w:rPr>
          <w:lang w:val="fr-FR"/>
        </w:rPr>
      </w:pPr>
      <w:r w:rsidRPr="00865724">
        <w:rPr>
          <w:lang w:val="fr-FR"/>
        </w:rPr>
        <w:t>NE PAS dépasser un angle d'inclinaison de 30°.</w:t>
      </w:r>
    </w:p>
    <w:p w14:paraId="3272D9B1" w14:textId="37F99F7A" w:rsidR="00535092" w:rsidRPr="00865724" w:rsidRDefault="00FB0EA4">
      <w:pPr>
        <w:pStyle w:val="NOTE"/>
        <w:numPr>
          <w:ilvl w:val="0"/>
          <w:numId w:val="43"/>
        </w:numPr>
        <w:spacing w:line="240" w:lineRule="auto"/>
        <w:ind w:left="704"/>
        <w:rPr>
          <w:lang w:val="fr-FR"/>
        </w:rPr>
      </w:pPr>
      <w:r w:rsidRPr="00865724">
        <w:rPr>
          <w:lang w:val="fr-FR"/>
        </w:rPr>
        <w:t>Évitez toute force excessive sur les points de levage.</w:t>
      </w:r>
    </w:p>
    <w:p w14:paraId="7B162AA6" w14:textId="35415D99" w:rsidR="00535092" w:rsidRPr="00865724" w:rsidRDefault="00BA16DE" w:rsidP="00D120C4">
      <w:pPr>
        <w:pStyle w:val="3"/>
        <w:spacing w:before="240" w:line="240" w:lineRule="auto"/>
        <w:ind w:leftChars="1" w:left="708" w:hangingChars="293" w:hanging="706"/>
      </w:pPr>
      <w:bookmarkStart w:id="105" w:name="_Toc120622641"/>
      <w:r w:rsidRPr="00865724">
        <w:t>Hisser l'armoire</w:t>
      </w:r>
      <w:bookmarkEnd w:id="105"/>
    </w:p>
    <w:p w14:paraId="1C6F09DC" w14:textId="1732FC54" w:rsidR="00535092" w:rsidRPr="00865724" w:rsidRDefault="00BA16DE" w:rsidP="00D120C4">
      <w:pPr>
        <w:pStyle w:val="a1"/>
        <w:spacing w:line="240" w:lineRule="auto"/>
        <w:rPr>
          <w:rFonts w:cs="Arial"/>
          <w:lang w:val="fr-FR"/>
        </w:rPr>
      </w:pPr>
      <w:r w:rsidRPr="00865724">
        <w:rPr>
          <w:rFonts w:cs="Arial"/>
          <w:lang w:val="fr-FR"/>
        </w:rPr>
        <w:t>Pour hisser l'armoire</w:t>
      </w:r>
    </w:p>
    <w:p w14:paraId="6AD9F198" w14:textId="6D486198" w:rsidR="00535092" w:rsidRPr="00865724" w:rsidRDefault="00BA16DE">
      <w:pPr>
        <w:pStyle w:val="a0"/>
        <w:numPr>
          <w:ilvl w:val="0"/>
          <w:numId w:val="28"/>
        </w:numPr>
        <w:spacing w:line="240" w:lineRule="auto"/>
        <w:rPr>
          <w:rFonts w:cs="Arial"/>
          <w:lang w:val="fr-FR"/>
        </w:rPr>
      </w:pPr>
      <w:r w:rsidRPr="00865724">
        <w:rPr>
          <w:rFonts w:cs="Arial"/>
          <w:lang w:val="fr-FR"/>
        </w:rPr>
        <w:t>Installez les quatre boulons à œil (M16) dans les trous de levage (A).</w:t>
      </w:r>
    </w:p>
    <w:p w14:paraId="461648A8" w14:textId="6AB35B2D" w:rsidR="00535092" w:rsidRPr="00865724" w:rsidRDefault="005270D9">
      <w:pPr>
        <w:pStyle w:val="a0"/>
        <w:numPr>
          <w:ilvl w:val="0"/>
          <w:numId w:val="28"/>
        </w:numPr>
        <w:spacing w:line="240" w:lineRule="auto"/>
        <w:rPr>
          <w:rFonts w:cs="Arial"/>
          <w:lang w:val="fr-FR"/>
        </w:rPr>
      </w:pPr>
      <w:r w:rsidRPr="00865724">
        <w:rPr>
          <w:rFonts w:cs="Arial"/>
          <w:lang w:val="fr-FR"/>
        </w:rPr>
        <w:t>Reliez les câbles de l'équipement de levage aux boulons à œil ou aux boulons avec des boucles de levage.</w:t>
      </w:r>
    </w:p>
    <w:p w14:paraId="5FEE395C" w14:textId="013979A9" w:rsidR="00535092" w:rsidRPr="00865724" w:rsidRDefault="005270D9">
      <w:pPr>
        <w:pStyle w:val="a0"/>
        <w:numPr>
          <w:ilvl w:val="0"/>
          <w:numId w:val="28"/>
        </w:numPr>
        <w:spacing w:line="240" w:lineRule="auto"/>
        <w:rPr>
          <w:rFonts w:cs="Arial"/>
          <w:lang w:val="fr-FR"/>
        </w:rPr>
      </w:pPr>
      <w:r w:rsidRPr="00865724">
        <w:rPr>
          <w:rFonts w:cs="Arial"/>
          <w:lang w:val="fr-FR"/>
        </w:rPr>
        <w:t>Déplacez l'armoire sur le site de construction</w:t>
      </w:r>
      <w:r w:rsidR="00535092" w:rsidRPr="00865724">
        <w:rPr>
          <w:rFonts w:cs="Arial"/>
          <w:lang w:val="fr-FR"/>
        </w:rPr>
        <w:t>.</w:t>
      </w:r>
    </w:p>
    <w:p w14:paraId="511B6094" w14:textId="0A34AC46" w:rsidR="00535092" w:rsidRPr="00865724" w:rsidRDefault="00CD5614" w:rsidP="00D120C4">
      <w:pPr>
        <w:spacing w:line="240" w:lineRule="auto"/>
        <w:ind w:left="0"/>
        <w:jc w:val="center"/>
        <w:rPr>
          <w:lang w:val="fr-FR"/>
        </w:rPr>
      </w:pPr>
      <w:r w:rsidRPr="00865724">
        <w:rPr>
          <w:noProof/>
        </w:rPr>
        <w:drawing>
          <wp:inline distT="0" distB="0" distL="0" distR="0" wp14:anchorId="48742A64" wp14:editId="2B8B2060">
            <wp:extent cx="2695432" cy="2561737"/>
            <wp:effectExtent l="0" t="0" r="0" b="0"/>
            <wp:docPr id="30" name="图片 30" descr="图片包含 游戏机, 规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游戏机, 规模&#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2698866" cy="2565000"/>
                    </a:xfrm>
                    <a:prstGeom prst="rect">
                      <a:avLst/>
                    </a:prstGeom>
                  </pic:spPr>
                </pic:pic>
              </a:graphicData>
            </a:graphic>
          </wp:inline>
        </w:drawing>
      </w:r>
    </w:p>
    <w:p w14:paraId="59EBD5B7" w14:textId="77777777" w:rsidR="00CD5614" w:rsidRPr="00865724" w:rsidRDefault="00CD5614"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4</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2</w:t>
      </w:r>
      <w:r w:rsidRPr="00865724">
        <w:rPr>
          <w:noProof/>
        </w:rPr>
        <w:fldChar w:fldCharType="end"/>
      </w:r>
      <w:r w:rsidRPr="00865724">
        <w:t xml:space="preserve"> Hisser l'armoire</w:t>
      </w:r>
    </w:p>
    <w:p w14:paraId="21C1C230" w14:textId="77777777" w:rsidR="00CD5614" w:rsidRPr="00865724" w:rsidRDefault="00CD5614" w:rsidP="00D120C4">
      <w:pPr>
        <w:spacing w:line="240" w:lineRule="auto"/>
        <w:rPr>
          <w:lang w:val="fr-FR"/>
        </w:rPr>
      </w:pPr>
    </w:p>
    <w:p w14:paraId="57B5F43C" w14:textId="2AD40874" w:rsidR="00743B0B" w:rsidRPr="00865724" w:rsidRDefault="00743B0B" w:rsidP="00D120C4">
      <w:pPr>
        <w:spacing w:line="240" w:lineRule="auto"/>
        <w:rPr>
          <w:lang w:val="fr-FR"/>
        </w:rPr>
        <w:sectPr w:rsidR="00743B0B" w:rsidRPr="00865724" w:rsidSect="00D26989">
          <w:pgSz w:w="8392" w:h="11907"/>
          <w:pgMar w:top="567" w:right="567" w:bottom="567" w:left="567" w:header="0" w:footer="340" w:gutter="0"/>
          <w:cols w:space="720"/>
          <w:docGrid w:linePitch="245"/>
        </w:sectPr>
      </w:pPr>
    </w:p>
    <w:p w14:paraId="6F57E3A9" w14:textId="4C51F227" w:rsidR="00F60C1C" w:rsidRPr="00865724" w:rsidRDefault="006928ED" w:rsidP="00D120C4">
      <w:pPr>
        <w:pStyle w:val="3"/>
        <w:spacing w:before="240" w:line="240" w:lineRule="auto"/>
        <w:ind w:leftChars="1" w:left="708" w:hangingChars="293" w:hanging="706"/>
        <w:rPr>
          <w:lang w:val="fr-FR"/>
        </w:rPr>
      </w:pPr>
      <w:bookmarkStart w:id="106" w:name="_Toc120622642"/>
      <w:r w:rsidRPr="00865724">
        <w:rPr>
          <w:lang w:val="fr-FR"/>
        </w:rPr>
        <w:lastRenderedPageBreak/>
        <w:t>Lever l'armoire avec un chariot élévateur</w:t>
      </w:r>
      <w:bookmarkEnd w:id="106"/>
    </w:p>
    <w:p w14:paraId="19C5AEA7" w14:textId="2B213C1E" w:rsidR="00F60C1C" w:rsidRPr="00865724" w:rsidRDefault="006928ED" w:rsidP="00D120C4">
      <w:pPr>
        <w:pStyle w:val="a1"/>
        <w:spacing w:line="240" w:lineRule="auto"/>
        <w:rPr>
          <w:rFonts w:cs="Arial"/>
          <w:lang w:val="fr-FR"/>
        </w:rPr>
      </w:pPr>
      <w:r w:rsidRPr="00865724">
        <w:rPr>
          <w:rFonts w:cs="Arial"/>
          <w:lang w:val="fr-FR"/>
        </w:rPr>
        <w:t>Pour lever l'armoire avec un chariot élévateur</w:t>
      </w:r>
    </w:p>
    <w:p w14:paraId="4FC9F1A4" w14:textId="5D530A32" w:rsidR="00F60C1C" w:rsidRPr="00865724" w:rsidRDefault="006928ED">
      <w:pPr>
        <w:pStyle w:val="a0"/>
        <w:numPr>
          <w:ilvl w:val="0"/>
          <w:numId w:val="29"/>
        </w:numPr>
        <w:spacing w:line="240" w:lineRule="auto"/>
        <w:rPr>
          <w:rFonts w:cs="Arial"/>
          <w:lang w:val="fr-FR"/>
        </w:rPr>
      </w:pPr>
      <w:r w:rsidRPr="00865724">
        <w:rPr>
          <w:rFonts w:cs="Arial"/>
          <w:lang w:val="fr-FR"/>
        </w:rPr>
        <w:t>Veillez à ce que les fourches (A) du chariot élévateur passent dans les interstices du côté de la palette.</w:t>
      </w:r>
    </w:p>
    <w:p w14:paraId="11480A88" w14:textId="4D33EE09" w:rsidR="00F60C1C" w:rsidRPr="00865724" w:rsidRDefault="006928ED">
      <w:pPr>
        <w:pStyle w:val="a0"/>
        <w:numPr>
          <w:ilvl w:val="0"/>
          <w:numId w:val="29"/>
        </w:numPr>
        <w:spacing w:line="240" w:lineRule="auto"/>
        <w:rPr>
          <w:rFonts w:cs="Arial"/>
          <w:lang w:val="fr-FR"/>
        </w:rPr>
      </w:pPr>
      <w:r w:rsidRPr="00865724">
        <w:rPr>
          <w:rFonts w:cs="Arial"/>
          <w:lang w:val="fr-FR"/>
        </w:rPr>
        <w:t>Déplacez l'armoire sur le site de construction.</w:t>
      </w:r>
    </w:p>
    <w:p w14:paraId="79ABE106" w14:textId="5CD38402" w:rsidR="00CD5614" w:rsidRPr="00865724" w:rsidRDefault="00CD5614" w:rsidP="00D120C4">
      <w:pPr>
        <w:pStyle w:val="a0"/>
        <w:numPr>
          <w:ilvl w:val="0"/>
          <w:numId w:val="0"/>
        </w:numPr>
        <w:spacing w:line="240" w:lineRule="auto"/>
        <w:jc w:val="center"/>
        <w:rPr>
          <w:rFonts w:cs="Arial"/>
          <w:lang w:val="fr-FR"/>
        </w:rPr>
      </w:pPr>
      <w:r w:rsidRPr="00865724">
        <w:rPr>
          <w:rFonts w:cs="Arial"/>
          <w:noProof/>
        </w:rPr>
        <w:drawing>
          <wp:inline distT="0" distB="0" distL="0" distR="0" wp14:anchorId="293A48F1" wp14:editId="3C0D1460">
            <wp:extent cx="2802255" cy="2710180"/>
            <wp:effectExtent l="0" t="0" r="0" b="0"/>
            <wp:docPr id="24156" name="图片 2415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6" name="图片 24156" descr="图示, 工程绘图&#10;&#10;描述已自动生成"/>
                    <pic:cNvPicPr/>
                  </pic:nvPicPr>
                  <pic:blipFill>
                    <a:blip r:embed="rId26">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inline>
        </w:drawing>
      </w:r>
    </w:p>
    <w:p w14:paraId="6FB350E9" w14:textId="77777777" w:rsidR="00CD5614" w:rsidRPr="00865724" w:rsidRDefault="00CD5614" w:rsidP="00D120C4">
      <w:pPr>
        <w:pStyle w:val="FigureTittle"/>
      </w:pPr>
      <w:r w:rsidRPr="00865724">
        <w:rPr>
          <w:rStyle w:val="FigureTittleChar"/>
          <w:b/>
          <w:i/>
        </w:rPr>
        <w:t xml:space="preserve">Figure </w:t>
      </w:r>
      <w:r w:rsidRPr="00865724">
        <w:rPr>
          <w:rStyle w:val="FigureTittleChar"/>
          <w:b/>
          <w:i/>
        </w:rPr>
        <w:fldChar w:fldCharType="begin"/>
      </w:r>
      <w:r w:rsidRPr="00865724">
        <w:rPr>
          <w:rStyle w:val="FigureTittleChar"/>
          <w:b/>
          <w:i/>
        </w:rPr>
        <w:instrText xml:space="preserve"> STYLEREF 1 \s </w:instrText>
      </w:r>
      <w:r w:rsidRPr="00865724">
        <w:rPr>
          <w:rStyle w:val="FigureTittleChar"/>
          <w:b/>
          <w:i/>
        </w:rPr>
        <w:fldChar w:fldCharType="separate"/>
      </w:r>
      <w:r w:rsidRPr="00865724">
        <w:rPr>
          <w:rStyle w:val="FigureTittleChar"/>
          <w:b/>
          <w:i/>
          <w:noProof/>
        </w:rPr>
        <w:t>4</w:t>
      </w:r>
      <w:r w:rsidRPr="00865724">
        <w:rPr>
          <w:rStyle w:val="FigureTittleChar"/>
          <w:b/>
          <w:i/>
        </w:rPr>
        <w:fldChar w:fldCharType="end"/>
      </w:r>
      <w:r w:rsidRPr="00865724">
        <w:rPr>
          <w:rStyle w:val="FigureTittleChar"/>
          <w:b/>
          <w:i/>
        </w:rPr>
        <w:noBreakHyphen/>
      </w:r>
      <w:r w:rsidRPr="00865724">
        <w:rPr>
          <w:rStyle w:val="FigureTittleChar"/>
          <w:b/>
          <w:i/>
        </w:rPr>
        <w:fldChar w:fldCharType="begin"/>
      </w:r>
      <w:r w:rsidRPr="00865724">
        <w:rPr>
          <w:rStyle w:val="FigureTittleChar"/>
          <w:b/>
          <w:i/>
        </w:rPr>
        <w:instrText xml:space="preserve"> SEQ Figure \* ARABIC \s 1 </w:instrText>
      </w:r>
      <w:r w:rsidRPr="00865724">
        <w:rPr>
          <w:rStyle w:val="FigureTittleChar"/>
          <w:b/>
          <w:i/>
        </w:rPr>
        <w:fldChar w:fldCharType="separate"/>
      </w:r>
      <w:r w:rsidRPr="00865724">
        <w:rPr>
          <w:rStyle w:val="FigureTittleChar"/>
          <w:b/>
          <w:i/>
          <w:noProof/>
        </w:rPr>
        <w:t>3</w:t>
      </w:r>
      <w:r w:rsidRPr="00865724">
        <w:rPr>
          <w:rStyle w:val="FigureTittleChar"/>
          <w:b/>
          <w:i/>
        </w:rPr>
        <w:fldChar w:fldCharType="end"/>
      </w:r>
      <w:r w:rsidRPr="00865724">
        <w:rPr>
          <w:rStyle w:val="FigureTittleChar"/>
          <w:b/>
          <w:i/>
        </w:rPr>
        <w:t xml:space="preserve"> Transport de l'armoire par chariot élévateur</w:t>
      </w:r>
    </w:p>
    <w:p w14:paraId="397C3876" w14:textId="77777777" w:rsidR="00CD5614" w:rsidRPr="00865724" w:rsidRDefault="00CD5614" w:rsidP="00D120C4">
      <w:pPr>
        <w:pStyle w:val="a0"/>
        <w:numPr>
          <w:ilvl w:val="0"/>
          <w:numId w:val="0"/>
        </w:numPr>
        <w:spacing w:line="240" w:lineRule="auto"/>
        <w:rPr>
          <w:rFonts w:cs="Arial"/>
          <w:lang w:val="fr-FR"/>
        </w:rPr>
      </w:pPr>
    </w:p>
    <w:p w14:paraId="13C8B0BE" w14:textId="77777777" w:rsidR="00F60C1C" w:rsidRPr="00865724" w:rsidRDefault="00F60C1C" w:rsidP="00D120C4">
      <w:pPr>
        <w:spacing w:line="240" w:lineRule="auto"/>
        <w:rPr>
          <w:lang w:val="fr-FR"/>
        </w:rPr>
        <w:sectPr w:rsidR="00F60C1C" w:rsidRPr="00865724" w:rsidSect="00D26989">
          <w:pgSz w:w="8392" w:h="11907"/>
          <w:pgMar w:top="567" w:right="567" w:bottom="567" w:left="567" w:header="0" w:footer="340" w:gutter="0"/>
          <w:cols w:space="720"/>
          <w:docGrid w:linePitch="245"/>
        </w:sectPr>
      </w:pPr>
    </w:p>
    <w:p w14:paraId="51863737" w14:textId="6F01B167" w:rsidR="003D247A" w:rsidRPr="00865724" w:rsidRDefault="006928ED" w:rsidP="00D120C4">
      <w:pPr>
        <w:pStyle w:val="2"/>
        <w:spacing w:before="240" w:line="240" w:lineRule="auto"/>
        <w:rPr>
          <w:rFonts w:cs="Arial"/>
          <w:lang w:val="fr-FR"/>
        </w:rPr>
      </w:pPr>
      <w:bookmarkStart w:id="107" w:name="_Toc120622643"/>
      <w:bookmarkEnd w:id="102"/>
      <w:r w:rsidRPr="00865724">
        <w:rPr>
          <w:rFonts w:cs="Arial"/>
          <w:lang w:val="fr-FR"/>
        </w:rPr>
        <w:lastRenderedPageBreak/>
        <w:t>Liste de colisage</w:t>
      </w:r>
      <w:bookmarkEnd w:id="107"/>
    </w:p>
    <w:p w14:paraId="4AB75468" w14:textId="402B613F" w:rsidR="00313061" w:rsidRPr="00865724" w:rsidRDefault="00313061" w:rsidP="00D120C4">
      <w:pPr>
        <w:pStyle w:val="FigureTittle"/>
      </w:pPr>
      <w:r w:rsidRPr="00865724">
        <w:t>Table</w:t>
      </w:r>
      <w:r w:rsidR="006928ED"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4</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r w:rsidR="006928ED" w:rsidRPr="00865724">
        <w:t>Liste de colisage</w:t>
      </w:r>
    </w:p>
    <w:tbl>
      <w:tblPr>
        <w:tblStyle w:val="af0"/>
        <w:tblW w:w="0" w:type="auto"/>
        <w:jc w:val="center"/>
        <w:tblLook w:val="04A0" w:firstRow="1" w:lastRow="0" w:firstColumn="1" w:lastColumn="0" w:noHBand="0" w:noVBand="1"/>
      </w:tblPr>
      <w:tblGrid>
        <w:gridCol w:w="1694"/>
        <w:gridCol w:w="1694"/>
        <w:gridCol w:w="1694"/>
        <w:gridCol w:w="1694"/>
      </w:tblGrid>
      <w:tr w:rsidR="00B34676" w:rsidRPr="00865724" w14:paraId="23A2DFE3" w14:textId="77777777" w:rsidTr="00E25EC1">
        <w:trPr>
          <w:trHeight w:val="1256"/>
          <w:jc w:val="center"/>
        </w:trPr>
        <w:tc>
          <w:tcPr>
            <w:tcW w:w="1694" w:type="dxa"/>
            <w:vAlign w:val="center"/>
          </w:tcPr>
          <w:p w14:paraId="4455A0B6" w14:textId="77777777" w:rsidR="00B34676" w:rsidRPr="00865724" w:rsidRDefault="00B34676" w:rsidP="00D120C4">
            <w:pPr>
              <w:ind w:left="0"/>
              <w:jc w:val="left"/>
              <w:rPr>
                <w:b/>
              </w:rPr>
            </w:pPr>
            <w:r w:rsidRPr="00865724">
              <w:rPr>
                <w:b/>
              </w:rPr>
              <w:t>MaxiCharger</w:t>
            </w:r>
          </w:p>
        </w:tc>
        <w:tc>
          <w:tcPr>
            <w:tcW w:w="1694" w:type="dxa"/>
            <w:vAlign w:val="center"/>
          </w:tcPr>
          <w:p w14:paraId="24034102" w14:textId="77777777" w:rsidR="00B34676" w:rsidRPr="00865724" w:rsidRDefault="00B34676" w:rsidP="00D120C4">
            <w:pPr>
              <w:ind w:left="0"/>
              <w:jc w:val="center"/>
            </w:pPr>
            <w:r w:rsidRPr="00865724">
              <w:rPr>
                <w:noProof/>
              </w:rPr>
              <w:drawing>
                <wp:inline distT="0" distB="0" distL="0" distR="0" wp14:anchorId="361148BA" wp14:editId="501FEADA">
                  <wp:extent cx="362585" cy="590550"/>
                  <wp:effectExtent l="0" t="0" r="0" b="0"/>
                  <wp:docPr id="509" name="图片 50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片包含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694" w:type="dxa"/>
            <w:vAlign w:val="center"/>
          </w:tcPr>
          <w:p w14:paraId="2BE1A9DE" w14:textId="77777777" w:rsidR="00B34676" w:rsidRPr="00865724" w:rsidRDefault="00B34676" w:rsidP="00D120C4">
            <w:pPr>
              <w:ind w:left="0"/>
              <w:jc w:val="left"/>
              <w:rPr>
                <w:lang w:val="fr-FR"/>
              </w:rPr>
            </w:pPr>
            <w:r w:rsidRPr="00865724">
              <w:rPr>
                <w:b/>
                <w:lang w:val="fr-FR"/>
              </w:rPr>
              <w:t>Boulon de dilatation</w:t>
            </w:r>
            <w:r w:rsidRPr="00865724">
              <w:rPr>
                <w:lang w:val="fr-FR"/>
              </w:rPr>
              <w:t xml:space="preserve"> (M16 x 150)</w:t>
            </w:r>
          </w:p>
          <w:p w14:paraId="0B3E6FB6" w14:textId="77777777" w:rsidR="00B34676" w:rsidRPr="00865724" w:rsidRDefault="00B34676" w:rsidP="00D120C4">
            <w:pPr>
              <w:ind w:left="0"/>
              <w:jc w:val="left"/>
            </w:pPr>
            <w:r w:rsidRPr="00865724">
              <w:t>4 PCS</w:t>
            </w:r>
          </w:p>
        </w:tc>
        <w:tc>
          <w:tcPr>
            <w:tcW w:w="1694" w:type="dxa"/>
            <w:vAlign w:val="center"/>
          </w:tcPr>
          <w:p w14:paraId="75504639" w14:textId="77777777" w:rsidR="00B34676" w:rsidRPr="00865724" w:rsidRDefault="00B34676" w:rsidP="00D120C4">
            <w:pPr>
              <w:ind w:left="0"/>
              <w:jc w:val="center"/>
            </w:pPr>
            <w:r w:rsidRPr="00865724">
              <w:rPr>
                <w:noProof/>
              </w:rPr>
              <w:drawing>
                <wp:inline distT="0" distB="0" distL="0" distR="0" wp14:anchorId="73817A85" wp14:editId="49462B8A">
                  <wp:extent cx="563880" cy="539750"/>
                  <wp:effectExtent l="0" t="0" r="7620" b="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B34676" w:rsidRPr="00865724" w14:paraId="69D75574" w14:textId="77777777" w:rsidTr="00E25EC1">
        <w:trPr>
          <w:trHeight w:val="1132"/>
          <w:jc w:val="center"/>
        </w:trPr>
        <w:tc>
          <w:tcPr>
            <w:tcW w:w="1694" w:type="dxa"/>
            <w:vAlign w:val="center"/>
          </w:tcPr>
          <w:p w14:paraId="3A73BF96" w14:textId="77777777" w:rsidR="00B34676" w:rsidRPr="00865724" w:rsidRDefault="00B34676" w:rsidP="00D120C4">
            <w:pPr>
              <w:ind w:left="0"/>
              <w:jc w:val="left"/>
              <w:rPr>
                <w:lang w:val="fr-FR"/>
              </w:rPr>
            </w:pPr>
            <w:r w:rsidRPr="00865724">
              <w:rPr>
                <w:b/>
                <w:lang w:val="fr-FR"/>
              </w:rPr>
              <w:t>Rondelle</w:t>
            </w:r>
            <w:r w:rsidRPr="00865724">
              <w:rPr>
                <w:lang w:val="fr-FR"/>
              </w:rPr>
              <w:t xml:space="preserve"> (10)</w:t>
            </w:r>
          </w:p>
          <w:p w14:paraId="0589B935" w14:textId="77777777" w:rsidR="00B34676" w:rsidRPr="00865724" w:rsidRDefault="00B34676" w:rsidP="00D120C4">
            <w:pPr>
              <w:ind w:left="0"/>
              <w:jc w:val="left"/>
              <w:rPr>
                <w:lang w:val="fr-FR"/>
              </w:rPr>
            </w:pPr>
            <w:r w:rsidRPr="00865724">
              <w:rPr>
                <w:lang w:val="fr-FR"/>
              </w:rPr>
              <w:t>5 PCS</w:t>
            </w:r>
          </w:p>
          <w:p w14:paraId="0F92E652" w14:textId="77777777" w:rsidR="00B34676" w:rsidRPr="00865724" w:rsidRDefault="00B34676" w:rsidP="00D120C4">
            <w:pPr>
              <w:ind w:left="0"/>
              <w:jc w:val="left"/>
              <w:rPr>
                <w:lang w:val="fr-FR"/>
              </w:rPr>
            </w:pPr>
            <w:r w:rsidRPr="00865724">
              <w:rPr>
                <w:lang w:val="fr-FR"/>
              </w:rPr>
              <w:t>(uniquement pour 120 kW)</w:t>
            </w:r>
          </w:p>
        </w:tc>
        <w:tc>
          <w:tcPr>
            <w:tcW w:w="1694" w:type="dxa"/>
            <w:vAlign w:val="center"/>
          </w:tcPr>
          <w:p w14:paraId="119A96E2" w14:textId="77777777" w:rsidR="00B34676" w:rsidRPr="00865724" w:rsidRDefault="00B34676" w:rsidP="00D120C4">
            <w:pPr>
              <w:ind w:left="0"/>
              <w:jc w:val="center"/>
            </w:pPr>
            <w:r w:rsidRPr="00865724">
              <w:rPr>
                <w:noProof/>
              </w:rPr>
              <w:drawing>
                <wp:inline distT="0" distB="0" distL="0" distR="0" wp14:anchorId="24012447" wp14:editId="5AD974C9">
                  <wp:extent cx="642620" cy="539750"/>
                  <wp:effectExtent l="0" t="0" r="5080" b="0"/>
                  <wp:docPr id="496" name="图片 49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694" w:type="dxa"/>
            <w:vAlign w:val="center"/>
          </w:tcPr>
          <w:p w14:paraId="729B0D54" w14:textId="77777777" w:rsidR="00B34676" w:rsidRPr="00865724" w:rsidRDefault="00B34676" w:rsidP="00D120C4">
            <w:pPr>
              <w:ind w:left="0"/>
              <w:jc w:val="left"/>
              <w:rPr>
                <w:lang w:val="fr-FR"/>
              </w:rPr>
            </w:pPr>
            <w:r w:rsidRPr="00865724">
              <w:rPr>
                <w:b/>
                <w:lang w:val="fr-FR"/>
              </w:rPr>
              <w:t>Rondelle</w:t>
            </w:r>
            <w:r w:rsidRPr="00865724">
              <w:rPr>
                <w:lang w:val="fr-FR"/>
              </w:rPr>
              <w:t xml:space="preserve"> (10)</w:t>
            </w:r>
          </w:p>
          <w:p w14:paraId="415B3651" w14:textId="77777777" w:rsidR="00B34676" w:rsidRPr="00865724" w:rsidRDefault="00B34676" w:rsidP="00D120C4">
            <w:pPr>
              <w:ind w:left="0"/>
              <w:jc w:val="left"/>
              <w:rPr>
                <w:lang w:val="fr-FR"/>
              </w:rPr>
            </w:pPr>
            <w:r w:rsidRPr="00865724">
              <w:rPr>
                <w:lang w:val="fr-FR"/>
              </w:rPr>
              <w:t>10 PCS</w:t>
            </w:r>
          </w:p>
          <w:p w14:paraId="633FA35B" w14:textId="77777777" w:rsidR="00B34676" w:rsidRPr="00865724" w:rsidRDefault="00B34676" w:rsidP="00D120C4">
            <w:pPr>
              <w:ind w:left="0"/>
              <w:jc w:val="left"/>
              <w:rPr>
                <w:lang w:val="fr-FR"/>
              </w:rPr>
            </w:pPr>
            <w:r w:rsidRPr="00865724">
              <w:rPr>
                <w:lang w:val="fr-FR"/>
              </w:rPr>
              <w:t>(uniquement pour 240 kW)</w:t>
            </w:r>
          </w:p>
        </w:tc>
        <w:tc>
          <w:tcPr>
            <w:tcW w:w="1694" w:type="dxa"/>
            <w:vAlign w:val="center"/>
          </w:tcPr>
          <w:p w14:paraId="1B6AC369" w14:textId="77777777" w:rsidR="00B34676" w:rsidRPr="00865724" w:rsidRDefault="00B34676" w:rsidP="00D120C4">
            <w:pPr>
              <w:ind w:left="0"/>
              <w:jc w:val="center"/>
            </w:pPr>
            <w:r w:rsidRPr="00865724">
              <w:rPr>
                <w:noProof/>
              </w:rPr>
              <w:drawing>
                <wp:inline distT="0" distB="0" distL="0" distR="0" wp14:anchorId="63621750" wp14:editId="45253F2A">
                  <wp:extent cx="642620" cy="539750"/>
                  <wp:effectExtent l="0" t="0" r="5080" b="0"/>
                  <wp:docPr id="45" name="图片 45"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B34676" w:rsidRPr="00865724" w14:paraId="5566C121" w14:textId="77777777" w:rsidTr="00E25EC1">
        <w:trPr>
          <w:trHeight w:val="1120"/>
          <w:jc w:val="center"/>
        </w:trPr>
        <w:tc>
          <w:tcPr>
            <w:tcW w:w="1694" w:type="dxa"/>
            <w:vAlign w:val="center"/>
          </w:tcPr>
          <w:p w14:paraId="04F639D5" w14:textId="77777777" w:rsidR="00B34676" w:rsidRPr="00865724" w:rsidRDefault="00B34676" w:rsidP="00D120C4">
            <w:pPr>
              <w:ind w:left="0"/>
              <w:jc w:val="left"/>
            </w:pPr>
            <w:r w:rsidRPr="00865724">
              <w:rPr>
                <w:rFonts w:hint="eastAsia"/>
                <w:b/>
              </w:rPr>
              <w:t>É</w:t>
            </w:r>
            <w:r w:rsidRPr="00865724">
              <w:rPr>
                <w:b/>
              </w:rPr>
              <w:t xml:space="preserve">crou hexagonal </w:t>
            </w:r>
            <w:r w:rsidRPr="00865724">
              <w:t>(M10)</w:t>
            </w:r>
          </w:p>
          <w:p w14:paraId="75154910" w14:textId="77777777" w:rsidR="00B34676" w:rsidRPr="00865724" w:rsidRDefault="00B34676" w:rsidP="00D120C4">
            <w:pPr>
              <w:ind w:left="0"/>
              <w:jc w:val="left"/>
            </w:pPr>
            <w:r w:rsidRPr="00865724">
              <w:t>5 PCS</w:t>
            </w:r>
          </w:p>
        </w:tc>
        <w:tc>
          <w:tcPr>
            <w:tcW w:w="1694" w:type="dxa"/>
            <w:vAlign w:val="center"/>
          </w:tcPr>
          <w:p w14:paraId="4CA0DCDA" w14:textId="77777777" w:rsidR="00B34676" w:rsidRPr="00865724" w:rsidRDefault="00B34676" w:rsidP="00D120C4">
            <w:pPr>
              <w:ind w:left="0"/>
              <w:jc w:val="center"/>
            </w:pPr>
            <w:r w:rsidRPr="00865724">
              <w:rPr>
                <w:noProof/>
              </w:rPr>
              <w:drawing>
                <wp:inline distT="0" distB="0" distL="0" distR="0" wp14:anchorId="40F505B3" wp14:editId="12E87CE5">
                  <wp:extent cx="554990" cy="539750"/>
                  <wp:effectExtent l="0" t="0" r="0" b="0"/>
                  <wp:docPr id="33" name="图片 3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卡通人物&#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694" w:type="dxa"/>
            <w:vAlign w:val="center"/>
          </w:tcPr>
          <w:p w14:paraId="524582B7" w14:textId="77777777" w:rsidR="00B34676" w:rsidRPr="00865724" w:rsidRDefault="00B34676" w:rsidP="00D120C4">
            <w:pPr>
              <w:ind w:left="0"/>
              <w:jc w:val="left"/>
              <w:rPr>
                <w:lang w:val="fr-FR"/>
              </w:rPr>
            </w:pPr>
            <w:r w:rsidRPr="00865724">
              <w:rPr>
                <w:b/>
                <w:lang w:val="fr-FR"/>
              </w:rPr>
              <w:t xml:space="preserve">Rondelle à ressort </w:t>
            </w:r>
            <w:r w:rsidRPr="00865724">
              <w:rPr>
                <w:lang w:val="fr-FR"/>
              </w:rPr>
              <w:t>(10)</w:t>
            </w:r>
          </w:p>
          <w:p w14:paraId="4FB4996B" w14:textId="77777777" w:rsidR="00B34676" w:rsidRPr="00865724" w:rsidRDefault="00B34676" w:rsidP="00D120C4">
            <w:pPr>
              <w:ind w:left="0"/>
              <w:jc w:val="left"/>
              <w:rPr>
                <w:lang w:val="fr-FR"/>
              </w:rPr>
            </w:pPr>
            <w:r w:rsidRPr="00865724">
              <w:rPr>
                <w:lang w:val="fr-FR"/>
              </w:rPr>
              <w:t>5 PCS</w:t>
            </w:r>
          </w:p>
          <w:p w14:paraId="5E6E9023" w14:textId="77777777" w:rsidR="00B34676" w:rsidRPr="00865724" w:rsidRDefault="00B34676" w:rsidP="00D120C4">
            <w:pPr>
              <w:ind w:left="0"/>
              <w:jc w:val="left"/>
              <w:rPr>
                <w:lang w:val="fr-FR"/>
              </w:rPr>
            </w:pPr>
            <w:r w:rsidRPr="00865724">
              <w:rPr>
                <w:lang w:val="fr-FR"/>
              </w:rPr>
              <w:t>(uniquement pour 240 kW)</w:t>
            </w:r>
          </w:p>
        </w:tc>
        <w:tc>
          <w:tcPr>
            <w:tcW w:w="1694" w:type="dxa"/>
            <w:vAlign w:val="center"/>
          </w:tcPr>
          <w:p w14:paraId="529C68A1" w14:textId="77777777" w:rsidR="00B34676" w:rsidRPr="00865724" w:rsidRDefault="00B34676" w:rsidP="00D120C4">
            <w:pPr>
              <w:ind w:left="0"/>
              <w:jc w:val="center"/>
            </w:pPr>
            <w:r w:rsidRPr="00865724">
              <w:rPr>
                <w:noProof/>
              </w:rPr>
              <w:drawing>
                <wp:inline distT="0" distB="0" distL="0" distR="0" wp14:anchorId="7C0C2100" wp14:editId="785AE599">
                  <wp:extent cx="604520" cy="539750"/>
                  <wp:effectExtent l="0" t="0" r="5080" b="0"/>
                  <wp:docPr id="47" name="图片 47"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形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B34676" w:rsidRPr="00865724" w14:paraId="35183FFA" w14:textId="77777777" w:rsidTr="00E25EC1">
        <w:trPr>
          <w:trHeight w:val="1112"/>
          <w:jc w:val="center"/>
        </w:trPr>
        <w:tc>
          <w:tcPr>
            <w:tcW w:w="1694" w:type="dxa"/>
            <w:vAlign w:val="center"/>
          </w:tcPr>
          <w:p w14:paraId="620BE441" w14:textId="77777777" w:rsidR="00B34676" w:rsidRPr="00865724" w:rsidRDefault="00B34676" w:rsidP="00D120C4">
            <w:pPr>
              <w:ind w:left="0"/>
              <w:jc w:val="left"/>
            </w:pPr>
            <w:r w:rsidRPr="00865724">
              <w:rPr>
                <w:b/>
              </w:rPr>
              <w:t xml:space="preserve">Boulon </w:t>
            </w:r>
            <w:r w:rsidRPr="00865724">
              <w:t>(M8 x 25)</w:t>
            </w:r>
          </w:p>
          <w:p w14:paraId="7D408693" w14:textId="77777777" w:rsidR="00B34676" w:rsidRPr="00865724" w:rsidRDefault="00B34676" w:rsidP="00D120C4">
            <w:pPr>
              <w:ind w:left="0"/>
              <w:jc w:val="left"/>
            </w:pPr>
            <w:r w:rsidRPr="00865724">
              <w:t>2 PCS</w:t>
            </w:r>
          </w:p>
        </w:tc>
        <w:tc>
          <w:tcPr>
            <w:tcW w:w="1694" w:type="dxa"/>
            <w:vAlign w:val="center"/>
          </w:tcPr>
          <w:p w14:paraId="2F77A3FF" w14:textId="77777777" w:rsidR="00B34676" w:rsidRPr="00865724" w:rsidRDefault="00B34676" w:rsidP="00D120C4">
            <w:pPr>
              <w:ind w:left="0"/>
              <w:jc w:val="center"/>
            </w:pPr>
            <w:r w:rsidRPr="00865724">
              <w:rPr>
                <w:noProof/>
              </w:rPr>
              <w:drawing>
                <wp:inline distT="0" distB="0" distL="0" distR="0" wp14:anchorId="52270E4D" wp14:editId="3F5C7338">
                  <wp:extent cx="546265" cy="480668"/>
                  <wp:effectExtent l="0" t="0" r="6350" b="0"/>
                  <wp:docPr id="35" name="图片 3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卡通人物&#10;&#10;中度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694" w:type="dxa"/>
            <w:tcBorders>
              <w:bottom w:val="single" w:sz="4" w:space="0" w:color="auto"/>
            </w:tcBorders>
            <w:vAlign w:val="center"/>
          </w:tcPr>
          <w:p w14:paraId="1BDB4B60" w14:textId="77777777" w:rsidR="00B34676" w:rsidRPr="00865724" w:rsidRDefault="00B34676" w:rsidP="00D120C4">
            <w:pPr>
              <w:ind w:left="0"/>
              <w:jc w:val="left"/>
              <w:rPr>
                <w:b/>
              </w:rPr>
            </w:pPr>
            <w:r w:rsidRPr="00865724">
              <w:rPr>
                <w:b/>
              </w:rPr>
              <w:t>Liste de colisage</w:t>
            </w:r>
          </w:p>
        </w:tc>
        <w:tc>
          <w:tcPr>
            <w:tcW w:w="1694" w:type="dxa"/>
            <w:tcBorders>
              <w:bottom w:val="single" w:sz="4" w:space="0" w:color="auto"/>
            </w:tcBorders>
            <w:vAlign w:val="center"/>
          </w:tcPr>
          <w:p w14:paraId="46E75E44" w14:textId="77777777" w:rsidR="00B34676" w:rsidRPr="00865724" w:rsidRDefault="00B34676" w:rsidP="00D120C4">
            <w:pPr>
              <w:ind w:left="0"/>
              <w:jc w:val="center"/>
            </w:pPr>
            <w:r w:rsidRPr="00865724">
              <w:rPr>
                <w:noProof/>
              </w:rPr>
              <w:drawing>
                <wp:inline distT="0" distB="0" distL="0" distR="0" wp14:anchorId="58BCFD9D" wp14:editId="655A5ACE">
                  <wp:extent cx="432435" cy="539750"/>
                  <wp:effectExtent l="0" t="0" r="5715" b="0"/>
                  <wp:docPr id="53" name="图片 53"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形状&#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B34676" w:rsidRPr="00865724" w14:paraId="7E31DF1D" w14:textId="77777777" w:rsidTr="00E25EC1">
        <w:trPr>
          <w:trHeight w:val="1138"/>
          <w:jc w:val="center"/>
        </w:trPr>
        <w:tc>
          <w:tcPr>
            <w:tcW w:w="1694" w:type="dxa"/>
            <w:vAlign w:val="center"/>
          </w:tcPr>
          <w:p w14:paraId="7E5B3B86" w14:textId="77777777" w:rsidR="00B34676" w:rsidRPr="00865724" w:rsidRDefault="00B34676" w:rsidP="00D120C4">
            <w:pPr>
              <w:ind w:left="0"/>
              <w:jc w:val="left"/>
              <w:rPr>
                <w:lang w:val="fr-FR"/>
              </w:rPr>
            </w:pPr>
            <w:r w:rsidRPr="00865724">
              <w:rPr>
                <w:b/>
                <w:lang w:val="fr-FR"/>
              </w:rPr>
              <w:t xml:space="preserve">Boulon à œil </w:t>
            </w:r>
            <w:r w:rsidRPr="00865724">
              <w:rPr>
                <w:lang w:val="fr-FR"/>
              </w:rPr>
              <w:t>(M16)</w:t>
            </w:r>
          </w:p>
          <w:p w14:paraId="0D077E7E" w14:textId="77777777" w:rsidR="00B34676" w:rsidRPr="00865724" w:rsidRDefault="00B34676" w:rsidP="00D120C4">
            <w:pPr>
              <w:ind w:left="0"/>
              <w:jc w:val="left"/>
              <w:rPr>
                <w:lang w:val="fr-FR"/>
              </w:rPr>
            </w:pPr>
            <w:r w:rsidRPr="00865724">
              <w:rPr>
                <w:lang w:val="fr-FR"/>
              </w:rPr>
              <w:t>4 PCS</w:t>
            </w:r>
          </w:p>
        </w:tc>
        <w:tc>
          <w:tcPr>
            <w:tcW w:w="1694" w:type="dxa"/>
            <w:vAlign w:val="center"/>
          </w:tcPr>
          <w:p w14:paraId="738C5028" w14:textId="77777777" w:rsidR="00B34676" w:rsidRPr="00865724" w:rsidRDefault="00B34676" w:rsidP="00D120C4">
            <w:pPr>
              <w:ind w:left="0"/>
              <w:jc w:val="center"/>
            </w:pPr>
            <w:r w:rsidRPr="00865724">
              <w:rPr>
                <w:noProof/>
              </w:rPr>
              <w:drawing>
                <wp:inline distT="0" distB="0" distL="0" distR="0" wp14:anchorId="565A8AD1" wp14:editId="6A8C6909">
                  <wp:extent cx="558165" cy="539750"/>
                  <wp:effectExtent l="0" t="0" r="0" b="0"/>
                  <wp:docPr id="36" name="图片 36"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形状, 圆圈&#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694" w:type="dxa"/>
            <w:tcBorders>
              <w:right w:val="single" w:sz="4" w:space="0" w:color="auto"/>
            </w:tcBorders>
            <w:vAlign w:val="center"/>
          </w:tcPr>
          <w:p w14:paraId="68EC0B0F" w14:textId="77777777" w:rsidR="00B34676" w:rsidRPr="00865724" w:rsidRDefault="00B34676" w:rsidP="00D120C4">
            <w:pPr>
              <w:ind w:left="0"/>
              <w:jc w:val="left"/>
              <w:rPr>
                <w:b/>
                <w:lang w:val="fr-FR"/>
              </w:rPr>
            </w:pPr>
            <w:r w:rsidRPr="00865724">
              <w:rPr>
                <w:b/>
                <w:lang w:val="fr-FR"/>
              </w:rPr>
              <w:t>Clé de porte d'armoire</w:t>
            </w:r>
          </w:p>
          <w:p w14:paraId="42713A75" w14:textId="77777777" w:rsidR="00B34676" w:rsidRPr="00865724" w:rsidRDefault="00B34676" w:rsidP="00D120C4">
            <w:pPr>
              <w:ind w:left="0"/>
              <w:jc w:val="left"/>
              <w:rPr>
                <w:lang w:val="fr-FR"/>
              </w:rPr>
            </w:pPr>
            <w:r w:rsidRPr="00865724">
              <w:rPr>
                <w:lang w:val="fr-FR"/>
              </w:rPr>
              <w:t>2 PCS</w:t>
            </w:r>
          </w:p>
        </w:tc>
        <w:tc>
          <w:tcPr>
            <w:tcW w:w="1694" w:type="dxa"/>
            <w:tcBorders>
              <w:left w:val="single" w:sz="4" w:space="0" w:color="auto"/>
              <w:right w:val="single" w:sz="4" w:space="0" w:color="auto"/>
            </w:tcBorders>
            <w:vAlign w:val="center"/>
          </w:tcPr>
          <w:p w14:paraId="0CDC6596" w14:textId="77777777" w:rsidR="00B34676" w:rsidRPr="00865724" w:rsidRDefault="00B34676" w:rsidP="00D120C4">
            <w:pPr>
              <w:ind w:left="0"/>
              <w:jc w:val="center"/>
            </w:pPr>
            <w:r w:rsidRPr="00865724">
              <w:rPr>
                <w:noProof/>
              </w:rPr>
              <w:drawing>
                <wp:inline distT="0" distB="0" distL="0" distR="0" wp14:anchorId="27A67ACD" wp14:editId="38C1DFF7">
                  <wp:extent cx="521970" cy="539750"/>
                  <wp:effectExtent l="0" t="0" r="0" b="0"/>
                  <wp:docPr id="497" name="图片 497"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B34676" w:rsidRPr="00865724" w14:paraId="3740CC76" w14:textId="77777777" w:rsidTr="00E25EC1">
        <w:trPr>
          <w:trHeight w:val="1268"/>
          <w:jc w:val="center"/>
        </w:trPr>
        <w:tc>
          <w:tcPr>
            <w:tcW w:w="1694" w:type="dxa"/>
            <w:vAlign w:val="center"/>
          </w:tcPr>
          <w:p w14:paraId="5A496181" w14:textId="77777777" w:rsidR="00B34676" w:rsidRPr="00865724" w:rsidRDefault="00B34676" w:rsidP="00D120C4">
            <w:pPr>
              <w:ind w:left="0"/>
              <w:jc w:val="left"/>
              <w:rPr>
                <w:lang w:val="fr-FR"/>
              </w:rPr>
            </w:pPr>
            <w:r w:rsidRPr="00865724">
              <w:rPr>
                <w:b/>
                <w:lang w:val="fr-FR"/>
              </w:rPr>
              <w:t>Boulon</w:t>
            </w:r>
            <w:r w:rsidRPr="00865724">
              <w:rPr>
                <w:lang w:val="fr-FR"/>
              </w:rPr>
              <w:t xml:space="preserve"> (M10 x 30)</w:t>
            </w:r>
          </w:p>
          <w:p w14:paraId="4C2E8960" w14:textId="77777777" w:rsidR="00B34676" w:rsidRPr="00865724" w:rsidRDefault="00B34676" w:rsidP="00D120C4">
            <w:pPr>
              <w:ind w:left="0"/>
              <w:jc w:val="left"/>
              <w:rPr>
                <w:lang w:val="fr-FR"/>
              </w:rPr>
            </w:pPr>
            <w:r w:rsidRPr="00865724">
              <w:rPr>
                <w:lang w:val="fr-FR"/>
              </w:rPr>
              <w:t>5 PCS</w:t>
            </w:r>
          </w:p>
          <w:p w14:paraId="3058F6DA" w14:textId="77777777" w:rsidR="00B34676" w:rsidRPr="00865724" w:rsidRDefault="00B34676" w:rsidP="00D120C4">
            <w:pPr>
              <w:ind w:left="0"/>
              <w:jc w:val="left"/>
              <w:rPr>
                <w:lang w:val="fr-FR"/>
              </w:rPr>
            </w:pPr>
            <w:r w:rsidRPr="00865724">
              <w:rPr>
                <w:lang w:val="fr-FR"/>
              </w:rPr>
              <w:t>(uniquement pour 120 kW)</w:t>
            </w:r>
          </w:p>
        </w:tc>
        <w:tc>
          <w:tcPr>
            <w:tcW w:w="1694" w:type="dxa"/>
            <w:vAlign w:val="center"/>
          </w:tcPr>
          <w:p w14:paraId="6002CDE7" w14:textId="77777777" w:rsidR="00B34676" w:rsidRPr="00865724" w:rsidRDefault="00B34676" w:rsidP="00D120C4">
            <w:pPr>
              <w:ind w:left="0"/>
              <w:jc w:val="center"/>
              <w:rPr>
                <w:noProof/>
              </w:rPr>
            </w:pPr>
            <w:r w:rsidRPr="00865724">
              <w:rPr>
                <w:noProof/>
              </w:rPr>
              <w:drawing>
                <wp:inline distT="0" distB="0" distL="0" distR="0" wp14:anchorId="00B9EA3D" wp14:editId="775BE206">
                  <wp:extent cx="599729" cy="571306"/>
                  <wp:effectExtent l="0" t="0" r="0" b="635"/>
                  <wp:docPr id="4" name="图片 4"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背景图案&#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694" w:type="dxa"/>
            <w:tcBorders>
              <w:right w:val="single" w:sz="4" w:space="0" w:color="auto"/>
            </w:tcBorders>
            <w:vAlign w:val="center"/>
          </w:tcPr>
          <w:p w14:paraId="66A20669" w14:textId="77777777" w:rsidR="00B34676" w:rsidRPr="00865724" w:rsidRDefault="00B34676" w:rsidP="00D120C4">
            <w:pPr>
              <w:ind w:left="0"/>
              <w:jc w:val="left"/>
              <w:rPr>
                <w:lang w:val="fr-FR"/>
              </w:rPr>
            </w:pPr>
            <w:r w:rsidRPr="00865724">
              <w:rPr>
                <w:b/>
                <w:lang w:val="fr-FR"/>
              </w:rPr>
              <w:t>Boulon</w:t>
            </w:r>
            <w:r w:rsidRPr="00865724">
              <w:rPr>
                <w:lang w:val="fr-FR"/>
              </w:rPr>
              <w:t xml:space="preserve"> (M10 x 35)</w:t>
            </w:r>
          </w:p>
          <w:p w14:paraId="70DCCEC5" w14:textId="77777777" w:rsidR="00B34676" w:rsidRPr="00865724" w:rsidRDefault="00B34676" w:rsidP="00D120C4">
            <w:pPr>
              <w:ind w:left="0"/>
              <w:jc w:val="left"/>
              <w:rPr>
                <w:lang w:val="fr-FR"/>
              </w:rPr>
            </w:pPr>
            <w:r w:rsidRPr="00865724">
              <w:rPr>
                <w:lang w:val="fr-FR"/>
              </w:rPr>
              <w:t>5 PCS</w:t>
            </w:r>
          </w:p>
          <w:p w14:paraId="61F55998" w14:textId="77777777" w:rsidR="00B34676" w:rsidRPr="00865724" w:rsidRDefault="00B34676" w:rsidP="00D120C4">
            <w:pPr>
              <w:ind w:left="0"/>
              <w:jc w:val="left"/>
              <w:rPr>
                <w:lang w:val="fr-FR"/>
              </w:rPr>
            </w:pPr>
            <w:r w:rsidRPr="00865724">
              <w:rPr>
                <w:lang w:val="fr-FR"/>
              </w:rPr>
              <w:t>(uniquement pour 240 kW)</w:t>
            </w:r>
          </w:p>
        </w:tc>
        <w:tc>
          <w:tcPr>
            <w:tcW w:w="1694" w:type="dxa"/>
            <w:tcBorders>
              <w:left w:val="single" w:sz="4" w:space="0" w:color="auto"/>
              <w:right w:val="single" w:sz="4" w:space="0" w:color="auto"/>
            </w:tcBorders>
            <w:vAlign w:val="center"/>
          </w:tcPr>
          <w:p w14:paraId="1C7B0A24" w14:textId="77777777" w:rsidR="00B34676" w:rsidRPr="00865724" w:rsidRDefault="00B34676" w:rsidP="00D120C4">
            <w:pPr>
              <w:ind w:left="0"/>
              <w:jc w:val="center"/>
              <w:rPr>
                <w:noProof/>
              </w:rPr>
            </w:pPr>
            <w:r w:rsidRPr="00865724">
              <w:rPr>
                <w:noProof/>
              </w:rPr>
              <w:drawing>
                <wp:inline distT="0" distB="0" distL="0" distR="0" wp14:anchorId="1AFB0568" wp14:editId="2B0B2426">
                  <wp:extent cx="756285" cy="539750"/>
                  <wp:effectExtent l="0" t="0" r="5715" b="0"/>
                  <wp:docPr id="31" name="图片 3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卡通人物&#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B34676" w:rsidRPr="00865724" w14:paraId="49DF8FB1" w14:textId="77777777" w:rsidTr="00E25EC1">
        <w:trPr>
          <w:trHeight w:val="1268"/>
          <w:jc w:val="center"/>
        </w:trPr>
        <w:tc>
          <w:tcPr>
            <w:tcW w:w="1694" w:type="dxa"/>
            <w:vAlign w:val="center"/>
          </w:tcPr>
          <w:p w14:paraId="4BF0AC59" w14:textId="77777777" w:rsidR="00B34676" w:rsidRPr="00865724" w:rsidRDefault="00B34676" w:rsidP="00D120C4">
            <w:pPr>
              <w:ind w:left="0"/>
              <w:jc w:val="left"/>
              <w:rPr>
                <w:b/>
                <w:lang w:val="fr-FR"/>
              </w:rPr>
            </w:pPr>
            <w:r w:rsidRPr="00865724">
              <w:rPr>
                <w:b/>
                <w:lang w:val="fr-FR"/>
              </w:rPr>
              <w:t>Boulon (M4 x 10)</w:t>
            </w:r>
          </w:p>
          <w:p w14:paraId="6B10B83B" w14:textId="77777777" w:rsidR="00B34676" w:rsidRPr="00865724" w:rsidRDefault="00B34676" w:rsidP="00D120C4">
            <w:pPr>
              <w:ind w:left="0"/>
              <w:jc w:val="left"/>
              <w:rPr>
                <w:lang w:val="fr-FR"/>
              </w:rPr>
            </w:pPr>
            <w:r w:rsidRPr="00865724">
              <w:rPr>
                <w:lang w:val="fr-FR"/>
              </w:rPr>
              <w:t>24 PCS</w:t>
            </w:r>
          </w:p>
          <w:p w14:paraId="7B78B0D5" w14:textId="77777777" w:rsidR="00B34676" w:rsidRPr="00865724" w:rsidRDefault="00B34676" w:rsidP="00D120C4">
            <w:pPr>
              <w:ind w:left="0"/>
              <w:jc w:val="left"/>
              <w:rPr>
                <w:lang w:val="fr-FR"/>
              </w:rPr>
            </w:pPr>
            <w:r w:rsidRPr="00865724">
              <w:rPr>
                <w:lang w:val="fr-FR"/>
              </w:rPr>
              <w:t>(uniquement pour 120 kW )</w:t>
            </w:r>
          </w:p>
        </w:tc>
        <w:tc>
          <w:tcPr>
            <w:tcW w:w="1694" w:type="dxa"/>
            <w:vAlign w:val="center"/>
          </w:tcPr>
          <w:p w14:paraId="6024CFE4" w14:textId="77777777" w:rsidR="00B34676" w:rsidRPr="00865724" w:rsidRDefault="00B34676" w:rsidP="00D120C4">
            <w:pPr>
              <w:ind w:left="0"/>
              <w:jc w:val="center"/>
              <w:rPr>
                <w:noProof/>
              </w:rPr>
            </w:pPr>
            <w:r w:rsidRPr="00865724">
              <w:rPr>
                <w:noProof/>
              </w:rPr>
              <w:drawing>
                <wp:inline distT="0" distB="0" distL="0" distR="0" wp14:anchorId="65769693" wp14:editId="117B7E44">
                  <wp:extent cx="457201" cy="435865"/>
                  <wp:effectExtent l="0" t="0" r="0" b="2540"/>
                  <wp:docPr id="18" name="图片 18"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黑暗里有字&#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694" w:type="dxa"/>
            <w:tcBorders>
              <w:right w:val="single" w:sz="4" w:space="0" w:color="auto"/>
            </w:tcBorders>
            <w:vAlign w:val="center"/>
          </w:tcPr>
          <w:p w14:paraId="7F48490C" w14:textId="77777777" w:rsidR="00B34676" w:rsidRPr="00865724" w:rsidRDefault="00B34676" w:rsidP="00D120C4">
            <w:pPr>
              <w:ind w:left="0"/>
              <w:jc w:val="left"/>
              <w:rPr>
                <w:b/>
                <w:lang w:val="fr-FR"/>
              </w:rPr>
            </w:pPr>
            <w:r w:rsidRPr="00865724">
              <w:rPr>
                <w:b/>
                <w:lang w:val="fr-FR"/>
              </w:rPr>
              <w:t>Boulon (M4 x 10)</w:t>
            </w:r>
          </w:p>
          <w:p w14:paraId="13274ECB" w14:textId="77777777" w:rsidR="00B34676" w:rsidRPr="00865724" w:rsidRDefault="00B34676" w:rsidP="00D120C4">
            <w:pPr>
              <w:ind w:left="0"/>
              <w:jc w:val="left"/>
              <w:rPr>
                <w:lang w:val="fr-FR"/>
              </w:rPr>
            </w:pPr>
            <w:r w:rsidRPr="00865724">
              <w:rPr>
                <w:lang w:val="fr-FR"/>
              </w:rPr>
              <w:t>48 PCS</w:t>
            </w:r>
          </w:p>
          <w:p w14:paraId="660677EB" w14:textId="77777777" w:rsidR="00B34676" w:rsidRPr="00865724" w:rsidRDefault="00B34676" w:rsidP="00D120C4">
            <w:pPr>
              <w:ind w:left="0"/>
              <w:jc w:val="left"/>
              <w:rPr>
                <w:lang w:val="fr-FR"/>
              </w:rPr>
            </w:pPr>
            <w:r w:rsidRPr="00865724">
              <w:rPr>
                <w:lang w:val="fr-FR"/>
              </w:rPr>
              <w:t>(uniquement pour 240 kW)</w:t>
            </w:r>
          </w:p>
        </w:tc>
        <w:tc>
          <w:tcPr>
            <w:tcW w:w="1694" w:type="dxa"/>
            <w:tcBorders>
              <w:left w:val="single" w:sz="4" w:space="0" w:color="auto"/>
              <w:right w:val="single" w:sz="4" w:space="0" w:color="auto"/>
            </w:tcBorders>
            <w:vAlign w:val="center"/>
          </w:tcPr>
          <w:p w14:paraId="213358BA" w14:textId="77777777" w:rsidR="00B34676" w:rsidRPr="00865724" w:rsidRDefault="00B34676" w:rsidP="00D120C4">
            <w:pPr>
              <w:ind w:left="0"/>
              <w:jc w:val="center"/>
              <w:rPr>
                <w:noProof/>
              </w:rPr>
            </w:pPr>
            <w:r w:rsidRPr="00865724">
              <w:rPr>
                <w:noProof/>
              </w:rPr>
              <w:drawing>
                <wp:inline distT="0" distB="0" distL="0" distR="0" wp14:anchorId="49A7A9A7" wp14:editId="4024594A">
                  <wp:extent cx="457201" cy="435865"/>
                  <wp:effectExtent l="0" t="0" r="0" b="2540"/>
                  <wp:docPr id="470" name="图片 470"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黑暗里有字&#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B34676" w:rsidRPr="00865724" w14:paraId="04FB41A0" w14:textId="77777777" w:rsidTr="00E25EC1">
        <w:trPr>
          <w:trHeight w:val="1268"/>
          <w:jc w:val="center"/>
        </w:trPr>
        <w:tc>
          <w:tcPr>
            <w:tcW w:w="1694" w:type="dxa"/>
            <w:vAlign w:val="center"/>
          </w:tcPr>
          <w:p w14:paraId="20985504" w14:textId="77777777" w:rsidR="00B34676" w:rsidRPr="00865724" w:rsidRDefault="00B34676" w:rsidP="00D120C4">
            <w:pPr>
              <w:ind w:left="0"/>
              <w:jc w:val="left"/>
              <w:rPr>
                <w:b/>
                <w:lang w:val="fr-FR"/>
              </w:rPr>
            </w:pPr>
            <w:r w:rsidRPr="00865724">
              <w:rPr>
                <w:b/>
                <w:lang w:val="fr-FR"/>
              </w:rPr>
              <w:t>Gabarit de perçage</w:t>
            </w:r>
          </w:p>
          <w:p w14:paraId="0F023A85" w14:textId="77777777" w:rsidR="00B34676" w:rsidRPr="00865724" w:rsidRDefault="00B34676" w:rsidP="00D120C4">
            <w:pPr>
              <w:ind w:left="0"/>
              <w:jc w:val="left"/>
              <w:rPr>
                <w:lang w:val="fr-FR"/>
              </w:rPr>
            </w:pPr>
            <w:r w:rsidRPr="00865724">
              <w:rPr>
                <w:lang w:val="fr-FR"/>
              </w:rPr>
              <w:t>(uniquement pour 120 kW)</w:t>
            </w:r>
          </w:p>
        </w:tc>
        <w:tc>
          <w:tcPr>
            <w:tcW w:w="1694" w:type="dxa"/>
            <w:tcBorders>
              <w:bottom w:val="single" w:sz="4" w:space="0" w:color="auto"/>
            </w:tcBorders>
            <w:vAlign w:val="center"/>
          </w:tcPr>
          <w:p w14:paraId="638BBF67" w14:textId="77777777" w:rsidR="00B34676" w:rsidRPr="00865724" w:rsidRDefault="00B34676" w:rsidP="00D120C4">
            <w:pPr>
              <w:ind w:left="0"/>
              <w:jc w:val="center"/>
              <w:rPr>
                <w:noProof/>
              </w:rPr>
            </w:pPr>
            <w:r w:rsidRPr="00865724">
              <w:rPr>
                <w:noProof/>
              </w:rPr>
              <w:drawing>
                <wp:inline distT="0" distB="0" distL="0" distR="0" wp14:anchorId="4D823BC2" wp14:editId="183B4D15">
                  <wp:extent cx="774194" cy="774194"/>
                  <wp:effectExtent l="0" t="0" r="6985" b="6985"/>
                  <wp:docPr id="498" name="图片 49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形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694" w:type="dxa"/>
            <w:tcBorders>
              <w:bottom w:val="single" w:sz="4" w:space="0" w:color="auto"/>
              <w:right w:val="single" w:sz="4" w:space="0" w:color="auto"/>
            </w:tcBorders>
            <w:vAlign w:val="center"/>
          </w:tcPr>
          <w:p w14:paraId="033AD060" w14:textId="77777777" w:rsidR="00B34676" w:rsidRPr="00865724" w:rsidRDefault="00B34676" w:rsidP="00D120C4">
            <w:pPr>
              <w:ind w:left="0"/>
              <w:jc w:val="left"/>
              <w:rPr>
                <w:b/>
                <w:lang w:val="fr-FR"/>
              </w:rPr>
            </w:pPr>
            <w:r w:rsidRPr="00865724">
              <w:rPr>
                <w:b/>
                <w:lang w:val="fr-FR"/>
              </w:rPr>
              <w:t>Gabarit de perçage</w:t>
            </w:r>
          </w:p>
          <w:p w14:paraId="0258B351" w14:textId="77777777" w:rsidR="00B34676" w:rsidRPr="00865724" w:rsidRDefault="00B34676" w:rsidP="00D120C4">
            <w:pPr>
              <w:ind w:left="0"/>
              <w:jc w:val="left"/>
              <w:rPr>
                <w:lang w:val="fr-FR"/>
              </w:rPr>
            </w:pPr>
            <w:r w:rsidRPr="00865724">
              <w:rPr>
                <w:lang w:val="fr-FR"/>
              </w:rPr>
              <w:t>(uniquement pour 240 kW)</w:t>
            </w:r>
          </w:p>
        </w:tc>
        <w:tc>
          <w:tcPr>
            <w:tcW w:w="1694" w:type="dxa"/>
            <w:tcBorders>
              <w:left w:val="single" w:sz="4" w:space="0" w:color="auto"/>
              <w:bottom w:val="single" w:sz="4" w:space="0" w:color="auto"/>
              <w:right w:val="single" w:sz="4" w:space="0" w:color="auto"/>
            </w:tcBorders>
            <w:vAlign w:val="center"/>
          </w:tcPr>
          <w:p w14:paraId="1FE3E600" w14:textId="77777777" w:rsidR="00B34676" w:rsidRPr="00865724" w:rsidRDefault="00B34676" w:rsidP="00D120C4">
            <w:pPr>
              <w:ind w:left="0"/>
              <w:jc w:val="center"/>
              <w:rPr>
                <w:noProof/>
              </w:rPr>
            </w:pPr>
            <w:r w:rsidRPr="00865724">
              <w:rPr>
                <w:noProof/>
              </w:rPr>
              <w:drawing>
                <wp:inline distT="0" distB="0" distL="0" distR="0" wp14:anchorId="3608DCAC" wp14:editId="0D067540">
                  <wp:extent cx="630937" cy="573025"/>
                  <wp:effectExtent l="0" t="0" r="0" b="0"/>
                  <wp:docPr id="462" name="图片 46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4ACB8ABD" w14:textId="77777777" w:rsidR="003D247A" w:rsidRPr="00865724" w:rsidRDefault="003D247A" w:rsidP="00D120C4">
      <w:pPr>
        <w:spacing w:line="240" w:lineRule="auto"/>
        <w:rPr>
          <w:lang w:val="fr-FR"/>
        </w:rPr>
        <w:sectPr w:rsidR="003D247A" w:rsidRPr="00865724" w:rsidSect="00D26989">
          <w:pgSz w:w="8392" w:h="11907"/>
          <w:pgMar w:top="567" w:right="567" w:bottom="567" w:left="567" w:header="0" w:footer="340" w:gutter="0"/>
          <w:cols w:space="720"/>
          <w:docGrid w:linePitch="245"/>
        </w:sectPr>
      </w:pPr>
      <w:bookmarkStart w:id="108" w:name="_Toc102657977"/>
    </w:p>
    <w:p w14:paraId="1764BD7D" w14:textId="0AD751AE" w:rsidR="003D247A" w:rsidRPr="00865724" w:rsidRDefault="0076300A" w:rsidP="00D120C4">
      <w:pPr>
        <w:pStyle w:val="2"/>
        <w:spacing w:before="240" w:line="240" w:lineRule="auto"/>
        <w:rPr>
          <w:rFonts w:cs="Arial"/>
          <w:lang w:val="fr-FR"/>
        </w:rPr>
      </w:pPr>
      <w:bookmarkStart w:id="109" w:name="_Toc120622644"/>
      <w:bookmarkEnd w:id="108"/>
      <w:r w:rsidRPr="00865724">
        <w:rPr>
          <w:rFonts w:cs="Arial"/>
          <w:lang w:val="fr-FR"/>
        </w:rPr>
        <w:lastRenderedPageBreak/>
        <w:t>Outils d'installation</w:t>
      </w:r>
      <w:bookmarkEnd w:id="109"/>
    </w:p>
    <w:p w14:paraId="7968C0AE" w14:textId="5ECCA2CD" w:rsidR="003D247A" w:rsidRPr="00865724" w:rsidRDefault="003D247A" w:rsidP="00D120C4">
      <w:pPr>
        <w:pStyle w:val="FigureTittle"/>
      </w:pPr>
      <w:bookmarkStart w:id="110" w:name="_Ref103021095"/>
      <w:r w:rsidRPr="00865724">
        <w:t>Table</w:t>
      </w:r>
      <w:r w:rsidR="0076300A"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4</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2</w:t>
      </w:r>
      <w:r w:rsidRPr="00865724">
        <w:rPr>
          <w:noProof/>
        </w:rPr>
        <w:fldChar w:fldCharType="end"/>
      </w:r>
      <w:r w:rsidRPr="00865724">
        <w:t xml:space="preserve"> </w:t>
      </w:r>
      <w:bookmarkEnd w:id="110"/>
      <w:r w:rsidR="0076300A" w:rsidRPr="00865724">
        <w:t>Outils d'installation</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3D247A" w:rsidRPr="00865724" w14:paraId="04792167" w14:textId="77777777" w:rsidTr="0061694D">
        <w:trPr>
          <w:cnfStyle w:val="100000000000" w:firstRow="1" w:lastRow="0" w:firstColumn="0" w:lastColumn="0" w:oddVBand="0" w:evenVBand="0" w:oddHBand="0" w:evenHBand="0" w:firstRowFirstColumn="0" w:firstRowLastColumn="0" w:lastRowFirstColumn="0" w:lastRowLastColumn="0"/>
          <w:trHeight w:val="510"/>
          <w:tblHeader/>
          <w:jc w:val="center"/>
        </w:trPr>
        <w:tc>
          <w:tcPr>
            <w:tcW w:w="2972" w:type="dxa"/>
          </w:tcPr>
          <w:p w14:paraId="42B4BFEF" w14:textId="3A651216" w:rsidR="003D247A" w:rsidRPr="00865724" w:rsidRDefault="0076300A" w:rsidP="00D120C4">
            <w:pPr>
              <w:rPr>
                <w:lang w:val="fr-FR"/>
              </w:rPr>
            </w:pPr>
            <w:r w:rsidRPr="00865724">
              <w:rPr>
                <w:lang w:val="fr-FR"/>
              </w:rPr>
              <w:t>Outils</w:t>
            </w:r>
          </w:p>
        </w:tc>
        <w:tc>
          <w:tcPr>
            <w:tcW w:w="3827" w:type="dxa"/>
          </w:tcPr>
          <w:p w14:paraId="2B33FCE2" w14:textId="3883DA6E" w:rsidR="003D247A" w:rsidRPr="00865724" w:rsidRDefault="0076300A" w:rsidP="00D120C4">
            <w:pPr>
              <w:rPr>
                <w:lang w:val="fr-FR"/>
              </w:rPr>
            </w:pPr>
            <w:r w:rsidRPr="00865724">
              <w:rPr>
                <w:lang w:val="fr-FR"/>
              </w:rPr>
              <w:t>Spécifications</w:t>
            </w:r>
          </w:p>
        </w:tc>
      </w:tr>
      <w:tr w:rsidR="003D247A" w:rsidRPr="00865724" w14:paraId="04D669D6" w14:textId="77777777" w:rsidTr="0061694D">
        <w:trPr>
          <w:trHeight w:val="510"/>
          <w:jc w:val="center"/>
        </w:trPr>
        <w:tc>
          <w:tcPr>
            <w:tcW w:w="2972" w:type="dxa"/>
            <w:vAlign w:val="center"/>
          </w:tcPr>
          <w:p w14:paraId="360321D8" w14:textId="49991C60" w:rsidR="003D247A" w:rsidRPr="00865724" w:rsidRDefault="0076300A" w:rsidP="00D120C4">
            <w:pPr>
              <w:jc w:val="both"/>
              <w:rPr>
                <w:rFonts w:ascii="Arial" w:hAnsi="Arial"/>
                <w:b/>
                <w:lang w:val="fr-FR"/>
              </w:rPr>
            </w:pPr>
            <w:r w:rsidRPr="00865724">
              <w:rPr>
                <w:rFonts w:ascii="Arial" w:hAnsi="Arial"/>
                <w:b/>
                <w:lang w:val="fr-FR"/>
              </w:rPr>
              <w:t>Tournevis Philips</w:t>
            </w:r>
          </w:p>
        </w:tc>
        <w:tc>
          <w:tcPr>
            <w:tcW w:w="3827" w:type="dxa"/>
            <w:vAlign w:val="center"/>
          </w:tcPr>
          <w:p w14:paraId="31362281" w14:textId="38ECFD3D" w:rsidR="003D247A" w:rsidRPr="00865724" w:rsidRDefault="0076300A" w:rsidP="00D120C4">
            <w:pPr>
              <w:jc w:val="both"/>
              <w:rPr>
                <w:rFonts w:ascii="Arial" w:hAnsi="Arial"/>
                <w:lang w:val="fr-FR"/>
              </w:rPr>
            </w:pPr>
            <w:r w:rsidRPr="00865724">
              <w:rPr>
                <w:rFonts w:ascii="Arial" w:hAnsi="Arial"/>
                <w:lang w:val="fr-FR"/>
              </w:rPr>
              <w:t xml:space="preserve">Taille </w:t>
            </w:r>
            <w:r w:rsidR="003D247A" w:rsidRPr="00865724">
              <w:rPr>
                <w:rFonts w:ascii="Arial" w:hAnsi="Arial"/>
                <w:lang w:val="fr-FR"/>
              </w:rPr>
              <w:t>: PH2</w:t>
            </w:r>
          </w:p>
        </w:tc>
      </w:tr>
      <w:tr w:rsidR="003D247A" w:rsidRPr="00865724" w14:paraId="56B57393" w14:textId="77777777" w:rsidTr="0061694D">
        <w:trPr>
          <w:trHeight w:val="510"/>
          <w:jc w:val="center"/>
        </w:trPr>
        <w:tc>
          <w:tcPr>
            <w:tcW w:w="2972" w:type="dxa"/>
            <w:vAlign w:val="center"/>
          </w:tcPr>
          <w:p w14:paraId="30A6E859" w14:textId="483494BD" w:rsidR="003D247A" w:rsidRPr="00865724" w:rsidRDefault="0076300A" w:rsidP="00D120C4">
            <w:pPr>
              <w:jc w:val="both"/>
              <w:rPr>
                <w:rFonts w:ascii="Arial" w:hAnsi="Arial"/>
                <w:b/>
                <w:lang w:val="fr-FR"/>
              </w:rPr>
            </w:pPr>
            <w:r w:rsidRPr="00865724">
              <w:rPr>
                <w:rFonts w:ascii="Arial" w:hAnsi="Arial"/>
                <w:b/>
                <w:lang w:val="fr-FR"/>
              </w:rPr>
              <w:t>Tournevis à fente</w:t>
            </w:r>
          </w:p>
        </w:tc>
        <w:tc>
          <w:tcPr>
            <w:tcW w:w="3827" w:type="dxa"/>
            <w:vAlign w:val="center"/>
          </w:tcPr>
          <w:p w14:paraId="0E2C5B41" w14:textId="347FD53B" w:rsidR="003D247A" w:rsidRPr="00865724" w:rsidRDefault="0076300A" w:rsidP="00D120C4">
            <w:pPr>
              <w:jc w:val="both"/>
              <w:rPr>
                <w:rFonts w:ascii="Arial" w:hAnsi="Arial"/>
                <w:lang w:val="fr-FR"/>
              </w:rPr>
            </w:pPr>
            <w:r w:rsidRPr="00865724">
              <w:rPr>
                <w:rFonts w:ascii="Arial" w:hAnsi="Arial"/>
                <w:lang w:val="fr-FR"/>
              </w:rPr>
              <w:t xml:space="preserve">Taille </w:t>
            </w:r>
            <w:r w:rsidR="003D247A" w:rsidRPr="00865724">
              <w:rPr>
                <w:rFonts w:ascii="Arial" w:hAnsi="Arial"/>
                <w:lang w:val="fr-FR"/>
              </w:rPr>
              <w:t>: 2</w:t>
            </w:r>
            <w:r w:rsidR="00D8167E" w:rsidRPr="00865724">
              <w:rPr>
                <w:rFonts w:ascii="Arial" w:hAnsi="Arial"/>
                <w:lang w:val="fr-FR"/>
              </w:rPr>
              <w:t>,</w:t>
            </w:r>
            <w:r w:rsidR="003D247A" w:rsidRPr="00865724">
              <w:rPr>
                <w:rFonts w:ascii="Arial" w:hAnsi="Arial"/>
                <w:lang w:val="fr-FR"/>
              </w:rPr>
              <w:t xml:space="preserve">5 </w:t>
            </w:r>
            <w:r w:rsidRPr="00865724">
              <w:rPr>
                <w:rFonts w:ascii="Arial" w:hAnsi="Arial"/>
                <w:lang w:val="fr-FR"/>
              </w:rPr>
              <w:t>et</w:t>
            </w:r>
            <w:r w:rsidR="003D247A" w:rsidRPr="00865724">
              <w:rPr>
                <w:rFonts w:ascii="Arial" w:hAnsi="Arial"/>
                <w:lang w:val="fr-FR"/>
              </w:rPr>
              <w:t xml:space="preserve"> 4</w:t>
            </w:r>
            <w:r w:rsidR="00D8167E" w:rsidRPr="00865724">
              <w:rPr>
                <w:rFonts w:ascii="Arial" w:hAnsi="Arial"/>
                <w:lang w:val="fr-FR"/>
              </w:rPr>
              <w:t>,</w:t>
            </w:r>
            <w:r w:rsidR="003D247A" w:rsidRPr="00865724">
              <w:rPr>
                <w:rFonts w:ascii="Arial" w:hAnsi="Arial"/>
                <w:lang w:val="fr-FR"/>
              </w:rPr>
              <w:t>5</w:t>
            </w:r>
          </w:p>
        </w:tc>
      </w:tr>
      <w:tr w:rsidR="003D247A" w:rsidRPr="00865724" w14:paraId="0D49AA06" w14:textId="77777777" w:rsidTr="0061694D">
        <w:trPr>
          <w:trHeight w:val="510"/>
          <w:jc w:val="center"/>
        </w:trPr>
        <w:tc>
          <w:tcPr>
            <w:tcW w:w="2972" w:type="dxa"/>
            <w:vAlign w:val="center"/>
          </w:tcPr>
          <w:p w14:paraId="0A1FB9A1" w14:textId="512BF8BE" w:rsidR="003D247A" w:rsidRPr="00865724" w:rsidRDefault="0076300A" w:rsidP="00D120C4">
            <w:pPr>
              <w:jc w:val="both"/>
              <w:rPr>
                <w:rFonts w:ascii="Arial" w:hAnsi="Arial"/>
                <w:b/>
                <w:lang w:val="fr-FR"/>
              </w:rPr>
            </w:pPr>
            <w:r w:rsidRPr="00865724">
              <w:rPr>
                <w:rFonts w:ascii="Arial" w:hAnsi="Arial"/>
                <w:b/>
                <w:lang w:val="fr-FR"/>
              </w:rPr>
              <w:t>Clé ouverte</w:t>
            </w:r>
          </w:p>
        </w:tc>
        <w:tc>
          <w:tcPr>
            <w:tcW w:w="3827" w:type="dxa"/>
            <w:vAlign w:val="center"/>
          </w:tcPr>
          <w:p w14:paraId="2AB93A03" w14:textId="45E37175" w:rsidR="00141F2D" w:rsidRPr="00865724" w:rsidRDefault="00141F2D" w:rsidP="00D120C4">
            <w:pPr>
              <w:pStyle w:val="ItemListinTable"/>
              <w:spacing w:before="48" w:after="48" w:line="240" w:lineRule="auto"/>
              <w:rPr>
                <w:rFonts w:ascii="Arial" w:hAnsi="Arial"/>
              </w:rPr>
            </w:pPr>
            <w:r w:rsidRPr="00865724">
              <w:rPr>
                <w:rFonts w:ascii="Arial" w:eastAsiaTheme="minorEastAsia" w:hAnsi="Arial"/>
              </w:rPr>
              <w:t>M8 (13 mm)</w:t>
            </w:r>
          </w:p>
          <w:p w14:paraId="1963A8CC" w14:textId="02F57E0D" w:rsidR="003D247A" w:rsidRPr="00865724" w:rsidRDefault="003D247A" w:rsidP="00D120C4">
            <w:pPr>
              <w:pStyle w:val="ItemListinTable"/>
              <w:spacing w:before="48" w:after="48" w:line="240" w:lineRule="auto"/>
              <w:rPr>
                <w:rFonts w:ascii="Arial" w:hAnsi="Arial"/>
              </w:rPr>
            </w:pPr>
            <w:r w:rsidRPr="00865724">
              <w:rPr>
                <w:rFonts w:ascii="Arial" w:hAnsi="Arial"/>
              </w:rPr>
              <w:t>M10 (15</w:t>
            </w:r>
            <w:r w:rsidR="005A4EF9" w:rsidRPr="00865724">
              <w:rPr>
                <w:rFonts w:ascii="Arial" w:hAnsi="Arial"/>
              </w:rPr>
              <w:t xml:space="preserve"> </w:t>
            </w:r>
            <w:r w:rsidRPr="00865724">
              <w:rPr>
                <w:rFonts w:ascii="Arial" w:hAnsi="Arial"/>
              </w:rPr>
              <w:t>mm)</w:t>
            </w:r>
          </w:p>
          <w:p w14:paraId="3FED4A56" w14:textId="77777777" w:rsidR="003D247A" w:rsidRPr="00865724" w:rsidRDefault="003D247A" w:rsidP="00D120C4">
            <w:pPr>
              <w:pStyle w:val="ItemListinTable"/>
              <w:spacing w:before="48" w:after="48" w:line="240" w:lineRule="auto"/>
              <w:rPr>
                <w:rFonts w:ascii="Arial" w:hAnsi="Arial"/>
              </w:rPr>
            </w:pPr>
            <w:r w:rsidRPr="00865724">
              <w:rPr>
                <w:rFonts w:ascii="Arial" w:hAnsi="Arial"/>
              </w:rPr>
              <w:t>M16 (24 mm)</w:t>
            </w:r>
          </w:p>
        </w:tc>
      </w:tr>
      <w:tr w:rsidR="003D247A" w:rsidRPr="00865724" w14:paraId="15CD813C" w14:textId="77777777" w:rsidTr="0061694D">
        <w:trPr>
          <w:trHeight w:val="510"/>
          <w:jc w:val="center"/>
        </w:trPr>
        <w:tc>
          <w:tcPr>
            <w:tcW w:w="2972" w:type="dxa"/>
            <w:vAlign w:val="center"/>
          </w:tcPr>
          <w:p w14:paraId="63A87001" w14:textId="77777777" w:rsidR="0076300A" w:rsidRPr="00865724" w:rsidRDefault="0076300A" w:rsidP="00D120C4">
            <w:pPr>
              <w:jc w:val="both"/>
              <w:rPr>
                <w:rFonts w:ascii="Arial" w:hAnsi="Arial"/>
                <w:b/>
                <w:lang w:val="fr-FR"/>
              </w:rPr>
            </w:pPr>
            <w:r w:rsidRPr="00865724">
              <w:rPr>
                <w:rFonts w:ascii="Arial" w:hAnsi="Arial"/>
                <w:b/>
                <w:lang w:val="fr-FR"/>
              </w:rPr>
              <w:t xml:space="preserve">Clé à cliquet avec </w:t>
            </w:r>
          </w:p>
          <w:p w14:paraId="1CE85967" w14:textId="3BF5E6EA" w:rsidR="003D247A" w:rsidRPr="00865724" w:rsidRDefault="0076300A" w:rsidP="00D120C4">
            <w:pPr>
              <w:jc w:val="both"/>
              <w:rPr>
                <w:rFonts w:ascii="Arial" w:hAnsi="Arial"/>
                <w:b/>
                <w:lang w:val="fr-FR"/>
              </w:rPr>
            </w:pPr>
            <w:r w:rsidRPr="00865724">
              <w:rPr>
                <w:rFonts w:ascii="Arial" w:hAnsi="Arial"/>
                <w:b/>
                <w:lang w:val="fr-FR"/>
              </w:rPr>
              <w:t>douille et extension</w:t>
            </w:r>
          </w:p>
        </w:tc>
        <w:tc>
          <w:tcPr>
            <w:tcW w:w="3827" w:type="dxa"/>
            <w:vAlign w:val="center"/>
          </w:tcPr>
          <w:p w14:paraId="1298FEA9" w14:textId="77777777" w:rsidR="00141F2D" w:rsidRPr="00865724" w:rsidRDefault="00141F2D" w:rsidP="00D120C4">
            <w:pPr>
              <w:pStyle w:val="ItemListinTable"/>
              <w:spacing w:before="48" w:after="48" w:line="240" w:lineRule="auto"/>
              <w:rPr>
                <w:rFonts w:ascii="Arial" w:hAnsi="Arial"/>
              </w:rPr>
            </w:pPr>
            <w:r w:rsidRPr="00865724">
              <w:rPr>
                <w:rFonts w:ascii="Arial" w:eastAsiaTheme="minorEastAsia" w:hAnsi="Arial"/>
              </w:rPr>
              <w:t>M8 (13 mm)</w:t>
            </w:r>
          </w:p>
          <w:p w14:paraId="5D0337D8" w14:textId="2FE4A5CA" w:rsidR="003D247A" w:rsidRPr="00865724" w:rsidRDefault="003D247A" w:rsidP="00D120C4">
            <w:pPr>
              <w:pStyle w:val="ItemListinTable"/>
              <w:spacing w:before="48" w:after="48" w:line="240" w:lineRule="auto"/>
              <w:rPr>
                <w:rFonts w:ascii="Arial" w:hAnsi="Arial"/>
              </w:rPr>
            </w:pPr>
            <w:r w:rsidRPr="00865724">
              <w:rPr>
                <w:rFonts w:ascii="Arial" w:hAnsi="Arial"/>
              </w:rPr>
              <w:t>M10 (15</w:t>
            </w:r>
            <w:r w:rsidR="005A4EF9" w:rsidRPr="00865724">
              <w:rPr>
                <w:rFonts w:ascii="Arial" w:hAnsi="Arial"/>
              </w:rPr>
              <w:t xml:space="preserve"> </w:t>
            </w:r>
            <w:r w:rsidRPr="00865724">
              <w:rPr>
                <w:rFonts w:ascii="Arial" w:hAnsi="Arial"/>
              </w:rPr>
              <w:t>mm)</w:t>
            </w:r>
          </w:p>
          <w:p w14:paraId="25DC76FD" w14:textId="77777777" w:rsidR="003D247A" w:rsidRPr="00865724" w:rsidRDefault="003D247A" w:rsidP="00D120C4">
            <w:pPr>
              <w:pStyle w:val="ItemListinTable"/>
              <w:spacing w:before="48" w:after="48" w:line="240" w:lineRule="auto"/>
              <w:rPr>
                <w:rFonts w:ascii="Arial" w:hAnsi="Arial"/>
              </w:rPr>
            </w:pPr>
            <w:r w:rsidRPr="00865724">
              <w:rPr>
                <w:rFonts w:ascii="Arial" w:hAnsi="Arial"/>
              </w:rPr>
              <w:t>M16 (24 mm)</w:t>
            </w:r>
          </w:p>
        </w:tc>
      </w:tr>
      <w:tr w:rsidR="003D247A" w:rsidRPr="00865724" w14:paraId="236F6C5A" w14:textId="77777777" w:rsidTr="0061694D">
        <w:trPr>
          <w:trHeight w:val="510"/>
          <w:jc w:val="center"/>
        </w:trPr>
        <w:tc>
          <w:tcPr>
            <w:tcW w:w="2972" w:type="dxa"/>
            <w:vAlign w:val="center"/>
          </w:tcPr>
          <w:p w14:paraId="07E38C8E" w14:textId="42A39336" w:rsidR="003D247A" w:rsidRPr="00865724" w:rsidRDefault="0076300A" w:rsidP="00D120C4">
            <w:pPr>
              <w:jc w:val="both"/>
              <w:rPr>
                <w:rFonts w:ascii="Arial" w:hAnsi="Arial"/>
                <w:b/>
                <w:lang w:val="fr-FR"/>
              </w:rPr>
            </w:pPr>
            <w:r w:rsidRPr="00865724">
              <w:rPr>
                <w:rFonts w:ascii="Arial" w:hAnsi="Arial"/>
                <w:b/>
                <w:lang w:val="fr-FR"/>
              </w:rPr>
              <w:t>Testeur de tension</w:t>
            </w:r>
          </w:p>
        </w:tc>
        <w:tc>
          <w:tcPr>
            <w:tcW w:w="3827" w:type="dxa"/>
            <w:vAlign w:val="center"/>
          </w:tcPr>
          <w:p w14:paraId="3F93C814" w14:textId="77777777" w:rsidR="003D247A" w:rsidRPr="00865724" w:rsidRDefault="003D247A" w:rsidP="00D120C4">
            <w:pPr>
              <w:jc w:val="both"/>
              <w:rPr>
                <w:rFonts w:ascii="Arial" w:hAnsi="Arial"/>
                <w:lang w:val="fr-FR"/>
              </w:rPr>
            </w:pPr>
            <w:r w:rsidRPr="00865724">
              <w:rPr>
                <w:rFonts w:ascii="Arial" w:hAnsi="Arial"/>
                <w:lang w:val="fr-FR"/>
              </w:rPr>
              <w:t>Standard</w:t>
            </w:r>
          </w:p>
        </w:tc>
      </w:tr>
      <w:tr w:rsidR="003D247A" w:rsidRPr="00865724" w14:paraId="3FE610F6" w14:textId="77777777" w:rsidTr="0061694D">
        <w:trPr>
          <w:trHeight w:val="510"/>
          <w:jc w:val="center"/>
        </w:trPr>
        <w:tc>
          <w:tcPr>
            <w:tcW w:w="2972" w:type="dxa"/>
            <w:vAlign w:val="center"/>
          </w:tcPr>
          <w:p w14:paraId="049C7E4F" w14:textId="309D83EB" w:rsidR="003D247A" w:rsidRPr="00865724" w:rsidRDefault="00540BC7" w:rsidP="00D120C4">
            <w:pPr>
              <w:jc w:val="both"/>
              <w:rPr>
                <w:rFonts w:ascii="Arial" w:hAnsi="Arial"/>
                <w:b/>
                <w:lang w:val="fr-FR"/>
              </w:rPr>
            </w:pPr>
            <w:r w:rsidRPr="00865724">
              <w:rPr>
                <w:rFonts w:ascii="Arial" w:hAnsi="Arial"/>
                <w:b/>
                <w:lang w:val="fr-FR"/>
              </w:rPr>
              <w:t>Multimètre numérique</w:t>
            </w:r>
          </w:p>
        </w:tc>
        <w:tc>
          <w:tcPr>
            <w:tcW w:w="3827" w:type="dxa"/>
            <w:vAlign w:val="center"/>
          </w:tcPr>
          <w:p w14:paraId="02A6465D" w14:textId="77777777" w:rsidR="003D247A" w:rsidRPr="00865724" w:rsidRDefault="003D247A" w:rsidP="00D120C4">
            <w:pPr>
              <w:jc w:val="both"/>
              <w:rPr>
                <w:rFonts w:ascii="Arial" w:hAnsi="Arial"/>
                <w:lang w:val="fr-FR"/>
              </w:rPr>
            </w:pPr>
            <w:r w:rsidRPr="00865724">
              <w:rPr>
                <w:rFonts w:ascii="Arial" w:hAnsi="Arial"/>
                <w:lang w:val="fr-FR"/>
              </w:rPr>
              <w:t>Standard</w:t>
            </w:r>
          </w:p>
        </w:tc>
      </w:tr>
      <w:tr w:rsidR="003D247A" w:rsidRPr="00865724" w14:paraId="11E7FA5C" w14:textId="77777777" w:rsidTr="0061694D">
        <w:trPr>
          <w:trHeight w:val="510"/>
          <w:jc w:val="center"/>
        </w:trPr>
        <w:tc>
          <w:tcPr>
            <w:tcW w:w="2972" w:type="dxa"/>
            <w:vAlign w:val="center"/>
          </w:tcPr>
          <w:p w14:paraId="531A00EB" w14:textId="2CDB2B82" w:rsidR="003D247A" w:rsidRPr="00865724" w:rsidRDefault="00540BC7" w:rsidP="00D120C4">
            <w:pPr>
              <w:rPr>
                <w:rFonts w:ascii="Arial" w:hAnsi="Arial"/>
                <w:b/>
                <w:lang w:val="fr-FR"/>
              </w:rPr>
            </w:pPr>
            <w:r w:rsidRPr="00865724">
              <w:rPr>
                <w:rFonts w:ascii="Arial" w:hAnsi="Arial"/>
                <w:b/>
                <w:lang w:val="fr-FR"/>
              </w:rPr>
              <w:t>Équipement de levage ou chariot élévateur</w:t>
            </w:r>
          </w:p>
        </w:tc>
        <w:tc>
          <w:tcPr>
            <w:tcW w:w="3827" w:type="dxa"/>
            <w:vAlign w:val="center"/>
          </w:tcPr>
          <w:p w14:paraId="27A22165" w14:textId="32A415F9" w:rsidR="003D247A" w:rsidRPr="00865724" w:rsidRDefault="00540BC7" w:rsidP="00D120C4">
            <w:pPr>
              <w:rPr>
                <w:rFonts w:ascii="Arial" w:hAnsi="Arial"/>
                <w:lang w:val="fr-FR"/>
              </w:rPr>
            </w:pPr>
            <w:r w:rsidRPr="00865724">
              <w:rPr>
                <w:rFonts w:ascii="Arial" w:hAnsi="Arial"/>
                <w:lang w:val="fr-FR"/>
              </w:rPr>
              <w:t>Capable de soulever le MaxiCharger en toute sécurité. Voir les différentes spécifications dans les</w:t>
            </w:r>
            <w:r w:rsidR="00551A59" w:rsidRPr="00865724">
              <w:rPr>
                <w:rStyle w:val="Char1"/>
                <w:rFonts w:ascii="Arial" w:hAnsi="Arial" w:cs="Arial"/>
                <w:lang w:val="fr-FR"/>
              </w:rPr>
              <w:t xml:space="preserve"> </w:t>
            </w:r>
            <w:r w:rsidR="001A6FFA" w:rsidRPr="00865724">
              <w:rPr>
                <w:rStyle w:val="Char1"/>
                <w:rFonts w:cs="Arial"/>
                <w:snapToGrid w:val="0"/>
                <w:kern w:val="2"/>
                <w:lang w:val="fr-FR"/>
              </w:rPr>
              <w:fldChar w:fldCharType="begin"/>
            </w:r>
            <w:r w:rsidR="001A6FFA" w:rsidRPr="00865724">
              <w:rPr>
                <w:rStyle w:val="Char1"/>
                <w:rFonts w:ascii="Arial" w:hAnsi="Arial" w:cs="Arial"/>
                <w:snapToGrid w:val="0"/>
                <w:kern w:val="2"/>
                <w:lang w:val="fr-FR"/>
              </w:rPr>
              <w:instrText xml:space="preserve"> REF _Ref114042641 \h  \* MERGEFORMAT </w:instrText>
            </w:r>
            <w:r w:rsidR="001A6FFA" w:rsidRPr="00865724">
              <w:rPr>
                <w:rStyle w:val="Char1"/>
                <w:rFonts w:cs="Arial"/>
                <w:snapToGrid w:val="0"/>
                <w:kern w:val="2"/>
                <w:lang w:val="fr-FR"/>
              </w:rPr>
            </w:r>
            <w:r w:rsidR="001A6FFA" w:rsidRPr="00865724">
              <w:rPr>
                <w:rStyle w:val="Char1"/>
                <w:rFonts w:cs="Arial"/>
                <w:snapToGrid w:val="0"/>
                <w:kern w:val="2"/>
                <w:lang w:val="fr-FR"/>
              </w:rPr>
              <w:fldChar w:fldCharType="separate"/>
            </w:r>
            <w:r w:rsidR="001A6FFA" w:rsidRPr="00865724">
              <w:rPr>
                <w:rStyle w:val="Char1"/>
                <w:rFonts w:ascii="Arial" w:hAnsi="Arial" w:cs="Arial"/>
                <w:snapToGrid w:val="0"/>
                <w:kern w:val="2"/>
                <w:lang w:val="fr-FR"/>
              </w:rPr>
              <w:t>Spécifications techniques</w:t>
            </w:r>
            <w:r w:rsidR="001A6FFA" w:rsidRPr="00865724">
              <w:rPr>
                <w:rStyle w:val="Char1"/>
                <w:rFonts w:cs="Arial"/>
                <w:snapToGrid w:val="0"/>
                <w:kern w:val="2"/>
                <w:lang w:val="fr-FR"/>
              </w:rPr>
              <w:fldChar w:fldCharType="end"/>
            </w:r>
            <w:r w:rsidR="003D247A" w:rsidRPr="00865724">
              <w:rPr>
                <w:rFonts w:ascii="Arial" w:hAnsi="Arial"/>
                <w:lang w:val="fr-FR"/>
              </w:rPr>
              <w:t>.</w:t>
            </w:r>
          </w:p>
        </w:tc>
      </w:tr>
      <w:tr w:rsidR="003D247A" w:rsidRPr="00865724" w14:paraId="1A06CD7D" w14:textId="77777777" w:rsidTr="0061694D">
        <w:trPr>
          <w:trHeight w:val="510"/>
          <w:jc w:val="center"/>
        </w:trPr>
        <w:tc>
          <w:tcPr>
            <w:tcW w:w="2972" w:type="dxa"/>
            <w:vAlign w:val="center"/>
          </w:tcPr>
          <w:p w14:paraId="0B7C46A9" w14:textId="3BF476FC" w:rsidR="003D247A" w:rsidRPr="00865724" w:rsidRDefault="00540BC7" w:rsidP="00D120C4">
            <w:pPr>
              <w:jc w:val="both"/>
              <w:rPr>
                <w:rFonts w:ascii="Arial" w:hAnsi="Arial"/>
                <w:b/>
                <w:lang w:val="fr-FR"/>
              </w:rPr>
            </w:pPr>
            <w:r w:rsidRPr="00865724">
              <w:rPr>
                <w:rFonts w:ascii="Arial" w:hAnsi="Arial"/>
                <w:b/>
                <w:lang w:val="fr-FR"/>
              </w:rPr>
              <w:t>Outil à dénuder les fils</w:t>
            </w:r>
          </w:p>
        </w:tc>
        <w:tc>
          <w:tcPr>
            <w:tcW w:w="3827" w:type="dxa"/>
            <w:vAlign w:val="center"/>
          </w:tcPr>
          <w:p w14:paraId="39AF6D74" w14:textId="6B7F711D" w:rsidR="003D247A" w:rsidRPr="00865724" w:rsidRDefault="00540BC7" w:rsidP="00D120C4">
            <w:pPr>
              <w:jc w:val="both"/>
              <w:rPr>
                <w:rFonts w:ascii="Arial" w:hAnsi="Arial"/>
                <w:lang w:val="fr-FR"/>
              </w:rPr>
            </w:pPr>
            <w:r w:rsidRPr="00865724">
              <w:rPr>
                <w:rFonts w:ascii="Arial" w:hAnsi="Arial"/>
                <w:lang w:val="fr-FR"/>
              </w:rPr>
              <w:t xml:space="preserve">Pour dénuder les fils du câble d'entrée </w:t>
            </w:r>
            <w:r w:rsidR="00037F54" w:rsidRPr="00865724">
              <w:rPr>
                <w:rFonts w:ascii="Arial" w:hAnsi="Arial"/>
                <w:lang w:val="fr-FR"/>
              </w:rPr>
              <w:t>AC</w:t>
            </w:r>
            <w:r w:rsidRPr="00865724">
              <w:rPr>
                <w:rFonts w:ascii="Arial" w:hAnsi="Arial"/>
                <w:lang w:val="fr-FR"/>
              </w:rPr>
              <w:t>.</w:t>
            </w:r>
          </w:p>
        </w:tc>
      </w:tr>
      <w:tr w:rsidR="003D247A" w:rsidRPr="00865724" w14:paraId="33C5283A" w14:textId="77777777" w:rsidTr="0061694D">
        <w:trPr>
          <w:trHeight w:val="510"/>
          <w:jc w:val="center"/>
        </w:trPr>
        <w:tc>
          <w:tcPr>
            <w:tcW w:w="2972" w:type="dxa"/>
            <w:vAlign w:val="center"/>
          </w:tcPr>
          <w:p w14:paraId="1205FFCB" w14:textId="01242034" w:rsidR="003D247A" w:rsidRPr="00865724" w:rsidRDefault="007E0C03" w:rsidP="00D120C4">
            <w:pPr>
              <w:jc w:val="both"/>
              <w:rPr>
                <w:rFonts w:ascii="Arial" w:hAnsi="Arial"/>
                <w:b/>
                <w:lang w:val="fr-FR"/>
              </w:rPr>
            </w:pPr>
            <w:r w:rsidRPr="00865724">
              <w:rPr>
                <w:rFonts w:ascii="Arial" w:hAnsi="Arial"/>
                <w:b/>
                <w:lang w:val="fr-FR"/>
              </w:rPr>
              <w:t>Outils pour cosses de câbles</w:t>
            </w:r>
          </w:p>
        </w:tc>
        <w:tc>
          <w:tcPr>
            <w:tcW w:w="3827" w:type="dxa"/>
            <w:vAlign w:val="center"/>
          </w:tcPr>
          <w:p w14:paraId="0B32B7E3" w14:textId="77CFF16A" w:rsidR="003D247A" w:rsidRPr="00865724" w:rsidRDefault="007E0C03" w:rsidP="00D120C4">
            <w:pPr>
              <w:rPr>
                <w:rFonts w:ascii="Arial" w:hAnsi="Arial"/>
                <w:lang w:val="fr-FR"/>
              </w:rPr>
            </w:pPr>
            <w:r w:rsidRPr="00865724">
              <w:rPr>
                <w:rFonts w:ascii="Arial" w:hAnsi="Arial"/>
                <w:lang w:val="fr-FR"/>
              </w:rPr>
              <w:t xml:space="preserve">Taille </w:t>
            </w:r>
            <w:r w:rsidR="007D1449" w:rsidRPr="00865724">
              <w:rPr>
                <w:rFonts w:ascii="Arial" w:hAnsi="Arial"/>
                <w:lang w:val="fr-FR"/>
              </w:rPr>
              <w:t>: M10 (</w:t>
            </w:r>
            <w:r w:rsidRPr="00865724">
              <w:rPr>
                <w:rFonts w:ascii="Arial" w:hAnsi="Arial"/>
                <w:lang w:val="fr-FR"/>
              </w:rPr>
              <w:t xml:space="preserve">Fils </w:t>
            </w:r>
            <w:r w:rsidR="00037F54" w:rsidRPr="00865724">
              <w:rPr>
                <w:rFonts w:ascii="Arial" w:hAnsi="Arial"/>
                <w:lang w:val="fr-FR"/>
              </w:rPr>
              <w:t>AC</w:t>
            </w:r>
            <w:r w:rsidR="007D1449" w:rsidRPr="00865724">
              <w:rPr>
                <w:rFonts w:ascii="Arial" w:hAnsi="Arial"/>
                <w:lang w:val="fr-FR"/>
              </w:rPr>
              <w:t>)</w:t>
            </w:r>
          </w:p>
        </w:tc>
      </w:tr>
    </w:tbl>
    <w:p w14:paraId="73B4B4A6" w14:textId="5C32EF84" w:rsidR="00E93887" w:rsidRPr="00865724" w:rsidRDefault="007350BC" w:rsidP="00D120C4">
      <w:pPr>
        <w:pStyle w:val="NOTE0"/>
        <w:spacing w:line="240" w:lineRule="auto"/>
        <w:rPr>
          <w:rFonts w:cs="Arial"/>
          <w:lang w:val="fr-FR"/>
        </w:rPr>
      </w:pPr>
      <w:r w:rsidRPr="00865724">
        <w:rPr>
          <w:rFonts w:cs="Arial"/>
          <w:noProof/>
        </w:rPr>
        <w:drawing>
          <wp:anchor distT="0" distB="0" distL="114300" distR="114300" simplePos="0" relativeHeight="252469248" behindDoc="0" locked="0" layoutInCell="1" allowOverlap="1" wp14:anchorId="31B26BE7" wp14:editId="3F1B55DD">
            <wp:simplePos x="0" y="0"/>
            <wp:positionH relativeFrom="margin">
              <wp:align>left</wp:align>
            </wp:positionH>
            <wp:positionV relativeFrom="paragraph">
              <wp:posOffset>50480</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865724">
        <w:rPr>
          <w:rFonts w:cs="Arial"/>
          <w:lang w:val="fr-FR"/>
        </w:rPr>
        <w:t>NOTE</w:t>
      </w:r>
    </w:p>
    <w:p w14:paraId="76834481" w14:textId="2E5271A3" w:rsidR="00E93887" w:rsidRPr="00865724" w:rsidRDefault="007E0C03">
      <w:pPr>
        <w:pStyle w:val="NOTE"/>
        <w:numPr>
          <w:ilvl w:val="0"/>
          <w:numId w:val="44"/>
        </w:numPr>
        <w:spacing w:line="240" w:lineRule="auto"/>
        <w:ind w:left="704"/>
        <w:rPr>
          <w:lang w:val="fr-FR"/>
        </w:rPr>
      </w:pPr>
      <w:r w:rsidRPr="00865724">
        <w:rPr>
          <w:lang w:val="fr-FR"/>
        </w:rPr>
        <w:t>Les outils mentionnés ci-dessus ne sont pas fournis. Assurez-vous d'avoir préparé tous les outils avant l'installation.</w:t>
      </w:r>
    </w:p>
    <w:p w14:paraId="24E800FA" w14:textId="144F5FD1" w:rsidR="00E93887" w:rsidRPr="00865724" w:rsidRDefault="007E0C03">
      <w:pPr>
        <w:pStyle w:val="NOTE"/>
        <w:numPr>
          <w:ilvl w:val="0"/>
          <w:numId w:val="44"/>
        </w:numPr>
        <w:spacing w:line="240" w:lineRule="auto"/>
        <w:ind w:left="704"/>
        <w:rPr>
          <w:rFonts w:eastAsiaTheme="minorEastAsia"/>
          <w:lang w:val="fr-FR"/>
        </w:rPr>
      </w:pPr>
      <w:r w:rsidRPr="00865724">
        <w:rPr>
          <w:lang w:val="fr-FR"/>
        </w:rPr>
        <w:t>Cette liste d'outils ne comprend pas nécessairement tous les outils dont vous pourriez avoir besoin.</w:t>
      </w:r>
    </w:p>
    <w:p w14:paraId="6C402C63" w14:textId="77777777" w:rsidR="00E93887" w:rsidRPr="00865724" w:rsidRDefault="00E93887" w:rsidP="00D120C4">
      <w:pPr>
        <w:spacing w:line="240" w:lineRule="auto"/>
        <w:rPr>
          <w:lang w:val="fr-FR"/>
        </w:rPr>
        <w:sectPr w:rsidR="00E93887" w:rsidRPr="00865724" w:rsidSect="00D26989">
          <w:pgSz w:w="8392" w:h="11907"/>
          <w:pgMar w:top="567" w:right="567" w:bottom="567" w:left="567" w:header="0" w:footer="340" w:gutter="0"/>
          <w:cols w:space="720"/>
          <w:docGrid w:linePitch="245"/>
        </w:sectPr>
      </w:pPr>
    </w:p>
    <w:p w14:paraId="731CA02C" w14:textId="601D97B8" w:rsidR="00B47419" w:rsidRPr="00865724" w:rsidRDefault="003C6F4C" w:rsidP="00D120C4">
      <w:pPr>
        <w:pStyle w:val="10"/>
        <w:rPr>
          <w:lang w:val="fr-FR"/>
        </w:rPr>
      </w:pPr>
      <w:bookmarkStart w:id="111" w:name="_Toc106900404"/>
      <w:bookmarkStart w:id="112" w:name="_Toc106983276"/>
      <w:bookmarkStart w:id="113" w:name="_Toc120622645"/>
      <w:r w:rsidRPr="00865724">
        <w:rPr>
          <w:noProof/>
        </w:rPr>
        <w:lastRenderedPageBreak/>
        <w:drawing>
          <wp:anchor distT="0" distB="0" distL="114300" distR="114300" simplePos="0" relativeHeight="252311552" behindDoc="0" locked="0" layoutInCell="1" allowOverlap="1" wp14:anchorId="4DF51AA2" wp14:editId="6426CE4F">
            <wp:simplePos x="0" y="0"/>
            <wp:positionH relativeFrom="leftMargin">
              <wp:posOffset>353060</wp:posOffset>
            </wp:positionH>
            <wp:positionV relativeFrom="paragraph">
              <wp:posOffset>713315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B47419" w:rsidRPr="00865724">
        <w:rPr>
          <w:lang w:val="fr-FR"/>
        </w:rPr>
        <w:t>Installation</w:t>
      </w:r>
      <w:bookmarkEnd w:id="111"/>
      <w:bookmarkEnd w:id="112"/>
      <w:bookmarkEnd w:id="113"/>
    </w:p>
    <w:p w14:paraId="6D93632F" w14:textId="1A8E4C9B" w:rsidR="00B80BE6" w:rsidRPr="00865724" w:rsidRDefault="00B80BE6" w:rsidP="00D120C4">
      <w:pPr>
        <w:pStyle w:val="NOTE0"/>
        <w:spacing w:line="240" w:lineRule="auto"/>
        <w:rPr>
          <w:rFonts w:cs="Arial"/>
          <w:lang w:val="fr-FR"/>
        </w:rPr>
      </w:pPr>
      <w:bookmarkStart w:id="114" w:name="5.1_General_installation_procedure"/>
      <w:bookmarkStart w:id="115" w:name="_bookmark72"/>
      <w:bookmarkStart w:id="116" w:name="_Toc102657984"/>
      <w:bookmarkEnd w:id="114"/>
      <w:bookmarkEnd w:id="115"/>
      <w:r w:rsidRPr="00865724">
        <w:rPr>
          <w:rFonts w:cs="Arial"/>
          <w:lang w:val="fr-FR"/>
        </w:rPr>
        <w:t>IMPORTANT</w:t>
      </w:r>
    </w:p>
    <w:p w14:paraId="4A50E295" w14:textId="35866A2E" w:rsidR="00B80BE6" w:rsidRPr="00865724" w:rsidRDefault="007E0C03">
      <w:pPr>
        <w:pStyle w:val="NOTE"/>
        <w:numPr>
          <w:ilvl w:val="0"/>
          <w:numId w:val="45"/>
        </w:numPr>
        <w:spacing w:line="240" w:lineRule="auto"/>
        <w:ind w:left="704"/>
        <w:rPr>
          <w:lang w:val="fr-FR"/>
        </w:rPr>
      </w:pPr>
      <w:r w:rsidRPr="00865724">
        <w:rPr>
          <w:lang w:val="fr-FR"/>
        </w:rPr>
        <w:t>L'installation doit être effectuée par l'Ingénieur d'installation.</w:t>
      </w:r>
    </w:p>
    <w:p w14:paraId="1C11462C" w14:textId="5C241E40" w:rsidR="00B80BE6" w:rsidRPr="00865724" w:rsidRDefault="007E0C03">
      <w:pPr>
        <w:pStyle w:val="NOTE"/>
        <w:numPr>
          <w:ilvl w:val="0"/>
          <w:numId w:val="45"/>
        </w:numPr>
        <w:spacing w:line="240" w:lineRule="auto"/>
        <w:ind w:left="704"/>
        <w:rPr>
          <w:lang w:val="fr-FR"/>
        </w:rPr>
      </w:pPr>
      <w:r w:rsidRPr="00865724">
        <w:rPr>
          <w:lang w:val="fr-FR"/>
        </w:rPr>
        <w:t>Assurez-vous que tous les permis requis sont accordés par les autorités locales.</w:t>
      </w:r>
    </w:p>
    <w:p w14:paraId="5DBDC9DE" w14:textId="491CBCF9" w:rsidR="00B80BE6" w:rsidRPr="00865724" w:rsidRDefault="007E0C03">
      <w:pPr>
        <w:pStyle w:val="NOTE"/>
        <w:numPr>
          <w:ilvl w:val="0"/>
          <w:numId w:val="45"/>
        </w:numPr>
        <w:spacing w:line="240" w:lineRule="auto"/>
        <w:ind w:left="704"/>
        <w:rPr>
          <w:lang w:val="fr-FR"/>
        </w:rPr>
      </w:pPr>
      <w:r w:rsidRPr="00865724">
        <w:rPr>
          <w:lang w:val="fr-FR"/>
        </w:rPr>
        <w:t xml:space="preserve">Assurez-vous que le câble d'entrée </w:t>
      </w:r>
      <w:r w:rsidR="00037F54" w:rsidRPr="00865724">
        <w:rPr>
          <w:lang w:val="fr-FR"/>
        </w:rPr>
        <w:t>AC</w:t>
      </w:r>
      <w:r w:rsidRPr="00865724">
        <w:rPr>
          <w:lang w:val="fr-FR"/>
        </w:rPr>
        <w:t xml:space="preserve"> est disponible.</w:t>
      </w:r>
    </w:p>
    <w:p w14:paraId="54F63937" w14:textId="52D8188A" w:rsidR="00B80BE6" w:rsidRPr="00865724" w:rsidRDefault="001357E9">
      <w:pPr>
        <w:pStyle w:val="NOTE"/>
        <w:numPr>
          <w:ilvl w:val="0"/>
          <w:numId w:val="45"/>
        </w:numPr>
        <w:spacing w:line="240" w:lineRule="auto"/>
        <w:ind w:left="704"/>
        <w:rPr>
          <w:lang w:val="fr-FR"/>
        </w:rPr>
      </w:pPr>
      <w:r w:rsidRPr="00865724">
        <w:rPr>
          <w:lang w:val="fr-FR"/>
        </w:rPr>
        <w:t>Assurez-vous que les outils pour l'installation sont prêts</w:t>
      </w:r>
      <w:r w:rsidR="008A73C9" w:rsidRPr="00865724">
        <w:rPr>
          <w:lang w:val="fr-FR"/>
        </w:rPr>
        <w:t xml:space="preserve">, </w:t>
      </w:r>
      <w:r w:rsidRPr="00865724">
        <w:rPr>
          <w:lang w:val="fr-FR"/>
        </w:rPr>
        <w:t>voir le</w:t>
      </w:r>
      <w:r w:rsidR="008A73C9" w:rsidRPr="00865724">
        <w:rPr>
          <w:lang w:val="fr-FR"/>
        </w:rPr>
        <w:t xml:space="preserve"> </w:t>
      </w:r>
      <w:r w:rsidR="008A73C9" w:rsidRPr="00865724">
        <w:rPr>
          <w:rStyle w:val="Char1"/>
          <w:rFonts w:cs="Arial"/>
          <w:lang w:val="fr-FR"/>
        </w:rPr>
        <w:fldChar w:fldCharType="begin"/>
      </w:r>
      <w:r w:rsidR="008A73C9" w:rsidRPr="00865724">
        <w:rPr>
          <w:rStyle w:val="Char1"/>
          <w:rFonts w:cs="Arial"/>
          <w:lang w:val="fr-FR"/>
        </w:rPr>
        <w:instrText xml:space="preserve"> REF _Ref103021095 \h  \* MERGEFORMAT </w:instrText>
      </w:r>
      <w:r w:rsidR="008A73C9" w:rsidRPr="00865724">
        <w:rPr>
          <w:rStyle w:val="Char1"/>
          <w:rFonts w:cs="Arial"/>
          <w:lang w:val="fr-FR"/>
        </w:rPr>
      </w:r>
      <w:r w:rsidR="008A73C9" w:rsidRPr="00865724">
        <w:rPr>
          <w:rStyle w:val="Char1"/>
          <w:rFonts w:cs="Arial"/>
          <w:lang w:val="fr-FR"/>
        </w:rPr>
        <w:fldChar w:fldCharType="separate"/>
      </w:r>
      <w:r w:rsidR="00A71ED2" w:rsidRPr="00865724">
        <w:rPr>
          <w:rStyle w:val="Char1"/>
          <w:rFonts w:cs="Arial"/>
          <w:lang w:val="fr-FR"/>
        </w:rPr>
        <w:t>Table</w:t>
      </w:r>
      <w:r w:rsidRPr="00865724">
        <w:rPr>
          <w:rStyle w:val="Char1"/>
          <w:rFonts w:cs="Arial"/>
          <w:lang w:val="fr-FR"/>
        </w:rPr>
        <w:t>au</w:t>
      </w:r>
      <w:r w:rsidR="00A71ED2" w:rsidRPr="00865724">
        <w:rPr>
          <w:rStyle w:val="Char1"/>
          <w:rFonts w:cs="Arial"/>
          <w:lang w:val="fr-FR"/>
        </w:rPr>
        <w:t xml:space="preserve"> 4</w:t>
      </w:r>
      <w:r w:rsidR="00A71ED2" w:rsidRPr="00865724">
        <w:rPr>
          <w:rStyle w:val="Char1"/>
          <w:rFonts w:cs="Arial"/>
          <w:lang w:val="fr-FR"/>
        </w:rPr>
        <w:noBreakHyphen/>
        <w:t xml:space="preserve">2 </w:t>
      </w:r>
      <w:r w:rsidRPr="00865724">
        <w:rPr>
          <w:rStyle w:val="Char1"/>
          <w:rFonts w:cs="Arial"/>
          <w:lang w:val="fr-FR"/>
        </w:rPr>
        <w:t>Outils d'i</w:t>
      </w:r>
      <w:r w:rsidR="00A71ED2" w:rsidRPr="00865724">
        <w:rPr>
          <w:rStyle w:val="Char1"/>
          <w:rFonts w:cs="Arial"/>
          <w:lang w:val="fr-FR"/>
        </w:rPr>
        <w:t>nstallation</w:t>
      </w:r>
      <w:r w:rsidR="008A73C9" w:rsidRPr="00865724">
        <w:rPr>
          <w:rStyle w:val="Char1"/>
          <w:rFonts w:cs="Arial"/>
          <w:lang w:val="fr-FR"/>
        </w:rPr>
        <w:fldChar w:fldCharType="end"/>
      </w:r>
      <w:r w:rsidR="00B80BE6" w:rsidRPr="00865724">
        <w:rPr>
          <w:lang w:val="fr-FR"/>
        </w:rPr>
        <w:t>.</w:t>
      </w:r>
    </w:p>
    <w:p w14:paraId="4CFC4AA2" w14:textId="4F0223BA" w:rsidR="007350BC" w:rsidRPr="00865724" w:rsidRDefault="001357E9">
      <w:pPr>
        <w:pStyle w:val="NOTE"/>
        <w:numPr>
          <w:ilvl w:val="0"/>
          <w:numId w:val="45"/>
        </w:numPr>
        <w:spacing w:line="240" w:lineRule="auto"/>
        <w:ind w:left="704"/>
        <w:rPr>
          <w:lang w:val="fr-FR"/>
        </w:rPr>
      </w:pPr>
      <w:r w:rsidRPr="00865724">
        <w:rPr>
          <w:lang w:val="fr-FR"/>
        </w:rPr>
        <w:t>Vérifiez l'état de connexion des câbles et les tensions avant de mettre le MaxiCharger sous tension.</w:t>
      </w:r>
    </w:p>
    <w:p w14:paraId="04FDDE95" w14:textId="4A32BF09" w:rsidR="00B80BE6" w:rsidRPr="00865724" w:rsidRDefault="001357E9">
      <w:pPr>
        <w:pStyle w:val="NOTE"/>
        <w:numPr>
          <w:ilvl w:val="0"/>
          <w:numId w:val="45"/>
        </w:numPr>
        <w:spacing w:line="240" w:lineRule="auto"/>
        <w:ind w:left="704"/>
        <w:rPr>
          <w:lang w:val="fr-FR"/>
        </w:rPr>
      </w:pPr>
      <w:r w:rsidRPr="00865724">
        <w:rPr>
          <w:lang w:val="fr-FR"/>
        </w:rPr>
        <w:t xml:space="preserve">Assurez-vous qu'il n'y a pas de tension sur le câble d'entrée </w:t>
      </w:r>
      <w:r w:rsidR="00037F54" w:rsidRPr="00865724">
        <w:rPr>
          <w:lang w:val="fr-FR"/>
        </w:rPr>
        <w:t>AC</w:t>
      </w:r>
      <w:r w:rsidRPr="00865724">
        <w:rPr>
          <w:lang w:val="fr-FR"/>
        </w:rPr>
        <w:t xml:space="preserve"> pendant toute la procédure d'installation.</w:t>
      </w:r>
    </w:p>
    <w:p w14:paraId="1A50A750" w14:textId="0A0A89BC" w:rsidR="00B80BE6" w:rsidRPr="00865724" w:rsidRDefault="001357E9" w:rsidP="00D120C4">
      <w:pPr>
        <w:pStyle w:val="a1"/>
        <w:spacing w:line="240" w:lineRule="auto"/>
        <w:rPr>
          <w:rFonts w:cs="Arial"/>
          <w:lang w:val="fr-FR"/>
        </w:rPr>
      </w:pPr>
      <w:r w:rsidRPr="00865724">
        <w:rPr>
          <w:rFonts w:cs="Arial"/>
          <w:lang w:val="fr-FR"/>
        </w:rPr>
        <w:t>Pour effectuer l'installation (procédure générale)</w:t>
      </w:r>
    </w:p>
    <w:p w14:paraId="27186699" w14:textId="2C848B8A" w:rsidR="00B80BE6" w:rsidRPr="00865724" w:rsidRDefault="001357E9" w:rsidP="00D120C4">
      <w:pPr>
        <w:pStyle w:val="a0"/>
        <w:numPr>
          <w:ilvl w:val="0"/>
          <w:numId w:val="17"/>
        </w:numPr>
        <w:spacing w:line="240" w:lineRule="auto"/>
        <w:rPr>
          <w:rFonts w:cs="Arial"/>
          <w:lang w:val="fr-FR"/>
        </w:rPr>
      </w:pPr>
      <w:r w:rsidRPr="00865724">
        <w:rPr>
          <w:rStyle w:val="Char0"/>
          <w:rFonts w:cs="Arial"/>
          <w:lang w:val="fr-FR"/>
        </w:rPr>
        <w:t>Préparez le site et déballez le MaxiCharger.</w:t>
      </w:r>
    </w:p>
    <w:p w14:paraId="12568D5D" w14:textId="147141CA" w:rsidR="00B80BE6" w:rsidRPr="00865724" w:rsidRDefault="001357E9" w:rsidP="00D120C4">
      <w:pPr>
        <w:pStyle w:val="a0"/>
        <w:numPr>
          <w:ilvl w:val="0"/>
          <w:numId w:val="17"/>
        </w:numPr>
        <w:spacing w:line="240" w:lineRule="auto"/>
        <w:rPr>
          <w:rFonts w:cs="Arial"/>
          <w:lang w:val="fr-FR"/>
        </w:rPr>
      </w:pPr>
      <w:r w:rsidRPr="00865724">
        <w:rPr>
          <w:rFonts w:cs="Arial"/>
          <w:lang w:val="fr-FR"/>
        </w:rPr>
        <w:t>Installez l'armoire.</w:t>
      </w:r>
    </w:p>
    <w:p w14:paraId="26E23A32" w14:textId="226B3E5D" w:rsidR="00037018" w:rsidRPr="00865724" w:rsidRDefault="001357E9" w:rsidP="00D120C4">
      <w:pPr>
        <w:pStyle w:val="a0"/>
        <w:numPr>
          <w:ilvl w:val="0"/>
          <w:numId w:val="17"/>
        </w:numPr>
        <w:spacing w:line="240" w:lineRule="auto"/>
        <w:rPr>
          <w:rFonts w:cs="Arial"/>
          <w:lang w:val="fr-FR"/>
        </w:rPr>
      </w:pPr>
      <w:r w:rsidRPr="00865724">
        <w:rPr>
          <w:rFonts w:cs="Arial"/>
          <w:lang w:val="fr-FR"/>
        </w:rPr>
        <w:t>Préparez l'installation des câbles.</w:t>
      </w:r>
    </w:p>
    <w:p w14:paraId="1D79DF8F" w14:textId="3A852C99" w:rsidR="00B80BE6" w:rsidRPr="00865724" w:rsidRDefault="001357E9" w:rsidP="00D120C4">
      <w:pPr>
        <w:pStyle w:val="a0"/>
        <w:numPr>
          <w:ilvl w:val="0"/>
          <w:numId w:val="17"/>
        </w:numPr>
        <w:spacing w:line="240" w:lineRule="auto"/>
        <w:rPr>
          <w:rFonts w:cs="Arial"/>
          <w:lang w:val="fr-FR"/>
        </w:rPr>
      </w:pPr>
      <w:r w:rsidRPr="00865724">
        <w:rPr>
          <w:rFonts w:cs="Arial"/>
          <w:lang w:val="fr-FR"/>
        </w:rPr>
        <w:t>Connectez les fils électriques.</w:t>
      </w:r>
    </w:p>
    <w:p w14:paraId="67824252" w14:textId="1E3B0D61" w:rsidR="00B80BE6" w:rsidRPr="00865724" w:rsidRDefault="001357E9" w:rsidP="00D120C4">
      <w:pPr>
        <w:pStyle w:val="a0"/>
        <w:numPr>
          <w:ilvl w:val="0"/>
          <w:numId w:val="17"/>
        </w:numPr>
        <w:spacing w:line="240" w:lineRule="auto"/>
        <w:rPr>
          <w:rFonts w:cs="Arial"/>
          <w:lang w:val="fr-FR"/>
        </w:rPr>
      </w:pPr>
      <w:r w:rsidRPr="00865724">
        <w:rPr>
          <w:rFonts w:cs="Arial"/>
          <w:lang w:val="fr-FR"/>
        </w:rPr>
        <w:t>Installez les modules de charge.</w:t>
      </w:r>
    </w:p>
    <w:p w14:paraId="0B3727AC" w14:textId="63137B2E" w:rsidR="00B80BE6" w:rsidRPr="00865724" w:rsidRDefault="001357E9" w:rsidP="00D120C4">
      <w:pPr>
        <w:pStyle w:val="a0"/>
        <w:numPr>
          <w:ilvl w:val="0"/>
          <w:numId w:val="17"/>
        </w:numPr>
        <w:spacing w:line="240" w:lineRule="auto"/>
        <w:rPr>
          <w:rFonts w:cs="Arial"/>
          <w:lang w:val="fr-FR"/>
        </w:rPr>
      </w:pPr>
      <w:r w:rsidRPr="00865724">
        <w:rPr>
          <w:rFonts w:cs="Arial"/>
          <w:lang w:val="fr-FR"/>
        </w:rPr>
        <w:t>Installez le dispositif externe à courant résiduel.</w:t>
      </w:r>
    </w:p>
    <w:p w14:paraId="5DF9A9D4" w14:textId="1DD9E849" w:rsidR="00B80BE6" w:rsidRPr="00865724" w:rsidRDefault="004A5A62" w:rsidP="00D120C4">
      <w:pPr>
        <w:pStyle w:val="a0"/>
        <w:numPr>
          <w:ilvl w:val="0"/>
          <w:numId w:val="17"/>
        </w:numPr>
        <w:spacing w:line="240" w:lineRule="auto"/>
        <w:rPr>
          <w:rFonts w:cs="Arial"/>
          <w:lang w:val="fr-FR"/>
        </w:rPr>
      </w:pPr>
      <w:r w:rsidRPr="00865724">
        <w:rPr>
          <w:rFonts w:cs="Arial"/>
          <w:lang w:val="fr-FR"/>
        </w:rPr>
        <w:t>Préparez la mise en service.</w:t>
      </w:r>
    </w:p>
    <w:p w14:paraId="2D741D2E" w14:textId="77777777" w:rsidR="00763535" w:rsidRPr="00865724" w:rsidRDefault="00763535" w:rsidP="00D120C4">
      <w:pPr>
        <w:spacing w:line="240" w:lineRule="auto"/>
        <w:rPr>
          <w:lang w:val="fr-FR"/>
        </w:rPr>
        <w:sectPr w:rsidR="00763535" w:rsidRPr="00865724" w:rsidSect="00D26989">
          <w:pgSz w:w="8392" w:h="11907"/>
          <w:pgMar w:top="567" w:right="567" w:bottom="567" w:left="567" w:header="340" w:footer="340" w:gutter="0"/>
          <w:cols w:space="720"/>
          <w:docGrid w:linePitch="245"/>
        </w:sectPr>
      </w:pPr>
      <w:bookmarkStart w:id="117" w:name="5.2_Site_preparation"/>
      <w:bookmarkStart w:id="118" w:name="_bookmark73"/>
      <w:bookmarkStart w:id="119" w:name="5.3_Prepare_the_foundation"/>
      <w:bookmarkStart w:id="120" w:name="_bookmark76"/>
      <w:bookmarkStart w:id="121" w:name="_Toc102657949"/>
      <w:bookmarkStart w:id="122" w:name="_Ref102745363"/>
      <w:bookmarkStart w:id="123" w:name="_Ref102753598"/>
      <w:bookmarkEnd w:id="116"/>
      <w:bookmarkEnd w:id="117"/>
      <w:bookmarkEnd w:id="118"/>
      <w:bookmarkEnd w:id="119"/>
      <w:bookmarkEnd w:id="120"/>
    </w:p>
    <w:p w14:paraId="27A45953" w14:textId="0BA3A7C2" w:rsidR="00406AB9" w:rsidRPr="00865724" w:rsidRDefault="004A5A62" w:rsidP="00D120C4">
      <w:pPr>
        <w:pStyle w:val="2"/>
        <w:spacing w:before="240" w:line="240" w:lineRule="auto"/>
        <w:rPr>
          <w:rFonts w:cs="Arial"/>
          <w:lang w:val="fr-FR"/>
        </w:rPr>
      </w:pPr>
      <w:bookmarkStart w:id="124" w:name="_Toc120622646"/>
      <w:bookmarkEnd w:id="121"/>
      <w:bookmarkEnd w:id="122"/>
      <w:r w:rsidRPr="00865724">
        <w:rPr>
          <w:rFonts w:cs="Arial"/>
          <w:lang w:val="fr-FR"/>
        </w:rPr>
        <w:lastRenderedPageBreak/>
        <w:t>Préparation du site d'installation</w:t>
      </w:r>
      <w:bookmarkEnd w:id="124"/>
    </w:p>
    <w:p w14:paraId="78F717BF" w14:textId="43D6D088" w:rsidR="00406AB9" w:rsidRPr="00865724" w:rsidRDefault="004A5A62" w:rsidP="00D120C4">
      <w:pPr>
        <w:pStyle w:val="EN"/>
        <w:spacing w:line="240" w:lineRule="auto"/>
        <w:rPr>
          <w:lang w:val="fr-FR"/>
        </w:rPr>
      </w:pPr>
      <w:bookmarkStart w:id="125" w:name="_Toc101985064"/>
      <w:bookmarkStart w:id="126" w:name="_Toc102030860"/>
      <w:bookmarkStart w:id="127" w:name="_Toc102068907"/>
      <w:bookmarkStart w:id="128" w:name="_Toc102122043"/>
      <w:bookmarkStart w:id="129" w:name="_Toc102147239"/>
      <w:bookmarkStart w:id="130" w:name="_Toc102147424"/>
      <w:bookmarkStart w:id="131" w:name="_Toc102657950"/>
      <w:bookmarkStart w:id="132" w:name="_Toc102749394"/>
      <w:bookmarkStart w:id="133" w:name="_Toc102750993"/>
      <w:bookmarkStart w:id="134" w:name="_Toc102751148"/>
      <w:bookmarkStart w:id="135" w:name="_Toc102751306"/>
      <w:bookmarkStart w:id="136" w:name="_Toc102759523"/>
      <w:bookmarkStart w:id="137" w:name="_Toc102842447"/>
      <w:bookmarkStart w:id="138" w:name="_Toc102845729"/>
      <w:bookmarkStart w:id="139" w:name="_Toc102846960"/>
      <w:bookmarkStart w:id="140" w:name="_Toc103009037"/>
      <w:bookmarkStart w:id="141" w:name="_Toc103105613"/>
      <w:bookmarkStart w:id="142" w:name="_Toc103185662"/>
      <w:bookmarkStart w:id="143" w:name="_Toc103194668"/>
      <w:bookmarkStart w:id="144" w:name="_Toc103194760"/>
      <w:bookmarkStart w:id="145" w:name="_Toc103195826"/>
      <w:bookmarkStart w:id="146" w:name="_Toc103247642"/>
      <w:bookmarkStart w:id="147" w:name="_Toc103278884"/>
      <w:bookmarkStart w:id="148" w:name="_Toc103364598"/>
      <w:bookmarkStart w:id="149" w:name="_Toc103364932"/>
      <w:bookmarkStart w:id="150" w:name="_Toc103365032"/>
      <w:bookmarkStart w:id="151" w:name="_Toc103471715"/>
      <w:bookmarkStart w:id="152" w:name="_Toc103606550"/>
      <w:bookmarkStart w:id="153" w:name="_Toc103624163"/>
      <w:bookmarkStart w:id="154" w:name="_Toc103786346"/>
      <w:bookmarkStart w:id="155" w:name="_Toc104904471"/>
      <w:bookmarkStart w:id="156" w:name="_Toc104904635"/>
      <w:bookmarkStart w:id="157" w:name="_Toc104904733"/>
      <w:bookmarkStart w:id="158" w:name="_Toc104904831"/>
      <w:bookmarkStart w:id="159" w:name="_Toc104904926"/>
      <w:bookmarkStart w:id="160" w:name="_Toc104911867"/>
      <w:bookmarkStart w:id="161" w:name="_Toc104918078"/>
      <w:bookmarkStart w:id="162" w:name="_Toc105080790"/>
      <w:bookmarkStart w:id="163" w:name="_Toc105487681"/>
      <w:bookmarkStart w:id="164" w:name="_Toc105573359"/>
      <w:bookmarkStart w:id="165" w:name="_Toc106091505"/>
      <w:bookmarkStart w:id="166" w:name="_Toc106787002"/>
      <w:bookmarkStart w:id="167" w:name="_Toc106788457"/>
      <w:bookmarkStart w:id="168" w:name="_Toc106789620"/>
      <w:bookmarkStart w:id="169" w:name="_Toc106789861"/>
      <w:bookmarkStart w:id="170" w:name="_Toc106900009"/>
      <w:bookmarkStart w:id="171" w:name="_Toc106900406"/>
      <w:bookmarkStart w:id="172" w:name="_Toc106956537"/>
      <w:bookmarkStart w:id="173" w:name="_Toc106983278"/>
      <w:bookmarkStart w:id="174" w:name="_Toc108462278"/>
      <w:bookmarkStart w:id="175" w:name="_Toc113974775"/>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r w:rsidRPr="00865724">
        <w:rPr>
          <w:lang w:val="fr-FR"/>
        </w:rPr>
        <w:t xml:space="preserve">La conception du site d'installation est une condition préalable pour déterminer les besoins en matière de conduits et de câblage entre le </w:t>
      </w:r>
      <w:r w:rsidR="00495726" w:rsidRPr="00865724">
        <w:rPr>
          <w:lang w:val="fr-FR"/>
        </w:rPr>
        <w:t>tableau</w:t>
      </w:r>
      <w:r w:rsidRPr="00865724">
        <w:rPr>
          <w:lang w:val="fr-FR"/>
        </w:rPr>
        <w:t xml:space="preserve"> et les places de stationnement proposées, ainsi que pour mesurer l'intensité du signal cellulaire et identifier les emplacements appropriés pour tout équipement d'amplification du signal cellulaire nécessaire.</w:t>
      </w:r>
    </w:p>
    <w:p w14:paraId="3A570109" w14:textId="4EB69E96" w:rsidR="00406AB9" w:rsidRPr="00865724" w:rsidRDefault="00B25860" w:rsidP="00D120C4">
      <w:pPr>
        <w:pStyle w:val="NOTE0"/>
        <w:spacing w:line="240" w:lineRule="auto"/>
        <w:rPr>
          <w:rFonts w:cs="Arial"/>
          <w:lang w:val="fr-FR"/>
        </w:rPr>
      </w:pPr>
      <w:r w:rsidRPr="00865724">
        <w:rPr>
          <w:rFonts w:eastAsia="宋体" w:cs="Arial"/>
          <w:bCs/>
          <w:noProof/>
          <w:szCs w:val="20"/>
        </w:rPr>
        <w:drawing>
          <wp:anchor distT="0" distB="0" distL="114300" distR="114300" simplePos="0" relativeHeight="252335104" behindDoc="0" locked="0" layoutInCell="1" allowOverlap="1" wp14:anchorId="1817E376" wp14:editId="41D72007">
            <wp:simplePos x="0" y="0"/>
            <wp:positionH relativeFrom="leftMargin">
              <wp:posOffset>336351</wp:posOffset>
            </wp:positionH>
            <wp:positionV relativeFrom="paragraph">
              <wp:posOffset>7090</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06AB9" w:rsidRPr="00865724">
        <w:rPr>
          <w:rFonts w:cs="Arial"/>
          <w:lang w:val="fr-FR"/>
        </w:rPr>
        <w:t>IMPORTANT</w:t>
      </w:r>
    </w:p>
    <w:p w14:paraId="36CF797B" w14:textId="59B569C9" w:rsidR="00406AB9" w:rsidRPr="00865724" w:rsidRDefault="004A5A62" w:rsidP="00D120C4">
      <w:pPr>
        <w:pStyle w:val="NOTE"/>
        <w:spacing w:line="240" w:lineRule="auto"/>
        <w:rPr>
          <w:snapToGrid w:val="0"/>
          <w:lang w:val="fr-FR"/>
        </w:rPr>
      </w:pPr>
      <w:r w:rsidRPr="00865724">
        <w:rPr>
          <w:snapToGrid w:val="0"/>
          <w:lang w:val="fr-FR"/>
        </w:rPr>
        <w:t>Vérifiez toujours les codes locaux ou consultez un ingénieur pour vous assurer que le site est préparé conformément à toutes les réglementations applicables. Les autorités locales peuvent ne pas autoriser le fonctionnement d'une unité si elle n'est pas installée conformément au code.</w:t>
      </w:r>
    </w:p>
    <w:p w14:paraId="50743AE6" w14:textId="76EE51C8" w:rsidR="00406AB9" w:rsidRPr="00865724" w:rsidRDefault="004A5A62" w:rsidP="00D120C4">
      <w:pPr>
        <w:pStyle w:val="a1"/>
        <w:spacing w:line="240" w:lineRule="auto"/>
        <w:rPr>
          <w:rFonts w:cs="Arial"/>
          <w:lang w:val="fr-FR"/>
        </w:rPr>
      </w:pPr>
      <w:r w:rsidRPr="00865724">
        <w:rPr>
          <w:rFonts w:cs="Arial"/>
          <w:lang w:val="fr-FR"/>
        </w:rPr>
        <w:t>Pour préparer un site d'installation (procédure générale)</w:t>
      </w:r>
    </w:p>
    <w:p w14:paraId="160473E1" w14:textId="085DBE52" w:rsidR="00406AB9" w:rsidRPr="00865724" w:rsidRDefault="004A5A62">
      <w:pPr>
        <w:pStyle w:val="a0"/>
        <w:numPr>
          <w:ilvl w:val="0"/>
          <w:numId w:val="27"/>
        </w:numPr>
        <w:spacing w:line="240" w:lineRule="auto"/>
        <w:rPr>
          <w:rFonts w:cs="Arial"/>
          <w:lang w:val="fr-FR"/>
        </w:rPr>
      </w:pPr>
      <w:r w:rsidRPr="00865724">
        <w:rPr>
          <w:rFonts w:cs="Arial"/>
          <w:lang w:val="fr-FR"/>
        </w:rPr>
        <w:t>Assurez-vous que le site répond aux exigences</w:t>
      </w:r>
      <w:r w:rsidR="00406AB9" w:rsidRPr="00865724">
        <w:rPr>
          <w:rFonts w:cs="Arial"/>
          <w:lang w:val="fr-FR"/>
        </w:rPr>
        <w:t xml:space="preserve">, </w:t>
      </w:r>
      <w:r w:rsidRPr="00865724">
        <w:rPr>
          <w:rFonts w:cs="Arial"/>
          <w:lang w:val="fr-FR"/>
        </w:rPr>
        <w:t>voir</w:t>
      </w:r>
      <w:r w:rsidR="00016135" w:rsidRPr="00865724">
        <w:rPr>
          <w:rFonts w:cs="Arial"/>
          <w:lang w:val="fr-FR"/>
        </w:rPr>
        <w:t xml:space="preserve"> les</w:t>
      </w:r>
      <w:r w:rsidR="003A428A" w:rsidRPr="00865724">
        <w:rPr>
          <w:rFonts w:cs="Arial"/>
          <w:lang w:val="fr-FR"/>
        </w:rPr>
        <w:t xml:space="preserve"> </w:t>
      </w:r>
      <w:r w:rsidR="001A6FFA" w:rsidRPr="00865724">
        <w:rPr>
          <w:rStyle w:val="Char1"/>
          <w:rFonts w:cs="Arial"/>
          <w:lang w:val="fr-FR"/>
        </w:rPr>
        <w:fldChar w:fldCharType="begin"/>
      </w:r>
      <w:r w:rsidR="001A6FFA" w:rsidRPr="00865724">
        <w:rPr>
          <w:rStyle w:val="Char1"/>
          <w:rFonts w:cs="Arial"/>
          <w:lang w:val="fr-FR"/>
        </w:rPr>
        <w:instrText xml:space="preserve"> REF _Ref114042813 \h  \* MERGEFORMAT </w:instrText>
      </w:r>
      <w:r w:rsidR="001A6FFA" w:rsidRPr="00865724">
        <w:rPr>
          <w:rStyle w:val="Char1"/>
          <w:rFonts w:cs="Arial"/>
          <w:lang w:val="fr-FR"/>
        </w:rPr>
      </w:r>
      <w:r w:rsidR="001A6FFA" w:rsidRPr="00865724">
        <w:rPr>
          <w:rStyle w:val="Char1"/>
          <w:rFonts w:cs="Arial"/>
          <w:lang w:val="fr-FR"/>
        </w:rPr>
        <w:fldChar w:fldCharType="separate"/>
      </w:r>
      <w:r w:rsidR="001A6FFA" w:rsidRPr="00865724">
        <w:rPr>
          <w:rStyle w:val="Char1"/>
          <w:rFonts w:cs="Arial"/>
          <w:lang w:val="fr-FR"/>
        </w:rPr>
        <w:t>Exigences en matière de localisation</w:t>
      </w:r>
      <w:r w:rsidR="001A6FFA" w:rsidRPr="00865724">
        <w:rPr>
          <w:rStyle w:val="Char1"/>
          <w:rFonts w:cs="Arial"/>
          <w:lang w:val="fr-FR"/>
        </w:rPr>
        <w:fldChar w:fldCharType="end"/>
      </w:r>
      <w:r w:rsidR="00406AB9" w:rsidRPr="00865724">
        <w:rPr>
          <w:rFonts w:cs="Arial"/>
          <w:lang w:val="fr-FR"/>
        </w:rPr>
        <w:t>.</w:t>
      </w:r>
    </w:p>
    <w:p w14:paraId="43DE4EE9" w14:textId="3EA95B71" w:rsidR="00406AB9" w:rsidRPr="00865724" w:rsidRDefault="00016135">
      <w:pPr>
        <w:pStyle w:val="a0"/>
        <w:numPr>
          <w:ilvl w:val="0"/>
          <w:numId w:val="27"/>
        </w:numPr>
        <w:spacing w:line="240" w:lineRule="auto"/>
        <w:rPr>
          <w:rFonts w:cs="Arial"/>
          <w:lang w:val="fr-FR"/>
        </w:rPr>
      </w:pPr>
      <w:r w:rsidRPr="00865724">
        <w:rPr>
          <w:rFonts w:cs="Arial"/>
          <w:lang w:val="fr-FR"/>
        </w:rPr>
        <w:t>Préparez un dispositif à courant résiduel externe si les règles locales l'exigent</w:t>
      </w:r>
      <w:r w:rsidR="00406AB9" w:rsidRPr="00865724">
        <w:rPr>
          <w:rFonts w:cs="Arial"/>
          <w:lang w:val="fr-FR"/>
        </w:rPr>
        <w:t xml:space="preserve">, </w:t>
      </w:r>
      <w:r w:rsidRPr="00865724">
        <w:rPr>
          <w:rFonts w:cs="Arial"/>
          <w:lang w:val="fr-FR"/>
        </w:rPr>
        <w:t>voir</w:t>
      </w:r>
      <w:r w:rsidR="001C456B" w:rsidRPr="00865724">
        <w:rPr>
          <w:rFonts w:cs="Arial"/>
          <w:lang w:val="fr-FR"/>
        </w:rPr>
        <w:t xml:space="preserve"> </w:t>
      </w:r>
      <w:r w:rsidRPr="00865724">
        <w:rPr>
          <w:rFonts w:cs="Arial"/>
          <w:lang w:val="fr-FR"/>
        </w:rPr>
        <w:t>l’</w:t>
      </w:r>
      <w:r w:rsidR="001A6FFA" w:rsidRPr="00865724">
        <w:rPr>
          <w:rStyle w:val="Char1"/>
          <w:rFonts w:cs="Arial"/>
        </w:rPr>
        <w:fldChar w:fldCharType="begin"/>
      </w:r>
      <w:r w:rsidR="001A6FFA" w:rsidRPr="00865724">
        <w:rPr>
          <w:rStyle w:val="Char1"/>
          <w:rFonts w:cs="Arial"/>
          <w:lang w:val="fr-FR"/>
        </w:rPr>
        <w:instrText xml:space="preserve"> REF _Ref114042840 \h  \* MERGEFORMAT </w:instrText>
      </w:r>
      <w:r w:rsidR="001A6FFA" w:rsidRPr="00865724">
        <w:rPr>
          <w:rStyle w:val="Char1"/>
          <w:rFonts w:cs="Arial"/>
        </w:rPr>
      </w:r>
      <w:r w:rsidR="001A6FFA" w:rsidRPr="00865724">
        <w:rPr>
          <w:rStyle w:val="Char1"/>
          <w:rFonts w:cs="Arial"/>
        </w:rPr>
        <w:fldChar w:fldCharType="separate"/>
      </w:r>
      <w:r w:rsidR="001A6FFA" w:rsidRPr="00865724">
        <w:rPr>
          <w:rStyle w:val="Char1"/>
          <w:rFonts w:cs="Arial"/>
          <w:lang w:val="fr-FR"/>
        </w:rPr>
        <w:t>Installation du dispositif externe à courant résiduel</w:t>
      </w:r>
      <w:r w:rsidR="001A6FFA" w:rsidRPr="00865724">
        <w:rPr>
          <w:rStyle w:val="Char1"/>
          <w:rFonts w:cs="Arial"/>
        </w:rPr>
        <w:fldChar w:fldCharType="end"/>
      </w:r>
      <w:r w:rsidR="00406AB9" w:rsidRPr="00865724">
        <w:rPr>
          <w:rFonts w:cs="Arial"/>
          <w:lang w:val="fr-FR"/>
        </w:rPr>
        <w:t>.</w:t>
      </w:r>
    </w:p>
    <w:p w14:paraId="4286281F" w14:textId="06495B1E" w:rsidR="00406AB9" w:rsidRPr="00865724" w:rsidRDefault="00016135">
      <w:pPr>
        <w:pStyle w:val="a0"/>
        <w:numPr>
          <w:ilvl w:val="0"/>
          <w:numId w:val="27"/>
        </w:numPr>
        <w:spacing w:line="240" w:lineRule="auto"/>
        <w:rPr>
          <w:rFonts w:cs="Arial"/>
          <w:lang w:val="fr-FR"/>
        </w:rPr>
      </w:pPr>
      <w:r w:rsidRPr="00865724">
        <w:rPr>
          <w:rFonts w:cs="Arial"/>
          <w:lang w:val="fr-FR"/>
        </w:rPr>
        <w:t xml:space="preserve">Préparez les câbles, notamment le fil d'entrée </w:t>
      </w:r>
      <w:r w:rsidR="00037F54" w:rsidRPr="00865724">
        <w:rPr>
          <w:rFonts w:cs="Arial"/>
          <w:lang w:val="fr-FR"/>
        </w:rPr>
        <w:t>AC</w:t>
      </w:r>
      <w:r w:rsidRPr="00865724">
        <w:rPr>
          <w:rFonts w:cs="Arial"/>
          <w:lang w:val="fr-FR"/>
        </w:rPr>
        <w:t>, le fil PE et le câble Ethernet (si aucun réseau cellulaire n'est disponible).</w:t>
      </w:r>
    </w:p>
    <w:p w14:paraId="2FBE012F" w14:textId="77777777" w:rsidR="00406AB9" w:rsidRPr="00865724" w:rsidRDefault="00406AB9" w:rsidP="00D120C4">
      <w:pPr>
        <w:pStyle w:val="NOTE0"/>
        <w:spacing w:line="240" w:lineRule="auto"/>
        <w:rPr>
          <w:rFonts w:cs="Arial"/>
          <w:lang w:val="fr-FR"/>
        </w:rPr>
      </w:pPr>
      <w:r w:rsidRPr="00865724">
        <w:rPr>
          <w:rFonts w:cs="Arial"/>
          <w:noProof/>
        </w:rPr>
        <w:drawing>
          <wp:anchor distT="0" distB="0" distL="114300" distR="114300" simplePos="0" relativeHeight="252338176" behindDoc="0" locked="0" layoutInCell="1" allowOverlap="1" wp14:anchorId="65CACB50" wp14:editId="6BA61FE6">
            <wp:simplePos x="0" y="0"/>
            <wp:positionH relativeFrom="margin">
              <wp:align>left</wp:align>
            </wp:positionH>
            <wp:positionV relativeFrom="paragraph">
              <wp:posOffset>10265</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865724">
        <w:rPr>
          <w:rFonts w:cs="Arial"/>
          <w:lang w:val="fr-FR"/>
        </w:rPr>
        <w:t>NOTE</w:t>
      </w:r>
    </w:p>
    <w:p w14:paraId="303C8F35" w14:textId="5024BE03" w:rsidR="001563EC" w:rsidRPr="00865724" w:rsidRDefault="00016135">
      <w:pPr>
        <w:pStyle w:val="NOTE"/>
        <w:numPr>
          <w:ilvl w:val="0"/>
          <w:numId w:val="46"/>
        </w:numPr>
        <w:spacing w:line="240" w:lineRule="auto"/>
        <w:ind w:left="704"/>
        <w:rPr>
          <w:lang w:val="fr-FR"/>
        </w:rPr>
      </w:pPr>
      <w:r w:rsidRPr="00865724">
        <w:rPr>
          <w:lang w:val="fr-FR"/>
        </w:rPr>
        <w:t>Pour utiliser un câble Ethernet, assurez-vous que la connexion Internet est disponible pour un ingénieur de service agréé et le centre d'exploitation du réseau du fabricant.</w:t>
      </w:r>
    </w:p>
    <w:p w14:paraId="27402C56" w14:textId="3414D4B9" w:rsidR="00406AB9" w:rsidRPr="00865724" w:rsidRDefault="00016135">
      <w:pPr>
        <w:pStyle w:val="NOTE"/>
        <w:numPr>
          <w:ilvl w:val="0"/>
          <w:numId w:val="46"/>
        </w:numPr>
        <w:spacing w:line="240" w:lineRule="auto"/>
        <w:ind w:left="704"/>
        <w:rPr>
          <w:lang w:val="fr-FR"/>
        </w:rPr>
      </w:pPr>
      <w:r w:rsidRPr="00865724">
        <w:rPr>
          <w:lang w:val="fr-FR"/>
        </w:rPr>
        <w:t>Les câbles entrent dans l'armoire par le bas ou l'arrière de la base.</w:t>
      </w:r>
    </w:p>
    <w:p w14:paraId="63F1A4EC" w14:textId="0B1905AF" w:rsidR="00406AB9" w:rsidRPr="00865724" w:rsidRDefault="00016135">
      <w:pPr>
        <w:pStyle w:val="NOTE"/>
        <w:numPr>
          <w:ilvl w:val="0"/>
          <w:numId w:val="46"/>
        </w:numPr>
        <w:spacing w:line="240" w:lineRule="auto"/>
        <w:ind w:left="704"/>
        <w:rPr>
          <w:lang w:val="fr-FR"/>
        </w:rPr>
      </w:pPr>
      <w:r w:rsidRPr="00865724">
        <w:rPr>
          <w:lang w:val="fr-FR"/>
        </w:rPr>
        <w:t>Tenez compte du diamètre maximal de l'entrée du câble lorsque vous préparez les câbles.</w:t>
      </w:r>
    </w:p>
    <w:p w14:paraId="4850EF17" w14:textId="4E5D5EBD" w:rsidR="00406AB9" w:rsidRPr="00865724" w:rsidRDefault="00016135">
      <w:pPr>
        <w:pStyle w:val="a0"/>
        <w:numPr>
          <w:ilvl w:val="0"/>
          <w:numId w:val="27"/>
        </w:numPr>
        <w:spacing w:line="240" w:lineRule="auto"/>
        <w:rPr>
          <w:rFonts w:cs="Arial"/>
          <w:lang w:val="fr-FR"/>
        </w:rPr>
      </w:pPr>
      <w:r w:rsidRPr="00865724">
        <w:rPr>
          <w:rFonts w:cs="Arial"/>
          <w:lang w:val="fr-FR"/>
        </w:rPr>
        <w:t>Assurez-vous que le câble est suffisamment lâche pour guider les câbles dans l'armoire.</w:t>
      </w:r>
    </w:p>
    <w:p w14:paraId="339CFA78" w14:textId="2B5A31F8" w:rsidR="00406AB9" w:rsidRPr="00865724" w:rsidRDefault="00A438BE">
      <w:pPr>
        <w:pStyle w:val="a0"/>
        <w:numPr>
          <w:ilvl w:val="0"/>
          <w:numId w:val="27"/>
        </w:numPr>
        <w:spacing w:line="240" w:lineRule="auto"/>
        <w:rPr>
          <w:rFonts w:cs="Arial"/>
          <w:b/>
          <w:vanish/>
          <w:sz w:val="24"/>
          <w:szCs w:val="32"/>
          <w:lang w:val="fr-FR"/>
        </w:rPr>
      </w:pPr>
      <w:bookmarkStart w:id="176" w:name="_Location_Requirements"/>
      <w:bookmarkStart w:id="177" w:name="_Toc101985069"/>
      <w:bookmarkStart w:id="178" w:name="_Toc102030865"/>
      <w:bookmarkStart w:id="179" w:name="_Toc102068912"/>
      <w:bookmarkStart w:id="180" w:name="_Toc102122048"/>
      <w:bookmarkStart w:id="181" w:name="_Toc102147244"/>
      <w:bookmarkStart w:id="182" w:name="_Toc102147429"/>
      <w:bookmarkStart w:id="183" w:name="_Toc102657955"/>
      <w:bookmarkStart w:id="184" w:name="_Toc102749399"/>
      <w:bookmarkStart w:id="185" w:name="_Toc102750998"/>
      <w:bookmarkStart w:id="186" w:name="_Toc102751153"/>
      <w:bookmarkStart w:id="187" w:name="_Toc102751311"/>
      <w:bookmarkStart w:id="188" w:name="_Toc102759528"/>
      <w:bookmarkStart w:id="189" w:name="_Toc102842452"/>
      <w:bookmarkStart w:id="190" w:name="_Toc102845734"/>
      <w:bookmarkStart w:id="191" w:name="_Toc102846965"/>
      <w:bookmarkStart w:id="192" w:name="_Toc103009042"/>
      <w:bookmarkStart w:id="193" w:name="_Toc103105618"/>
      <w:bookmarkStart w:id="194" w:name="_Toc103185667"/>
      <w:bookmarkStart w:id="195" w:name="_Toc103194673"/>
      <w:bookmarkStart w:id="196" w:name="_Toc103194765"/>
      <w:bookmarkStart w:id="197" w:name="_Toc103195831"/>
      <w:bookmarkStart w:id="198" w:name="_Toc103247647"/>
      <w:bookmarkStart w:id="199" w:name="_Toc103278889"/>
      <w:bookmarkStart w:id="200" w:name="_Toc103364603"/>
      <w:bookmarkStart w:id="201" w:name="_Toc103364937"/>
      <w:bookmarkStart w:id="202" w:name="_Toc103365037"/>
      <w:bookmarkStart w:id="203" w:name="_Toc103471720"/>
      <w:bookmarkStart w:id="204" w:name="_Toc103606555"/>
      <w:bookmarkStart w:id="205" w:name="_Toc103624168"/>
      <w:bookmarkStart w:id="206" w:name="_Toc103786351"/>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r w:rsidRPr="00865724">
        <w:rPr>
          <w:rFonts w:cs="Arial"/>
          <w:lang w:val="fr-FR"/>
        </w:rPr>
        <w:t>Préparez la fondation pour l'armoire.</w:t>
      </w:r>
    </w:p>
    <w:p w14:paraId="0E7842A6" w14:textId="77777777" w:rsidR="00881026" w:rsidRPr="00865724" w:rsidRDefault="00881026" w:rsidP="00D120C4">
      <w:pPr>
        <w:spacing w:line="240" w:lineRule="auto"/>
        <w:rPr>
          <w:b/>
          <w:sz w:val="24"/>
          <w:szCs w:val="32"/>
          <w:lang w:val="fr-FR"/>
        </w:rPr>
      </w:pPr>
      <w:bookmarkStart w:id="207" w:name="_Toc101985070"/>
      <w:bookmarkStart w:id="208" w:name="_Toc102030866"/>
      <w:bookmarkStart w:id="209" w:name="_Toc102068913"/>
      <w:bookmarkStart w:id="210" w:name="_Toc102122049"/>
      <w:bookmarkStart w:id="211" w:name="_Toc102147245"/>
      <w:bookmarkStart w:id="212" w:name="_Toc102147430"/>
      <w:bookmarkStart w:id="213" w:name="_Toc102657956"/>
      <w:bookmarkStart w:id="214" w:name="_Toc102749400"/>
      <w:bookmarkStart w:id="215" w:name="_Toc102750999"/>
      <w:bookmarkStart w:id="216" w:name="_Toc102751154"/>
      <w:bookmarkStart w:id="217" w:name="_Toc102751312"/>
      <w:bookmarkStart w:id="218" w:name="_Toc102759529"/>
      <w:bookmarkStart w:id="219" w:name="_Toc102842453"/>
      <w:bookmarkStart w:id="220" w:name="_Toc102845735"/>
      <w:bookmarkStart w:id="221" w:name="_Toc102846966"/>
      <w:bookmarkStart w:id="222" w:name="_Toc103009043"/>
      <w:bookmarkStart w:id="223" w:name="_Toc103105619"/>
      <w:bookmarkStart w:id="224" w:name="_Toc103185668"/>
      <w:bookmarkStart w:id="225" w:name="_Toc103194674"/>
      <w:bookmarkStart w:id="226" w:name="_Toc103194766"/>
      <w:bookmarkStart w:id="227" w:name="_Toc103195832"/>
      <w:bookmarkStart w:id="228" w:name="_Toc103247648"/>
      <w:bookmarkStart w:id="229" w:name="_Toc103278890"/>
      <w:bookmarkStart w:id="230" w:name="_Toc103364604"/>
      <w:bookmarkStart w:id="231" w:name="_Toc103364938"/>
      <w:bookmarkStart w:id="232" w:name="_Toc103365038"/>
      <w:bookmarkStart w:id="233" w:name="_Toc103471721"/>
      <w:bookmarkStart w:id="234" w:name="_Toc103606556"/>
      <w:bookmarkStart w:id="235" w:name="_Toc103624169"/>
      <w:bookmarkStart w:id="236" w:name="_Toc103786352"/>
      <w:bookmarkStart w:id="237" w:name="_Toc104904476"/>
      <w:bookmarkStart w:id="238" w:name="_Toc104904640"/>
      <w:bookmarkStart w:id="239" w:name="_Toc104904738"/>
      <w:bookmarkStart w:id="240" w:name="_Toc104904836"/>
      <w:bookmarkStart w:id="241" w:name="_Toc104904931"/>
      <w:bookmarkStart w:id="242" w:name="_Toc104911872"/>
      <w:bookmarkStart w:id="243" w:name="_Toc104918083"/>
      <w:bookmarkStart w:id="244" w:name="_Toc105080795"/>
      <w:bookmarkStart w:id="245" w:name="_Toc105487686"/>
      <w:bookmarkStart w:id="246" w:name="_Toc105573364"/>
      <w:bookmarkStart w:id="247" w:name="_Toc106091510"/>
      <w:bookmarkStart w:id="248" w:name="_Toc106787007"/>
      <w:bookmarkStart w:id="249" w:name="_Toc106788462"/>
      <w:bookmarkStart w:id="250" w:name="_Toc106789625"/>
      <w:bookmarkStart w:id="251" w:name="_Toc106789866"/>
      <w:bookmarkStart w:id="252" w:name="_Toc106900014"/>
      <w:bookmarkStart w:id="253" w:name="_Toc106900411"/>
      <w:bookmarkStart w:id="254" w:name="_Toc106956542"/>
      <w:bookmarkStart w:id="255" w:name="_Toc106983283"/>
      <w:bookmarkStart w:id="256" w:name="_Toc108462283"/>
      <w:bookmarkStart w:id="257" w:name="_Toc113974780"/>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r w:rsidRPr="00865724">
        <w:rPr>
          <w:lang w:val="fr-FR"/>
        </w:rPr>
        <w:br w:type="page"/>
      </w:r>
    </w:p>
    <w:p w14:paraId="760008FB" w14:textId="29D93FFB" w:rsidR="00406AB9" w:rsidRPr="00865724" w:rsidRDefault="00A438BE" w:rsidP="00D120C4">
      <w:pPr>
        <w:pStyle w:val="3"/>
        <w:spacing w:before="240" w:line="240" w:lineRule="auto"/>
        <w:ind w:leftChars="1" w:left="708" w:hangingChars="293" w:hanging="706"/>
        <w:rPr>
          <w:lang w:val="fr-FR"/>
        </w:rPr>
      </w:pPr>
      <w:bookmarkStart w:id="258" w:name="_Ref114042813"/>
      <w:bookmarkStart w:id="259" w:name="_Toc120622647"/>
      <w:r w:rsidRPr="00865724">
        <w:rPr>
          <w:lang w:val="fr-FR"/>
        </w:rPr>
        <w:lastRenderedPageBreak/>
        <w:t>Exigences en matière de localisation</w:t>
      </w:r>
      <w:bookmarkEnd w:id="258"/>
      <w:bookmarkEnd w:id="259"/>
    </w:p>
    <w:p w14:paraId="7A656DDB" w14:textId="6E8AA8E8" w:rsidR="00406AB9" w:rsidRPr="00865724" w:rsidRDefault="00A438BE" w:rsidP="00D120C4">
      <w:pPr>
        <w:pStyle w:val="EN"/>
        <w:spacing w:line="240" w:lineRule="auto"/>
        <w:rPr>
          <w:lang w:val="fr-FR"/>
        </w:rPr>
      </w:pPr>
      <w:r w:rsidRPr="00865724">
        <w:rPr>
          <w:lang w:val="fr-FR"/>
        </w:rPr>
        <w:t xml:space="preserve">Un espace d'installation de 2420x1950 mm (pour </w:t>
      </w:r>
      <w:r w:rsidR="00AA60BF" w:rsidRPr="00865724">
        <w:rPr>
          <w:lang w:val="fr-FR"/>
        </w:rPr>
        <w:t>MaxiCharger DC</w:t>
      </w:r>
      <w:r w:rsidRPr="00865724">
        <w:rPr>
          <w:lang w:val="fr-FR"/>
        </w:rPr>
        <w:t xml:space="preserve"> 120) ou 2620x2050 mm (pour </w:t>
      </w:r>
      <w:r w:rsidR="00AA60BF" w:rsidRPr="00865724">
        <w:rPr>
          <w:lang w:val="fr-FR"/>
        </w:rPr>
        <w:t>MaxiCharger DC</w:t>
      </w:r>
      <w:r w:rsidRPr="00865724">
        <w:rPr>
          <w:lang w:val="fr-FR"/>
        </w:rPr>
        <w:t xml:space="preserve"> 240) est nécessaire afin d'assurer un fonctionnement normal et une bonne circulation de l'air autour de l'unité. L'espace est calculé comme suit :</w:t>
      </w:r>
    </w:p>
    <w:p w14:paraId="7CC01B60" w14:textId="213D378D" w:rsidR="005A4EF9" w:rsidRPr="00865724" w:rsidRDefault="00881026" w:rsidP="00D120C4">
      <w:pPr>
        <w:spacing w:line="240" w:lineRule="auto"/>
        <w:ind w:left="0"/>
        <w:jc w:val="center"/>
        <w:rPr>
          <w:lang w:val="fr-FR"/>
        </w:rPr>
      </w:pPr>
      <w:r w:rsidRPr="00865724">
        <w:rPr>
          <w:noProof/>
        </w:rPr>
        <w:drawing>
          <wp:inline distT="0" distB="0" distL="0" distR="0" wp14:anchorId="7D275F17" wp14:editId="6A77EC1D">
            <wp:extent cx="3901440" cy="3599815"/>
            <wp:effectExtent l="0" t="0" r="3810" b="635"/>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3599815"/>
                    </a:xfrm>
                    <a:prstGeom prst="rect">
                      <a:avLst/>
                    </a:prstGeom>
                    <a:noFill/>
                    <a:ln>
                      <a:noFill/>
                    </a:ln>
                  </pic:spPr>
                </pic:pic>
              </a:graphicData>
            </a:graphic>
          </wp:inline>
        </w:drawing>
      </w:r>
    </w:p>
    <w:p w14:paraId="695DB599" w14:textId="77777777" w:rsidR="00881026" w:rsidRPr="00865724" w:rsidRDefault="00881026" w:rsidP="00D120C4">
      <w:pPr>
        <w:pStyle w:val="FigureTittle"/>
        <w:rPr>
          <w:rFonts w:cs="Arial"/>
          <w:bCs/>
          <w:noProof/>
          <w:szCs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1</w:t>
      </w:r>
      <w:r w:rsidRPr="00865724">
        <w:rPr>
          <w:noProof/>
        </w:rPr>
        <w:fldChar w:fldCharType="end"/>
      </w:r>
      <w:r w:rsidRPr="00865724">
        <w:t xml:space="preserve"> Exigences en matière de localisation</w:t>
      </w:r>
    </w:p>
    <w:p w14:paraId="20346152" w14:textId="2963A376" w:rsidR="00406AB9" w:rsidRPr="00865724" w:rsidRDefault="00406AB9" w:rsidP="00D120C4">
      <w:pPr>
        <w:pStyle w:val="EN"/>
        <w:spacing w:line="240" w:lineRule="auto"/>
        <w:rPr>
          <w:lang w:val="fr-FR"/>
        </w:rPr>
      </w:pPr>
      <w:r w:rsidRPr="00865724">
        <w:rPr>
          <w:lang w:val="fr-FR"/>
        </w:rPr>
        <w:t xml:space="preserve">A. </w:t>
      </w:r>
      <w:r w:rsidR="00A438BE" w:rsidRPr="00865724">
        <w:rPr>
          <w:lang w:val="fr-FR"/>
        </w:rPr>
        <w:t>Face avant du MaxiCharger</w:t>
      </w:r>
    </w:p>
    <w:p w14:paraId="14865CE2" w14:textId="2A885658" w:rsidR="00406AB9" w:rsidRPr="00865724" w:rsidRDefault="00406AB9" w:rsidP="00D120C4">
      <w:pPr>
        <w:pStyle w:val="EN"/>
        <w:spacing w:line="240" w:lineRule="auto"/>
        <w:rPr>
          <w:lang w:val="fr-FR"/>
        </w:rPr>
      </w:pPr>
      <w:r w:rsidRPr="00865724">
        <w:rPr>
          <w:lang w:val="fr-FR"/>
        </w:rPr>
        <w:t xml:space="preserve">B. </w:t>
      </w:r>
      <w:r w:rsidR="00A438BE" w:rsidRPr="00865724">
        <w:rPr>
          <w:lang w:val="fr-FR"/>
        </w:rPr>
        <w:t>Face arrière du MaxiCharger</w:t>
      </w:r>
    </w:p>
    <w:p w14:paraId="01A618A1" w14:textId="6255A327" w:rsidR="00406AB9" w:rsidRPr="00865724" w:rsidRDefault="00406AB9" w:rsidP="00D120C4">
      <w:pPr>
        <w:pStyle w:val="EN"/>
        <w:spacing w:line="240" w:lineRule="auto"/>
        <w:rPr>
          <w:lang w:val="fr-FR"/>
        </w:rPr>
      </w:pPr>
      <w:r w:rsidRPr="00865724">
        <w:rPr>
          <w:lang w:val="fr-FR"/>
        </w:rPr>
        <w:t xml:space="preserve">C. </w:t>
      </w:r>
      <w:r w:rsidR="00A438BE" w:rsidRPr="00865724">
        <w:rPr>
          <w:lang w:val="fr-FR"/>
        </w:rPr>
        <w:t>Côté gauche du MaxiCharger</w:t>
      </w:r>
    </w:p>
    <w:p w14:paraId="0D4F7C25" w14:textId="77777777" w:rsidR="00A438BE" w:rsidRPr="00865724" w:rsidRDefault="00406AB9" w:rsidP="00D120C4">
      <w:pPr>
        <w:pStyle w:val="EN"/>
        <w:spacing w:line="240" w:lineRule="auto"/>
        <w:rPr>
          <w:lang w:val="fr-FR"/>
        </w:rPr>
      </w:pPr>
      <w:r w:rsidRPr="00865724">
        <w:rPr>
          <w:lang w:val="fr-FR"/>
        </w:rPr>
        <w:t xml:space="preserve">D. </w:t>
      </w:r>
      <w:r w:rsidR="00A438BE" w:rsidRPr="00865724">
        <w:rPr>
          <w:lang w:val="fr-FR"/>
        </w:rPr>
        <w:t>Côté droit du MaxiCharger</w:t>
      </w:r>
    </w:p>
    <w:p w14:paraId="20E4281F" w14:textId="31094A9A" w:rsidR="00140C9B" w:rsidRPr="00865724" w:rsidRDefault="00406AB9" w:rsidP="00D120C4">
      <w:pPr>
        <w:pStyle w:val="EN"/>
        <w:spacing w:line="240" w:lineRule="auto"/>
        <w:rPr>
          <w:lang w:val="fr-FR"/>
        </w:rPr>
        <w:sectPr w:rsidR="00140C9B" w:rsidRPr="00865724" w:rsidSect="00D26989">
          <w:pgSz w:w="8392" w:h="11907"/>
          <w:pgMar w:top="567" w:right="567" w:bottom="567" w:left="567" w:header="0" w:footer="340" w:gutter="0"/>
          <w:cols w:space="720"/>
          <w:docGrid w:linePitch="245"/>
        </w:sectPr>
      </w:pPr>
      <w:r w:rsidRPr="00865724">
        <w:rPr>
          <w:lang w:val="fr-FR"/>
        </w:rPr>
        <w:t xml:space="preserve">E. </w:t>
      </w:r>
      <w:r w:rsidR="00A438BE" w:rsidRPr="00865724">
        <w:rPr>
          <w:lang w:val="fr-FR"/>
        </w:rPr>
        <w:t>Armoire</w:t>
      </w:r>
    </w:p>
    <w:p w14:paraId="642DBAAD" w14:textId="4130F49A" w:rsidR="00DD707C" w:rsidRPr="00865724" w:rsidRDefault="00DD707C" w:rsidP="00D120C4">
      <w:pPr>
        <w:pStyle w:val="FigureTittle"/>
      </w:pPr>
      <w:r w:rsidRPr="00865724">
        <w:lastRenderedPageBreak/>
        <w:t>Table</w:t>
      </w:r>
      <w:r w:rsidR="00A438BE"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r w:rsidR="00A438BE" w:rsidRPr="00865724">
        <w:t>Exigences en matière de localisation</w:t>
      </w:r>
      <w:r w:rsidRPr="00865724">
        <w:t xml:space="preserve"> (</w:t>
      </w:r>
      <w:r w:rsidR="00A438BE" w:rsidRPr="00865724">
        <w:t>pour</w:t>
      </w:r>
      <w:r w:rsidRPr="00865724">
        <w:t xml:space="preserve"> </w:t>
      </w:r>
      <w:r w:rsidR="00AA60BF" w:rsidRPr="00865724">
        <w:t>MaxiCharger DC</w:t>
      </w:r>
      <w:r w:rsidRPr="00865724">
        <w:t xml:space="preserve"> 120)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DD707C" w:rsidRPr="00865724" w14:paraId="126BD5AF"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val="restart"/>
          </w:tcPr>
          <w:p w14:paraId="495F6E31" w14:textId="7C912172" w:rsidR="00DD707C" w:rsidRPr="00865724" w:rsidRDefault="00A438BE" w:rsidP="00D120C4">
            <w:pPr>
              <w:jc w:val="center"/>
              <w:rPr>
                <w:lang w:val="fr-FR"/>
              </w:rPr>
            </w:pPr>
            <w:r w:rsidRPr="00865724">
              <w:rPr>
                <w:lang w:val="fr-FR"/>
              </w:rPr>
              <w:t>Paramètres</w:t>
            </w:r>
          </w:p>
        </w:tc>
        <w:tc>
          <w:tcPr>
            <w:tcW w:w="4961" w:type="dxa"/>
            <w:gridSpan w:val="2"/>
          </w:tcPr>
          <w:p w14:paraId="6D13247E" w14:textId="2367B79D" w:rsidR="00DD707C" w:rsidRPr="00865724" w:rsidRDefault="00DD707C" w:rsidP="00D120C4">
            <w:pPr>
              <w:jc w:val="center"/>
              <w:rPr>
                <w:lang w:val="fr-FR"/>
              </w:rPr>
            </w:pPr>
            <w:r w:rsidRPr="00865724">
              <w:rPr>
                <w:lang w:val="fr-FR"/>
              </w:rPr>
              <w:t>Sp</w:t>
            </w:r>
            <w:r w:rsidR="00A438BE" w:rsidRPr="00865724">
              <w:rPr>
                <w:lang w:val="fr-FR"/>
              </w:rPr>
              <w:t>é</w:t>
            </w:r>
            <w:r w:rsidRPr="00865724">
              <w:rPr>
                <w:lang w:val="fr-FR"/>
              </w:rPr>
              <w:t>cification</w:t>
            </w:r>
            <w:r w:rsidR="00A438BE" w:rsidRPr="00865724">
              <w:rPr>
                <w:lang w:val="fr-FR"/>
              </w:rPr>
              <w:t>s</w:t>
            </w:r>
          </w:p>
        </w:tc>
      </w:tr>
      <w:tr w:rsidR="00DD707C" w:rsidRPr="00865724" w14:paraId="1DE51DC4"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tcPr>
          <w:p w14:paraId="4DF1613B" w14:textId="77777777" w:rsidR="00DD707C" w:rsidRPr="00865724" w:rsidRDefault="00DD707C" w:rsidP="00D120C4">
            <w:pPr>
              <w:jc w:val="center"/>
              <w:rPr>
                <w:lang w:val="fr-FR"/>
              </w:rPr>
            </w:pPr>
          </w:p>
        </w:tc>
        <w:tc>
          <w:tcPr>
            <w:tcW w:w="2268" w:type="dxa"/>
          </w:tcPr>
          <w:p w14:paraId="402BF94A" w14:textId="77777777" w:rsidR="00DD707C" w:rsidRPr="00865724" w:rsidRDefault="00DD707C" w:rsidP="00D120C4">
            <w:pPr>
              <w:jc w:val="center"/>
              <w:rPr>
                <w:lang w:val="fr-FR"/>
              </w:rPr>
            </w:pPr>
            <w:r w:rsidRPr="00865724">
              <w:rPr>
                <w:lang w:val="fr-FR"/>
              </w:rPr>
              <w:t>mm</w:t>
            </w:r>
          </w:p>
        </w:tc>
        <w:tc>
          <w:tcPr>
            <w:tcW w:w="2693" w:type="dxa"/>
          </w:tcPr>
          <w:p w14:paraId="72075217" w14:textId="77777777" w:rsidR="00DD707C" w:rsidRPr="00865724" w:rsidRDefault="00DD707C" w:rsidP="00D120C4">
            <w:pPr>
              <w:jc w:val="center"/>
              <w:rPr>
                <w:lang w:val="fr-FR"/>
              </w:rPr>
            </w:pPr>
            <w:r w:rsidRPr="00865724">
              <w:rPr>
                <w:lang w:val="fr-FR"/>
              </w:rPr>
              <w:t>in</w:t>
            </w:r>
          </w:p>
        </w:tc>
      </w:tr>
      <w:tr w:rsidR="00DD707C" w:rsidRPr="00865724" w14:paraId="6104439A" w14:textId="77777777" w:rsidTr="00E12FE1">
        <w:trPr>
          <w:trHeight w:val="340"/>
          <w:jc w:val="center"/>
        </w:trPr>
        <w:tc>
          <w:tcPr>
            <w:tcW w:w="1701" w:type="dxa"/>
            <w:vAlign w:val="center"/>
          </w:tcPr>
          <w:p w14:paraId="79B3A0C5" w14:textId="77777777" w:rsidR="00DD707C" w:rsidRPr="00865724" w:rsidRDefault="00DD707C" w:rsidP="00D120C4">
            <w:pPr>
              <w:jc w:val="center"/>
              <w:rPr>
                <w:rFonts w:ascii="Arial" w:hAnsi="Arial"/>
                <w:b/>
                <w:lang w:val="fr-FR"/>
              </w:rPr>
            </w:pPr>
            <w:r w:rsidRPr="00865724">
              <w:rPr>
                <w:rFonts w:ascii="Arial" w:hAnsi="Arial"/>
                <w:b/>
                <w:lang w:val="fr-FR"/>
              </w:rPr>
              <w:t>X1</w:t>
            </w:r>
          </w:p>
        </w:tc>
        <w:tc>
          <w:tcPr>
            <w:tcW w:w="2268" w:type="dxa"/>
            <w:vAlign w:val="center"/>
          </w:tcPr>
          <w:p w14:paraId="7B2BAB16" w14:textId="77777777" w:rsidR="00DD707C" w:rsidRPr="00865724" w:rsidRDefault="00DD707C" w:rsidP="00D120C4">
            <w:pPr>
              <w:jc w:val="center"/>
              <w:rPr>
                <w:rFonts w:ascii="Arial" w:hAnsi="Arial"/>
                <w:lang w:val="fr-FR"/>
              </w:rPr>
            </w:pPr>
            <w:r w:rsidRPr="00865724">
              <w:rPr>
                <w:rFonts w:ascii="Arial" w:hAnsi="Arial"/>
                <w:lang w:val="fr-FR"/>
              </w:rPr>
              <w:t>820</w:t>
            </w:r>
          </w:p>
        </w:tc>
        <w:tc>
          <w:tcPr>
            <w:tcW w:w="2693" w:type="dxa"/>
            <w:vAlign w:val="center"/>
          </w:tcPr>
          <w:p w14:paraId="554F5F34" w14:textId="444CF1DC" w:rsidR="00DD707C" w:rsidRPr="00865724" w:rsidRDefault="00DD707C" w:rsidP="00D120C4">
            <w:pPr>
              <w:jc w:val="center"/>
              <w:rPr>
                <w:rFonts w:ascii="Arial" w:hAnsi="Arial"/>
                <w:lang w:val="fr-FR"/>
              </w:rPr>
            </w:pPr>
            <w:r w:rsidRPr="00865724">
              <w:rPr>
                <w:rFonts w:ascii="Arial" w:hAnsi="Arial"/>
                <w:lang w:val="fr-FR"/>
              </w:rPr>
              <w:t>32</w:t>
            </w:r>
            <w:r w:rsidR="00D8167E" w:rsidRPr="00865724">
              <w:rPr>
                <w:rFonts w:ascii="Arial" w:hAnsi="Arial"/>
                <w:lang w:val="fr-FR"/>
              </w:rPr>
              <w:t>,</w:t>
            </w:r>
            <w:r w:rsidRPr="00865724">
              <w:rPr>
                <w:rFonts w:ascii="Arial" w:hAnsi="Arial"/>
                <w:lang w:val="fr-FR"/>
              </w:rPr>
              <w:t>28</w:t>
            </w:r>
          </w:p>
        </w:tc>
      </w:tr>
      <w:tr w:rsidR="00DD707C" w:rsidRPr="00865724" w14:paraId="7F50D080" w14:textId="77777777" w:rsidTr="00E12FE1">
        <w:trPr>
          <w:trHeight w:val="340"/>
          <w:jc w:val="center"/>
        </w:trPr>
        <w:tc>
          <w:tcPr>
            <w:tcW w:w="1701" w:type="dxa"/>
            <w:vAlign w:val="center"/>
          </w:tcPr>
          <w:p w14:paraId="7BA2527E" w14:textId="77777777" w:rsidR="00DD707C" w:rsidRPr="00865724" w:rsidRDefault="00DD707C" w:rsidP="00D120C4">
            <w:pPr>
              <w:jc w:val="center"/>
              <w:rPr>
                <w:rFonts w:ascii="Arial" w:hAnsi="Arial"/>
                <w:b/>
                <w:lang w:val="fr-FR"/>
              </w:rPr>
            </w:pPr>
            <w:r w:rsidRPr="00865724">
              <w:rPr>
                <w:rFonts w:ascii="Arial" w:hAnsi="Arial"/>
                <w:b/>
                <w:lang w:val="fr-FR"/>
              </w:rPr>
              <w:t>X2</w:t>
            </w:r>
          </w:p>
        </w:tc>
        <w:tc>
          <w:tcPr>
            <w:tcW w:w="2268" w:type="dxa"/>
            <w:vAlign w:val="center"/>
          </w:tcPr>
          <w:p w14:paraId="1D43AD07" w14:textId="5ECCB73B" w:rsidR="00DD707C" w:rsidRPr="00865724" w:rsidRDefault="00DD707C" w:rsidP="00D120C4">
            <w:pPr>
              <w:jc w:val="center"/>
              <w:rPr>
                <w:rFonts w:ascii="Arial" w:hAnsi="Arial"/>
                <w:lang w:val="fr-FR"/>
              </w:rPr>
            </w:pPr>
            <w:r w:rsidRPr="00865724">
              <w:rPr>
                <w:rFonts w:ascii="Arial" w:hAnsi="Arial"/>
                <w:lang w:val="fr-FR"/>
              </w:rPr>
              <w:t>800</w:t>
            </w:r>
          </w:p>
        </w:tc>
        <w:tc>
          <w:tcPr>
            <w:tcW w:w="2693" w:type="dxa"/>
            <w:vAlign w:val="center"/>
          </w:tcPr>
          <w:p w14:paraId="4851A5C2" w14:textId="07A673EF" w:rsidR="00DD707C" w:rsidRPr="00865724" w:rsidRDefault="00DD707C" w:rsidP="00D120C4">
            <w:pPr>
              <w:jc w:val="center"/>
              <w:rPr>
                <w:rFonts w:ascii="Arial" w:hAnsi="Arial"/>
                <w:lang w:val="fr-FR"/>
              </w:rPr>
            </w:pPr>
            <w:r w:rsidRPr="00865724">
              <w:rPr>
                <w:rFonts w:ascii="Arial" w:hAnsi="Arial"/>
                <w:lang w:val="fr-FR"/>
              </w:rPr>
              <w:t>31</w:t>
            </w:r>
            <w:r w:rsidR="00D8167E" w:rsidRPr="00865724">
              <w:rPr>
                <w:rFonts w:ascii="Arial" w:hAnsi="Arial"/>
                <w:lang w:val="fr-FR"/>
              </w:rPr>
              <w:t>,</w:t>
            </w:r>
            <w:r w:rsidRPr="00865724">
              <w:rPr>
                <w:rFonts w:ascii="Arial" w:hAnsi="Arial"/>
                <w:lang w:val="fr-FR"/>
              </w:rPr>
              <w:t>5</w:t>
            </w:r>
          </w:p>
        </w:tc>
      </w:tr>
      <w:tr w:rsidR="00DD707C" w:rsidRPr="00865724" w14:paraId="05DB229F" w14:textId="77777777" w:rsidTr="00E12FE1">
        <w:trPr>
          <w:trHeight w:val="340"/>
          <w:jc w:val="center"/>
        </w:trPr>
        <w:tc>
          <w:tcPr>
            <w:tcW w:w="1701" w:type="dxa"/>
            <w:vAlign w:val="center"/>
          </w:tcPr>
          <w:p w14:paraId="5A5BB436" w14:textId="77777777" w:rsidR="00DD707C" w:rsidRPr="00865724" w:rsidRDefault="00DD707C" w:rsidP="00D120C4">
            <w:pPr>
              <w:jc w:val="center"/>
              <w:rPr>
                <w:rFonts w:ascii="Arial" w:hAnsi="Arial"/>
                <w:b/>
                <w:lang w:val="fr-FR"/>
              </w:rPr>
            </w:pPr>
            <w:r w:rsidRPr="00865724">
              <w:rPr>
                <w:rFonts w:ascii="Arial" w:hAnsi="Arial"/>
                <w:b/>
                <w:lang w:val="fr-FR"/>
              </w:rPr>
              <w:t>X3</w:t>
            </w:r>
          </w:p>
        </w:tc>
        <w:tc>
          <w:tcPr>
            <w:tcW w:w="2268" w:type="dxa"/>
            <w:vAlign w:val="center"/>
          </w:tcPr>
          <w:p w14:paraId="0B1D633F" w14:textId="0C578BF5" w:rsidR="00DD707C" w:rsidRPr="00865724" w:rsidRDefault="00DD707C" w:rsidP="00D120C4">
            <w:pPr>
              <w:jc w:val="center"/>
              <w:rPr>
                <w:rFonts w:ascii="Arial" w:hAnsi="Arial"/>
                <w:lang w:val="fr-FR"/>
              </w:rPr>
            </w:pPr>
            <w:r w:rsidRPr="00865724">
              <w:rPr>
                <w:rFonts w:ascii="Arial" w:hAnsi="Arial"/>
                <w:lang w:val="fr-FR"/>
              </w:rPr>
              <w:t>800</w:t>
            </w:r>
          </w:p>
        </w:tc>
        <w:tc>
          <w:tcPr>
            <w:tcW w:w="2693" w:type="dxa"/>
            <w:vAlign w:val="center"/>
          </w:tcPr>
          <w:p w14:paraId="01752362" w14:textId="6254AA38" w:rsidR="00DD707C" w:rsidRPr="00865724" w:rsidRDefault="00DD707C" w:rsidP="00D120C4">
            <w:pPr>
              <w:jc w:val="center"/>
              <w:rPr>
                <w:rFonts w:ascii="Arial" w:hAnsi="Arial"/>
                <w:lang w:val="fr-FR"/>
              </w:rPr>
            </w:pPr>
            <w:r w:rsidRPr="00865724">
              <w:rPr>
                <w:rFonts w:ascii="Arial" w:hAnsi="Arial"/>
                <w:lang w:val="fr-FR"/>
              </w:rPr>
              <w:t>31</w:t>
            </w:r>
            <w:r w:rsidR="00D8167E" w:rsidRPr="00865724">
              <w:rPr>
                <w:rFonts w:ascii="Arial" w:hAnsi="Arial"/>
                <w:lang w:val="fr-FR"/>
              </w:rPr>
              <w:t>,</w:t>
            </w:r>
            <w:r w:rsidRPr="00865724">
              <w:rPr>
                <w:rFonts w:ascii="Arial" w:hAnsi="Arial"/>
                <w:lang w:val="fr-FR"/>
              </w:rPr>
              <w:t>5</w:t>
            </w:r>
          </w:p>
        </w:tc>
      </w:tr>
      <w:tr w:rsidR="00DD707C" w:rsidRPr="00865724" w14:paraId="48278AA6" w14:textId="77777777" w:rsidTr="00E12FE1">
        <w:trPr>
          <w:trHeight w:val="340"/>
          <w:jc w:val="center"/>
        </w:trPr>
        <w:tc>
          <w:tcPr>
            <w:tcW w:w="1701" w:type="dxa"/>
            <w:vAlign w:val="center"/>
          </w:tcPr>
          <w:p w14:paraId="42CBF432" w14:textId="77777777" w:rsidR="00DD707C" w:rsidRPr="00865724" w:rsidRDefault="00DD707C" w:rsidP="00D120C4">
            <w:pPr>
              <w:jc w:val="center"/>
              <w:rPr>
                <w:rFonts w:ascii="Arial" w:hAnsi="Arial"/>
                <w:b/>
                <w:lang w:val="fr-FR"/>
              </w:rPr>
            </w:pPr>
            <w:r w:rsidRPr="00865724">
              <w:rPr>
                <w:rFonts w:ascii="Arial" w:hAnsi="Arial"/>
                <w:b/>
                <w:lang w:val="fr-FR"/>
              </w:rPr>
              <w:t>Y1</w:t>
            </w:r>
          </w:p>
        </w:tc>
        <w:tc>
          <w:tcPr>
            <w:tcW w:w="2268" w:type="dxa"/>
            <w:vAlign w:val="center"/>
          </w:tcPr>
          <w:p w14:paraId="2563FD9C" w14:textId="575ABDBB" w:rsidR="00DD707C" w:rsidRPr="00865724" w:rsidRDefault="00DD707C" w:rsidP="00D120C4">
            <w:pPr>
              <w:jc w:val="center"/>
              <w:rPr>
                <w:rFonts w:ascii="Arial" w:hAnsi="Arial"/>
                <w:lang w:val="fr-FR"/>
              </w:rPr>
            </w:pPr>
            <w:r w:rsidRPr="00865724">
              <w:rPr>
                <w:rFonts w:ascii="Arial" w:hAnsi="Arial"/>
                <w:lang w:val="fr-FR"/>
              </w:rPr>
              <w:t>600</w:t>
            </w:r>
          </w:p>
        </w:tc>
        <w:tc>
          <w:tcPr>
            <w:tcW w:w="2693" w:type="dxa"/>
            <w:vAlign w:val="center"/>
          </w:tcPr>
          <w:p w14:paraId="0805234A" w14:textId="26F7A5DB" w:rsidR="00DD707C" w:rsidRPr="00865724" w:rsidRDefault="00DD707C" w:rsidP="00D120C4">
            <w:pPr>
              <w:jc w:val="center"/>
              <w:rPr>
                <w:rFonts w:ascii="Arial" w:hAnsi="Arial"/>
                <w:lang w:val="fr-FR"/>
              </w:rPr>
            </w:pPr>
            <w:r w:rsidRPr="00865724">
              <w:rPr>
                <w:rFonts w:ascii="Arial" w:hAnsi="Arial"/>
                <w:lang w:val="fr-FR"/>
              </w:rPr>
              <w:t>23</w:t>
            </w:r>
            <w:r w:rsidR="00D8167E" w:rsidRPr="00865724">
              <w:rPr>
                <w:rFonts w:ascii="Arial" w:hAnsi="Arial"/>
                <w:lang w:val="fr-FR"/>
              </w:rPr>
              <w:t>,</w:t>
            </w:r>
            <w:r w:rsidRPr="00865724">
              <w:rPr>
                <w:rFonts w:ascii="Arial" w:hAnsi="Arial"/>
                <w:lang w:val="fr-FR"/>
              </w:rPr>
              <w:t>62</w:t>
            </w:r>
          </w:p>
        </w:tc>
      </w:tr>
      <w:tr w:rsidR="00DD707C" w:rsidRPr="00865724" w14:paraId="1D094091" w14:textId="77777777" w:rsidTr="00E12FE1">
        <w:trPr>
          <w:trHeight w:val="340"/>
          <w:jc w:val="center"/>
        </w:trPr>
        <w:tc>
          <w:tcPr>
            <w:tcW w:w="1701" w:type="dxa"/>
            <w:vAlign w:val="center"/>
          </w:tcPr>
          <w:p w14:paraId="2FFEE80F" w14:textId="77777777" w:rsidR="00DD707C" w:rsidRPr="00865724" w:rsidRDefault="00DD707C" w:rsidP="00D120C4">
            <w:pPr>
              <w:jc w:val="center"/>
              <w:rPr>
                <w:rFonts w:ascii="Arial" w:hAnsi="Arial"/>
                <w:b/>
                <w:lang w:val="fr-FR"/>
              </w:rPr>
            </w:pPr>
            <w:r w:rsidRPr="00865724">
              <w:rPr>
                <w:rFonts w:ascii="Arial" w:hAnsi="Arial"/>
                <w:b/>
                <w:lang w:val="fr-FR"/>
              </w:rPr>
              <w:t>Y2</w:t>
            </w:r>
          </w:p>
        </w:tc>
        <w:tc>
          <w:tcPr>
            <w:tcW w:w="2268" w:type="dxa"/>
            <w:vAlign w:val="center"/>
          </w:tcPr>
          <w:p w14:paraId="6119548C" w14:textId="77777777" w:rsidR="00DD707C" w:rsidRPr="00865724" w:rsidRDefault="00DD707C" w:rsidP="00D120C4">
            <w:pPr>
              <w:jc w:val="center"/>
              <w:rPr>
                <w:rFonts w:ascii="Arial" w:hAnsi="Arial"/>
                <w:lang w:val="fr-FR"/>
              </w:rPr>
            </w:pPr>
            <w:r w:rsidRPr="00865724">
              <w:rPr>
                <w:rFonts w:ascii="Arial" w:hAnsi="Arial"/>
                <w:lang w:val="fr-FR"/>
              </w:rPr>
              <w:t>500</w:t>
            </w:r>
          </w:p>
        </w:tc>
        <w:tc>
          <w:tcPr>
            <w:tcW w:w="2693" w:type="dxa"/>
            <w:vAlign w:val="center"/>
          </w:tcPr>
          <w:p w14:paraId="23CD7B8B" w14:textId="4A316868" w:rsidR="00DD707C" w:rsidRPr="00865724" w:rsidRDefault="00DD707C" w:rsidP="00D120C4">
            <w:pPr>
              <w:jc w:val="center"/>
              <w:rPr>
                <w:rFonts w:ascii="Arial" w:hAnsi="Arial"/>
                <w:lang w:val="fr-FR"/>
              </w:rPr>
            </w:pPr>
            <w:r w:rsidRPr="00865724">
              <w:rPr>
                <w:rFonts w:ascii="Arial" w:hAnsi="Arial"/>
                <w:lang w:val="fr-FR"/>
              </w:rPr>
              <w:t>19</w:t>
            </w:r>
            <w:r w:rsidR="00D8167E" w:rsidRPr="00865724">
              <w:rPr>
                <w:rFonts w:ascii="Arial" w:hAnsi="Arial"/>
                <w:lang w:val="fr-FR"/>
              </w:rPr>
              <w:t>,</w:t>
            </w:r>
            <w:r w:rsidRPr="00865724">
              <w:rPr>
                <w:rFonts w:ascii="Arial" w:hAnsi="Arial"/>
                <w:lang w:val="fr-FR"/>
              </w:rPr>
              <w:t>69</w:t>
            </w:r>
          </w:p>
        </w:tc>
      </w:tr>
      <w:tr w:rsidR="00DD707C" w:rsidRPr="00865724" w14:paraId="0E040E38" w14:textId="77777777" w:rsidTr="00E12FE1">
        <w:trPr>
          <w:trHeight w:val="340"/>
          <w:jc w:val="center"/>
        </w:trPr>
        <w:tc>
          <w:tcPr>
            <w:tcW w:w="1701" w:type="dxa"/>
            <w:vAlign w:val="center"/>
          </w:tcPr>
          <w:p w14:paraId="06FEAF94" w14:textId="77777777" w:rsidR="00DD707C" w:rsidRPr="00865724" w:rsidRDefault="00DD707C" w:rsidP="00D120C4">
            <w:pPr>
              <w:jc w:val="center"/>
              <w:rPr>
                <w:rFonts w:ascii="Arial" w:hAnsi="Arial"/>
                <w:b/>
                <w:lang w:val="fr-FR"/>
              </w:rPr>
            </w:pPr>
            <w:r w:rsidRPr="00865724">
              <w:rPr>
                <w:rFonts w:ascii="Arial" w:hAnsi="Arial"/>
                <w:b/>
                <w:lang w:val="fr-FR"/>
              </w:rPr>
              <w:t>Y3</w:t>
            </w:r>
          </w:p>
        </w:tc>
        <w:tc>
          <w:tcPr>
            <w:tcW w:w="2268" w:type="dxa"/>
            <w:vAlign w:val="center"/>
          </w:tcPr>
          <w:p w14:paraId="73A27D61" w14:textId="77777777" w:rsidR="00DD707C" w:rsidRPr="00865724" w:rsidRDefault="00DD707C" w:rsidP="00D120C4">
            <w:pPr>
              <w:jc w:val="center"/>
              <w:rPr>
                <w:rFonts w:ascii="Arial" w:hAnsi="Arial"/>
                <w:lang w:val="fr-FR"/>
              </w:rPr>
            </w:pPr>
            <w:r w:rsidRPr="00865724">
              <w:rPr>
                <w:rFonts w:ascii="Arial" w:hAnsi="Arial"/>
                <w:lang w:val="fr-FR"/>
              </w:rPr>
              <w:t>850</w:t>
            </w:r>
          </w:p>
        </w:tc>
        <w:tc>
          <w:tcPr>
            <w:tcW w:w="2693" w:type="dxa"/>
            <w:vAlign w:val="center"/>
          </w:tcPr>
          <w:p w14:paraId="3BB0F06B" w14:textId="01BBE6F6" w:rsidR="00DD707C" w:rsidRPr="00865724" w:rsidRDefault="00DD707C" w:rsidP="00D120C4">
            <w:pPr>
              <w:jc w:val="center"/>
              <w:rPr>
                <w:rFonts w:ascii="Arial" w:hAnsi="Arial"/>
                <w:lang w:val="fr-FR"/>
              </w:rPr>
            </w:pPr>
            <w:r w:rsidRPr="00865724">
              <w:rPr>
                <w:rFonts w:ascii="Arial" w:hAnsi="Arial"/>
                <w:lang w:val="fr-FR"/>
              </w:rPr>
              <w:t>33</w:t>
            </w:r>
            <w:r w:rsidR="00D8167E" w:rsidRPr="00865724">
              <w:rPr>
                <w:rFonts w:ascii="Arial" w:hAnsi="Arial"/>
                <w:lang w:val="fr-FR"/>
              </w:rPr>
              <w:t>,</w:t>
            </w:r>
            <w:r w:rsidRPr="00865724">
              <w:rPr>
                <w:rFonts w:ascii="Arial" w:hAnsi="Arial"/>
                <w:lang w:val="fr-FR"/>
              </w:rPr>
              <w:t>46</w:t>
            </w:r>
          </w:p>
        </w:tc>
      </w:tr>
    </w:tbl>
    <w:p w14:paraId="4A9B412F" w14:textId="77777777" w:rsidR="00DD707C" w:rsidRPr="00865724" w:rsidRDefault="00DD707C" w:rsidP="00D120C4">
      <w:pPr>
        <w:spacing w:line="240" w:lineRule="auto"/>
        <w:rPr>
          <w:lang w:val="fr-FR"/>
        </w:rPr>
      </w:pPr>
    </w:p>
    <w:p w14:paraId="241FF428" w14:textId="2A029453" w:rsidR="00406AB9" w:rsidRPr="00865724" w:rsidRDefault="00406AB9" w:rsidP="00D120C4">
      <w:pPr>
        <w:pStyle w:val="FigureTittle"/>
      </w:pPr>
      <w:r w:rsidRPr="00865724">
        <w:t>Table</w:t>
      </w:r>
      <w:r w:rsidR="00A438BE"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2</w:t>
      </w:r>
      <w:r w:rsidRPr="00865724">
        <w:rPr>
          <w:noProof/>
        </w:rPr>
        <w:fldChar w:fldCharType="end"/>
      </w:r>
      <w:r w:rsidRPr="00865724">
        <w:t xml:space="preserve"> </w:t>
      </w:r>
      <w:r w:rsidR="00A438BE" w:rsidRPr="00865724">
        <w:t>Exigences en matière de localisation</w:t>
      </w:r>
      <w:r w:rsidR="00DD707C" w:rsidRPr="00865724">
        <w:t xml:space="preserve"> (</w:t>
      </w:r>
      <w:r w:rsidR="00A438BE" w:rsidRPr="00865724">
        <w:t>pour</w:t>
      </w:r>
      <w:r w:rsidR="00DD707C" w:rsidRPr="00865724">
        <w:t xml:space="preserve"> </w:t>
      </w:r>
      <w:r w:rsidR="00AA60BF" w:rsidRPr="00865724">
        <w:t>MaxiCharger DC</w:t>
      </w:r>
      <w:r w:rsidR="00DD707C" w:rsidRPr="00865724">
        <w:t xml:space="preserve"> 240)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406AB9" w:rsidRPr="00865724" w14:paraId="69D3F27B"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val="restart"/>
          </w:tcPr>
          <w:p w14:paraId="78E660F2" w14:textId="40286C98" w:rsidR="00406AB9" w:rsidRPr="00865724" w:rsidRDefault="00A438BE" w:rsidP="00D120C4">
            <w:pPr>
              <w:jc w:val="center"/>
              <w:rPr>
                <w:lang w:val="fr-FR"/>
              </w:rPr>
            </w:pPr>
            <w:r w:rsidRPr="00865724">
              <w:rPr>
                <w:lang w:val="fr-FR"/>
              </w:rPr>
              <w:t>Paramètres</w:t>
            </w:r>
          </w:p>
        </w:tc>
        <w:tc>
          <w:tcPr>
            <w:tcW w:w="4961" w:type="dxa"/>
            <w:gridSpan w:val="2"/>
          </w:tcPr>
          <w:p w14:paraId="39220984" w14:textId="62DBB305" w:rsidR="00406AB9" w:rsidRPr="00865724" w:rsidRDefault="00406AB9" w:rsidP="00D120C4">
            <w:pPr>
              <w:jc w:val="center"/>
              <w:rPr>
                <w:lang w:val="fr-FR"/>
              </w:rPr>
            </w:pPr>
            <w:r w:rsidRPr="00865724">
              <w:rPr>
                <w:lang w:val="fr-FR"/>
              </w:rPr>
              <w:t>Sp</w:t>
            </w:r>
            <w:r w:rsidR="00A438BE" w:rsidRPr="00865724">
              <w:rPr>
                <w:lang w:val="fr-FR"/>
              </w:rPr>
              <w:t>é</w:t>
            </w:r>
            <w:r w:rsidRPr="00865724">
              <w:rPr>
                <w:lang w:val="fr-FR"/>
              </w:rPr>
              <w:t>cification</w:t>
            </w:r>
            <w:r w:rsidR="00A438BE" w:rsidRPr="00865724">
              <w:rPr>
                <w:lang w:val="fr-FR"/>
              </w:rPr>
              <w:t>s</w:t>
            </w:r>
          </w:p>
        </w:tc>
      </w:tr>
      <w:tr w:rsidR="00406AB9" w:rsidRPr="00865724" w14:paraId="1912BBFF"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tcPr>
          <w:p w14:paraId="030A373F" w14:textId="77777777" w:rsidR="00406AB9" w:rsidRPr="00865724" w:rsidRDefault="00406AB9" w:rsidP="00D120C4">
            <w:pPr>
              <w:jc w:val="center"/>
              <w:rPr>
                <w:lang w:val="fr-FR"/>
              </w:rPr>
            </w:pPr>
          </w:p>
        </w:tc>
        <w:tc>
          <w:tcPr>
            <w:tcW w:w="2268" w:type="dxa"/>
          </w:tcPr>
          <w:p w14:paraId="39F62834" w14:textId="77777777" w:rsidR="00406AB9" w:rsidRPr="00865724" w:rsidRDefault="00406AB9" w:rsidP="00D120C4">
            <w:pPr>
              <w:jc w:val="center"/>
              <w:rPr>
                <w:lang w:val="fr-FR"/>
              </w:rPr>
            </w:pPr>
            <w:r w:rsidRPr="00865724">
              <w:rPr>
                <w:lang w:val="fr-FR"/>
              </w:rPr>
              <w:t>mm</w:t>
            </w:r>
          </w:p>
        </w:tc>
        <w:tc>
          <w:tcPr>
            <w:tcW w:w="2693" w:type="dxa"/>
          </w:tcPr>
          <w:p w14:paraId="33713533" w14:textId="77777777" w:rsidR="00406AB9" w:rsidRPr="00865724" w:rsidRDefault="00406AB9" w:rsidP="00D120C4">
            <w:pPr>
              <w:jc w:val="center"/>
              <w:rPr>
                <w:lang w:val="fr-FR"/>
              </w:rPr>
            </w:pPr>
            <w:r w:rsidRPr="00865724">
              <w:rPr>
                <w:lang w:val="fr-FR"/>
              </w:rPr>
              <w:t>in</w:t>
            </w:r>
          </w:p>
        </w:tc>
      </w:tr>
      <w:tr w:rsidR="0046042D" w:rsidRPr="00865724" w14:paraId="641B80D5" w14:textId="77777777" w:rsidTr="00E12FE1">
        <w:trPr>
          <w:trHeight w:val="340"/>
          <w:jc w:val="center"/>
        </w:trPr>
        <w:tc>
          <w:tcPr>
            <w:tcW w:w="1701" w:type="dxa"/>
            <w:vAlign w:val="center"/>
          </w:tcPr>
          <w:p w14:paraId="7EC2F0A3" w14:textId="77777777" w:rsidR="0046042D" w:rsidRPr="00865724" w:rsidRDefault="0046042D" w:rsidP="00D120C4">
            <w:pPr>
              <w:jc w:val="center"/>
              <w:rPr>
                <w:rFonts w:ascii="Arial" w:hAnsi="Arial"/>
                <w:b/>
                <w:lang w:val="fr-FR"/>
              </w:rPr>
            </w:pPr>
            <w:r w:rsidRPr="00865724">
              <w:rPr>
                <w:rFonts w:ascii="Arial" w:hAnsi="Arial"/>
                <w:b/>
                <w:lang w:val="fr-FR"/>
              </w:rPr>
              <w:t>X1</w:t>
            </w:r>
          </w:p>
        </w:tc>
        <w:tc>
          <w:tcPr>
            <w:tcW w:w="2268" w:type="dxa"/>
            <w:vAlign w:val="center"/>
          </w:tcPr>
          <w:p w14:paraId="1796969A" w14:textId="37E0E2D1" w:rsidR="0046042D" w:rsidRPr="00865724" w:rsidRDefault="0046042D" w:rsidP="00D120C4">
            <w:pPr>
              <w:jc w:val="center"/>
              <w:rPr>
                <w:rFonts w:ascii="Arial" w:hAnsi="Arial"/>
                <w:lang w:val="fr-FR"/>
              </w:rPr>
            </w:pPr>
            <w:r w:rsidRPr="00865724">
              <w:rPr>
                <w:rFonts w:ascii="Arial" w:hAnsi="Arial"/>
                <w:lang w:val="fr-FR"/>
              </w:rPr>
              <w:t>820</w:t>
            </w:r>
          </w:p>
        </w:tc>
        <w:tc>
          <w:tcPr>
            <w:tcW w:w="2693" w:type="dxa"/>
            <w:vAlign w:val="center"/>
          </w:tcPr>
          <w:p w14:paraId="071C4F51" w14:textId="05E441A8" w:rsidR="0046042D" w:rsidRPr="00865724" w:rsidRDefault="0046042D" w:rsidP="00D120C4">
            <w:pPr>
              <w:jc w:val="center"/>
              <w:rPr>
                <w:rFonts w:ascii="Arial" w:hAnsi="Arial"/>
                <w:lang w:val="fr-FR"/>
              </w:rPr>
            </w:pPr>
            <w:r w:rsidRPr="00865724">
              <w:rPr>
                <w:rFonts w:ascii="Arial" w:hAnsi="Arial"/>
                <w:lang w:val="fr-FR"/>
              </w:rPr>
              <w:t>32</w:t>
            </w:r>
            <w:r w:rsidR="00D8167E" w:rsidRPr="00865724">
              <w:rPr>
                <w:rFonts w:ascii="Arial" w:hAnsi="Arial"/>
                <w:lang w:val="fr-FR"/>
              </w:rPr>
              <w:t>,</w:t>
            </w:r>
            <w:r w:rsidRPr="00865724">
              <w:rPr>
                <w:rFonts w:ascii="Arial" w:hAnsi="Arial"/>
                <w:lang w:val="fr-FR"/>
              </w:rPr>
              <w:t>28</w:t>
            </w:r>
          </w:p>
        </w:tc>
      </w:tr>
      <w:tr w:rsidR="0046042D" w:rsidRPr="00865724" w14:paraId="25A609A4" w14:textId="77777777" w:rsidTr="00E12FE1">
        <w:trPr>
          <w:trHeight w:val="340"/>
          <w:jc w:val="center"/>
        </w:trPr>
        <w:tc>
          <w:tcPr>
            <w:tcW w:w="1701" w:type="dxa"/>
            <w:vAlign w:val="center"/>
          </w:tcPr>
          <w:p w14:paraId="0E2A643E" w14:textId="77777777" w:rsidR="0046042D" w:rsidRPr="00865724" w:rsidRDefault="0046042D" w:rsidP="00D120C4">
            <w:pPr>
              <w:jc w:val="center"/>
              <w:rPr>
                <w:rFonts w:ascii="Arial" w:hAnsi="Arial"/>
                <w:b/>
                <w:lang w:val="fr-FR"/>
              </w:rPr>
            </w:pPr>
            <w:r w:rsidRPr="00865724">
              <w:rPr>
                <w:rFonts w:ascii="Arial" w:hAnsi="Arial"/>
                <w:b/>
                <w:lang w:val="fr-FR"/>
              </w:rPr>
              <w:t>X2</w:t>
            </w:r>
          </w:p>
        </w:tc>
        <w:tc>
          <w:tcPr>
            <w:tcW w:w="2268" w:type="dxa"/>
            <w:vAlign w:val="center"/>
          </w:tcPr>
          <w:p w14:paraId="0B54517A" w14:textId="09ECC571" w:rsidR="0046042D" w:rsidRPr="00865724" w:rsidRDefault="0046042D" w:rsidP="00D120C4">
            <w:pPr>
              <w:jc w:val="center"/>
              <w:rPr>
                <w:rFonts w:ascii="Arial" w:hAnsi="Arial"/>
                <w:lang w:val="fr-FR"/>
              </w:rPr>
            </w:pPr>
            <w:r w:rsidRPr="00865724">
              <w:rPr>
                <w:rFonts w:ascii="Arial" w:hAnsi="Arial"/>
                <w:lang w:val="fr-FR"/>
              </w:rPr>
              <w:t>900</w:t>
            </w:r>
          </w:p>
        </w:tc>
        <w:tc>
          <w:tcPr>
            <w:tcW w:w="2693" w:type="dxa"/>
            <w:vAlign w:val="center"/>
          </w:tcPr>
          <w:p w14:paraId="3CC67C94" w14:textId="3B312C12" w:rsidR="0046042D" w:rsidRPr="00865724" w:rsidRDefault="0046042D" w:rsidP="00D120C4">
            <w:pPr>
              <w:jc w:val="center"/>
              <w:rPr>
                <w:rFonts w:ascii="Arial" w:hAnsi="Arial"/>
                <w:lang w:val="fr-FR"/>
              </w:rPr>
            </w:pPr>
            <w:r w:rsidRPr="00865724">
              <w:rPr>
                <w:rFonts w:ascii="Arial" w:hAnsi="Arial"/>
                <w:lang w:val="fr-FR"/>
              </w:rPr>
              <w:t>35</w:t>
            </w:r>
            <w:r w:rsidR="00D8167E" w:rsidRPr="00865724">
              <w:rPr>
                <w:rFonts w:ascii="Arial" w:hAnsi="Arial"/>
                <w:lang w:val="fr-FR"/>
              </w:rPr>
              <w:t>,</w:t>
            </w:r>
            <w:r w:rsidRPr="00865724">
              <w:rPr>
                <w:rFonts w:ascii="Arial" w:hAnsi="Arial"/>
                <w:lang w:val="fr-FR"/>
              </w:rPr>
              <w:t>43</w:t>
            </w:r>
          </w:p>
        </w:tc>
      </w:tr>
      <w:tr w:rsidR="0046042D" w:rsidRPr="00865724" w14:paraId="061DC92B" w14:textId="77777777" w:rsidTr="00E12FE1">
        <w:trPr>
          <w:trHeight w:val="340"/>
          <w:jc w:val="center"/>
        </w:trPr>
        <w:tc>
          <w:tcPr>
            <w:tcW w:w="1701" w:type="dxa"/>
            <w:vAlign w:val="center"/>
          </w:tcPr>
          <w:p w14:paraId="6DCCA42E" w14:textId="77777777" w:rsidR="0046042D" w:rsidRPr="00865724" w:rsidRDefault="0046042D" w:rsidP="00D120C4">
            <w:pPr>
              <w:jc w:val="center"/>
              <w:rPr>
                <w:rFonts w:ascii="Arial" w:hAnsi="Arial"/>
                <w:b/>
                <w:lang w:val="fr-FR"/>
              </w:rPr>
            </w:pPr>
            <w:r w:rsidRPr="00865724">
              <w:rPr>
                <w:rFonts w:ascii="Arial" w:hAnsi="Arial"/>
                <w:b/>
                <w:lang w:val="fr-FR"/>
              </w:rPr>
              <w:t>X3</w:t>
            </w:r>
          </w:p>
        </w:tc>
        <w:tc>
          <w:tcPr>
            <w:tcW w:w="2268" w:type="dxa"/>
            <w:vAlign w:val="center"/>
          </w:tcPr>
          <w:p w14:paraId="5EC35D1D" w14:textId="715390AA" w:rsidR="0046042D" w:rsidRPr="00865724" w:rsidRDefault="0046042D" w:rsidP="00D120C4">
            <w:pPr>
              <w:jc w:val="center"/>
              <w:rPr>
                <w:rFonts w:ascii="Arial" w:hAnsi="Arial"/>
                <w:lang w:val="fr-FR"/>
              </w:rPr>
            </w:pPr>
            <w:r w:rsidRPr="00865724">
              <w:rPr>
                <w:rFonts w:ascii="Arial" w:hAnsi="Arial"/>
                <w:lang w:val="fr-FR"/>
              </w:rPr>
              <w:t>900</w:t>
            </w:r>
          </w:p>
        </w:tc>
        <w:tc>
          <w:tcPr>
            <w:tcW w:w="2693" w:type="dxa"/>
            <w:vAlign w:val="center"/>
          </w:tcPr>
          <w:p w14:paraId="07D80AAA" w14:textId="589E0E8C" w:rsidR="0046042D" w:rsidRPr="00865724" w:rsidRDefault="0046042D" w:rsidP="00D120C4">
            <w:pPr>
              <w:jc w:val="center"/>
              <w:rPr>
                <w:rFonts w:ascii="Arial" w:hAnsi="Arial"/>
                <w:lang w:val="fr-FR"/>
              </w:rPr>
            </w:pPr>
            <w:r w:rsidRPr="00865724">
              <w:rPr>
                <w:rFonts w:ascii="Arial" w:hAnsi="Arial"/>
                <w:lang w:val="fr-FR"/>
              </w:rPr>
              <w:t>35</w:t>
            </w:r>
            <w:r w:rsidR="00D8167E" w:rsidRPr="00865724">
              <w:rPr>
                <w:rFonts w:ascii="Arial" w:hAnsi="Arial"/>
                <w:lang w:val="fr-FR"/>
              </w:rPr>
              <w:t>,</w:t>
            </w:r>
            <w:r w:rsidRPr="00865724">
              <w:rPr>
                <w:rFonts w:ascii="Arial" w:hAnsi="Arial"/>
                <w:lang w:val="fr-FR"/>
              </w:rPr>
              <w:t>43</w:t>
            </w:r>
          </w:p>
        </w:tc>
      </w:tr>
      <w:tr w:rsidR="0046042D" w:rsidRPr="00865724" w14:paraId="29A77DCC" w14:textId="77777777" w:rsidTr="00E12FE1">
        <w:trPr>
          <w:trHeight w:val="340"/>
          <w:jc w:val="center"/>
        </w:trPr>
        <w:tc>
          <w:tcPr>
            <w:tcW w:w="1701" w:type="dxa"/>
            <w:vAlign w:val="center"/>
          </w:tcPr>
          <w:p w14:paraId="3FBB2CF2" w14:textId="77777777" w:rsidR="0046042D" w:rsidRPr="00865724" w:rsidRDefault="0046042D" w:rsidP="00D120C4">
            <w:pPr>
              <w:jc w:val="center"/>
              <w:rPr>
                <w:rFonts w:ascii="Arial" w:hAnsi="Arial"/>
                <w:b/>
                <w:lang w:val="fr-FR"/>
              </w:rPr>
            </w:pPr>
            <w:r w:rsidRPr="00865724">
              <w:rPr>
                <w:rFonts w:ascii="Arial" w:hAnsi="Arial"/>
                <w:b/>
                <w:lang w:val="fr-FR"/>
              </w:rPr>
              <w:t>Y1</w:t>
            </w:r>
          </w:p>
        </w:tc>
        <w:tc>
          <w:tcPr>
            <w:tcW w:w="2268" w:type="dxa"/>
            <w:vAlign w:val="center"/>
          </w:tcPr>
          <w:p w14:paraId="0AB80DD8" w14:textId="49589C30" w:rsidR="0046042D" w:rsidRPr="00865724" w:rsidRDefault="0046042D" w:rsidP="00D120C4">
            <w:pPr>
              <w:jc w:val="center"/>
              <w:rPr>
                <w:rFonts w:ascii="Arial" w:hAnsi="Arial"/>
                <w:lang w:val="fr-FR"/>
              </w:rPr>
            </w:pPr>
            <w:r w:rsidRPr="00865724">
              <w:rPr>
                <w:rFonts w:ascii="Arial" w:hAnsi="Arial"/>
                <w:lang w:val="fr-FR"/>
              </w:rPr>
              <w:t>700</w:t>
            </w:r>
          </w:p>
        </w:tc>
        <w:tc>
          <w:tcPr>
            <w:tcW w:w="2693" w:type="dxa"/>
            <w:vAlign w:val="center"/>
          </w:tcPr>
          <w:p w14:paraId="51F7C759" w14:textId="361E7B3F" w:rsidR="0046042D" w:rsidRPr="00865724" w:rsidRDefault="0046042D" w:rsidP="00D120C4">
            <w:pPr>
              <w:jc w:val="center"/>
              <w:rPr>
                <w:rFonts w:ascii="Arial" w:hAnsi="Arial"/>
                <w:lang w:val="fr-FR"/>
              </w:rPr>
            </w:pPr>
            <w:r w:rsidRPr="00865724">
              <w:rPr>
                <w:rFonts w:ascii="Arial" w:hAnsi="Arial"/>
                <w:lang w:val="fr-FR"/>
              </w:rPr>
              <w:t>27</w:t>
            </w:r>
            <w:r w:rsidR="00D8167E" w:rsidRPr="00865724">
              <w:rPr>
                <w:rFonts w:ascii="Arial" w:hAnsi="Arial"/>
                <w:lang w:val="fr-FR"/>
              </w:rPr>
              <w:t>,</w:t>
            </w:r>
            <w:r w:rsidRPr="00865724">
              <w:rPr>
                <w:rFonts w:ascii="Arial" w:hAnsi="Arial"/>
                <w:lang w:val="fr-FR"/>
              </w:rPr>
              <w:t>56</w:t>
            </w:r>
          </w:p>
        </w:tc>
      </w:tr>
      <w:tr w:rsidR="0046042D" w:rsidRPr="00865724" w14:paraId="081C038A" w14:textId="77777777" w:rsidTr="00E12FE1">
        <w:trPr>
          <w:trHeight w:val="340"/>
          <w:jc w:val="center"/>
        </w:trPr>
        <w:tc>
          <w:tcPr>
            <w:tcW w:w="1701" w:type="dxa"/>
            <w:vAlign w:val="center"/>
          </w:tcPr>
          <w:p w14:paraId="1991B422" w14:textId="77777777" w:rsidR="0046042D" w:rsidRPr="00865724" w:rsidRDefault="0046042D" w:rsidP="00D120C4">
            <w:pPr>
              <w:jc w:val="center"/>
              <w:rPr>
                <w:rFonts w:ascii="Arial" w:hAnsi="Arial"/>
                <w:b/>
                <w:lang w:val="fr-FR"/>
              </w:rPr>
            </w:pPr>
            <w:r w:rsidRPr="00865724">
              <w:rPr>
                <w:rFonts w:ascii="Arial" w:hAnsi="Arial"/>
                <w:b/>
                <w:lang w:val="fr-FR"/>
              </w:rPr>
              <w:t>Y2</w:t>
            </w:r>
          </w:p>
        </w:tc>
        <w:tc>
          <w:tcPr>
            <w:tcW w:w="2268" w:type="dxa"/>
            <w:vAlign w:val="center"/>
          </w:tcPr>
          <w:p w14:paraId="05B83899" w14:textId="4F58A0A1" w:rsidR="0046042D" w:rsidRPr="00865724" w:rsidRDefault="0046042D" w:rsidP="00D120C4">
            <w:pPr>
              <w:jc w:val="center"/>
              <w:rPr>
                <w:rFonts w:ascii="Arial" w:hAnsi="Arial"/>
                <w:lang w:val="fr-FR"/>
              </w:rPr>
            </w:pPr>
            <w:r w:rsidRPr="00865724">
              <w:rPr>
                <w:rFonts w:ascii="Arial" w:hAnsi="Arial"/>
                <w:lang w:val="fr-FR"/>
              </w:rPr>
              <w:t>500</w:t>
            </w:r>
          </w:p>
        </w:tc>
        <w:tc>
          <w:tcPr>
            <w:tcW w:w="2693" w:type="dxa"/>
            <w:vAlign w:val="center"/>
          </w:tcPr>
          <w:p w14:paraId="075FFA8F" w14:textId="045FED3B" w:rsidR="0046042D" w:rsidRPr="00865724" w:rsidRDefault="0046042D" w:rsidP="00D120C4">
            <w:pPr>
              <w:jc w:val="center"/>
              <w:rPr>
                <w:rFonts w:ascii="Arial" w:hAnsi="Arial"/>
                <w:lang w:val="fr-FR"/>
              </w:rPr>
            </w:pPr>
            <w:r w:rsidRPr="00865724">
              <w:rPr>
                <w:rFonts w:ascii="Arial" w:hAnsi="Arial"/>
                <w:lang w:val="fr-FR"/>
              </w:rPr>
              <w:t>19</w:t>
            </w:r>
            <w:r w:rsidR="00D8167E" w:rsidRPr="00865724">
              <w:rPr>
                <w:rFonts w:ascii="Arial" w:hAnsi="Arial"/>
                <w:lang w:val="fr-FR"/>
              </w:rPr>
              <w:t>,</w:t>
            </w:r>
            <w:r w:rsidRPr="00865724">
              <w:rPr>
                <w:rFonts w:ascii="Arial" w:hAnsi="Arial"/>
                <w:lang w:val="fr-FR"/>
              </w:rPr>
              <w:t>69</w:t>
            </w:r>
          </w:p>
        </w:tc>
      </w:tr>
      <w:tr w:rsidR="0046042D" w:rsidRPr="00865724" w14:paraId="6B4BC605" w14:textId="77777777" w:rsidTr="00E12FE1">
        <w:trPr>
          <w:trHeight w:val="340"/>
          <w:jc w:val="center"/>
        </w:trPr>
        <w:tc>
          <w:tcPr>
            <w:tcW w:w="1701" w:type="dxa"/>
            <w:vAlign w:val="center"/>
          </w:tcPr>
          <w:p w14:paraId="35C07277" w14:textId="77777777" w:rsidR="0046042D" w:rsidRPr="00865724" w:rsidRDefault="0046042D" w:rsidP="00D120C4">
            <w:pPr>
              <w:jc w:val="center"/>
              <w:rPr>
                <w:rFonts w:ascii="Arial" w:hAnsi="Arial"/>
                <w:b/>
                <w:lang w:val="fr-FR"/>
              </w:rPr>
            </w:pPr>
            <w:r w:rsidRPr="00865724">
              <w:rPr>
                <w:rFonts w:ascii="Arial" w:hAnsi="Arial"/>
                <w:b/>
                <w:lang w:val="fr-FR"/>
              </w:rPr>
              <w:t>Y3</w:t>
            </w:r>
          </w:p>
        </w:tc>
        <w:tc>
          <w:tcPr>
            <w:tcW w:w="2268" w:type="dxa"/>
            <w:vAlign w:val="center"/>
          </w:tcPr>
          <w:p w14:paraId="32F414F3" w14:textId="11BE1EA5" w:rsidR="0046042D" w:rsidRPr="00865724" w:rsidRDefault="0046042D" w:rsidP="00D120C4">
            <w:pPr>
              <w:jc w:val="center"/>
              <w:rPr>
                <w:rFonts w:ascii="Arial" w:hAnsi="Arial"/>
                <w:lang w:val="fr-FR"/>
              </w:rPr>
            </w:pPr>
            <w:r w:rsidRPr="00865724">
              <w:rPr>
                <w:rFonts w:ascii="Arial" w:hAnsi="Arial"/>
                <w:lang w:val="fr-FR"/>
              </w:rPr>
              <w:t>850</w:t>
            </w:r>
          </w:p>
        </w:tc>
        <w:tc>
          <w:tcPr>
            <w:tcW w:w="2693" w:type="dxa"/>
            <w:vAlign w:val="center"/>
          </w:tcPr>
          <w:p w14:paraId="58D48053" w14:textId="37928149" w:rsidR="0046042D" w:rsidRPr="00865724" w:rsidRDefault="0046042D" w:rsidP="00D120C4">
            <w:pPr>
              <w:jc w:val="center"/>
              <w:rPr>
                <w:rFonts w:ascii="Arial" w:hAnsi="Arial"/>
                <w:lang w:val="fr-FR"/>
              </w:rPr>
            </w:pPr>
            <w:r w:rsidRPr="00865724">
              <w:rPr>
                <w:rFonts w:ascii="Arial" w:hAnsi="Arial"/>
                <w:lang w:val="fr-FR"/>
              </w:rPr>
              <w:t>33</w:t>
            </w:r>
            <w:r w:rsidR="00D8167E" w:rsidRPr="00865724">
              <w:rPr>
                <w:rFonts w:ascii="Arial" w:hAnsi="Arial"/>
                <w:lang w:val="fr-FR"/>
              </w:rPr>
              <w:t>,</w:t>
            </w:r>
            <w:r w:rsidRPr="00865724">
              <w:rPr>
                <w:rFonts w:ascii="Arial" w:hAnsi="Arial"/>
                <w:lang w:val="fr-FR"/>
              </w:rPr>
              <w:t>46</w:t>
            </w:r>
          </w:p>
        </w:tc>
      </w:tr>
    </w:tbl>
    <w:p w14:paraId="54F88DCC" w14:textId="01C39F68" w:rsidR="00406AB9" w:rsidRPr="00865724" w:rsidRDefault="009B632A" w:rsidP="00D120C4">
      <w:pPr>
        <w:pStyle w:val="ItemList"/>
        <w:spacing w:before="48" w:after="48" w:line="240" w:lineRule="auto"/>
        <w:rPr>
          <w:lang w:val="fr-FR"/>
        </w:rPr>
      </w:pPr>
      <w:r w:rsidRPr="00865724">
        <w:rPr>
          <w:lang w:val="fr-FR"/>
        </w:rPr>
        <w:t>Choisissez un site où le câble de charge est suffisamment long pour être connecté au port de charge du VE. La longueur standard du câble de charge est de 4 mètres, mais un câble de 7,5 mètres peut également être utilisé.</w:t>
      </w:r>
    </w:p>
    <w:p w14:paraId="5E64BF2C" w14:textId="3344FD5E" w:rsidR="00406AB9" w:rsidRPr="00865724" w:rsidRDefault="009B632A" w:rsidP="00D120C4">
      <w:pPr>
        <w:pStyle w:val="ItemList"/>
        <w:spacing w:before="48" w:after="48" w:line="240" w:lineRule="auto"/>
        <w:rPr>
          <w:lang w:val="fr-FR"/>
        </w:rPr>
      </w:pPr>
      <w:r w:rsidRPr="00865724">
        <w:rPr>
          <w:lang w:val="fr-FR"/>
        </w:rPr>
        <w:t>Tenez compte de la portée limitée d'une personne en fauteuil roulant.</w:t>
      </w:r>
    </w:p>
    <w:p w14:paraId="5A06E2AF" w14:textId="72A7FE1C" w:rsidR="00406AB9" w:rsidRPr="00865724" w:rsidRDefault="009B632A" w:rsidP="00D120C4">
      <w:pPr>
        <w:pStyle w:val="ItemList"/>
        <w:spacing w:before="48" w:after="48" w:line="240" w:lineRule="auto"/>
        <w:rPr>
          <w:lang w:val="fr-FR"/>
        </w:rPr>
      </w:pPr>
      <w:r w:rsidRPr="00865724">
        <w:rPr>
          <w:lang w:val="fr-FR"/>
        </w:rPr>
        <w:t>Déterminez les emplacements d'ancrage au sol appropriés où le béton existe ou peut être installé (pas de surfaces asphaltées).</w:t>
      </w:r>
    </w:p>
    <w:p w14:paraId="55333C66" w14:textId="781003B3" w:rsidR="00406AB9" w:rsidRPr="00865724" w:rsidRDefault="009B632A" w:rsidP="00D120C4">
      <w:pPr>
        <w:pStyle w:val="ItemList"/>
        <w:spacing w:before="48" w:after="48" w:line="240" w:lineRule="auto"/>
        <w:rPr>
          <w:lang w:val="fr-FR"/>
        </w:rPr>
      </w:pPr>
      <w:r w:rsidRPr="00865724">
        <w:rPr>
          <w:lang w:val="fr-FR"/>
        </w:rPr>
        <w:t>Envisagez des emplacements où il sera facile d'ajouter de futures stations.</w:t>
      </w:r>
    </w:p>
    <w:p w14:paraId="29A0F351" w14:textId="7F05603B" w:rsidR="00406AB9" w:rsidRPr="00865724" w:rsidRDefault="00064837" w:rsidP="00D120C4">
      <w:pPr>
        <w:pStyle w:val="ItemList"/>
        <w:spacing w:before="48" w:after="48" w:line="240" w:lineRule="auto"/>
        <w:rPr>
          <w:lang w:val="fr-FR"/>
        </w:rPr>
      </w:pPr>
      <w:r w:rsidRPr="00865724">
        <w:rPr>
          <w:lang w:val="fr-FR"/>
        </w:rPr>
        <w:t>Déterminez la disposition optimale des conduits pour minimiser les coûts des conduits linéaires de plusieurs places de stationnement. Si possible, évitez ou réduisez au minimum les besoins en tranchées.</w:t>
      </w:r>
    </w:p>
    <w:p w14:paraId="1EA3313C" w14:textId="69D16443" w:rsidR="00406AB9" w:rsidRPr="00865724" w:rsidRDefault="00F07DED" w:rsidP="00D120C4">
      <w:pPr>
        <w:pStyle w:val="ItemList"/>
        <w:spacing w:before="48" w:after="48" w:line="240" w:lineRule="auto"/>
        <w:rPr>
          <w:lang w:val="fr-FR"/>
        </w:rPr>
      </w:pPr>
      <w:r w:rsidRPr="00865724">
        <w:rPr>
          <w:lang w:val="fr-FR"/>
        </w:rPr>
        <w:t>Évaluez l'infrastructure électrique existante pour déterminer si la capacité du service public et du tableau de distribution est suffisante. Identifiez le coût de toute mise à niveau nécessaire et / ou de tout nouveau tableau de distribution dédié.  Nous vous recommandons d'inviter un électricien certifié à évaluer la capacité disponible et à identifier les améliorations qui pourraient être nécessaires.</w:t>
      </w:r>
    </w:p>
    <w:p w14:paraId="75A49739" w14:textId="516B7958" w:rsidR="00406AB9" w:rsidRPr="00865724" w:rsidRDefault="00F07DED" w:rsidP="00D120C4">
      <w:pPr>
        <w:pStyle w:val="ItemList"/>
        <w:spacing w:before="48" w:after="48" w:line="240" w:lineRule="auto"/>
        <w:rPr>
          <w:lang w:val="fr-FR"/>
        </w:rPr>
      </w:pPr>
      <w:r w:rsidRPr="00865724">
        <w:rPr>
          <w:lang w:val="fr-FR"/>
        </w:rPr>
        <w:t>Si un tableau de distribution dédié aux VE est nécessaire, choisissez un emplacement de tableau à proximité de l'alimentation électrique existante.</w:t>
      </w:r>
    </w:p>
    <w:p w14:paraId="464A4A09" w14:textId="653A4FA0" w:rsidR="00406AB9" w:rsidRPr="00865724" w:rsidRDefault="00F07DED" w:rsidP="00D120C4">
      <w:pPr>
        <w:pStyle w:val="ItemList"/>
        <w:spacing w:before="48" w:after="48" w:line="240" w:lineRule="auto"/>
        <w:rPr>
          <w:lang w:val="fr-FR"/>
        </w:rPr>
      </w:pPr>
      <w:r w:rsidRPr="00865724">
        <w:rPr>
          <w:lang w:val="fr-FR"/>
        </w:rPr>
        <w:lastRenderedPageBreak/>
        <w:t>Mesurez l'intensité du signal cellulaire pour assurer une couverture cellulaire adéquate sur le site d'installation. Pour assurer une puissance de signal adéquate dans les structures de stationnement souterraines ou fermées, des répéteurs cellulaires peuvent être nécessaires.</w:t>
      </w:r>
    </w:p>
    <w:p w14:paraId="2B071D81" w14:textId="05992B83" w:rsidR="00406AB9" w:rsidRPr="00865724" w:rsidRDefault="00495726" w:rsidP="00D120C4">
      <w:pPr>
        <w:pStyle w:val="ItemList"/>
        <w:spacing w:before="48" w:after="48" w:line="240" w:lineRule="auto"/>
        <w:rPr>
          <w:lang w:val="fr-FR"/>
        </w:rPr>
      </w:pPr>
      <w:r w:rsidRPr="00865724">
        <w:rPr>
          <w:lang w:val="fr-FR"/>
        </w:rPr>
        <w:t>Nous vous recommandons d'éviter les emplacements sous les arbres où la sève, le pollen ou les feuilles tomberaient sur le MaxiCharger et augmenteraient la charge de travail du propriétaire de la station pour l'entretien du site.</w:t>
      </w:r>
    </w:p>
    <w:p w14:paraId="4B03965C" w14:textId="3FA4802F" w:rsidR="00406AB9" w:rsidRPr="00865724" w:rsidRDefault="00495726" w:rsidP="00D120C4">
      <w:pPr>
        <w:pStyle w:val="ItemList"/>
        <w:spacing w:before="48" w:after="48" w:line="240" w:lineRule="auto"/>
        <w:rPr>
          <w:lang w:val="fr-FR"/>
        </w:rPr>
      </w:pPr>
      <w:r w:rsidRPr="00865724">
        <w:rPr>
          <w:lang w:val="fr-FR"/>
        </w:rPr>
        <w:t>Pour les places de stationnement, nous vous recommandons d'utiliser des places de stationnement perpendiculaires qui permettent à un véhicule d'entrer en premier, soit à l'avant, soit à l'arrière, afin de mieux s'adapter aux différents emplacements des ports de charge des différents VE. Le stationnement en diagonale n'est pas conseillé.</w:t>
      </w:r>
    </w:p>
    <w:p w14:paraId="63AC1F9C" w14:textId="5458AB44" w:rsidR="00406AB9" w:rsidRPr="00865724" w:rsidRDefault="00406AB9" w:rsidP="00D120C4">
      <w:pPr>
        <w:pStyle w:val="NOTE0"/>
        <w:spacing w:line="240" w:lineRule="auto"/>
        <w:rPr>
          <w:rFonts w:cs="Arial"/>
          <w:lang w:val="fr-FR"/>
        </w:rPr>
      </w:pPr>
      <w:r w:rsidRPr="00865724">
        <w:rPr>
          <w:rFonts w:cs="Arial"/>
          <w:noProof/>
        </w:rPr>
        <w:drawing>
          <wp:anchor distT="0" distB="0" distL="114300" distR="114300" simplePos="0" relativeHeight="252336128" behindDoc="0" locked="0" layoutInCell="1" allowOverlap="1" wp14:anchorId="2AD872DE" wp14:editId="0CDEE725">
            <wp:simplePos x="0" y="0"/>
            <wp:positionH relativeFrom="leftMargin">
              <wp:posOffset>351155</wp:posOffset>
            </wp:positionH>
            <wp:positionV relativeFrom="paragraph">
              <wp:posOffset>22755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865724">
        <w:rPr>
          <w:rFonts w:cs="Arial"/>
          <w:lang w:val="fr-FR"/>
        </w:rPr>
        <w:t>NOTE</w:t>
      </w:r>
    </w:p>
    <w:p w14:paraId="5D459BDB" w14:textId="588E90B6" w:rsidR="00406AB9" w:rsidRPr="00865724" w:rsidRDefault="00495726" w:rsidP="00D120C4">
      <w:pPr>
        <w:pStyle w:val="NOTE"/>
        <w:spacing w:line="240" w:lineRule="auto"/>
        <w:rPr>
          <w:snapToGrid w:val="0"/>
          <w:lang w:val="fr-FR"/>
        </w:rPr>
      </w:pPr>
      <w:r w:rsidRPr="00865724">
        <w:rPr>
          <w:snapToGrid w:val="0"/>
          <w:lang w:val="fr-FR"/>
        </w:rPr>
        <w:t>Bien qu'Autel teste le MaxiCharger avec une majorité de véhicules modernes, nous ne pouvons pas garantir les emplacements des ports des futurs véhicules et ne pouvons pas garantir que les configurations proposées fonctionneront pour tous les véhicules.</w:t>
      </w:r>
    </w:p>
    <w:p w14:paraId="527907E2" w14:textId="1B0488E0" w:rsidR="00406AB9" w:rsidRPr="00865724" w:rsidRDefault="00495726" w:rsidP="00D120C4">
      <w:pPr>
        <w:pStyle w:val="ItemList"/>
        <w:spacing w:before="48" w:after="48" w:line="240" w:lineRule="auto"/>
        <w:rPr>
          <w:lang w:val="fr-FR"/>
        </w:rPr>
      </w:pPr>
      <w:r w:rsidRPr="00865724">
        <w:rPr>
          <w:lang w:val="fr-FR"/>
        </w:rPr>
        <w:t>Choisissez des places de stationnement adjacentes dans une zone bien éclairée.</w:t>
      </w:r>
    </w:p>
    <w:p w14:paraId="08305574" w14:textId="031A2D29" w:rsidR="00406AB9" w:rsidRPr="00865724" w:rsidRDefault="00495726" w:rsidP="00D120C4">
      <w:pPr>
        <w:pStyle w:val="ItemList"/>
        <w:spacing w:before="48" w:after="48" w:line="240" w:lineRule="auto"/>
        <w:rPr>
          <w:lang w:val="fr-FR"/>
        </w:rPr>
      </w:pPr>
      <w:r w:rsidRPr="00865724">
        <w:rPr>
          <w:lang w:val="fr-FR"/>
        </w:rPr>
        <w:t>Pensez à la facilité avec laquelle les conducteurs peuvent trouver les stations auxquelles ils doivent accéder.</w:t>
      </w:r>
    </w:p>
    <w:p w14:paraId="414AE948" w14:textId="1BCF4BB8" w:rsidR="00406AB9" w:rsidRPr="00865724" w:rsidRDefault="00F24C98" w:rsidP="00D120C4">
      <w:pPr>
        <w:pStyle w:val="ItemList"/>
        <w:spacing w:before="48" w:after="48" w:line="240" w:lineRule="auto"/>
        <w:rPr>
          <w:lang w:val="fr-FR"/>
        </w:rPr>
      </w:pPr>
      <w:r w:rsidRPr="00865724">
        <w:rPr>
          <w:lang w:val="fr-FR"/>
        </w:rPr>
        <w:t>Vérifiez les exigences locales en matière d'accessibilité et de largeur d'accès, parfois appelées « chemin de circulation », pour vous assurer que l'emplacement de la station ne limite pas l'utilisation du trottoir.</w:t>
      </w:r>
    </w:p>
    <w:p w14:paraId="71E43416" w14:textId="2C9E358E" w:rsidR="00406AB9" w:rsidRPr="00865724" w:rsidRDefault="00406AB9" w:rsidP="00D120C4">
      <w:pPr>
        <w:pStyle w:val="NOTE0"/>
        <w:spacing w:line="240" w:lineRule="auto"/>
        <w:rPr>
          <w:rFonts w:cs="Arial"/>
          <w:lang w:val="fr-FR"/>
        </w:rPr>
      </w:pPr>
      <w:r w:rsidRPr="00865724">
        <w:rPr>
          <w:rFonts w:eastAsia="宋体" w:cs="Arial"/>
          <w:bCs/>
          <w:noProof/>
          <w:szCs w:val="20"/>
        </w:rPr>
        <w:drawing>
          <wp:anchor distT="0" distB="0" distL="114300" distR="114300" simplePos="0" relativeHeight="252337152" behindDoc="0" locked="0" layoutInCell="1" allowOverlap="1" wp14:anchorId="4D0647E8" wp14:editId="0A602998">
            <wp:simplePos x="0" y="0"/>
            <wp:positionH relativeFrom="margin">
              <wp:align>left</wp:align>
            </wp:positionH>
            <wp:positionV relativeFrom="paragraph">
              <wp:posOffset>24025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865724">
        <w:rPr>
          <w:rFonts w:cs="Arial"/>
          <w:lang w:val="fr-FR"/>
        </w:rPr>
        <w:t>IMPORTANT</w:t>
      </w:r>
    </w:p>
    <w:p w14:paraId="5AAF3464" w14:textId="3A1ECDE3" w:rsidR="00406AB9" w:rsidRPr="00865724" w:rsidRDefault="00F24C98" w:rsidP="00D120C4">
      <w:pPr>
        <w:pStyle w:val="NOTE"/>
        <w:spacing w:line="240" w:lineRule="auto"/>
        <w:rPr>
          <w:snapToGrid w:val="0"/>
          <w:lang w:val="fr-FR"/>
        </w:rPr>
      </w:pPr>
      <w:r w:rsidRPr="00865724">
        <w:rPr>
          <w:snapToGrid w:val="0"/>
          <w:lang w:val="fr-FR"/>
        </w:rPr>
        <w:t>Placez chaque MaxiCharger centré à la tête de son espace de stationnement, avec l'écran tactile face au véhicule. Ce placement maximise la portée du câble pour les différents emplacements des ports de charge sur les différents VE.</w:t>
      </w:r>
    </w:p>
    <w:p w14:paraId="0467FBC2" w14:textId="49ED33CB" w:rsidR="00DD707C" w:rsidRPr="00865724" w:rsidRDefault="00F24C98" w:rsidP="00D120C4">
      <w:pPr>
        <w:pStyle w:val="ItemList"/>
        <w:spacing w:before="48" w:after="48" w:line="240" w:lineRule="auto"/>
        <w:rPr>
          <w:lang w:val="fr-FR"/>
        </w:rPr>
      </w:pPr>
      <w:r w:rsidRPr="00865724">
        <w:rPr>
          <w:lang w:val="fr-FR"/>
        </w:rPr>
        <w:t>Le stationnement en file indienne (modèle station-service) n'est pas recommandé.</w:t>
      </w:r>
    </w:p>
    <w:p w14:paraId="0E79B8AC" w14:textId="2431FF5F" w:rsidR="00DD707C" w:rsidRPr="00865724" w:rsidRDefault="00DD707C" w:rsidP="00D120C4">
      <w:pPr>
        <w:pStyle w:val="ItemList"/>
        <w:spacing w:before="48" w:after="48" w:line="240" w:lineRule="auto"/>
        <w:rPr>
          <w:lang w:val="fr-FR"/>
        </w:rPr>
      </w:pPr>
      <w:r w:rsidRPr="00865724">
        <w:rPr>
          <w:lang w:val="fr-FR"/>
        </w:rPr>
        <w:br w:type="page"/>
      </w:r>
    </w:p>
    <w:p w14:paraId="454AFF17" w14:textId="154F4FC0" w:rsidR="003F1065" w:rsidRPr="00865724" w:rsidRDefault="00F24C98" w:rsidP="00D120C4">
      <w:pPr>
        <w:pStyle w:val="3"/>
        <w:spacing w:before="240" w:line="240" w:lineRule="auto"/>
        <w:ind w:leftChars="1" w:left="708" w:hangingChars="293" w:hanging="706"/>
        <w:rPr>
          <w:lang w:val="fr-FR"/>
        </w:rPr>
      </w:pPr>
      <w:bookmarkStart w:id="260" w:name="_Preparing_the_Foundation"/>
      <w:bookmarkStart w:id="261" w:name="_Toc120622648"/>
      <w:bookmarkStart w:id="262" w:name="_Toc102657964"/>
      <w:bookmarkStart w:id="263" w:name="_Ref102742734"/>
      <w:bookmarkStart w:id="264" w:name="_Ref101863843"/>
      <w:bookmarkEnd w:id="260"/>
      <w:r w:rsidRPr="00865724">
        <w:rPr>
          <w:lang w:val="fr-FR"/>
        </w:rPr>
        <w:lastRenderedPageBreak/>
        <w:t>Préparation de la fondation</w:t>
      </w:r>
      <w:bookmarkEnd w:id="261"/>
    </w:p>
    <w:p w14:paraId="77A37C57" w14:textId="5CA3F86B" w:rsidR="00FE4C69" w:rsidRPr="00865724" w:rsidRDefault="00F24C98" w:rsidP="00D120C4">
      <w:pPr>
        <w:pStyle w:val="a1"/>
        <w:spacing w:line="240" w:lineRule="auto"/>
        <w:rPr>
          <w:rFonts w:cs="Arial"/>
          <w:lang w:val="fr-FR" w:eastAsia="en-US"/>
        </w:rPr>
      </w:pPr>
      <w:r w:rsidRPr="00865724">
        <w:rPr>
          <w:rFonts w:cs="Arial"/>
          <w:lang w:val="fr-FR"/>
        </w:rPr>
        <w:t>Pour préparer une fondation coulée</w:t>
      </w:r>
    </w:p>
    <w:p w14:paraId="5FA16309" w14:textId="03D1AAF1" w:rsidR="003F1065" w:rsidRPr="00865724" w:rsidRDefault="00F24C98" w:rsidP="00D120C4">
      <w:pPr>
        <w:pStyle w:val="a0"/>
        <w:numPr>
          <w:ilvl w:val="0"/>
          <w:numId w:val="18"/>
        </w:numPr>
        <w:spacing w:line="240" w:lineRule="auto"/>
        <w:rPr>
          <w:rFonts w:cs="Arial"/>
          <w:lang w:val="fr-FR" w:eastAsia="en-US"/>
        </w:rPr>
      </w:pPr>
      <w:r w:rsidRPr="00865724">
        <w:rPr>
          <w:rFonts w:cs="Arial"/>
          <w:lang w:val="fr-FR" w:eastAsia="en-US"/>
        </w:rPr>
        <w:t>Creusez un trou en fonction de la taille de la fondation.</w:t>
      </w:r>
    </w:p>
    <w:p w14:paraId="2662FA8E" w14:textId="024E7FAD" w:rsidR="00307D95" w:rsidRPr="00865724" w:rsidRDefault="00B25860" w:rsidP="00D120C4">
      <w:pPr>
        <w:pStyle w:val="NOTE0"/>
        <w:spacing w:line="240" w:lineRule="auto"/>
        <w:rPr>
          <w:rFonts w:cs="Arial"/>
          <w:lang w:val="fr-FR"/>
        </w:rPr>
      </w:pPr>
      <w:r w:rsidRPr="00865724">
        <w:rPr>
          <w:rFonts w:cs="Arial"/>
          <w:noProof/>
          <w:snapToGrid/>
        </w:rPr>
        <w:drawing>
          <wp:anchor distT="0" distB="0" distL="114300" distR="114300" simplePos="0" relativeHeight="252637184" behindDoc="0" locked="0" layoutInCell="1" allowOverlap="1" wp14:anchorId="4A6F2A06" wp14:editId="0E806DDA">
            <wp:simplePos x="0" y="0"/>
            <wp:positionH relativeFrom="margin">
              <wp:align>left</wp:align>
            </wp:positionH>
            <wp:positionV relativeFrom="paragraph">
              <wp:posOffset>29210</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307D95" w:rsidRPr="00865724">
        <w:rPr>
          <w:rFonts w:cs="Arial"/>
          <w:lang w:val="fr-FR"/>
        </w:rPr>
        <w:t>IMPORTANT</w:t>
      </w:r>
    </w:p>
    <w:p w14:paraId="3E32DC6C" w14:textId="71FCCB76" w:rsidR="00307D95" w:rsidRPr="00865724" w:rsidRDefault="00F24C98">
      <w:pPr>
        <w:pStyle w:val="NOTE"/>
        <w:numPr>
          <w:ilvl w:val="0"/>
          <w:numId w:val="47"/>
        </w:numPr>
        <w:spacing w:line="240" w:lineRule="auto"/>
        <w:ind w:left="704"/>
        <w:rPr>
          <w:lang w:val="fr-FR"/>
        </w:rPr>
      </w:pPr>
      <w:r w:rsidRPr="00865724">
        <w:rPr>
          <w:lang w:val="fr-FR"/>
        </w:rPr>
        <w:t xml:space="preserve">Les dimensions minimales du trou pour le </w:t>
      </w:r>
      <w:r w:rsidR="00AA60BF" w:rsidRPr="00865724">
        <w:rPr>
          <w:lang w:val="fr-FR"/>
        </w:rPr>
        <w:t>MaxiCharger DC</w:t>
      </w:r>
      <w:r w:rsidRPr="00865724">
        <w:rPr>
          <w:lang w:val="fr-FR"/>
        </w:rPr>
        <w:t xml:space="preserve"> 120 et le </w:t>
      </w:r>
      <w:r w:rsidR="00AA60BF" w:rsidRPr="00865724">
        <w:rPr>
          <w:lang w:val="fr-FR"/>
        </w:rPr>
        <w:t>MaxiCharger DC</w:t>
      </w:r>
      <w:r w:rsidRPr="00865724">
        <w:rPr>
          <w:lang w:val="fr-FR"/>
        </w:rPr>
        <w:t xml:space="preserve"> 240 sont respectivement de 820 x 640 x 500 mm et 820 x 740 x 500 mm.</w:t>
      </w:r>
    </w:p>
    <w:p w14:paraId="6C4F99FA" w14:textId="2B196926" w:rsidR="00DD707C" w:rsidRPr="00865724" w:rsidRDefault="00F24C98">
      <w:pPr>
        <w:pStyle w:val="NOTE"/>
        <w:numPr>
          <w:ilvl w:val="0"/>
          <w:numId w:val="47"/>
        </w:numPr>
        <w:spacing w:line="240" w:lineRule="auto"/>
        <w:ind w:left="704"/>
        <w:rPr>
          <w:lang w:val="fr-FR" w:eastAsia="en-US"/>
        </w:rPr>
      </w:pPr>
      <w:r w:rsidRPr="00865724">
        <w:rPr>
          <w:lang w:val="fr-FR"/>
        </w:rPr>
        <w:t>La fondation doit répondre aux exigences de la norme C30.</w:t>
      </w:r>
    </w:p>
    <w:p w14:paraId="6CAE16D8" w14:textId="7A015319" w:rsidR="00DD707C" w:rsidRPr="00865724" w:rsidRDefault="00B3694C" w:rsidP="00D120C4">
      <w:pPr>
        <w:spacing w:line="240" w:lineRule="auto"/>
        <w:rPr>
          <w:lang w:val="fr-FR"/>
        </w:rPr>
      </w:pPr>
      <w:r w:rsidRPr="00865724">
        <w:rPr>
          <w:noProof/>
          <w:sz w:val="21"/>
          <w:szCs w:val="21"/>
        </w:rPr>
        <w:drawing>
          <wp:inline distT="0" distB="0" distL="0" distR="0" wp14:anchorId="3312F4E4" wp14:editId="0D22DC72">
            <wp:extent cx="4347607" cy="3263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kW基座浇筑图-模型0622.jpg"/>
                    <pic:cNvPicPr/>
                  </pic:nvPicPr>
                  <pic:blipFill>
                    <a:blip r:embed="rId44">
                      <a:extLst>
                        <a:ext uri="{28A0092B-C50C-407E-A947-70E740481C1C}">
                          <a14:useLocalDpi xmlns:a14="http://schemas.microsoft.com/office/drawing/2010/main" val="0"/>
                        </a:ext>
                      </a:extLst>
                    </a:blip>
                    <a:stretch>
                      <a:fillRect/>
                    </a:stretch>
                  </pic:blipFill>
                  <pic:spPr>
                    <a:xfrm>
                      <a:off x="0" y="0"/>
                      <a:ext cx="4347607" cy="3263400"/>
                    </a:xfrm>
                    <a:prstGeom prst="rect">
                      <a:avLst/>
                    </a:prstGeom>
                  </pic:spPr>
                </pic:pic>
              </a:graphicData>
            </a:graphic>
          </wp:inline>
        </w:drawing>
      </w:r>
    </w:p>
    <w:p w14:paraId="3012435D" w14:textId="47AF026E" w:rsidR="00B72AC8" w:rsidRPr="00865724" w:rsidRDefault="00B72AC8"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2</w:t>
      </w:r>
      <w:r w:rsidRPr="00865724">
        <w:rPr>
          <w:noProof/>
        </w:rPr>
        <w:fldChar w:fldCharType="end"/>
      </w:r>
      <w:r w:rsidRPr="00865724">
        <w:t xml:space="preserve"> Creuser un trou</w:t>
      </w:r>
    </w:p>
    <w:p w14:paraId="1FDDE503" w14:textId="77777777" w:rsidR="00B72AC8" w:rsidRPr="00865724" w:rsidRDefault="00B72AC8" w:rsidP="00D120C4">
      <w:pPr>
        <w:spacing w:line="240" w:lineRule="auto"/>
        <w:rPr>
          <w:lang w:val="fr-FR"/>
        </w:rPr>
      </w:pPr>
    </w:p>
    <w:p w14:paraId="7E3FEB98" w14:textId="2952B879" w:rsidR="00ED4F64" w:rsidRPr="00865724" w:rsidRDefault="00ED4F64" w:rsidP="00D120C4">
      <w:pPr>
        <w:spacing w:line="240" w:lineRule="auto"/>
        <w:ind w:left="0"/>
        <w:rPr>
          <w:lang w:val="fr-FR"/>
        </w:rPr>
        <w:sectPr w:rsidR="00ED4F64" w:rsidRPr="00865724" w:rsidSect="00D26989">
          <w:pgSz w:w="8392" w:h="11907"/>
          <w:pgMar w:top="567" w:right="567" w:bottom="567" w:left="567" w:header="0" w:footer="340" w:gutter="0"/>
          <w:cols w:space="720"/>
          <w:docGrid w:linePitch="245"/>
        </w:sectPr>
      </w:pPr>
    </w:p>
    <w:p w14:paraId="6CDB323D" w14:textId="78B672D3" w:rsidR="002A6F3E" w:rsidRPr="00865724" w:rsidRDefault="002A6F3E" w:rsidP="00D120C4">
      <w:pPr>
        <w:pStyle w:val="FigureTittle"/>
      </w:pPr>
      <w:r w:rsidRPr="00865724">
        <w:lastRenderedPageBreak/>
        <w:t>Table</w:t>
      </w:r>
      <w:r w:rsidR="00F24C98"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3</w:t>
      </w:r>
      <w:r w:rsidRPr="00865724">
        <w:rPr>
          <w:noProof/>
        </w:rPr>
        <w:fldChar w:fldCharType="end"/>
      </w:r>
      <w:r w:rsidRPr="00865724">
        <w:t xml:space="preserve"> </w:t>
      </w:r>
      <w:r w:rsidR="00F24C98" w:rsidRPr="00865724">
        <w:t>Spécifications pour le creusement d'un trou</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1134"/>
        <w:gridCol w:w="1346"/>
        <w:gridCol w:w="1347"/>
      </w:tblGrid>
      <w:tr w:rsidR="002A6F3E" w:rsidRPr="00865724" w14:paraId="331CA01A" w14:textId="77777777" w:rsidTr="0011157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6775E015" w14:textId="2BD05F90" w:rsidR="002A6F3E" w:rsidRPr="00865724" w:rsidRDefault="00F24C98" w:rsidP="00D120C4">
            <w:pPr>
              <w:spacing w:before="120" w:after="120"/>
              <w:jc w:val="center"/>
              <w:rPr>
                <w:lang w:val="fr-FR"/>
              </w:rPr>
            </w:pPr>
            <w:r w:rsidRPr="00865724">
              <w:rPr>
                <w:lang w:val="fr-FR"/>
              </w:rPr>
              <w:t>Paramètres</w:t>
            </w:r>
          </w:p>
        </w:tc>
        <w:tc>
          <w:tcPr>
            <w:tcW w:w="4961" w:type="dxa"/>
            <w:gridSpan w:val="4"/>
          </w:tcPr>
          <w:p w14:paraId="302268D6" w14:textId="508F50EE" w:rsidR="002A6F3E" w:rsidRPr="00865724" w:rsidRDefault="002A6F3E" w:rsidP="00D120C4">
            <w:pPr>
              <w:jc w:val="center"/>
              <w:rPr>
                <w:lang w:val="fr-FR"/>
              </w:rPr>
            </w:pPr>
            <w:r w:rsidRPr="00865724">
              <w:rPr>
                <w:lang w:val="fr-FR"/>
              </w:rPr>
              <w:t>Sp</w:t>
            </w:r>
            <w:r w:rsidR="00F24C98" w:rsidRPr="00865724">
              <w:rPr>
                <w:lang w:val="fr-FR"/>
              </w:rPr>
              <w:t>é</w:t>
            </w:r>
            <w:r w:rsidRPr="00865724">
              <w:rPr>
                <w:lang w:val="fr-FR"/>
              </w:rPr>
              <w:t>cification</w:t>
            </w:r>
            <w:r w:rsidR="00F24C98" w:rsidRPr="00865724">
              <w:rPr>
                <w:lang w:val="fr-FR"/>
              </w:rPr>
              <w:t>s</w:t>
            </w:r>
          </w:p>
        </w:tc>
      </w:tr>
      <w:tr w:rsidR="002A6F3E" w:rsidRPr="00865724" w14:paraId="60CC0246" w14:textId="77777777" w:rsidTr="0011157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6C36CE6C" w14:textId="77777777" w:rsidR="002A6F3E" w:rsidRPr="00865724" w:rsidRDefault="002A6F3E" w:rsidP="00D120C4">
            <w:pPr>
              <w:jc w:val="center"/>
              <w:rPr>
                <w:lang w:val="fr-FR"/>
              </w:rPr>
            </w:pPr>
          </w:p>
        </w:tc>
        <w:tc>
          <w:tcPr>
            <w:tcW w:w="2268" w:type="dxa"/>
            <w:gridSpan w:val="2"/>
          </w:tcPr>
          <w:p w14:paraId="0D9A024B" w14:textId="15286CBA" w:rsidR="002A6F3E" w:rsidRPr="00865724" w:rsidRDefault="00AA60BF" w:rsidP="00D120C4">
            <w:pPr>
              <w:jc w:val="center"/>
              <w:rPr>
                <w:lang w:val="fr-FR"/>
              </w:rPr>
            </w:pPr>
            <w:r w:rsidRPr="00865724">
              <w:rPr>
                <w:lang w:val="fr-FR"/>
              </w:rPr>
              <w:t>MaxiCharger DC</w:t>
            </w:r>
            <w:r w:rsidR="002A6F3E" w:rsidRPr="00865724">
              <w:rPr>
                <w:lang w:val="fr-FR"/>
              </w:rPr>
              <w:t>120</w:t>
            </w:r>
          </w:p>
        </w:tc>
        <w:tc>
          <w:tcPr>
            <w:tcW w:w="2693" w:type="dxa"/>
            <w:gridSpan w:val="2"/>
          </w:tcPr>
          <w:p w14:paraId="6856B0DD" w14:textId="0775ACC4" w:rsidR="002A6F3E" w:rsidRPr="00865724" w:rsidRDefault="00AA60BF" w:rsidP="00D120C4">
            <w:pPr>
              <w:jc w:val="center"/>
              <w:rPr>
                <w:lang w:val="fr-FR"/>
              </w:rPr>
            </w:pPr>
            <w:r w:rsidRPr="00865724">
              <w:rPr>
                <w:lang w:val="fr-FR"/>
              </w:rPr>
              <w:t>MaxiCharger DC</w:t>
            </w:r>
            <w:r w:rsidR="002A6F3E" w:rsidRPr="00865724">
              <w:rPr>
                <w:lang w:val="fr-FR"/>
              </w:rPr>
              <w:t>240</w:t>
            </w:r>
          </w:p>
        </w:tc>
      </w:tr>
      <w:tr w:rsidR="002A6F3E" w:rsidRPr="00865724" w14:paraId="4E774C9A" w14:textId="77777777" w:rsidTr="0011157E">
        <w:trPr>
          <w:trHeight w:val="283"/>
          <w:jc w:val="center"/>
        </w:trPr>
        <w:tc>
          <w:tcPr>
            <w:tcW w:w="1701" w:type="dxa"/>
            <w:vAlign w:val="center"/>
          </w:tcPr>
          <w:p w14:paraId="0D80182A" w14:textId="5D106AE3" w:rsidR="002A6F3E" w:rsidRPr="00865724" w:rsidRDefault="002A6F3E" w:rsidP="00D120C4">
            <w:pPr>
              <w:jc w:val="center"/>
              <w:rPr>
                <w:rFonts w:ascii="Arial" w:hAnsi="Arial"/>
                <w:b/>
                <w:lang w:val="fr-FR"/>
              </w:rPr>
            </w:pPr>
            <w:r w:rsidRPr="00865724">
              <w:rPr>
                <w:rFonts w:ascii="Arial" w:hAnsi="Arial"/>
                <w:b/>
                <w:lang w:val="fr-FR"/>
              </w:rPr>
              <w:t>A1</w:t>
            </w:r>
          </w:p>
        </w:tc>
        <w:tc>
          <w:tcPr>
            <w:tcW w:w="1134" w:type="dxa"/>
            <w:vAlign w:val="center"/>
          </w:tcPr>
          <w:p w14:paraId="22A2CE75" w14:textId="6A587A4C" w:rsidR="002A6F3E" w:rsidRPr="00865724" w:rsidRDefault="002A6F3E" w:rsidP="00D120C4">
            <w:pPr>
              <w:jc w:val="center"/>
              <w:rPr>
                <w:rFonts w:ascii="Arial" w:hAnsi="Arial"/>
                <w:lang w:val="fr-FR"/>
              </w:rPr>
            </w:pPr>
            <w:r w:rsidRPr="00865724">
              <w:rPr>
                <w:rFonts w:ascii="Arial" w:hAnsi="Arial"/>
                <w:lang w:val="fr-FR"/>
              </w:rPr>
              <w:t>640 mm</w:t>
            </w:r>
          </w:p>
        </w:tc>
        <w:tc>
          <w:tcPr>
            <w:tcW w:w="1134" w:type="dxa"/>
            <w:vAlign w:val="center"/>
          </w:tcPr>
          <w:p w14:paraId="062BC9D8" w14:textId="47F29890" w:rsidR="002A6F3E" w:rsidRPr="00865724" w:rsidRDefault="002A6F3E" w:rsidP="00D120C4">
            <w:pPr>
              <w:jc w:val="center"/>
              <w:rPr>
                <w:rFonts w:ascii="Arial" w:hAnsi="Arial"/>
                <w:lang w:val="fr-FR"/>
              </w:rPr>
            </w:pPr>
            <w:r w:rsidRPr="00865724">
              <w:rPr>
                <w:rFonts w:ascii="Arial" w:hAnsi="Arial"/>
                <w:lang w:val="fr-FR"/>
              </w:rPr>
              <w:t>25</w:t>
            </w:r>
            <w:r w:rsidR="00B72AC8" w:rsidRPr="00865724">
              <w:rPr>
                <w:rFonts w:ascii="Arial" w:hAnsi="Arial"/>
                <w:lang w:val="fr-FR"/>
              </w:rPr>
              <w:t>,</w:t>
            </w:r>
            <w:r w:rsidRPr="00865724">
              <w:rPr>
                <w:rFonts w:ascii="Arial" w:hAnsi="Arial"/>
                <w:lang w:val="fr-FR"/>
              </w:rPr>
              <w:t>2 in</w:t>
            </w:r>
          </w:p>
        </w:tc>
        <w:tc>
          <w:tcPr>
            <w:tcW w:w="1346" w:type="dxa"/>
            <w:vAlign w:val="center"/>
          </w:tcPr>
          <w:p w14:paraId="78D176C7" w14:textId="74E3A21A" w:rsidR="002A6F3E" w:rsidRPr="00865724" w:rsidRDefault="002A6F3E" w:rsidP="00D120C4">
            <w:pPr>
              <w:jc w:val="center"/>
              <w:rPr>
                <w:rFonts w:ascii="Arial" w:hAnsi="Arial"/>
                <w:lang w:val="fr-FR"/>
              </w:rPr>
            </w:pPr>
            <w:r w:rsidRPr="00865724">
              <w:rPr>
                <w:rFonts w:ascii="Arial" w:hAnsi="Arial"/>
                <w:lang w:val="fr-FR"/>
              </w:rPr>
              <w:t>740 mm</w:t>
            </w:r>
          </w:p>
        </w:tc>
        <w:tc>
          <w:tcPr>
            <w:tcW w:w="1347" w:type="dxa"/>
            <w:vAlign w:val="center"/>
          </w:tcPr>
          <w:p w14:paraId="58EB1AFD" w14:textId="24178887" w:rsidR="002A6F3E" w:rsidRPr="00865724" w:rsidRDefault="002A6F3E" w:rsidP="00D120C4">
            <w:pPr>
              <w:jc w:val="center"/>
              <w:rPr>
                <w:rFonts w:ascii="Arial" w:hAnsi="Arial"/>
                <w:lang w:val="fr-FR"/>
              </w:rPr>
            </w:pPr>
            <w:r w:rsidRPr="00865724">
              <w:rPr>
                <w:rFonts w:ascii="Arial" w:hAnsi="Arial"/>
                <w:lang w:val="fr-FR"/>
              </w:rPr>
              <w:t>29</w:t>
            </w:r>
            <w:r w:rsidR="00B72AC8" w:rsidRPr="00865724">
              <w:rPr>
                <w:rFonts w:ascii="Arial" w:hAnsi="Arial"/>
                <w:lang w:val="fr-FR"/>
              </w:rPr>
              <w:t>,</w:t>
            </w:r>
            <w:r w:rsidRPr="00865724">
              <w:rPr>
                <w:rFonts w:ascii="Arial" w:hAnsi="Arial"/>
                <w:lang w:val="fr-FR"/>
              </w:rPr>
              <w:t>13 in</w:t>
            </w:r>
          </w:p>
        </w:tc>
      </w:tr>
      <w:tr w:rsidR="002A6F3E" w:rsidRPr="00865724" w14:paraId="23E807FE" w14:textId="77777777" w:rsidTr="0011157E">
        <w:trPr>
          <w:trHeight w:val="283"/>
          <w:jc w:val="center"/>
        </w:trPr>
        <w:tc>
          <w:tcPr>
            <w:tcW w:w="1701" w:type="dxa"/>
            <w:vAlign w:val="center"/>
          </w:tcPr>
          <w:p w14:paraId="51C290FA" w14:textId="38D34401" w:rsidR="002A6F3E" w:rsidRPr="00865724" w:rsidRDefault="002A6F3E" w:rsidP="00D120C4">
            <w:pPr>
              <w:jc w:val="center"/>
              <w:rPr>
                <w:rFonts w:ascii="Arial" w:hAnsi="Arial"/>
                <w:b/>
                <w:lang w:val="fr-FR"/>
              </w:rPr>
            </w:pPr>
            <w:r w:rsidRPr="00865724">
              <w:rPr>
                <w:rFonts w:ascii="Arial" w:hAnsi="Arial"/>
                <w:b/>
                <w:lang w:val="fr-FR"/>
              </w:rPr>
              <w:t>A2</w:t>
            </w:r>
          </w:p>
        </w:tc>
        <w:tc>
          <w:tcPr>
            <w:tcW w:w="1134" w:type="dxa"/>
            <w:vAlign w:val="center"/>
          </w:tcPr>
          <w:p w14:paraId="090B7AF1" w14:textId="55B7634B" w:rsidR="002A6F3E" w:rsidRPr="00865724" w:rsidRDefault="002A6F3E" w:rsidP="00D120C4">
            <w:pPr>
              <w:jc w:val="center"/>
              <w:rPr>
                <w:rFonts w:ascii="Arial" w:hAnsi="Arial"/>
                <w:lang w:val="fr-FR"/>
              </w:rPr>
            </w:pPr>
            <w:r w:rsidRPr="00865724">
              <w:rPr>
                <w:rFonts w:ascii="Arial" w:hAnsi="Arial"/>
                <w:lang w:val="fr-FR"/>
              </w:rPr>
              <w:t>820 mm</w:t>
            </w:r>
          </w:p>
        </w:tc>
        <w:tc>
          <w:tcPr>
            <w:tcW w:w="1134" w:type="dxa"/>
            <w:vAlign w:val="center"/>
          </w:tcPr>
          <w:p w14:paraId="3040A947" w14:textId="113B479F" w:rsidR="002A6F3E" w:rsidRPr="00865724" w:rsidRDefault="002A6F3E" w:rsidP="00D120C4">
            <w:pPr>
              <w:jc w:val="center"/>
              <w:rPr>
                <w:rFonts w:ascii="Arial" w:hAnsi="Arial"/>
                <w:lang w:val="fr-FR"/>
              </w:rPr>
            </w:pPr>
            <w:r w:rsidRPr="00865724">
              <w:rPr>
                <w:rFonts w:ascii="Arial" w:hAnsi="Arial"/>
                <w:lang w:val="fr-FR"/>
              </w:rPr>
              <w:t>32</w:t>
            </w:r>
            <w:r w:rsidR="00B72AC8" w:rsidRPr="00865724">
              <w:rPr>
                <w:rFonts w:ascii="Arial" w:hAnsi="Arial"/>
                <w:lang w:val="fr-FR"/>
              </w:rPr>
              <w:t>,</w:t>
            </w:r>
            <w:r w:rsidRPr="00865724">
              <w:rPr>
                <w:rFonts w:ascii="Arial" w:hAnsi="Arial"/>
                <w:lang w:val="fr-FR"/>
              </w:rPr>
              <w:t>28 in</w:t>
            </w:r>
          </w:p>
        </w:tc>
        <w:tc>
          <w:tcPr>
            <w:tcW w:w="1346" w:type="dxa"/>
            <w:vAlign w:val="center"/>
          </w:tcPr>
          <w:p w14:paraId="458FA203" w14:textId="6954EF69" w:rsidR="002A6F3E" w:rsidRPr="00865724" w:rsidRDefault="002A6F3E" w:rsidP="00D120C4">
            <w:pPr>
              <w:jc w:val="center"/>
              <w:rPr>
                <w:rFonts w:ascii="Arial" w:hAnsi="Arial"/>
                <w:lang w:val="fr-FR"/>
              </w:rPr>
            </w:pPr>
            <w:r w:rsidRPr="00865724">
              <w:rPr>
                <w:rFonts w:ascii="Arial" w:hAnsi="Arial"/>
                <w:lang w:val="fr-FR"/>
              </w:rPr>
              <w:t>820 mm</w:t>
            </w:r>
          </w:p>
        </w:tc>
        <w:tc>
          <w:tcPr>
            <w:tcW w:w="1347" w:type="dxa"/>
            <w:vAlign w:val="center"/>
          </w:tcPr>
          <w:p w14:paraId="3BAAD632" w14:textId="089A6EFD" w:rsidR="002A6F3E" w:rsidRPr="00865724" w:rsidRDefault="002A6F3E" w:rsidP="00D120C4">
            <w:pPr>
              <w:jc w:val="center"/>
              <w:rPr>
                <w:rFonts w:ascii="Arial" w:hAnsi="Arial"/>
                <w:lang w:val="fr-FR"/>
              </w:rPr>
            </w:pPr>
            <w:r w:rsidRPr="00865724">
              <w:rPr>
                <w:rFonts w:ascii="Arial" w:hAnsi="Arial"/>
                <w:lang w:val="fr-FR"/>
              </w:rPr>
              <w:t>32</w:t>
            </w:r>
            <w:r w:rsidR="00B72AC8" w:rsidRPr="00865724">
              <w:rPr>
                <w:rFonts w:ascii="Arial" w:hAnsi="Arial"/>
                <w:lang w:val="fr-FR"/>
              </w:rPr>
              <w:t>,</w:t>
            </w:r>
            <w:r w:rsidRPr="00865724">
              <w:rPr>
                <w:rFonts w:ascii="Arial" w:hAnsi="Arial"/>
                <w:lang w:val="fr-FR"/>
              </w:rPr>
              <w:t>28 in</w:t>
            </w:r>
          </w:p>
        </w:tc>
      </w:tr>
      <w:tr w:rsidR="002A6F3E" w:rsidRPr="00865724" w14:paraId="52CB5A83" w14:textId="77777777" w:rsidTr="0011157E">
        <w:trPr>
          <w:trHeight w:val="283"/>
          <w:jc w:val="center"/>
        </w:trPr>
        <w:tc>
          <w:tcPr>
            <w:tcW w:w="1701" w:type="dxa"/>
            <w:vAlign w:val="center"/>
          </w:tcPr>
          <w:p w14:paraId="17876E39" w14:textId="3043BC2B" w:rsidR="002A6F3E" w:rsidRPr="00865724" w:rsidRDefault="002A6F3E" w:rsidP="00D120C4">
            <w:pPr>
              <w:jc w:val="center"/>
              <w:rPr>
                <w:rFonts w:ascii="Arial" w:hAnsi="Arial"/>
                <w:b/>
                <w:lang w:val="fr-FR"/>
              </w:rPr>
            </w:pPr>
            <w:r w:rsidRPr="00865724">
              <w:rPr>
                <w:rFonts w:ascii="Arial" w:hAnsi="Arial"/>
                <w:b/>
                <w:lang w:val="fr-FR"/>
              </w:rPr>
              <w:t>A3</w:t>
            </w:r>
          </w:p>
        </w:tc>
        <w:tc>
          <w:tcPr>
            <w:tcW w:w="1134" w:type="dxa"/>
            <w:vAlign w:val="center"/>
          </w:tcPr>
          <w:p w14:paraId="6ED3234A" w14:textId="3758690C" w:rsidR="002A6F3E" w:rsidRPr="00865724" w:rsidRDefault="002A6F3E" w:rsidP="00D120C4">
            <w:pPr>
              <w:jc w:val="center"/>
              <w:rPr>
                <w:rFonts w:ascii="Arial" w:hAnsi="Arial"/>
                <w:lang w:val="fr-FR"/>
              </w:rPr>
            </w:pPr>
            <w:r w:rsidRPr="00865724">
              <w:rPr>
                <w:rFonts w:ascii="Arial" w:hAnsi="Arial"/>
                <w:lang w:val="fr-FR"/>
              </w:rPr>
              <w:t>500 mm</w:t>
            </w:r>
          </w:p>
        </w:tc>
        <w:tc>
          <w:tcPr>
            <w:tcW w:w="1134" w:type="dxa"/>
            <w:vAlign w:val="center"/>
          </w:tcPr>
          <w:p w14:paraId="419C371B" w14:textId="27E4B9A0" w:rsidR="002A6F3E" w:rsidRPr="00865724" w:rsidRDefault="002A6F3E" w:rsidP="00D120C4">
            <w:pPr>
              <w:jc w:val="center"/>
              <w:rPr>
                <w:rFonts w:ascii="Arial" w:hAnsi="Arial"/>
                <w:lang w:val="fr-FR"/>
              </w:rPr>
            </w:pPr>
            <w:r w:rsidRPr="00865724">
              <w:rPr>
                <w:rFonts w:ascii="Arial" w:hAnsi="Arial"/>
                <w:lang w:val="fr-FR"/>
              </w:rPr>
              <w:t>19</w:t>
            </w:r>
            <w:r w:rsidR="00B72AC8" w:rsidRPr="00865724">
              <w:rPr>
                <w:rFonts w:ascii="Arial" w:hAnsi="Arial"/>
                <w:lang w:val="fr-FR"/>
              </w:rPr>
              <w:t>,</w:t>
            </w:r>
            <w:r w:rsidRPr="00865724">
              <w:rPr>
                <w:rFonts w:ascii="Arial" w:hAnsi="Arial"/>
                <w:lang w:val="fr-FR"/>
              </w:rPr>
              <w:t>68 in</w:t>
            </w:r>
          </w:p>
        </w:tc>
        <w:tc>
          <w:tcPr>
            <w:tcW w:w="1346" w:type="dxa"/>
            <w:vAlign w:val="center"/>
          </w:tcPr>
          <w:p w14:paraId="66C8900F" w14:textId="269CA166" w:rsidR="002A6F3E" w:rsidRPr="00865724" w:rsidRDefault="002A6F3E" w:rsidP="00D120C4">
            <w:pPr>
              <w:jc w:val="center"/>
              <w:rPr>
                <w:rFonts w:ascii="Arial" w:hAnsi="Arial"/>
                <w:lang w:val="fr-FR"/>
              </w:rPr>
            </w:pPr>
            <w:r w:rsidRPr="00865724">
              <w:rPr>
                <w:rFonts w:ascii="Arial" w:hAnsi="Arial"/>
                <w:lang w:val="fr-FR"/>
              </w:rPr>
              <w:t>500 mm</w:t>
            </w:r>
          </w:p>
        </w:tc>
        <w:tc>
          <w:tcPr>
            <w:tcW w:w="1347" w:type="dxa"/>
            <w:vAlign w:val="center"/>
          </w:tcPr>
          <w:p w14:paraId="20FADBB4" w14:textId="594B2BB8" w:rsidR="002A6F3E" w:rsidRPr="00865724" w:rsidRDefault="002A6F3E" w:rsidP="00D120C4">
            <w:pPr>
              <w:jc w:val="center"/>
              <w:rPr>
                <w:rFonts w:ascii="Arial" w:hAnsi="Arial"/>
                <w:lang w:val="fr-FR"/>
              </w:rPr>
            </w:pPr>
            <w:r w:rsidRPr="00865724">
              <w:rPr>
                <w:rFonts w:ascii="Arial" w:hAnsi="Arial"/>
                <w:lang w:val="fr-FR"/>
              </w:rPr>
              <w:t>19</w:t>
            </w:r>
            <w:r w:rsidR="00B72AC8" w:rsidRPr="00865724">
              <w:rPr>
                <w:rFonts w:ascii="Arial" w:hAnsi="Arial"/>
                <w:lang w:val="fr-FR"/>
              </w:rPr>
              <w:t>,</w:t>
            </w:r>
            <w:r w:rsidRPr="00865724">
              <w:rPr>
                <w:rFonts w:ascii="Arial" w:hAnsi="Arial"/>
                <w:lang w:val="fr-FR"/>
              </w:rPr>
              <w:t>68 in</w:t>
            </w:r>
          </w:p>
        </w:tc>
      </w:tr>
    </w:tbl>
    <w:p w14:paraId="7F5361E4" w14:textId="0DBD5893" w:rsidR="00307D95" w:rsidRPr="00865724" w:rsidRDefault="00B30DDC" w:rsidP="00D120C4">
      <w:pPr>
        <w:pStyle w:val="a0"/>
        <w:numPr>
          <w:ilvl w:val="0"/>
          <w:numId w:val="18"/>
        </w:numPr>
        <w:spacing w:line="240" w:lineRule="auto"/>
        <w:rPr>
          <w:rFonts w:cs="Arial"/>
          <w:lang w:val="fr-FR" w:eastAsia="en-US"/>
        </w:rPr>
      </w:pPr>
      <w:r w:rsidRPr="00865724">
        <w:rPr>
          <w:rFonts w:cs="Arial"/>
          <w:lang w:val="fr-FR"/>
        </w:rPr>
        <w:t>Versez le béton dans le trou. Assurez-vous que le canal/conduit de câbles est dans la bonne position. Assurez-vous que le conduit sort de la surface dans la zone marquée (C). Voir la</w:t>
      </w:r>
      <w:r w:rsidR="003C40FF" w:rsidRPr="00865724">
        <w:rPr>
          <w:rStyle w:val="Char1"/>
          <w:rFonts w:cs="Arial"/>
          <w:i w:val="0"/>
          <w:color w:val="0000CC"/>
          <w:lang w:val="fr-FR"/>
        </w:rPr>
        <w:t xml:space="preserve"> </w:t>
      </w:r>
      <w:r w:rsidR="00C00CFF" w:rsidRPr="00865724">
        <w:rPr>
          <w:rStyle w:val="Char1"/>
          <w:rFonts w:cs="Arial"/>
          <w:i w:val="0"/>
          <w:lang w:val="fr-FR"/>
        </w:rPr>
        <w:fldChar w:fldCharType="begin"/>
      </w:r>
      <w:r w:rsidR="00C00CFF" w:rsidRPr="00865724">
        <w:rPr>
          <w:rStyle w:val="Char1"/>
          <w:rFonts w:cs="Arial"/>
          <w:i w:val="0"/>
          <w:lang w:val="fr-FR"/>
        </w:rPr>
        <w:instrText xml:space="preserve"> REF _Ref106820453 \h  \* MERGEFORMAT </w:instrText>
      </w:r>
      <w:r w:rsidR="00C00CFF" w:rsidRPr="00865724">
        <w:rPr>
          <w:rStyle w:val="Char1"/>
          <w:rFonts w:cs="Arial"/>
          <w:i w:val="0"/>
          <w:lang w:val="fr-FR"/>
        </w:rPr>
      </w:r>
      <w:r w:rsidR="00C00CFF" w:rsidRPr="00865724">
        <w:rPr>
          <w:rStyle w:val="Char1"/>
          <w:rFonts w:cs="Arial"/>
          <w:i w:val="0"/>
          <w:lang w:val="fr-FR"/>
        </w:rPr>
        <w:fldChar w:fldCharType="separate"/>
      </w:r>
      <w:r w:rsidR="00A71ED2" w:rsidRPr="00865724">
        <w:rPr>
          <w:rFonts w:cs="Arial"/>
          <w:i/>
          <w:color w:val="0000FF"/>
          <w:lang w:val="fr-FR"/>
        </w:rPr>
        <w:t xml:space="preserve">Figure </w:t>
      </w:r>
      <w:r w:rsidR="00A71ED2" w:rsidRPr="00865724">
        <w:rPr>
          <w:rFonts w:cs="Arial"/>
          <w:i/>
          <w:noProof/>
          <w:color w:val="0000FF"/>
          <w:lang w:val="fr-FR"/>
        </w:rPr>
        <w:t>5</w:t>
      </w:r>
      <w:r w:rsidR="00A71ED2" w:rsidRPr="00865724">
        <w:rPr>
          <w:rFonts w:cs="Arial"/>
          <w:i/>
          <w:noProof/>
          <w:color w:val="0000FF"/>
          <w:lang w:val="fr-FR"/>
        </w:rPr>
        <w:noBreakHyphen/>
        <w:t>4</w:t>
      </w:r>
      <w:r w:rsidR="00A71ED2" w:rsidRPr="00865724">
        <w:rPr>
          <w:rFonts w:cs="Arial"/>
          <w:i/>
          <w:color w:val="0000FF"/>
          <w:lang w:val="fr-FR"/>
        </w:rPr>
        <w:t xml:space="preserve"> </w:t>
      </w:r>
      <w:r w:rsidRPr="00865724">
        <w:rPr>
          <w:rFonts w:cs="Arial"/>
          <w:i/>
          <w:color w:val="0000FF"/>
          <w:lang w:val="fr-FR"/>
        </w:rPr>
        <w:t>Forage</w:t>
      </w:r>
      <w:r w:rsidR="00C00CFF" w:rsidRPr="00865724">
        <w:rPr>
          <w:rStyle w:val="Char1"/>
          <w:rFonts w:cs="Arial"/>
          <w:i w:val="0"/>
          <w:lang w:val="fr-FR"/>
        </w:rPr>
        <w:fldChar w:fldCharType="end"/>
      </w:r>
      <w:r w:rsidR="001773FD" w:rsidRPr="00865724">
        <w:rPr>
          <w:rStyle w:val="Char1"/>
          <w:rFonts w:cs="Arial"/>
          <w:i w:val="0"/>
          <w:color w:val="0000CC"/>
          <w:lang w:val="fr-FR"/>
        </w:rPr>
        <w:t xml:space="preserve"> </w:t>
      </w:r>
      <w:r w:rsidRPr="00865724">
        <w:rPr>
          <w:rStyle w:val="Char1"/>
          <w:rFonts w:cs="Arial"/>
          <w:i w:val="0"/>
          <w:color w:val="auto"/>
          <w:lang w:val="fr-FR"/>
        </w:rPr>
        <w:t>et la</w:t>
      </w:r>
      <w:r w:rsidR="001773FD" w:rsidRPr="00865724">
        <w:rPr>
          <w:rStyle w:val="Char1"/>
          <w:rFonts w:cs="Arial"/>
          <w:i w:val="0"/>
          <w:color w:val="0000CC"/>
          <w:lang w:val="fr-FR"/>
        </w:rPr>
        <w:t xml:space="preserve"> </w:t>
      </w:r>
      <w:r w:rsidR="00C00CFF" w:rsidRPr="00865724">
        <w:rPr>
          <w:rStyle w:val="Char1"/>
          <w:rFonts w:cs="Arial"/>
          <w:i w:val="0"/>
          <w:lang w:val="fr-FR"/>
        </w:rPr>
        <w:fldChar w:fldCharType="begin"/>
      </w:r>
      <w:r w:rsidR="00C00CFF" w:rsidRPr="00865724">
        <w:rPr>
          <w:rStyle w:val="Char1"/>
          <w:rFonts w:cs="Arial"/>
          <w:i w:val="0"/>
          <w:lang w:val="fr-FR"/>
        </w:rPr>
        <w:instrText xml:space="preserve"> REF _Ref106820548 \h  \* MERGEFORMAT </w:instrText>
      </w:r>
      <w:r w:rsidR="00C00CFF" w:rsidRPr="00865724">
        <w:rPr>
          <w:rStyle w:val="Char1"/>
          <w:rFonts w:cs="Arial"/>
          <w:i w:val="0"/>
          <w:lang w:val="fr-FR"/>
        </w:rPr>
      </w:r>
      <w:r w:rsidR="00C00CFF" w:rsidRPr="00865724">
        <w:rPr>
          <w:rStyle w:val="Char1"/>
          <w:rFonts w:cs="Arial"/>
          <w:i w:val="0"/>
          <w:lang w:val="fr-FR"/>
        </w:rPr>
        <w:fldChar w:fldCharType="separate"/>
      </w:r>
      <w:r w:rsidR="00A71ED2" w:rsidRPr="00865724">
        <w:rPr>
          <w:rFonts w:cs="Arial"/>
          <w:i/>
          <w:color w:val="0000FF"/>
          <w:lang w:val="fr-FR"/>
        </w:rPr>
        <w:t>Table</w:t>
      </w:r>
      <w:r w:rsidRPr="00865724">
        <w:rPr>
          <w:rFonts w:cs="Arial"/>
          <w:i/>
          <w:color w:val="0000FF"/>
          <w:lang w:val="fr-FR"/>
        </w:rPr>
        <w:t>au</w:t>
      </w:r>
      <w:r w:rsidR="00A71ED2" w:rsidRPr="00865724">
        <w:rPr>
          <w:rFonts w:cs="Arial"/>
          <w:i/>
          <w:color w:val="0000FF"/>
          <w:lang w:val="fr-FR"/>
        </w:rPr>
        <w:t xml:space="preserve"> </w:t>
      </w:r>
      <w:r w:rsidR="00A71ED2" w:rsidRPr="00865724">
        <w:rPr>
          <w:rFonts w:cs="Arial"/>
          <w:i/>
          <w:noProof/>
          <w:color w:val="0000FF"/>
          <w:lang w:val="fr-FR"/>
        </w:rPr>
        <w:t>5</w:t>
      </w:r>
      <w:r w:rsidR="00A71ED2" w:rsidRPr="00865724">
        <w:rPr>
          <w:rFonts w:cs="Arial"/>
          <w:i/>
          <w:noProof/>
          <w:color w:val="0000FF"/>
          <w:lang w:val="fr-FR"/>
        </w:rPr>
        <w:noBreakHyphen/>
        <w:t>6</w:t>
      </w:r>
      <w:r w:rsidR="00A71ED2" w:rsidRPr="00865724">
        <w:rPr>
          <w:rFonts w:cs="Arial"/>
          <w:i/>
          <w:color w:val="0000FF"/>
          <w:lang w:val="fr-FR"/>
        </w:rPr>
        <w:t xml:space="preserve"> </w:t>
      </w:r>
      <w:r w:rsidRPr="00865724">
        <w:rPr>
          <w:rFonts w:cs="Arial"/>
          <w:i/>
          <w:color w:val="0000FF"/>
          <w:lang w:val="fr-FR"/>
        </w:rPr>
        <w:t>Spécifications de forage</w:t>
      </w:r>
      <w:r w:rsidR="00C00CFF" w:rsidRPr="00865724">
        <w:rPr>
          <w:rStyle w:val="Char1"/>
          <w:rFonts w:cs="Arial"/>
          <w:i w:val="0"/>
          <w:lang w:val="fr-FR"/>
        </w:rPr>
        <w:fldChar w:fldCharType="end"/>
      </w:r>
      <w:r w:rsidR="00C00CFF" w:rsidRPr="00865724">
        <w:rPr>
          <w:rStyle w:val="Char1"/>
          <w:rFonts w:cs="Arial"/>
          <w:i w:val="0"/>
          <w:color w:val="auto"/>
          <w:lang w:val="fr-FR"/>
        </w:rPr>
        <w:t>.</w:t>
      </w:r>
    </w:p>
    <w:p w14:paraId="7DFDE14C" w14:textId="6EDA7747" w:rsidR="007C0C24" w:rsidRPr="00865724" w:rsidRDefault="00C00CFF" w:rsidP="00D120C4">
      <w:pPr>
        <w:pStyle w:val="FigureTittle"/>
      </w:pPr>
      <w:r w:rsidRPr="00865724">
        <w:rPr>
          <w:noProof/>
          <w:lang w:val="en-US"/>
        </w:rPr>
        <w:drawing>
          <wp:inline distT="0" distB="0" distL="0" distR="0" wp14:anchorId="135D6D98" wp14:editId="2249E463">
            <wp:extent cx="3643952" cy="1995689"/>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5">
                      <a:extLst>
                        <a:ext uri="{28A0092B-C50C-407E-A947-70E740481C1C}">
                          <a14:useLocalDpi xmlns:a14="http://schemas.microsoft.com/office/drawing/2010/main" val="0"/>
                        </a:ext>
                      </a:extLst>
                    </a:blip>
                    <a:stretch>
                      <a:fillRect/>
                    </a:stretch>
                  </pic:blipFill>
                  <pic:spPr>
                    <a:xfrm>
                      <a:off x="0" y="0"/>
                      <a:ext cx="3643952" cy="1995689"/>
                    </a:xfrm>
                    <a:prstGeom prst="rect">
                      <a:avLst/>
                    </a:prstGeom>
                  </pic:spPr>
                </pic:pic>
              </a:graphicData>
            </a:graphic>
          </wp:inline>
        </w:drawing>
      </w:r>
    </w:p>
    <w:p w14:paraId="298AD659" w14:textId="77777777" w:rsidR="0011157E" w:rsidRPr="00865724" w:rsidRDefault="0011157E" w:rsidP="00D120C4">
      <w:pPr>
        <w:pStyle w:val="FigureTittle"/>
        <w:rPr>
          <w:rFonts w:cs="Arial"/>
          <w:noProof/>
          <w:szCs w:val="21"/>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3</w:t>
      </w:r>
      <w:r w:rsidRPr="00865724">
        <w:rPr>
          <w:noProof/>
        </w:rPr>
        <w:fldChar w:fldCharType="end"/>
      </w:r>
      <w:r w:rsidRPr="00865724">
        <w:t xml:space="preserve"> Coulage du béton et pose du conduit</w:t>
      </w:r>
    </w:p>
    <w:p w14:paraId="2CC2FCEF" w14:textId="1CC30462" w:rsidR="00DD707C" w:rsidRPr="00865724" w:rsidRDefault="00DD707C" w:rsidP="00D120C4">
      <w:pPr>
        <w:pStyle w:val="FigureTittle"/>
      </w:pPr>
      <w:r w:rsidRPr="00865724">
        <w:t>Table</w:t>
      </w:r>
      <w:r w:rsidR="00B30DDC"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4</w:t>
      </w:r>
      <w:r w:rsidRPr="00865724">
        <w:rPr>
          <w:noProof/>
        </w:rPr>
        <w:fldChar w:fldCharType="end"/>
      </w:r>
      <w:r w:rsidRPr="00865724">
        <w:t xml:space="preserve"> </w:t>
      </w:r>
      <w:r w:rsidR="00B30DDC" w:rsidRPr="00865724">
        <w:t>Spécifications de la fondation</w:t>
      </w:r>
      <w:r w:rsidRPr="00865724">
        <w:t xml:space="preserve"> </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630"/>
        <w:gridCol w:w="1205"/>
        <w:gridCol w:w="1275"/>
        <w:gridCol w:w="1276"/>
      </w:tblGrid>
      <w:tr w:rsidR="00DD707C" w:rsidRPr="00865724" w14:paraId="4C91B5C3" w14:textId="77777777" w:rsidTr="0011157E">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413" w:type="dxa"/>
            <w:vMerge w:val="restart"/>
          </w:tcPr>
          <w:p w14:paraId="4F6E2282" w14:textId="7708AD43" w:rsidR="00DD707C" w:rsidRPr="00865724" w:rsidRDefault="00B30DDC" w:rsidP="00D120C4">
            <w:pPr>
              <w:jc w:val="center"/>
              <w:rPr>
                <w:lang w:val="fr-FR"/>
              </w:rPr>
            </w:pPr>
            <w:r w:rsidRPr="00865724">
              <w:rPr>
                <w:lang w:val="fr-FR"/>
              </w:rPr>
              <w:t>Paramètres</w:t>
            </w:r>
          </w:p>
        </w:tc>
        <w:tc>
          <w:tcPr>
            <w:tcW w:w="5386" w:type="dxa"/>
            <w:gridSpan w:val="4"/>
          </w:tcPr>
          <w:p w14:paraId="4F2EAC38" w14:textId="3ED1198A" w:rsidR="00DD707C" w:rsidRPr="00865724" w:rsidRDefault="00DD707C" w:rsidP="00D120C4">
            <w:pPr>
              <w:jc w:val="center"/>
              <w:rPr>
                <w:lang w:val="fr-FR"/>
              </w:rPr>
            </w:pPr>
            <w:r w:rsidRPr="00865724">
              <w:rPr>
                <w:lang w:val="fr-FR"/>
              </w:rPr>
              <w:t>Sp</w:t>
            </w:r>
            <w:r w:rsidR="00B30DDC" w:rsidRPr="00865724">
              <w:rPr>
                <w:lang w:val="fr-FR"/>
              </w:rPr>
              <w:t>é</w:t>
            </w:r>
            <w:r w:rsidRPr="00865724">
              <w:rPr>
                <w:lang w:val="fr-FR"/>
              </w:rPr>
              <w:t>cification</w:t>
            </w:r>
            <w:r w:rsidR="00B30DDC" w:rsidRPr="00865724">
              <w:rPr>
                <w:lang w:val="fr-FR"/>
              </w:rPr>
              <w:t>s</w:t>
            </w:r>
          </w:p>
        </w:tc>
      </w:tr>
      <w:tr w:rsidR="00DD707C" w:rsidRPr="00865724" w14:paraId="03849561" w14:textId="77777777" w:rsidTr="0011157E">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413" w:type="dxa"/>
            <w:vMerge/>
          </w:tcPr>
          <w:p w14:paraId="0CF6D661" w14:textId="77777777" w:rsidR="00DD707C" w:rsidRPr="00865724" w:rsidRDefault="00DD707C" w:rsidP="00D120C4">
            <w:pPr>
              <w:jc w:val="center"/>
              <w:rPr>
                <w:lang w:val="fr-FR"/>
              </w:rPr>
            </w:pPr>
          </w:p>
        </w:tc>
        <w:tc>
          <w:tcPr>
            <w:tcW w:w="2835" w:type="dxa"/>
            <w:gridSpan w:val="2"/>
          </w:tcPr>
          <w:p w14:paraId="748B0739" w14:textId="4A07FD87" w:rsidR="00DD707C" w:rsidRPr="00865724" w:rsidRDefault="00AA60BF" w:rsidP="00D120C4">
            <w:pPr>
              <w:jc w:val="center"/>
              <w:rPr>
                <w:lang w:val="fr-FR"/>
              </w:rPr>
            </w:pPr>
            <w:r w:rsidRPr="00865724">
              <w:rPr>
                <w:lang w:val="fr-FR"/>
              </w:rPr>
              <w:t>MaxiCharger DC</w:t>
            </w:r>
            <w:r w:rsidR="001773FD" w:rsidRPr="00865724">
              <w:rPr>
                <w:lang w:val="fr-FR"/>
              </w:rPr>
              <w:t>120</w:t>
            </w:r>
          </w:p>
        </w:tc>
        <w:tc>
          <w:tcPr>
            <w:tcW w:w="2551" w:type="dxa"/>
            <w:gridSpan w:val="2"/>
          </w:tcPr>
          <w:p w14:paraId="14A11A8F" w14:textId="25F21307" w:rsidR="00DD707C" w:rsidRPr="00865724" w:rsidRDefault="00AA60BF" w:rsidP="00D120C4">
            <w:pPr>
              <w:jc w:val="center"/>
              <w:rPr>
                <w:lang w:val="fr-FR"/>
              </w:rPr>
            </w:pPr>
            <w:r w:rsidRPr="00865724">
              <w:rPr>
                <w:lang w:val="fr-FR"/>
              </w:rPr>
              <w:t>MaxiCharger DC</w:t>
            </w:r>
            <w:r w:rsidR="001773FD" w:rsidRPr="00865724">
              <w:rPr>
                <w:lang w:val="fr-FR"/>
              </w:rPr>
              <w:t>240</w:t>
            </w:r>
          </w:p>
        </w:tc>
      </w:tr>
      <w:tr w:rsidR="001773FD" w:rsidRPr="00865724" w14:paraId="5F576547" w14:textId="77777777" w:rsidTr="0011157E">
        <w:trPr>
          <w:trHeight w:val="340"/>
          <w:jc w:val="center"/>
        </w:trPr>
        <w:tc>
          <w:tcPr>
            <w:tcW w:w="1413" w:type="dxa"/>
            <w:vAlign w:val="center"/>
          </w:tcPr>
          <w:p w14:paraId="10634AE9" w14:textId="77777777" w:rsidR="001773FD" w:rsidRPr="00865724" w:rsidRDefault="001773FD" w:rsidP="00D120C4">
            <w:pPr>
              <w:jc w:val="center"/>
              <w:rPr>
                <w:rFonts w:ascii="Arial" w:hAnsi="Arial"/>
                <w:b/>
                <w:lang w:val="fr-FR"/>
              </w:rPr>
            </w:pPr>
            <w:r w:rsidRPr="00865724">
              <w:rPr>
                <w:rFonts w:ascii="Arial" w:hAnsi="Arial"/>
                <w:b/>
                <w:lang w:val="fr-FR"/>
              </w:rPr>
              <w:t>X</w:t>
            </w:r>
          </w:p>
        </w:tc>
        <w:tc>
          <w:tcPr>
            <w:tcW w:w="1630" w:type="dxa"/>
            <w:vAlign w:val="center"/>
          </w:tcPr>
          <w:p w14:paraId="00277F90" w14:textId="76948AF6" w:rsidR="001773FD" w:rsidRPr="00865724" w:rsidRDefault="001773FD" w:rsidP="00D120C4">
            <w:pPr>
              <w:jc w:val="center"/>
              <w:rPr>
                <w:rFonts w:ascii="Arial" w:hAnsi="Arial"/>
                <w:lang w:val="fr-FR"/>
              </w:rPr>
            </w:pPr>
            <w:r w:rsidRPr="00865724">
              <w:rPr>
                <w:rFonts w:ascii="Arial" w:hAnsi="Arial"/>
                <w:lang w:val="fr-FR"/>
              </w:rPr>
              <w:t>820</w:t>
            </w:r>
            <w:r w:rsidR="000E6941" w:rsidRPr="00865724">
              <w:rPr>
                <w:rFonts w:ascii="Arial" w:hAnsi="Arial"/>
                <w:lang w:val="fr-FR"/>
              </w:rPr>
              <w:t xml:space="preserve"> </w:t>
            </w:r>
            <w:r w:rsidRPr="00865724">
              <w:rPr>
                <w:rFonts w:ascii="Arial" w:hAnsi="Arial"/>
                <w:lang w:val="fr-FR"/>
              </w:rPr>
              <w:t>mm</w:t>
            </w:r>
          </w:p>
        </w:tc>
        <w:tc>
          <w:tcPr>
            <w:tcW w:w="1205" w:type="dxa"/>
            <w:vAlign w:val="center"/>
          </w:tcPr>
          <w:p w14:paraId="4C3D879D" w14:textId="70B0DACD" w:rsidR="001773FD" w:rsidRPr="00865724" w:rsidRDefault="001773FD" w:rsidP="00D120C4">
            <w:pPr>
              <w:jc w:val="center"/>
              <w:rPr>
                <w:rFonts w:ascii="Arial" w:hAnsi="Arial"/>
                <w:lang w:val="fr-FR"/>
              </w:rPr>
            </w:pPr>
            <w:r w:rsidRPr="00865724">
              <w:rPr>
                <w:rFonts w:ascii="Arial" w:hAnsi="Arial"/>
                <w:lang w:val="fr-FR"/>
              </w:rPr>
              <w:t>32</w:t>
            </w:r>
            <w:r w:rsidR="0011157E" w:rsidRPr="00865724">
              <w:rPr>
                <w:rFonts w:ascii="Arial" w:hAnsi="Arial"/>
                <w:lang w:val="fr-FR"/>
              </w:rPr>
              <w:t>,</w:t>
            </w:r>
            <w:r w:rsidRPr="00865724">
              <w:rPr>
                <w:rFonts w:ascii="Arial" w:hAnsi="Arial"/>
                <w:lang w:val="fr-FR"/>
              </w:rPr>
              <w:t>28</w:t>
            </w:r>
            <w:r w:rsidR="000E6941" w:rsidRPr="00865724">
              <w:rPr>
                <w:rFonts w:ascii="Arial" w:hAnsi="Arial"/>
                <w:lang w:val="fr-FR"/>
              </w:rPr>
              <w:t xml:space="preserve"> </w:t>
            </w:r>
            <w:r w:rsidRPr="00865724">
              <w:rPr>
                <w:rFonts w:ascii="Arial" w:hAnsi="Arial"/>
                <w:lang w:val="fr-FR"/>
              </w:rPr>
              <w:t>in</w:t>
            </w:r>
          </w:p>
        </w:tc>
        <w:tc>
          <w:tcPr>
            <w:tcW w:w="1275" w:type="dxa"/>
            <w:vAlign w:val="center"/>
          </w:tcPr>
          <w:p w14:paraId="412FAAC0" w14:textId="461FC339" w:rsidR="001773FD" w:rsidRPr="00865724" w:rsidRDefault="001773FD" w:rsidP="00D120C4">
            <w:pPr>
              <w:jc w:val="center"/>
              <w:rPr>
                <w:rFonts w:ascii="Arial" w:hAnsi="Arial"/>
                <w:lang w:val="fr-FR"/>
              </w:rPr>
            </w:pPr>
            <w:r w:rsidRPr="00865724">
              <w:rPr>
                <w:rFonts w:ascii="Arial" w:hAnsi="Arial"/>
                <w:lang w:val="fr-FR"/>
              </w:rPr>
              <w:t>820</w:t>
            </w:r>
            <w:r w:rsidR="000E6941" w:rsidRPr="00865724">
              <w:rPr>
                <w:rFonts w:ascii="Arial" w:hAnsi="Arial"/>
                <w:lang w:val="fr-FR"/>
              </w:rPr>
              <w:t xml:space="preserve"> </w:t>
            </w:r>
            <w:r w:rsidRPr="00865724">
              <w:rPr>
                <w:rFonts w:ascii="Arial" w:hAnsi="Arial"/>
                <w:lang w:val="fr-FR"/>
              </w:rPr>
              <w:t>mm</w:t>
            </w:r>
          </w:p>
        </w:tc>
        <w:tc>
          <w:tcPr>
            <w:tcW w:w="1276" w:type="dxa"/>
            <w:vAlign w:val="center"/>
          </w:tcPr>
          <w:p w14:paraId="6F886A00" w14:textId="1E10E8A7" w:rsidR="001773FD" w:rsidRPr="00865724" w:rsidRDefault="001773FD" w:rsidP="00D120C4">
            <w:pPr>
              <w:jc w:val="center"/>
              <w:rPr>
                <w:rFonts w:ascii="Arial" w:hAnsi="Arial"/>
                <w:lang w:val="fr-FR"/>
              </w:rPr>
            </w:pPr>
            <w:r w:rsidRPr="00865724">
              <w:rPr>
                <w:rFonts w:ascii="Arial" w:hAnsi="Arial"/>
                <w:lang w:val="fr-FR"/>
              </w:rPr>
              <w:t>32</w:t>
            </w:r>
            <w:r w:rsidR="0011157E" w:rsidRPr="00865724">
              <w:rPr>
                <w:rFonts w:ascii="Arial" w:hAnsi="Arial"/>
                <w:lang w:val="fr-FR"/>
              </w:rPr>
              <w:t>,</w:t>
            </w:r>
            <w:r w:rsidRPr="00865724">
              <w:rPr>
                <w:rFonts w:ascii="Arial" w:hAnsi="Arial"/>
                <w:lang w:val="fr-FR"/>
              </w:rPr>
              <w:t>28</w:t>
            </w:r>
            <w:r w:rsidR="000E6941" w:rsidRPr="00865724">
              <w:rPr>
                <w:rFonts w:ascii="Arial" w:hAnsi="Arial"/>
                <w:lang w:val="fr-FR"/>
              </w:rPr>
              <w:t xml:space="preserve"> </w:t>
            </w:r>
            <w:r w:rsidRPr="00865724">
              <w:rPr>
                <w:rFonts w:ascii="Arial" w:hAnsi="Arial"/>
                <w:lang w:val="fr-FR"/>
              </w:rPr>
              <w:t>in</w:t>
            </w:r>
          </w:p>
        </w:tc>
      </w:tr>
      <w:tr w:rsidR="001773FD" w:rsidRPr="00865724" w14:paraId="582D6F2A" w14:textId="77777777" w:rsidTr="0011157E">
        <w:trPr>
          <w:trHeight w:val="340"/>
          <w:jc w:val="center"/>
        </w:trPr>
        <w:tc>
          <w:tcPr>
            <w:tcW w:w="1413" w:type="dxa"/>
            <w:vAlign w:val="center"/>
          </w:tcPr>
          <w:p w14:paraId="37475024" w14:textId="64079BE0" w:rsidR="001773FD" w:rsidRPr="00865724" w:rsidRDefault="001773FD" w:rsidP="00D120C4">
            <w:pPr>
              <w:jc w:val="center"/>
              <w:rPr>
                <w:rFonts w:ascii="Arial" w:hAnsi="Arial"/>
                <w:b/>
                <w:lang w:val="fr-FR"/>
              </w:rPr>
            </w:pPr>
            <w:r w:rsidRPr="00865724">
              <w:rPr>
                <w:rFonts w:ascii="Arial" w:hAnsi="Arial"/>
                <w:b/>
                <w:lang w:val="fr-FR"/>
              </w:rPr>
              <w:t>X1</w:t>
            </w:r>
          </w:p>
        </w:tc>
        <w:tc>
          <w:tcPr>
            <w:tcW w:w="1630" w:type="dxa"/>
            <w:vAlign w:val="center"/>
          </w:tcPr>
          <w:p w14:paraId="45DA4374" w14:textId="3BA3E439" w:rsidR="001773FD" w:rsidRPr="00865724" w:rsidRDefault="001773FD" w:rsidP="00D120C4">
            <w:pPr>
              <w:jc w:val="center"/>
              <w:rPr>
                <w:rFonts w:ascii="Arial" w:hAnsi="Arial"/>
                <w:lang w:val="fr-FR"/>
              </w:rPr>
            </w:pPr>
            <w:r w:rsidRPr="00865724">
              <w:rPr>
                <w:rFonts w:ascii="Arial" w:hAnsi="Arial"/>
                <w:lang w:val="fr-FR"/>
              </w:rPr>
              <w:t>285</w:t>
            </w:r>
            <w:r w:rsidR="000E6941" w:rsidRPr="00865724">
              <w:rPr>
                <w:rFonts w:ascii="Arial" w:hAnsi="Arial"/>
                <w:lang w:val="fr-FR"/>
              </w:rPr>
              <w:t xml:space="preserve"> </w:t>
            </w:r>
            <w:r w:rsidRPr="00865724">
              <w:rPr>
                <w:rFonts w:ascii="Arial" w:hAnsi="Arial"/>
                <w:lang w:val="fr-FR"/>
              </w:rPr>
              <w:t>mm</w:t>
            </w:r>
          </w:p>
        </w:tc>
        <w:tc>
          <w:tcPr>
            <w:tcW w:w="1205" w:type="dxa"/>
            <w:vAlign w:val="center"/>
          </w:tcPr>
          <w:p w14:paraId="615A92D4" w14:textId="290BE1D6" w:rsidR="001773FD" w:rsidRPr="00865724" w:rsidRDefault="001773FD" w:rsidP="00D120C4">
            <w:pPr>
              <w:jc w:val="center"/>
              <w:rPr>
                <w:rFonts w:ascii="Arial" w:hAnsi="Arial"/>
                <w:lang w:val="fr-FR"/>
              </w:rPr>
            </w:pPr>
            <w:r w:rsidRPr="00865724">
              <w:rPr>
                <w:rFonts w:ascii="Arial" w:hAnsi="Arial"/>
                <w:lang w:val="fr-FR"/>
              </w:rPr>
              <w:t>11</w:t>
            </w:r>
            <w:r w:rsidR="0011157E" w:rsidRPr="00865724">
              <w:rPr>
                <w:rFonts w:ascii="Arial" w:hAnsi="Arial"/>
                <w:lang w:val="fr-FR"/>
              </w:rPr>
              <w:t>,</w:t>
            </w:r>
            <w:r w:rsidRPr="00865724">
              <w:rPr>
                <w:rFonts w:ascii="Arial" w:hAnsi="Arial"/>
                <w:lang w:val="fr-FR"/>
              </w:rPr>
              <w:t>22</w:t>
            </w:r>
            <w:r w:rsidR="000E6941" w:rsidRPr="00865724">
              <w:rPr>
                <w:rFonts w:ascii="Arial" w:hAnsi="Arial"/>
                <w:lang w:val="fr-FR"/>
              </w:rPr>
              <w:t xml:space="preserve"> </w:t>
            </w:r>
            <w:r w:rsidRPr="00865724">
              <w:rPr>
                <w:rFonts w:ascii="Arial" w:hAnsi="Arial"/>
                <w:lang w:val="fr-FR"/>
              </w:rPr>
              <w:t>in</w:t>
            </w:r>
          </w:p>
        </w:tc>
        <w:tc>
          <w:tcPr>
            <w:tcW w:w="1275" w:type="dxa"/>
            <w:vAlign w:val="center"/>
          </w:tcPr>
          <w:p w14:paraId="19A3DB44" w14:textId="4B91419D" w:rsidR="001773FD" w:rsidRPr="00865724" w:rsidRDefault="000E6941" w:rsidP="00D120C4">
            <w:pPr>
              <w:jc w:val="center"/>
              <w:rPr>
                <w:rFonts w:ascii="Arial" w:hAnsi="Arial"/>
                <w:lang w:val="fr-FR"/>
              </w:rPr>
            </w:pPr>
            <w:r w:rsidRPr="00865724">
              <w:rPr>
                <w:rFonts w:ascii="Arial" w:hAnsi="Arial"/>
                <w:lang w:val="fr-FR"/>
              </w:rPr>
              <w:t>275 mm</w:t>
            </w:r>
          </w:p>
        </w:tc>
        <w:tc>
          <w:tcPr>
            <w:tcW w:w="1276" w:type="dxa"/>
            <w:vAlign w:val="center"/>
          </w:tcPr>
          <w:p w14:paraId="6ABFB91D" w14:textId="44D09EFC" w:rsidR="001773FD" w:rsidRPr="00865724" w:rsidRDefault="000E6941" w:rsidP="00D120C4">
            <w:pPr>
              <w:jc w:val="center"/>
              <w:rPr>
                <w:rFonts w:ascii="Arial" w:hAnsi="Arial"/>
                <w:lang w:val="fr-FR"/>
              </w:rPr>
            </w:pPr>
            <w:r w:rsidRPr="00865724">
              <w:rPr>
                <w:rFonts w:ascii="Arial" w:hAnsi="Arial"/>
                <w:lang w:val="fr-FR"/>
              </w:rPr>
              <w:t>10</w:t>
            </w:r>
            <w:r w:rsidR="0011157E" w:rsidRPr="00865724">
              <w:rPr>
                <w:rFonts w:ascii="Arial" w:hAnsi="Arial"/>
                <w:lang w:val="fr-FR"/>
              </w:rPr>
              <w:t>,</w:t>
            </w:r>
            <w:r w:rsidRPr="00865724">
              <w:rPr>
                <w:rFonts w:ascii="Arial" w:hAnsi="Arial"/>
                <w:lang w:val="fr-FR"/>
              </w:rPr>
              <w:t>83 in</w:t>
            </w:r>
          </w:p>
        </w:tc>
      </w:tr>
      <w:tr w:rsidR="001773FD" w:rsidRPr="00865724" w14:paraId="71701AEB" w14:textId="77777777" w:rsidTr="0011157E">
        <w:trPr>
          <w:trHeight w:val="340"/>
          <w:jc w:val="center"/>
        </w:trPr>
        <w:tc>
          <w:tcPr>
            <w:tcW w:w="1413" w:type="dxa"/>
            <w:vAlign w:val="center"/>
          </w:tcPr>
          <w:p w14:paraId="36D5488F" w14:textId="77777777" w:rsidR="001773FD" w:rsidRPr="00865724" w:rsidRDefault="001773FD" w:rsidP="00D120C4">
            <w:pPr>
              <w:jc w:val="center"/>
              <w:rPr>
                <w:rFonts w:ascii="Arial" w:hAnsi="Arial"/>
                <w:b/>
                <w:i/>
                <w:lang w:val="fr-FR"/>
              </w:rPr>
            </w:pPr>
            <w:r w:rsidRPr="00865724">
              <w:rPr>
                <w:rFonts w:ascii="Arial" w:hAnsi="Arial"/>
                <w:b/>
                <w:lang w:val="fr-FR"/>
              </w:rPr>
              <w:t>Y</w:t>
            </w:r>
          </w:p>
        </w:tc>
        <w:tc>
          <w:tcPr>
            <w:tcW w:w="1630" w:type="dxa"/>
            <w:vAlign w:val="center"/>
          </w:tcPr>
          <w:p w14:paraId="1BF18365" w14:textId="6CF9AF30" w:rsidR="001773FD" w:rsidRPr="00865724" w:rsidRDefault="001773FD" w:rsidP="00D120C4">
            <w:pPr>
              <w:jc w:val="center"/>
              <w:rPr>
                <w:rFonts w:ascii="Arial" w:hAnsi="Arial"/>
                <w:lang w:val="fr-FR"/>
              </w:rPr>
            </w:pPr>
            <w:r w:rsidRPr="00865724">
              <w:rPr>
                <w:rFonts w:ascii="Arial" w:hAnsi="Arial"/>
                <w:lang w:val="fr-FR"/>
              </w:rPr>
              <w:t>640</w:t>
            </w:r>
            <w:r w:rsidR="000E6941" w:rsidRPr="00865724">
              <w:rPr>
                <w:rFonts w:ascii="Arial" w:hAnsi="Arial"/>
                <w:lang w:val="fr-FR"/>
              </w:rPr>
              <w:t xml:space="preserve"> </w:t>
            </w:r>
            <w:r w:rsidRPr="00865724">
              <w:rPr>
                <w:rFonts w:ascii="Arial" w:hAnsi="Arial"/>
                <w:lang w:val="fr-FR"/>
              </w:rPr>
              <w:t>mm</w:t>
            </w:r>
          </w:p>
        </w:tc>
        <w:tc>
          <w:tcPr>
            <w:tcW w:w="1205" w:type="dxa"/>
            <w:vAlign w:val="center"/>
          </w:tcPr>
          <w:p w14:paraId="2F4D61C7" w14:textId="7FDBFAEF" w:rsidR="001773FD" w:rsidRPr="00865724" w:rsidRDefault="001773FD" w:rsidP="00D120C4">
            <w:pPr>
              <w:jc w:val="center"/>
              <w:rPr>
                <w:rFonts w:ascii="Arial" w:hAnsi="Arial"/>
                <w:lang w:val="fr-FR"/>
              </w:rPr>
            </w:pPr>
            <w:r w:rsidRPr="00865724">
              <w:rPr>
                <w:rFonts w:ascii="Arial" w:hAnsi="Arial"/>
                <w:lang w:val="fr-FR"/>
              </w:rPr>
              <w:t>25</w:t>
            </w:r>
            <w:r w:rsidR="0011157E" w:rsidRPr="00865724">
              <w:rPr>
                <w:rFonts w:ascii="Arial" w:hAnsi="Arial"/>
                <w:lang w:val="fr-FR"/>
              </w:rPr>
              <w:t>,</w:t>
            </w:r>
            <w:r w:rsidRPr="00865724">
              <w:rPr>
                <w:rFonts w:ascii="Arial" w:hAnsi="Arial"/>
                <w:lang w:val="fr-FR"/>
              </w:rPr>
              <w:t>2</w:t>
            </w:r>
            <w:r w:rsidR="000E6941" w:rsidRPr="00865724">
              <w:rPr>
                <w:rFonts w:ascii="Arial" w:hAnsi="Arial"/>
                <w:lang w:val="fr-FR"/>
              </w:rPr>
              <w:t xml:space="preserve"> </w:t>
            </w:r>
            <w:r w:rsidRPr="00865724">
              <w:rPr>
                <w:rFonts w:ascii="Arial" w:hAnsi="Arial"/>
                <w:lang w:val="fr-FR"/>
              </w:rPr>
              <w:t>in</w:t>
            </w:r>
          </w:p>
        </w:tc>
        <w:tc>
          <w:tcPr>
            <w:tcW w:w="1275" w:type="dxa"/>
            <w:vAlign w:val="center"/>
          </w:tcPr>
          <w:p w14:paraId="58AE8A03" w14:textId="6810F0FB" w:rsidR="001773FD" w:rsidRPr="00865724" w:rsidRDefault="001773FD" w:rsidP="00D120C4">
            <w:pPr>
              <w:jc w:val="center"/>
              <w:rPr>
                <w:rFonts w:ascii="Arial" w:hAnsi="Arial"/>
                <w:lang w:val="fr-FR"/>
              </w:rPr>
            </w:pPr>
            <w:r w:rsidRPr="00865724">
              <w:rPr>
                <w:rFonts w:ascii="Arial" w:hAnsi="Arial"/>
                <w:lang w:val="fr-FR"/>
              </w:rPr>
              <w:t>740</w:t>
            </w:r>
            <w:r w:rsidR="000E6941" w:rsidRPr="00865724">
              <w:rPr>
                <w:rFonts w:ascii="Arial" w:hAnsi="Arial"/>
                <w:lang w:val="fr-FR"/>
              </w:rPr>
              <w:t xml:space="preserve"> </w:t>
            </w:r>
            <w:r w:rsidRPr="00865724">
              <w:rPr>
                <w:rFonts w:ascii="Arial" w:hAnsi="Arial"/>
                <w:lang w:val="fr-FR"/>
              </w:rPr>
              <w:t>mm</w:t>
            </w:r>
          </w:p>
        </w:tc>
        <w:tc>
          <w:tcPr>
            <w:tcW w:w="1276" w:type="dxa"/>
            <w:vAlign w:val="center"/>
          </w:tcPr>
          <w:p w14:paraId="46ACE23D" w14:textId="705B2652" w:rsidR="001773FD" w:rsidRPr="00865724" w:rsidRDefault="001773FD" w:rsidP="00D120C4">
            <w:pPr>
              <w:jc w:val="center"/>
              <w:rPr>
                <w:rFonts w:ascii="Arial" w:hAnsi="Arial"/>
                <w:lang w:val="fr-FR"/>
              </w:rPr>
            </w:pPr>
            <w:r w:rsidRPr="00865724">
              <w:rPr>
                <w:rFonts w:ascii="Arial" w:hAnsi="Arial"/>
                <w:lang w:val="fr-FR"/>
              </w:rPr>
              <w:t>29</w:t>
            </w:r>
            <w:r w:rsidR="0011157E" w:rsidRPr="00865724">
              <w:rPr>
                <w:rFonts w:ascii="Arial" w:hAnsi="Arial"/>
                <w:lang w:val="fr-FR"/>
              </w:rPr>
              <w:t>,</w:t>
            </w:r>
            <w:r w:rsidRPr="00865724">
              <w:rPr>
                <w:rFonts w:ascii="Arial" w:hAnsi="Arial"/>
                <w:lang w:val="fr-FR"/>
              </w:rPr>
              <w:t>13</w:t>
            </w:r>
            <w:r w:rsidR="000E6941" w:rsidRPr="00865724">
              <w:rPr>
                <w:rFonts w:ascii="Arial" w:hAnsi="Arial"/>
                <w:lang w:val="fr-FR"/>
              </w:rPr>
              <w:t xml:space="preserve"> </w:t>
            </w:r>
            <w:r w:rsidRPr="00865724">
              <w:rPr>
                <w:rFonts w:ascii="Arial" w:hAnsi="Arial"/>
                <w:lang w:val="fr-FR"/>
              </w:rPr>
              <w:t>in</w:t>
            </w:r>
          </w:p>
        </w:tc>
      </w:tr>
      <w:tr w:rsidR="001773FD" w:rsidRPr="00865724" w14:paraId="2103ED39" w14:textId="77777777" w:rsidTr="0011157E">
        <w:trPr>
          <w:trHeight w:val="340"/>
          <w:jc w:val="center"/>
        </w:trPr>
        <w:tc>
          <w:tcPr>
            <w:tcW w:w="1413" w:type="dxa"/>
            <w:vAlign w:val="center"/>
          </w:tcPr>
          <w:p w14:paraId="26EE8849" w14:textId="5E5D32F2" w:rsidR="001773FD" w:rsidRPr="00865724" w:rsidRDefault="001773FD" w:rsidP="00D120C4">
            <w:pPr>
              <w:jc w:val="center"/>
              <w:rPr>
                <w:rFonts w:ascii="Arial" w:hAnsi="Arial"/>
                <w:b/>
                <w:lang w:val="fr-FR"/>
              </w:rPr>
            </w:pPr>
            <w:r w:rsidRPr="00865724">
              <w:rPr>
                <w:rFonts w:ascii="Arial" w:hAnsi="Arial"/>
                <w:b/>
                <w:lang w:val="fr-FR"/>
              </w:rPr>
              <w:t>Y1</w:t>
            </w:r>
          </w:p>
        </w:tc>
        <w:tc>
          <w:tcPr>
            <w:tcW w:w="1630" w:type="dxa"/>
            <w:vAlign w:val="center"/>
          </w:tcPr>
          <w:p w14:paraId="27EF22C6" w14:textId="5AFD34B0" w:rsidR="001773FD" w:rsidRPr="00865724" w:rsidRDefault="001773FD" w:rsidP="00D120C4">
            <w:pPr>
              <w:jc w:val="center"/>
              <w:rPr>
                <w:rFonts w:ascii="Arial" w:hAnsi="Arial"/>
                <w:lang w:val="fr-FR"/>
              </w:rPr>
            </w:pPr>
            <w:r w:rsidRPr="00865724">
              <w:rPr>
                <w:rFonts w:ascii="Arial" w:hAnsi="Arial"/>
                <w:lang w:val="fr-FR"/>
              </w:rPr>
              <w:t>190</w:t>
            </w:r>
            <w:r w:rsidR="000E6941" w:rsidRPr="00865724">
              <w:rPr>
                <w:rFonts w:ascii="Arial" w:hAnsi="Arial"/>
                <w:lang w:val="fr-FR"/>
              </w:rPr>
              <w:t xml:space="preserve"> </w:t>
            </w:r>
            <w:r w:rsidRPr="00865724">
              <w:rPr>
                <w:rFonts w:ascii="Arial" w:hAnsi="Arial"/>
                <w:lang w:val="fr-FR"/>
              </w:rPr>
              <w:t>mm</w:t>
            </w:r>
          </w:p>
        </w:tc>
        <w:tc>
          <w:tcPr>
            <w:tcW w:w="1205" w:type="dxa"/>
            <w:vAlign w:val="center"/>
          </w:tcPr>
          <w:p w14:paraId="1C15DFFF" w14:textId="091997C0" w:rsidR="001773FD" w:rsidRPr="00865724" w:rsidRDefault="001773FD" w:rsidP="00D120C4">
            <w:pPr>
              <w:jc w:val="center"/>
              <w:rPr>
                <w:rFonts w:ascii="Arial" w:hAnsi="Arial"/>
                <w:lang w:val="fr-FR"/>
              </w:rPr>
            </w:pPr>
            <w:r w:rsidRPr="00865724">
              <w:rPr>
                <w:rFonts w:ascii="Arial" w:hAnsi="Arial"/>
                <w:lang w:val="fr-FR"/>
              </w:rPr>
              <w:t>7</w:t>
            </w:r>
            <w:r w:rsidR="0011157E" w:rsidRPr="00865724">
              <w:rPr>
                <w:rFonts w:ascii="Arial" w:hAnsi="Arial"/>
                <w:lang w:val="fr-FR"/>
              </w:rPr>
              <w:t>,</w:t>
            </w:r>
            <w:r w:rsidRPr="00865724">
              <w:rPr>
                <w:rFonts w:ascii="Arial" w:hAnsi="Arial"/>
                <w:lang w:val="fr-FR"/>
              </w:rPr>
              <w:t>48</w:t>
            </w:r>
            <w:r w:rsidR="000E6941" w:rsidRPr="00865724">
              <w:rPr>
                <w:rFonts w:ascii="Arial" w:hAnsi="Arial"/>
                <w:lang w:val="fr-FR"/>
              </w:rPr>
              <w:t xml:space="preserve"> </w:t>
            </w:r>
            <w:r w:rsidRPr="00865724">
              <w:rPr>
                <w:rFonts w:ascii="Arial" w:hAnsi="Arial"/>
                <w:lang w:val="fr-FR"/>
              </w:rPr>
              <w:t>in</w:t>
            </w:r>
          </w:p>
        </w:tc>
        <w:tc>
          <w:tcPr>
            <w:tcW w:w="1275" w:type="dxa"/>
            <w:vAlign w:val="center"/>
          </w:tcPr>
          <w:p w14:paraId="2476FDB3" w14:textId="03F30CE8" w:rsidR="001773FD" w:rsidRPr="00865724" w:rsidRDefault="000E6941" w:rsidP="00D120C4">
            <w:pPr>
              <w:jc w:val="center"/>
              <w:rPr>
                <w:rFonts w:ascii="Arial" w:hAnsi="Arial"/>
                <w:lang w:val="fr-FR"/>
              </w:rPr>
            </w:pPr>
            <w:r w:rsidRPr="00865724">
              <w:rPr>
                <w:rFonts w:ascii="Arial" w:hAnsi="Arial"/>
                <w:lang w:val="fr-FR"/>
              </w:rPr>
              <w:t>151 mm</w:t>
            </w:r>
          </w:p>
        </w:tc>
        <w:tc>
          <w:tcPr>
            <w:tcW w:w="1276" w:type="dxa"/>
            <w:vAlign w:val="center"/>
          </w:tcPr>
          <w:p w14:paraId="0E3EF9DB" w14:textId="0FA68ABB" w:rsidR="001773FD" w:rsidRPr="00865724" w:rsidRDefault="000E6941" w:rsidP="00D120C4">
            <w:pPr>
              <w:jc w:val="center"/>
              <w:rPr>
                <w:rFonts w:ascii="Arial" w:hAnsi="Arial"/>
                <w:lang w:val="fr-FR"/>
              </w:rPr>
            </w:pPr>
            <w:r w:rsidRPr="00865724">
              <w:rPr>
                <w:rFonts w:ascii="Arial" w:hAnsi="Arial"/>
                <w:lang w:val="fr-FR"/>
              </w:rPr>
              <w:t>5</w:t>
            </w:r>
            <w:r w:rsidR="0011157E" w:rsidRPr="00865724">
              <w:rPr>
                <w:rFonts w:ascii="Arial" w:hAnsi="Arial"/>
                <w:lang w:val="fr-FR"/>
              </w:rPr>
              <w:t>,</w:t>
            </w:r>
            <w:r w:rsidRPr="00865724">
              <w:rPr>
                <w:rFonts w:ascii="Arial" w:hAnsi="Arial"/>
                <w:lang w:val="fr-FR"/>
              </w:rPr>
              <w:t>94 in</w:t>
            </w:r>
          </w:p>
        </w:tc>
      </w:tr>
      <w:tr w:rsidR="001773FD" w:rsidRPr="00865724" w14:paraId="4749FFDA" w14:textId="77777777" w:rsidTr="0011157E">
        <w:trPr>
          <w:trHeight w:val="340"/>
          <w:jc w:val="center"/>
        </w:trPr>
        <w:tc>
          <w:tcPr>
            <w:tcW w:w="1413" w:type="dxa"/>
            <w:vAlign w:val="center"/>
          </w:tcPr>
          <w:p w14:paraId="74C5A4A0" w14:textId="77777777" w:rsidR="001773FD" w:rsidRPr="00865724" w:rsidRDefault="001773FD" w:rsidP="00D120C4">
            <w:pPr>
              <w:jc w:val="center"/>
              <w:rPr>
                <w:rFonts w:ascii="Arial" w:hAnsi="Arial"/>
                <w:b/>
                <w:i/>
                <w:lang w:val="fr-FR"/>
              </w:rPr>
            </w:pPr>
            <w:r w:rsidRPr="00865724">
              <w:rPr>
                <w:rFonts w:ascii="Arial" w:hAnsi="Arial"/>
                <w:b/>
                <w:lang w:val="fr-FR"/>
              </w:rPr>
              <w:t>Z</w:t>
            </w:r>
          </w:p>
        </w:tc>
        <w:tc>
          <w:tcPr>
            <w:tcW w:w="1630" w:type="dxa"/>
            <w:vAlign w:val="center"/>
          </w:tcPr>
          <w:p w14:paraId="4143F605" w14:textId="3EDB31B5" w:rsidR="001773FD" w:rsidRPr="00865724" w:rsidRDefault="001773FD" w:rsidP="00D120C4">
            <w:pPr>
              <w:jc w:val="center"/>
              <w:rPr>
                <w:rFonts w:ascii="Arial" w:hAnsi="Arial"/>
                <w:lang w:val="fr-FR"/>
              </w:rPr>
            </w:pPr>
            <w:r w:rsidRPr="00865724">
              <w:rPr>
                <w:rFonts w:ascii="Arial" w:hAnsi="Arial"/>
                <w:lang w:val="fr-FR"/>
              </w:rPr>
              <w:t>500</w:t>
            </w:r>
            <w:r w:rsidR="000E6941" w:rsidRPr="00865724">
              <w:rPr>
                <w:rFonts w:ascii="Arial" w:hAnsi="Arial"/>
                <w:lang w:val="fr-FR"/>
              </w:rPr>
              <w:t xml:space="preserve"> </w:t>
            </w:r>
            <w:r w:rsidRPr="00865724">
              <w:rPr>
                <w:rFonts w:ascii="Arial" w:hAnsi="Arial"/>
                <w:lang w:val="fr-FR"/>
              </w:rPr>
              <w:t>mm</w:t>
            </w:r>
          </w:p>
        </w:tc>
        <w:tc>
          <w:tcPr>
            <w:tcW w:w="1205" w:type="dxa"/>
            <w:vAlign w:val="center"/>
          </w:tcPr>
          <w:p w14:paraId="5D4986AF" w14:textId="51C93C99" w:rsidR="001773FD" w:rsidRPr="00865724" w:rsidRDefault="001773FD" w:rsidP="00D120C4">
            <w:pPr>
              <w:jc w:val="center"/>
              <w:rPr>
                <w:rFonts w:ascii="Arial" w:hAnsi="Arial"/>
                <w:lang w:val="fr-FR"/>
              </w:rPr>
            </w:pPr>
            <w:r w:rsidRPr="00865724">
              <w:rPr>
                <w:rFonts w:ascii="Arial" w:hAnsi="Arial"/>
                <w:lang w:val="fr-FR"/>
              </w:rPr>
              <w:t>19</w:t>
            </w:r>
            <w:r w:rsidR="0011157E" w:rsidRPr="00865724">
              <w:rPr>
                <w:rFonts w:ascii="Arial" w:hAnsi="Arial"/>
                <w:lang w:val="fr-FR"/>
              </w:rPr>
              <w:t>,</w:t>
            </w:r>
            <w:r w:rsidRPr="00865724">
              <w:rPr>
                <w:rFonts w:ascii="Arial" w:hAnsi="Arial"/>
                <w:lang w:val="fr-FR"/>
              </w:rPr>
              <w:t>69</w:t>
            </w:r>
            <w:r w:rsidR="000E6941" w:rsidRPr="00865724">
              <w:rPr>
                <w:rFonts w:ascii="Arial" w:hAnsi="Arial"/>
                <w:lang w:val="fr-FR"/>
              </w:rPr>
              <w:t xml:space="preserve"> </w:t>
            </w:r>
            <w:r w:rsidRPr="00865724">
              <w:rPr>
                <w:rFonts w:ascii="Arial" w:hAnsi="Arial"/>
                <w:lang w:val="fr-FR"/>
              </w:rPr>
              <w:t>in</w:t>
            </w:r>
          </w:p>
        </w:tc>
        <w:tc>
          <w:tcPr>
            <w:tcW w:w="1275" w:type="dxa"/>
            <w:vAlign w:val="center"/>
          </w:tcPr>
          <w:p w14:paraId="0F9BF347" w14:textId="63146FB4" w:rsidR="001773FD" w:rsidRPr="00865724" w:rsidRDefault="001773FD" w:rsidP="00D120C4">
            <w:pPr>
              <w:jc w:val="center"/>
              <w:rPr>
                <w:rFonts w:ascii="Arial" w:hAnsi="Arial"/>
                <w:lang w:val="fr-FR"/>
              </w:rPr>
            </w:pPr>
            <w:r w:rsidRPr="00865724">
              <w:rPr>
                <w:rFonts w:ascii="Arial" w:hAnsi="Arial"/>
                <w:lang w:val="fr-FR"/>
              </w:rPr>
              <w:t>500</w:t>
            </w:r>
            <w:r w:rsidR="000E6941" w:rsidRPr="00865724">
              <w:rPr>
                <w:rFonts w:ascii="Arial" w:hAnsi="Arial"/>
                <w:lang w:val="fr-FR"/>
              </w:rPr>
              <w:t xml:space="preserve"> </w:t>
            </w:r>
            <w:r w:rsidRPr="00865724">
              <w:rPr>
                <w:rFonts w:ascii="Arial" w:hAnsi="Arial"/>
                <w:lang w:val="fr-FR"/>
              </w:rPr>
              <w:t>mm</w:t>
            </w:r>
          </w:p>
        </w:tc>
        <w:tc>
          <w:tcPr>
            <w:tcW w:w="1276" w:type="dxa"/>
            <w:vAlign w:val="center"/>
          </w:tcPr>
          <w:p w14:paraId="68C0CB74" w14:textId="3B3837D4" w:rsidR="001773FD" w:rsidRPr="00865724" w:rsidRDefault="001773FD" w:rsidP="00D120C4">
            <w:pPr>
              <w:jc w:val="center"/>
              <w:rPr>
                <w:rFonts w:ascii="Arial" w:hAnsi="Arial"/>
                <w:lang w:val="fr-FR"/>
              </w:rPr>
            </w:pPr>
            <w:r w:rsidRPr="00865724">
              <w:rPr>
                <w:rFonts w:ascii="Arial" w:hAnsi="Arial"/>
                <w:lang w:val="fr-FR"/>
              </w:rPr>
              <w:t>19</w:t>
            </w:r>
            <w:r w:rsidR="0011157E" w:rsidRPr="00865724">
              <w:rPr>
                <w:rFonts w:ascii="Arial" w:hAnsi="Arial"/>
                <w:lang w:val="fr-FR"/>
              </w:rPr>
              <w:t>,</w:t>
            </w:r>
            <w:r w:rsidRPr="00865724">
              <w:rPr>
                <w:rFonts w:ascii="Arial" w:hAnsi="Arial"/>
                <w:lang w:val="fr-FR"/>
              </w:rPr>
              <w:t>69</w:t>
            </w:r>
            <w:r w:rsidR="000E6941" w:rsidRPr="00865724">
              <w:rPr>
                <w:rFonts w:ascii="Arial" w:hAnsi="Arial"/>
                <w:lang w:val="fr-FR"/>
              </w:rPr>
              <w:t xml:space="preserve"> </w:t>
            </w:r>
            <w:r w:rsidRPr="00865724">
              <w:rPr>
                <w:rFonts w:ascii="Arial" w:hAnsi="Arial"/>
                <w:lang w:val="fr-FR"/>
              </w:rPr>
              <w:t>in</w:t>
            </w:r>
          </w:p>
        </w:tc>
      </w:tr>
      <w:tr w:rsidR="001773FD" w:rsidRPr="00865724" w14:paraId="2B71A158" w14:textId="77777777" w:rsidTr="0011157E">
        <w:trPr>
          <w:trHeight w:val="340"/>
          <w:jc w:val="center"/>
        </w:trPr>
        <w:tc>
          <w:tcPr>
            <w:tcW w:w="1413" w:type="dxa"/>
            <w:vAlign w:val="center"/>
          </w:tcPr>
          <w:p w14:paraId="7CE91872" w14:textId="77777777" w:rsidR="001773FD" w:rsidRPr="00865724" w:rsidRDefault="001773FD" w:rsidP="00D120C4">
            <w:pPr>
              <w:jc w:val="center"/>
              <w:rPr>
                <w:rFonts w:ascii="Arial" w:hAnsi="Arial"/>
                <w:b/>
                <w:lang w:val="fr-FR"/>
              </w:rPr>
            </w:pPr>
            <w:r w:rsidRPr="00865724">
              <w:rPr>
                <w:rFonts w:ascii="Arial" w:hAnsi="Arial"/>
                <w:b/>
                <w:lang w:val="fr-FR"/>
              </w:rPr>
              <w:t>H1</w:t>
            </w:r>
          </w:p>
        </w:tc>
        <w:tc>
          <w:tcPr>
            <w:tcW w:w="1630" w:type="dxa"/>
            <w:shd w:val="clear" w:color="auto" w:fill="auto"/>
            <w:vAlign w:val="center"/>
          </w:tcPr>
          <w:p w14:paraId="18FCFEFF" w14:textId="7A0ECA90" w:rsidR="001773FD" w:rsidRPr="00865724" w:rsidRDefault="001773FD" w:rsidP="00D120C4">
            <w:pPr>
              <w:jc w:val="center"/>
              <w:rPr>
                <w:rFonts w:ascii="Arial" w:hAnsi="Arial"/>
                <w:lang w:val="fr-FR"/>
              </w:rPr>
            </w:pPr>
            <w:r w:rsidRPr="00865724">
              <w:rPr>
                <w:rFonts w:ascii="Arial" w:hAnsi="Arial"/>
                <w:lang w:val="fr-FR"/>
              </w:rPr>
              <w:t>150</w:t>
            </w:r>
            <w:r w:rsidR="000E6941" w:rsidRPr="00865724">
              <w:rPr>
                <w:rFonts w:ascii="Arial" w:hAnsi="Arial"/>
                <w:lang w:val="fr-FR"/>
              </w:rPr>
              <w:t xml:space="preserve"> </w:t>
            </w:r>
            <w:r w:rsidRPr="00865724">
              <w:rPr>
                <w:rFonts w:ascii="Arial" w:hAnsi="Arial"/>
                <w:lang w:val="fr-FR"/>
              </w:rPr>
              <w:t>mm</w:t>
            </w:r>
          </w:p>
        </w:tc>
        <w:tc>
          <w:tcPr>
            <w:tcW w:w="1205" w:type="dxa"/>
            <w:shd w:val="clear" w:color="auto" w:fill="auto"/>
            <w:vAlign w:val="center"/>
          </w:tcPr>
          <w:p w14:paraId="155BCDD8" w14:textId="53C43E77" w:rsidR="001773FD" w:rsidRPr="00865724" w:rsidRDefault="001773FD" w:rsidP="00D120C4">
            <w:pPr>
              <w:jc w:val="center"/>
              <w:rPr>
                <w:rFonts w:ascii="Arial" w:hAnsi="Arial"/>
                <w:lang w:val="fr-FR"/>
              </w:rPr>
            </w:pPr>
            <w:r w:rsidRPr="00865724">
              <w:rPr>
                <w:rFonts w:ascii="Arial" w:hAnsi="Arial"/>
                <w:lang w:val="fr-FR"/>
              </w:rPr>
              <w:t>5</w:t>
            </w:r>
            <w:r w:rsidR="0011157E" w:rsidRPr="00865724">
              <w:rPr>
                <w:rFonts w:ascii="Arial" w:hAnsi="Arial"/>
                <w:lang w:val="fr-FR"/>
              </w:rPr>
              <w:t>,</w:t>
            </w:r>
            <w:r w:rsidRPr="00865724">
              <w:rPr>
                <w:rFonts w:ascii="Arial" w:hAnsi="Arial"/>
                <w:lang w:val="fr-FR"/>
              </w:rPr>
              <w:t>9</w:t>
            </w:r>
            <w:r w:rsidR="000E6941" w:rsidRPr="00865724">
              <w:rPr>
                <w:rFonts w:ascii="Arial" w:hAnsi="Arial"/>
                <w:lang w:val="fr-FR"/>
              </w:rPr>
              <w:t xml:space="preserve"> </w:t>
            </w:r>
            <w:r w:rsidRPr="00865724">
              <w:rPr>
                <w:rFonts w:ascii="Arial" w:hAnsi="Arial"/>
                <w:lang w:val="fr-FR"/>
              </w:rPr>
              <w:t>in</w:t>
            </w:r>
          </w:p>
        </w:tc>
        <w:tc>
          <w:tcPr>
            <w:tcW w:w="1275" w:type="dxa"/>
            <w:shd w:val="clear" w:color="auto" w:fill="auto"/>
            <w:vAlign w:val="center"/>
          </w:tcPr>
          <w:p w14:paraId="1C98D65A" w14:textId="220E3D76" w:rsidR="001773FD" w:rsidRPr="00865724" w:rsidRDefault="001773FD" w:rsidP="00D120C4">
            <w:pPr>
              <w:jc w:val="center"/>
              <w:rPr>
                <w:rFonts w:ascii="Arial" w:hAnsi="Arial"/>
                <w:lang w:val="fr-FR"/>
              </w:rPr>
            </w:pPr>
            <w:r w:rsidRPr="00865724">
              <w:rPr>
                <w:rFonts w:ascii="Arial" w:hAnsi="Arial"/>
                <w:lang w:val="fr-FR"/>
              </w:rPr>
              <w:t>150</w:t>
            </w:r>
            <w:r w:rsidR="000E6941" w:rsidRPr="00865724">
              <w:rPr>
                <w:rFonts w:ascii="Arial" w:hAnsi="Arial"/>
                <w:lang w:val="fr-FR"/>
              </w:rPr>
              <w:t xml:space="preserve"> </w:t>
            </w:r>
            <w:r w:rsidRPr="00865724">
              <w:rPr>
                <w:rFonts w:ascii="Arial" w:hAnsi="Arial"/>
                <w:lang w:val="fr-FR"/>
              </w:rPr>
              <w:t>mm</w:t>
            </w:r>
          </w:p>
        </w:tc>
        <w:tc>
          <w:tcPr>
            <w:tcW w:w="1276" w:type="dxa"/>
            <w:shd w:val="clear" w:color="auto" w:fill="auto"/>
            <w:vAlign w:val="center"/>
          </w:tcPr>
          <w:p w14:paraId="7DF497D4" w14:textId="241C3DA6" w:rsidR="001773FD" w:rsidRPr="00865724" w:rsidRDefault="001773FD" w:rsidP="00D120C4">
            <w:pPr>
              <w:jc w:val="center"/>
              <w:rPr>
                <w:rFonts w:ascii="Arial" w:hAnsi="Arial"/>
                <w:lang w:val="fr-FR"/>
              </w:rPr>
            </w:pPr>
            <w:r w:rsidRPr="00865724">
              <w:rPr>
                <w:rFonts w:ascii="Arial" w:hAnsi="Arial"/>
                <w:lang w:val="fr-FR"/>
              </w:rPr>
              <w:t>5</w:t>
            </w:r>
            <w:r w:rsidR="0011157E" w:rsidRPr="00865724">
              <w:rPr>
                <w:rFonts w:ascii="Arial" w:hAnsi="Arial"/>
                <w:lang w:val="fr-FR"/>
              </w:rPr>
              <w:t>,</w:t>
            </w:r>
            <w:r w:rsidRPr="00865724">
              <w:rPr>
                <w:rFonts w:ascii="Arial" w:hAnsi="Arial"/>
                <w:lang w:val="fr-FR"/>
              </w:rPr>
              <w:t>9</w:t>
            </w:r>
            <w:r w:rsidR="000E6941" w:rsidRPr="00865724">
              <w:rPr>
                <w:rFonts w:ascii="Arial" w:hAnsi="Arial"/>
                <w:lang w:val="fr-FR"/>
              </w:rPr>
              <w:t xml:space="preserve"> </w:t>
            </w:r>
            <w:r w:rsidRPr="00865724">
              <w:rPr>
                <w:rFonts w:ascii="Arial" w:hAnsi="Arial"/>
                <w:lang w:val="fr-FR"/>
              </w:rPr>
              <w:t>in</w:t>
            </w:r>
          </w:p>
        </w:tc>
      </w:tr>
      <w:tr w:rsidR="001773FD" w:rsidRPr="00865724" w14:paraId="1C93E36F" w14:textId="77777777" w:rsidTr="0011157E">
        <w:trPr>
          <w:trHeight w:val="340"/>
          <w:jc w:val="center"/>
        </w:trPr>
        <w:tc>
          <w:tcPr>
            <w:tcW w:w="1413" w:type="dxa"/>
            <w:vAlign w:val="center"/>
          </w:tcPr>
          <w:p w14:paraId="4147743A" w14:textId="77777777" w:rsidR="001773FD" w:rsidRPr="00865724" w:rsidRDefault="001773FD" w:rsidP="00D120C4">
            <w:pPr>
              <w:jc w:val="center"/>
              <w:rPr>
                <w:rFonts w:ascii="Arial" w:hAnsi="Arial"/>
                <w:b/>
                <w:lang w:val="fr-FR"/>
              </w:rPr>
            </w:pPr>
            <w:r w:rsidRPr="00865724">
              <w:rPr>
                <w:rFonts w:ascii="Arial" w:hAnsi="Arial"/>
                <w:b/>
                <w:lang w:val="fr-FR"/>
              </w:rPr>
              <w:t>H2</w:t>
            </w:r>
          </w:p>
        </w:tc>
        <w:tc>
          <w:tcPr>
            <w:tcW w:w="1630" w:type="dxa"/>
            <w:shd w:val="clear" w:color="auto" w:fill="auto"/>
            <w:vAlign w:val="center"/>
          </w:tcPr>
          <w:p w14:paraId="40C1CE23" w14:textId="247DE00A" w:rsidR="001773FD" w:rsidRPr="00865724" w:rsidRDefault="001773FD" w:rsidP="00D120C4">
            <w:pPr>
              <w:jc w:val="center"/>
              <w:rPr>
                <w:rFonts w:ascii="Arial" w:hAnsi="Arial"/>
                <w:lang w:val="fr-FR"/>
              </w:rPr>
            </w:pPr>
            <w:r w:rsidRPr="00865724">
              <w:rPr>
                <w:rFonts w:ascii="Arial" w:hAnsi="Arial"/>
                <w:lang w:val="fr-FR"/>
              </w:rPr>
              <w:t>100</w:t>
            </w:r>
            <w:r w:rsidR="000E6941" w:rsidRPr="00865724">
              <w:rPr>
                <w:rFonts w:ascii="Arial" w:hAnsi="Arial"/>
                <w:lang w:val="fr-FR"/>
              </w:rPr>
              <w:t xml:space="preserve"> </w:t>
            </w:r>
            <w:r w:rsidRPr="00865724">
              <w:rPr>
                <w:rFonts w:ascii="Arial" w:hAnsi="Arial"/>
                <w:lang w:val="fr-FR"/>
              </w:rPr>
              <w:t>mm</w:t>
            </w:r>
          </w:p>
        </w:tc>
        <w:tc>
          <w:tcPr>
            <w:tcW w:w="1205" w:type="dxa"/>
            <w:shd w:val="clear" w:color="auto" w:fill="auto"/>
            <w:vAlign w:val="center"/>
          </w:tcPr>
          <w:p w14:paraId="6D42A4F1" w14:textId="6CE15B82" w:rsidR="001773FD" w:rsidRPr="00865724" w:rsidRDefault="001773FD" w:rsidP="00D120C4">
            <w:pPr>
              <w:jc w:val="center"/>
              <w:rPr>
                <w:rFonts w:ascii="Arial" w:hAnsi="Arial"/>
                <w:lang w:val="fr-FR"/>
              </w:rPr>
            </w:pPr>
            <w:r w:rsidRPr="00865724">
              <w:rPr>
                <w:rFonts w:ascii="Arial" w:hAnsi="Arial"/>
                <w:lang w:val="fr-FR"/>
              </w:rPr>
              <w:t>3</w:t>
            </w:r>
            <w:r w:rsidR="0011157E" w:rsidRPr="00865724">
              <w:rPr>
                <w:rFonts w:ascii="Arial" w:hAnsi="Arial"/>
                <w:lang w:val="fr-FR"/>
              </w:rPr>
              <w:t>,</w:t>
            </w:r>
            <w:r w:rsidRPr="00865724">
              <w:rPr>
                <w:rFonts w:ascii="Arial" w:hAnsi="Arial"/>
                <w:lang w:val="fr-FR"/>
              </w:rPr>
              <w:t>94</w:t>
            </w:r>
            <w:r w:rsidR="000E6941" w:rsidRPr="00865724">
              <w:rPr>
                <w:rFonts w:ascii="Arial" w:hAnsi="Arial"/>
                <w:lang w:val="fr-FR"/>
              </w:rPr>
              <w:t xml:space="preserve"> </w:t>
            </w:r>
            <w:r w:rsidRPr="00865724">
              <w:rPr>
                <w:rFonts w:ascii="Arial" w:hAnsi="Arial"/>
                <w:lang w:val="fr-FR"/>
              </w:rPr>
              <w:t>in</w:t>
            </w:r>
          </w:p>
        </w:tc>
        <w:tc>
          <w:tcPr>
            <w:tcW w:w="1275" w:type="dxa"/>
            <w:shd w:val="clear" w:color="auto" w:fill="auto"/>
            <w:vAlign w:val="center"/>
          </w:tcPr>
          <w:p w14:paraId="35DE9679" w14:textId="17588F04" w:rsidR="001773FD" w:rsidRPr="00865724" w:rsidRDefault="001773FD" w:rsidP="00D120C4">
            <w:pPr>
              <w:jc w:val="center"/>
              <w:rPr>
                <w:rFonts w:ascii="Arial" w:hAnsi="Arial"/>
                <w:lang w:val="fr-FR"/>
              </w:rPr>
            </w:pPr>
            <w:r w:rsidRPr="00865724">
              <w:rPr>
                <w:rFonts w:ascii="Arial" w:hAnsi="Arial"/>
                <w:lang w:val="fr-FR"/>
              </w:rPr>
              <w:t>100</w:t>
            </w:r>
            <w:r w:rsidR="000E6941" w:rsidRPr="00865724">
              <w:rPr>
                <w:rFonts w:ascii="Arial" w:hAnsi="Arial"/>
                <w:lang w:val="fr-FR"/>
              </w:rPr>
              <w:t xml:space="preserve"> </w:t>
            </w:r>
            <w:r w:rsidRPr="00865724">
              <w:rPr>
                <w:rFonts w:ascii="Arial" w:hAnsi="Arial"/>
                <w:lang w:val="fr-FR"/>
              </w:rPr>
              <w:t>mm</w:t>
            </w:r>
          </w:p>
        </w:tc>
        <w:tc>
          <w:tcPr>
            <w:tcW w:w="1276" w:type="dxa"/>
            <w:shd w:val="clear" w:color="auto" w:fill="auto"/>
            <w:vAlign w:val="center"/>
          </w:tcPr>
          <w:p w14:paraId="30BEA385" w14:textId="42ACCCC2" w:rsidR="001773FD" w:rsidRPr="00865724" w:rsidRDefault="001773FD" w:rsidP="00D120C4">
            <w:pPr>
              <w:jc w:val="center"/>
              <w:rPr>
                <w:rFonts w:ascii="Arial" w:hAnsi="Arial"/>
                <w:lang w:val="fr-FR"/>
              </w:rPr>
            </w:pPr>
            <w:r w:rsidRPr="00865724">
              <w:rPr>
                <w:rFonts w:ascii="Arial" w:hAnsi="Arial"/>
                <w:lang w:val="fr-FR"/>
              </w:rPr>
              <w:t>3</w:t>
            </w:r>
            <w:r w:rsidR="0011157E" w:rsidRPr="00865724">
              <w:rPr>
                <w:rFonts w:ascii="Arial" w:hAnsi="Arial"/>
                <w:lang w:val="fr-FR"/>
              </w:rPr>
              <w:t>,</w:t>
            </w:r>
            <w:r w:rsidRPr="00865724">
              <w:rPr>
                <w:rFonts w:ascii="Arial" w:hAnsi="Arial"/>
                <w:lang w:val="fr-FR"/>
              </w:rPr>
              <w:t>94</w:t>
            </w:r>
            <w:r w:rsidR="000E6941" w:rsidRPr="00865724">
              <w:rPr>
                <w:rFonts w:ascii="Arial" w:hAnsi="Arial"/>
                <w:lang w:val="fr-FR"/>
              </w:rPr>
              <w:t xml:space="preserve"> </w:t>
            </w:r>
            <w:r w:rsidRPr="00865724">
              <w:rPr>
                <w:rFonts w:ascii="Arial" w:hAnsi="Arial"/>
                <w:lang w:val="fr-FR"/>
              </w:rPr>
              <w:t>in</w:t>
            </w:r>
          </w:p>
        </w:tc>
      </w:tr>
      <w:tr w:rsidR="001773FD" w:rsidRPr="00865724" w14:paraId="0FFF0777" w14:textId="77777777" w:rsidTr="0011157E">
        <w:trPr>
          <w:trHeight w:val="340"/>
          <w:jc w:val="center"/>
        </w:trPr>
        <w:tc>
          <w:tcPr>
            <w:tcW w:w="1413" w:type="dxa"/>
            <w:vAlign w:val="center"/>
          </w:tcPr>
          <w:p w14:paraId="7BD90DA4" w14:textId="61776D0C" w:rsidR="001773FD" w:rsidRPr="00865724" w:rsidRDefault="001773FD" w:rsidP="00D120C4">
            <w:pPr>
              <w:jc w:val="center"/>
              <w:rPr>
                <w:rFonts w:ascii="Arial" w:hAnsi="Arial"/>
                <w:b/>
                <w:lang w:val="fr-FR"/>
              </w:rPr>
            </w:pPr>
            <w:r w:rsidRPr="00865724">
              <w:rPr>
                <w:rFonts w:ascii="Arial" w:hAnsi="Arial"/>
                <w:b/>
                <w:lang w:val="fr-FR"/>
              </w:rPr>
              <w:t>H3</w:t>
            </w:r>
          </w:p>
        </w:tc>
        <w:tc>
          <w:tcPr>
            <w:tcW w:w="1630" w:type="dxa"/>
            <w:shd w:val="clear" w:color="auto" w:fill="auto"/>
            <w:vAlign w:val="center"/>
          </w:tcPr>
          <w:p w14:paraId="50ED595E" w14:textId="0C089E80" w:rsidR="001773FD" w:rsidRPr="00865724" w:rsidRDefault="001773FD" w:rsidP="00D120C4">
            <w:pPr>
              <w:jc w:val="center"/>
              <w:rPr>
                <w:rFonts w:ascii="Arial" w:hAnsi="Arial"/>
                <w:lang w:val="fr-FR"/>
              </w:rPr>
            </w:pPr>
            <w:r w:rsidRPr="00865724">
              <w:rPr>
                <w:rFonts w:ascii="Arial" w:hAnsi="Arial"/>
                <w:lang w:val="fr-FR"/>
              </w:rPr>
              <w:t>350</w:t>
            </w:r>
            <w:r w:rsidR="000E6941" w:rsidRPr="00865724">
              <w:rPr>
                <w:rFonts w:ascii="Arial" w:hAnsi="Arial"/>
                <w:lang w:val="fr-FR"/>
              </w:rPr>
              <w:t xml:space="preserve"> </w:t>
            </w:r>
            <w:r w:rsidRPr="00865724">
              <w:rPr>
                <w:rFonts w:ascii="Arial" w:hAnsi="Arial"/>
                <w:lang w:val="fr-FR"/>
              </w:rPr>
              <w:t>mm</w:t>
            </w:r>
          </w:p>
        </w:tc>
        <w:tc>
          <w:tcPr>
            <w:tcW w:w="1205" w:type="dxa"/>
            <w:shd w:val="clear" w:color="auto" w:fill="auto"/>
            <w:vAlign w:val="center"/>
          </w:tcPr>
          <w:p w14:paraId="3C8A50AD" w14:textId="09E6D42A" w:rsidR="001773FD" w:rsidRPr="00865724" w:rsidRDefault="001773FD" w:rsidP="00D120C4">
            <w:pPr>
              <w:jc w:val="center"/>
              <w:rPr>
                <w:rFonts w:ascii="Arial" w:hAnsi="Arial"/>
                <w:lang w:val="fr-FR"/>
              </w:rPr>
            </w:pPr>
            <w:r w:rsidRPr="00865724">
              <w:rPr>
                <w:rFonts w:ascii="Arial" w:hAnsi="Arial"/>
                <w:lang w:val="fr-FR"/>
              </w:rPr>
              <w:t>13</w:t>
            </w:r>
            <w:r w:rsidR="0011157E" w:rsidRPr="00865724">
              <w:rPr>
                <w:rFonts w:ascii="Arial" w:hAnsi="Arial"/>
                <w:lang w:val="fr-FR"/>
              </w:rPr>
              <w:t>,</w:t>
            </w:r>
            <w:r w:rsidRPr="00865724">
              <w:rPr>
                <w:rFonts w:ascii="Arial" w:hAnsi="Arial"/>
                <w:lang w:val="fr-FR"/>
              </w:rPr>
              <w:t>78</w:t>
            </w:r>
            <w:r w:rsidR="000E6941" w:rsidRPr="00865724">
              <w:rPr>
                <w:rFonts w:ascii="Arial" w:hAnsi="Arial"/>
                <w:lang w:val="fr-FR"/>
              </w:rPr>
              <w:t xml:space="preserve"> </w:t>
            </w:r>
            <w:r w:rsidRPr="00865724">
              <w:rPr>
                <w:rFonts w:ascii="Arial" w:hAnsi="Arial"/>
                <w:lang w:val="fr-FR"/>
              </w:rPr>
              <w:t>in</w:t>
            </w:r>
          </w:p>
        </w:tc>
        <w:tc>
          <w:tcPr>
            <w:tcW w:w="1275" w:type="dxa"/>
            <w:shd w:val="clear" w:color="auto" w:fill="auto"/>
            <w:vAlign w:val="center"/>
          </w:tcPr>
          <w:p w14:paraId="5F96C6B0" w14:textId="001AF2E2" w:rsidR="001773FD" w:rsidRPr="00865724" w:rsidRDefault="000E6941" w:rsidP="00D120C4">
            <w:pPr>
              <w:jc w:val="center"/>
              <w:rPr>
                <w:rFonts w:ascii="Arial" w:hAnsi="Arial"/>
                <w:lang w:val="fr-FR"/>
              </w:rPr>
            </w:pPr>
            <w:r w:rsidRPr="00865724">
              <w:rPr>
                <w:rFonts w:ascii="Arial" w:hAnsi="Arial"/>
                <w:lang w:val="fr-FR"/>
              </w:rPr>
              <w:t>350 mm</w:t>
            </w:r>
          </w:p>
        </w:tc>
        <w:tc>
          <w:tcPr>
            <w:tcW w:w="1276" w:type="dxa"/>
            <w:shd w:val="clear" w:color="auto" w:fill="auto"/>
            <w:vAlign w:val="center"/>
          </w:tcPr>
          <w:p w14:paraId="2145DB69" w14:textId="52DD5A83" w:rsidR="001773FD" w:rsidRPr="00865724" w:rsidRDefault="000E6941" w:rsidP="00D120C4">
            <w:pPr>
              <w:jc w:val="center"/>
              <w:rPr>
                <w:rFonts w:ascii="Arial" w:hAnsi="Arial"/>
                <w:lang w:val="fr-FR"/>
              </w:rPr>
            </w:pPr>
            <w:r w:rsidRPr="00865724">
              <w:rPr>
                <w:rFonts w:ascii="Arial" w:hAnsi="Arial"/>
                <w:lang w:val="fr-FR"/>
              </w:rPr>
              <w:t>13</w:t>
            </w:r>
            <w:r w:rsidR="0011157E" w:rsidRPr="00865724">
              <w:rPr>
                <w:rFonts w:ascii="Arial" w:hAnsi="Arial"/>
                <w:lang w:val="fr-FR"/>
              </w:rPr>
              <w:t>,</w:t>
            </w:r>
            <w:r w:rsidRPr="00865724">
              <w:rPr>
                <w:rFonts w:ascii="Arial" w:hAnsi="Arial"/>
                <w:lang w:val="fr-FR"/>
              </w:rPr>
              <w:t>78 in</w:t>
            </w:r>
          </w:p>
        </w:tc>
      </w:tr>
    </w:tbl>
    <w:p w14:paraId="11E0B93E" w14:textId="1AF2231B" w:rsidR="001144F4" w:rsidRPr="00865724" w:rsidRDefault="001144F4" w:rsidP="00D120C4">
      <w:pPr>
        <w:pStyle w:val="FigureTittle"/>
      </w:pPr>
    </w:p>
    <w:p w14:paraId="27D4F517" w14:textId="07833DAF" w:rsidR="003F1065" w:rsidRPr="00865724" w:rsidRDefault="00B25860" w:rsidP="00D120C4">
      <w:pPr>
        <w:pStyle w:val="NOTE0"/>
        <w:spacing w:line="240" w:lineRule="auto"/>
        <w:rPr>
          <w:rFonts w:cs="Arial"/>
          <w:lang w:val="fr-FR"/>
        </w:rPr>
      </w:pPr>
      <w:r w:rsidRPr="00865724">
        <w:rPr>
          <w:rFonts w:cs="Arial"/>
          <w:noProof/>
        </w:rPr>
        <w:drawing>
          <wp:anchor distT="0" distB="0" distL="114300" distR="114300" simplePos="0" relativeHeight="252499968" behindDoc="0" locked="0" layoutInCell="1" allowOverlap="1" wp14:anchorId="02BE624C" wp14:editId="5F0D98FE">
            <wp:simplePos x="0" y="0"/>
            <wp:positionH relativeFrom="margin">
              <wp:align>left</wp:align>
            </wp:positionH>
            <wp:positionV relativeFrom="paragraph">
              <wp:posOffset>24426</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F1065" w:rsidRPr="00865724">
        <w:rPr>
          <w:rFonts w:cs="Arial"/>
          <w:lang w:val="fr-FR"/>
        </w:rPr>
        <w:t>NOTE</w:t>
      </w:r>
    </w:p>
    <w:p w14:paraId="00B8AB29" w14:textId="5CA3E033" w:rsidR="00163F30" w:rsidRPr="00865724" w:rsidRDefault="004C5A79">
      <w:pPr>
        <w:pStyle w:val="NOTE"/>
        <w:numPr>
          <w:ilvl w:val="0"/>
          <w:numId w:val="48"/>
        </w:numPr>
        <w:spacing w:line="240" w:lineRule="auto"/>
        <w:ind w:left="704"/>
        <w:rPr>
          <w:snapToGrid w:val="0"/>
          <w:lang w:val="fr-FR"/>
        </w:rPr>
      </w:pPr>
      <w:r w:rsidRPr="00865724">
        <w:rPr>
          <w:snapToGrid w:val="0"/>
          <w:lang w:val="fr-FR"/>
        </w:rPr>
        <w:lastRenderedPageBreak/>
        <w:t>Assurez-vous que l'angle et le diamètre du conduit répondent aux exigences pour le passage des fils.</w:t>
      </w:r>
    </w:p>
    <w:p w14:paraId="2584694B" w14:textId="6BAEBE63" w:rsidR="00DD707C" w:rsidRPr="00865724" w:rsidRDefault="004C5A79">
      <w:pPr>
        <w:pStyle w:val="NOTE"/>
        <w:numPr>
          <w:ilvl w:val="0"/>
          <w:numId w:val="48"/>
        </w:numPr>
        <w:spacing w:line="240" w:lineRule="auto"/>
        <w:ind w:left="704"/>
        <w:rPr>
          <w:rStyle w:val="Char1"/>
          <w:rFonts w:cs="Arial"/>
          <w:color w:val="auto"/>
          <w:lang w:val="fr-FR"/>
        </w:rPr>
      </w:pPr>
      <w:r w:rsidRPr="00865724">
        <w:rPr>
          <w:snapToGrid w:val="0"/>
          <w:lang w:val="fr-FR"/>
        </w:rPr>
        <w:t xml:space="preserve">Assurez-vous que la taille de la zone marquée (C) est conforme aux spécifications indiquées dans le </w:t>
      </w:r>
      <w:r w:rsidR="00C00CFF" w:rsidRPr="00865724">
        <w:rPr>
          <w:i/>
          <w:snapToGrid w:val="0"/>
          <w:color w:val="0000FF"/>
          <w:lang w:val="fr-FR"/>
        </w:rPr>
        <w:fldChar w:fldCharType="begin"/>
      </w:r>
      <w:r w:rsidR="00C00CFF" w:rsidRPr="00865724">
        <w:rPr>
          <w:i/>
          <w:snapToGrid w:val="0"/>
          <w:color w:val="0000FF"/>
          <w:lang w:val="fr-FR"/>
        </w:rPr>
        <w:instrText xml:space="preserve"> REF _Ref106820548 \h  \* MERGEFORMAT </w:instrText>
      </w:r>
      <w:r w:rsidR="00C00CFF" w:rsidRPr="00865724">
        <w:rPr>
          <w:i/>
          <w:snapToGrid w:val="0"/>
          <w:color w:val="0000FF"/>
          <w:lang w:val="fr-FR"/>
        </w:rPr>
      </w:r>
      <w:r w:rsidR="00C00CFF" w:rsidRPr="00865724">
        <w:rPr>
          <w:i/>
          <w:snapToGrid w:val="0"/>
          <w:color w:val="0000FF"/>
          <w:lang w:val="fr-FR"/>
        </w:rPr>
        <w:fldChar w:fldCharType="separate"/>
      </w:r>
      <w:r w:rsidR="00A71ED2" w:rsidRPr="00865724">
        <w:rPr>
          <w:i/>
          <w:color w:val="0000FF"/>
          <w:lang w:val="fr-FR"/>
        </w:rPr>
        <w:t>Table</w:t>
      </w:r>
      <w:r w:rsidRPr="00865724">
        <w:rPr>
          <w:i/>
          <w:color w:val="0000FF"/>
          <w:lang w:val="fr-FR"/>
        </w:rPr>
        <w:t>au</w:t>
      </w:r>
      <w:r w:rsidR="00A71ED2" w:rsidRPr="00865724">
        <w:rPr>
          <w:i/>
          <w:color w:val="0000FF"/>
          <w:lang w:val="fr-FR"/>
        </w:rPr>
        <w:t xml:space="preserve"> 5</w:t>
      </w:r>
      <w:r w:rsidR="00A71ED2" w:rsidRPr="00865724">
        <w:rPr>
          <w:i/>
          <w:color w:val="0000FF"/>
          <w:lang w:val="fr-FR"/>
        </w:rPr>
        <w:noBreakHyphen/>
        <w:t xml:space="preserve">6 </w:t>
      </w:r>
      <w:r w:rsidRPr="00865724">
        <w:rPr>
          <w:i/>
          <w:color w:val="0000FF"/>
          <w:lang w:val="fr-FR"/>
        </w:rPr>
        <w:t>Spécifications de forage</w:t>
      </w:r>
      <w:r w:rsidR="00C00CFF" w:rsidRPr="00865724">
        <w:rPr>
          <w:i/>
          <w:snapToGrid w:val="0"/>
          <w:color w:val="0000FF"/>
          <w:lang w:val="fr-FR"/>
        </w:rPr>
        <w:fldChar w:fldCharType="end"/>
      </w:r>
      <w:r w:rsidR="00A5580F" w:rsidRPr="00865724">
        <w:rPr>
          <w:rStyle w:val="Char1"/>
          <w:rFonts w:cs="Arial"/>
          <w:i w:val="0"/>
          <w:color w:val="auto"/>
          <w:lang w:val="fr-FR"/>
        </w:rPr>
        <w:t>.</w:t>
      </w:r>
      <w:r w:rsidR="00815200" w:rsidRPr="00865724">
        <w:rPr>
          <w:rStyle w:val="Char1"/>
          <w:rFonts w:cs="Arial"/>
          <w:i w:val="0"/>
          <w:color w:val="auto"/>
          <w:lang w:val="fr-FR"/>
        </w:rPr>
        <w:t xml:space="preserve"> </w:t>
      </w:r>
      <w:r w:rsidRPr="00865724">
        <w:rPr>
          <w:rStyle w:val="Char1"/>
          <w:rFonts w:cs="Arial"/>
          <w:i w:val="0"/>
          <w:color w:val="auto"/>
          <w:lang w:val="fr-FR"/>
        </w:rPr>
        <w:t>La zone (C) est marquée sur la</w:t>
      </w:r>
      <w:r w:rsidR="00815200" w:rsidRPr="00865724">
        <w:rPr>
          <w:rStyle w:val="Char1"/>
          <w:rFonts w:cs="Arial"/>
          <w:i w:val="0"/>
          <w:color w:val="auto"/>
          <w:lang w:val="fr-FR"/>
        </w:rPr>
        <w:t xml:space="preserve"> </w:t>
      </w:r>
      <w:r w:rsidR="00C00CFF" w:rsidRPr="00865724">
        <w:rPr>
          <w:rStyle w:val="Char1"/>
          <w:rFonts w:cs="Arial"/>
          <w:i w:val="0"/>
          <w:lang w:val="fr-FR"/>
        </w:rPr>
        <w:fldChar w:fldCharType="begin"/>
      </w:r>
      <w:r w:rsidR="00C00CFF" w:rsidRPr="00865724">
        <w:rPr>
          <w:rStyle w:val="Char1"/>
          <w:rFonts w:cs="Arial"/>
          <w:i w:val="0"/>
          <w:lang w:val="fr-FR"/>
        </w:rPr>
        <w:instrText xml:space="preserve"> REF _Ref106820453 \h  \* MERGEFORMAT </w:instrText>
      </w:r>
      <w:r w:rsidR="00C00CFF" w:rsidRPr="00865724">
        <w:rPr>
          <w:rStyle w:val="Char1"/>
          <w:rFonts w:cs="Arial"/>
          <w:i w:val="0"/>
          <w:lang w:val="fr-FR"/>
        </w:rPr>
      </w:r>
      <w:r w:rsidR="00C00CFF" w:rsidRPr="00865724">
        <w:rPr>
          <w:rStyle w:val="Char1"/>
          <w:rFonts w:cs="Arial"/>
          <w:i w:val="0"/>
          <w:lang w:val="fr-FR"/>
        </w:rPr>
        <w:fldChar w:fldCharType="separate"/>
      </w:r>
      <w:r w:rsidR="00A71ED2" w:rsidRPr="00865724">
        <w:rPr>
          <w:i/>
          <w:color w:val="0000FF"/>
          <w:lang w:val="fr-FR"/>
        </w:rPr>
        <w:t>Figure 5</w:t>
      </w:r>
      <w:r w:rsidR="00A71ED2" w:rsidRPr="00865724">
        <w:rPr>
          <w:i/>
          <w:color w:val="0000FF"/>
          <w:lang w:val="fr-FR"/>
        </w:rPr>
        <w:noBreakHyphen/>
        <w:t xml:space="preserve">4 </w:t>
      </w:r>
      <w:r w:rsidRPr="00865724">
        <w:rPr>
          <w:i/>
          <w:color w:val="0000FF"/>
          <w:lang w:val="fr-FR"/>
        </w:rPr>
        <w:t>Forage</w:t>
      </w:r>
      <w:r w:rsidR="00C00CFF" w:rsidRPr="00865724">
        <w:rPr>
          <w:rStyle w:val="Char1"/>
          <w:rFonts w:cs="Arial"/>
          <w:i w:val="0"/>
          <w:lang w:val="fr-FR"/>
        </w:rPr>
        <w:fldChar w:fldCharType="end"/>
      </w:r>
      <w:r w:rsidR="00815200" w:rsidRPr="00865724">
        <w:rPr>
          <w:rStyle w:val="Char1"/>
          <w:rFonts w:cs="Arial"/>
          <w:i w:val="0"/>
          <w:color w:val="auto"/>
          <w:lang w:val="fr-FR"/>
        </w:rPr>
        <w:t>.</w:t>
      </w:r>
    </w:p>
    <w:p w14:paraId="3BB59293" w14:textId="7350C0C1" w:rsidR="00163F30" w:rsidRPr="00865724" w:rsidRDefault="00163F30" w:rsidP="00D120C4">
      <w:pPr>
        <w:pStyle w:val="NOTE0"/>
        <w:spacing w:line="240" w:lineRule="auto"/>
        <w:rPr>
          <w:rFonts w:cs="Arial"/>
          <w:lang w:val="fr-FR"/>
        </w:rPr>
      </w:pPr>
      <w:r w:rsidRPr="00865724">
        <w:rPr>
          <w:rFonts w:cs="Arial"/>
          <w:noProof/>
          <w:snapToGrid/>
        </w:rPr>
        <w:drawing>
          <wp:anchor distT="0" distB="0" distL="114300" distR="114300" simplePos="0" relativeHeight="252631040" behindDoc="0" locked="0" layoutInCell="1" allowOverlap="1" wp14:anchorId="3D0004A9" wp14:editId="7E5F7656">
            <wp:simplePos x="0" y="0"/>
            <wp:positionH relativeFrom="margin">
              <wp:align>left</wp:align>
            </wp:positionH>
            <wp:positionV relativeFrom="paragraph">
              <wp:posOffset>20425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865724">
        <w:rPr>
          <w:rFonts w:cs="Arial"/>
          <w:lang w:val="fr-FR"/>
        </w:rPr>
        <w:t>IMPORTANT</w:t>
      </w:r>
    </w:p>
    <w:p w14:paraId="3FC4DFB4" w14:textId="04A782FF" w:rsidR="00163F30" w:rsidRPr="00865724" w:rsidRDefault="00871222" w:rsidP="00D120C4">
      <w:pPr>
        <w:pStyle w:val="NOTE"/>
        <w:spacing w:line="240" w:lineRule="auto"/>
        <w:rPr>
          <w:snapToGrid w:val="0"/>
          <w:lang w:val="fr-FR"/>
        </w:rPr>
      </w:pPr>
      <w:r w:rsidRPr="00865724">
        <w:rPr>
          <w:snapToGrid w:val="0"/>
          <w:lang w:val="fr-FR"/>
        </w:rPr>
        <w:t>La fondation doit se situer à 150 mm au-dessus de la surface.</w:t>
      </w:r>
    </w:p>
    <w:p w14:paraId="7EC6CF1C" w14:textId="5BAC559C" w:rsidR="00163F30" w:rsidRPr="00865724" w:rsidRDefault="00871222" w:rsidP="00D120C4">
      <w:pPr>
        <w:pStyle w:val="a0"/>
        <w:numPr>
          <w:ilvl w:val="0"/>
          <w:numId w:val="18"/>
        </w:numPr>
        <w:spacing w:line="240" w:lineRule="auto"/>
        <w:rPr>
          <w:rFonts w:cs="Arial"/>
          <w:lang w:val="fr-FR"/>
        </w:rPr>
      </w:pPr>
      <w:r w:rsidRPr="00865724">
        <w:rPr>
          <w:rFonts w:cs="Arial"/>
          <w:lang w:val="fr-FR"/>
        </w:rPr>
        <w:t>Laissez le béton sécher.</w:t>
      </w:r>
    </w:p>
    <w:p w14:paraId="2C045365" w14:textId="3F0F7503" w:rsidR="00163F30" w:rsidRPr="00865724" w:rsidRDefault="00871222" w:rsidP="00D120C4">
      <w:pPr>
        <w:pStyle w:val="a0"/>
        <w:numPr>
          <w:ilvl w:val="0"/>
          <w:numId w:val="18"/>
        </w:numPr>
        <w:spacing w:line="240" w:lineRule="auto"/>
        <w:rPr>
          <w:rFonts w:cs="Arial"/>
          <w:lang w:val="fr-FR"/>
        </w:rPr>
      </w:pPr>
      <w:r w:rsidRPr="00865724">
        <w:rPr>
          <w:rFonts w:cs="Arial"/>
          <w:lang w:val="fr-FR"/>
        </w:rPr>
        <w:t>Tirez les câbles à travers le conduit. Appliquez la relaxation du câble selon les spécifications suivantes.</w:t>
      </w:r>
    </w:p>
    <w:p w14:paraId="5AC07A58" w14:textId="46BB80DA" w:rsidR="001773FD" w:rsidRPr="00865724" w:rsidRDefault="001773FD" w:rsidP="00D120C4">
      <w:pPr>
        <w:pStyle w:val="FigureTittle"/>
      </w:pPr>
      <w:r w:rsidRPr="00865724">
        <w:t>Table</w:t>
      </w:r>
      <w:r w:rsidR="00871222"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5</w:t>
      </w:r>
      <w:r w:rsidRPr="00865724">
        <w:rPr>
          <w:noProof/>
        </w:rPr>
        <w:fldChar w:fldCharType="end"/>
      </w:r>
      <w:r w:rsidRPr="00865724">
        <w:t xml:space="preserve"> </w:t>
      </w:r>
      <w:r w:rsidR="00FF1EBE" w:rsidRPr="00865724">
        <w:t>Spécifications de relaxation du câble</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9D31C1" w:rsidRPr="00865724" w14:paraId="2E088B3B" w14:textId="77777777" w:rsidTr="00DC0789">
        <w:trPr>
          <w:cnfStyle w:val="100000000000" w:firstRow="1" w:lastRow="0" w:firstColumn="0" w:lastColumn="0" w:oddVBand="0" w:evenVBand="0" w:oddHBand="0" w:evenHBand="0" w:firstRowFirstColumn="0" w:firstRowLastColumn="0" w:lastRowFirstColumn="0" w:lastRowLastColumn="0"/>
          <w:trHeight w:val="340"/>
          <w:tblHeader/>
          <w:jc w:val="center"/>
        </w:trPr>
        <w:tc>
          <w:tcPr>
            <w:tcW w:w="3397" w:type="dxa"/>
            <w:vMerge w:val="restart"/>
          </w:tcPr>
          <w:p w14:paraId="4E14DC2C" w14:textId="72646E9C" w:rsidR="009D31C1" w:rsidRPr="00865724" w:rsidRDefault="00FF1EBE" w:rsidP="00D120C4">
            <w:pPr>
              <w:rPr>
                <w:lang w:val="fr-FR"/>
              </w:rPr>
            </w:pPr>
            <w:r w:rsidRPr="00865724">
              <w:rPr>
                <w:lang w:val="fr-FR"/>
              </w:rPr>
              <w:t>Paramètres</w:t>
            </w:r>
          </w:p>
        </w:tc>
        <w:tc>
          <w:tcPr>
            <w:tcW w:w="3402" w:type="dxa"/>
            <w:gridSpan w:val="2"/>
          </w:tcPr>
          <w:p w14:paraId="114F65FE" w14:textId="4937CB29" w:rsidR="009D31C1" w:rsidRPr="00865724" w:rsidRDefault="009D31C1" w:rsidP="00D120C4">
            <w:pPr>
              <w:jc w:val="center"/>
              <w:rPr>
                <w:lang w:val="fr-FR"/>
              </w:rPr>
            </w:pPr>
            <w:r w:rsidRPr="00865724">
              <w:rPr>
                <w:lang w:val="fr-FR"/>
              </w:rPr>
              <w:t>Sp</w:t>
            </w:r>
            <w:r w:rsidR="00FF1EBE" w:rsidRPr="00865724">
              <w:rPr>
                <w:lang w:val="fr-FR"/>
              </w:rPr>
              <w:t>é</w:t>
            </w:r>
            <w:r w:rsidRPr="00865724">
              <w:rPr>
                <w:lang w:val="fr-FR"/>
              </w:rPr>
              <w:t>cification</w:t>
            </w:r>
            <w:r w:rsidR="00FF1EBE" w:rsidRPr="00865724">
              <w:rPr>
                <w:lang w:val="fr-FR"/>
              </w:rPr>
              <w:t>s</w:t>
            </w:r>
          </w:p>
        </w:tc>
      </w:tr>
      <w:tr w:rsidR="009D31C1" w:rsidRPr="00865724" w14:paraId="58B14225" w14:textId="77777777" w:rsidTr="00DC0789">
        <w:trPr>
          <w:cnfStyle w:val="100000000000" w:firstRow="1" w:lastRow="0" w:firstColumn="0" w:lastColumn="0" w:oddVBand="0" w:evenVBand="0" w:oddHBand="0" w:evenHBand="0" w:firstRowFirstColumn="0" w:firstRowLastColumn="0" w:lastRowFirstColumn="0" w:lastRowLastColumn="0"/>
          <w:trHeight w:val="340"/>
          <w:tblHeader/>
          <w:jc w:val="center"/>
        </w:trPr>
        <w:tc>
          <w:tcPr>
            <w:tcW w:w="3397" w:type="dxa"/>
            <w:vMerge/>
          </w:tcPr>
          <w:p w14:paraId="18D214A0" w14:textId="77777777" w:rsidR="009D31C1" w:rsidRPr="00865724" w:rsidRDefault="009D31C1" w:rsidP="00D120C4">
            <w:pPr>
              <w:rPr>
                <w:lang w:val="fr-FR"/>
              </w:rPr>
            </w:pPr>
          </w:p>
        </w:tc>
        <w:tc>
          <w:tcPr>
            <w:tcW w:w="1701" w:type="dxa"/>
          </w:tcPr>
          <w:p w14:paraId="4E6E0ED2" w14:textId="7BDD2CD7" w:rsidR="009D31C1" w:rsidRPr="00865724" w:rsidRDefault="009D31C1" w:rsidP="00D120C4">
            <w:pPr>
              <w:jc w:val="center"/>
              <w:rPr>
                <w:lang w:val="fr-FR"/>
              </w:rPr>
            </w:pPr>
            <w:r w:rsidRPr="00865724">
              <w:rPr>
                <w:lang w:val="fr-FR"/>
              </w:rPr>
              <w:t>mm</w:t>
            </w:r>
          </w:p>
        </w:tc>
        <w:tc>
          <w:tcPr>
            <w:tcW w:w="1701" w:type="dxa"/>
          </w:tcPr>
          <w:p w14:paraId="6F3B802D" w14:textId="77777777" w:rsidR="009D31C1" w:rsidRPr="00865724" w:rsidRDefault="009D31C1" w:rsidP="00D120C4">
            <w:pPr>
              <w:jc w:val="center"/>
              <w:rPr>
                <w:lang w:val="fr-FR"/>
              </w:rPr>
            </w:pPr>
            <w:r w:rsidRPr="00865724">
              <w:rPr>
                <w:lang w:val="fr-FR"/>
              </w:rPr>
              <w:t>in</w:t>
            </w:r>
          </w:p>
        </w:tc>
      </w:tr>
      <w:tr w:rsidR="009D31C1" w:rsidRPr="00865724" w14:paraId="6AC7CCCC" w14:textId="77777777" w:rsidTr="00DC0789">
        <w:trPr>
          <w:trHeight w:val="340"/>
          <w:jc w:val="center"/>
        </w:trPr>
        <w:tc>
          <w:tcPr>
            <w:tcW w:w="3397" w:type="dxa"/>
            <w:vAlign w:val="center"/>
          </w:tcPr>
          <w:p w14:paraId="234372C4" w14:textId="64619A7A" w:rsidR="009D31C1" w:rsidRPr="00865724" w:rsidRDefault="00FF1EBE" w:rsidP="00D120C4">
            <w:pPr>
              <w:rPr>
                <w:rFonts w:ascii="Arial" w:hAnsi="Arial"/>
                <w:b/>
                <w:lang w:val="fr-FR"/>
              </w:rPr>
            </w:pPr>
            <w:r w:rsidRPr="00865724">
              <w:rPr>
                <w:rFonts w:ascii="Arial" w:hAnsi="Arial"/>
                <w:b/>
                <w:lang w:val="fr-FR"/>
              </w:rPr>
              <w:t>Relaxation requise pour le câble Ethernet (mesurée depuis le haut de la fondation)</w:t>
            </w:r>
          </w:p>
        </w:tc>
        <w:tc>
          <w:tcPr>
            <w:tcW w:w="1701" w:type="dxa"/>
            <w:vAlign w:val="center"/>
          </w:tcPr>
          <w:p w14:paraId="6D967D33" w14:textId="59705118" w:rsidR="009D31C1" w:rsidRPr="00865724" w:rsidRDefault="00777848" w:rsidP="00D120C4">
            <w:pPr>
              <w:jc w:val="center"/>
              <w:rPr>
                <w:rFonts w:ascii="Arial" w:hAnsi="Arial"/>
                <w:lang w:val="fr-FR"/>
              </w:rPr>
            </w:pPr>
            <w:r w:rsidRPr="00865724">
              <w:rPr>
                <w:rFonts w:ascii="Arial" w:hAnsi="Arial"/>
                <w:lang w:val="fr-FR"/>
              </w:rPr>
              <w:t>750</w:t>
            </w:r>
          </w:p>
        </w:tc>
        <w:tc>
          <w:tcPr>
            <w:tcW w:w="1701" w:type="dxa"/>
            <w:vAlign w:val="center"/>
          </w:tcPr>
          <w:p w14:paraId="414E0FFA" w14:textId="79ACA42D" w:rsidR="009D31C1" w:rsidRPr="00865724" w:rsidRDefault="00777848" w:rsidP="00D120C4">
            <w:pPr>
              <w:jc w:val="center"/>
              <w:rPr>
                <w:rFonts w:ascii="Arial" w:hAnsi="Arial"/>
                <w:lang w:val="fr-FR"/>
              </w:rPr>
            </w:pPr>
            <w:r w:rsidRPr="00865724">
              <w:rPr>
                <w:rFonts w:ascii="Arial" w:hAnsi="Arial"/>
                <w:lang w:val="fr-FR"/>
              </w:rPr>
              <w:t>29</w:t>
            </w:r>
            <w:r w:rsidR="00F0347B" w:rsidRPr="00865724">
              <w:rPr>
                <w:rFonts w:ascii="Arial" w:hAnsi="Arial"/>
                <w:lang w:val="fr-FR"/>
              </w:rPr>
              <w:t>,</w:t>
            </w:r>
            <w:r w:rsidRPr="00865724">
              <w:rPr>
                <w:rFonts w:ascii="Arial" w:hAnsi="Arial"/>
                <w:lang w:val="fr-FR"/>
              </w:rPr>
              <w:t>53</w:t>
            </w:r>
          </w:p>
        </w:tc>
      </w:tr>
      <w:tr w:rsidR="009D31C1" w:rsidRPr="00865724" w14:paraId="776AADD6" w14:textId="77777777" w:rsidTr="00DC0789">
        <w:trPr>
          <w:trHeight w:val="340"/>
          <w:jc w:val="center"/>
        </w:trPr>
        <w:tc>
          <w:tcPr>
            <w:tcW w:w="3397" w:type="dxa"/>
            <w:vAlign w:val="center"/>
          </w:tcPr>
          <w:p w14:paraId="0E08AC4B" w14:textId="1F7C05C0" w:rsidR="009D31C1" w:rsidRPr="00865724" w:rsidRDefault="00FF1EBE" w:rsidP="00D120C4">
            <w:pPr>
              <w:rPr>
                <w:rFonts w:ascii="Arial" w:hAnsi="Arial"/>
                <w:b/>
                <w:i/>
                <w:lang w:val="fr-FR"/>
              </w:rPr>
            </w:pPr>
            <w:r w:rsidRPr="00865724">
              <w:rPr>
                <w:rFonts w:ascii="Arial" w:hAnsi="Arial"/>
                <w:b/>
                <w:lang w:val="fr-FR"/>
              </w:rPr>
              <w:t xml:space="preserve">Relaxation requise pour le câble d'entrée </w:t>
            </w:r>
            <w:r w:rsidR="00037F54" w:rsidRPr="00865724">
              <w:rPr>
                <w:rFonts w:ascii="Arial" w:hAnsi="Arial"/>
                <w:b/>
                <w:lang w:val="fr-FR"/>
              </w:rPr>
              <w:t>AC</w:t>
            </w:r>
            <w:r w:rsidRPr="00865724">
              <w:rPr>
                <w:rFonts w:ascii="Arial" w:hAnsi="Arial"/>
                <w:b/>
                <w:lang w:val="fr-FR"/>
              </w:rPr>
              <w:t xml:space="preserve"> (mesurée depuis le haut de la fondation)</w:t>
            </w:r>
          </w:p>
        </w:tc>
        <w:tc>
          <w:tcPr>
            <w:tcW w:w="1701" w:type="dxa"/>
            <w:vAlign w:val="center"/>
          </w:tcPr>
          <w:p w14:paraId="7DC66839" w14:textId="2C3BBD64" w:rsidR="009D31C1" w:rsidRPr="00865724" w:rsidRDefault="009D31C1" w:rsidP="00D120C4">
            <w:pPr>
              <w:jc w:val="center"/>
              <w:rPr>
                <w:rFonts w:ascii="Arial" w:hAnsi="Arial"/>
                <w:lang w:val="fr-FR"/>
              </w:rPr>
            </w:pPr>
            <w:r w:rsidRPr="00865724">
              <w:rPr>
                <w:rFonts w:ascii="Arial" w:hAnsi="Arial"/>
                <w:lang w:val="fr-FR"/>
              </w:rPr>
              <w:t>600</w:t>
            </w:r>
          </w:p>
        </w:tc>
        <w:tc>
          <w:tcPr>
            <w:tcW w:w="1701" w:type="dxa"/>
            <w:vAlign w:val="center"/>
          </w:tcPr>
          <w:p w14:paraId="3F994EA4" w14:textId="39E0746F" w:rsidR="009D31C1" w:rsidRPr="00865724" w:rsidRDefault="009D31C1" w:rsidP="00D120C4">
            <w:pPr>
              <w:jc w:val="center"/>
              <w:rPr>
                <w:rFonts w:ascii="Arial" w:hAnsi="Arial"/>
                <w:lang w:val="fr-FR"/>
              </w:rPr>
            </w:pPr>
            <w:r w:rsidRPr="00865724">
              <w:rPr>
                <w:rFonts w:ascii="Arial" w:hAnsi="Arial"/>
                <w:lang w:val="fr-FR"/>
              </w:rPr>
              <w:t>23</w:t>
            </w:r>
            <w:r w:rsidR="00F0347B" w:rsidRPr="00865724">
              <w:rPr>
                <w:rFonts w:ascii="Arial" w:hAnsi="Arial"/>
                <w:lang w:val="fr-FR"/>
              </w:rPr>
              <w:t>,</w:t>
            </w:r>
            <w:r w:rsidRPr="00865724">
              <w:rPr>
                <w:rFonts w:ascii="Arial" w:hAnsi="Arial"/>
                <w:lang w:val="fr-FR"/>
              </w:rPr>
              <w:t>62</w:t>
            </w:r>
          </w:p>
        </w:tc>
      </w:tr>
    </w:tbl>
    <w:p w14:paraId="3701FC0F" w14:textId="78428F7B" w:rsidR="004E7F1E" w:rsidRPr="00865724" w:rsidRDefault="00CE76F8" w:rsidP="00D120C4">
      <w:pPr>
        <w:pStyle w:val="a0"/>
        <w:numPr>
          <w:ilvl w:val="0"/>
          <w:numId w:val="18"/>
        </w:numPr>
        <w:spacing w:line="240" w:lineRule="auto"/>
        <w:rPr>
          <w:rFonts w:cs="Arial"/>
          <w:lang w:val="fr-FR"/>
        </w:rPr>
      </w:pPr>
      <w:bookmarkStart w:id="265" w:name="_Toc102671157"/>
      <w:bookmarkEnd w:id="262"/>
      <w:bookmarkEnd w:id="263"/>
      <w:bookmarkEnd w:id="264"/>
      <w:r w:rsidRPr="00865724">
        <w:rPr>
          <w:lang w:val="fr-FR"/>
        </w:rPr>
        <w:t>Placez le gabarit de perçage fourni dans l'emballage sur la fondation, en l'alignant sur la zone marquée (C). Marquez les quatre trous de perçage (D) et retirez le gabarit de perçage</w:t>
      </w:r>
      <w:r w:rsidR="00163F30" w:rsidRPr="00865724">
        <w:rPr>
          <w:rFonts w:cs="Arial"/>
          <w:lang w:val="fr-FR"/>
        </w:rPr>
        <w:t>.</w:t>
      </w:r>
    </w:p>
    <w:p w14:paraId="416B2209" w14:textId="33A92BBF" w:rsidR="00CE76F8" w:rsidRPr="00865724" w:rsidRDefault="00CE76F8" w:rsidP="00D120C4">
      <w:pPr>
        <w:pStyle w:val="a0"/>
        <w:numPr>
          <w:ilvl w:val="0"/>
          <w:numId w:val="18"/>
        </w:numPr>
        <w:spacing w:line="240" w:lineRule="auto"/>
        <w:rPr>
          <w:rFonts w:cs="Arial"/>
          <w:lang w:val="fr-FR"/>
        </w:rPr>
      </w:pPr>
      <w:r w:rsidRPr="00865724">
        <w:rPr>
          <w:lang w:val="fr-FR"/>
        </w:rPr>
        <w:t>Percez quatre trous de plus de 110 mm de profondeur et de 20 mm de diamètre dans la fondation aux endroits marqués (D) pour y insérer les boulons d'expans</w:t>
      </w:r>
      <w:bookmarkStart w:id="266" w:name="_GoBack"/>
      <w:bookmarkEnd w:id="266"/>
      <w:r w:rsidRPr="00865724">
        <w:rPr>
          <w:lang w:val="fr-FR"/>
        </w:rPr>
        <w:t xml:space="preserve">ion. </w:t>
      </w:r>
      <w:r w:rsidRPr="00865724">
        <w:t>Nettoyez les cendres de perçage.</w:t>
      </w:r>
    </w:p>
    <w:p w14:paraId="63FBDFEE" w14:textId="4F6D8130" w:rsidR="00CE76F8" w:rsidRPr="00865724" w:rsidRDefault="00CE76F8" w:rsidP="00D120C4">
      <w:pPr>
        <w:pStyle w:val="a0"/>
        <w:numPr>
          <w:ilvl w:val="0"/>
          <w:numId w:val="0"/>
        </w:numPr>
        <w:spacing w:line="240" w:lineRule="auto"/>
        <w:ind w:left="1061" w:hanging="420"/>
        <w:rPr>
          <w:rFonts w:cs="Arial"/>
          <w:lang w:val="fr-FR"/>
        </w:rPr>
        <w:sectPr w:rsidR="00CE76F8" w:rsidRPr="00865724" w:rsidSect="00D26989">
          <w:pgSz w:w="8392" w:h="11907"/>
          <w:pgMar w:top="567" w:right="567" w:bottom="567" w:left="567" w:header="0" w:footer="340" w:gutter="0"/>
          <w:cols w:space="720"/>
          <w:docGrid w:linePitch="245"/>
        </w:sectPr>
      </w:pPr>
    </w:p>
    <w:p w14:paraId="390E2A93" w14:textId="2315B07D" w:rsidR="001773FD" w:rsidRPr="00865724" w:rsidRDefault="00B25860" w:rsidP="00D120C4">
      <w:pPr>
        <w:pStyle w:val="EN"/>
        <w:spacing w:line="240" w:lineRule="auto"/>
        <w:jc w:val="center"/>
        <w:rPr>
          <w:rFonts w:eastAsiaTheme="minorEastAsia"/>
          <w:lang w:val="fr-FR"/>
        </w:rPr>
      </w:pPr>
      <w:r w:rsidRPr="00865724">
        <w:rPr>
          <w:noProof/>
        </w:rPr>
        <w:lastRenderedPageBreak/>
        <w:drawing>
          <wp:inline distT="0" distB="0" distL="0" distR="0" wp14:anchorId="2D3E91C2" wp14:editId="422BBD9B">
            <wp:extent cx="3340100" cy="2334572"/>
            <wp:effectExtent l="0" t="0" r="0" b="889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20622-模型-2--0622.jpg"/>
                    <pic:cNvPicPr/>
                  </pic:nvPicPr>
                  <pic:blipFill>
                    <a:blip r:embed="rId46">
                      <a:extLst>
                        <a:ext uri="{28A0092B-C50C-407E-A947-70E740481C1C}">
                          <a14:useLocalDpi xmlns:a14="http://schemas.microsoft.com/office/drawing/2010/main" val="0"/>
                        </a:ext>
                      </a:extLst>
                    </a:blip>
                    <a:stretch>
                      <a:fillRect/>
                    </a:stretch>
                  </pic:blipFill>
                  <pic:spPr>
                    <a:xfrm>
                      <a:off x="0" y="0"/>
                      <a:ext cx="3354760" cy="2344818"/>
                    </a:xfrm>
                    <a:prstGeom prst="rect">
                      <a:avLst/>
                    </a:prstGeom>
                  </pic:spPr>
                </pic:pic>
              </a:graphicData>
            </a:graphic>
          </wp:inline>
        </w:drawing>
      </w:r>
    </w:p>
    <w:p w14:paraId="12206256" w14:textId="7B784EFE" w:rsidR="00916DE8" w:rsidRPr="00865724" w:rsidRDefault="00916DE8" w:rsidP="00D120C4">
      <w:pPr>
        <w:pStyle w:val="EN"/>
        <w:spacing w:line="240" w:lineRule="auto"/>
        <w:jc w:val="center"/>
        <w:rPr>
          <w:b/>
          <w:i/>
          <w:color w:val="FF0000"/>
        </w:rPr>
      </w:pPr>
      <w:r w:rsidRPr="00865724">
        <w:rPr>
          <w:b/>
          <w:i/>
        </w:rPr>
        <w:t>P</w:t>
      </w:r>
      <w:r w:rsidRPr="00865724">
        <w:rPr>
          <w:rFonts w:hint="eastAsia"/>
          <w:b/>
          <w:i/>
        </w:rPr>
        <w:t>our</w:t>
      </w:r>
      <w:r w:rsidRPr="00865724">
        <w:rPr>
          <w:b/>
          <w:i/>
        </w:rPr>
        <w:t xml:space="preserve"> MaxiCharger DC </w:t>
      </w:r>
      <w:r w:rsidRPr="00865724">
        <w:rPr>
          <w:rFonts w:hint="eastAsia"/>
          <w:b/>
          <w:i/>
        </w:rPr>
        <w:t>1</w:t>
      </w:r>
      <w:r w:rsidRPr="00865724">
        <w:rPr>
          <w:b/>
          <w:i/>
        </w:rPr>
        <w:t>20</w:t>
      </w:r>
    </w:p>
    <w:p w14:paraId="517B6F17" w14:textId="67026355" w:rsidR="00916DE8" w:rsidRPr="00865724" w:rsidRDefault="00916DE8" w:rsidP="00D120C4">
      <w:pPr>
        <w:pStyle w:val="EN"/>
        <w:spacing w:line="240" w:lineRule="auto"/>
        <w:jc w:val="center"/>
        <w:rPr>
          <w:rFonts w:eastAsiaTheme="minorEastAsia"/>
          <w:lang w:val="fr-FR"/>
        </w:rPr>
      </w:pPr>
      <w:r w:rsidRPr="00865724">
        <w:rPr>
          <w:noProof/>
        </w:rPr>
        <w:lastRenderedPageBreak/>
        <w:drawing>
          <wp:inline distT="0" distB="0" distL="0" distR="0" wp14:anchorId="528DE708" wp14:editId="2B5495C5">
            <wp:extent cx="3253839" cy="2267891"/>
            <wp:effectExtent l="0" t="0" r="3810" b="0"/>
            <wp:docPr id="494" name="图片 49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示, 示意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3339978" cy="2327929"/>
                    </a:xfrm>
                    <a:prstGeom prst="rect">
                      <a:avLst/>
                    </a:prstGeom>
                  </pic:spPr>
                </pic:pic>
              </a:graphicData>
            </a:graphic>
          </wp:inline>
        </w:drawing>
      </w:r>
    </w:p>
    <w:p w14:paraId="61A999A1" w14:textId="17EADF00" w:rsidR="00916DE8" w:rsidRPr="00865724" w:rsidRDefault="00916DE8" w:rsidP="00D120C4">
      <w:pPr>
        <w:pStyle w:val="EN"/>
        <w:spacing w:line="240" w:lineRule="auto"/>
        <w:jc w:val="center"/>
        <w:rPr>
          <w:rFonts w:eastAsiaTheme="minorEastAsia"/>
          <w:lang w:val="fr-FR"/>
        </w:rPr>
      </w:pPr>
      <w:r w:rsidRPr="00865724">
        <w:rPr>
          <w:b/>
          <w:i/>
          <w:lang w:val="fr-FR"/>
        </w:rPr>
        <w:t>Pour MaxiCharger 240</w:t>
      </w:r>
    </w:p>
    <w:p w14:paraId="6847BC9F" w14:textId="77777777" w:rsidR="00F0347B" w:rsidRPr="00865724" w:rsidRDefault="00F0347B" w:rsidP="00D120C4">
      <w:pPr>
        <w:pStyle w:val="FigureTittle"/>
        <w:rPr>
          <w:rFonts w:cs="Arial"/>
          <w:bCs/>
          <w:noProof/>
          <w:szCs w:val="24"/>
        </w:rPr>
      </w:pPr>
      <w:bookmarkStart w:id="267" w:name="_Ref106820453"/>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4</w:t>
      </w:r>
      <w:r w:rsidRPr="00865724">
        <w:rPr>
          <w:noProof/>
        </w:rPr>
        <w:fldChar w:fldCharType="end"/>
      </w:r>
      <w:r w:rsidRPr="00865724">
        <w:t xml:space="preserve"> </w:t>
      </w:r>
      <w:bookmarkEnd w:id="267"/>
      <w:r w:rsidRPr="00865724">
        <w:t>Forage</w:t>
      </w:r>
    </w:p>
    <w:p w14:paraId="7BBAB4AF" w14:textId="05E0F768" w:rsidR="001773FD" w:rsidRPr="00865724" w:rsidRDefault="001773FD" w:rsidP="00D120C4">
      <w:pPr>
        <w:pStyle w:val="FigureTittle"/>
      </w:pPr>
      <w:bookmarkStart w:id="268" w:name="_Ref106735661"/>
      <w:bookmarkStart w:id="269" w:name="_Ref106820548"/>
      <w:r w:rsidRPr="00865724">
        <w:t>Table</w:t>
      </w:r>
      <w:r w:rsidR="00A95C9B"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6</w:t>
      </w:r>
      <w:r w:rsidRPr="00865724">
        <w:rPr>
          <w:noProof/>
        </w:rPr>
        <w:fldChar w:fldCharType="end"/>
      </w:r>
      <w:r w:rsidRPr="00865724">
        <w:t xml:space="preserve"> </w:t>
      </w:r>
      <w:bookmarkEnd w:id="268"/>
      <w:bookmarkEnd w:id="269"/>
      <w:r w:rsidR="00B30DDC" w:rsidRPr="00865724">
        <w:t>Spécifications de forage</w:t>
      </w:r>
    </w:p>
    <w:tbl>
      <w:tblPr>
        <w:tblStyle w:val="af0"/>
        <w:tblW w:w="0" w:type="auto"/>
        <w:jc w:val="center"/>
        <w:tblLayout w:type="fixed"/>
        <w:tblLook w:val="04A0" w:firstRow="1" w:lastRow="0" w:firstColumn="1" w:lastColumn="0" w:noHBand="0" w:noVBand="1"/>
      </w:tblPr>
      <w:tblGrid>
        <w:gridCol w:w="1271"/>
        <w:gridCol w:w="1276"/>
        <w:gridCol w:w="992"/>
        <w:gridCol w:w="1134"/>
        <w:gridCol w:w="1134"/>
      </w:tblGrid>
      <w:tr w:rsidR="009D048B" w:rsidRPr="00865724" w14:paraId="1BFD500E" w14:textId="77777777" w:rsidTr="00E25EC1">
        <w:trPr>
          <w:trHeight w:val="340"/>
          <w:tblHeader/>
          <w:jc w:val="center"/>
        </w:trPr>
        <w:tc>
          <w:tcPr>
            <w:tcW w:w="1271" w:type="dxa"/>
            <w:vMerge w:val="restart"/>
            <w:shd w:val="clear" w:color="auto" w:fill="D9D9D9" w:themeFill="background1" w:themeFillShade="D9"/>
          </w:tcPr>
          <w:p w14:paraId="7BEE5C7E" w14:textId="77777777" w:rsidR="009D048B" w:rsidRPr="00865724" w:rsidRDefault="009D048B" w:rsidP="00D120C4">
            <w:pPr>
              <w:pStyle w:val="EN"/>
              <w:spacing w:before="120" w:after="120"/>
              <w:ind w:left="0"/>
              <w:rPr>
                <w:b/>
              </w:rPr>
            </w:pPr>
            <w:r w:rsidRPr="00865724">
              <w:rPr>
                <w:b/>
              </w:rPr>
              <w:t>Paramètre</w:t>
            </w:r>
          </w:p>
        </w:tc>
        <w:tc>
          <w:tcPr>
            <w:tcW w:w="4536" w:type="dxa"/>
            <w:gridSpan w:val="4"/>
            <w:shd w:val="clear" w:color="auto" w:fill="D9D9D9" w:themeFill="background1" w:themeFillShade="D9"/>
          </w:tcPr>
          <w:p w14:paraId="025F4596" w14:textId="77777777" w:rsidR="009D048B" w:rsidRPr="00865724" w:rsidRDefault="009D048B" w:rsidP="00D120C4">
            <w:pPr>
              <w:pStyle w:val="EN"/>
              <w:spacing w:before="120" w:after="120"/>
              <w:ind w:left="0"/>
              <w:rPr>
                <w:b/>
              </w:rPr>
            </w:pPr>
            <w:r w:rsidRPr="00865724">
              <w:rPr>
                <w:b/>
              </w:rPr>
              <w:t>Sp</w:t>
            </w:r>
            <w:r w:rsidRPr="00865724">
              <w:rPr>
                <w:rFonts w:eastAsiaTheme="minorEastAsia"/>
                <w:b/>
                <w:lang w:val="fr-FR"/>
              </w:rPr>
              <w:t>é</w:t>
            </w:r>
            <w:r w:rsidRPr="00865724">
              <w:rPr>
                <w:b/>
              </w:rPr>
              <w:t>cifications</w:t>
            </w:r>
          </w:p>
        </w:tc>
      </w:tr>
      <w:tr w:rsidR="009D048B" w:rsidRPr="00865724" w14:paraId="1F1B4BBC" w14:textId="77777777" w:rsidTr="00E25EC1">
        <w:trPr>
          <w:trHeight w:val="340"/>
          <w:tblHeader/>
          <w:jc w:val="center"/>
        </w:trPr>
        <w:tc>
          <w:tcPr>
            <w:tcW w:w="1271" w:type="dxa"/>
            <w:vMerge/>
            <w:shd w:val="clear" w:color="auto" w:fill="D9D9D9" w:themeFill="background1" w:themeFillShade="D9"/>
          </w:tcPr>
          <w:p w14:paraId="5FF4E448" w14:textId="77777777" w:rsidR="009D048B" w:rsidRPr="00865724" w:rsidRDefault="009D048B" w:rsidP="00D120C4">
            <w:pPr>
              <w:pStyle w:val="EN"/>
              <w:spacing w:before="120" w:after="120"/>
              <w:rPr>
                <w:b/>
              </w:rPr>
            </w:pPr>
          </w:p>
        </w:tc>
        <w:tc>
          <w:tcPr>
            <w:tcW w:w="2268" w:type="dxa"/>
            <w:gridSpan w:val="2"/>
            <w:shd w:val="clear" w:color="auto" w:fill="D9D9D9" w:themeFill="background1" w:themeFillShade="D9"/>
          </w:tcPr>
          <w:p w14:paraId="50E67BAB" w14:textId="77777777" w:rsidR="009D048B" w:rsidRPr="00865724" w:rsidRDefault="009D048B" w:rsidP="00D120C4">
            <w:pPr>
              <w:pStyle w:val="EN"/>
              <w:spacing w:before="120" w:after="120"/>
              <w:ind w:left="0"/>
              <w:rPr>
                <w:b/>
              </w:rPr>
            </w:pPr>
            <w:r w:rsidRPr="00865724">
              <w:rPr>
                <w:b/>
              </w:rPr>
              <w:t>MaxiCharger DC 120</w:t>
            </w:r>
          </w:p>
        </w:tc>
        <w:tc>
          <w:tcPr>
            <w:tcW w:w="2268" w:type="dxa"/>
            <w:gridSpan w:val="2"/>
            <w:shd w:val="clear" w:color="auto" w:fill="D9D9D9" w:themeFill="background1" w:themeFillShade="D9"/>
          </w:tcPr>
          <w:p w14:paraId="35231CF9" w14:textId="77777777" w:rsidR="009D048B" w:rsidRPr="00865724" w:rsidRDefault="009D048B" w:rsidP="00D120C4">
            <w:pPr>
              <w:pStyle w:val="EN"/>
              <w:spacing w:before="120" w:after="120"/>
              <w:ind w:left="0"/>
              <w:rPr>
                <w:b/>
              </w:rPr>
            </w:pPr>
            <w:r w:rsidRPr="00865724">
              <w:rPr>
                <w:b/>
              </w:rPr>
              <w:t>MaxiCharger DC 240</w:t>
            </w:r>
          </w:p>
        </w:tc>
      </w:tr>
      <w:tr w:rsidR="009D048B" w:rsidRPr="00865724" w14:paraId="06AA5FF8" w14:textId="77777777" w:rsidTr="00E25EC1">
        <w:trPr>
          <w:trHeight w:val="340"/>
          <w:jc w:val="center"/>
        </w:trPr>
        <w:tc>
          <w:tcPr>
            <w:tcW w:w="1271" w:type="dxa"/>
          </w:tcPr>
          <w:p w14:paraId="75352583" w14:textId="77777777" w:rsidR="009D048B" w:rsidRPr="00865724" w:rsidRDefault="009D048B" w:rsidP="00D120C4">
            <w:pPr>
              <w:pStyle w:val="EN"/>
              <w:spacing w:before="120" w:after="120"/>
              <w:rPr>
                <w:b/>
              </w:rPr>
            </w:pPr>
            <w:r w:rsidRPr="00865724">
              <w:rPr>
                <w:b/>
              </w:rPr>
              <w:t>X</w:t>
            </w:r>
          </w:p>
        </w:tc>
        <w:tc>
          <w:tcPr>
            <w:tcW w:w="1276" w:type="dxa"/>
          </w:tcPr>
          <w:p w14:paraId="12ED17F7" w14:textId="77777777" w:rsidR="009D048B" w:rsidRPr="00865724" w:rsidRDefault="009D048B" w:rsidP="00D120C4">
            <w:pPr>
              <w:pStyle w:val="EN"/>
              <w:spacing w:before="120" w:after="120"/>
              <w:ind w:left="0"/>
            </w:pPr>
            <w:r w:rsidRPr="00865724">
              <w:rPr>
                <w:rFonts w:hint="eastAsia"/>
              </w:rPr>
              <w:t>8</w:t>
            </w:r>
            <w:r w:rsidRPr="00865724">
              <w:t>20 mm</w:t>
            </w:r>
          </w:p>
        </w:tc>
        <w:tc>
          <w:tcPr>
            <w:tcW w:w="992" w:type="dxa"/>
          </w:tcPr>
          <w:p w14:paraId="2CBD1E7F" w14:textId="53300DA0" w:rsidR="009D048B" w:rsidRPr="00865724" w:rsidRDefault="009D048B" w:rsidP="00865724">
            <w:pPr>
              <w:pStyle w:val="EN"/>
              <w:spacing w:before="120" w:after="120"/>
              <w:ind w:left="0"/>
            </w:pPr>
            <w:r w:rsidRPr="00865724">
              <w:t>32</w:t>
            </w:r>
            <w:r w:rsidR="00865724" w:rsidRPr="00865724">
              <w:t>,</w:t>
            </w:r>
            <w:r w:rsidRPr="00865724">
              <w:t>28 in</w:t>
            </w:r>
          </w:p>
        </w:tc>
        <w:tc>
          <w:tcPr>
            <w:tcW w:w="1134" w:type="dxa"/>
          </w:tcPr>
          <w:p w14:paraId="6E47B7B7" w14:textId="77777777" w:rsidR="009D048B" w:rsidRPr="00865724" w:rsidRDefault="009D048B" w:rsidP="00D120C4">
            <w:pPr>
              <w:pStyle w:val="EN"/>
              <w:spacing w:before="120" w:after="120"/>
              <w:ind w:left="0"/>
            </w:pPr>
            <w:r w:rsidRPr="00865724">
              <w:t>820 mm</w:t>
            </w:r>
          </w:p>
        </w:tc>
        <w:tc>
          <w:tcPr>
            <w:tcW w:w="1134" w:type="dxa"/>
          </w:tcPr>
          <w:p w14:paraId="505FCF8E" w14:textId="5C4E9346" w:rsidR="009D048B" w:rsidRPr="00865724" w:rsidRDefault="009D048B" w:rsidP="00865724">
            <w:pPr>
              <w:pStyle w:val="EN"/>
              <w:spacing w:before="120" w:after="120"/>
              <w:ind w:left="0"/>
            </w:pPr>
            <w:r w:rsidRPr="00865724">
              <w:t>32</w:t>
            </w:r>
            <w:r w:rsidR="00865724" w:rsidRPr="00865724">
              <w:t>,</w:t>
            </w:r>
            <w:r w:rsidRPr="00865724">
              <w:t>28 in</w:t>
            </w:r>
          </w:p>
        </w:tc>
      </w:tr>
      <w:tr w:rsidR="009D048B" w:rsidRPr="00865724" w14:paraId="7A2A6EAC" w14:textId="77777777" w:rsidTr="00E25EC1">
        <w:trPr>
          <w:trHeight w:val="340"/>
          <w:jc w:val="center"/>
        </w:trPr>
        <w:tc>
          <w:tcPr>
            <w:tcW w:w="1271" w:type="dxa"/>
          </w:tcPr>
          <w:p w14:paraId="5130575A" w14:textId="77777777" w:rsidR="009D048B" w:rsidRPr="00865724" w:rsidRDefault="009D048B" w:rsidP="00D120C4">
            <w:pPr>
              <w:pStyle w:val="EN"/>
              <w:spacing w:before="120" w:after="120"/>
              <w:rPr>
                <w:b/>
              </w:rPr>
            </w:pPr>
            <w:r w:rsidRPr="00865724">
              <w:rPr>
                <w:b/>
              </w:rPr>
              <w:t>X1</w:t>
            </w:r>
          </w:p>
        </w:tc>
        <w:tc>
          <w:tcPr>
            <w:tcW w:w="1276" w:type="dxa"/>
          </w:tcPr>
          <w:p w14:paraId="4694029E" w14:textId="77777777" w:rsidR="009D048B" w:rsidRPr="00865724" w:rsidRDefault="009D048B" w:rsidP="00D120C4">
            <w:pPr>
              <w:pStyle w:val="EN"/>
              <w:spacing w:before="120" w:after="120"/>
              <w:ind w:left="0"/>
            </w:pPr>
            <w:r w:rsidRPr="00865724">
              <w:rPr>
                <w:rFonts w:hint="eastAsia"/>
              </w:rPr>
              <w:t>9</w:t>
            </w:r>
            <w:r w:rsidRPr="00865724">
              <w:t>5 mm</w:t>
            </w:r>
          </w:p>
        </w:tc>
        <w:tc>
          <w:tcPr>
            <w:tcW w:w="992" w:type="dxa"/>
          </w:tcPr>
          <w:p w14:paraId="373548F5" w14:textId="6CCA4ACE" w:rsidR="009D048B" w:rsidRPr="00865724" w:rsidRDefault="009D048B" w:rsidP="00865724">
            <w:pPr>
              <w:pStyle w:val="EN"/>
              <w:spacing w:before="120" w:after="120"/>
              <w:ind w:left="0"/>
            </w:pPr>
            <w:r w:rsidRPr="00865724">
              <w:t>3</w:t>
            </w:r>
            <w:r w:rsidR="00865724" w:rsidRPr="00865724">
              <w:t>,</w:t>
            </w:r>
            <w:r w:rsidRPr="00865724">
              <w:t>74 in</w:t>
            </w:r>
          </w:p>
        </w:tc>
        <w:tc>
          <w:tcPr>
            <w:tcW w:w="1134" w:type="dxa"/>
          </w:tcPr>
          <w:p w14:paraId="123CA584" w14:textId="77777777" w:rsidR="009D048B" w:rsidRPr="00865724" w:rsidRDefault="009D048B" w:rsidP="00D120C4">
            <w:pPr>
              <w:pStyle w:val="EN"/>
              <w:spacing w:before="120" w:after="120"/>
              <w:ind w:left="0"/>
            </w:pPr>
            <w:r w:rsidRPr="00865724">
              <w:t>95 mm</w:t>
            </w:r>
          </w:p>
        </w:tc>
        <w:tc>
          <w:tcPr>
            <w:tcW w:w="1134" w:type="dxa"/>
          </w:tcPr>
          <w:p w14:paraId="3BA66982" w14:textId="455F3015" w:rsidR="009D048B" w:rsidRPr="00865724" w:rsidRDefault="009D048B" w:rsidP="00865724">
            <w:pPr>
              <w:pStyle w:val="EN"/>
              <w:spacing w:before="120" w:after="120"/>
              <w:ind w:left="0"/>
            </w:pPr>
            <w:r w:rsidRPr="00865724">
              <w:t>3</w:t>
            </w:r>
            <w:r w:rsidR="00865724" w:rsidRPr="00865724">
              <w:t>,</w:t>
            </w:r>
            <w:r w:rsidRPr="00865724">
              <w:t>74 in</w:t>
            </w:r>
          </w:p>
        </w:tc>
      </w:tr>
      <w:tr w:rsidR="009D048B" w:rsidRPr="00865724" w14:paraId="0CEB5B2B" w14:textId="77777777" w:rsidTr="00E25EC1">
        <w:trPr>
          <w:trHeight w:val="340"/>
          <w:jc w:val="center"/>
        </w:trPr>
        <w:tc>
          <w:tcPr>
            <w:tcW w:w="1271" w:type="dxa"/>
          </w:tcPr>
          <w:p w14:paraId="48E4C381" w14:textId="77777777" w:rsidR="009D048B" w:rsidRPr="00865724" w:rsidRDefault="009D048B" w:rsidP="00D120C4">
            <w:pPr>
              <w:pStyle w:val="EN"/>
              <w:spacing w:before="120" w:after="120"/>
              <w:rPr>
                <w:b/>
              </w:rPr>
            </w:pPr>
            <w:r w:rsidRPr="00865724">
              <w:rPr>
                <w:b/>
              </w:rPr>
              <w:t>X2</w:t>
            </w:r>
          </w:p>
        </w:tc>
        <w:tc>
          <w:tcPr>
            <w:tcW w:w="1276" w:type="dxa"/>
          </w:tcPr>
          <w:p w14:paraId="0B2D11FE" w14:textId="77777777" w:rsidR="009D048B" w:rsidRPr="00865724" w:rsidRDefault="009D048B" w:rsidP="00D120C4">
            <w:pPr>
              <w:pStyle w:val="EN"/>
              <w:spacing w:before="120" w:after="120"/>
              <w:ind w:left="0"/>
            </w:pPr>
            <w:r w:rsidRPr="00865724">
              <w:rPr>
                <w:rFonts w:hint="eastAsia"/>
              </w:rPr>
              <w:t>6</w:t>
            </w:r>
            <w:r w:rsidRPr="00865724">
              <w:t>30 mm</w:t>
            </w:r>
          </w:p>
        </w:tc>
        <w:tc>
          <w:tcPr>
            <w:tcW w:w="992" w:type="dxa"/>
          </w:tcPr>
          <w:p w14:paraId="5B1806DA" w14:textId="73BFCEB5" w:rsidR="009D048B" w:rsidRPr="00865724" w:rsidRDefault="009D048B" w:rsidP="00865724">
            <w:pPr>
              <w:pStyle w:val="EN"/>
              <w:spacing w:before="120" w:after="120"/>
              <w:ind w:left="0"/>
            </w:pPr>
            <w:r w:rsidRPr="00865724">
              <w:t>24</w:t>
            </w:r>
            <w:r w:rsidR="00865724" w:rsidRPr="00865724">
              <w:t>,</w:t>
            </w:r>
            <w:r w:rsidRPr="00865724">
              <w:t>80 in</w:t>
            </w:r>
          </w:p>
        </w:tc>
        <w:tc>
          <w:tcPr>
            <w:tcW w:w="1134" w:type="dxa"/>
          </w:tcPr>
          <w:p w14:paraId="43CBC145" w14:textId="77777777" w:rsidR="009D048B" w:rsidRPr="00865724" w:rsidRDefault="009D048B" w:rsidP="00D120C4">
            <w:pPr>
              <w:pStyle w:val="EN"/>
              <w:spacing w:before="120" w:after="120"/>
              <w:ind w:left="0"/>
            </w:pPr>
            <w:r w:rsidRPr="00865724">
              <w:t>630 mm</w:t>
            </w:r>
          </w:p>
        </w:tc>
        <w:tc>
          <w:tcPr>
            <w:tcW w:w="1134" w:type="dxa"/>
          </w:tcPr>
          <w:p w14:paraId="7AC2595E" w14:textId="107A6BC0" w:rsidR="009D048B" w:rsidRPr="00865724" w:rsidRDefault="009D048B" w:rsidP="00865724">
            <w:pPr>
              <w:pStyle w:val="EN"/>
              <w:spacing w:before="120" w:after="120"/>
              <w:ind w:left="0"/>
            </w:pPr>
            <w:r w:rsidRPr="00865724">
              <w:t>24</w:t>
            </w:r>
            <w:r w:rsidR="00865724" w:rsidRPr="00865724">
              <w:t>,</w:t>
            </w:r>
            <w:r w:rsidRPr="00865724">
              <w:t>80 in</w:t>
            </w:r>
          </w:p>
        </w:tc>
      </w:tr>
      <w:tr w:rsidR="009D048B" w:rsidRPr="00865724" w14:paraId="22AFC595" w14:textId="77777777" w:rsidTr="00E25EC1">
        <w:trPr>
          <w:trHeight w:val="340"/>
          <w:jc w:val="center"/>
        </w:trPr>
        <w:tc>
          <w:tcPr>
            <w:tcW w:w="1271" w:type="dxa"/>
          </w:tcPr>
          <w:p w14:paraId="3C154961" w14:textId="77777777" w:rsidR="009D048B" w:rsidRPr="00865724" w:rsidRDefault="009D048B" w:rsidP="00D120C4">
            <w:pPr>
              <w:pStyle w:val="EN"/>
              <w:spacing w:before="120" w:after="120"/>
              <w:rPr>
                <w:b/>
              </w:rPr>
            </w:pPr>
            <w:r w:rsidRPr="00865724">
              <w:rPr>
                <w:b/>
              </w:rPr>
              <w:t>X3</w:t>
            </w:r>
          </w:p>
        </w:tc>
        <w:tc>
          <w:tcPr>
            <w:tcW w:w="1276" w:type="dxa"/>
          </w:tcPr>
          <w:p w14:paraId="17ACD007" w14:textId="77777777" w:rsidR="009D048B" w:rsidRPr="00865724" w:rsidRDefault="009D048B" w:rsidP="00D120C4">
            <w:pPr>
              <w:pStyle w:val="EN"/>
              <w:spacing w:before="120" w:after="120"/>
              <w:ind w:left="0"/>
            </w:pPr>
            <w:r w:rsidRPr="00865724">
              <w:rPr>
                <w:rFonts w:hint="eastAsia"/>
              </w:rPr>
              <w:t>1</w:t>
            </w:r>
            <w:r w:rsidRPr="00865724">
              <w:t>32 mm</w:t>
            </w:r>
          </w:p>
        </w:tc>
        <w:tc>
          <w:tcPr>
            <w:tcW w:w="992" w:type="dxa"/>
          </w:tcPr>
          <w:p w14:paraId="5BB56273" w14:textId="1C32E7FF" w:rsidR="009D048B" w:rsidRPr="00865724" w:rsidRDefault="009D048B" w:rsidP="00865724">
            <w:pPr>
              <w:pStyle w:val="EN"/>
              <w:spacing w:before="120" w:after="120"/>
              <w:ind w:left="0"/>
            </w:pPr>
            <w:r w:rsidRPr="00865724">
              <w:t>5</w:t>
            </w:r>
            <w:r w:rsidR="00865724" w:rsidRPr="00865724">
              <w:t>,</w:t>
            </w:r>
            <w:r w:rsidRPr="00865724">
              <w:t>51 in</w:t>
            </w:r>
          </w:p>
        </w:tc>
        <w:tc>
          <w:tcPr>
            <w:tcW w:w="1134" w:type="dxa"/>
          </w:tcPr>
          <w:p w14:paraId="588EC1AC" w14:textId="77777777" w:rsidR="009D048B" w:rsidRPr="00865724" w:rsidRDefault="009D048B" w:rsidP="00D120C4">
            <w:pPr>
              <w:pStyle w:val="EN"/>
              <w:spacing w:before="120" w:after="120"/>
              <w:ind w:left="0"/>
            </w:pPr>
            <w:r w:rsidRPr="00865724">
              <w:t>140 mm</w:t>
            </w:r>
          </w:p>
        </w:tc>
        <w:tc>
          <w:tcPr>
            <w:tcW w:w="1134" w:type="dxa"/>
          </w:tcPr>
          <w:p w14:paraId="77A8D2E6" w14:textId="299E64C9" w:rsidR="009D048B" w:rsidRPr="00865724" w:rsidRDefault="009D048B" w:rsidP="00865724">
            <w:pPr>
              <w:pStyle w:val="EN"/>
              <w:spacing w:before="120" w:after="120"/>
              <w:ind w:left="0"/>
            </w:pPr>
            <w:r w:rsidRPr="00865724">
              <w:t>5</w:t>
            </w:r>
            <w:r w:rsidR="00865724" w:rsidRPr="00865724">
              <w:t>,</w:t>
            </w:r>
            <w:r w:rsidRPr="00865724">
              <w:t>51 in</w:t>
            </w:r>
          </w:p>
        </w:tc>
      </w:tr>
      <w:tr w:rsidR="009D048B" w:rsidRPr="00865724" w14:paraId="342361E2" w14:textId="77777777" w:rsidTr="00E25EC1">
        <w:trPr>
          <w:trHeight w:val="340"/>
          <w:jc w:val="center"/>
        </w:trPr>
        <w:tc>
          <w:tcPr>
            <w:tcW w:w="1271" w:type="dxa"/>
          </w:tcPr>
          <w:p w14:paraId="4C3B9AB4" w14:textId="77777777" w:rsidR="009D048B" w:rsidRPr="00865724" w:rsidRDefault="009D048B" w:rsidP="00D120C4">
            <w:pPr>
              <w:pStyle w:val="EN"/>
              <w:spacing w:before="120" w:after="120"/>
              <w:rPr>
                <w:b/>
              </w:rPr>
            </w:pPr>
            <w:r w:rsidRPr="00865724">
              <w:rPr>
                <w:b/>
              </w:rPr>
              <w:t>X4</w:t>
            </w:r>
          </w:p>
        </w:tc>
        <w:tc>
          <w:tcPr>
            <w:tcW w:w="1276" w:type="dxa"/>
          </w:tcPr>
          <w:p w14:paraId="25AAC05C" w14:textId="77777777" w:rsidR="009D048B" w:rsidRPr="00865724" w:rsidRDefault="009D048B" w:rsidP="00D120C4">
            <w:pPr>
              <w:pStyle w:val="EN"/>
              <w:spacing w:before="120" w:after="120"/>
              <w:ind w:left="0"/>
            </w:pPr>
            <w:r w:rsidRPr="00865724">
              <w:t>220 mm</w:t>
            </w:r>
          </w:p>
        </w:tc>
        <w:tc>
          <w:tcPr>
            <w:tcW w:w="992" w:type="dxa"/>
          </w:tcPr>
          <w:p w14:paraId="22A26284" w14:textId="20358406" w:rsidR="009D048B" w:rsidRPr="00865724" w:rsidRDefault="009D048B" w:rsidP="00865724">
            <w:pPr>
              <w:pStyle w:val="EN"/>
              <w:spacing w:before="120" w:after="120"/>
              <w:ind w:left="0"/>
            </w:pPr>
            <w:r w:rsidRPr="00865724">
              <w:t>8</w:t>
            </w:r>
            <w:r w:rsidR="00865724" w:rsidRPr="00865724">
              <w:t>,</w:t>
            </w:r>
            <w:r w:rsidRPr="00865724">
              <w:t>66 in</w:t>
            </w:r>
          </w:p>
        </w:tc>
        <w:tc>
          <w:tcPr>
            <w:tcW w:w="1134" w:type="dxa"/>
          </w:tcPr>
          <w:p w14:paraId="4AAA144E" w14:textId="77777777" w:rsidR="009D048B" w:rsidRPr="00865724" w:rsidRDefault="009D048B" w:rsidP="00D120C4">
            <w:pPr>
              <w:pStyle w:val="EN"/>
              <w:spacing w:before="120" w:after="120"/>
              <w:ind w:left="0"/>
            </w:pPr>
            <w:r w:rsidRPr="00865724">
              <w:t>220 mm</w:t>
            </w:r>
          </w:p>
        </w:tc>
        <w:tc>
          <w:tcPr>
            <w:tcW w:w="1134" w:type="dxa"/>
          </w:tcPr>
          <w:p w14:paraId="79D9D092" w14:textId="63AA7C77" w:rsidR="009D048B" w:rsidRPr="00865724" w:rsidRDefault="009D048B" w:rsidP="00865724">
            <w:pPr>
              <w:pStyle w:val="EN"/>
              <w:spacing w:before="120" w:after="120"/>
              <w:ind w:left="0"/>
            </w:pPr>
            <w:r w:rsidRPr="00865724">
              <w:t>8</w:t>
            </w:r>
            <w:r w:rsidR="00865724" w:rsidRPr="00865724">
              <w:t>,</w:t>
            </w:r>
            <w:r w:rsidRPr="00865724">
              <w:t>66 in</w:t>
            </w:r>
          </w:p>
        </w:tc>
      </w:tr>
      <w:tr w:rsidR="009D048B" w:rsidRPr="00865724" w14:paraId="4DB03474" w14:textId="77777777" w:rsidTr="00E25EC1">
        <w:trPr>
          <w:trHeight w:val="340"/>
          <w:jc w:val="center"/>
        </w:trPr>
        <w:tc>
          <w:tcPr>
            <w:tcW w:w="1271" w:type="dxa"/>
          </w:tcPr>
          <w:p w14:paraId="4C6EE3DB" w14:textId="77777777" w:rsidR="009D048B" w:rsidRPr="00865724" w:rsidRDefault="009D048B" w:rsidP="00D120C4">
            <w:pPr>
              <w:pStyle w:val="EN"/>
              <w:spacing w:before="120" w:after="120"/>
              <w:rPr>
                <w:b/>
              </w:rPr>
            </w:pPr>
            <w:r w:rsidRPr="00865724">
              <w:rPr>
                <w:b/>
              </w:rPr>
              <w:t>Y</w:t>
            </w:r>
          </w:p>
        </w:tc>
        <w:tc>
          <w:tcPr>
            <w:tcW w:w="1276" w:type="dxa"/>
          </w:tcPr>
          <w:p w14:paraId="552830B5" w14:textId="77777777" w:rsidR="009D048B" w:rsidRPr="00865724" w:rsidRDefault="009D048B" w:rsidP="00D120C4">
            <w:pPr>
              <w:pStyle w:val="EN"/>
              <w:spacing w:before="120" w:after="120"/>
              <w:ind w:left="0"/>
            </w:pPr>
            <w:r w:rsidRPr="00865724">
              <w:rPr>
                <w:rFonts w:hint="eastAsia"/>
              </w:rPr>
              <w:t>6</w:t>
            </w:r>
            <w:r w:rsidRPr="00865724">
              <w:t>40 mm</w:t>
            </w:r>
          </w:p>
        </w:tc>
        <w:tc>
          <w:tcPr>
            <w:tcW w:w="992" w:type="dxa"/>
          </w:tcPr>
          <w:p w14:paraId="01E17C08" w14:textId="3ECBFA9B" w:rsidR="009D048B" w:rsidRPr="00865724" w:rsidRDefault="009D048B" w:rsidP="00865724">
            <w:pPr>
              <w:pStyle w:val="EN"/>
              <w:spacing w:before="120" w:after="120"/>
              <w:ind w:left="0"/>
            </w:pPr>
            <w:r w:rsidRPr="00865724">
              <w:rPr>
                <w:rFonts w:hint="eastAsia"/>
              </w:rPr>
              <w:t>2</w:t>
            </w:r>
            <w:r w:rsidRPr="00865724">
              <w:t>5</w:t>
            </w:r>
            <w:r w:rsidR="00865724" w:rsidRPr="00865724">
              <w:t>,</w:t>
            </w:r>
            <w:r w:rsidRPr="00865724">
              <w:t>20 in</w:t>
            </w:r>
          </w:p>
        </w:tc>
        <w:tc>
          <w:tcPr>
            <w:tcW w:w="1134" w:type="dxa"/>
          </w:tcPr>
          <w:p w14:paraId="425FDE14" w14:textId="77777777" w:rsidR="009D048B" w:rsidRPr="00865724" w:rsidRDefault="009D048B" w:rsidP="00D120C4">
            <w:pPr>
              <w:pStyle w:val="EN"/>
              <w:spacing w:before="120" w:after="120"/>
              <w:ind w:left="0"/>
            </w:pPr>
            <w:r w:rsidRPr="00865724">
              <w:t>740 mm</w:t>
            </w:r>
          </w:p>
        </w:tc>
        <w:tc>
          <w:tcPr>
            <w:tcW w:w="1134" w:type="dxa"/>
          </w:tcPr>
          <w:p w14:paraId="72D76E52" w14:textId="713579C4" w:rsidR="009D048B" w:rsidRPr="00865724" w:rsidRDefault="009D048B" w:rsidP="00865724">
            <w:pPr>
              <w:pStyle w:val="EN"/>
              <w:spacing w:before="120" w:after="120"/>
              <w:ind w:left="0"/>
            </w:pPr>
            <w:r w:rsidRPr="00865724">
              <w:t>29</w:t>
            </w:r>
            <w:r w:rsidR="00865724" w:rsidRPr="00865724">
              <w:t>,</w:t>
            </w:r>
            <w:r w:rsidRPr="00865724">
              <w:t>13 in</w:t>
            </w:r>
          </w:p>
        </w:tc>
      </w:tr>
      <w:tr w:rsidR="009D048B" w:rsidRPr="00865724" w14:paraId="5AE8532B" w14:textId="77777777" w:rsidTr="00E25EC1">
        <w:trPr>
          <w:trHeight w:val="340"/>
          <w:jc w:val="center"/>
        </w:trPr>
        <w:tc>
          <w:tcPr>
            <w:tcW w:w="1271" w:type="dxa"/>
          </w:tcPr>
          <w:p w14:paraId="7BD918EF" w14:textId="77777777" w:rsidR="009D048B" w:rsidRPr="00865724" w:rsidRDefault="009D048B" w:rsidP="00D120C4">
            <w:pPr>
              <w:pStyle w:val="EN"/>
              <w:spacing w:before="120" w:after="120"/>
              <w:rPr>
                <w:b/>
              </w:rPr>
            </w:pPr>
            <w:r w:rsidRPr="00865724">
              <w:rPr>
                <w:b/>
              </w:rPr>
              <w:t>Y1</w:t>
            </w:r>
          </w:p>
        </w:tc>
        <w:tc>
          <w:tcPr>
            <w:tcW w:w="1276" w:type="dxa"/>
          </w:tcPr>
          <w:p w14:paraId="529E7E03" w14:textId="77777777" w:rsidR="009D048B" w:rsidRPr="00865724" w:rsidRDefault="009D048B" w:rsidP="00D120C4">
            <w:pPr>
              <w:pStyle w:val="EN"/>
              <w:spacing w:before="120" w:after="120"/>
              <w:ind w:left="0"/>
            </w:pPr>
            <w:r w:rsidRPr="00865724">
              <w:t>94.3 mm</w:t>
            </w:r>
          </w:p>
        </w:tc>
        <w:tc>
          <w:tcPr>
            <w:tcW w:w="992" w:type="dxa"/>
          </w:tcPr>
          <w:p w14:paraId="2555163A" w14:textId="3CD3BD81" w:rsidR="009D048B" w:rsidRPr="00865724" w:rsidRDefault="009D048B" w:rsidP="00865724">
            <w:pPr>
              <w:pStyle w:val="EN"/>
              <w:spacing w:before="120" w:after="120"/>
              <w:ind w:left="0"/>
            </w:pPr>
            <w:r w:rsidRPr="00865724">
              <w:t>3</w:t>
            </w:r>
            <w:r w:rsidR="00865724" w:rsidRPr="00865724">
              <w:t>,</w:t>
            </w:r>
            <w:r w:rsidRPr="00865724">
              <w:t>71 in</w:t>
            </w:r>
          </w:p>
        </w:tc>
        <w:tc>
          <w:tcPr>
            <w:tcW w:w="1134" w:type="dxa"/>
          </w:tcPr>
          <w:p w14:paraId="4C428071" w14:textId="77777777" w:rsidR="009D048B" w:rsidRPr="00865724" w:rsidRDefault="009D048B" w:rsidP="00D120C4">
            <w:pPr>
              <w:pStyle w:val="EN"/>
              <w:spacing w:before="120" w:after="120"/>
              <w:ind w:left="0"/>
            </w:pPr>
            <w:r w:rsidRPr="00865724">
              <w:t>144.3 mm</w:t>
            </w:r>
          </w:p>
        </w:tc>
        <w:tc>
          <w:tcPr>
            <w:tcW w:w="1134" w:type="dxa"/>
          </w:tcPr>
          <w:p w14:paraId="2E4652EE" w14:textId="06594CC9" w:rsidR="009D048B" w:rsidRPr="00865724" w:rsidRDefault="009D048B" w:rsidP="00865724">
            <w:pPr>
              <w:pStyle w:val="EN"/>
              <w:spacing w:before="120" w:after="120"/>
              <w:ind w:left="0"/>
            </w:pPr>
            <w:r w:rsidRPr="00865724">
              <w:t>5</w:t>
            </w:r>
            <w:r w:rsidR="00865724" w:rsidRPr="00865724">
              <w:t>,</w:t>
            </w:r>
            <w:r w:rsidRPr="00865724">
              <w:t>68 in</w:t>
            </w:r>
          </w:p>
        </w:tc>
      </w:tr>
      <w:tr w:rsidR="009D048B" w:rsidRPr="00865724" w14:paraId="166707CF" w14:textId="77777777" w:rsidTr="00E25EC1">
        <w:trPr>
          <w:trHeight w:val="340"/>
          <w:jc w:val="center"/>
        </w:trPr>
        <w:tc>
          <w:tcPr>
            <w:tcW w:w="1271" w:type="dxa"/>
          </w:tcPr>
          <w:p w14:paraId="1DCB893E" w14:textId="77777777" w:rsidR="009D048B" w:rsidRPr="00865724" w:rsidRDefault="009D048B" w:rsidP="00D120C4">
            <w:pPr>
              <w:pStyle w:val="EN"/>
              <w:spacing w:before="120" w:after="120"/>
              <w:rPr>
                <w:b/>
              </w:rPr>
            </w:pPr>
            <w:r w:rsidRPr="00865724">
              <w:rPr>
                <w:b/>
              </w:rPr>
              <w:t>Y2</w:t>
            </w:r>
          </w:p>
        </w:tc>
        <w:tc>
          <w:tcPr>
            <w:tcW w:w="1276" w:type="dxa"/>
          </w:tcPr>
          <w:p w14:paraId="245CC33A" w14:textId="77777777" w:rsidR="009D048B" w:rsidRPr="00865724" w:rsidRDefault="009D048B" w:rsidP="00D120C4">
            <w:pPr>
              <w:pStyle w:val="EN"/>
              <w:spacing w:before="120" w:after="120"/>
              <w:ind w:left="0"/>
            </w:pPr>
            <w:r w:rsidRPr="00865724">
              <w:rPr>
                <w:rFonts w:hint="eastAsia"/>
              </w:rPr>
              <w:t>4</w:t>
            </w:r>
            <w:r w:rsidRPr="00865724">
              <w:t>50 mm</w:t>
            </w:r>
          </w:p>
        </w:tc>
        <w:tc>
          <w:tcPr>
            <w:tcW w:w="992" w:type="dxa"/>
          </w:tcPr>
          <w:p w14:paraId="15BA4849" w14:textId="5455477C" w:rsidR="009D048B" w:rsidRPr="00865724" w:rsidRDefault="009D048B" w:rsidP="00865724">
            <w:pPr>
              <w:pStyle w:val="EN"/>
              <w:spacing w:before="120" w:after="120"/>
              <w:ind w:left="0"/>
            </w:pPr>
            <w:r w:rsidRPr="00865724">
              <w:t>17</w:t>
            </w:r>
            <w:r w:rsidR="00865724" w:rsidRPr="00865724">
              <w:t>,</w:t>
            </w:r>
            <w:r w:rsidRPr="00865724">
              <w:t>72 in</w:t>
            </w:r>
          </w:p>
        </w:tc>
        <w:tc>
          <w:tcPr>
            <w:tcW w:w="1134" w:type="dxa"/>
          </w:tcPr>
          <w:p w14:paraId="2673E58C" w14:textId="77777777" w:rsidR="009D048B" w:rsidRPr="00865724" w:rsidRDefault="009D048B" w:rsidP="00D120C4">
            <w:pPr>
              <w:pStyle w:val="EN"/>
              <w:spacing w:before="120" w:after="120"/>
              <w:ind w:left="0"/>
            </w:pPr>
            <w:r w:rsidRPr="00865724">
              <w:t>450 mm</w:t>
            </w:r>
          </w:p>
        </w:tc>
        <w:tc>
          <w:tcPr>
            <w:tcW w:w="1134" w:type="dxa"/>
          </w:tcPr>
          <w:p w14:paraId="4739FB35" w14:textId="7063BDBF" w:rsidR="009D048B" w:rsidRPr="00865724" w:rsidRDefault="009D048B" w:rsidP="00865724">
            <w:pPr>
              <w:pStyle w:val="EN"/>
              <w:spacing w:before="120" w:after="120"/>
              <w:ind w:left="0"/>
            </w:pPr>
            <w:r w:rsidRPr="00865724">
              <w:t>17</w:t>
            </w:r>
            <w:r w:rsidR="00865724" w:rsidRPr="00865724">
              <w:t>,</w:t>
            </w:r>
            <w:r w:rsidRPr="00865724">
              <w:t>72 in</w:t>
            </w:r>
          </w:p>
        </w:tc>
      </w:tr>
      <w:tr w:rsidR="009D048B" w:rsidRPr="00865724" w14:paraId="116250DC" w14:textId="77777777" w:rsidTr="00E25EC1">
        <w:trPr>
          <w:trHeight w:val="340"/>
          <w:jc w:val="center"/>
        </w:trPr>
        <w:tc>
          <w:tcPr>
            <w:tcW w:w="1271" w:type="dxa"/>
          </w:tcPr>
          <w:p w14:paraId="09A344BA" w14:textId="77777777" w:rsidR="009D048B" w:rsidRPr="00865724" w:rsidRDefault="009D048B" w:rsidP="00D120C4">
            <w:pPr>
              <w:pStyle w:val="EN"/>
              <w:spacing w:before="120" w:after="120"/>
              <w:rPr>
                <w:b/>
              </w:rPr>
            </w:pPr>
            <w:r w:rsidRPr="00865724">
              <w:rPr>
                <w:b/>
              </w:rPr>
              <w:t>Y3</w:t>
            </w:r>
          </w:p>
        </w:tc>
        <w:tc>
          <w:tcPr>
            <w:tcW w:w="1276" w:type="dxa"/>
          </w:tcPr>
          <w:p w14:paraId="579053B5" w14:textId="77777777" w:rsidR="009D048B" w:rsidRPr="00865724" w:rsidRDefault="009D048B" w:rsidP="00D120C4">
            <w:pPr>
              <w:pStyle w:val="EN"/>
              <w:spacing w:before="120" w:after="120"/>
              <w:ind w:left="0"/>
            </w:pPr>
            <w:r w:rsidRPr="00865724">
              <w:rPr>
                <w:rFonts w:hint="eastAsia"/>
              </w:rPr>
              <w:t>1</w:t>
            </w:r>
            <w:r w:rsidRPr="00865724">
              <w:t>31 mm</w:t>
            </w:r>
          </w:p>
        </w:tc>
        <w:tc>
          <w:tcPr>
            <w:tcW w:w="992" w:type="dxa"/>
          </w:tcPr>
          <w:p w14:paraId="56E8332D" w14:textId="46479FE3" w:rsidR="009D048B" w:rsidRPr="00865724" w:rsidRDefault="009D048B" w:rsidP="00865724">
            <w:pPr>
              <w:pStyle w:val="EN"/>
              <w:spacing w:before="120" w:after="120"/>
              <w:ind w:left="0"/>
            </w:pPr>
            <w:r w:rsidRPr="00865724">
              <w:rPr>
                <w:rFonts w:hint="eastAsia"/>
              </w:rPr>
              <w:t>5</w:t>
            </w:r>
            <w:r w:rsidR="00865724" w:rsidRPr="00865724">
              <w:t>,</w:t>
            </w:r>
            <w:r w:rsidRPr="00865724">
              <w:t>16 in</w:t>
            </w:r>
          </w:p>
        </w:tc>
        <w:tc>
          <w:tcPr>
            <w:tcW w:w="1134" w:type="dxa"/>
          </w:tcPr>
          <w:p w14:paraId="250018D2" w14:textId="77777777" w:rsidR="009D048B" w:rsidRPr="00865724" w:rsidRDefault="009D048B" w:rsidP="00D120C4">
            <w:pPr>
              <w:pStyle w:val="EN"/>
              <w:spacing w:before="120" w:after="120"/>
              <w:ind w:left="0"/>
            </w:pPr>
            <w:r w:rsidRPr="00865724">
              <w:t>91.5 mm</w:t>
            </w:r>
          </w:p>
        </w:tc>
        <w:tc>
          <w:tcPr>
            <w:tcW w:w="1134" w:type="dxa"/>
          </w:tcPr>
          <w:p w14:paraId="0FC4F11B" w14:textId="4219BE56" w:rsidR="009D048B" w:rsidRPr="00865724" w:rsidRDefault="009D048B" w:rsidP="00865724">
            <w:pPr>
              <w:pStyle w:val="EN"/>
              <w:spacing w:before="120" w:after="120"/>
              <w:ind w:left="0"/>
            </w:pPr>
            <w:r w:rsidRPr="00865724">
              <w:t>3</w:t>
            </w:r>
            <w:r w:rsidR="00865724" w:rsidRPr="00865724">
              <w:t>,</w:t>
            </w:r>
            <w:r w:rsidRPr="00865724">
              <w:t>60 in</w:t>
            </w:r>
          </w:p>
        </w:tc>
      </w:tr>
      <w:tr w:rsidR="009D048B" w:rsidRPr="00865724" w14:paraId="5E4694DF" w14:textId="77777777" w:rsidTr="00E25EC1">
        <w:trPr>
          <w:trHeight w:val="340"/>
          <w:jc w:val="center"/>
        </w:trPr>
        <w:tc>
          <w:tcPr>
            <w:tcW w:w="1271" w:type="dxa"/>
          </w:tcPr>
          <w:p w14:paraId="03C4B64E" w14:textId="77777777" w:rsidR="009D048B" w:rsidRPr="00865724" w:rsidRDefault="009D048B" w:rsidP="00D120C4">
            <w:pPr>
              <w:pStyle w:val="EN"/>
              <w:spacing w:before="120" w:after="120"/>
              <w:rPr>
                <w:b/>
              </w:rPr>
            </w:pPr>
            <w:r w:rsidRPr="00865724">
              <w:rPr>
                <w:b/>
              </w:rPr>
              <w:t>Y4</w:t>
            </w:r>
          </w:p>
        </w:tc>
        <w:tc>
          <w:tcPr>
            <w:tcW w:w="1276" w:type="dxa"/>
          </w:tcPr>
          <w:p w14:paraId="2C929286" w14:textId="77777777" w:rsidR="009D048B" w:rsidRPr="00865724" w:rsidRDefault="009D048B" w:rsidP="00D120C4">
            <w:pPr>
              <w:pStyle w:val="EN"/>
              <w:spacing w:before="120" w:after="120"/>
              <w:ind w:left="0"/>
            </w:pPr>
            <w:r w:rsidRPr="00865724">
              <w:rPr>
                <w:rFonts w:hint="eastAsia"/>
              </w:rPr>
              <w:t>1</w:t>
            </w:r>
            <w:r w:rsidRPr="00865724">
              <w:t>20 mm</w:t>
            </w:r>
          </w:p>
        </w:tc>
        <w:tc>
          <w:tcPr>
            <w:tcW w:w="992" w:type="dxa"/>
          </w:tcPr>
          <w:p w14:paraId="0E0BDD66" w14:textId="1DA3F6AD" w:rsidR="009D048B" w:rsidRPr="00865724" w:rsidRDefault="009D048B" w:rsidP="00865724">
            <w:pPr>
              <w:pStyle w:val="EN"/>
              <w:spacing w:before="120" w:after="120"/>
              <w:ind w:left="0"/>
            </w:pPr>
            <w:r w:rsidRPr="00865724">
              <w:t>4</w:t>
            </w:r>
            <w:r w:rsidR="00865724" w:rsidRPr="00865724">
              <w:t>,</w:t>
            </w:r>
            <w:r w:rsidRPr="00865724">
              <w:t>72 in</w:t>
            </w:r>
          </w:p>
        </w:tc>
        <w:tc>
          <w:tcPr>
            <w:tcW w:w="1134" w:type="dxa"/>
          </w:tcPr>
          <w:p w14:paraId="783946CD" w14:textId="77777777" w:rsidR="009D048B" w:rsidRPr="00865724" w:rsidRDefault="009D048B" w:rsidP="00D120C4">
            <w:pPr>
              <w:pStyle w:val="EN"/>
              <w:spacing w:before="120" w:after="120"/>
              <w:ind w:left="0"/>
            </w:pPr>
            <w:r w:rsidRPr="00865724">
              <w:t>120 mm</w:t>
            </w:r>
          </w:p>
        </w:tc>
        <w:tc>
          <w:tcPr>
            <w:tcW w:w="1134" w:type="dxa"/>
          </w:tcPr>
          <w:p w14:paraId="485E21E1" w14:textId="13F2FD05" w:rsidR="009D048B" w:rsidRPr="00865724" w:rsidRDefault="009D048B" w:rsidP="00865724">
            <w:pPr>
              <w:pStyle w:val="EN"/>
              <w:spacing w:before="120" w:after="120"/>
              <w:ind w:left="0"/>
            </w:pPr>
            <w:r w:rsidRPr="00865724">
              <w:t>4</w:t>
            </w:r>
            <w:r w:rsidR="00865724" w:rsidRPr="00865724">
              <w:t>,</w:t>
            </w:r>
            <w:r w:rsidRPr="00865724">
              <w:t>72 in</w:t>
            </w:r>
          </w:p>
        </w:tc>
      </w:tr>
    </w:tbl>
    <w:p w14:paraId="228005E8" w14:textId="77777777" w:rsidR="009D048B" w:rsidRPr="00865724" w:rsidRDefault="009D048B" w:rsidP="00D120C4">
      <w:pPr>
        <w:pStyle w:val="FigureTittle"/>
      </w:pPr>
    </w:p>
    <w:p w14:paraId="633FAB2A" w14:textId="4A3F9033" w:rsidR="00DD707C" w:rsidRPr="00865724" w:rsidRDefault="00A95C9B" w:rsidP="00D120C4">
      <w:pPr>
        <w:pStyle w:val="a0"/>
        <w:numPr>
          <w:ilvl w:val="0"/>
          <w:numId w:val="18"/>
        </w:numPr>
        <w:spacing w:line="240" w:lineRule="auto"/>
        <w:rPr>
          <w:rFonts w:cs="Arial"/>
          <w:lang w:val="fr-FR"/>
        </w:rPr>
      </w:pPr>
      <w:r w:rsidRPr="00865724">
        <w:rPr>
          <w:rFonts w:cs="Arial"/>
          <w:lang w:val="fr-FR"/>
        </w:rPr>
        <w:lastRenderedPageBreak/>
        <w:t>Tapez quatre boulons d'expansion (M16 x 150) dans les positions percées (D) sur la fondation. Les boulons d'expansion doivent être placés à 60 mm au-dessus de la fondation</w:t>
      </w:r>
      <w:r w:rsidR="00163F30" w:rsidRPr="00865724">
        <w:rPr>
          <w:rFonts w:cs="Arial"/>
          <w:lang w:val="fr-FR"/>
        </w:rPr>
        <w:t>.</w:t>
      </w:r>
      <w:r w:rsidR="00DD707C" w:rsidRPr="00865724">
        <w:rPr>
          <w:rFonts w:cs="Arial"/>
          <w:lang w:val="fr-FR"/>
        </w:rPr>
        <w:br w:type="page"/>
      </w:r>
    </w:p>
    <w:p w14:paraId="6E5AE66D" w14:textId="77777777" w:rsidR="00163F30" w:rsidRPr="00865724" w:rsidRDefault="00163F30" w:rsidP="00D120C4">
      <w:pPr>
        <w:spacing w:line="240" w:lineRule="auto"/>
        <w:rPr>
          <w:lang w:val="fr-FR"/>
        </w:rPr>
        <w:sectPr w:rsidR="00163F30" w:rsidRPr="00865724" w:rsidSect="00D26989">
          <w:type w:val="continuous"/>
          <w:pgSz w:w="8392" w:h="11907"/>
          <w:pgMar w:top="567" w:right="567" w:bottom="567" w:left="567" w:header="0" w:footer="340" w:gutter="0"/>
          <w:cols w:space="720"/>
          <w:docGrid w:linePitch="245"/>
        </w:sectPr>
      </w:pPr>
    </w:p>
    <w:p w14:paraId="35E8907F" w14:textId="4F1B5A82" w:rsidR="00535092" w:rsidRPr="00865724" w:rsidRDefault="00A95C9B" w:rsidP="00D120C4">
      <w:pPr>
        <w:pStyle w:val="2"/>
        <w:spacing w:before="240" w:line="240" w:lineRule="auto"/>
        <w:rPr>
          <w:rFonts w:cs="Arial"/>
          <w:lang w:val="fr-FR"/>
        </w:rPr>
      </w:pPr>
      <w:bookmarkStart w:id="270" w:name="_Toc120622649"/>
      <w:bookmarkEnd w:id="265"/>
      <w:r w:rsidRPr="00865724">
        <w:rPr>
          <w:rFonts w:cs="Arial"/>
          <w:lang w:val="fr-FR"/>
        </w:rPr>
        <w:lastRenderedPageBreak/>
        <w:t>Installation de l'armoire</w:t>
      </w:r>
      <w:bookmarkEnd w:id="270"/>
    </w:p>
    <w:p w14:paraId="62990F6E" w14:textId="1F4B1E30" w:rsidR="00535092" w:rsidRPr="00865724" w:rsidRDefault="00A95C9B" w:rsidP="00D120C4">
      <w:pPr>
        <w:pStyle w:val="a1"/>
        <w:spacing w:line="240" w:lineRule="auto"/>
        <w:rPr>
          <w:rFonts w:cs="Arial"/>
          <w:lang w:val="fr-FR"/>
        </w:rPr>
      </w:pPr>
      <w:bookmarkStart w:id="271" w:name="5.5.1_Mechanical_installation_procedure"/>
      <w:bookmarkStart w:id="272" w:name="_bookmark85"/>
      <w:bookmarkEnd w:id="271"/>
      <w:bookmarkEnd w:id="272"/>
      <w:r w:rsidRPr="00865724">
        <w:rPr>
          <w:rFonts w:cs="Arial"/>
          <w:lang w:val="fr-FR"/>
        </w:rPr>
        <w:t>Pour installer l'armoire</w:t>
      </w:r>
    </w:p>
    <w:p w14:paraId="6FE41644" w14:textId="19B8290C" w:rsidR="00535092" w:rsidRPr="00865724" w:rsidRDefault="00A95C9B">
      <w:pPr>
        <w:pStyle w:val="a0"/>
        <w:numPr>
          <w:ilvl w:val="0"/>
          <w:numId w:val="33"/>
        </w:numPr>
        <w:spacing w:line="240" w:lineRule="auto"/>
        <w:rPr>
          <w:rFonts w:cs="Arial"/>
          <w:b/>
          <w:spacing w:val="-29"/>
          <w:lang w:val="fr-FR"/>
        </w:rPr>
      </w:pPr>
      <w:r w:rsidRPr="00865724">
        <w:rPr>
          <w:rFonts w:cs="Arial"/>
          <w:lang w:val="fr-FR"/>
        </w:rPr>
        <w:t>Retirez les couvercles avant et arrière de la base (A) à l'aide d'un tournevis.</w:t>
      </w:r>
    </w:p>
    <w:p w14:paraId="38C2C96F" w14:textId="490B78D7" w:rsidR="00535092" w:rsidRPr="00865724" w:rsidRDefault="00827582" w:rsidP="00D120C4">
      <w:pPr>
        <w:spacing w:line="240" w:lineRule="auto"/>
        <w:jc w:val="center"/>
        <w:rPr>
          <w:lang w:val="fr-FR"/>
        </w:rPr>
      </w:pPr>
      <w:r w:rsidRPr="00865724">
        <w:rPr>
          <w:noProof/>
        </w:rPr>
        <w:drawing>
          <wp:inline distT="0" distB="0" distL="0" distR="0" wp14:anchorId="5827B4E2" wp14:editId="065327B5">
            <wp:extent cx="2880000" cy="1166428"/>
            <wp:effectExtent l="0" t="0" r="0" b="0"/>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inline>
        </w:drawing>
      </w:r>
    </w:p>
    <w:p w14:paraId="650206C9" w14:textId="77777777" w:rsidR="00827582" w:rsidRPr="00865724" w:rsidRDefault="00827582"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5</w:t>
      </w:r>
      <w:r w:rsidRPr="00865724">
        <w:rPr>
          <w:noProof/>
        </w:rPr>
        <w:fldChar w:fldCharType="end"/>
      </w:r>
      <w:r w:rsidRPr="00865724">
        <w:t xml:space="preserve"> Démontage des couvercles de la base</w:t>
      </w:r>
    </w:p>
    <w:p w14:paraId="450D2B0C" w14:textId="0FE1D4E7" w:rsidR="005C5ED6" w:rsidRPr="00865724" w:rsidRDefault="00A95C9B">
      <w:pPr>
        <w:pStyle w:val="a0"/>
        <w:numPr>
          <w:ilvl w:val="0"/>
          <w:numId w:val="33"/>
        </w:numPr>
        <w:spacing w:line="240" w:lineRule="auto"/>
        <w:rPr>
          <w:rFonts w:cs="Arial"/>
          <w:lang w:val="fr-FR"/>
        </w:rPr>
      </w:pPr>
      <w:r w:rsidRPr="00865724">
        <w:rPr>
          <w:rFonts w:cs="Arial"/>
          <w:lang w:val="fr-FR"/>
        </w:rPr>
        <w:t>Ouvrez la porte avant de l'armoire. Retirez les vis M6 (C) et la barrière isolante (B) de l'armoire. (Réinstallez la barrière isolante lorsque la procédure de mise en service est terminée).</w:t>
      </w:r>
    </w:p>
    <w:p w14:paraId="4A5A3598" w14:textId="65B16DEE" w:rsidR="005C5ED6" w:rsidRPr="00865724" w:rsidRDefault="00F204A7" w:rsidP="00D120C4">
      <w:pPr>
        <w:pStyle w:val="a0"/>
        <w:numPr>
          <w:ilvl w:val="0"/>
          <w:numId w:val="0"/>
        </w:numPr>
        <w:spacing w:line="240" w:lineRule="auto"/>
        <w:ind w:left="1061" w:hanging="420"/>
        <w:jc w:val="center"/>
        <w:rPr>
          <w:rFonts w:cs="Arial"/>
          <w:lang w:val="fr-FR"/>
        </w:rPr>
      </w:pPr>
      <w:r w:rsidRPr="00865724">
        <w:rPr>
          <w:rFonts w:cs="Arial"/>
          <w:noProof/>
        </w:rPr>
        <w:drawing>
          <wp:inline distT="0" distB="0" distL="0" distR="0" wp14:anchorId="62D33B02" wp14:editId="5C8BA154">
            <wp:extent cx="2826046" cy="3240000"/>
            <wp:effectExtent l="0" t="0" r="0" b="0"/>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826046" cy="3240000"/>
                    </a:xfrm>
                    <a:prstGeom prst="rect">
                      <a:avLst/>
                    </a:prstGeom>
                    <a:noFill/>
                    <a:ln>
                      <a:noFill/>
                    </a:ln>
                  </pic:spPr>
                </pic:pic>
              </a:graphicData>
            </a:graphic>
          </wp:inline>
        </w:drawing>
      </w:r>
    </w:p>
    <w:p w14:paraId="1DC49B57" w14:textId="77777777" w:rsidR="00F204A7" w:rsidRPr="00865724" w:rsidRDefault="00F204A7"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6</w:t>
      </w:r>
      <w:r w:rsidRPr="00865724">
        <w:rPr>
          <w:noProof/>
        </w:rPr>
        <w:fldChar w:fldCharType="end"/>
      </w:r>
      <w:r w:rsidRPr="00865724">
        <w:t xml:space="preserve"> Enlever la barrière isolante</w:t>
      </w:r>
    </w:p>
    <w:p w14:paraId="4545B1D9" w14:textId="77777777" w:rsidR="00F204A7" w:rsidRPr="00865724" w:rsidRDefault="00F204A7" w:rsidP="00D120C4">
      <w:pPr>
        <w:pStyle w:val="a0"/>
        <w:numPr>
          <w:ilvl w:val="0"/>
          <w:numId w:val="0"/>
        </w:numPr>
        <w:spacing w:line="240" w:lineRule="auto"/>
        <w:ind w:left="1061" w:hanging="420"/>
        <w:rPr>
          <w:rFonts w:cs="Arial"/>
          <w:lang w:val="fr-FR"/>
        </w:rPr>
      </w:pPr>
    </w:p>
    <w:p w14:paraId="34DAFFEF" w14:textId="01C6DE2A" w:rsidR="00F204A7" w:rsidRPr="00865724" w:rsidRDefault="00F204A7" w:rsidP="00D120C4">
      <w:pPr>
        <w:pStyle w:val="a0"/>
        <w:numPr>
          <w:ilvl w:val="0"/>
          <w:numId w:val="0"/>
        </w:numPr>
        <w:spacing w:line="240" w:lineRule="auto"/>
        <w:ind w:left="1061" w:hanging="420"/>
        <w:rPr>
          <w:rFonts w:cs="Arial"/>
          <w:lang w:val="fr-FR"/>
        </w:rPr>
        <w:sectPr w:rsidR="00F204A7" w:rsidRPr="00865724" w:rsidSect="00D26989">
          <w:pgSz w:w="8392" w:h="11907"/>
          <w:pgMar w:top="567" w:right="567" w:bottom="567" w:left="567" w:header="0" w:footer="340" w:gutter="0"/>
          <w:cols w:space="720"/>
          <w:docGrid w:linePitch="245"/>
        </w:sectPr>
      </w:pPr>
    </w:p>
    <w:p w14:paraId="27320D16" w14:textId="668A8EC9" w:rsidR="005C5ED6" w:rsidRPr="00865724" w:rsidRDefault="0098759C">
      <w:pPr>
        <w:pStyle w:val="a0"/>
        <w:numPr>
          <w:ilvl w:val="0"/>
          <w:numId w:val="33"/>
        </w:numPr>
        <w:spacing w:line="240" w:lineRule="auto"/>
        <w:rPr>
          <w:rFonts w:cs="Arial"/>
          <w:lang w:val="fr-FR"/>
        </w:rPr>
      </w:pPr>
      <w:r w:rsidRPr="00865724">
        <w:rPr>
          <w:lang w:val="fr-FR"/>
        </w:rPr>
        <w:lastRenderedPageBreak/>
        <w:t>Desserrez les fixations (D) de la plaque passe-câble pour retirer la plaque et fermer la porte</w:t>
      </w:r>
      <w:r w:rsidR="002A1878" w:rsidRPr="00865724">
        <w:rPr>
          <w:rFonts w:cs="Arial"/>
          <w:lang w:val="fr-FR"/>
        </w:rPr>
        <w:t>.</w:t>
      </w:r>
    </w:p>
    <w:p w14:paraId="39506022" w14:textId="5B84BCAF" w:rsidR="00F204A7" w:rsidRPr="00865724" w:rsidRDefault="00F204A7" w:rsidP="00D120C4">
      <w:pPr>
        <w:pStyle w:val="a0"/>
        <w:numPr>
          <w:ilvl w:val="0"/>
          <w:numId w:val="0"/>
        </w:numPr>
        <w:spacing w:line="240" w:lineRule="auto"/>
        <w:jc w:val="center"/>
      </w:pPr>
      <w:r w:rsidRPr="00865724">
        <w:rPr>
          <w:rFonts w:cs="Arial"/>
          <w:noProof/>
        </w:rPr>
        <w:drawing>
          <wp:inline distT="0" distB="0" distL="0" distR="0" wp14:anchorId="0E477898" wp14:editId="66EA0BB9">
            <wp:extent cx="3600000" cy="1773322"/>
            <wp:effectExtent l="0" t="0" r="635" b="0"/>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3600000" cy="1773322"/>
                    </a:xfrm>
                    <a:prstGeom prst="rect">
                      <a:avLst/>
                    </a:prstGeom>
                    <a:noFill/>
                    <a:ln>
                      <a:noFill/>
                    </a:ln>
                  </pic:spPr>
                </pic:pic>
              </a:graphicData>
            </a:graphic>
          </wp:inline>
        </w:drawing>
      </w:r>
    </w:p>
    <w:p w14:paraId="0C4C03F6" w14:textId="274FBE9D" w:rsidR="00F204A7" w:rsidRPr="00865724" w:rsidRDefault="00F204A7" w:rsidP="00D120C4">
      <w:pPr>
        <w:pStyle w:val="a0"/>
        <w:numPr>
          <w:ilvl w:val="0"/>
          <w:numId w:val="0"/>
        </w:numPr>
        <w:spacing w:line="240" w:lineRule="auto"/>
        <w:jc w:val="center"/>
        <w:rPr>
          <w:b/>
          <w:bCs/>
          <w:i/>
          <w:iCs/>
          <w:noProof/>
        </w:rPr>
      </w:pPr>
      <w:r w:rsidRPr="00865724">
        <w:rPr>
          <w:b/>
          <w:bCs/>
          <w:i/>
          <w:iCs/>
        </w:rPr>
        <w:t xml:space="preserve">Figure </w:t>
      </w:r>
      <w:r w:rsidRPr="00865724">
        <w:rPr>
          <w:b/>
          <w:bCs/>
          <w:i/>
          <w:iCs/>
        </w:rPr>
        <w:fldChar w:fldCharType="begin"/>
      </w:r>
      <w:r w:rsidRPr="00865724">
        <w:rPr>
          <w:b/>
          <w:bCs/>
          <w:i/>
          <w:iCs/>
        </w:rPr>
        <w:instrText xml:space="preserve"> STYLEREF 1 \s </w:instrText>
      </w:r>
      <w:r w:rsidRPr="00865724">
        <w:rPr>
          <w:b/>
          <w:bCs/>
          <w:i/>
          <w:iCs/>
        </w:rPr>
        <w:fldChar w:fldCharType="separate"/>
      </w:r>
      <w:r w:rsidRPr="00865724">
        <w:rPr>
          <w:b/>
          <w:bCs/>
          <w:i/>
          <w:iCs/>
          <w:noProof/>
        </w:rPr>
        <w:t>5</w:t>
      </w:r>
      <w:r w:rsidRPr="00865724">
        <w:rPr>
          <w:b/>
          <w:bCs/>
          <w:i/>
          <w:iCs/>
          <w:noProof/>
        </w:rPr>
        <w:fldChar w:fldCharType="end"/>
      </w:r>
      <w:r w:rsidRPr="00865724">
        <w:rPr>
          <w:b/>
          <w:bCs/>
          <w:i/>
          <w:iCs/>
        </w:rPr>
        <w:noBreakHyphen/>
      </w:r>
      <w:r w:rsidRPr="00865724">
        <w:rPr>
          <w:b/>
          <w:bCs/>
          <w:i/>
          <w:iCs/>
        </w:rPr>
        <w:fldChar w:fldCharType="begin"/>
      </w:r>
      <w:r w:rsidRPr="00865724">
        <w:rPr>
          <w:b/>
          <w:bCs/>
          <w:i/>
          <w:iCs/>
        </w:rPr>
        <w:instrText xml:space="preserve"> SEQ Figure \* ARABIC \s 1 </w:instrText>
      </w:r>
      <w:r w:rsidRPr="00865724">
        <w:rPr>
          <w:b/>
          <w:bCs/>
          <w:i/>
          <w:iCs/>
        </w:rPr>
        <w:fldChar w:fldCharType="separate"/>
      </w:r>
      <w:r w:rsidRPr="00865724">
        <w:rPr>
          <w:b/>
          <w:bCs/>
          <w:i/>
          <w:iCs/>
          <w:noProof/>
        </w:rPr>
        <w:t>7</w:t>
      </w:r>
      <w:r w:rsidRPr="00865724">
        <w:rPr>
          <w:b/>
          <w:bCs/>
          <w:i/>
          <w:iCs/>
          <w:noProof/>
        </w:rPr>
        <w:fldChar w:fldCharType="end"/>
      </w:r>
      <w:r w:rsidRPr="00865724">
        <w:rPr>
          <w:b/>
          <w:bCs/>
          <w:i/>
          <w:iCs/>
        </w:rPr>
        <w:t xml:space="preserve"> Desserrer les fixations</w:t>
      </w:r>
    </w:p>
    <w:p w14:paraId="1ABD2337" w14:textId="717971B1" w:rsidR="00535092" w:rsidRPr="00865724" w:rsidRDefault="002A1878">
      <w:pPr>
        <w:pStyle w:val="a0"/>
        <w:numPr>
          <w:ilvl w:val="0"/>
          <w:numId w:val="33"/>
        </w:numPr>
        <w:spacing w:line="240" w:lineRule="auto"/>
        <w:rPr>
          <w:rFonts w:cs="Arial"/>
          <w:lang w:val="fr-FR"/>
        </w:rPr>
      </w:pPr>
      <w:r w:rsidRPr="00865724">
        <w:rPr>
          <w:rFonts w:cs="Arial"/>
          <w:lang w:val="fr-FR"/>
        </w:rPr>
        <w:t>Retirez les écrous hexagonaux (E), les rondelles à ressort (F), les rondelles (G1), les boulon (H) et les rondelles (G2).</w:t>
      </w:r>
    </w:p>
    <w:p w14:paraId="0502159F" w14:textId="19C4D7C5" w:rsidR="00535092" w:rsidRPr="00865724" w:rsidRDefault="00655ED4" w:rsidP="00D120C4">
      <w:pPr>
        <w:spacing w:line="240" w:lineRule="auto"/>
        <w:jc w:val="center"/>
        <w:rPr>
          <w:lang w:val="fr-FR"/>
        </w:rPr>
      </w:pPr>
      <w:r w:rsidRPr="00865724">
        <w:rPr>
          <w:noProof/>
        </w:rPr>
        <w:drawing>
          <wp:inline distT="0" distB="0" distL="0" distR="0" wp14:anchorId="1B6E4D19" wp14:editId="323A0F88">
            <wp:extent cx="3642528" cy="1491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1">
                      <a:extLst>
                        <a:ext uri="{28A0092B-C50C-407E-A947-70E740481C1C}">
                          <a14:useLocalDpi xmlns:a14="http://schemas.microsoft.com/office/drawing/2010/main" val="0"/>
                        </a:ext>
                      </a:extLst>
                    </a:blip>
                    <a:stretch>
                      <a:fillRect/>
                    </a:stretch>
                  </pic:blipFill>
                  <pic:spPr>
                    <a:xfrm>
                      <a:off x="0" y="0"/>
                      <a:ext cx="3642528" cy="1491686"/>
                    </a:xfrm>
                    <a:prstGeom prst="rect">
                      <a:avLst/>
                    </a:prstGeom>
                  </pic:spPr>
                </pic:pic>
              </a:graphicData>
            </a:graphic>
          </wp:inline>
        </w:drawing>
      </w:r>
    </w:p>
    <w:p w14:paraId="1DAF552D" w14:textId="77777777" w:rsidR="00F204A7" w:rsidRPr="00865724" w:rsidRDefault="00F204A7"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t>8 Démonter l'armoire du plateau</w:t>
      </w:r>
    </w:p>
    <w:p w14:paraId="373F49AC" w14:textId="0E7A9058" w:rsidR="00535092" w:rsidRPr="00865724" w:rsidRDefault="003A05CC">
      <w:pPr>
        <w:pStyle w:val="a0"/>
        <w:numPr>
          <w:ilvl w:val="0"/>
          <w:numId w:val="33"/>
        </w:numPr>
        <w:spacing w:line="240" w:lineRule="auto"/>
        <w:rPr>
          <w:rFonts w:cs="Arial"/>
          <w:lang w:val="fr-FR"/>
        </w:rPr>
      </w:pPr>
      <w:r w:rsidRPr="00865724">
        <w:rPr>
          <w:rFonts w:cs="Arial"/>
          <w:lang w:val="fr-FR"/>
        </w:rPr>
        <w:t>Mettez au rebut le plateau.</w:t>
      </w:r>
    </w:p>
    <w:p w14:paraId="7080930E" w14:textId="27A76510" w:rsidR="000812A7" w:rsidRPr="00865724" w:rsidRDefault="003A05CC">
      <w:pPr>
        <w:pStyle w:val="a0"/>
        <w:numPr>
          <w:ilvl w:val="0"/>
          <w:numId w:val="33"/>
        </w:numPr>
        <w:spacing w:line="240" w:lineRule="auto"/>
        <w:rPr>
          <w:rFonts w:cs="Arial"/>
          <w:lang w:val="fr-FR"/>
        </w:rPr>
      </w:pPr>
      <w:r w:rsidRPr="00865724">
        <w:rPr>
          <w:rFonts w:cs="Arial"/>
          <w:lang w:val="fr-FR"/>
        </w:rPr>
        <w:t>Soulevez l'armoire avec l'équipement de levage à 500 mm (19,69") au-dessus de la fondation. Tirez tous les câbles hors de la fondation et guidez les câbles à travers la base de l'armoire.</w:t>
      </w:r>
    </w:p>
    <w:p w14:paraId="1BB26E1A" w14:textId="42166DC2" w:rsidR="00535092" w:rsidRPr="00865724" w:rsidRDefault="003A05CC">
      <w:pPr>
        <w:pStyle w:val="a0"/>
        <w:numPr>
          <w:ilvl w:val="0"/>
          <w:numId w:val="33"/>
        </w:numPr>
        <w:spacing w:line="240" w:lineRule="auto"/>
        <w:rPr>
          <w:rFonts w:cs="Arial"/>
          <w:lang w:val="fr-FR"/>
        </w:rPr>
      </w:pPr>
      <w:r w:rsidRPr="00865724">
        <w:rPr>
          <w:rFonts w:cs="Arial"/>
          <w:lang w:val="fr-FR"/>
        </w:rPr>
        <w:t>Abaissez délicatement l'armoire sur la fondation. Assurez-vous que l'armoire est alignée avec les trous d'installation.</w:t>
      </w:r>
    </w:p>
    <w:p w14:paraId="444A69F1" w14:textId="145D4A29" w:rsidR="00535092" w:rsidRPr="00865724" w:rsidRDefault="00FD6776">
      <w:pPr>
        <w:pStyle w:val="a0"/>
        <w:numPr>
          <w:ilvl w:val="0"/>
          <w:numId w:val="33"/>
        </w:numPr>
        <w:spacing w:line="240" w:lineRule="auto"/>
        <w:rPr>
          <w:rFonts w:cs="Arial"/>
          <w:lang w:val="fr-FR"/>
        </w:rPr>
      </w:pPr>
      <w:r w:rsidRPr="00865724">
        <w:rPr>
          <w:rFonts w:cs="Arial"/>
          <w:lang w:val="fr-FR"/>
        </w:rPr>
        <w:t>Retirez les boulons à œil (M16) en haut de l'armoire et scellez les trous.</w:t>
      </w:r>
    </w:p>
    <w:p w14:paraId="188C906A" w14:textId="77777777" w:rsidR="00535092" w:rsidRPr="00865724" w:rsidRDefault="00535092">
      <w:pPr>
        <w:pStyle w:val="a0"/>
        <w:numPr>
          <w:ilvl w:val="0"/>
          <w:numId w:val="33"/>
        </w:numPr>
        <w:spacing w:line="240" w:lineRule="auto"/>
        <w:rPr>
          <w:rFonts w:cs="Arial"/>
          <w:lang w:val="fr-FR"/>
        </w:rPr>
        <w:sectPr w:rsidR="00535092" w:rsidRPr="00865724" w:rsidSect="00D26989">
          <w:pgSz w:w="8392" w:h="11907"/>
          <w:pgMar w:top="567" w:right="567" w:bottom="567" w:left="567" w:header="0" w:footer="340" w:gutter="0"/>
          <w:cols w:space="720"/>
          <w:docGrid w:linePitch="245"/>
        </w:sectPr>
      </w:pPr>
    </w:p>
    <w:p w14:paraId="6D7BAC74" w14:textId="15B066DE" w:rsidR="00A2464D" w:rsidRPr="00865724" w:rsidRDefault="00FD6776">
      <w:pPr>
        <w:pStyle w:val="a0"/>
        <w:numPr>
          <w:ilvl w:val="0"/>
          <w:numId w:val="33"/>
        </w:numPr>
        <w:spacing w:line="240" w:lineRule="auto"/>
        <w:rPr>
          <w:rFonts w:cs="Arial"/>
          <w:lang w:val="fr-FR"/>
        </w:rPr>
      </w:pPr>
      <w:r w:rsidRPr="00865724">
        <w:rPr>
          <w:rFonts w:cs="Arial"/>
          <w:lang w:val="fr-FR"/>
        </w:rPr>
        <w:lastRenderedPageBreak/>
        <w:t>Serrez les boulons.</w:t>
      </w:r>
    </w:p>
    <w:p w14:paraId="1673CD48" w14:textId="2B6710FE" w:rsidR="00535092" w:rsidRPr="00865724" w:rsidRDefault="003C1E5F" w:rsidP="00D120C4">
      <w:pPr>
        <w:spacing w:line="240" w:lineRule="auto"/>
        <w:jc w:val="center"/>
        <w:rPr>
          <w:lang w:val="fr-FR"/>
        </w:rPr>
      </w:pPr>
      <w:r w:rsidRPr="00865724">
        <w:rPr>
          <w:noProof/>
        </w:rPr>
        <w:drawing>
          <wp:inline distT="0" distB="0" distL="0" distR="0" wp14:anchorId="2C03988C" wp14:editId="20FFF626">
            <wp:extent cx="3960000" cy="1976090"/>
            <wp:effectExtent l="0" t="0" r="2540" b="5715"/>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1976090"/>
                    </a:xfrm>
                    <a:prstGeom prst="rect">
                      <a:avLst/>
                    </a:prstGeom>
                    <a:noFill/>
                    <a:ln w="6350">
                      <a:noFill/>
                    </a:ln>
                  </pic:spPr>
                </pic:pic>
              </a:graphicData>
            </a:graphic>
          </wp:inline>
        </w:drawing>
      </w:r>
    </w:p>
    <w:p w14:paraId="3A0C5A87" w14:textId="77777777" w:rsidR="003C1E5F" w:rsidRPr="00865724" w:rsidRDefault="003C1E5F"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t>9 Serrer les boulons</w:t>
      </w:r>
    </w:p>
    <w:p w14:paraId="374DADAB" w14:textId="77777777" w:rsidR="003C1E5F" w:rsidRPr="00865724" w:rsidRDefault="003C1E5F" w:rsidP="00D120C4">
      <w:pPr>
        <w:spacing w:line="240" w:lineRule="auto"/>
        <w:rPr>
          <w:lang w:val="fr-FR"/>
        </w:rPr>
      </w:pPr>
    </w:p>
    <w:p w14:paraId="27D9BEF9" w14:textId="42A461EE" w:rsidR="003C1E5F" w:rsidRPr="00865724" w:rsidRDefault="003C1E5F" w:rsidP="00D120C4">
      <w:pPr>
        <w:spacing w:line="240" w:lineRule="auto"/>
        <w:rPr>
          <w:lang w:val="fr-FR"/>
        </w:rPr>
        <w:sectPr w:rsidR="003C1E5F" w:rsidRPr="00865724" w:rsidSect="00D26989">
          <w:pgSz w:w="8392" w:h="11907"/>
          <w:pgMar w:top="567" w:right="567" w:bottom="567" w:left="567" w:header="0" w:footer="340" w:gutter="0"/>
          <w:cols w:space="720"/>
          <w:docGrid w:linePitch="245"/>
        </w:sectPr>
      </w:pPr>
    </w:p>
    <w:p w14:paraId="266F3598" w14:textId="0863BBB0" w:rsidR="00535092" w:rsidRPr="00865724" w:rsidRDefault="00FA4013" w:rsidP="00D120C4">
      <w:pPr>
        <w:pStyle w:val="2"/>
        <w:spacing w:before="240" w:line="240" w:lineRule="auto"/>
        <w:rPr>
          <w:rFonts w:cs="Arial"/>
          <w:lang w:val="fr-FR"/>
        </w:rPr>
      </w:pPr>
      <w:bookmarkStart w:id="273" w:name="_Toc120622650"/>
      <w:r w:rsidRPr="00865724">
        <w:rPr>
          <w:lang w:val="fr-FR"/>
        </w:rPr>
        <w:lastRenderedPageBreak/>
        <w:t>Préparation pour l'installation des câbles électriques</w:t>
      </w:r>
      <w:bookmarkEnd w:id="273"/>
    </w:p>
    <w:p w14:paraId="2736AED8" w14:textId="2DF293B9" w:rsidR="00535092" w:rsidRPr="00865724" w:rsidRDefault="00FA4013" w:rsidP="00D120C4">
      <w:pPr>
        <w:pStyle w:val="a1"/>
        <w:spacing w:line="240" w:lineRule="auto"/>
        <w:rPr>
          <w:rFonts w:cs="Arial"/>
          <w:lang w:val="fr-FR"/>
        </w:rPr>
      </w:pPr>
      <w:r w:rsidRPr="00865724">
        <w:rPr>
          <w:lang w:val="fr-FR"/>
        </w:rPr>
        <w:t>Pour préparer l'installation des câbles</w:t>
      </w:r>
    </w:p>
    <w:p w14:paraId="232AEE5D" w14:textId="463E6E42" w:rsidR="00535092" w:rsidRPr="00865724" w:rsidRDefault="00451314">
      <w:pPr>
        <w:pStyle w:val="a0"/>
        <w:numPr>
          <w:ilvl w:val="0"/>
          <w:numId w:val="39"/>
        </w:numPr>
        <w:spacing w:line="240" w:lineRule="auto"/>
        <w:rPr>
          <w:rFonts w:cs="Arial"/>
          <w:lang w:val="fr-FR"/>
        </w:rPr>
      </w:pPr>
      <w:r w:rsidRPr="00865724">
        <w:rPr>
          <w:lang w:val="fr-FR"/>
        </w:rPr>
        <w:t>Réinstallez la plaque passe-câble</w:t>
      </w:r>
      <w:r w:rsidR="004C22A6" w:rsidRPr="00865724">
        <w:rPr>
          <w:rFonts w:cs="Arial"/>
          <w:lang w:val="fr-FR"/>
        </w:rPr>
        <w:t>.</w:t>
      </w:r>
    </w:p>
    <w:p w14:paraId="41073BE1" w14:textId="45A9295E" w:rsidR="00535092" w:rsidRPr="00865724" w:rsidRDefault="003C6F4C" w:rsidP="00D120C4">
      <w:pPr>
        <w:pStyle w:val="NOTE0"/>
        <w:spacing w:line="240" w:lineRule="auto"/>
        <w:rPr>
          <w:rFonts w:cs="Arial"/>
          <w:lang w:val="fr-FR"/>
        </w:rPr>
      </w:pPr>
      <w:r w:rsidRPr="00865724">
        <w:rPr>
          <w:rFonts w:cs="Arial"/>
          <w:noProof/>
        </w:rPr>
        <w:drawing>
          <wp:anchor distT="0" distB="0" distL="114300" distR="114300" simplePos="0" relativeHeight="252383232" behindDoc="0" locked="0" layoutInCell="1" allowOverlap="1" wp14:anchorId="10FECF97" wp14:editId="4F4C5FDD">
            <wp:simplePos x="0" y="0"/>
            <wp:positionH relativeFrom="margin">
              <wp:align>left</wp:align>
            </wp:positionH>
            <wp:positionV relativeFrom="paragraph">
              <wp:posOffset>21590</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4C22A6" w:rsidRPr="00865724">
        <w:rPr>
          <w:rFonts w:cs="Arial"/>
          <w:lang w:val="fr-FR"/>
        </w:rPr>
        <w:t>ATTENTION</w:t>
      </w:r>
    </w:p>
    <w:p w14:paraId="4D90F543" w14:textId="38AE08ED" w:rsidR="00535092" w:rsidRPr="00865724" w:rsidRDefault="00451314" w:rsidP="00D120C4">
      <w:pPr>
        <w:pStyle w:val="NOTE"/>
        <w:spacing w:line="240" w:lineRule="auto"/>
        <w:rPr>
          <w:snapToGrid w:val="0"/>
          <w:lang w:val="fr-FR"/>
        </w:rPr>
      </w:pPr>
      <w:r w:rsidRPr="00865724">
        <w:rPr>
          <w:snapToGrid w:val="0"/>
          <w:lang w:val="fr-FR"/>
        </w:rPr>
        <w:t>Si le passe-câble pour le câble Ethernet n'est pas utilisé, assurez-vous que le passe-câble est fermé et scellé</w:t>
      </w:r>
      <w:r w:rsidR="00E069D3" w:rsidRPr="00865724">
        <w:rPr>
          <w:snapToGrid w:val="0"/>
          <w:lang w:val="fr-FR"/>
        </w:rPr>
        <w:t>.</w:t>
      </w:r>
    </w:p>
    <w:p w14:paraId="0324E50B" w14:textId="21948330" w:rsidR="00535092" w:rsidRPr="00865724" w:rsidRDefault="001F7FF4" w:rsidP="00D120C4">
      <w:pPr>
        <w:pStyle w:val="a0"/>
        <w:numPr>
          <w:ilvl w:val="0"/>
          <w:numId w:val="0"/>
        </w:numPr>
        <w:spacing w:line="240" w:lineRule="auto"/>
        <w:jc w:val="center"/>
        <w:rPr>
          <w:rFonts w:cs="Arial"/>
          <w:lang w:val="fr-FR"/>
        </w:rPr>
      </w:pPr>
      <w:r w:rsidRPr="00865724">
        <w:rPr>
          <w:rFonts w:cs="Arial"/>
          <w:noProof/>
        </w:rPr>
        <w:drawing>
          <wp:inline distT="0" distB="0" distL="0" distR="0" wp14:anchorId="597986A0" wp14:editId="262E9F30">
            <wp:extent cx="3600000" cy="1807147"/>
            <wp:effectExtent l="0" t="0" r="635" b="3175"/>
            <wp:docPr id="482" name="图片 482" descr="C:\Users\A21252\Desktop\On-going\20220421-120kW欧标直流桩\图片\穿线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21252\Desktop\On-going\20220421-120kW欧标直流桩\图片\穿线挡板.png"/>
                    <pic:cNvPicPr>
                      <a:picLocks noChangeAspect="1" noChangeArrowheads="1"/>
                    </pic:cNvPicPr>
                  </pic:nvPicPr>
                  <pic:blipFill>
                    <a:blip r:embed="rId54">
                      <a:grayscl/>
                      <a:extLst>
                        <a:ext uri="{28A0092B-C50C-407E-A947-70E740481C1C}">
                          <a14:useLocalDpi xmlns:a14="http://schemas.microsoft.com/office/drawing/2010/main" val="0"/>
                        </a:ext>
                      </a:extLst>
                    </a:blip>
                    <a:srcRect/>
                    <a:stretch>
                      <a:fillRect/>
                    </a:stretch>
                  </pic:blipFill>
                  <pic:spPr bwMode="auto">
                    <a:xfrm>
                      <a:off x="0" y="0"/>
                      <a:ext cx="3600000" cy="1807147"/>
                    </a:xfrm>
                    <a:prstGeom prst="rect">
                      <a:avLst/>
                    </a:prstGeom>
                    <a:noFill/>
                    <a:ln>
                      <a:noFill/>
                    </a:ln>
                  </pic:spPr>
                </pic:pic>
              </a:graphicData>
            </a:graphic>
          </wp:inline>
        </w:drawing>
      </w:r>
    </w:p>
    <w:p w14:paraId="077186EF" w14:textId="2E9D4ECB" w:rsidR="001F7FF4" w:rsidRPr="00865724" w:rsidRDefault="001F7FF4"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t xml:space="preserve">10 </w:t>
      </w:r>
      <w:r w:rsidR="00451314" w:rsidRPr="00865724">
        <w:t>Guider les câbles à travers la plaque passe-câble</w:t>
      </w:r>
    </w:p>
    <w:p w14:paraId="3A468DD4" w14:textId="2B72E9C3" w:rsidR="00535092" w:rsidRPr="00865724" w:rsidRDefault="00535092" w:rsidP="00D120C4">
      <w:pPr>
        <w:spacing w:line="240" w:lineRule="auto"/>
        <w:rPr>
          <w:lang w:val="fr-FR"/>
        </w:rPr>
      </w:pPr>
    </w:p>
    <w:p w14:paraId="04037528" w14:textId="37FA1483" w:rsidR="00535092" w:rsidRPr="00865724" w:rsidRDefault="00B25860" w:rsidP="00D120C4">
      <w:pPr>
        <w:pStyle w:val="NOTE0"/>
        <w:spacing w:line="240" w:lineRule="auto"/>
        <w:rPr>
          <w:rFonts w:cs="Arial"/>
          <w:lang w:val="fr-FR"/>
        </w:rPr>
      </w:pPr>
      <w:r w:rsidRPr="00865724">
        <w:rPr>
          <w:rFonts w:cs="Arial"/>
          <w:noProof/>
        </w:rPr>
        <w:drawing>
          <wp:anchor distT="0" distB="0" distL="114300" distR="114300" simplePos="0" relativeHeight="252403712" behindDoc="0" locked="0" layoutInCell="1" allowOverlap="1" wp14:anchorId="33E061FB" wp14:editId="4096EAF2">
            <wp:simplePos x="0" y="0"/>
            <wp:positionH relativeFrom="margin">
              <wp:align>left</wp:align>
            </wp:positionH>
            <wp:positionV relativeFrom="paragraph">
              <wp:posOffset>10795</wp:posOffset>
            </wp:positionV>
            <wp:extent cx="163830" cy="14351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E069D3" w:rsidRPr="00865724">
        <w:rPr>
          <w:rFonts w:cs="Arial"/>
          <w:lang w:val="fr-FR"/>
        </w:rPr>
        <w:t>ATTENTION</w:t>
      </w:r>
    </w:p>
    <w:p w14:paraId="13B22273" w14:textId="059FA89A" w:rsidR="00535092" w:rsidRPr="00865724" w:rsidRDefault="00CF7A0E">
      <w:pPr>
        <w:pStyle w:val="NOTE"/>
        <w:numPr>
          <w:ilvl w:val="0"/>
          <w:numId w:val="49"/>
        </w:numPr>
        <w:spacing w:line="240" w:lineRule="auto"/>
        <w:ind w:left="704"/>
        <w:rPr>
          <w:snapToGrid w:val="0"/>
          <w:lang w:val="fr-FR"/>
        </w:rPr>
      </w:pPr>
      <w:r w:rsidRPr="00865724">
        <w:rPr>
          <w:snapToGrid w:val="0"/>
          <w:lang w:val="fr-FR"/>
        </w:rPr>
        <w:t>Si nécessaire, installez le passe-câble sur le câble Ethernet</w:t>
      </w:r>
      <w:r w:rsidR="00CC6D15" w:rsidRPr="00865724">
        <w:rPr>
          <w:snapToGrid w:val="0"/>
          <w:lang w:val="fr-FR"/>
        </w:rPr>
        <w:t>.</w:t>
      </w:r>
    </w:p>
    <w:p w14:paraId="06CE3B28" w14:textId="171C58DF" w:rsidR="00AD22C4" w:rsidRPr="00865724" w:rsidRDefault="00CF7A0E">
      <w:pPr>
        <w:pStyle w:val="NOTE"/>
        <w:numPr>
          <w:ilvl w:val="0"/>
          <w:numId w:val="49"/>
        </w:numPr>
        <w:spacing w:line="240" w:lineRule="auto"/>
        <w:ind w:left="704"/>
        <w:rPr>
          <w:snapToGrid w:val="0"/>
          <w:lang w:val="fr-FR"/>
        </w:rPr>
      </w:pPr>
      <w:r w:rsidRPr="00865724">
        <w:rPr>
          <w:snapToGrid w:val="0"/>
          <w:lang w:val="fr-FR"/>
        </w:rPr>
        <w:t>Le passe-câble (D) est en option</w:t>
      </w:r>
      <w:r w:rsidR="00CC6D15" w:rsidRPr="00865724">
        <w:rPr>
          <w:snapToGrid w:val="0"/>
          <w:lang w:val="fr-FR"/>
        </w:rPr>
        <w:t>.</w:t>
      </w:r>
    </w:p>
    <w:p w14:paraId="1775D551" w14:textId="77777777" w:rsidR="00535092" w:rsidRPr="00865724" w:rsidRDefault="00535092" w:rsidP="00D120C4">
      <w:pPr>
        <w:spacing w:line="240" w:lineRule="auto"/>
        <w:rPr>
          <w:lang w:val="fr-FR"/>
        </w:rPr>
        <w:sectPr w:rsidR="00535092" w:rsidRPr="00865724" w:rsidSect="00D26989">
          <w:footerReference w:type="even" r:id="rId55"/>
          <w:footerReference w:type="default" r:id="rId56"/>
          <w:pgSz w:w="8392" w:h="11907"/>
          <w:pgMar w:top="567" w:right="567" w:bottom="567" w:left="567" w:header="0" w:footer="340" w:gutter="0"/>
          <w:cols w:space="720"/>
          <w:docGrid w:linePitch="245"/>
        </w:sectPr>
      </w:pPr>
      <w:bookmarkStart w:id="274" w:name="5.4_Replace_the_standard_base_with_an_al"/>
      <w:bookmarkStart w:id="275" w:name="_bookmark80"/>
      <w:bookmarkStart w:id="276" w:name="5.5.4_Install_the_cabinet_on_the_foundat"/>
      <w:bookmarkStart w:id="277" w:name="_bookmark88"/>
      <w:bookmarkStart w:id="278" w:name="_Ref102753644"/>
      <w:bookmarkEnd w:id="123"/>
      <w:bookmarkEnd w:id="274"/>
      <w:bookmarkEnd w:id="275"/>
      <w:bookmarkEnd w:id="276"/>
      <w:bookmarkEnd w:id="277"/>
    </w:p>
    <w:p w14:paraId="1884EE31" w14:textId="64E06B08" w:rsidR="00B47419" w:rsidRPr="00865724" w:rsidRDefault="00CC6D15" w:rsidP="00D120C4">
      <w:pPr>
        <w:pStyle w:val="2"/>
        <w:spacing w:before="240" w:line="240" w:lineRule="auto"/>
        <w:rPr>
          <w:rFonts w:cs="Arial"/>
          <w:lang w:val="fr-FR"/>
        </w:rPr>
      </w:pPr>
      <w:bookmarkStart w:id="279" w:name="_Toc120622651"/>
      <w:bookmarkEnd w:id="278"/>
      <w:r w:rsidRPr="00865724">
        <w:rPr>
          <w:rFonts w:cs="Arial"/>
          <w:lang w:val="fr-FR"/>
        </w:rPr>
        <w:lastRenderedPageBreak/>
        <w:t>Câblage électrique</w:t>
      </w:r>
      <w:bookmarkEnd w:id="279"/>
    </w:p>
    <w:p w14:paraId="2E5F4437" w14:textId="5CE69CEF" w:rsidR="00B47419" w:rsidRPr="00865724" w:rsidRDefault="00CC6D15" w:rsidP="00D120C4">
      <w:pPr>
        <w:pStyle w:val="3"/>
        <w:spacing w:before="240" w:line="240" w:lineRule="auto"/>
        <w:ind w:leftChars="1" w:left="708" w:hangingChars="293" w:hanging="706"/>
        <w:rPr>
          <w:lang w:val="fr-FR"/>
        </w:rPr>
      </w:pPr>
      <w:bookmarkStart w:id="280" w:name="5.6.1_Electrical_installation_procedure"/>
      <w:bookmarkStart w:id="281" w:name="_bookmark90"/>
      <w:bookmarkStart w:id="282" w:name="_Toc120622652"/>
      <w:bookmarkEnd w:id="280"/>
      <w:bookmarkEnd w:id="281"/>
      <w:r w:rsidRPr="00865724">
        <w:rPr>
          <w:lang w:val="fr-FR"/>
        </w:rPr>
        <w:t>Connexion du fil PE</w:t>
      </w:r>
      <w:bookmarkEnd w:id="282"/>
    </w:p>
    <w:p w14:paraId="091B58B0" w14:textId="2C124354" w:rsidR="00B47419" w:rsidRPr="00865724" w:rsidRDefault="00190E47" w:rsidP="00D120C4">
      <w:pPr>
        <w:pStyle w:val="a1"/>
        <w:spacing w:line="240" w:lineRule="auto"/>
        <w:rPr>
          <w:rFonts w:cs="Arial"/>
          <w:lang w:val="fr-FR"/>
        </w:rPr>
      </w:pPr>
      <w:r w:rsidRPr="00865724">
        <w:rPr>
          <w:rFonts w:cs="Arial"/>
          <w:lang w:val="fr-FR"/>
        </w:rPr>
        <w:t>Pour connecter le fil PE</w:t>
      </w:r>
    </w:p>
    <w:p w14:paraId="0931189A" w14:textId="48781B0A" w:rsidR="008365C6" w:rsidRPr="00865724" w:rsidRDefault="00190E47">
      <w:pPr>
        <w:pStyle w:val="a0"/>
        <w:numPr>
          <w:ilvl w:val="0"/>
          <w:numId w:val="30"/>
        </w:numPr>
        <w:spacing w:line="240" w:lineRule="auto"/>
        <w:rPr>
          <w:rFonts w:cs="Arial"/>
          <w:lang w:val="fr-FR"/>
        </w:rPr>
      </w:pPr>
      <w:r w:rsidRPr="00865724">
        <w:rPr>
          <w:rFonts w:cs="Arial"/>
          <w:lang w:val="fr-FR"/>
        </w:rPr>
        <w:t>Coupez le fil PE (C) du câble d'alimentation à la longueur correcte pour atteindre la barre PE (B).</w:t>
      </w:r>
    </w:p>
    <w:p w14:paraId="3B89839E" w14:textId="53273FC7" w:rsidR="008365C6" w:rsidRPr="00865724" w:rsidRDefault="00190E47">
      <w:pPr>
        <w:pStyle w:val="a0"/>
        <w:numPr>
          <w:ilvl w:val="0"/>
          <w:numId w:val="30"/>
        </w:numPr>
        <w:spacing w:line="240" w:lineRule="auto"/>
        <w:rPr>
          <w:rFonts w:cs="Arial"/>
          <w:lang w:val="fr-FR"/>
        </w:rPr>
      </w:pPr>
      <w:r w:rsidRPr="00865724">
        <w:rPr>
          <w:rFonts w:cs="Arial"/>
          <w:lang w:val="fr-FR"/>
        </w:rPr>
        <w:t>Utilisez la pince à dénuder pour retirer 20 mm d'isolant à l'extrémité des fils (ou dénudez le fil si nécessaire). Veillez à ce que la longueur du dénudage soit compatible avec la cosse de câble (A).</w:t>
      </w:r>
    </w:p>
    <w:p w14:paraId="6A91F3BC" w14:textId="19020B9E" w:rsidR="008365C6" w:rsidRPr="00865724" w:rsidRDefault="00190E47">
      <w:pPr>
        <w:pStyle w:val="a0"/>
        <w:numPr>
          <w:ilvl w:val="0"/>
          <w:numId w:val="30"/>
        </w:numPr>
        <w:spacing w:line="240" w:lineRule="auto"/>
        <w:rPr>
          <w:rFonts w:cs="Arial"/>
          <w:lang w:val="fr-FR"/>
        </w:rPr>
      </w:pPr>
      <w:r w:rsidRPr="00865724">
        <w:rPr>
          <w:rFonts w:cs="Arial"/>
          <w:lang w:val="fr-FR"/>
        </w:rPr>
        <w:t>Utilisez la pince à sertir pour fixer la cosse de câble à l'extrémité du fil.</w:t>
      </w:r>
    </w:p>
    <w:p w14:paraId="2D63518F" w14:textId="68670685" w:rsidR="008C1584" w:rsidRPr="00865724" w:rsidRDefault="00190E47">
      <w:pPr>
        <w:pStyle w:val="a0"/>
        <w:numPr>
          <w:ilvl w:val="0"/>
          <w:numId w:val="30"/>
        </w:numPr>
        <w:spacing w:line="240" w:lineRule="auto"/>
        <w:rPr>
          <w:rFonts w:cs="Arial"/>
          <w:lang w:val="fr-FR"/>
        </w:rPr>
      </w:pPr>
      <w:r w:rsidRPr="00865724">
        <w:rPr>
          <w:rFonts w:cs="Arial"/>
          <w:lang w:val="fr-FR"/>
        </w:rPr>
        <w:t>Utilisez les attaches (D) pour fixer le fil PE à la barre PE.</w:t>
      </w:r>
    </w:p>
    <w:p w14:paraId="4C20AF43" w14:textId="7D430933" w:rsidR="008365C6" w:rsidRPr="00865724" w:rsidRDefault="00190E47">
      <w:pPr>
        <w:pStyle w:val="a0"/>
        <w:numPr>
          <w:ilvl w:val="0"/>
          <w:numId w:val="30"/>
        </w:numPr>
        <w:spacing w:line="240" w:lineRule="auto"/>
        <w:rPr>
          <w:rFonts w:cs="Arial"/>
          <w:lang w:val="fr-FR"/>
        </w:rPr>
      </w:pPr>
      <w:r w:rsidRPr="00865724">
        <w:rPr>
          <w:rFonts w:cs="Arial"/>
          <w:lang w:val="fr-FR"/>
        </w:rPr>
        <w:t>Serrez les fixations au couple correct.</w:t>
      </w:r>
    </w:p>
    <w:p w14:paraId="521ADFE3" w14:textId="0FC4D5F4" w:rsidR="001A72AE" w:rsidRPr="00865724" w:rsidRDefault="00AD3889" w:rsidP="00D120C4">
      <w:pPr>
        <w:spacing w:line="240" w:lineRule="auto"/>
        <w:jc w:val="center"/>
        <w:rPr>
          <w:b/>
          <w:sz w:val="20"/>
          <w:szCs w:val="20"/>
          <w:lang w:val="fr-FR"/>
        </w:rPr>
      </w:pPr>
      <w:r w:rsidRPr="00865724">
        <w:rPr>
          <w:noProof/>
        </w:rPr>
        <w:drawing>
          <wp:inline distT="0" distB="0" distL="0" distR="0" wp14:anchorId="696CA1FE" wp14:editId="078F80AB">
            <wp:extent cx="1800000" cy="2677146"/>
            <wp:effectExtent l="0" t="0" r="0" b="9525"/>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inline>
        </w:drawing>
      </w:r>
    </w:p>
    <w:p w14:paraId="046F9428" w14:textId="00850CE2" w:rsidR="00AD3889" w:rsidRPr="00865724" w:rsidRDefault="00AD3889" w:rsidP="00D120C4">
      <w:pPr>
        <w:pStyle w:val="FigureTittle"/>
        <w:rPr>
          <w:rFonts w:cs="Arial"/>
          <w:noProof/>
          <w:sz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000447B9" w:rsidRPr="00865724">
        <w:t>11</w:t>
      </w:r>
      <w:r w:rsidRPr="00865724">
        <w:t xml:space="preserve"> Connexion du fil PE</w:t>
      </w:r>
    </w:p>
    <w:p w14:paraId="0884B77E" w14:textId="49F6017C" w:rsidR="0079143F" w:rsidRPr="00865724" w:rsidRDefault="00B25860" w:rsidP="00D120C4">
      <w:pPr>
        <w:pStyle w:val="NOTE0"/>
        <w:spacing w:line="240" w:lineRule="auto"/>
        <w:rPr>
          <w:rFonts w:cs="Arial"/>
          <w:lang w:val="fr-FR"/>
        </w:rPr>
      </w:pPr>
      <w:r w:rsidRPr="00865724">
        <w:rPr>
          <w:rFonts w:cs="Arial"/>
          <w:noProof/>
        </w:rPr>
        <w:drawing>
          <wp:anchor distT="0" distB="0" distL="114300" distR="114300" simplePos="0" relativeHeight="252427264" behindDoc="0" locked="0" layoutInCell="1" allowOverlap="1" wp14:anchorId="58A9082E" wp14:editId="164E2321">
            <wp:simplePos x="0" y="0"/>
            <wp:positionH relativeFrom="margin">
              <wp:align>left</wp:align>
            </wp:positionH>
            <wp:positionV relativeFrom="paragraph">
              <wp:posOffset>31645</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79143F" w:rsidRPr="00865724">
        <w:rPr>
          <w:rFonts w:cs="Arial"/>
          <w:lang w:val="fr-FR"/>
        </w:rPr>
        <w:t>NOTE</w:t>
      </w:r>
    </w:p>
    <w:p w14:paraId="66800768" w14:textId="45AF4545" w:rsidR="0079143F" w:rsidRPr="00865724" w:rsidRDefault="00190E47" w:rsidP="00D120C4">
      <w:pPr>
        <w:pStyle w:val="NOTE"/>
        <w:spacing w:line="240" w:lineRule="auto"/>
        <w:rPr>
          <w:snapToGrid w:val="0"/>
          <w:lang w:val="fr-FR"/>
        </w:rPr>
      </w:pPr>
      <w:r w:rsidRPr="00865724">
        <w:rPr>
          <w:snapToGrid w:val="0"/>
          <w:lang w:val="fr-FR"/>
        </w:rPr>
        <w:t>Nous recommandons un couple de 20,5 ± 2,5 Nm (181,44 ± 22,13 lb-in).</w:t>
      </w:r>
    </w:p>
    <w:p w14:paraId="3BFFF04D" w14:textId="64B2929C" w:rsidR="00AD3889" w:rsidRPr="00865724" w:rsidRDefault="00AD3889" w:rsidP="00D120C4">
      <w:pPr>
        <w:pStyle w:val="FigureTittle"/>
      </w:pPr>
      <w:bookmarkStart w:id="283" w:name="5.6.3_Connect_the_enclosure_to_the_earth"/>
      <w:bookmarkStart w:id="284" w:name="_bookmark92"/>
      <w:bookmarkStart w:id="285" w:name="_Ref102747175"/>
      <w:bookmarkStart w:id="286" w:name="_Ref102833471"/>
      <w:bookmarkEnd w:id="283"/>
      <w:bookmarkEnd w:id="284"/>
      <w:r w:rsidRPr="00865724">
        <w:rPr>
          <w:noProof/>
          <w:lang w:val="en-US"/>
        </w:rPr>
        <w:lastRenderedPageBreak/>
        <w:drawing>
          <wp:inline distT="0" distB="0" distL="0" distR="0" wp14:anchorId="31AF664E" wp14:editId="30F48CF0">
            <wp:extent cx="3960000" cy="2052483"/>
            <wp:effectExtent l="0" t="0" r="2540" b="5080"/>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inline>
        </w:drawing>
      </w:r>
    </w:p>
    <w:p w14:paraId="640690BC" w14:textId="4EB10500" w:rsidR="00AD3889" w:rsidRPr="00865724" w:rsidRDefault="00AD3889"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000447B9" w:rsidRPr="00865724">
        <w:t>12</w:t>
      </w:r>
      <w:r w:rsidRPr="00865724">
        <w:t xml:space="preserve"> Connexion du fil PE</w:t>
      </w:r>
    </w:p>
    <w:p w14:paraId="48500A5E" w14:textId="3F90FF6A" w:rsidR="00B47419" w:rsidRPr="00865724" w:rsidRDefault="00FE7DCB" w:rsidP="00D120C4">
      <w:pPr>
        <w:pStyle w:val="3"/>
        <w:spacing w:before="240" w:line="240" w:lineRule="auto"/>
        <w:ind w:leftChars="1" w:left="708" w:hangingChars="293" w:hanging="706"/>
        <w:rPr>
          <w:lang w:val="fr-FR"/>
        </w:rPr>
      </w:pPr>
      <w:bookmarkStart w:id="287" w:name="_Toc120622653"/>
      <w:bookmarkEnd w:id="285"/>
      <w:bookmarkEnd w:id="286"/>
      <w:r w:rsidRPr="00865724">
        <w:rPr>
          <w:lang w:val="fr-FR"/>
        </w:rPr>
        <w:t>Mise à la terre du boîtier</w:t>
      </w:r>
      <w:bookmarkEnd w:id="287"/>
    </w:p>
    <w:p w14:paraId="421B330C" w14:textId="53B02DA3" w:rsidR="00206197" w:rsidRPr="00865724" w:rsidRDefault="00FE7DCB" w:rsidP="00D120C4">
      <w:pPr>
        <w:pStyle w:val="a1"/>
        <w:spacing w:line="240" w:lineRule="auto"/>
        <w:rPr>
          <w:rFonts w:cs="Arial"/>
          <w:lang w:val="fr-FR"/>
        </w:rPr>
      </w:pPr>
      <w:r w:rsidRPr="00865724">
        <w:rPr>
          <w:rFonts w:cs="Arial"/>
          <w:lang w:val="fr-FR"/>
        </w:rPr>
        <w:t>Pour mettre à la terre le boîtier</w:t>
      </w:r>
    </w:p>
    <w:p w14:paraId="28823059" w14:textId="47D41DD1" w:rsidR="00206197" w:rsidRPr="00865724" w:rsidRDefault="00FE7DCB">
      <w:pPr>
        <w:pStyle w:val="a0"/>
        <w:numPr>
          <w:ilvl w:val="0"/>
          <w:numId w:val="40"/>
        </w:numPr>
        <w:spacing w:line="240" w:lineRule="auto"/>
        <w:rPr>
          <w:rFonts w:cs="Arial"/>
          <w:lang w:val="fr-FR"/>
        </w:rPr>
      </w:pPr>
      <w:r w:rsidRPr="00865724">
        <w:rPr>
          <w:rFonts w:cs="Arial"/>
          <w:lang w:val="fr-FR"/>
        </w:rPr>
        <w:t>Connectez le conducteur de mise à la terre à la broche du boîtier.</w:t>
      </w:r>
    </w:p>
    <w:p w14:paraId="258589C5" w14:textId="12F699F7" w:rsidR="00206197" w:rsidRPr="00865724" w:rsidRDefault="00FE7DCB">
      <w:pPr>
        <w:pStyle w:val="a0"/>
        <w:numPr>
          <w:ilvl w:val="0"/>
          <w:numId w:val="40"/>
        </w:numPr>
        <w:spacing w:line="240" w:lineRule="auto"/>
        <w:rPr>
          <w:rFonts w:cs="Arial"/>
          <w:lang w:val="fr-FR"/>
        </w:rPr>
      </w:pPr>
      <w:r w:rsidRPr="00865724">
        <w:rPr>
          <w:rFonts w:cs="Arial"/>
          <w:lang w:val="fr-FR"/>
        </w:rPr>
        <w:t>Connectez le conducteur de mise à la terre à l'électrode de masse.</w:t>
      </w:r>
    </w:p>
    <w:p w14:paraId="51E8E3D0" w14:textId="197D429E" w:rsidR="00002E5E" w:rsidRPr="00865724" w:rsidRDefault="008946C6" w:rsidP="00D120C4">
      <w:pPr>
        <w:pStyle w:val="EN"/>
        <w:spacing w:line="240" w:lineRule="auto"/>
        <w:jc w:val="center"/>
        <w:rPr>
          <w:rFonts w:eastAsiaTheme="minorEastAsia"/>
          <w:lang w:val="fr-FR"/>
        </w:rPr>
      </w:pPr>
      <w:r w:rsidRPr="00865724">
        <w:rPr>
          <w:noProof/>
        </w:rPr>
        <w:drawing>
          <wp:inline distT="0" distB="0" distL="0" distR="0" wp14:anchorId="75716F7A" wp14:editId="2200099C">
            <wp:extent cx="4072255" cy="2759710"/>
            <wp:effectExtent l="0" t="0" r="4445" b="2540"/>
            <wp:docPr id="479" name="图片 4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示&#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255" cy="2759710"/>
                    </a:xfrm>
                    <a:prstGeom prst="rect">
                      <a:avLst/>
                    </a:prstGeom>
                  </pic:spPr>
                </pic:pic>
              </a:graphicData>
            </a:graphic>
          </wp:inline>
        </w:drawing>
      </w:r>
    </w:p>
    <w:p w14:paraId="3572CC72" w14:textId="67EB7D74" w:rsidR="008946C6" w:rsidRPr="00865724" w:rsidRDefault="008946C6"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000447B9" w:rsidRPr="00865724">
        <w:t>13</w:t>
      </w:r>
      <w:r w:rsidRPr="00865724">
        <w:t xml:space="preserve"> Mise à la terre du boîtier</w:t>
      </w:r>
    </w:p>
    <w:p w14:paraId="4D141361" w14:textId="77777777" w:rsidR="008946C6" w:rsidRPr="00865724" w:rsidRDefault="008946C6" w:rsidP="00D120C4">
      <w:pPr>
        <w:pStyle w:val="EN"/>
        <w:spacing w:line="240" w:lineRule="auto"/>
        <w:rPr>
          <w:rFonts w:eastAsiaTheme="minorEastAsia"/>
          <w:lang w:val="fr-FR"/>
        </w:rPr>
      </w:pPr>
    </w:p>
    <w:p w14:paraId="528B636C" w14:textId="604F6927" w:rsidR="00206197" w:rsidRPr="00865724" w:rsidRDefault="00206197" w:rsidP="00D120C4">
      <w:pPr>
        <w:spacing w:line="240" w:lineRule="auto"/>
        <w:rPr>
          <w:lang w:val="fr-FR"/>
        </w:rPr>
        <w:sectPr w:rsidR="00206197" w:rsidRPr="00865724" w:rsidSect="00D26989">
          <w:pgSz w:w="8392" w:h="11907"/>
          <w:pgMar w:top="567" w:right="567" w:bottom="567" w:left="567" w:header="0" w:footer="340" w:gutter="0"/>
          <w:cols w:space="720"/>
          <w:docGrid w:linePitch="245"/>
        </w:sectPr>
      </w:pPr>
      <w:bookmarkStart w:id="288" w:name="5.6.4_Connect_the_AC_input_wires"/>
      <w:bookmarkStart w:id="289" w:name="_bookmark93"/>
      <w:bookmarkStart w:id="290" w:name="_Ref102747182"/>
      <w:bookmarkEnd w:id="288"/>
      <w:bookmarkEnd w:id="289"/>
    </w:p>
    <w:p w14:paraId="61786BED" w14:textId="500A6A50" w:rsidR="00B47419" w:rsidRPr="00865724" w:rsidRDefault="00043C67" w:rsidP="00D120C4">
      <w:pPr>
        <w:pStyle w:val="3"/>
        <w:spacing w:before="240" w:line="240" w:lineRule="auto"/>
        <w:ind w:leftChars="1" w:left="708" w:hangingChars="293" w:hanging="706"/>
        <w:rPr>
          <w:lang w:val="fr-FR"/>
        </w:rPr>
      </w:pPr>
      <w:bookmarkStart w:id="291" w:name="_Toc120622654"/>
      <w:bookmarkEnd w:id="290"/>
      <w:r w:rsidRPr="00865724">
        <w:rPr>
          <w:lang w:val="fr-FR"/>
        </w:rPr>
        <w:lastRenderedPageBreak/>
        <w:t xml:space="preserve">Connexion des fils d'entrée </w:t>
      </w:r>
      <w:r w:rsidR="00037F54" w:rsidRPr="00865724">
        <w:rPr>
          <w:lang w:val="fr-FR"/>
        </w:rPr>
        <w:t>AC</w:t>
      </w:r>
      <w:bookmarkEnd w:id="291"/>
    </w:p>
    <w:p w14:paraId="5B22BD18" w14:textId="5470301B" w:rsidR="008E6AD1" w:rsidRPr="00865724" w:rsidRDefault="00043C67" w:rsidP="00D120C4">
      <w:pPr>
        <w:pStyle w:val="a1"/>
        <w:spacing w:line="240" w:lineRule="auto"/>
        <w:rPr>
          <w:rFonts w:cs="Arial"/>
          <w:lang w:val="fr-FR"/>
        </w:rPr>
      </w:pPr>
      <w:r w:rsidRPr="00865724">
        <w:rPr>
          <w:rFonts w:cs="Arial"/>
          <w:lang w:val="fr-FR"/>
        </w:rPr>
        <w:t xml:space="preserve">Pour connecter les fils d'entrée </w:t>
      </w:r>
      <w:r w:rsidR="00037F54" w:rsidRPr="00865724">
        <w:rPr>
          <w:rFonts w:cs="Arial"/>
          <w:lang w:val="fr-FR"/>
        </w:rPr>
        <w:t>AC</w:t>
      </w:r>
    </w:p>
    <w:p w14:paraId="54C8A851" w14:textId="045A79BD" w:rsidR="008E6AD1" w:rsidRPr="00865724" w:rsidRDefault="00043C67">
      <w:pPr>
        <w:pStyle w:val="a0"/>
        <w:numPr>
          <w:ilvl w:val="0"/>
          <w:numId w:val="31"/>
        </w:numPr>
        <w:spacing w:line="240" w:lineRule="auto"/>
        <w:rPr>
          <w:rFonts w:cs="Arial"/>
          <w:lang w:val="fr-FR"/>
        </w:rPr>
      </w:pPr>
      <w:r w:rsidRPr="00865724">
        <w:rPr>
          <w:rFonts w:cs="Arial"/>
          <w:lang w:val="fr-FR"/>
        </w:rPr>
        <w:t xml:space="preserve">Coupez les fils N, L1, L2 et L3 à la longueur correcte pour atteindre les connecteurs de la barre de cuivre du fusible </w:t>
      </w:r>
      <w:r w:rsidR="00037F54" w:rsidRPr="00865724">
        <w:rPr>
          <w:rFonts w:cs="Arial"/>
          <w:lang w:val="fr-FR"/>
        </w:rPr>
        <w:t>AC</w:t>
      </w:r>
      <w:r w:rsidRPr="00865724">
        <w:rPr>
          <w:rFonts w:cs="Arial"/>
          <w:lang w:val="fr-FR"/>
        </w:rPr>
        <w:t>.</w:t>
      </w:r>
    </w:p>
    <w:p w14:paraId="30EE0CFC" w14:textId="718E9679" w:rsidR="008E6AD1" w:rsidRPr="00865724" w:rsidRDefault="00043C67">
      <w:pPr>
        <w:pStyle w:val="a0"/>
        <w:numPr>
          <w:ilvl w:val="0"/>
          <w:numId w:val="31"/>
        </w:numPr>
        <w:spacing w:line="240" w:lineRule="auto"/>
        <w:rPr>
          <w:rFonts w:cs="Arial"/>
          <w:lang w:val="fr-FR"/>
        </w:rPr>
      </w:pPr>
      <w:r w:rsidRPr="00865724">
        <w:rPr>
          <w:rFonts w:cs="Arial"/>
          <w:lang w:val="fr-FR"/>
        </w:rPr>
        <w:t>Utilisez la pince à dénuder pour retirer 20 mm d'isolant à l'extrémité des fils (ou dénudez le fil si nécessaire). Veillez à ce que la longueur du dénudage soit compatible avec les cosses de câble.</w:t>
      </w:r>
    </w:p>
    <w:p w14:paraId="3774E60E" w14:textId="1495D21A" w:rsidR="008E6AD1" w:rsidRPr="00865724" w:rsidRDefault="00043C67">
      <w:pPr>
        <w:pStyle w:val="a0"/>
        <w:numPr>
          <w:ilvl w:val="0"/>
          <w:numId w:val="31"/>
        </w:numPr>
        <w:spacing w:line="240" w:lineRule="auto"/>
        <w:rPr>
          <w:rFonts w:cs="Arial"/>
          <w:lang w:val="fr-FR"/>
        </w:rPr>
      </w:pPr>
      <w:r w:rsidRPr="00865724">
        <w:rPr>
          <w:rFonts w:cs="Arial"/>
          <w:lang w:val="fr-FR"/>
        </w:rPr>
        <w:t>Utilisez la pince à sertir pour fixer les cosses de câble à l'extrémité des fils.</w:t>
      </w:r>
    </w:p>
    <w:p w14:paraId="1AAA7E01" w14:textId="7F89874A" w:rsidR="008E6AD1" w:rsidRPr="00865724" w:rsidRDefault="00043C67">
      <w:pPr>
        <w:pStyle w:val="a0"/>
        <w:numPr>
          <w:ilvl w:val="0"/>
          <w:numId w:val="31"/>
        </w:numPr>
        <w:spacing w:line="240" w:lineRule="auto"/>
        <w:rPr>
          <w:rFonts w:cs="Arial"/>
          <w:lang w:val="fr-FR"/>
        </w:rPr>
      </w:pPr>
      <w:r w:rsidRPr="00865724">
        <w:rPr>
          <w:rFonts w:cs="Arial"/>
          <w:lang w:val="fr-FR"/>
        </w:rPr>
        <w:t>Utilisez les attaches pour fixer les fils aux connecteurs :</w:t>
      </w:r>
    </w:p>
    <w:p w14:paraId="19B0BAD1" w14:textId="58C12BAA" w:rsidR="008E6AD1" w:rsidRPr="00865724" w:rsidRDefault="00043C67" w:rsidP="00D120C4">
      <w:pPr>
        <w:pStyle w:val="ItemListinSeq"/>
        <w:spacing w:before="48" w:after="48" w:line="240" w:lineRule="auto"/>
        <w:rPr>
          <w:lang w:val="fr-FR"/>
        </w:rPr>
      </w:pPr>
      <w:r w:rsidRPr="00865724">
        <w:rPr>
          <w:lang w:val="fr-FR"/>
        </w:rPr>
        <w:t>Fil L1 au connecteur A</w:t>
      </w:r>
    </w:p>
    <w:p w14:paraId="2BFB9E39" w14:textId="1C2B1B1A" w:rsidR="008E6AD1" w:rsidRPr="00865724" w:rsidRDefault="00043C67" w:rsidP="00D120C4">
      <w:pPr>
        <w:pStyle w:val="ItemListinSeq"/>
        <w:spacing w:before="48" w:after="48" w:line="240" w:lineRule="auto"/>
        <w:rPr>
          <w:lang w:val="fr-FR"/>
        </w:rPr>
      </w:pPr>
      <w:r w:rsidRPr="00865724">
        <w:rPr>
          <w:lang w:val="fr-FR"/>
        </w:rPr>
        <w:t>Fil L2 au connecteur B</w:t>
      </w:r>
    </w:p>
    <w:p w14:paraId="5E0FD620" w14:textId="1088E6B3" w:rsidR="000409DB" w:rsidRPr="00865724" w:rsidRDefault="00043C67" w:rsidP="00D120C4">
      <w:pPr>
        <w:pStyle w:val="ItemListinSeq"/>
        <w:spacing w:before="48" w:after="48" w:line="240" w:lineRule="auto"/>
        <w:rPr>
          <w:lang w:val="fr-FR"/>
        </w:rPr>
      </w:pPr>
      <w:r w:rsidRPr="00865724">
        <w:rPr>
          <w:lang w:val="fr-FR"/>
        </w:rPr>
        <w:t>Fil L3 au connecteur C</w:t>
      </w:r>
    </w:p>
    <w:p w14:paraId="23B19583" w14:textId="59620DF8" w:rsidR="00AD03F8" w:rsidRPr="00865724" w:rsidRDefault="000409DB" w:rsidP="00D120C4">
      <w:pPr>
        <w:pStyle w:val="ItemListinSeq"/>
        <w:spacing w:before="48" w:after="48" w:line="240" w:lineRule="auto"/>
        <w:rPr>
          <w:lang w:val="fr-FR"/>
        </w:rPr>
      </w:pPr>
      <w:r w:rsidRPr="00865724">
        <w:rPr>
          <w:rFonts w:eastAsiaTheme="minorEastAsia"/>
          <w:lang w:val="fr-FR"/>
        </w:rPr>
        <w:t xml:space="preserve">N </w:t>
      </w:r>
      <w:r w:rsidR="00043C67" w:rsidRPr="00865724">
        <w:rPr>
          <w:lang w:val="fr-FR"/>
        </w:rPr>
        <w:t>au</w:t>
      </w:r>
      <w:r w:rsidR="00AD03F8" w:rsidRPr="00865724">
        <w:rPr>
          <w:lang w:val="fr-FR"/>
        </w:rPr>
        <w:t xml:space="preserve"> connect</w:t>
      </w:r>
      <w:r w:rsidR="00043C67" w:rsidRPr="00865724">
        <w:rPr>
          <w:lang w:val="fr-FR"/>
        </w:rPr>
        <w:t>eu</w:t>
      </w:r>
      <w:r w:rsidR="00AD03F8" w:rsidRPr="00865724">
        <w:rPr>
          <w:lang w:val="fr-FR"/>
        </w:rPr>
        <w:t>r D</w:t>
      </w:r>
    </w:p>
    <w:p w14:paraId="0C1F11D5" w14:textId="21BECB05" w:rsidR="002A5C30" w:rsidRPr="00865724" w:rsidRDefault="002A5C30" w:rsidP="00D120C4">
      <w:pPr>
        <w:pStyle w:val="ItemListinSeq"/>
        <w:numPr>
          <w:ilvl w:val="0"/>
          <w:numId w:val="0"/>
        </w:numPr>
        <w:spacing w:before="48" w:after="48" w:line="240" w:lineRule="auto"/>
        <w:jc w:val="center"/>
        <w:rPr>
          <w:rFonts w:eastAsiaTheme="minorEastAsia"/>
          <w:lang w:val="fr-FR"/>
        </w:rPr>
      </w:pPr>
      <w:r w:rsidRPr="00865724">
        <w:rPr>
          <w:noProof/>
        </w:rPr>
        <w:drawing>
          <wp:inline distT="0" distB="0" distL="0" distR="0" wp14:anchorId="2F7F562F" wp14:editId="705DC89F">
            <wp:extent cx="3960000" cy="2481637"/>
            <wp:effectExtent l="0" t="0" r="2540" b="0"/>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3960000" cy="2481637"/>
                    </a:xfrm>
                    <a:prstGeom prst="rect">
                      <a:avLst/>
                    </a:prstGeom>
                    <a:noFill/>
                    <a:ln>
                      <a:noFill/>
                    </a:ln>
                  </pic:spPr>
                </pic:pic>
              </a:graphicData>
            </a:graphic>
          </wp:inline>
        </w:drawing>
      </w:r>
    </w:p>
    <w:p w14:paraId="5F325BDB" w14:textId="58B95CB3" w:rsidR="002A5C30" w:rsidRPr="00865724" w:rsidRDefault="002A5C30" w:rsidP="00D120C4">
      <w:pPr>
        <w:pStyle w:val="FigureTittle"/>
        <w:rPr>
          <w:rFonts w:cs="Arial"/>
          <w:noProof/>
          <w:sz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000447B9" w:rsidRPr="00865724">
        <w:t>14</w:t>
      </w:r>
      <w:r w:rsidRPr="00865724">
        <w:t xml:space="preserve"> Connexion des fils d'entrée AC</w:t>
      </w:r>
    </w:p>
    <w:p w14:paraId="49061BCC" w14:textId="6D30E075" w:rsidR="008E6AD1" w:rsidRPr="00865724" w:rsidRDefault="00207E9B">
      <w:pPr>
        <w:pStyle w:val="a0"/>
        <w:numPr>
          <w:ilvl w:val="0"/>
          <w:numId w:val="31"/>
        </w:numPr>
        <w:spacing w:line="240" w:lineRule="auto"/>
        <w:rPr>
          <w:rFonts w:cs="Arial"/>
          <w:lang w:val="fr-FR"/>
        </w:rPr>
      </w:pPr>
      <w:r w:rsidRPr="00865724">
        <w:rPr>
          <w:rFonts w:cs="Arial"/>
          <w:lang w:val="fr-FR"/>
        </w:rPr>
        <w:t>Serrez les fixations au couple correct.</w:t>
      </w:r>
    </w:p>
    <w:p w14:paraId="4440A7F1" w14:textId="4EC29F76" w:rsidR="00184E17" w:rsidRPr="00865724" w:rsidRDefault="00B25860" w:rsidP="00D120C4">
      <w:pPr>
        <w:pStyle w:val="NOTE0"/>
        <w:spacing w:line="240" w:lineRule="auto"/>
        <w:rPr>
          <w:rFonts w:cs="Arial"/>
          <w:lang w:val="fr-FR"/>
        </w:rPr>
      </w:pPr>
      <w:r w:rsidRPr="00865724">
        <w:rPr>
          <w:rFonts w:cs="Arial"/>
          <w:noProof/>
        </w:rPr>
        <w:drawing>
          <wp:anchor distT="0" distB="0" distL="114300" distR="114300" simplePos="0" relativeHeight="252518400" behindDoc="0" locked="0" layoutInCell="1" allowOverlap="1" wp14:anchorId="7C400438" wp14:editId="5FB30143">
            <wp:simplePos x="0" y="0"/>
            <wp:positionH relativeFrom="margin">
              <wp:align>left</wp:align>
            </wp:positionH>
            <wp:positionV relativeFrom="paragraph">
              <wp:posOffset>19580</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184E17" w:rsidRPr="00865724">
        <w:rPr>
          <w:rFonts w:cs="Arial"/>
          <w:lang w:val="fr-FR"/>
        </w:rPr>
        <w:t>NOTE</w:t>
      </w:r>
    </w:p>
    <w:p w14:paraId="05C480CE" w14:textId="7ED628DF" w:rsidR="00184E17" w:rsidRPr="00865724" w:rsidRDefault="00207E9B">
      <w:pPr>
        <w:pStyle w:val="NOTE"/>
        <w:numPr>
          <w:ilvl w:val="0"/>
          <w:numId w:val="50"/>
        </w:numPr>
        <w:spacing w:line="240" w:lineRule="auto"/>
        <w:ind w:left="704"/>
        <w:rPr>
          <w:i/>
          <w:lang w:val="fr-FR"/>
        </w:rPr>
      </w:pPr>
      <w:r w:rsidRPr="00865724">
        <w:rPr>
          <w:snapToGrid w:val="0"/>
          <w:lang w:val="fr-FR"/>
        </w:rPr>
        <w:t>Nous recommandons un couple de 20,5 ± 2,5 Nm (181,44 ± 22,13 lb-in).</w:t>
      </w:r>
    </w:p>
    <w:p w14:paraId="7975AF67" w14:textId="468988EF" w:rsidR="00E93887" w:rsidRPr="00865724" w:rsidRDefault="009D4DE6">
      <w:pPr>
        <w:pStyle w:val="NOTE"/>
        <w:numPr>
          <w:ilvl w:val="0"/>
          <w:numId w:val="50"/>
        </w:numPr>
        <w:spacing w:line="240" w:lineRule="auto"/>
        <w:ind w:left="704"/>
        <w:rPr>
          <w:i/>
          <w:lang w:val="fr-FR"/>
        </w:rPr>
      </w:pPr>
      <w:r w:rsidRPr="00865724">
        <w:rPr>
          <w:lang w:val="fr-FR"/>
        </w:rPr>
        <w:t xml:space="preserve">La relaxation requise pour le câble d'entrée </w:t>
      </w:r>
      <w:r w:rsidR="00037F54" w:rsidRPr="00865724">
        <w:rPr>
          <w:lang w:val="fr-FR"/>
        </w:rPr>
        <w:t>AC</w:t>
      </w:r>
      <w:r w:rsidRPr="00865724">
        <w:rPr>
          <w:lang w:val="fr-FR"/>
        </w:rPr>
        <w:t xml:space="preserve"> (mesuré à partir du haut de la fondation) est de 600 mm (23,62").</w:t>
      </w:r>
    </w:p>
    <w:p w14:paraId="7A5ED9DB" w14:textId="34FD4950" w:rsidR="008E6AD1" w:rsidRPr="00865724" w:rsidRDefault="009D4DE6">
      <w:pPr>
        <w:pStyle w:val="a0"/>
        <w:numPr>
          <w:ilvl w:val="0"/>
          <w:numId w:val="31"/>
        </w:numPr>
        <w:spacing w:line="240" w:lineRule="auto"/>
        <w:rPr>
          <w:rFonts w:cs="Arial"/>
          <w:lang w:val="fr-FR"/>
        </w:rPr>
      </w:pPr>
      <w:r w:rsidRPr="00865724">
        <w:rPr>
          <w:rFonts w:cs="Arial"/>
          <w:lang w:val="fr-FR"/>
        </w:rPr>
        <w:t>Utilisez des attaches de câble pour regrouper les fils à deux ou trois endroits.</w:t>
      </w:r>
    </w:p>
    <w:p w14:paraId="23D893CE" w14:textId="17151108" w:rsidR="008E6AD1" w:rsidRPr="00865724" w:rsidRDefault="009D4DE6">
      <w:pPr>
        <w:pStyle w:val="a0"/>
        <w:numPr>
          <w:ilvl w:val="0"/>
          <w:numId w:val="31"/>
        </w:numPr>
        <w:spacing w:line="240" w:lineRule="auto"/>
        <w:rPr>
          <w:rFonts w:cs="Arial"/>
          <w:lang w:val="fr-FR"/>
        </w:rPr>
      </w:pPr>
      <w:r w:rsidRPr="00865724">
        <w:rPr>
          <w:rFonts w:cs="Arial"/>
          <w:lang w:val="fr-FR"/>
        </w:rPr>
        <w:t>Si l'ouverture du conduit n'a pas été scellée pendant la préparation du site, scellez-la à l'aide d'un joint pour conduit.</w:t>
      </w:r>
    </w:p>
    <w:p w14:paraId="4098098F" w14:textId="55933A4F" w:rsidR="00206197" w:rsidRPr="00865724" w:rsidRDefault="000447B9" w:rsidP="00D120C4">
      <w:pPr>
        <w:spacing w:line="240" w:lineRule="auto"/>
        <w:ind w:left="0"/>
        <w:rPr>
          <w:lang w:val="fr-FR"/>
        </w:rPr>
      </w:pPr>
      <w:bookmarkStart w:id="292" w:name="_Ref102747191"/>
      <w:bookmarkStart w:id="293" w:name="_Toc102658002"/>
      <w:bookmarkStart w:id="294" w:name="_Ref102753151"/>
      <w:bookmarkStart w:id="295" w:name="_Ref101960726"/>
      <w:r w:rsidRPr="00865724">
        <w:rPr>
          <w:lang w:val="fr-FR"/>
        </w:rPr>
        <w:lastRenderedPageBreak/>
        <w:t>Si nécessaire, connectez deux fils d'entrée AC du même type à chaque connecteur comme indiqué ci-dessous :</w:t>
      </w:r>
    </w:p>
    <w:p w14:paraId="0C30C05E" w14:textId="5A261245" w:rsidR="000447B9" w:rsidRPr="00865724" w:rsidRDefault="000447B9" w:rsidP="00D120C4">
      <w:pPr>
        <w:spacing w:line="240" w:lineRule="auto"/>
        <w:ind w:left="0"/>
        <w:jc w:val="center"/>
        <w:rPr>
          <w:lang w:val="fr-FR"/>
        </w:rPr>
      </w:pPr>
      <w:r w:rsidRPr="00865724">
        <w:rPr>
          <w:noProof/>
          <w:color w:val="FF0000"/>
        </w:rPr>
        <w:drawing>
          <wp:inline distT="0" distB="0" distL="0" distR="0" wp14:anchorId="0C477E7D" wp14:editId="309551B3">
            <wp:extent cx="3130905" cy="2265138"/>
            <wp:effectExtent l="0" t="0" r="0" b="190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0197D9B5" w14:textId="731A3C68" w:rsidR="000447B9" w:rsidRPr="00865724" w:rsidRDefault="000447B9" w:rsidP="00D120C4">
      <w:pPr>
        <w:spacing w:line="240" w:lineRule="auto"/>
        <w:ind w:left="0"/>
        <w:jc w:val="center"/>
        <w:rPr>
          <w:b/>
          <w:bCs/>
          <w:i/>
          <w:iCs/>
          <w:lang w:val="fr-FR"/>
        </w:rPr>
      </w:pPr>
      <w:r w:rsidRPr="00865724">
        <w:rPr>
          <w:b/>
          <w:bCs/>
          <w:i/>
          <w:iCs/>
          <w:lang w:val="fr-FR"/>
        </w:rPr>
        <w:t xml:space="preserve">Figure </w:t>
      </w:r>
      <w:r w:rsidRPr="00865724">
        <w:rPr>
          <w:b/>
          <w:bCs/>
          <w:i/>
          <w:iCs/>
        </w:rPr>
        <w:fldChar w:fldCharType="begin"/>
      </w:r>
      <w:r w:rsidRPr="00865724">
        <w:rPr>
          <w:b/>
          <w:bCs/>
          <w:i/>
          <w:iCs/>
          <w:lang w:val="fr-FR"/>
        </w:rPr>
        <w:instrText xml:space="preserve"> STYLEREF 1 \s </w:instrText>
      </w:r>
      <w:r w:rsidRPr="00865724">
        <w:rPr>
          <w:b/>
          <w:bCs/>
          <w:i/>
          <w:iCs/>
        </w:rPr>
        <w:fldChar w:fldCharType="separate"/>
      </w:r>
      <w:r w:rsidRPr="00865724">
        <w:rPr>
          <w:b/>
          <w:bCs/>
          <w:i/>
          <w:iCs/>
          <w:noProof/>
          <w:lang w:val="fr-FR"/>
        </w:rPr>
        <w:t>5</w:t>
      </w:r>
      <w:r w:rsidRPr="00865724">
        <w:rPr>
          <w:b/>
          <w:bCs/>
          <w:i/>
          <w:iCs/>
        </w:rPr>
        <w:fldChar w:fldCharType="end"/>
      </w:r>
      <w:r w:rsidRPr="00865724">
        <w:rPr>
          <w:b/>
          <w:bCs/>
          <w:i/>
          <w:iCs/>
          <w:lang w:val="fr-FR"/>
        </w:rPr>
        <w:noBreakHyphen/>
      </w:r>
      <w:r w:rsidRPr="00865724">
        <w:rPr>
          <w:b/>
          <w:bCs/>
          <w:i/>
          <w:iCs/>
        </w:rPr>
        <w:fldChar w:fldCharType="begin"/>
      </w:r>
      <w:r w:rsidRPr="00865724">
        <w:rPr>
          <w:b/>
          <w:bCs/>
          <w:i/>
          <w:iCs/>
          <w:lang w:val="fr-FR"/>
        </w:rPr>
        <w:instrText xml:space="preserve"> SEQ Figure \* ARABIC \s 1 </w:instrText>
      </w:r>
      <w:r w:rsidRPr="00865724">
        <w:rPr>
          <w:b/>
          <w:bCs/>
          <w:i/>
          <w:iCs/>
        </w:rPr>
        <w:fldChar w:fldCharType="separate"/>
      </w:r>
      <w:r w:rsidRPr="00865724">
        <w:rPr>
          <w:b/>
          <w:bCs/>
          <w:i/>
          <w:iCs/>
          <w:noProof/>
          <w:lang w:val="fr-FR"/>
        </w:rPr>
        <w:t>15</w:t>
      </w:r>
      <w:r w:rsidRPr="00865724">
        <w:rPr>
          <w:b/>
          <w:bCs/>
          <w:i/>
          <w:iCs/>
        </w:rPr>
        <w:fldChar w:fldCharType="end"/>
      </w:r>
      <w:r w:rsidRPr="00865724">
        <w:rPr>
          <w:b/>
          <w:bCs/>
          <w:i/>
          <w:iCs/>
          <w:lang w:val="fr-FR"/>
        </w:rPr>
        <w:t xml:space="preserve"> Connexion des deux fils d'entrée AC</w:t>
      </w:r>
    </w:p>
    <w:p w14:paraId="10691F85" w14:textId="3A6B4738" w:rsidR="000447B9" w:rsidRPr="00865724" w:rsidRDefault="000447B9" w:rsidP="00D120C4">
      <w:pPr>
        <w:spacing w:line="240" w:lineRule="auto"/>
        <w:ind w:left="0"/>
        <w:rPr>
          <w:lang w:val="fr-FR"/>
        </w:rPr>
        <w:sectPr w:rsidR="000447B9" w:rsidRPr="00865724" w:rsidSect="00D26989">
          <w:pgSz w:w="8392" w:h="11907"/>
          <w:pgMar w:top="567" w:right="567" w:bottom="567" w:left="567" w:header="0" w:footer="340" w:gutter="0"/>
          <w:cols w:space="720"/>
          <w:docGrid w:linePitch="245"/>
        </w:sectPr>
      </w:pPr>
    </w:p>
    <w:p w14:paraId="5EB741C6" w14:textId="7C622FA4" w:rsidR="00CC5537" w:rsidRPr="00865724" w:rsidRDefault="009D4DE6" w:rsidP="00D120C4">
      <w:pPr>
        <w:pStyle w:val="3"/>
        <w:spacing w:before="240" w:line="240" w:lineRule="auto"/>
        <w:ind w:left="720"/>
        <w:rPr>
          <w:lang w:val="fr-FR"/>
        </w:rPr>
      </w:pPr>
      <w:bookmarkStart w:id="296" w:name="_Toc120622655"/>
      <w:bookmarkEnd w:id="292"/>
      <w:r w:rsidRPr="00865724">
        <w:rPr>
          <w:lang w:val="fr-FR"/>
        </w:rPr>
        <w:lastRenderedPageBreak/>
        <w:t>Connexion du câble Ethernet</w:t>
      </w:r>
      <w:bookmarkEnd w:id="296"/>
    </w:p>
    <w:p w14:paraId="37632BFC" w14:textId="1C936A9C" w:rsidR="00CC5537" w:rsidRPr="00865724" w:rsidRDefault="009D4DE6" w:rsidP="00D120C4">
      <w:pPr>
        <w:pStyle w:val="EN"/>
        <w:spacing w:line="240" w:lineRule="auto"/>
        <w:rPr>
          <w:lang w:val="fr-FR"/>
        </w:rPr>
      </w:pPr>
      <w:r w:rsidRPr="00865724">
        <w:rPr>
          <w:lang w:val="fr-FR"/>
        </w:rPr>
        <w:t>Connectez le câble Ethernet à l'un des ports RJ45.</w:t>
      </w:r>
    </w:p>
    <w:p w14:paraId="05C515CB" w14:textId="4262999E" w:rsidR="00ED4F64" w:rsidRPr="00865724" w:rsidRDefault="00ED4F64" w:rsidP="00D120C4">
      <w:pPr>
        <w:pStyle w:val="FigureTittle"/>
      </w:pPr>
      <w:r w:rsidRPr="00865724">
        <w:rPr>
          <w:noProof/>
          <w:lang w:val="en-US"/>
        </w:rPr>
        <w:drawing>
          <wp:inline distT="0" distB="0" distL="0" distR="0" wp14:anchorId="40A47B0B" wp14:editId="2B75320D">
            <wp:extent cx="4309110" cy="3219450"/>
            <wp:effectExtent l="0" t="0" r="0" b="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309110" cy="3219450"/>
                    </a:xfrm>
                    <a:prstGeom prst="rect">
                      <a:avLst/>
                    </a:prstGeom>
                  </pic:spPr>
                </pic:pic>
              </a:graphicData>
            </a:graphic>
          </wp:inline>
        </w:drawing>
      </w:r>
    </w:p>
    <w:p w14:paraId="49262B1A" w14:textId="140B809D" w:rsidR="00CC5537" w:rsidRPr="00865724" w:rsidRDefault="00CC5537"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00A71ED2" w:rsidRPr="00865724">
        <w:rPr>
          <w:noProof/>
        </w:rPr>
        <w:t>5</w:t>
      </w:r>
      <w:r w:rsidRPr="00865724">
        <w:rPr>
          <w:noProof/>
        </w:rPr>
        <w:fldChar w:fldCharType="end"/>
      </w:r>
      <w:r w:rsidR="000B2DCA" w:rsidRPr="00865724">
        <w:noBreakHyphen/>
      </w:r>
      <w:r w:rsidR="00C00CFF" w:rsidRPr="00865724">
        <w:t>16</w:t>
      </w:r>
      <w:r w:rsidRPr="00865724">
        <w:t xml:space="preserve"> </w:t>
      </w:r>
      <w:r w:rsidR="009D4DE6" w:rsidRPr="00865724">
        <w:t>Connexion du câble Ethernet</w:t>
      </w:r>
    </w:p>
    <w:p w14:paraId="1FC9E8DF" w14:textId="02FB9274" w:rsidR="001144F4" w:rsidRPr="00865724" w:rsidRDefault="001144F4" w:rsidP="00D120C4">
      <w:pPr>
        <w:pStyle w:val="FigureTittle"/>
      </w:pPr>
    </w:p>
    <w:p w14:paraId="4BC23E58" w14:textId="77777777" w:rsidR="00C5009C" w:rsidRPr="00865724" w:rsidRDefault="00C5009C" w:rsidP="00D120C4">
      <w:pPr>
        <w:pStyle w:val="3"/>
        <w:spacing w:before="240" w:line="240" w:lineRule="auto"/>
        <w:ind w:left="720"/>
        <w:rPr>
          <w:lang w:val="fr-FR"/>
        </w:rPr>
      </w:pPr>
      <w:bookmarkStart w:id="297" w:name="_Toc120622656"/>
      <w:r w:rsidRPr="00865724">
        <w:rPr>
          <w:lang w:val="fr-FR"/>
        </w:rPr>
        <w:t>Installation de la carte SIM</w:t>
      </w:r>
      <w:bookmarkEnd w:id="297"/>
    </w:p>
    <w:p w14:paraId="75DE8A09" w14:textId="77777777" w:rsidR="00C5009C" w:rsidRPr="00865724" w:rsidRDefault="00C5009C">
      <w:pPr>
        <w:pStyle w:val="ad"/>
        <w:numPr>
          <w:ilvl w:val="0"/>
          <w:numId w:val="57"/>
        </w:numPr>
        <w:spacing w:line="240" w:lineRule="auto"/>
        <w:rPr>
          <w:color w:val="FF0000"/>
          <w:lang w:val="fr-FR"/>
        </w:rPr>
      </w:pPr>
      <w:r w:rsidRPr="00865724">
        <w:rPr>
          <w:lang w:val="fr-FR"/>
        </w:rPr>
        <w:t>Appuyez sur le bouton (A) pour éjecter le plateau de la carte SIM.</w:t>
      </w:r>
    </w:p>
    <w:p w14:paraId="756273D4" w14:textId="77777777" w:rsidR="00C5009C" w:rsidRPr="00865724" w:rsidRDefault="00C5009C">
      <w:pPr>
        <w:pStyle w:val="ad"/>
        <w:numPr>
          <w:ilvl w:val="0"/>
          <w:numId w:val="57"/>
        </w:numPr>
        <w:spacing w:line="240" w:lineRule="auto"/>
        <w:rPr>
          <w:color w:val="FF0000"/>
          <w:lang w:val="fr-FR"/>
        </w:rPr>
      </w:pPr>
      <w:r w:rsidRPr="00865724">
        <w:rPr>
          <w:lang w:val="fr-FR"/>
        </w:rPr>
        <w:t>Insérez la carte SIM dans le plateau. Assurez-vous que la carte est placée correctement.</w:t>
      </w:r>
    </w:p>
    <w:p w14:paraId="5D026FE5" w14:textId="77777777" w:rsidR="00C5009C" w:rsidRPr="00865724" w:rsidRDefault="00C5009C">
      <w:pPr>
        <w:pStyle w:val="ad"/>
        <w:numPr>
          <w:ilvl w:val="0"/>
          <w:numId w:val="57"/>
        </w:numPr>
        <w:spacing w:line="240" w:lineRule="auto"/>
        <w:rPr>
          <w:lang w:val="fr-FR"/>
        </w:rPr>
      </w:pPr>
      <w:r w:rsidRPr="00865724">
        <w:rPr>
          <w:lang w:val="fr-FR"/>
        </w:rPr>
        <w:t>Poussez le plateau de carte dans la fente.</w:t>
      </w:r>
    </w:p>
    <w:p w14:paraId="54B060CA" w14:textId="23C16E36" w:rsidR="008A73C9" w:rsidRPr="00865724" w:rsidRDefault="00C5009C" w:rsidP="00D120C4">
      <w:pPr>
        <w:spacing w:line="240" w:lineRule="auto"/>
        <w:jc w:val="center"/>
        <w:rPr>
          <w:lang w:val="fr-FR"/>
        </w:rPr>
      </w:pPr>
      <w:r w:rsidRPr="00865724">
        <w:rPr>
          <w:rFonts w:hint="eastAsia"/>
          <w:noProof/>
          <w:color w:val="FF0000"/>
        </w:rPr>
        <w:lastRenderedPageBreak/>
        <w:drawing>
          <wp:inline distT="0" distB="0" distL="0" distR="0" wp14:anchorId="551DCA54" wp14:editId="72E7D7BF">
            <wp:extent cx="4029813" cy="3886069"/>
            <wp:effectExtent l="0" t="0" r="8890" b="635"/>
            <wp:docPr id="502" name="图片 50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4EADD10D" w14:textId="610DC6AA" w:rsidR="00C5009C" w:rsidRPr="00865724" w:rsidRDefault="00C5009C" w:rsidP="00D120C4">
      <w:pPr>
        <w:spacing w:line="240" w:lineRule="auto"/>
        <w:ind w:left="0"/>
        <w:jc w:val="center"/>
        <w:rPr>
          <w:b/>
          <w:bCs/>
          <w:i/>
          <w:iCs/>
          <w:lang w:val="fr-FR"/>
        </w:rPr>
      </w:pPr>
      <w:r w:rsidRPr="00865724">
        <w:rPr>
          <w:b/>
          <w:bCs/>
          <w:i/>
          <w:iCs/>
          <w:lang w:val="fr-FR"/>
        </w:rPr>
        <w:t xml:space="preserve">Figure </w:t>
      </w:r>
      <w:r w:rsidRPr="00865724">
        <w:rPr>
          <w:b/>
          <w:bCs/>
          <w:i/>
          <w:iCs/>
        </w:rPr>
        <w:fldChar w:fldCharType="begin"/>
      </w:r>
      <w:r w:rsidRPr="00865724">
        <w:rPr>
          <w:b/>
          <w:bCs/>
          <w:i/>
          <w:iCs/>
          <w:lang w:val="fr-FR"/>
        </w:rPr>
        <w:instrText xml:space="preserve"> STYLEREF 1 \s </w:instrText>
      </w:r>
      <w:r w:rsidRPr="00865724">
        <w:rPr>
          <w:b/>
          <w:bCs/>
          <w:i/>
          <w:iCs/>
        </w:rPr>
        <w:fldChar w:fldCharType="separate"/>
      </w:r>
      <w:r w:rsidRPr="00865724">
        <w:rPr>
          <w:b/>
          <w:bCs/>
          <w:i/>
          <w:iCs/>
          <w:noProof/>
          <w:lang w:val="fr-FR"/>
        </w:rPr>
        <w:t>5</w:t>
      </w:r>
      <w:r w:rsidRPr="00865724">
        <w:rPr>
          <w:b/>
          <w:bCs/>
          <w:i/>
          <w:iCs/>
        </w:rPr>
        <w:fldChar w:fldCharType="end"/>
      </w:r>
      <w:r w:rsidRPr="00865724">
        <w:rPr>
          <w:b/>
          <w:bCs/>
          <w:i/>
          <w:iCs/>
          <w:lang w:val="fr-FR"/>
        </w:rPr>
        <w:noBreakHyphen/>
      </w:r>
      <w:r w:rsidRPr="00865724">
        <w:rPr>
          <w:b/>
          <w:bCs/>
          <w:i/>
          <w:iCs/>
        </w:rPr>
        <w:fldChar w:fldCharType="begin"/>
      </w:r>
      <w:r w:rsidRPr="00865724">
        <w:rPr>
          <w:b/>
          <w:bCs/>
          <w:i/>
          <w:iCs/>
          <w:lang w:val="fr-FR"/>
        </w:rPr>
        <w:instrText xml:space="preserve"> SEQ Figure \* ARABIC \s 1 </w:instrText>
      </w:r>
      <w:r w:rsidRPr="00865724">
        <w:rPr>
          <w:b/>
          <w:bCs/>
          <w:i/>
          <w:iCs/>
        </w:rPr>
        <w:fldChar w:fldCharType="separate"/>
      </w:r>
      <w:r w:rsidRPr="00865724">
        <w:rPr>
          <w:b/>
          <w:bCs/>
          <w:i/>
          <w:iCs/>
          <w:noProof/>
          <w:lang w:val="fr-FR"/>
        </w:rPr>
        <w:t>17</w:t>
      </w:r>
      <w:r w:rsidRPr="00865724">
        <w:rPr>
          <w:b/>
          <w:bCs/>
          <w:i/>
          <w:iCs/>
        </w:rPr>
        <w:fldChar w:fldCharType="end"/>
      </w:r>
      <w:r w:rsidRPr="00865724">
        <w:rPr>
          <w:b/>
          <w:bCs/>
          <w:i/>
          <w:iCs/>
          <w:lang w:val="fr-FR"/>
        </w:rPr>
        <w:t xml:space="preserve"> Installation de la carte SIM</w:t>
      </w:r>
    </w:p>
    <w:p w14:paraId="059C870B" w14:textId="38536BAC" w:rsidR="00CC5537" w:rsidRPr="00865724" w:rsidRDefault="00CC5537" w:rsidP="00D120C4">
      <w:pPr>
        <w:spacing w:line="240" w:lineRule="auto"/>
        <w:rPr>
          <w:lang w:val="fr-FR"/>
        </w:rPr>
        <w:sectPr w:rsidR="00CC5537" w:rsidRPr="00865724" w:rsidSect="00D26989">
          <w:pgSz w:w="8392" w:h="11907"/>
          <w:pgMar w:top="567" w:right="567" w:bottom="567" w:left="567" w:header="0" w:footer="340" w:gutter="0"/>
          <w:cols w:space="720"/>
          <w:docGrid w:linePitch="245"/>
        </w:sectPr>
      </w:pPr>
    </w:p>
    <w:p w14:paraId="5B0F61C4" w14:textId="3967D53C" w:rsidR="00313061" w:rsidRPr="00865724" w:rsidRDefault="00D223E5" w:rsidP="00D120C4">
      <w:pPr>
        <w:pStyle w:val="2"/>
        <w:spacing w:before="240" w:line="240" w:lineRule="auto"/>
        <w:rPr>
          <w:rFonts w:cs="Arial"/>
          <w:lang w:val="fr-FR"/>
        </w:rPr>
      </w:pPr>
      <w:bookmarkStart w:id="298" w:name="_Toc120622657"/>
      <w:bookmarkEnd w:id="293"/>
      <w:r w:rsidRPr="00865724">
        <w:rPr>
          <w:rFonts w:cs="Arial"/>
          <w:lang w:val="fr-FR"/>
        </w:rPr>
        <w:lastRenderedPageBreak/>
        <w:t>Installation des modules de charge</w:t>
      </w:r>
      <w:bookmarkEnd w:id="298"/>
    </w:p>
    <w:p w14:paraId="1BEC6904" w14:textId="5F6C1F02" w:rsidR="00ED4F64" w:rsidRPr="00865724" w:rsidRDefault="00D223E5" w:rsidP="00D120C4">
      <w:pPr>
        <w:pStyle w:val="a1"/>
        <w:spacing w:line="240" w:lineRule="auto"/>
        <w:rPr>
          <w:rFonts w:cs="Arial"/>
          <w:lang w:val="fr-FR"/>
        </w:rPr>
      </w:pPr>
      <w:r w:rsidRPr="00865724">
        <w:rPr>
          <w:rFonts w:cs="Arial"/>
          <w:lang w:val="fr-FR"/>
        </w:rPr>
        <w:t>Pour installer les modules de charge</w:t>
      </w:r>
    </w:p>
    <w:p w14:paraId="51EE831E" w14:textId="07E04EE3" w:rsidR="00326494" w:rsidRPr="00865724" w:rsidRDefault="00326494" w:rsidP="00D120C4">
      <w:pPr>
        <w:pStyle w:val="a1"/>
        <w:numPr>
          <w:ilvl w:val="0"/>
          <w:numId w:val="0"/>
        </w:numPr>
        <w:spacing w:line="240" w:lineRule="auto"/>
        <w:ind w:left="641" w:hanging="357"/>
        <w:jc w:val="center"/>
        <w:rPr>
          <w:rFonts w:cs="Arial"/>
          <w:lang w:val="fr-FR"/>
        </w:rPr>
      </w:pPr>
      <w:bookmarkStart w:id="299" w:name="_Toc106900427"/>
      <w:bookmarkStart w:id="300" w:name="_Toc106983299"/>
      <w:r w:rsidRPr="00865724">
        <w:rPr>
          <w:rFonts w:cs="Arial"/>
          <w:noProof/>
        </w:rPr>
        <w:drawing>
          <wp:inline distT="0" distB="0" distL="0" distR="0" wp14:anchorId="29EF8970" wp14:editId="24542468">
            <wp:extent cx="3332667" cy="3698543"/>
            <wp:effectExtent l="0" t="0" r="1270" b="0"/>
            <wp:docPr id="499" name="图片 49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示, 工程绘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2667" cy="3698543"/>
                    </a:xfrm>
                    <a:prstGeom prst="rect">
                      <a:avLst/>
                    </a:prstGeom>
                  </pic:spPr>
                </pic:pic>
              </a:graphicData>
            </a:graphic>
          </wp:inline>
        </w:drawing>
      </w:r>
      <w:bookmarkEnd w:id="299"/>
      <w:bookmarkEnd w:id="300"/>
    </w:p>
    <w:p w14:paraId="433F0A32" w14:textId="0E081F2C" w:rsidR="00326494" w:rsidRPr="00865724" w:rsidRDefault="00326494" w:rsidP="00D120C4">
      <w:pPr>
        <w:pStyle w:val="a1"/>
        <w:numPr>
          <w:ilvl w:val="0"/>
          <w:numId w:val="0"/>
        </w:numPr>
        <w:spacing w:line="240" w:lineRule="auto"/>
        <w:ind w:left="641" w:hanging="357"/>
        <w:jc w:val="center"/>
        <w:rPr>
          <w:rFonts w:cs="Arial"/>
          <w:i/>
          <w:iCs/>
          <w:lang w:val="fr-FR"/>
        </w:rPr>
      </w:pPr>
      <w:r w:rsidRPr="00865724">
        <w:rPr>
          <w:rFonts w:cs="Arial"/>
          <w:i/>
          <w:iCs/>
          <w:lang w:val="fr-FR"/>
        </w:rPr>
        <w:t xml:space="preserve">Figure </w:t>
      </w:r>
      <w:r w:rsidRPr="00865724">
        <w:rPr>
          <w:rFonts w:cs="Arial"/>
          <w:i/>
          <w:iCs/>
        </w:rPr>
        <w:fldChar w:fldCharType="begin"/>
      </w:r>
      <w:r w:rsidRPr="00865724">
        <w:rPr>
          <w:rFonts w:cs="Arial"/>
          <w:i/>
          <w:iCs/>
          <w:lang w:val="fr-FR"/>
        </w:rPr>
        <w:instrText xml:space="preserve"> STYLEREF 1 \s </w:instrText>
      </w:r>
      <w:r w:rsidRPr="00865724">
        <w:rPr>
          <w:rFonts w:cs="Arial"/>
          <w:i/>
          <w:iCs/>
        </w:rPr>
        <w:fldChar w:fldCharType="separate"/>
      </w:r>
      <w:r w:rsidRPr="00865724">
        <w:rPr>
          <w:rFonts w:cs="Arial"/>
          <w:i/>
          <w:iCs/>
          <w:noProof/>
          <w:lang w:val="fr-FR"/>
        </w:rPr>
        <w:t>5</w:t>
      </w:r>
      <w:r w:rsidRPr="00865724">
        <w:rPr>
          <w:rFonts w:cs="Arial"/>
          <w:i/>
          <w:iCs/>
        </w:rPr>
        <w:fldChar w:fldCharType="end"/>
      </w:r>
      <w:r w:rsidRPr="00865724">
        <w:rPr>
          <w:rFonts w:cs="Arial"/>
          <w:i/>
          <w:iCs/>
          <w:lang w:val="fr-FR"/>
        </w:rPr>
        <w:noBreakHyphen/>
      </w:r>
      <w:r w:rsidRPr="00865724">
        <w:rPr>
          <w:rFonts w:cs="Arial"/>
          <w:i/>
          <w:iCs/>
        </w:rPr>
        <w:fldChar w:fldCharType="begin"/>
      </w:r>
      <w:r w:rsidRPr="00865724">
        <w:rPr>
          <w:rFonts w:cs="Arial"/>
          <w:i/>
          <w:iCs/>
          <w:lang w:val="fr-FR"/>
        </w:rPr>
        <w:instrText xml:space="preserve"> SEQ Figure \* ARABIC \s 1 </w:instrText>
      </w:r>
      <w:r w:rsidRPr="00865724">
        <w:rPr>
          <w:rFonts w:cs="Arial"/>
          <w:i/>
          <w:iCs/>
        </w:rPr>
        <w:fldChar w:fldCharType="separate"/>
      </w:r>
      <w:r w:rsidRPr="00865724">
        <w:rPr>
          <w:rFonts w:cs="Arial"/>
          <w:i/>
          <w:iCs/>
          <w:noProof/>
          <w:lang w:val="fr-FR"/>
        </w:rPr>
        <w:t>18</w:t>
      </w:r>
      <w:r w:rsidRPr="00865724">
        <w:rPr>
          <w:rFonts w:cs="Arial"/>
          <w:i/>
          <w:iCs/>
        </w:rPr>
        <w:fldChar w:fldCharType="end"/>
      </w:r>
      <w:r w:rsidRPr="00865724">
        <w:rPr>
          <w:rFonts w:cs="Arial"/>
          <w:i/>
          <w:iCs/>
          <w:lang w:val="fr-FR"/>
        </w:rPr>
        <w:t xml:space="preserve"> Installation du module de charge (pour MaxiCharger DC 120)</w:t>
      </w:r>
    </w:p>
    <w:p w14:paraId="540717C9" w14:textId="279ED8D9" w:rsidR="004B6D3E" w:rsidRPr="00865724" w:rsidRDefault="00D223E5">
      <w:pPr>
        <w:pStyle w:val="a0"/>
        <w:numPr>
          <w:ilvl w:val="0"/>
          <w:numId w:val="32"/>
        </w:numPr>
        <w:spacing w:line="240" w:lineRule="auto"/>
        <w:rPr>
          <w:rFonts w:cs="Arial"/>
          <w:lang w:val="fr-FR"/>
        </w:rPr>
      </w:pPr>
      <w:r w:rsidRPr="00865724">
        <w:rPr>
          <w:rFonts w:cs="Arial"/>
          <w:lang w:val="fr-FR"/>
        </w:rPr>
        <w:t>Poussez lentement le module dans le logement.</w:t>
      </w:r>
    </w:p>
    <w:p w14:paraId="5692F0E2" w14:textId="62203F5D" w:rsidR="00C00CFF" w:rsidRPr="00865724" w:rsidRDefault="00326494" w:rsidP="00D120C4">
      <w:pPr>
        <w:pStyle w:val="FigureTittle"/>
        <w:rPr>
          <w:rFonts w:cs="Arial"/>
        </w:rPr>
      </w:pPr>
      <w:r w:rsidRPr="00865724">
        <w:t xml:space="preserve">Tableau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Table \* ARABIC \s 1 </w:instrText>
      </w:r>
      <w:r w:rsidRPr="00865724">
        <w:fldChar w:fldCharType="separate"/>
      </w:r>
      <w:r w:rsidRPr="00865724">
        <w:rPr>
          <w:noProof/>
        </w:rPr>
        <w:t>7</w:t>
      </w:r>
      <w:r w:rsidRPr="00865724">
        <w:rPr>
          <w:noProof/>
        </w:rPr>
        <w:fldChar w:fldCharType="end"/>
      </w:r>
      <w:r w:rsidRPr="00865724">
        <w:t xml:space="preserve"> Spécifications pour l'installation du module de charge (pour MaxiCharger DC 120)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276"/>
        <w:gridCol w:w="1842"/>
      </w:tblGrid>
      <w:tr w:rsidR="00326494" w:rsidRPr="00865724" w14:paraId="1CF032E9" w14:textId="77777777" w:rsidTr="00E25EC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185DBE48" w14:textId="77777777" w:rsidR="00326494" w:rsidRPr="00865724" w:rsidRDefault="00326494" w:rsidP="00D120C4">
            <w:r w:rsidRPr="00865724">
              <w:t>Type</w:t>
            </w:r>
          </w:p>
        </w:tc>
        <w:tc>
          <w:tcPr>
            <w:tcW w:w="1134" w:type="dxa"/>
          </w:tcPr>
          <w:p w14:paraId="5F599D2E" w14:textId="77777777" w:rsidR="00326494" w:rsidRPr="00865724" w:rsidRDefault="00326494" w:rsidP="00D120C4">
            <w:pPr>
              <w:jc w:val="left"/>
            </w:pPr>
            <w:r w:rsidRPr="00865724">
              <w:t>Puissance nominale</w:t>
            </w:r>
          </w:p>
        </w:tc>
        <w:tc>
          <w:tcPr>
            <w:tcW w:w="1276" w:type="dxa"/>
          </w:tcPr>
          <w:p w14:paraId="0BEFE36D" w14:textId="77777777" w:rsidR="00326494" w:rsidRPr="00865724" w:rsidRDefault="00326494" w:rsidP="00D120C4">
            <w:pPr>
              <w:jc w:val="left"/>
            </w:pPr>
            <w:r w:rsidRPr="00865724">
              <w:t>Nombre de modules</w:t>
            </w:r>
          </w:p>
        </w:tc>
        <w:tc>
          <w:tcPr>
            <w:tcW w:w="1842" w:type="dxa"/>
          </w:tcPr>
          <w:p w14:paraId="0CF48DCA" w14:textId="77777777" w:rsidR="00326494" w:rsidRPr="00865724" w:rsidRDefault="00326494" w:rsidP="00D120C4">
            <w:pPr>
              <w:jc w:val="left"/>
            </w:pPr>
            <w:r w:rsidRPr="00865724">
              <w:t>Emplacement</w:t>
            </w:r>
          </w:p>
        </w:tc>
      </w:tr>
      <w:tr w:rsidR="00326494" w:rsidRPr="00865724" w14:paraId="1A3928E5" w14:textId="77777777" w:rsidTr="00E25EC1">
        <w:trPr>
          <w:trHeight w:val="340"/>
          <w:jc w:val="center"/>
        </w:trPr>
        <w:tc>
          <w:tcPr>
            <w:tcW w:w="2547" w:type="dxa"/>
            <w:vAlign w:val="center"/>
          </w:tcPr>
          <w:p w14:paraId="45DDD4C8" w14:textId="77777777" w:rsidR="00326494" w:rsidRPr="00865724" w:rsidRDefault="00326494" w:rsidP="00D120C4">
            <w:pPr>
              <w:jc w:val="both"/>
              <w:rPr>
                <w:rFonts w:ascii="Arial" w:hAnsi="Arial"/>
                <w:b/>
              </w:rPr>
            </w:pPr>
            <w:r w:rsidRPr="00865724">
              <w:rPr>
                <w:rFonts w:ascii="Arial" w:hAnsi="Arial"/>
                <w:b/>
              </w:rPr>
              <w:t>MaxiCharger DC 40</w:t>
            </w:r>
          </w:p>
          <w:p w14:paraId="6A38E913" w14:textId="77777777" w:rsidR="00326494" w:rsidRPr="00865724" w:rsidRDefault="00326494" w:rsidP="00D120C4">
            <w:pPr>
              <w:jc w:val="both"/>
              <w:rPr>
                <w:rFonts w:ascii="Arial" w:hAnsi="Arial"/>
              </w:rPr>
            </w:pPr>
            <w:r w:rsidRPr="00865724">
              <w:rPr>
                <w:rFonts w:ascii="Arial" w:hAnsi="Arial"/>
              </w:rPr>
              <w:t>(EF040A2001/EF040C2001)</w:t>
            </w:r>
          </w:p>
        </w:tc>
        <w:tc>
          <w:tcPr>
            <w:tcW w:w="1134" w:type="dxa"/>
            <w:vAlign w:val="center"/>
          </w:tcPr>
          <w:p w14:paraId="245277BD" w14:textId="77777777" w:rsidR="00326494" w:rsidRPr="00865724" w:rsidRDefault="00326494" w:rsidP="00D120C4">
            <w:pPr>
              <w:rPr>
                <w:rFonts w:ascii="Arial" w:hAnsi="Arial"/>
              </w:rPr>
            </w:pPr>
            <w:r w:rsidRPr="00865724">
              <w:rPr>
                <w:rFonts w:ascii="Arial" w:hAnsi="Arial" w:hint="eastAsia"/>
              </w:rPr>
              <w:t>4</w:t>
            </w:r>
            <w:r w:rsidRPr="00865724">
              <w:rPr>
                <w:rFonts w:ascii="Arial" w:hAnsi="Arial"/>
              </w:rPr>
              <w:t>0 kW</w:t>
            </w:r>
          </w:p>
        </w:tc>
        <w:tc>
          <w:tcPr>
            <w:tcW w:w="1276" w:type="dxa"/>
            <w:vAlign w:val="center"/>
          </w:tcPr>
          <w:p w14:paraId="0AC84E7A" w14:textId="77777777" w:rsidR="00326494" w:rsidRPr="00865724" w:rsidRDefault="00326494" w:rsidP="00D120C4">
            <w:pPr>
              <w:jc w:val="both"/>
              <w:rPr>
                <w:rFonts w:ascii="Arial" w:hAnsi="Arial"/>
              </w:rPr>
            </w:pPr>
            <w:r w:rsidRPr="00865724">
              <w:rPr>
                <w:rFonts w:ascii="Arial" w:hAnsi="Arial" w:hint="eastAsia"/>
              </w:rPr>
              <w:t>2</w:t>
            </w:r>
            <w:r w:rsidRPr="00865724">
              <w:rPr>
                <w:rFonts w:ascii="Arial" w:hAnsi="Arial"/>
              </w:rPr>
              <w:t xml:space="preserve"> PCS</w:t>
            </w:r>
          </w:p>
        </w:tc>
        <w:tc>
          <w:tcPr>
            <w:tcW w:w="1842" w:type="dxa"/>
            <w:vAlign w:val="center"/>
          </w:tcPr>
          <w:p w14:paraId="4177565E" w14:textId="77777777" w:rsidR="00326494" w:rsidRPr="00865724" w:rsidRDefault="00326494" w:rsidP="00D120C4">
            <w:pPr>
              <w:jc w:val="both"/>
              <w:rPr>
                <w:rFonts w:ascii="Arial" w:hAnsi="Arial"/>
              </w:rPr>
            </w:pPr>
            <w:r w:rsidRPr="00865724">
              <w:rPr>
                <w:rFonts w:ascii="Arial" w:hAnsi="Arial"/>
              </w:rPr>
              <w:t>1</w:t>
            </w:r>
            <w:r w:rsidRPr="00865724">
              <w:rPr>
                <w:rFonts w:ascii="Arial" w:hAnsi="Arial" w:hint="eastAsia"/>
              </w:rPr>
              <w:t>,</w:t>
            </w:r>
            <w:r w:rsidRPr="00865724">
              <w:rPr>
                <w:rFonts w:ascii="Arial" w:hAnsi="Arial"/>
              </w:rPr>
              <w:t xml:space="preserve"> 4</w:t>
            </w:r>
          </w:p>
        </w:tc>
      </w:tr>
      <w:tr w:rsidR="00326494" w:rsidRPr="00865724" w14:paraId="7FB40B72" w14:textId="77777777" w:rsidTr="00E25EC1">
        <w:trPr>
          <w:trHeight w:val="340"/>
          <w:jc w:val="center"/>
        </w:trPr>
        <w:tc>
          <w:tcPr>
            <w:tcW w:w="2547" w:type="dxa"/>
            <w:vAlign w:val="center"/>
          </w:tcPr>
          <w:p w14:paraId="1DE29D61" w14:textId="77777777" w:rsidR="00326494" w:rsidRPr="00865724" w:rsidRDefault="00326494" w:rsidP="00D120C4">
            <w:pPr>
              <w:jc w:val="both"/>
              <w:rPr>
                <w:rFonts w:ascii="Arial" w:hAnsi="Arial"/>
                <w:b/>
              </w:rPr>
            </w:pPr>
            <w:r w:rsidRPr="00865724">
              <w:rPr>
                <w:rFonts w:ascii="Arial" w:hAnsi="Arial"/>
                <w:b/>
              </w:rPr>
              <w:t>MaxiCharger DC 60</w:t>
            </w:r>
          </w:p>
          <w:p w14:paraId="19BC50F5" w14:textId="77777777" w:rsidR="00326494" w:rsidRPr="00865724" w:rsidRDefault="00326494" w:rsidP="00D120C4">
            <w:pPr>
              <w:jc w:val="both"/>
              <w:rPr>
                <w:rFonts w:ascii="Arial" w:hAnsi="Arial"/>
              </w:rPr>
            </w:pPr>
            <w:r w:rsidRPr="00865724">
              <w:rPr>
                <w:rFonts w:ascii="Arial" w:hAnsi="Arial"/>
              </w:rPr>
              <w:t>(EF060A3001/EF060C3001)</w:t>
            </w:r>
          </w:p>
        </w:tc>
        <w:tc>
          <w:tcPr>
            <w:tcW w:w="1134" w:type="dxa"/>
            <w:vAlign w:val="center"/>
          </w:tcPr>
          <w:p w14:paraId="687A7BC0" w14:textId="77777777" w:rsidR="00326494" w:rsidRPr="00865724" w:rsidRDefault="00326494" w:rsidP="00D120C4">
            <w:pPr>
              <w:rPr>
                <w:rFonts w:ascii="Arial" w:hAnsi="Arial"/>
              </w:rPr>
            </w:pPr>
            <w:r w:rsidRPr="00865724">
              <w:rPr>
                <w:rFonts w:ascii="Arial" w:hAnsi="Arial"/>
              </w:rPr>
              <w:t>60 kW</w:t>
            </w:r>
          </w:p>
        </w:tc>
        <w:tc>
          <w:tcPr>
            <w:tcW w:w="1276" w:type="dxa"/>
            <w:vAlign w:val="center"/>
          </w:tcPr>
          <w:p w14:paraId="3DEA7028" w14:textId="77777777" w:rsidR="00326494" w:rsidRPr="00865724" w:rsidRDefault="00326494" w:rsidP="00D120C4">
            <w:pPr>
              <w:rPr>
                <w:rFonts w:ascii="Arial" w:hAnsi="Arial"/>
              </w:rPr>
            </w:pPr>
            <w:r w:rsidRPr="00865724">
              <w:rPr>
                <w:rFonts w:ascii="Arial" w:hAnsi="Arial" w:hint="eastAsia"/>
              </w:rPr>
              <w:t>3</w:t>
            </w:r>
            <w:r w:rsidRPr="00865724">
              <w:rPr>
                <w:rFonts w:ascii="Arial" w:hAnsi="Arial"/>
              </w:rPr>
              <w:t xml:space="preserve"> PCS</w:t>
            </w:r>
          </w:p>
        </w:tc>
        <w:tc>
          <w:tcPr>
            <w:tcW w:w="1842" w:type="dxa"/>
            <w:vAlign w:val="center"/>
          </w:tcPr>
          <w:p w14:paraId="65DD8E96" w14:textId="77777777" w:rsidR="00326494" w:rsidRPr="00865724" w:rsidRDefault="00326494" w:rsidP="00D120C4">
            <w:pPr>
              <w:jc w:val="both"/>
              <w:rPr>
                <w:rFonts w:ascii="Arial" w:hAnsi="Arial"/>
              </w:rPr>
            </w:pPr>
            <w:r w:rsidRPr="00865724">
              <w:rPr>
                <w:rFonts w:ascii="Arial" w:hAnsi="Arial"/>
              </w:rPr>
              <w:t>1, 2, 4</w:t>
            </w:r>
          </w:p>
        </w:tc>
      </w:tr>
      <w:tr w:rsidR="00326494" w:rsidRPr="00865724" w14:paraId="4EC6BED1" w14:textId="77777777" w:rsidTr="00E25EC1">
        <w:trPr>
          <w:trHeight w:val="340"/>
          <w:jc w:val="center"/>
        </w:trPr>
        <w:tc>
          <w:tcPr>
            <w:tcW w:w="2547" w:type="dxa"/>
            <w:vAlign w:val="center"/>
          </w:tcPr>
          <w:p w14:paraId="39281764" w14:textId="77777777" w:rsidR="00326494" w:rsidRPr="00865724" w:rsidRDefault="00326494" w:rsidP="00D120C4">
            <w:pPr>
              <w:jc w:val="both"/>
              <w:rPr>
                <w:rFonts w:ascii="Arial" w:hAnsi="Arial"/>
                <w:b/>
              </w:rPr>
            </w:pPr>
            <w:r w:rsidRPr="00865724">
              <w:rPr>
                <w:rFonts w:ascii="Arial" w:hAnsi="Arial"/>
                <w:b/>
              </w:rPr>
              <w:t>MaxiCharger DC 80</w:t>
            </w:r>
          </w:p>
          <w:p w14:paraId="52161E49" w14:textId="77777777" w:rsidR="00326494" w:rsidRPr="00865724" w:rsidRDefault="00326494" w:rsidP="00D120C4">
            <w:pPr>
              <w:jc w:val="both"/>
              <w:rPr>
                <w:rFonts w:ascii="Arial" w:hAnsi="Arial"/>
                <w:b/>
              </w:rPr>
            </w:pPr>
            <w:r w:rsidRPr="00865724">
              <w:rPr>
                <w:rFonts w:ascii="Arial" w:hAnsi="Arial"/>
              </w:rPr>
              <w:t>(EF080A3001/EF080C3001)</w:t>
            </w:r>
          </w:p>
        </w:tc>
        <w:tc>
          <w:tcPr>
            <w:tcW w:w="1134" w:type="dxa"/>
            <w:vAlign w:val="center"/>
          </w:tcPr>
          <w:p w14:paraId="3594B0E2" w14:textId="77777777" w:rsidR="00326494" w:rsidRPr="00865724" w:rsidRDefault="00326494" w:rsidP="00D120C4">
            <w:pPr>
              <w:rPr>
                <w:rFonts w:ascii="Arial" w:hAnsi="Arial"/>
              </w:rPr>
            </w:pPr>
            <w:r w:rsidRPr="00865724">
              <w:rPr>
                <w:rFonts w:ascii="Arial" w:hAnsi="Arial"/>
              </w:rPr>
              <w:t>80 kW</w:t>
            </w:r>
          </w:p>
        </w:tc>
        <w:tc>
          <w:tcPr>
            <w:tcW w:w="1276" w:type="dxa"/>
            <w:vAlign w:val="center"/>
          </w:tcPr>
          <w:p w14:paraId="2452AA31" w14:textId="77777777" w:rsidR="00326494" w:rsidRPr="00865724" w:rsidRDefault="00326494" w:rsidP="00D120C4">
            <w:pPr>
              <w:rPr>
                <w:rFonts w:ascii="Arial" w:hAnsi="Arial"/>
              </w:rPr>
            </w:pPr>
            <w:r w:rsidRPr="00865724">
              <w:rPr>
                <w:rFonts w:ascii="Arial" w:hAnsi="Arial" w:hint="eastAsia"/>
              </w:rPr>
              <w:t>4</w:t>
            </w:r>
            <w:r w:rsidRPr="00865724">
              <w:rPr>
                <w:rFonts w:ascii="Arial" w:hAnsi="Arial"/>
              </w:rPr>
              <w:t xml:space="preserve"> PCS</w:t>
            </w:r>
          </w:p>
        </w:tc>
        <w:tc>
          <w:tcPr>
            <w:tcW w:w="1842" w:type="dxa"/>
            <w:vAlign w:val="center"/>
          </w:tcPr>
          <w:p w14:paraId="1257D659" w14:textId="77777777" w:rsidR="00326494" w:rsidRPr="00865724" w:rsidRDefault="00326494" w:rsidP="00D120C4">
            <w:pPr>
              <w:jc w:val="both"/>
              <w:rPr>
                <w:rFonts w:ascii="Arial" w:hAnsi="Arial"/>
              </w:rPr>
            </w:pPr>
            <w:r w:rsidRPr="00865724">
              <w:rPr>
                <w:rFonts w:ascii="Arial" w:hAnsi="Arial"/>
              </w:rPr>
              <w:t>1, 2, 4, 5</w:t>
            </w:r>
          </w:p>
        </w:tc>
      </w:tr>
      <w:tr w:rsidR="00326494" w:rsidRPr="00865724" w14:paraId="7065A8EC" w14:textId="77777777" w:rsidTr="00E25EC1">
        <w:trPr>
          <w:trHeight w:val="340"/>
          <w:jc w:val="center"/>
        </w:trPr>
        <w:tc>
          <w:tcPr>
            <w:tcW w:w="2547" w:type="dxa"/>
            <w:vAlign w:val="center"/>
          </w:tcPr>
          <w:p w14:paraId="39933164" w14:textId="77777777" w:rsidR="00326494" w:rsidRPr="00865724" w:rsidRDefault="00326494" w:rsidP="00D120C4">
            <w:pPr>
              <w:jc w:val="both"/>
              <w:rPr>
                <w:rFonts w:ascii="Arial" w:hAnsi="Arial"/>
                <w:b/>
              </w:rPr>
            </w:pPr>
            <w:r w:rsidRPr="00865724">
              <w:rPr>
                <w:rFonts w:ascii="Arial" w:hAnsi="Arial"/>
                <w:b/>
              </w:rPr>
              <w:t>MaxiCharger DC 100</w:t>
            </w:r>
          </w:p>
          <w:p w14:paraId="5EDA9E85" w14:textId="77777777" w:rsidR="00326494" w:rsidRPr="00865724" w:rsidRDefault="00326494" w:rsidP="00D120C4">
            <w:pPr>
              <w:jc w:val="both"/>
              <w:rPr>
                <w:rFonts w:ascii="Arial" w:hAnsi="Arial"/>
                <w:b/>
              </w:rPr>
            </w:pPr>
            <w:r w:rsidRPr="00865724">
              <w:rPr>
                <w:rFonts w:ascii="Arial" w:hAnsi="Arial"/>
              </w:rPr>
              <w:t>(EF100A3001/EF100C3001)</w:t>
            </w:r>
          </w:p>
        </w:tc>
        <w:tc>
          <w:tcPr>
            <w:tcW w:w="1134" w:type="dxa"/>
            <w:vAlign w:val="center"/>
          </w:tcPr>
          <w:p w14:paraId="04004251" w14:textId="77777777" w:rsidR="00326494" w:rsidRPr="00865724" w:rsidRDefault="00326494" w:rsidP="00D120C4">
            <w:pPr>
              <w:rPr>
                <w:rFonts w:ascii="Arial" w:hAnsi="Arial"/>
              </w:rPr>
            </w:pPr>
            <w:r w:rsidRPr="00865724">
              <w:rPr>
                <w:rFonts w:ascii="Arial" w:hAnsi="Arial"/>
              </w:rPr>
              <w:t>100 kW</w:t>
            </w:r>
          </w:p>
        </w:tc>
        <w:tc>
          <w:tcPr>
            <w:tcW w:w="1276" w:type="dxa"/>
            <w:vAlign w:val="center"/>
          </w:tcPr>
          <w:p w14:paraId="18FCC36B" w14:textId="77777777" w:rsidR="00326494" w:rsidRPr="00865724" w:rsidRDefault="00326494" w:rsidP="00D120C4">
            <w:pPr>
              <w:rPr>
                <w:rFonts w:ascii="Arial" w:hAnsi="Arial"/>
              </w:rPr>
            </w:pPr>
            <w:r w:rsidRPr="00865724">
              <w:rPr>
                <w:rFonts w:ascii="Arial" w:hAnsi="Arial" w:hint="eastAsia"/>
              </w:rPr>
              <w:t>5</w:t>
            </w:r>
            <w:r w:rsidRPr="00865724">
              <w:rPr>
                <w:rFonts w:ascii="Arial" w:hAnsi="Arial"/>
              </w:rPr>
              <w:t xml:space="preserve"> PCS</w:t>
            </w:r>
          </w:p>
        </w:tc>
        <w:tc>
          <w:tcPr>
            <w:tcW w:w="1842" w:type="dxa"/>
            <w:vAlign w:val="center"/>
          </w:tcPr>
          <w:p w14:paraId="33E196DF" w14:textId="77777777" w:rsidR="00326494" w:rsidRPr="00865724" w:rsidRDefault="00326494" w:rsidP="00D120C4">
            <w:pPr>
              <w:jc w:val="both"/>
              <w:rPr>
                <w:rFonts w:ascii="Arial" w:hAnsi="Arial"/>
              </w:rPr>
            </w:pPr>
            <w:r w:rsidRPr="00865724">
              <w:rPr>
                <w:rFonts w:ascii="Arial" w:hAnsi="Arial"/>
              </w:rPr>
              <w:t>1, 2, 3, 4, 5</w:t>
            </w:r>
          </w:p>
        </w:tc>
      </w:tr>
      <w:tr w:rsidR="00326494" w:rsidRPr="00865724" w14:paraId="6D4A7A17" w14:textId="77777777" w:rsidTr="00E25EC1">
        <w:trPr>
          <w:trHeight w:val="340"/>
          <w:jc w:val="center"/>
        </w:trPr>
        <w:tc>
          <w:tcPr>
            <w:tcW w:w="2547" w:type="dxa"/>
            <w:vAlign w:val="center"/>
          </w:tcPr>
          <w:p w14:paraId="070E639E" w14:textId="77777777" w:rsidR="00326494" w:rsidRPr="00865724" w:rsidRDefault="00326494" w:rsidP="00D120C4">
            <w:pPr>
              <w:jc w:val="both"/>
              <w:rPr>
                <w:rFonts w:ascii="Arial" w:hAnsi="Arial"/>
                <w:b/>
              </w:rPr>
            </w:pPr>
            <w:r w:rsidRPr="00865724">
              <w:rPr>
                <w:rFonts w:ascii="Arial" w:hAnsi="Arial"/>
                <w:b/>
              </w:rPr>
              <w:t>MaxiCharger DC 120</w:t>
            </w:r>
          </w:p>
          <w:p w14:paraId="4E105DDE" w14:textId="77777777" w:rsidR="00326494" w:rsidRPr="00865724" w:rsidRDefault="00326494" w:rsidP="00D120C4">
            <w:pPr>
              <w:jc w:val="both"/>
              <w:rPr>
                <w:rFonts w:ascii="Arial" w:hAnsi="Arial"/>
                <w:b/>
              </w:rPr>
            </w:pPr>
            <w:r w:rsidRPr="00865724">
              <w:rPr>
                <w:rFonts w:ascii="Arial" w:hAnsi="Arial"/>
              </w:rPr>
              <w:lastRenderedPageBreak/>
              <w:t>(EF120A3001/EF120C3001)</w:t>
            </w:r>
          </w:p>
        </w:tc>
        <w:tc>
          <w:tcPr>
            <w:tcW w:w="1134" w:type="dxa"/>
            <w:vAlign w:val="center"/>
          </w:tcPr>
          <w:p w14:paraId="64EDF3B3" w14:textId="77777777" w:rsidR="00326494" w:rsidRPr="00865724" w:rsidRDefault="00326494" w:rsidP="00D120C4">
            <w:pPr>
              <w:rPr>
                <w:rFonts w:ascii="Arial" w:hAnsi="Arial"/>
              </w:rPr>
            </w:pPr>
            <w:r w:rsidRPr="00865724">
              <w:rPr>
                <w:rFonts w:ascii="Arial" w:hAnsi="Arial"/>
              </w:rPr>
              <w:lastRenderedPageBreak/>
              <w:t>120 kW</w:t>
            </w:r>
          </w:p>
        </w:tc>
        <w:tc>
          <w:tcPr>
            <w:tcW w:w="1276" w:type="dxa"/>
            <w:vAlign w:val="center"/>
          </w:tcPr>
          <w:p w14:paraId="17AB0301" w14:textId="77777777" w:rsidR="00326494" w:rsidRPr="00865724" w:rsidRDefault="00326494" w:rsidP="00D120C4">
            <w:pPr>
              <w:rPr>
                <w:rFonts w:ascii="Arial" w:hAnsi="Arial"/>
              </w:rPr>
            </w:pPr>
            <w:r w:rsidRPr="00865724">
              <w:rPr>
                <w:rFonts w:ascii="Arial" w:hAnsi="Arial" w:hint="eastAsia"/>
              </w:rPr>
              <w:t>6</w:t>
            </w:r>
            <w:r w:rsidRPr="00865724">
              <w:rPr>
                <w:rFonts w:ascii="Arial" w:hAnsi="Arial"/>
              </w:rPr>
              <w:t xml:space="preserve"> PCS</w:t>
            </w:r>
          </w:p>
        </w:tc>
        <w:tc>
          <w:tcPr>
            <w:tcW w:w="1842" w:type="dxa"/>
            <w:vAlign w:val="center"/>
          </w:tcPr>
          <w:p w14:paraId="169F0333" w14:textId="77777777" w:rsidR="00326494" w:rsidRPr="00865724" w:rsidRDefault="00326494" w:rsidP="00D120C4">
            <w:pPr>
              <w:jc w:val="both"/>
              <w:rPr>
                <w:rFonts w:ascii="Arial" w:hAnsi="Arial"/>
              </w:rPr>
            </w:pPr>
            <w:r w:rsidRPr="00865724">
              <w:rPr>
                <w:rFonts w:ascii="Arial" w:hAnsi="Arial"/>
              </w:rPr>
              <w:t>1, 2, 3, 4, 5, 6</w:t>
            </w:r>
          </w:p>
        </w:tc>
      </w:tr>
    </w:tbl>
    <w:p w14:paraId="3673F605" w14:textId="54FD26A4" w:rsidR="000B2DCA" w:rsidRPr="00865724" w:rsidRDefault="000B2DCA" w:rsidP="00D120C4">
      <w:pPr>
        <w:spacing w:line="240" w:lineRule="auto"/>
        <w:ind w:left="0"/>
        <w:rPr>
          <w:noProof/>
          <w:lang w:val="fr-FR"/>
        </w:rPr>
      </w:pPr>
    </w:p>
    <w:p w14:paraId="1F39CB8F" w14:textId="71E2F8A4" w:rsidR="00743B0B" w:rsidRPr="00865724" w:rsidRDefault="00B264DB" w:rsidP="00D120C4">
      <w:pPr>
        <w:spacing w:line="240" w:lineRule="auto"/>
        <w:ind w:left="0"/>
        <w:jc w:val="center"/>
        <w:rPr>
          <w:noProof/>
          <w:lang w:val="fr-FR"/>
        </w:rPr>
      </w:pPr>
      <w:r w:rsidRPr="00865724">
        <w:rPr>
          <w:noProof/>
        </w:rPr>
        <w:drawing>
          <wp:inline distT="0" distB="0" distL="0" distR="0" wp14:anchorId="02C27F38" wp14:editId="784AD95E">
            <wp:extent cx="2872854" cy="4334023"/>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a:blip r:embed="rId66">
                      <a:extLst>
                        <a:ext uri="{28A0092B-C50C-407E-A947-70E740481C1C}">
                          <a14:useLocalDpi xmlns:a14="http://schemas.microsoft.com/office/drawing/2010/main" val="0"/>
                        </a:ext>
                      </a:extLst>
                    </a:blip>
                    <a:stretch>
                      <a:fillRect/>
                    </a:stretch>
                  </pic:blipFill>
                  <pic:spPr>
                    <a:xfrm>
                      <a:off x="0" y="0"/>
                      <a:ext cx="2872854" cy="4334023"/>
                    </a:xfrm>
                    <a:prstGeom prst="rect">
                      <a:avLst/>
                    </a:prstGeom>
                  </pic:spPr>
                </pic:pic>
              </a:graphicData>
            </a:graphic>
          </wp:inline>
        </w:drawing>
      </w:r>
    </w:p>
    <w:p w14:paraId="037ADE06" w14:textId="0563E70E" w:rsidR="0074646E" w:rsidRPr="00865724" w:rsidRDefault="00326494" w:rsidP="00D120C4">
      <w:pPr>
        <w:pStyle w:val="FigureTittle"/>
        <w:rPr>
          <w:rFonts w:cs="宋体"/>
          <w:noProof/>
          <w:snapToGrid w:val="0"/>
        </w:rPr>
      </w:pPr>
      <w:r w:rsidRPr="00865724">
        <w:rPr>
          <w:rFonts w:cs="Arial"/>
        </w:rPr>
        <w:t xml:space="preserve">Figure </w:t>
      </w:r>
      <w:r w:rsidRPr="00865724">
        <w:rPr>
          <w:rFonts w:cs="Arial"/>
        </w:rPr>
        <w:fldChar w:fldCharType="begin"/>
      </w:r>
      <w:r w:rsidRPr="00865724">
        <w:rPr>
          <w:rFonts w:cs="Arial"/>
        </w:rPr>
        <w:instrText xml:space="preserve"> STYLEREF 1 \s </w:instrText>
      </w:r>
      <w:r w:rsidRPr="00865724">
        <w:rPr>
          <w:rFonts w:cs="Arial"/>
        </w:rPr>
        <w:fldChar w:fldCharType="separate"/>
      </w:r>
      <w:r w:rsidRPr="00865724">
        <w:rPr>
          <w:rFonts w:cs="Arial"/>
          <w:noProof/>
        </w:rPr>
        <w:t>5</w:t>
      </w:r>
      <w:r w:rsidRPr="00865724">
        <w:rPr>
          <w:rFonts w:cs="Arial"/>
        </w:rPr>
        <w:fldChar w:fldCharType="end"/>
      </w:r>
      <w:r w:rsidRPr="00865724">
        <w:rPr>
          <w:rFonts w:cs="Arial"/>
        </w:rPr>
        <w:noBreakHyphen/>
      </w:r>
      <w:r w:rsidRPr="00865724">
        <w:rPr>
          <w:rFonts w:cs="Arial"/>
        </w:rPr>
        <w:fldChar w:fldCharType="begin"/>
      </w:r>
      <w:r w:rsidRPr="00865724">
        <w:rPr>
          <w:rFonts w:cs="Arial"/>
        </w:rPr>
        <w:instrText xml:space="preserve"> SEQ Figure \* ARABIC \s 1 </w:instrText>
      </w:r>
      <w:r w:rsidRPr="00865724">
        <w:rPr>
          <w:rFonts w:cs="Arial"/>
        </w:rPr>
        <w:fldChar w:fldCharType="separate"/>
      </w:r>
      <w:r w:rsidRPr="00865724">
        <w:rPr>
          <w:rFonts w:cs="Arial"/>
          <w:noProof/>
        </w:rPr>
        <w:t>19</w:t>
      </w:r>
      <w:r w:rsidRPr="00865724">
        <w:rPr>
          <w:rFonts w:cs="Arial"/>
        </w:rPr>
        <w:fldChar w:fldCharType="end"/>
      </w:r>
      <w:r w:rsidR="0074646E" w:rsidRPr="00865724">
        <w:t xml:space="preserve"> Installation des modules de charge (pour MaxiCharger DC 240)</w:t>
      </w:r>
    </w:p>
    <w:p w14:paraId="2E2E3FBE" w14:textId="2009ED24" w:rsidR="00C00CFF" w:rsidRPr="00865724" w:rsidRDefault="00326494" w:rsidP="00D120C4">
      <w:pPr>
        <w:pStyle w:val="FigureTittle"/>
      </w:pPr>
      <w:r w:rsidRPr="00865724">
        <w:t xml:space="preserve">Tableau </w:t>
      </w:r>
      <w:r w:rsidRPr="00865724">
        <w:fldChar w:fldCharType="begin"/>
      </w:r>
      <w:r w:rsidRPr="00865724">
        <w:instrText xml:space="preserve"> STYLEREF 1 \s </w:instrText>
      </w:r>
      <w:r w:rsidRPr="00865724">
        <w:fldChar w:fldCharType="separate"/>
      </w:r>
      <w:r w:rsidRPr="00865724">
        <w:rPr>
          <w:noProof/>
        </w:rPr>
        <w:t>5</w:t>
      </w:r>
      <w:r w:rsidRPr="00865724">
        <w:rPr>
          <w:noProof/>
        </w:rPr>
        <w:fldChar w:fldCharType="end"/>
      </w:r>
      <w:r w:rsidRPr="00865724">
        <w:noBreakHyphen/>
      </w:r>
      <w:r w:rsidRPr="00865724">
        <w:fldChar w:fldCharType="begin"/>
      </w:r>
      <w:r w:rsidRPr="00865724">
        <w:instrText xml:space="preserve"> SEQ Table \* ARABIC \s 1 </w:instrText>
      </w:r>
      <w:r w:rsidRPr="00865724">
        <w:fldChar w:fldCharType="separate"/>
      </w:r>
      <w:r w:rsidRPr="00865724">
        <w:rPr>
          <w:noProof/>
        </w:rPr>
        <w:t>8</w:t>
      </w:r>
      <w:r w:rsidRPr="00865724">
        <w:rPr>
          <w:noProof/>
        </w:rPr>
        <w:fldChar w:fldCharType="end"/>
      </w:r>
      <w:r w:rsidRPr="00865724">
        <w:t xml:space="preserve"> Spécifications pour l'installation du module de charge (pour MaxiCharger DC 240)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3C22A0" w:rsidRPr="00865724" w14:paraId="7F258C95" w14:textId="77777777" w:rsidTr="00E25EC1">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7187098B" w14:textId="77777777" w:rsidR="003C22A0" w:rsidRPr="00865724" w:rsidRDefault="003C22A0" w:rsidP="00D120C4">
            <w:r w:rsidRPr="00865724">
              <w:t>Type</w:t>
            </w:r>
          </w:p>
        </w:tc>
        <w:tc>
          <w:tcPr>
            <w:tcW w:w="1417" w:type="dxa"/>
          </w:tcPr>
          <w:p w14:paraId="64861F17" w14:textId="77777777" w:rsidR="003C22A0" w:rsidRPr="00865724" w:rsidRDefault="003C22A0" w:rsidP="00D120C4">
            <w:pPr>
              <w:jc w:val="left"/>
            </w:pPr>
            <w:r w:rsidRPr="00865724">
              <w:t>Puissance nominale</w:t>
            </w:r>
          </w:p>
        </w:tc>
        <w:tc>
          <w:tcPr>
            <w:tcW w:w="1276" w:type="dxa"/>
          </w:tcPr>
          <w:p w14:paraId="0863B077" w14:textId="77777777" w:rsidR="003C22A0" w:rsidRPr="00865724" w:rsidRDefault="003C22A0" w:rsidP="00D120C4">
            <w:pPr>
              <w:jc w:val="left"/>
            </w:pPr>
            <w:r w:rsidRPr="00865724">
              <w:t>Nombre de modules</w:t>
            </w:r>
          </w:p>
        </w:tc>
        <w:tc>
          <w:tcPr>
            <w:tcW w:w="2126" w:type="dxa"/>
          </w:tcPr>
          <w:p w14:paraId="7375896A" w14:textId="77777777" w:rsidR="003C22A0" w:rsidRPr="00865724" w:rsidRDefault="003C22A0" w:rsidP="00D120C4">
            <w:pPr>
              <w:jc w:val="left"/>
            </w:pPr>
            <w:r w:rsidRPr="00865724">
              <w:t>Emplacement</w:t>
            </w:r>
          </w:p>
        </w:tc>
      </w:tr>
      <w:tr w:rsidR="003C22A0" w:rsidRPr="00865724" w14:paraId="1C01AB62" w14:textId="77777777" w:rsidTr="00E25EC1">
        <w:trPr>
          <w:trHeight w:val="431"/>
          <w:jc w:val="center"/>
        </w:trPr>
        <w:tc>
          <w:tcPr>
            <w:tcW w:w="1980" w:type="dxa"/>
            <w:vAlign w:val="center"/>
          </w:tcPr>
          <w:p w14:paraId="5E8F31AE" w14:textId="77777777" w:rsidR="003C22A0" w:rsidRPr="00865724" w:rsidRDefault="003C22A0" w:rsidP="00D120C4">
            <w:pPr>
              <w:jc w:val="both"/>
              <w:rPr>
                <w:rFonts w:ascii="Arial" w:hAnsi="Arial"/>
                <w:b/>
              </w:rPr>
            </w:pPr>
            <w:r w:rsidRPr="00865724">
              <w:rPr>
                <w:rFonts w:ascii="Arial" w:hAnsi="Arial"/>
                <w:b/>
              </w:rPr>
              <w:t>MaxiCharger DC 160</w:t>
            </w:r>
          </w:p>
          <w:p w14:paraId="3671BC4C" w14:textId="77777777" w:rsidR="003C22A0" w:rsidRPr="00865724" w:rsidRDefault="003C22A0" w:rsidP="00D120C4">
            <w:pPr>
              <w:jc w:val="both"/>
              <w:rPr>
                <w:rFonts w:ascii="Arial" w:hAnsi="Arial"/>
                <w:b/>
              </w:rPr>
            </w:pPr>
            <w:r w:rsidRPr="00865724">
              <w:rPr>
                <w:rFonts w:ascii="Arial" w:hAnsi="Arial"/>
              </w:rPr>
              <w:t>(EF160A3001)</w:t>
            </w:r>
          </w:p>
        </w:tc>
        <w:tc>
          <w:tcPr>
            <w:tcW w:w="1417" w:type="dxa"/>
            <w:vAlign w:val="center"/>
          </w:tcPr>
          <w:p w14:paraId="44519284" w14:textId="77777777" w:rsidR="003C22A0" w:rsidRPr="00865724" w:rsidRDefault="003C22A0" w:rsidP="00D120C4">
            <w:pPr>
              <w:rPr>
                <w:rFonts w:ascii="Arial" w:hAnsi="Arial"/>
              </w:rPr>
            </w:pPr>
            <w:r w:rsidRPr="00865724">
              <w:rPr>
                <w:rFonts w:ascii="Arial" w:hAnsi="Arial"/>
              </w:rPr>
              <w:t>160 kW</w:t>
            </w:r>
          </w:p>
        </w:tc>
        <w:tc>
          <w:tcPr>
            <w:tcW w:w="1276" w:type="dxa"/>
            <w:vAlign w:val="center"/>
          </w:tcPr>
          <w:p w14:paraId="086EA2CE" w14:textId="77777777" w:rsidR="003C22A0" w:rsidRPr="00865724" w:rsidRDefault="003C22A0" w:rsidP="00D120C4">
            <w:pPr>
              <w:jc w:val="both"/>
              <w:rPr>
                <w:rFonts w:ascii="Arial" w:hAnsi="Arial"/>
              </w:rPr>
            </w:pPr>
            <w:r w:rsidRPr="00865724">
              <w:rPr>
                <w:rFonts w:ascii="Arial" w:hAnsi="Arial"/>
              </w:rPr>
              <w:t>8 PCS</w:t>
            </w:r>
          </w:p>
        </w:tc>
        <w:tc>
          <w:tcPr>
            <w:tcW w:w="2126" w:type="dxa"/>
            <w:vAlign w:val="center"/>
          </w:tcPr>
          <w:p w14:paraId="17686BF1" w14:textId="77777777" w:rsidR="003C22A0" w:rsidRPr="00865724" w:rsidRDefault="003C22A0" w:rsidP="00D120C4">
            <w:pPr>
              <w:jc w:val="both"/>
              <w:rPr>
                <w:rFonts w:ascii="Arial" w:hAnsi="Arial"/>
              </w:rPr>
            </w:pPr>
            <w:r w:rsidRPr="00865724">
              <w:rPr>
                <w:rFonts w:ascii="Arial" w:hAnsi="Arial"/>
              </w:rPr>
              <w:t>1, 2, 3</w:t>
            </w:r>
            <w:r w:rsidRPr="00865724">
              <w:rPr>
                <w:rFonts w:ascii="Arial" w:hAnsi="Arial" w:hint="eastAsia"/>
              </w:rPr>
              <w:t>,</w:t>
            </w:r>
            <w:r w:rsidRPr="00865724">
              <w:rPr>
                <w:rFonts w:ascii="Arial" w:hAnsi="Arial"/>
              </w:rPr>
              <w:t xml:space="preserve"> 4, 7, 8, 9, 10</w:t>
            </w:r>
          </w:p>
        </w:tc>
      </w:tr>
      <w:tr w:rsidR="003C22A0" w:rsidRPr="00865724" w14:paraId="7F9F5F59" w14:textId="77777777" w:rsidTr="00E25EC1">
        <w:trPr>
          <w:trHeight w:val="431"/>
          <w:jc w:val="center"/>
        </w:trPr>
        <w:tc>
          <w:tcPr>
            <w:tcW w:w="1980" w:type="dxa"/>
            <w:vAlign w:val="center"/>
          </w:tcPr>
          <w:p w14:paraId="0718963D" w14:textId="77777777" w:rsidR="003C22A0" w:rsidRPr="00865724" w:rsidRDefault="003C22A0" w:rsidP="00D120C4">
            <w:pPr>
              <w:jc w:val="both"/>
              <w:rPr>
                <w:rFonts w:ascii="Arial" w:hAnsi="Arial"/>
                <w:b/>
              </w:rPr>
            </w:pPr>
            <w:r w:rsidRPr="00865724">
              <w:rPr>
                <w:rFonts w:ascii="Arial" w:hAnsi="Arial"/>
                <w:b/>
              </w:rPr>
              <w:t>MaxiCharger DC 180</w:t>
            </w:r>
          </w:p>
          <w:p w14:paraId="55484826" w14:textId="77777777" w:rsidR="003C22A0" w:rsidRPr="00865724" w:rsidRDefault="003C22A0" w:rsidP="00D120C4">
            <w:pPr>
              <w:jc w:val="both"/>
              <w:rPr>
                <w:rFonts w:ascii="Arial" w:hAnsi="Arial"/>
                <w:b/>
              </w:rPr>
            </w:pPr>
            <w:r w:rsidRPr="00865724">
              <w:rPr>
                <w:rFonts w:ascii="Arial" w:hAnsi="Arial"/>
              </w:rPr>
              <w:t>(EF180A3001)</w:t>
            </w:r>
          </w:p>
        </w:tc>
        <w:tc>
          <w:tcPr>
            <w:tcW w:w="1417" w:type="dxa"/>
            <w:vAlign w:val="center"/>
          </w:tcPr>
          <w:p w14:paraId="5104B72A" w14:textId="77777777" w:rsidR="003C22A0" w:rsidRPr="00865724" w:rsidRDefault="003C22A0" w:rsidP="00D120C4">
            <w:pPr>
              <w:rPr>
                <w:rFonts w:ascii="Arial" w:hAnsi="Arial"/>
              </w:rPr>
            </w:pPr>
            <w:r w:rsidRPr="00865724">
              <w:rPr>
                <w:rFonts w:ascii="Arial" w:hAnsi="Arial"/>
              </w:rPr>
              <w:t>180 kW</w:t>
            </w:r>
          </w:p>
        </w:tc>
        <w:tc>
          <w:tcPr>
            <w:tcW w:w="1276" w:type="dxa"/>
            <w:vAlign w:val="center"/>
          </w:tcPr>
          <w:p w14:paraId="3CF3AC89" w14:textId="77777777" w:rsidR="003C22A0" w:rsidRPr="00865724" w:rsidRDefault="003C22A0" w:rsidP="00D120C4">
            <w:pPr>
              <w:rPr>
                <w:rFonts w:ascii="Arial" w:hAnsi="Arial"/>
              </w:rPr>
            </w:pPr>
            <w:r w:rsidRPr="00865724">
              <w:rPr>
                <w:rFonts w:ascii="Arial" w:hAnsi="Arial"/>
              </w:rPr>
              <w:t>9 PCS</w:t>
            </w:r>
          </w:p>
        </w:tc>
        <w:tc>
          <w:tcPr>
            <w:tcW w:w="2126" w:type="dxa"/>
            <w:vAlign w:val="center"/>
          </w:tcPr>
          <w:p w14:paraId="6B2EDB49" w14:textId="77777777" w:rsidR="003C22A0" w:rsidRPr="00865724" w:rsidRDefault="003C22A0" w:rsidP="00D120C4">
            <w:pPr>
              <w:jc w:val="both"/>
              <w:rPr>
                <w:rFonts w:ascii="Arial" w:hAnsi="Arial"/>
              </w:rPr>
            </w:pPr>
            <w:r w:rsidRPr="00865724">
              <w:rPr>
                <w:rFonts w:ascii="Arial" w:hAnsi="Arial"/>
              </w:rPr>
              <w:t>1, 2, 3</w:t>
            </w:r>
            <w:r w:rsidRPr="00865724">
              <w:rPr>
                <w:rFonts w:ascii="Arial" w:hAnsi="Arial" w:hint="eastAsia"/>
              </w:rPr>
              <w:t>,</w:t>
            </w:r>
            <w:r w:rsidRPr="00865724">
              <w:rPr>
                <w:rFonts w:ascii="Arial" w:hAnsi="Arial"/>
              </w:rPr>
              <w:t xml:space="preserve"> 4, 5, 7, 8, 9, 10</w:t>
            </w:r>
          </w:p>
        </w:tc>
      </w:tr>
      <w:tr w:rsidR="003C22A0" w:rsidRPr="00865724" w14:paraId="1D4CA8DD" w14:textId="77777777" w:rsidTr="00E25EC1">
        <w:trPr>
          <w:trHeight w:val="431"/>
          <w:jc w:val="center"/>
        </w:trPr>
        <w:tc>
          <w:tcPr>
            <w:tcW w:w="1980" w:type="dxa"/>
            <w:vAlign w:val="center"/>
          </w:tcPr>
          <w:p w14:paraId="2019E5D3" w14:textId="77777777" w:rsidR="003C22A0" w:rsidRPr="00865724" w:rsidRDefault="003C22A0" w:rsidP="00D120C4">
            <w:pPr>
              <w:jc w:val="both"/>
              <w:rPr>
                <w:rFonts w:ascii="Arial" w:hAnsi="Arial"/>
                <w:b/>
              </w:rPr>
            </w:pPr>
            <w:r w:rsidRPr="00865724">
              <w:rPr>
                <w:rFonts w:ascii="Arial" w:hAnsi="Arial"/>
                <w:b/>
              </w:rPr>
              <w:lastRenderedPageBreak/>
              <w:t>MaxiCharger DC 200</w:t>
            </w:r>
          </w:p>
          <w:p w14:paraId="1C92994F" w14:textId="77777777" w:rsidR="003C22A0" w:rsidRPr="00865724" w:rsidRDefault="003C22A0" w:rsidP="00D120C4">
            <w:pPr>
              <w:jc w:val="both"/>
              <w:rPr>
                <w:rFonts w:ascii="Arial" w:hAnsi="Arial"/>
                <w:b/>
              </w:rPr>
            </w:pPr>
            <w:r w:rsidRPr="00865724">
              <w:rPr>
                <w:rFonts w:ascii="Arial" w:hAnsi="Arial"/>
              </w:rPr>
              <w:t>(EF200A3001)</w:t>
            </w:r>
          </w:p>
        </w:tc>
        <w:tc>
          <w:tcPr>
            <w:tcW w:w="1417" w:type="dxa"/>
            <w:vAlign w:val="center"/>
          </w:tcPr>
          <w:p w14:paraId="3F103461" w14:textId="77777777" w:rsidR="003C22A0" w:rsidRPr="00865724" w:rsidRDefault="003C22A0" w:rsidP="00D120C4">
            <w:pPr>
              <w:rPr>
                <w:rFonts w:ascii="Arial" w:hAnsi="Arial"/>
              </w:rPr>
            </w:pPr>
            <w:r w:rsidRPr="00865724">
              <w:rPr>
                <w:rFonts w:ascii="Arial" w:hAnsi="Arial"/>
              </w:rPr>
              <w:t>200 kW</w:t>
            </w:r>
          </w:p>
        </w:tc>
        <w:tc>
          <w:tcPr>
            <w:tcW w:w="1276" w:type="dxa"/>
            <w:vAlign w:val="center"/>
          </w:tcPr>
          <w:p w14:paraId="6BB64E6B" w14:textId="77777777" w:rsidR="003C22A0" w:rsidRPr="00865724" w:rsidRDefault="003C22A0" w:rsidP="00D120C4">
            <w:pPr>
              <w:rPr>
                <w:rFonts w:ascii="Arial" w:hAnsi="Arial"/>
              </w:rPr>
            </w:pPr>
            <w:r w:rsidRPr="00865724">
              <w:rPr>
                <w:rFonts w:ascii="Arial" w:hAnsi="Arial"/>
              </w:rPr>
              <w:t>10 PCS</w:t>
            </w:r>
          </w:p>
        </w:tc>
        <w:tc>
          <w:tcPr>
            <w:tcW w:w="2126" w:type="dxa"/>
            <w:vAlign w:val="center"/>
          </w:tcPr>
          <w:p w14:paraId="4BEB4F43" w14:textId="77777777" w:rsidR="003C22A0" w:rsidRPr="00865724" w:rsidRDefault="003C22A0" w:rsidP="00D120C4">
            <w:pPr>
              <w:jc w:val="both"/>
              <w:rPr>
                <w:rFonts w:ascii="Arial" w:hAnsi="Arial"/>
              </w:rPr>
            </w:pPr>
            <w:r w:rsidRPr="00865724">
              <w:rPr>
                <w:rFonts w:ascii="Arial" w:hAnsi="Arial"/>
              </w:rPr>
              <w:t>1, 2, 3</w:t>
            </w:r>
            <w:r w:rsidRPr="00865724">
              <w:rPr>
                <w:rFonts w:ascii="Arial" w:hAnsi="Arial" w:hint="eastAsia"/>
              </w:rPr>
              <w:t>,</w:t>
            </w:r>
            <w:r w:rsidRPr="00865724">
              <w:rPr>
                <w:rFonts w:ascii="Arial" w:hAnsi="Arial"/>
              </w:rPr>
              <w:t xml:space="preserve"> 4, 5, 7, 8, 9, 10, 11</w:t>
            </w:r>
          </w:p>
        </w:tc>
      </w:tr>
      <w:tr w:rsidR="003C22A0" w:rsidRPr="00865724" w14:paraId="6D2A5030" w14:textId="77777777" w:rsidTr="00E25EC1">
        <w:trPr>
          <w:trHeight w:val="431"/>
          <w:jc w:val="center"/>
        </w:trPr>
        <w:tc>
          <w:tcPr>
            <w:tcW w:w="1980" w:type="dxa"/>
            <w:vAlign w:val="center"/>
          </w:tcPr>
          <w:p w14:paraId="20F6F2DD" w14:textId="77777777" w:rsidR="003C22A0" w:rsidRPr="00865724" w:rsidRDefault="003C22A0" w:rsidP="00D120C4">
            <w:pPr>
              <w:jc w:val="both"/>
              <w:rPr>
                <w:rFonts w:ascii="Arial" w:hAnsi="Arial"/>
                <w:b/>
              </w:rPr>
            </w:pPr>
            <w:r w:rsidRPr="00865724">
              <w:rPr>
                <w:rFonts w:ascii="Arial" w:hAnsi="Arial"/>
                <w:b/>
              </w:rPr>
              <w:t>MaxiCharger DC 220</w:t>
            </w:r>
          </w:p>
          <w:p w14:paraId="3CCFD430" w14:textId="77777777" w:rsidR="003C22A0" w:rsidRPr="00865724" w:rsidRDefault="003C22A0" w:rsidP="00D120C4">
            <w:pPr>
              <w:jc w:val="both"/>
              <w:rPr>
                <w:rFonts w:ascii="Arial" w:hAnsi="Arial"/>
                <w:b/>
              </w:rPr>
            </w:pPr>
            <w:r w:rsidRPr="00865724">
              <w:rPr>
                <w:rFonts w:ascii="Arial" w:hAnsi="Arial"/>
              </w:rPr>
              <w:t>(EF220A3001)</w:t>
            </w:r>
          </w:p>
        </w:tc>
        <w:tc>
          <w:tcPr>
            <w:tcW w:w="1417" w:type="dxa"/>
            <w:vAlign w:val="center"/>
          </w:tcPr>
          <w:p w14:paraId="0C0C0F5B" w14:textId="77777777" w:rsidR="003C22A0" w:rsidRPr="00865724" w:rsidRDefault="003C22A0" w:rsidP="00D120C4">
            <w:pPr>
              <w:rPr>
                <w:rFonts w:ascii="Arial" w:hAnsi="Arial"/>
              </w:rPr>
            </w:pPr>
            <w:r w:rsidRPr="00865724">
              <w:rPr>
                <w:rFonts w:ascii="Arial" w:hAnsi="Arial"/>
              </w:rPr>
              <w:t>220 kW</w:t>
            </w:r>
          </w:p>
        </w:tc>
        <w:tc>
          <w:tcPr>
            <w:tcW w:w="1276" w:type="dxa"/>
            <w:vAlign w:val="center"/>
          </w:tcPr>
          <w:p w14:paraId="45B5C856" w14:textId="77777777" w:rsidR="003C22A0" w:rsidRPr="00865724" w:rsidRDefault="003C22A0" w:rsidP="00D120C4">
            <w:pPr>
              <w:rPr>
                <w:rFonts w:ascii="Arial" w:hAnsi="Arial"/>
              </w:rPr>
            </w:pPr>
            <w:r w:rsidRPr="00865724">
              <w:rPr>
                <w:rFonts w:ascii="Arial" w:hAnsi="Arial"/>
              </w:rPr>
              <w:t>11 PCS</w:t>
            </w:r>
          </w:p>
        </w:tc>
        <w:tc>
          <w:tcPr>
            <w:tcW w:w="2126" w:type="dxa"/>
            <w:vAlign w:val="center"/>
          </w:tcPr>
          <w:p w14:paraId="69D36082" w14:textId="77777777" w:rsidR="003C22A0" w:rsidRPr="00865724" w:rsidRDefault="003C22A0" w:rsidP="00D120C4">
            <w:pPr>
              <w:jc w:val="both"/>
              <w:rPr>
                <w:rFonts w:ascii="Arial" w:hAnsi="Arial"/>
              </w:rPr>
            </w:pPr>
            <w:r w:rsidRPr="00865724">
              <w:rPr>
                <w:rFonts w:ascii="Arial" w:hAnsi="Arial"/>
              </w:rPr>
              <w:t>1, 2, 3</w:t>
            </w:r>
            <w:r w:rsidRPr="00865724">
              <w:rPr>
                <w:rFonts w:ascii="Arial" w:hAnsi="Arial" w:hint="eastAsia"/>
              </w:rPr>
              <w:t>,</w:t>
            </w:r>
            <w:r w:rsidRPr="00865724">
              <w:rPr>
                <w:rFonts w:ascii="Arial" w:hAnsi="Arial"/>
              </w:rPr>
              <w:t xml:space="preserve"> 4, 5, 6, 7, 8, 9, 10, 11</w:t>
            </w:r>
          </w:p>
        </w:tc>
      </w:tr>
      <w:tr w:rsidR="003C22A0" w:rsidRPr="00865724" w14:paraId="493CBED2" w14:textId="77777777" w:rsidTr="00E25EC1">
        <w:trPr>
          <w:trHeight w:val="431"/>
          <w:jc w:val="center"/>
        </w:trPr>
        <w:tc>
          <w:tcPr>
            <w:tcW w:w="1980" w:type="dxa"/>
            <w:vAlign w:val="center"/>
          </w:tcPr>
          <w:p w14:paraId="0B533009" w14:textId="77777777" w:rsidR="003C22A0" w:rsidRPr="00865724" w:rsidRDefault="003C22A0" w:rsidP="00D120C4">
            <w:pPr>
              <w:jc w:val="both"/>
              <w:rPr>
                <w:rFonts w:ascii="Arial" w:hAnsi="Arial"/>
                <w:b/>
              </w:rPr>
            </w:pPr>
            <w:r w:rsidRPr="00865724">
              <w:rPr>
                <w:rFonts w:ascii="Arial" w:hAnsi="Arial"/>
                <w:b/>
              </w:rPr>
              <w:t>MaxiCharger DC 240</w:t>
            </w:r>
          </w:p>
          <w:p w14:paraId="116680A5" w14:textId="77777777" w:rsidR="003C22A0" w:rsidRPr="00865724" w:rsidRDefault="003C22A0" w:rsidP="00D120C4">
            <w:pPr>
              <w:jc w:val="both"/>
              <w:rPr>
                <w:rFonts w:ascii="Arial" w:hAnsi="Arial"/>
                <w:b/>
              </w:rPr>
            </w:pPr>
            <w:r w:rsidRPr="00865724">
              <w:rPr>
                <w:rFonts w:ascii="Arial" w:hAnsi="Arial"/>
              </w:rPr>
              <w:t>(EF240A3001)</w:t>
            </w:r>
          </w:p>
        </w:tc>
        <w:tc>
          <w:tcPr>
            <w:tcW w:w="1417" w:type="dxa"/>
            <w:vAlign w:val="center"/>
          </w:tcPr>
          <w:p w14:paraId="2461F656" w14:textId="77777777" w:rsidR="003C22A0" w:rsidRPr="00865724" w:rsidRDefault="003C22A0" w:rsidP="00D120C4">
            <w:pPr>
              <w:rPr>
                <w:rFonts w:ascii="Arial" w:hAnsi="Arial"/>
              </w:rPr>
            </w:pPr>
            <w:r w:rsidRPr="00865724">
              <w:rPr>
                <w:rFonts w:ascii="Arial" w:hAnsi="Arial"/>
              </w:rPr>
              <w:t>240 kW</w:t>
            </w:r>
          </w:p>
        </w:tc>
        <w:tc>
          <w:tcPr>
            <w:tcW w:w="1276" w:type="dxa"/>
            <w:vAlign w:val="center"/>
          </w:tcPr>
          <w:p w14:paraId="5D340427" w14:textId="77777777" w:rsidR="003C22A0" w:rsidRPr="00865724" w:rsidRDefault="003C22A0" w:rsidP="00D120C4">
            <w:pPr>
              <w:rPr>
                <w:rFonts w:ascii="Arial" w:hAnsi="Arial"/>
              </w:rPr>
            </w:pPr>
            <w:r w:rsidRPr="00865724">
              <w:rPr>
                <w:rFonts w:ascii="Arial" w:hAnsi="Arial"/>
              </w:rPr>
              <w:t>12 PCS</w:t>
            </w:r>
          </w:p>
        </w:tc>
        <w:tc>
          <w:tcPr>
            <w:tcW w:w="2126" w:type="dxa"/>
            <w:vAlign w:val="center"/>
          </w:tcPr>
          <w:p w14:paraId="2F902DE0" w14:textId="77777777" w:rsidR="003C22A0" w:rsidRPr="00865724" w:rsidRDefault="003C22A0" w:rsidP="00D120C4">
            <w:pPr>
              <w:jc w:val="both"/>
              <w:rPr>
                <w:rFonts w:ascii="Arial" w:hAnsi="Arial"/>
              </w:rPr>
            </w:pPr>
            <w:r w:rsidRPr="00865724">
              <w:rPr>
                <w:rFonts w:ascii="Arial" w:hAnsi="Arial"/>
              </w:rPr>
              <w:t>1, 2, 3</w:t>
            </w:r>
            <w:r w:rsidRPr="00865724">
              <w:rPr>
                <w:rFonts w:ascii="Arial" w:hAnsi="Arial" w:hint="eastAsia"/>
              </w:rPr>
              <w:t>,</w:t>
            </w:r>
            <w:r w:rsidRPr="00865724">
              <w:rPr>
                <w:rFonts w:ascii="Arial" w:hAnsi="Arial"/>
              </w:rPr>
              <w:t xml:space="preserve"> 4, 5, 6, 7, 8, 9, 10, 11, 12</w:t>
            </w:r>
          </w:p>
        </w:tc>
      </w:tr>
    </w:tbl>
    <w:p w14:paraId="618A7D00" w14:textId="127A654B" w:rsidR="004B6D3E" w:rsidRPr="00865724" w:rsidRDefault="004B6D3E" w:rsidP="00D120C4">
      <w:pPr>
        <w:pStyle w:val="NOTE0"/>
        <w:spacing w:line="240" w:lineRule="auto"/>
        <w:rPr>
          <w:rFonts w:cs="Arial"/>
          <w:lang w:val="fr-FR"/>
        </w:rPr>
      </w:pPr>
      <w:r w:rsidRPr="00865724">
        <w:rPr>
          <w:rFonts w:cs="Arial"/>
          <w:noProof/>
          <w:snapToGrid/>
        </w:rPr>
        <w:drawing>
          <wp:anchor distT="0" distB="0" distL="114300" distR="114300" simplePos="0" relativeHeight="252482560" behindDoc="0" locked="0" layoutInCell="1" allowOverlap="1" wp14:anchorId="0DA5596C" wp14:editId="1CF0F9EF">
            <wp:simplePos x="0" y="0"/>
            <wp:positionH relativeFrom="margin">
              <wp:align>left</wp:align>
            </wp:positionH>
            <wp:positionV relativeFrom="paragraph">
              <wp:posOffset>22860</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865724">
        <w:rPr>
          <w:rFonts w:cs="Arial"/>
          <w:lang w:val="fr-FR"/>
        </w:rPr>
        <w:t>IMPORTANT</w:t>
      </w:r>
    </w:p>
    <w:p w14:paraId="18EA526D" w14:textId="1296DCBB" w:rsidR="004B6D3E" w:rsidRPr="00865724" w:rsidRDefault="00021E1B" w:rsidP="00D120C4">
      <w:pPr>
        <w:pStyle w:val="NOTE"/>
        <w:spacing w:line="240" w:lineRule="auto"/>
        <w:rPr>
          <w:snapToGrid w:val="0"/>
          <w:lang w:val="fr-FR"/>
        </w:rPr>
      </w:pPr>
      <w:r w:rsidRPr="00865724">
        <w:rPr>
          <w:snapToGrid w:val="0"/>
          <w:lang w:val="fr-FR"/>
        </w:rPr>
        <w:t>Installez les plaques de scellement dans les logements où les modules de charge ne sont pas insérés.</w:t>
      </w:r>
    </w:p>
    <w:p w14:paraId="7039FF37" w14:textId="7EA7484F" w:rsidR="00ED4F64" w:rsidRPr="00865724" w:rsidRDefault="00ED4F64" w:rsidP="00D120C4">
      <w:pPr>
        <w:spacing w:line="240" w:lineRule="auto"/>
        <w:jc w:val="center"/>
        <w:rPr>
          <w:lang w:val="fr-FR"/>
        </w:rPr>
      </w:pPr>
      <w:r w:rsidRPr="00865724">
        <w:rPr>
          <w:noProof/>
        </w:rPr>
        <w:drawing>
          <wp:inline distT="0" distB="0" distL="0" distR="0" wp14:anchorId="627C3DC0" wp14:editId="4C0D95FE">
            <wp:extent cx="1150537" cy="166493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50537" cy="1664938"/>
                    </a:xfrm>
                    <a:prstGeom prst="rect">
                      <a:avLst/>
                    </a:prstGeom>
                  </pic:spPr>
                </pic:pic>
              </a:graphicData>
            </a:graphic>
          </wp:inline>
        </w:drawing>
      </w:r>
    </w:p>
    <w:p w14:paraId="17D1DA6F" w14:textId="72512222" w:rsidR="00E76D3D" w:rsidRPr="00865724" w:rsidRDefault="00E76D3D" w:rsidP="00D120C4">
      <w:pPr>
        <w:pStyle w:val="FigureTittle"/>
        <w:rPr>
          <w:bCs/>
          <w:noProof/>
          <w:w w:val="95"/>
        </w:rPr>
      </w:pPr>
      <w:r w:rsidRPr="00865724">
        <w:t xml:space="preserve">Figure </w:t>
      </w:r>
      <w:r w:rsidR="003C22A0" w:rsidRPr="00865724">
        <w:fldChar w:fldCharType="begin"/>
      </w:r>
      <w:r w:rsidR="003C22A0" w:rsidRPr="00865724">
        <w:instrText xml:space="preserve"> STYLEREF 1 \s </w:instrText>
      </w:r>
      <w:r w:rsidR="003C22A0" w:rsidRPr="00865724">
        <w:fldChar w:fldCharType="separate"/>
      </w:r>
      <w:r w:rsidR="003C22A0" w:rsidRPr="00865724">
        <w:rPr>
          <w:noProof/>
        </w:rPr>
        <w:t>5</w:t>
      </w:r>
      <w:r w:rsidR="003C22A0" w:rsidRPr="00865724">
        <w:fldChar w:fldCharType="end"/>
      </w:r>
      <w:r w:rsidR="003C22A0" w:rsidRPr="00865724">
        <w:noBreakHyphen/>
      </w:r>
      <w:r w:rsidR="003C22A0" w:rsidRPr="00865724">
        <w:fldChar w:fldCharType="begin"/>
      </w:r>
      <w:r w:rsidR="003C22A0" w:rsidRPr="00865724">
        <w:instrText xml:space="preserve"> SEQ Figure \* ARABIC \s 1 </w:instrText>
      </w:r>
      <w:r w:rsidR="003C22A0" w:rsidRPr="00865724">
        <w:fldChar w:fldCharType="separate"/>
      </w:r>
      <w:r w:rsidR="003C22A0" w:rsidRPr="00865724">
        <w:rPr>
          <w:noProof/>
        </w:rPr>
        <w:t>20</w:t>
      </w:r>
      <w:r w:rsidR="003C22A0" w:rsidRPr="00865724">
        <w:fldChar w:fldCharType="end"/>
      </w:r>
      <w:r w:rsidRPr="00865724">
        <w:t xml:space="preserve"> Plaques de scellement</w:t>
      </w:r>
    </w:p>
    <w:p w14:paraId="796854B0" w14:textId="28DF9B81" w:rsidR="00313061" w:rsidRPr="00865724" w:rsidRDefault="00B337B7">
      <w:pPr>
        <w:pStyle w:val="a0"/>
        <w:numPr>
          <w:ilvl w:val="0"/>
          <w:numId w:val="32"/>
        </w:numPr>
        <w:spacing w:line="240" w:lineRule="auto"/>
        <w:rPr>
          <w:rFonts w:cs="Arial"/>
          <w:lang w:val="fr-FR"/>
        </w:rPr>
      </w:pPr>
      <w:r w:rsidRPr="00865724">
        <w:rPr>
          <w:rFonts w:cs="Arial"/>
          <w:lang w:val="fr-FR"/>
        </w:rPr>
        <w:t>Serrez les vis au couple de 1,2 N-m (10,6 lb-in) pour fixer les modules.</w:t>
      </w:r>
    </w:p>
    <w:p w14:paraId="10F13C37" w14:textId="6978DE2A" w:rsidR="00587ED7" w:rsidRPr="00865724" w:rsidRDefault="00587ED7" w:rsidP="00D120C4">
      <w:pPr>
        <w:spacing w:line="240" w:lineRule="auto"/>
        <w:jc w:val="center"/>
        <w:rPr>
          <w:lang w:val="fr-FR"/>
        </w:rPr>
      </w:pPr>
      <w:bookmarkStart w:id="301" w:name="_Ref102846158"/>
      <w:r w:rsidRPr="00865724">
        <w:rPr>
          <w:noProof/>
        </w:rPr>
        <w:lastRenderedPageBreak/>
        <w:drawing>
          <wp:inline distT="0" distB="0" distL="0" distR="0" wp14:anchorId="5CEFE997" wp14:editId="7AE13B1D">
            <wp:extent cx="2160000" cy="2772992"/>
            <wp:effectExtent l="0" t="0" r="0" b="8890"/>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2160000" cy="2772992"/>
                    </a:xfrm>
                    <a:prstGeom prst="rect">
                      <a:avLst/>
                    </a:prstGeom>
                    <a:noFill/>
                    <a:ln>
                      <a:noFill/>
                    </a:ln>
                  </pic:spPr>
                </pic:pic>
              </a:graphicData>
            </a:graphic>
          </wp:inline>
        </w:drawing>
      </w:r>
    </w:p>
    <w:p w14:paraId="230F8734" w14:textId="77BE1B3A" w:rsidR="00587ED7" w:rsidRPr="00865724" w:rsidRDefault="00587ED7" w:rsidP="00D120C4">
      <w:pPr>
        <w:pStyle w:val="FigureTittle"/>
        <w:rPr>
          <w:noProof/>
        </w:rPr>
      </w:pPr>
      <w:r w:rsidRPr="00865724">
        <w:t xml:space="preserve">Figure </w:t>
      </w:r>
      <w:r w:rsidR="003C22A0" w:rsidRPr="00865724">
        <w:fldChar w:fldCharType="begin"/>
      </w:r>
      <w:r w:rsidR="003C22A0" w:rsidRPr="00865724">
        <w:instrText xml:space="preserve"> STYLEREF 1 \s </w:instrText>
      </w:r>
      <w:r w:rsidR="003C22A0" w:rsidRPr="00865724">
        <w:fldChar w:fldCharType="separate"/>
      </w:r>
      <w:r w:rsidR="003C22A0" w:rsidRPr="00865724">
        <w:rPr>
          <w:noProof/>
        </w:rPr>
        <w:t>5</w:t>
      </w:r>
      <w:r w:rsidR="003C22A0" w:rsidRPr="00865724">
        <w:fldChar w:fldCharType="end"/>
      </w:r>
      <w:r w:rsidR="003C22A0" w:rsidRPr="00865724">
        <w:noBreakHyphen/>
      </w:r>
      <w:r w:rsidR="003C22A0" w:rsidRPr="00865724">
        <w:fldChar w:fldCharType="begin"/>
      </w:r>
      <w:r w:rsidR="003C22A0" w:rsidRPr="00865724">
        <w:instrText xml:space="preserve"> SEQ Figure \* ARABIC \s 1 </w:instrText>
      </w:r>
      <w:r w:rsidR="003C22A0" w:rsidRPr="00865724">
        <w:fldChar w:fldCharType="separate"/>
      </w:r>
      <w:r w:rsidR="003C22A0" w:rsidRPr="00865724">
        <w:rPr>
          <w:noProof/>
        </w:rPr>
        <w:t>21</w:t>
      </w:r>
      <w:r w:rsidR="003C22A0" w:rsidRPr="00865724">
        <w:fldChar w:fldCharType="end"/>
      </w:r>
      <w:r w:rsidRPr="00865724">
        <w:t xml:space="preserve"> Serrage des vis</w:t>
      </w:r>
    </w:p>
    <w:p w14:paraId="23B3242E" w14:textId="7776518E" w:rsidR="0012370E" w:rsidRPr="00865724" w:rsidRDefault="00B337B7">
      <w:pPr>
        <w:pStyle w:val="a0"/>
        <w:numPr>
          <w:ilvl w:val="0"/>
          <w:numId w:val="32"/>
        </w:numPr>
        <w:spacing w:line="240" w:lineRule="auto"/>
        <w:rPr>
          <w:rFonts w:cs="Arial"/>
          <w:lang w:val="fr-FR"/>
        </w:rPr>
      </w:pPr>
      <w:bookmarkStart w:id="302" w:name="_Ref103171789"/>
      <w:r w:rsidRPr="00865724">
        <w:rPr>
          <w:rFonts w:cs="Arial"/>
          <w:lang w:val="fr-FR"/>
        </w:rPr>
        <w:t>Après l'installation, définissez l'adresse matérielle. Pour plus de détails, contactez l'ingénieur d'installation certifié du fabricant.</w:t>
      </w:r>
    </w:p>
    <w:p w14:paraId="2A7FCB5C" w14:textId="77E678AF" w:rsidR="0012370E" w:rsidRPr="00865724" w:rsidRDefault="00B337B7">
      <w:pPr>
        <w:pStyle w:val="a0"/>
        <w:numPr>
          <w:ilvl w:val="0"/>
          <w:numId w:val="32"/>
        </w:numPr>
        <w:spacing w:line="240" w:lineRule="auto"/>
        <w:rPr>
          <w:rFonts w:cs="Arial"/>
          <w:lang w:val="fr-FR"/>
        </w:rPr>
      </w:pPr>
      <w:r w:rsidRPr="00865724">
        <w:rPr>
          <w:rFonts w:cs="Arial"/>
          <w:lang w:val="fr-FR"/>
        </w:rPr>
        <w:t>Scellez les trous de câbles de l'armoire et fermez les portes.</w:t>
      </w:r>
    </w:p>
    <w:p w14:paraId="430244CE" w14:textId="258D4558" w:rsidR="000F0CE7" w:rsidRPr="00865724" w:rsidRDefault="00B337B7" w:rsidP="00D120C4">
      <w:pPr>
        <w:pStyle w:val="2"/>
        <w:spacing w:before="240" w:line="240" w:lineRule="auto"/>
        <w:rPr>
          <w:rFonts w:cs="Arial"/>
          <w:lang w:val="fr-FR"/>
        </w:rPr>
      </w:pPr>
      <w:bookmarkStart w:id="303" w:name="_Ref114042840"/>
      <w:bookmarkStart w:id="304" w:name="_Toc120622658"/>
      <w:bookmarkEnd w:id="294"/>
      <w:bookmarkEnd w:id="301"/>
      <w:bookmarkEnd w:id="302"/>
      <w:r w:rsidRPr="00865724">
        <w:rPr>
          <w:rFonts w:cs="Arial"/>
          <w:lang w:val="fr-FR"/>
        </w:rPr>
        <w:t>Installation du dispositif externe à courant résiduel</w:t>
      </w:r>
      <w:bookmarkEnd w:id="303"/>
      <w:bookmarkEnd w:id="304"/>
    </w:p>
    <w:p w14:paraId="7D414FCD" w14:textId="541ACDF4" w:rsidR="009E3AF6" w:rsidRPr="00865724" w:rsidRDefault="00B337B7" w:rsidP="00D120C4">
      <w:pPr>
        <w:pStyle w:val="EN"/>
        <w:spacing w:line="240" w:lineRule="auto"/>
        <w:rPr>
          <w:lang w:val="fr-FR"/>
        </w:rPr>
      </w:pPr>
      <w:r w:rsidRPr="00865724">
        <w:rPr>
          <w:lang w:val="fr-FR"/>
        </w:rPr>
        <w:t>Le MaxiCharger comprend un RCD de type A intégré dans le disjoncteur principal, et un RCCB pour le chemin auxiliaire.</w:t>
      </w:r>
    </w:p>
    <w:p w14:paraId="4D9F75CA" w14:textId="389064E2" w:rsidR="009E3AF6" w:rsidRPr="00865724" w:rsidRDefault="007436F9" w:rsidP="00D120C4">
      <w:pPr>
        <w:pStyle w:val="EN"/>
        <w:spacing w:line="240" w:lineRule="auto"/>
        <w:rPr>
          <w:lang w:val="fr-FR"/>
        </w:rPr>
      </w:pPr>
      <w:r w:rsidRPr="00865724">
        <w:rPr>
          <w:lang w:val="fr-FR"/>
        </w:rPr>
        <w:t xml:space="preserve">L'utilisation d'un RCD externe peut provoquer un déclenchement intempestif dans des conditions transitoires, par exemple lorsque le contacteur </w:t>
      </w:r>
      <w:r w:rsidR="00037F54" w:rsidRPr="00865724">
        <w:rPr>
          <w:lang w:val="fr-FR"/>
        </w:rPr>
        <w:t>AC</w:t>
      </w:r>
      <w:r w:rsidRPr="00865724">
        <w:rPr>
          <w:lang w:val="fr-FR"/>
        </w:rPr>
        <w:t xml:space="preserve"> est activé au début de la charge. Si un dispositif à courant résiduel externe ne peut être évité en raison des réglementations locales, le </w:t>
      </w:r>
      <w:r w:rsidR="00AA60BF" w:rsidRPr="00865724">
        <w:rPr>
          <w:lang w:val="fr-FR"/>
        </w:rPr>
        <w:t>courant d'appel</w:t>
      </w:r>
      <w:r w:rsidRPr="00865724">
        <w:rPr>
          <w:lang w:val="fr-FR"/>
        </w:rPr>
        <w:t xml:space="preserve"> doit être pris en considération lors du choix des dispositifs.</w:t>
      </w:r>
    </w:p>
    <w:p w14:paraId="23233F85" w14:textId="1260159E" w:rsidR="008365C6" w:rsidRPr="00865724" w:rsidRDefault="00412EDB" w:rsidP="00D120C4">
      <w:pPr>
        <w:pStyle w:val="EN"/>
        <w:spacing w:line="240" w:lineRule="auto"/>
        <w:rPr>
          <w:lang w:val="fr-FR"/>
        </w:rPr>
      </w:pPr>
      <w:r w:rsidRPr="00865724">
        <w:rPr>
          <w:lang w:val="fr-FR"/>
        </w:rPr>
        <w:t>Pour les spécifications du dispositif à courant résiduel et des pics de courant accessoire, reportez-vous aux</w:t>
      </w:r>
      <w:r w:rsidR="009E3AF6" w:rsidRPr="00865724">
        <w:rPr>
          <w:rStyle w:val="Char1"/>
          <w:rFonts w:cs="Arial"/>
          <w:lang w:val="fr-FR"/>
        </w:rPr>
        <w:fldChar w:fldCharType="begin"/>
      </w:r>
      <w:r w:rsidR="009E3AF6" w:rsidRPr="00865724">
        <w:rPr>
          <w:rStyle w:val="Char1"/>
          <w:rFonts w:cs="Arial"/>
          <w:lang w:val="fr-FR"/>
        </w:rPr>
        <w:instrText xml:space="preserve"> REF _Ref101943611 \h  \* MERGEFORMAT </w:instrText>
      </w:r>
      <w:r w:rsidR="009E3AF6" w:rsidRPr="00865724">
        <w:rPr>
          <w:rStyle w:val="Char1"/>
          <w:rFonts w:cs="Arial"/>
          <w:lang w:val="fr-FR"/>
        </w:rPr>
      </w:r>
      <w:r w:rsidR="009E3AF6" w:rsidRPr="00865724">
        <w:rPr>
          <w:rStyle w:val="Char1"/>
          <w:rFonts w:cs="Arial"/>
          <w:lang w:val="fr-FR"/>
        </w:rPr>
        <w:fldChar w:fldCharType="separate"/>
      </w:r>
      <w:r w:rsidRPr="00865724">
        <w:rPr>
          <w:lang w:val="fr-FR"/>
        </w:rPr>
        <w:t xml:space="preserve"> </w:t>
      </w:r>
      <w:r w:rsidR="008869AB" w:rsidRPr="00865724">
        <w:rPr>
          <w:rStyle w:val="Char1"/>
          <w:rFonts w:cs="Arial"/>
          <w:bCs/>
          <w:snapToGrid w:val="0"/>
          <w:lang w:val="fr-FR"/>
        </w:rPr>
        <w:fldChar w:fldCharType="begin"/>
      </w:r>
      <w:r w:rsidR="008869AB" w:rsidRPr="00865724">
        <w:rPr>
          <w:rStyle w:val="Char1"/>
          <w:rFonts w:cs="Arial"/>
          <w:snapToGrid w:val="0"/>
          <w:lang w:val="fr-FR"/>
        </w:rPr>
        <w:instrText xml:space="preserve"> REF _Ref114043035 \h </w:instrText>
      </w:r>
      <w:r w:rsidR="008869AB" w:rsidRPr="00865724">
        <w:rPr>
          <w:rStyle w:val="Char1"/>
          <w:rFonts w:cs="Arial"/>
          <w:bCs/>
          <w:snapToGrid w:val="0"/>
          <w:lang w:val="fr-FR"/>
        </w:rPr>
        <w:instrText xml:space="preserve"> \* MERGEFORMAT </w:instrText>
      </w:r>
      <w:r w:rsidR="008869AB" w:rsidRPr="00865724">
        <w:rPr>
          <w:rStyle w:val="Char1"/>
          <w:rFonts w:cs="Arial"/>
          <w:bCs/>
          <w:snapToGrid w:val="0"/>
          <w:lang w:val="fr-FR"/>
        </w:rPr>
      </w:r>
      <w:r w:rsidR="008869AB" w:rsidRPr="00865724">
        <w:rPr>
          <w:rStyle w:val="Char1"/>
          <w:rFonts w:cs="Arial"/>
          <w:bCs/>
          <w:snapToGrid w:val="0"/>
          <w:lang w:val="fr-FR"/>
        </w:rPr>
        <w:fldChar w:fldCharType="separate"/>
      </w:r>
      <w:r w:rsidR="008869AB" w:rsidRPr="00865724">
        <w:rPr>
          <w:rStyle w:val="Char1"/>
          <w:rFonts w:cs="Arial"/>
          <w:snapToGrid w:val="0"/>
          <w:lang w:val="fr-FR"/>
        </w:rPr>
        <w:t>Spécifications techniques</w:t>
      </w:r>
      <w:r w:rsidR="008869AB" w:rsidRPr="00865724">
        <w:rPr>
          <w:rStyle w:val="Char1"/>
          <w:rFonts w:cs="Arial"/>
          <w:bCs/>
          <w:snapToGrid w:val="0"/>
          <w:lang w:val="fr-FR"/>
        </w:rPr>
        <w:fldChar w:fldCharType="end"/>
      </w:r>
      <w:r w:rsidR="009E3AF6" w:rsidRPr="00865724">
        <w:rPr>
          <w:rStyle w:val="Char1"/>
          <w:rFonts w:cs="Arial"/>
          <w:lang w:val="fr-FR"/>
        </w:rPr>
        <w:fldChar w:fldCharType="end"/>
      </w:r>
      <w:r w:rsidR="008365C6" w:rsidRPr="00865724">
        <w:rPr>
          <w:lang w:val="fr-FR"/>
        </w:rPr>
        <w:t>.</w:t>
      </w:r>
    </w:p>
    <w:p w14:paraId="75AE9D01" w14:textId="67872C7D" w:rsidR="009E3AF6" w:rsidRPr="00865724" w:rsidRDefault="00412EDB" w:rsidP="00D120C4">
      <w:pPr>
        <w:pStyle w:val="2"/>
        <w:spacing w:before="240" w:line="240" w:lineRule="auto"/>
        <w:rPr>
          <w:rFonts w:cs="Arial"/>
          <w:lang w:val="fr-FR"/>
        </w:rPr>
      </w:pPr>
      <w:bookmarkStart w:id="305" w:name="_Toc120622659"/>
      <w:bookmarkEnd w:id="295"/>
      <w:r w:rsidRPr="00865724">
        <w:rPr>
          <w:rFonts w:cs="Arial"/>
          <w:lang w:val="fr-FR"/>
        </w:rPr>
        <w:t>Préparation de la mise en service</w:t>
      </w:r>
      <w:bookmarkEnd w:id="305"/>
    </w:p>
    <w:p w14:paraId="46CA2B98" w14:textId="51159FB3" w:rsidR="009E3AF6" w:rsidRPr="00865724" w:rsidRDefault="00B25860" w:rsidP="00D120C4">
      <w:pPr>
        <w:pStyle w:val="NOTE0"/>
        <w:spacing w:line="240" w:lineRule="auto"/>
        <w:rPr>
          <w:rFonts w:cs="Arial"/>
          <w:lang w:val="fr-FR"/>
        </w:rPr>
      </w:pPr>
      <w:r w:rsidRPr="00865724">
        <w:rPr>
          <w:rFonts w:cs="Arial"/>
          <w:noProof/>
        </w:rPr>
        <w:drawing>
          <wp:anchor distT="0" distB="0" distL="114300" distR="114300" simplePos="0" relativeHeight="252441600" behindDoc="0" locked="0" layoutInCell="1" allowOverlap="1" wp14:anchorId="58C04C9B" wp14:editId="55496B4D">
            <wp:simplePos x="0" y="0"/>
            <wp:positionH relativeFrom="margin">
              <wp:align>left</wp:align>
            </wp:positionH>
            <wp:positionV relativeFrom="paragraph">
              <wp:posOffset>22860</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166C" w:rsidRPr="00865724">
        <w:rPr>
          <w:rFonts w:cs="Arial"/>
          <w:lang w:val="fr-FR"/>
        </w:rPr>
        <w:t>IMPORTANT</w:t>
      </w:r>
    </w:p>
    <w:p w14:paraId="54F7465A" w14:textId="5E75898D" w:rsidR="009E3AF6" w:rsidRPr="00865724" w:rsidRDefault="00412EDB" w:rsidP="00D120C4">
      <w:pPr>
        <w:pStyle w:val="NOTE"/>
        <w:spacing w:line="240" w:lineRule="auto"/>
        <w:rPr>
          <w:snapToGrid w:val="0"/>
          <w:lang w:val="fr-FR"/>
        </w:rPr>
      </w:pPr>
      <w:r w:rsidRPr="00865724">
        <w:rPr>
          <w:snapToGrid w:val="0"/>
          <w:lang w:val="fr-FR"/>
        </w:rPr>
        <w:t>Seul un ingénieur de service qualifié par le fabricant peut mettre en service le MaxiCharger.</w:t>
      </w:r>
    </w:p>
    <w:p w14:paraId="2D52C642" w14:textId="7F4329A8" w:rsidR="009E3AF6" w:rsidRPr="00865724" w:rsidRDefault="00412EDB" w:rsidP="00D120C4">
      <w:pPr>
        <w:pStyle w:val="a1"/>
        <w:spacing w:line="240" w:lineRule="auto"/>
        <w:rPr>
          <w:rFonts w:cs="Arial"/>
          <w:lang w:val="fr-FR"/>
        </w:rPr>
      </w:pPr>
      <w:r w:rsidRPr="00865724">
        <w:rPr>
          <w:rFonts w:cs="Arial"/>
          <w:lang w:val="fr-FR"/>
        </w:rPr>
        <w:t>Pour effectuer la mise en service</w:t>
      </w:r>
    </w:p>
    <w:p w14:paraId="3E7484ED" w14:textId="70532DB9" w:rsidR="009E3AF6" w:rsidRPr="00865724" w:rsidRDefault="00412EDB">
      <w:pPr>
        <w:pStyle w:val="a0"/>
        <w:numPr>
          <w:ilvl w:val="0"/>
          <w:numId w:val="37"/>
        </w:numPr>
        <w:spacing w:line="240" w:lineRule="auto"/>
        <w:rPr>
          <w:rFonts w:cs="Arial"/>
          <w:lang w:val="fr-FR"/>
        </w:rPr>
      </w:pPr>
      <w:r w:rsidRPr="00865724">
        <w:rPr>
          <w:rFonts w:cs="Arial"/>
          <w:lang w:val="fr-FR"/>
        </w:rPr>
        <w:lastRenderedPageBreak/>
        <w:t>Assurez-vous que le site est conforme aux exigences suivantes :</w:t>
      </w:r>
    </w:p>
    <w:p w14:paraId="77D8192B" w14:textId="032F6567" w:rsidR="0035166C" w:rsidRPr="00865724" w:rsidRDefault="00412EDB" w:rsidP="00D120C4">
      <w:pPr>
        <w:pStyle w:val="ItemListinSeq"/>
        <w:spacing w:before="48" w:after="48" w:line="240" w:lineRule="auto"/>
        <w:rPr>
          <w:lang w:val="fr-FR"/>
        </w:rPr>
      </w:pPr>
      <w:r w:rsidRPr="00865724">
        <w:rPr>
          <w:lang w:val="fr-FR"/>
        </w:rPr>
        <w:t>Le MaxiCharger est installé conformément aux instructions de ce manuel.</w:t>
      </w:r>
    </w:p>
    <w:p w14:paraId="384A7A76" w14:textId="5E3225B5" w:rsidR="0035166C" w:rsidRPr="00865724" w:rsidRDefault="00412EDB" w:rsidP="00D120C4">
      <w:pPr>
        <w:pStyle w:val="ItemListinSeq"/>
        <w:spacing w:before="48" w:after="48" w:line="240" w:lineRule="auto"/>
        <w:rPr>
          <w:lang w:val="fr-FR"/>
        </w:rPr>
      </w:pPr>
      <w:r w:rsidRPr="00865724">
        <w:rPr>
          <w:lang w:val="fr-FR"/>
        </w:rPr>
        <w:t xml:space="preserve">L'alimentation </w:t>
      </w:r>
      <w:r w:rsidR="00037F54" w:rsidRPr="00865724">
        <w:rPr>
          <w:lang w:val="fr-FR"/>
        </w:rPr>
        <w:t>AC</w:t>
      </w:r>
      <w:r w:rsidRPr="00865724">
        <w:rPr>
          <w:lang w:val="fr-FR"/>
        </w:rPr>
        <w:t xml:space="preserve"> est disponible.</w:t>
      </w:r>
    </w:p>
    <w:p w14:paraId="1C48D3D1" w14:textId="703A9196" w:rsidR="0035166C" w:rsidRPr="00865724" w:rsidRDefault="00412EDB" w:rsidP="00D120C4">
      <w:pPr>
        <w:pStyle w:val="ItemListinSeq"/>
        <w:spacing w:before="48" w:after="48" w:line="240" w:lineRule="auto"/>
        <w:rPr>
          <w:lang w:val="fr-FR"/>
        </w:rPr>
      </w:pPr>
      <w:r w:rsidRPr="00865724">
        <w:rPr>
          <w:lang w:val="fr-FR"/>
        </w:rPr>
        <w:t>L'accès à l'Internet est disponible par le biais d'une connexion Ethernet câblée, d'un service cellulaire ou d'une connexion Wi-Fi.</w:t>
      </w:r>
    </w:p>
    <w:p w14:paraId="30F2AF53" w14:textId="113654FF" w:rsidR="0035166C" w:rsidRPr="00865724" w:rsidRDefault="002A15D3" w:rsidP="00D120C4">
      <w:pPr>
        <w:pStyle w:val="ItemListinSeq"/>
        <w:spacing w:before="48" w:after="48" w:line="240" w:lineRule="auto"/>
        <w:rPr>
          <w:lang w:val="fr-FR"/>
        </w:rPr>
      </w:pPr>
      <w:r w:rsidRPr="00865724">
        <w:rPr>
          <w:lang w:val="fr-FR"/>
        </w:rPr>
        <w:t>Un VE de chaque type de connecteur doit être disponible pour un essai de compatibilité lors de la mise en service.</w:t>
      </w:r>
    </w:p>
    <w:p w14:paraId="171C4EF1" w14:textId="66B45ABB" w:rsidR="009E3AF6" w:rsidRPr="00865724" w:rsidRDefault="002A15D3" w:rsidP="00D120C4">
      <w:pPr>
        <w:pStyle w:val="ItemListinSeq"/>
        <w:spacing w:before="48" w:after="48" w:line="240" w:lineRule="auto"/>
        <w:rPr>
          <w:lang w:val="fr-FR"/>
        </w:rPr>
      </w:pPr>
      <w:r w:rsidRPr="00865724">
        <w:rPr>
          <w:lang w:val="fr-FR"/>
        </w:rPr>
        <w:t>L'opérateur ou le propriétaire sur le site peut obtenir des instructions de l'ingénieur de service certifié par le fabricant lors de l'installation du MaxiCharger.</w:t>
      </w:r>
    </w:p>
    <w:p w14:paraId="069C0282" w14:textId="7C66EE86" w:rsidR="009E3AF6" w:rsidRPr="00865724" w:rsidRDefault="002A15D3">
      <w:pPr>
        <w:pStyle w:val="a0"/>
        <w:numPr>
          <w:ilvl w:val="0"/>
          <w:numId w:val="37"/>
        </w:numPr>
        <w:spacing w:line="240" w:lineRule="auto"/>
        <w:rPr>
          <w:rFonts w:cs="Arial"/>
          <w:lang w:val="fr-FR"/>
        </w:rPr>
      </w:pPr>
      <w:r w:rsidRPr="00865724">
        <w:rPr>
          <w:rFonts w:cs="Arial"/>
          <w:lang w:val="fr-FR"/>
        </w:rPr>
        <w:t>Assurez-vous que les informations suivantes sont collectées :</w:t>
      </w:r>
    </w:p>
    <w:p w14:paraId="4A0B849A" w14:textId="0E49FDF8" w:rsidR="0035166C" w:rsidRPr="00865724" w:rsidRDefault="002A15D3" w:rsidP="00D120C4">
      <w:pPr>
        <w:pStyle w:val="ItemListinSeq"/>
        <w:spacing w:before="48" w:after="48" w:line="240" w:lineRule="auto"/>
        <w:rPr>
          <w:lang w:val="fr-FR"/>
        </w:rPr>
      </w:pPr>
      <w:r w:rsidRPr="00865724">
        <w:rPr>
          <w:lang w:val="fr-FR"/>
        </w:rPr>
        <w:t>Nom et adresse du site</w:t>
      </w:r>
    </w:p>
    <w:p w14:paraId="36EAD460" w14:textId="61627BDD" w:rsidR="0035166C" w:rsidRPr="00865724" w:rsidRDefault="002A15D3" w:rsidP="00D120C4">
      <w:pPr>
        <w:pStyle w:val="ItemListinSeq"/>
        <w:spacing w:before="48" w:after="48" w:line="240" w:lineRule="auto"/>
        <w:rPr>
          <w:lang w:val="fr-FR"/>
        </w:rPr>
      </w:pPr>
      <w:r w:rsidRPr="00865724">
        <w:rPr>
          <w:lang w:val="fr-FR"/>
        </w:rPr>
        <w:t>Coordonnées de la personne à contacter sur place</w:t>
      </w:r>
    </w:p>
    <w:p w14:paraId="69E224D7" w14:textId="60C7303E" w:rsidR="0035166C" w:rsidRPr="00865724" w:rsidRDefault="002A15D3" w:rsidP="00D120C4">
      <w:pPr>
        <w:pStyle w:val="ItemListinSeq"/>
        <w:spacing w:before="48" w:after="48" w:line="240" w:lineRule="auto"/>
        <w:rPr>
          <w:lang w:val="fr-FR"/>
        </w:rPr>
      </w:pPr>
      <w:r w:rsidRPr="00865724">
        <w:rPr>
          <w:lang w:val="fr-FR"/>
        </w:rPr>
        <w:t>Spécification du fusible ou du disjoncteur externe au niveau du tableau de distribution</w:t>
      </w:r>
    </w:p>
    <w:p w14:paraId="23AC2E43" w14:textId="24D4CCFD" w:rsidR="0035166C" w:rsidRPr="00865724" w:rsidRDefault="002A15D3" w:rsidP="00D120C4">
      <w:pPr>
        <w:pStyle w:val="ItemListinSeq"/>
        <w:spacing w:before="48" w:after="48" w:line="240" w:lineRule="auto"/>
        <w:rPr>
          <w:lang w:val="fr-FR"/>
        </w:rPr>
      </w:pPr>
      <w:r w:rsidRPr="00865724">
        <w:rPr>
          <w:lang w:val="fr-FR"/>
        </w:rPr>
        <w:t>Date d'achèvement de l'installation</w:t>
      </w:r>
    </w:p>
    <w:p w14:paraId="1F77983C" w14:textId="49B8CD0B" w:rsidR="0035166C" w:rsidRPr="00865724" w:rsidRDefault="0074060F" w:rsidP="00D120C4">
      <w:pPr>
        <w:pStyle w:val="ItemListinSeq"/>
        <w:spacing w:before="48" w:after="48" w:line="240" w:lineRule="auto"/>
        <w:rPr>
          <w:lang w:val="fr-FR"/>
        </w:rPr>
      </w:pPr>
      <w:r w:rsidRPr="00865724">
        <w:rPr>
          <w:lang w:val="fr-FR"/>
        </w:rPr>
        <w:t>Photo du MaxiCharger et des environs du site</w:t>
      </w:r>
    </w:p>
    <w:p w14:paraId="2401BD97" w14:textId="5CFA3B32" w:rsidR="0035166C" w:rsidRPr="00865724" w:rsidRDefault="0074060F" w:rsidP="00D120C4">
      <w:pPr>
        <w:pStyle w:val="ItemListinSeq"/>
        <w:spacing w:before="48" w:after="48" w:line="240" w:lineRule="auto"/>
        <w:rPr>
          <w:lang w:val="fr-FR"/>
        </w:rPr>
      </w:pPr>
      <w:r w:rsidRPr="00865724">
        <w:rPr>
          <w:lang w:val="fr-FR"/>
        </w:rPr>
        <w:t>Remarques particulières (le cas échéant)</w:t>
      </w:r>
    </w:p>
    <w:p w14:paraId="7AB05750" w14:textId="4D9643C6" w:rsidR="0035166C" w:rsidRPr="00865724" w:rsidRDefault="0074060F">
      <w:pPr>
        <w:pStyle w:val="a0"/>
        <w:numPr>
          <w:ilvl w:val="0"/>
          <w:numId w:val="37"/>
        </w:numPr>
        <w:spacing w:line="240" w:lineRule="auto"/>
        <w:rPr>
          <w:rFonts w:cs="Arial"/>
          <w:lang w:val="fr-FR"/>
        </w:rPr>
      </w:pPr>
      <w:r w:rsidRPr="00865724">
        <w:rPr>
          <w:rFonts w:cs="Arial"/>
          <w:lang w:val="fr-FR"/>
        </w:rPr>
        <w:t>Quelqu'un doit être présent pour aider à mettre sous tension le MaxiCharger sur le tableau de distribution.</w:t>
      </w:r>
    </w:p>
    <w:p w14:paraId="1E5B6FCF" w14:textId="0AD915D0" w:rsidR="00206197" w:rsidRPr="00865724" w:rsidRDefault="00206197" w:rsidP="00D120C4">
      <w:pPr>
        <w:pStyle w:val="NOTE0"/>
        <w:spacing w:line="240" w:lineRule="auto"/>
        <w:rPr>
          <w:rFonts w:cs="Arial"/>
          <w:lang w:val="fr-FR"/>
        </w:rPr>
      </w:pPr>
      <w:r w:rsidRPr="00865724">
        <w:rPr>
          <w:rFonts w:cs="Arial"/>
          <w:noProof/>
          <w:snapToGrid/>
        </w:rPr>
        <w:drawing>
          <wp:anchor distT="0" distB="0" distL="114300" distR="114300" simplePos="0" relativeHeight="252508160" behindDoc="0" locked="0" layoutInCell="1" allowOverlap="1" wp14:anchorId="45267C24" wp14:editId="6DEE9954">
            <wp:simplePos x="0" y="0"/>
            <wp:positionH relativeFrom="margin">
              <wp:align>left</wp:align>
            </wp:positionH>
            <wp:positionV relativeFrom="paragraph">
              <wp:posOffset>14075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865724">
        <w:rPr>
          <w:rFonts w:cs="Arial"/>
          <w:lang w:val="fr-FR"/>
        </w:rPr>
        <w:t>IMPORTANT</w:t>
      </w:r>
    </w:p>
    <w:p w14:paraId="34DD25FA" w14:textId="3B258EE5" w:rsidR="00206197" w:rsidRPr="00865724" w:rsidRDefault="0074060F" w:rsidP="00D120C4">
      <w:pPr>
        <w:pStyle w:val="NOTE"/>
        <w:spacing w:line="240" w:lineRule="auto"/>
        <w:rPr>
          <w:snapToGrid w:val="0"/>
          <w:lang w:val="fr-FR"/>
        </w:rPr>
      </w:pPr>
      <w:r w:rsidRPr="00865724">
        <w:rPr>
          <w:snapToGrid w:val="0"/>
          <w:lang w:val="fr-FR"/>
        </w:rPr>
        <w:t>L'ouverture du conduit doit être scellée pour protéger le câblage des effets environnementaux.</w:t>
      </w:r>
    </w:p>
    <w:p w14:paraId="75E8EC5A" w14:textId="146935AC" w:rsidR="00E27797" w:rsidRPr="00865724" w:rsidRDefault="00E27797" w:rsidP="00D120C4">
      <w:pPr>
        <w:pStyle w:val="10"/>
        <w:rPr>
          <w:lang w:val="fr-FR"/>
        </w:rPr>
      </w:pPr>
      <w:bookmarkStart w:id="306" w:name="_Toc106900430"/>
      <w:bookmarkStart w:id="307" w:name="_Toc106983302"/>
      <w:bookmarkStart w:id="308" w:name="_Toc120622660"/>
      <w:r w:rsidRPr="00865724">
        <w:rPr>
          <w:lang w:val="fr-FR"/>
        </w:rPr>
        <w:lastRenderedPageBreak/>
        <w:t>Op</w:t>
      </w:r>
      <w:r w:rsidR="0074060F" w:rsidRPr="00865724">
        <w:rPr>
          <w:lang w:val="fr-FR"/>
        </w:rPr>
        <w:t>é</w:t>
      </w:r>
      <w:r w:rsidRPr="00865724">
        <w:rPr>
          <w:lang w:val="fr-FR"/>
        </w:rPr>
        <w:t>ration</w:t>
      </w:r>
      <w:bookmarkEnd w:id="306"/>
      <w:bookmarkEnd w:id="307"/>
      <w:bookmarkEnd w:id="308"/>
    </w:p>
    <w:p w14:paraId="7F484D66" w14:textId="772CA37B" w:rsidR="00E27797" w:rsidRPr="00865724" w:rsidRDefault="0074060F" w:rsidP="00D120C4">
      <w:pPr>
        <w:pStyle w:val="2"/>
        <w:spacing w:before="240" w:line="240" w:lineRule="auto"/>
        <w:rPr>
          <w:rFonts w:cs="Arial"/>
          <w:lang w:val="fr-FR"/>
        </w:rPr>
      </w:pPr>
      <w:bookmarkStart w:id="309" w:name="6.1_Prepare_before_use"/>
      <w:bookmarkStart w:id="310" w:name="_bookmark108"/>
      <w:bookmarkStart w:id="311" w:name="_Toc120622661"/>
      <w:bookmarkEnd w:id="309"/>
      <w:bookmarkEnd w:id="310"/>
      <w:r w:rsidRPr="00865724">
        <w:rPr>
          <w:rFonts w:cs="Arial"/>
          <w:lang w:val="fr-FR"/>
        </w:rPr>
        <w:t>Avant utilisation</w:t>
      </w:r>
      <w:bookmarkEnd w:id="311"/>
    </w:p>
    <w:p w14:paraId="5E8A0340" w14:textId="2DC54604" w:rsidR="00E27797" w:rsidRPr="00865724" w:rsidRDefault="002C7AED" w:rsidP="00D120C4">
      <w:pPr>
        <w:pStyle w:val="ItemList"/>
        <w:spacing w:before="48" w:after="48" w:line="240" w:lineRule="auto"/>
        <w:rPr>
          <w:lang w:val="fr-FR"/>
        </w:rPr>
      </w:pPr>
      <w:r w:rsidRPr="00865724">
        <w:rPr>
          <w:lang w:val="fr-FR"/>
        </w:rPr>
        <w:t>Installez le MaxiCharger en suivant les instructions de ce manuel.</w:t>
      </w:r>
    </w:p>
    <w:p w14:paraId="6FABA203" w14:textId="4BD8900C" w:rsidR="00E27797" w:rsidRPr="00865724" w:rsidRDefault="002C7AED" w:rsidP="00D120C4">
      <w:pPr>
        <w:pStyle w:val="ItemList"/>
        <w:spacing w:before="48" w:after="48" w:line="240" w:lineRule="auto"/>
        <w:rPr>
          <w:lang w:val="fr-FR"/>
        </w:rPr>
      </w:pPr>
      <w:r w:rsidRPr="00865724">
        <w:rPr>
          <w:lang w:val="fr-FR"/>
        </w:rPr>
        <w:t>Préparez un plan d'urgence qui indique aux gens ce qu'ils doivent faire en cas d'urgence.</w:t>
      </w:r>
    </w:p>
    <w:p w14:paraId="3AF24235" w14:textId="01F274E6" w:rsidR="00E27797" w:rsidRPr="00865724" w:rsidRDefault="002C7AED" w:rsidP="00D120C4">
      <w:pPr>
        <w:pStyle w:val="ItemList"/>
        <w:spacing w:before="48" w:after="48" w:line="240" w:lineRule="auto"/>
        <w:rPr>
          <w:lang w:val="fr-FR"/>
        </w:rPr>
      </w:pPr>
      <w:r w:rsidRPr="00865724">
        <w:rPr>
          <w:lang w:val="fr-FR"/>
        </w:rPr>
        <w:t>Fournissez à tous les utilisateurs finaux des instructions sur la procédure d'arrêt d'urgence et de recharge.</w:t>
      </w:r>
    </w:p>
    <w:p w14:paraId="26A74A5D" w14:textId="30B3E474" w:rsidR="008A73C9" w:rsidRPr="00865724" w:rsidRDefault="002C7AED" w:rsidP="00D120C4">
      <w:pPr>
        <w:pStyle w:val="ItemList"/>
        <w:spacing w:before="48" w:after="48" w:line="240" w:lineRule="auto"/>
        <w:rPr>
          <w:lang w:val="fr-FR"/>
        </w:rPr>
      </w:pPr>
      <w:r w:rsidRPr="00865724">
        <w:rPr>
          <w:lang w:val="fr-FR"/>
        </w:rPr>
        <w:t xml:space="preserve">Ne bloquez pas l'espace autour du MaxiCharger, voir </w:t>
      </w:r>
      <w:r w:rsidR="00320317" w:rsidRPr="00865724">
        <w:rPr>
          <w:lang w:val="fr-FR"/>
        </w:rPr>
        <w:t>les</w:t>
      </w:r>
      <w:r w:rsidR="00FC1817" w:rsidRPr="00865724">
        <w:rPr>
          <w:lang w:val="fr-FR"/>
        </w:rPr>
        <w:t xml:space="preserve"> </w:t>
      </w:r>
      <w:r w:rsidR="00FC1817" w:rsidRPr="00865724">
        <w:rPr>
          <w:rStyle w:val="Char1"/>
          <w:rFonts w:cs="Arial"/>
          <w:bCs/>
          <w:snapToGrid w:val="0"/>
          <w:lang w:val="fr-FR"/>
        </w:rPr>
        <w:fldChar w:fldCharType="begin"/>
      </w:r>
      <w:r w:rsidR="00FC1817" w:rsidRPr="00865724">
        <w:rPr>
          <w:rStyle w:val="Char1"/>
          <w:rFonts w:cs="Arial"/>
          <w:snapToGrid w:val="0"/>
          <w:lang w:val="fr-FR"/>
        </w:rPr>
        <w:instrText xml:space="preserve"> REF _Ref114042813 \h </w:instrText>
      </w:r>
      <w:r w:rsidR="00FC1817" w:rsidRPr="00865724">
        <w:rPr>
          <w:rStyle w:val="Char1"/>
          <w:rFonts w:cs="Arial"/>
          <w:bCs/>
          <w:snapToGrid w:val="0"/>
          <w:lang w:val="fr-FR"/>
        </w:rPr>
        <w:instrText xml:space="preserve"> \* MERGEFORMAT </w:instrText>
      </w:r>
      <w:r w:rsidR="00FC1817" w:rsidRPr="00865724">
        <w:rPr>
          <w:rStyle w:val="Char1"/>
          <w:rFonts w:cs="Arial"/>
          <w:bCs/>
          <w:snapToGrid w:val="0"/>
          <w:lang w:val="fr-FR"/>
        </w:rPr>
      </w:r>
      <w:r w:rsidR="00FC1817" w:rsidRPr="00865724">
        <w:rPr>
          <w:rStyle w:val="Char1"/>
          <w:rFonts w:cs="Arial"/>
          <w:bCs/>
          <w:snapToGrid w:val="0"/>
          <w:lang w:val="fr-FR"/>
        </w:rPr>
        <w:fldChar w:fldCharType="separate"/>
      </w:r>
      <w:r w:rsidR="00FC1817" w:rsidRPr="00865724">
        <w:rPr>
          <w:rStyle w:val="Char1"/>
          <w:rFonts w:cs="Arial"/>
          <w:snapToGrid w:val="0"/>
          <w:lang w:val="fr-FR"/>
        </w:rPr>
        <w:t>Exigences en matière de localisation</w:t>
      </w:r>
      <w:r w:rsidR="00FC1817" w:rsidRPr="00865724">
        <w:rPr>
          <w:rStyle w:val="Char1"/>
          <w:rFonts w:cs="Arial"/>
          <w:bCs/>
          <w:snapToGrid w:val="0"/>
          <w:lang w:val="fr-FR"/>
        </w:rPr>
        <w:fldChar w:fldCharType="end"/>
      </w:r>
      <w:r w:rsidR="00E21592" w:rsidRPr="00865724">
        <w:rPr>
          <w:rStyle w:val="Char1"/>
          <w:rFonts w:cs="Arial"/>
          <w:bCs/>
          <w:snapToGrid w:val="0"/>
          <w:lang w:val="fr-FR"/>
        </w:rPr>
        <w:t>.</w:t>
      </w:r>
    </w:p>
    <w:p w14:paraId="67F243ED" w14:textId="587494CC" w:rsidR="00E27797" w:rsidRPr="00865724" w:rsidRDefault="002C7AED" w:rsidP="00D120C4">
      <w:pPr>
        <w:pStyle w:val="ItemList"/>
        <w:spacing w:before="48" w:after="48" w:line="240" w:lineRule="auto"/>
        <w:rPr>
          <w:lang w:val="fr-FR"/>
        </w:rPr>
      </w:pPr>
      <w:r w:rsidRPr="00865724">
        <w:rPr>
          <w:lang w:val="fr-FR"/>
        </w:rPr>
        <w:t>Seul le fabricant ou un technicien qualifié autorisé par le fabricant peut mettre en service le MaxiCharger. Contactez le fabricant lorsque le MaxiCharger est prêt à être mis en service.</w:t>
      </w:r>
    </w:p>
    <w:p w14:paraId="363A3D65" w14:textId="3896ECC8" w:rsidR="00E27797" w:rsidRPr="00865724" w:rsidRDefault="00320317" w:rsidP="00D120C4">
      <w:pPr>
        <w:pStyle w:val="ItemList"/>
        <w:spacing w:before="48" w:after="48" w:line="240" w:lineRule="auto"/>
        <w:rPr>
          <w:lang w:val="fr-FR"/>
        </w:rPr>
      </w:pPr>
      <w:r w:rsidRPr="00865724">
        <w:rPr>
          <w:lang w:val="fr-FR"/>
        </w:rPr>
        <w:t>Entretenez régulièrement le MaxiCharger en vous référant à l’</w:t>
      </w:r>
      <w:r w:rsidR="00FC1817" w:rsidRPr="00865724">
        <w:rPr>
          <w:rStyle w:val="Char1"/>
          <w:rFonts w:cs="Arial"/>
          <w:bCs/>
          <w:snapToGrid w:val="0"/>
          <w:lang w:val="fr-FR"/>
        </w:rPr>
        <w:fldChar w:fldCharType="begin"/>
      </w:r>
      <w:r w:rsidR="00FC1817" w:rsidRPr="00865724">
        <w:rPr>
          <w:rStyle w:val="Char1"/>
          <w:rFonts w:cs="Arial"/>
          <w:snapToGrid w:val="0"/>
          <w:lang w:val="fr-FR"/>
        </w:rPr>
        <w:instrText xml:space="preserve"> REF _Ref114043163 \h </w:instrText>
      </w:r>
      <w:r w:rsidR="00FC1817" w:rsidRPr="00865724">
        <w:rPr>
          <w:rStyle w:val="Char1"/>
          <w:rFonts w:cs="Arial"/>
          <w:bCs/>
          <w:snapToGrid w:val="0"/>
          <w:lang w:val="fr-FR"/>
        </w:rPr>
        <w:instrText xml:space="preserve"> \* MERGEFORMAT </w:instrText>
      </w:r>
      <w:r w:rsidR="00FC1817" w:rsidRPr="00865724">
        <w:rPr>
          <w:rStyle w:val="Char1"/>
          <w:rFonts w:cs="Arial"/>
          <w:bCs/>
          <w:snapToGrid w:val="0"/>
          <w:lang w:val="fr-FR"/>
        </w:rPr>
      </w:r>
      <w:r w:rsidR="00FC1817" w:rsidRPr="00865724">
        <w:rPr>
          <w:rStyle w:val="Char1"/>
          <w:rFonts w:cs="Arial"/>
          <w:bCs/>
          <w:snapToGrid w:val="0"/>
          <w:lang w:val="fr-FR"/>
        </w:rPr>
        <w:fldChar w:fldCharType="separate"/>
      </w:r>
      <w:r w:rsidR="00FC1817" w:rsidRPr="00865724">
        <w:rPr>
          <w:rStyle w:val="Char1"/>
          <w:rFonts w:cs="Arial"/>
          <w:snapToGrid w:val="0"/>
          <w:lang w:val="fr-FR"/>
        </w:rPr>
        <w:t>Entretien de routine</w:t>
      </w:r>
      <w:r w:rsidR="00FC1817" w:rsidRPr="00865724">
        <w:rPr>
          <w:rStyle w:val="Char1"/>
          <w:rFonts w:cs="Arial"/>
          <w:bCs/>
          <w:snapToGrid w:val="0"/>
          <w:lang w:val="fr-FR"/>
        </w:rPr>
        <w:fldChar w:fldCharType="end"/>
      </w:r>
      <w:r w:rsidR="00E27797" w:rsidRPr="00865724">
        <w:rPr>
          <w:lang w:val="fr-FR"/>
        </w:rPr>
        <w:t>.</w:t>
      </w:r>
    </w:p>
    <w:p w14:paraId="73522B72" w14:textId="2908BD64" w:rsidR="00E27797" w:rsidRPr="00865724" w:rsidRDefault="00320317" w:rsidP="00D120C4">
      <w:pPr>
        <w:pStyle w:val="ItemList"/>
        <w:spacing w:before="48" w:after="48" w:line="240" w:lineRule="auto"/>
        <w:rPr>
          <w:lang w:val="fr-FR"/>
        </w:rPr>
      </w:pPr>
      <w:r w:rsidRPr="00865724">
        <w:rPr>
          <w:lang w:val="fr-FR"/>
        </w:rPr>
        <w:t>Si le MaxiCharger est hors tension pendant plus de quatre heures, activez le chauffage interne pour éliminer la condensation du boîtier.</w:t>
      </w:r>
    </w:p>
    <w:p w14:paraId="7E4DD920" w14:textId="076C8F97" w:rsidR="001E0770" w:rsidRPr="00865724" w:rsidRDefault="00D548C9" w:rsidP="00D120C4">
      <w:pPr>
        <w:pStyle w:val="a1"/>
        <w:spacing w:line="240" w:lineRule="auto"/>
        <w:rPr>
          <w:rFonts w:cs="Arial"/>
          <w:lang w:val="fr-FR"/>
        </w:rPr>
      </w:pPr>
      <w:r w:rsidRPr="00865724">
        <w:rPr>
          <w:rFonts w:cs="Arial"/>
          <w:lang w:val="fr-FR"/>
        </w:rPr>
        <w:t>Pour mettre en marche le MaxiCharger</w:t>
      </w:r>
    </w:p>
    <w:p w14:paraId="5736AE39" w14:textId="3FF56135" w:rsidR="001E0770" w:rsidRPr="00865724" w:rsidRDefault="00D548C9">
      <w:pPr>
        <w:pStyle w:val="a0"/>
        <w:numPr>
          <w:ilvl w:val="0"/>
          <w:numId w:val="35"/>
        </w:numPr>
        <w:spacing w:line="240" w:lineRule="auto"/>
        <w:rPr>
          <w:rFonts w:cs="Arial"/>
          <w:lang w:val="fr-FR"/>
        </w:rPr>
      </w:pPr>
      <w:r w:rsidRPr="00865724">
        <w:rPr>
          <w:rFonts w:cs="Arial"/>
          <w:lang w:val="fr-FR"/>
        </w:rPr>
        <w:t xml:space="preserve">Assurez-vous que le disjoncteur amont est maintenu en position </w:t>
      </w:r>
      <w:r w:rsidRPr="00865724">
        <w:rPr>
          <w:rFonts w:cs="Arial"/>
          <w:b/>
          <w:bCs/>
          <w:lang w:val="fr-FR"/>
        </w:rPr>
        <w:t>OFF</w:t>
      </w:r>
      <w:r w:rsidRPr="00865724">
        <w:rPr>
          <w:rFonts w:cs="Arial"/>
          <w:lang w:val="fr-FR"/>
        </w:rPr>
        <w:t xml:space="preserve"> et verrouillé pendant la procédure.</w:t>
      </w:r>
    </w:p>
    <w:p w14:paraId="1B57187D" w14:textId="55D3EA6A" w:rsidR="001E0770" w:rsidRPr="00865724" w:rsidRDefault="00D548C9">
      <w:pPr>
        <w:pStyle w:val="a0"/>
        <w:numPr>
          <w:ilvl w:val="0"/>
          <w:numId w:val="35"/>
        </w:numPr>
        <w:spacing w:line="240" w:lineRule="auto"/>
        <w:rPr>
          <w:rFonts w:cs="Arial"/>
          <w:lang w:val="fr-FR"/>
        </w:rPr>
      </w:pPr>
      <w:r w:rsidRPr="00865724">
        <w:rPr>
          <w:rFonts w:cs="Arial"/>
          <w:lang w:val="fr-FR"/>
        </w:rPr>
        <w:t>Serrez les vis et les boulons des pièces clés et assurez-vous que l'intérieur du boîtier est propre. Évitez que les composants électroniques ne soient endommagés par la poussière ou les particules.</w:t>
      </w:r>
    </w:p>
    <w:p w14:paraId="6DEA0C1A" w14:textId="58F5842D" w:rsidR="001E0770" w:rsidRPr="00865724" w:rsidRDefault="00D548C9">
      <w:pPr>
        <w:pStyle w:val="a0"/>
        <w:numPr>
          <w:ilvl w:val="0"/>
          <w:numId w:val="35"/>
        </w:numPr>
        <w:spacing w:line="240" w:lineRule="auto"/>
        <w:rPr>
          <w:rFonts w:cs="Arial"/>
          <w:lang w:val="fr-FR"/>
        </w:rPr>
      </w:pPr>
      <w:r w:rsidRPr="00865724">
        <w:rPr>
          <w:rFonts w:cs="Arial"/>
          <w:lang w:val="fr-FR"/>
        </w:rPr>
        <w:t>Utilisez le multimètre pour vérifier les connexions du circuit entre L1, L2, L3, N et PE. Si un court-circuit se produit, contactez l'assistance technique d'Autel ; sinon, réinstallez la barrière isolante.</w:t>
      </w:r>
    </w:p>
    <w:p w14:paraId="4E88CED4" w14:textId="7B82157C" w:rsidR="001E0770" w:rsidRPr="00865724" w:rsidRDefault="00D548C9">
      <w:pPr>
        <w:pStyle w:val="a0"/>
        <w:numPr>
          <w:ilvl w:val="0"/>
          <w:numId w:val="35"/>
        </w:numPr>
        <w:spacing w:line="240" w:lineRule="auto"/>
        <w:rPr>
          <w:rFonts w:cs="Arial"/>
          <w:lang w:val="fr-FR"/>
        </w:rPr>
      </w:pPr>
      <w:r w:rsidRPr="00865724">
        <w:rPr>
          <w:rFonts w:cs="Arial"/>
          <w:lang w:val="fr-FR"/>
        </w:rPr>
        <w:t xml:space="preserve">Assurez-vous que le RCCB et le MCCB restent en position </w:t>
      </w:r>
      <w:r w:rsidRPr="00865724">
        <w:rPr>
          <w:rFonts w:cs="Arial"/>
          <w:b/>
          <w:bCs/>
          <w:lang w:val="fr-FR"/>
        </w:rPr>
        <w:t>OFF</w:t>
      </w:r>
      <w:r w:rsidRPr="00865724">
        <w:rPr>
          <w:rFonts w:cs="Arial"/>
          <w:lang w:val="fr-FR"/>
        </w:rPr>
        <w:t>.</w:t>
      </w:r>
    </w:p>
    <w:p w14:paraId="6A06AB81" w14:textId="50AFE83E" w:rsidR="00FA6CA5" w:rsidRPr="00865724" w:rsidRDefault="006F3A2C">
      <w:pPr>
        <w:pStyle w:val="a0"/>
        <w:numPr>
          <w:ilvl w:val="0"/>
          <w:numId w:val="35"/>
        </w:numPr>
        <w:spacing w:line="240" w:lineRule="auto"/>
        <w:rPr>
          <w:rFonts w:cs="Arial"/>
          <w:lang w:val="fr-FR"/>
        </w:rPr>
      </w:pPr>
      <w:r w:rsidRPr="00865724">
        <w:rPr>
          <w:rFonts w:cs="Arial"/>
          <w:lang w:val="fr-FR"/>
        </w:rPr>
        <w:t xml:space="preserve">Contactez le service d'assistance technique à la clientèle pour mettre en marche le disjoncteur amont, puis mesurez la tension de l'entrée d'alimentation </w:t>
      </w:r>
      <w:r w:rsidR="00037F54" w:rsidRPr="00865724">
        <w:rPr>
          <w:rFonts w:cs="Arial"/>
          <w:lang w:val="fr-FR"/>
        </w:rPr>
        <w:t>AC</w:t>
      </w:r>
      <w:r w:rsidRPr="00865724">
        <w:rPr>
          <w:rFonts w:cs="Arial"/>
          <w:lang w:val="fr-FR"/>
        </w:rPr>
        <w:t xml:space="preserve"> en suivant</w:t>
      </w:r>
      <w:r w:rsidR="00DE7778" w:rsidRPr="00865724">
        <w:rPr>
          <w:rFonts w:cs="Arial"/>
          <w:lang w:val="fr-FR"/>
        </w:rPr>
        <w:t xml:space="preserve"> </w:t>
      </w:r>
      <w:r w:rsidR="00E21592" w:rsidRPr="00865724">
        <w:rPr>
          <w:rStyle w:val="Char1"/>
          <w:rFonts w:cs="Arial"/>
          <w:i w:val="0"/>
        </w:rPr>
        <w:fldChar w:fldCharType="begin"/>
      </w:r>
      <w:r w:rsidR="00E21592" w:rsidRPr="00865724">
        <w:rPr>
          <w:rStyle w:val="Char1"/>
          <w:rFonts w:cs="Arial"/>
          <w:lang w:val="fr-FR"/>
        </w:rPr>
        <w:instrText xml:space="preserve"> REF _Ref114043358 \h </w:instrText>
      </w:r>
      <w:r w:rsidR="00E21592" w:rsidRPr="00865724">
        <w:rPr>
          <w:rStyle w:val="Char1"/>
          <w:rFonts w:cs="Arial"/>
          <w:i w:val="0"/>
          <w:lang w:val="fr-FR"/>
        </w:rPr>
        <w:instrText xml:space="preserve"> \* MERGEFORMAT </w:instrText>
      </w:r>
      <w:r w:rsidR="00E21592" w:rsidRPr="00865724">
        <w:rPr>
          <w:rStyle w:val="Char1"/>
          <w:rFonts w:cs="Arial"/>
          <w:i w:val="0"/>
        </w:rPr>
      </w:r>
      <w:r w:rsidR="00E21592" w:rsidRPr="00865724">
        <w:rPr>
          <w:rStyle w:val="Char1"/>
          <w:rFonts w:cs="Arial"/>
          <w:i w:val="0"/>
        </w:rPr>
        <w:fldChar w:fldCharType="separate"/>
      </w:r>
      <w:r w:rsidR="00E21592" w:rsidRPr="00865724">
        <w:rPr>
          <w:rStyle w:val="Char1"/>
          <w:rFonts w:cs="Arial"/>
          <w:lang w:val="fr-FR"/>
        </w:rPr>
        <w:t>Mesure de la tension AC</w:t>
      </w:r>
      <w:r w:rsidR="00E21592" w:rsidRPr="00865724">
        <w:rPr>
          <w:rStyle w:val="Char1"/>
          <w:rFonts w:cs="Arial"/>
          <w:i w:val="0"/>
        </w:rPr>
        <w:fldChar w:fldCharType="end"/>
      </w:r>
      <w:r w:rsidR="00FA6CA5" w:rsidRPr="00865724">
        <w:rPr>
          <w:rFonts w:cs="Arial"/>
          <w:lang w:val="fr-FR"/>
        </w:rPr>
        <w:t>.</w:t>
      </w:r>
      <w:r w:rsidR="00402D3E" w:rsidRPr="00865724">
        <w:rPr>
          <w:rFonts w:cs="Arial"/>
          <w:lang w:val="fr-FR"/>
        </w:rPr>
        <w:t xml:space="preserve"> </w:t>
      </w:r>
      <w:r w:rsidRPr="00865724">
        <w:rPr>
          <w:rFonts w:cs="Arial"/>
          <w:lang w:val="fr-FR"/>
        </w:rPr>
        <w:t>Assurez-vous que toutes les tensions mesurées sont conformes à la plage de tension d'entrée spécifiée dans le</w:t>
      </w:r>
      <w:r w:rsidR="00DE7778" w:rsidRPr="00865724">
        <w:rPr>
          <w:rFonts w:cs="Arial"/>
          <w:lang w:val="fr-FR"/>
        </w:rPr>
        <w:t xml:space="preserve"> </w:t>
      </w:r>
      <w:r w:rsidR="00DE7778" w:rsidRPr="00865724">
        <w:rPr>
          <w:rFonts w:cs="Arial"/>
          <w:i/>
          <w:color w:val="0000FF"/>
          <w:lang w:val="fr-FR"/>
        </w:rPr>
        <w:fldChar w:fldCharType="begin"/>
      </w:r>
      <w:r w:rsidR="00DE7778" w:rsidRPr="00865724">
        <w:rPr>
          <w:rFonts w:cs="Arial"/>
          <w:i/>
          <w:color w:val="0000FF"/>
          <w:lang w:val="fr-FR"/>
        </w:rPr>
        <w:instrText xml:space="preserve"> REF _Ref106043147 \h  \* MERGEFORMAT </w:instrText>
      </w:r>
      <w:r w:rsidR="00DE7778" w:rsidRPr="00865724">
        <w:rPr>
          <w:rFonts w:cs="Arial"/>
          <w:i/>
          <w:color w:val="0000FF"/>
          <w:lang w:val="fr-FR"/>
        </w:rPr>
      </w:r>
      <w:r w:rsidR="00DE7778" w:rsidRPr="00865724">
        <w:rPr>
          <w:rFonts w:cs="Arial"/>
          <w:i/>
          <w:color w:val="0000FF"/>
          <w:lang w:val="fr-FR"/>
        </w:rPr>
        <w:fldChar w:fldCharType="separate"/>
      </w:r>
      <w:r w:rsidR="00A71ED2" w:rsidRPr="00865724">
        <w:rPr>
          <w:rFonts w:cs="Arial"/>
          <w:i/>
          <w:color w:val="0000FF"/>
          <w:lang w:val="fr-FR"/>
        </w:rPr>
        <w:t>Table</w:t>
      </w:r>
      <w:r w:rsidRPr="00865724">
        <w:rPr>
          <w:rFonts w:cs="Arial"/>
          <w:i/>
          <w:color w:val="0000FF"/>
          <w:lang w:val="fr-FR"/>
        </w:rPr>
        <w:t>au</w:t>
      </w:r>
      <w:r w:rsidR="00A71ED2" w:rsidRPr="00865724">
        <w:rPr>
          <w:rFonts w:cs="Arial"/>
          <w:i/>
          <w:color w:val="0000FF"/>
          <w:lang w:val="fr-FR"/>
        </w:rPr>
        <w:t xml:space="preserve"> </w:t>
      </w:r>
      <w:r w:rsidR="00A71ED2" w:rsidRPr="00865724">
        <w:rPr>
          <w:rFonts w:cs="Arial"/>
          <w:i/>
          <w:noProof/>
          <w:color w:val="0000FF"/>
          <w:lang w:val="fr-FR"/>
        </w:rPr>
        <w:t>9</w:t>
      </w:r>
      <w:r w:rsidR="00A71ED2" w:rsidRPr="00865724">
        <w:rPr>
          <w:rFonts w:cs="Arial"/>
          <w:i/>
          <w:noProof/>
          <w:color w:val="0000FF"/>
          <w:lang w:val="fr-FR"/>
        </w:rPr>
        <w:noBreakHyphen/>
        <w:t>1</w:t>
      </w:r>
      <w:r w:rsidR="00A71ED2" w:rsidRPr="00865724">
        <w:rPr>
          <w:rFonts w:cs="Arial"/>
          <w:i/>
          <w:color w:val="0000FF"/>
          <w:lang w:val="fr-FR"/>
        </w:rPr>
        <w:t xml:space="preserve"> </w:t>
      </w:r>
      <w:r w:rsidRPr="00865724">
        <w:rPr>
          <w:rFonts w:cs="Arial"/>
          <w:i/>
          <w:color w:val="0000FF"/>
          <w:lang w:val="fr-FR"/>
        </w:rPr>
        <w:t>Spécifications du produit</w:t>
      </w:r>
      <w:r w:rsidR="00DE7778" w:rsidRPr="00865724">
        <w:rPr>
          <w:rFonts w:cs="Arial"/>
          <w:i/>
          <w:color w:val="0000FF"/>
          <w:lang w:val="fr-FR"/>
        </w:rPr>
        <w:fldChar w:fldCharType="end"/>
      </w:r>
      <w:r w:rsidR="00402D3E" w:rsidRPr="00865724">
        <w:rPr>
          <w:rFonts w:cs="Arial"/>
          <w:lang w:val="fr-FR"/>
        </w:rPr>
        <w:t>.</w:t>
      </w:r>
    </w:p>
    <w:p w14:paraId="75E5A568" w14:textId="497FCC87" w:rsidR="001E0770" w:rsidRPr="00865724" w:rsidRDefault="003C22A0">
      <w:pPr>
        <w:pStyle w:val="a0"/>
        <w:numPr>
          <w:ilvl w:val="0"/>
          <w:numId w:val="35"/>
        </w:numPr>
        <w:spacing w:line="240" w:lineRule="auto"/>
        <w:rPr>
          <w:rFonts w:cs="Arial"/>
          <w:lang w:val="fr-FR"/>
        </w:rPr>
      </w:pPr>
      <w:r w:rsidRPr="00865724">
        <w:rPr>
          <w:lang w:val="fr-FR"/>
        </w:rPr>
        <w:t xml:space="preserve">Mettez le disjoncteur principal en position </w:t>
      </w:r>
      <w:r w:rsidRPr="00865724">
        <w:rPr>
          <w:b/>
          <w:bCs/>
          <w:lang w:val="fr-FR"/>
        </w:rPr>
        <w:t>ON</w:t>
      </w:r>
      <w:r w:rsidR="006F3A2C" w:rsidRPr="00865724">
        <w:rPr>
          <w:rFonts w:cs="Arial"/>
          <w:lang w:val="fr-FR"/>
        </w:rPr>
        <w:t>.</w:t>
      </w:r>
    </w:p>
    <w:p w14:paraId="631FFE6C" w14:textId="59452544" w:rsidR="001E0770" w:rsidRPr="00865724" w:rsidRDefault="003C22A0">
      <w:pPr>
        <w:pStyle w:val="a0"/>
        <w:numPr>
          <w:ilvl w:val="0"/>
          <w:numId w:val="35"/>
        </w:numPr>
        <w:spacing w:line="240" w:lineRule="auto"/>
        <w:rPr>
          <w:rFonts w:cs="Arial"/>
          <w:lang w:val="fr-FR"/>
        </w:rPr>
      </w:pPr>
      <w:r w:rsidRPr="00865724">
        <w:rPr>
          <w:lang w:val="fr-FR"/>
        </w:rPr>
        <w:t xml:space="preserve">Mettez le RCCB en position </w:t>
      </w:r>
      <w:r w:rsidRPr="00865724">
        <w:rPr>
          <w:b/>
          <w:bCs/>
          <w:lang w:val="fr-FR"/>
        </w:rPr>
        <w:t>ON</w:t>
      </w:r>
      <w:r w:rsidRPr="00865724">
        <w:rPr>
          <w:lang w:val="fr-FR"/>
        </w:rPr>
        <w:t xml:space="preserve"> et vérifiez les indicateurs sur le CCU, l'ECU et le TCU et l'affichage à l'écran</w:t>
      </w:r>
      <w:r w:rsidR="006F3A2C" w:rsidRPr="00865724">
        <w:rPr>
          <w:rFonts w:cs="Arial"/>
          <w:lang w:val="fr-FR"/>
        </w:rPr>
        <w:t>.</w:t>
      </w:r>
    </w:p>
    <w:p w14:paraId="3DAC5383" w14:textId="6FD04CEF" w:rsidR="001E0770" w:rsidRPr="00865724" w:rsidRDefault="006F3A2C" w:rsidP="00D120C4">
      <w:pPr>
        <w:pStyle w:val="ItemListinSeq"/>
        <w:spacing w:before="48" w:after="48" w:line="240" w:lineRule="auto"/>
        <w:rPr>
          <w:lang w:val="fr-FR"/>
        </w:rPr>
      </w:pPr>
      <w:r w:rsidRPr="00865724">
        <w:rPr>
          <w:rFonts w:eastAsiaTheme="minorEastAsia"/>
          <w:lang w:val="fr-FR"/>
        </w:rPr>
        <w:t>Si un indicateur du CCU, de l'ECU ou du TCU est éteint ou si l'affichage de l'écran est anormal, veuillez contacter l'assistance technique Autel ;</w:t>
      </w:r>
    </w:p>
    <w:p w14:paraId="62A893C2" w14:textId="58A8F459" w:rsidR="001E0770" w:rsidRPr="00865724" w:rsidRDefault="006F3A2C" w:rsidP="00D120C4">
      <w:pPr>
        <w:pStyle w:val="ItemListinSeq"/>
        <w:spacing w:before="48" w:after="48" w:line="240" w:lineRule="auto"/>
        <w:rPr>
          <w:lang w:val="fr-FR"/>
        </w:rPr>
      </w:pPr>
      <w:r w:rsidRPr="00865724">
        <w:rPr>
          <w:lang w:val="fr-FR"/>
        </w:rPr>
        <w:t>Si tous les indicateurs et l'écran s'affichent normalement, passez à l'étape suivante.</w:t>
      </w:r>
    </w:p>
    <w:p w14:paraId="1C6E33DE" w14:textId="25DBB3DA" w:rsidR="001E0770" w:rsidRPr="00865724" w:rsidRDefault="003C22A0">
      <w:pPr>
        <w:pStyle w:val="a0"/>
        <w:spacing w:line="240" w:lineRule="auto"/>
        <w:rPr>
          <w:rFonts w:cs="Arial"/>
          <w:lang w:val="fr-FR"/>
        </w:rPr>
      </w:pPr>
      <w:r w:rsidRPr="00865724">
        <w:rPr>
          <w:lang w:val="fr-FR"/>
        </w:rPr>
        <w:t xml:space="preserve">Mettez le MCCB en position </w:t>
      </w:r>
      <w:r w:rsidRPr="00865724">
        <w:rPr>
          <w:b/>
          <w:bCs/>
          <w:lang w:val="fr-FR"/>
        </w:rPr>
        <w:t>ON</w:t>
      </w:r>
      <w:r w:rsidRPr="00865724">
        <w:rPr>
          <w:lang w:val="fr-FR"/>
        </w:rPr>
        <w:t xml:space="preserve"> et connectez-le au circuit principal. Fermez </w:t>
      </w:r>
      <w:r w:rsidRPr="00865724">
        <w:rPr>
          <w:lang w:val="fr-FR"/>
        </w:rPr>
        <w:lastRenderedPageBreak/>
        <w:t>les portes de l'armoire. Votre MaxiCharger est prêt à être utilisé</w:t>
      </w:r>
      <w:r w:rsidR="001A3321" w:rsidRPr="00865724">
        <w:rPr>
          <w:rFonts w:cs="Arial"/>
          <w:lang w:val="fr-FR"/>
        </w:rPr>
        <w:t>.</w:t>
      </w:r>
    </w:p>
    <w:p w14:paraId="3259B9DD" w14:textId="3761E337" w:rsidR="00E27797" w:rsidRPr="00865724" w:rsidRDefault="001026E0" w:rsidP="00D120C4">
      <w:pPr>
        <w:pStyle w:val="NOTE0"/>
        <w:spacing w:line="240" w:lineRule="auto"/>
        <w:rPr>
          <w:rFonts w:eastAsia="Verdana" w:cs="Arial"/>
          <w:sz w:val="20"/>
          <w:szCs w:val="20"/>
          <w:lang w:val="fr-FR"/>
        </w:rPr>
      </w:pPr>
      <w:r w:rsidRPr="00865724">
        <w:rPr>
          <w:rFonts w:cs="Arial"/>
          <w:noProof/>
        </w:rPr>
        <w:drawing>
          <wp:anchor distT="0" distB="0" distL="114300" distR="114300" simplePos="0" relativeHeight="251880448" behindDoc="0" locked="0" layoutInCell="1" allowOverlap="1" wp14:anchorId="5A13973A" wp14:editId="66279BF2">
            <wp:simplePos x="0" y="0"/>
            <wp:positionH relativeFrom="margin">
              <wp:align>left</wp:align>
            </wp:positionH>
            <wp:positionV relativeFrom="paragraph">
              <wp:posOffset>21590</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001A3321" w:rsidRPr="00865724">
        <w:rPr>
          <w:rFonts w:cs="Arial"/>
          <w:lang w:val="fr-FR"/>
        </w:rPr>
        <w:t>ATTENTION</w:t>
      </w:r>
    </w:p>
    <w:p w14:paraId="373C1A18" w14:textId="51C08887" w:rsidR="00E27797" w:rsidRPr="00865724" w:rsidRDefault="001A3321" w:rsidP="00D120C4">
      <w:pPr>
        <w:pStyle w:val="NOTE"/>
        <w:spacing w:line="240" w:lineRule="auto"/>
        <w:rPr>
          <w:snapToGrid w:val="0"/>
          <w:lang w:val="fr-FR"/>
        </w:rPr>
      </w:pPr>
      <w:r w:rsidRPr="00865724">
        <w:rPr>
          <w:snapToGrid w:val="0"/>
          <w:lang w:val="fr-FR"/>
        </w:rPr>
        <w:t>Pour éviter d'endommager le MaxiCharger, enlevez la condensation avant utilisation.</w:t>
      </w:r>
    </w:p>
    <w:p w14:paraId="68B02AFE" w14:textId="5CE6C997" w:rsidR="00E27797" w:rsidRPr="00865724" w:rsidRDefault="001A3321" w:rsidP="00D120C4">
      <w:pPr>
        <w:pStyle w:val="2"/>
        <w:spacing w:before="240" w:line="240" w:lineRule="auto"/>
        <w:rPr>
          <w:rFonts w:cs="Arial"/>
          <w:lang w:val="fr-FR"/>
        </w:rPr>
      </w:pPr>
      <w:bookmarkStart w:id="312" w:name="6.2_Stop_the_EVSE_if_there_is_an_emergen"/>
      <w:bookmarkStart w:id="313" w:name="_bookmark109"/>
      <w:bookmarkStart w:id="314" w:name="_Toc120622662"/>
      <w:bookmarkEnd w:id="312"/>
      <w:bookmarkEnd w:id="313"/>
      <w:r w:rsidRPr="00865724">
        <w:rPr>
          <w:rFonts w:cs="Arial"/>
          <w:lang w:val="fr-FR"/>
        </w:rPr>
        <w:t>Arrêt d'urgence</w:t>
      </w:r>
      <w:bookmarkEnd w:id="314"/>
    </w:p>
    <w:p w14:paraId="2E7C4C9F" w14:textId="2524E4CC" w:rsidR="00E27797" w:rsidRPr="00865724" w:rsidRDefault="001A3321" w:rsidP="00D120C4">
      <w:pPr>
        <w:pStyle w:val="EN"/>
        <w:spacing w:line="240" w:lineRule="auto"/>
        <w:rPr>
          <w:lang w:val="fr-FR"/>
        </w:rPr>
      </w:pPr>
      <w:r w:rsidRPr="00865724">
        <w:rPr>
          <w:lang w:val="fr-FR"/>
        </w:rPr>
        <w:t>Dans toute situation d'urgence, appuyez sur le bouton d'</w:t>
      </w:r>
      <w:r w:rsidRPr="00865724">
        <w:rPr>
          <w:b/>
          <w:bCs w:val="0"/>
          <w:lang w:val="fr-FR"/>
        </w:rPr>
        <w:t>arrêt d'urgence</w:t>
      </w:r>
      <w:r w:rsidRPr="00865724">
        <w:rPr>
          <w:lang w:val="fr-FR"/>
        </w:rPr>
        <w:t>.</w:t>
      </w:r>
    </w:p>
    <w:p w14:paraId="5FB8F78C" w14:textId="0E21934B" w:rsidR="00E27797" w:rsidRPr="00865724" w:rsidRDefault="001A3321" w:rsidP="00D120C4">
      <w:pPr>
        <w:pStyle w:val="EN"/>
        <w:spacing w:line="240" w:lineRule="auto"/>
        <w:rPr>
          <w:lang w:val="fr-FR"/>
        </w:rPr>
      </w:pPr>
      <w:r w:rsidRPr="00865724">
        <w:rPr>
          <w:lang w:val="fr-FR"/>
        </w:rPr>
        <w:t>Le MaxiCharger arrête tous les processus de charge et l'écran tactile affiche un message comme indiqué dans la figure suivante :</w:t>
      </w:r>
    </w:p>
    <w:p w14:paraId="5C37009B" w14:textId="60891413" w:rsidR="00B576CC" w:rsidRPr="00865724" w:rsidRDefault="00C248F7" w:rsidP="00D120C4">
      <w:pPr>
        <w:spacing w:line="240" w:lineRule="auto"/>
        <w:jc w:val="center"/>
        <w:rPr>
          <w:lang w:val="fr-FR"/>
        </w:rPr>
      </w:pPr>
      <w:bookmarkStart w:id="315" w:name="6.3_Reset_the_EVSE_after_an_emergency"/>
      <w:bookmarkStart w:id="316" w:name="_bookmark110"/>
      <w:bookmarkEnd w:id="315"/>
      <w:bookmarkEnd w:id="316"/>
      <w:r w:rsidRPr="00865724">
        <w:rPr>
          <w:noProof/>
        </w:rPr>
        <w:drawing>
          <wp:inline distT="0" distB="0" distL="0" distR="0" wp14:anchorId="23142EEF" wp14:editId="1527A9C0">
            <wp:extent cx="3467405" cy="2529437"/>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1.png"/>
                    <pic:cNvPicPr/>
                  </pic:nvPicPr>
                  <pic:blipFill>
                    <a:blip r:embed="rId69">
                      <a:extLst>
                        <a:ext uri="{28A0092B-C50C-407E-A947-70E740481C1C}">
                          <a14:useLocalDpi xmlns:a14="http://schemas.microsoft.com/office/drawing/2010/main" val="0"/>
                        </a:ext>
                      </a:extLst>
                    </a:blip>
                    <a:stretch>
                      <a:fillRect/>
                    </a:stretch>
                  </pic:blipFill>
                  <pic:spPr>
                    <a:xfrm>
                      <a:off x="0" y="0"/>
                      <a:ext cx="3467405" cy="2529437"/>
                    </a:xfrm>
                    <a:prstGeom prst="rect">
                      <a:avLst/>
                    </a:prstGeom>
                  </pic:spPr>
                </pic:pic>
              </a:graphicData>
            </a:graphic>
          </wp:inline>
        </w:drawing>
      </w:r>
    </w:p>
    <w:p w14:paraId="6C960357" w14:textId="3A897358" w:rsidR="004001BE" w:rsidRPr="00865724" w:rsidRDefault="003C22A0" w:rsidP="00D120C4">
      <w:pPr>
        <w:pStyle w:val="FigureTittle"/>
        <w:rPr>
          <w:rFonts w:cs="Arial"/>
          <w:bCs/>
          <w:noProof/>
          <w:szCs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1</w:t>
      </w:r>
      <w:r w:rsidRPr="00865724">
        <w:rPr>
          <w:noProof/>
        </w:rPr>
        <w:fldChar w:fldCharType="end"/>
      </w:r>
      <w:r w:rsidRPr="00865724">
        <w:t xml:space="preserve"> Affichage de message d'erreur</w:t>
      </w:r>
    </w:p>
    <w:p w14:paraId="3C306EEE" w14:textId="7C8A6A10" w:rsidR="00E27797" w:rsidRPr="00865724" w:rsidRDefault="001A3321" w:rsidP="00D120C4">
      <w:pPr>
        <w:pStyle w:val="a1"/>
        <w:spacing w:line="240" w:lineRule="auto"/>
        <w:rPr>
          <w:rFonts w:cs="Arial"/>
          <w:lang w:val="fr-FR"/>
        </w:rPr>
      </w:pPr>
      <w:r w:rsidRPr="00865724">
        <w:rPr>
          <w:rFonts w:cs="Arial"/>
          <w:lang w:val="fr-FR"/>
        </w:rPr>
        <w:t>Pour réinitialiser le MaxiCharger</w:t>
      </w:r>
    </w:p>
    <w:p w14:paraId="20100651" w14:textId="0FE3FD45" w:rsidR="00E27797" w:rsidRPr="00865724" w:rsidRDefault="001A3321">
      <w:pPr>
        <w:pStyle w:val="a0"/>
        <w:numPr>
          <w:ilvl w:val="0"/>
          <w:numId w:val="38"/>
        </w:numPr>
        <w:spacing w:line="240" w:lineRule="auto"/>
        <w:rPr>
          <w:rFonts w:eastAsia="Verdana" w:cs="Arial"/>
          <w:szCs w:val="20"/>
          <w:lang w:val="fr-FR"/>
        </w:rPr>
      </w:pPr>
      <w:r w:rsidRPr="00865724">
        <w:rPr>
          <w:rFonts w:cs="Arial"/>
          <w:lang w:val="fr-FR"/>
        </w:rPr>
        <w:t>Assurez-vous que la situation est à nouveau sûre.</w:t>
      </w:r>
    </w:p>
    <w:p w14:paraId="21CF050E" w14:textId="71B5329D" w:rsidR="00E27797" w:rsidRPr="00865724" w:rsidRDefault="001A3321">
      <w:pPr>
        <w:pStyle w:val="a0"/>
        <w:spacing w:line="240" w:lineRule="auto"/>
        <w:rPr>
          <w:rFonts w:cs="Arial"/>
          <w:lang w:val="fr-FR"/>
        </w:rPr>
      </w:pPr>
      <w:r w:rsidRPr="00865724">
        <w:rPr>
          <w:rFonts w:cs="Arial"/>
          <w:lang w:val="fr-FR"/>
        </w:rPr>
        <w:t>Tournez le bouton d'</w:t>
      </w:r>
      <w:r w:rsidRPr="00865724">
        <w:rPr>
          <w:rFonts w:cs="Arial"/>
          <w:b/>
          <w:bCs/>
          <w:lang w:val="fr-FR"/>
        </w:rPr>
        <w:t>arrêt d'urgence</w:t>
      </w:r>
      <w:r w:rsidRPr="00865724">
        <w:rPr>
          <w:rFonts w:cs="Arial"/>
          <w:lang w:val="fr-FR"/>
        </w:rPr>
        <w:t xml:space="preserve"> dans le sens horaire pour le libérer.</w:t>
      </w:r>
    </w:p>
    <w:p w14:paraId="22DE307C" w14:textId="1ADB68CB" w:rsidR="00D03B81" w:rsidRPr="00865724" w:rsidRDefault="001A3321" w:rsidP="00D120C4">
      <w:pPr>
        <w:pStyle w:val="ItemListinSeq"/>
        <w:spacing w:before="48" w:after="48" w:line="240" w:lineRule="auto"/>
        <w:rPr>
          <w:lang w:val="fr-FR"/>
        </w:rPr>
      </w:pPr>
      <w:r w:rsidRPr="00865724">
        <w:rPr>
          <w:lang w:val="fr-FR"/>
        </w:rPr>
        <w:t>Le MaxiCharger démarrera et le message d'erreur disparaîtra de l'écran tactile.</w:t>
      </w:r>
    </w:p>
    <w:p w14:paraId="200A6C85" w14:textId="5F9D5600" w:rsidR="00E27797" w:rsidRPr="00865724" w:rsidRDefault="001A3321" w:rsidP="00D120C4">
      <w:pPr>
        <w:pStyle w:val="ItemListinSeq"/>
        <w:spacing w:before="48" w:after="48" w:line="240" w:lineRule="auto"/>
        <w:rPr>
          <w:lang w:val="fr-FR"/>
        </w:rPr>
      </w:pPr>
      <w:r w:rsidRPr="00865724">
        <w:rPr>
          <w:lang w:val="fr-FR"/>
        </w:rPr>
        <w:t>Le MaxiCharger reprendra son fonctionnement normal.</w:t>
      </w:r>
    </w:p>
    <w:p w14:paraId="15C0E0DD" w14:textId="77777777" w:rsidR="0028730B" w:rsidRPr="00865724" w:rsidRDefault="0028730B" w:rsidP="00D120C4">
      <w:pPr>
        <w:spacing w:line="240" w:lineRule="auto"/>
        <w:rPr>
          <w:lang w:val="fr-FR"/>
        </w:rPr>
        <w:sectPr w:rsidR="0028730B" w:rsidRPr="00865724" w:rsidSect="00D26989">
          <w:pgSz w:w="8392" w:h="11907"/>
          <w:pgMar w:top="567" w:right="567" w:bottom="567" w:left="567" w:header="0" w:footer="340" w:gutter="0"/>
          <w:cols w:space="720"/>
          <w:docGrid w:linePitch="245"/>
        </w:sectPr>
      </w:pPr>
      <w:bookmarkStart w:id="317" w:name="6.4_Charge_session"/>
      <w:bookmarkStart w:id="318" w:name="_bookmark111"/>
      <w:bookmarkStart w:id="319" w:name="_Ref101944318"/>
      <w:bookmarkEnd w:id="317"/>
      <w:bookmarkEnd w:id="318"/>
    </w:p>
    <w:p w14:paraId="0B0E3734" w14:textId="1AB28235" w:rsidR="00E27797" w:rsidRPr="00865724" w:rsidRDefault="00CB378F" w:rsidP="00D120C4">
      <w:pPr>
        <w:pStyle w:val="2"/>
        <w:spacing w:before="240" w:line="240" w:lineRule="auto"/>
        <w:rPr>
          <w:rFonts w:cs="Arial"/>
          <w:lang w:val="fr-FR"/>
        </w:rPr>
      </w:pPr>
      <w:bookmarkStart w:id="320" w:name="_Toc120622663"/>
      <w:bookmarkEnd w:id="319"/>
      <w:r w:rsidRPr="00865724">
        <w:rPr>
          <w:rFonts w:cs="Arial"/>
          <w:lang w:val="fr-FR"/>
        </w:rPr>
        <w:lastRenderedPageBreak/>
        <w:t>Procédure de charge</w:t>
      </w:r>
      <w:bookmarkEnd w:id="320"/>
    </w:p>
    <w:p w14:paraId="34217AA1" w14:textId="5E0DED52" w:rsidR="00C53131" w:rsidRPr="00865724" w:rsidRDefault="00CB378F" w:rsidP="00D120C4">
      <w:pPr>
        <w:pStyle w:val="3"/>
        <w:spacing w:before="240" w:line="240" w:lineRule="auto"/>
        <w:ind w:leftChars="1" w:left="708" w:hangingChars="293" w:hanging="706"/>
        <w:rPr>
          <w:lang w:val="fr-FR"/>
        </w:rPr>
      </w:pPr>
      <w:bookmarkStart w:id="321" w:name="6.4.1_Charge_an_EV"/>
      <w:bookmarkStart w:id="322" w:name="_bookmark112"/>
      <w:bookmarkStart w:id="323" w:name="_Toc120622664"/>
      <w:bookmarkEnd w:id="321"/>
      <w:bookmarkEnd w:id="322"/>
      <w:r w:rsidRPr="00865724">
        <w:rPr>
          <w:lang w:val="fr-FR"/>
        </w:rPr>
        <w:t>Disposition de l'écran</w:t>
      </w:r>
      <w:bookmarkEnd w:id="323"/>
    </w:p>
    <w:p w14:paraId="5A73DD5E" w14:textId="57565D72" w:rsidR="000015CC" w:rsidRPr="00865724" w:rsidRDefault="000015CC" w:rsidP="00D120C4">
      <w:pPr>
        <w:pStyle w:val="EN"/>
        <w:spacing w:line="240" w:lineRule="auto"/>
        <w:jc w:val="center"/>
        <w:rPr>
          <w:rFonts w:ascii="宋体" w:eastAsia="宋体" w:hAnsi="宋体" w:cs="宋体"/>
          <w:lang w:val="fr-FR"/>
        </w:rPr>
      </w:pPr>
      <w:bookmarkStart w:id="324" w:name="_Toc106900434"/>
      <w:bookmarkStart w:id="325" w:name="_Toc106983306"/>
      <w:r w:rsidRPr="00865724">
        <w:rPr>
          <w:noProof/>
        </w:rPr>
        <w:drawing>
          <wp:inline distT="0" distB="0" distL="0" distR="0" wp14:anchorId="274BC584" wp14:editId="73F110C2">
            <wp:extent cx="3540760" cy="4463415"/>
            <wp:effectExtent l="0" t="0" r="0" b="0"/>
            <wp:docPr id="467" name="图片 467"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467" descr="图形用户界面, 应用程序&#10;&#10;描述已自动生成"/>
                    <pic:cNvPicPr/>
                  </pic:nvPicPr>
                  <pic:blipFill>
                    <a:blip r:embed="rId70">
                      <a:extLst>
                        <a:ext uri="{28A0092B-C50C-407E-A947-70E740481C1C}">
                          <a14:useLocalDpi xmlns:a14="http://schemas.microsoft.com/office/drawing/2010/main" val="0"/>
                        </a:ext>
                      </a:extLst>
                    </a:blip>
                    <a:stretch>
                      <a:fillRect/>
                    </a:stretch>
                  </pic:blipFill>
                  <pic:spPr>
                    <a:xfrm>
                      <a:off x="0" y="0"/>
                      <a:ext cx="3540760" cy="4463415"/>
                    </a:xfrm>
                    <a:prstGeom prst="rect">
                      <a:avLst/>
                    </a:prstGeom>
                  </pic:spPr>
                </pic:pic>
              </a:graphicData>
            </a:graphic>
          </wp:inline>
        </w:drawing>
      </w:r>
      <w:bookmarkEnd w:id="324"/>
      <w:bookmarkEnd w:id="325"/>
    </w:p>
    <w:p w14:paraId="754D867E" w14:textId="0F2C52F0" w:rsidR="000015CC" w:rsidRPr="00865724" w:rsidRDefault="003C22A0" w:rsidP="00D120C4">
      <w:pPr>
        <w:pStyle w:val="FigureTittle"/>
        <w:rPr>
          <w:rFonts w:cs="Arial"/>
          <w:noProof/>
          <w:sz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2</w:t>
      </w:r>
      <w:r w:rsidRPr="00865724">
        <w:rPr>
          <w:noProof/>
        </w:rPr>
        <w:fldChar w:fldCharType="end"/>
      </w:r>
      <w:r w:rsidRPr="00865724">
        <w:t xml:space="preserve"> </w:t>
      </w:r>
      <w:r w:rsidRPr="00865724">
        <w:rPr>
          <w:rFonts w:hint="eastAsia"/>
        </w:rPr>
        <w:t>É</w:t>
      </w:r>
      <w:r w:rsidRPr="00865724">
        <w:t>cran de veille</w:t>
      </w:r>
    </w:p>
    <w:p w14:paraId="00163D21" w14:textId="2A004AD2" w:rsidR="001817E0" w:rsidRPr="00865724" w:rsidRDefault="001817E0" w:rsidP="00D120C4">
      <w:pPr>
        <w:pStyle w:val="EN"/>
        <w:spacing w:line="240" w:lineRule="auto"/>
        <w:rPr>
          <w:lang w:val="fr-FR"/>
        </w:rPr>
      </w:pPr>
      <w:r w:rsidRPr="00865724">
        <w:rPr>
          <w:rFonts w:ascii="宋体" w:eastAsia="宋体" w:hAnsi="宋体" w:cs="宋体" w:hint="eastAsia"/>
          <w:lang w:val="fr-FR"/>
        </w:rPr>
        <w:t>①</w:t>
      </w:r>
      <w:r w:rsidRPr="00865724">
        <w:rPr>
          <w:lang w:val="fr-FR"/>
        </w:rPr>
        <w:t xml:space="preserve"> </w:t>
      </w:r>
      <w:r w:rsidR="00CB378F" w:rsidRPr="00865724">
        <w:rPr>
          <w:lang w:val="fr-FR"/>
        </w:rPr>
        <w:t>Page de publicité - peut être affichée en plein écran et est omise dans les exemples de figures suivants</w:t>
      </w:r>
    </w:p>
    <w:p w14:paraId="2731FA67" w14:textId="3DA3AE52" w:rsidR="001817E0" w:rsidRPr="00865724" w:rsidRDefault="001817E0" w:rsidP="00D120C4">
      <w:pPr>
        <w:pStyle w:val="EN"/>
        <w:spacing w:line="240" w:lineRule="auto"/>
        <w:rPr>
          <w:lang w:val="fr-FR"/>
        </w:rPr>
      </w:pPr>
      <w:r w:rsidRPr="00865724">
        <w:rPr>
          <w:rFonts w:ascii="宋体" w:eastAsia="宋体" w:hAnsi="宋体" w:cs="宋体" w:hint="eastAsia"/>
          <w:lang w:val="fr-FR"/>
        </w:rPr>
        <w:t>②</w:t>
      </w:r>
      <w:r w:rsidRPr="00865724">
        <w:rPr>
          <w:lang w:val="fr-FR"/>
        </w:rPr>
        <w:t xml:space="preserve"> </w:t>
      </w:r>
      <w:r w:rsidR="00CB378F" w:rsidRPr="00865724">
        <w:rPr>
          <w:lang w:val="fr-FR"/>
        </w:rPr>
        <w:t>Options du connecteur - appuyez pour afficher des informations sur le connecteur</w:t>
      </w:r>
    </w:p>
    <w:p w14:paraId="5567CE29" w14:textId="0181FCEC" w:rsidR="001817E0" w:rsidRPr="00865724" w:rsidRDefault="001817E0" w:rsidP="00D120C4">
      <w:pPr>
        <w:pStyle w:val="EN"/>
        <w:spacing w:line="240" w:lineRule="auto"/>
        <w:rPr>
          <w:lang w:val="fr-FR"/>
        </w:rPr>
      </w:pPr>
      <w:r w:rsidRPr="00865724">
        <w:rPr>
          <w:rFonts w:ascii="宋体" w:eastAsia="宋体" w:hAnsi="宋体" w:cs="宋体" w:hint="eastAsia"/>
          <w:lang w:val="fr-FR"/>
        </w:rPr>
        <w:t>③</w:t>
      </w:r>
      <w:r w:rsidRPr="00865724">
        <w:rPr>
          <w:lang w:val="fr-FR"/>
        </w:rPr>
        <w:t xml:space="preserve"> </w:t>
      </w:r>
      <w:r w:rsidR="00CB378F" w:rsidRPr="00865724">
        <w:rPr>
          <w:lang w:val="fr-FR"/>
        </w:rPr>
        <w:t>Bouton d'accueil, informations sur les coûts et options linguistiques</w:t>
      </w:r>
    </w:p>
    <w:p w14:paraId="290EC2CE" w14:textId="32BBEA3A" w:rsidR="001817E0" w:rsidRPr="00865724" w:rsidRDefault="001817E0" w:rsidP="00D120C4">
      <w:pPr>
        <w:pStyle w:val="EN"/>
        <w:spacing w:line="240" w:lineRule="auto"/>
        <w:rPr>
          <w:lang w:val="fr-FR"/>
        </w:rPr>
      </w:pPr>
      <w:r w:rsidRPr="00865724">
        <w:rPr>
          <w:rFonts w:ascii="宋体" w:eastAsia="宋体" w:hAnsi="宋体" w:cs="宋体" w:hint="eastAsia"/>
          <w:lang w:val="fr-FR"/>
        </w:rPr>
        <w:t>④</w:t>
      </w:r>
      <w:r w:rsidRPr="00865724">
        <w:rPr>
          <w:lang w:val="fr-FR"/>
        </w:rPr>
        <w:t xml:space="preserve"> </w:t>
      </w:r>
      <w:r w:rsidR="00CB378F" w:rsidRPr="00865724">
        <w:rPr>
          <w:lang w:val="fr-FR"/>
        </w:rPr>
        <w:t xml:space="preserve">Icône Internet - un </w:t>
      </w:r>
      <w:r w:rsidR="00CB378F" w:rsidRPr="00865724">
        <w:rPr>
          <w:b/>
          <w:bCs w:val="0"/>
          <w:lang w:val="fr-FR"/>
        </w:rPr>
        <w:t>x</w:t>
      </w:r>
      <w:r w:rsidR="00CB378F" w:rsidRPr="00865724">
        <w:rPr>
          <w:lang w:val="fr-FR"/>
        </w:rPr>
        <w:t xml:space="preserve"> apparaissant dans le coin inférieur de l'icône Internet indique que le MaxiCharger n'est pas connecté à Internet</w:t>
      </w:r>
    </w:p>
    <w:p w14:paraId="72DCE919" w14:textId="4469C979" w:rsidR="001817E0" w:rsidRPr="00865724" w:rsidRDefault="00CB378F" w:rsidP="00D120C4">
      <w:pPr>
        <w:pStyle w:val="EN"/>
        <w:spacing w:line="240" w:lineRule="auto"/>
        <w:rPr>
          <w:b/>
          <w:i/>
          <w:lang w:val="fr-FR"/>
        </w:rPr>
      </w:pPr>
      <w:r w:rsidRPr="00865724">
        <w:rPr>
          <w:lang w:val="fr-FR"/>
        </w:rPr>
        <w:lastRenderedPageBreak/>
        <w:t>Après qu'un connecteur ait été connecté avec succès à votre VE, le MaxiCharger peut automatiquement reconnaître le connecteur, puis l'écran d'autorisation du connecteur correspondant apparaîtra.</w:t>
      </w:r>
    </w:p>
    <w:p w14:paraId="5A9B40B5" w14:textId="393055A1" w:rsidR="00E03372" w:rsidRPr="00865724" w:rsidRDefault="004E7FC7" w:rsidP="00D120C4">
      <w:pPr>
        <w:pStyle w:val="EN"/>
        <w:spacing w:line="240" w:lineRule="auto"/>
        <w:rPr>
          <w:lang w:val="fr-FR"/>
        </w:rPr>
      </w:pPr>
      <w:r w:rsidRPr="00865724">
        <w:rPr>
          <w:lang w:val="fr-FR"/>
        </w:rPr>
        <w:t>Si aucune opération n'est effectuée pendant une longue période sur l'écran d'autorisation, l'écran de veille s'affiche. Sélectionnez manuellement le connecteur approprié sur l'écran tactile.</w:t>
      </w:r>
    </w:p>
    <w:p w14:paraId="362A399B" w14:textId="286E4F0F" w:rsidR="00FA5517" w:rsidRPr="00865724" w:rsidRDefault="004E7FC7" w:rsidP="00D120C4">
      <w:pPr>
        <w:pStyle w:val="3"/>
        <w:spacing w:before="240" w:line="240" w:lineRule="auto"/>
        <w:ind w:leftChars="1" w:left="708" w:hangingChars="293" w:hanging="706"/>
        <w:rPr>
          <w:lang w:val="fr-FR"/>
        </w:rPr>
      </w:pPr>
      <w:bookmarkStart w:id="326" w:name="_Toc120622665"/>
      <w:r w:rsidRPr="00865724">
        <w:rPr>
          <w:lang w:val="fr-FR"/>
        </w:rPr>
        <w:t>Autorisation</w:t>
      </w:r>
      <w:bookmarkEnd w:id="326"/>
    </w:p>
    <w:p w14:paraId="0CF0B97E" w14:textId="31EA45DF" w:rsidR="00FA5517"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865724">
        <w:rPr>
          <w:rFonts w:cs="Arial"/>
          <w:lang w:val="fr-FR"/>
        </w:rPr>
        <w:t>IMPORTANT</w:t>
      </w:r>
    </w:p>
    <w:p w14:paraId="0A08C382" w14:textId="657F7D5D" w:rsidR="00FA5517" w:rsidRPr="00865724" w:rsidRDefault="004E7FC7">
      <w:pPr>
        <w:pStyle w:val="NOTE"/>
        <w:numPr>
          <w:ilvl w:val="0"/>
          <w:numId w:val="51"/>
        </w:numPr>
        <w:spacing w:line="240" w:lineRule="auto"/>
        <w:ind w:left="704"/>
        <w:rPr>
          <w:lang w:val="fr-FR"/>
        </w:rPr>
      </w:pPr>
      <w:r w:rsidRPr="00865724">
        <w:rPr>
          <w:lang w:val="fr-FR"/>
        </w:rPr>
        <w:t>Observez l'écran pour toute anomalie, comme un message d'erreur, avant de commencer une session de charge. Vérifiez également l'environnement et le MaxiCharger pour toute anomalie ou dommage.</w:t>
      </w:r>
    </w:p>
    <w:p w14:paraId="0D411691" w14:textId="7CA306BE" w:rsidR="00FA5517" w:rsidRPr="00865724" w:rsidRDefault="004E7FC7">
      <w:pPr>
        <w:pStyle w:val="NOTE"/>
        <w:numPr>
          <w:ilvl w:val="0"/>
          <w:numId w:val="51"/>
        </w:numPr>
        <w:spacing w:line="240" w:lineRule="auto"/>
        <w:ind w:left="704"/>
        <w:rPr>
          <w:lang w:val="fr-FR"/>
        </w:rPr>
      </w:pPr>
      <w:r w:rsidRPr="00865724">
        <w:rPr>
          <w:lang w:val="fr-FR"/>
        </w:rPr>
        <w:t>Si l'écran affiche un message d'erreur, N'UTILISEZ PAS le MaxiCharger. Contactez l'assistance technique d'Autel.</w:t>
      </w:r>
    </w:p>
    <w:p w14:paraId="150B5EF8" w14:textId="1309EF51" w:rsidR="00FA5517" w:rsidRPr="00865724" w:rsidRDefault="004E7FC7" w:rsidP="00D120C4">
      <w:pPr>
        <w:pStyle w:val="EN"/>
        <w:spacing w:line="240" w:lineRule="auto"/>
        <w:rPr>
          <w:lang w:val="fr-FR"/>
        </w:rPr>
      </w:pPr>
      <w:r w:rsidRPr="00865724">
        <w:rPr>
          <w:lang w:val="fr-FR"/>
        </w:rPr>
        <w:t>Lorsque l'écran d'autorisation apparaît, vous pouvez utiliser l'une des méthodes suivantes pour lancer une session de charge.</w:t>
      </w:r>
    </w:p>
    <w:p w14:paraId="7046FC99" w14:textId="3EB4B654" w:rsidR="00FA5517" w:rsidRPr="00865724" w:rsidRDefault="004E7FC7" w:rsidP="00D120C4">
      <w:pPr>
        <w:pStyle w:val="ItemList"/>
        <w:spacing w:before="48" w:after="48" w:line="240" w:lineRule="auto"/>
        <w:rPr>
          <w:lang w:val="fr-FR"/>
        </w:rPr>
      </w:pPr>
      <w:r w:rsidRPr="00865724">
        <w:rPr>
          <w:lang w:val="fr-FR"/>
        </w:rPr>
        <w:t>Scannez le code QR sur l'écran</w:t>
      </w:r>
    </w:p>
    <w:p w14:paraId="6E5575BC" w14:textId="64079320" w:rsidR="00FA5517" w:rsidRPr="00865724" w:rsidRDefault="004E7FC7" w:rsidP="00D120C4">
      <w:pPr>
        <w:pStyle w:val="ItemList"/>
        <w:spacing w:before="48" w:after="48" w:line="240" w:lineRule="auto"/>
        <w:rPr>
          <w:lang w:val="fr-FR"/>
        </w:rPr>
      </w:pPr>
      <w:r w:rsidRPr="00865724">
        <w:rPr>
          <w:lang w:val="fr-FR"/>
        </w:rPr>
        <w:t>Carte RFID</w:t>
      </w:r>
    </w:p>
    <w:p w14:paraId="5F92ACC0" w14:textId="48B91FB9" w:rsidR="00FA5517" w:rsidRPr="00865724" w:rsidRDefault="0049795D" w:rsidP="00D120C4">
      <w:pPr>
        <w:pStyle w:val="ItemList"/>
        <w:spacing w:before="48" w:after="48" w:line="240" w:lineRule="auto"/>
        <w:rPr>
          <w:lang w:val="fr-FR"/>
        </w:rPr>
      </w:pPr>
      <w:r w:rsidRPr="00865724">
        <w:rPr>
          <w:lang w:val="fr-FR"/>
        </w:rPr>
        <w:t>Prise &amp; charge (compatible avec la fonction PnC de la norme ISO 15118)</w:t>
      </w:r>
    </w:p>
    <w:p w14:paraId="18FA1A8B" w14:textId="70BAFCCA" w:rsidR="00FA5517" w:rsidRPr="00865724" w:rsidRDefault="0049795D" w:rsidP="00D120C4">
      <w:pPr>
        <w:pStyle w:val="ItemList"/>
        <w:spacing w:before="48" w:after="48" w:line="240" w:lineRule="auto"/>
        <w:rPr>
          <w:lang w:val="fr-FR"/>
        </w:rPr>
      </w:pPr>
      <w:r w:rsidRPr="00865724">
        <w:rPr>
          <w:lang w:val="fr-FR"/>
        </w:rPr>
        <w:t>Carte de crédit (facultatif)</w:t>
      </w:r>
    </w:p>
    <w:p w14:paraId="559B5171" w14:textId="77777777" w:rsidR="00640534" w:rsidRPr="00865724" w:rsidRDefault="00E03372" w:rsidP="00D120C4">
      <w:pPr>
        <w:pStyle w:val="FigureTittle"/>
      </w:pPr>
      <w:bookmarkStart w:id="327" w:name="6.4.2_Start_a_charge_session"/>
      <w:bookmarkStart w:id="328" w:name="_bookmark113"/>
      <w:bookmarkStart w:id="329" w:name="_Ref101944378"/>
      <w:bookmarkEnd w:id="327"/>
      <w:bookmarkEnd w:id="328"/>
      <w:r w:rsidRPr="00865724">
        <w:rPr>
          <w:noProof/>
          <w:lang w:val="en-US"/>
        </w:rPr>
        <w:drawing>
          <wp:inline distT="0" distB="0" distL="0" distR="0" wp14:anchorId="51748188" wp14:editId="58EAA778">
            <wp:extent cx="4206240" cy="240679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1">
                      <a:extLst>
                        <a:ext uri="{28A0092B-C50C-407E-A947-70E740481C1C}">
                          <a14:useLocalDpi xmlns:a14="http://schemas.microsoft.com/office/drawing/2010/main" val="0"/>
                        </a:ext>
                      </a:extLst>
                    </a:blip>
                    <a:stretch>
                      <a:fillRect/>
                    </a:stretch>
                  </pic:blipFill>
                  <pic:spPr>
                    <a:xfrm>
                      <a:off x="0" y="0"/>
                      <a:ext cx="4206240" cy="2406794"/>
                    </a:xfrm>
                    <a:prstGeom prst="rect">
                      <a:avLst/>
                    </a:prstGeom>
                  </pic:spPr>
                </pic:pic>
              </a:graphicData>
            </a:graphic>
          </wp:inline>
        </w:drawing>
      </w:r>
    </w:p>
    <w:p w14:paraId="3F388A6A" w14:textId="7D9C2840" w:rsidR="00640534" w:rsidRPr="00865724" w:rsidRDefault="003F1990" w:rsidP="00D120C4">
      <w:pPr>
        <w:pStyle w:val="FigureTittle"/>
        <w:rPr>
          <w:rFonts w:cs="Arial"/>
          <w:noProof/>
          <w:sz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3</w:t>
      </w:r>
      <w:r w:rsidRPr="00865724">
        <w:rPr>
          <w:noProof/>
        </w:rPr>
        <w:fldChar w:fldCharType="end"/>
      </w:r>
      <w:r w:rsidRPr="00865724">
        <w:t xml:space="preserve"> </w:t>
      </w:r>
      <w:r w:rsidRPr="00865724">
        <w:rPr>
          <w:rFonts w:hint="eastAsia"/>
        </w:rPr>
        <w:t>É</w:t>
      </w:r>
      <w:r w:rsidRPr="00865724">
        <w:t>cran d'autorisation</w:t>
      </w:r>
    </w:p>
    <w:p w14:paraId="198E1050" w14:textId="7722D042" w:rsidR="00FA5517" w:rsidRPr="00865724" w:rsidRDefault="00FA5517" w:rsidP="00D120C4">
      <w:pPr>
        <w:spacing w:line="240" w:lineRule="auto"/>
        <w:rPr>
          <w:lang w:val="fr-FR"/>
        </w:rPr>
      </w:pPr>
    </w:p>
    <w:p w14:paraId="05DB6E9C" w14:textId="67198F6A" w:rsidR="00C53131" w:rsidRPr="00865724" w:rsidRDefault="00C53131" w:rsidP="00D120C4">
      <w:pPr>
        <w:spacing w:line="240" w:lineRule="auto"/>
        <w:rPr>
          <w:lang w:val="fr-FR"/>
        </w:rPr>
        <w:sectPr w:rsidR="00C53131" w:rsidRPr="00865724" w:rsidSect="00D26989">
          <w:pgSz w:w="8392" w:h="11907"/>
          <w:pgMar w:top="567" w:right="567" w:bottom="567" w:left="567" w:header="0" w:footer="340" w:gutter="0"/>
          <w:cols w:space="720"/>
          <w:docGrid w:linePitch="245"/>
        </w:sectPr>
      </w:pPr>
    </w:p>
    <w:p w14:paraId="700A73AA" w14:textId="3AD7ECF5" w:rsidR="00FA5517" w:rsidRPr="00865724" w:rsidRDefault="0049795D" w:rsidP="00D120C4">
      <w:pPr>
        <w:pStyle w:val="3"/>
        <w:spacing w:before="240" w:line="240" w:lineRule="auto"/>
        <w:ind w:leftChars="1" w:left="708" w:hangingChars="293" w:hanging="706"/>
        <w:rPr>
          <w:lang w:val="fr-FR"/>
        </w:rPr>
      </w:pPr>
      <w:bookmarkStart w:id="330" w:name="_Toc120622666"/>
      <w:r w:rsidRPr="00865724">
        <w:rPr>
          <w:lang w:val="fr-FR"/>
        </w:rPr>
        <w:lastRenderedPageBreak/>
        <w:t>D</w:t>
      </w:r>
      <w:r w:rsidR="00890753" w:rsidRPr="00865724">
        <w:rPr>
          <w:lang w:val="fr-FR"/>
        </w:rPr>
        <w:t>émarrer la</w:t>
      </w:r>
      <w:r w:rsidR="006517FF" w:rsidRPr="00865724">
        <w:rPr>
          <w:lang w:val="fr-FR"/>
        </w:rPr>
        <w:t xml:space="preserve"> </w:t>
      </w:r>
      <w:r w:rsidRPr="00865724">
        <w:rPr>
          <w:lang w:val="fr-FR"/>
        </w:rPr>
        <w:t>charge</w:t>
      </w:r>
      <w:bookmarkEnd w:id="330"/>
    </w:p>
    <w:p w14:paraId="707E8CB6" w14:textId="5A0892D7" w:rsidR="00C53131" w:rsidRPr="00865724" w:rsidRDefault="0049795D" w:rsidP="00D120C4">
      <w:pPr>
        <w:pStyle w:val="EN"/>
        <w:spacing w:line="240" w:lineRule="auto"/>
        <w:rPr>
          <w:rFonts w:eastAsiaTheme="minorEastAsia"/>
          <w:lang w:val="fr-FR"/>
        </w:rPr>
      </w:pPr>
      <w:r w:rsidRPr="00865724">
        <w:rPr>
          <w:lang w:val="fr-FR"/>
        </w:rPr>
        <w:t>Après l'autorisation, le MaxiCharger établira la communication avec votre VE et les tests de sécurité nécessaires seront effectués. Après les tests de sécurité, la session de charge commencera automatiquement.</w:t>
      </w:r>
    </w:p>
    <w:p w14:paraId="7DA13AFB" w14:textId="37805417" w:rsidR="00C53131" w:rsidRPr="00865724" w:rsidRDefault="00D33189" w:rsidP="00D120C4">
      <w:pPr>
        <w:pStyle w:val="EN"/>
        <w:spacing w:line="240" w:lineRule="auto"/>
        <w:rPr>
          <w:lang w:val="fr-FR"/>
        </w:rPr>
      </w:pPr>
      <w:r w:rsidRPr="00865724">
        <w:rPr>
          <w:noProof/>
        </w:rPr>
        <w:drawing>
          <wp:inline distT="0" distB="0" distL="0" distR="0" wp14:anchorId="007D2734" wp14:editId="065372CA">
            <wp:extent cx="4322445" cy="2473287"/>
            <wp:effectExtent l="0" t="0" r="19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2">
                      <a:extLst>
                        <a:ext uri="{28A0092B-C50C-407E-A947-70E740481C1C}">
                          <a14:useLocalDpi xmlns:a14="http://schemas.microsoft.com/office/drawing/2010/main" val="0"/>
                        </a:ext>
                      </a:extLst>
                    </a:blip>
                    <a:stretch>
                      <a:fillRect/>
                    </a:stretch>
                  </pic:blipFill>
                  <pic:spPr>
                    <a:xfrm>
                      <a:off x="0" y="0"/>
                      <a:ext cx="4351682" cy="2490016"/>
                    </a:xfrm>
                    <a:prstGeom prst="rect">
                      <a:avLst/>
                    </a:prstGeom>
                  </pic:spPr>
                </pic:pic>
              </a:graphicData>
            </a:graphic>
          </wp:inline>
        </w:drawing>
      </w:r>
    </w:p>
    <w:p w14:paraId="4DEAA33A" w14:textId="54A94B86" w:rsidR="00FA5517" w:rsidRPr="00865724" w:rsidRDefault="00BF3694"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4</w:t>
      </w:r>
      <w:r w:rsidRPr="00865724">
        <w:rPr>
          <w:noProof/>
        </w:rPr>
        <w:fldChar w:fldCharType="end"/>
      </w:r>
      <w:r w:rsidRPr="00865724">
        <w:t xml:space="preserve"> </w:t>
      </w:r>
      <w:r w:rsidRPr="00865724">
        <w:rPr>
          <w:rFonts w:hint="eastAsia"/>
        </w:rPr>
        <w:t>É</w:t>
      </w:r>
      <w:r w:rsidRPr="00865724">
        <w:t>cran de démarrage de la charge</w:t>
      </w:r>
    </w:p>
    <w:p w14:paraId="36E40E82" w14:textId="5D3A920A" w:rsidR="00FA5517" w:rsidRPr="00865724" w:rsidRDefault="0049795D" w:rsidP="00D120C4">
      <w:pPr>
        <w:pStyle w:val="3"/>
        <w:spacing w:before="240" w:line="240" w:lineRule="auto"/>
        <w:ind w:leftChars="1" w:left="708" w:hangingChars="293" w:hanging="706"/>
        <w:rPr>
          <w:lang w:val="fr-FR"/>
        </w:rPr>
      </w:pPr>
      <w:bookmarkStart w:id="331" w:name="_Toc120622667"/>
      <w:bookmarkStart w:id="332" w:name="_Ref101944384"/>
      <w:bookmarkEnd w:id="329"/>
      <w:r w:rsidRPr="00865724">
        <w:rPr>
          <w:lang w:val="fr-FR"/>
        </w:rPr>
        <w:t>Charge</w:t>
      </w:r>
      <w:bookmarkEnd w:id="331"/>
    </w:p>
    <w:p w14:paraId="660D5FD3" w14:textId="1539B3C7" w:rsidR="00FA5517" w:rsidRPr="00865724" w:rsidRDefault="006517FF" w:rsidP="00D120C4">
      <w:pPr>
        <w:pStyle w:val="EN"/>
        <w:spacing w:line="240" w:lineRule="auto"/>
        <w:rPr>
          <w:b/>
          <w:i/>
          <w:lang w:val="fr-FR"/>
        </w:rPr>
      </w:pPr>
      <w:r w:rsidRPr="00865724">
        <w:rPr>
          <w:lang w:val="fr-FR"/>
        </w:rPr>
        <w:t>Vous serez informé de la progression de la charge. Des informations sur la durée, le volume, le coût et la puissance de la charge s'affichent sur l'écran. Appuyez sur la flèche vers la droite pour afficher plus d'informations sur l'état de charge, notamment l'état de charge (SoC), le courant et la tension.</w:t>
      </w:r>
    </w:p>
    <w:p w14:paraId="0F19FBA9" w14:textId="653DD1D9" w:rsidR="00C53131" w:rsidRPr="00865724" w:rsidRDefault="00C77578" w:rsidP="00D120C4">
      <w:pPr>
        <w:pStyle w:val="EN"/>
        <w:spacing w:line="240" w:lineRule="auto"/>
        <w:rPr>
          <w:lang w:val="fr-FR"/>
        </w:rPr>
      </w:pPr>
      <w:r w:rsidRPr="00865724">
        <w:rPr>
          <w:rFonts w:eastAsia="Times New Roman"/>
          <w:snapToGrid w:val="0"/>
          <w:color w:val="000000"/>
          <w:w w:val="0"/>
          <w:kern w:val="0"/>
          <w:sz w:val="0"/>
          <w:szCs w:val="0"/>
          <w:u w:color="000000"/>
          <w:bdr w:val="none" w:sz="0" w:space="0" w:color="000000"/>
          <w:lang w:val="fr-FR" w:eastAsia="x-none" w:bidi="x-none"/>
        </w:rPr>
        <w:t xml:space="preserve"> </w:t>
      </w:r>
      <w:r w:rsidR="006517FF" w:rsidRPr="00865724">
        <w:rPr>
          <w:lang w:val="fr-FR"/>
        </w:rPr>
        <w:t>Attendez que votre VE soit complètement chargé ou mettez fin à la session de charge en appuyant sur le bouton</w:t>
      </w:r>
      <w:r w:rsidR="006517FF" w:rsidRPr="00865724">
        <w:rPr>
          <w:b/>
          <w:bCs w:val="0"/>
          <w:lang w:val="fr-FR"/>
        </w:rPr>
        <w:t xml:space="preserve"> Arrêter</w:t>
      </w:r>
      <w:r w:rsidR="006517FF" w:rsidRPr="00865724">
        <w:rPr>
          <w:lang w:val="fr-FR"/>
        </w:rPr>
        <w:t xml:space="preserve"> à l'écran</w:t>
      </w:r>
      <w:r w:rsidR="0014557B" w:rsidRPr="00865724">
        <w:rPr>
          <w:lang w:val="fr-FR"/>
        </w:rPr>
        <w:t>.</w:t>
      </w:r>
    </w:p>
    <w:p w14:paraId="0FA8600E" w14:textId="14797A42" w:rsidR="00640534" w:rsidRPr="00865724" w:rsidRDefault="00640534" w:rsidP="00D120C4">
      <w:pPr>
        <w:pStyle w:val="EN"/>
        <w:spacing w:line="240" w:lineRule="auto"/>
        <w:rPr>
          <w:rFonts w:eastAsiaTheme="minorEastAsia"/>
          <w:lang w:val="fr-FR"/>
        </w:rPr>
      </w:pPr>
      <w:r w:rsidRPr="00865724">
        <w:rPr>
          <w:noProof/>
        </w:rPr>
        <w:lastRenderedPageBreak/>
        <w:drawing>
          <wp:inline distT="0" distB="0" distL="0" distR="0" wp14:anchorId="135404E1" wp14:editId="194BE97B">
            <wp:extent cx="4353693" cy="2515761"/>
            <wp:effectExtent l="0" t="0" r="0" b="0"/>
            <wp:docPr id="54" name="图片 54"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形用户界面&#10;&#10;描述已自动生成"/>
                    <pic:cNvPicPr/>
                  </pic:nvPicPr>
                  <pic:blipFill>
                    <a:blip r:embed="rId73">
                      <a:extLst>
                        <a:ext uri="{28A0092B-C50C-407E-A947-70E740481C1C}">
                          <a14:useLocalDpi xmlns:a14="http://schemas.microsoft.com/office/drawing/2010/main" val="0"/>
                        </a:ext>
                      </a:extLst>
                    </a:blip>
                    <a:stretch>
                      <a:fillRect/>
                    </a:stretch>
                  </pic:blipFill>
                  <pic:spPr>
                    <a:xfrm>
                      <a:off x="0" y="0"/>
                      <a:ext cx="4353693" cy="2515761"/>
                    </a:xfrm>
                    <a:prstGeom prst="rect">
                      <a:avLst/>
                    </a:prstGeom>
                  </pic:spPr>
                </pic:pic>
              </a:graphicData>
            </a:graphic>
          </wp:inline>
        </w:drawing>
      </w:r>
    </w:p>
    <w:p w14:paraId="7B4B69CA" w14:textId="4C17CE53" w:rsidR="00640534" w:rsidRPr="00865724" w:rsidRDefault="00BF3694" w:rsidP="00D120C4">
      <w:pPr>
        <w:pStyle w:val="FigureTittle"/>
        <w:rPr>
          <w:bCs/>
          <w:noProof/>
          <w:szCs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5</w:t>
      </w:r>
      <w:r w:rsidRPr="00865724">
        <w:fldChar w:fldCharType="end"/>
      </w:r>
      <w:r w:rsidRPr="00865724">
        <w:t xml:space="preserve"> </w:t>
      </w:r>
      <w:r w:rsidRPr="00865724">
        <w:rPr>
          <w:rFonts w:hint="eastAsia"/>
        </w:rPr>
        <w:t>É</w:t>
      </w:r>
      <w:r w:rsidRPr="00865724">
        <w:t>cran de chargement</w:t>
      </w:r>
    </w:p>
    <w:p w14:paraId="3D3D7672" w14:textId="156D12DE" w:rsidR="00D33189" w:rsidRPr="00865724" w:rsidRDefault="00D33189" w:rsidP="00D120C4">
      <w:pPr>
        <w:spacing w:line="240" w:lineRule="auto"/>
        <w:rPr>
          <w:lang w:val="fr-FR"/>
        </w:rPr>
      </w:pPr>
    </w:p>
    <w:p w14:paraId="74B3A04C" w14:textId="75D0C5B6" w:rsidR="00C53131" w:rsidRPr="00865724" w:rsidRDefault="00C53131" w:rsidP="00D120C4">
      <w:pPr>
        <w:spacing w:line="240" w:lineRule="auto"/>
        <w:ind w:left="0"/>
        <w:rPr>
          <w:lang w:val="fr-FR"/>
        </w:rPr>
        <w:sectPr w:rsidR="00C53131" w:rsidRPr="00865724" w:rsidSect="00D26989">
          <w:pgSz w:w="8392" w:h="11907"/>
          <w:pgMar w:top="567" w:right="567" w:bottom="567" w:left="567" w:header="0" w:footer="340" w:gutter="0"/>
          <w:cols w:space="720"/>
          <w:docGrid w:linePitch="245"/>
        </w:sectPr>
      </w:pPr>
    </w:p>
    <w:p w14:paraId="792B5A36" w14:textId="384AF521" w:rsidR="00E27797" w:rsidRPr="00865724" w:rsidRDefault="00705CEF" w:rsidP="00D120C4">
      <w:pPr>
        <w:pStyle w:val="3"/>
        <w:spacing w:before="240" w:line="240" w:lineRule="auto"/>
        <w:ind w:leftChars="1" w:left="708" w:hangingChars="293" w:hanging="706"/>
        <w:rPr>
          <w:lang w:val="fr-FR"/>
        </w:rPr>
      </w:pPr>
      <w:bookmarkStart w:id="333" w:name="_Toc120622668"/>
      <w:bookmarkEnd w:id="332"/>
      <w:r w:rsidRPr="00865724">
        <w:rPr>
          <w:lang w:val="fr-FR"/>
        </w:rPr>
        <w:lastRenderedPageBreak/>
        <w:t>Arrêter la charge</w:t>
      </w:r>
      <w:bookmarkEnd w:id="333"/>
    </w:p>
    <w:p w14:paraId="20B806D6" w14:textId="187A6D5F" w:rsidR="00E27797" w:rsidRPr="00865724" w:rsidRDefault="00705CEF" w:rsidP="00D120C4">
      <w:pPr>
        <w:pStyle w:val="a1"/>
        <w:spacing w:line="240" w:lineRule="auto"/>
        <w:rPr>
          <w:rFonts w:eastAsia="Verdana" w:cs="Arial"/>
          <w:sz w:val="20"/>
          <w:szCs w:val="20"/>
          <w:lang w:val="fr-FR"/>
        </w:rPr>
      </w:pPr>
      <w:r w:rsidRPr="00865724">
        <w:rPr>
          <w:rFonts w:cs="Arial"/>
          <w:w w:val="95"/>
          <w:lang w:val="fr-FR"/>
        </w:rPr>
        <w:t>Pour arrêter la charge</w:t>
      </w:r>
    </w:p>
    <w:p w14:paraId="4EEB1336" w14:textId="7B09BD3C" w:rsidR="00E27797" w:rsidRPr="00865724" w:rsidRDefault="00705CEF" w:rsidP="00D120C4">
      <w:pPr>
        <w:pStyle w:val="a0"/>
        <w:numPr>
          <w:ilvl w:val="0"/>
          <w:numId w:val="10"/>
        </w:numPr>
        <w:spacing w:line="240" w:lineRule="auto"/>
        <w:rPr>
          <w:rFonts w:cs="Arial"/>
          <w:lang w:val="fr-FR"/>
        </w:rPr>
      </w:pPr>
      <w:r w:rsidRPr="00865724">
        <w:rPr>
          <w:rFonts w:cs="Arial"/>
          <w:lang w:val="fr-FR"/>
        </w:rPr>
        <w:t xml:space="preserve">Appuyez sur le bouton </w:t>
      </w:r>
      <w:r w:rsidRPr="00865724">
        <w:rPr>
          <w:rFonts w:cs="Arial"/>
          <w:b/>
          <w:bCs/>
          <w:lang w:val="fr-FR"/>
        </w:rPr>
        <w:t>Arrêter</w:t>
      </w:r>
      <w:r w:rsidRPr="00865724">
        <w:rPr>
          <w:rFonts w:cs="Arial"/>
          <w:lang w:val="fr-FR"/>
        </w:rPr>
        <w:t xml:space="preserve"> sur l'écran.</w:t>
      </w:r>
    </w:p>
    <w:p w14:paraId="2D623BDF" w14:textId="7678D5E0" w:rsidR="00E27797"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1883520" behindDoc="0" locked="0" layoutInCell="1" allowOverlap="1" wp14:anchorId="04CC4EFE" wp14:editId="214206AC">
            <wp:simplePos x="0" y="0"/>
            <wp:positionH relativeFrom="margin">
              <wp:align>left</wp:align>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865724">
        <w:rPr>
          <w:rFonts w:cs="Arial"/>
          <w:lang w:val="fr-FR"/>
        </w:rPr>
        <w:t>NOTE</w:t>
      </w:r>
    </w:p>
    <w:p w14:paraId="2C9FAD69" w14:textId="1E6B4F41" w:rsidR="00E27797" w:rsidRPr="00865724" w:rsidRDefault="00705CEF" w:rsidP="00D120C4">
      <w:pPr>
        <w:pStyle w:val="NOTE"/>
        <w:spacing w:line="240" w:lineRule="auto"/>
        <w:rPr>
          <w:snapToGrid w:val="0"/>
          <w:lang w:val="fr-FR"/>
        </w:rPr>
      </w:pPr>
      <w:r w:rsidRPr="00865724">
        <w:rPr>
          <w:snapToGrid w:val="0"/>
          <w:lang w:val="fr-FR"/>
        </w:rPr>
        <w:t>Lorsque la batterie est pleine, la session de charge s'arrête automatiquement.</w:t>
      </w:r>
    </w:p>
    <w:p w14:paraId="60EB3F45" w14:textId="1155F054" w:rsidR="00E7187C" w:rsidRPr="00865724" w:rsidRDefault="00890753" w:rsidP="00D120C4">
      <w:pPr>
        <w:pStyle w:val="a0"/>
        <w:numPr>
          <w:ilvl w:val="0"/>
          <w:numId w:val="10"/>
        </w:numPr>
        <w:spacing w:line="240" w:lineRule="auto"/>
        <w:rPr>
          <w:rFonts w:cs="Arial"/>
          <w:b/>
          <w:lang w:val="fr-FR"/>
        </w:rPr>
      </w:pPr>
      <w:r w:rsidRPr="00865724">
        <w:rPr>
          <w:rFonts w:cs="Arial"/>
          <w:lang w:val="fr-FR"/>
        </w:rPr>
        <w:t>Normalement, vous devez être autorisé à nouveau pour terminer le chargement, en utilisant la même méthode d'authentification que celle utilisée au démarrage :</w:t>
      </w:r>
    </w:p>
    <w:p w14:paraId="3BE716AE" w14:textId="58C2C534" w:rsidR="00E7187C" w:rsidRPr="00865724" w:rsidRDefault="008519CD" w:rsidP="00D120C4">
      <w:pPr>
        <w:pStyle w:val="ItemListinSeq"/>
        <w:spacing w:before="48" w:after="48" w:line="240" w:lineRule="auto"/>
        <w:rPr>
          <w:b/>
          <w:lang w:val="fr-FR"/>
        </w:rPr>
      </w:pPr>
      <w:r w:rsidRPr="00865724">
        <w:rPr>
          <w:lang w:val="fr-FR"/>
        </w:rPr>
        <w:t xml:space="preserve">Code QR : Appuyez sur le bouton </w:t>
      </w:r>
      <w:r w:rsidRPr="00865724">
        <w:rPr>
          <w:b/>
          <w:bCs w:val="0"/>
          <w:lang w:val="fr-FR"/>
        </w:rPr>
        <w:t>Arrêter</w:t>
      </w:r>
      <w:r w:rsidRPr="00865724">
        <w:rPr>
          <w:lang w:val="fr-FR"/>
        </w:rPr>
        <w:t xml:space="preserve"> sur l'écran de charge de l'application Autel Charge.</w:t>
      </w:r>
    </w:p>
    <w:p w14:paraId="2B5DD82B" w14:textId="0B3DC22B" w:rsidR="00E7187C" w:rsidRPr="00865724" w:rsidRDefault="008519CD" w:rsidP="00D120C4">
      <w:pPr>
        <w:pStyle w:val="ItemListinSeq"/>
        <w:spacing w:before="48" w:after="48" w:line="240" w:lineRule="auto"/>
        <w:rPr>
          <w:b/>
          <w:lang w:val="fr-FR"/>
        </w:rPr>
      </w:pPr>
      <w:r w:rsidRPr="00865724">
        <w:rPr>
          <w:lang w:val="fr-FR"/>
        </w:rPr>
        <w:t>Carte RFID : Remettez la carte RFID sur le lecteur de carte pour terminer la charge.</w:t>
      </w:r>
    </w:p>
    <w:p w14:paraId="7FF8D4C0" w14:textId="78D086FA" w:rsidR="00C53131" w:rsidRPr="00865724" w:rsidRDefault="008519CD" w:rsidP="00D120C4">
      <w:pPr>
        <w:pStyle w:val="ItemListinSeq"/>
        <w:spacing w:before="48" w:after="48" w:line="240" w:lineRule="auto"/>
        <w:rPr>
          <w:lang w:val="fr-FR"/>
        </w:rPr>
      </w:pPr>
      <w:r w:rsidRPr="00865724">
        <w:rPr>
          <w:lang w:val="fr-FR"/>
        </w:rPr>
        <w:t>Carte de crédit : Terminez directement la charge.</w:t>
      </w:r>
    </w:p>
    <w:p w14:paraId="2C02ED4B" w14:textId="07FE7D3C" w:rsidR="00E27797" w:rsidRPr="00865724" w:rsidRDefault="008519CD" w:rsidP="00D120C4">
      <w:pPr>
        <w:pStyle w:val="a0"/>
        <w:numPr>
          <w:ilvl w:val="0"/>
          <w:numId w:val="10"/>
        </w:numPr>
        <w:spacing w:line="240" w:lineRule="auto"/>
        <w:rPr>
          <w:rFonts w:cs="Arial"/>
          <w:lang w:val="fr-FR"/>
        </w:rPr>
      </w:pPr>
      <w:r w:rsidRPr="00865724">
        <w:rPr>
          <w:rFonts w:cs="Arial"/>
          <w:lang w:val="fr-FR"/>
        </w:rPr>
        <w:t>Lorsque la charge est terminée, les détails de votre commande apparaissent</w:t>
      </w:r>
      <w:r w:rsidR="00E27797" w:rsidRPr="00865724">
        <w:rPr>
          <w:rFonts w:cs="Arial"/>
          <w:lang w:val="fr-FR"/>
        </w:rPr>
        <w:t>.</w:t>
      </w:r>
    </w:p>
    <w:p w14:paraId="6514D6A7" w14:textId="69D89581" w:rsidR="00C53131" w:rsidRPr="00865724" w:rsidRDefault="00D33189" w:rsidP="00D120C4">
      <w:pPr>
        <w:pStyle w:val="a0"/>
        <w:numPr>
          <w:ilvl w:val="0"/>
          <w:numId w:val="0"/>
        </w:numPr>
        <w:spacing w:line="240" w:lineRule="auto"/>
        <w:jc w:val="center"/>
        <w:rPr>
          <w:rFonts w:cs="Arial"/>
          <w:lang w:val="fr-FR"/>
        </w:rPr>
      </w:pPr>
      <w:r w:rsidRPr="00865724">
        <w:rPr>
          <w:rFonts w:cs="Arial"/>
          <w:noProof/>
          <w:snapToGrid/>
        </w:rPr>
        <w:drawing>
          <wp:inline distT="0" distB="0" distL="0" distR="0" wp14:anchorId="37192FC4" wp14:editId="12A6EA5E">
            <wp:extent cx="4292956" cy="2456698"/>
            <wp:effectExtent l="0" t="0" r="0" b="127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4">
                      <a:extLst>
                        <a:ext uri="{28A0092B-C50C-407E-A947-70E740481C1C}">
                          <a14:useLocalDpi xmlns:a14="http://schemas.microsoft.com/office/drawing/2010/main" val="0"/>
                        </a:ext>
                      </a:extLst>
                    </a:blip>
                    <a:stretch>
                      <a:fillRect/>
                    </a:stretch>
                  </pic:blipFill>
                  <pic:spPr>
                    <a:xfrm>
                      <a:off x="0" y="0"/>
                      <a:ext cx="4292956" cy="2456698"/>
                    </a:xfrm>
                    <a:prstGeom prst="rect">
                      <a:avLst/>
                    </a:prstGeom>
                  </pic:spPr>
                </pic:pic>
              </a:graphicData>
            </a:graphic>
          </wp:inline>
        </w:drawing>
      </w:r>
    </w:p>
    <w:p w14:paraId="4D0BE816" w14:textId="5FE200CE" w:rsidR="00F344D5" w:rsidRPr="00865724" w:rsidRDefault="00345C42" w:rsidP="00D120C4">
      <w:pPr>
        <w:pStyle w:val="FigureTittle"/>
        <w:rPr>
          <w:rFonts w:cs="宋体"/>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6</w:t>
      </w:r>
      <w:r w:rsidRPr="00865724">
        <w:rPr>
          <w:noProof/>
        </w:rPr>
        <w:fldChar w:fldCharType="end"/>
      </w:r>
      <w:r w:rsidRPr="00865724">
        <w:t xml:space="preserve"> </w:t>
      </w:r>
      <w:r w:rsidRPr="00865724">
        <w:rPr>
          <w:rFonts w:hint="eastAsia"/>
        </w:rPr>
        <w:t>É</w:t>
      </w:r>
      <w:r w:rsidRPr="00865724">
        <w:t>cran "Détails de la commande"</w:t>
      </w:r>
    </w:p>
    <w:p w14:paraId="07562021" w14:textId="0C22AB81" w:rsidR="00E27797" w:rsidRPr="00865724" w:rsidRDefault="00C22C78" w:rsidP="00D120C4">
      <w:pPr>
        <w:pStyle w:val="a0"/>
        <w:numPr>
          <w:ilvl w:val="0"/>
          <w:numId w:val="10"/>
        </w:numPr>
        <w:spacing w:line="240" w:lineRule="auto"/>
        <w:rPr>
          <w:rFonts w:cs="Arial"/>
          <w:lang w:val="fr-FR"/>
        </w:rPr>
      </w:pPr>
      <w:r w:rsidRPr="00865724">
        <w:rPr>
          <w:rFonts w:cs="Arial"/>
          <w:lang w:val="fr-FR"/>
        </w:rPr>
        <w:t>Débranchez le câble de charge du VE.</w:t>
      </w:r>
    </w:p>
    <w:p w14:paraId="64F73910" w14:textId="594BA7F3" w:rsidR="00E27797" w:rsidRPr="00865724" w:rsidRDefault="00C22C78" w:rsidP="00D120C4">
      <w:pPr>
        <w:pStyle w:val="a0"/>
        <w:numPr>
          <w:ilvl w:val="0"/>
          <w:numId w:val="10"/>
        </w:numPr>
        <w:spacing w:line="240" w:lineRule="auto"/>
        <w:rPr>
          <w:rFonts w:eastAsia="Verdana" w:cs="Arial"/>
          <w:sz w:val="20"/>
          <w:szCs w:val="20"/>
          <w:lang w:val="fr-FR"/>
        </w:rPr>
      </w:pPr>
      <w:r w:rsidRPr="00865724">
        <w:rPr>
          <w:rFonts w:cs="Arial"/>
          <w:lang w:val="fr-FR"/>
        </w:rPr>
        <w:t>Mettez le câble de charge VE dans le support de connecteur sur le MaxiCharger.</w:t>
      </w:r>
    </w:p>
    <w:p w14:paraId="3D3C3B55" w14:textId="71AB2CDE" w:rsidR="00EB1DA2" w:rsidRPr="00865724" w:rsidRDefault="00CE5F8A" w:rsidP="00D120C4">
      <w:pPr>
        <w:pStyle w:val="NOTE0"/>
        <w:spacing w:line="240" w:lineRule="auto"/>
        <w:rPr>
          <w:rFonts w:cs="Arial"/>
          <w:lang w:val="fr-FR" w:eastAsia="en-US"/>
        </w:rPr>
      </w:pPr>
      <w:bookmarkStart w:id="334" w:name="6.5_Energize_the_EVSE"/>
      <w:bookmarkStart w:id="335" w:name="_bookmark115"/>
      <w:bookmarkStart w:id="336" w:name="_Ref101878775"/>
      <w:bookmarkEnd w:id="334"/>
      <w:bookmarkEnd w:id="335"/>
      <w:r w:rsidRPr="00865724">
        <w:rPr>
          <w:rFonts w:cs="Arial"/>
          <w:noProof/>
          <w:snapToGrid/>
        </w:rPr>
        <w:drawing>
          <wp:anchor distT="0" distB="0" distL="114300" distR="114300" simplePos="0" relativeHeight="252120064" behindDoc="0" locked="0" layoutInCell="1" allowOverlap="1" wp14:anchorId="30C6B24B" wp14:editId="3E9F33DC">
            <wp:simplePos x="0" y="0"/>
            <wp:positionH relativeFrom="column">
              <wp:posOffset>-22049</wp:posOffset>
            </wp:positionH>
            <wp:positionV relativeFrom="paragraph">
              <wp:posOffset>19685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C22C78" w:rsidRPr="00865724">
        <w:rPr>
          <w:rFonts w:cs="Arial"/>
          <w:lang w:val="fr-FR" w:eastAsia="en-US"/>
        </w:rPr>
        <w:t>AVERTISSEMENT</w:t>
      </w:r>
    </w:p>
    <w:p w14:paraId="4ABCF29C" w14:textId="7D08867E" w:rsidR="00EB1DA2" w:rsidRPr="00865724" w:rsidRDefault="00C22C78" w:rsidP="00D120C4">
      <w:pPr>
        <w:pStyle w:val="NOTE"/>
        <w:spacing w:line="240" w:lineRule="auto"/>
        <w:rPr>
          <w:snapToGrid w:val="0"/>
          <w:lang w:val="fr-FR"/>
        </w:rPr>
      </w:pPr>
      <w:r w:rsidRPr="00865724">
        <w:rPr>
          <w:snapToGrid w:val="0"/>
          <w:lang w:val="fr-FR"/>
        </w:rPr>
        <w:t>Tension dangereuse. Ne débranchez pas le connecteur soudainement pendant la charge. Cela pourrait causer de graves dommages au MaxiCharger et/ou des blessures graves ou la mort.</w:t>
      </w:r>
    </w:p>
    <w:p w14:paraId="325B2695" w14:textId="7E988980" w:rsidR="00FA5517" w:rsidRPr="00865724" w:rsidRDefault="00C22C78" w:rsidP="00D120C4">
      <w:pPr>
        <w:pStyle w:val="3"/>
        <w:spacing w:before="240" w:line="240" w:lineRule="auto"/>
        <w:ind w:leftChars="1" w:left="708" w:hangingChars="293" w:hanging="706"/>
        <w:rPr>
          <w:lang w:val="fr-FR"/>
        </w:rPr>
      </w:pPr>
      <w:bookmarkStart w:id="337" w:name="_Toc120622669"/>
      <w:bookmarkStart w:id="338" w:name="_Toc102658030"/>
      <w:r w:rsidRPr="00865724">
        <w:rPr>
          <w:lang w:val="fr-FR"/>
        </w:rPr>
        <w:lastRenderedPageBreak/>
        <w:t>Fin de la charge</w:t>
      </w:r>
      <w:bookmarkEnd w:id="337"/>
    </w:p>
    <w:p w14:paraId="6DE3F333" w14:textId="430BB2BF" w:rsidR="00FA5517" w:rsidRPr="00865724" w:rsidRDefault="00C22C78" w:rsidP="00D120C4">
      <w:pPr>
        <w:spacing w:beforeLines="20" w:before="48" w:afterLines="20" w:after="48" w:line="240" w:lineRule="auto"/>
        <w:ind w:left="0"/>
        <w:rPr>
          <w:lang w:val="fr-FR"/>
        </w:rPr>
      </w:pPr>
      <w:r w:rsidRPr="00865724">
        <w:rPr>
          <w:lang w:val="fr-FR"/>
        </w:rPr>
        <w:t>Remettez le connecteur dans l'étui sur le MaxiCharger.</w:t>
      </w:r>
    </w:p>
    <w:p w14:paraId="53F7165E" w14:textId="1FCDCDAC" w:rsidR="003D247A" w:rsidRPr="00865724" w:rsidRDefault="00C22C78" w:rsidP="00D120C4">
      <w:pPr>
        <w:pStyle w:val="2"/>
        <w:spacing w:before="240" w:line="240" w:lineRule="auto"/>
        <w:rPr>
          <w:rFonts w:cs="Arial"/>
          <w:lang w:val="fr-FR"/>
        </w:rPr>
      </w:pPr>
      <w:bookmarkStart w:id="339" w:name="_Toc120622670"/>
      <w:bookmarkEnd w:id="338"/>
      <w:r w:rsidRPr="00865724">
        <w:rPr>
          <w:rFonts w:cs="Arial"/>
          <w:lang w:val="fr-FR"/>
        </w:rPr>
        <w:t>Erreurs de charge</w:t>
      </w:r>
      <w:bookmarkEnd w:id="339"/>
    </w:p>
    <w:p w14:paraId="5F3F0551" w14:textId="64EB4801" w:rsidR="00467A6B" w:rsidRPr="00865724" w:rsidRDefault="0052046D" w:rsidP="00D120C4">
      <w:pPr>
        <w:spacing w:beforeLines="20" w:before="48" w:afterLines="20" w:after="48" w:line="240" w:lineRule="auto"/>
        <w:ind w:left="0"/>
        <w:rPr>
          <w:lang w:val="fr-FR"/>
        </w:rPr>
      </w:pPr>
      <w:bookmarkStart w:id="340" w:name="_Toc102068989"/>
      <w:bookmarkStart w:id="341" w:name="_Toc102122124"/>
      <w:bookmarkStart w:id="342" w:name="_Toc102147320"/>
      <w:bookmarkStart w:id="343" w:name="_Toc102147505"/>
      <w:bookmarkStart w:id="344" w:name="_Toc102658031"/>
      <w:bookmarkStart w:id="345" w:name="_Toc102749453"/>
      <w:bookmarkStart w:id="346" w:name="_Toc102751047"/>
      <w:bookmarkStart w:id="347" w:name="_Toc102751202"/>
      <w:bookmarkStart w:id="348" w:name="_Toc102751360"/>
      <w:bookmarkStart w:id="349" w:name="_Toc102759567"/>
      <w:bookmarkStart w:id="350" w:name="_Toc102842495"/>
      <w:bookmarkStart w:id="351" w:name="_Toc102845777"/>
      <w:bookmarkStart w:id="352" w:name="_Toc102847009"/>
      <w:bookmarkStart w:id="353" w:name="_Toc103009080"/>
      <w:bookmarkStart w:id="354" w:name="_Toc103105650"/>
      <w:bookmarkStart w:id="355" w:name="_Toc103185699"/>
      <w:bookmarkStart w:id="356" w:name="_Toc103194705"/>
      <w:bookmarkStart w:id="357" w:name="_Toc103194797"/>
      <w:bookmarkStart w:id="358" w:name="_Toc103195863"/>
      <w:bookmarkStart w:id="359" w:name="_Toc103247679"/>
      <w:bookmarkStart w:id="360" w:name="_Toc103278921"/>
      <w:bookmarkStart w:id="361" w:name="_Toc103364634"/>
      <w:bookmarkStart w:id="362" w:name="_Toc103364968"/>
      <w:bookmarkStart w:id="363" w:name="_Toc103365068"/>
      <w:bookmarkStart w:id="364" w:name="_Toc103471751"/>
      <w:bookmarkStart w:id="365" w:name="_Toc103606586"/>
      <w:bookmarkStart w:id="366" w:name="_Toc103624199"/>
      <w:bookmarkStart w:id="367" w:name="_Toc103786382"/>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r w:rsidRPr="00865724">
        <w:rPr>
          <w:lang w:val="fr-FR"/>
        </w:rPr>
        <w:t>Cette section décrit plusieurs problèmes courants qui peuvent survenir pendant votre session de charge, ainsi que les causes/solutions possibles pour vous aider à résoudre ces problèmes. Si le problème persiste, contactez votre distributeur local ou le support technique d'Autel.</w:t>
      </w:r>
    </w:p>
    <w:p w14:paraId="4EEF3185" w14:textId="5BFCED8D" w:rsidR="003D247A" w:rsidRPr="00865724" w:rsidRDefault="0052046D" w:rsidP="00D120C4">
      <w:pPr>
        <w:pStyle w:val="3"/>
        <w:spacing w:before="240" w:line="240" w:lineRule="auto"/>
        <w:ind w:leftChars="1" w:left="708" w:hangingChars="293" w:hanging="706"/>
        <w:rPr>
          <w:lang w:val="fr-FR"/>
        </w:rPr>
      </w:pPr>
      <w:bookmarkStart w:id="368" w:name="_Toc120622671"/>
      <w:r w:rsidRPr="00865724">
        <w:rPr>
          <w:lang w:val="fr-FR"/>
        </w:rPr>
        <w:t>Erreur de connexion du connecteur</w:t>
      </w:r>
      <w:bookmarkEnd w:id="368"/>
    </w:p>
    <w:p w14:paraId="494B898B" w14:textId="0D408C19" w:rsidR="003D247A" w:rsidRPr="00865724" w:rsidRDefault="0052046D" w:rsidP="00D120C4">
      <w:pPr>
        <w:spacing w:beforeLines="20" w:before="48" w:afterLines="20" w:after="48" w:line="240" w:lineRule="auto"/>
        <w:ind w:left="0"/>
        <w:rPr>
          <w:lang w:val="fr-FR"/>
        </w:rPr>
      </w:pPr>
      <w:r w:rsidRPr="00865724">
        <w:rPr>
          <w:lang w:val="fr-FR"/>
        </w:rPr>
        <w:t>Si le connecteur n'est pas correctement connecté à votre VE, l'écran « Connecteur non connecté » s'affiche. Insérez le connecteur dans le port de charge de votre VE et vérifiez la connexion.</w:t>
      </w:r>
    </w:p>
    <w:p w14:paraId="71E8653F" w14:textId="00F8027D" w:rsidR="003D247A" w:rsidRPr="00865724" w:rsidRDefault="0052046D" w:rsidP="00D120C4">
      <w:pPr>
        <w:pStyle w:val="3"/>
        <w:spacing w:before="240" w:line="240" w:lineRule="auto"/>
        <w:ind w:leftChars="1" w:left="708" w:hangingChars="293" w:hanging="706"/>
        <w:rPr>
          <w:lang w:val="fr-FR"/>
        </w:rPr>
      </w:pPr>
      <w:bookmarkStart w:id="369" w:name="_Toc120622672"/>
      <w:r w:rsidRPr="00865724">
        <w:rPr>
          <w:lang w:val="fr-FR"/>
        </w:rPr>
        <w:t>Échec de l'autorisation</w:t>
      </w:r>
      <w:bookmarkEnd w:id="369"/>
    </w:p>
    <w:p w14:paraId="7B811439" w14:textId="6637EA4F" w:rsidR="003D247A" w:rsidRPr="00865724" w:rsidRDefault="00691766" w:rsidP="00D120C4">
      <w:pPr>
        <w:spacing w:beforeLines="20" w:before="48" w:afterLines="20" w:after="48" w:line="240" w:lineRule="auto"/>
        <w:ind w:left="0"/>
        <w:rPr>
          <w:lang w:val="fr-FR"/>
        </w:rPr>
      </w:pPr>
      <w:r w:rsidRPr="00865724">
        <w:rPr>
          <w:lang w:val="fr-FR"/>
        </w:rPr>
        <w:t>Si une erreur se produit lorsque vous lancez le processus d'autorisation, mais sans lancer la charge, l'écran « Échec de l'autorisation » s'affiche. La cause et la ou les solutions possibles s'affichent à l'écran. Suivez les instructions à l'écran pour résoudre le problème, ou contactez votre distributeur local ou le support technique d'Autel.</w:t>
      </w:r>
    </w:p>
    <w:p w14:paraId="21F1D61B" w14:textId="2CE2E772" w:rsidR="003D247A" w:rsidRPr="00865724" w:rsidRDefault="00691766" w:rsidP="00D120C4">
      <w:pPr>
        <w:pStyle w:val="3"/>
        <w:spacing w:before="240" w:line="240" w:lineRule="auto"/>
        <w:ind w:leftChars="1" w:left="708" w:hangingChars="293" w:hanging="706"/>
        <w:rPr>
          <w:lang w:val="fr-FR"/>
        </w:rPr>
      </w:pPr>
      <w:bookmarkStart w:id="370" w:name="_Toc120622673"/>
      <w:r w:rsidRPr="00865724">
        <w:rPr>
          <w:lang w:val="fr-FR"/>
        </w:rPr>
        <w:t>Échec du démarrage de la charge</w:t>
      </w:r>
      <w:bookmarkEnd w:id="370"/>
    </w:p>
    <w:p w14:paraId="55AF85FA" w14:textId="77FE3B31" w:rsidR="003D247A" w:rsidRPr="00865724" w:rsidRDefault="00691766" w:rsidP="00D120C4">
      <w:pPr>
        <w:spacing w:beforeLines="20" w:before="48" w:afterLines="20" w:after="48" w:line="240" w:lineRule="auto"/>
        <w:ind w:left="0"/>
        <w:rPr>
          <w:lang w:val="fr-FR"/>
        </w:rPr>
      </w:pPr>
      <w:r w:rsidRPr="00865724">
        <w:rPr>
          <w:lang w:val="fr-FR"/>
        </w:rPr>
        <w:t>Si une erreur se produit lorsque vous démarrez la charge, l'écran « Échec du démarrage de la charge » s'affiche. La cause et la ou les solutions possibles s'affichent à l'écran. Suivez les instructions à l'écran pour résoudre le problème.</w:t>
      </w:r>
    </w:p>
    <w:p w14:paraId="49B39C30" w14:textId="70C760C2" w:rsidR="003D247A" w:rsidRPr="00865724" w:rsidRDefault="00691766" w:rsidP="00D120C4">
      <w:pPr>
        <w:pStyle w:val="3"/>
        <w:spacing w:before="240" w:line="240" w:lineRule="auto"/>
        <w:ind w:leftChars="1" w:left="708" w:hangingChars="293" w:hanging="706"/>
        <w:rPr>
          <w:lang w:val="fr-FR"/>
        </w:rPr>
      </w:pPr>
      <w:bookmarkStart w:id="371" w:name="_Toc120622674"/>
      <w:r w:rsidRPr="00865724">
        <w:rPr>
          <w:lang w:val="fr-FR"/>
        </w:rPr>
        <w:t>Échec de la charge</w:t>
      </w:r>
      <w:bookmarkEnd w:id="371"/>
    </w:p>
    <w:p w14:paraId="0A7BCB83" w14:textId="2C2027CD" w:rsidR="003D247A" w:rsidRPr="00865724" w:rsidRDefault="00691766" w:rsidP="00D120C4">
      <w:pPr>
        <w:spacing w:beforeLines="20" w:before="48" w:afterLines="20" w:after="48" w:line="240" w:lineRule="auto"/>
        <w:ind w:left="0"/>
        <w:rPr>
          <w:lang w:val="fr-FR"/>
        </w:rPr>
      </w:pPr>
      <w:r w:rsidRPr="00865724">
        <w:rPr>
          <w:lang w:val="fr-FR"/>
        </w:rPr>
        <w:t>Si une erreur se produit pendant la charge, l'écran « Échec de la charge » s'affiche. La cause et la ou les solutions possibles s'affichent à l'écran. Suivez les instructions à l'écran pour résoudre le problème, ou contactez votre distributeur local ou le support technique Autel.</w:t>
      </w:r>
    </w:p>
    <w:p w14:paraId="29CE0897" w14:textId="038D0A7C" w:rsidR="00E27797" w:rsidRPr="00865724" w:rsidRDefault="00691766" w:rsidP="00D120C4">
      <w:pPr>
        <w:pStyle w:val="2"/>
        <w:spacing w:before="240" w:line="240" w:lineRule="auto"/>
        <w:rPr>
          <w:rFonts w:cs="Arial"/>
          <w:lang w:val="fr-FR"/>
        </w:rPr>
      </w:pPr>
      <w:bookmarkStart w:id="372" w:name="_Toc120622675"/>
      <w:bookmarkEnd w:id="336"/>
      <w:r w:rsidRPr="00865724">
        <w:rPr>
          <w:rFonts w:cs="Arial"/>
          <w:lang w:val="fr-FR"/>
        </w:rPr>
        <w:t>Mise sous tension du MaxiCharger</w:t>
      </w:r>
      <w:bookmarkEnd w:id="372"/>
    </w:p>
    <w:p w14:paraId="3540A46A" w14:textId="55A66DCA" w:rsidR="00E27797" w:rsidRPr="00865724" w:rsidRDefault="00691766" w:rsidP="00D120C4">
      <w:pPr>
        <w:pStyle w:val="a1"/>
        <w:spacing w:line="240" w:lineRule="auto"/>
        <w:rPr>
          <w:rFonts w:cs="Arial"/>
          <w:lang w:val="fr-FR"/>
        </w:rPr>
      </w:pPr>
      <w:r w:rsidRPr="00865724">
        <w:rPr>
          <w:rFonts w:cs="Arial"/>
          <w:lang w:val="fr-FR"/>
        </w:rPr>
        <w:t>Pour mettre sous tension le MaxiCharger</w:t>
      </w:r>
    </w:p>
    <w:p w14:paraId="0BF04902" w14:textId="2F9DB0FF" w:rsidR="00E27797" w:rsidRPr="00865724" w:rsidRDefault="007C0D88" w:rsidP="00D120C4">
      <w:pPr>
        <w:pStyle w:val="a0"/>
        <w:numPr>
          <w:ilvl w:val="0"/>
          <w:numId w:val="11"/>
        </w:numPr>
        <w:spacing w:line="240" w:lineRule="auto"/>
        <w:rPr>
          <w:rFonts w:cs="Arial"/>
          <w:lang w:val="fr-FR"/>
        </w:rPr>
      </w:pPr>
      <w:r w:rsidRPr="00865724">
        <w:rPr>
          <w:rFonts w:cs="Arial"/>
          <w:lang w:val="fr-FR"/>
        </w:rPr>
        <w:t>Fermez la porte avant.</w:t>
      </w:r>
    </w:p>
    <w:p w14:paraId="4BB9ECDC" w14:textId="5BDCC56A" w:rsidR="00EB1DA2" w:rsidRPr="00865724" w:rsidRDefault="007C0D88" w:rsidP="00D120C4">
      <w:pPr>
        <w:pStyle w:val="a0"/>
        <w:numPr>
          <w:ilvl w:val="0"/>
          <w:numId w:val="11"/>
        </w:numPr>
        <w:spacing w:line="240" w:lineRule="auto"/>
        <w:rPr>
          <w:rFonts w:cs="Arial"/>
          <w:lang w:val="fr-FR"/>
        </w:rPr>
      </w:pPr>
      <w:r w:rsidRPr="00865724">
        <w:rPr>
          <w:rFonts w:cs="Arial"/>
          <w:lang w:val="fr-FR"/>
        </w:rPr>
        <w:t xml:space="preserve">Mettez le disjoncteur en amont qui alimente le MaxiCharger sur </w:t>
      </w:r>
      <w:r w:rsidRPr="00865724">
        <w:rPr>
          <w:rFonts w:cs="Arial"/>
          <w:b/>
          <w:bCs/>
          <w:lang w:val="fr-FR"/>
        </w:rPr>
        <w:t>ON</w:t>
      </w:r>
      <w:r w:rsidRPr="00865724">
        <w:rPr>
          <w:rFonts w:cs="Arial"/>
          <w:lang w:val="fr-FR"/>
        </w:rPr>
        <w:t>.</w:t>
      </w:r>
    </w:p>
    <w:p w14:paraId="1B010A9E" w14:textId="2BE71797" w:rsidR="00E27797" w:rsidRPr="00865724" w:rsidRDefault="007C0D88" w:rsidP="00D120C4">
      <w:pPr>
        <w:pStyle w:val="a0"/>
        <w:numPr>
          <w:ilvl w:val="0"/>
          <w:numId w:val="0"/>
        </w:numPr>
        <w:spacing w:line="240" w:lineRule="auto"/>
        <w:ind w:left="1061"/>
        <w:rPr>
          <w:rFonts w:cs="Arial"/>
          <w:lang w:val="fr-FR"/>
        </w:rPr>
      </w:pPr>
      <w:r w:rsidRPr="00865724">
        <w:rPr>
          <w:rFonts w:cs="Arial"/>
          <w:lang w:val="fr-FR"/>
        </w:rPr>
        <w:t>Le MaxiCharger démarrera et sera prêt à fonctionner.</w:t>
      </w:r>
    </w:p>
    <w:p w14:paraId="687743A2" w14:textId="77777777" w:rsidR="00FA5517" w:rsidRPr="00865724" w:rsidRDefault="00FA5517" w:rsidP="00D120C4">
      <w:pPr>
        <w:spacing w:line="240" w:lineRule="auto"/>
        <w:rPr>
          <w:lang w:val="fr-FR"/>
        </w:rPr>
        <w:sectPr w:rsidR="00FA5517" w:rsidRPr="00865724" w:rsidSect="00D26989">
          <w:pgSz w:w="8392" w:h="11907"/>
          <w:pgMar w:top="567" w:right="567" w:bottom="567" w:left="567" w:header="0" w:footer="340" w:gutter="0"/>
          <w:cols w:space="720"/>
          <w:docGrid w:linePitch="245"/>
        </w:sectPr>
      </w:pPr>
      <w:bookmarkStart w:id="373" w:name="6.6_De-energize_the_EVSE"/>
      <w:bookmarkStart w:id="374" w:name="_bookmark116"/>
      <w:bookmarkEnd w:id="373"/>
      <w:bookmarkEnd w:id="374"/>
    </w:p>
    <w:p w14:paraId="5DA139B5" w14:textId="661AFAD5" w:rsidR="00E27797" w:rsidRPr="00865724" w:rsidRDefault="007C0D88" w:rsidP="00D120C4">
      <w:pPr>
        <w:pStyle w:val="2"/>
        <w:spacing w:before="240" w:line="240" w:lineRule="auto"/>
        <w:rPr>
          <w:rFonts w:cs="Arial"/>
          <w:lang w:val="fr-FR"/>
        </w:rPr>
      </w:pPr>
      <w:bookmarkStart w:id="375" w:name="_Toc120622676"/>
      <w:r w:rsidRPr="00865724">
        <w:rPr>
          <w:rFonts w:cs="Arial"/>
          <w:lang w:val="fr-FR"/>
        </w:rPr>
        <w:lastRenderedPageBreak/>
        <w:t>Mise hors tension du MaxiCharger</w:t>
      </w:r>
      <w:bookmarkEnd w:id="375"/>
    </w:p>
    <w:p w14:paraId="6CFAF1C8" w14:textId="1E88863D" w:rsidR="00E27797" w:rsidRPr="00865724" w:rsidRDefault="007C0D88" w:rsidP="00D120C4">
      <w:pPr>
        <w:pStyle w:val="a1"/>
        <w:spacing w:line="240" w:lineRule="auto"/>
        <w:rPr>
          <w:rFonts w:cs="Arial"/>
          <w:lang w:val="fr-FR" w:eastAsia="en-US"/>
        </w:rPr>
      </w:pPr>
      <w:bookmarkStart w:id="376" w:name="6.6.1_De-energize_the_EVSE_-_general_pro"/>
      <w:bookmarkStart w:id="377" w:name="_bookmark117"/>
      <w:bookmarkEnd w:id="376"/>
      <w:bookmarkEnd w:id="377"/>
      <w:r w:rsidRPr="00865724">
        <w:rPr>
          <w:rFonts w:cs="Arial"/>
          <w:lang w:val="fr-FR"/>
        </w:rPr>
        <w:t>Pour mettre hors tension le MaxiCharger</w:t>
      </w:r>
    </w:p>
    <w:p w14:paraId="1B839FD3" w14:textId="771E38E4" w:rsidR="00E27797" w:rsidRPr="00865724" w:rsidRDefault="007C0D88" w:rsidP="00D120C4">
      <w:pPr>
        <w:pStyle w:val="a0"/>
        <w:numPr>
          <w:ilvl w:val="0"/>
          <w:numId w:val="12"/>
        </w:numPr>
        <w:spacing w:line="240" w:lineRule="auto"/>
        <w:rPr>
          <w:rFonts w:cs="Arial"/>
          <w:lang w:val="fr-FR"/>
        </w:rPr>
      </w:pPr>
      <w:r w:rsidRPr="00865724">
        <w:rPr>
          <w:rFonts w:cs="Arial"/>
          <w:lang w:val="fr-FR"/>
        </w:rPr>
        <w:t xml:space="preserve">Mettez le disjoncteur en amont qui alimente le MaxiCharger sur </w:t>
      </w:r>
      <w:r w:rsidRPr="00865724">
        <w:rPr>
          <w:rFonts w:cs="Arial"/>
          <w:b/>
          <w:bCs/>
          <w:lang w:val="fr-FR"/>
        </w:rPr>
        <w:t>OFF</w:t>
      </w:r>
      <w:r w:rsidRPr="00865724">
        <w:rPr>
          <w:rFonts w:cs="Arial"/>
          <w:lang w:val="fr-FR"/>
        </w:rPr>
        <w:t xml:space="preserve"> et verrouillez-le. Assurez-vous que ce disjoncteur reste en position </w:t>
      </w:r>
      <w:r w:rsidRPr="00865724">
        <w:rPr>
          <w:rFonts w:cs="Arial"/>
          <w:b/>
          <w:bCs/>
          <w:lang w:val="fr-FR"/>
        </w:rPr>
        <w:t>OFF</w:t>
      </w:r>
      <w:r w:rsidRPr="00865724">
        <w:rPr>
          <w:rFonts w:cs="Arial"/>
          <w:lang w:val="fr-FR"/>
        </w:rPr>
        <w:t xml:space="preserve"> pendant la procédure.</w:t>
      </w:r>
    </w:p>
    <w:p w14:paraId="23971581" w14:textId="3CC7E41A" w:rsidR="00E27797" w:rsidRPr="00865724" w:rsidRDefault="007C0D88" w:rsidP="00D120C4">
      <w:pPr>
        <w:pStyle w:val="a0"/>
        <w:numPr>
          <w:ilvl w:val="0"/>
          <w:numId w:val="11"/>
        </w:numPr>
        <w:spacing w:line="240" w:lineRule="auto"/>
        <w:rPr>
          <w:rFonts w:cs="Arial"/>
          <w:lang w:val="fr-FR"/>
        </w:rPr>
      </w:pPr>
      <w:r w:rsidRPr="00865724">
        <w:rPr>
          <w:rFonts w:cs="Arial"/>
          <w:lang w:val="fr-FR"/>
        </w:rPr>
        <w:t>Ouvrez la porte avant.</w:t>
      </w:r>
    </w:p>
    <w:p w14:paraId="7620C403" w14:textId="6FBEE3B8" w:rsidR="00E27797" w:rsidRPr="00865724" w:rsidRDefault="00852E77" w:rsidP="00D120C4">
      <w:pPr>
        <w:pStyle w:val="a0"/>
        <w:numPr>
          <w:ilvl w:val="0"/>
          <w:numId w:val="11"/>
        </w:numPr>
        <w:spacing w:line="240" w:lineRule="auto"/>
        <w:rPr>
          <w:rFonts w:cs="Arial"/>
          <w:lang w:val="fr-FR"/>
        </w:rPr>
      </w:pPr>
      <w:r w:rsidRPr="00865724">
        <w:rPr>
          <w:rFonts w:cs="Arial"/>
          <w:lang w:val="fr-FR"/>
        </w:rPr>
        <w:t xml:space="preserve">Mesurez la tension </w:t>
      </w:r>
      <w:r w:rsidR="00037F54" w:rsidRPr="00865724">
        <w:rPr>
          <w:rFonts w:cs="Arial"/>
          <w:lang w:val="fr-FR"/>
        </w:rPr>
        <w:t>AC</w:t>
      </w:r>
      <w:r w:rsidRPr="00865724">
        <w:rPr>
          <w:rFonts w:cs="Arial"/>
          <w:lang w:val="fr-FR"/>
        </w:rPr>
        <w:t xml:space="preserve"> en vous référant à la section</w:t>
      </w:r>
      <w:r w:rsidR="008365C6" w:rsidRPr="00865724">
        <w:rPr>
          <w:rFonts w:cs="Arial"/>
          <w:lang w:val="fr-FR"/>
        </w:rPr>
        <w:t xml:space="preserve"> </w:t>
      </w:r>
      <w:r w:rsidR="0090381A" w:rsidRPr="00865724">
        <w:rPr>
          <w:rStyle w:val="Char1"/>
          <w:rFonts w:cs="Arial"/>
          <w:lang w:val="fr-FR"/>
        </w:rPr>
        <w:fldChar w:fldCharType="begin"/>
      </w:r>
      <w:r w:rsidR="0090381A" w:rsidRPr="00865724">
        <w:rPr>
          <w:rStyle w:val="Char1"/>
          <w:rFonts w:cs="Arial"/>
          <w:lang w:val="fr-FR"/>
        </w:rPr>
        <w:instrText xml:space="preserve"> REF _Ref114040774 \h  \* MERGEFORMAT </w:instrText>
      </w:r>
      <w:r w:rsidR="0090381A" w:rsidRPr="00865724">
        <w:rPr>
          <w:rStyle w:val="Char1"/>
          <w:rFonts w:cs="Arial"/>
          <w:lang w:val="fr-FR"/>
        </w:rPr>
      </w:r>
      <w:r w:rsidR="0090381A" w:rsidRPr="00865724">
        <w:rPr>
          <w:rStyle w:val="Char1"/>
          <w:rFonts w:cs="Arial"/>
          <w:lang w:val="fr-FR"/>
        </w:rPr>
        <w:fldChar w:fldCharType="separate"/>
      </w:r>
      <w:r w:rsidR="0090381A" w:rsidRPr="00865724">
        <w:rPr>
          <w:rStyle w:val="Char1"/>
          <w:rFonts w:cs="Arial"/>
          <w:lang w:val="fr-FR"/>
        </w:rPr>
        <w:t>Mesure de la tension AC</w:t>
      </w:r>
      <w:r w:rsidR="0090381A" w:rsidRPr="00865724">
        <w:rPr>
          <w:rStyle w:val="Char1"/>
          <w:rFonts w:cs="Arial"/>
          <w:lang w:val="fr-FR"/>
        </w:rPr>
        <w:fldChar w:fldCharType="end"/>
      </w:r>
      <w:r w:rsidR="00B95709" w:rsidRPr="00865724">
        <w:rPr>
          <w:rFonts w:cs="Arial"/>
          <w:lang w:val="fr-FR"/>
        </w:rPr>
        <w:t>.</w:t>
      </w:r>
      <w:r w:rsidR="00EB1DA2" w:rsidRPr="00865724">
        <w:rPr>
          <w:rFonts w:cs="Arial"/>
          <w:i/>
          <w:lang w:val="fr-FR"/>
        </w:rPr>
        <w:t xml:space="preserve"> </w:t>
      </w:r>
      <w:r w:rsidRPr="00865724">
        <w:rPr>
          <w:rFonts w:cs="Arial"/>
          <w:lang w:val="fr-FR"/>
        </w:rPr>
        <w:t>Assurez-vous que toutes les tensions mesurées sont égales à 0 volt.</w:t>
      </w:r>
    </w:p>
    <w:p w14:paraId="1752FE69" w14:textId="020F1437" w:rsidR="00E27797" w:rsidRPr="00865724" w:rsidRDefault="00852E77" w:rsidP="00D120C4">
      <w:pPr>
        <w:pStyle w:val="a0"/>
        <w:numPr>
          <w:ilvl w:val="0"/>
          <w:numId w:val="11"/>
        </w:numPr>
        <w:spacing w:line="240" w:lineRule="auto"/>
        <w:rPr>
          <w:rFonts w:cs="Arial"/>
          <w:lang w:val="fr-FR"/>
        </w:rPr>
      </w:pPr>
      <w:r w:rsidRPr="00865724">
        <w:rPr>
          <w:rFonts w:cs="Arial"/>
          <w:lang w:val="fr-FR"/>
        </w:rPr>
        <w:t xml:space="preserve">Mesurez la tension </w:t>
      </w:r>
      <w:r w:rsidR="00037F54" w:rsidRPr="00865724">
        <w:rPr>
          <w:rFonts w:cs="Arial"/>
          <w:lang w:val="fr-FR"/>
        </w:rPr>
        <w:t>AC</w:t>
      </w:r>
      <w:r w:rsidRPr="00865724">
        <w:rPr>
          <w:rFonts w:cs="Arial"/>
          <w:lang w:val="fr-FR"/>
        </w:rPr>
        <w:t xml:space="preserve"> en vous référant à la section</w:t>
      </w:r>
      <w:r w:rsidR="00BA5EAC" w:rsidRPr="00865724">
        <w:rPr>
          <w:rStyle w:val="Char1"/>
          <w:rFonts w:cs="Arial"/>
          <w:lang w:val="fr-FR"/>
        </w:rPr>
        <w:fldChar w:fldCharType="begin"/>
      </w:r>
      <w:r w:rsidR="00BA5EAC" w:rsidRPr="00865724">
        <w:rPr>
          <w:rStyle w:val="Char1"/>
          <w:rFonts w:cs="Arial"/>
          <w:lang w:val="fr-FR"/>
        </w:rPr>
        <w:instrText xml:space="preserve"> REF _Ref103625116 \h  \* MERGEFORMAT </w:instrText>
      </w:r>
      <w:r w:rsidR="00BA5EAC" w:rsidRPr="00865724">
        <w:rPr>
          <w:rStyle w:val="Char1"/>
          <w:rFonts w:cs="Arial"/>
          <w:lang w:val="fr-FR"/>
        </w:rPr>
      </w:r>
      <w:r w:rsidR="00BA5EAC" w:rsidRPr="00865724">
        <w:rPr>
          <w:rStyle w:val="Char1"/>
          <w:rFonts w:cs="Arial"/>
          <w:lang w:val="fr-FR"/>
        </w:rPr>
        <w:fldChar w:fldCharType="separate"/>
      </w:r>
      <w:r w:rsidRPr="00865724">
        <w:rPr>
          <w:rFonts w:cs="Arial"/>
          <w:lang w:val="fr-FR"/>
        </w:rPr>
        <w:t xml:space="preserve"> </w:t>
      </w:r>
      <w:r w:rsidR="0090381A" w:rsidRPr="00865724">
        <w:rPr>
          <w:rStyle w:val="Char1"/>
          <w:rFonts w:cs="Arial"/>
          <w:lang w:val="fr-FR"/>
        </w:rPr>
        <w:fldChar w:fldCharType="begin"/>
      </w:r>
      <w:r w:rsidR="0090381A" w:rsidRPr="00865724">
        <w:rPr>
          <w:rStyle w:val="Char1"/>
          <w:rFonts w:cs="Arial"/>
          <w:lang w:val="fr-FR"/>
        </w:rPr>
        <w:instrText xml:space="preserve"> REF _Ref114040817 \h  \* MERGEFORMAT </w:instrText>
      </w:r>
      <w:r w:rsidR="0090381A" w:rsidRPr="00865724">
        <w:rPr>
          <w:rStyle w:val="Char1"/>
          <w:rFonts w:cs="Arial"/>
          <w:lang w:val="fr-FR"/>
        </w:rPr>
      </w:r>
      <w:r w:rsidR="0090381A" w:rsidRPr="00865724">
        <w:rPr>
          <w:rStyle w:val="Char1"/>
          <w:rFonts w:cs="Arial"/>
          <w:lang w:val="fr-FR"/>
        </w:rPr>
        <w:fldChar w:fldCharType="separate"/>
      </w:r>
      <w:r w:rsidR="0090381A" w:rsidRPr="00865724">
        <w:rPr>
          <w:rStyle w:val="Char1"/>
          <w:rFonts w:cs="Arial"/>
          <w:lang w:val="fr-FR"/>
        </w:rPr>
        <w:t>Mesure de la tension DC</w:t>
      </w:r>
      <w:r w:rsidR="0090381A" w:rsidRPr="00865724">
        <w:rPr>
          <w:rStyle w:val="Char1"/>
          <w:rFonts w:cs="Arial"/>
          <w:lang w:val="fr-FR"/>
        </w:rPr>
        <w:fldChar w:fldCharType="end"/>
      </w:r>
      <w:r w:rsidR="00BA5EAC" w:rsidRPr="00865724">
        <w:rPr>
          <w:rStyle w:val="Char1"/>
          <w:rFonts w:cs="Arial"/>
          <w:lang w:val="fr-FR"/>
        </w:rPr>
        <w:fldChar w:fldCharType="end"/>
      </w:r>
      <w:r w:rsidR="00B95709" w:rsidRPr="00865724">
        <w:rPr>
          <w:rFonts w:cs="Arial"/>
          <w:lang w:val="fr-FR"/>
        </w:rPr>
        <w:t xml:space="preserve">. </w:t>
      </w:r>
      <w:r w:rsidRPr="00865724">
        <w:rPr>
          <w:rFonts w:cs="Arial"/>
          <w:lang w:val="fr-FR"/>
        </w:rPr>
        <w:t>Assurez-vous que toutes les tensions mesurées sont égales à 0 volt.</w:t>
      </w:r>
    </w:p>
    <w:p w14:paraId="47B8E2DE" w14:textId="4627E015" w:rsidR="00E27797" w:rsidRPr="00865724" w:rsidRDefault="00852E77" w:rsidP="00D120C4">
      <w:pPr>
        <w:pStyle w:val="a0"/>
        <w:numPr>
          <w:ilvl w:val="0"/>
          <w:numId w:val="11"/>
        </w:numPr>
        <w:spacing w:line="240" w:lineRule="auto"/>
        <w:rPr>
          <w:rFonts w:cs="Arial"/>
          <w:lang w:val="fr-FR"/>
        </w:rPr>
      </w:pPr>
      <w:r w:rsidRPr="00865724">
        <w:rPr>
          <w:rFonts w:cs="Arial"/>
          <w:lang w:val="fr-FR"/>
        </w:rPr>
        <w:t>Fermez la porte.</w:t>
      </w:r>
    </w:p>
    <w:p w14:paraId="7720532B" w14:textId="279E3D85" w:rsidR="003D247A" w:rsidRPr="00865724" w:rsidRDefault="00852E77" w:rsidP="00D120C4">
      <w:pPr>
        <w:pStyle w:val="3"/>
        <w:spacing w:before="240" w:line="240" w:lineRule="auto"/>
        <w:ind w:leftChars="1" w:left="708" w:hangingChars="293" w:hanging="706"/>
        <w:rPr>
          <w:lang w:val="fr-FR"/>
        </w:rPr>
      </w:pPr>
      <w:bookmarkStart w:id="378" w:name="_Ref114040774"/>
      <w:bookmarkStart w:id="379" w:name="_Ref114043358"/>
      <w:bookmarkStart w:id="380" w:name="_Toc120622677"/>
      <w:r w:rsidRPr="00865724">
        <w:rPr>
          <w:lang w:val="fr-FR"/>
        </w:rPr>
        <w:t xml:space="preserve">Mesure de la tension </w:t>
      </w:r>
      <w:r w:rsidR="00037F54" w:rsidRPr="00865724">
        <w:rPr>
          <w:lang w:val="fr-FR"/>
        </w:rPr>
        <w:t>AC</w:t>
      </w:r>
      <w:bookmarkEnd w:id="378"/>
      <w:bookmarkEnd w:id="379"/>
      <w:bookmarkEnd w:id="380"/>
    </w:p>
    <w:p w14:paraId="2E237E9A" w14:textId="3934E101" w:rsidR="003D247A" w:rsidRPr="00865724" w:rsidRDefault="00665480" w:rsidP="00D120C4">
      <w:pPr>
        <w:pStyle w:val="EN"/>
        <w:spacing w:line="240" w:lineRule="auto"/>
        <w:rPr>
          <w:lang w:val="fr-FR"/>
        </w:rPr>
      </w:pPr>
      <w:r w:rsidRPr="00865724">
        <w:rPr>
          <w:lang w:val="fr-FR"/>
        </w:rPr>
        <w:t>Utilisez un testeur de tension pour mesurer la tension alternative entre les bornes de l'interrupteur du dispositif de protection contre les surtensions :</w:t>
      </w:r>
    </w:p>
    <w:p w14:paraId="22BC95AA" w14:textId="6606E636" w:rsidR="003D247A" w:rsidRPr="00865724" w:rsidRDefault="003D247A" w:rsidP="00D120C4">
      <w:pPr>
        <w:pStyle w:val="ItemList"/>
        <w:spacing w:before="48" w:after="48" w:line="240" w:lineRule="auto"/>
        <w:rPr>
          <w:lang w:val="fr-FR"/>
        </w:rPr>
      </w:pPr>
      <w:r w:rsidRPr="00865724">
        <w:rPr>
          <w:lang w:val="fr-FR"/>
        </w:rPr>
        <w:t xml:space="preserve">L1 </w:t>
      </w:r>
      <w:r w:rsidR="00665480" w:rsidRPr="00865724">
        <w:rPr>
          <w:lang w:val="fr-FR"/>
        </w:rPr>
        <w:t>à</w:t>
      </w:r>
      <w:r w:rsidRPr="00865724">
        <w:rPr>
          <w:lang w:val="fr-FR"/>
        </w:rPr>
        <w:t xml:space="preserve"> L2</w:t>
      </w:r>
    </w:p>
    <w:p w14:paraId="37C66BAE" w14:textId="1381F872" w:rsidR="003D247A" w:rsidRPr="00865724" w:rsidRDefault="003D247A" w:rsidP="00D120C4">
      <w:pPr>
        <w:pStyle w:val="ItemList"/>
        <w:spacing w:before="48" w:after="48" w:line="240" w:lineRule="auto"/>
        <w:rPr>
          <w:lang w:val="fr-FR"/>
        </w:rPr>
      </w:pPr>
      <w:r w:rsidRPr="00865724">
        <w:rPr>
          <w:lang w:val="fr-FR"/>
        </w:rPr>
        <w:t xml:space="preserve">L1 </w:t>
      </w:r>
      <w:r w:rsidR="00665480" w:rsidRPr="00865724">
        <w:rPr>
          <w:lang w:val="fr-FR"/>
        </w:rPr>
        <w:t>à</w:t>
      </w:r>
      <w:r w:rsidRPr="00865724">
        <w:rPr>
          <w:lang w:val="fr-FR"/>
        </w:rPr>
        <w:t xml:space="preserve"> L3</w:t>
      </w:r>
    </w:p>
    <w:p w14:paraId="521DD2A5" w14:textId="50773214" w:rsidR="003D247A" w:rsidRPr="00865724" w:rsidRDefault="003D247A" w:rsidP="00D120C4">
      <w:pPr>
        <w:pStyle w:val="ItemList"/>
        <w:spacing w:before="48" w:after="48" w:line="240" w:lineRule="auto"/>
        <w:rPr>
          <w:lang w:val="fr-FR"/>
        </w:rPr>
      </w:pPr>
      <w:r w:rsidRPr="00865724">
        <w:rPr>
          <w:lang w:val="fr-FR"/>
        </w:rPr>
        <w:t xml:space="preserve">L2 </w:t>
      </w:r>
      <w:r w:rsidR="00665480" w:rsidRPr="00865724">
        <w:rPr>
          <w:lang w:val="fr-FR"/>
        </w:rPr>
        <w:t>à</w:t>
      </w:r>
      <w:r w:rsidRPr="00865724">
        <w:rPr>
          <w:lang w:val="fr-FR"/>
        </w:rPr>
        <w:t xml:space="preserve"> L3</w:t>
      </w:r>
    </w:p>
    <w:p w14:paraId="1DB174B6" w14:textId="285906DA" w:rsidR="008365C6" w:rsidRPr="00865724" w:rsidRDefault="008365C6" w:rsidP="00D120C4">
      <w:pPr>
        <w:pStyle w:val="ItemList"/>
        <w:spacing w:before="48" w:after="48" w:line="240" w:lineRule="auto"/>
        <w:rPr>
          <w:lang w:val="fr-FR"/>
        </w:rPr>
      </w:pPr>
      <w:r w:rsidRPr="00865724">
        <w:rPr>
          <w:lang w:val="fr-FR"/>
        </w:rPr>
        <w:t xml:space="preserve">N </w:t>
      </w:r>
      <w:r w:rsidR="00665480" w:rsidRPr="00865724">
        <w:rPr>
          <w:lang w:val="fr-FR"/>
        </w:rPr>
        <w:t>à</w:t>
      </w:r>
      <w:r w:rsidRPr="00865724">
        <w:rPr>
          <w:lang w:val="fr-FR"/>
        </w:rPr>
        <w:t xml:space="preserve"> L1/L2/L3</w:t>
      </w:r>
    </w:p>
    <w:p w14:paraId="5D26D503" w14:textId="1DECFF9B" w:rsidR="003D247A"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2155904" behindDoc="0" locked="0" layoutInCell="1" allowOverlap="1" wp14:anchorId="251EF1B3" wp14:editId="6A32166B">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865724">
        <w:rPr>
          <w:rFonts w:cs="Arial"/>
          <w:lang w:val="fr-FR"/>
        </w:rPr>
        <w:t>NOTE</w:t>
      </w:r>
    </w:p>
    <w:p w14:paraId="35C6C276" w14:textId="4AC981E5" w:rsidR="003D247A" w:rsidRPr="00865724" w:rsidRDefault="00665480" w:rsidP="00D120C4">
      <w:pPr>
        <w:pStyle w:val="NOTE"/>
        <w:spacing w:line="240" w:lineRule="auto"/>
        <w:rPr>
          <w:snapToGrid w:val="0"/>
          <w:lang w:val="fr-FR"/>
        </w:rPr>
      </w:pPr>
      <w:r w:rsidRPr="00865724">
        <w:rPr>
          <w:snapToGrid w:val="0"/>
          <w:lang w:val="fr-FR"/>
        </w:rPr>
        <w:t>L'interrupteur du dispositif de protection contre les surtensions affiche les indications N, L1, L2 et L3.</w:t>
      </w:r>
    </w:p>
    <w:p w14:paraId="7D7A7834" w14:textId="78CF7B68" w:rsidR="00EA31CC" w:rsidRPr="00865724" w:rsidRDefault="00BE5663" w:rsidP="00D120C4">
      <w:pPr>
        <w:spacing w:line="240" w:lineRule="auto"/>
        <w:rPr>
          <w:lang w:val="fr-FR"/>
        </w:rPr>
      </w:pPr>
      <w:bookmarkStart w:id="381" w:name="_Toc102658051"/>
      <w:bookmarkStart w:id="382" w:name="_Ref102748775"/>
      <w:bookmarkStart w:id="383" w:name="_Ref103185808"/>
      <w:r w:rsidRPr="00865724">
        <w:rPr>
          <w:noProof/>
        </w:rPr>
        <w:drawing>
          <wp:inline distT="0" distB="0" distL="0" distR="0" wp14:anchorId="54787A25" wp14:editId="2CF2C72B">
            <wp:extent cx="3600000" cy="2042971"/>
            <wp:effectExtent l="0" t="0" r="635" b="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3600000" cy="2042971"/>
                    </a:xfrm>
                    <a:prstGeom prst="rect">
                      <a:avLst/>
                    </a:prstGeom>
                    <a:noFill/>
                    <a:ln>
                      <a:noFill/>
                    </a:ln>
                  </pic:spPr>
                </pic:pic>
              </a:graphicData>
            </a:graphic>
          </wp:inline>
        </w:drawing>
      </w:r>
    </w:p>
    <w:p w14:paraId="2F8900B0" w14:textId="77777777" w:rsidR="00BE5663" w:rsidRPr="00865724" w:rsidRDefault="00BE5663" w:rsidP="00D120C4">
      <w:pPr>
        <w:pStyle w:val="FigureTittle"/>
        <w:rPr>
          <w:rFonts w:cs="Arial"/>
          <w:noProof/>
          <w:sz w:val="24"/>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6</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7</w:t>
      </w:r>
      <w:r w:rsidRPr="00865724">
        <w:rPr>
          <w:noProof/>
        </w:rPr>
        <w:fldChar w:fldCharType="end"/>
      </w:r>
      <w:r w:rsidRPr="00865724">
        <w:t xml:space="preserve"> Mesure de la tension AC</w:t>
      </w:r>
    </w:p>
    <w:p w14:paraId="4ABE4D3A" w14:textId="77777777" w:rsidR="00BE5663" w:rsidRPr="00865724" w:rsidRDefault="00BE5663" w:rsidP="00D120C4">
      <w:pPr>
        <w:spacing w:line="240" w:lineRule="auto"/>
        <w:rPr>
          <w:lang w:val="fr-FR"/>
        </w:rPr>
      </w:pPr>
    </w:p>
    <w:p w14:paraId="27E26C1A" w14:textId="5EF87A58" w:rsidR="00BE5663" w:rsidRPr="00865724" w:rsidRDefault="00BE5663" w:rsidP="00D120C4">
      <w:pPr>
        <w:spacing w:line="240" w:lineRule="auto"/>
        <w:rPr>
          <w:lang w:val="fr-FR"/>
        </w:rPr>
        <w:sectPr w:rsidR="00BE5663" w:rsidRPr="00865724" w:rsidSect="00D26989">
          <w:pgSz w:w="8392" w:h="11907"/>
          <w:pgMar w:top="567" w:right="567" w:bottom="567" w:left="567" w:header="0" w:footer="340" w:gutter="0"/>
          <w:cols w:space="720"/>
          <w:docGrid w:linePitch="245"/>
        </w:sectPr>
      </w:pPr>
    </w:p>
    <w:p w14:paraId="63EEEB0C" w14:textId="2C9522B2" w:rsidR="003D247A" w:rsidRPr="00865724" w:rsidRDefault="00665480" w:rsidP="00D120C4">
      <w:pPr>
        <w:pStyle w:val="3"/>
        <w:spacing w:before="240" w:line="240" w:lineRule="auto"/>
        <w:ind w:leftChars="1" w:left="708" w:hangingChars="293" w:hanging="706"/>
        <w:rPr>
          <w:lang w:val="fr-FR"/>
        </w:rPr>
      </w:pPr>
      <w:bookmarkStart w:id="384" w:name="_Ref114040817"/>
      <w:bookmarkStart w:id="385" w:name="_Toc120622678"/>
      <w:bookmarkEnd w:id="381"/>
      <w:bookmarkEnd w:id="382"/>
      <w:bookmarkEnd w:id="383"/>
      <w:r w:rsidRPr="00865724">
        <w:rPr>
          <w:lang w:val="fr-FR"/>
        </w:rPr>
        <w:lastRenderedPageBreak/>
        <w:t>Mesure de la tension DC</w:t>
      </w:r>
      <w:bookmarkEnd w:id="384"/>
      <w:bookmarkEnd w:id="385"/>
    </w:p>
    <w:p w14:paraId="5FBC1B87" w14:textId="17E5A3C5" w:rsidR="003D247A" w:rsidRPr="00865724" w:rsidRDefault="00713333" w:rsidP="00D120C4">
      <w:pPr>
        <w:spacing w:line="240" w:lineRule="auto"/>
        <w:ind w:left="0"/>
        <w:rPr>
          <w:lang w:val="fr-FR"/>
        </w:rPr>
      </w:pPr>
      <w:r w:rsidRPr="00865724">
        <w:rPr>
          <w:lang w:val="fr-FR"/>
        </w:rPr>
        <w:t>Retirez la barrière isolante et utilisez un testeur de tension pour mesurer la tension DC entre les bornes de sortie, en veillant à ce que toutes les tensions mesurées soient de 0 volt.</w:t>
      </w:r>
    </w:p>
    <w:p w14:paraId="4E78E0A9" w14:textId="2857E1B9" w:rsidR="003D247A" w:rsidRPr="00865724" w:rsidRDefault="00713333" w:rsidP="00D120C4">
      <w:pPr>
        <w:pStyle w:val="ad"/>
        <w:numPr>
          <w:ilvl w:val="0"/>
          <w:numId w:val="25"/>
        </w:numPr>
        <w:spacing w:beforeLines="20" w:before="48" w:afterLines="20" w:after="48" w:line="240" w:lineRule="auto"/>
        <w:rPr>
          <w:lang w:val="fr-FR"/>
        </w:rPr>
      </w:pPr>
      <w:r w:rsidRPr="00865724">
        <w:rPr>
          <w:lang w:val="fr-FR"/>
        </w:rPr>
        <w:t>Sortie du groupe de modules d'alimentation 1 — (A) à la sortie du groupe de modules d'alimentation 1+ (B)</w:t>
      </w:r>
    </w:p>
    <w:p w14:paraId="0E4F8C56" w14:textId="75873ADE" w:rsidR="003D247A" w:rsidRPr="00865724" w:rsidRDefault="00713333" w:rsidP="00D120C4">
      <w:pPr>
        <w:pStyle w:val="ad"/>
        <w:numPr>
          <w:ilvl w:val="0"/>
          <w:numId w:val="25"/>
        </w:numPr>
        <w:spacing w:beforeLines="20" w:before="48" w:afterLines="20" w:after="48" w:line="240" w:lineRule="auto"/>
        <w:rPr>
          <w:lang w:val="fr-FR"/>
        </w:rPr>
      </w:pPr>
      <w:r w:rsidRPr="00865724">
        <w:rPr>
          <w:lang w:val="fr-FR"/>
        </w:rPr>
        <w:t>Sortie du groupe de modules d'alimentation</w:t>
      </w:r>
      <w:r w:rsidR="003D247A" w:rsidRPr="00865724">
        <w:rPr>
          <w:lang w:val="fr-FR"/>
        </w:rPr>
        <w:t xml:space="preserve"> 2</w:t>
      </w:r>
      <w:r w:rsidR="00265933" w:rsidRPr="00865724">
        <w:rPr>
          <w:lang w:val="fr-FR"/>
        </w:rPr>
        <w:t xml:space="preserve"> — </w:t>
      </w:r>
      <w:r w:rsidR="003D247A" w:rsidRPr="00865724">
        <w:rPr>
          <w:lang w:val="fr-FR"/>
        </w:rPr>
        <w:t xml:space="preserve">(C) </w:t>
      </w:r>
      <w:r w:rsidRPr="00865724">
        <w:rPr>
          <w:lang w:val="fr-FR"/>
        </w:rPr>
        <w:t>à la sortie du groupe de modules d'alimentation</w:t>
      </w:r>
      <w:r w:rsidR="003D247A" w:rsidRPr="00865724">
        <w:rPr>
          <w:lang w:val="fr-FR"/>
        </w:rPr>
        <w:t xml:space="preserve"> 2+ (D)</w:t>
      </w:r>
    </w:p>
    <w:p w14:paraId="1CC78A06" w14:textId="6042399B" w:rsidR="003D247A" w:rsidRPr="00865724" w:rsidRDefault="00B207A2" w:rsidP="00D120C4">
      <w:pPr>
        <w:pStyle w:val="ad"/>
        <w:numPr>
          <w:ilvl w:val="0"/>
          <w:numId w:val="25"/>
        </w:numPr>
        <w:spacing w:beforeLines="20" w:before="48" w:afterLines="20" w:after="48" w:line="240" w:lineRule="auto"/>
        <w:rPr>
          <w:lang w:val="fr-FR"/>
        </w:rPr>
      </w:pPr>
      <w:r w:rsidRPr="00865724">
        <w:rPr>
          <w:lang w:val="fr-FR"/>
        </w:rPr>
        <w:t>Sortie du câble de charge VE 1</w:t>
      </w:r>
      <w:r w:rsidR="00265933" w:rsidRPr="00865724">
        <w:rPr>
          <w:lang w:val="fr-FR"/>
        </w:rPr>
        <w:t xml:space="preserve"> — </w:t>
      </w:r>
      <w:r w:rsidR="003D247A" w:rsidRPr="00865724">
        <w:rPr>
          <w:lang w:val="fr-FR"/>
        </w:rPr>
        <w:t xml:space="preserve">(E) </w:t>
      </w:r>
      <w:r w:rsidRPr="00865724">
        <w:rPr>
          <w:lang w:val="fr-FR"/>
        </w:rPr>
        <w:t>à la sortie du câble de charge VE 1</w:t>
      </w:r>
      <w:r w:rsidR="003D247A" w:rsidRPr="00865724">
        <w:rPr>
          <w:lang w:val="fr-FR"/>
        </w:rPr>
        <w:t>+ (F)</w:t>
      </w:r>
    </w:p>
    <w:p w14:paraId="2E06C64C" w14:textId="61379944" w:rsidR="003D247A" w:rsidRPr="00865724" w:rsidRDefault="00B207A2" w:rsidP="00D120C4">
      <w:pPr>
        <w:pStyle w:val="ad"/>
        <w:numPr>
          <w:ilvl w:val="0"/>
          <w:numId w:val="25"/>
        </w:numPr>
        <w:spacing w:beforeLines="20" w:before="48" w:afterLines="20" w:after="48" w:line="240" w:lineRule="auto"/>
        <w:rPr>
          <w:lang w:val="fr-FR"/>
        </w:rPr>
      </w:pPr>
      <w:r w:rsidRPr="00865724">
        <w:rPr>
          <w:lang w:val="fr-FR"/>
        </w:rPr>
        <w:t>Sortie du câble de charge VE 2</w:t>
      </w:r>
      <w:r w:rsidR="00265933" w:rsidRPr="00865724">
        <w:rPr>
          <w:lang w:val="fr-FR"/>
        </w:rPr>
        <w:t xml:space="preserve"> — </w:t>
      </w:r>
      <w:r w:rsidR="003D247A" w:rsidRPr="00865724">
        <w:rPr>
          <w:lang w:val="fr-FR"/>
        </w:rPr>
        <w:t xml:space="preserve">(G) </w:t>
      </w:r>
      <w:r w:rsidRPr="00865724">
        <w:rPr>
          <w:lang w:val="fr-FR"/>
        </w:rPr>
        <w:t>à la sortie du câble de charge VE 2</w:t>
      </w:r>
      <w:r w:rsidR="003D247A" w:rsidRPr="00865724">
        <w:rPr>
          <w:lang w:val="fr-FR"/>
        </w:rPr>
        <w:t>+ (H)</w:t>
      </w:r>
    </w:p>
    <w:p w14:paraId="698F1B84" w14:textId="321F736A" w:rsidR="00BE5663" w:rsidRPr="00865724" w:rsidRDefault="00BE5663" w:rsidP="00D120C4">
      <w:pPr>
        <w:pStyle w:val="FigureTittle"/>
      </w:pPr>
      <w:r w:rsidRPr="00865724">
        <w:rPr>
          <w:noProof/>
          <w:lang w:val="en-US"/>
        </w:rPr>
        <w:drawing>
          <wp:inline distT="0" distB="0" distL="0" distR="0" wp14:anchorId="7B9B88E3" wp14:editId="18DF7570">
            <wp:extent cx="3664529" cy="3960000"/>
            <wp:effectExtent l="0" t="0" r="0" b="2540"/>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4529" cy="3960000"/>
                    </a:xfrm>
                    <a:prstGeom prst="rect">
                      <a:avLst/>
                    </a:prstGeom>
                    <a:noFill/>
                    <a:ln>
                      <a:noFill/>
                    </a:ln>
                  </pic:spPr>
                </pic:pic>
              </a:graphicData>
            </a:graphic>
          </wp:inline>
        </w:drawing>
      </w:r>
    </w:p>
    <w:p w14:paraId="670FA841" w14:textId="2CFFB9FE" w:rsidR="003D247A" w:rsidRPr="00865724" w:rsidRDefault="003D247A"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00A71ED2" w:rsidRPr="00865724">
        <w:rPr>
          <w:noProof/>
        </w:rPr>
        <w:t>6</w:t>
      </w:r>
      <w:r w:rsidRPr="00865724">
        <w:rPr>
          <w:noProof/>
        </w:rPr>
        <w:fldChar w:fldCharType="end"/>
      </w:r>
      <w:r w:rsidR="00C00CFF" w:rsidRPr="00865724">
        <w:noBreakHyphen/>
      </w:r>
      <w:r w:rsidRPr="00865724">
        <w:fldChar w:fldCharType="begin"/>
      </w:r>
      <w:r w:rsidRPr="00865724">
        <w:instrText xml:space="preserve"> SEQ Figure \* ARABIC \s 1 </w:instrText>
      </w:r>
      <w:r w:rsidRPr="00865724">
        <w:fldChar w:fldCharType="separate"/>
      </w:r>
      <w:r w:rsidR="00A71ED2" w:rsidRPr="00865724">
        <w:rPr>
          <w:noProof/>
        </w:rPr>
        <w:t>8</w:t>
      </w:r>
      <w:r w:rsidRPr="00865724">
        <w:rPr>
          <w:noProof/>
        </w:rPr>
        <w:fldChar w:fldCharType="end"/>
      </w:r>
      <w:r w:rsidRPr="00865724">
        <w:t xml:space="preserve"> </w:t>
      </w:r>
      <w:r w:rsidR="00B207A2" w:rsidRPr="00865724">
        <w:t>Schéma des bornes de sortie</w:t>
      </w:r>
    </w:p>
    <w:p w14:paraId="069AAE60" w14:textId="77777777" w:rsidR="003D247A" w:rsidRPr="00865724" w:rsidRDefault="003D247A" w:rsidP="00D120C4">
      <w:pPr>
        <w:pStyle w:val="a0"/>
        <w:numPr>
          <w:ilvl w:val="0"/>
          <w:numId w:val="0"/>
        </w:numPr>
        <w:spacing w:line="240" w:lineRule="auto"/>
        <w:rPr>
          <w:rFonts w:cs="Arial"/>
          <w:lang w:val="fr-FR"/>
        </w:rPr>
      </w:pPr>
    </w:p>
    <w:p w14:paraId="16FE331D" w14:textId="77777777" w:rsidR="00140C9B" w:rsidRPr="00865724" w:rsidRDefault="00140C9B" w:rsidP="00D120C4">
      <w:pPr>
        <w:spacing w:line="240" w:lineRule="auto"/>
        <w:rPr>
          <w:lang w:val="fr-FR"/>
        </w:rPr>
        <w:sectPr w:rsidR="00140C9B" w:rsidRPr="00865724" w:rsidSect="00D26989">
          <w:pgSz w:w="8392" w:h="11907"/>
          <w:pgMar w:top="567" w:right="567" w:bottom="567" w:left="567" w:header="0" w:footer="340" w:gutter="0"/>
          <w:cols w:space="720"/>
          <w:docGrid w:linePitch="245"/>
        </w:sectPr>
      </w:pPr>
      <w:bookmarkStart w:id="386" w:name="6.6.2_Measure_the_AC_voltage"/>
      <w:bookmarkStart w:id="387" w:name="_bookmark118"/>
      <w:bookmarkStart w:id="388" w:name="6.7_Remove_condensation_from_the_cabinet"/>
      <w:bookmarkStart w:id="389" w:name="_bookmark120"/>
      <w:bookmarkStart w:id="390" w:name="_Ref101944350"/>
      <w:bookmarkEnd w:id="386"/>
      <w:bookmarkEnd w:id="387"/>
      <w:bookmarkEnd w:id="388"/>
      <w:bookmarkEnd w:id="389"/>
    </w:p>
    <w:p w14:paraId="50ED7492" w14:textId="2FD6B481" w:rsidR="00E27797" w:rsidRPr="00865724" w:rsidRDefault="00B207A2" w:rsidP="00D120C4">
      <w:pPr>
        <w:pStyle w:val="2"/>
        <w:spacing w:before="240" w:line="240" w:lineRule="auto"/>
        <w:rPr>
          <w:rFonts w:cs="Arial"/>
          <w:lang w:val="fr-FR"/>
        </w:rPr>
      </w:pPr>
      <w:bookmarkStart w:id="391" w:name="_Toc120622679"/>
      <w:bookmarkEnd w:id="390"/>
      <w:r w:rsidRPr="00865724">
        <w:rPr>
          <w:rFonts w:cs="Arial"/>
          <w:lang w:val="fr-FR"/>
        </w:rPr>
        <w:lastRenderedPageBreak/>
        <w:t>Élimination de la condensation</w:t>
      </w:r>
      <w:bookmarkEnd w:id="391"/>
    </w:p>
    <w:p w14:paraId="4F6D9757" w14:textId="2DC30401" w:rsidR="00E27797"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1891712" behindDoc="0" locked="0" layoutInCell="1" allowOverlap="1" wp14:anchorId="3853BD62" wp14:editId="1DCF7FD9">
            <wp:simplePos x="0" y="0"/>
            <wp:positionH relativeFrom="margin">
              <wp:align>left</wp:align>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865724">
        <w:rPr>
          <w:rFonts w:cs="Arial"/>
          <w:lang w:val="fr-FR"/>
        </w:rPr>
        <w:t>NOTE</w:t>
      </w:r>
    </w:p>
    <w:p w14:paraId="3A53B501" w14:textId="37E127FF" w:rsidR="00E27797" w:rsidRPr="00865724" w:rsidRDefault="0027119E" w:rsidP="00D120C4">
      <w:pPr>
        <w:pStyle w:val="NOTE"/>
        <w:spacing w:line="240" w:lineRule="auto"/>
        <w:rPr>
          <w:snapToGrid w:val="0"/>
          <w:lang w:val="fr-FR"/>
        </w:rPr>
      </w:pPr>
      <w:r w:rsidRPr="00865724">
        <w:rPr>
          <w:snapToGrid w:val="0"/>
          <w:lang w:val="fr-FR"/>
        </w:rPr>
        <w:t>Si le MaxiCharger est éteint pendant plus de deux heures, de la condensation peut se produire.</w:t>
      </w:r>
    </w:p>
    <w:p w14:paraId="288D5D29" w14:textId="313751BC" w:rsidR="00E27797" w:rsidRPr="00865724" w:rsidRDefault="0027119E" w:rsidP="00D120C4">
      <w:pPr>
        <w:pStyle w:val="a1"/>
        <w:spacing w:line="240" w:lineRule="auto"/>
        <w:rPr>
          <w:rFonts w:cs="Arial"/>
          <w:lang w:val="fr-FR"/>
        </w:rPr>
      </w:pPr>
      <w:r w:rsidRPr="00865724">
        <w:rPr>
          <w:rFonts w:cs="Arial"/>
          <w:lang w:val="fr-FR"/>
        </w:rPr>
        <w:t>Pour éliminer la condensation de l'armoire</w:t>
      </w:r>
    </w:p>
    <w:p w14:paraId="55C9FE40" w14:textId="087B739F" w:rsidR="00E27797" w:rsidRPr="00865724" w:rsidRDefault="0027119E" w:rsidP="00D120C4">
      <w:pPr>
        <w:pStyle w:val="a0"/>
        <w:numPr>
          <w:ilvl w:val="0"/>
          <w:numId w:val="20"/>
        </w:numPr>
        <w:spacing w:line="240" w:lineRule="auto"/>
        <w:rPr>
          <w:rFonts w:cs="Arial"/>
          <w:lang w:val="fr-FR"/>
        </w:rPr>
      </w:pPr>
      <w:r w:rsidRPr="00865724">
        <w:rPr>
          <w:rFonts w:cs="Arial"/>
          <w:lang w:val="fr-FR"/>
        </w:rPr>
        <w:t>Ouvrez la porte avant.</w:t>
      </w:r>
    </w:p>
    <w:p w14:paraId="1B246729" w14:textId="093AFA8C" w:rsidR="00E27797" w:rsidRPr="00865724" w:rsidRDefault="007B5E83" w:rsidP="00D120C4">
      <w:pPr>
        <w:pStyle w:val="a0"/>
        <w:numPr>
          <w:ilvl w:val="0"/>
          <w:numId w:val="20"/>
        </w:numPr>
        <w:spacing w:line="240" w:lineRule="auto"/>
        <w:rPr>
          <w:rFonts w:cs="Arial"/>
          <w:lang w:val="fr-FR"/>
        </w:rPr>
      </w:pPr>
      <w:r w:rsidRPr="00865724">
        <w:rPr>
          <w:lang w:val="fr-FR"/>
        </w:rPr>
        <w:t xml:space="preserve">Faites passer le disjoncteur principal de la position </w:t>
      </w:r>
      <w:r w:rsidRPr="00865724">
        <w:rPr>
          <w:b/>
          <w:bCs/>
          <w:lang w:val="fr-FR"/>
        </w:rPr>
        <w:t>ON</w:t>
      </w:r>
      <w:r w:rsidRPr="00865724">
        <w:rPr>
          <w:lang w:val="fr-FR"/>
        </w:rPr>
        <w:t xml:space="preserve"> à la position </w:t>
      </w:r>
      <w:r w:rsidRPr="00865724">
        <w:rPr>
          <w:b/>
          <w:bCs/>
          <w:lang w:val="fr-FR"/>
        </w:rPr>
        <w:t>OFF</w:t>
      </w:r>
      <w:r w:rsidR="0027119E" w:rsidRPr="00865724">
        <w:rPr>
          <w:rFonts w:cs="Arial"/>
          <w:lang w:val="fr-FR"/>
        </w:rPr>
        <w:t>.</w:t>
      </w:r>
    </w:p>
    <w:p w14:paraId="5E964099" w14:textId="6A9EE848" w:rsidR="00E27797" w:rsidRPr="00865724" w:rsidRDefault="0027119E" w:rsidP="00D120C4">
      <w:pPr>
        <w:pStyle w:val="a0"/>
        <w:numPr>
          <w:ilvl w:val="0"/>
          <w:numId w:val="20"/>
        </w:numPr>
        <w:spacing w:line="240" w:lineRule="auto"/>
        <w:rPr>
          <w:rFonts w:cs="Arial"/>
          <w:lang w:val="fr-FR"/>
        </w:rPr>
      </w:pPr>
      <w:r w:rsidRPr="00865724">
        <w:rPr>
          <w:rFonts w:cs="Arial"/>
          <w:lang w:val="fr-FR"/>
        </w:rPr>
        <w:t>Mettez le MaxiCharger sous tension.</w:t>
      </w:r>
    </w:p>
    <w:p w14:paraId="6DE9BAF8" w14:textId="6E2B7631" w:rsidR="006A601C" w:rsidRPr="00865724" w:rsidRDefault="0027119E" w:rsidP="00D120C4">
      <w:pPr>
        <w:pStyle w:val="a0"/>
        <w:numPr>
          <w:ilvl w:val="0"/>
          <w:numId w:val="20"/>
        </w:numPr>
        <w:spacing w:line="240" w:lineRule="auto"/>
        <w:rPr>
          <w:rFonts w:cs="Arial"/>
          <w:lang w:val="fr-FR"/>
        </w:rPr>
      </w:pPr>
      <w:r w:rsidRPr="00865724">
        <w:rPr>
          <w:rFonts w:cs="Arial"/>
          <w:lang w:val="fr-FR"/>
        </w:rPr>
        <w:t>Fermez la porte. Attendez 2 heures. Le chauffage interne de l'armoire chauffera l'intérieur de l'armoire et la condensation s'évaporera.</w:t>
      </w:r>
    </w:p>
    <w:p w14:paraId="3AB6A179" w14:textId="06A0EFEF" w:rsidR="006A601C" w:rsidRPr="00865724" w:rsidRDefault="0027119E" w:rsidP="00D120C4">
      <w:pPr>
        <w:pStyle w:val="a0"/>
        <w:numPr>
          <w:ilvl w:val="0"/>
          <w:numId w:val="20"/>
        </w:numPr>
        <w:spacing w:line="240" w:lineRule="auto"/>
        <w:rPr>
          <w:rFonts w:cs="Arial"/>
          <w:lang w:val="fr-FR"/>
        </w:rPr>
      </w:pPr>
      <w:r w:rsidRPr="00865724">
        <w:rPr>
          <w:rFonts w:cs="Arial"/>
          <w:lang w:val="fr-FR"/>
        </w:rPr>
        <w:t>Ouvrez la porte avant.</w:t>
      </w:r>
    </w:p>
    <w:p w14:paraId="1A914B90" w14:textId="63AFF135" w:rsidR="006A601C" w:rsidRPr="00865724" w:rsidRDefault="007B5E83" w:rsidP="00D120C4">
      <w:pPr>
        <w:pStyle w:val="a0"/>
        <w:numPr>
          <w:ilvl w:val="0"/>
          <w:numId w:val="20"/>
        </w:numPr>
        <w:spacing w:line="240" w:lineRule="auto"/>
        <w:rPr>
          <w:rFonts w:cs="Arial"/>
          <w:lang w:val="fr-FR"/>
        </w:rPr>
      </w:pPr>
      <w:r w:rsidRPr="00865724">
        <w:rPr>
          <w:lang w:val="fr-FR"/>
        </w:rPr>
        <w:t xml:space="preserve">Faites passer le disjoncteur principal de la position </w:t>
      </w:r>
      <w:r w:rsidRPr="00865724">
        <w:rPr>
          <w:b/>
          <w:bCs/>
          <w:lang w:val="fr-FR"/>
        </w:rPr>
        <w:t>OFF</w:t>
      </w:r>
      <w:r w:rsidRPr="00865724">
        <w:rPr>
          <w:lang w:val="fr-FR"/>
        </w:rPr>
        <w:t xml:space="preserve"> à la position </w:t>
      </w:r>
      <w:r w:rsidRPr="00865724">
        <w:rPr>
          <w:b/>
          <w:bCs/>
          <w:lang w:val="fr-FR"/>
        </w:rPr>
        <w:t>ON</w:t>
      </w:r>
      <w:r w:rsidR="0027119E" w:rsidRPr="00865724">
        <w:rPr>
          <w:rFonts w:cs="Arial"/>
          <w:lang w:val="fr-FR"/>
        </w:rPr>
        <w:t>.</w:t>
      </w:r>
    </w:p>
    <w:p w14:paraId="08D375EE" w14:textId="4404D927" w:rsidR="006A601C" w:rsidRPr="00865724" w:rsidRDefault="0027119E" w:rsidP="00D120C4">
      <w:pPr>
        <w:pStyle w:val="a0"/>
        <w:numPr>
          <w:ilvl w:val="0"/>
          <w:numId w:val="20"/>
        </w:numPr>
        <w:spacing w:line="240" w:lineRule="auto"/>
        <w:rPr>
          <w:rFonts w:cs="Arial"/>
          <w:lang w:val="fr-FR"/>
        </w:rPr>
      </w:pPr>
      <w:r w:rsidRPr="00865724">
        <w:rPr>
          <w:rFonts w:cs="Arial"/>
          <w:lang w:val="fr-FR"/>
        </w:rPr>
        <w:t>Fermez la porte.</w:t>
      </w:r>
    </w:p>
    <w:p w14:paraId="55159FBD" w14:textId="77777777" w:rsidR="006A601C" w:rsidRPr="00865724" w:rsidRDefault="006A601C" w:rsidP="00D120C4">
      <w:pPr>
        <w:spacing w:line="240" w:lineRule="auto"/>
        <w:rPr>
          <w:lang w:val="fr-FR"/>
        </w:rPr>
        <w:sectPr w:rsidR="006A601C" w:rsidRPr="00865724" w:rsidSect="00D26989">
          <w:pgSz w:w="8392" w:h="11907"/>
          <w:pgMar w:top="567" w:right="567" w:bottom="567" w:left="567" w:header="0" w:footer="340" w:gutter="0"/>
          <w:cols w:space="720"/>
          <w:docGrid w:linePitch="245"/>
        </w:sectPr>
      </w:pPr>
    </w:p>
    <w:p w14:paraId="025F2E66" w14:textId="6F6BB4BD" w:rsidR="006A601C" w:rsidRPr="00865724" w:rsidRDefault="0027119E" w:rsidP="00D120C4">
      <w:pPr>
        <w:pStyle w:val="2"/>
        <w:spacing w:before="240" w:line="240" w:lineRule="auto"/>
        <w:rPr>
          <w:rFonts w:cs="Arial"/>
          <w:lang w:val="fr-FR"/>
        </w:rPr>
      </w:pPr>
      <w:bookmarkStart w:id="392" w:name="_Ref114042462"/>
      <w:bookmarkStart w:id="393" w:name="_Toc120622680"/>
      <w:r w:rsidRPr="00865724">
        <w:rPr>
          <w:rFonts w:cs="Arial"/>
          <w:lang w:val="fr-FR"/>
        </w:rPr>
        <w:lastRenderedPageBreak/>
        <w:t>Opérations du portail de service local</w:t>
      </w:r>
      <w:bookmarkEnd w:id="392"/>
      <w:bookmarkEnd w:id="393"/>
    </w:p>
    <w:p w14:paraId="6341B668" w14:textId="414B33BD" w:rsidR="006A601C" w:rsidRPr="00865724" w:rsidRDefault="00764766" w:rsidP="00D120C4">
      <w:pPr>
        <w:pStyle w:val="3"/>
        <w:spacing w:before="240" w:line="240" w:lineRule="auto"/>
        <w:ind w:leftChars="1" w:left="708" w:hangingChars="293" w:hanging="706"/>
        <w:rPr>
          <w:lang w:val="fr-FR"/>
        </w:rPr>
      </w:pPr>
      <w:bookmarkStart w:id="394" w:name="6.8.1_Start_the_local_service_portal"/>
      <w:bookmarkStart w:id="395" w:name="_bookmark122"/>
      <w:bookmarkStart w:id="396" w:name="6.8.2_Set_the_configuration_parameters"/>
      <w:bookmarkStart w:id="397" w:name="_bookmark123"/>
      <w:bookmarkStart w:id="398" w:name="6.8.3_Set_the_OCPP_parameters"/>
      <w:bookmarkStart w:id="399" w:name="_bookmark124"/>
      <w:bookmarkStart w:id="400" w:name="_Toc120622681"/>
      <w:bookmarkEnd w:id="394"/>
      <w:bookmarkEnd w:id="395"/>
      <w:bookmarkEnd w:id="396"/>
      <w:bookmarkEnd w:id="397"/>
      <w:bookmarkEnd w:id="398"/>
      <w:bookmarkEnd w:id="399"/>
      <w:r w:rsidRPr="00865724">
        <w:rPr>
          <w:lang w:val="fr-FR"/>
        </w:rPr>
        <w:t>Paramétrage de l'OCPP</w:t>
      </w:r>
      <w:bookmarkEnd w:id="400"/>
    </w:p>
    <w:p w14:paraId="7C6B4331" w14:textId="703A988D" w:rsidR="00B8739E"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2122112" behindDoc="0" locked="0" layoutInCell="1" allowOverlap="1" wp14:anchorId="54E4A309" wp14:editId="42A8D060">
            <wp:simplePos x="0" y="0"/>
            <wp:positionH relativeFrom="margin">
              <wp:align>left</wp:align>
            </wp:positionH>
            <wp:positionV relativeFrom="paragraph">
              <wp:posOffset>20425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865724">
        <w:rPr>
          <w:rFonts w:cs="Arial"/>
          <w:lang w:val="fr-FR"/>
        </w:rPr>
        <w:t>NOTE</w:t>
      </w:r>
    </w:p>
    <w:p w14:paraId="39FDB3B9" w14:textId="204DC768" w:rsidR="00B8739E" w:rsidRPr="00865724" w:rsidRDefault="00764766" w:rsidP="00D120C4">
      <w:pPr>
        <w:pStyle w:val="NOTE"/>
        <w:spacing w:line="240" w:lineRule="auto"/>
        <w:rPr>
          <w:snapToGrid w:val="0"/>
          <w:lang w:val="fr-FR"/>
        </w:rPr>
      </w:pPr>
      <w:r w:rsidRPr="00865724">
        <w:rPr>
          <w:snapToGrid w:val="0"/>
          <w:lang w:val="fr-FR"/>
        </w:rPr>
        <w:t>Le paramétrage de l'OCPP doit être effectué par un ingénieur d'installation.</w:t>
      </w:r>
    </w:p>
    <w:p w14:paraId="124007A3" w14:textId="53171CAB" w:rsidR="006A601C" w:rsidRPr="00865724" w:rsidRDefault="00764766" w:rsidP="00D120C4">
      <w:pPr>
        <w:pStyle w:val="a1"/>
        <w:spacing w:line="240" w:lineRule="auto"/>
        <w:rPr>
          <w:rFonts w:cs="Arial"/>
          <w:lang w:val="fr-FR"/>
        </w:rPr>
      </w:pPr>
      <w:r w:rsidRPr="00865724">
        <w:rPr>
          <w:rFonts w:cs="Arial"/>
          <w:lang w:val="fr-FR"/>
        </w:rPr>
        <w:t>Pour définir les paramètres de l'OCPP</w:t>
      </w:r>
    </w:p>
    <w:p w14:paraId="556F34EF" w14:textId="36629EFD" w:rsidR="00B8739E" w:rsidRPr="00865724" w:rsidRDefault="00764766" w:rsidP="00D120C4">
      <w:pPr>
        <w:pStyle w:val="a0"/>
        <w:numPr>
          <w:ilvl w:val="0"/>
          <w:numId w:val="21"/>
        </w:numPr>
        <w:spacing w:line="240" w:lineRule="auto"/>
        <w:rPr>
          <w:rFonts w:cs="Arial"/>
          <w:lang w:val="fr-FR"/>
        </w:rPr>
      </w:pPr>
      <w:r w:rsidRPr="00865724">
        <w:rPr>
          <w:rFonts w:cs="Arial"/>
          <w:lang w:val="fr-FR"/>
        </w:rPr>
        <w:t>Appuyez sur le coin supérieur gauche de l'écran.</w:t>
      </w:r>
    </w:p>
    <w:p w14:paraId="7B60D1AE" w14:textId="4D0D3169" w:rsidR="00C06B0F" w:rsidRPr="00865724" w:rsidRDefault="00764766" w:rsidP="00D120C4">
      <w:pPr>
        <w:pStyle w:val="a0"/>
        <w:numPr>
          <w:ilvl w:val="0"/>
          <w:numId w:val="21"/>
        </w:numPr>
        <w:spacing w:line="240" w:lineRule="auto"/>
        <w:rPr>
          <w:rFonts w:cs="Arial"/>
          <w:lang w:val="fr-FR"/>
        </w:rPr>
      </w:pPr>
      <w:r w:rsidRPr="00865724">
        <w:rPr>
          <w:rFonts w:cs="Arial"/>
          <w:lang w:val="fr-FR"/>
        </w:rPr>
        <w:t xml:space="preserve">Appuyez sur </w:t>
      </w:r>
      <w:r w:rsidRPr="00865724">
        <w:rPr>
          <w:rFonts w:cs="Arial"/>
          <w:b/>
          <w:bCs/>
          <w:lang w:val="fr-FR"/>
        </w:rPr>
        <w:t>Maintenance de l'équipement</w:t>
      </w:r>
      <w:r w:rsidRPr="00865724">
        <w:rPr>
          <w:rFonts w:cs="Arial"/>
          <w:lang w:val="fr-FR"/>
        </w:rPr>
        <w:t>. Saisissez le mot de passe par défaut (contactez le service clientèle d'Autel pour obtenir le mot de passe).</w:t>
      </w:r>
    </w:p>
    <w:p w14:paraId="6C1379F6" w14:textId="7342CCC2" w:rsidR="006A601C" w:rsidRPr="00865724" w:rsidRDefault="00032C46" w:rsidP="00D120C4">
      <w:pPr>
        <w:pStyle w:val="a0"/>
        <w:numPr>
          <w:ilvl w:val="0"/>
          <w:numId w:val="21"/>
        </w:numPr>
        <w:spacing w:line="240" w:lineRule="auto"/>
        <w:rPr>
          <w:rFonts w:cs="Arial"/>
          <w:lang w:val="fr-FR"/>
        </w:rPr>
      </w:pPr>
      <w:r w:rsidRPr="00865724">
        <w:rPr>
          <w:rFonts w:cs="Arial"/>
          <w:lang w:val="fr-FR"/>
        </w:rPr>
        <w:t xml:space="preserve">Appuyez sur </w:t>
      </w:r>
      <w:r w:rsidRPr="00865724">
        <w:rPr>
          <w:rFonts w:cs="Arial"/>
          <w:b/>
          <w:bCs/>
          <w:lang w:val="fr-FR"/>
        </w:rPr>
        <w:t>Paramétrage</w:t>
      </w:r>
      <w:r w:rsidRPr="00865724">
        <w:rPr>
          <w:rFonts w:cs="Arial"/>
          <w:lang w:val="fr-FR"/>
        </w:rPr>
        <w:t>. Attendez que le système charge les données. Cela peut durer quelques secondes.</w:t>
      </w:r>
    </w:p>
    <w:p w14:paraId="423AC6E2" w14:textId="421FBD3D" w:rsidR="006A601C" w:rsidRPr="00865724" w:rsidRDefault="00DC448E" w:rsidP="00D120C4">
      <w:pPr>
        <w:pStyle w:val="a0"/>
        <w:numPr>
          <w:ilvl w:val="0"/>
          <w:numId w:val="21"/>
        </w:numPr>
        <w:spacing w:line="240" w:lineRule="auto"/>
        <w:rPr>
          <w:rFonts w:cs="Arial"/>
          <w:lang w:val="fr-FR"/>
        </w:rPr>
      </w:pPr>
      <w:r w:rsidRPr="00865724">
        <w:rPr>
          <w:rFonts w:cs="Arial"/>
          <w:lang w:val="fr-FR"/>
        </w:rPr>
        <w:t>(Facultatif) Sur l'écran, appuyez sur la colonne des valeurs de paramètres souhaitées pour modifier les données de ces sujets :</w:t>
      </w:r>
    </w:p>
    <w:p w14:paraId="2283EF0F" w14:textId="2867EA2E" w:rsidR="00B8739E" w:rsidRPr="00865724" w:rsidRDefault="00DC448E" w:rsidP="00D120C4">
      <w:pPr>
        <w:pStyle w:val="ItemListinSeq"/>
        <w:spacing w:before="48" w:after="48" w:line="240" w:lineRule="auto"/>
        <w:rPr>
          <w:lang w:val="fr-FR"/>
        </w:rPr>
      </w:pPr>
      <w:r w:rsidRPr="00865724">
        <w:rPr>
          <w:b/>
          <w:lang w:val="fr-FR"/>
        </w:rPr>
        <w:t xml:space="preserve">Environnement de fonctionnement </w:t>
      </w:r>
      <w:r w:rsidR="00B8739E" w:rsidRPr="00865724">
        <w:rPr>
          <w:lang w:val="fr-FR"/>
        </w:rPr>
        <w:t xml:space="preserve">: </w:t>
      </w:r>
      <w:r w:rsidRPr="00865724">
        <w:rPr>
          <w:lang w:val="fr-FR"/>
        </w:rPr>
        <w:t>environnement de fonctionnement actuel</w:t>
      </w:r>
    </w:p>
    <w:p w14:paraId="63EC90F5" w14:textId="5FC869D9" w:rsidR="006A601C" w:rsidRPr="00865724" w:rsidRDefault="006A601C" w:rsidP="00D120C4">
      <w:pPr>
        <w:pStyle w:val="ItemListinSeq"/>
        <w:spacing w:before="48" w:after="48" w:line="240" w:lineRule="auto"/>
        <w:rPr>
          <w:lang w:val="fr-FR"/>
        </w:rPr>
      </w:pPr>
      <w:r w:rsidRPr="00865724">
        <w:rPr>
          <w:b/>
          <w:lang w:val="fr-FR"/>
        </w:rPr>
        <w:t xml:space="preserve">OCPP </w:t>
      </w:r>
      <w:r w:rsidR="004B7EF9" w:rsidRPr="00865724">
        <w:rPr>
          <w:b/>
          <w:lang w:val="fr-FR"/>
        </w:rPr>
        <w:t>IP</w:t>
      </w:r>
      <w:r w:rsidR="004B7EF9" w:rsidRPr="00865724">
        <w:rPr>
          <w:lang w:val="fr-FR"/>
        </w:rPr>
        <w:t>:</w:t>
      </w:r>
      <w:r w:rsidR="00B8739E" w:rsidRPr="00865724">
        <w:rPr>
          <w:lang w:val="fr-FR"/>
        </w:rPr>
        <w:t xml:space="preserve"> </w:t>
      </w:r>
      <w:r w:rsidR="00DC448E" w:rsidRPr="00865724">
        <w:rPr>
          <w:lang w:val="fr-FR"/>
        </w:rPr>
        <w:t>Adresse IP de l'OCPP</w:t>
      </w:r>
    </w:p>
    <w:p w14:paraId="05820470" w14:textId="28D58DF1" w:rsidR="006A601C" w:rsidRPr="00865724" w:rsidRDefault="006A601C" w:rsidP="00D120C4">
      <w:pPr>
        <w:pStyle w:val="ItemListinSeq"/>
        <w:spacing w:before="48" w:after="48" w:line="240" w:lineRule="auto"/>
        <w:rPr>
          <w:lang w:val="fr-FR"/>
        </w:rPr>
      </w:pPr>
      <w:r w:rsidRPr="00865724">
        <w:rPr>
          <w:b/>
          <w:lang w:val="fr-FR"/>
        </w:rPr>
        <w:t>OCPP URL</w:t>
      </w:r>
      <w:r w:rsidR="004B7EF9" w:rsidRPr="00865724">
        <w:rPr>
          <w:lang w:val="fr-FR"/>
        </w:rPr>
        <w:t>:</w:t>
      </w:r>
      <w:r w:rsidR="00B8739E" w:rsidRPr="00865724">
        <w:rPr>
          <w:lang w:val="fr-FR"/>
        </w:rPr>
        <w:t xml:space="preserve"> </w:t>
      </w:r>
      <w:r w:rsidR="00DC448E" w:rsidRPr="00865724">
        <w:rPr>
          <w:lang w:val="fr-FR"/>
        </w:rPr>
        <w:t>URL de l'OCPP</w:t>
      </w:r>
    </w:p>
    <w:p w14:paraId="67F0F2B5" w14:textId="282825F5" w:rsidR="006A601C" w:rsidRPr="00865724" w:rsidRDefault="006A601C" w:rsidP="00D120C4">
      <w:pPr>
        <w:pStyle w:val="ItemListinSeq"/>
        <w:spacing w:before="48" w:after="48" w:line="240" w:lineRule="auto"/>
        <w:rPr>
          <w:lang w:val="fr-FR"/>
        </w:rPr>
      </w:pPr>
      <w:r w:rsidRPr="00865724">
        <w:rPr>
          <w:b/>
          <w:lang w:val="fr-FR"/>
        </w:rPr>
        <w:t xml:space="preserve">OCPP </w:t>
      </w:r>
      <w:r w:rsidR="004B7EF9" w:rsidRPr="00865724">
        <w:rPr>
          <w:b/>
          <w:lang w:val="fr-FR"/>
        </w:rPr>
        <w:t>PORT</w:t>
      </w:r>
      <w:r w:rsidR="00B8739E" w:rsidRPr="00865724">
        <w:rPr>
          <w:lang w:val="fr-FR"/>
        </w:rPr>
        <w:t xml:space="preserve">: </w:t>
      </w:r>
      <w:r w:rsidR="00DC448E" w:rsidRPr="00865724">
        <w:rPr>
          <w:lang w:val="fr-FR"/>
        </w:rPr>
        <w:t>numéro de port de l'OCPP</w:t>
      </w:r>
    </w:p>
    <w:p w14:paraId="626248FE" w14:textId="4C03B889" w:rsidR="00B8739E" w:rsidRPr="00865724" w:rsidRDefault="00B8739E" w:rsidP="00D120C4">
      <w:pPr>
        <w:pStyle w:val="ItemListinSeq"/>
        <w:spacing w:before="48" w:after="48" w:line="240" w:lineRule="auto"/>
        <w:rPr>
          <w:lang w:val="fr-FR"/>
        </w:rPr>
      </w:pPr>
      <w:r w:rsidRPr="00865724">
        <w:rPr>
          <w:b/>
          <w:lang w:val="fr-FR"/>
        </w:rPr>
        <w:t>MGR IP</w:t>
      </w:r>
      <w:r w:rsidRPr="00865724">
        <w:rPr>
          <w:lang w:val="fr-FR"/>
        </w:rPr>
        <w:t xml:space="preserve">: </w:t>
      </w:r>
      <w:r w:rsidR="00DC448E" w:rsidRPr="00865724">
        <w:rPr>
          <w:lang w:val="fr-FR"/>
        </w:rPr>
        <w:t>Adresse IP de la plateforme de gestion</w:t>
      </w:r>
    </w:p>
    <w:p w14:paraId="3EB2492D" w14:textId="267837AB" w:rsidR="00B8739E" w:rsidRPr="00865724" w:rsidRDefault="00B8739E" w:rsidP="00D120C4">
      <w:pPr>
        <w:pStyle w:val="ItemListinSeq"/>
        <w:spacing w:before="48" w:after="48" w:line="240" w:lineRule="auto"/>
        <w:rPr>
          <w:lang w:val="fr-FR"/>
        </w:rPr>
      </w:pPr>
      <w:r w:rsidRPr="00865724">
        <w:rPr>
          <w:b/>
          <w:lang w:val="fr-FR"/>
        </w:rPr>
        <w:t>MGR URL</w:t>
      </w:r>
      <w:r w:rsidRPr="00865724">
        <w:rPr>
          <w:lang w:val="fr-FR"/>
        </w:rPr>
        <w:t xml:space="preserve">: </w:t>
      </w:r>
      <w:r w:rsidR="00DC448E" w:rsidRPr="00865724">
        <w:rPr>
          <w:lang w:val="fr-FR"/>
        </w:rPr>
        <w:t>URL de la plateforme de gestion</w:t>
      </w:r>
    </w:p>
    <w:p w14:paraId="6FD0C8DC" w14:textId="5D873134" w:rsidR="00743B0B" w:rsidRPr="00865724" w:rsidRDefault="00B8739E" w:rsidP="00D120C4">
      <w:pPr>
        <w:pStyle w:val="ItemListinSeq"/>
        <w:spacing w:before="48" w:after="48" w:line="240" w:lineRule="auto"/>
        <w:rPr>
          <w:lang w:val="fr-FR"/>
        </w:rPr>
      </w:pPr>
      <w:r w:rsidRPr="00865724">
        <w:rPr>
          <w:b/>
          <w:lang w:val="fr-FR"/>
        </w:rPr>
        <w:t>MGR PORT</w:t>
      </w:r>
      <w:r w:rsidRPr="00865724">
        <w:rPr>
          <w:lang w:val="fr-FR"/>
        </w:rPr>
        <w:t xml:space="preserve">: </w:t>
      </w:r>
      <w:r w:rsidR="00DC448E" w:rsidRPr="00865724">
        <w:rPr>
          <w:lang w:val="fr-FR"/>
        </w:rPr>
        <w:t>numéro de port de la plate-forme de gestion opérationnelle</w:t>
      </w:r>
    </w:p>
    <w:p w14:paraId="2C92D3AE" w14:textId="77777777" w:rsidR="00922243" w:rsidRPr="00865724" w:rsidRDefault="00922243" w:rsidP="00D120C4">
      <w:pPr>
        <w:pStyle w:val="ItemListinSeq"/>
        <w:numPr>
          <w:ilvl w:val="0"/>
          <w:numId w:val="0"/>
        </w:numPr>
        <w:spacing w:before="48" w:after="48" w:line="240" w:lineRule="auto"/>
        <w:ind w:left="1497"/>
        <w:rPr>
          <w:b/>
          <w:lang w:val="fr-FR"/>
        </w:rPr>
      </w:pPr>
    </w:p>
    <w:p w14:paraId="08B02FBA" w14:textId="77777777" w:rsidR="00922243" w:rsidRPr="00865724" w:rsidRDefault="00922243" w:rsidP="00D120C4">
      <w:pPr>
        <w:pStyle w:val="ItemListinSeq"/>
        <w:numPr>
          <w:ilvl w:val="0"/>
          <w:numId w:val="0"/>
        </w:numPr>
        <w:spacing w:before="48" w:after="48" w:line="240" w:lineRule="auto"/>
        <w:ind w:left="1497"/>
        <w:rPr>
          <w:lang w:val="fr-FR"/>
        </w:rPr>
      </w:pPr>
    </w:p>
    <w:p w14:paraId="1BB80D6C" w14:textId="4B0907AF" w:rsidR="00B8739E"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2124160" behindDoc="0" locked="0" layoutInCell="1" allowOverlap="1" wp14:anchorId="1CA5E207" wp14:editId="2E425EDA">
            <wp:simplePos x="0" y="0"/>
            <wp:positionH relativeFrom="margin">
              <wp:align>left</wp:align>
            </wp:positionH>
            <wp:positionV relativeFrom="paragraph">
              <wp:posOffset>26035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865724">
        <w:rPr>
          <w:rFonts w:cs="Arial"/>
          <w:lang w:val="fr-FR"/>
        </w:rPr>
        <w:t>NOTE</w:t>
      </w:r>
    </w:p>
    <w:p w14:paraId="7A003021" w14:textId="3B654997" w:rsidR="006A601C" w:rsidRPr="00865724" w:rsidRDefault="00DC448E" w:rsidP="00D120C4">
      <w:pPr>
        <w:pStyle w:val="NOTE"/>
        <w:spacing w:line="240" w:lineRule="auto"/>
        <w:rPr>
          <w:snapToGrid w:val="0"/>
          <w:lang w:val="fr-FR"/>
        </w:rPr>
      </w:pPr>
      <w:r w:rsidRPr="00865724">
        <w:rPr>
          <w:snapToGrid w:val="0"/>
          <w:lang w:val="fr-FR"/>
        </w:rPr>
        <w:t>Veillez à taper l'URL ou l'ID correctement et sans espaces.</w:t>
      </w:r>
    </w:p>
    <w:p w14:paraId="0BEFC687" w14:textId="2F13964C" w:rsidR="006A601C" w:rsidRPr="00865724" w:rsidRDefault="00DC448E" w:rsidP="00D120C4">
      <w:pPr>
        <w:pStyle w:val="a0"/>
        <w:numPr>
          <w:ilvl w:val="0"/>
          <w:numId w:val="21"/>
        </w:numPr>
        <w:spacing w:line="240" w:lineRule="auto"/>
        <w:rPr>
          <w:rFonts w:cs="Arial"/>
          <w:lang w:val="fr-FR"/>
        </w:rPr>
      </w:pPr>
      <w:r w:rsidRPr="00865724">
        <w:rPr>
          <w:rFonts w:cs="Arial"/>
          <w:lang w:val="fr-FR"/>
        </w:rPr>
        <w:t xml:space="preserve">Appuyez sur </w:t>
      </w:r>
      <w:r w:rsidRPr="00865724">
        <w:rPr>
          <w:rFonts w:cs="Arial"/>
          <w:b/>
          <w:bCs/>
          <w:lang w:val="fr-FR"/>
        </w:rPr>
        <w:t>Enregistrer</w:t>
      </w:r>
      <w:r w:rsidRPr="00865724">
        <w:rPr>
          <w:rFonts w:cs="Arial"/>
          <w:lang w:val="fr-FR"/>
        </w:rPr>
        <w:t xml:space="preserve"> pour sauvegarder vos modifications.</w:t>
      </w:r>
    </w:p>
    <w:p w14:paraId="5A41DEA2" w14:textId="435D02FB" w:rsidR="0019484D" w:rsidRPr="00865724" w:rsidRDefault="00DC448E" w:rsidP="00D120C4">
      <w:pPr>
        <w:pStyle w:val="10"/>
        <w:rPr>
          <w:lang w:val="fr-FR"/>
        </w:rPr>
      </w:pPr>
      <w:bookmarkStart w:id="401" w:name="6.8.4_Install_new_software"/>
      <w:bookmarkStart w:id="402" w:name="_bookmark125"/>
      <w:bookmarkStart w:id="403" w:name="6.8.5_Close_the_local_service_portal"/>
      <w:bookmarkStart w:id="404" w:name="_bookmark126"/>
      <w:bookmarkStart w:id="405" w:name="6.8_Local_service_portal_operations"/>
      <w:bookmarkStart w:id="406" w:name="_bookmark121"/>
      <w:bookmarkStart w:id="407" w:name="_Toc120622682"/>
      <w:bookmarkEnd w:id="401"/>
      <w:bookmarkEnd w:id="402"/>
      <w:bookmarkEnd w:id="403"/>
      <w:bookmarkEnd w:id="404"/>
      <w:bookmarkEnd w:id="405"/>
      <w:bookmarkEnd w:id="406"/>
      <w:r w:rsidRPr="00865724">
        <w:rPr>
          <w:lang w:val="fr-FR"/>
        </w:rPr>
        <w:lastRenderedPageBreak/>
        <w:t>Entretien</w:t>
      </w:r>
      <w:bookmarkEnd w:id="407"/>
    </w:p>
    <w:p w14:paraId="2C06E378" w14:textId="4B852A81" w:rsidR="0019484D" w:rsidRPr="00865724" w:rsidRDefault="00DC448E" w:rsidP="00D120C4">
      <w:pPr>
        <w:pStyle w:val="2"/>
        <w:spacing w:before="240" w:afterLines="50" w:line="240" w:lineRule="auto"/>
        <w:rPr>
          <w:rFonts w:cs="Arial"/>
          <w:lang w:val="fr-FR"/>
        </w:rPr>
      </w:pPr>
      <w:bookmarkStart w:id="408" w:name="_Ref114043163"/>
      <w:bookmarkStart w:id="409" w:name="_Toc120622683"/>
      <w:r w:rsidRPr="00865724">
        <w:rPr>
          <w:rFonts w:cs="Arial"/>
          <w:lang w:val="fr-FR"/>
        </w:rPr>
        <w:t>Entretien de routine</w:t>
      </w:r>
      <w:bookmarkEnd w:id="408"/>
      <w:bookmarkEnd w:id="409"/>
    </w:p>
    <w:p w14:paraId="1F512B51" w14:textId="4969D769" w:rsidR="0019484D" w:rsidRPr="00865724" w:rsidRDefault="00737018" w:rsidP="00D120C4">
      <w:pPr>
        <w:pStyle w:val="EN"/>
        <w:spacing w:line="240" w:lineRule="auto"/>
        <w:rPr>
          <w:lang w:val="fr-FR"/>
        </w:rPr>
      </w:pPr>
      <w:r w:rsidRPr="00865724">
        <w:rPr>
          <w:lang w:val="fr-FR"/>
        </w:rPr>
        <w:t>Un entretien de routine peut maintenir le MaxiCharger dans un état sûr et stable.</w:t>
      </w:r>
    </w:p>
    <w:p w14:paraId="07F78929" w14:textId="51B692BA" w:rsidR="0019484D" w:rsidRPr="00865724" w:rsidRDefault="00737018" w:rsidP="00D120C4">
      <w:pPr>
        <w:pStyle w:val="ItemList"/>
        <w:spacing w:before="48" w:after="48" w:line="240" w:lineRule="auto"/>
        <w:rPr>
          <w:lang w:val="fr-FR"/>
        </w:rPr>
      </w:pPr>
      <w:r w:rsidRPr="00865724">
        <w:rPr>
          <w:lang w:val="fr-FR"/>
        </w:rPr>
        <w:t>Nettoyez l'armoire tous les trimestres : serrez les vis et les boulons des pièces clés, et vérifiez si la connexion des fils du connecteur du MaxiCharger est brûlée. Si vous trouvez une anomalie, remplacez les pièces rapidement.</w:t>
      </w:r>
    </w:p>
    <w:p w14:paraId="3E55AF5A" w14:textId="5991FDC3" w:rsidR="0019484D" w:rsidRPr="00865724" w:rsidRDefault="00737018" w:rsidP="00D120C4">
      <w:pPr>
        <w:pStyle w:val="ItemList"/>
        <w:spacing w:before="48" w:after="48" w:line="240" w:lineRule="auto"/>
        <w:rPr>
          <w:lang w:val="fr-FR"/>
        </w:rPr>
      </w:pPr>
      <w:r w:rsidRPr="00865724">
        <w:rPr>
          <w:lang w:val="fr-FR"/>
        </w:rPr>
        <w:t>Nettoyez le filtre à air et le filtre à poussière au moins deux fois par an.</w:t>
      </w:r>
    </w:p>
    <w:p w14:paraId="7834F824" w14:textId="596693E4" w:rsidR="0019484D" w:rsidRPr="00865724" w:rsidRDefault="00737018" w:rsidP="00D120C4">
      <w:pPr>
        <w:pStyle w:val="ItemList"/>
        <w:spacing w:before="48" w:after="48" w:line="240" w:lineRule="auto"/>
        <w:rPr>
          <w:lang w:val="fr-FR"/>
        </w:rPr>
      </w:pPr>
      <w:r w:rsidRPr="00865724">
        <w:rPr>
          <w:lang w:val="fr-FR"/>
        </w:rPr>
        <w:t>Testez le dispositif à courant résiduel une fois par an.</w:t>
      </w:r>
    </w:p>
    <w:p w14:paraId="2320853A" w14:textId="50905BE5" w:rsidR="0019484D" w:rsidRPr="00865724" w:rsidRDefault="00CE5F8A" w:rsidP="00D120C4">
      <w:pPr>
        <w:pStyle w:val="NOTE0"/>
        <w:spacing w:line="240" w:lineRule="auto"/>
        <w:rPr>
          <w:rFonts w:cs="Arial"/>
          <w:lang w:val="fr-FR" w:eastAsia="en-US"/>
        </w:rPr>
      </w:pPr>
      <w:r w:rsidRPr="00865724">
        <w:rPr>
          <w:rFonts w:cs="Arial"/>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737018" w:rsidRPr="00865724">
        <w:rPr>
          <w:rFonts w:cs="Arial"/>
          <w:lang w:val="fr-FR" w:eastAsia="en-US"/>
        </w:rPr>
        <w:t>AVERTISSEMENT</w:t>
      </w:r>
    </w:p>
    <w:p w14:paraId="56F34433" w14:textId="5E5D27ED" w:rsidR="00FA6CA5" w:rsidRPr="00865724" w:rsidRDefault="00737018">
      <w:pPr>
        <w:pStyle w:val="NOTE"/>
        <w:numPr>
          <w:ilvl w:val="0"/>
          <w:numId w:val="52"/>
        </w:numPr>
        <w:spacing w:line="240" w:lineRule="auto"/>
        <w:ind w:left="704"/>
        <w:rPr>
          <w:lang w:val="fr-FR" w:eastAsia="en-US"/>
        </w:rPr>
      </w:pPr>
      <w:r w:rsidRPr="00865724">
        <w:rPr>
          <w:snapToGrid w:val="0"/>
          <w:lang w:val="fr-FR"/>
        </w:rPr>
        <w:t>Débranchez l'alimentation électrique du MaxiCharger pendant toute la procédure d'entretien.</w:t>
      </w:r>
    </w:p>
    <w:p w14:paraId="31A3B732" w14:textId="10317FA9" w:rsidR="0019484D" w:rsidRPr="00865724" w:rsidRDefault="00737018">
      <w:pPr>
        <w:pStyle w:val="NOTE"/>
        <w:numPr>
          <w:ilvl w:val="0"/>
          <w:numId w:val="52"/>
        </w:numPr>
        <w:spacing w:line="240" w:lineRule="auto"/>
        <w:ind w:left="704"/>
        <w:rPr>
          <w:lang w:val="fr-FR" w:eastAsia="en-US"/>
        </w:rPr>
      </w:pPr>
      <w:r w:rsidRPr="00865724">
        <w:rPr>
          <w:lang w:val="fr-FR" w:eastAsia="en-US"/>
        </w:rPr>
        <w:t>Veillez à ce que le personnel non autorisé soit maintenu à une distance sûre pendant l'entretien.</w:t>
      </w:r>
    </w:p>
    <w:p w14:paraId="70B7CAAF" w14:textId="7BD376C1" w:rsidR="0019484D" w:rsidRPr="00865724" w:rsidRDefault="00737018">
      <w:pPr>
        <w:pStyle w:val="NOTE"/>
        <w:numPr>
          <w:ilvl w:val="0"/>
          <w:numId w:val="52"/>
        </w:numPr>
        <w:spacing w:line="240" w:lineRule="auto"/>
        <w:ind w:left="704"/>
        <w:rPr>
          <w:lang w:val="fr-FR" w:eastAsia="en-US"/>
        </w:rPr>
      </w:pPr>
      <w:r w:rsidRPr="00865724">
        <w:rPr>
          <w:lang w:val="fr-FR"/>
        </w:rPr>
        <w:t>Portez un équipement de protection individuelle approprié, comme des vêtements de protection, des gants de sécurité, des chaussures de sécurité et des lunettes de sécurité.</w:t>
      </w:r>
    </w:p>
    <w:p w14:paraId="21AFC8B6" w14:textId="0B33AF7E" w:rsidR="00206197" w:rsidRPr="00865724" w:rsidRDefault="00737018">
      <w:pPr>
        <w:pStyle w:val="NOTE"/>
        <w:numPr>
          <w:ilvl w:val="0"/>
          <w:numId w:val="52"/>
        </w:numPr>
        <w:spacing w:line="240" w:lineRule="auto"/>
        <w:ind w:left="704"/>
        <w:rPr>
          <w:lang w:val="fr-FR" w:eastAsia="en-US"/>
        </w:rPr>
      </w:pPr>
      <w:bookmarkStart w:id="410" w:name="_Toc101704260"/>
      <w:r w:rsidRPr="00865724">
        <w:rPr>
          <w:lang w:val="fr-FR" w:eastAsia="en-US"/>
        </w:rPr>
        <w:t>Si vous retirez les dispositifs de sécurité pour l'entretien, réinstallez-les après avoir terminé le travail.</w:t>
      </w:r>
    </w:p>
    <w:p w14:paraId="5313CAFA" w14:textId="2252525B" w:rsidR="006657F5" w:rsidRPr="00865724" w:rsidRDefault="00737018" w:rsidP="00D120C4">
      <w:pPr>
        <w:pStyle w:val="3"/>
        <w:spacing w:before="240" w:line="240" w:lineRule="auto"/>
        <w:ind w:leftChars="1" w:left="708" w:hangingChars="293" w:hanging="706"/>
        <w:rPr>
          <w:lang w:val="fr-FR"/>
        </w:rPr>
      </w:pPr>
      <w:bookmarkStart w:id="411" w:name="_Toc120622684"/>
      <w:r w:rsidRPr="00865724">
        <w:rPr>
          <w:lang w:val="fr-FR"/>
        </w:rPr>
        <w:t>Entretien du dispositif à courant résiduel</w:t>
      </w:r>
      <w:bookmarkEnd w:id="411"/>
    </w:p>
    <w:p w14:paraId="395EC40B" w14:textId="6DB0B9F5" w:rsidR="006657F5" w:rsidRPr="00865724" w:rsidRDefault="00E671E1" w:rsidP="00D120C4">
      <w:pPr>
        <w:pStyle w:val="EN"/>
        <w:spacing w:line="240" w:lineRule="auto"/>
        <w:rPr>
          <w:lang w:val="fr-FR"/>
        </w:rPr>
      </w:pPr>
      <w:r w:rsidRPr="00865724">
        <w:rPr>
          <w:lang w:val="fr-FR"/>
        </w:rPr>
        <w:t>Le dispositif interne à courant résiduel (RCD) et le disjoncteur à courant résiduel avec surcharge (RCBO) doivent être testés annuellement pour vérifier leur bon fonctionnement. Avant le test, déconnectez le MaxiCharger du VE et arrêtez tout processus de charge.</w:t>
      </w:r>
    </w:p>
    <w:p w14:paraId="0393B111" w14:textId="7FEDA01C" w:rsidR="006657F5" w:rsidRPr="00865724" w:rsidRDefault="00E671E1" w:rsidP="00D120C4">
      <w:pPr>
        <w:pStyle w:val="a1"/>
        <w:spacing w:line="240" w:lineRule="auto"/>
        <w:rPr>
          <w:rFonts w:cs="Arial"/>
          <w:lang w:val="fr-FR"/>
        </w:rPr>
      </w:pPr>
      <w:r w:rsidRPr="00865724">
        <w:rPr>
          <w:rFonts w:cs="Arial"/>
          <w:lang w:val="fr-FR"/>
        </w:rPr>
        <w:t>Pour tester le dispositif à courant résiduel</w:t>
      </w:r>
    </w:p>
    <w:p w14:paraId="53FC8F33" w14:textId="797F9D8B" w:rsidR="006657F5" w:rsidRPr="00865724" w:rsidRDefault="00E671E1" w:rsidP="00D120C4">
      <w:pPr>
        <w:pStyle w:val="a0"/>
        <w:numPr>
          <w:ilvl w:val="0"/>
          <w:numId w:val="14"/>
        </w:numPr>
        <w:spacing w:line="240" w:lineRule="auto"/>
        <w:rPr>
          <w:rFonts w:cs="Arial"/>
          <w:lang w:val="fr-FR"/>
        </w:rPr>
      </w:pPr>
      <w:r w:rsidRPr="00865724">
        <w:rPr>
          <w:rFonts w:cs="Arial"/>
          <w:lang w:val="fr-FR"/>
        </w:rPr>
        <w:t>Ouvrez la porte avant du MaxiCharger. Lorsque la porte de l'armoire est ouverte, le MaxiCharger ne doit pas être directement exposé au vent et à la pluie.</w:t>
      </w:r>
    </w:p>
    <w:p w14:paraId="1B0E6FF2" w14:textId="350BC4EB" w:rsidR="006657F5" w:rsidRPr="00865724" w:rsidRDefault="00E671E1">
      <w:pPr>
        <w:pStyle w:val="a0"/>
        <w:spacing w:line="240" w:lineRule="auto"/>
        <w:rPr>
          <w:rFonts w:cs="Arial"/>
          <w:lang w:val="fr-FR"/>
        </w:rPr>
      </w:pPr>
      <w:r w:rsidRPr="00865724">
        <w:rPr>
          <w:rFonts w:cs="Arial"/>
          <w:lang w:val="fr-FR"/>
        </w:rPr>
        <w:t>Le MaxiCharger doit être en mode veille. En touchant l'écran tactile, le MaxiCharger se réveillera.</w:t>
      </w:r>
    </w:p>
    <w:p w14:paraId="13E95748" w14:textId="32C0AFC4" w:rsidR="006657F5" w:rsidRPr="00865724" w:rsidRDefault="00E671E1">
      <w:pPr>
        <w:pStyle w:val="a0"/>
        <w:spacing w:line="240" w:lineRule="auto"/>
        <w:rPr>
          <w:rFonts w:cs="Arial"/>
          <w:lang w:val="fr-FR"/>
        </w:rPr>
      </w:pPr>
      <w:r w:rsidRPr="00865724">
        <w:rPr>
          <w:rFonts w:cs="Arial"/>
          <w:lang w:val="fr-FR"/>
        </w:rPr>
        <w:t xml:space="preserve">Localisez le RCD (sous le MCCB), et appuyez sur le bouton </w:t>
      </w:r>
      <w:r w:rsidRPr="00865724">
        <w:rPr>
          <w:rFonts w:cs="Arial"/>
          <w:b/>
          <w:bCs/>
          <w:lang w:val="fr-FR"/>
        </w:rPr>
        <w:t>Test</w:t>
      </w:r>
      <w:r w:rsidRPr="00865724">
        <w:rPr>
          <w:rFonts w:cs="Arial"/>
          <w:lang w:val="fr-FR"/>
        </w:rPr>
        <w:t xml:space="preserve"> du MaxiCharger pour commencer le test.</w:t>
      </w:r>
    </w:p>
    <w:p w14:paraId="79C619C1" w14:textId="49906A13" w:rsidR="006657F5" w:rsidRPr="00865724" w:rsidRDefault="00E671E1" w:rsidP="00D120C4">
      <w:pPr>
        <w:pStyle w:val="ItemListinSeq"/>
        <w:spacing w:before="48" w:after="48" w:line="240" w:lineRule="auto"/>
        <w:rPr>
          <w:lang w:val="fr-FR"/>
        </w:rPr>
      </w:pPr>
      <w:r w:rsidRPr="00865724">
        <w:rPr>
          <w:lang w:val="fr-FR"/>
        </w:rPr>
        <w:t xml:space="preserve">Passe : Le MaxiCharger arrête le fonctionnement lorsque le MCCB est réglé sur la position centrale. Le MaxiCharger recommence à fonctionner lorsque le MCCB est réglé sur la position </w:t>
      </w:r>
      <w:r w:rsidRPr="00865724">
        <w:rPr>
          <w:b/>
          <w:bCs w:val="0"/>
          <w:lang w:val="fr-FR"/>
        </w:rPr>
        <w:t>OFF</w:t>
      </w:r>
      <w:r w:rsidRPr="00865724">
        <w:rPr>
          <w:lang w:val="fr-FR"/>
        </w:rPr>
        <w:t xml:space="preserve"> puis </w:t>
      </w:r>
      <w:r w:rsidRPr="00865724">
        <w:rPr>
          <w:b/>
          <w:bCs w:val="0"/>
          <w:lang w:val="fr-FR"/>
        </w:rPr>
        <w:t>ON</w:t>
      </w:r>
      <w:r w:rsidRPr="00865724">
        <w:rPr>
          <w:lang w:val="fr-FR"/>
        </w:rPr>
        <w:t>.</w:t>
      </w:r>
    </w:p>
    <w:p w14:paraId="3FD6EE95" w14:textId="7D709C3E" w:rsidR="006657F5" w:rsidRPr="00865724" w:rsidRDefault="00431466" w:rsidP="00D120C4">
      <w:pPr>
        <w:pStyle w:val="ItemListinSeq"/>
        <w:spacing w:before="48" w:after="48" w:line="240" w:lineRule="auto"/>
        <w:rPr>
          <w:lang w:val="fr-FR"/>
        </w:rPr>
      </w:pPr>
      <w:r w:rsidRPr="00865724">
        <w:rPr>
          <w:lang w:val="fr-FR"/>
        </w:rPr>
        <w:t xml:space="preserve">Échec : Il n'y a pas de réponse lorsque vous appuyez sur le bouton </w:t>
      </w:r>
      <w:r w:rsidRPr="00865724">
        <w:rPr>
          <w:b/>
          <w:bCs w:val="0"/>
          <w:lang w:val="fr-FR"/>
        </w:rPr>
        <w:t>Test</w:t>
      </w:r>
      <w:r w:rsidRPr="00865724">
        <w:rPr>
          <w:lang w:val="fr-FR"/>
        </w:rPr>
        <w:t xml:space="preserve">. Veuillez déconnecter l'alimentation </w:t>
      </w:r>
      <w:r w:rsidR="00037F54" w:rsidRPr="00865724">
        <w:rPr>
          <w:lang w:val="fr-FR"/>
        </w:rPr>
        <w:t>AC</w:t>
      </w:r>
      <w:r w:rsidRPr="00865724">
        <w:rPr>
          <w:lang w:val="fr-FR"/>
        </w:rPr>
        <w:t xml:space="preserve"> du MaxiCharger et fermer la porte de l'armoire, puis contactez le support technique Autel ou votre </w:t>
      </w:r>
      <w:r w:rsidRPr="00865724">
        <w:rPr>
          <w:lang w:val="fr-FR"/>
        </w:rPr>
        <w:lastRenderedPageBreak/>
        <w:t>distributeur local. N'utilisez pas le MaxiCharger jusqu'à ce que la réparation soit terminée.</w:t>
      </w:r>
    </w:p>
    <w:p w14:paraId="338BB281" w14:textId="4E890532" w:rsidR="006657F5" w:rsidRPr="00865724" w:rsidRDefault="00431466">
      <w:pPr>
        <w:pStyle w:val="a0"/>
        <w:spacing w:line="240" w:lineRule="auto"/>
        <w:rPr>
          <w:rFonts w:cs="Arial"/>
          <w:lang w:val="fr-FR"/>
        </w:rPr>
      </w:pPr>
      <w:r w:rsidRPr="00865724">
        <w:rPr>
          <w:rFonts w:cs="Arial"/>
          <w:lang w:val="fr-FR"/>
        </w:rPr>
        <w:t xml:space="preserve">Localisez le RCCB, et appuyez sur le bouton </w:t>
      </w:r>
      <w:r w:rsidRPr="00865724">
        <w:rPr>
          <w:rFonts w:cs="Arial"/>
          <w:b/>
          <w:bCs/>
          <w:lang w:val="fr-FR"/>
        </w:rPr>
        <w:t>Test</w:t>
      </w:r>
      <w:r w:rsidRPr="00865724">
        <w:rPr>
          <w:rFonts w:cs="Arial"/>
          <w:lang w:val="fr-FR"/>
        </w:rPr>
        <w:t xml:space="preserve"> de l'équipement pour commencer le test.</w:t>
      </w:r>
    </w:p>
    <w:p w14:paraId="114BD9AE" w14:textId="1BF239A7" w:rsidR="006657F5" w:rsidRPr="00865724" w:rsidRDefault="00431466" w:rsidP="00D120C4">
      <w:pPr>
        <w:pStyle w:val="ItemListinSeq"/>
        <w:spacing w:before="48" w:after="48" w:line="240" w:lineRule="auto"/>
        <w:rPr>
          <w:lang w:val="fr-FR"/>
        </w:rPr>
      </w:pPr>
      <w:r w:rsidRPr="00865724">
        <w:rPr>
          <w:lang w:val="fr-FR"/>
        </w:rPr>
        <w:t xml:space="preserve">Passe : L'alimentation auxiliaire cesse de fonctionner lorsque le RCCB est réglé sur la position </w:t>
      </w:r>
      <w:r w:rsidRPr="00865724">
        <w:rPr>
          <w:b/>
          <w:bCs w:val="0"/>
          <w:lang w:val="fr-FR"/>
        </w:rPr>
        <w:t>OFF</w:t>
      </w:r>
      <w:r w:rsidRPr="00865724">
        <w:rPr>
          <w:lang w:val="fr-FR"/>
        </w:rPr>
        <w:t xml:space="preserve">. L'alimentation auxiliaire recommence à fonctionner lorsque le RCCB est réglé sur la position </w:t>
      </w:r>
      <w:r w:rsidRPr="00865724">
        <w:rPr>
          <w:b/>
          <w:bCs w:val="0"/>
          <w:lang w:val="fr-FR"/>
        </w:rPr>
        <w:t>ON</w:t>
      </w:r>
      <w:r w:rsidRPr="00865724">
        <w:rPr>
          <w:lang w:val="fr-FR"/>
        </w:rPr>
        <w:t>.</w:t>
      </w:r>
    </w:p>
    <w:p w14:paraId="25EAA162" w14:textId="7B364140" w:rsidR="006657F5" w:rsidRPr="00865724" w:rsidRDefault="00431466" w:rsidP="00D120C4">
      <w:pPr>
        <w:pStyle w:val="ItemListinSeq"/>
        <w:spacing w:before="48" w:after="48" w:line="240" w:lineRule="auto"/>
        <w:rPr>
          <w:lang w:val="fr-FR"/>
        </w:rPr>
      </w:pPr>
      <w:r w:rsidRPr="00865724">
        <w:rPr>
          <w:lang w:val="fr-FR"/>
        </w:rPr>
        <w:t xml:space="preserve">Échec : Il n'y a pas de réponse lorsque vous appuyez sur le bouton </w:t>
      </w:r>
      <w:r w:rsidRPr="00865724">
        <w:rPr>
          <w:b/>
          <w:bCs w:val="0"/>
          <w:lang w:val="fr-FR"/>
        </w:rPr>
        <w:t>Test</w:t>
      </w:r>
      <w:r w:rsidRPr="00865724">
        <w:rPr>
          <w:lang w:val="fr-FR"/>
        </w:rPr>
        <w:t xml:space="preserve">. Veuillez déconnecter l'alimentation </w:t>
      </w:r>
      <w:r w:rsidR="00037F54" w:rsidRPr="00865724">
        <w:rPr>
          <w:lang w:val="fr-FR"/>
        </w:rPr>
        <w:t>AC</w:t>
      </w:r>
      <w:r w:rsidRPr="00865724">
        <w:rPr>
          <w:lang w:val="fr-FR"/>
        </w:rPr>
        <w:t xml:space="preserve"> du MaxiCharger et fermer la porte de l'armoire, puis contactez le support technique Autel ou votre distributeur local. N'utilisez pas le MaxiCharger jusqu'à ce que la réparation soit terminée.</w:t>
      </w:r>
    </w:p>
    <w:p w14:paraId="353DF6C8" w14:textId="61CBFFCA" w:rsidR="006657F5" w:rsidRPr="00865724" w:rsidRDefault="00431466">
      <w:pPr>
        <w:pStyle w:val="a0"/>
        <w:spacing w:line="240" w:lineRule="auto"/>
        <w:rPr>
          <w:rFonts w:cs="Arial"/>
          <w:lang w:val="fr-FR"/>
        </w:rPr>
      </w:pPr>
      <w:r w:rsidRPr="00865724">
        <w:rPr>
          <w:rFonts w:eastAsiaTheme="minorEastAsia" w:cs="Arial"/>
          <w:lang w:val="fr-FR"/>
        </w:rPr>
        <w:t>Fermez la porte avant du MaxiCharger une fois le test terminé.</w:t>
      </w:r>
    </w:p>
    <w:p w14:paraId="253129C1" w14:textId="41A059C9" w:rsidR="006657F5" w:rsidRPr="00865724" w:rsidRDefault="00431466">
      <w:pPr>
        <w:pStyle w:val="a0"/>
        <w:spacing w:line="240" w:lineRule="auto"/>
        <w:rPr>
          <w:rFonts w:cs="Arial"/>
          <w:lang w:val="fr-FR"/>
        </w:rPr>
      </w:pPr>
      <w:r w:rsidRPr="00865724">
        <w:rPr>
          <w:rFonts w:cs="Arial"/>
          <w:lang w:val="fr-FR"/>
        </w:rPr>
        <w:t>Marquez le moment où le test doit être répété chaque année.</w:t>
      </w:r>
    </w:p>
    <w:p w14:paraId="6A1B9572" w14:textId="77777777" w:rsidR="006657F5" w:rsidRPr="00865724" w:rsidRDefault="006657F5" w:rsidP="00D120C4">
      <w:pPr>
        <w:spacing w:before="20" w:after="20" w:line="240" w:lineRule="auto"/>
        <w:ind w:left="641" w:hanging="357"/>
        <w:rPr>
          <w:lang w:val="fr-FR"/>
        </w:rPr>
        <w:sectPr w:rsidR="006657F5" w:rsidRPr="00865724" w:rsidSect="00D26989">
          <w:footerReference w:type="even" r:id="rId77"/>
          <w:footerReference w:type="default" r:id="rId78"/>
          <w:type w:val="continuous"/>
          <w:pgSz w:w="8392" w:h="11907"/>
          <w:pgMar w:top="567" w:right="567" w:bottom="567" w:left="567" w:header="0" w:footer="340" w:gutter="0"/>
          <w:cols w:space="720"/>
          <w:docGrid w:linePitch="245"/>
        </w:sectPr>
      </w:pPr>
      <w:bookmarkStart w:id="412" w:name="visual"/>
      <w:bookmarkEnd w:id="412"/>
    </w:p>
    <w:p w14:paraId="2F280BDF" w14:textId="64FEFF64" w:rsidR="0019484D" w:rsidRPr="00865724" w:rsidRDefault="00FE4A39" w:rsidP="00D120C4">
      <w:pPr>
        <w:pStyle w:val="3"/>
        <w:spacing w:before="240" w:line="240" w:lineRule="auto"/>
        <w:ind w:leftChars="1" w:left="708" w:hangingChars="293" w:hanging="706"/>
        <w:rPr>
          <w:lang w:val="fr-FR"/>
        </w:rPr>
      </w:pPr>
      <w:bookmarkStart w:id="413" w:name="_Toc120622685"/>
      <w:bookmarkEnd w:id="410"/>
      <w:r w:rsidRPr="00865724">
        <w:rPr>
          <w:lang w:val="fr-FR"/>
        </w:rPr>
        <w:lastRenderedPageBreak/>
        <w:t>Nettoyage de l'armoire</w:t>
      </w:r>
      <w:bookmarkEnd w:id="413"/>
    </w:p>
    <w:p w14:paraId="2E5C3BFC" w14:textId="52CF0867" w:rsidR="0019484D" w:rsidRPr="00865724" w:rsidRDefault="00FE4A39" w:rsidP="00D120C4">
      <w:pPr>
        <w:pStyle w:val="EN"/>
        <w:spacing w:line="240" w:lineRule="auto"/>
        <w:rPr>
          <w:lang w:val="fr-FR"/>
        </w:rPr>
      </w:pPr>
      <w:r w:rsidRPr="00865724">
        <w:rPr>
          <w:lang w:val="fr-FR"/>
        </w:rPr>
        <w:t>L'armoire est recouverte d'un revêtement en poudre. Le revêtement doit être maintenu en bon état. Lorsque le MaxiCharger se trouve dans un environnement sensible à la corrosion, une rouille superficielle peut apparaître sur les points de soudure. La rouille visible ne présente aucun risque pour l'intégrité de l'armoire.</w:t>
      </w:r>
    </w:p>
    <w:p w14:paraId="23760173" w14:textId="57C3BDCD" w:rsidR="0019484D" w:rsidRPr="00865724" w:rsidRDefault="00FE4A39" w:rsidP="00D120C4">
      <w:pPr>
        <w:pStyle w:val="a1"/>
        <w:spacing w:line="240" w:lineRule="auto"/>
        <w:rPr>
          <w:rFonts w:cs="Arial"/>
          <w:lang w:val="fr-FR"/>
        </w:rPr>
      </w:pPr>
      <w:r w:rsidRPr="00865724">
        <w:rPr>
          <w:rFonts w:cs="Arial"/>
          <w:lang w:val="fr-FR"/>
        </w:rPr>
        <w:t>Pour éliminer la rouille</w:t>
      </w:r>
    </w:p>
    <w:p w14:paraId="01225686" w14:textId="0321FAD8" w:rsidR="0019484D" w:rsidRPr="00865724" w:rsidRDefault="00FE4A39" w:rsidP="00D120C4">
      <w:pPr>
        <w:pStyle w:val="a0"/>
        <w:numPr>
          <w:ilvl w:val="0"/>
          <w:numId w:val="13"/>
        </w:numPr>
        <w:spacing w:line="240" w:lineRule="auto"/>
        <w:rPr>
          <w:rFonts w:cs="Arial"/>
          <w:lang w:val="fr-FR"/>
        </w:rPr>
      </w:pPr>
      <w:r w:rsidRPr="00865724">
        <w:rPr>
          <w:rFonts w:cs="Arial"/>
          <w:lang w:val="fr-FR"/>
        </w:rPr>
        <w:t>Arrêtez tout processus de charge et éteignez le MaxiCharger.</w:t>
      </w:r>
    </w:p>
    <w:p w14:paraId="5523FCC5" w14:textId="683CC233" w:rsidR="001121F1" w:rsidRPr="00865724" w:rsidRDefault="00A27694" w:rsidP="00D120C4">
      <w:pPr>
        <w:pStyle w:val="a0"/>
        <w:numPr>
          <w:ilvl w:val="0"/>
          <w:numId w:val="13"/>
        </w:numPr>
        <w:spacing w:line="240" w:lineRule="auto"/>
        <w:rPr>
          <w:rFonts w:cs="Arial"/>
          <w:lang w:val="fr-FR"/>
        </w:rPr>
      </w:pPr>
      <w:r w:rsidRPr="00865724">
        <w:rPr>
          <w:rFonts w:cs="Arial"/>
          <w:lang w:val="fr-FR"/>
        </w:rPr>
        <w:t>Enlevez les saletés grossières en pulvérisant de l'eau du robinet à basse pression.</w:t>
      </w:r>
    </w:p>
    <w:p w14:paraId="4FF10558" w14:textId="31474D50" w:rsidR="001121F1" w:rsidRPr="00865724" w:rsidRDefault="00A27694" w:rsidP="00D120C4">
      <w:pPr>
        <w:pStyle w:val="a0"/>
        <w:numPr>
          <w:ilvl w:val="0"/>
          <w:numId w:val="13"/>
        </w:numPr>
        <w:spacing w:line="240" w:lineRule="auto"/>
        <w:rPr>
          <w:rFonts w:cs="Arial"/>
          <w:lang w:val="fr-FR"/>
        </w:rPr>
      </w:pPr>
      <w:r w:rsidRPr="00865724">
        <w:rPr>
          <w:rFonts w:cs="Arial"/>
          <w:lang w:val="fr-FR"/>
        </w:rPr>
        <w:t>Appliquez une solution de nettoyage neutre ou faiblement alcaline et laissez tremper.</w:t>
      </w:r>
    </w:p>
    <w:p w14:paraId="64DCFD9F" w14:textId="58BA9D9A" w:rsidR="001121F1" w:rsidRPr="00865724" w:rsidRDefault="00A27694" w:rsidP="00D120C4">
      <w:pPr>
        <w:pStyle w:val="a0"/>
        <w:numPr>
          <w:ilvl w:val="0"/>
          <w:numId w:val="13"/>
        </w:numPr>
        <w:spacing w:line="240" w:lineRule="auto"/>
        <w:rPr>
          <w:rFonts w:cs="Arial"/>
          <w:lang w:val="fr-FR"/>
        </w:rPr>
      </w:pPr>
      <w:r w:rsidRPr="00865724">
        <w:rPr>
          <w:rFonts w:cs="Arial"/>
          <w:lang w:val="fr-FR"/>
        </w:rPr>
        <w:t>Enlevez la saleté manuellement avec un tampon de nettoyage en nylon humide et non tissé.</w:t>
      </w:r>
    </w:p>
    <w:p w14:paraId="1A45F4DC" w14:textId="5B91EB11" w:rsidR="001121F1" w:rsidRPr="00865724" w:rsidRDefault="00023CC3" w:rsidP="00D120C4">
      <w:pPr>
        <w:pStyle w:val="a0"/>
        <w:numPr>
          <w:ilvl w:val="0"/>
          <w:numId w:val="13"/>
        </w:numPr>
        <w:spacing w:line="240" w:lineRule="auto"/>
        <w:rPr>
          <w:rFonts w:cs="Arial"/>
          <w:lang w:val="fr-FR"/>
        </w:rPr>
      </w:pPr>
      <w:r w:rsidRPr="00865724">
        <w:rPr>
          <w:rFonts w:cs="Arial"/>
          <w:lang w:val="fr-FR"/>
        </w:rPr>
        <w:t>Rincez abondamment à l'eau du robinet.</w:t>
      </w:r>
    </w:p>
    <w:p w14:paraId="393C13EF" w14:textId="35B202E5" w:rsidR="0019484D" w:rsidRPr="00865724" w:rsidRDefault="00023CC3" w:rsidP="00D120C4">
      <w:pPr>
        <w:pStyle w:val="a0"/>
        <w:numPr>
          <w:ilvl w:val="0"/>
          <w:numId w:val="13"/>
        </w:numPr>
        <w:spacing w:line="240" w:lineRule="auto"/>
        <w:rPr>
          <w:rFonts w:cs="Arial"/>
          <w:lang w:val="fr-FR"/>
        </w:rPr>
      </w:pPr>
      <w:r w:rsidRPr="00865724">
        <w:rPr>
          <w:rFonts w:cs="Arial"/>
          <w:lang w:val="fr-FR"/>
        </w:rPr>
        <w:t>Appliquez de la cire ou un apprêt antirouille pour une protection supplémentaire si nécessaire.</w:t>
      </w:r>
    </w:p>
    <w:p w14:paraId="50D57826" w14:textId="2CD62796" w:rsidR="0019484D" w:rsidRPr="00865724" w:rsidRDefault="0019484D" w:rsidP="00D120C4">
      <w:pPr>
        <w:pStyle w:val="a0"/>
        <w:numPr>
          <w:ilvl w:val="0"/>
          <w:numId w:val="0"/>
        </w:numPr>
        <w:spacing w:line="240" w:lineRule="auto"/>
        <w:ind w:left="1061"/>
        <w:rPr>
          <w:rFonts w:cs="Arial"/>
          <w:lang w:val="fr-FR"/>
        </w:rPr>
      </w:pPr>
    </w:p>
    <w:p w14:paraId="77435371" w14:textId="445D47D6" w:rsidR="0019484D" w:rsidRPr="00865724" w:rsidRDefault="0019484D" w:rsidP="00D120C4">
      <w:pPr>
        <w:pStyle w:val="NOTE0"/>
        <w:spacing w:line="240" w:lineRule="auto"/>
        <w:rPr>
          <w:rFonts w:cs="Arial"/>
          <w:lang w:val="fr-FR" w:eastAsia="en-US"/>
        </w:rPr>
      </w:pPr>
      <w:r w:rsidRPr="00865724">
        <w:rPr>
          <w:rFonts w:cs="Arial"/>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023CC3" w:rsidRPr="00865724">
        <w:rPr>
          <w:rFonts w:cs="Arial"/>
          <w:lang w:val="fr-FR" w:eastAsia="en-US"/>
        </w:rPr>
        <w:t>AVERTISSEMENT</w:t>
      </w:r>
    </w:p>
    <w:p w14:paraId="6CE5156D" w14:textId="6DB20B3D" w:rsidR="0019484D" w:rsidRPr="00865724" w:rsidRDefault="00023CC3">
      <w:pPr>
        <w:pStyle w:val="NOTE"/>
        <w:numPr>
          <w:ilvl w:val="0"/>
          <w:numId w:val="53"/>
        </w:numPr>
        <w:spacing w:line="240" w:lineRule="auto"/>
        <w:ind w:left="704"/>
        <w:rPr>
          <w:lang w:val="fr-FR" w:eastAsia="en-US"/>
        </w:rPr>
      </w:pPr>
      <w:r w:rsidRPr="00865724">
        <w:rPr>
          <w:lang w:val="fr-FR" w:eastAsia="en-US"/>
        </w:rPr>
        <w:t>Avant le nettoyage, arrêtez tout processus de charge et ne connectez pas l'alimentation au MaxiCharger. Le non-respect de cette consigne peut causer des dommages et/ou des blessures corporelles ou la mort.</w:t>
      </w:r>
    </w:p>
    <w:p w14:paraId="2B73EEB6" w14:textId="7295A40B" w:rsidR="0019484D" w:rsidRPr="00865724" w:rsidRDefault="00023CC3">
      <w:pPr>
        <w:pStyle w:val="NOTE"/>
        <w:numPr>
          <w:ilvl w:val="0"/>
          <w:numId w:val="53"/>
        </w:numPr>
        <w:spacing w:line="240" w:lineRule="auto"/>
        <w:ind w:left="704"/>
        <w:rPr>
          <w:lang w:val="fr-FR" w:eastAsia="en-US"/>
        </w:rPr>
      </w:pPr>
      <w:r w:rsidRPr="00865724">
        <w:rPr>
          <w:lang w:val="fr-FR"/>
        </w:rPr>
        <w:t>N'utilisez pas de jets d'eau à haute pression et évitez toute fuite d'eau dans le MaxiCharger. Assurez-vous que l'intérieur du MaxiCharger est sec pendant le nettoyage.</w:t>
      </w:r>
    </w:p>
    <w:p w14:paraId="19997630" w14:textId="1B726EF1" w:rsidR="0019484D" w:rsidRPr="00865724" w:rsidRDefault="006801C7">
      <w:pPr>
        <w:pStyle w:val="NOTE"/>
        <w:numPr>
          <w:ilvl w:val="0"/>
          <w:numId w:val="53"/>
        </w:numPr>
        <w:spacing w:line="240" w:lineRule="auto"/>
        <w:ind w:left="704"/>
        <w:rPr>
          <w:lang w:val="fr-FR" w:eastAsia="en-US"/>
        </w:rPr>
      </w:pPr>
      <w:r w:rsidRPr="00865724">
        <w:rPr>
          <w:rFonts w:eastAsiaTheme="minorEastAsia"/>
          <w:lang w:val="fr-FR"/>
        </w:rPr>
        <w:t>N'utilisez pas de solvants caustiques, de sprays, de solvants ou d'abrasifs. Utilisez des produits de nettoyage dont le pH est compris entre 6 et 8 uniquement pour les taches fortes.</w:t>
      </w:r>
    </w:p>
    <w:p w14:paraId="3B6DA539" w14:textId="2C3E2870" w:rsidR="00647FC8" w:rsidRPr="00865724" w:rsidRDefault="006801C7" w:rsidP="00D120C4">
      <w:pPr>
        <w:pStyle w:val="3"/>
        <w:spacing w:before="240" w:line="240" w:lineRule="auto"/>
        <w:ind w:leftChars="1" w:left="708" w:hangingChars="293" w:hanging="706"/>
        <w:rPr>
          <w:lang w:val="fr-FR"/>
        </w:rPr>
      </w:pPr>
      <w:bookmarkStart w:id="414" w:name="_Toc120622686"/>
      <w:r w:rsidRPr="00865724">
        <w:rPr>
          <w:lang w:val="fr-FR"/>
        </w:rPr>
        <w:t>Nettoyage et remplacement des filtres à air</w:t>
      </w:r>
      <w:bookmarkEnd w:id="414"/>
    </w:p>
    <w:p w14:paraId="786857F1" w14:textId="076412F2" w:rsidR="00647FC8" w:rsidRPr="00865724" w:rsidRDefault="00CE5F8A" w:rsidP="00D120C4">
      <w:pPr>
        <w:pStyle w:val="NOTE0"/>
        <w:spacing w:line="240" w:lineRule="auto"/>
        <w:rPr>
          <w:rFonts w:cs="Arial"/>
          <w:lang w:val="fr-FR" w:eastAsia="en-US"/>
        </w:rPr>
      </w:pPr>
      <w:r w:rsidRPr="00865724">
        <w:rPr>
          <w:rFonts w:cs="Arial"/>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801C7" w:rsidRPr="00865724">
        <w:rPr>
          <w:rFonts w:cs="Arial"/>
          <w:lang w:val="fr-FR" w:eastAsia="en-US"/>
        </w:rPr>
        <w:t>AVERTISSEMENT</w:t>
      </w:r>
    </w:p>
    <w:p w14:paraId="5602A964" w14:textId="1A13EAB2" w:rsidR="00647FC8" w:rsidRPr="00865724" w:rsidRDefault="006801C7">
      <w:pPr>
        <w:pStyle w:val="NOTE"/>
        <w:numPr>
          <w:ilvl w:val="0"/>
          <w:numId w:val="54"/>
        </w:numPr>
        <w:spacing w:line="240" w:lineRule="auto"/>
        <w:ind w:left="704"/>
        <w:rPr>
          <w:lang w:val="fr-FR" w:eastAsia="en-US"/>
        </w:rPr>
      </w:pPr>
      <w:r w:rsidRPr="00865724">
        <w:rPr>
          <w:lang w:val="fr-FR" w:eastAsia="en-US"/>
        </w:rPr>
        <w:t>Avant le nettoyage, arrêtez tout processus de charge et ne connectez pas l'alimentation au MaxiCharger. Le non-respect de cette consigne peut causer des dommages et/ou des blessures corporelles ou la mort.</w:t>
      </w:r>
    </w:p>
    <w:p w14:paraId="3F295072" w14:textId="7499F3F2" w:rsidR="00647FC8" w:rsidRPr="00865724" w:rsidRDefault="006801C7">
      <w:pPr>
        <w:pStyle w:val="NOTE"/>
        <w:numPr>
          <w:ilvl w:val="0"/>
          <w:numId w:val="54"/>
        </w:numPr>
        <w:spacing w:line="240" w:lineRule="auto"/>
        <w:ind w:left="704"/>
        <w:rPr>
          <w:lang w:val="fr-FR" w:eastAsia="en-US"/>
        </w:rPr>
      </w:pPr>
      <w:r w:rsidRPr="00865724">
        <w:rPr>
          <w:lang w:val="fr-FR"/>
        </w:rPr>
        <w:t>N'utilisez pas de jets d'eau à haute pression et évitez toute fuite d'eau dans le MaxiCharger. Assurez-vous que l'intérieur du MaxiCharger est sec pendant le nettoyage.</w:t>
      </w:r>
    </w:p>
    <w:p w14:paraId="2F000D91" w14:textId="16E83944" w:rsidR="00647FC8" w:rsidRPr="00865724" w:rsidRDefault="006801C7">
      <w:pPr>
        <w:pStyle w:val="NOTE"/>
        <w:numPr>
          <w:ilvl w:val="0"/>
          <w:numId w:val="54"/>
        </w:numPr>
        <w:spacing w:line="240" w:lineRule="auto"/>
        <w:ind w:left="704"/>
        <w:rPr>
          <w:lang w:val="fr-FR" w:eastAsia="en-US"/>
        </w:rPr>
      </w:pPr>
      <w:r w:rsidRPr="00865724">
        <w:rPr>
          <w:lang w:val="fr-FR" w:eastAsia="en-US"/>
        </w:rPr>
        <w:t>N'utilisez pas de solvants caustiques, de sprays, de solvants ou d'abrasifs.</w:t>
      </w:r>
    </w:p>
    <w:p w14:paraId="7D65DFBC" w14:textId="77777777" w:rsidR="00B656E8" w:rsidRPr="00865724" w:rsidRDefault="006801C7" w:rsidP="00D120C4">
      <w:pPr>
        <w:pStyle w:val="EN"/>
        <w:spacing w:line="240" w:lineRule="auto"/>
        <w:rPr>
          <w:lang w:val="fr-FR"/>
        </w:rPr>
      </w:pPr>
      <w:r w:rsidRPr="00865724">
        <w:rPr>
          <w:lang w:val="fr-FR"/>
        </w:rPr>
        <w:t xml:space="preserve">Le MaxiCharger est équipé d'un filtre </w:t>
      </w:r>
      <w:r w:rsidR="00656B89" w:rsidRPr="00865724">
        <w:rPr>
          <w:lang w:val="fr-FR"/>
        </w:rPr>
        <w:t xml:space="preserve">à air </w:t>
      </w:r>
      <w:r w:rsidRPr="00865724">
        <w:rPr>
          <w:lang w:val="fr-FR"/>
        </w:rPr>
        <w:t>d'entrée</w:t>
      </w:r>
      <w:r w:rsidR="00656B89" w:rsidRPr="00865724">
        <w:rPr>
          <w:lang w:val="fr-FR"/>
        </w:rPr>
        <w:t xml:space="preserve"> </w:t>
      </w:r>
      <w:r w:rsidRPr="00865724">
        <w:rPr>
          <w:lang w:val="fr-FR"/>
        </w:rPr>
        <w:t xml:space="preserve">et d'un filtre </w:t>
      </w:r>
      <w:r w:rsidR="00656B89" w:rsidRPr="00865724">
        <w:rPr>
          <w:lang w:val="fr-FR"/>
        </w:rPr>
        <w:t xml:space="preserve">à air </w:t>
      </w:r>
      <w:r w:rsidRPr="00865724">
        <w:rPr>
          <w:lang w:val="fr-FR"/>
        </w:rPr>
        <w:t>de sortie</w:t>
      </w:r>
      <w:r w:rsidR="00656B89" w:rsidRPr="00865724">
        <w:rPr>
          <w:lang w:val="fr-FR"/>
        </w:rPr>
        <w:t xml:space="preserve"> </w:t>
      </w:r>
      <w:r w:rsidRPr="00865724">
        <w:rPr>
          <w:lang w:val="fr-FR"/>
        </w:rPr>
        <w:t xml:space="preserve">avec une grande surface de maille pour empêcher les composants électroniques d'être </w:t>
      </w:r>
      <w:r w:rsidRPr="00865724">
        <w:rPr>
          <w:lang w:val="fr-FR"/>
        </w:rPr>
        <w:lastRenderedPageBreak/>
        <w:t>endommagés par la poussière. Nettoyez les filtres à air tous les 3 mois (sans dépasser 6 mois). Remplacez les filtres à air tous les ans</w:t>
      </w:r>
      <w:r w:rsidR="00647FC8" w:rsidRPr="00865724">
        <w:rPr>
          <w:lang w:val="fr-FR"/>
        </w:rPr>
        <w:t>.</w:t>
      </w:r>
    </w:p>
    <w:p w14:paraId="394EF507" w14:textId="1ADA80C4" w:rsidR="00647FC8" w:rsidRPr="00865724" w:rsidRDefault="006801C7" w:rsidP="00D120C4">
      <w:pPr>
        <w:pStyle w:val="a1"/>
        <w:spacing w:line="240" w:lineRule="auto"/>
        <w:rPr>
          <w:rFonts w:cs="Arial"/>
          <w:lang w:val="fr-FR"/>
        </w:rPr>
      </w:pPr>
      <w:r w:rsidRPr="00865724">
        <w:rPr>
          <w:rFonts w:cs="Arial"/>
          <w:lang w:val="fr-FR"/>
        </w:rPr>
        <w:t xml:space="preserve">Pour nettoyer ou remplacer le filtre </w:t>
      </w:r>
      <w:r w:rsidR="00656B89" w:rsidRPr="00865724">
        <w:rPr>
          <w:rFonts w:cs="Arial"/>
          <w:lang w:val="fr-FR"/>
        </w:rPr>
        <w:t xml:space="preserve">à air </w:t>
      </w:r>
      <w:r w:rsidRPr="00865724">
        <w:rPr>
          <w:rFonts w:cs="Arial"/>
          <w:lang w:val="fr-FR"/>
        </w:rPr>
        <w:t>d'entrée</w:t>
      </w:r>
    </w:p>
    <w:p w14:paraId="251AD69A" w14:textId="45FD638B" w:rsidR="00647FC8" w:rsidRPr="00865724" w:rsidRDefault="00041FF3" w:rsidP="00D120C4">
      <w:pPr>
        <w:pStyle w:val="a0"/>
        <w:numPr>
          <w:ilvl w:val="0"/>
          <w:numId w:val="23"/>
        </w:numPr>
        <w:spacing w:line="240" w:lineRule="auto"/>
        <w:rPr>
          <w:rFonts w:cs="Arial"/>
          <w:lang w:val="fr-FR"/>
        </w:rPr>
      </w:pPr>
      <w:r w:rsidRPr="00865724">
        <w:rPr>
          <w:rFonts w:cs="Arial"/>
          <w:lang w:val="fr-FR"/>
        </w:rPr>
        <w:t>Avant de procéder au nettoyage et au remplacement, assurez-vous d'arrêter tous les processus de charge, de déconnecter l'alimentation externe et d'effectuer la protection contre la mise hors tension.</w:t>
      </w:r>
    </w:p>
    <w:p w14:paraId="11A7893F" w14:textId="1CAE2133" w:rsidR="00647FC8" w:rsidRPr="00865724" w:rsidRDefault="00041FF3" w:rsidP="00D120C4">
      <w:pPr>
        <w:pStyle w:val="a0"/>
        <w:numPr>
          <w:ilvl w:val="0"/>
          <w:numId w:val="23"/>
        </w:numPr>
        <w:spacing w:line="240" w:lineRule="auto"/>
        <w:rPr>
          <w:rFonts w:cs="Arial"/>
          <w:lang w:val="fr-FR"/>
        </w:rPr>
      </w:pPr>
      <w:r w:rsidRPr="00865724">
        <w:rPr>
          <w:rFonts w:cs="Arial"/>
          <w:lang w:val="fr-FR"/>
        </w:rPr>
        <w:t>Ouvrez la porte du côté droit du MaxiCharger. Lorsque la porte de l'armoire est ouverte, le MaxiCharger ne doit pas être directement exposé au vent et à la pluie.</w:t>
      </w:r>
    </w:p>
    <w:p w14:paraId="6348EB4F" w14:textId="3412FD1B" w:rsidR="00647FC8" w:rsidRPr="00865724" w:rsidRDefault="00041FF3" w:rsidP="00D120C4">
      <w:pPr>
        <w:pStyle w:val="a0"/>
        <w:numPr>
          <w:ilvl w:val="0"/>
          <w:numId w:val="23"/>
        </w:numPr>
        <w:spacing w:line="240" w:lineRule="auto"/>
        <w:rPr>
          <w:rFonts w:cs="Arial"/>
          <w:lang w:val="fr-FR"/>
        </w:rPr>
      </w:pPr>
      <w:r w:rsidRPr="00865724">
        <w:rPr>
          <w:rFonts w:cs="Arial"/>
          <w:lang w:val="fr-FR"/>
        </w:rPr>
        <w:t xml:space="preserve">Retirer l'encadrement (D) après avoir enlevé les vis (C) à l'aide d'un tournevis et sortir la plaque de fixation (B) et le filtre </w:t>
      </w:r>
      <w:r w:rsidR="00656B89" w:rsidRPr="00865724">
        <w:rPr>
          <w:rFonts w:cs="Arial"/>
          <w:lang w:val="fr-FR"/>
        </w:rPr>
        <w:t xml:space="preserve">à air </w:t>
      </w:r>
      <w:r w:rsidRPr="00865724">
        <w:rPr>
          <w:rFonts w:cs="Arial"/>
          <w:lang w:val="fr-FR"/>
        </w:rPr>
        <w:t>d'entrée</w:t>
      </w:r>
      <w:r w:rsidR="00656B89" w:rsidRPr="00865724">
        <w:rPr>
          <w:rFonts w:cs="Arial"/>
          <w:lang w:val="fr-FR"/>
        </w:rPr>
        <w:t xml:space="preserve"> </w:t>
      </w:r>
      <w:r w:rsidRPr="00865724">
        <w:rPr>
          <w:rFonts w:cs="Arial"/>
          <w:lang w:val="fr-FR"/>
        </w:rPr>
        <w:t>(A).</w:t>
      </w:r>
    </w:p>
    <w:p w14:paraId="7F782317" w14:textId="04712F9A" w:rsidR="00647FC8" w:rsidRPr="00865724" w:rsidRDefault="00041FF3" w:rsidP="00D120C4">
      <w:pPr>
        <w:pStyle w:val="a0"/>
        <w:numPr>
          <w:ilvl w:val="0"/>
          <w:numId w:val="23"/>
        </w:numPr>
        <w:spacing w:line="240" w:lineRule="auto"/>
        <w:rPr>
          <w:rFonts w:cs="Arial"/>
          <w:lang w:val="fr-FR"/>
        </w:rPr>
      </w:pPr>
      <w:r w:rsidRPr="00865724">
        <w:rPr>
          <w:rFonts w:cs="Arial"/>
          <w:lang w:val="fr-FR"/>
        </w:rPr>
        <w:t xml:space="preserve">Nettoyez le filtre </w:t>
      </w:r>
      <w:r w:rsidR="00656B89" w:rsidRPr="00865724">
        <w:rPr>
          <w:rFonts w:cs="Arial"/>
          <w:lang w:val="fr-FR"/>
        </w:rPr>
        <w:t xml:space="preserve">à air </w:t>
      </w:r>
      <w:r w:rsidRPr="00865724">
        <w:rPr>
          <w:rFonts w:cs="Arial"/>
          <w:lang w:val="fr-FR"/>
        </w:rPr>
        <w:t>d'entrée</w:t>
      </w:r>
      <w:r w:rsidR="00656B89" w:rsidRPr="00865724">
        <w:rPr>
          <w:rFonts w:cs="Arial"/>
          <w:lang w:val="fr-FR"/>
        </w:rPr>
        <w:t xml:space="preserve"> </w:t>
      </w:r>
      <w:r w:rsidRPr="00865724">
        <w:rPr>
          <w:rFonts w:cs="Arial"/>
          <w:lang w:val="fr-FR"/>
        </w:rPr>
        <w:t xml:space="preserve">des débris ou de la poussière et réinstallez le filtre nettoyé. Vous pouvez également installer un nouveau filtre </w:t>
      </w:r>
      <w:r w:rsidR="00656B89" w:rsidRPr="00865724">
        <w:rPr>
          <w:rFonts w:cs="Arial"/>
          <w:lang w:val="fr-FR"/>
        </w:rPr>
        <w:t xml:space="preserve">à air </w:t>
      </w:r>
      <w:r w:rsidRPr="00865724">
        <w:rPr>
          <w:rFonts w:cs="Arial"/>
          <w:lang w:val="fr-FR"/>
        </w:rPr>
        <w:t>d'entrée.</w:t>
      </w:r>
    </w:p>
    <w:p w14:paraId="3EE7310D" w14:textId="330D1953" w:rsidR="00647FC8" w:rsidRPr="00865724" w:rsidRDefault="006F2854" w:rsidP="00D120C4">
      <w:pPr>
        <w:pStyle w:val="a0"/>
        <w:numPr>
          <w:ilvl w:val="0"/>
          <w:numId w:val="23"/>
        </w:numPr>
        <w:spacing w:line="240" w:lineRule="auto"/>
        <w:rPr>
          <w:rFonts w:cs="Arial"/>
          <w:lang w:val="fr-FR"/>
        </w:rPr>
      </w:pPr>
      <w:r w:rsidRPr="00865724">
        <w:rPr>
          <w:rFonts w:cs="Arial"/>
          <w:lang w:val="fr-FR"/>
        </w:rPr>
        <w:t>Réinstallez l'encadrement et les vis.</w:t>
      </w:r>
    </w:p>
    <w:p w14:paraId="465197C3" w14:textId="4DDDEAA3" w:rsidR="00647FC8" w:rsidRPr="00865724" w:rsidRDefault="006F2854" w:rsidP="00D120C4">
      <w:pPr>
        <w:pStyle w:val="a0"/>
        <w:numPr>
          <w:ilvl w:val="0"/>
          <w:numId w:val="23"/>
        </w:numPr>
        <w:spacing w:line="240" w:lineRule="auto"/>
        <w:rPr>
          <w:rFonts w:cs="Arial"/>
          <w:lang w:val="fr-FR"/>
        </w:rPr>
      </w:pPr>
      <w:r w:rsidRPr="00865724">
        <w:rPr>
          <w:rFonts w:cs="Arial"/>
          <w:lang w:val="fr-FR"/>
        </w:rPr>
        <w:t>Fermez la porte du côté droit du MaxiCharger.</w:t>
      </w:r>
    </w:p>
    <w:p w14:paraId="72EF050C" w14:textId="49F1E84E" w:rsidR="00B656E8" w:rsidRPr="00865724" w:rsidRDefault="00B656E8" w:rsidP="00D120C4">
      <w:pPr>
        <w:spacing w:line="240" w:lineRule="auto"/>
        <w:ind w:left="0"/>
        <w:jc w:val="center"/>
        <w:rPr>
          <w:lang w:val="fr-FR"/>
        </w:rPr>
      </w:pPr>
      <w:r w:rsidRPr="00865724">
        <w:rPr>
          <w:noProof/>
        </w:rPr>
        <w:drawing>
          <wp:inline distT="0" distB="0" distL="0" distR="0" wp14:anchorId="6069DCF7" wp14:editId="35311DB0">
            <wp:extent cx="2532356" cy="3664528"/>
            <wp:effectExtent l="0" t="0" r="1905" b="0"/>
            <wp:docPr id="504" name="图片 50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图示, 工程绘图&#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37255" cy="3671618"/>
                    </a:xfrm>
                    <a:prstGeom prst="rect">
                      <a:avLst/>
                    </a:prstGeom>
                  </pic:spPr>
                </pic:pic>
              </a:graphicData>
            </a:graphic>
          </wp:inline>
        </w:drawing>
      </w:r>
    </w:p>
    <w:p w14:paraId="426451D2" w14:textId="2ABDAF11" w:rsidR="00206197" w:rsidRPr="00865724" w:rsidRDefault="00B656E8" w:rsidP="00D120C4">
      <w:pPr>
        <w:pStyle w:val="FigureTittle"/>
        <w:rPr>
          <w:noProof/>
          <w:snapToGrid w:val="0"/>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7</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1</w:t>
      </w:r>
      <w:r w:rsidRPr="00865724">
        <w:rPr>
          <w:noProof/>
        </w:rPr>
        <w:fldChar w:fldCharType="end"/>
      </w:r>
      <w:r w:rsidRPr="00865724">
        <w:t xml:space="preserve"> Vue du filtre à air d'entrée</w:t>
      </w:r>
    </w:p>
    <w:p w14:paraId="71585BB4" w14:textId="6D8302E1" w:rsidR="00206197" w:rsidRPr="00865724" w:rsidRDefault="00206197" w:rsidP="00D120C4">
      <w:pPr>
        <w:pStyle w:val="a1"/>
        <w:spacing w:line="240" w:lineRule="auto"/>
        <w:rPr>
          <w:rFonts w:cs="Arial"/>
          <w:lang w:val="fr-FR"/>
        </w:rPr>
        <w:sectPr w:rsidR="00206197" w:rsidRPr="00865724" w:rsidSect="00D26989">
          <w:footerReference w:type="even" r:id="rId80"/>
          <w:footerReference w:type="default" r:id="rId81"/>
          <w:pgSz w:w="8392" w:h="11907"/>
          <w:pgMar w:top="567" w:right="567" w:bottom="567" w:left="567" w:header="0" w:footer="340" w:gutter="0"/>
          <w:cols w:space="720"/>
          <w:docGrid w:linePitch="245"/>
        </w:sectPr>
      </w:pPr>
    </w:p>
    <w:p w14:paraId="7846368B" w14:textId="5EA0C88F" w:rsidR="00647FC8" w:rsidRPr="00865724" w:rsidRDefault="006F2854" w:rsidP="00D120C4">
      <w:pPr>
        <w:pStyle w:val="a1"/>
        <w:spacing w:line="240" w:lineRule="auto"/>
        <w:rPr>
          <w:rFonts w:cs="Arial"/>
          <w:lang w:val="fr-FR"/>
        </w:rPr>
      </w:pPr>
      <w:r w:rsidRPr="00865724">
        <w:rPr>
          <w:rFonts w:cs="Arial"/>
          <w:lang w:val="fr-FR"/>
        </w:rPr>
        <w:lastRenderedPageBreak/>
        <w:t xml:space="preserve">Pour nettoyer ou remplacer le filtre </w:t>
      </w:r>
      <w:r w:rsidR="00656B89" w:rsidRPr="00865724">
        <w:rPr>
          <w:rFonts w:cs="Arial"/>
          <w:lang w:val="fr-FR"/>
        </w:rPr>
        <w:t xml:space="preserve">à air </w:t>
      </w:r>
      <w:r w:rsidRPr="00865724">
        <w:rPr>
          <w:rFonts w:cs="Arial"/>
          <w:lang w:val="fr-FR"/>
        </w:rPr>
        <w:t>de sortie</w:t>
      </w:r>
    </w:p>
    <w:p w14:paraId="38A76C68" w14:textId="646698E5" w:rsidR="00647FC8" w:rsidRPr="00865724" w:rsidRDefault="006F2854" w:rsidP="00D120C4">
      <w:pPr>
        <w:pStyle w:val="a0"/>
        <w:numPr>
          <w:ilvl w:val="0"/>
          <w:numId w:val="24"/>
        </w:numPr>
        <w:spacing w:line="240" w:lineRule="auto"/>
        <w:rPr>
          <w:rFonts w:cs="Arial"/>
          <w:lang w:val="fr-FR"/>
        </w:rPr>
      </w:pPr>
      <w:r w:rsidRPr="00865724">
        <w:rPr>
          <w:rFonts w:cs="Arial"/>
          <w:lang w:val="fr-FR"/>
        </w:rPr>
        <w:t>Avant de procéder au nettoyage et au remplacement, assurez-vous d'arrêter tous les processus de charge, de déconnecter l'alimentation externe et d'effectuer la protection contre la mise hors tension.</w:t>
      </w:r>
    </w:p>
    <w:p w14:paraId="09F699A4" w14:textId="6C7DB02F" w:rsidR="00647FC8" w:rsidRPr="00865724" w:rsidRDefault="006F2854" w:rsidP="00D120C4">
      <w:pPr>
        <w:pStyle w:val="a0"/>
        <w:numPr>
          <w:ilvl w:val="0"/>
          <w:numId w:val="24"/>
        </w:numPr>
        <w:spacing w:line="240" w:lineRule="auto"/>
        <w:rPr>
          <w:rFonts w:cs="Arial"/>
          <w:lang w:val="fr-FR"/>
        </w:rPr>
      </w:pPr>
      <w:r w:rsidRPr="00865724">
        <w:rPr>
          <w:rFonts w:cs="Arial"/>
          <w:lang w:val="fr-FR"/>
        </w:rPr>
        <w:t>Ouvrez la porte du côté gauche du MaxiCharger. Lorsque la porte de l'armoire est ouverte, le MaxiCharger ne doit pas être directement exposé au vent et à la pluie.</w:t>
      </w:r>
    </w:p>
    <w:p w14:paraId="5470E379" w14:textId="231F9423" w:rsidR="00647FC8" w:rsidRPr="00865724" w:rsidRDefault="006F2854" w:rsidP="00D120C4">
      <w:pPr>
        <w:pStyle w:val="a0"/>
        <w:numPr>
          <w:ilvl w:val="0"/>
          <w:numId w:val="24"/>
        </w:numPr>
        <w:spacing w:line="240" w:lineRule="auto"/>
        <w:rPr>
          <w:rFonts w:cs="Arial"/>
          <w:lang w:val="fr-FR"/>
        </w:rPr>
      </w:pPr>
      <w:r w:rsidRPr="00865724">
        <w:rPr>
          <w:rFonts w:cs="Arial"/>
          <w:lang w:val="fr-FR"/>
        </w:rPr>
        <w:t xml:space="preserve">Retirez l'encadrement (avec les ventilateurs) (D) après avoir retiré les vis (C) à l'aide d'un tournevis et retirez la plaque de fixation (B) et le filtre </w:t>
      </w:r>
      <w:r w:rsidR="00656B89" w:rsidRPr="00865724">
        <w:rPr>
          <w:rFonts w:cs="Arial"/>
          <w:lang w:val="fr-FR"/>
        </w:rPr>
        <w:t xml:space="preserve">à air </w:t>
      </w:r>
      <w:r w:rsidRPr="00865724">
        <w:rPr>
          <w:rFonts w:cs="Arial"/>
          <w:lang w:val="fr-FR"/>
        </w:rPr>
        <w:t xml:space="preserve">de sortie (A). Veillez à ce que l'encadrement ne puisse pas être posé sur le sol après avoir retiré le filtre </w:t>
      </w:r>
      <w:r w:rsidR="00656B89" w:rsidRPr="00865724">
        <w:rPr>
          <w:rFonts w:cs="Arial"/>
          <w:lang w:val="fr-FR"/>
        </w:rPr>
        <w:t xml:space="preserve">à air </w:t>
      </w:r>
      <w:r w:rsidRPr="00865724">
        <w:rPr>
          <w:rFonts w:cs="Arial"/>
          <w:lang w:val="fr-FR"/>
        </w:rPr>
        <w:t>de sortie. Elle doit être accrochée à la porte de gauche ou tenue à la main pour éviter que les câbles des ventilateurs ne soient arrachés.</w:t>
      </w:r>
    </w:p>
    <w:p w14:paraId="09D369F5" w14:textId="5A0A51C7" w:rsidR="00647FC8" w:rsidRPr="00865724" w:rsidRDefault="006F2854" w:rsidP="00D120C4">
      <w:pPr>
        <w:pStyle w:val="a0"/>
        <w:numPr>
          <w:ilvl w:val="0"/>
          <w:numId w:val="24"/>
        </w:numPr>
        <w:spacing w:line="240" w:lineRule="auto"/>
        <w:rPr>
          <w:rFonts w:cs="Arial"/>
          <w:lang w:val="fr-FR"/>
        </w:rPr>
      </w:pPr>
      <w:r w:rsidRPr="00865724">
        <w:rPr>
          <w:rFonts w:cs="Arial"/>
          <w:lang w:val="fr-FR"/>
        </w:rPr>
        <w:t xml:space="preserve">Nettoyez le filtre </w:t>
      </w:r>
      <w:r w:rsidR="00656B89" w:rsidRPr="00865724">
        <w:rPr>
          <w:rFonts w:cs="Arial"/>
          <w:lang w:val="fr-FR"/>
        </w:rPr>
        <w:t xml:space="preserve">à air </w:t>
      </w:r>
      <w:r w:rsidRPr="00865724">
        <w:rPr>
          <w:rFonts w:cs="Arial"/>
          <w:lang w:val="fr-FR"/>
        </w:rPr>
        <w:t>de sortie</w:t>
      </w:r>
      <w:r w:rsidR="00656B89" w:rsidRPr="00865724">
        <w:rPr>
          <w:rFonts w:cs="Arial"/>
          <w:lang w:val="fr-FR"/>
        </w:rPr>
        <w:t xml:space="preserve"> </w:t>
      </w:r>
      <w:r w:rsidRPr="00865724">
        <w:rPr>
          <w:rFonts w:cs="Arial"/>
          <w:lang w:val="fr-FR"/>
        </w:rPr>
        <w:t xml:space="preserve">des débris ou de la poussière et réinstallez le filtre nettoyé. Vous pouvez également installer un nouveau filtre </w:t>
      </w:r>
      <w:r w:rsidR="00656B89" w:rsidRPr="00865724">
        <w:rPr>
          <w:rFonts w:cs="Arial"/>
          <w:lang w:val="fr-FR"/>
        </w:rPr>
        <w:t xml:space="preserve">à air </w:t>
      </w:r>
      <w:r w:rsidRPr="00865724">
        <w:rPr>
          <w:rFonts w:cs="Arial"/>
          <w:lang w:val="fr-FR"/>
        </w:rPr>
        <w:t>de sortie.</w:t>
      </w:r>
    </w:p>
    <w:p w14:paraId="0E949D0C" w14:textId="44E16951" w:rsidR="00647FC8" w:rsidRPr="00865724" w:rsidRDefault="006F2854" w:rsidP="00D120C4">
      <w:pPr>
        <w:pStyle w:val="a0"/>
        <w:numPr>
          <w:ilvl w:val="0"/>
          <w:numId w:val="24"/>
        </w:numPr>
        <w:spacing w:line="240" w:lineRule="auto"/>
        <w:rPr>
          <w:rFonts w:cs="Arial"/>
          <w:lang w:val="fr-FR"/>
        </w:rPr>
      </w:pPr>
      <w:r w:rsidRPr="00865724">
        <w:rPr>
          <w:rFonts w:cs="Arial"/>
          <w:lang w:val="fr-FR"/>
        </w:rPr>
        <w:t>Réinstallez l'encadrement et les vis.</w:t>
      </w:r>
    </w:p>
    <w:p w14:paraId="76597BF2" w14:textId="1255098D" w:rsidR="00647FC8" w:rsidRPr="00865724" w:rsidRDefault="00C321D7" w:rsidP="00D120C4">
      <w:pPr>
        <w:pStyle w:val="a0"/>
        <w:numPr>
          <w:ilvl w:val="0"/>
          <w:numId w:val="24"/>
        </w:numPr>
        <w:spacing w:line="240" w:lineRule="auto"/>
        <w:rPr>
          <w:rFonts w:cs="Arial"/>
          <w:lang w:val="fr-FR"/>
        </w:rPr>
      </w:pPr>
      <w:r w:rsidRPr="00865724">
        <w:rPr>
          <w:rFonts w:cs="Arial"/>
          <w:lang w:val="fr-FR"/>
        </w:rPr>
        <w:t>Fermez la porte du côté gauche du MaxiCharger.</w:t>
      </w:r>
    </w:p>
    <w:p w14:paraId="5E6DF16E" w14:textId="2536A05B" w:rsidR="00A5580F" w:rsidRPr="00865724" w:rsidRDefault="00A5580F" w:rsidP="00D120C4">
      <w:pPr>
        <w:pStyle w:val="a0"/>
        <w:numPr>
          <w:ilvl w:val="0"/>
          <w:numId w:val="0"/>
        </w:numPr>
        <w:spacing w:line="240" w:lineRule="auto"/>
        <w:jc w:val="center"/>
        <w:rPr>
          <w:rFonts w:cs="Arial"/>
          <w:lang w:val="fr-FR"/>
        </w:rPr>
      </w:pPr>
      <w:r w:rsidRPr="00865724">
        <w:rPr>
          <w:rFonts w:cs="Arial"/>
          <w:noProof/>
          <w:snapToGrid/>
        </w:rPr>
        <w:drawing>
          <wp:inline distT="0" distB="0" distL="0" distR="0" wp14:anchorId="6EC316BB" wp14:editId="2FAC7957">
            <wp:extent cx="2500745" cy="3618821"/>
            <wp:effectExtent l="0" t="0" r="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欧标120kW机柜左侧门防尘网维护示意图.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123" cy="3625157"/>
                    </a:xfrm>
                    <a:prstGeom prst="rect">
                      <a:avLst/>
                    </a:prstGeom>
                  </pic:spPr>
                </pic:pic>
              </a:graphicData>
            </a:graphic>
          </wp:inline>
        </w:drawing>
      </w:r>
    </w:p>
    <w:p w14:paraId="0A81D5DB" w14:textId="19A825FF" w:rsidR="00647FC8" w:rsidRPr="00865724" w:rsidRDefault="00647FC8" w:rsidP="00D120C4">
      <w:pPr>
        <w:pStyle w:val="FigureTittle"/>
      </w:pPr>
      <w:bookmarkStart w:id="415" w:name="_Toc101704263"/>
      <w:r w:rsidRPr="00865724">
        <w:t xml:space="preserve">Figure </w:t>
      </w:r>
      <w:r w:rsidRPr="00865724">
        <w:fldChar w:fldCharType="begin"/>
      </w:r>
      <w:r w:rsidRPr="00865724">
        <w:instrText xml:space="preserve"> STYLEREF 1 \s </w:instrText>
      </w:r>
      <w:r w:rsidRPr="00865724">
        <w:fldChar w:fldCharType="separate"/>
      </w:r>
      <w:r w:rsidR="00A71ED2" w:rsidRPr="00865724">
        <w:rPr>
          <w:noProof/>
        </w:rPr>
        <w:t>7</w:t>
      </w:r>
      <w:r w:rsidRPr="00865724">
        <w:rPr>
          <w:noProof/>
        </w:rPr>
        <w:fldChar w:fldCharType="end"/>
      </w:r>
      <w:r w:rsidR="00C00CFF" w:rsidRPr="00865724">
        <w:noBreakHyphen/>
      </w:r>
      <w:r w:rsidRPr="00865724">
        <w:fldChar w:fldCharType="begin"/>
      </w:r>
      <w:r w:rsidRPr="00865724">
        <w:instrText xml:space="preserve"> SEQ Figure \* ARABIC \s 1 </w:instrText>
      </w:r>
      <w:r w:rsidRPr="00865724">
        <w:fldChar w:fldCharType="separate"/>
      </w:r>
      <w:r w:rsidR="00A71ED2" w:rsidRPr="00865724">
        <w:rPr>
          <w:noProof/>
        </w:rPr>
        <w:t>2</w:t>
      </w:r>
      <w:r w:rsidRPr="00865724">
        <w:rPr>
          <w:noProof/>
        </w:rPr>
        <w:fldChar w:fldCharType="end"/>
      </w:r>
      <w:r w:rsidRPr="00865724">
        <w:t xml:space="preserve"> </w:t>
      </w:r>
      <w:r w:rsidR="00C321D7" w:rsidRPr="00865724">
        <w:t xml:space="preserve">Vue du filtre </w:t>
      </w:r>
      <w:r w:rsidR="00656B89" w:rsidRPr="00865724">
        <w:t xml:space="preserve">à air </w:t>
      </w:r>
      <w:r w:rsidR="00C321D7" w:rsidRPr="00865724">
        <w:t>de sortie</w:t>
      </w:r>
    </w:p>
    <w:p w14:paraId="5D6CA74A" w14:textId="77777777" w:rsidR="00206197" w:rsidRPr="00865724" w:rsidRDefault="00206197" w:rsidP="00D120C4">
      <w:pPr>
        <w:spacing w:line="240" w:lineRule="auto"/>
        <w:rPr>
          <w:lang w:val="fr-FR"/>
        </w:rPr>
        <w:sectPr w:rsidR="00206197" w:rsidRPr="00865724" w:rsidSect="00D26989">
          <w:pgSz w:w="8392" w:h="11907"/>
          <w:pgMar w:top="567" w:right="567" w:bottom="567" w:left="567" w:header="0" w:footer="340" w:gutter="0"/>
          <w:cols w:space="720"/>
          <w:docGrid w:linePitch="245"/>
        </w:sectPr>
      </w:pPr>
    </w:p>
    <w:p w14:paraId="3CD08AA6" w14:textId="69ED32B5" w:rsidR="0019484D" w:rsidRPr="00865724" w:rsidRDefault="00C321D7" w:rsidP="00D120C4">
      <w:pPr>
        <w:pStyle w:val="2"/>
        <w:spacing w:before="240" w:afterLines="50" w:line="240" w:lineRule="auto"/>
        <w:rPr>
          <w:rFonts w:cs="Arial"/>
          <w:lang w:val="fr-FR"/>
        </w:rPr>
      </w:pPr>
      <w:bookmarkStart w:id="416" w:name="_Toc120622687"/>
      <w:bookmarkEnd w:id="415"/>
      <w:r w:rsidRPr="00865724">
        <w:rPr>
          <w:rFonts w:cs="Arial"/>
          <w:lang w:val="fr-FR"/>
        </w:rPr>
        <w:lastRenderedPageBreak/>
        <w:t>Inspection et entretien</w:t>
      </w:r>
      <w:bookmarkEnd w:id="416"/>
    </w:p>
    <w:p w14:paraId="2763CD62" w14:textId="12C9CC7F" w:rsidR="0019484D" w:rsidRPr="00865724" w:rsidRDefault="00C321D7" w:rsidP="00D120C4">
      <w:pPr>
        <w:pStyle w:val="EN"/>
        <w:spacing w:line="240" w:lineRule="auto"/>
        <w:rPr>
          <w:lang w:val="fr-FR"/>
        </w:rPr>
      </w:pPr>
      <w:r w:rsidRPr="00865724">
        <w:rPr>
          <w:lang w:val="fr-FR"/>
        </w:rPr>
        <w:t>Lorsque le MaxiCharger fonctionne normalement, seul un entretien de routine est nécessaire.</w:t>
      </w:r>
    </w:p>
    <w:p w14:paraId="3ACB0297" w14:textId="3510F774" w:rsidR="0019484D" w:rsidRPr="00865724" w:rsidRDefault="00C321D7" w:rsidP="00D120C4">
      <w:pPr>
        <w:pStyle w:val="EN"/>
        <w:spacing w:line="240" w:lineRule="auto"/>
        <w:rPr>
          <w:lang w:val="fr-FR"/>
        </w:rPr>
      </w:pPr>
      <w:r w:rsidRPr="00865724">
        <w:rPr>
          <w:lang w:val="fr-FR"/>
        </w:rPr>
        <w:t>Lorsque le MaxiCharger fonctionne anormalement, reportez-vous au Dépannage pour résoudre le problème ou contactez rapidement votre distributeur local ou le support technique Autel.</w:t>
      </w:r>
    </w:p>
    <w:p w14:paraId="192F3A77" w14:textId="206D6CE1" w:rsidR="0019484D" w:rsidRPr="00865724" w:rsidRDefault="00C321D7" w:rsidP="00D120C4">
      <w:pPr>
        <w:pStyle w:val="EN"/>
        <w:spacing w:line="240" w:lineRule="auto"/>
        <w:rPr>
          <w:lang w:val="fr-FR"/>
        </w:rPr>
      </w:pPr>
      <w:r w:rsidRPr="00865724">
        <w:rPr>
          <w:lang w:val="fr-FR"/>
        </w:rPr>
        <w:t>Lorsque des pièces doivent être remplacées, coupez complètement l'alimentation électrique en amont et à l'intérieur de l'équipement avant toute opération.</w:t>
      </w:r>
    </w:p>
    <w:p w14:paraId="43E2B861" w14:textId="38B77A74" w:rsidR="0019484D" w:rsidRPr="00865724" w:rsidRDefault="00C321D7" w:rsidP="00D120C4">
      <w:pPr>
        <w:pStyle w:val="EN"/>
        <w:spacing w:line="240" w:lineRule="auto"/>
        <w:rPr>
          <w:lang w:val="fr-FR"/>
        </w:rPr>
      </w:pPr>
      <w:r w:rsidRPr="00865724">
        <w:rPr>
          <w:lang w:val="fr-FR"/>
        </w:rPr>
        <w:t>Effectuez régulièrement un contrôle visuel des points suivants :</w:t>
      </w:r>
    </w:p>
    <w:p w14:paraId="6BC83036" w14:textId="0B892C56" w:rsidR="0019484D" w:rsidRPr="00865724" w:rsidRDefault="00C321D7" w:rsidP="00D120C4">
      <w:pPr>
        <w:pStyle w:val="ItemList"/>
        <w:spacing w:before="48" w:after="48" w:line="240" w:lineRule="auto"/>
        <w:rPr>
          <w:lang w:val="fr-FR"/>
        </w:rPr>
      </w:pPr>
      <w:r w:rsidRPr="00865724">
        <w:rPr>
          <w:lang w:val="fr-FR"/>
        </w:rPr>
        <w:t>Câble et connecteur : Vérifiez l'absence de fissures ou de ruptures sur le connecteur ou le câble.</w:t>
      </w:r>
    </w:p>
    <w:p w14:paraId="79EE72B0" w14:textId="2B7B6627" w:rsidR="0019484D" w:rsidRPr="00865724" w:rsidRDefault="00C321D7" w:rsidP="00D120C4">
      <w:pPr>
        <w:pStyle w:val="ItemList"/>
        <w:spacing w:before="48" w:after="48" w:line="240" w:lineRule="auto"/>
        <w:rPr>
          <w:lang w:val="fr-FR"/>
        </w:rPr>
      </w:pPr>
      <w:r w:rsidRPr="00865724">
        <w:rPr>
          <w:lang w:val="fr-FR"/>
        </w:rPr>
        <w:t>Affichage : Vérifiez l'absence de dommages et de fissures. Vérifiez si l'écran tactile fonctionne.</w:t>
      </w:r>
    </w:p>
    <w:p w14:paraId="4BB2B981" w14:textId="1A9D0FAE" w:rsidR="0019484D" w:rsidRPr="00865724" w:rsidRDefault="00C321D7" w:rsidP="00D120C4">
      <w:pPr>
        <w:pStyle w:val="ItemList"/>
        <w:spacing w:before="48" w:after="48" w:line="240" w:lineRule="auto"/>
        <w:rPr>
          <w:lang w:val="fr-FR"/>
        </w:rPr>
      </w:pPr>
      <w:r w:rsidRPr="00865724">
        <w:rPr>
          <w:lang w:val="fr-FR"/>
        </w:rPr>
        <w:t>Revêtement de l'armoire : Vérifiez l'absence de dommages, de fissures ou de ruptures.</w:t>
      </w:r>
    </w:p>
    <w:p w14:paraId="2283758A" w14:textId="0AB22735" w:rsidR="0019484D" w:rsidRPr="00865724" w:rsidRDefault="002F4D6F" w:rsidP="00D120C4">
      <w:pPr>
        <w:pStyle w:val="ItemList"/>
        <w:spacing w:before="48" w:after="48" w:line="240" w:lineRule="auto"/>
        <w:rPr>
          <w:lang w:val="fr-FR"/>
        </w:rPr>
      </w:pPr>
      <w:r w:rsidRPr="00865724">
        <w:rPr>
          <w:lang w:val="fr-FR"/>
        </w:rPr>
        <w:t>Armoire : Vérifiez l'absence de rouille ou de dommages.</w:t>
      </w:r>
    </w:p>
    <w:p w14:paraId="2840E349" w14:textId="15FDDB17" w:rsidR="0019484D" w:rsidRPr="00865724" w:rsidRDefault="002F4D6F" w:rsidP="00D120C4">
      <w:pPr>
        <w:pStyle w:val="EN"/>
        <w:spacing w:line="240" w:lineRule="auto"/>
        <w:rPr>
          <w:lang w:val="fr-FR"/>
        </w:rPr>
      </w:pPr>
      <w:r w:rsidRPr="00865724">
        <w:rPr>
          <w:lang w:val="fr-FR"/>
        </w:rPr>
        <w:t>Les contrôles spéciaux suivants sont nécessaires pour une utilisation sûre :</w:t>
      </w:r>
    </w:p>
    <w:p w14:paraId="5C5C2B2E" w14:textId="3155F942" w:rsidR="0019484D" w:rsidRPr="00865724" w:rsidRDefault="002F4D6F" w:rsidP="00D120C4">
      <w:pPr>
        <w:pStyle w:val="ItemList"/>
        <w:spacing w:before="48" w:after="48" w:line="240" w:lineRule="auto"/>
        <w:rPr>
          <w:lang w:val="fr-FR"/>
        </w:rPr>
      </w:pPr>
      <w:r w:rsidRPr="00865724">
        <w:rPr>
          <w:lang w:val="fr-FR"/>
        </w:rPr>
        <w:t>Vérifiez si le MaxiCharger a été frappé par la foudre.</w:t>
      </w:r>
    </w:p>
    <w:p w14:paraId="56F15E60" w14:textId="508ADC59" w:rsidR="0019484D" w:rsidRPr="00865724" w:rsidRDefault="002F4D6F" w:rsidP="00D120C4">
      <w:pPr>
        <w:pStyle w:val="ItemList"/>
        <w:spacing w:before="48" w:after="48" w:line="240" w:lineRule="auto"/>
        <w:rPr>
          <w:lang w:val="fr-FR"/>
        </w:rPr>
      </w:pPr>
      <w:r w:rsidRPr="00865724">
        <w:rPr>
          <w:lang w:val="fr-FR"/>
        </w:rPr>
        <w:t>Vérifiez si le MaxiCharger a été endommagé suite à un accident ou un incendie.</w:t>
      </w:r>
    </w:p>
    <w:p w14:paraId="04BE5A7A" w14:textId="3A341213" w:rsidR="0019484D" w:rsidRPr="00865724" w:rsidRDefault="003C6F4C" w:rsidP="00D120C4">
      <w:pPr>
        <w:pStyle w:val="ItemList"/>
        <w:spacing w:before="48" w:after="48" w:line="240" w:lineRule="auto"/>
        <w:rPr>
          <w:lang w:val="fr-FR"/>
        </w:rPr>
      </w:pPr>
      <w:r w:rsidRPr="00865724">
        <w:rPr>
          <w:noProof/>
        </w:rPr>
        <w:drawing>
          <wp:anchor distT="0" distB="0" distL="114300" distR="114300" simplePos="0" relativeHeight="251909120" behindDoc="0" locked="0" layoutInCell="1" allowOverlap="1" wp14:anchorId="3D050440" wp14:editId="64433C70">
            <wp:simplePos x="0" y="0"/>
            <wp:positionH relativeFrom="margin">
              <wp:align>left</wp:align>
            </wp:positionH>
            <wp:positionV relativeFrom="paragraph">
              <wp:posOffset>185631</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2F4D6F" w:rsidRPr="00865724">
        <w:rPr>
          <w:lang w:val="fr-FR"/>
        </w:rPr>
        <w:t>Vérifiez si le site d'installation du MaxiCharger a été inondé.</w:t>
      </w:r>
    </w:p>
    <w:p w14:paraId="15A1A662" w14:textId="72099F4B" w:rsidR="0019484D" w:rsidRPr="00865724" w:rsidRDefault="002F4D6F" w:rsidP="00D120C4">
      <w:pPr>
        <w:pStyle w:val="NOTE0"/>
        <w:spacing w:line="240" w:lineRule="auto"/>
        <w:rPr>
          <w:rFonts w:cs="Arial"/>
          <w:lang w:val="fr-FR" w:eastAsia="en-US"/>
        </w:rPr>
      </w:pPr>
      <w:r w:rsidRPr="00865724">
        <w:rPr>
          <w:rFonts w:cs="Arial"/>
          <w:lang w:val="fr-FR" w:eastAsia="en-US"/>
        </w:rPr>
        <w:t>AVERTISSEMENT</w:t>
      </w:r>
    </w:p>
    <w:p w14:paraId="7578A995" w14:textId="36944108" w:rsidR="0019484D" w:rsidRPr="00865724" w:rsidRDefault="002F4D6F" w:rsidP="00D120C4">
      <w:pPr>
        <w:pStyle w:val="NOTE"/>
        <w:spacing w:line="240" w:lineRule="auto"/>
        <w:rPr>
          <w:snapToGrid w:val="0"/>
          <w:lang w:val="fr-FR"/>
        </w:rPr>
      </w:pPr>
      <w:r w:rsidRPr="00865724">
        <w:rPr>
          <w:snapToGrid w:val="0"/>
          <w:lang w:val="fr-FR"/>
        </w:rPr>
        <w:t>Arrêtez tout processus de charge et ne connectez pas l'alimentation au MaxiCharger jusqu'à ce que toutes les inspections soient terminées.</w:t>
      </w:r>
    </w:p>
    <w:p w14:paraId="310EAADF" w14:textId="63CAAE8D" w:rsidR="0019484D" w:rsidRPr="00865724" w:rsidRDefault="002F4D6F" w:rsidP="00D120C4">
      <w:pPr>
        <w:pStyle w:val="2"/>
        <w:spacing w:before="240" w:afterLines="50" w:line="240" w:lineRule="auto"/>
        <w:rPr>
          <w:rFonts w:cs="Arial"/>
          <w:lang w:val="fr-FR"/>
        </w:rPr>
      </w:pPr>
      <w:bookmarkStart w:id="417" w:name="_Toc120622688"/>
      <w:r w:rsidRPr="00865724">
        <w:rPr>
          <w:rFonts w:cs="Arial"/>
          <w:lang w:val="fr-FR"/>
        </w:rPr>
        <w:t>Entretien à distance</w:t>
      </w:r>
      <w:bookmarkEnd w:id="417"/>
    </w:p>
    <w:p w14:paraId="1ABDFCAA" w14:textId="1AEA389B" w:rsidR="0019484D" w:rsidRPr="00865724" w:rsidRDefault="003859F9" w:rsidP="00D120C4">
      <w:pPr>
        <w:pStyle w:val="EN"/>
        <w:spacing w:line="240" w:lineRule="auto"/>
        <w:rPr>
          <w:lang w:val="fr-FR"/>
        </w:rPr>
      </w:pPr>
      <w:r w:rsidRPr="00865724">
        <w:rPr>
          <w:lang w:val="fr-FR"/>
        </w:rPr>
        <w:t>Le MaxiCharger a la fonction de se connecter à la plateforme Cloud pour surveiller les paramètres en temps réel. Cela permet d'effectuer des mises à niveau à distance, des diagnostics à distance et des fonctions de service à distance, et d'identifier et de localiser rapidement les problèmes au cours des opérations.</w:t>
      </w:r>
    </w:p>
    <w:p w14:paraId="0592BC76" w14:textId="10A1F187" w:rsidR="0019484D" w:rsidRPr="00865724" w:rsidRDefault="003859F9" w:rsidP="00D120C4">
      <w:pPr>
        <w:pStyle w:val="ItemList"/>
        <w:spacing w:before="48" w:after="48" w:line="240" w:lineRule="auto"/>
        <w:rPr>
          <w:lang w:val="fr-FR"/>
        </w:rPr>
      </w:pPr>
      <w:r w:rsidRPr="00865724">
        <w:rPr>
          <w:lang w:val="fr-FR"/>
        </w:rPr>
        <w:t>Autocontrôle quotidien du système pour détecter toute anomalie.</w:t>
      </w:r>
    </w:p>
    <w:p w14:paraId="69549EE8" w14:textId="11F9BAD8" w:rsidR="0019484D" w:rsidRPr="00865724" w:rsidRDefault="003859F9" w:rsidP="00D120C4">
      <w:pPr>
        <w:pStyle w:val="ItemList"/>
        <w:spacing w:before="48" w:after="48" w:line="240" w:lineRule="auto"/>
        <w:rPr>
          <w:lang w:val="fr-FR"/>
        </w:rPr>
      </w:pPr>
      <w:r w:rsidRPr="00865724">
        <w:rPr>
          <w:lang w:val="fr-FR"/>
        </w:rPr>
        <w:t>En cas d'anomalie de fonctionnement, contactez rapidement votre distributeur local ou le support technique Autel.</w:t>
      </w:r>
    </w:p>
    <w:p w14:paraId="6E611247" w14:textId="4DFB175D" w:rsidR="0019484D" w:rsidRPr="00865724" w:rsidRDefault="003859F9" w:rsidP="00D120C4">
      <w:pPr>
        <w:pStyle w:val="ItemList"/>
        <w:spacing w:before="48" w:after="48" w:line="240" w:lineRule="auto"/>
        <w:rPr>
          <w:lang w:val="fr-FR"/>
        </w:rPr>
      </w:pPr>
      <w:r w:rsidRPr="00865724">
        <w:rPr>
          <w:lang w:val="fr-FR"/>
        </w:rPr>
        <w:t>Les ingénieurs de service Autel peuvent vérifier les journaux, mettre à jour les configurations et les programmes, et fournir des services d'entretien à distance, tels que la gestion, le diagnostic, la configuration et les mises à niveau à distance.</w:t>
      </w:r>
    </w:p>
    <w:p w14:paraId="24735658" w14:textId="77777777" w:rsidR="00140C9B" w:rsidRPr="00865724" w:rsidRDefault="00140C9B" w:rsidP="00D120C4">
      <w:pPr>
        <w:spacing w:line="240" w:lineRule="auto"/>
        <w:rPr>
          <w:lang w:val="fr-FR"/>
        </w:rPr>
        <w:sectPr w:rsidR="00140C9B" w:rsidRPr="00865724" w:rsidSect="00D26989">
          <w:pgSz w:w="8392" w:h="11907"/>
          <w:pgMar w:top="567" w:right="567" w:bottom="567" w:left="567" w:header="0" w:footer="340" w:gutter="0"/>
          <w:cols w:space="720"/>
          <w:docGrid w:linePitch="245"/>
        </w:sectPr>
      </w:pPr>
      <w:bookmarkStart w:id="418" w:name="_Toc101704265"/>
    </w:p>
    <w:p w14:paraId="1D07327E" w14:textId="678BC348" w:rsidR="0019484D" w:rsidRPr="00865724" w:rsidRDefault="003859F9" w:rsidP="00D120C4">
      <w:pPr>
        <w:pStyle w:val="2"/>
        <w:spacing w:before="240" w:afterLines="50" w:line="240" w:lineRule="auto"/>
        <w:rPr>
          <w:rFonts w:cs="Arial"/>
          <w:lang w:val="fr-FR"/>
        </w:rPr>
      </w:pPr>
      <w:bookmarkStart w:id="419" w:name="_Toc120622689"/>
      <w:bookmarkEnd w:id="418"/>
      <w:r w:rsidRPr="00865724">
        <w:rPr>
          <w:rFonts w:cs="Arial"/>
          <w:lang w:val="fr-FR"/>
        </w:rPr>
        <w:lastRenderedPageBreak/>
        <w:t>Programme d'entretien</w:t>
      </w:r>
      <w:bookmarkEnd w:id="419"/>
    </w:p>
    <w:p w14:paraId="3828D9A0" w14:textId="0F55E456" w:rsidR="0019484D" w:rsidRPr="00865724" w:rsidRDefault="0019484D" w:rsidP="00D120C4">
      <w:pPr>
        <w:pStyle w:val="FigureTittle"/>
      </w:pPr>
      <w:r w:rsidRPr="00865724">
        <w:t>Table</w:t>
      </w:r>
      <w:r w:rsidR="003859F9"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7</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r w:rsidR="003859F9" w:rsidRPr="00865724">
        <w:t>Programme d'entretien</w:t>
      </w:r>
    </w:p>
    <w:tbl>
      <w:tblPr>
        <w:tblStyle w:val="af0"/>
        <w:tblW w:w="0" w:type="auto"/>
        <w:jc w:val="center"/>
        <w:tblLook w:val="04A0" w:firstRow="1" w:lastRow="0" w:firstColumn="1" w:lastColumn="0" w:noHBand="0" w:noVBand="1"/>
      </w:tblPr>
      <w:tblGrid>
        <w:gridCol w:w="1696"/>
        <w:gridCol w:w="1560"/>
        <w:gridCol w:w="3236"/>
      </w:tblGrid>
      <w:tr w:rsidR="00940CFD" w:rsidRPr="00865724" w14:paraId="03B353D7" w14:textId="77777777" w:rsidTr="00BD7182">
        <w:trPr>
          <w:trHeight w:val="454"/>
          <w:jc w:val="center"/>
        </w:trPr>
        <w:tc>
          <w:tcPr>
            <w:tcW w:w="1696" w:type="dxa"/>
            <w:shd w:val="clear" w:color="auto" w:fill="D9D9D9" w:themeFill="background1" w:themeFillShade="D9"/>
            <w:vAlign w:val="center"/>
          </w:tcPr>
          <w:p w14:paraId="12319E67" w14:textId="0F2E1C74" w:rsidR="00940CFD" w:rsidRPr="00865724" w:rsidRDefault="003859F9" w:rsidP="00D120C4">
            <w:pPr>
              <w:ind w:left="0"/>
              <w:rPr>
                <w:b/>
                <w:lang w:val="fr-FR"/>
              </w:rPr>
            </w:pPr>
            <w:r w:rsidRPr="00865724">
              <w:rPr>
                <w:b/>
                <w:lang w:val="fr-FR"/>
              </w:rPr>
              <w:t>Elément</w:t>
            </w:r>
          </w:p>
        </w:tc>
        <w:tc>
          <w:tcPr>
            <w:tcW w:w="1560" w:type="dxa"/>
            <w:shd w:val="clear" w:color="auto" w:fill="D9D9D9" w:themeFill="background1" w:themeFillShade="D9"/>
            <w:vAlign w:val="center"/>
          </w:tcPr>
          <w:p w14:paraId="14968FA4" w14:textId="2E003A20" w:rsidR="00940CFD" w:rsidRPr="00865724" w:rsidRDefault="003859F9" w:rsidP="00D120C4">
            <w:pPr>
              <w:ind w:left="0"/>
              <w:rPr>
                <w:b/>
                <w:lang w:val="fr-FR"/>
              </w:rPr>
            </w:pPr>
            <w:r w:rsidRPr="00865724">
              <w:rPr>
                <w:b/>
                <w:lang w:val="fr-FR"/>
              </w:rPr>
              <w:t>Fréquence</w:t>
            </w:r>
          </w:p>
        </w:tc>
        <w:tc>
          <w:tcPr>
            <w:tcW w:w="3236" w:type="dxa"/>
            <w:shd w:val="clear" w:color="auto" w:fill="D9D9D9" w:themeFill="background1" w:themeFillShade="D9"/>
            <w:vAlign w:val="center"/>
          </w:tcPr>
          <w:p w14:paraId="6F113F39" w14:textId="77777777" w:rsidR="00940CFD" w:rsidRPr="00865724" w:rsidRDefault="00940CFD" w:rsidP="00D120C4">
            <w:pPr>
              <w:ind w:left="0"/>
              <w:rPr>
                <w:b/>
                <w:lang w:val="fr-FR"/>
              </w:rPr>
            </w:pPr>
            <w:r w:rsidRPr="00865724">
              <w:rPr>
                <w:b/>
                <w:lang w:val="fr-FR"/>
              </w:rPr>
              <w:t>Actions</w:t>
            </w:r>
          </w:p>
        </w:tc>
      </w:tr>
      <w:tr w:rsidR="00940CFD" w:rsidRPr="00865724" w14:paraId="6710A55B" w14:textId="77777777" w:rsidTr="00BD7182">
        <w:trPr>
          <w:trHeight w:val="454"/>
          <w:jc w:val="center"/>
        </w:trPr>
        <w:tc>
          <w:tcPr>
            <w:tcW w:w="1696" w:type="dxa"/>
            <w:vAlign w:val="center"/>
          </w:tcPr>
          <w:p w14:paraId="3DD8C76F" w14:textId="3FA1C625" w:rsidR="00940CFD" w:rsidRPr="00865724" w:rsidRDefault="00656B89" w:rsidP="00D120C4">
            <w:pPr>
              <w:pStyle w:val="TableText"/>
              <w:spacing w:before="0" w:after="0" w:line="240" w:lineRule="auto"/>
              <w:jc w:val="left"/>
              <w:rPr>
                <w:b/>
                <w:lang w:val="fr-FR"/>
              </w:rPr>
            </w:pPr>
            <w:r w:rsidRPr="00865724">
              <w:rPr>
                <w:b/>
                <w:lang w:val="fr-FR"/>
              </w:rPr>
              <w:t>Connecteur</w:t>
            </w:r>
          </w:p>
        </w:tc>
        <w:tc>
          <w:tcPr>
            <w:tcW w:w="1560" w:type="dxa"/>
            <w:vAlign w:val="center"/>
          </w:tcPr>
          <w:p w14:paraId="5DF658BD" w14:textId="4C2686A6" w:rsidR="00940CFD" w:rsidRPr="00865724" w:rsidRDefault="00656B89" w:rsidP="00D120C4">
            <w:pPr>
              <w:pStyle w:val="TableText"/>
              <w:spacing w:before="0" w:after="0" w:line="240" w:lineRule="auto"/>
              <w:rPr>
                <w:lang w:val="fr-FR"/>
              </w:rPr>
            </w:pPr>
            <w:r w:rsidRPr="00865724">
              <w:rPr>
                <w:lang w:val="fr-FR"/>
              </w:rPr>
              <w:t>Tous les 3 mois</w:t>
            </w:r>
          </w:p>
        </w:tc>
        <w:tc>
          <w:tcPr>
            <w:tcW w:w="3236" w:type="dxa"/>
            <w:vAlign w:val="center"/>
          </w:tcPr>
          <w:p w14:paraId="4EB73F9F" w14:textId="56709D0C" w:rsidR="00940CFD" w:rsidRPr="00865724" w:rsidRDefault="00656B89" w:rsidP="00D120C4">
            <w:pPr>
              <w:pStyle w:val="TableText"/>
              <w:spacing w:before="0" w:after="0" w:line="240" w:lineRule="auto"/>
              <w:rPr>
                <w:lang w:val="fr-FR"/>
              </w:rPr>
            </w:pPr>
            <w:r w:rsidRPr="00865724">
              <w:rPr>
                <w:lang w:val="fr-FR"/>
              </w:rPr>
              <w:t>Vérifiez l'absence de fissures ou de ruptures sur le connecteur.</w:t>
            </w:r>
          </w:p>
        </w:tc>
      </w:tr>
      <w:tr w:rsidR="00940CFD" w:rsidRPr="00865724" w14:paraId="37643225" w14:textId="77777777" w:rsidTr="00BD7182">
        <w:trPr>
          <w:trHeight w:val="454"/>
          <w:jc w:val="center"/>
        </w:trPr>
        <w:tc>
          <w:tcPr>
            <w:tcW w:w="1696" w:type="dxa"/>
            <w:vAlign w:val="center"/>
          </w:tcPr>
          <w:p w14:paraId="04A471CC" w14:textId="4BE01B25" w:rsidR="00940CFD" w:rsidRPr="00865724" w:rsidRDefault="00656B89" w:rsidP="00D120C4">
            <w:pPr>
              <w:pStyle w:val="TableText"/>
              <w:spacing w:before="0" w:after="0" w:line="240" w:lineRule="auto"/>
              <w:jc w:val="left"/>
              <w:rPr>
                <w:b/>
                <w:lang w:val="fr-FR"/>
              </w:rPr>
            </w:pPr>
            <w:r w:rsidRPr="00865724">
              <w:rPr>
                <w:b/>
                <w:lang w:val="fr-FR"/>
              </w:rPr>
              <w:t>Câble d'entrée</w:t>
            </w:r>
          </w:p>
        </w:tc>
        <w:tc>
          <w:tcPr>
            <w:tcW w:w="1560" w:type="dxa"/>
            <w:vAlign w:val="center"/>
          </w:tcPr>
          <w:p w14:paraId="6B515BA2" w14:textId="1D96C9BA" w:rsidR="00940CFD" w:rsidRPr="00865724" w:rsidRDefault="00656B89" w:rsidP="00D120C4">
            <w:pPr>
              <w:pStyle w:val="TableText"/>
              <w:spacing w:before="0" w:after="0" w:line="240" w:lineRule="auto"/>
              <w:rPr>
                <w:lang w:val="fr-FR"/>
              </w:rPr>
            </w:pPr>
            <w:r w:rsidRPr="00865724">
              <w:rPr>
                <w:lang w:val="fr-FR"/>
              </w:rPr>
              <w:t>Tous les 3 mois</w:t>
            </w:r>
          </w:p>
        </w:tc>
        <w:tc>
          <w:tcPr>
            <w:tcW w:w="3236" w:type="dxa"/>
            <w:vAlign w:val="center"/>
          </w:tcPr>
          <w:p w14:paraId="2B3550A9" w14:textId="2F39D297" w:rsidR="00940CFD" w:rsidRPr="00865724" w:rsidRDefault="00656B89" w:rsidP="00D120C4">
            <w:pPr>
              <w:pStyle w:val="TableText"/>
              <w:spacing w:before="0" w:after="0" w:line="240" w:lineRule="auto"/>
              <w:rPr>
                <w:lang w:val="fr-FR"/>
              </w:rPr>
            </w:pPr>
            <w:r w:rsidRPr="00865724">
              <w:rPr>
                <w:lang w:val="fr-FR"/>
              </w:rPr>
              <w:t>Vérifiez l'absence de fissures ou de ruptures sur le câble.</w:t>
            </w:r>
          </w:p>
        </w:tc>
      </w:tr>
      <w:tr w:rsidR="00E943E7" w:rsidRPr="00865724" w14:paraId="7E8AAC3E" w14:textId="77777777" w:rsidTr="00BD7182">
        <w:trPr>
          <w:trHeight w:val="454"/>
          <w:jc w:val="center"/>
        </w:trPr>
        <w:tc>
          <w:tcPr>
            <w:tcW w:w="1696" w:type="dxa"/>
            <w:vAlign w:val="center"/>
          </w:tcPr>
          <w:p w14:paraId="19E48B9D" w14:textId="58ABF0D8" w:rsidR="00E943E7" w:rsidRPr="00865724" w:rsidRDefault="00656B89" w:rsidP="00D120C4">
            <w:pPr>
              <w:pStyle w:val="TableText"/>
              <w:spacing w:before="0" w:after="0" w:line="240" w:lineRule="auto"/>
              <w:jc w:val="left"/>
              <w:rPr>
                <w:b/>
                <w:lang w:val="fr-FR"/>
              </w:rPr>
            </w:pPr>
            <w:r w:rsidRPr="00865724">
              <w:rPr>
                <w:b/>
                <w:lang w:val="fr-FR"/>
              </w:rPr>
              <w:t>Filtre à air d'entrée</w:t>
            </w:r>
          </w:p>
        </w:tc>
        <w:tc>
          <w:tcPr>
            <w:tcW w:w="1560" w:type="dxa"/>
            <w:vAlign w:val="center"/>
          </w:tcPr>
          <w:p w14:paraId="3E50EE12" w14:textId="11EC18F2" w:rsidR="00E943E7" w:rsidRPr="00865724" w:rsidRDefault="00CE38A7" w:rsidP="00D120C4">
            <w:pPr>
              <w:pStyle w:val="TableText"/>
              <w:spacing w:before="0" w:after="0" w:line="240" w:lineRule="auto"/>
              <w:rPr>
                <w:lang w:val="fr-FR"/>
              </w:rPr>
            </w:pPr>
            <w:r w:rsidRPr="00865724">
              <w:rPr>
                <w:lang w:val="fr-FR"/>
              </w:rPr>
              <w:t>Annuellement</w:t>
            </w:r>
          </w:p>
        </w:tc>
        <w:tc>
          <w:tcPr>
            <w:tcW w:w="3236" w:type="dxa"/>
            <w:vAlign w:val="center"/>
          </w:tcPr>
          <w:p w14:paraId="41CA0766" w14:textId="3C439723" w:rsidR="00E943E7" w:rsidRPr="00865724" w:rsidRDefault="00CE38A7" w:rsidP="00D120C4">
            <w:pPr>
              <w:pStyle w:val="TableText"/>
              <w:spacing w:before="0" w:after="0" w:line="240" w:lineRule="auto"/>
              <w:rPr>
                <w:lang w:val="fr-FR"/>
              </w:rPr>
            </w:pPr>
            <w:r w:rsidRPr="00865724">
              <w:rPr>
                <w:lang w:val="fr-FR"/>
              </w:rPr>
              <w:t>Remplacez le filtre à air d'entrée.</w:t>
            </w:r>
          </w:p>
        </w:tc>
      </w:tr>
      <w:tr w:rsidR="00E943E7" w:rsidRPr="00865724" w14:paraId="63DBCD6B" w14:textId="77777777" w:rsidTr="00BD7182">
        <w:trPr>
          <w:trHeight w:val="454"/>
          <w:jc w:val="center"/>
        </w:trPr>
        <w:tc>
          <w:tcPr>
            <w:tcW w:w="1696" w:type="dxa"/>
            <w:vAlign w:val="center"/>
          </w:tcPr>
          <w:p w14:paraId="7E402180" w14:textId="3AA811DF" w:rsidR="00E943E7" w:rsidRPr="00865724" w:rsidRDefault="00656B89" w:rsidP="00D120C4">
            <w:pPr>
              <w:pStyle w:val="TableText"/>
              <w:spacing w:before="0" w:after="0" w:line="240" w:lineRule="auto"/>
              <w:jc w:val="left"/>
              <w:rPr>
                <w:b/>
                <w:lang w:val="fr-FR"/>
              </w:rPr>
            </w:pPr>
            <w:r w:rsidRPr="00865724">
              <w:rPr>
                <w:b/>
                <w:lang w:val="fr-FR"/>
              </w:rPr>
              <w:t>Filtre à air de sortie</w:t>
            </w:r>
          </w:p>
        </w:tc>
        <w:tc>
          <w:tcPr>
            <w:tcW w:w="1560" w:type="dxa"/>
            <w:vAlign w:val="center"/>
          </w:tcPr>
          <w:p w14:paraId="7D521B11" w14:textId="09952352" w:rsidR="00E943E7" w:rsidRPr="00865724" w:rsidRDefault="00CE38A7" w:rsidP="00D120C4">
            <w:pPr>
              <w:pStyle w:val="TableText"/>
              <w:spacing w:before="0" w:after="0" w:line="240" w:lineRule="auto"/>
              <w:rPr>
                <w:lang w:val="fr-FR"/>
              </w:rPr>
            </w:pPr>
            <w:r w:rsidRPr="00865724">
              <w:rPr>
                <w:lang w:val="fr-FR"/>
              </w:rPr>
              <w:t>Annuellement</w:t>
            </w:r>
          </w:p>
        </w:tc>
        <w:tc>
          <w:tcPr>
            <w:tcW w:w="3236" w:type="dxa"/>
            <w:vAlign w:val="center"/>
          </w:tcPr>
          <w:p w14:paraId="51E546D9" w14:textId="096B6912" w:rsidR="00E943E7" w:rsidRPr="00865724" w:rsidRDefault="00CE38A7" w:rsidP="00D120C4">
            <w:pPr>
              <w:pStyle w:val="TableText"/>
              <w:spacing w:before="0" w:after="0" w:line="240" w:lineRule="auto"/>
              <w:rPr>
                <w:lang w:val="fr-FR"/>
              </w:rPr>
            </w:pPr>
            <w:r w:rsidRPr="00865724">
              <w:rPr>
                <w:lang w:val="fr-FR"/>
              </w:rPr>
              <w:t>Remplacez le filtre à air de sortie.</w:t>
            </w:r>
          </w:p>
        </w:tc>
      </w:tr>
      <w:tr w:rsidR="00E943E7" w:rsidRPr="00865724" w14:paraId="25A41DBC" w14:textId="77777777" w:rsidTr="00BD7182">
        <w:trPr>
          <w:trHeight w:val="48"/>
          <w:jc w:val="center"/>
        </w:trPr>
        <w:tc>
          <w:tcPr>
            <w:tcW w:w="1696" w:type="dxa"/>
            <w:vAlign w:val="center"/>
          </w:tcPr>
          <w:p w14:paraId="48394747" w14:textId="59E9A79A" w:rsidR="00E943E7" w:rsidRPr="00865724" w:rsidRDefault="00CE38A7" w:rsidP="00D120C4">
            <w:pPr>
              <w:pStyle w:val="TableText"/>
              <w:spacing w:before="0" w:after="0" w:line="240" w:lineRule="auto"/>
              <w:jc w:val="left"/>
              <w:rPr>
                <w:b/>
                <w:lang w:val="fr-FR"/>
              </w:rPr>
            </w:pPr>
            <w:r w:rsidRPr="00865724">
              <w:rPr>
                <w:b/>
                <w:lang w:val="fr-FR"/>
              </w:rPr>
              <w:t>Armoire</w:t>
            </w:r>
          </w:p>
        </w:tc>
        <w:tc>
          <w:tcPr>
            <w:tcW w:w="1560" w:type="dxa"/>
            <w:vAlign w:val="center"/>
          </w:tcPr>
          <w:p w14:paraId="58705691" w14:textId="2A29C756" w:rsidR="00E943E7" w:rsidRPr="00865724" w:rsidRDefault="00CE38A7" w:rsidP="00D120C4">
            <w:pPr>
              <w:pStyle w:val="TableText"/>
              <w:spacing w:before="0" w:after="0" w:line="240" w:lineRule="auto"/>
              <w:rPr>
                <w:lang w:val="fr-FR"/>
              </w:rPr>
            </w:pPr>
            <w:r w:rsidRPr="00865724">
              <w:rPr>
                <w:lang w:val="fr-FR"/>
              </w:rPr>
              <w:t>Tous les 6 mois</w:t>
            </w:r>
          </w:p>
        </w:tc>
        <w:tc>
          <w:tcPr>
            <w:tcW w:w="3236" w:type="dxa"/>
            <w:vAlign w:val="center"/>
          </w:tcPr>
          <w:p w14:paraId="68B5E877" w14:textId="7AE76A3E" w:rsidR="00E943E7" w:rsidRPr="00865724" w:rsidRDefault="00CE38A7" w:rsidP="00D120C4">
            <w:pPr>
              <w:pStyle w:val="TableText"/>
              <w:spacing w:before="0" w:after="0" w:line="240" w:lineRule="auto"/>
              <w:rPr>
                <w:lang w:val="fr-FR"/>
              </w:rPr>
            </w:pPr>
            <w:r w:rsidRPr="00865724">
              <w:rPr>
                <w:lang w:val="fr-FR"/>
              </w:rPr>
              <w:t>Nettoyez et vérifiez l'absence de dommages, y compris les filtres à air.</w:t>
            </w:r>
          </w:p>
        </w:tc>
      </w:tr>
    </w:tbl>
    <w:p w14:paraId="2167A9C7" w14:textId="77777777" w:rsidR="0019484D" w:rsidRPr="00865724" w:rsidRDefault="0019484D" w:rsidP="00D120C4">
      <w:pPr>
        <w:spacing w:line="240" w:lineRule="auto"/>
        <w:ind w:left="0"/>
        <w:rPr>
          <w:lang w:val="fr-FR"/>
        </w:rPr>
      </w:pPr>
    </w:p>
    <w:p w14:paraId="7DB46800" w14:textId="527E827E" w:rsidR="00511968" w:rsidRPr="00865724" w:rsidRDefault="00CE38A7" w:rsidP="00D120C4">
      <w:pPr>
        <w:pStyle w:val="10"/>
        <w:rPr>
          <w:lang w:val="fr-FR"/>
        </w:rPr>
      </w:pPr>
      <w:bookmarkStart w:id="420" w:name="_Toc120622690"/>
      <w:r w:rsidRPr="00865724">
        <w:rPr>
          <w:lang w:val="fr-FR"/>
        </w:rPr>
        <w:lastRenderedPageBreak/>
        <w:t xml:space="preserve">Dépannage et </w:t>
      </w:r>
      <w:r w:rsidR="00882658" w:rsidRPr="00865724">
        <w:rPr>
          <w:lang w:val="fr-FR"/>
        </w:rPr>
        <w:t>service</w:t>
      </w:r>
      <w:bookmarkEnd w:id="420"/>
    </w:p>
    <w:p w14:paraId="3650E465" w14:textId="527689D1" w:rsidR="00313BAD" w:rsidRPr="00865724" w:rsidRDefault="00CE38A7" w:rsidP="00D120C4">
      <w:pPr>
        <w:pStyle w:val="2"/>
        <w:spacing w:before="240" w:line="240" w:lineRule="auto"/>
        <w:rPr>
          <w:rFonts w:cs="Arial"/>
          <w:lang w:val="fr-FR"/>
        </w:rPr>
      </w:pPr>
      <w:bookmarkStart w:id="421" w:name="_Toc120622691"/>
      <w:r w:rsidRPr="00865724">
        <w:rPr>
          <w:rFonts w:cs="Arial"/>
          <w:lang w:val="fr-FR"/>
        </w:rPr>
        <w:t>Dépannage</w:t>
      </w:r>
      <w:bookmarkEnd w:id="421"/>
    </w:p>
    <w:p w14:paraId="1668191F" w14:textId="58A79491" w:rsidR="00313BAD" w:rsidRPr="00865724" w:rsidRDefault="007B1321" w:rsidP="00D120C4">
      <w:pPr>
        <w:pStyle w:val="Seqin"/>
        <w:numPr>
          <w:ilvl w:val="0"/>
          <w:numId w:val="22"/>
        </w:numPr>
        <w:spacing w:line="240" w:lineRule="auto"/>
        <w:rPr>
          <w:lang w:val="fr-FR"/>
        </w:rPr>
      </w:pPr>
      <w:r w:rsidRPr="00865724">
        <w:rPr>
          <w:lang w:val="fr-FR"/>
        </w:rPr>
        <w:t>Essayez de trouver une solution au problème à l'aide des informations contenues dans ce document.</w:t>
      </w:r>
    </w:p>
    <w:p w14:paraId="616DF019" w14:textId="5AD80AF0" w:rsidR="00313BAD" w:rsidRPr="00865724" w:rsidRDefault="007B1321" w:rsidP="00D120C4">
      <w:pPr>
        <w:pStyle w:val="Seqin"/>
        <w:spacing w:line="240" w:lineRule="auto"/>
        <w:rPr>
          <w:lang w:val="fr-FR"/>
        </w:rPr>
      </w:pPr>
      <w:r w:rsidRPr="00865724">
        <w:rPr>
          <w:lang w:val="fr-FR"/>
        </w:rPr>
        <w:t>Si vous ne trouvez pas de solution au problème, contactez votre représentant Autel local ou le support technique Autel.</w:t>
      </w:r>
    </w:p>
    <w:p w14:paraId="0B055EA0" w14:textId="7980D209" w:rsidR="004B21F1" w:rsidRPr="00865724" w:rsidRDefault="004B21F1" w:rsidP="00D120C4">
      <w:pPr>
        <w:pStyle w:val="FigureTittle"/>
      </w:pPr>
      <w:r w:rsidRPr="00865724">
        <w:t>Table</w:t>
      </w:r>
      <w:r w:rsidR="007B1321"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8</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r w:rsidR="007B1321" w:rsidRPr="00865724">
        <w:t>Détails du dépannage</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4915B9" w:rsidRPr="00865724" w14:paraId="6E384960" w14:textId="1459812E" w:rsidTr="00913411">
        <w:trPr>
          <w:trHeight w:val="20"/>
          <w:tblHeader/>
          <w:jc w:val="center"/>
        </w:trPr>
        <w:tc>
          <w:tcPr>
            <w:tcW w:w="1696" w:type="dxa"/>
            <w:shd w:val="clear" w:color="auto" w:fill="D9D9D9" w:themeFill="background1" w:themeFillShade="D9"/>
            <w:vAlign w:val="center"/>
          </w:tcPr>
          <w:p w14:paraId="3CAB3A4D" w14:textId="1D1F2432" w:rsidR="004915B9" w:rsidRPr="00865724" w:rsidRDefault="007B1321" w:rsidP="00D120C4">
            <w:pPr>
              <w:pStyle w:val="TableTittleRow"/>
              <w:spacing w:line="240" w:lineRule="auto"/>
              <w:rPr>
                <w:lang w:val="fr-FR"/>
              </w:rPr>
            </w:pPr>
            <w:r w:rsidRPr="00865724">
              <w:rPr>
                <w:lang w:val="fr-FR"/>
              </w:rPr>
              <w:t>Problème</w:t>
            </w:r>
          </w:p>
        </w:tc>
        <w:tc>
          <w:tcPr>
            <w:tcW w:w="1418" w:type="dxa"/>
            <w:shd w:val="clear" w:color="auto" w:fill="D9D9D9" w:themeFill="background1" w:themeFillShade="D9"/>
            <w:vAlign w:val="center"/>
          </w:tcPr>
          <w:p w14:paraId="0FE87DE8" w14:textId="52223084" w:rsidR="004915B9" w:rsidRPr="00865724" w:rsidRDefault="007B1321" w:rsidP="00D120C4">
            <w:pPr>
              <w:pStyle w:val="TableTittleRow"/>
              <w:spacing w:line="240" w:lineRule="auto"/>
              <w:rPr>
                <w:lang w:val="fr-FR"/>
              </w:rPr>
            </w:pPr>
            <w:r w:rsidRPr="00865724">
              <w:rPr>
                <w:lang w:val="fr-FR"/>
              </w:rPr>
              <w:t>Cause possible</w:t>
            </w:r>
          </w:p>
        </w:tc>
        <w:tc>
          <w:tcPr>
            <w:tcW w:w="2268" w:type="dxa"/>
            <w:shd w:val="clear" w:color="auto" w:fill="D9D9D9" w:themeFill="background1" w:themeFillShade="D9"/>
            <w:vAlign w:val="center"/>
          </w:tcPr>
          <w:p w14:paraId="6532F044" w14:textId="77777777" w:rsidR="004915B9" w:rsidRPr="00865724" w:rsidRDefault="004915B9" w:rsidP="00D120C4">
            <w:pPr>
              <w:pStyle w:val="TableTittleRow"/>
              <w:spacing w:line="240" w:lineRule="auto"/>
              <w:rPr>
                <w:lang w:val="fr-FR"/>
              </w:rPr>
            </w:pPr>
            <w:r w:rsidRPr="00865724">
              <w:rPr>
                <w:lang w:val="fr-FR"/>
              </w:rPr>
              <w:t>Solution</w:t>
            </w:r>
          </w:p>
        </w:tc>
        <w:tc>
          <w:tcPr>
            <w:tcW w:w="1417" w:type="dxa"/>
            <w:shd w:val="clear" w:color="auto" w:fill="D9D9D9" w:themeFill="background1" w:themeFillShade="D9"/>
            <w:vAlign w:val="center"/>
          </w:tcPr>
          <w:p w14:paraId="48BD78C8" w14:textId="2146952D" w:rsidR="004915B9" w:rsidRPr="00865724" w:rsidRDefault="007B1321" w:rsidP="00D120C4">
            <w:pPr>
              <w:pStyle w:val="TableTittleRow"/>
              <w:spacing w:line="240" w:lineRule="auto"/>
              <w:rPr>
                <w:lang w:val="fr-FR"/>
              </w:rPr>
            </w:pPr>
            <w:r w:rsidRPr="00865724">
              <w:rPr>
                <w:lang w:val="fr-FR"/>
              </w:rPr>
              <w:t>Manipulateur</w:t>
            </w:r>
          </w:p>
        </w:tc>
      </w:tr>
      <w:tr w:rsidR="004915B9" w:rsidRPr="00865724" w14:paraId="7E0C68C1" w14:textId="27CF7DE7" w:rsidTr="00913411">
        <w:trPr>
          <w:trHeight w:val="20"/>
          <w:jc w:val="center"/>
        </w:trPr>
        <w:tc>
          <w:tcPr>
            <w:tcW w:w="1696" w:type="dxa"/>
            <w:vAlign w:val="center"/>
          </w:tcPr>
          <w:p w14:paraId="49212A62" w14:textId="0D3BB078" w:rsidR="004915B9" w:rsidRPr="00865724" w:rsidRDefault="008A29A2" w:rsidP="00D120C4">
            <w:pPr>
              <w:pStyle w:val="TableText"/>
              <w:spacing w:line="240" w:lineRule="auto"/>
              <w:jc w:val="left"/>
              <w:rPr>
                <w:b/>
                <w:lang w:val="fr-FR"/>
              </w:rPr>
            </w:pPr>
            <w:r w:rsidRPr="00865724">
              <w:rPr>
                <w:b/>
                <w:lang w:val="fr-FR"/>
              </w:rPr>
              <w:t>Affichage à l'écran tactile : Défaillance de l'action du bouton d'arrêt d'urgence.</w:t>
            </w:r>
          </w:p>
        </w:tc>
        <w:tc>
          <w:tcPr>
            <w:tcW w:w="1418" w:type="dxa"/>
            <w:vAlign w:val="center"/>
          </w:tcPr>
          <w:p w14:paraId="1863D6FB" w14:textId="08626530" w:rsidR="004915B9" w:rsidRPr="00865724" w:rsidRDefault="008A29A2" w:rsidP="00D120C4">
            <w:pPr>
              <w:pStyle w:val="TableText"/>
              <w:spacing w:line="240" w:lineRule="auto"/>
              <w:jc w:val="left"/>
              <w:rPr>
                <w:lang w:val="fr-FR"/>
              </w:rPr>
            </w:pPr>
            <w:r w:rsidRPr="00865724">
              <w:rPr>
                <w:lang w:val="fr-FR"/>
              </w:rPr>
              <w:t>Le bouton d'arrêt d'urgence a été actionné par erreur.</w:t>
            </w:r>
          </w:p>
        </w:tc>
        <w:tc>
          <w:tcPr>
            <w:tcW w:w="2268" w:type="dxa"/>
            <w:vAlign w:val="center"/>
          </w:tcPr>
          <w:p w14:paraId="493B2BCE" w14:textId="2B224AEF" w:rsidR="004915B9" w:rsidRPr="00865724" w:rsidRDefault="008A29A2" w:rsidP="00D120C4">
            <w:pPr>
              <w:pStyle w:val="TableText"/>
              <w:spacing w:line="240" w:lineRule="auto"/>
              <w:jc w:val="left"/>
              <w:rPr>
                <w:lang w:val="fr-FR"/>
              </w:rPr>
            </w:pPr>
            <w:r w:rsidRPr="00865724">
              <w:rPr>
                <w:lang w:val="fr-FR"/>
              </w:rPr>
              <w:t>Mettez l'interrupteur en position comme indiqué.</w:t>
            </w:r>
          </w:p>
        </w:tc>
        <w:tc>
          <w:tcPr>
            <w:tcW w:w="1417" w:type="dxa"/>
            <w:vAlign w:val="center"/>
          </w:tcPr>
          <w:p w14:paraId="5E1DDA50" w14:textId="6C68AA27" w:rsidR="004915B9" w:rsidRPr="00865724" w:rsidRDefault="008A29A2" w:rsidP="00D120C4">
            <w:pPr>
              <w:pStyle w:val="TableText"/>
              <w:spacing w:line="240" w:lineRule="auto"/>
              <w:rPr>
                <w:lang w:val="fr-FR"/>
              </w:rPr>
            </w:pPr>
            <w:r w:rsidRPr="00865724">
              <w:rPr>
                <w:lang w:val="fr-FR"/>
              </w:rPr>
              <w:t>Assistance technique à la clientèle</w:t>
            </w:r>
          </w:p>
        </w:tc>
      </w:tr>
      <w:tr w:rsidR="004915B9" w:rsidRPr="00865724" w14:paraId="257422FB" w14:textId="3A4D0F45" w:rsidTr="00913411">
        <w:trPr>
          <w:trHeight w:val="20"/>
          <w:jc w:val="center"/>
        </w:trPr>
        <w:tc>
          <w:tcPr>
            <w:tcW w:w="1696" w:type="dxa"/>
            <w:vAlign w:val="center"/>
          </w:tcPr>
          <w:p w14:paraId="3D1BBC09" w14:textId="4972C6F1" w:rsidR="004915B9" w:rsidRPr="00865724" w:rsidRDefault="008A29A2" w:rsidP="00D120C4">
            <w:pPr>
              <w:pStyle w:val="TableTittleRow"/>
              <w:spacing w:line="240" w:lineRule="auto"/>
              <w:jc w:val="left"/>
              <w:rPr>
                <w:lang w:val="fr-FR"/>
              </w:rPr>
            </w:pPr>
            <w:r w:rsidRPr="00865724">
              <w:rPr>
                <w:lang w:val="fr-FR"/>
              </w:rPr>
              <w:t>L'écran ne s'affiche pas</w:t>
            </w:r>
          </w:p>
        </w:tc>
        <w:tc>
          <w:tcPr>
            <w:tcW w:w="1418" w:type="dxa"/>
            <w:vAlign w:val="center"/>
          </w:tcPr>
          <w:p w14:paraId="6C096BED" w14:textId="66A74DCD" w:rsidR="004915B9" w:rsidRPr="00865724" w:rsidRDefault="008A29A2" w:rsidP="00D120C4">
            <w:pPr>
              <w:pStyle w:val="TableText"/>
              <w:spacing w:line="240" w:lineRule="auto"/>
              <w:jc w:val="left"/>
              <w:rPr>
                <w:lang w:val="fr-FR"/>
              </w:rPr>
            </w:pPr>
            <w:r w:rsidRPr="00865724">
              <w:rPr>
                <w:lang w:val="fr-FR"/>
              </w:rPr>
              <w:t>Pas d'alimentation du MaxiCharger.</w:t>
            </w:r>
          </w:p>
        </w:tc>
        <w:tc>
          <w:tcPr>
            <w:tcW w:w="2268" w:type="dxa"/>
            <w:vAlign w:val="center"/>
          </w:tcPr>
          <w:p w14:paraId="407E47F4" w14:textId="5B7E15CC" w:rsidR="004915B9" w:rsidRPr="00865724" w:rsidRDefault="008A29A2" w:rsidP="00D120C4">
            <w:pPr>
              <w:pStyle w:val="ItemListinTable"/>
              <w:spacing w:before="48" w:after="48" w:line="240" w:lineRule="auto"/>
              <w:ind w:left="316" w:hanging="316"/>
              <w:jc w:val="left"/>
            </w:pPr>
            <w:r w:rsidRPr="00865724">
              <w:t>Vérifiez l'alimentation électrique du tableau de distribution en amont.</w:t>
            </w:r>
          </w:p>
          <w:p w14:paraId="1C269C12" w14:textId="626C0DF5" w:rsidR="004915B9" w:rsidRPr="00865724" w:rsidRDefault="008A29A2" w:rsidP="00D120C4">
            <w:pPr>
              <w:pStyle w:val="ItemListinTable"/>
              <w:spacing w:before="48" w:after="48" w:line="240" w:lineRule="auto"/>
              <w:ind w:left="316" w:hanging="316"/>
              <w:jc w:val="left"/>
            </w:pPr>
            <w:r w:rsidRPr="00865724">
              <w:t>Ouvrez la porte avant et vérifiez le disjoncteur RCD de la branche auxiliaire.</w:t>
            </w:r>
          </w:p>
          <w:p w14:paraId="479B2200" w14:textId="1E8859AD" w:rsidR="004915B9" w:rsidRPr="00865724" w:rsidRDefault="008A29A2" w:rsidP="00D120C4">
            <w:pPr>
              <w:pStyle w:val="ItemListinTable"/>
              <w:spacing w:before="48" w:after="48" w:line="240" w:lineRule="auto"/>
              <w:ind w:left="316" w:hanging="316"/>
              <w:jc w:val="left"/>
            </w:pPr>
            <w:r w:rsidRPr="00865724">
              <w:t>Tester l'alimentation électrique à l'aide d'un multimètre.</w:t>
            </w:r>
          </w:p>
        </w:tc>
        <w:tc>
          <w:tcPr>
            <w:tcW w:w="1417" w:type="dxa"/>
            <w:vAlign w:val="center"/>
          </w:tcPr>
          <w:p w14:paraId="25A92EA5" w14:textId="73FAF78B" w:rsidR="0095324A" w:rsidRPr="00865724" w:rsidRDefault="008A29A2" w:rsidP="00D120C4">
            <w:pPr>
              <w:pStyle w:val="TableText"/>
              <w:spacing w:line="240" w:lineRule="auto"/>
              <w:rPr>
                <w:lang w:val="fr-FR"/>
              </w:rPr>
            </w:pPr>
            <w:r w:rsidRPr="00865724">
              <w:rPr>
                <w:lang w:val="fr-FR"/>
              </w:rPr>
              <w:t xml:space="preserve">Assistance technique à la clientèle </w:t>
            </w:r>
            <w:r w:rsidR="004915B9" w:rsidRPr="00865724">
              <w:rPr>
                <w:lang w:val="fr-FR"/>
              </w:rPr>
              <w:t>/</w:t>
            </w:r>
          </w:p>
          <w:p w14:paraId="394FAC99" w14:textId="666F44D5" w:rsidR="004915B9" w:rsidRPr="00865724" w:rsidRDefault="004915B9" w:rsidP="00D120C4">
            <w:pPr>
              <w:pStyle w:val="TableText"/>
              <w:spacing w:line="240" w:lineRule="auto"/>
              <w:rPr>
                <w:lang w:val="fr-FR"/>
              </w:rPr>
            </w:pPr>
            <w:r w:rsidRPr="00865724">
              <w:rPr>
                <w:lang w:val="fr-FR"/>
              </w:rPr>
              <w:t>Aut</w:t>
            </w:r>
            <w:r w:rsidR="001144F4" w:rsidRPr="00865724">
              <w:rPr>
                <w:lang w:val="fr-FR"/>
              </w:rPr>
              <w:t xml:space="preserve">el </w:t>
            </w:r>
            <w:r w:rsidR="00416CB8" w:rsidRPr="00865724">
              <w:rPr>
                <w:lang w:val="fr-FR"/>
              </w:rPr>
              <w:t>Technical Support</w:t>
            </w:r>
          </w:p>
        </w:tc>
      </w:tr>
      <w:tr w:rsidR="004915B9" w:rsidRPr="00865724" w14:paraId="3010D847" w14:textId="409D3DF4" w:rsidTr="00913411">
        <w:trPr>
          <w:trHeight w:val="20"/>
          <w:jc w:val="center"/>
        </w:trPr>
        <w:tc>
          <w:tcPr>
            <w:tcW w:w="1696" w:type="dxa"/>
            <w:vAlign w:val="center"/>
          </w:tcPr>
          <w:p w14:paraId="736ECDDF" w14:textId="6CF34140" w:rsidR="004915B9" w:rsidRPr="00865724" w:rsidRDefault="00DC0DB8" w:rsidP="00D120C4">
            <w:pPr>
              <w:pStyle w:val="TableTittleRow"/>
              <w:spacing w:line="240" w:lineRule="auto"/>
              <w:jc w:val="left"/>
              <w:rPr>
                <w:lang w:val="fr-FR"/>
              </w:rPr>
            </w:pPr>
            <w:r w:rsidRPr="00865724">
              <w:rPr>
                <w:lang w:val="fr-FR"/>
              </w:rPr>
              <w:t>L'écran tactile affiche un message : Impossible de verrouiller le connecteur.</w:t>
            </w:r>
          </w:p>
        </w:tc>
        <w:tc>
          <w:tcPr>
            <w:tcW w:w="1418" w:type="dxa"/>
            <w:vAlign w:val="center"/>
          </w:tcPr>
          <w:p w14:paraId="7CDCEA48" w14:textId="777B546C" w:rsidR="004915B9" w:rsidRPr="00865724" w:rsidRDefault="00DC0DB8" w:rsidP="00D120C4">
            <w:pPr>
              <w:pStyle w:val="TableText"/>
              <w:spacing w:line="240" w:lineRule="auto"/>
              <w:jc w:val="left"/>
              <w:rPr>
                <w:lang w:val="fr-FR"/>
              </w:rPr>
            </w:pPr>
            <w:r w:rsidRPr="00865724">
              <w:rPr>
                <w:lang w:val="fr-FR"/>
              </w:rPr>
              <w:t>Le connecteur n'est pas correctement branché sur le VE.</w:t>
            </w:r>
          </w:p>
        </w:tc>
        <w:tc>
          <w:tcPr>
            <w:tcW w:w="2268" w:type="dxa"/>
            <w:vAlign w:val="center"/>
          </w:tcPr>
          <w:p w14:paraId="379D7207" w14:textId="224753DF" w:rsidR="004915B9" w:rsidRPr="00865724" w:rsidRDefault="00DC0DB8" w:rsidP="00D120C4">
            <w:pPr>
              <w:pStyle w:val="ItemListinTable"/>
              <w:spacing w:before="48" w:after="48" w:line="240" w:lineRule="auto"/>
              <w:ind w:left="316" w:hanging="316"/>
              <w:jc w:val="left"/>
            </w:pPr>
            <w:r w:rsidRPr="00865724">
              <w:t>Branchez correctement le connecteur dans le port de charge du VE et réessayez.</w:t>
            </w:r>
          </w:p>
          <w:p w14:paraId="4214B92D" w14:textId="13F56407" w:rsidR="004915B9" w:rsidRPr="00865724" w:rsidRDefault="00DC0DB8" w:rsidP="00D120C4">
            <w:pPr>
              <w:pStyle w:val="ItemListinTable"/>
              <w:spacing w:before="48" w:after="48" w:line="240" w:lineRule="auto"/>
              <w:ind w:left="316" w:hanging="316"/>
              <w:jc w:val="left"/>
            </w:pPr>
            <w:r w:rsidRPr="00865724">
              <w:t>Essayez un autre MaxiCharger pour charger le VE.</w:t>
            </w:r>
          </w:p>
        </w:tc>
        <w:tc>
          <w:tcPr>
            <w:tcW w:w="1417" w:type="dxa"/>
            <w:vAlign w:val="center"/>
          </w:tcPr>
          <w:p w14:paraId="399CB7B4" w14:textId="5A465F40" w:rsidR="0095324A" w:rsidRPr="00865724" w:rsidRDefault="008A29A2" w:rsidP="00D120C4">
            <w:pPr>
              <w:pStyle w:val="TableText"/>
              <w:spacing w:line="240" w:lineRule="auto"/>
              <w:rPr>
                <w:lang w:val="fr-FR"/>
              </w:rPr>
            </w:pPr>
            <w:r w:rsidRPr="00865724">
              <w:rPr>
                <w:lang w:val="fr-FR"/>
              </w:rPr>
              <w:t>Assistance technique à la clientèle/</w:t>
            </w:r>
          </w:p>
          <w:p w14:paraId="6B5E8158" w14:textId="072BD262" w:rsidR="004915B9" w:rsidRPr="00865724" w:rsidRDefault="008A29A2" w:rsidP="00D120C4">
            <w:pPr>
              <w:pStyle w:val="TableText"/>
              <w:spacing w:line="240" w:lineRule="auto"/>
              <w:rPr>
                <w:lang w:val="fr-FR"/>
              </w:rPr>
            </w:pPr>
            <w:r w:rsidRPr="00865724">
              <w:rPr>
                <w:lang w:val="fr-FR"/>
              </w:rPr>
              <w:t>Assistance technique Autel</w:t>
            </w:r>
          </w:p>
        </w:tc>
      </w:tr>
      <w:tr w:rsidR="004915B9" w:rsidRPr="00865724" w14:paraId="547B786F" w14:textId="239506A8" w:rsidTr="00913411">
        <w:trPr>
          <w:trHeight w:val="20"/>
          <w:jc w:val="center"/>
        </w:trPr>
        <w:tc>
          <w:tcPr>
            <w:tcW w:w="1696" w:type="dxa"/>
            <w:vAlign w:val="center"/>
          </w:tcPr>
          <w:p w14:paraId="061D28CC" w14:textId="651DF013" w:rsidR="004915B9" w:rsidRPr="00865724" w:rsidRDefault="00DC0DB8" w:rsidP="00D120C4">
            <w:pPr>
              <w:pStyle w:val="TableTittleRow"/>
              <w:spacing w:line="240" w:lineRule="auto"/>
              <w:jc w:val="left"/>
              <w:rPr>
                <w:lang w:val="fr-FR"/>
              </w:rPr>
            </w:pPr>
            <w:r w:rsidRPr="00865724">
              <w:rPr>
                <w:lang w:val="fr-FR"/>
              </w:rPr>
              <w:t xml:space="preserve">L'écran tactile affiche un message : Une </w:t>
            </w:r>
            <w:r w:rsidRPr="00865724">
              <w:rPr>
                <w:lang w:val="fr-FR"/>
              </w:rPr>
              <w:lastRenderedPageBreak/>
              <w:t>erreur d'isolation a été détectée.</w:t>
            </w:r>
          </w:p>
        </w:tc>
        <w:tc>
          <w:tcPr>
            <w:tcW w:w="1418" w:type="dxa"/>
            <w:vAlign w:val="center"/>
          </w:tcPr>
          <w:p w14:paraId="27B2CAF7" w14:textId="7E5ED852" w:rsidR="004915B9" w:rsidRPr="00865724" w:rsidRDefault="00DC0DB8" w:rsidP="00D120C4">
            <w:pPr>
              <w:pStyle w:val="TableText"/>
              <w:spacing w:line="240" w:lineRule="auto"/>
              <w:jc w:val="left"/>
              <w:rPr>
                <w:lang w:val="fr-FR"/>
              </w:rPr>
            </w:pPr>
            <w:r w:rsidRPr="00865724">
              <w:rPr>
                <w:lang w:val="fr-FR"/>
              </w:rPr>
              <w:lastRenderedPageBreak/>
              <w:t xml:space="preserve">Il y a un problème d'isolation sur </w:t>
            </w:r>
            <w:r w:rsidRPr="00865724">
              <w:rPr>
                <w:lang w:val="fr-FR"/>
              </w:rPr>
              <w:lastRenderedPageBreak/>
              <w:t>le VE ou le MaxiCharger.</w:t>
            </w:r>
          </w:p>
        </w:tc>
        <w:tc>
          <w:tcPr>
            <w:tcW w:w="2268" w:type="dxa"/>
            <w:vAlign w:val="center"/>
          </w:tcPr>
          <w:p w14:paraId="112129B2" w14:textId="43E6E962" w:rsidR="004915B9" w:rsidRPr="00865724" w:rsidRDefault="00DC0DB8" w:rsidP="00D120C4">
            <w:pPr>
              <w:pStyle w:val="ItemListinTable"/>
              <w:spacing w:before="48" w:after="48" w:line="240" w:lineRule="auto"/>
              <w:ind w:left="316" w:hanging="316"/>
              <w:jc w:val="left"/>
            </w:pPr>
            <w:r w:rsidRPr="00865724">
              <w:lastRenderedPageBreak/>
              <w:t>Essayez un autre MaxiCharger pour charger le VE.</w:t>
            </w:r>
          </w:p>
          <w:p w14:paraId="40493B79" w14:textId="46055B19" w:rsidR="004915B9" w:rsidRPr="00865724" w:rsidRDefault="00DC0DB8" w:rsidP="00D120C4">
            <w:pPr>
              <w:pStyle w:val="ItemListinTable"/>
              <w:spacing w:before="48" w:after="48" w:line="240" w:lineRule="auto"/>
              <w:ind w:left="316" w:hanging="316"/>
              <w:jc w:val="left"/>
            </w:pPr>
            <w:r w:rsidRPr="00865724">
              <w:lastRenderedPageBreak/>
              <w:t>Contactez l'assistance technique d'Autel.</w:t>
            </w:r>
          </w:p>
        </w:tc>
        <w:tc>
          <w:tcPr>
            <w:tcW w:w="1417" w:type="dxa"/>
            <w:vAlign w:val="center"/>
          </w:tcPr>
          <w:p w14:paraId="72BED61E" w14:textId="7CE54D96" w:rsidR="0095324A" w:rsidRPr="00865724" w:rsidRDefault="008A29A2" w:rsidP="00D120C4">
            <w:pPr>
              <w:pStyle w:val="TableText"/>
              <w:spacing w:line="240" w:lineRule="auto"/>
              <w:rPr>
                <w:lang w:val="fr-FR"/>
              </w:rPr>
            </w:pPr>
            <w:r w:rsidRPr="00865724">
              <w:rPr>
                <w:lang w:val="fr-FR"/>
              </w:rPr>
              <w:lastRenderedPageBreak/>
              <w:t>Assistance technique à la clientèle/</w:t>
            </w:r>
          </w:p>
          <w:p w14:paraId="272D0DE9" w14:textId="36180F92" w:rsidR="004915B9" w:rsidRPr="00865724" w:rsidRDefault="008A29A2" w:rsidP="00D120C4">
            <w:pPr>
              <w:pStyle w:val="TableText"/>
              <w:spacing w:line="240" w:lineRule="auto"/>
              <w:rPr>
                <w:lang w:val="fr-FR"/>
              </w:rPr>
            </w:pPr>
            <w:r w:rsidRPr="00865724">
              <w:rPr>
                <w:lang w:val="fr-FR"/>
              </w:rPr>
              <w:lastRenderedPageBreak/>
              <w:t>Assistance technique Autel</w:t>
            </w:r>
          </w:p>
        </w:tc>
      </w:tr>
      <w:tr w:rsidR="004915B9" w:rsidRPr="00865724" w14:paraId="4FD1F8CF" w14:textId="067B63F0" w:rsidTr="00913411">
        <w:trPr>
          <w:trHeight w:val="20"/>
          <w:jc w:val="center"/>
        </w:trPr>
        <w:tc>
          <w:tcPr>
            <w:tcW w:w="1696" w:type="dxa"/>
            <w:vMerge w:val="restart"/>
            <w:vAlign w:val="center"/>
          </w:tcPr>
          <w:p w14:paraId="116734D7" w14:textId="127FF365" w:rsidR="004915B9" w:rsidRPr="00865724" w:rsidRDefault="00DC0DB8" w:rsidP="00D120C4">
            <w:pPr>
              <w:pStyle w:val="TableTittleRow"/>
              <w:spacing w:line="240" w:lineRule="auto"/>
              <w:jc w:val="left"/>
              <w:rPr>
                <w:lang w:val="fr-FR"/>
              </w:rPr>
            </w:pPr>
            <w:r w:rsidRPr="00865724">
              <w:rPr>
                <w:lang w:val="fr-FR"/>
              </w:rPr>
              <w:lastRenderedPageBreak/>
              <w:t>Échec de la lecture du code QR</w:t>
            </w:r>
          </w:p>
        </w:tc>
        <w:tc>
          <w:tcPr>
            <w:tcW w:w="1418" w:type="dxa"/>
            <w:vAlign w:val="center"/>
          </w:tcPr>
          <w:p w14:paraId="3F62D247" w14:textId="64B3F7C5" w:rsidR="004915B9" w:rsidRPr="00865724" w:rsidRDefault="00D12AA9" w:rsidP="00D120C4">
            <w:pPr>
              <w:pStyle w:val="TableText"/>
              <w:spacing w:line="240" w:lineRule="auto"/>
              <w:jc w:val="left"/>
              <w:rPr>
                <w:lang w:val="fr-FR"/>
              </w:rPr>
            </w:pPr>
            <w:r w:rsidRPr="00865724">
              <w:rPr>
                <w:lang w:val="fr-FR"/>
              </w:rPr>
              <w:t>Défaillance du réseau cellulaire</w:t>
            </w:r>
          </w:p>
        </w:tc>
        <w:tc>
          <w:tcPr>
            <w:tcW w:w="2268" w:type="dxa"/>
            <w:vAlign w:val="center"/>
          </w:tcPr>
          <w:p w14:paraId="58BC6DED" w14:textId="522FA059" w:rsidR="004915B9" w:rsidRPr="00865724" w:rsidRDefault="00D12AA9" w:rsidP="00D120C4">
            <w:pPr>
              <w:pStyle w:val="TableText"/>
              <w:spacing w:line="240" w:lineRule="auto"/>
              <w:jc w:val="left"/>
              <w:rPr>
                <w:lang w:val="fr-FR"/>
              </w:rPr>
            </w:pPr>
            <w:r w:rsidRPr="00865724">
              <w:rPr>
                <w:lang w:val="fr-FR"/>
              </w:rPr>
              <w:t>Assurez-vous que la carte SIM réseau est correctement installée.</w:t>
            </w:r>
          </w:p>
        </w:tc>
        <w:tc>
          <w:tcPr>
            <w:tcW w:w="1417" w:type="dxa"/>
            <w:vAlign w:val="center"/>
          </w:tcPr>
          <w:p w14:paraId="53D269B4" w14:textId="05C77F7C" w:rsidR="0095324A" w:rsidRPr="00865724" w:rsidRDefault="008A29A2" w:rsidP="00D120C4">
            <w:pPr>
              <w:pStyle w:val="TableText"/>
              <w:spacing w:line="240" w:lineRule="auto"/>
              <w:rPr>
                <w:lang w:val="fr-FR"/>
              </w:rPr>
            </w:pPr>
            <w:r w:rsidRPr="00865724">
              <w:rPr>
                <w:lang w:val="fr-FR"/>
              </w:rPr>
              <w:t>Assistance technique à la clientèle/</w:t>
            </w:r>
          </w:p>
          <w:p w14:paraId="46B59BD2" w14:textId="14CA3D46" w:rsidR="004915B9" w:rsidRPr="00865724" w:rsidRDefault="008A29A2" w:rsidP="00D120C4">
            <w:pPr>
              <w:pStyle w:val="TableText"/>
              <w:spacing w:line="240" w:lineRule="auto"/>
              <w:rPr>
                <w:lang w:val="fr-FR"/>
              </w:rPr>
            </w:pPr>
            <w:r w:rsidRPr="00865724">
              <w:rPr>
                <w:lang w:val="fr-FR"/>
              </w:rPr>
              <w:t>Assistance technique Autel</w:t>
            </w:r>
          </w:p>
        </w:tc>
      </w:tr>
      <w:tr w:rsidR="00416CB8" w:rsidRPr="00865724" w14:paraId="40CE80DC" w14:textId="40279284" w:rsidTr="00913411">
        <w:trPr>
          <w:trHeight w:val="20"/>
          <w:jc w:val="center"/>
        </w:trPr>
        <w:tc>
          <w:tcPr>
            <w:tcW w:w="1696" w:type="dxa"/>
            <w:vMerge/>
            <w:vAlign w:val="center"/>
          </w:tcPr>
          <w:p w14:paraId="454303A0" w14:textId="77777777" w:rsidR="00416CB8" w:rsidRPr="00865724" w:rsidRDefault="00416CB8" w:rsidP="00D120C4">
            <w:pPr>
              <w:pStyle w:val="TableTittleRow"/>
              <w:spacing w:line="240" w:lineRule="auto"/>
              <w:jc w:val="left"/>
              <w:rPr>
                <w:lang w:val="fr-FR"/>
              </w:rPr>
            </w:pPr>
          </w:p>
        </w:tc>
        <w:tc>
          <w:tcPr>
            <w:tcW w:w="1418" w:type="dxa"/>
            <w:vAlign w:val="center"/>
          </w:tcPr>
          <w:p w14:paraId="36EEF694" w14:textId="384698C7" w:rsidR="00416CB8" w:rsidRPr="00865724" w:rsidRDefault="00D12AA9" w:rsidP="00D120C4">
            <w:pPr>
              <w:pStyle w:val="TableText"/>
              <w:spacing w:line="240" w:lineRule="auto"/>
              <w:jc w:val="left"/>
              <w:rPr>
                <w:lang w:val="fr-FR"/>
              </w:rPr>
            </w:pPr>
            <w:r w:rsidRPr="00865724">
              <w:rPr>
                <w:lang w:val="fr-FR"/>
              </w:rPr>
              <w:t>Défaillance du réseau local</w:t>
            </w:r>
          </w:p>
        </w:tc>
        <w:tc>
          <w:tcPr>
            <w:tcW w:w="2268" w:type="dxa"/>
            <w:vAlign w:val="center"/>
          </w:tcPr>
          <w:p w14:paraId="0876635C" w14:textId="60AF02B1" w:rsidR="00416CB8" w:rsidRPr="00865724" w:rsidRDefault="00D12AA9" w:rsidP="00D120C4">
            <w:pPr>
              <w:pStyle w:val="TableText"/>
              <w:spacing w:line="240" w:lineRule="auto"/>
              <w:jc w:val="left"/>
              <w:rPr>
                <w:lang w:val="fr-FR"/>
              </w:rPr>
            </w:pPr>
            <w:r w:rsidRPr="00865724">
              <w:rPr>
                <w:lang w:val="fr-FR"/>
              </w:rPr>
              <w:t>Vérifiez la connexion du réseau local.</w:t>
            </w:r>
          </w:p>
        </w:tc>
        <w:tc>
          <w:tcPr>
            <w:tcW w:w="1417" w:type="dxa"/>
            <w:vAlign w:val="center"/>
          </w:tcPr>
          <w:p w14:paraId="392DCA89" w14:textId="2D40691A" w:rsidR="0095324A" w:rsidRPr="00865724" w:rsidRDefault="008A29A2" w:rsidP="00D120C4">
            <w:pPr>
              <w:pStyle w:val="TableText"/>
              <w:spacing w:line="240" w:lineRule="auto"/>
              <w:rPr>
                <w:lang w:val="fr-FR"/>
              </w:rPr>
            </w:pPr>
            <w:r w:rsidRPr="00865724">
              <w:rPr>
                <w:lang w:val="fr-FR"/>
              </w:rPr>
              <w:t>Assistance technique à la clientèle/</w:t>
            </w:r>
          </w:p>
          <w:p w14:paraId="492CB9E1" w14:textId="1FDDEC2D" w:rsidR="00416CB8" w:rsidRPr="00865724" w:rsidRDefault="008A29A2" w:rsidP="00D120C4">
            <w:pPr>
              <w:pStyle w:val="TableText"/>
              <w:spacing w:line="240" w:lineRule="auto"/>
              <w:rPr>
                <w:lang w:val="fr-FR"/>
              </w:rPr>
            </w:pPr>
            <w:r w:rsidRPr="00865724">
              <w:rPr>
                <w:lang w:val="fr-FR"/>
              </w:rPr>
              <w:t>Assistance technique Autel</w:t>
            </w:r>
          </w:p>
        </w:tc>
      </w:tr>
      <w:tr w:rsidR="004915B9" w:rsidRPr="00865724" w14:paraId="13F4024F" w14:textId="53E3C41B" w:rsidTr="00913411">
        <w:trPr>
          <w:trHeight w:val="20"/>
          <w:jc w:val="center"/>
        </w:trPr>
        <w:tc>
          <w:tcPr>
            <w:tcW w:w="1696" w:type="dxa"/>
            <w:vMerge w:val="restart"/>
            <w:vAlign w:val="center"/>
          </w:tcPr>
          <w:p w14:paraId="4D3259DA" w14:textId="7D75B6C6" w:rsidR="004915B9" w:rsidRPr="00865724" w:rsidRDefault="00D12AA9" w:rsidP="00D120C4">
            <w:pPr>
              <w:pStyle w:val="TableTittleRow"/>
              <w:spacing w:line="240" w:lineRule="auto"/>
              <w:jc w:val="left"/>
              <w:rPr>
                <w:lang w:val="fr-FR"/>
              </w:rPr>
            </w:pPr>
            <w:r w:rsidRPr="00865724">
              <w:rPr>
                <w:lang w:val="fr-FR"/>
              </w:rPr>
              <w:t>Échec de la lecture de la carte RFID</w:t>
            </w:r>
          </w:p>
        </w:tc>
        <w:tc>
          <w:tcPr>
            <w:tcW w:w="1418" w:type="dxa"/>
            <w:vAlign w:val="center"/>
          </w:tcPr>
          <w:p w14:paraId="1FADE98C" w14:textId="4F5B30ED" w:rsidR="004915B9" w:rsidRPr="00865724" w:rsidRDefault="00D12AA9" w:rsidP="00D120C4">
            <w:pPr>
              <w:pStyle w:val="TableText"/>
              <w:spacing w:line="240" w:lineRule="auto"/>
              <w:jc w:val="left"/>
              <w:rPr>
                <w:lang w:val="fr-FR"/>
              </w:rPr>
            </w:pPr>
            <w:r w:rsidRPr="00865724">
              <w:rPr>
                <w:lang w:val="fr-FR"/>
              </w:rPr>
              <w:t>La carte RFID n'est pas reconnue.</w:t>
            </w:r>
          </w:p>
        </w:tc>
        <w:tc>
          <w:tcPr>
            <w:tcW w:w="2268" w:type="dxa"/>
            <w:vAlign w:val="center"/>
          </w:tcPr>
          <w:p w14:paraId="113484CE" w14:textId="2C6740DF" w:rsidR="004915B9" w:rsidRPr="00865724" w:rsidRDefault="00D12AA9" w:rsidP="00D120C4">
            <w:pPr>
              <w:pStyle w:val="ItemListinTable"/>
              <w:spacing w:before="48" w:after="48" w:line="240" w:lineRule="auto"/>
              <w:ind w:left="316" w:hanging="316"/>
              <w:jc w:val="left"/>
            </w:pPr>
            <w:r w:rsidRPr="00865724">
              <w:t>La carte RFID est endommagée.</w:t>
            </w:r>
          </w:p>
          <w:p w14:paraId="470F6999" w14:textId="762E05D3" w:rsidR="004915B9" w:rsidRPr="00865724" w:rsidRDefault="00D12AA9" w:rsidP="00D120C4">
            <w:pPr>
              <w:pStyle w:val="ItemListinTable"/>
              <w:spacing w:before="48" w:after="48" w:line="240" w:lineRule="auto"/>
              <w:ind w:left="316" w:hanging="316"/>
              <w:jc w:val="left"/>
            </w:pPr>
            <w:r w:rsidRPr="00865724">
              <w:t>Pas de données de cartes RFID sur le nuage.</w:t>
            </w:r>
          </w:p>
          <w:p w14:paraId="6DE5622B" w14:textId="35F373E0" w:rsidR="004915B9" w:rsidRPr="00865724" w:rsidRDefault="00D12AA9" w:rsidP="00D120C4">
            <w:pPr>
              <w:pStyle w:val="ItemListinTable"/>
              <w:spacing w:before="48" w:after="48" w:line="240" w:lineRule="auto"/>
              <w:ind w:left="316" w:hanging="316"/>
              <w:jc w:val="left"/>
            </w:pPr>
            <w:r w:rsidRPr="00865724">
              <w:t>Utilisez une nouvelle carte RFID.</w:t>
            </w:r>
          </w:p>
        </w:tc>
        <w:tc>
          <w:tcPr>
            <w:tcW w:w="1417" w:type="dxa"/>
            <w:vAlign w:val="center"/>
          </w:tcPr>
          <w:p w14:paraId="63E711B4" w14:textId="0920FA1A" w:rsidR="004915B9" w:rsidRPr="00865724" w:rsidRDefault="00DC0DB8" w:rsidP="00D120C4">
            <w:pPr>
              <w:pStyle w:val="TableText"/>
              <w:spacing w:line="240" w:lineRule="auto"/>
              <w:rPr>
                <w:lang w:val="fr-FR"/>
              </w:rPr>
            </w:pPr>
            <w:r w:rsidRPr="00865724">
              <w:rPr>
                <w:lang w:val="fr-FR"/>
              </w:rPr>
              <w:t>Assistance technique à la clientèle</w:t>
            </w:r>
          </w:p>
        </w:tc>
      </w:tr>
      <w:tr w:rsidR="004915B9" w:rsidRPr="00865724" w14:paraId="7D690318" w14:textId="329F14B0" w:rsidTr="00913411">
        <w:trPr>
          <w:trHeight w:val="20"/>
          <w:jc w:val="center"/>
        </w:trPr>
        <w:tc>
          <w:tcPr>
            <w:tcW w:w="1696" w:type="dxa"/>
            <w:vMerge/>
            <w:vAlign w:val="center"/>
          </w:tcPr>
          <w:p w14:paraId="13095FC0" w14:textId="77777777" w:rsidR="004915B9" w:rsidRPr="00865724" w:rsidRDefault="004915B9" w:rsidP="00D120C4">
            <w:pPr>
              <w:pStyle w:val="TableText"/>
              <w:spacing w:line="240" w:lineRule="auto"/>
              <w:jc w:val="left"/>
              <w:rPr>
                <w:lang w:val="fr-FR"/>
              </w:rPr>
            </w:pPr>
          </w:p>
        </w:tc>
        <w:tc>
          <w:tcPr>
            <w:tcW w:w="1418" w:type="dxa"/>
            <w:vAlign w:val="center"/>
          </w:tcPr>
          <w:p w14:paraId="69AB146D" w14:textId="10629232" w:rsidR="004915B9" w:rsidRPr="00865724" w:rsidRDefault="00D12AA9" w:rsidP="00D120C4">
            <w:pPr>
              <w:pStyle w:val="TableText"/>
              <w:spacing w:line="240" w:lineRule="auto"/>
              <w:jc w:val="left"/>
              <w:rPr>
                <w:lang w:val="fr-FR"/>
              </w:rPr>
            </w:pPr>
            <w:r w:rsidRPr="00865724">
              <w:rPr>
                <w:lang w:val="fr-FR"/>
              </w:rPr>
              <w:t>Solde insuffisant</w:t>
            </w:r>
          </w:p>
        </w:tc>
        <w:tc>
          <w:tcPr>
            <w:tcW w:w="2268" w:type="dxa"/>
            <w:vAlign w:val="center"/>
          </w:tcPr>
          <w:p w14:paraId="633B84F8" w14:textId="573D3B24" w:rsidR="004915B9" w:rsidRPr="00865724" w:rsidRDefault="00D12AA9" w:rsidP="00D120C4">
            <w:pPr>
              <w:pStyle w:val="TableText"/>
              <w:spacing w:line="240" w:lineRule="auto"/>
              <w:jc w:val="left"/>
              <w:rPr>
                <w:lang w:val="fr-FR"/>
              </w:rPr>
            </w:pPr>
            <w:r w:rsidRPr="00865724">
              <w:rPr>
                <w:lang w:val="fr-FR"/>
              </w:rPr>
              <w:t>Contactez l'opérateur pour faire l'appoint.</w:t>
            </w:r>
          </w:p>
        </w:tc>
        <w:tc>
          <w:tcPr>
            <w:tcW w:w="1417" w:type="dxa"/>
            <w:vAlign w:val="center"/>
          </w:tcPr>
          <w:p w14:paraId="1BE965CD" w14:textId="6FB0D7BE" w:rsidR="004915B9" w:rsidRPr="00865724" w:rsidRDefault="00DC0DB8" w:rsidP="00D120C4">
            <w:pPr>
              <w:pStyle w:val="TableText"/>
              <w:spacing w:line="240" w:lineRule="auto"/>
              <w:rPr>
                <w:lang w:val="fr-FR"/>
              </w:rPr>
            </w:pPr>
            <w:r w:rsidRPr="00865724">
              <w:rPr>
                <w:lang w:val="fr-FR"/>
              </w:rPr>
              <w:t>Assistance technique à la clientèle</w:t>
            </w:r>
          </w:p>
        </w:tc>
      </w:tr>
      <w:tr w:rsidR="00416CB8" w:rsidRPr="00865724" w14:paraId="660BA5B0" w14:textId="63F33659" w:rsidTr="00913411">
        <w:trPr>
          <w:trHeight w:val="20"/>
          <w:jc w:val="center"/>
        </w:trPr>
        <w:tc>
          <w:tcPr>
            <w:tcW w:w="1696" w:type="dxa"/>
            <w:vMerge/>
            <w:vAlign w:val="center"/>
          </w:tcPr>
          <w:p w14:paraId="40A8AA3A" w14:textId="77777777" w:rsidR="00416CB8" w:rsidRPr="00865724" w:rsidRDefault="00416CB8" w:rsidP="00D120C4">
            <w:pPr>
              <w:pStyle w:val="TableText"/>
              <w:spacing w:line="240" w:lineRule="auto"/>
              <w:jc w:val="left"/>
              <w:rPr>
                <w:lang w:val="fr-FR"/>
              </w:rPr>
            </w:pPr>
          </w:p>
        </w:tc>
        <w:tc>
          <w:tcPr>
            <w:tcW w:w="1418" w:type="dxa"/>
            <w:vAlign w:val="center"/>
          </w:tcPr>
          <w:p w14:paraId="21974C50" w14:textId="666D2232" w:rsidR="00416CB8" w:rsidRPr="00865724" w:rsidRDefault="00D12AA9" w:rsidP="00D120C4">
            <w:pPr>
              <w:pStyle w:val="TableText"/>
              <w:spacing w:line="240" w:lineRule="auto"/>
              <w:jc w:val="left"/>
              <w:rPr>
                <w:lang w:val="fr-FR"/>
              </w:rPr>
            </w:pPr>
            <w:r w:rsidRPr="00865724">
              <w:rPr>
                <w:lang w:val="fr-FR"/>
              </w:rPr>
              <w:t>Défaillance de l'Internet</w:t>
            </w:r>
          </w:p>
        </w:tc>
        <w:tc>
          <w:tcPr>
            <w:tcW w:w="2268" w:type="dxa"/>
            <w:vAlign w:val="center"/>
          </w:tcPr>
          <w:p w14:paraId="4457595A" w14:textId="02C77428" w:rsidR="00416CB8" w:rsidRPr="00865724" w:rsidRDefault="00D12AA9" w:rsidP="00D120C4">
            <w:pPr>
              <w:pStyle w:val="TableText"/>
              <w:spacing w:line="240" w:lineRule="auto"/>
              <w:jc w:val="left"/>
              <w:rPr>
                <w:lang w:val="fr-FR"/>
              </w:rPr>
            </w:pPr>
            <w:r w:rsidRPr="00865724">
              <w:rPr>
                <w:lang w:val="fr-FR"/>
              </w:rPr>
              <w:t>Voir les solutions "Échec de la lecture du code QR" ci-dessus.</w:t>
            </w:r>
          </w:p>
        </w:tc>
        <w:tc>
          <w:tcPr>
            <w:tcW w:w="1417" w:type="dxa"/>
            <w:vAlign w:val="center"/>
          </w:tcPr>
          <w:p w14:paraId="694744C4" w14:textId="5936EF56" w:rsidR="0095324A" w:rsidRPr="00865724" w:rsidRDefault="008A29A2" w:rsidP="00D120C4">
            <w:pPr>
              <w:pStyle w:val="TableText"/>
              <w:spacing w:line="240" w:lineRule="auto"/>
              <w:rPr>
                <w:lang w:val="fr-FR"/>
              </w:rPr>
            </w:pPr>
            <w:r w:rsidRPr="00865724">
              <w:rPr>
                <w:lang w:val="fr-FR"/>
              </w:rPr>
              <w:t>Assistance technique à la clientèle/</w:t>
            </w:r>
          </w:p>
          <w:p w14:paraId="0478DC1D" w14:textId="475977DE" w:rsidR="00416CB8" w:rsidRPr="00865724" w:rsidRDefault="00DC0DB8" w:rsidP="00D120C4">
            <w:pPr>
              <w:pStyle w:val="TableText"/>
              <w:spacing w:line="240" w:lineRule="auto"/>
              <w:rPr>
                <w:lang w:val="fr-FR"/>
              </w:rPr>
            </w:pPr>
            <w:r w:rsidRPr="00865724">
              <w:rPr>
                <w:lang w:val="fr-FR"/>
              </w:rPr>
              <w:t>Assistance technique Autel</w:t>
            </w:r>
          </w:p>
        </w:tc>
      </w:tr>
      <w:tr w:rsidR="00416CB8" w:rsidRPr="00865724" w14:paraId="2A7DD9C4" w14:textId="2BA0E79A" w:rsidTr="00913411">
        <w:trPr>
          <w:trHeight w:val="20"/>
          <w:jc w:val="center"/>
        </w:trPr>
        <w:tc>
          <w:tcPr>
            <w:tcW w:w="1696" w:type="dxa"/>
            <w:vMerge w:val="restart"/>
            <w:vAlign w:val="center"/>
          </w:tcPr>
          <w:p w14:paraId="67E04287" w14:textId="5BDAD079" w:rsidR="00416CB8" w:rsidRPr="00865724" w:rsidRDefault="00882658" w:rsidP="00D120C4">
            <w:pPr>
              <w:pStyle w:val="TableTittleRow"/>
              <w:spacing w:line="240" w:lineRule="auto"/>
              <w:jc w:val="left"/>
              <w:rPr>
                <w:lang w:val="fr-FR"/>
              </w:rPr>
            </w:pPr>
            <w:r w:rsidRPr="00865724">
              <w:rPr>
                <w:lang w:val="fr-FR"/>
              </w:rPr>
              <w:t>Échec de la charge</w:t>
            </w:r>
          </w:p>
        </w:tc>
        <w:tc>
          <w:tcPr>
            <w:tcW w:w="1418" w:type="dxa"/>
            <w:vAlign w:val="center"/>
          </w:tcPr>
          <w:p w14:paraId="21651CF8" w14:textId="029EF64E" w:rsidR="00416CB8" w:rsidRPr="00865724" w:rsidRDefault="00882658" w:rsidP="00D120C4">
            <w:pPr>
              <w:pStyle w:val="TableText"/>
              <w:spacing w:line="240" w:lineRule="auto"/>
              <w:jc w:val="left"/>
              <w:rPr>
                <w:lang w:val="fr-FR"/>
              </w:rPr>
            </w:pPr>
            <w:r w:rsidRPr="00865724">
              <w:rPr>
                <w:lang w:val="fr-FR"/>
              </w:rPr>
              <w:t xml:space="preserve">Le connecteur n'est pas </w:t>
            </w:r>
            <w:r w:rsidRPr="00865724">
              <w:rPr>
                <w:lang w:val="fr-FR"/>
              </w:rPr>
              <w:lastRenderedPageBreak/>
              <w:t>correctement connecté.</w:t>
            </w:r>
          </w:p>
        </w:tc>
        <w:tc>
          <w:tcPr>
            <w:tcW w:w="2268" w:type="dxa"/>
            <w:vAlign w:val="center"/>
          </w:tcPr>
          <w:p w14:paraId="20D1E416" w14:textId="48C0E29C" w:rsidR="00416CB8" w:rsidRPr="00865724" w:rsidRDefault="00882658" w:rsidP="00D120C4">
            <w:pPr>
              <w:pStyle w:val="ItemListinTable"/>
              <w:spacing w:before="48" w:after="48" w:line="240" w:lineRule="auto"/>
              <w:ind w:left="316" w:hanging="316"/>
              <w:jc w:val="left"/>
            </w:pPr>
            <w:r w:rsidRPr="00865724">
              <w:lastRenderedPageBreak/>
              <w:t>Vérifiez la connexion du connecteur et rebranchez-le.</w:t>
            </w:r>
          </w:p>
          <w:p w14:paraId="3F152D76" w14:textId="361B1ED7" w:rsidR="00416CB8" w:rsidRPr="00865724" w:rsidRDefault="00882658" w:rsidP="00D120C4">
            <w:pPr>
              <w:pStyle w:val="ItemListinTable"/>
              <w:spacing w:before="48" w:after="48" w:line="240" w:lineRule="auto"/>
              <w:ind w:left="316" w:hanging="316"/>
              <w:jc w:val="left"/>
            </w:pPr>
            <w:r w:rsidRPr="00865724">
              <w:lastRenderedPageBreak/>
              <w:t>Essayez un autre MaxiCharger pour charger le VE.</w:t>
            </w:r>
          </w:p>
        </w:tc>
        <w:tc>
          <w:tcPr>
            <w:tcW w:w="1417" w:type="dxa"/>
            <w:vAlign w:val="center"/>
          </w:tcPr>
          <w:p w14:paraId="38085E8C" w14:textId="32BE53C6" w:rsidR="0095324A" w:rsidRPr="00865724" w:rsidRDefault="008A29A2" w:rsidP="00D120C4">
            <w:pPr>
              <w:pStyle w:val="TableText"/>
              <w:spacing w:line="240" w:lineRule="auto"/>
              <w:rPr>
                <w:lang w:val="fr-FR"/>
              </w:rPr>
            </w:pPr>
            <w:r w:rsidRPr="00865724">
              <w:rPr>
                <w:lang w:val="fr-FR"/>
              </w:rPr>
              <w:lastRenderedPageBreak/>
              <w:t>Assistance technique à la clientèle/</w:t>
            </w:r>
          </w:p>
          <w:p w14:paraId="56E1D915" w14:textId="4121CECD" w:rsidR="00416CB8" w:rsidRPr="00865724" w:rsidRDefault="00DC0DB8" w:rsidP="00D120C4">
            <w:pPr>
              <w:pStyle w:val="TableText"/>
              <w:spacing w:line="240" w:lineRule="auto"/>
              <w:rPr>
                <w:lang w:val="fr-FR"/>
              </w:rPr>
            </w:pPr>
            <w:r w:rsidRPr="00865724">
              <w:rPr>
                <w:lang w:val="fr-FR"/>
              </w:rPr>
              <w:lastRenderedPageBreak/>
              <w:t>Assistance technique Autel</w:t>
            </w:r>
          </w:p>
        </w:tc>
      </w:tr>
      <w:tr w:rsidR="004915B9" w:rsidRPr="00865724" w14:paraId="4170395B" w14:textId="3151E82D" w:rsidTr="00913411">
        <w:trPr>
          <w:trHeight w:val="20"/>
          <w:jc w:val="center"/>
        </w:trPr>
        <w:tc>
          <w:tcPr>
            <w:tcW w:w="1696" w:type="dxa"/>
            <w:vMerge/>
            <w:vAlign w:val="center"/>
          </w:tcPr>
          <w:p w14:paraId="3917FC23" w14:textId="77777777" w:rsidR="004915B9" w:rsidRPr="00865724" w:rsidRDefault="004915B9" w:rsidP="00D120C4">
            <w:pPr>
              <w:pStyle w:val="TableText"/>
              <w:spacing w:line="240" w:lineRule="auto"/>
              <w:jc w:val="left"/>
              <w:rPr>
                <w:lang w:val="fr-FR"/>
              </w:rPr>
            </w:pPr>
          </w:p>
        </w:tc>
        <w:tc>
          <w:tcPr>
            <w:tcW w:w="1418" w:type="dxa"/>
            <w:vAlign w:val="center"/>
          </w:tcPr>
          <w:p w14:paraId="68308C93" w14:textId="1D4ED6B8" w:rsidR="004915B9" w:rsidRPr="00865724" w:rsidRDefault="00882658" w:rsidP="00D120C4">
            <w:pPr>
              <w:pStyle w:val="TableText"/>
              <w:spacing w:line="240" w:lineRule="auto"/>
              <w:jc w:val="left"/>
              <w:rPr>
                <w:lang w:val="fr-FR"/>
              </w:rPr>
            </w:pPr>
            <w:r w:rsidRPr="00865724">
              <w:rPr>
                <w:lang w:val="fr-FR"/>
              </w:rPr>
              <w:t>Erreur de VE</w:t>
            </w:r>
          </w:p>
        </w:tc>
        <w:tc>
          <w:tcPr>
            <w:tcW w:w="2268" w:type="dxa"/>
            <w:shd w:val="clear" w:color="auto" w:fill="auto"/>
            <w:vAlign w:val="center"/>
          </w:tcPr>
          <w:p w14:paraId="5E3BC640" w14:textId="33B5CA2F" w:rsidR="004915B9" w:rsidRPr="00865724" w:rsidRDefault="00882658" w:rsidP="00D120C4">
            <w:pPr>
              <w:pStyle w:val="ItemListinTable"/>
              <w:spacing w:before="48" w:after="48" w:line="240" w:lineRule="auto"/>
              <w:ind w:left="316" w:hanging="316"/>
              <w:jc w:val="left"/>
            </w:pPr>
            <w:r w:rsidRPr="00865724">
              <w:t>Essayez un autre MaxiCharger pour charger le VE.</w:t>
            </w:r>
          </w:p>
          <w:p w14:paraId="298DD6A5" w14:textId="6283B7B7" w:rsidR="004915B9" w:rsidRPr="00865724" w:rsidRDefault="00882658" w:rsidP="00D120C4">
            <w:pPr>
              <w:pStyle w:val="ItemListinTable"/>
              <w:spacing w:before="48" w:after="48" w:line="240" w:lineRule="auto"/>
              <w:ind w:left="316" w:hanging="316"/>
              <w:jc w:val="left"/>
            </w:pPr>
            <w:r w:rsidRPr="00865724">
              <w:t>Contactez le fabricant de votre véhicule électrique pour obtenir de l'aide.</w:t>
            </w:r>
          </w:p>
        </w:tc>
        <w:tc>
          <w:tcPr>
            <w:tcW w:w="1417" w:type="dxa"/>
            <w:vAlign w:val="center"/>
          </w:tcPr>
          <w:p w14:paraId="7232F35C" w14:textId="77777777" w:rsidR="0095324A" w:rsidRPr="00865724" w:rsidRDefault="004915B9" w:rsidP="00D120C4">
            <w:pPr>
              <w:pStyle w:val="TableText"/>
              <w:spacing w:line="240" w:lineRule="auto"/>
              <w:rPr>
                <w:lang w:val="fr-FR"/>
              </w:rPr>
            </w:pPr>
            <w:r w:rsidRPr="00865724">
              <w:rPr>
                <w:lang w:val="fr-FR"/>
              </w:rPr>
              <w:t>EV dealer</w:t>
            </w:r>
            <w:r w:rsidR="0095324A" w:rsidRPr="00865724">
              <w:rPr>
                <w:lang w:val="fr-FR"/>
              </w:rPr>
              <w:t>/</w:t>
            </w:r>
          </w:p>
          <w:p w14:paraId="2E44CF41" w14:textId="27AF0F0D" w:rsidR="004915B9" w:rsidRPr="00865724" w:rsidRDefault="004915B9" w:rsidP="00D120C4">
            <w:pPr>
              <w:pStyle w:val="TableText"/>
              <w:spacing w:line="240" w:lineRule="auto"/>
              <w:rPr>
                <w:lang w:val="fr-FR"/>
              </w:rPr>
            </w:pPr>
            <w:r w:rsidRPr="00865724">
              <w:rPr>
                <w:lang w:val="fr-FR"/>
              </w:rPr>
              <w:t xml:space="preserve">EV </w:t>
            </w:r>
            <w:r w:rsidR="0086387A" w:rsidRPr="00865724">
              <w:rPr>
                <w:lang w:val="fr-FR"/>
              </w:rPr>
              <w:t>manufact</w:t>
            </w:r>
            <w:r w:rsidRPr="00865724">
              <w:rPr>
                <w:lang w:val="fr-FR"/>
              </w:rPr>
              <w:t>urer</w:t>
            </w:r>
          </w:p>
        </w:tc>
      </w:tr>
      <w:tr w:rsidR="004915B9" w:rsidRPr="00865724" w14:paraId="2A1C48B0" w14:textId="20CFC057" w:rsidTr="00913411">
        <w:trPr>
          <w:trHeight w:val="20"/>
          <w:jc w:val="center"/>
        </w:trPr>
        <w:tc>
          <w:tcPr>
            <w:tcW w:w="1696" w:type="dxa"/>
            <w:vMerge/>
            <w:vAlign w:val="center"/>
          </w:tcPr>
          <w:p w14:paraId="0955217E" w14:textId="77777777" w:rsidR="004915B9" w:rsidRPr="00865724" w:rsidRDefault="004915B9" w:rsidP="00D120C4">
            <w:pPr>
              <w:pStyle w:val="TableText"/>
              <w:spacing w:line="240" w:lineRule="auto"/>
              <w:jc w:val="left"/>
              <w:rPr>
                <w:lang w:val="fr-FR"/>
              </w:rPr>
            </w:pPr>
          </w:p>
        </w:tc>
        <w:tc>
          <w:tcPr>
            <w:tcW w:w="1418" w:type="dxa"/>
            <w:vAlign w:val="center"/>
          </w:tcPr>
          <w:p w14:paraId="21F2928D" w14:textId="5EC54097" w:rsidR="004915B9" w:rsidRPr="00865724" w:rsidRDefault="00882658" w:rsidP="00D120C4">
            <w:pPr>
              <w:pStyle w:val="TableText"/>
              <w:spacing w:line="240" w:lineRule="auto"/>
              <w:jc w:val="left"/>
              <w:rPr>
                <w:lang w:val="fr-FR"/>
              </w:rPr>
            </w:pPr>
            <w:r w:rsidRPr="00865724">
              <w:rPr>
                <w:lang w:val="fr-FR"/>
              </w:rPr>
              <w:t>Erreur de l’équipement</w:t>
            </w:r>
          </w:p>
        </w:tc>
        <w:tc>
          <w:tcPr>
            <w:tcW w:w="2268" w:type="dxa"/>
            <w:vAlign w:val="center"/>
          </w:tcPr>
          <w:p w14:paraId="70ECDEFF" w14:textId="6DC3032E" w:rsidR="004915B9" w:rsidRPr="00865724" w:rsidRDefault="00882658" w:rsidP="00D120C4">
            <w:pPr>
              <w:pStyle w:val="ItemListinTable"/>
              <w:spacing w:before="48" w:after="48" w:line="240" w:lineRule="auto"/>
              <w:ind w:left="316" w:hanging="316"/>
              <w:jc w:val="left"/>
            </w:pPr>
            <w:r w:rsidRPr="00865724">
              <w:t>Essayez un autre MaxiCharger pour charger le VE.</w:t>
            </w:r>
          </w:p>
          <w:p w14:paraId="71ECF267" w14:textId="07EAFF4A" w:rsidR="004915B9" w:rsidRPr="00865724" w:rsidRDefault="00882658" w:rsidP="00D120C4">
            <w:pPr>
              <w:pStyle w:val="ItemListinTable"/>
              <w:spacing w:before="48" w:after="48" w:line="240" w:lineRule="auto"/>
              <w:ind w:left="316" w:hanging="316"/>
              <w:jc w:val="left"/>
            </w:pPr>
            <w:r w:rsidRPr="00865724">
              <w:t>Contactez l'assistance technique d'Autel.</w:t>
            </w:r>
          </w:p>
        </w:tc>
        <w:tc>
          <w:tcPr>
            <w:tcW w:w="1417" w:type="dxa"/>
            <w:vAlign w:val="center"/>
          </w:tcPr>
          <w:p w14:paraId="20178039" w14:textId="0FBAC2A2" w:rsidR="0095324A" w:rsidRPr="00865724" w:rsidRDefault="008A29A2" w:rsidP="00D120C4">
            <w:pPr>
              <w:pStyle w:val="TableText"/>
              <w:spacing w:line="240" w:lineRule="auto"/>
              <w:rPr>
                <w:lang w:val="fr-FR"/>
              </w:rPr>
            </w:pPr>
            <w:r w:rsidRPr="00865724">
              <w:rPr>
                <w:lang w:val="fr-FR"/>
              </w:rPr>
              <w:t>Assistance technique à la clientèle/</w:t>
            </w:r>
          </w:p>
          <w:p w14:paraId="5D128745" w14:textId="4FDA4533" w:rsidR="004915B9" w:rsidRPr="00865724" w:rsidRDefault="00DC0DB8" w:rsidP="00D120C4">
            <w:pPr>
              <w:pStyle w:val="TableText"/>
              <w:spacing w:line="240" w:lineRule="auto"/>
              <w:rPr>
                <w:lang w:val="fr-FR"/>
              </w:rPr>
            </w:pPr>
            <w:r w:rsidRPr="00865724">
              <w:rPr>
                <w:lang w:val="fr-FR"/>
              </w:rPr>
              <w:t>Assistance technique Autel</w:t>
            </w:r>
          </w:p>
        </w:tc>
      </w:tr>
      <w:tr w:rsidR="004915B9" w:rsidRPr="00865724" w14:paraId="7C8F3C70" w14:textId="77777777" w:rsidTr="00913411">
        <w:trPr>
          <w:trHeight w:val="20"/>
          <w:jc w:val="center"/>
        </w:trPr>
        <w:tc>
          <w:tcPr>
            <w:tcW w:w="1696" w:type="dxa"/>
            <w:vAlign w:val="center"/>
          </w:tcPr>
          <w:p w14:paraId="6E7E72B9" w14:textId="2E1069C5" w:rsidR="004915B9" w:rsidRPr="00865724" w:rsidRDefault="00882658" w:rsidP="00D120C4">
            <w:pPr>
              <w:pStyle w:val="TableText"/>
              <w:spacing w:line="240" w:lineRule="auto"/>
              <w:jc w:val="left"/>
              <w:rPr>
                <w:b/>
                <w:lang w:val="fr-FR"/>
              </w:rPr>
            </w:pPr>
            <w:r w:rsidRPr="00865724">
              <w:rPr>
                <w:b/>
                <w:lang w:val="fr-FR"/>
              </w:rPr>
              <w:t>Autres</w:t>
            </w:r>
          </w:p>
        </w:tc>
        <w:tc>
          <w:tcPr>
            <w:tcW w:w="1418" w:type="dxa"/>
            <w:vAlign w:val="center"/>
          </w:tcPr>
          <w:p w14:paraId="04040AFD" w14:textId="53EB5448" w:rsidR="004915B9" w:rsidRPr="00865724" w:rsidRDefault="00882658" w:rsidP="00D120C4">
            <w:pPr>
              <w:pStyle w:val="TableText"/>
              <w:spacing w:line="240" w:lineRule="auto"/>
              <w:jc w:val="left"/>
              <w:rPr>
                <w:lang w:val="fr-FR"/>
              </w:rPr>
            </w:pPr>
            <w:r w:rsidRPr="00865724">
              <w:rPr>
                <w:lang w:val="fr-FR"/>
              </w:rPr>
              <w:t>Autres problèmes</w:t>
            </w:r>
          </w:p>
        </w:tc>
        <w:tc>
          <w:tcPr>
            <w:tcW w:w="2268" w:type="dxa"/>
            <w:vAlign w:val="center"/>
          </w:tcPr>
          <w:p w14:paraId="2A262F0E" w14:textId="2E34DAFD" w:rsidR="004915B9" w:rsidRPr="00865724" w:rsidRDefault="00882658" w:rsidP="00D120C4">
            <w:pPr>
              <w:pStyle w:val="TableText"/>
              <w:spacing w:line="240" w:lineRule="auto"/>
              <w:jc w:val="left"/>
              <w:rPr>
                <w:lang w:val="fr-FR"/>
              </w:rPr>
            </w:pPr>
            <w:r w:rsidRPr="00865724">
              <w:rPr>
                <w:lang w:val="fr-FR"/>
              </w:rPr>
              <w:t>Contactez l'assistance technique d'Autel.</w:t>
            </w:r>
          </w:p>
        </w:tc>
        <w:tc>
          <w:tcPr>
            <w:tcW w:w="1417" w:type="dxa"/>
            <w:vAlign w:val="center"/>
          </w:tcPr>
          <w:p w14:paraId="15E7E6D5" w14:textId="6C6925D1" w:rsidR="004915B9" w:rsidRPr="00865724" w:rsidRDefault="00DC0DB8" w:rsidP="00D120C4">
            <w:pPr>
              <w:pStyle w:val="TableText"/>
              <w:spacing w:line="240" w:lineRule="auto"/>
              <w:rPr>
                <w:lang w:val="fr-FR"/>
              </w:rPr>
            </w:pPr>
            <w:r w:rsidRPr="00865724">
              <w:rPr>
                <w:lang w:val="fr-FR"/>
              </w:rPr>
              <w:t>Assistance technique Autel</w:t>
            </w:r>
          </w:p>
        </w:tc>
      </w:tr>
    </w:tbl>
    <w:p w14:paraId="01D108BD" w14:textId="53F99252" w:rsidR="00313BAD" w:rsidRPr="00865724" w:rsidRDefault="00882658" w:rsidP="00D120C4">
      <w:pPr>
        <w:pStyle w:val="2"/>
        <w:spacing w:before="240" w:line="240" w:lineRule="auto"/>
        <w:rPr>
          <w:rFonts w:cs="Arial"/>
          <w:lang w:val="fr-FR"/>
        </w:rPr>
      </w:pPr>
      <w:bookmarkStart w:id="422" w:name="_Toc106900462"/>
      <w:bookmarkStart w:id="423" w:name="_Toc106983334"/>
      <w:bookmarkStart w:id="424" w:name="_Toc120622692"/>
      <w:r w:rsidRPr="00865724">
        <w:rPr>
          <w:rFonts w:cs="Arial"/>
          <w:lang w:val="fr-FR"/>
        </w:rPr>
        <w:t>Service</w:t>
      </w:r>
      <w:bookmarkEnd w:id="422"/>
      <w:bookmarkEnd w:id="423"/>
      <w:bookmarkEnd w:id="424"/>
    </w:p>
    <w:p w14:paraId="7CF818FF" w14:textId="63AE695B" w:rsidR="00313BAD" w:rsidRPr="00865724" w:rsidRDefault="00882658" w:rsidP="00D120C4">
      <w:pPr>
        <w:pStyle w:val="EN"/>
        <w:spacing w:line="240" w:lineRule="auto"/>
        <w:rPr>
          <w:lang w:val="fr-FR"/>
        </w:rPr>
      </w:pPr>
      <w:r w:rsidRPr="00865724">
        <w:rPr>
          <w:lang w:val="fr-FR"/>
        </w:rPr>
        <w:t>Si vous ne trouvez pas de solutions à vos problèmes à l'aide du tableau ci-dessus, veuillez contacter l'assistance technique Autel.</w:t>
      </w:r>
    </w:p>
    <w:p w14:paraId="68C57689" w14:textId="3B91916D" w:rsidR="004B21F1" w:rsidRPr="00865724" w:rsidRDefault="004B21F1" w:rsidP="00D120C4">
      <w:pPr>
        <w:pStyle w:val="ENBOLD"/>
        <w:spacing w:line="240" w:lineRule="auto"/>
        <w:rPr>
          <w:lang w:val="fr-FR"/>
        </w:rPr>
      </w:pPr>
      <w:r w:rsidRPr="00865724">
        <w:rPr>
          <w:lang w:val="fr-FR"/>
        </w:rPr>
        <w:t>AUTEL Europe</w:t>
      </w:r>
    </w:p>
    <w:p w14:paraId="7A614C7E" w14:textId="328F0F10" w:rsidR="004B21F1" w:rsidRPr="00865724" w:rsidRDefault="00B53F01" w:rsidP="00D120C4">
      <w:pPr>
        <w:pStyle w:val="ItemList"/>
        <w:spacing w:before="48" w:after="48" w:line="240" w:lineRule="auto"/>
        <w:rPr>
          <w:b/>
          <w:lang w:val="fr-FR"/>
        </w:rPr>
      </w:pPr>
      <w:r w:rsidRPr="00865724">
        <w:rPr>
          <w:b/>
          <w:lang w:val="fr-FR"/>
        </w:rPr>
        <w:t xml:space="preserve">Téléphone </w:t>
      </w:r>
      <w:r w:rsidR="004B21F1" w:rsidRPr="00865724">
        <w:rPr>
          <w:lang w:val="fr-FR"/>
        </w:rPr>
        <w:t>: +49(0)89 540299608 (</w:t>
      </w:r>
      <w:r w:rsidRPr="00865724">
        <w:rPr>
          <w:lang w:val="fr-FR"/>
        </w:rPr>
        <w:t>Lundi-vendredi</w:t>
      </w:r>
      <w:r w:rsidR="004B21F1" w:rsidRPr="00865724">
        <w:rPr>
          <w:lang w:val="fr-FR"/>
        </w:rPr>
        <w:t xml:space="preserve">, 9:00 AM–6:00 PM </w:t>
      </w:r>
      <w:r w:rsidRPr="00865724">
        <w:rPr>
          <w:lang w:val="fr-FR"/>
        </w:rPr>
        <w:t>Heure de Berlin</w:t>
      </w:r>
      <w:r w:rsidR="004B21F1" w:rsidRPr="00865724">
        <w:rPr>
          <w:lang w:val="fr-FR"/>
        </w:rPr>
        <w:t>)</w:t>
      </w:r>
    </w:p>
    <w:p w14:paraId="01C07F1B" w14:textId="6D28C2E2" w:rsidR="004B21F1" w:rsidRPr="00865724" w:rsidRDefault="004B21F1" w:rsidP="00D120C4">
      <w:pPr>
        <w:pStyle w:val="ItemList"/>
        <w:spacing w:before="48" w:after="48" w:line="240" w:lineRule="auto"/>
        <w:rPr>
          <w:rFonts w:eastAsiaTheme="minorEastAsia"/>
          <w:b/>
          <w:iCs/>
          <w:color w:val="1D1D1F"/>
          <w:szCs w:val="22"/>
          <w:lang w:val="fr-FR"/>
        </w:rPr>
      </w:pPr>
      <w:r w:rsidRPr="00865724">
        <w:rPr>
          <w:rFonts w:eastAsiaTheme="minorEastAsia"/>
          <w:b/>
          <w:iCs/>
          <w:color w:val="1D1D1F"/>
          <w:szCs w:val="22"/>
          <w:lang w:val="fr-FR"/>
        </w:rPr>
        <w:t>Email</w:t>
      </w:r>
      <w:r w:rsidR="00B53F01" w:rsidRPr="00865724">
        <w:rPr>
          <w:rFonts w:eastAsiaTheme="minorEastAsia"/>
          <w:b/>
          <w:iCs/>
          <w:color w:val="1D1D1F"/>
          <w:szCs w:val="22"/>
          <w:lang w:val="fr-FR"/>
        </w:rPr>
        <w:t xml:space="preserve"> </w:t>
      </w:r>
      <w:r w:rsidRPr="00865724">
        <w:rPr>
          <w:rFonts w:eastAsiaTheme="minorEastAsia"/>
          <w:iCs/>
          <w:color w:val="1D1D1F"/>
          <w:szCs w:val="22"/>
          <w:lang w:val="fr-FR"/>
        </w:rPr>
        <w:t xml:space="preserve">: </w:t>
      </w:r>
      <w:r w:rsidRPr="00865724">
        <w:rPr>
          <w:lang w:val="fr-FR"/>
        </w:rPr>
        <w:t>evsales.eu@autel.com</w:t>
      </w:r>
      <w:r w:rsidRPr="00865724">
        <w:rPr>
          <w:rFonts w:eastAsiaTheme="minorEastAsia"/>
          <w:iCs/>
          <w:color w:val="1D1D1F"/>
          <w:szCs w:val="22"/>
          <w:lang w:val="fr-FR"/>
        </w:rPr>
        <w:t xml:space="preserve">; </w:t>
      </w:r>
      <w:r w:rsidRPr="00865724">
        <w:rPr>
          <w:lang w:val="fr-FR"/>
        </w:rPr>
        <w:t>evsupport.eu@autel.com</w:t>
      </w:r>
    </w:p>
    <w:p w14:paraId="48777CF1" w14:textId="309B211F" w:rsidR="004B21F1" w:rsidRPr="00865724" w:rsidRDefault="004B21F1" w:rsidP="00D120C4">
      <w:pPr>
        <w:pStyle w:val="ItemList"/>
        <w:spacing w:before="48" w:after="48" w:line="240" w:lineRule="auto"/>
        <w:rPr>
          <w:b/>
          <w:lang w:val="de-DE"/>
        </w:rPr>
      </w:pPr>
      <w:r w:rsidRPr="00865724">
        <w:rPr>
          <w:b/>
          <w:lang w:val="de-DE"/>
        </w:rPr>
        <w:t>Address</w:t>
      </w:r>
      <w:r w:rsidR="00B53F01" w:rsidRPr="00865724">
        <w:rPr>
          <w:b/>
          <w:lang w:val="de-DE"/>
        </w:rPr>
        <w:t xml:space="preserve">e </w:t>
      </w:r>
      <w:r w:rsidRPr="00865724">
        <w:rPr>
          <w:lang w:val="de-DE"/>
        </w:rPr>
        <w:t xml:space="preserve">: Landsberger Str. 408, 4. OG, 81241 Munich, </w:t>
      </w:r>
      <w:r w:rsidR="00B53F01" w:rsidRPr="00865724">
        <w:rPr>
          <w:lang w:val="de-DE"/>
        </w:rPr>
        <w:t>Allemagne</w:t>
      </w:r>
    </w:p>
    <w:p w14:paraId="5578C94C" w14:textId="55B6FC1D" w:rsidR="00313BAD" w:rsidRPr="00865724" w:rsidRDefault="00B53F01" w:rsidP="00D120C4">
      <w:pPr>
        <w:pStyle w:val="10"/>
        <w:rPr>
          <w:lang w:val="fr-FR"/>
        </w:rPr>
      </w:pPr>
      <w:bookmarkStart w:id="425" w:name="_Ref114042641"/>
      <w:bookmarkStart w:id="426" w:name="_Ref114043035"/>
      <w:bookmarkStart w:id="427" w:name="_Toc120622693"/>
      <w:r w:rsidRPr="00865724">
        <w:rPr>
          <w:lang w:val="fr-FR"/>
        </w:rPr>
        <w:lastRenderedPageBreak/>
        <w:t>Spécifications techniques</w:t>
      </w:r>
      <w:bookmarkEnd w:id="425"/>
      <w:bookmarkEnd w:id="426"/>
      <w:bookmarkEnd w:id="427"/>
    </w:p>
    <w:p w14:paraId="21873C93" w14:textId="5C96E5AD" w:rsidR="00E93887" w:rsidRPr="00865724" w:rsidRDefault="00B53F01" w:rsidP="00D120C4">
      <w:pPr>
        <w:pStyle w:val="2"/>
        <w:spacing w:before="240" w:line="240" w:lineRule="auto"/>
        <w:rPr>
          <w:rFonts w:cs="Arial"/>
          <w:lang w:val="fr-FR"/>
        </w:rPr>
      </w:pPr>
      <w:bookmarkStart w:id="428" w:name="_Toc120622694"/>
      <w:r w:rsidRPr="00865724">
        <w:rPr>
          <w:rFonts w:cs="Arial"/>
          <w:lang w:val="fr-FR"/>
        </w:rPr>
        <w:t>Spécifications générales</w:t>
      </w:r>
      <w:bookmarkEnd w:id="428"/>
    </w:p>
    <w:p w14:paraId="447B3B60" w14:textId="4F8570A8" w:rsidR="00D82CB7" w:rsidRPr="00865724" w:rsidRDefault="00D82CB7" w:rsidP="00D120C4">
      <w:pPr>
        <w:pStyle w:val="FigureTittle"/>
      </w:pPr>
      <w:bookmarkStart w:id="429" w:name="_Ref106043147"/>
      <w:r w:rsidRPr="00865724">
        <w:t>Table</w:t>
      </w:r>
      <w:r w:rsidR="00B53F01"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w:t>
      </w:r>
      <w:r w:rsidRPr="00865724">
        <w:rPr>
          <w:noProof/>
        </w:rPr>
        <w:fldChar w:fldCharType="end"/>
      </w:r>
      <w:r w:rsidRPr="00865724">
        <w:t xml:space="preserve"> </w:t>
      </w:r>
      <w:bookmarkEnd w:id="429"/>
      <w:r w:rsidR="00B53F01" w:rsidRPr="00865724">
        <w:t>Spécifications du produit</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5E2225" w:rsidRPr="00865724" w14:paraId="4EA382A1" w14:textId="77777777" w:rsidTr="001B1F0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177C738E" w:rsidR="005E2225" w:rsidRPr="00865724" w:rsidRDefault="00B53F01" w:rsidP="00D120C4">
            <w:pPr>
              <w:rPr>
                <w:lang w:val="fr-FR"/>
              </w:rPr>
            </w:pPr>
            <w:r w:rsidRPr="00865724">
              <w:rPr>
                <w:lang w:val="fr-FR"/>
              </w:rPr>
              <w:t>Paramètres</w:t>
            </w:r>
          </w:p>
        </w:tc>
        <w:tc>
          <w:tcPr>
            <w:tcW w:w="3402" w:type="dxa"/>
          </w:tcPr>
          <w:p w14:paraId="382D361F" w14:textId="6881644C" w:rsidR="005E2225" w:rsidRPr="00865724" w:rsidRDefault="005E2225" w:rsidP="00D120C4">
            <w:pPr>
              <w:rPr>
                <w:lang w:val="fr-FR"/>
              </w:rPr>
            </w:pPr>
            <w:r w:rsidRPr="00865724">
              <w:rPr>
                <w:lang w:val="fr-FR"/>
              </w:rPr>
              <w:t>Description</w:t>
            </w:r>
          </w:p>
        </w:tc>
      </w:tr>
      <w:tr w:rsidR="005E2225" w:rsidRPr="00865724" w14:paraId="5136C16D" w14:textId="77777777" w:rsidTr="001B1F01">
        <w:trPr>
          <w:trHeight w:val="454"/>
          <w:jc w:val="center"/>
        </w:trPr>
        <w:tc>
          <w:tcPr>
            <w:tcW w:w="3397" w:type="dxa"/>
            <w:vAlign w:val="center"/>
          </w:tcPr>
          <w:p w14:paraId="71D74050" w14:textId="2C3F6C1E" w:rsidR="005E2225" w:rsidRPr="00865724" w:rsidRDefault="00B53F01" w:rsidP="00D120C4">
            <w:pPr>
              <w:jc w:val="both"/>
              <w:rPr>
                <w:rFonts w:ascii="Arial" w:hAnsi="Arial"/>
                <w:b/>
                <w:lang w:val="fr-FR"/>
              </w:rPr>
            </w:pPr>
            <w:r w:rsidRPr="00865724">
              <w:rPr>
                <w:rFonts w:ascii="Arial" w:hAnsi="Arial"/>
                <w:b/>
                <w:lang w:val="fr-FR"/>
              </w:rPr>
              <w:t>Conformité et sécurité</w:t>
            </w:r>
          </w:p>
        </w:tc>
        <w:tc>
          <w:tcPr>
            <w:tcW w:w="3402" w:type="dxa"/>
            <w:vAlign w:val="center"/>
          </w:tcPr>
          <w:p w14:paraId="6C9005D4" w14:textId="77777777" w:rsidR="005E2225" w:rsidRPr="00865724" w:rsidRDefault="005E2225" w:rsidP="00D120C4">
            <w:pPr>
              <w:pStyle w:val="ItemListinTable"/>
              <w:spacing w:before="48" w:after="48" w:line="240" w:lineRule="auto"/>
              <w:rPr>
                <w:rFonts w:ascii="Arial" w:hAnsi="Arial"/>
              </w:rPr>
            </w:pPr>
            <w:r w:rsidRPr="00865724">
              <w:rPr>
                <w:rFonts w:ascii="Arial" w:hAnsi="Arial"/>
              </w:rPr>
              <w:t>IEC 61851-1</w:t>
            </w:r>
          </w:p>
          <w:p w14:paraId="6C3C758C" w14:textId="77777777" w:rsidR="005E2225" w:rsidRPr="00865724" w:rsidRDefault="005E2225" w:rsidP="00D120C4">
            <w:pPr>
              <w:pStyle w:val="ItemListinTable"/>
              <w:spacing w:before="48" w:after="48" w:line="240" w:lineRule="auto"/>
              <w:rPr>
                <w:rFonts w:ascii="Arial" w:hAnsi="Arial"/>
              </w:rPr>
            </w:pPr>
            <w:r w:rsidRPr="00865724">
              <w:rPr>
                <w:rFonts w:ascii="Arial" w:hAnsi="Arial"/>
              </w:rPr>
              <w:t>IEC 61851-23</w:t>
            </w:r>
          </w:p>
          <w:p w14:paraId="66766C79" w14:textId="77777777" w:rsidR="005E2225" w:rsidRPr="00865724" w:rsidRDefault="005E2225" w:rsidP="00D120C4">
            <w:pPr>
              <w:pStyle w:val="ItemListinTable"/>
              <w:spacing w:before="48" w:after="48" w:line="240" w:lineRule="auto"/>
              <w:rPr>
                <w:rFonts w:ascii="Arial" w:hAnsi="Arial"/>
              </w:rPr>
            </w:pPr>
            <w:r w:rsidRPr="00865724">
              <w:rPr>
                <w:rFonts w:ascii="Arial" w:hAnsi="Arial"/>
              </w:rPr>
              <w:t>IEC 61851-21-2</w:t>
            </w:r>
          </w:p>
          <w:p w14:paraId="69CB377E" w14:textId="682C5E75" w:rsidR="005E2225" w:rsidRPr="00865724" w:rsidRDefault="005E2225" w:rsidP="00D120C4">
            <w:pPr>
              <w:pStyle w:val="ItemListinTable"/>
              <w:spacing w:before="48" w:after="48" w:line="240" w:lineRule="auto"/>
              <w:rPr>
                <w:rFonts w:ascii="Arial" w:hAnsi="Arial"/>
              </w:rPr>
            </w:pPr>
            <w:r w:rsidRPr="00865724">
              <w:rPr>
                <w:rFonts w:ascii="Arial" w:hAnsi="Arial"/>
              </w:rPr>
              <w:t>IEC 61000</w:t>
            </w:r>
          </w:p>
        </w:tc>
      </w:tr>
      <w:tr w:rsidR="005E2225" w:rsidRPr="00865724" w14:paraId="3255FDE2" w14:textId="77777777" w:rsidTr="001B1F01">
        <w:trPr>
          <w:trHeight w:val="454"/>
          <w:jc w:val="center"/>
        </w:trPr>
        <w:tc>
          <w:tcPr>
            <w:tcW w:w="3397" w:type="dxa"/>
            <w:vAlign w:val="center"/>
          </w:tcPr>
          <w:p w14:paraId="3CA74219" w14:textId="728BCEC6" w:rsidR="005E2225" w:rsidRPr="00865724" w:rsidRDefault="00B53F01" w:rsidP="00D120C4">
            <w:pPr>
              <w:jc w:val="both"/>
              <w:rPr>
                <w:rFonts w:ascii="Arial" w:hAnsi="Arial"/>
                <w:b/>
                <w:lang w:val="fr-FR"/>
              </w:rPr>
            </w:pPr>
            <w:r w:rsidRPr="00865724">
              <w:rPr>
                <w:rFonts w:ascii="Arial" w:hAnsi="Arial"/>
                <w:b/>
                <w:lang w:val="fr-FR"/>
              </w:rPr>
              <w:t>Indice de protection IP</w:t>
            </w:r>
          </w:p>
        </w:tc>
        <w:tc>
          <w:tcPr>
            <w:tcW w:w="3402" w:type="dxa"/>
            <w:vAlign w:val="center"/>
          </w:tcPr>
          <w:p w14:paraId="779F8834" w14:textId="28DF67A1" w:rsidR="005E2225" w:rsidRPr="00865724" w:rsidRDefault="005E2225" w:rsidP="00D120C4">
            <w:pPr>
              <w:jc w:val="both"/>
              <w:rPr>
                <w:rFonts w:ascii="Arial" w:eastAsia="微软雅黑" w:hAnsi="Arial"/>
                <w:lang w:val="fr-FR"/>
              </w:rPr>
            </w:pPr>
            <w:r w:rsidRPr="00865724">
              <w:rPr>
                <w:rFonts w:ascii="Arial" w:hAnsi="Arial"/>
                <w:lang w:val="fr-FR"/>
              </w:rPr>
              <w:t>IP54</w:t>
            </w:r>
          </w:p>
        </w:tc>
      </w:tr>
      <w:tr w:rsidR="005E2225" w:rsidRPr="00865724" w14:paraId="2C6DA293" w14:textId="77777777" w:rsidTr="001B1F01">
        <w:trPr>
          <w:trHeight w:val="454"/>
          <w:jc w:val="center"/>
        </w:trPr>
        <w:tc>
          <w:tcPr>
            <w:tcW w:w="3397" w:type="dxa"/>
            <w:vAlign w:val="center"/>
          </w:tcPr>
          <w:p w14:paraId="27F98D16" w14:textId="1D56EB18" w:rsidR="005E2225" w:rsidRPr="00865724" w:rsidRDefault="00B53F01" w:rsidP="00D120C4">
            <w:pPr>
              <w:jc w:val="both"/>
              <w:rPr>
                <w:rFonts w:ascii="Arial" w:hAnsi="Arial"/>
                <w:b/>
                <w:lang w:val="fr-FR"/>
              </w:rPr>
            </w:pPr>
            <w:r w:rsidRPr="00865724">
              <w:rPr>
                <w:rFonts w:ascii="Arial" w:hAnsi="Arial"/>
                <w:b/>
                <w:lang w:val="fr-FR"/>
              </w:rPr>
              <w:t xml:space="preserve">Indice de protection </w:t>
            </w:r>
            <w:r w:rsidR="005E2225" w:rsidRPr="00865724">
              <w:rPr>
                <w:rFonts w:ascii="Arial" w:hAnsi="Arial"/>
                <w:b/>
                <w:lang w:val="fr-FR"/>
              </w:rPr>
              <w:t>IK</w:t>
            </w:r>
          </w:p>
        </w:tc>
        <w:tc>
          <w:tcPr>
            <w:tcW w:w="3402" w:type="dxa"/>
            <w:vAlign w:val="center"/>
          </w:tcPr>
          <w:p w14:paraId="2BA6517F" w14:textId="52930AA5" w:rsidR="005E2225" w:rsidRPr="00865724" w:rsidRDefault="005E2225" w:rsidP="00D120C4">
            <w:pPr>
              <w:pStyle w:val="ItemListinTable"/>
              <w:numPr>
                <w:ilvl w:val="0"/>
                <w:numId w:val="0"/>
              </w:numPr>
              <w:spacing w:before="48" w:after="48" w:line="240" w:lineRule="auto"/>
              <w:ind w:left="420" w:hanging="420"/>
              <w:rPr>
                <w:rFonts w:ascii="Arial" w:hAnsi="Arial"/>
              </w:rPr>
            </w:pPr>
            <w:r w:rsidRPr="00865724">
              <w:rPr>
                <w:rFonts w:ascii="Arial" w:hAnsi="Arial"/>
              </w:rPr>
              <w:t>IK10</w:t>
            </w:r>
          </w:p>
        </w:tc>
      </w:tr>
      <w:tr w:rsidR="005E2225" w:rsidRPr="00865724" w14:paraId="085ABF8F" w14:textId="77777777" w:rsidTr="001B1F01">
        <w:trPr>
          <w:trHeight w:val="454"/>
          <w:jc w:val="center"/>
        </w:trPr>
        <w:tc>
          <w:tcPr>
            <w:tcW w:w="3397" w:type="dxa"/>
            <w:vAlign w:val="center"/>
          </w:tcPr>
          <w:p w14:paraId="0502B9AC" w14:textId="370BE13D" w:rsidR="005E2225" w:rsidRPr="00865724" w:rsidRDefault="003A0FC8" w:rsidP="00D120C4">
            <w:pPr>
              <w:jc w:val="both"/>
              <w:rPr>
                <w:rFonts w:ascii="Arial" w:hAnsi="Arial"/>
                <w:b/>
                <w:lang w:val="fr-FR"/>
              </w:rPr>
            </w:pPr>
            <w:r w:rsidRPr="00865724">
              <w:rPr>
                <w:rFonts w:ascii="Arial" w:hAnsi="Arial"/>
                <w:b/>
                <w:lang w:val="fr-FR"/>
              </w:rPr>
              <w:t>Courant nominal de court-circuit</w:t>
            </w:r>
          </w:p>
        </w:tc>
        <w:tc>
          <w:tcPr>
            <w:tcW w:w="3402" w:type="dxa"/>
            <w:vAlign w:val="center"/>
          </w:tcPr>
          <w:p w14:paraId="5499ADE9" w14:textId="6F5CE560" w:rsidR="005E2225" w:rsidRPr="00865724" w:rsidRDefault="005E2225" w:rsidP="00D120C4">
            <w:pPr>
              <w:jc w:val="both"/>
              <w:rPr>
                <w:rFonts w:ascii="Arial" w:hAnsi="Arial"/>
                <w:lang w:val="fr-FR"/>
              </w:rPr>
            </w:pPr>
            <w:r w:rsidRPr="00865724">
              <w:rPr>
                <w:rFonts w:ascii="Arial" w:hAnsi="Arial"/>
                <w:lang w:val="fr-FR"/>
              </w:rPr>
              <w:t>35 kA</w:t>
            </w:r>
          </w:p>
        </w:tc>
      </w:tr>
      <w:tr w:rsidR="005E2225" w:rsidRPr="00865724" w14:paraId="7FA87C1A" w14:textId="77777777" w:rsidTr="001B1F01">
        <w:trPr>
          <w:trHeight w:val="454"/>
          <w:jc w:val="center"/>
        </w:trPr>
        <w:tc>
          <w:tcPr>
            <w:tcW w:w="3397" w:type="dxa"/>
            <w:vAlign w:val="center"/>
          </w:tcPr>
          <w:p w14:paraId="1C737392" w14:textId="49DC8073" w:rsidR="005E2225" w:rsidRPr="00865724" w:rsidRDefault="003A0FC8" w:rsidP="00D120C4">
            <w:pPr>
              <w:jc w:val="both"/>
              <w:rPr>
                <w:rFonts w:ascii="Arial" w:hAnsi="Arial"/>
                <w:b/>
                <w:lang w:val="fr-FR"/>
              </w:rPr>
            </w:pPr>
            <w:r w:rsidRPr="00865724">
              <w:rPr>
                <w:rFonts w:ascii="Arial" w:hAnsi="Arial"/>
                <w:b/>
                <w:lang w:val="fr-FR"/>
              </w:rPr>
              <w:t>CEM</w:t>
            </w:r>
          </w:p>
        </w:tc>
        <w:tc>
          <w:tcPr>
            <w:tcW w:w="3402" w:type="dxa"/>
            <w:vAlign w:val="center"/>
          </w:tcPr>
          <w:p w14:paraId="761C0B45" w14:textId="210D63C7" w:rsidR="005E2225" w:rsidRPr="00865724" w:rsidRDefault="005E2225" w:rsidP="00D120C4">
            <w:pPr>
              <w:pStyle w:val="ItemListinTable"/>
              <w:spacing w:before="48" w:after="48" w:line="240" w:lineRule="auto"/>
              <w:rPr>
                <w:rFonts w:ascii="Arial" w:hAnsi="Arial"/>
              </w:rPr>
            </w:pPr>
            <w:r w:rsidRPr="00865724">
              <w:rPr>
                <w:rFonts w:ascii="Arial" w:hAnsi="Arial"/>
              </w:rPr>
              <w:t>Class</w:t>
            </w:r>
            <w:r w:rsidR="003A0FC8" w:rsidRPr="00865724">
              <w:rPr>
                <w:rFonts w:ascii="Arial" w:hAnsi="Arial"/>
              </w:rPr>
              <w:t>e</w:t>
            </w:r>
            <w:r w:rsidRPr="00865724">
              <w:rPr>
                <w:rFonts w:ascii="Arial" w:hAnsi="Arial"/>
              </w:rPr>
              <w:t xml:space="preserve"> A</w:t>
            </w:r>
          </w:p>
          <w:p w14:paraId="1425585F" w14:textId="5ED5167E" w:rsidR="005E2225" w:rsidRPr="00865724" w:rsidRDefault="005E2225" w:rsidP="00D120C4">
            <w:pPr>
              <w:pStyle w:val="ItemListinTable"/>
              <w:spacing w:before="48" w:after="48" w:line="240" w:lineRule="auto"/>
              <w:rPr>
                <w:rFonts w:ascii="Arial" w:hAnsi="Arial"/>
              </w:rPr>
            </w:pPr>
            <w:r w:rsidRPr="00865724">
              <w:rPr>
                <w:rFonts w:ascii="Arial" w:hAnsi="Arial"/>
              </w:rPr>
              <w:t>Class</w:t>
            </w:r>
            <w:r w:rsidR="003A0FC8" w:rsidRPr="00865724">
              <w:rPr>
                <w:rFonts w:ascii="Arial" w:hAnsi="Arial"/>
              </w:rPr>
              <w:t>e</w:t>
            </w:r>
            <w:r w:rsidRPr="00865724">
              <w:rPr>
                <w:rFonts w:ascii="Arial" w:hAnsi="Arial"/>
              </w:rPr>
              <w:t xml:space="preserve"> B </w:t>
            </w:r>
            <w:r w:rsidR="003A0FC8" w:rsidRPr="00865724">
              <w:rPr>
                <w:rFonts w:ascii="Arial" w:hAnsi="Arial"/>
              </w:rPr>
              <w:t>facultative</w:t>
            </w:r>
          </w:p>
        </w:tc>
      </w:tr>
      <w:tr w:rsidR="005E2225" w:rsidRPr="00865724" w14:paraId="453AF666" w14:textId="77777777" w:rsidTr="001B1F01">
        <w:trPr>
          <w:trHeight w:val="454"/>
          <w:jc w:val="center"/>
        </w:trPr>
        <w:tc>
          <w:tcPr>
            <w:tcW w:w="3397" w:type="dxa"/>
            <w:vAlign w:val="center"/>
          </w:tcPr>
          <w:p w14:paraId="2AA0303E" w14:textId="74C5F6C7" w:rsidR="005E2225" w:rsidRPr="00865724" w:rsidRDefault="003A0FC8" w:rsidP="00D120C4">
            <w:pPr>
              <w:rPr>
                <w:rFonts w:ascii="Arial" w:hAnsi="Arial"/>
                <w:b/>
                <w:lang w:val="fr-FR"/>
              </w:rPr>
            </w:pPr>
            <w:r w:rsidRPr="00865724">
              <w:rPr>
                <w:rFonts w:ascii="Arial" w:hAnsi="Arial"/>
                <w:b/>
                <w:lang w:val="fr-FR"/>
              </w:rPr>
              <w:t>Tension de sortie</w:t>
            </w:r>
          </w:p>
        </w:tc>
        <w:tc>
          <w:tcPr>
            <w:tcW w:w="3402" w:type="dxa"/>
            <w:vAlign w:val="center"/>
          </w:tcPr>
          <w:p w14:paraId="0BA888F5" w14:textId="4B8A19CB" w:rsidR="005E2225" w:rsidRPr="00865724" w:rsidRDefault="005E2225" w:rsidP="00D120C4">
            <w:pPr>
              <w:pStyle w:val="ItemListinTable"/>
              <w:spacing w:before="48" w:after="48" w:line="240" w:lineRule="auto"/>
              <w:rPr>
                <w:rFonts w:ascii="Arial" w:hAnsi="Arial"/>
              </w:rPr>
            </w:pPr>
            <w:r w:rsidRPr="00865724">
              <w:rPr>
                <w:rFonts w:ascii="Arial" w:hAnsi="Arial"/>
              </w:rPr>
              <w:t>CCS</w:t>
            </w:r>
            <w:r w:rsidR="00823736" w:rsidRPr="00865724">
              <w:rPr>
                <w:rFonts w:ascii="Arial" w:hAnsi="Arial"/>
              </w:rPr>
              <w:t xml:space="preserve"> </w:t>
            </w:r>
            <w:r w:rsidRPr="00865724">
              <w:rPr>
                <w:rFonts w:ascii="Arial" w:hAnsi="Arial"/>
              </w:rPr>
              <w:t xml:space="preserve">: 150 </w:t>
            </w:r>
            <w:r w:rsidR="003A0FC8" w:rsidRPr="00865724">
              <w:rPr>
                <w:rFonts w:ascii="Arial" w:hAnsi="Arial"/>
              </w:rPr>
              <w:t>à</w:t>
            </w:r>
            <w:r w:rsidRPr="00865724">
              <w:rPr>
                <w:rFonts w:ascii="Arial" w:hAnsi="Arial"/>
              </w:rPr>
              <w:t xml:space="preserve"> 1000 V</w:t>
            </w:r>
            <w:r w:rsidR="00506553" w:rsidRPr="00865724">
              <w:rPr>
                <w:rFonts w:ascii="Arial" w:hAnsi="Arial"/>
              </w:rPr>
              <w:t xml:space="preserve"> </w:t>
            </w:r>
            <w:r w:rsidRPr="00865724">
              <w:rPr>
                <w:rFonts w:ascii="Arial" w:hAnsi="Arial"/>
              </w:rPr>
              <w:t>DC</w:t>
            </w:r>
          </w:p>
          <w:p w14:paraId="5E678A8C" w14:textId="50F92047" w:rsidR="005E2225" w:rsidRPr="00865724" w:rsidRDefault="005E2225" w:rsidP="00D120C4">
            <w:pPr>
              <w:pStyle w:val="ItemListinTable"/>
              <w:spacing w:before="48" w:after="48" w:line="240" w:lineRule="auto"/>
              <w:rPr>
                <w:rFonts w:ascii="Arial" w:hAnsi="Arial"/>
              </w:rPr>
            </w:pPr>
            <w:r w:rsidRPr="00865724">
              <w:rPr>
                <w:rFonts w:ascii="Arial" w:hAnsi="Arial"/>
              </w:rPr>
              <w:t>CHAdeMO</w:t>
            </w:r>
            <w:r w:rsidR="00BA7F0A" w:rsidRPr="00865724">
              <w:rPr>
                <w:rFonts w:ascii="Arial" w:hAnsi="Arial"/>
              </w:rPr>
              <w:t xml:space="preserve"> </w:t>
            </w:r>
            <w:r w:rsidRPr="00865724">
              <w:rPr>
                <w:rFonts w:ascii="Arial" w:hAnsi="Arial"/>
              </w:rPr>
              <w:t xml:space="preserve">: 150 </w:t>
            </w:r>
            <w:r w:rsidR="003A0FC8" w:rsidRPr="00865724">
              <w:rPr>
                <w:rFonts w:ascii="Arial" w:hAnsi="Arial"/>
              </w:rPr>
              <w:t>à</w:t>
            </w:r>
            <w:r w:rsidRPr="00865724">
              <w:rPr>
                <w:rFonts w:ascii="Arial" w:hAnsi="Arial"/>
              </w:rPr>
              <w:t xml:space="preserve"> 500 V</w:t>
            </w:r>
            <w:r w:rsidR="00506553" w:rsidRPr="00865724">
              <w:rPr>
                <w:rFonts w:ascii="Arial" w:hAnsi="Arial"/>
              </w:rPr>
              <w:t xml:space="preserve"> </w:t>
            </w:r>
            <w:r w:rsidRPr="00865724">
              <w:rPr>
                <w:rFonts w:ascii="Arial" w:hAnsi="Arial"/>
              </w:rPr>
              <w:t>DC</w:t>
            </w:r>
          </w:p>
        </w:tc>
      </w:tr>
      <w:tr w:rsidR="005E2225" w:rsidRPr="00865724" w14:paraId="701F785D" w14:textId="77777777" w:rsidTr="001B1F01">
        <w:trPr>
          <w:trHeight w:val="454"/>
          <w:jc w:val="center"/>
        </w:trPr>
        <w:tc>
          <w:tcPr>
            <w:tcW w:w="3397" w:type="dxa"/>
            <w:vAlign w:val="center"/>
          </w:tcPr>
          <w:p w14:paraId="124D68DF" w14:textId="05D246B8" w:rsidR="005E2225" w:rsidRPr="00865724" w:rsidRDefault="003A0FC8" w:rsidP="00D120C4">
            <w:pPr>
              <w:rPr>
                <w:rFonts w:ascii="Arial" w:hAnsi="Arial"/>
                <w:b/>
                <w:lang w:val="fr-FR"/>
              </w:rPr>
            </w:pPr>
            <w:r w:rsidRPr="00865724">
              <w:rPr>
                <w:rFonts w:ascii="Arial" w:hAnsi="Arial"/>
                <w:b/>
                <w:lang w:val="fr-FR"/>
              </w:rPr>
              <w:t>Courant de sortie</w:t>
            </w:r>
            <w:r w:rsidR="00C878BF" w:rsidRPr="00865724">
              <w:rPr>
                <w:rFonts w:ascii="Arial" w:hAnsi="Arial"/>
                <w:b/>
                <w:lang w:val="fr-FR"/>
              </w:rPr>
              <w:t xml:space="preserve"> (</w:t>
            </w:r>
            <w:r w:rsidRPr="00865724">
              <w:rPr>
                <w:rFonts w:ascii="Arial" w:hAnsi="Arial"/>
                <w:b/>
                <w:lang w:val="fr-FR"/>
              </w:rPr>
              <w:t>pour</w:t>
            </w:r>
            <w:r w:rsidR="00C878BF" w:rsidRPr="00865724">
              <w:rPr>
                <w:rFonts w:ascii="Arial" w:hAnsi="Arial"/>
                <w:b/>
                <w:lang w:val="fr-FR"/>
              </w:rPr>
              <w:t xml:space="preserve"> </w:t>
            </w:r>
            <w:r w:rsidR="00AA60BF" w:rsidRPr="00865724">
              <w:rPr>
                <w:rFonts w:ascii="Arial" w:hAnsi="Arial"/>
                <w:b/>
                <w:lang w:val="fr-FR"/>
              </w:rPr>
              <w:t>MaxiCharger DC</w:t>
            </w:r>
            <w:r w:rsidR="00C878BF" w:rsidRPr="00865724">
              <w:rPr>
                <w:rFonts w:ascii="Arial" w:hAnsi="Arial"/>
                <w:b/>
                <w:lang w:val="fr-FR"/>
              </w:rPr>
              <w:t xml:space="preserve"> 120)</w:t>
            </w:r>
          </w:p>
        </w:tc>
        <w:tc>
          <w:tcPr>
            <w:tcW w:w="3402" w:type="dxa"/>
            <w:vAlign w:val="center"/>
          </w:tcPr>
          <w:p w14:paraId="6094874E" w14:textId="782C035E" w:rsidR="005E2225" w:rsidRPr="00865724" w:rsidRDefault="005E2225" w:rsidP="00D120C4">
            <w:pPr>
              <w:pStyle w:val="ItemListinTable"/>
              <w:spacing w:before="48" w:after="48" w:line="240" w:lineRule="auto"/>
              <w:rPr>
                <w:rFonts w:ascii="Arial" w:hAnsi="Arial"/>
              </w:rPr>
            </w:pPr>
            <w:r w:rsidRPr="00865724">
              <w:rPr>
                <w:rFonts w:ascii="Arial" w:hAnsi="Arial"/>
              </w:rPr>
              <w:t>CCS</w:t>
            </w:r>
            <w:r w:rsidR="00823736" w:rsidRPr="00865724">
              <w:rPr>
                <w:rFonts w:ascii="Arial" w:hAnsi="Arial"/>
              </w:rPr>
              <w:t xml:space="preserve"> </w:t>
            </w:r>
            <w:r w:rsidRPr="00865724">
              <w:rPr>
                <w:rFonts w:ascii="Arial" w:hAnsi="Arial"/>
              </w:rPr>
              <w:t>: 200 A</w:t>
            </w:r>
          </w:p>
          <w:p w14:paraId="3EBCE810" w14:textId="005816F8" w:rsidR="005E2225" w:rsidRPr="00865724" w:rsidRDefault="005E2225" w:rsidP="00D120C4">
            <w:pPr>
              <w:pStyle w:val="ItemListinTable"/>
              <w:spacing w:before="48" w:after="48" w:line="240" w:lineRule="auto"/>
              <w:rPr>
                <w:rFonts w:ascii="Arial" w:hAnsi="Arial"/>
              </w:rPr>
            </w:pPr>
            <w:r w:rsidRPr="00865724">
              <w:rPr>
                <w:rFonts w:ascii="Arial" w:hAnsi="Arial"/>
              </w:rPr>
              <w:t>CHAdeMO</w:t>
            </w:r>
            <w:r w:rsidR="00BA7F0A" w:rsidRPr="00865724">
              <w:rPr>
                <w:rFonts w:ascii="Arial" w:hAnsi="Arial"/>
              </w:rPr>
              <w:t xml:space="preserve"> </w:t>
            </w:r>
            <w:r w:rsidRPr="00865724">
              <w:rPr>
                <w:rFonts w:ascii="Arial" w:hAnsi="Arial"/>
              </w:rPr>
              <w:t>: 125 A/200 A</w:t>
            </w:r>
          </w:p>
        </w:tc>
      </w:tr>
      <w:tr w:rsidR="00C878BF" w:rsidRPr="00865724" w14:paraId="2A1BC8EE" w14:textId="77777777" w:rsidTr="001B1F01">
        <w:trPr>
          <w:trHeight w:val="454"/>
          <w:jc w:val="center"/>
        </w:trPr>
        <w:tc>
          <w:tcPr>
            <w:tcW w:w="3397" w:type="dxa"/>
            <w:vAlign w:val="center"/>
          </w:tcPr>
          <w:p w14:paraId="6B4A750E" w14:textId="7E29CF9A" w:rsidR="00C878BF" w:rsidRPr="00865724" w:rsidRDefault="00823736" w:rsidP="00D120C4">
            <w:pPr>
              <w:rPr>
                <w:rFonts w:ascii="Arial" w:hAnsi="Arial"/>
                <w:b/>
                <w:lang w:val="fr-FR"/>
              </w:rPr>
            </w:pPr>
            <w:r w:rsidRPr="00865724">
              <w:rPr>
                <w:rFonts w:ascii="Arial" w:hAnsi="Arial"/>
                <w:b/>
                <w:lang w:val="fr-FR"/>
              </w:rPr>
              <w:t>Courant de sortie</w:t>
            </w:r>
            <w:r w:rsidR="00C878BF" w:rsidRPr="00865724">
              <w:rPr>
                <w:rFonts w:ascii="Arial" w:hAnsi="Arial"/>
                <w:b/>
                <w:lang w:val="fr-FR"/>
              </w:rPr>
              <w:t xml:space="preserve"> (</w:t>
            </w:r>
            <w:r w:rsidRPr="00865724">
              <w:rPr>
                <w:rFonts w:ascii="Arial" w:hAnsi="Arial"/>
                <w:b/>
                <w:lang w:val="fr-FR"/>
              </w:rPr>
              <w:t>pour</w:t>
            </w:r>
            <w:r w:rsidR="00C878BF" w:rsidRPr="00865724">
              <w:rPr>
                <w:rFonts w:ascii="Arial" w:hAnsi="Arial"/>
                <w:b/>
                <w:lang w:val="fr-FR"/>
              </w:rPr>
              <w:t xml:space="preserve"> </w:t>
            </w:r>
            <w:r w:rsidR="00AA60BF" w:rsidRPr="00865724">
              <w:rPr>
                <w:rFonts w:ascii="Arial" w:hAnsi="Arial"/>
                <w:b/>
                <w:lang w:val="fr-FR"/>
              </w:rPr>
              <w:t>MaxiCharger DC</w:t>
            </w:r>
            <w:r w:rsidR="00C878BF" w:rsidRPr="00865724">
              <w:rPr>
                <w:rFonts w:ascii="Arial" w:hAnsi="Arial"/>
                <w:b/>
                <w:lang w:val="fr-FR"/>
              </w:rPr>
              <w:t xml:space="preserve"> 240)</w:t>
            </w:r>
          </w:p>
        </w:tc>
        <w:tc>
          <w:tcPr>
            <w:tcW w:w="3402" w:type="dxa"/>
            <w:vAlign w:val="center"/>
          </w:tcPr>
          <w:p w14:paraId="7E4A76DC" w14:textId="3D4E1943" w:rsidR="00C878BF" w:rsidRPr="00865724" w:rsidRDefault="00C878BF" w:rsidP="00D120C4">
            <w:pPr>
              <w:pStyle w:val="ItemListinTable"/>
              <w:spacing w:before="48" w:after="48" w:line="240" w:lineRule="auto"/>
              <w:rPr>
                <w:rFonts w:ascii="Arial" w:hAnsi="Arial"/>
              </w:rPr>
            </w:pPr>
            <w:r w:rsidRPr="00865724">
              <w:rPr>
                <w:rFonts w:ascii="Arial" w:hAnsi="Arial"/>
              </w:rPr>
              <w:t>CCS</w:t>
            </w:r>
            <w:r w:rsidR="00823736" w:rsidRPr="00865724">
              <w:rPr>
                <w:rFonts w:ascii="Arial" w:hAnsi="Arial"/>
              </w:rPr>
              <w:t xml:space="preserve"> </w:t>
            </w:r>
            <w:r w:rsidRPr="00865724">
              <w:rPr>
                <w:rFonts w:ascii="Arial" w:hAnsi="Arial"/>
              </w:rPr>
              <w:t>: 200 A</w:t>
            </w:r>
          </w:p>
          <w:p w14:paraId="09BED47B" w14:textId="0C0C6946" w:rsidR="00C878BF" w:rsidRPr="00865724" w:rsidRDefault="00C878BF" w:rsidP="00D120C4">
            <w:pPr>
              <w:pStyle w:val="ItemListinTable"/>
              <w:spacing w:before="48" w:after="48" w:line="240" w:lineRule="auto"/>
              <w:rPr>
                <w:rFonts w:ascii="Arial" w:hAnsi="Arial"/>
                <w:lang w:val="en-US"/>
              </w:rPr>
            </w:pPr>
            <w:r w:rsidRPr="00865724">
              <w:rPr>
                <w:rFonts w:ascii="Arial" w:hAnsi="Arial"/>
                <w:lang w:val="en-US"/>
              </w:rPr>
              <w:t>CCS boost</w:t>
            </w:r>
            <w:r w:rsidR="00823736" w:rsidRPr="00865724">
              <w:rPr>
                <w:rFonts w:ascii="Arial" w:hAnsi="Arial"/>
                <w:lang w:val="en-US"/>
              </w:rPr>
              <w:t xml:space="preserve"> </w:t>
            </w:r>
            <w:r w:rsidRPr="00865724">
              <w:rPr>
                <w:rFonts w:ascii="Arial" w:hAnsi="Arial"/>
                <w:lang w:val="en-US"/>
              </w:rPr>
              <w:t>: 300 A</w:t>
            </w:r>
            <w:r w:rsidR="00497827" w:rsidRPr="00865724">
              <w:rPr>
                <w:rFonts w:ascii="Arial" w:hAnsi="Arial"/>
                <w:lang w:val="en-US"/>
              </w:rPr>
              <w:t xml:space="preserve"> </w:t>
            </w:r>
            <w:r w:rsidRPr="00865724">
              <w:rPr>
                <w:rFonts w:ascii="Arial" w:hAnsi="Arial"/>
                <w:lang w:val="en-US"/>
              </w:rPr>
              <w:t>(p</w:t>
            </w:r>
            <w:r w:rsidR="00823736" w:rsidRPr="00865724">
              <w:rPr>
                <w:rFonts w:ascii="Arial" w:hAnsi="Arial"/>
                <w:lang w:val="en-US"/>
              </w:rPr>
              <w:t>ic</w:t>
            </w:r>
            <w:r w:rsidRPr="00865724">
              <w:rPr>
                <w:rFonts w:ascii="Arial" w:hAnsi="Arial"/>
                <w:lang w:val="en-US"/>
              </w:rPr>
              <w:t xml:space="preserve"> 400 A)</w:t>
            </w:r>
          </w:p>
          <w:p w14:paraId="22797F77" w14:textId="532F64D1" w:rsidR="00C878BF" w:rsidRPr="00865724" w:rsidRDefault="00C878BF" w:rsidP="00D120C4">
            <w:pPr>
              <w:pStyle w:val="ItemListinTable"/>
              <w:spacing w:before="48" w:after="48" w:line="240" w:lineRule="auto"/>
              <w:rPr>
                <w:rFonts w:ascii="Arial" w:hAnsi="Arial"/>
              </w:rPr>
            </w:pPr>
            <w:r w:rsidRPr="00865724">
              <w:rPr>
                <w:rFonts w:ascii="Arial" w:hAnsi="Arial"/>
              </w:rPr>
              <w:t>CHAdeMO</w:t>
            </w:r>
            <w:r w:rsidR="00823736" w:rsidRPr="00865724">
              <w:rPr>
                <w:rFonts w:ascii="Arial" w:hAnsi="Arial"/>
              </w:rPr>
              <w:t xml:space="preserve"> </w:t>
            </w:r>
            <w:r w:rsidRPr="00865724">
              <w:rPr>
                <w:rFonts w:ascii="Arial" w:hAnsi="Arial"/>
              </w:rPr>
              <w:t>: 125 A/200 A</w:t>
            </w:r>
          </w:p>
        </w:tc>
      </w:tr>
      <w:tr w:rsidR="00C878BF" w:rsidRPr="00865724" w14:paraId="1F5C070F" w14:textId="758EAE92" w:rsidTr="001B1F01">
        <w:trPr>
          <w:trHeight w:val="454"/>
          <w:jc w:val="center"/>
        </w:trPr>
        <w:tc>
          <w:tcPr>
            <w:tcW w:w="3397" w:type="dxa"/>
            <w:vAlign w:val="center"/>
          </w:tcPr>
          <w:p w14:paraId="1C561604" w14:textId="095C7E47" w:rsidR="00C878BF" w:rsidRPr="00865724" w:rsidRDefault="00823736" w:rsidP="00D120C4">
            <w:pPr>
              <w:rPr>
                <w:rFonts w:ascii="Arial" w:hAnsi="Arial"/>
                <w:b/>
                <w:lang w:val="fr-FR"/>
              </w:rPr>
            </w:pPr>
            <w:r w:rsidRPr="00865724">
              <w:rPr>
                <w:rFonts w:ascii="Arial" w:hAnsi="Arial"/>
                <w:b/>
                <w:lang w:val="fr-FR"/>
              </w:rPr>
              <w:t>Longueur du câble de charge VE</w:t>
            </w:r>
          </w:p>
        </w:tc>
        <w:tc>
          <w:tcPr>
            <w:tcW w:w="3402" w:type="dxa"/>
            <w:vAlign w:val="center"/>
          </w:tcPr>
          <w:p w14:paraId="79C802D1" w14:textId="245182DF" w:rsidR="00C878BF" w:rsidRPr="00865724" w:rsidRDefault="00C878BF" w:rsidP="00D120C4">
            <w:pPr>
              <w:pStyle w:val="ItemListinTable"/>
              <w:spacing w:before="48" w:after="48" w:line="240" w:lineRule="auto"/>
              <w:rPr>
                <w:rFonts w:ascii="Arial" w:hAnsi="Arial"/>
              </w:rPr>
            </w:pPr>
            <w:r w:rsidRPr="00865724">
              <w:rPr>
                <w:rFonts w:ascii="Arial" w:hAnsi="Arial"/>
              </w:rPr>
              <w:t>4 m (157</w:t>
            </w:r>
            <w:r w:rsidR="00823736" w:rsidRPr="00865724">
              <w:rPr>
                <w:rFonts w:ascii="Arial" w:hAnsi="Arial"/>
              </w:rPr>
              <w:t>,</w:t>
            </w:r>
            <w:r w:rsidRPr="00865724">
              <w:rPr>
                <w:rFonts w:ascii="Arial" w:hAnsi="Arial"/>
              </w:rPr>
              <w:t>48")</w:t>
            </w:r>
          </w:p>
          <w:p w14:paraId="2D9745C3" w14:textId="05418313" w:rsidR="00C878BF" w:rsidRPr="00865724" w:rsidRDefault="00C878BF" w:rsidP="00D120C4">
            <w:pPr>
              <w:pStyle w:val="ItemListinTable"/>
              <w:spacing w:before="48" w:after="48" w:line="240" w:lineRule="auto"/>
              <w:rPr>
                <w:rFonts w:ascii="Arial" w:hAnsi="Arial"/>
              </w:rPr>
            </w:pPr>
            <w:r w:rsidRPr="00865724">
              <w:rPr>
                <w:rFonts w:ascii="Arial" w:hAnsi="Arial"/>
              </w:rPr>
              <w:t>7</w:t>
            </w:r>
            <w:r w:rsidR="00823736" w:rsidRPr="00865724">
              <w:rPr>
                <w:rFonts w:ascii="Arial" w:hAnsi="Arial"/>
              </w:rPr>
              <w:t>,</w:t>
            </w:r>
            <w:r w:rsidRPr="00865724">
              <w:rPr>
                <w:rFonts w:ascii="Arial" w:hAnsi="Arial"/>
              </w:rPr>
              <w:t>5 m (295</w:t>
            </w:r>
            <w:r w:rsidR="00823736" w:rsidRPr="00865724">
              <w:rPr>
                <w:rFonts w:ascii="Arial" w:hAnsi="Arial"/>
              </w:rPr>
              <w:t>,</w:t>
            </w:r>
            <w:r w:rsidRPr="00865724">
              <w:rPr>
                <w:rFonts w:ascii="Arial" w:hAnsi="Arial"/>
              </w:rPr>
              <w:t>28")</w:t>
            </w:r>
          </w:p>
        </w:tc>
      </w:tr>
      <w:tr w:rsidR="00C878BF" w:rsidRPr="00865724" w14:paraId="6DA22383" w14:textId="77777777" w:rsidTr="001B1F01">
        <w:trPr>
          <w:trHeight w:val="454"/>
          <w:jc w:val="center"/>
        </w:trPr>
        <w:tc>
          <w:tcPr>
            <w:tcW w:w="3397" w:type="dxa"/>
            <w:vAlign w:val="center"/>
          </w:tcPr>
          <w:p w14:paraId="524FFF1D" w14:textId="7E43054F" w:rsidR="00C878BF" w:rsidRPr="00865724" w:rsidRDefault="00C878BF" w:rsidP="00D120C4">
            <w:pPr>
              <w:rPr>
                <w:rFonts w:ascii="Arial" w:hAnsi="Arial"/>
                <w:b/>
                <w:lang w:val="fr-FR"/>
              </w:rPr>
            </w:pPr>
            <w:r w:rsidRPr="00865724">
              <w:rPr>
                <w:rFonts w:ascii="Arial" w:hAnsi="Arial"/>
                <w:b/>
                <w:lang w:val="fr-FR"/>
              </w:rPr>
              <w:t>Certification</w:t>
            </w:r>
          </w:p>
        </w:tc>
        <w:tc>
          <w:tcPr>
            <w:tcW w:w="3402" w:type="dxa"/>
            <w:vAlign w:val="center"/>
          </w:tcPr>
          <w:p w14:paraId="68319E30" w14:textId="77777777" w:rsidR="00C878BF" w:rsidRPr="00865724" w:rsidRDefault="00C878BF" w:rsidP="00D120C4">
            <w:pPr>
              <w:pStyle w:val="ItemListinTable"/>
              <w:spacing w:before="48" w:after="48" w:line="240" w:lineRule="auto"/>
              <w:rPr>
                <w:rFonts w:ascii="Arial" w:hAnsi="Arial"/>
              </w:rPr>
            </w:pPr>
            <w:r w:rsidRPr="00865724">
              <w:rPr>
                <w:rFonts w:ascii="Arial" w:hAnsi="Arial"/>
              </w:rPr>
              <w:t>CE</w:t>
            </w:r>
          </w:p>
          <w:p w14:paraId="3E575A0F" w14:textId="77777777" w:rsidR="00C878BF" w:rsidRPr="00865724" w:rsidRDefault="00C878BF" w:rsidP="00D120C4">
            <w:pPr>
              <w:pStyle w:val="ItemListinTable"/>
              <w:spacing w:before="48" w:after="48" w:line="240" w:lineRule="auto"/>
              <w:rPr>
                <w:rFonts w:ascii="Arial" w:hAnsi="Arial"/>
              </w:rPr>
            </w:pPr>
            <w:r w:rsidRPr="00865724">
              <w:rPr>
                <w:rFonts w:ascii="Arial" w:hAnsi="Arial"/>
              </w:rPr>
              <w:t>UKCA</w:t>
            </w:r>
          </w:p>
          <w:p w14:paraId="61FACD48" w14:textId="3E013052" w:rsidR="00C878BF" w:rsidRPr="00865724" w:rsidRDefault="00C878BF" w:rsidP="00D120C4">
            <w:pPr>
              <w:pStyle w:val="ItemListinTable"/>
              <w:spacing w:before="48" w:after="48" w:line="240" w:lineRule="auto"/>
              <w:rPr>
                <w:rFonts w:ascii="Arial" w:hAnsi="Arial"/>
              </w:rPr>
            </w:pPr>
            <w:r w:rsidRPr="00865724">
              <w:rPr>
                <w:rFonts w:ascii="Arial" w:hAnsi="Arial"/>
              </w:rPr>
              <w:t>TR25</w:t>
            </w:r>
          </w:p>
        </w:tc>
      </w:tr>
      <w:tr w:rsidR="00C878BF" w:rsidRPr="00865724" w14:paraId="1863B800" w14:textId="77777777" w:rsidTr="001B1F01">
        <w:trPr>
          <w:trHeight w:val="454"/>
          <w:jc w:val="center"/>
        </w:trPr>
        <w:tc>
          <w:tcPr>
            <w:tcW w:w="3397" w:type="dxa"/>
            <w:vAlign w:val="center"/>
          </w:tcPr>
          <w:p w14:paraId="49BB99FE" w14:textId="406CD6FD" w:rsidR="00C878BF" w:rsidRPr="00865724" w:rsidRDefault="00654DCE" w:rsidP="00D120C4">
            <w:pPr>
              <w:rPr>
                <w:rFonts w:ascii="Arial" w:hAnsi="Arial"/>
                <w:b/>
                <w:lang w:val="fr-FR"/>
              </w:rPr>
            </w:pPr>
            <w:r w:rsidRPr="00865724">
              <w:rPr>
                <w:rFonts w:ascii="Arial" w:hAnsi="Arial"/>
                <w:b/>
                <w:lang w:val="fr-FR"/>
              </w:rPr>
              <w:t>Niveau sonore maximal à une distance de 1 m</w:t>
            </w:r>
          </w:p>
        </w:tc>
        <w:tc>
          <w:tcPr>
            <w:tcW w:w="3402" w:type="dxa"/>
            <w:vAlign w:val="center"/>
          </w:tcPr>
          <w:p w14:paraId="3D0F8B67" w14:textId="6D483C53" w:rsidR="00C878BF" w:rsidRPr="00865724" w:rsidRDefault="00C878BF" w:rsidP="00D120C4">
            <w:pPr>
              <w:rPr>
                <w:rFonts w:ascii="Arial" w:hAnsi="Arial"/>
                <w:lang w:val="fr-FR"/>
              </w:rPr>
            </w:pPr>
            <w:r w:rsidRPr="00865724">
              <w:rPr>
                <w:rFonts w:ascii="Arial" w:hAnsi="Arial"/>
                <w:lang w:val="fr-FR"/>
              </w:rPr>
              <w:t>&lt; 65 dB @ 1m /25</w:t>
            </w:r>
            <w:r w:rsidRPr="00865724">
              <w:rPr>
                <w:rFonts w:ascii="宋体" w:eastAsia="宋体" w:hAnsi="宋体" w:cs="宋体" w:hint="eastAsia"/>
                <w:lang w:val="fr-FR"/>
              </w:rPr>
              <w:t>℃</w:t>
            </w:r>
            <w:r w:rsidRPr="00865724">
              <w:rPr>
                <w:rFonts w:ascii="Arial" w:hAnsi="Arial"/>
                <w:lang w:val="fr-FR"/>
              </w:rPr>
              <w:t>/</w:t>
            </w:r>
            <w:r w:rsidR="00654DCE" w:rsidRPr="00865724">
              <w:rPr>
                <w:rFonts w:ascii="Arial" w:hAnsi="Arial"/>
                <w:lang w:val="fr-FR"/>
              </w:rPr>
              <w:t>pleine charge</w:t>
            </w:r>
          </w:p>
        </w:tc>
      </w:tr>
      <w:tr w:rsidR="00C878BF" w:rsidRPr="00865724" w14:paraId="12F46386" w14:textId="77777777" w:rsidTr="001B1F01">
        <w:trPr>
          <w:trHeight w:val="454"/>
          <w:jc w:val="center"/>
        </w:trPr>
        <w:tc>
          <w:tcPr>
            <w:tcW w:w="3397" w:type="dxa"/>
            <w:vAlign w:val="center"/>
          </w:tcPr>
          <w:p w14:paraId="4F036594" w14:textId="1B465735" w:rsidR="00C878BF" w:rsidRPr="00865724" w:rsidRDefault="00654DCE" w:rsidP="00D120C4">
            <w:pPr>
              <w:rPr>
                <w:rFonts w:ascii="Arial" w:hAnsi="Arial"/>
                <w:b/>
                <w:lang w:val="fr-FR"/>
              </w:rPr>
            </w:pPr>
            <w:r w:rsidRPr="00865724">
              <w:rPr>
                <w:rFonts w:ascii="Arial" w:hAnsi="Arial"/>
                <w:b/>
                <w:lang w:val="fr-FR"/>
              </w:rPr>
              <w:t xml:space="preserve">Connexion de l'alimentation </w:t>
            </w:r>
            <w:r w:rsidR="00037F54" w:rsidRPr="00865724">
              <w:rPr>
                <w:rFonts w:ascii="Arial" w:hAnsi="Arial"/>
                <w:b/>
                <w:lang w:val="fr-FR"/>
              </w:rPr>
              <w:t>AC</w:t>
            </w:r>
            <w:r w:rsidRPr="00865724">
              <w:rPr>
                <w:rFonts w:ascii="Arial" w:hAnsi="Arial"/>
                <w:b/>
                <w:lang w:val="fr-FR"/>
              </w:rPr>
              <w:t xml:space="preserve"> d'entrée</w:t>
            </w:r>
          </w:p>
        </w:tc>
        <w:tc>
          <w:tcPr>
            <w:tcW w:w="3402" w:type="dxa"/>
            <w:vAlign w:val="center"/>
          </w:tcPr>
          <w:p w14:paraId="505CCB69" w14:textId="2F65D633" w:rsidR="00C878BF" w:rsidRPr="00865724" w:rsidRDefault="00C878BF" w:rsidP="00D120C4">
            <w:pPr>
              <w:rPr>
                <w:rFonts w:ascii="Arial" w:hAnsi="Arial"/>
                <w:lang w:val="fr-FR"/>
              </w:rPr>
            </w:pPr>
            <w:r w:rsidRPr="00865724">
              <w:rPr>
                <w:rFonts w:ascii="Arial" w:hAnsi="Arial"/>
                <w:lang w:val="fr-FR"/>
              </w:rPr>
              <w:t>3P + N + PE</w:t>
            </w:r>
          </w:p>
        </w:tc>
      </w:tr>
      <w:tr w:rsidR="00C878BF" w:rsidRPr="00865724" w14:paraId="5E54EBFE" w14:textId="77777777" w:rsidTr="001B1F01">
        <w:trPr>
          <w:trHeight w:val="454"/>
          <w:jc w:val="center"/>
        </w:trPr>
        <w:tc>
          <w:tcPr>
            <w:tcW w:w="3397" w:type="dxa"/>
            <w:vAlign w:val="center"/>
          </w:tcPr>
          <w:p w14:paraId="233CF0C0" w14:textId="73EF052D" w:rsidR="00C878BF" w:rsidRPr="00865724" w:rsidRDefault="00654DCE" w:rsidP="00D120C4">
            <w:pPr>
              <w:rPr>
                <w:rFonts w:ascii="Arial" w:hAnsi="Arial"/>
                <w:b/>
                <w:lang w:val="fr-FR"/>
              </w:rPr>
            </w:pPr>
            <w:r w:rsidRPr="00865724">
              <w:rPr>
                <w:rFonts w:ascii="Arial" w:hAnsi="Arial"/>
                <w:b/>
                <w:lang w:val="fr-FR"/>
              </w:rPr>
              <w:t>Plage de tension d'entrée</w:t>
            </w:r>
          </w:p>
        </w:tc>
        <w:tc>
          <w:tcPr>
            <w:tcW w:w="3402" w:type="dxa"/>
            <w:vAlign w:val="center"/>
          </w:tcPr>
          <w:p w14:paraId="73ECCBD7" w14:textId="11A8563D" w:rsidR="00C878BF" w:rsidRPr="00865724" w:rsidRDefault="00C878BF" w:rsidP="00D120C4">
            <w:pPr>
              <w:rPr>
                <w:rFonts w:ascii="Arial" w:hAnsi="Arial"/>
                <w:lang w:val="fr-FR"/>
              </w:rPr>
            </w:pPr>
            <w:r w:rsidRPr="00865724">
              <w:rPr>
                <w:rFonts w:ascii="Arial" w:hAnsi="Arial"/>
                <w:lang w:val="fr-FR"/>
              </w:rPr>
              <w:t>400 V AC ±10%</w:t>
            </w:r>
          </w:p>
        </w:tc>
      </w:tr>
      <w:tr w:rsidR="00C878BF" w:rsidRPr="00865724" w14:paraId="2D4D2DAB" w14:textId="77777777" w:rsidTr="001B1F01">
        <w:trPr>
          <w:trHeight w:val="454"/>
          <w:jc w:val="center"/>
        </w:trPr>
        <w:tc>
          <w:tcPr>
            <w:tcW w:w="3397" w:type="dxa"/>
            <w:vAlign w:val="center"/>
          </w:tcPr>
          <w:p w14:paraId="72250ADA" w14:textId="4C1448B9" w:rsidR="00C878BF" w:rsidRPr="00865724" w:rsidRDefault="00654DCE" w:rsidP="00D120C4">
            <w:pPr>
              <w:rPr>
                <w:rFonts w:ascii="Arial" w:hAnsi="Arial"/>
                <w:b/>
                <w:lang w:val="fr-FR"/>
              </w:rPr>
            </w:pPr>
            <w:r w:rsidRPr="00865724">
              <w:rPr>
                <w:rFonts w:ascii="Arial" w:hAnsi="Arial"/>
                <w:b/>
                <w:lang w:val="fr-FR"/>
              </w:rPr>
              <w:lastRenderedPageBreak/>
              <w:t>Facteur de puissance à pleine charge</w:t>
            </w:r>
          </w:p>
        </w:tc>
        <w:tc>
          <w:tcPr>
            <w:tcW w:w="3402" w:type="dxa"/>
            <w:vAlign w:val="center"/>
          </w:tcPr>
          <w:p w14:paraId="121E3E6A" w14:textId="0BA4EBDC" w:rsidR="00C878BF" w:rsidRPr="00865724" w:rsidRDefault="00C878BF" w:rsidP="00D120C4">
            <w:pPr>
              <w:rPr>
                <w:rFonts w:ascii="Arial" w:hAnsi="Arial"/>
                <w:lang w:val="fr-FR"/>
              </w:rPr>
            </w:pPr>
            <w:r w:rsidRPr="00865724">
              <w:rPr>
                <w:rFonts w:ascii="Arial" w:hAnsi="Arial"/>
                <w:lang w:val="fr-FR"/>
              </w:rPr>
              <w:t>&gt;= 0</w:t>
            </w:r>
            <w:r w:rsidR="00BA7F0A" w:rsidRPr="00865724">
              <w:rPr>
                <w:rFonts w:ascii="Arial" w:hAnsi="Arial"/>
                <w:lang w:val="fr-FR"/>
              </w:rPr>
              <w:t>,9</w:t>
            </w:r>
            <w:r w:rsidRPr="00865724">
              <w:rPr>
                <w:rFonts w:ascii="Arial" w:hAnsi="Arial"/>
                <w:lang w:val="fr-FR"/>
              </w:rPr>
              <w:t>8</w:t>
            </w:r>
          </w:p>
        </w:tc>
      </w:tr>
      <w:tr w:rsidR="00C878BF" w:rsidRPr="00865724" w14:paraId="7AFA9128" w14:textId="77777777" w:rsidTr="001B1F01">
        <w:trPr>
          <w:trHeight w:val="454"/>
          <w:jc w:val="center"/>
        </w:trPr>
        <w:tc>
          <w:tcPr>
            <w:tcW w:w="3397" w:type="dxa"/>
            <w:vAlign w:val="center"/>
          </w:tcPr>
          <w:p w14:paraId="2F9CEF73" w14:textId="12900654" w:rsidR="00C878BF" w:rsidRPr="00865724" w:rsidRDefault="00654DCE" w:rsidP="00D120C4">
            <w:pPr>
              <w:rPr>
                <w:rFonts w:ascii="Arial" w:hAnsi="Arial"/>
                <w:b/>
                <w:lang w:val="fr-FR"/>
              </w:rPr>
            </w:pPr>
            <w:r w:rsidRPr="00865724">
              <w:rPr>
                <w:rFonts w:ascii="Arial" w:hAnsi="Arial"/>
                <w:b/>
                <w:lang w:val="fr-FR"/>
              </w:rPr>
              <w:t>Efficacité maximale</w:t>
            </w:r>
          </w:p>
        </w:tc>
        <w:tc>
          <w:tcPr>
            <w:tcW w:w="3402" w:type="dxa"/>
            <w:vAlign w:val="center"/>
          </w:tcPr>
          <w:p w14:paraId="329AE2C6" w14:textId="29277A00" w:rsidR="00C878BF" w:rsidRPr="00865724" w:rsidRDefault="00C878BF" w:rsidP="00D120C4">
            <w:pPr>
              <w:rPr>
                <w:rFonts w:ascii="Arial" w:hAnsi="Arial"/>
                <w:lang w:val="fr-FR"/>
              </w:rPr>
            </w:pPr>
            <w:r w:rsidRPr="00865724">
              <w:rPr>
                <w:rFonts w:ascii="Arial" w:hAnsi="Arial"/>
                <w:lang w:val="fr-FR"/>
              </w:rPr>
              <w:t>&gt;= 96%</w:t>
            </w:r>
          </w:p>
        </w:tc>
      </w:tr>
      <w:tr w:rsidR="00C878BF" w:rsidRPr="00865724" w14:paraId="66904A0C" w14:textId="77777777" w:rsidTr="001B1F01">
        <w:trPr>
          <w:trHeight w:val="454"/>
          <w:jc w:val="center"/>
        </w:trPr>
        <w:tc>
          <w:tcPr>
            <w:tcW w:w="3397" w:type="dxa"/>
            <w:vAlign w:val="center"/>
          </w:tcPr>
          <w:p w14:paraId="6A802817" w14:textId="609C1D22" w:rsidR="00C878BF" w:rsidRPr="00865724" w:rsidRDefault="00654DCE" w:rsidP="00D120C4">
            <w:pPr>
              <w:jc w:val="both"/>
              <w:rPr>
                <w:rFonts w:ascii="Arial" w:hAnsi="Arial"/>
                <w:b/>
                <w:lang w:val="fr-FR"/>
              </w:rPr>
            </w:pPr>
            <w:r w:rsidRPr="00865724">
              <w:rPr>
                <w:rFonts w:ascii="Arial" w:hAnsi="Arial"/>
                <w:b/>
                <w:lang w:val="fr-FR"/>
              </w:rPr>
              <w:t>Distorsion harmonique totale</w:t>
            </w:r>
          </w:p>
          <w:p w14:paraId="272579AD" w14:textId="67AF5C76" w:rsidR="00C878BF" w:rsidRPr="00865724" w:rsidRDefault="00C878BF" w:rsidP="00D120C4">
            <w:pPr>
              <w:rPr>
                <w:rFonts w:ascii="Arial" w:hAnsi="Arial"/>
                <w:b/>
                <w:lang w:val="fr-FR"/>
              </w:rPr>
            </w:pPr>
            <w:r w:rsidRPr="00865724">
              <w:rPr>
                <w:rFonts w:ascii="Arial" w:hAnsi="Arial"/>
                <w:b/>
                <w:lang w:val="fr-FR"/>
              </w:rPr>
              <w:t>(</w:t>
            </w:r>
            <w:r w:rsidR="00654DCE" w:rsidRPr="00865724">
              <w:rPr>
                <w:rFonts w:ascii="Arial" w:hAnsi="Arial"/>
                <w:b/>
                <w:lang w:val="fr-FR"/>
              </w:rPr>
              <w:t>courant</w:t>
            </w:r>
            <w:r w:rsidRPr="00865724">
              <w:rPr>
                <w:rFonts w:ascii="Arial" w:hAnsi="Arial"/>
                <w:b/>
                <w:lang w:val="fr-FR"/>
              </w:rPr>
              <w:t xml:space="preserve"> / &gt; 50%</w:t>
            </w:r>
            <w:r w:rsidR="00654DCE" w:rsidRPr="00865724">
              <w:rPr>
                <w:rFonts w:ascii="Arial" w:hAnsi="Arial"/>
                <w:b/>
                <w:lang w:val="fr-FR"/>
              </w:rPr>
              <w:t xml:space="preserve"> de charge</w:t>
            </w:r>
            <w:r w:rsidRPr="00865724">
              <w:rPr>
                <w:rFonts w:ascii="Arial" w:hAnsi="Arial"/>
                <w:b/>
                <w:lang w:val="fr-FR"/>
              </w:rPr>
              <w:t>)</w:t>
            </w:r>
          </w:p>
        </w:tc>
        <w:tc>
          <w:tcPr>
            <w:tcW w:w="3402" w:type="dxa"/>
            <w:vAlign w:val="center"/>
          </w:tcPr>
          <w:p w14:paraId="63B9B637" w14:textId="737D0525" w:rsidR="00C878BF" w:rsidRPr="00865724" w:rsidRDefault="00C878BF" w:rsidP="00D120C4">
            <w:pPr>
              <w:rPr>
                <w:rFonts w:ascii="Arial" w:hAnsi="Arial"/>
                <w:lang w:val="fr-FR"/>
              </w:rPr>
            </w:pPr>
            <w:r w:rsidRPr="00865724">
              <w:rPr>
                <w:rFonts w:ascii="Arial" w:hAnsi="Arial"/>
                <w:lang w:val="fr-FR"/>
              </w:rPr>
              <w:t>&lt;= 5%</w:t>
            </w:r>
          </w:p>
        </w:tc>
      </w:tr>
    </w:tbl>
    <w:p w14:paraId="125153F7" w14:textId="77777777" w:rsidR="00DE3D5A" w:rsidRPr="00865724" w:rsidRDefault="00DE3D5A" w:rsidP="00D120C4">
      <w:pPr>
        <w:pStyle w:val="FigureTittle"/>
      </w:pPr>
      <w:bookmarkStart w:id="430" w:name="_Ref103020594"/>
    </w:p>
    <w:p w14:paraId="0211B64C" w14:textId="37156ADA" w:rsidR="00C23006" w:rsidRPr="00865724" w:rsidRDefault="00C23006" w:rsidP="00D120C4">
      <w:pPr>
        <w:pStyle w:val="FigureTittle"/>
      </w:pPr>
      <w:bookmarkStart w:id="431" w:name="_Ref103279173"/>
      <w:r w:rsidRPr="00865724">
        <w:t>Table</w:t>
      </w:r>
      <w:r w:rsidR="00654DCE"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2</w:t>
      </w:r>
      <w:r w:rsidRPr="00865724">
        <w:rPr>
          <w:noProof/>
        </w:rPr>
        <w:fldChar w:fldCharType="end"/>
      </w:r>
      <w:r w:rsidRPr="00865724">
        <w:t xml:space="preserve"> </w:t>
      </w:r>
      <w:bookmarkEnd w:id="430"/>
      <w:bookmarkEnd w:id="431"/>
      <w:r w:rsidR="00654DCE" w:rsidRPr="00865724">
        <w:t>Conditions de fonctionnement</w:t>
      </w:r>
    </w:p>
    <w:tbl>
      <w:tblPr>
        <w:tblStyle w:val="a7"/>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23006" w:rsidRPr="00865724" w14:paraId="0DE57FE4" w14:textId="77777777"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7C8B4305" w14:textId="15381208" w:rsidR="00C23006" w:rsidRPr="00865724" w:rsidRDefault="00654DCE" w:rsidP="00D120C4">
            <w:pPr>
              <w:rPr>
                <w:lang w:val="fr-FR"/>
              </w:rPr>
            </w:pPr>
            <w:r w:rsidRPr="00865724">
              <w:rPr>
                <w:lang w:val="fr-FR"/>
              </w:rPr>
              <w:t>Paramètres</w:t>
            </w:r>
          </w:p>
        </w:tc>
        <w:tc>
          <w:tcPr>
            <w:tcW w:w="3492" w:type="dxa"/>
          </w:tcPr>
          <w:p w14:paraId="0597069E" w14:textId="2CFB8ED4" w:rsidR="00C23006" w:rsidRPr="00865724" w:rsidRDefault="00654DCE" w:rsidP="00D120C4">
            <w:pPr>
              <w:rPr>
                <w:lang w:val="fr-FR"/>
              </w:rPr>
            </w:pPr>
            <w:r w:rsidRPr="00865724">
              <w:rPr>
                <w:lang w:val="fr-FR"/>
              </w:rPr>
              <w:t>Spécifications</w:t>
            </w:r>
          </w:p>
        </w:tc>
      </w:tr>
      <w:tr w:rsidR="00C23006" w:rsidRPr="00865724" w14:paraId="22495D6D" w14:textId="77777777" w:rsidTr="001B1F01">
        <w:trPr>
          <w:trHeight w:val="397"/>
          <w:jc w:val="center"/>
        </w:trPr>
        <w:tc>
          <w:tcPr>
            <w:tcW w:w="3397" w:type="dxa"/>
            <w:vAlign w:val="center"/>
          </w:tcPr>
          <w:p w14:paraId="386812EA" w14:textId="1B584C32" w:rsidR="00C23006" w:rsidRPr="00865724" w:rsidRDefault="00654DCE" w:rsidP="00D120C4">
            <w:pPr>
              <w:jc w:val="both"/>
              <w:rPr>
                <w:rFonts w:ascii="Arial" w:hAnsi="Arial"/>
                <w:b/>
                <w:lang w:val="fr-FR"/>
              </w:rPr>
            </w:pPr>
            <w:r w:rsidRPr="00865724">
              <w:rPr>
                <w:rFonts w:ascii="Arial" w:hAnsi="Arial"/>
                <w:b/>
                <w:lang w:val="fr-FR"/>
              </w:rPr>
              <w:t>Environnement, général</w:t>
            </w:r>
          </w:p>
        </w:tc>
        <w:tc>
          <w:tcPr>
            <w:tcW w:w="3492" w:type="dxa"/>
            <w:vAlign w:val="center"/>
          </w:tcPr>
          <w:p w14:paraId="0BB03D26" w14:textId="1F7236C7" w:rsidR="0080423D" w:rsidRPr="00865724" w:rsidRDefault="00654DCE" w:rsidP="00D120C4">
            <w:pPr>
              <w:pStyle w:val="ItemListinTable"/>
              <w:spacing w:before="48" w:after="48" w:line="240" w:lineRule="auto"/>
              <w:rPr>
                <w:rFonts w:ascii="Arial" w:hAnsi="Arial"/>
              </w:rPr>
            </w:pPr>
            <w:r w:rsidRPr="00865724">
              <w:rPr>
                <w:rFonts w:ascii="Arial" w:hAnsi="Arial"/>
              </w:rPr>
              <w:t>Intérieur</w:t>
            </w:r>
          </w:p>
          <w:p w14:paraId="0BAA609F" w14:textId="6255B003" w:rsidR="00C23006" w:rsidRPr="00865724" w:rsidRDefault="00654DCE" w:rsidP="00D120C4">
            <w:pPr>
              <w:pStyle w:val="ItemListinTable"/>
              <w:spacing w:before="48" w:after="48" w:line="240" w:lineRule="auto"/>
              <w:rPr>
                <w:rFonts w:ascii="Arial" w:hAnsi="Arial"/>
              </w:rPr>
            </w:pPr>
            <w:r w:rsidRPr="00865724">
              <w:rPr>
                <w:rFonts w:ascii="Arial" w:hAnsi="Arial"/>
              </w:rPr>
              <w:t>extérieur</w:t>
            </w:r>
          </w:p>
        </w:tc>
      </w:tr>
      <w:tr w:rsidR="00C23006" w:rsidRPr="00865724" w14:paraId="1D7DDD62" w14:textId="77777777" w:rsidTr="001B1F01">
        <w:trPr>
          <w:trHeight w:val="397"/>
          <w:jc w:val="center"/>
        </w:trPr>
        <w:tc>
          <w:tcPr>
            <w:tcW w:w="3397" w:type="dxa"/>
            <w:vAlign w:val="center"/>
          </w:tcPr>
          <w:p w14:paraId="7391D1C5" w14:textId="52AF3F97" w:rsidR="00C23006" w:rsidRPr="00865724" w:rsidRDefault="00654DCE" w:rsidP="00D120C4">
            <w:pPr>
              <w:jc w:val="both"/>
              <w:rPr>
                <w:rFonts w:ascii="Arial" w:hAnsi="Arial"/>
                <w:b/>
                <w:lang w:val="fr-FR"/>
              </w:rPr>
            </w:pPr>
            <w:r w:rsidRPr="00865724">
              <w:rPr>
                <w:rFonts w:ascii="Arial" w:hAnsi="Arial"/>
                <w:b/>
                <w:lang w:val="fr-FR"/>
              </w:rPr>
              <w:t>Température de stockage</w:t>
            </w:r>
          </w:p>
        </w:tc>
        <w:tc>
          <w:tcPr>
            <w:tcW w:w="3492" w:type="dxa"/>
            <w:vAlign w:val="center"/>
          </w:tcPr>
          <w:p w14:paraId="3C297518" w14:textId="5818D65C" w:rsidR="00C23006" w:rsidRPr="00865724" w:rsidRDefault="00C23006" w:rsidP="00D120C4">
            <w:pPr>
              <w:jc w:val="both"/>
              <w:rPr>
                <w:rFonts w:ascii="Arial" w:hAnsi="Arial"/>
                <w:lang w:val="fr-FR"/>
              </w:rPr>
            </w:pPr>
            <w:r w:rsidRPr="00865724">
              <w:rPr>
                <w:rFonts w:ascii="Arial" w:hAnsi="Arial"/>
                <w:lang w:val="fr-FR"/>
              </w:rPr>
              <w:t>-40</w:t>
            </w:r>
            <w:r w:rsidR="004E223B" w:rsidRPr="00865724">
              <w:rPr>
                <w:rFonts w:ascii="Arial" w:hAnsi="Arial"/>
                <w:lang w:val="fr-FR"/>
              </w:rPr>
              <w:t xml:space="preserve"> </w:t>
            </w:r>
            <w:r w:rsidR="00654DCE" w:rsidRPr="00865724">
              <w:rPr>
                <w:rFonts w:ascii="Arial" w:hAnsi="Arial"/>
                <w:lang w:val="fr-FR"/>
              </w:rPr>
              <w:t>à</w:t>
            </w:r>
            <w:r w:rsidRPr="00865724">
              <w:rPr>
                <w:rFonts w:ascii="Arial" w:hAnsi="Arial"/>
                <w:lang w:val="fr-FR"/>
              </w:rPr>
              <w:t xml:space="preserve"> +70</w:t>
            </w:r>
            <w:r w:rsidR="00497827" w:rsidRPr="00865724">
              <w:rPr>
                <w:rFonts w:ascii="Arial" w:hAnsi="Arial"/>
                <w:lang w:val="fr-FR"/>
              </w:rPr>
              <w:t xml:space="preserve"> </w:t>
            </w:r>
            <w:r w:rsidRPr="00865724">
              <w:rPr>
                <w:rFonts w:ascii="宋体" w:eastAsia="宋体" w:hAnsi="宋体" w:cs="宋体" w:hint="eastAsia"/>
                <w:lang w:val="fr-FR"/>
              </w:rPr>
              <w:t>℃</w:t>
            </w:r>
            <w:r w:rsidRPr="00865724">
              <w:rPr>
                <w:rFonts w:ascii="Arial" w:eastAsia="微软雅黑" w:hAnsi="Arial"/>
                <w:lang w:val="fr-FR"/>
              </w:rPr>
              <w:t xml:space="preserve"> (-40</w:t>
            </w:r>
            <w:r w:rsidR="004E223B" w:rsidRPr="00865724">
              <w:rPr>
                <w:rFonts w:ascii="Arial" w:eastAsia="微软雅黑" w:hAnsi="Arial"/>
                <w:lang w:val="fr-FR"/>
              </w:rPr>
              <w:t xml:space="preserve"> </w:t>
            </w:r>
            <w:r w:rsidR="00654DCE" w:rsidRPr="00865724">
              <w:rPr>
                <w:rFonts w:ascii="Arial" w:eastAsia="微软雅黑" w:hAnsi="Arial"/>
                <w:lang w:val="fr-FR"/>
              </w:rPr>
              <w:t>à</w:t>
            </w:r>
            <w:r w:rsidRPr="00865724">
              <w:rPr>
                <w:rFonts w:ascii="Arial" w:eastAsia="微软雅黑" w:hAnsi="Arial"/>
                <w:lang w:val="fr-FR"/>
              </w:rPr>
              <w:t xml:space="preserve"> 158</w:t>
            </w:r>
            <w:r w:rsidR="00497827" w:rsidRPr="00865724">
              <w:rPr>
                <w:rFonts w:ascii="Arial" w:eastAsia="微软雅黑" w:hAnsi="Arial"/>
                <w:lang w:val="fr-FR"/>
              </w:rPr>
              <w:t xml:space="preserve"> </w:t>
            </w:r>
            <w:r w:rsidRPr="00865724">
              <w:rPr>
                <w:rFonts w:ascii="宋体" w:eastAsia="宋体" w:hAnsi="宋体" w:cs="宋体" w:hint="eastAsia"/>
                <w:snapToGrid w:val="0"/>
                <w:kern w:val="2"/>
                <w:lang w:val="fr-FR"/>
              </w:rPr>
              <w:t>℉</w:t>
            </w:r>
            <w:r w:rsidRPr="00865724">
              <w:rPr>
                <w:rFonts w:ascii="Arial" w:eastAsia="微软雅黑" w:hAnsi="Arial"/>
                <w:lang w:val="fr-FR"/>
              </w:rPr>
              <w:t>)</w:t>
            </w:r>
          </w:p>
        </w:tc>
      </w:tr>
      <w:tr w:rsidR="00C23006" w:rsidRPr="00865724" w14:paraId="728AF95F" w14:textId="77777777" w:rsidTr="001B1F01">
        <w:trPr>
          <w:trHeight w:val="397"/>
          <w:jc w:val="center"/>
        </w:trPr>
        <w:tc>
          <w:tcPr>
            <w:tcW w:w="3397" w:type="dxa"/>
            <w:vAlign w:val="center"/>
          </w:tcPr>
          <w:p w14:paraId="00A2ACE8" w14:textId="53584266" w:rsidR="00C23006" w:rsidRPr="00865724" w:rsidRDefault="00654DCE" w:rsidP="00D120C4">
            <w:pPr>
              <w:jc w:val="both"/>
              <w:rPr>
                <w:rFonts w:ascii="Arial" w:hAnsi="Arial"/>
                <w:b/>
                <w:lang w:val="fr-FR"/>
              </w:rPr>
            </w:pPr>
            <w:r w:rsidRPr="00865724">
              <w:rPr>
                <w:rFonts w:ascii="Arial" w:hAnsi="Arial"/>
                <w:b/>
                <w:lang w:val="fr-FR"/>
              </w:rPr>
              <w:t>Plage de température de service</w:t>
            </w:r>
          </w:p>
        </w:tc>
        <w:tc>
          <w:tcPr>
            <w:tcW w:w="3492" w:type="dxa"/>
            <w:vAlign w:val="center"/>
          </w:tcPr>
          <w:p w14:paraId="2988BF0A" w14:textId="100BE011" w:rsidR="004E223B" w:rsidRPr="00865724" w:rsidRDefault="00C23006" w:rsidP="00D120C4">
            <w:pPr>
              <w:pStyle w:val="ItemListinTable"/>
              <w:spacing w:before="48" w:after="48" w:line="240" w:lineRule="auto"/>
              <w:rPr>
                <w:rFonts w:ascii="Arial" w:hAnsi="Arial"/>
              </w:rPr>
            </w:pPr>
            <w:r w:rsidRPr="00865724">
              <w:rPr>
                <w:rFonts w:ascii="Arial" w:hAnsi="Arial"/>
              </w:rPr>
              <w:t xml:space="preserve">-35 </w:t>
            </w:r>
            <w:r w:rsidR="00654DCE" w:rsidRPr="00865724">
              <w:rPr>
                <w:rFonts w:ascii="Arial" w:hAnsi="Arial"/>
              </w:rPr>
              <w:t>à</w:t>
            </w:r>
            <w:r w:rsidRPr="00865724">
              <w:rPr>
                <w:rFonts w:ascii="Arial" w:hAnsi="Arial"/>
              </w:rPr>
              <w:t xml:space="preserve"> + 55</w:t>
            </w:r>
            <w:r w:rsidR="00497827" w:rsidRPr="00865724">
              <w:rPr>
                <w:rFonts w:ascii="Arial" w:hAnsi="Arial"/>
              </w:rPr>
              <w:t xml:space="preserve"> </w:t>
            </w:r>
            <w:r w:rsidR="00EF1293" w:rsidRPr="00865724">
              <w:rPr>
                <w:rFonts w:ascii="宋体" w:eastAsia="宋体" w:hAnsi="宋体" w:cs="宋体" w:hint="eastAsia"/>
              </w:rPr>
              <w:t>℃</w:t>
            </w:r>
            <w:r w:rsidRPr="00865724">
              <w:rPr>
                <w:rFonts w:ascii="Arial" w:hAnsi="Arial"/>
              </w:rPr>
              <w:t xml:space="preserve"> </w:t>
            </w:r>
            <w:r w:rsidR="004E223B" w:rsidRPr="00865724">
              <w:rPr>
                <w:rFonts w:ascii="Arial" w:hAnsi="Arial"/>
              </w:rPr>
              <w:t xml:space="preserve">(-31 </w:t>
            </w:r>
            <w:r w:rsidR="00654DCE" w:rsidRPr="00865724">
              <w:rPr>
                <w:rFonts w:ascii="Arial" w:hAnsi="Arial"/>
              </w:rPr>
              <w:t>à</w:t>
            </w:r>
            <w:r w:rsidR="004E223B" w:rsidRPr="00865724">
              <w:rPr>
                <w:rFonts w:ascii="Arial" w:hAnsi="Arial"/>
              </w:rPr>
              <w:t xml:space="preserve"> +131</w:t>
            </w:r>
            <w:r w:rsidR="00497827" w:rsidRPr="00865724">
              <w:rPr>
                <w:rFonts w:ascii="Arial" w:hAnsi="Arial"/>
              </w:rPr>
              <w:t xml:space="preserve"> </w:t>
            </w:r>
            <w:r w:rsidR="004E223B" w:rsidRPr="00865724">
              <w:rPr>
                <w:rFonts w:ascii="宋体" w:eastAsia="宋体" w:hAnsi="宋体" w:cs="宋体" w:hint="eastAsia"/>
              </w:rPr>
              <w:t>℉</w:t>
            </w:r>
            <w:r w:rsidR="004E223B" w:rsidRPr="00865724">
              <w:rPr>
                <w:rFonts w:ascii="Arial" w:hAnsi="Arial"/>
              </w:rPr>
              <w:t>)</w:t>
            </w:r>
          </w:p>
          <w:p w14:paraId="7BCFEB83" w14:textId="29535EAA" w:rsidR="00C23006" w:rsidRPr="00865724" w:rsidRDefault="00C23006" w:rsidP="00D120C4">
            <w:pPr>
              <w:pStyle w:val="ItemListinTable"/>
              <w:spacing w:before="48" w:after="48" w:line="240" w:lineRule="auto"/>
              <w:rPr>
                <w:rFonts w:ascii="Arial" w:hAnsi="Arial"/>
              </w:rPr>
            </w:pPr>
            <w:r w:rsidRPr="00865724">
              <w:rPr>
                <w:rFonts w:ascii="Arial" w:hAnsi="Arial"/>
              </w:rPr>
              <w:t xml:space="preserve">+50 </w:t>
            </w:r>
            <w:r w:rsidR="00654DCE" w:rsidRPr="00865724">
              <w:rPr>
                <w:rFonts w:ascii="Arial" w:hAnsi="Arial"/>
              </w:rPr>
              <w:t>à</w:t>
            </w:r>
            <w:r w:rsidRPr="00865724">
              <w:rPr>
                <w:rFonts w:ascii="Arial" w:hAnsi="Arial"/>
              </w:rPr>
              <w:t xml:space="preserve"> +55</w:t>
            </w:r>
            <w:r w:rsidR="00497827" w:rsidRPr="00865724">
              <w:rPr>
                <w:rFonts w:ascii="Arial" w:hAnsi="Arial"/>
              </w:rPr>
              <w:t xml:space="preserve"> </w:t>
            </w:r>
            <w:r w:rsidR="00EF1293" w:rsidRPr="00865724">
              <w:rPr>
                <w:rFonts w:ascii="宋体" w:eastAsia="宋体" w:hAnsi="宋体" w:cs="宋体" w:hint="eastAsia"/>
              </w:rPr>
              <w:t>℃</w:t>
            </w:r>
            <w:r w:rsidR="004E223B" w:rsidRPr="00865724">
              <w:rPr>
                <w:rFonts w:ascii="Arial" w:hAnsi="Arial"/>
              </w:rPr>
              <w:t xml:space="preserve"> (+122 </w:t>
            </w:r>
            <w:r w:rsidR="00654DCE" w:rsidRPr="00865724">
              <w:rPr>
                <w:rFonts w:ascii="Arial" w:hAnsi="Arial"/>
              </w:rPr>
              <w:t>à</w:t>
            </w:r>
            <w:r w:rsidR="004E223B" w:rsidRPr="00865724">
              <w:rPr>
                <w:rFonts w:ascii="Arial" w:hAnsi="Arial"/>
              </w:rPr>
              <w:t xml:space="preserve"> +131</w:t>
            </w:r>
            <w:r w:rsidR="00497827" w:rsidRPr="00865724">
              <w:rPr>
                <w:rFonts w:ascii="Arial" w:hAnsi="Arial"/>
              </w:rPr>
              <w:t xml:space="preserve"> </w:t>
            </w:r>
            <w:r w:rsidR="004E223B" w:rsidRPr="00865724">
              <w:rPr>
                <w:rFonts w:ascii="宋体" w:eastAsia="宋体" w:hAnsi="宋体" w:cs="宋体" w:hint="eastAsia"/>
              </w:rPr>
              <w:t>℉</w:t>
            </w:r>
            <w:r w:rsidR="004E223B" w:rsidRPr="00865724">
              <w:rPr>
                <w:rFonts w:ascii="Arial" w:hAnsi="Arial"/>
              </w:rPr>
              <w:t xml:space="preserve">) </w:t>
            </w:r>
            <w:r w:rsidR="001279F5" w:rsidRPr="00865724">
              <w:rPr>
                <w:rFonts w:ascii="Arial" w:hAnsi="Arial"/>
              </w:rPr>
              <w:t>avec déclassement linéaire de la puissance</w:t>
            </w:r>
          </w:p>
        </w:tc>
      </w:tr>
      <w:tr w:rsidR="00C23006" w:rsidRPr="00865724" w14:paraId="66AF6686" w14:textId="77777777" w:rsidTr="001B1F01">
        <w:trPr>
          <w:trHeight w:val="397"/>
          <w:jc w:val="center"/>
        </w:trPr>
        <w:tc>
          <w:tcPr>
            <w:tcW w:w="3397" w:type="dxa"/>
            <w:vAlign w:val="center"/>
          </w:tcPr>
          <w:p w14:paraId="588DB5C2" w14:textId="79750FF5" w:rsidR="00C23006" w:rsidRPr="00865724" w:rsidRDefault="001279F5" w:rsidP="00D120C4">
            <w:pPr>
              <w:jc w:val="both"/>
              <w:rPr>
                <w:rFonts w:ascii="Arial" w:hAnsi="Arial"/>
                <w:b/>
                <w:lang w:val="fr-FR"/>
              </w:rPr>
            </w:pPr>
            <w:r w:rsidRPr="00865724">
              <w:rPr>
                <w:rFonts w:ascii="Arial" w:hAnsi="Arial"/>
                <w:b/>
                <w:lang w:val="fr-FR"/>
              </w:rPr>
              <w:t>Altitude maximale au-dessus du niveau de la mer</w:t>
            </w:r>
          </w:p>
        </w:tc>
        <w:tc>
          <w:tcPr>
            <w:tcW w:w="3492" w:type="dxa"/>
            <w:vAlign w:val="center"/>
          </w:tcPr>
          <w:p w14:paraId="4F82C43E" w14:textId="59205E2F" w:rsidR="00C23006" w:rsidRPr="00865724" w:rsidRDefault="008F3A81" w:rsidP="00D120C4">
            <w:pPr>
              <w:pStyle w:val="ItemListinTable"/>
              <w:numPr>
                <w:ilvl w:val="0"/>
                <w:numId w:val="0"/>
              </w:numPr>
              <w:spacing w:before="48" w:after="48" w:line="240" w:lineRule="auto"/>
              <w:ind w:left="420" w:hanging="420"/>
              <w:rPr>
                <w:rFonts w:ascii="Arial" w:hAnsi="Arial"/>
              </w:rPr>
            </w:pPr>
            <w:r w:rsidRPr="00865724">
              <w:rPr>
                <w:rFonts w:ascii="Arial" w:hAnsi="Arial"/>
              </w:rPr>
              <w:t>&lt; 2000 m (6561'</w:t>
            </w:r>
            <w:r w:rsidR="004E223B" w:rsidRPr="00865724">
              <w:rPr>
                <w:rFonts w:ascii="Arial" w:hAnsi="Arial"/>
              </w:rPr>
              <w:t>)</w:t>
            </w:r>
          </w:p>
        </w:tc>
      </w:tr>
    </w:tbl>
    <w:p w14:paraId="5E22D7EA" w14:textId="77777777" w:rsidR="00B80BE6" w:rsidRPr="00865724" w:rsidRDefault="00B80BE6" w:rsidP="00D120C4">
      <w:pPr>
        <w:spacing w:line="240" w:lineRule="auto"/>
        <w:rPr>
          <w:lang w:val="fr-FR"/>
        </w:rPr>
      </w:pPr>
    </w:p>
    <w:p w14:paraId="3A467CB2" w14:textId="77777777" w:rsidR="00DE3D5A" w:rsidRPr="00865724" w:rsidRDefault="00DE3D5A" w:rsidP="00D120C4">
      <w:pPr>
        <w:spacing w:line="240" w:lineRule="auto"/>
        <w:rPr>
          <w:lang w:val="fr-FR"/>
        </w:rPr>
        <w:sectPr w:rsidR="00DE3D5A" w:rsidRPr="00865724" w:rsidSect="00D26989">
          <w:pgSz w:w="8392" w:h="11907"/>
          <w:pgMar w:top="567" w:right="567" w:bottom="567" w:left="567" w:header="0" w:footer="340" w:gutter="0"/>
          <w:cols w:space="720"/>
          <w:docGrid w:linePitch="245"/>
        </w:sectPr>
      </w:pPr>
    </w:p>
    <w:p w14:paraId="6B5E33EB" w14:textId="3D8E7AC3" w:rsidR="00DE3D5A" w:rsidRPr="00865724" w:rsidRDefault="001279F5" w:rsidP="00D120C4">
      <w:pPr>
        <w:pStyle w:val="2"/>
        <w:spacing w:before="240" w:line="240" w:lineRule="auto"/>
        <w:rPr>
          <w:rFonts w:cs="Arial"/>
          <w:lang w:val="fr-FR"/>
        </w:rPr>
      </w:pPr>
      <w:bookmarkStart w:id="432" w:name="_Toc120622695"/>
      <w:r w:rsidRPr="00865724">
        <w:rPr>
          <w:rFonts w:cs="Arial"/>
          <w:lang w:val="fr-FR"/>
        </w:rPr>
        <w:lastRenderedPageBreak/>
        <w:t>Spécifications d'emballage</w:t>
      </w:r>
      <w:bookmarkEnd w:id="432"/>
    </w:p>
    <w:p w14:paraId="01428AF2" w14:textId="5687B4BF" w:rsidR="004E223B" w:rsidRPr="00865724" w:rsidRDefault="004E223B" w:rsidP="00D120C4">
      <w:pPr>
        <w:pStyle w:val="FigureTittle"/>
      </w:pPr>
      <w:r w:rsidRPr="00865724">
        <w:t>Table</w:t>
      </w:r>
      <w:r w:rsidR="001279F5"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3</w:t>
      </w:r>
      <w:r w:rsidRPr="00865724">
        <w:rPr>
          <w:noProof/>
        </w:rPr>
        <w:fldChar w:fldCharType="end"/>
      </w:r>
      <w:r w:rsidRPr="00865724">
        <w:t xml:space="preserve"> </w:t>
      </w:r>
      <w:r w:rsidR="001279F5" w:rsidRPr="00865724">
        <w:t>Dimensions générales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9E2C23" w:rsidRPr="00865724" w14:paraId="6B1D8137" w14:textId="6A841B1B"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263" w:type="dxa"/>
            <w:vMerge w:val="restart"/>
          </w:tcPr>
          <w:p w14:paraId="70D91185" w14:textId="612DED48" w:rsidR="009E2C23" w:rsidRPr="00865724" w:rsidRDefault="001279F5" w:rsidP="00D120C4">
            <w:pPr>
              <w:rPr>
                <w:lang w:val="fr-FR"/>
              </w:rPr>
            </w:pPr>
            <w:r w:rsidRPr="00865724">
              <w:rPr>
                <w:lang w:val="fr-FR"/>
              </w:rPr>
              <w:t>Paramètres</w:t>
            </w:r>
          </w:p>
        </w:tc>
        <w:tc>
          <w:tcPr>
            <w:tcW w:w="4536" w:type="dxa"/>
            <w:gridSpan w:val="4"/>
          </w:tcPr>
          <w:p w14:paraId="6910C67A" w14:textId="5A9D89A8" w:rsidR="009E2C23" w:rsidRPr="00865724" w:rsidRDefault="001279F5" w:rsidP="00D120C4">
            <w:pPr>
              <w:jc w:val="left"/>
              <w:rPr>
                <w:lang w:val="fr-FR"/>
              </w:rPr>
            </w:pPr>
            <w:r w:rsidRPr="00865724">
              <w:rPr>
                <w:lang w:val="fr-FR"/>
              </w:rPr>
              <w:t>Spécifications</w:t>
            </w:r>
          </w:p>
        </w:tc>
      </w:tr>
      <w:tr w:rsidR="009E2C23" w:rsidRPr="00865724" w14:paraId="774168B9" w14:textId="439B3732"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263" w:type="dxa"/>
            <w:vMerge/>
          </w:tcPr>
          <w:p w14:paraId="5EEF9144" w14:textId="77777777" w:rsidR="009E2C23" w:rsidRPr="00865724" w:rsidRDefault="009E2C23" w:rsidP="00D120C4">
            <w:pPr>
              <w:rPr>
                <w:lang w:val="fr-FR"/>
              </w:rPr>
            </w:pPr>
          </w:p>
        </w:tc>
        <w:tc>
          <w:tcPr>
            <w:tcW w:w="2268" w:type="dxa"/>
            <w:gridSpan w:val="2"/>
          </w:tcPr>
          <w:p w14:paraId="27A4C5B5" w14:textId="081FE82B" w:rsidR="009E2C23" w:rsidRPr="00865724" w:rsidRDefault="00AA60BF" w:rsidP="00D120C4">
            <w:pPr>
              <w:jc w:val="left"/>
              <w:rPr>
                <w:lang w:val="fr-FR"/>
              </w:rPr>
            </w:pPr>
            <w:r w:rsidRPr="00865724">
              <w:rPr>
                <w:lang w:val="fr-FR"/>
              </w:rPr>
              <w:t>MaxiCharger DC</w:t>
            </w:r>
            <w:r w:rsidR="009E2C23" w:rsidRPr="00865724">
              <w:rPr>
                <w:lang w:val="fr-FR"/>
              </w:rPr>
              <w:t xml:space="preserve"> 120</w:t>
            </w:r>
          </w:p>
        </w:tc>
        <w:tc>
          <w:tcPr>
            <w:tcW w:w="2268" w:type="dxa"/>
            <w:gridSpan w:val="2"/>
          </w:tcPr>
          <w:p w14:paraId="34A16330" w14:textId="4F317141" w:rsidR="009E2C23" w:rsidRPr="00865724" w:rsidRDefault="00AA60BF" w:rsidP="00D120C4">
            <w:pPr>
              <w:jc w:val="left"/>
              <w:rPr>
                <w:lang w:val="fr-FR"/>
              </w:rPr>
            </w:pPr>
            <w:r w:rsidRPr="00865724">
              <w:rPr>
                <w:lang w:val="fr-FR"/>
              </w:rPr>
              <w:t>MaxiCharger DC</w:t>
            </w:r>
            <w:r w:rsidR="009E2C23" w:rsidRPr="00865724">
              <w:rPr>
                <w:lang w:val="fr-FR"/>
              </w:rPr>
              <w:t xml:space="preserve"> 240</w:t>
            </w:r>
          </w:p>
        </w:tc>
      </w:tr>
      <w:tr w:rsidR="009E2C23" w:rsidRPr="00865724" w14:paraId="4B581E12" w14:textId="2E67031A" w:rsidTr="001B1F01">
        <w:trPr>
          <w:trHeight w:val="397"/>
          <w:jc w:val="center"/>
        </w:trPr>
        <w:tc>
          <w:tcPr>
            <w:tcW w:w="2263" w:type="dxa"/>
            <w:vAlign w:val="center"/>
          </w:tcPr>
          <w:p w14:paraId="65F30CA5" w14:textId="27951C15" w:rsidR="009E2C23" w:rsidRPr="00865724" w:rsidRDefault="001279F5" w:rsidP="00D120C4">
            <w:pPr>
              <w:jc w:val="both"/>
              <w:rPr>
                <w:rFonts w:ascii="Arial" w:hAnsi="Arial"/>
                <w:b/>
                <w:lang w:val="fr-FR"/>
              </w:rPr>
            </w:pPr>
            <w:r w:rsidRPr="00865724">
              <w:rPr>
                <w:rFonts w:ascii="Arial" w:hAnsi="Arial"/>
                <w:b/>
                <w:lang w:val="fr-FR"/>
              </w:rPr>
              <w:t>Largeur de l'armoire</w:t>
            </w:r>
          </w:p>
        </w:tc>
        <w:tc>
          <w:tcPr>
            <w:tcW w:w="1134" w:type="dxa"/>
            <w:vAlign w:val="center"/>
          </w:tcPr>
          <w:p w14:paraId="3279FC1A" w14:textId="06E65C33" w:rsidR="009E2C23" w:rsidRPr="00865724" w:rsidRDefault="009E2C23" w:rsidP="00D120C4">
            <w:pPr>
              <w:jc w:val="both"/>
              <w:rPr>
                <w:rFonts w:ascii="Arial" w:hAnsi="Arial"/>
                <w:lang w:val="fr-FR"/>
              </w:rPr>
            </w:pPr>
            <w:r w:rsidRPr="00865724">
              <w:rPr>
                <w:rFonts w:ascii="Arial" w:hAnsi="Arial"/>
                <w:lang w:val="fr-FR"/>
              </w:rPr>
              <w:t>820 mm</w:t>
            </w:r>
          </w:p>
        </w:tc>
        <w:tc>
          <w:tcPr>
            <w:tcW w:w="1134" w:type="dxa"/>
            <w:vAlign w:val="center"/>
          </w:tcPr>
          <w:p w14:paraId="383904E9" w14:textId="1DB82C43" w:rsidR="009E2C23" w:rsidRPr="00865724" w:rsidRDefault="009E2C23" w:rsidP="00D120C4">
            <w:pPr>
              <w:jc w:val="both"/>
              <w:rPr>
                <w:rFonts w:ascii="Arial" w:hAnsi="Arial"/>
                <w:lang w:val="fr-FR"/>
              </w:rPr>
            </w:pPr>
            <w:r w:rsidRPr="00865724">
              <w:rPr>
                <w:rFonts w:ascii="Arial" w:hAnsi="Arial"/>
                <w:lang w:val="fr-FR"/>
              </w:rPr>
              <w:t>32</w:t>
            </w:r>
            <w:r w:rsidR="00793277" w:rsidRPr="00865724">
              <w:rPr>
                <w:rFonts w:ascii="Arial" w:hAnsi="Arial"/>
                <w:lang w:val="fr-FR"/>
              </w:rPr>
              <w:t>,</w:t>
            </w:r>
            <w:r w:rsidRPr="00865724">
              <w:rPr>
                <w:rFonts w:ascii="Arial" w:hAnsi="Arial"/>
                <w:lang w:val="fr-FR"/>
              </w:rPr>
              <w:t>28 in</w:t>
            </w:r>
          </w:p>
        </w:tc>
        <w:tc>
          <w:tcPr>
            <w:tcW w:w="1134" w:type="dxa"/>
            <w:vAlign w:val="center"/>
          </w:tcPr>
          <w:p w14:paraId="2ADCCA59" w14:textId="36D616D9" w:rsidR="009E2C23" w:rsidRPr="00865724" w:rsidRDefault="009E2C23" w:rsidP="00D120C4">
            <w:pPr>
              <w:rPr>
                <w:rFonts w:ascii="Arial" w:hAnsi="Arial"/>
                <w:lang w:val="fr-FR"/>
              </w:rPr>
            </w:pPr>
            <w:r w:rsidRPr="00865724">
              <w:rPr>
                <w:rFonts w:ascii="Arial" w:hAnsi="Arial"/>
                <w:lang w:val="fr-FR"/>
              </w:rPr>
              <w:t>820 mm</w:t>
            </w:r>
          </w:p>
        </w:tc>
        <w:tc>
          <w:tcPr>
            <w:tcW w:w="1134" w:type="dxa"/>
            <w:vAlign w:val="center"/>
          </w:tcPr>
          <w:p w14:paraId="40EECE0B" w14:textId="5570259D" w:rsidR="009E2C23" w:rsidRPr="00865724" w:rsidRDefault="009E2C23" w:rsidP="00D120C4">
            <w:pPr>
              <w:rPr>
                <w:rFonts w:ascii="Arial" w:hAnsi="Arial"/>
                <w:lang w:val="fr-FR"/>
              </w:rPr>
            </w:pPr>
            <w:r w:rsidRPr="00865724">
              <w:rPr>
                <w:rFonts w:ascii="Arial" w:hAnsi="Arial"/>
                <w:lang w:val="fr-FR"/>
              </w:rPr>
              <w:t>32</w:t>
            </w:r>
            <w:r w:rsidR="00793277" w:rsidRPr="00865724">
              <w:rPr>
                <w:rFonts w:ascii="Arial" w:hAnsi="Arial"/>
                <w:lang w:val="fr-FR"/>
              </w:rPr>
              <w:t>,</w:t>
            </w:r>
            <w:r w:rsidRPr="00865724">
              <w:rPr>
                <w:rFonts w:ascii="Arial" w:hAnsi="Arial"/>
                <w:lang w:val="fr-FR"/>
              </w:rPr>
              <w:t>28 in</w:t>
            </w:r>
          </w:p>
        </w:tc>
      </w:tr>
      <w:tr w:rsidR="009E2C23" w:rsidRPr="00865724" w14:paraId="153BC8D7" w14:textId="24634E6B" w:rsidTr="001B1F01">
        <w:trPr>
          <w:trHeight w:val="397"/>
          <w:jc w:val="center"/>
        </w:trPr>
        <w:tc>
          <w:tcPr>
            <w:tcW w:w="2263" w:type="dxa"/>
            <w:vAlign w:val="center"/>
          </w:tcPr>
          <w:p w14:paraId="34B46A67" w14:textId="5C726349" w:rsidR="009E2C23" w:rsidRPr="00865724" w:rsidRDefault="001279F5" w:rsidP="00D120C4">
            <w:pPr>
              <w:rPr>
                <w:rFonts w:ascii="Arial" w:hAnsi="Arial"/>
                <w:b/>
                <w:i/>
                <w:lang w:val="fr-FR"/>
              </w:rPr>
            </w:pPr>
            <w:r w:rsidRPr="00865724">
              <w:rPr>
                <w:rFonts w:ascii="Arial" w:hAnsi="Arial"/>
                <w:b/>
                <w:lang w:val="fr-FR"/>
              </w:rPr>
              <w:t>Profondeur de l'armoire</w:t>
            </w:r>
          </w:p>
        </w:tc>
        <w:tc>
          <w:tcPr>
            <w:tcW w:w="1134" w:type="dxa"/>
            <w:vAlign w:val="center"/>
          </w:tcPr>
          <w:p w14:paraId="0862B070" w14:textId="39224996" w:rsidR="009E2C23" w:rsidRPr="00865724" w:rsidRDefault="009E2C23" w:rsidP="00D120C4">
            <w:pPr>
              <w:rPr>
                <w:rFonts w:ascii="Arial" w:hAnsi="Arial"/>
                <w:lang w:val="fr-FR"/>
              </w:rPr>
            </w:pPr>
            <w:r w:rsidRPr="00865724">
              <w:rPr>
                <w:rFonts w:ascii="Arial" w:hAnsi="Arial"/>
                <w:lang w:val="fr-FR"/>
              </w:rPr>
              <w:t>600 mm</w:t>
            </w:r>
          </w:p>
        </w:tc>
        <w:tc>
          <w:tcPr>
            <w:tcW w:w="1134" w:type="dxa"/>
            <w:vAlign w:val="center"/>
          </w:tcPr>
          <w:p w14:paraId="4D1762F2" w14:textId="77145BC1" w:rsidR="009E2C23" w:rsidRPr="00865724" w:rsidRDefault="009E2C23" w:rsidP="00D120C4">
            <w:pPr>
              <w:rPr>
                <w:rFonts w:ascii="Arial" w:hAnsi="Arial"/>
                <w:lang w:val="fr-FR"/>
              </w:rPr>
            </w:pPr>
            <w:r w:rsidRPr="00865724">
              <w:rPr>
                <w:rFonts w:ascii="Arial" w:hAnsi="Arial"/>
                <w:lang w:val="fr-FR"/>
              </w:rPr>
              <w:t>23</w:t>
            </w:r>
            <w:r w:rsidR="00793277" w:rsidRPr="00865724">
              <w:rPr>
                <w:rFonts w:ascii="Arial" w:hAnsi="Arial"/>
                <w:lang w:val="fr-FR"/>
              </w:rPr>
              <w:t>,</w:t>
            </w:r>
            <w:r w:rsidRPr="00865724">
              <w:rPr>
                <w:rFonts w:ascii="Arial" w:hAnsi="Arial"/>
                <w:lang w:val="fr-FR"/>
              </w:rPr>
              <w:t>62 in</w:t>
            </w:r>
          </w:p>
        </w:tc>
        <w:tc>
          <w:tcPr>
            <w:tcW w:w="1134" w:type="dxa"/>
            <w:vAlign w:val="center"/>
          </w:tcPr>
          <w:p w14:paraId="310623C4" w14:textId="0D3EE073" w:rsidR="009E2C23" w:rsidRPr="00865724" w:rsidRDefault="009E2C23" w:rsidP="00D120C4">
            <w:pPr>
              <w:rPr>
                <w:rFonts w:ascii="Arial" w:hAnsi="Arial"/>
                <w:lang w:val="fr-FR"/>
              </w:rPr>
            </w:pPr>
            <w:r w:rsidRPr="00865724">
              <w:rPr>
                <w:rFonts w:ascii="Arial" w:hAnsi="Arial"/>
                <w:lang w:val="fr-FR"/>
              </w:rPr>
              <w:t>700 mm</w:t>
            </w:r>
          </w:p>
        </w:tc>
        <w:tc>
          <w:tcPr>
            <w:tcW w:w="1134" w:type="dxa"/>
            <w:vAlign w:val="center"/>
          </w:tcPr>
          <w:p w14:paraId="10C43138" w14:textId="59C6C740" w:rsidR="009E2C23" w:rsidRPr="00865724" w:rsidRDefault="009E2C23" w:rsidP="00D120C4">
            <w:pPr>
              <w:rPr>
                <w:rFonts w:ascii="Arial" w:hAnsi="Arial"/>
                <w:lang w:val="fr-FR"/>
              </w:rPr>
            </w:pPr>
            <w:r w:rsidRPr="00865724">
              <w:rPr>
                <w:rFonts w:ascii="Arial" w:hAnsi="Arial"/>
                <w:lang w:val="fr-FR"/>
              </w:rPr>
              <w:t>27</w:t>
            </w:r>
            <w:r w:rsidR="00793277" w:rsidRPr="00865724">
              <w:rPr>
                <w:rFonts w:ascii="Arial" w:hAnsi="Arial"/>
                <w:lang w:val="fr-FR"/>
              </w:rPr>
              <w:t>,</w:t>
            </w:r>
            <w:r w:rsidRPr="00865724">
              <w:rPr>
                <w:rFonts w:ascii="Arial" w:hAnsi="Arial"/>
                <w:lang w:val="fr-FR"/>
              </w:rPr>
              <w:t>56 in</w:t>
            </w:r>
          </w:p>
        </w:tc>
      </w:tr>
      <w:tr w:rsidR="009E2C23" w:rsidRPr="00865724" w14:paraId="692809C6" w14:textId="51A0FCB9" w:rsidTr="001B1F01">
        <w:trPr>
          <w:trHeight w:val="397"/>
          <w:jc w:val="center"/>
        </w:trPr>
        <w:tc>
          <w:tcPr>
            <w:tcW w:w="2263" w:type="dxa"/>
            <w:vAlign w:val="center"/>
          </w:tcPr>
          <w:p w14:paraId="614E5F00" w14:textId="693A5D8C" w:rsidR="009E2C23" w:rsidRPr="00865724" w:rsidRDefault="001279F5" w:rsidP="00D120C4">
            <w:pPr>
              <w:rPr>
                <w:rFonts w:ascii="Arial" w:hAnsi="Arial"/>
                <w:b/>
                <w:i/>
                <w:lang w:val="fr-FR"/>
              </w:rPr>
            </w:pPr>
            <w:r w:rsidRPr="00865724">
              <w:rPr>
                <w:rFonts w:ascii="Arial" w:hAnsi="Arial"/>
                <w:b/>
                <w:lang w:val="fr-FR"/>
              </w:rPr>
              <w:t>Hauteur de l'armoire</w:t>
            </w:r>
          </w:p>
        </w:tc>
        <w:tc>
          <w:tcPr>
            <w:tcW w:w="1134" w:type="dxa"/>
            <w:vAlign w:val="center"/>
          </w:tcPr>
          <w:p w14:paraId="169F5C18" w14:textId="540D24F3" w:rsidR="009E2C23" w:rsidRPr="00865724" w:rsidRDefault="009E2C23" w:rsidP="00D120C4">
            <w:pPr>
              <w:rPr>
                <w:rFonts w:ascii="Arial" w:hAnsi="Arial"/>
                <w:lang w:val="fr-FR"/>
              </w:rPr>
            </w:pPr>
            <w:r w:rsidRPr="00865724">
              <w:rPr>
                <w:rFonts w:ascii="Arial" w:hAnsi="Arial"/>
                <w:lang w:val="fr-FR"/>
              </w:rPr>
              <w:t>1950 mm</w:t>
            </w:r>
          </w:p>
        </w:tc>
        <w:tc>
          <w:tcPr>
            <w:tcW w:w="1134" w:type="dxa"/>
            <w:vAlign w:val="center"/>
          </w:tcPr>
          <w:p w14:paraId="7A9CB711" w14:textId="1DB701E7" w:rsidR="009E2C23" w:rsidRPr="00865724" w:rsidRDefault="009E2C23" w:rsidP="00D120C4">
            <w:pPr>
              <w:rPr>
                <w:rFonts w:ascii="Arial" w:hAnsi="Arial"/>
                <w:lang w:val="fr-FR"/>
              </w:rPr>
            </w:pPr>
            <w:r w:rsidRPr="00865724">
              <w:rPr>
                <w:rFonts w:ascii="Arial" w:hAnsi="Arial"/>
                <w:lang w:val="fr-FR"/>
              </w:rPr>
              <w:t>76</w:t>
            </w:r>
            <w:r w:rsidR="00793277" w:rsidRPr="00865724">
              <w:rPr>
                <w:rFonts w:ascii="Arial" w:hAnsi="Arial"/>
                <w:lang w:val="fr-FR"/>
              </w:rPr>
              <w:t>,</w:t>
            </w:r>
            <w:r w:rsidRPr="00865724">
              <w:rPr>
                <w:rFonts w:ascii="Arial" w:hAnsi="Arial"/>
                <w:lang w:val="fr-FR"/>
              </w:rPr>
              <w:t>77 in</w:t>
            </w:r>
          </w:p>
        </w:tc>
        <w:tc>
          <w:tcPr>
            <w:tcW w:w="1134" w:type="dxa"/>
            <w:vAlign w:val="center"/>
          </w:tcPr>
          <w:p w14:paraId="603EAAC5" w14:textId="2AC595D1" w:rsidR="009E2C23" w:rsidRPr="00865724" w:rsidRDefault="009E2C23" w:rsidP="00D120C4">
            <w:pPr>
              <w:rPr>
                <w:rFonts w:ascii="Arial" w:hAnsi="Arial"/>
                <w:lang w:val="fr-FR"/>
              </w:rPr>
            </w:pPr>
            <w:r w:rsidRPr="00865724">
              <w:rPr>
                <w:rFonts w:ascii="Arial" w:hAnsi="Arial"/>
                <w:lang w:val="fr-FR"/>
              </w:rPr>
              <w:t>1950 mm</w:t>
            </w:r>
          </w:p>
        </w:tc>
        <w:tc>
          <w:tcPr>
            <w:tcW w:w="1134" w:type="dxa"/>
            <w:vAlign w:val="center"/>
          </w:tcPr>
          <w:p w14:paraId="280C14B5" w14:textId="01E8A2C4" w:rsidR="009E2C23" w:rsidRPr="00865724" w:rsidRDefault="009E2C23" w:rsidP="00D120C4">
            <w:pPr>
              <w:rPr>
                <w:rFonts w:ascii="Arial" w:hAnsi="Arial"/>
                <w:lang w:val="fr-FR"/>
              </w:rPr>
            </w:pPr>
            <w:r w:rsidRPr="00865724">
              <w:rPr>
                <w:rFonts w:ascii="Arial" w:hAnsi="Arial"/>
                <w:lang w:val="fr-FR"/>
              </w:rPr>
              <w:t>76</w:t>
            </w:r>
            <w:r w:rsidR="00793277" w:rsidRPr="00865724">
              <w:rPr>
                <w:rFonts w:ascii="Arial" w:hAnsi="Arial"/>
                <w:lang w:val="fr-FR"/>
              </w:rPr>
              <w:t>,</w:t>
            </w:r>
            <w:r w:rsidRPr="00865724">
              <w:rPr>
                <w:rFonts w:ascii="Arial" w:hAnsi="Arial"/>
                <w:lang w:val="fr-FR"/>
              </w:rPr>
              <w:t>77 in</w:t>
            </w:r>
          </w:p>
        </w:tc>
      </w:tr>
      <w:tr w:rsidR="009E2C23" w:rsidRPr="00865724" w14:paraId="79BF1931" w14:textId="728332E0" w:rsidTr="001B1F01">
        <w:trPr>
          <w:trHeight w:val="397"/>
          <w:jc w:val="center"/>
        </w:trPr>
        <w:tc>
          <w:tcPr>
            <w:tcW w:w="2263" w:type="dxa"/>
            <w:vMerge w:val="restart"/>
            <w:vAlign w:val="center"/>
          </w:tcPr>
          <w:p w14:paraId="708D670E" w14:textId="720B841A" w:rsidR="009E2C23" w:rsidRPr="00865724" w:rsidRDefault="001279F5" w:rsidP="00D120C4">
            <w:pPr>
              <w:rPr>
                <w:rFonts w:ascii="Arial" w:hAnsi="Arial"/>
                <w:b/>
                <w:lang w:val="fr-FR"/>
              </w:rPr>
            </w:pPr>
            <w:r w:rsidRPr="00865724">
              <w:rPr>
                <w:rFonts w:ascii="Arial" w:hAnsi="Arial"/>
                <w:b/>
                <w:lang w:val="fr-FR"/>
              </w:rPr>
              <w:t>Longueur du câble de charge (refroidi par air)</w:t>
            </w:r>
          </w:p>
        </w:tc>
        <w:tc>
          <w:tcPr>
            <w:tcW w:w="4536" w:type="dxa"/>
            <w:gridSpan w:val="4"/>
            <w:shd w:val="clear" w:color="auto" w:fill="auto"/>
            <w:vAlign w:val="center"/>
          </w:tcPr>
          <w:p w14:paraId="2E43B463" w14:textId="31ADBFA1" w:rsidR="009E2C23" w:rsidRPr="00865724" w:rsidRDefault="009E2C23" w:rsidP="00D120C4">
            <w:pPr>
              <w:rPr>
                <w:rFonts w:ascii="Arial" w:hAnsi="Arial"/>
                <w:lang w:val="fr-FR"/>
              </w:rPr>
            </w:pPr>
            <w:r w:rsidRPr="00865724">
              <w:rPr>
                <w:rFonts w:ascii="Arial" w:hAnsi="Arial"/>
                <w:lang w:val="fr-FR"/>
              </w:rPr>
              <w:t>4000 mm (157</w:t>
            </w:r>
            <w:r w:rsidR="00793277" w:rsidRPr="00865724">
              <w:rPr>
                <w:rFonts w:ascii="Arial" w:hAnsi="Arial"/>
                <w:lang w:val="fr-FR"/>
              </w:rPr>
              <w:t>,</w:t>
            </w:r>
            <w:r w:rsidRPr="00865724">
              <w:rPr>
                <w:rFonts w:ascii="Arial" w:hAnsi="Arial"/>
                <w:lang w:val="fr-FR"/>
              </w:rPr>
              <w:t>48 in)</w:t>
            </w:r>
          </w:p>
        </w:tc>
      </w:tr>
      <w:tr w:rsidR="009E2C23" w:rsidRPr="00865724" w14:paraId="4AFB364E" w14:textId="766BFAED" w:rsidTr="001B1F01">
        <w:trPr>
          <w:trHeight w:val="397"/>
          <w:jc w:val="center"/>
        </w:trPr>
        <w:tc>
          <w:tcPr>
            <w:tcW w:w="2263" w:type="dxa"/>
            <w:vMerge/>
            <w:vAlign w:val="center"/>
          </w:tcPr>
          <w:p w14:paraId="56ED1DF1" w14:textId="77777777" w:rsidR="009E2C23" w:rsidRPr="00865724" w:rsidRDefault="009E2C23" w:rsidP="00D120C4">
            <w:pPr>
              <w:rPr>
                <w:rFonts w:ascii="Arial" w:hAnsi="Arial"/>
                <w:b/>
                <w:lang w:val="fr-FR"/>
              </w:rPr>
            </w:pPr>
          </w:p>
        </w:tc>
        <w:tc>
          <w:tcPr>
            <w:tcW w:w="4536" w:type="dxa"/>
            <w:gridSpan w:val="4"/>
            <w:shd w:val="clear" w:color="auto" w:fill="auto"/>
            <w:vAlign w:val="center"/>
          </w:tcPr>
          <w:p w14:paraId="27864272" w14:textId="3D7C8C67" w:rsidR="009E2C23" w:rsidRPr="00865724" w:rsidRDefault="009E2C23" w:rsidP="00D120C4">
            <w:pPr>
              <w:rPr>
                <w:rFonts w:ascii="Arial" w:hAnsi="Arial"/>
                <w:lang w:val="fr-FR"/>
              </w:rPr>
            </w:pPr>
            <w:r w:rsidRPr="00865724">
              <w:rPr>
                <w:rFonts w:ascii="Arial" w:hAnsi="Arial"/>
                <w:lang w:val="fr-FR"/>
              </w:rPr>
              <w:t>(</w:t>
            </w:r>
            <w:r w:rsidR="001279F5" w:rsidRPr="00865724">
              <w:rPr>
                <w:rFonts w:ascii="Arial" w:hAnsi="Arial"/>
                <w:lang w:val="fr-FR"/>
              </w:rPr>
              <w:t>facultatif</w:t>
            </w:r>
            <w:r w:rsidRPr="00865724">
              <w:rPr>
                <w:rFonts w:ascii="Arial" w:hAnsi="Arial"/>
                <w:lang w:val="fr-FR"/>
              </w:rPr>
              <w:t>) 7500 mm (295</w:t>
            </w:r>
            <w:r w:rsidR="00793277" w:rsidRPr="00865724">
              <w:rPr>
                <w:rFonts w:ascii="Arial" w:hAnsi="Arial"/>
                <w:lang w:val="fr-FR"/>
              </w:rPr>
              <w:t>,</w:t>
            </w:r>
            <w:r w:rsidRPr="00865724">
              <w:rPr>
                <w:rFonts w:ascii="Arial" w:hAnsi="Arial"/>
                <w:lang w:val="fr-FR"/>
              </w:rPr>
              <w:t>28 in)</w:t>
            </w:r>
          </w:p>
        </w:tc>
      </w:tr>
    </w:tbl>
    <w:p w14:paraId="2ED7485A" w14:textId="77777777" w:rsidR="00C23006" w:rsidRPr="00865724" w:rsidRDefault="00C23006" w:rsidP="00D120C4">
      <w:pPr>
        <w:pStyle w:val="EN"/>
        <w:spacing w:line="240" w:lineRule="auto"/>
        <w:rPr>
          <w:lang w:val="fr-FR"/>
        </w:rPr>
      </w:pPr>
    </w:p>
    <w:p w14:paraId="13C9BE69" w14:textId="73DAF31E" w:rsidR="00646DA7" w:rsidRPr="00865724" w:rsidRDefault="00646DA7" w:rsidP="00D120C4">
      <w:pPr>
        <w:pStyle w:val="FigureTittle"/>
      </w:pPr>
      <w:r w:rsidRPr="00865724">
        <w:t>Table</w:t>
      </w:r>
      <w:r w:rsidR="001279F5"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4</w:t>
      </w:r>
      <w:r w:rsidRPr="00865724">
        <w:rPr>
          <w:noProof/>
        </w:rPr>
        <w:fldChar w:fldCharType="end"/>
      </w:r>
      <w:r w:rsidRPr="00865724">
        <w:t xml:space="preserve"> </w:t>
      </w:r>
      <w:r w:rsidR="001279F5" w:rsidRPr="00865724">
        <w:t>Spécifications du produit emballé</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878BF" w:rsidRPr="00865724" w14:paraId="70E7EEA0" w14:textId="77777777"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547" w:type="dxa"/>
          </w:tcPr>
          <w:p w14:paraId="5437078B" w14:textId="21A85962" w:rsidR="00C878BF" w:rsidRPr="00865724" w:rsidRDefault="001279F5" w:rsidP="00D120C4">
            <w:pPr>
              <w:rPr>
                <w:lang w:val="fr-FR"/>
              </w:rPr>
            </w:pPr>
            <w:r w:rsidRPr="00865724">
              <w:rPr>
                <w:lang w:val="fr-FR"/>
              </w:rPr>
              <w:t>Paramètres</w:t>
            </w:r>
          </w:p>
        </w:tc>
        <w:tc>
          <w:tcPr>
            <w:tcW w:w="4252" w:type="dxa"/>
            <w:gridSpan w:val="2"/>
          </w:tcPr>
          <w:p w14:paraId="5E294925" w14:textId="1DFCD81F" w:rsidR="00C878BF" w:rsidRPr="00865724" w:rsidRDefault="001279F5" w:rsidP="00D120C4">
            <w:pPr>
              <w:jc w:val="left"/>
              <w:rPr>
                <w:lang w:val="fr-FR"/>
              </w:rPr>
            </w:pPr>
            <w:r w:rsidRPr="00865724">
              <w:rPr>
                <w:lang w:val="fr-FR"/>
              </w:rPr>
              <w:t>Spécifications</w:t>
            </w:r>
          </w:p>
        </w:tc>
      </w:tr>
      <w:tr w:rsidR="00C878BF" w:rsidRPr="00865724" w14:paraId="4A5E56E1" w14:textId="77777777" w:rsidTr="001B1F01">
        <w:trPr>
          <w:trHeight w:val="397"/>
          <w:jc w:val="center"/>
        </w:trPr>
        <w:tc>
          <w:tcPr>
            <w:tcW w:w="2547" w:type="dxa"/>
            <w:vAlign w:val="center"/>
          </w:tcPr>
          <w:p w14:paraId="0CBA5655" w14:textId="106DC73E" w:rsidR="00C878BF" w:rsidRPr="00865724" w:rsidRDefault="00133778" w:rsidP="00D120C4">
            <w:pPr>
              <w:jc w:val="both"/>
              <w:rPr>
                <w:rFonts w:ascii="Arial" w:hAnsi="Arial"/>
                <w:b/>
                <w:lang w:val="fr-FR"/>
              </w:rPr>
            </w:pPr>
            <w:r w:rsidRPr="00865724">
              <w:rPr>
                <w:rFonts w:ascii="Arial" w:hAnsi="Arial"/>
                <w:b/>
                <w:lang w:val="fr-FR"/>
              </w:rPr>
              <w:t>Largeur</w:t>
            </w:r>
          </w:p>
        </w:tc>
        <w:tc>
          <w:tcPr>
            <w:tcW w:w="1984" w:type="dxa"/>
            <w:vAlign w:val="center"/>
          </w:tcPr>
          <w:p w14:paraId="638EA510" w14:textId="77777777" w:rsidR="00C878BF" w:rsidRPr="00865724" w:rsidRDefault="00C878BF" w:rsidP="00D120C4">
            <w:pPr>
              <w:jc w:val="both"/>
              <w:rPr>
                <w:rFonts w:ascii="Arial" w:hAnsi="Arial"/>
                <w:lang w:val="fr-FR"/>
              </w:rPr>
            </w:pPr>
            <w:r w:rsidRPr="00865724">
              <w:rPr>
                <w:rFonts w:ascii="Arial" w:hAnsi="Arial"/>
                <w:lang w:val="fr-FR"/>
              </w:rPr>
              <w:t>1240 mm</w:t>
            </w:r>
          </w:p>
        </w:tc>
        <w:tc>
          <w:tcPr>
            <w:tcW w:w="2268" w:type="dxa"/>
            <w:vAlign w:val="center"/>
          </w:tcPr>
          <w:p w14:paraId="725F3AC4" w14:textId="579B8705" w:rsidR="00C878BF" w:rsidRPr="00865724" w:rsidRDefault="009E2C23" w:rsidP="00D120C4">
            <w:pPr>
              <w:jc w:val="both"/>
              <w:rPr>
                <w:rFonts w:ascii="Arial" w:hAnsi="Arial"/>
                <w:lang w:val="fr-FR"/>
              </w:rPr>
            </w:pPr>
            <w:r w:rsidRPr="00865724">
              <w:rPr>
                <w:rFonts w:ascii="Arial" w:hAnsi="Arial"/>
                <w:lang w:val="fr-FR"/>
              </w:rPr>
              <w:t>48</w:t>
            </w:r>
            <w:r w:rsidR="00793277" w:rsidRPr="00865724">
              <w:rPr>
                <w:rFonts w:ascii="Arial" w:hAnsi="Arial"/>
                <w:lang w:val="fr-FR"/>
              </w:rPr>
              <w:t>,</w:t>
            </w:r>
            <w:r w:rsidRPr="00865724">
              <w:rPr>
                <w:rFonts w:ascii="Arial" w:hAnsi="Arial"/>
                <w:lang w:val="fr-FR"/>
              </w:rPr>
              <w:t>82 in</w:t>
            </w:r>
          </w:p>
        </w:tc>
      </w:tr>
      <w:tr w:rsidR="00C878BF" w:rsidRPr="00865724" w14:paraId="50F23C2F" w14:textId="77777777" w:rsidTr="001B1F01">
        <w:trPr>
          <w:trHeight w:val="397"/>
          <w:jc w:val="center"/>
        </w:trPr>
        <w:tc>
          <w:tcPr>
            <w:tcW w:w="2547" w:type="dxa"/>
            <w:vAlign w:val="center"/>
          </w:tcPr>
          <w:p w14:paraId="2037E250" w14:textId="426E567F" w:rsidR="00C878BF" w:rsidRPr="00865724" w:rsidRDefault="00133778" w:rsidP="00D120C4">
            <w:pPr>
              <w:rPr>
                <w:rFonts w:ascii="Arial" w:hAnsi="Arial"/>
                <w:b/>
                <w:i/>
                <w:lang w:val="fr-FR"/>
              </w:rPr>
            </w:pPr>
            <w:r w:rsidRPr="00865724">
              <w:rPr>
                <w:rFonts w:ascii="Arial" w:hAnsi="Arial"/>
                <w:b/>
                <w:lang w:val="fr-FR"/>
              </w:rPr>
              <w:t>Profondeur</w:t>
            </w:r>
          </w:p>
        </w:tc>
        <w:tc>
          <w:tcPr>
            <w:tcW w:w="1984" w:type="dxa"/>
            <w:vAlign w:val="center"/>
          </w:tcPr>
          <w:p w14:paraId="1AF1D21C" w14:textId="77777777" w:rsidR="00C878BF" w:rsidRPr="00865724" w:rsidRDefault="00C878BF" w:rsidP="00D120C4">
            <w:pPr>
              <w:jc w:val="both"/>
              <w:rPr>
                <w:rFonts w:ascii="Arial" w:hAnsi="Arial"/>
                <w:lang w:val="fr-FR"/>
              </w:rPr>
            </w:pPr>
            <w:r w:rsidRPr="00865724">
              <w:rPr>
                <w:rFonts w:ascii="Arial" w:hAnsi="Arial"/>
                <w:lang w:val="fr-FR"/>
              </w:rPr>
              <w:t>1000 mm</w:t>
            </w:r>
          </w:p>
        </w:tc>
        <w:tc>
          <w:tcPr>
            <w:tcW w:w="2268" w:type="dxa"/>
            <w:vAlign w:val="center"/>
          </w:tcPr>
          <w:p w14:paraId="4A1634BE" w14:textId="5B60C8FC" w:rsidR="00C878BF" w:rsidRPr="00865724" w:rsidRDefault="009E2C23" w:rsidP="00D120C4">
            <w:pPr>
              <w:jc w:val="both"/>
              <w:rPr>
                <w:rFonts w:ascii="Arial" w:hAnsi="Arial"/>
                <w:lang w:val="fr-FR"/>
              </w:rPr>
            </w:pPr>
            <w:r w:rsidRPr="00865724">
              <w:rPr>
                <w:rFonts w:ascii="Arial" w:hAnsi="Arial"/>
                <w:lang w:val="fr-FR"/>
              </w:rPr>
              <w:t>39</w:t>
            </w:r>
            <w:r w:rsidR="00793277" w:rsidRPr="00865724">
              <w:rPr>
                <w:rFonts w:ascii="Arial" w:hAnsi="Arial"/>
                <w:lang w:val="fr-FR"/>
              </w:rPr>
              <w:t>,</w:t>
            </w:r>
            <w:r w:rsidRPr="00865724">
              <w:rPr>
                <w:rFonts w:ascii="Arial" w:hAnsi="Arial"/>
                <w:lang w:val="fr-FR"/>
              </w:rPr>
              <w:t>37 in</w:t>
            </w:r>
          </w:p>
        </w:tc>
      </w:tr>
      <w:tr w:rsidR="00C878BF" w:rsidRPr="00865724" w14:paraId="02E1BF54" w14:textId="77777777" w:rsidTr="001B1F01">
        <w:trPr>
          <w:trHeight w:val="397"/>
          <w:jc w:val="center"/>
        </w:trPr>
        <w:tc>
          <w:tcPr>
            <w:tcW w:w="2547" w:type="dxa"/>
            <w:vAlign w:val="center"/>
          </w:tcPr>
          <w:p w14:paraId="77FBA4C6" w14:textId="5BBEA800" w:rsidR="00C878BF" w:rsidRPr="00865724" w:rsidRDefault="00133778" w:rsidP="00D120C4">
            <w:pPr>
              <w:rPr>
                <w:rFonts w:ascii="Arial" w:hAnsi="Arial"/>
                <w:b/>
                <w:i/>
                <w:lang w:val="fr-FR"/>
              </w:rPr>
            </w:pPr>
            <w:r w:rsidRPr="00865724">
              <w:rPr>
                <w:rFonts w:ascii="Arial" w:hAnsi="Arial"/>
                <w:b/>
                <w:lang w:val="fr-FR"/>
              </w:rPr>
              <w:t>Hauteur</w:t>
            </w:r>
          </w:p>
        </w:tc>
        <w:tc>
          <w:tcPr>
            <w:tcW w:w="1984" w:type="dxa"/>
            <w:vAlign w:val="center"/>
          </w:tcPr>
          <w:p w14:paraId="0BED27A2" w14:textId="77777777" w:rsidR="00C878BF" w:rsidRPr="00865724" w:rsidRDefault="00C878BF" w:rsidP="00D120C4">
            <w:pPr>
              <w:jc w:val="both"/>
              <w:rPr>
                <w:rFonts w:ascii="Arial" w:hAnsi="Arial"/>
                <w:lang w:val="fr-FR"/>
              </w:rPr>
            </w:pPr>
            <w:r w:rsidRPr="00865724">
              <w:rPr>
                <w:rFonts w:ascii="Arial" w:hAnsi="Arial"/>
                <w:lang w:val="fr-FR"/>
              </w:rPr>
              <w:t>2146 mm</w:t>
            </w:r>
          </w:p>
        </w:tc>
        <w:tc>
          <w:tcPr>
            <w:tcW w:w="2268" w:type="dxa"/>
            <w:vAlign w:val="center"/>
          </w:tcPr>
          <w:p w14:paraId="24163451" w14:textId="6BADEA69" w:rsidR="00C878BF" w:rsidRPr="00865724" w:rsidRDefault="009E2C23" w:rsidP="00D120C4">
            <w:pPr>
              <w:jc w:val="both"/>
              <w:rPr>
                <w:rFonts w:ascii="Arial" w:hAnsi="Arial"/>
                <w:lang w:val="fr-FR"/>
              </w:rPr>
            </w:pPr>
            <w:r w:rsidRPr="00865724">
              <w:rPr>
                <w:rFonts w:ascii="Arial" w:hAnsi="Arial"/>
                <w:lang w:val="fr-FR"/>
              </w:rPr>
              <w:t>84</w:t>
            </w:r>
            <w:r w:rsidR="00793277" w:rsidRPr="00865724">
              <w:rPr>
                <w:rFonts w:ascii="Arial" w:hAnsi="Arial"/>
                <w:lang w:val="fr-FR"/>
              </w:rPr>
              <w:t>,</w:t>
            </w:r>
            <w:r w:rsidRPr="00865724">
              <w:rPr>
                <w:rFonts w:ascii="Arial" w:hAnsi="Arial"/>
                <w:lang w:val="fr-FR"/>
              </w:rPr>
              <w:t>49 in</w:t>
            </w:r>
          </w:p>
        </w:tc>
      </w:tr>
      <w:tr w:rsidR="00C878BF" w:rsidRPr="00865724" w14:paraId="4FB4F15B" w14:textId="77777777" w:rsidTr="001B1F01">
        <w:trPr>
          <w:trHeight w:val="397"/>
          <w:jc w:val="center"/>
        </w:trPr>
        <w:tc>
          <w:tcPr>
            <w:tcW w:w="2547" w:type="dxa"/>
            <w:vAlign w:val="center"/>
          </w:tcPr>
          <w:p w14:paraId="297599F6" w14:textId="7C411762" w:rsidR="00C878BF" w:rsidRPr="00865724" w:rsidRDefault="00133778" w:rsidP="00D120C4">
            <w:pPr>
              <w:rPr>
                <w:rFonts w:ascii="Arial" w:hAnsi="Arial"/>
                <w:b/>
                <w:lang w:val="fr-FR"/>
              </w:rPr>
            </w:pPr>
            <w:r w:rsidRPr="00865724">
              <w:rPr>
                <w:rFonts w:ascii="Arial" w:hAnsi="Arial"/>
                <w:b/>
                <w:lang w:val="fr-FR"/>
              </w:rPr>
              <w:t>Poids de l'emballage</w:t>
            </w:r>
          </w:p>
        </w:tc>
        <w:tc>
          <w:tcPr>
            <w:tcW w:w="1984" w:type="dxa"/>
            <w:shd w:val="clear" w:color="auto" w:fill="auto"/>
            <w:vAlign w:val="center"/>
          </w:tcPr>
          <w:p w14:paraId="1FA03ECC" w14:textId="77777777" w:rsidR="00C878BF" w:rsidRPr="00865724" w:rsidRDefault="00C878BF" w:rsidP="00D120C4">
            <w:pPr>
              <w:jc w:val="both"/>
              <w:rPr>
                <w:rFonts w:ascii="Arial" w:hAnsi="Arial"/>
                <w:lang w:val="fr-FR"/>
              </w:rPr>
            </w:pPr>
            <w:r w:rsidRPr="00865724">
              <w:rPr>
                <w:rFonts w:ascii="Arial" w:hAnsi="Arial"/>
                <w:lang w:val="fr-FR"/>
              </w:rPr>
              <w:t>55 kg</w:t>
            </w:r>
          </w:p>
        </w:tc>
        <w:tc>
          <w:tcPr>
            <w:tcW w:w="2268" w:type="dxa"/>
            <w:shd w:val="clear" w:color="auto" w:fill="auto"/>
            <w:vAlign w:val="center"/>
          </w:tcPr>
          <w:p w14:paraId="6195ED14" w14:textId="77777777" w:rsidR="00C878BF" w:rsidRPr="00865724" w:rsidRDefault="00C878BF" w:rsidP="00D120C4">
            <w:pPr>
              <w:jc w:val="both"/>
              <w:rPr>
                <w:rFonts w:ascii="Arial" w:hAnsi="Arial"/>
                <w:lang w:val="fr-FR"/>
              </w:rPr>
            </w:pPr>
            <w:r w:rsidRPr="00865724">
              <w:rPr>
                <w:rFonts w:ascii="Arial" w:hAnsi="Arial"/>
                <w:lang w:val="fr-FR"/>
              </w:rPr>
              <w:t>121 lb.</w:t>
            </w:r>
          </w:p>
        </w:tc>
      </w:tr>
      <w:tr w:rsidR="00C878BF" w:rsidRPr="00865724" w14:paraId="7120EC2C" w14:textId="77777777" w:rsidTr="001B1F01">
        <w:trPr>
          <w:trHeight w:val="397"/>
          <w:jc w:val="center"/>
        </w:trPr>
        <w:tc>
          <w:tcPr>
            <w:tcW w:w="2547" w:type="dxa"/>
            <w:vAlign w:val="center"/>
          </w:tcPr>
          <w:p w14:paraId="6B9C08C5" w14:textId="24359534" w:rsidR="00C878BF" w:rsidRPr="00865724" w:rsidRDefault="00133778" w:rsidP="00D120C4">
            <w:pPr>
              <w:rPr>
                <w:rFonts w:ascii="Arial" w:hAnsi="Arial"/>
                <w:b/>
                <w:lang w:val="fr-FR"/>
              </w:rPr>
            </w:pPr>
            <w:r w:rsidRPr="00865724">
              <w:rPr>
                <w:rFonts w:ascii="Arial" w:hAnsi="Arial"/>
                <w:b/>
                <w:lang w:val="fr-FR"/>
              </w:rPr>
              <w:t>Angle d'inclinaison maximal</w:t>
            </w:r>
          </w:p>
        </w:tc>
        <w:tc>
          <w:tcPr>
            <w:tcW w:w="4252" w:type="dxa"/>
            <w:gridSpan w:val="2"/>
            <w:shd w:val="clear" w:color="auto" w:fill="auto"/>
            <w:vAlign w:val="center"/>
          </w:tcPr>
          <w:p w14:paraId="5C09702A" w14:textId="77777777" w:rsidR="00C878BF" w:rsidRPr="00865724" w:rsidRDefault="00C878BF" w:rsidP="00D120C4">
            <w:pPr>
              <w:rPr>
                <w:rFonts w:ascii="Arial" w:hAnsi="Arial"/>
                <w:lang w:val="fr-FR"/>
              </w:rPr>
            </w:pPr>
            <w:r w:rsidRPr="00865724">
              <w:rPr>
                <w:rFonts w:ascii="Arial" w:hAnsi="Arial"/>
                <w:lang w:val="fr-FR"/>
              </w:rPr>
              <w:t>30°</w:t>
            </w:r>
          </w:p>
        </w:tc>
      </w:tr>
      <w:tr w:rsidR="00C878BF" w:rsidRPr="00865724" w14:paraId="0D4DB8FB" w14:textId="77777777" w:rsidTr="001B1F01">
        <w:trPr>
          <w:trHeight w:val="397"/>
          <w:jc w:val="center"/>
        </w:trPr>
        <w:tc>
          <w:tcPr>
            <w:tcW w:w="6799" w:type="dxa"/>
            <w:gridSpan w:val="3"/>
            <w:vAlign w:val="center"/>
          </w:tcPr>
          <w:p w14:paraId="171149ED" w14:textId="1F946F27" w:rsidR="00C878BF" w:rsidRPr="00865724" w:rsidRDefault="00C878BF" w:rsidP="00D120C4">
            <w:pPr>
              <w:rPr>
                <w:rFonts w:ascii="Arial" w:hAnsi="Arial"/>
                <w:lang w:val="fr-FR"/>
              </w:rPr>
            </w:pPr>
            <w:r w:rsidRPr="00865724">
              <w:rPr>
                <w:rFonts w:ascii="Arial" w:hAnsi="Arial"/>
                <w:b/>
                <w:lang w:val="fr-FR"/>
              </w:rPr>
              <w:t>NOTE</w:t>
            </w:r>
            <w:r w:rsidRPr="00865724">
              <w:rPr>
                <w:rFonts w:ascii="Arial" w:hAnsi="Arial"/>
                <w:lang w:val="fr-FR"/>
              </w:rPr>
              <w:t xml:space="preserve">: </w:t>
            </w:r>
            <w:r w:rsidR="00133778" w:rsidRPr="00865724">
              <w:rPr>
                <w:rFonts w:ascii="Arial" w:hAnsi="Arial"/>
                <w:lang w:val="fr-FR"/>
              </w:rPr>
              <w:t>Le MaxiCharger est monté sur une palette en bois de taille standard et protégé pour éviter les dommages pendant le transport.</w:t>
            </w:r>
          </w:p>
        </w:tc>
      </w:tr>
    </w:tbl>
    <w:p w14:paraId="4BC6DE92" w14:textId="77777777" w:rsidR="00646DA7" w:rsidRPr="00865724" w:rsidRDefault="00646DA7" w:rsidP="00D120C4">
      <w:pPr>
        <w:pStyle w:val="EN"/>
        <w:spacing w:line="240" w:lineRule="auto"/>
        <w:rPr>
          <w:lang w:val="fr-FR"/>
        </w:rPr>
      </w:pPr>
    </w:p>
    <w:p w14:paraId="747E8A8C" w14:textId="77777777" w:rsidR="00DE3D5A" w:rsidRPr="00865724" w:rsidRDefault="00DE3D5A" w:rsidP="00D120C4">
      <w:pPr>
        <w:pStyle w:val="FigureTittle"/>
        <w:sectPr w:rsidR="00DE3D5A" w:rsidRPr="00865724" w:rsidSect="00D26989">
          <w:pgSz w:w="8392" w:h="11907"/>
          <w:pgMar w:top="567" w:right="567" w:bottom="567" w:left="567" w:header="0" w:footer="340" w:gutter="0"/>
          <w:cols w:space="720"/>
          <w:docGrid w:linePitch="245"/>
        </w:sectPr>
      </w:pPr>
      <w:bookmarkStart w:id="433" w:name="_Toc102749496"/>
      <w:bookmarkStart w:id="434" w:name="_Toc102749497"/>
      <w:bookmarkStart w:id="435" w:name="_Toc102749498"/>
      <w:bookmarkStart w:id="436" w:name="_Toc102749502"/>
      <w:bookmarkStart w:id="437" w:name="_Toc102749519"/>
      <w:bookmarkStart w:id="438" w:name="_Toc102759606"/>
      <w:bookmarkStart w:id="439" w:name="_Toc102749520"/>
      <w:bookmarkStart w:id="440" w:name="_Toc102759607"/>
      <w:bookmarkStart w:id="441" w:name="_Toc102749521"/>
      <w:bookmarkStart w:id="442" w:name="_Toc102759608"/>
      <w:bookmarkStart w:id="443" w:name="_Toc102749522"/>
      <w:bookmarkStart w:id="444" w:name="_Toc102759609"/>
      <w:bookmarkStart w:id="445" w:name="_Toc102749523"/>
      <w:bookmarkStart w:id="446" w:name="_Toc102759610"/>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p>
    <w:p w14:paraId="4517F70E" w14:textId="6FEF5278" w:rsidR="00DE3D5A" w:rsidRPr="00865724" w:rsidRDefault="00133778" w:rsidP="00D120C4">
      <w:pPr>
        <w:pStyle w:val="2"/>
        <w:spacing w:before="240" w:line="240" w:lineRule="auto"/>
        <w:rPr>
          <w:rFonts w:cs="Arial"/>
          <w:lang w:val="fr-FR"/>
        </w:rPr>
      </w:pPr>
      <w:bookmarkStart w:id="447" w:name="_Toc120622696"/>
      <w:r w:rsidRPr="00865724">
        <w:rPr>
          <w:rFonts w:cs="Arial"/>
          <w:lang w:val="fr-FR"/>
        </w:rPr>
        <w:lastRenderedPageBreak/>
        <w:t>Spécifications d'installation</w:t>
      </w:r>
      <w:bookmarkEnd w:id="447"/>
    </w:p>
    <w:p w14:paraId="71E85BED" w14:textId="4BB95A8C" w:rsidR="00C878BF" w:rsidRPr="00865724" w:rsidRDefault="00ED4F64" w:rsidP="00D120C4">
      <w:pPr>
        <w:pStyle w:val="FigureTittle"/>
      </w:pPr>
      <w:r w:rsidRPr="00865724">
        <w:rPr>
          <w:noProof/>
          <w:lang w:val="en-US"/>
        </w:rPr>
        <w:drawing>
          <wp:inline distT="0" distB="0" distL="0" distR="0" wp14:anchorId="341D1A67" wp14:editId="6D327C69">
            <wp:extent cx="2565779" cy="3706260"/>
            <wp:effectExtent l="0" t="0" r="6350" b="889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inline>
        </w:drawing>
      </w:r>
    </w:p>
    <w:p w14:paraId="1440BCA9" w14:textId="77777777" w:rsidR="006E618C" w:rsidRPr="00865724" w:rsidRDefault="006E618C" w:rsidP="00D120C4">
      <w:pPr>
        <w:pStyle w:val="FigureTittle"/>
        <w:rPr>
          <w:noProof/>
        </w:rPr>
      </w:pPr>
      <w:r w:rsidRPr="00865724">
        <w:t xml:space="preserve">Figure </w:t>
      </w:r>
      <w:r w:rsidRPr="00865724">
        <w:fldChar w:fldCharType="begin"/>
      </w:r>
      <w:r w:rsidRPr="00865724">
        <w:instrText xml:space="preserve"> STYLEREF 1 \s </w:instrText>
      </w:r>
      <w:r w:rsidRPr="00865724">
        <w:fldChar w:fldCharType="separate"/>
      </w:r>
      <w:r w:rsidRPr="00865724">
        <w:rPr>
          <w:noProof/>
        </w:rPr>
        <w:t>9</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1</w:t>
      </w:r>
      <w:r w:rsidRPr="00865724">
        <w:rPr>
          <w:noProof/>
        </w:rPr>
        <w:fldChar w:fldCharType="end"/>
      </w:r>
      <w:r w:rsidRPr="00865724">
        <w:t xml:space="preserve"> Centre de gravité</w:t>
      </w:r>
    </w:p>
    <w:p w14:paraId="15A402FD" w14:textId="5EDD91E9" w:rsidR="00FE4C69" w:rsidRPr="00865724" w:rsidRDefault="00FE4C69" w:rsidP="00D120C4">
      <w:pPr>
        <w:pStyle w:val="FigureTittle"/>
      </w:pPr>
      <w:r w:rsidRPr="00865724">
        <w:t>Table</w:t>
      </w:r>
      <w:r w:rsidR="00133778"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5</w:t>
      </w:r>
      <w:r w:rsidRPr="00865724">
        <w:rPr>
          <w:noProof/>
        </w:rPr>
        <w:fldChar w:fldCharType="end"/>
      </w:r>
      <w:r w:rsidRPr="00865724">
        <w:t xml:space="preserve"> </w:t>
      </w:r>
      <w:r w:rsidR="00133778" w:rsidRPr="00865724">
        <w:t>Spécifications relatives au centre de gravité</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FE4C69" w:rsidRPr="00865724" w14:paraId="0E35373E" w14:textId="77777777" w:rsidTr="006E618C">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271" w:type="dxa"/>
            <w:vMerge w:val="restart"/>
          </w:tcPr>
          <w:p w14:paraId="501368C5" w14:textId="42A2017A" w:rsidR="00FE4C69" w:rsidRPr="00865724" w:rsidRDefault="00133778" w:rsidP="00D120C4">
            <w:pPr>
              <w:jc w:val="center"/>
              <w:rPr>
                <w:lang w:val="fr-FR"/>
              </w:rPr>
            </w:pPr>
            <w:r w:rsidRPr="00865724">
              <w:rPr>
                <w:lang w:val="fr-FR"/>
              </w:rPr>
              <w:t>Paramètres</w:t>
            </w:r>
          </w:p>
        </w:tc>
        <w:tc>
          <w:tcPr>
            <w:tcW w:w="5528" w:type="dxa"/>
            <w:gridSpan w:val="4"/>
          </w:tcPr>
          <w:p w14:paraId="13A724A3" w14:textId="76EE8114" w:rsidR="00FE4C69" w:rsidRPr="00865724" w:rsidRDefault="00133778" w:rsidP="00D120C4">
            <w:pPr>
              <w:jc w:val="center"/>
              <w:rPr>
                <w:lang w:val="fr-FR"/>
              </w:rPr>
            </w:pPr>
            <w:r w:rsidRPr="00865724">
              <w:rPr>
                <w:lang w:val="fr-FR"/>
              </w:rPr>
              <w:t>Spécifications</w:t>
            </w:r>
          </w:p>
        </w:tc>
      </w:tr>
      <w:tr w:rsidR="00C878BF" w:rsidRPr="00865724" w14:paraId="3ED8A4BD" w14:textId="77777777" w:rsidTr="006E618C">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271" w:type="dxa"/>
            <w:vMerge/>
          </w:tcPr>
          <w:p w14:paraId="2A94F794" w14:textId="77777777" w:rsidR="00C878BF" w:rsidRPr="00865724" w:rsidRDefault="00C878BF" w:rsidP="00D120C4">
            <w:pPr>
              <w:jc w:val="center"/>
              <w:rPr>
                <w:lang w:val="fr-FR"/>
              </w:rPr>
            </w:pPr>
          </w:p>
        </w:tc>
        <w:tc>
          <w:tcPr>
            <w:tcW w:w="2693" w:type="dxa"/>
            <w:gridSpan w:val="2"/>
          </w:tcPr>
          <w:p w14:paraId="5ADDC1C0" w14:textId="4B3DB954" w:rsidR="00C878BF" w:rsidRPr="00865724" w:rsidRDefault="00AA60BF" w:rsidP="00D120C4">
            <w:pPr>
              <w:jc w:val="center"/>
              <w:rPr>
                <w:b w:val="0"/>
                <w:lang w:val="fr-FR"/>
              </w:rPr>
            </w:pPr>
            <w:r w:rsidRPr="00865724">
              <w:rPr>
                <w:lang w:val="fr-FR"/>
              </w:rPr>
              <w:t>MaxiCharger DC</w:t>
            </w:r>
            <w:r w:rsidR="00C878BF" w:rsidRPr="00865724">
              <w:rPr>
                <w:lang w:val="fr-FR"/>
              </w:rPr>
              <w:t xml:space="preserve"> 120</w:t>
            </w:r>
          </w:p>
        </w:tc>
        <w:tc>
          <w:tcPr>
            <w:tcW w:w="2835" w:type="dxa"/>
            <w:gridSpan w:val="2"/>
          </w:tcPr>
          <w:p w14:paraId="19251663" w14:textId="65C42893" w:rsidR="00C878BF" w:rsidRPr="00865724" w:rsidRDefault="00AA60BF" w:rsidP="00D120C4">
            <w:pPr>
              <w:jc w:val="center"/>
              <w:rPr>
                <w:lang w:val="fr-FR"/>
              </w:rPr>
            </w:pPr>
            <w:r w:rsidRPr="00865724">
              <w:rPr>
                <w:lang w:val="fr-FR"/>
              </w:rPr>
              <w:t>MaxiCharger DC</w:t>
            </w:r>
            <w:r w:rsidR="00C878BF" w:rsidRPr="00865724">
              <w:rPr>
                <w:lang w:val="fr-FR"/>
              </w:rPr>
              <w:t xml:space="preserve"> 240</w:t>
            </w:r>
          </w:p>
        </w:tc>
      </w:tr>
      <w:tr w:rsidR="00C878BF" w:rsidRPr="00865724" w14:paraId="0FF1AF56" w14:textId="77777777" w:rsidTr="006E618C">
        <w:trPr>
          <w:trHeight w:val="340"/>
          <w:jc w:val="center"/>
        </w:trPr>
        <w:tc>
          <w:tcPr>
            <w:tcW w:w="1271" w:type="dxa"/>
            <w:vAlign w:val="center"/>
          </w:tcPr>
          <w:p w14:paraId="1834B929" w14:textId="7922DD7D" w:rsidR="00C878BF" w:rsidRPr="00865724" w:rsidRDefault="00C878BF" w:rsidP="00D120C4">
            <w:pPr>
              <w:jc w:val="center"/>
              <w:rPr>
                <w:rFonts w:ascii="Arial" w:hAnsi="Arial"/>
                <w:b/>
                <w:lang w:val="fr-FR"/>
              </w:rPr>
            </w:pPr>
            <w:r w:rsidRPr="00865724">
              <w:rPr>
                <w:rFonts w:ascii="Arial" w:hAnsi="Arial"/>
                <w:b/>
                <w:lang w:val="fr-FR"/>
              </w:rPr>
              <w:t>X</w:t>
            </w:r>
          </w:p>
        </w:tc>
        <w:tc>
          <w:tcPr>
            <w:tcW w:w="1418" w:type="dxa"/>
            <w:shd w:val="clear" w:color="auto" w:fill="auto"/>
            <w:vAlign w:val="center"/>
          </w:tcPr>
          <w:p w14:paraId="6B0EC365" w14:textId="0F3820D8" w:rsidR="00C878BF" w:rsidRPr="00865724" w:rsidRDefault="00C878BF" w:rsidP="00D120C4">
            <w:pPr>
              <w:jc w:val="center"/>
              <w:rPr>
                <w:rFonts w:ascii="Arial" w:hAnsi="Arial"/>
                <w:lang w:val="fr-FR"/>
              </w:rPr>
            </w:pPr>
            <w:r w:rsidRPr="00865724">
              <w:rPr>
                <w:rFonts w:ascii="Arial" w:hAnsi="Arial"/>
                <w:lang w:val="fr-FR"/>
              </w:rPr>
              <w:t>400 mm</w:t>
            </w:r>
          </w:p>
        </w:tc>
        <w:tc>
          <w:tcPr>
            <w:tcW w:w="1275" w:type="dxa"/>
            <w:shd w:val="clear" w:color="auto" w:fill="auto"/>
            <w:vAlign w:val="center"/>
          </w:tcPr>
          <w:p w14:paraId="6BE24A3A" w14:textId="12094C1E" w:rsidR="00C878BF" w:rsidRPr="00865724" w:rsidRDefault="00C878BF" w:rsidP="00D120C4">
            <w:pPr>
              <w:jc w:val="center"/>
              <w:rPr>
                <w:rFonts w:ascii="Arial" w:hAnsi="Arial"/>
                <w:lang w:val="fr-FR"/>
              </w:rPr>
            </w:pPr>
            <w:r w:rsidRPr="00865724">
              <w:rPr>
                <w:rFonts w:ascii="Arial" w:hAnsi="Arial"/>
                <w:lang w:val="fr-FR"/>
              </w:rPr>
              <w:t>15</w:t>
            </w:r>
            <w:r w:rsidR="006E618C" w:rsidRPr="00865724">
              <w:rPr>
                <w:rFonts w:ascii="Arial" w:hAnsi="Arial"/>
                <w:lang w:val="fr-FR"/>
              </w:rPr>
              <w:t>,</w:t>
            </w:r>
            <w:r w:rsidRPr="00865724">
              <w:rPr>
                <w:rFonts w:ascii="Arial" w:hAnsi="Arial"/>
                <w:lang w:val="fr-FR"/>
              </w:rPr>
              <w:t>75 in</w:t>
            </w:r>
          </w:p>
        </w:tc>
        <w:tc>
          <w:tcPr>
            <w:tcW w:w="1418" w:type="dxa"/>
            <w:shd w:val="clear" w:color="auto" w:fill="auto"/>
            <w:vAlign w:val="center"/>
          </w:tcPr>
          <w:p w14:paraId="30397797" w14:textId="64B1B645" w:rsidR="00C878BF" w:rsidRPr="00865724" w:rsidRDefault="00C878BF" w:rsidP="00D120C4">
            <w:pPr>
              <w:jc w:val="center"/>
              <w:rPr>
                <w:rFonts w:ascii="Arial" w:hAnsi="Arial"/>
                <w:lang w:val="fr-FR"/>
              </w:rPr>
            </w:pPr>
            <w:r w:rsidRPr="00865724">
              <w:rPr>
                <w:rFonts w:ascii="Arial" w:hAnsi="Arial"/>
                <w:lang w:val="fr-FR"/>
              </w:rPr>
              <w:t>400 mm</w:t>
            </w:r>
          </w:p>
        </w:tc>
        <w:tc>
          <w:tcPr>
            <w:tcW w:w="1417" w:type="dxa"/>
            <w:shd w:val="clear" w:color="auto" w:fill="auto"/>
            <w:vAlign w:val="center"/>
          </w:tcPr>
          <w:p w14:paraId="49F3257B" w14:textId="5D716BED" w:rsidR="00C878BF" w:rsidRPr="00865724" w:rsidRDefault="00C878BF" w:rsidP="00D120C4">
            <w:pPr>
              <w:jc w:val="center"/>
              <w:rPr>
                <w:rFonts w:ascii="Arial" w:hAnsi="Arial"/>
                <w:lang w:val="fr-FR"/>
              </w:rPr>
            </w:pPr>
            <w:r w:rsidRPr="00865724">
              <w:rPr>
                <w:rFonts w:ascii="Arial" w:hAnsi="Arial"/>
                <w:lang w:val="fr-FR"/>
              </w:rPr>
              <w:t>15</w:t>
            </w:r>
            <w:r w:rsidR="006E618C" w:rsidRPr="00865724">
              <w:rPr>
                <w:rFonts w:ascii="Arial" w:hAnsi="Arial"/>
                <w:lang w:val="fr-FR"/>
              </w:rPr>
              <w:t>,</w:t>
            </w:r>
            <w:r w:rsidRPr="00865724">
              <w:rPr>
                <w:rFonts w:ascii="Arial" w:hAnsi="Arial"/>
                <w:lang w:val="fr-FR"/>
              </w:rPr>
              <w:t>75 in</w:t>
            </w:r>
          </w:p>
        </w:tc>
      </w:tr>
      <w:tr w:rsidR="00C878BF" w:rsidRPr="00865724" w14:paraId="68EA2783" w14:textId="77777777" w:rsidTr="006E618C">
        <w:trPr>
          <w:trHeight w:val="340"/>
          <w:jc w:val="center"/>
        </w:trPr>
        <w:tc>
          <w:tcPr>
            <w:tcW w:w="1271" w:type="dxa"/>
            <w:vAlign w:val="center"/>
          </w:tcPr>
          <w:p w14:paraId="3C7D7BD9" w14:textId="71FDF647" w:rsidR="00C878BF" w:rsidRPr="00865724" w:rsidRDefault="00C878BF" w:rsidP="00D120C4">
            <w:pPr>
              <w:jc w:val="center"/>
              <w:rPr>
                <w:rFonts w:ascii="Arial" w:hAnsi="Arial"/>
                <w:b/>
                <w:lang w:val="fr-FR"/>
              </w:rPr>
            </w:pPr>
            <w:r w:rsidRPr="00865724">
              <w:rPr>
                <w:rFonts w:ascii="Arial" w:hAnsi="Arial"/>
                <w:b/>
                <w:lang w:val="fr-FR"/>
              </w:rPr>
              <w:t>Y</w:t>
            </w:r>
          </w:p>
        </w:tc>
        <w:tc>
          <w:tcPr>
            <w:tcW w:w="1418" w:type="dxa"/>
            <w:shd w:val="clear" w:color="auto" w:fill="auto"/>
            <w:vAlign w:val="center"/>
          </w:tcPr>
          <w:p w14:paraId="48424C70" w14:textId="0497840B" w:rsidR="00C878BF" w:rsidRPr="00865724" w:rsidRDefault="00C878BF" w:rsidP="00D120C4">
            <w:pPr>
              <w:jc w:val="center"/>
              <w:rPr>
                <w:rFonts w:ascii="Arial" w:hAnsi="Arial"/>
                <w:lang w:val="fr-FR"/>
              </w:rPr>
            </w:pPr>
            <w:r w:rsidRPr="00865724">
              <w:rPr>
                <w:rFonts w:ascii="Arial" w:hAnsi="Arial"/>
                <w:lang w:val="fr-FR"/>
              </w:rPr>
              <w:t>330 mm</w:t>
            </w:r>
          </w:p>
        </w:tc>
        <w:tc>
          <w:tcPr>
            <w:tcW w:w="1275" w:type="dxa"/>
            <w:shd w:val="clear" w:color="auto" w:fill="auto"/>
            <w:vAlign w:val="center"/>
          </w:tcPr>
          <w:p w14:paraId="648C5408" w14:textId="3B0EE971" w:rsidR="00C878BF" w:rsidRPr="00865724" w:rsidRDefault="00C878BF" w:rsidP="00D120C4">
            <w:pPr>
              <w:jc w:val="center"/>
              <w:rPr>
                <w:rFonts w:ascii="Arial" w:hAnsi="Arial"/>
                <w:lang w:val="fr-FR"/>
              </w:rPr>
            </w:pPr>
            <w:r w:rsidRPr="00865724">
              <w:rPr>
                <w:rFonts w:ascii="Arial" w:hAnsi="Arial"/>
                <w:lang w:val="fr-FR"/>
              </w:rPr>
              <w:t>12</w:t>
            </w:r>
            <w:r w:rsidR="006E618C" w:rsidRPr="00865724">
              <w:rPr>
                <w:rFonts w:ascii="Arial" w:hAnsi="Arial"/>
                <w:lang w:val="fr-FR"/>
              </w:rPr>
              <w:t>,</w:t>
            </w:r>
            <w:r w:rsidRPr="00865724">
              <w:rPr>
                <w:rFonts w:ascii="Arial" w:hAnsi="Arial"/>
                <w:lang w:val="fr-FR"/>
              </w:rPr>
              <w:t>99 in</w:t>
            </w:r>
          </w:p>
        </w:tc>
        <w:tc>
          <w:tcPr>
            <w:tcW w:w="1418" w:type="dxa"/>
            <w:shd w:val="clear" w:color="auto" w:fill="auto"/>
            <w:vAlign w:val="center"/>
          </w:tcPr>
          <w:p w14:paraId="37696068" w14:textId="10AF6293" w:rsidR="00C878BF" w:rsidRPr="00865724" w:rsidRDefault="00C878BF" w:rsidP="00D120C4">
            <w:pPr>
              <w:jc w:val="center"/>
              <w:rPr>
                <w:rFonts w:ascii="Arial" w:hAnsi="Arial"/>
                <w:lang w:val="fr-FR"/>
              </w:rPr>
            </w:pPr>
            <w:r w:rsidRPr="00865724">
              <w:rPr>
                <w:rFonts w:ascii="Arial" w:hAnsi="Arial"/>
                <w:lang w:val="fr-FR"/>
              </w:rPr>
              <w:t>300 mm</w:t>
            </w:r>
          </w:p>
        </w:tc>
        <w:tc>
          <w:tcPr>
            <w:tcW w:w="1417" w:type="dxa"/>
            <w:shd w:val="clear" w:color="auto" w:fill="auto"/>
            <w:vAlign w:val="center"/>
          </w:tcPr>
          <w:p w14:paraId="7126647E" w14:textId="1C906757" w:rsidR="00C878BF" w:rsidRPr="00865724" w:rsidRDefault="00C878BF" w:rsidP="00D120C4">
            <w:pPr>
              <w:jc w:val="center"/>
              <w:rPr>
                <w:rFonts w:ascii="Arial" w:hAnsi="Arial"/>
                <w:lang w:val="fr-FR"/>
              </w:rPr>
            </w:pPr>
            <w:r w:rsidRPr="00865724">
              <w:rPr>
                <w:rFonts w:ascii="Arial" w:hAnsi="Arial"/>
                <w:lang w:val="fr-FR"/>
              </w:rPr>
              <w:t>11</w:t>
            </w:r>
            <w:r w:rsidR="006E618C" w:rsidRPr="00865724">
              <w:rPr>
                <w:rFonts w:ascii="Arial" w:hAnsi="Arial"/>
                <w:lang w:val="fr-FR"/>
              </w:rPr>
              <w:t>,</w:t>
            </w:r>
            <w:r w:rsidRPr="00865724">
              <w:rPr>
                <w:rFonts w:ascii="Arial" w:hAnsi="Arial"/>
                <w:lang w:val="fr-FR"/>
              </w:rPr>
              <w:t>81 in</w:t>
            </w:r>
          </w:p>
        </w:tc>
      </w:tr>
      <w:tr w:rsidR="00C878BF" w:rsidRPr="00865724" w14:paraId="21CC77F0" w14:textId="77777777" w:rsidTr="006E618C">
        <w:trPr>
          <w:trHeight w:val="340"/>
          <w:jc w:val="center"/>
        </w:trPr>
        <w:tc>
          <w:tcPr>
            <w:tcW w:w="1271" w:type="dxa"/>
            <w:vAlign w:val="center"/>
          </w:tcPr>
          <w:p w14:paraId="155FCA01" w14:textId="0BF565BC" w:rsidR="00C878BF" w:rsidRPr="00865724" w:rsidRDefault="00C878BF" w:rsidP="00D120C4">
            <w:pPr>
              <w:jc w:val="center"/>
              <w:rPr>
                <w:rFonts w:ascii="Arial" w:hAnsi="Arial"/>
                <w:b/>
                <w:lang w:val="fr-FR"/>
              </w:rPr>
            </w:pPr>
            <w:r w:rsidRPr="00865724">
              <w:rPr>
                <w:rFonts w:ascii="Arial" w:hAnsi="Arial"/>
                <w:b/>
                <w:lang w:val="fr-FR"/>
              </w:rPr>
              <w:t>Z</w:t>
            </w:r>
          </w:p>
        </w:tc>
        <w:tc>
          <w:tcPr>
            <w:tcW w:w="1418" w:type="dxa"/>
            <w:shd w:val="clear" w:color="auto" w:fill="auto"/>
            <w:vAlign w:val="center"/>
          </w:tcPr>
          <w:p w14:paraId="3F652CCB" w14:textId="2922A9F0" w:rsidR="00C878BF" w:rsidRPr="00865724" w:rsidRDefault="00C878BF" w:rsidP="00D120C4">
            <w:pPr>
              <w:jc w:val="center"/>
              <w:rPr>
                <w:rFonts w:ascii="Arial" w:hAnsi="Arial"/>
                <w:lang w:val="fr-FR"/>
              </w:rPr>
            </w:pPr>
            <w:r w:rsidRPr="00865724">
              <w:rPr>
                <w:rFonts w:ascii="Arial" w:hAnsi="Arial"/>
                <w:lang w:val="fr-FR"/>
              </w:rPr>
              <w:t>840 mm</w:t>
            </w:r>
          </w:p>
        </w:tc>
        <w:tc>
          <w:tcPr>
            <w:tcW w:w="1275" w:type="dxa"/>
            <w:shd w:val="clear" w:color="auto" w:fill="auto"/>
            <w:vAlign w:val="center"/>
          </w:tcPr>
          <w:p w14:paraId="3D879195" w14:textId="15797763" w:rsidR="00C878BF" w:rsidRPr="00865724" w:rsidRDefault="00C878BF" w:rsidP="00D120C4">
            <w:pPr>
              <w:jc w:val="center"/>
              <w:rPr>
                <w:rFonts w:ascii="Arial" w:hAnsi="Arial"/>
                <w:lang w:val="fr-FR"/>
              </w:rPr>
            </w:pPr>
            <w:r w:rsidRPr="00865724">
              <w:rPr>
                <w:rFonts w:ascii="Arial" w:hAnsi="Arial"/>
                <w:lang w:val="fr-FR"/>
              </w:rPr>
              <w:t>33</w:t>
            </w:r>
            <w:r w:rsidR="006E618C" w:rsidRPr="00865724">
              <w:rPr>
                <w:rFonts w:ascii="Arial" w:hAnsi="Arial"/>
                <w:lang w:val="fr-FR"/>
              </w:rPr>
              <w:t>,</w:t>
            </w:r>
            <w:r w:rsidRPr="00865724">
              <w:rPr>
                <w:rFonts w:ascii="Arial" w:hAnsi="Arial"/>
                <w:lang w:val="fr-FR"/>
              </w:rPr>
              <w:t>07 in</w:t>
            </w:r>
          </w:p>
        </w:tc>
        <w:tc>
          <w:tcPr>
            <w:tcW w:w="1418" w:type="dxa"/>
            <w:shd w:val="clear" w:color="auto" w:fill="auto"/>
            <w:vAlign w:val="center"/>
          </w:tcPr>
          <w:p w14:paraId="50435001" w14:textId="646CC0F2" w:rsidR="00C878BF" w:rsidRPr="00865724" w:rsidRDefault="00C878BF" w:rsidP="00D120C4">
            <w:pPr>
              <w:jc w:val="center"/>
              <w:rPr>
                <w:rFonts w:ascii="Arial" w:hAnsi="Arial"/>
                <w:lang w:val="fr-FR"/>
              </w:rPr>
            </w:pPr>
            <w:r w:rsidRPr="00865724">
              <w:rPr>
                <w:rFonts w:ascii="Arial" w:hAnsi="Arial"/>
                <w:lang w:val="fr-FR"/>
              </w:rPr>
              <w:t>840 mm</w:t>
            </w:r>
          </w:p>
        </w:tc>
        <w:tc>
          <w:tcPr>
            <w:tcW w:w="1417" w:type="dxa"/>
            <w:shd w:val="clear" w:color="auto" w:fill="auto"/>
            <w:vAlign w:val="center"/>
          </w:tcPr>
          <w:p w14:paraId="0A816A02" w14:textId="28E633AA" w:rsidR="00C878BF" w:rsidRPr="00865724" w:rsidRDefault="00C878BF" w:rsidP="00D120C4">
            <w:pPr>
              <w:jc w:val="center"/>
              <w:rPr>
                <w:rFonts w:ascii="Arial" w:hAnsi="Arial"/>
                <w:lang w:val="fr-FR"/>
              </w:rPr>
            </w:pPr>
            <w:r w:rsidRPr="00865724">
              <w:rPr>
                <w:rFonts w:ascii="Arial" w:hAnsi="Arial"/>
                <w:lang w:val="fr-FR"/>
              </w:rPr>
              <w:t>33</w:t>
            </w:r>
            <w:r w:rsidR="006E618C" w:rsidRPr="00865724">
              <w:rPr>
                <w:rFonts w:ascii="Arial" w:hAnsi="Arial"/>
                <w:lang w:val="fr-FR"/>
              </w:rPr>
              <w:t>,</w:t>
            </w:r>
            <w:r w:rsidRPr="00865724">
              <w:rPr>
                <w:rFonts w:ascii="Arial" w:hAnsi="Arial"/>
                <w:lang w:val="fr-FR"/>
              </w:rPr>
              <w:t>07 in</w:t>
            </w:r>
          </w:p>
        </w:tc>
      </w:tr>
    </w:tbl>
    <w:p w14:paraId="2D41C145" w14:textId="7CF15D2A" w:rsidR="00894262" w:rsidRPr="00865724" w:rsidRDefault="00894262" w:rsidP="00D120C4">
      <w:pPr>
        <w:pStyle w:val="FigureTittle"/>
        <w:sectPr w:rsidR="00894262" w:rsidRPr="00865724" w:rsidSect="00D26989">
          <w:pgSz w:w="8392" w:h="11907"/>
          <w:pgMar w:top="567" w:right="567" w:bottom="567" w:left="567" w:header="0" w:footer="340" w:gutter="0"/>
          <w:cols w:space="720"/>
          <w:docGrid w:linePitch="245"/>
        </w:sectPr>
      </w:pPr>
    </w:p>
    <w:p w14:paraId="383FBD44" w14:textId="5280CEEC" w:rsidR="00655ED4" w:rsidRPr="00865724" w:rsidRDefault="00655ED4" w:rsidP="00D120C4">
      <w:pPr>
        <w:pStyle w:val="FigureTittle"/>
        <w:rPr>
          <w:noProof/>
        </w:rPr>
      </w:pPr>
    </w:p>
    <w:p w14:paraId="19FB0863" w14:textId="328F0AA7" w:rsidR="00655ED4" w:rsidRPr="00865724" w:rsidRDefault="00655ED4" w:rsidP="00D120C4">
      <w:pPr>
        <w:pStyle w:val="FigureTittle"/>
        <w:rPr>
          <w:noProof/>
        </w:rPr>
      </w:pPr>
      <w:r w:rsidRPr="00865724">
        <w:rPr>
          <w:noProof/>
          <w:lang w:val="en-US"/>
        </w:rPr>
        <w:drawing>
          <wp:inline distT="0" distB="0" distL="0" distR="0" wp14:anchorId="378D2813" wp14:editId="3E7795E8">
            <wp:extent cx="3250642" cy="4703981"/>
            <wp:effectExtent l="0" t="0" r="698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4">
                      <a:extLst>
                        <a:ext uri="{28A0092B-C50C-407E-A947-70E740481C1C}">
                          <a14:useLocalDpi xmlns:a14="http://schemas.microsoft.com/office/drawing/2010/main" val="0"/>
                        </a:ext>
                      </a:extLst>
                    </a:blip>
                    <a:stretch>
                      <a:fillRect/>
                    </a:stretch>
                  </pic:blipFill>
                  <pic:spPr>
                    <a:xfrm>
                      <a:off x="0" y="0"/>
                      <a:ext cx="3250642" cy="4703981"/>
                    </a:xfrm>
                    <a:prstGeom prst="rect">
                      <a:avLst/>
                    </a:prstGeom>
                  </pic:spPr>
                </pic:pic>
              </a:graphicData>
            </a:graphic>
          </wp:inline>
        </w:drawing>
      </w:r>
    </w:p>
    <w:p w14:paraId="6D9034DD" w14:textId="77777777" w:rsidR="00C65191" w:rsidRPr="00865724" w:rsidRDefault="00C65191" w:rsidP="00D120C4">
      <w:pPr>
        <w:pStyle w:val="FigureTittle"/>
      </w:pPr>
      <w:r w:rsidRPr="00865724">
        <w:t xml:space="preserve">Figure </w:t>
      </w:r>
      <w:r w:rsidRPr="00865724">
        <w:fldChar w:fldCharType="begin"/>
      </w:r>
      <w:r w:rsidRPr="00865724">
        <w:instrText xml:space="preserve"> STYLEREF 1 \s </w:instrText>
      </w:r>
      <w:r w:rsidRPr="00865724">
        <w:fldChar w:fldCharType="separate"/>
      </w:r>
      <w:r w:rsidRPr="00865724">
        <w:rPr>
          <w:noProof/>
        </w:rPr>
        <w:t>9</w:t>
      </w:r>
      <w:r w:rsidRPr="00865724">
        <w:rPr>
          <w:noProof/>
        </w:rPr>
        <w:fldChar w:fldCharType="end"/>
      </w:r>
      <w:r w:rsidRPr="00865724">
        <w:noBreakHyphen/>
      </w:r>
      <w:r w:rsidRPr="00865724">
        <w:fldChar w:fldCharType="begin"/>
      </w:r>
      <w:r w:rsidRPr="00865724">
        <w:instrText xml:space="preserve"> SEQ Figure \* ARABIC \s 1 </w:instrText>
      </w:r>
      <w:r w:rsidRPr="00865724">
        <w:fldChar w:fldCharType="separate"/>
      </w:r>
      <w:r w:rsidRPr="00865724">
        <w:rPr>
          <w:noProof/>
        </w:rPr>
        <w:t>2</w:t>
      </w:r>
      <w:r w:rsidRPr="00865724">
        <w:rPr>
          <w:noProof/>
        </w:rPr>
        <w:fldChar w:fldCharType="end"/>
      </w:r>
      <w:r w:rsidRPr="00865724">
        <w:t xml:space="preserve"> Spécifications des éléments opérables</w:t>
      </w:r>
    </w:p>
    <w:p w14:paraId="335818E9" w14:textId="02BD88F2" w:rsidR="00FE4C69" w:rsidRPr="00865724" w:rsidRDefault="00FE4C69" w:rsidP="00D120C4">
      <w:pPr>
        <w:pStyle w:val="FigureTittle"/>
      </w:pPr>
      <w:r w:rsidRPr="00865724">
        <w:t xml:space="preserve">Table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6</w:t>
      </w:r>
      <w:r w:rsidRPr="00865724">
        <w:rPr>
          <w:noProof/>
        </w:rPr>
        <w:fldChar w:fldCharType="end"/>
      </w:r>
      <w:r w:rsidRPr="00865724">
        <w:t xml:space="preserve"> </w:t>
      </w:r>
      <w:r w:rsidR="00133778" w:rsidRPr="00865724">
        <w:t>Spécifications des éléments opérables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EC332A" w:rsidRPr="00865724" w14:paraId="5FEE0576" w14:textId="77777777" w:rsidTr="00C65191">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120AEC97" w:rsidR="00EC332A" w:rsidRPr="00865724" w:rsidRDefault="00133778" w:rsidP="00D120C4">
            <w:pPr>
              <w:jc w:val="center"/>
              <w:rPr>
                <w:sz w:val="16"/>
                <w:szCs w:val="16"/>
                <w:lang w:val="fr-FR"/>
              </w:rPr>
            </w:pPr>
            <w:r w:rsidRPr="00865724">
              <w:rPr>
                <w:sz w:val="16"/>
                <w:szCs w:val="16"/>
                <w:lang w:val="fr-FR"/>
              </w:rPr>
              <w:t>Paramètres</w:t>
            </w:r>
          </w:p>
        </w:tc>
        <w:tc>
          <w:tcPr>
            <w:tcW w:w="4253" w:type="dxa"/>
            <w:vMerge w:val="restart"/>
          </w:tcPr>
          <w:p w14:paraId="2EE3DDBA" w14:textId="09E59E7F" w:rsidR="00EC332A" w:rsidRPr="00865724" w:rsidRDefault="00EC332A" w:rsidP="00D120C4">
            <w:pPr>
              <w:jc w:val="left"/>
              <w:rPr>
                <w:lang w:val="fr-FR"/>
              </w:rPr>
            </w:pPr>
            <w:r w:rsidRPr="00865724">
              <w:rPr>
                <w:lang w:val="fr-FR"/>
              </w:rPr>
              <w:t>Description</w:t>
            </w:r>
          </w:p>
        </w:tc>
        <w:tc>
          <w:tcPr>
            <w:tcW w:w="1417" w:type="dxa"/>
            <w:gridSpan w:val="2"/>
          </w:tcPr>
          <w:p w14:paraId="3F8B594F" w14:textId="66351ACF" w:rsidR="00EC332A" w:rsidRPr="00865724" w:rsidRDefault="00EC332A" w:rsidP="00D120C4">
            <w:pPr>
              <w:jc w:val="center"/>
              <w:rPr>
                <w:sz w:val="16"/>
                <w:szCs w:val="16"/>
                <w:lang w:val="fr-FR"/>
              </w:rPr>
            </w:pPr>
            <w:r w:rsidRPr="00865724">
              <w:rPr>
                <w:sz w:val="16"/>
                <w:szCs w:val="16"/>
                <w:lang w:val="fr-FR"/>
              </w:rPr>
              <w:t>Sp</w:t>
            </w:r>
            <w:r w:rsidR="00133778" w:rsidRPr="00865724">
              <w:rPr>
                <w:sz w:val="16"/>
                <w:szCs w:val="16"/>
                <w:lang w:val="fr-FR"/>
              </w:rPr>
              <w:t>é</w:t>
            </w:r>
            <w:r w:rsidRPr="00865724">
              <w:rPr>
                <w:sz w:val="16"/>
                <w:szCs w:val="16"/>
                <w:lang w:val="fr-FR"/>
              </w:rPr>
              <w:t>cification</w:t>
            </w:r>
            <w:r w:rsidR="00133778" w:rsidRPr="00865724">
              <w:rPr>
                <w:sz w:val="16"/>
                <w:szCs w:val="16"/>
                <w:lang w:val="fr-FR"/>
              </w:rPr>
              <w:t>s</w:t>
            </w:r>
          </w:p>
        </w:tc>
      </w:tr>
      <w:tr w:rsidR="00EC332A" w:rsidRPr="00865724" w14:paraId="158082FF" w14:textId="77777777" w:rsidTr="00C65191">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865724" w:rsidRDefault="00EC332A" w:rsidP="00D120C4">
            <w:pPr>
              <w:jc w:val="center"/>
              <w:rPr>
                <w:lang w:val="fr-FR"/>
              </w:rPr>
            </w:pPr>
          </w:p>
        </w:tc>
        <w:tc>
          <w:tcPr>
            <w:tcW w:w="4253" w:type="dxa"/>
            <w:vMerge/>
          </w:tcPr>
          <w:p w14:paraId="6E087A82" w14:textId="77777777" w:rsidR="00EC332A" w:rsidRPr="00865724" w:rsidRDefault="00EC332A" w:rsidP="00D120C4">
            <w:pPr>
              <w:jc w:val="left"/>
              <w:rPr>
                <w:lang w:val="fr-FR"/>
              </w:rPr>
            </w:pPr>
          </w:p>
        </w:tc>
        <w:tc>
          <w:tcPr>
            <w:tcW w:w="709" w:type="dxa"/>
          </w:tcPr>
          <w:p w14:paraId="477D5E56" w14:textId="76BDE509" w:rsidR="00EC332A" w:rsidRPr="00865724" w:rsidRDefault="00EC332A" w:rsidP="00D120C4">
            <w:pPr>
              <w:jc w:val="center"/>
              <w:rPr>
                <w:lang w:val="fr-FR"/>
              </w:rPr>
            </w:pPr>
            <w:r w:rsidRPr="00865724">
              <w:rPr>
                <w:lang w:val="fr-FR"/>
              </w:rPr>
              <w:t>mm</w:t>
            </w:r>
          </w:p>
        </w:tc>
        <w:tc>
          <w:tcPr>
            <w:tcW w:w="708" w:type="dxa"/>
          </w:tcPr>
          <w:p w14:paraId="2F98D718" w14:textId="77777777" w:rsidR="00EC332A" w:rsidRPr="00865724" w:rsidRDefault="00EC332A" w:rsidP="00D120C4">
            <w:pPr>
              <w:jc w:val="center"/>
              <w:rPr>
                <w:lang w:val="fr-FR"/>
              </w:rPr>
            </w:pPr>
            <w:r w:rsidRPr="00865724">
              <w:rPr>
                <w:lang w:val="fr-FR"/>
              </w:rPr>
              <w:t>in</w:t>
            </w:r>
          </w:p>
        </w:tc>
      </w:tr>
      <w:tr w:rsidR="00820F58" w:rsidRPr="00865724" w14:paraId="2205CA6B" w14:textId="77777777" w:rsidTr="00C65191">
        <w:trPr>
          <w:trHeight w:val="340"/>
          <w:jc w:val="center"/>
        </w:trPr>
        <w:tc>
          <w:tcPr>
            <w:tcW w:w="1129" w:type="dxa"/>
            <w:vAlign w:val="center"/>
          </w:tcPr>
          <w:p w14:paraId="7E2E2ADA" w14:textId="3D51EB4A" w:rsidR="00820F58" w:rsidRPr="00865724" w:rsidRDefault="00655ED4" w:rsidP="00D120C4">
            <w:pPr>
              <w:jc w:val="center"/>
              <w:rPr>
                <w:rFonts w:ascii="Arial" w:hAnsi="Arial"/>
                <w:b/>
                <w:lang w:val="fr-FR"/>
              </w:rPr>
            </w:pPr>
            <w:r w:rsidRPr="00865724">
              <w:rPr>
                <w:rFonts w:ascii="Arial" w:hAnsi="Arial"/>
                <w:b/>
                <w:lang w:val="fr-FR"/>
              </w:rPr>
              <w:t>X</w:t>
            </w:r>
            <w:r w:rsidR="00820F58" w:rsidRPr="00865724">
              <w:rPr>
                <w:rFonts w:ascii="Arial" w:hAnsi="Arial"/>
                <w:b/>
                <w:lang w:val="fr-FR"/>
              </w:rPr>
              <w:t>1</w:t>
            </w:r>
          </w:p>
        </w:tc>
        <w:tc>
          <w:tcPr>
            <w:tcW w:w="4253" w:type="dxa"/>
            <w:vAlign w:val="center"/>
          </w:tcPr>
          <w:p w14:paraId="757B3FFB" w14:textId="37356F0C" w:rsidR="00820F58" w:rsidRPr="00865724" w:rsidRDefault="00133778" w:rsidP="00D120C4">
            <w:pPr>
              <w:rPr>
                <w:rFonts w:ascii="Arial" w:hAnsi="Arial"/>
                <w:lang w:val="fr-FR"/>
              </w:rPr>
            </w:pPr>
            <w:r w:rsidRPr="00865724">
              <w:rPr>
                <w:rFonts w:ascii="Arial" w:hAnsi="Arial"/>
                <w:lang w:val="fr-FR"/>
              </w:rPr>
              <w:t>Le plus haut élément utilisable par l'utilisateur du MaxiCharger</w:t>
            </w:r>
          </w:p>
        </w:tc>
        <w:tc>
          <w:tcPr>
            <w:tcW w:w="709" w:type="dxa"/>
            <w:vAlign w:val="center"/>
          </w:tcPr>
          <w:p w14:paraId="4C2EF291" w14:textId="45E5E738" w:rsidR="00820F58" w:rsidRPr="00865724" w:rsidRDefault="00820F58" w:rsidP="00D120C4">
            <w:pPr>
              <w:jc w:val="center"/>
              <w:rPr>
                <w:rFonts w:ascii="Arial" w:hAnsi="Arial"/>
                <w:lang w:val="fr-FR"/>
              </w:rPr>
            </w:pPr>
            <w:r w:rsidRPr="00865724">
              <w:rPr>
                <w:rFonts w:ascii="Arial" w:hAnsi="Arial"/>
                <w:lang w:val="fr-FR"/>
              </w:rPr>
              <w:t>1</w:t>
            </w:r>
            <w:r w:rsidR="000F5B5C" w:rsidRPr="00865724">
              <w:rPr>
                <w:rFonts w:ascii="Arial" w:hAnsi="Arial"/>
                <w:lang w:val="fr-FR"/>
              </w:rPr>
              <w:t>350</w:t>
            </w:r>
          </w:p>
        </w:tc>
        <w:tc>
          <w:tcPr>
            <w:tcW w:w="708" w:type="dxa"/>
            <w:vAlign w:val="center"/>
          </w:tcPr>
          <w:p w14:paraId="401C8ACE" w14:textId="1800547A" w:rsidR="00820F58" w:rsidRPr="00865724" w:rsidRDefault="00820F58" w:rsidP="00D120C4">
            <w:pPr>
              <w:jc w:val="center"/>
              <w:rPr>
                <w:rFonts w:ascii="Arial" w:hAnsi="Arial"/>
                <w:lang w:val="fr-FR"/>
              </w:rPr>
            </w:pPr>
            <w:r w:rsidRPr="00865724">
              <w:rPr>
                <w:rFonts w:ascii="Arial" w:hAnsi="Arial"/>
                <w:lang w:val="fr-FR"/>
              </w:rPr>
              <w:t>5</w:t>
            </w:r>
            <w:r w:rsidR="000F5B5C" w:rsidRPr="00865724">
              <w:rPr>
                <w:rFonts w:ascii="Arial" w:hAnsi="Arial"/>
                <w:lang w:val="fr-FR"/>
              </w:rPr>
              <w:t>3</w:t>
            </w:r>
            <w:r w:rsidR="00C65191" w:rsidRPr="00865724">
              <w:rPr>
                <w:rFonts w:ascii="Arial" w:hAnsi="Arial"/>
                <w:lang w:val="fr-FR"/>
              </w:rPr>
              <w:t>,</w:t>
            </w:r>
            <w:r w:rsidR="000F5B5C" w:rsidRPr="00865724">
              <w:rPr>
                <w:rFonts w:ascii="Arial" w:hAnsi="Arial"/>
                <w:lang w:val="fr-FR"/>
              </w:rPr>
              <w:t>15</w:t>
            </w:r>
          </w:p>
        </w:tc>
      </w:tr>
      <w:tr w:rsidR="00EC332A" w:rsidRPr="00865724" w14:paraId="07E0E1F1" w14:textId="77777777" w:rsidTr="00C65191">
        <w:trPr>
          <w:trHeight w:val="340"/>
          <w:jc w:val="center"/>
        </w:trPr>
        <w:tc>
          <w:tcPr>
            <w:tcW w:w="1129" w:type="dxa"/>
            <w:vAlign w:val="center"/>
          </w:tcPr>
          <w:p w14:paraId="53332C95" w14:textId="739091CB" w:rsidR="00EC332A" w:rsidRPr="00865724" w:rsidRDefault="00655ED4" w:rsidP="00D120C4">
            <w:pPr>
              <w:jc w:val="center"/>
              <w:rPr>
                <w:rFonts w:ascii="Arial" w:hAnsi="Arial"/>
                <w:b/>
                <w:i/>
                <w:lang w:val="fr-FR"/>
              </w:rPr>
            </w:pPr>
            <w:r w:rsidRPr="00865724">
              <w:rPr>
                <w:rFonts w:ascii="Arial" w:hAnsi="Arial"/>
                <w:b/>
                <w:lang w:val="fr-FR"/>
              </w:rPr>
              <w:t>X</w:t>
            </w:r>
            <w:r w:rsidR="00EC332A" w:rsidRPr="00865724">
              <w:rPr>
                <w:rFonts w:ascii="Arial" w:hAnsi="Arial"/>
                <w:b/>
                <w:lang w:val="fr-FR"/>
              </w:rPr>
              <w:t>2</w:t>
            </w:r>
          </w:p>
        </w:tc>
        <w:tc>
          <w:tcPr>
            <w:tcW w:w="4253" w:type="dxa"/>
            <w:vAlign w:val="center"/>
          </w:tcPr>
          <w:p w14:paraId="39AFE355" w14:textId="4567F502" w:rsidR="00EC332A" w:rsidRPr="00865724" w:rsidRDefault="00A36C41" w:rsidP="00D120C4">
            <w:pPr>
              <w:jc w:val="both"/>
              <w:rPr>
                <w:rFonts w:ascii="Arial" w:hAnsi="Arial"/>
                <w:lang w:val="fr-FR"/>
              </w:rPr>
            </w:pPr>
            <w:r w:rsidRPr="00865724">
              <w:rPr>
                <w:rFonts w:ascii="Arial" w:hAnsi="Arial"/>
                <w:lang w:val="fr-FR"/>
              </w:rPr>
              <w:t>Le plus bas élément utilisable par l'utilisateur du MaxiCharger</w:t>
            </w:r>
          </w:p>
        </w:tc>
        <w:tc>
          <w:tcPr>
            <w:tcW w:w="709" w:type="dxa"/>
            <w:vAlign w:val="center"/>
          </w:tcPr>
          <w:p w14:paraId="6D42356E" w14:textId="1452706E" w:rsidR="00EC332A" w:rsidRPr="00865724" w:rsidRDefault="00EC332A" w:rsidP="00D120C4">
            <w:pPr>
              <w:jc w:val="center"/>
              <w:rPr>
                <w:rFonts w:ascii="Arial" w:hAnsi="Arial"/>
                <w:lang w:val="fr-FR"/>
              </w:rPr>
            </w:pPr>
            <w:r w:rsidRPr="00865724">
              <w:rPr>
                <w:rFonts w:ascii="Arial" w:hAnsi="Arial"/>
                <w:lang w:val="fr-FR"/>
              </w:rPr>
              <w:t>766</w:t>
            </w:r>
          </w:p>
        </w:tc>
        <w:tc>
          <w:tcPr>
            <w:tcW w:w="708" w:type="dxa"/>
            <w:vAlign w:val="center"/>
          </w:tcPr>
          <w:p w14:paraId="2008ACFB" w14:textId="54F0F8DF" w:rsidR="00EC332A" w:rsidRPr="00865724" w:rsidRDefault="00EC332A" w:rsidP="00D120C4">
            <w:pPr>
              <w:jc w:val="center"/>
              <w:rPr>
                <w:rFonts w:ascii="Arial" w:hAnsi="Arial"/>
                <w:lang w:val="fr-FR"/>
              </w:rPr>
            </w:pPr>
            <w:r w:rsidRPr="00865724">
              <w:rPr>
                <w:rFonts w:ascii="Arial" w:hAnsi="Arial"/>
                <w:lang w:val="fr-FR"/>
              </w:rPr>
              <w:t>30</w:t>
            </w:r>
            <w:r w:rsidR="00C65191" w:rsidRPr="00865724">
              <w:rPr>
                <w:rFonts w:ascii="Arial" w:hAnsi="Arial"/>
                <w:lang w:val="fr-FR"/>
              </w:rPr>
              <w:t>,</w:t>
            </w:r>
            <w:r w:rsidRPr="00865724">
              <w:rPr>
                <w:rFonts w:ascii="Arial" w:hAnsi="Arial"/>
                <w:lang w:val="fr-FR"/>
              </w:rPr>
              <w:t>16</w:t>
            </w:r>
          </w:p>
        </w:tc>
      </w:tr>
      <w:tr w:rsidR="00EC332A" w:rsidRPr="00865724" w14:paraId="1D425078" w14:textId="77777777" w:rsidTr="00C65191">
        <w:trPr>
          <w:trHeight w:val="340"/>
          <w:jc w:val="center"/>
        </w:trPr>
        <w:tc>
          <w:tcPr>
            <w:tcW w:w="1129" w:type="dxa"/>
            <w:vAlign w:val="center"/>
          </w:tcPr>
          <w:p w14:paraId="59489C56" w14:textId="0FB61311" w:rsidR="00EC332A" w:rsidRPr="00865724" w:rsidRDefault="00655ED4" w:rsidP="00D120C4">
            <w:pPr>
              <w:jc w:val="center"/>
              <w:rPr>
                <w:rFonts w:ascii="Arial" w:hAnsi="Arial"/>
                <w:b/>
                <w:i/>
                <w:lang w:val="fr-FR"/>
              </w:rPr>
            </w:pPr>
            <w:r w:rsidRPr="00865724">
              <w:rPr>
                <w:rFonts w:ascii="Arial" w:hAnsi="Arial"/>
                <w:b/>
                <w:lang w:val="fr-FR"/>
              </w:rPr>
              <w:t>X</w:t>
            </w:r>
            <w:r w:rsidR="00EC332A" w:rsidRPr="00865724">
              <w:rPr>
                <w:rFonts w:ascii="Arial" w:hAnsi="Arial"/>
                <w:b/>
                <w:lang w:val="fr-FR"/>
              </w:rPr>
              <w:t>3</w:t>
            </w:r>
          </w:p>
        </w:tc>
        <w:tc>
          <w:tcPr>
            <w:tcW w:w="4253" w:type="dxa"/>
            <w:vAlign w:val="center"/>
          </w:tcPr>
          <w:p w14:paraId="43BE2E20" w14:textId="4A357A2E" w:rsidR="00EC332A" w:rsidRPr="00865724" w:rsidRDefault="00A36C41" w:rsidP="00D120C4">
            <w:pPr>
              <w:jc w:val="both"/>
              <w:rPr>
                <w:rFonts w:ascii="Arial" w:hAnsi="Arial"/>
                <w:lang w:val="fr-FR"/>
              </w:rPr>
            </w:pPr>
            <w:r w:rsidRPr="00865724">
              <w:rPr>
                <w:rFonts w:ascii="Arial" w:hAnsi="Arial"/>
                <w:lang w:val="fr-FR"/>
              </w:rPr>
              <w:t>Hauteur de la fondation du MaxiCharger</w:t>
            </w:r>
          </w:p>
        </w:tc>
        <w:tc>
          <w:tcPr>
            <w:tcW w:w="709" w:type="dxa"/>
            <w:vAlign w:val="center"/>
          </w:tcPr>
          <w:p w14:paraId="51A27B83" w14:textId="2BB116A3" w:rsidR="00EC332A" w:rsidRPr="00865724" w:rsidRDefault="00EC332A" w:rsidP="00D120C4">
            <w:pPr>
              <w:jc w:val="center"/>
              <w:rPr>
                <w:rFonts w:ascii="Arial" w:hAnsi="Arial"/>
                <w:lang w:val="fr-FR"/>
              </w:rPr>
            </w:pPr>
            <w:r w:rsidRPr="00865724">
              <w:rPr>
                <w:rFonts w:ascii="Arial" w:hAnsi="Arial"/>
                <w:lang w:val="fr-FR"/>
              </w:rPr>
              <w:t>150</w:t>
            </w:r>
          </w:p>
        </w:tc>
        <w:tc>
          <w:tcPr>
            <w:tcW w:w="708" w:type="dxa"/>
            <w:vAlign w:val="center"/>
          </w:tcPr>
          <w:p w14:paraId="61693C7C" w14:textId="78875290" w:rsidR="00EC332A" w:rsidRPr="00865724" w:rsidRDefault="00EC332A" w:rsidP="00D120C4">
            <w:pPr>
              <w:jc w:val="center"/>
              <w:rPr>
                <w:rFonts w:ascii="Arial" w:hAnsi="Arial"/>
                <w:lang w:val="fr-FR"/>
              </w:rPr>
            </w:pPr>
            <w:r w:rsidRPr="00865724">
              <w:rPr>
                <w:rFonts w:ascii="Arial" w:hAnsi="Arial"/>
                <w:lang w:val="fr-FR"/>
              </w:rPr>
              <w:t>5</w:t>
            </w:r>
            <w:r w:rsidR="00C65191" w:rsidRPr="00865724">
              <w:rPr>
                <w:rFonts w:ascii="Arial" w:hAnsi="Arial"/>
                <w:lang w:val="fr-FR"/>
              </w:rPr>
              <w:t>,</w:t>
            </w:r>
            <w:r w:rsidRPr="00865724">
              <w:rPr>
                <w:rFonts w:ascii="Arial" w:hAnsi="Arial"/>
                <w:lang w:val="fr-FR"/>
              </w:rPr>
              <w:t>91</w:t>
            </w:r>
          </w:p>
        </w:tc>
      </w:tr>
    </w:tbl>
    <w:p w14:paraId="1A35579C" w14:textId="30BF3BBC" w:rsidR="00222897" w:rsidRPr="00865724" w:rsidRDefault="00222897" w:rsidP="00D120C4">
      <w:pPr>
        <w:spacing w:line="240" w:lineRule="auto"/>
        <w:rPr>
          <w:lang w:val="fr-FR"/>
        </w:rPr>
        <w:sectPr w:rsidR="00222897" w:rsidRPr="00865724" w:rsidSect="00D26989">
          <w:pgSz w:w="8392" w:h="11907"/>
          <w:pgMar w:top="567" w:right="567" w:bottom="567" w:left="567" w:header="0" w:footer="340" w:gutter="0"/>
          <w:cols w:space="720"/>
          <w:docGrid w:linePitch="245"/>
        </w:sectPr>
      </w:pPr>
      <w:bookmarkStart w:id="448" w:name="_Ref101960819"/>
    </w:p>
    <w:bookmarkEnd w:id="448"/>
    <w:p w14:paraId="2A13803F" w14:textId="2AC62386" w:rsidR="00DE3D5A" w:rsidRPr="00865724" w:rsidRDefault="00DE3D5A" w:rsidP="00D120C4">
      <w:pPr>
        <w:pStyle w:val="FigureTittle"/>
      </w:pPr>
      <w:r w:rsidRPr="00865724">
        <w:lastRenderedPageBreak/>
        <w:t>Table</w:t>
      </w:r>
      <w:r w:rsidR="00DF5EF3"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7</w:t>
      </w:r>
      <w:r w:rsidRPr="00865724">
        <w:rPr>
          <w:noProof/>
        </w:rPr>
        <w:fldChar w:fldCharType="end"/>
      </w:r>
      <w:r w:rsidRPr="00865724">
        <w:t xml:space="preserve"> </w:t>
      </w:r>
      <w:r w:rsidR="00DF5EF3" w:rsidRPr="00865724">
        <w:t>Articles inclus dans la livraison</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4252"/>
      </w:tblGrid>
      <w:tr w:rsidR="00DE3D5A" w:rsidRPr="00865724" w14:paraId="7B4A581A" w14:textId="77777777" w:rsidTr="00C6519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34A1E56D" w14:textId="20607831" w:rsidR="00DE3D5A" w:rsidRPr="00865724" w:rsidRDefault="00DF5EF3" w:rsidP="00D120C4">
            <w:pPr>
              <w:rPr>
                <w:lang w:val="fr-FR"/>
              </w:rPr>
            </w:pPr>
            <w:r w:rsidRPr="00865724">
              <w:rPr>
                <w:lang w:val="fr-FR"/>
              </w:rPr>
              <w:t>Article</w:t>
            </w:r>
          </w:p>
        </w:tc>
        <w:tc>
          <w:tcPr>
            <w:tcW w:w="4252" w:type="dxa"/>
          </w:tcPr>
          <w:p w14:paraId="41EB4F34" w14:textId="77777777" w:rsidR="00DE3D5A" w:rsidRPr="00865724" w:rsidRDefault="00DE3D5A" w:rsidP="00D120C4">
            <w:pPr>
              <w:rPr>
                <w:lang w:val="fr-FR"/>
              </w:rPr>
            </w:pPr>
            <w:r w:rsidRPr="00865724">
              <w:rPr>
                <w:lang w:val="fr-FR"/>
              </w:rPr>
              <w:t>Description</w:t>
            </w:r>
          </w:p>
        </w:tc>
      </w:tr>
      <w:tr w:rsidR="00DE3D5A" w:rsidRPr="00865724" w14:paraId="76CC7B35" w14:textId="77777777" w:rsidTr="00C65191">
        <w:trPr>
          <w:trHeight w:val="340"/>
          <w:jc w:val="center"/>
        </w:trPr>
        <w:tc>
          <w:tcPr>
            <w:tcW w:w="2547" w:type="dxa"/>
            <w:vAlign w:val="center"/>
          </w:tcPr>
          <w:p w14:paraId="6E22D1F5" w14:textId="264031CC" w:rsidR="00DE3D5A" w:rsidRPr="00865724" w:rsidRDefault="00DE3D5A" w:rsidP="00D120C4">
            <w:pPr>
              <w:rPr>
                <w:rFonts w:ascii="Arial" w:hAnsi="Arial"/>
                <w:b/>
                <w:lang w:val="fr-FR"/>
              </w:rPr>
            </w:pPr>
            <w:r w:rsidRPr="00865724">
              <w:rPr>
                <w:rFonts w:ascii="Arial" w:hAnsi="Arial"/>
                <w:b/>
                <w:lang w:val="fr-FR"/>
              </w:rPr>
              <w:t>MaxiCharger</w:t>
            </w:r>
          </w:p>
        </w:tc>
        <w:tc>
          <w:tcPr>
            <w:tcW w:w="4252" w:type="dxa"/>
            <w:vAlign w:val="center"/>
          </w:tcPr>
          <w:p w14:paraId="48DD8F3A" w14:textId="6D6031F0" w:rsidR="00DE3D5A" w:rsidRPr="00865724" w:rsidRDefault="00DF5EF3" w:rsidP="00D120C4">
            <w:pPr>
              <w:rPr>
                <w:rFonts w:ascii="Arial" w:hAnsi="Arial"/>
                <w:lang w:val="fr-FR"/>
              </w:rPr>
            </w:pPr>
            <w:r w:rsidRPr="00865724">
              <w:rPr>
                <w:rFonts w:ascii="Arial" w:hAnsi="Arial"/>
                <w:lang w:val="fr-FR"/>
              </w:rPr>
              <w:t>Pour plus de détails</w:t>
            </w:r>
            <w:r w:rsidR="00DE3D5A" w:rsidRPr="00865724">
              <w:rPr>
                <w:rFonts w:ascii="Arial" w:hAnsi="Arial"/>
                <w:lang w:val="fr-FR"/>
              </w:rPr>
              <w:t xml:space="preserve">, </w:t>
            </w:r>
            <w:r w:rsidRPr="00865724">
              <w:rPr>
                <w:rFonts w:ascii="Arial" w:hAnsi="Arial"/>
                <w:lang w:val="fr-FR"/>
              </w:rPr>
              <w:t>voir</w:t>
            </w:r>
            <w:r w:rsidR="00794CAA" w:rsidRPr="00865724">
              <w:rPr>
                <w:rStyle w:val="Char1"/>
                <w:rFonts w:cs="Arial"/>
                <w:snapToGrid w:val="0"/>
                <w:kern w:val="2"/>
                <w:lang w:val="fr-FR"/>
              </w:rPr>
              <w:fldChar w:fldCharType="begin"/>
            </w:r>
            <w:r w:rsidR="00794CAA" w:rsidRPr="00865724">
              <w:rPr>
                <w:rStyle w:val="Char1"/>
                <w:rFonts w:ascii="Arial" w:hAnsi="Arial" w:cs="Arial"/>
                <w:snapToGrid w:val="0"/>
                <w:kern w:val="2"/>
                <w:lang w:val="fr-FR"/>
              </w:rPr>
              <w:instrText xml:space="preserve"> REF _Ref103869934 \h  \* MERGEFORMAT </w:instrText>
            </w:r>
            <w:r w:rsidR="00794CAA" w:rsidRPr="00865724">
              <w:rPr>
                <w:rStyle w:val="Char1"/>
                <w:rFonts w:cs="Arial"/>
                <w:snapToGrid w:val="0"/>
                <w:kern w:val="2"/>
                <w:lang w:val="fr-FR"/>
              </w:rPr>
            </w:r>
            <w:r w:rsidR="00794CAA" w:rsidRPr="00865724">
              <w:rPr>
                <w:rStyle w:val="Char1"/>
                <w:rFonts w:cs="Arial"/>
                <w:snapToGrid w:val="0"/>
                <w:kern w:val="2"/>
                <w:lang w:val="fr-FR"/>
              </w:rPr>
              <w:fldChar w:fldCharType="separate"/>
            </w:r>
            <w:r w:rsidRPr="00865724">
              <w:rPr>
                <w:rStyle w:val="Char1"/>
                <w:rFonts w:cs="Arial"/>
                <w:snapToGrid w:val="0"/>
                <w:kern w:val="2"/>
                <w:lang w:val="fr-FR"/>
              </w:rPr>
              <w:t xml:space="preserve"> </w:t>
            </w:r>
            <w:r w:rsidR="00533ADD" w:rsidRPr="00865724">
              <w:rPr>
                <w:rStyle w:val="Char1"/>
                <w:rFonts w:cs="Arial"/>
                <w:snapToGrid w:val="0"/>
                <w:kern w:val="2"/>
                <w:lang w:val="fr-FR"/>
              </w:rPr>
              <w:fldChar w:fldCharType="begin"/>
            </w:r>
            <w:r w:rsidR="00533ADD" w:rsidRPr="00865724">
              <w:rPr>
                <w:rStyle w:val="Char1"/>
                <w:rFonts w:cs="Arial"/>
                <w:snapToGrid w:val="0"/>
                <w:kern w:val="2"/>
                <w:lang w:val="fr-FR"/>
              </w:rPr>
              <w:instrText xml:space="preserve"> REF _Ref114042034 \h </w:instrText>
            </w:r>
            <w:r w:rsidR="00533ADD" w:rsidRPr="00865724">
              <w:rPr>
                <w:rStyle w:val="Char1"/>
                <w:rFonts w:ascii="Arial" w:hAnsi="Arial" w:cs="Arial"/>
                <w:snapToGrid w:val="0"/>
                <w:kern w:val="2"/>
                <w:lang w:val="fr-FR"/>
              </w:rPr>
              <w:instrText xml:space="preserve"> \* MERGEFORMAT </w:instrText>
            </w:r>
            <w:r w:rsidR="00533ADD" w:rsidRPr="00865724">
              <w:rPr>
                <w:rStyle w:val="Char1"/>
                <w:rFonts w:cs="Arial"/>
                <w:snapToGrid w:val="0"/>
                <w:kern w:val="2"/>
                <w:lang w:val="fr-FR"/>
              </w:rPr>
            </w:r>
            <w:r w:rsidR="00533ADD" w:rsidRPr="00865724">
              <w:rPr>
                <w:rStyle w:val="Char1"/>
                <w:rFonts w:cs="Arial"/>
                <w:snapToGrid w:val="0"/>
                <w:kern w:val="2"/>
                <w:lang w:val="fr-FR"/>
              </w:rPr>
              <w:fldChar w:fldCharType="separate"/>
            </w:r>
            <w:r w:rsidR="00533ADD" w:rsidRPr="00865724">
              <w:rPr>
                <w:rStyle w:val="Char1"/>
                <w:rFonts w:ascii="Arial" w:hAnsi="Arial" w:cs="Arial"/>
                <w:snapToGrid w:val="0"/>
                <w:kern w:val="2"/>
                <w:lang w:val="fr-FR"/>
              </w:rPr>
              <w:t>Vue d'ensemble du produit</w:t>
            </w:r>
            <w:r w:rsidR="00533ADD" w:rsidRPr="00865724">
              <w:rPr>
                <w:rStyle w:val="Char1"/>
                <w:rFonts w:cs="Arial"/>
                <w:snapToGrid w:val="0"/>
                <w:kern w:val="2"/>
                <w:lang w:val="fr-FR"/>
              </w:rPr>
              <w:fldChar w:fldCharType="end"/>
            </w:r>
            <w:r w:rsidR="00794CAA" w:rsidRPr="00865724">
              <w:rPr>
                <w:rStyle w:val="Char1"/>
                <w:rFonts w:cs="Arial"/>
                <w:snapToGrid w:val="0"/>
                <w:kern w:val="2"/>
                <w:lang w:val="fr-FR"/>
              </w:rPr>
              <w:fldChar w:fldCharType="end"/>
            </w:r>
            <w:r w:rsidR="00DE3D5A" w:rsidRPr="00865724">
              <w:rPr>
                <w:rFonts w:ascii="Arial" w:hAnsi="Arial"/>
                <w:lang w:val="fr-FR"/>
              </w:rPr>
              <w:t>.</w:t>
            </w:r>
          </w:p>
        </w:tc>
      </w:tr>
      <w:tr w:rsidR="00DE3D5A" w:rsidRPr="00865724" w14:paraId="26DF3198" w14:textId="77777777" w:rsidTr="00C65191">
        <w:trPr>
          <w:trHeight w:val="340"/>
          <w:jc w:val="center"/>
        </w:trPr>
        <w:tc>
          <w:tcPr>
            <w:tcW w:w="2547" w:type="dxa"/>
            <w:vAlign w:val="center"/>
          </w:tcPr>
          <w:p w14:paraId="1D9FA9F9" w14:textId="6891A784" w:rsidR="00DE3D5A" w:rsidRPr="00865724" w:rsidRDefault="00DF5EF3" w:rsidP="00D120C4">
            <w:pPr>
              <w:jc w:val="both"/>
              <w:rPr>
                <w:rFonts w:ascii="Arial" w:hAnsi="Arial"/>
                <w:b/>
                <w:lang w:val="fr-FR"/>
              </w:rPr>
            </w:pPr>
            <w:r w:rsidRPr="00865724">
              <w:rPr>
                <w:rFonts w:ascii="Arial" w:hAnsi="Arial"/>
                <w:b/>
                <w:lang w:val="fr-FR"/>
              </w:rPr>
              <w:t>Clé de porte</w:t>
            </w:r>
          </w:p>
        </w:tc>
        <w:tc>
          <w:tcPr>
            <w:tcW w:w="4252" w:type="dxa"/>
            <w:vAlign w:val="center"/>
          </w:tcPr>
          <w:p w14:paraId="114889E8" w14:textId="548BD3DA" w:rsidR="00DE3D5A" w:rsidRPr="00865724" w:rsidRDefault="00DF18B3" w:rsidP="00D120C4">
            <w:pPr>
              <w:jc w:val="both"/>
              <w:rPr>
                <w:rFonts w:ascii="Arial" w:hAnsi="Arial"/>
                <w:lang w:val="fr-FR"/>
              </w:rPr>
            </w:pPr>
            <w:r w:rsidRPr="00865724">
              <w:rPr>
                <w:rFonts w:ascii="Arial" w:hAnsi="Arial"/>
                <w:lang w:val="fr-FR"/>
              </w:rPr>
              <w:t>Clé de la porte de l'armoire</w:t>
            </w:r>
          </w:p>
        </w:tc>
      </w:tr>
    </w:tbl>
    <w:p w14:paraId="5B7E636B" w14:textId="77777777" w:rsidR="00DE3D5A" w:rsidRPr="00865724" w:rsidRDefault="00DE3D5A" w:rsidP="00D120C4">
      <w:pPr>
        <w:pStyle w:val="NOTE0"/>
        <w:spacing w:line="240" w:lineRule="auto"/>
        <w:rPr>
          <w:rFonts w:cs="Arial"/>
          <w:lang w:val="fr-FR"/>
        </w:rPr>
      </w:pPr>
      <w:r w:rsidRPr="00865724">
        <w:rPr>
          <w:rFonts w:cs="Arial"/>
          <w:noProof/>
        </w:rPr>
        <w:drawing>
          <wp:anchor distT="0" distB="0" distL="114300" distR="114300" simplePos="0" relativeHeight="252476416" behindDoc="0" locked="0" layoutInCell="1" allowOverlap="1" wp14:anchorId="43FBE582" wp14:editId="6E354916">
            <wp:simplePos x="0" y="0"/>
            <wp:positionH relativeFrom="column">
              <wp:posOffset>18754</wp:posOffset>
            </wp:positionH>
            <wp:positionV relativeFrom="paragraph">
              <wp:posOffset>50800</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865724">
        <w:rPr>
          <w:rFonts w:cs="Arial"/>
          <w:lang w:val="fr-FR"/>
        </w:rPr>
        <w:t>NOTE</w:t>
      </w:r>
    </w:p>
    <w:p w14:paraId="1AB8D97D" w14:textId="3BDD2711" w:rsidR="00DE3D5A" w:rsidRPr="00865724" w:rsidRDefault="00DF18B3" w:rsidP="00D120C4">
      <w:pPr>
        <w:pStyle w:val="NOTE"/>
        <w:spacing w:line="240" w:lineRule="auto"/>
        <w:rPr>
          <w:snapToGrid w:val="0"/>
          <w:lang w:val="fr-FR"/>
        </w:rPr>
      </w:pPr>
      <w:r w:rsidRPr="00865724">
        <w:rPr>
          <w:snapToGrid w:val="0"/>
          <w:lang w:val="fr-FR"/>
        </w:rPr>
        <w:t>Il est possible que d'autres pièces soient requises dans la livraison. Reportez-vous à l'ordre.</w:t>
      </w:r>
    </w:p>
    <w:p w14:paraId="489400B4" w14:textId="0636940E" w:rsidR="00E93887" w:rsidRPr="00865724" w:rsidRDefault="00DF18B3" w:rsidP="00D120C4">
      <w:pPr>
        <w:pStyle w:val="2"/>
        <w:spacing w:before="240" w:line="240" w:lineRule="auto"/>
        <w:rPr>
          <w:rFonts w:cs="Arial"/>
          <w:lang w:val="fr-FR"/>
        </w:rPr>
      </w:pPr>
      <w:bookmarkStart w:id="449" w:name="_Toc120622697"/>
      <w:r w:rsidRPr="00865724">
        <w:rPr>
          <w:rFonts w:cs="Arial"/>
          <w:lang w:val="fr-FR"/>
        </w:rPr>
        <w:t>Spécification</w:t>
      </w:r>
      <w:r w:rsidR="00107A3E" w:rsidRPr="00865724">
        <w:rPr>
          <w:rFonts w:cs="Arial"/>
          <w:lang w:val="fr-FR"/>
        </w:rPr>
        <w:t>s</w:t>
      </w:r>
      <w:r w:rsidRPr="00865724">
        <w:rPr>
          <w:rFonts w:cs="Arial"/>
          <w:lang w:val="fr-FR"/>
        </w:rPr>
        <w:t xml:space="preserve"> de l'interface de communication</w:t>
      </w:r>
      <w:bookmarkEnd w:id="449"/>
    </w:p>
    <w:p w14:paraId="59DBADC3" w14:textId="76DA8EAF" w:rsidR="004E223B" w:rsidRPr="00865724" w:rsidRDefault="004E223B" w:rsidP="00D120C4">
      <w:pPr>
        <w:pStyle w:val="FigureTittle"/>
      </w:pPr>
      <w:r w:rsidRPr="00865724">
        <w:t>Table</w:t>
      </w:r>
      <w:r w:rsidR="00DF18B3"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8</w:t>
      </w:r>
      <w:r w:rsidRPr="00865724">
        <w:rPr>
          <w:noProof/>
        </w:rPr>
        <w:fldChar w:fldCharType="end"/>
      </w:r>
      <w:r w:rsidRPr="00865724">
        <w:t xml:space="preserve"> </w:t>
      </w:r>
      <w:r w:rsidR="00DF18B3" w:rsidRPr="00865724">
        <w:t>Spécification</w:t>
      </w:r>
      <w:r w:rsidR="00107A3E" w:rsidRPr="00865724">
        <w:t>s</w:t>
      </w:r>
      <w:r w:rsidR="00DF18B3" w:rsidRPr="00865724">
        <w:t xml:space="preserve"> de l'interface de communication</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4E223B" w:rsidRPr="00865724"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518C0885" w:rsidR="004E223B" w:rsidRPr="00865724" w:rsidRDefault="00DF18B3" w:rsidP="00D120C4">
            <w:pPr>
              <w:rPr>
                <w:lang w:val="fr-FR"/>
              </w:rPr>
            </w:pPr>
            <w:r w:rsidRPr="00865724">
              <w:rPr>
                <w:lang w:val="fr-FR"/>
              </w:rPr>
              <w:t>Paramètres</w:t>
            </w:r>
          </w:p>
        </w:tc>
        <w:tc>
          <w:tcPr>
            <w:tcW w:w="3969" w:type="dxa"/>
          </w:tcPr>
          <w:p w14:paraId="07BF5ED8" w14:textId="042FC55D" w:rsidR="004E223B" w:rsidRPr="00865724" w:rsidRDefault="004E223B" w:rsidP="00D120C4">
            <w:pPr>
              <w:jc w:val="left"/>
              <w:rPr>
                <w:lang w:val="fr-FR"/>
              </w:rPr>
            </w:pPr>
            <w:r w:rsidRPr="00865724">
              <w:rPr>
                <w:lang w:val="fr-FR"/>
              </w:rPr>
              <w:t>Sp</w:t>
            </w:r>
            <w:r w:rsidR="00DF18B3" w:rsidRPr="00865724">
              <w:rPr>
                <w:lang w:val="fr-FR"/>
              </w:rPr>
              <w:t>é</w:t>
            </w:r>
            <w:r w:rsidRPr="00865724">
              <w:rPr>
                <w:lang w:val="fr-FR"/>
              </w:rPr>
              <w:t>cification</w:t>
            </w:r>
            <w:r w:rsidR="00DF18B3" w:rsidRPr="00865724">
              <w:rPr>
                <w:lang w:val="fr-FR"/>
              </w:rPr>
              <w:t>s</w:t>
            </w:r>
          </w:p>
        </w:tc>
      </w:tr>
      <w:tr w:rsidR="0080423D" w:rsidRPr="00865724" w14:paraId="3C89AE72" w14:textId="77777777" w:rsidTr="00743B0B">
        <w:trPr>
          <w:trHeight w:val="454"/>
          <w:jc w:val="center"/>
        </w:trPr>
        <w:tc>
          <w:tcPr>
            <w:tcW w:w="2830" w:type="dxa"/>
            <w:vAlign w:val="center"/>
          </w:tcPr>
          <w:p w14:paraId="36AA8CAE" w14:textId="0E1865A8" w:rsidR="0080423D" w:rsidRPr="00865724" w:rsidRDefault="00DF18B3" w:rsidP="00D120C4">
            <w:pPr>
              <w:jc w:val="both"/>
              <w:rPr>
                <w:rFonts w:ascii="Arial" w:hAnsi="Arial"/>
                <w:b/>
                <w:lang w:val="fr-FR"/>
              </w:rPr>
            </w:pPr>
            <w:r w:rsidRPr="00865724">
              <w:rPr>
                <w:rFonts w:ascii="Arial" w:hAnsi="Arial"/>
                <w:b/>
                <w:lang w:val="fr-FR"/>
              </w:rPr>
              <w:t>Norme RFID</w:t>
            </w:r>
          </w:p>
        </w:tc>
        <w:tc>
          <w:tcPr>
            <w:tcW w:w="3969" w:type="dxa"/>
            <w:vAlign w:val="center"/>
          </w:tcPr>
          <w:p w14:paraId="0987DF2E" w14:textId="36226C89" w:rsidR="0080423D" w:rsidRPr="00865724" w:rsidRDefault="0080423D" w:rsidP="00D120C4">
            <w:pPr>
              <w:widowControl w:val="0"/>
              <w:autoSpaceDE w:val="0"/>
              <w:autoSpaceDN w:val="0"/>
              <w:adjustRightInd w:val="0"/>
              <w:rPr>
                <w:rFonts w:ascii="Arial" w:eastAsia="ABBvoice-Regular" w:hAnsi="Arial"/>
                <w:kern w:val="0"/>
                <w:lang w:val="fr-FR"/>
              </w:rPr>
            </w:pPr>
            <w:r w:rsidRPr="00865724">
              <w:rPr>
                <w:rFonts w:ascii="Arial" w:eastAsia="ABBvoice-Regular" w:hAnsi="Arial"/>
                <w:kern w:val="0"/>
                <w:lang w:val="fr-FR"/>
              </w:rPr>
              <w:t xml:space="preserve">ISO 14443 A + B </w:t>
            </w:r>
            <w:r w:rsidR="00DF18B3" w:rsidRPr="00865724">
              <w:rPr>
                <w:rFonts w:ascii="Arial" w:eastAsia="ABBvoice-Regular" w:hAnsi="Arial"/>
                <w:kern w:val="0"/>
                <w:lang w:val="fr-FR"/>
              </w:rPr>
              <w:t>à la partie</w:t>
            </w:r>
            <w:r w:rsidRPr="00865724">
              <w:rPr>
                <w:rFonts w:ascii="Arial" w:eastAsia="ABBvoice-Regular" w:hAnsi="Arial"/>
                <w:kern w:val="0"/>
                <w:lang w:val="fr-FR"/>
              </w:rPr>
              <w:t xml:space="preserve"> 4 ISO/IEC </w:t>
            </w:r>
            <w:r w:rsidR="00B80BE6" w:rsidRPr="00865724">
              <w:rPr>
                <w:rFonts w:ascii="Arial" w:eastAsia="ABBvoice-Regular" w:hAnsi="Arial"/>
                <w:kern w:val="0"/>
                <w:lang w:val="fr-FR"/>
              </w:rPr>
              <w:t>15693</w:t>
            </w:r>
          </w:p>
        </w:tc>
      </w:tr>
      <w:tr w:rsidR="0080423D" w:rsidRPr="00865724" w14:paraId="0F9486B8" w14:textId="77777777" w:rsidTr="00743B0B">
        <w:trPr>
          <w:trHeight w:val="454"/>
          <w:jc w:val="center"/>
        </w:trPr>
        <w:tc>
          <w:tcPr>
            <w:tcW w:w="2830" w:type="dxa"/>
            <w:vAlign w:val="center"/>
          </w:tcPr>
          <w:p w14:paraId="08F610E0" w14:textId="1103CD5C" w:rsidR="0080423D" w:rsidRPr="00865724" w:rsidRDefault="00DF18B3" w:rsidP="00D120C4">
            <w:pPr>
              <w:jc w:val="both"/>
              <w:rPr>
                <w:rFonts w:ascii="Arial" w:hAnsi="Arial"/>
                <w:b/>
                <w:lang w:val="fr-FR"/>
              </w:rPr>
            </w:pPr>
            <w:r w:rsidRPr="00865724">
              <w:rPr>
                <w:rFonts w:ascii="Arial" w:hAnsi="Arial"/>
                <w:b/>
                <w:lang w:val="fr-FR"/>
              </w:rPr>
              <w:t>Applications supportées par RFID</w:t>
            </w:r>
          </w:p>
        </w:tc>
        <w:tc>
          <w:tcPr>
            <w:tcW w:w="3969" w:type="dxa"/>
            <w:vAlign w:val="center"/>
          </w:tcPr>
          <w:p w14:paraId="184846CC" w14:textId="77777777" w:rsidR="0080423D" w:rsidRPr="00865724" w:rsidRDefault="0080423D" w:rsidP="00D120C4">
            <w:pPr>
              <w:pStyle w:val="ItemListinTable"/>
              <w:spacing w:before="48" w:after="48" w:line="240" w:lineRule="auto"/>
              <w:rPr>
                <w:rFonts w:ascii="Arial" w:hAnsi="Arial"/>
              </w:rPr>
            </w:pPr>
            <w:r w:rsidRPr="00865724">
              <w:rPr>
                <w:rFonts w:ascii="Arial" w:hAnsi="Arial"/>
              </w:rPr>
              <w:t>Mifare</w:t>
            </w:r>
          </w:p>
          <w:p w14:paraId="5DD641EC" w14:textId="77777777" w:rsidR="0080423D" w:rsidRPr="00865724" w:rsidRDefault="0080423D" w:rsidP="00D120C4">
            <w:pPr>
              <w:pStyle w:val="ItemListinTable"/>
              <w:spacing w:before="48" w:after="48" w:line="240" w:lineRule="auto"/>
              <w:rPr>
                <w:rFonts w:ascii="Arial" w:hAnsi="Arial"/>
              </w:rPr>
            </w:pPr>
            <w:r w:rsidRPr="00865724">
              <w:rPr>
                <w:rFonts w:ascii="Arial" w:hAnsi="Arial"/>
              </w:rPr>
              <w:t>NFC</w:t>
            </w:r>
          </w:p>
          <w:p w14:paraId="3636B588" w14:textId="77777777" w:rsidR="0080423D" w:rsidRPr="00865724" w:rsidRDefault="0080423D" w:rsidP="00D120C4">
            <w:pPr>
              <w:pStyle w:val="ItemListinTable"/>
              <w:spacing w:before="48" w:after="48" w:line="240" w:lineRule="auto"/>
              <w:rPr>
                <w:rFonts w:ascii="Arial" w:hAnsi="Arial"/>
              </w:rPr>
            </w:pPr>
            <w:r w:rsidRPr="00865724">
              <w:rPr>
                <w:rFonts w:ascii="Arial" w:hAnsi="Arial"/>
              </w:rPr>
              <w:t>Calypso</w:t>
            </w:r>
          </w:p>
          <w:p w14:paraId="54F6E858" w14:textId="77777777" w:rsidR="0080423D" w:rsidRPr="00865724" w:rsidRDefault="0080423D" w:rsidP="00D120C4">
            <w:pPr>
              <w:pStyle w:val="ItemListinTable"/>
              <w:spacing w:before="48" w:after="48" w:line="240" w:lineRule="auto"/>
              <w:rPr>
                <w:rFonts w:ascii="Arial" w:hAnsi="Arial"/>
              </w:rPr>
            </w:pPr>
            <w:r w:rsidRPr="00865724">
              <w:rPr>
                <w:rFonts w:ascii="Arial" w:hAnsi="Arial"/>
              </w:rPr>
              <w:t>Ultralight, Pay-Pass</w:t>
            </w:r>
          </w:p>
          <w:p w14:paraId="34883194" w14:textId="77777777" w:rsidR="0080423D" w:rsidRPr="00865724" w:rsidRDefault="0080423D" w:rsidP="00D120C4">
            <w:pPr>
              <w:pStyle w:val="ItemListinTable"/>
              <w:spacing w:before="48" w:after="48" w:line="240" w:lineRule="auto"/>
              <w:rPr>
                <w:rFonts w:ascii="Arial" w:hAnsi="Arial"/>
              </w:rPr>
            </w:pPr>
            <w:r w:rsidRPr="00865724">
              <w:rPr>
                <w:rFonts w:ascii="Arial" w:hAnsi="Arial"/>
              </w:rPr>
              <w:t>HID</w:t>
            </w:r>
          </w:p>
          <w:p w14:paraId="7E4747A5" w14:textId="7954A123" w:rsidR="0080423D" w:rsidRPr="00865724" w:rsidRDefault="00DF18B3" w:rsidP="00D120C4">
            <w:pPr>
              <w:widowControl w:val="0"/>
              <w:autoSpaceDE w:val="0"/>
              <w:autoSpaceDN w:val="0"/>
              <w:adjustRightInd w:val="0"/>
              <w:rPr>
                <w:rFonts w:ascii="Arial" w:hAnsi="Arial"/>
                <w:lang w:val="fr-FR"/>
              </w:rPr>
            </w:pPr>
            <w:r w:rsidRPr="00865724">
              <w:rPr>
                <w:rFonts w:ascii="Arial" w:eastAsia="ABBvoice-Regular" w:hAnsi="Arial"/>
                <w:kern w:val="0"/>
                <w:lang w:val="fr-FR"/>
              </w:rPr>
              <w:t>Pour obtenir des informations sur les options, contactez le fabricant.</w:t>
            </w:r>
          </w:p>
        </w:tc>
      </w:tr>
      <w:tr w:rsidR="0080423D" w:rsidRPr="00865724" w14:paraId="11C0BF91" w14:textId="77777777" w:rsidTr="00743B0B">
        <w:trPr>
          <w:trHeight w:val="454"/>
          <w:jc w:val="center"/>
        </w:trPr>
        <w:tc>
          <w:tcPr>
            <w:tcW w:w="2830" w:type="dxa"/>
            <w:vAlign w:val="center"/>
          </w:tcPr>
          <w:p w14:paraId="093D7594" w14:textId="7A0A2D19" w:rsidR="0080423D" w:rsidRPr="00865724" w:rsidRDefault="00DF18B3" w:rsidP="00D120C4">
            <w:pPr>
              <w:jc w:val="both"/>
              <w:rPr>
                <w:rFonts w:ascii="Arial" w:hAnsi="Arial"/>
                <w:b/>
                <w:lang w:val="fr-FR"/>
              </w:rPr>
            </w:pPr>
            <w:r w:rsidRPr="00865724">
              <w:rPr>
                <w:rFonts w:ascii="Arial" w:hAnsi="Arial"/>
                <w:b/>
                <w:lang w:val="fr-FR"/>
              </w:rPr>
              <w:t>Connexion réseau</w:t>
            </w:r>
          </w:p>
        </w:tc>
        <w:tc>
          <w:tcPr>
            <w:tcW w:w="3969" w:type="dxa"/>
            <w:vAlign w:val="center"/>
          </w:tcPr>
          <w:p w14:paraId="0485A034" w14:textId="7C11BCFE" w:rsidR="00331888" w:rsidRPr="00865724" w:rsidRDefault="00DF18B3" w:rsidP="00D120C4">
            <w:pPr>
              <w:pStyle w:val="ItemListinTable"/>
              <w:spacing w:before="48" w:after="48" w:line="240" w:lineRule="auto"/>
              <w:rPr>
                <w:rFonts w:ascii="Arial" w:hAnsi="Arial"/>
              </w:rPr>
            </w:pPr>
            <w:r w:rsidRPr="00865724">
              <w:rPr>
                <w:rFonts w:ascii="Arial" w:hAnsi="Arial"/>
              </w:rPr>
              <w:t>Modem 3G/4G</w:t>
            </w:r>
          </w:p>
          <w:p w14:paraId="1111A4E6" w14:textId="223062FE" w:rsidR="0080423D" w:rsidRPr="00865724" w:rsidRDefault="00107A3E" w:rsidP="00D120C4">
            <w:pPr>
              <w:pStyle w:val="ItemListinTable"/>
              <w:spacing w:before="48" w:after="48" w:line="240" w:lineRule="auto"/>
              <w:rPr>
                <w:rFonts w:ascii="Arial" w:hAnsi="Arial"/>
              </w:rPr>
            </w:pPr>
            <w:r w:rsidRPr="00865724">
              <w:rPr>
                <w:rFonts w:ascii="Arial" w:hAnsi="Arial"/>
              </w:rPr>
              <w:t>Ethernet 10/100 Base-T</w:t>
            </w:r>
          </w:p>
          <w:p w14:paraId="15D46F5B" w14:textId="43479FB8" w:rsidR="00331888" w:rsidRPr="00865724" w:rsidRDefault="00331888" w:rsidP="00D120C4">
            <w:pPr>
              <w:pStyle w:val="ItemListinTable"/>
              <w:spacing w:before="48" w:after="48" w:line="240" w:lineRule="auto"/>
              <w:rPr>
                <w:rFonts w:ascii="Arial" w:hAnsi="Arial"/>
              </w:rPr>
            </w:pPr>
            <w:r w:rsidRPr="00865724">
              <w:rPr>
                <w:rFonts w:ascii="Arial" w:hAnsi="Arial"/>
              </w:rPr>
              <w:t>WiFi</w:t>
            </w:r>
          </w:p>
        </w:tc>
      </w:tr>
    </w:tbl>
    <w:p w14:paraId="7D386EAA" w14:textId="77777777" w:rsidR="004E223B" w:rsidRPr="00865724" w:rsidRDefault="004E223B" w:rsidP="00D120C4">
      <w:pPr>
        <w:spacing w:line="240" w:lineRule="auto"/>
        <w:rPr>
          <w:lang w:val="fr-FR"/>
        </w:rPr>
      </w:pPr>
    </w:p>
    <w:p w14:paraId="04D76B67" w14:textId="2EBB89A4" w:rsidR="00FC0F3B" w:rsidRPr="00865724" w:rsidRDefault="00FC0F3B" w:rsidP="00D120C4">
      <w:pPr>
        <w:pStyle w:val="FigureTittle"/>
      </w:pPr>
      <w:r w:rsidRPr="00865724">
        <w:t>Table</w:t>
      </w:r>
      <w:r w:rsidR="00107A3E"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9</w:t>
      </w:r>
      <w:r w:rsidRPr="00865724">
        <w:rPr>
          <w:noProof/>
        </w:rPr>
        <w:fldChar w:fldCharType="end"/>
      </w:r>
      <w:r w:rsidRPr="00865724">
        <w:t xml:space="preserve"> </w:t>
      </w:r>
      <w:r w:rsidR="00107A3E" w:rsidRPr="00865724">
        <w:t>Spécifications du câble Ethernet</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FC0F3B" w:rsidRPr="00865724"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49E8E218" w:rsidR="00FC0F3B" w:rsidRPr="00865724" w:rsidRDefault="00107A3E" w:rsidP="00D120C4">
            <w:pPr>
              <w:rPr>
                <w:lang w:val="fr-FR"/>
              </w:rPr>
            </w:pPr>
            <w:r w:rsidRPr="00865724">
              <w:rPr>
                <w:lang w:val="fr-FR"/>
              </w:rPr>
              <w:t>Paramètres</w:t>
            </w:r>
          </w:p>
        </w:tc>
        <w:tc>
          <w:tcPr>
            <w:tcW w:w="3969" w:type="dxa"/>
          </w:tcPr>
          <w:p w14:paraId="4FF6FB70" w14:textId="129FC99A" w:rsidR="00FC0F3B" w:rsidRPr="00865724" w:rsidRDefault="00107A3E" w:rsidP="00D120C4">
            <w:pPr>
              <w:jc w:val="left"/>
              <w:rPr>
                <w:lang w:val="fr-FR"/>
              </w:rPr>
            </w:pPr>
            <w:r w:rsidRPr="00865724">
              <w:rPr>
                <w:lang w:val="fr-FR"/>
              </w:rPr>
              <w:t>Spécifications</w:t>
            </w:r>
          </w:p>
        </w:tc>
      </w:tr>
      <w:tr w:rsidR="0080423D" w:rsidRPr="00865724" w14:paraId="2928D776" w14:textId="77777777" w:rsidTr="00743B0B">
        <w:trPr>
          <w:trHeight w:val="340"/>
          <w:jc w:val="center"/>
        </w:trPr>
        <w:tc>
          <w:tcPr>
            <w:tcW w:w="2830" w:type="dxa"/>
            <w:vAlign w:val="center"/>
          </w:tcPr>
          <w:p w14:paraId="4380B34E" w14:textId="469F42F0" w:rsidR="0080423D" w:rsidRPr="00865724" w:rsidRDefault="00107A3E" w:rsidP="00D120C4">
            <w:pPr>
              <w:jc w:val="both"/>
              <w:rPr>
                <w:rFonts w:ascii="Arial" w:hAnsi="Arial"/>
                <w:b/>
                <w:lang w:val="fr-FR"/>
              </w:rPr>
            </w:pPr>
            <w:r w:rsidRPr="00865724">
              <w:rPr>
                <w:rFonts w:ascii="Arial" w:hAnsi="Arial"/>
                <w:b/>
                <w:lang w:val="fr-FR"/>
              </w:rPr>
              <w:t>Type d'Ethernet</w:t>
            </w:r>
          </w:p>
        </w:tc>
        <w:tc>
          <w:tcPr>
            <w:tcW w:w="3969" w:type="dxa"/>
            <w:vAlign w:val="center"/>
          </w:tcPr>
          <w:p w14:paraId="3B6B9466" w14:textId="1770E558" w:rsidR="0080423D" w:rsidRPr="00865724" w:rsidRDefault="0080423D" w:rsidP="00D120C4">
            <w:pPr>
              <w:rPr>
                <w:rFonts w:ascii="Arial" w:hAnsi="Arial"/>
                <w:lang w:val="fr-FR"/>
              </w:rPr>
            </w:pPr>
            <w:r w:rsidRPr="00865724">
              <w:rPr>
                <w:rFonts w:ascii="Arial" w:hAnsi="Arial"/>
                <w:lang w:val="fr-FR"/>
              </w:rPr>
              <w:t>RJ45</w:t>
            </w:r>
          </w:p>
        </w:tc>
      </w:tr>
      <w:tr w:rsidR="0080423D" w:rsidRPr="00865724" w14:paraId="7BB31C4D" w14:textId="77777777" w:rsidTr="00743B0B">
        <w:trPr>
          <w:trHeight w:val="340"/>
          <w:jc w:val="center"/>
        </w:trPr>
        <w:tc>
          <w:tcPr>
            <w:tcW w:w="2830" w:type="dxa"/>
            <w:vAlign w:val="center"/>
          </w:tcPr>
          <w:p w14:paraId="1EDE8B82" w14:textId="23339AFC" w:rsidR="0080423D" w:rsidRPr="00865724" w:rsidRDefault="00107A3E" w:rsidP="00D120C4">
            <w:pPr>
              <w:jc w:val="both"/>
              <w:rPr>
                <w:rFonts w:ascii="Arial" w:hAnsi="Arial"/>
                <w:b/>
                <w:lang w:val="fr-FR"/>
              </w:rPr>
            </w:pPr>
            <w:r w:rsidRPr="00865724">
              <w:rPr>
                <w:rFonts w:ascii="Arial" w:hAnsi="Arial"/>
                <w:b/>
                <w:lang w:val="fr-FR"/>
              </w:rPr>
              <w:t>Type de câble</w:t>
            </w:r>
          </w:p>
        </w:tc>
        <w:tc>
          <w:tcPr>
            <w:tcW w:w="3969" w:type="dxa"/>
            <w:vAlign w:val="center"/>
          </w:tcPr>
          <w:p w14:paraId="5A9AB232" w14:textId="69AF2898" w:rsidR="0080423D" w:rsidRPr="00865724" w:rsidRDefault="0080423D" w:rsidP="00D120C4">
            <w:pPr>
              <w:rPr>
                <w:rFonts w:ascii="Arial" w:hAnsi="Arial"/>
                <w:lang w:val="fr-FR"/>
              </w:rPr>
            </w:pPr>
            <w:r w:rsidRPr="00865724">
              <w:rPr>
                <w:rFonts w:ascii="Arial" w:hAnsi="Arial"/>
                <w:lang w:val="fr-FR"/>
              </w:rPr>
              <w:t>8P + PE</w:t>
            </w:r>
            <w:r w:rsidR="00B900A2" w:rsidRPr="00865724">
              <w:rPr>
                <w:rFonts w:ascii="Arial" w:hAnsi="Arial"/>
                <w:lang w:val="fr-FR"/>
              </w:rPr>
              <w:t xml:space="preserve">, </w:t>
            </w:r>
            <w:r w:rsidR="00107A3E" w:rsidRPr="00865724">
              <w:rPr>
                <w:rFonts w:ascii="Arial" w:hAnsi="Arial"/>
                <w:lang w:val="fr-FR"/>
              </w:rPr>
              <w:t>blindé</w:t>
            </w:r>
          </w:p>
        </w:tc>
      </w:tr>
      <w:tr w:rsidR="0080423D" w:rsidRPr="00865724" w14:paraId="52B4E4A9" w14:textId="77777777" w:rsidTr="00743B0B">
        <w:trPr>
          <w:trHeight w:val="340"/>
          <w:jc w:val="center"/>
        </w:trPr>
        <w:tc>
          <w:tcPr>
            <w:tcW w:w="2830" w:type="dxa"/>
            <w:vAlign w:val="center"/>
          </w:tcPr>
          <w:p w14:paraId="2151A4A5" w14:textId="6C5C4170" w:rsidR="0080423D" w:rsidRPr="00865724" w:rsidRDefault="00107A3E" w:rsidP="00D120C4">
            <w:pPr>
              <w:rPr>
                <w:rFonts w:ascii="Arial" w:hAnsi="Arial"/>
                <w:b/>
                <w:lang w:val="fr-FR"/>
              </w:rPr>
            </w:pPr>
            <w:r w:rsidRPr="00865724">
              <w:rPr>
                <w:rFonts w:ascii="Arial" w:hAnsi="Arial"/>
                <w:b/>
                <w:lang w:val="fr-FR"/>
              </w:rPr>
              <w:t>Bande passante, téléversement</w:t>
            </w:r>
          </w:p>
        </w:tc>
        <w:tc>
          <w:tcPr>
            <w:tcW w:w="3969" w:type="dxa"/>
            <w:vAlign w:val="center"/>
          </w:tcPr>
          <w:p w14:paraId="54260C5B" w14:textId="45FF8379" w:rsidR="0080423D" w:rsidRPr="00865724" w:rsidRDefault="0080423D" w:rsidP="00D120C4">
            <w:pPr>
              <w:jc w:val="both"/>
              <w:rPr>
                <w:rFonts w:ascii="Arial" w:hAnsi="Arial"/>
                <w:lang w:val="fr-FR"/>
              </w:rPr>
            </w:pPr>
            <w:r w:rsidRPr="00865724">
              <w:rPr>
                <w:rFonts w:ascii="Arial" w:hAnsi="Arial"/>
                <w:lang w:val="fr-FR"/>
              </w:rPr>
              <w:t xml:space="preserve">Minimum 128 </w:t>
            </w:r>
            <w:r w:rsidR="001817E0" w:rsidRPr="00865724">
              <w:rPr>
                <w:rFonts w:ascii="Arial" w:hAnsi="Arial"/>
                <w:lang w:val="fr-FR"/>
              </w:rPr>
              <w:t>Kbit</w:t>
            </w:r>
            <w:r w:rsidRPr="00865724">
              <w:rPr>
                <w:rFonts w:ascii="Arial" w:hAnsi="Arial"/>
                <w:lang w:val="fr-FR"/>
              </w:rPr>
              <w:t>/s</w:t>
            </w:r>
          </w:p>
        </w:tc>
      </w:tr>
      <w:tr w:rsidR="0080423D" w:rsidRPr="00865724" w14:paraId="0FE43F68" w14:textId="77777777" w:rsidTr="00743B0B">
        <w:trPr>
          <w:trHeight w:val="340"/>
          <w:jc w:val="center"/>
        </w:trPr>
        <w:tc>
          <w:tcPr>
            <w:tcW w:w="2830" w:type="dxa"/>
            <w:vAlign w:val="center"/>
          </w:tcPr>
          <w:p w14:paraId="1698D390" w14:textId="7988EF59" w:rsidR="0080423D" w:rsidRPr="00865724" w:rsidRDefault="00107A3E" w:rsidP="00D120C4">
            <w:pPr>
              <w:rPr>
                <w:rFonts w:ascii="Arial" w:hAnsi="Arial"/>
                <w:b/>
                <w:lang w:val="fr-FR"/>
              </w:rPr>
            </w:pPr>
            <w:r w:rsidRPr="00865724">
              <w:rPr>
                <w:rFonts w:ascii="Arial" w:hAnsi="Arial"/>
                <w:b/>
                <w:lang w:val="fr-FR"/>
              </w:rPr>
              <w:t>Bande passante, téléchargement</w:t>
            </w:r>
          </w:p>
        </w:tc>
        <w:tc>
          <w:tcPr>
            <w:tcW w:w="3969" w:type="dxa"/>
            <w:vAlign w:val="center"/>
          </w:tcPr>
          <w:p w14:paraId="7FF9093C" w14:textId="09CDB707" w:rsidR="0080423D" w:rsidRPr="00865724" w:rsidRDefault="0080423D" w:rsidP="00D120C4">
            <w:pPr>
              <w:jc w:val="both"/>
              <w:rPr>
                <w:rFonts w:ascii="Arial" w:hAnsi="Arial"/>
                <w:lang w:val="fr-FR"/>
              </w:rPr>
            </w:pPr>
            <w:r w:rsidRPr="00865724">
              <w:rPr>
                <w:rFonts w:ascii="Arial" w:hAnsi="Arial"/>
                <w:lang w:val="fr-FR"/>
              </w:rPr>
              <w:t>Minimum 4 Mbit/s</w:t>
            </w:r>
          </w:p>
        </w:tc>
      </w:tr>
      <w:tr w:rsidR="0080423D" w:rsidRPr="00865724" w14:paraId="79777191" w14:textId="77777777" w:rsidTr="00743B0B">
        <w:trPr>
          <w:trHeight w:val="340"/>
          <w:jc w:val="center"/>
        </w:trPr>
        <w:tc>
          <w:tcPr>
            <w:tcW w:w="2830" w:type="dxa"/>
            <w:vAlign w:val="center"/>
          </w:tcPr>
          <w:p w14:paraId="229E77D1" w14:textId="4B6FD4A3" w:rsidR="0080423D" w:rsidRPr="00865724" w:rsidRDefault="00107A3E" w:rsidP="00D120C4">
            <w:pPr>
              <w:jc w:val="both"/>
              <w:rPr>
                <w:rFonts w:ascii="Arial" w:hAnsi="Arial"/>
                <w:b/>
                <w:lang w:val="fr-FR"/>
              </w:rPr>
            </w:pPr>
            <w:r w:rsidRPr="00865724">
              <w:rPr>
                <w:rFonts w:ascii="Arial" w:hAnsi="Arial"/>
                <w:b/>
                <w:lang w:val="fr-FR"/>
              </w:rPr>
              <w:t>Disponibilité</w:t>
            </w:r>
          </w:p>
        </w:tc>
        <w:tc>
          <w:tcPr>
            <w:tcW w:w="3969" w:type="dxa"/>
            <w:vAlign w:val="center"/>
          </w:tcPr>
          <w:p w14:paraId="34674965" w14:textId="346E2036" w:rsidR="0080423D" w:rsidRPr="00865724" w:rsidRDefault="0080423D" w:rsidP="00D120C4">
            <w:pPr>
              <w:rPr>
                <w:rFonts w:ascii="Arial" w:eastAsia="ABBvoice-Regular" w:hAnsi="Arial"/>
                <w:kern w:val="0"/>
                <w:sz w:val="20"/>
                <w:szCs w:val="20"/>
                <w:lang w:val="fr-FR"/>
              </w:rPr>
            </w:pPr>
            <w:r w:rsidRPr="00865724">
              <w:rPr>
                <w:rFonts w:ascii="Arial" w:hAnsi="Arial"/>
                <w:lang w:val="fr-FR"/>
              </w:rPr>
              <w:t>99</w:t>
            </w:r>
            <w:r w:rsidR="00533ADD" w:rsidRPr="00865724">
              <w:rPr>
                <w:rFonts w:ascii="Arial" w:hAnsi="Arial"/>
                <w:lang w:val="fr-FR"/>
              </w:rPr>
              <w:t>,</w:t>
            </w:r>
            <w:r w:rsidRPr="00865724">
              <w:rPr>
                <w:rFonts w:ascii="Arial" w:hAnsi="Arial"/>
                <w:lang w:val="fr-FR"/>
              </w:rPr>
              <w:t>9%</w:t>
            </w:r>
          </w:p>
        </w:tc>
      </w:tr>
    </w:tbl>
    <w:p w14:paraId="6DEF7DB3" w14:textId="3FE9F5F1" w:rsidR="00DE3D5A" w:rsidRPr="00865724" w:rsidRDefault="00107A3E" w:rsidP="00D120C4">
      <w:pPr>
        <w:pStyle w:val="2"/>
        <w:spacing w:before="240" w:line="240" w:lineRule="auto"/>
        <w:rPr>
          <w:rFonts w:cs="Arial"/>
          <w:lang w:val="fr-FR"/>
        </w:rPr>
      </w:pPr>
      <w:bookmarkStart w:id="450" w:name="_Toc120622698"/>
      <w:r w:rsidRPr="00865724">
        <w:rPr>
          <w:rFonts w:cs="Arial"/>
          <w:lang w:val="fr-FR"/>
        </w:rPr>
        <w:lastRenderedPageBreak/>
        <w:t>Spécifications de puissance nominale</w:t>
      </w:r>
      <w:bookmarkEnd w:id="450"/>
    </w:p>
    <w:p w14:paraId="46F38856" w14:textId="08A9A23A" w:rsidR="00FC0F3B" w:rsidRPr="00865724" w:rsidRDefault="00FC0F3B" w:rsidP="00D120C4">
      <w:pPr>
        <w:pStyle w:val="FigureTittle"/>
      </w:pPr>
      <w:r w:rsidRPr="00865724">
        <w:t>Table</w:t>
      </w:r>
      <w:r w:rsidR="00107A3E"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10</w:t>
      </w:r>
      <w:r w:rsidRPr="00865724">
        <w:rPr>
          <w:noProof/>
        </w:rPr>
        <w:fldChar w:fldCharType="end"/>
      </w:r>
      <w:r w:rsidRPr="00865724">
        <w:t xml:space="preserve"> </w:t>
      </w:r>
      <w:r w:rsidR="00594807" w:rsidRPr="00865724">
        <w:t>Valeur nominale en service normal</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FC0F3B" w:rsidRPr="00865724" w14:paraId="4A887BA8" w14:textId="77777777"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07C22383" w14:textId="1BE3DD06" w:rsidR="00FC0F3B" w:rsidRPr="00865724" w:rsidRDefault="00594807" w:rsidP="00D120C4">
            <w:pPr>
              <w:rPr>
                <w:lang w:val="fr-FR"/>
              </w:rPr>
            </w:pPr>
            <w:r w:rsidRPr="00865724">
              <w:rPr>
                <w:lang w:val="fr-FR"/>
              </w:rPr>
              <w:t>Paramètres</w:t>
            </w:r>
          </w:p>
        </w:tc>
        <w:tc>
          <w:tcPr>
            <w:tcW w:w="3402" w:type="dxa"/>
          </w:tcPr>
          <w:p w14:paraId="3DD90B04" w14:textId="32022B4A" w:rsidR="00FC0F3B" w:rsidRPr="00865724" w:rsidRDefault="00FC0F3B" w:rsidP="00D120C4">
            <w:pPr>
              <w:jc w:val="left"/>
              <w:rPr>
                <w:lang w:val="fr-FR"/>
              </w:rPr>
            </w:pPr>
            <w:r w:rsidRPr="00865724">
              <w:rPr>
                <w:lang w:val="fr-FR"/>
              </w:rPr>
              <w:t>Sp</w:t>
            </w:r>
            <w:r w:rsidR="00594807" w:rsidRPr="00865724">
              <w:rPr>
                <w:lang w:val="fr-FR"/>
              </w:rPr>
              <w:t>é</w:t>
            </w:r>
            <w:r w:rsidRPr="00865724">
              <w:rPr>
                <w:lang w:val="fr-FR"/>
              </w:rPr>
              <w:t>cification</w:t>
            </w:r>
            <w:r w:rsidR="00594807" w:rsidRPr="00865724">
              <w:rPr>
                <w:lang w:val="fr-FR"/>
              </w:rPr>
              <w:t>s</w:t>
            </w:r>
          </w:p>
        </w:tc>
      </w:tr>
      <w:tr w:rsidR="0003221F" w:rsidRPr="00865724" w14:paraId="1CEC50B8" w14:textId="77777777" w:rsidTr="00276AFA">
        <w:trPr>
          <w:trHeight w:val="397"/>
          <w:jc w:val="center"/>
        </w:trPr>
        <w:tc>
          <w:tcPr>
            <w:tcW w:w="3397" w:type="dxa"/>
            <w:vAlign w:val="center"/>
          </w:tcPr>
          <w:p w14:paraId="59FE24FA" w14:textId="36B8A9EB"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40</w:t>
            </w:r>
          </w:p>
        </w:tc>
        <w:tc>
          <w:tcPr>
            <w:tcW w:w="3402" w:type="dxa"/>
            <w:vAlign w:val="center"/>
          </w:tcPr>
          <w:p w14:paraId="05DD7C0A" w14:textId="07C4565B" w:rsidR="0003221F" w:rsidRPr="00865724" w:rsidRDefault="0003221F" w:rsidP="00D120C4">
            <w:pPr>
              <w:rPr>
                <w:rFonts w:ascii="Arial" w:hAnsi="Arial"/>
                <w:lang w:val="fr-FR"/>
              </w:rPr>
            </w:pPr>
            <w:r w:rsidRPr="00865724">
              <w:rPr>
                <w:rFonts w:ascii="Arial" w:hAnsi="Arial"/>
                <w:lang w:val="fr-FR"/>
              </w:rPr>
              <w:t>40 kW</w:t>
            </w:r>
          </w:p>
        </w:tc>
      </w:tr>
      <w:tr w:rsidR="0003221F" w:rsidRPr="00865724" w14:paraId="3B945A4B" w14:textId="77777777" w:rsidTr="00276AFA">
        <w:trPr>
          <w:trHeight w:val="397"/>
          <w:jc w:val="center"/>
        </w:trPr>
        <w:tc>
          <w:tcPr>
            <w:tcW w:w="3397" w:type="dxa"/>
            <w:vAlign w:val="center"/>
          </w:tcPr>
          <w:p w14:paraId="1355C61E" w14:textId="7ED31E4E"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60</w:t>
            </w:r>
          </w:p>
        </w:tc>
        <w:tc>
          <w:tcPr>
            <w:tcW w:w="3402" w:type="dxa"/>
            <w:vAlign w:val="center"/>
          </w:tcPr>
          <w:p w14:paraId="5C9E2F95" w14:textId="1427716B" w:rsidR="0003221F" w:rsidRPr="00865724" w:rsidRDefault="0003221F" w:rsidP="00D120C4">
            <w:pPr>
              <w:rPr>
                <w:rFonts w:ascii="Arial" w:hAnsi="Arial"/>
                <w:lang w:val="fr-FR"/>
              </w:rPr>
            </w:pPr>
            <w:r w:rsidRPr="00865724">
              <w:rPr>
                <w:rFonts w:ascii="Arial" w:hAnsi="Arial"/>
                <w:lang w:val="fr-FR"/>
              </w:rPr>
              <w:t>60 kW</w:t>
            </w:r>
          </w:p>
        </w:tc>
      </w:tr>
      <w:tr w:rsidR="0003221F" w:rsidRPr="00865724" w14:paraId="197A70B2" w14:textId="77777777" w:rsidTr="00276AFA">
        <w:trPr>
          <w:trHeight w:val="397"/>
          <w:jc w:val="center"/>
        </w:trPr>
        <w:tc>
          <w:tcPr>
            <w:tcW w:w="3397" w:type="dxa"/>
            <w:vAlign w:val="center"/>
          </w:tcPr>
          <w:p w14:paraId="599826BC" w14:textId="70C2F6A2"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80</w:t>
            </w:r>
          </w:p>
        </w:tc>
        <w:tc>
          <w:tcPr>
            <w:tcW w:w="3402" w:type="dxa"/>
            <w:vAlign w:val="center"/>
          </w:tcPr>
          <w:p w14:paraId="3D12E8D1" w14:textId="78D44D21" w:rsidR="0003221F" w:rsidRPr="00865724" w:rsidRDefault="0003221F" w:rsidP="00D120C4">
            <w:pPr>
              <w:rPr>
                <w:rFonts w:ascii="Arial" w:hAnsi="Arial"/>
                <w:lang w:val="fr-FR"/>
              </w:rPr>
            </w:pPr>
            <w:r w:rsidRPr="00865724">
              <w:rPr>
                <w:rFonts w:ascii="Arial" w:hAnsi="Arial"/>
                <w:lang w:val="fr-FR"/>
              </w:rPr>
              <w:t>80 kW</w:t>
            </w:r>
          </w:p>
        </w:tc>
      </w:tr>
      <w:tr w:rsidR="0003221F" w:rsidRPr="00865724" w14:paraId="43E1EC94" w14:textId="77777777" w:rsidTr="00276AFA">
        <w:trPr>
          <w:trHeight w:val="397"/>
          <w:jc w:val="center"/>
        </w:trPr>
        <w:tc>
          <w:tcPr>
            <w:tcW w:w="3397" w:type="dxa"/>
            <w:vAlign w:val="center"/>
          </w:tcPr>
          <w:p w14:paraId="3329B398" w14:textId="03B7F1B2"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100</w:t>
            </w:r>
          </w:p>
        </w:tc>
        <w:tc>
          <w:tcPr>
            <w:tcW w:w="3402" w:type="dxa"/>
            <w:vAlign w:val="center"/>
          </w:tcPr>
          <w:p w14:paraId="61DBAF53" w14:textId="299B6223" w:rsidR="0003221F" w:rsidRPr="00865724" w:rsidRDefault="0003221F" w:rsidP="00D120C4">
            <w:pPr>
              <w:rPr>
                <w:rFonts w:ascii="Arial" w:hAnsi="Arial"/>
                <w:lang w:val="fr-FR"/>
              </w:rPr>
            </w:pPr>
            <w:r w:rsidRPr="00865724">
              <w:rPr>
                <w:rFonts w:ascii="Arial" w:hAnsi="Arial"/>
                <w:lang w:val="fr-FR"/>
              </w:rPr>
              <w:t>100 kW</w:t>
            </w:r>
          </w:p>
        </w:tc>
      </w:tr>
      <w:tr w:rsidR="0003221F" w:rsidRPr="00865724" w14:paraId="33A32A72" w14:textId="77777777" w:rsidTr="00276AFA">
        <w:trPr>
          <w:trHeight w:val="397"/>
          <w:jc w:val="center"/>
        </w:trPr>
        <w:tc>
          <w:tcPr>
            <w:tcW w:w="3397" w:type="dxa"/>
            <w:vAlign w:val="center"/>
          </w:tcPr>
          <w:p w14:paraId="1ECCFC95" w14:textId="57330FAA"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120</w:t>
            </w:r>
          </w:p>
        </w:tc>
        <w:tc>
          <w:tcPr>
            <w:tcW w:w="3402" w:type="dxa"/>
            <w:vAlign w:val="center"/>
          </w:tcPr>
          <w:p w14:paraId="3902988D" w14:textId="1F09757F" w:rsidR="0003221F" w:rsidRPr="00865724" w:rsidRDefault="0003221F" w:rsidP="00D120C4">
            <w:pPr>
              <w:rPr>
                <w:rFonts w:ascii="Arial" w:hAnsi="Arial"/>
                <w:lang w:val="fr-FR"/>
              </w:rPr>
            </w:pPr>
            <w:r w:rsidRPr="00865724">
              <w:rPr>
                <w:rFonts w:ascii="Arial" w:hAnsi="Arial"/>
                <w:lang w:val="fr-FR"/>
              </w:rPr>
              <w:t>120 kW</w:t>
            </w:r>
          </w:p>
        </w:tc>
      </w:tr>
      <w:tr w:rsidR="0003221F" w:rsidRPr="00865724" w14:paraId="00E00257" w14:textId="77777777" w:rsidTr="00276AFA">
        <w:trPr>
          <w:trHeight w:val="397"/>
          <w:jc w:val="center"/>
        </w:trPr>
        <w:tc>
          <w:tcPr>
            <w:tcW w:w="3397" w:type="dxa"/>
            <w:vAlign w:val="center"/>
          </w:tcPr>
          <w:p w14:paraId="40F69799" w14:textId="06F27A90"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160</w:t>
            </w:r>
          </w:p>
        </w:tc>
        <w:tc>
          <w:tcPr>
            <w:tcW w:w="3402" w:type="dxa"/>
            <w:vAlign w:val="center"/>
          </w:tcPr>
          <w:p w14:paraId="4F22B0A8" w14:textId="787CBF8A" w:rsidR="0003221F" w:rsidRPr="00865724" w:rsidRDefault="0003221F" w:rsidP="00D120C4">
            <w:pPr>
              <w:rPr>
                <w:rFonts w:ascii="Arial" w:hAnsi="Arial"/>
                <w:lang w:val="fr-FR"/>
              </w:rPr>
            </w:pPr>
            <w:r w:rsidRPr="00865724">
              <w:rPr>
                <w:rFonts w:ascii="Arial" w:hAnsi="Arial"/>
                <w:lang w:val="fr-FR"/>
              </w:rPr>
              <w:t>160 kW</w:t>
            </w:r>
          </w:p>
        </w:tc>
      </w:tr>
      <w:tr w:rsidR="0003221F" w:rsidRPr="00865724" w14:paraId="333EFBEE" w14:textId="77777777" w:rsidTr="00276AFA">
        <w:trPr>
          <w:trHeight w:val="397"/>
          <w:jc w:val="center"/>
        </w:trPr>
        <w:tc>
          <w:tcPr>
            <w:tcW w:w="3397" w:type="dxa"/>
            <w:vAlign w:val="center"/>
          </w:tcPr>
          <w:p w14:paraId="627F1C23" w14:textId="0AEA7414"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180</w:t>
            </w:r>
          </w:p>
        </w:tc>
        <w:tc>
          <w:tcPr>
            <w:tcW w:w="3402" w:type="dxa"/>
            <w:vAlign w:val="center"/>
          </w:tcPr>
          <w:p w14:paraId="41674E98" w14:textId="7F75D147" w:rsidR="0003221F" w:rsidRPr="00865724" w:rsidRDefault="0003221F" w:rsidP="00D120C4">
            <w:pPr>
              <w:rPr>
                <w:rFonts w:ascii="Arial" w:hAnsi="Arial"/>
                <w:lang w:val="fr-FR"/>
              </w:rPr>
            </w:pPr>
            <w:r w:rsidRPr="00865724">
              <w:rPr>
                <w:rFonts w:ascii="Arial" w:hAnsi="Arial"/>
                <w:lang w:val="fr-FR"/>
              </w:rPr>
              <w:t>180 kW</w:t>
            </w:r>
          </w:p>
        </w:tc>
      </w:tr>
      <w:tr w:rsidR="0003221F" w:rsidRPr="00865724" w14:paraId="7CEAF1C3" w14:textId="77777777" w:rsidTr="00276AFA">
        <w:trPr>
          <w:trHeight w:val="397"/>
          <w:jc w:val="center"/>
        </w:trPr>
        <w:tc>
          <w:tcPr>
            <w:tcW w:w="3397" w:type="dxa"/>
            <w:vAlign w:val="center"/>
          </w:tcPr>
          <w:p w14:paraId="56CE0EC5" w14:textId="77FC9FF9"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200</w:t>
            </w:r>
          </w:p>
        </w:tc>
        <w:tc>
          <w:tcPr>
            <w:tcW w:w="3402" w:type="dxa"/>
            <w:vAlign w:val="center"/>
          </w:tcPr>
          <w:p w14:paraId="3A197003" w14:textId="5B32139B" w:rsidR="0003221F" w:rsidRPr="00865724" w:rsidRDefault="0003221F" w:rsidP="00D120C4">
            <w:pPr>
              <w:rPr>
                <w:rFonts w:ascii="Arial" w:hAnsi="Arial"/>
                <w:lang w:val="fr-FR"/>
              </w:rPr>
            </w:pPr>
            <w:r w:rsidRPr="00865724">
              <w:rPr>
                <w:rFonts w:ascii="Arial" w:hAnsi="Arial"/>
                <w:lang w:val="fr-FR"/>
              </w:rPr>
              <w:t>200 kW</w:t>
            </w:r>
          </w:p>
        </w:tc>
      </w:tr>
      <w:tr w:rsidR="0003221F" w:rsidRPr="00865724" w14:paraId="486BAA40" w14:textId="77777777" w:rsidTr="00276AFA">
        <w:trPr>
          <w:trHeight w:val="397"/>
          <w:jc w:val="center"/>
        </w:trPr>
        <w:tc>
          <w:tcPr>
            <w:tcW w:w="3397" w:type="dxa"/>
            <w:vAlign w:val="center"/>
          </w:tcPr>
          <w:p w14:paraId="66792808" w14:textId="482678E3"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220</w:t>
            </w:r>
          </w:p>
        </w:tc>
        <w:tc>
          <w:tcPr>
            <w:tcW w:w="3402" w:type="dxa"/>
            <w:vAlign w:val="center"/>
          </w:tcPr>
          <w:p w14:paraId="5101AD8C" w14:textId="35FC96AE" w:rsidR="0003221F" w:rsidRPr="00865724" w:rsidRDefault="0003221F" w:rsidP="00D120C4">
            <w:pPr>
              <w:rPr>
                <w:rFonts w:ascii="Arial" w:hAnsi="Arial"/>
                <w:lang w:val="fr-FR"/>
              </w:rPr>
            </w:pPr>
            <w:r w:rsidRPr="00865724">
              <w:rPr>
                <w:rFonts w:ascii="Arial" w:hAnsi="Arial"/>
                <w:lang w:val="fr-FR"/>
              </w:rPr>
              <w:t>220 kW</w:t>
            </w:r>
          </w:p>
        </w:tc>
      </w:tr>
      <w:tr w:rsidR="0003221F" w:rsidRPr="00865724" w14:paraId="5ABC1C27" w14:textId="77777777" w:rsidTr="00276AFA">
        <w:trPr>
          <w:trHeight w:val="397"/>
          <w:jc w:val="center"/>
        </w:trPr>
        <w:tc>
          <w:tcPr>
            <w:tcW w:w="3397" w:type="dxa"/>
            <w:vAlign w:val="center"/>
          </w:tcPr>
          <w:p w14:paraId="0359FADD" w14:textId="06D0A9A3" w:rsidR="0003221F" w:rsidRPr="00865724" w:rsidRDefault="00AA60BF" w:rsidP="00D120C4">
            <w:pPr>
              <w:rPr>
                <w:rFonts w:ascii="Arial" w:hAnsi="Arial"/>
                <w:b/>
                <w:lang w:val="fr-FR"/>
              </w:rPr>
            </w:pPr>
            <w:r w:rsidRPr="00865724">
              <w:rPr>
                <w:rFonts w:ascii="Arial" w:hAnsi="Arial"/>
                <w:b/>
                <w:lang w:val="fr-FR"/>
              </w:rPr>
              <w:t>MaxiCharger DC</w:t>
            </w:r>
            <w:r w:rsidR="0003221F" w:rsidRPr="00865724">
              <w:rPr>
                <w:rFonts w:ascii="Arial" w:hAnsi="Arial"/>
                <w:b/>
                <w:lang w:val="fr-FR"/>
              </w:rPr>
              <w:t xml:space="preserve"> 240</w:t>
            </w:r>
          </w:p>
        </w:tc>
        <w:tc>
          <w:tcPr>
            <w:tcW w:w="3402" w:type="dxa"/>
            <w:vAlign w:val="center"/>
          </w:tcPr>
          <w:p w14:paraId="2DF99454" w14:textId="16CE20EC" w:rsidR="0003221F" w:rsidRPr="00865724" w:rsidRDefault="0003221F" w:rsidP="00D120C4">
            <w:pPr>
              <w:rPr>
                <w:rFonts w:ascii="Arial" w:hAnsi="Arial"/>
                <w:lang w:val="fr-FR"/>
              </w:rPr>
            </w:pPr>
            <w:r w:rsidRPr="00865724">
              <w:rPr>
                <w:rFonts w:ascii="Arial" w:hAnsi="Arial"/>
                <w:lang w:val="fr-FR"/>
              </w:rPr>
              <w:t>240 kW</w:t>
            </w:r>
          </w:p>
        </w:tc>
      </w:tr>
      <w:tr w:rsidR="0003221F" w:rsidRPr="00865724" w14:paraId="0CDB6E28" w14:textId="77777777" w:rsidTr="00276AFA">
        <w:trPr>
          <w:trHeight w:val="397"/>
          <w:jc w:val="center"/>
        </w:trPr>
        <w:tc>
          <w:tcPr>
            <w:tcW w:w="6799" w:type="dxa"/>
            <w:gridSpan w:val="2"/>
            <w:vAlign w:val="center"/>
          </w:tcPr>
          <w:p w14:paraId="09834ADB" w14:textId="6169156B" w:rsidR="0003221F" w:rsidRPr="00865724" w:rsidRDefault="00594807" w:rsidP="00D120C4">
            <w:pPr>
              <w:rPr>
                <w:rFonts w:ascii="Arial" w:hAnsi="Arial"/>
                <w:lang w:val="fr-FR"/>
              </w:rPr>
            </w:pPr>
            <w:r w:rsidRPr="00865724">
              <w:rPr>
                <w:rFonts w:ascii="Arial" w:hAnsi="Arial"/>
                <w:lang w:val="fr-FR"/>
              </w:rPr>
              <w:t>Le fonctionnement normal s'applique aux applications publiques à trafic modéré.</w:t>
            </w:r>
          </w:p>
        </w:tc>
      </w:tr>
    </w:tbl>
    <w:p w14:paraId="4131F4F8" w14:textId="77777777" w:rsidR="00FC0F3B" w:rsidRPr="00865724" w:rsidRDefault="00FC0F3B" w:rsidP="00D120C4">
      <w:pPr>
        <w:pStyle w:val="EN"/>
        <w:spacing w:line="240" w:lineRule="auto"/>
        <w:rPr>
          <w:lang w:val="fr-FR"/>
        </w:rPr>
      </w:pPr>
    </w:p>
    <w:p w14:paraId="348FA0E4" w14:textId="7A8B0A40" w:rsidR="00FC0F3B" w:rsidRPr="00865724" w:rsidRDefault="00FC0F3B" w:rsidP="00D120C4">
      <w:pPr>
        <w:pStyle w:val="FigureTittle"/>
      </w:pPr>
      <w:r w:rsidRPr="00865724">
        <w:t>Table</w:t>
      </w:r>
      <w:r w:rsidR="00594807"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11</w:t>
      </w:r>
      <w:r w:rsidRPr="00865724">
        <w:rPr>
          <w:noProof/>
        </w:rPr>
        <w:fldChar w:fldCharType="end"/>
      </w:r>
      <w:r w:rsidRPr="00865724">
        <w:t xml:space="preserve"> </w:t>
      </w:r>
      <w:r w:rsidR="00594807" w:rsidRPr="00865724">
        <w:t>Déclassement pendant le fonctionnement normal</w:t>
      </w:r>
    </w:p>
    <w:tbl>
      <w:tblPr>
        <w:tblStyle w:val="a7"/>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2263"/>
        <w:gridCol w:w="1824"/>
      </w:tblGrid>
      <w:tr w:rsidR="00FC0F3B" w:rsidRPr="00865724" w14:paraId="0025C836" w14:textId="1395DA11"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694" w:type="dxa"/>
            <w:gridSpan w:val="2"/>
          </w:tcPr>
          <w:p w14:paraId="051C19A8" w14:textId="691A3D85" w:rsidR="00FC0F3B" w:rsidRPr="00865724" w:rsidRDefault="00594807" w:rsidP="00D120C4">
            <w:pPr>
              <w:jc w:val="center"/>
              <w:rPr>
                <w:lang w:val="fr-FR"/>
              </w:rPr>
            </w:pPr>
            <w:r w:rsidRPr="00865724">
              <w:rPr>
                <w:lang w:val="fr-FR"/>
              </w:rPr>
              <w:t>Température ambiante</w:t>
            </w:r>
          </w:p>
        </w:tc>
        <w:tc>
          <w:tcPr>
            <w:tcW w:w="2263" w:type="dxa"/>
            <w:vMerge w:val="restart"/>
          </w:tcPr>
          <w:p w14:paraId="2210F8CE" w14:textId="412C05FD" w:rsidR="00FC0F3B" w:rsidRPr="00865724" w:rsidRDefault="00594807" w:rsidP="00D120C4">
            <w:pPr>
              <w:jc w:val="center"/>
              <w:rPr>
                <w:lang w:val="fr-FR"/>
              </w:rPr>
            </w:pPr>
            <w:r w:rsidRPr="00865724">
              <w:rPr>
                <w:lang w:val="fr-FR"/>
              </w:rPr>
              <w:t>Puissance de sortie</w:t>
            </w:r>
            <w:r w:rsidR="00FC0F3B" w:rsidRPr="00865724">
              <w:rPr>
                <w:lang w:val="fr-FR"/>
              </w:rPr>
              <w:t xml:space="preserve"> (%)</w:t>
            </w:r>
          </w:p>
        </w:tc>
        <w:tc>
          <w:tcPr>
            <w:tcW w:w="1824" w:type="dxa"/>
            <w:vMerge w:val="restart"/>
          </w:tcPr>
          <w:p w14:paraId="76DB78FE" w14:textId="7F832BE0" w:rsidR="00FC0F3B" w:rsidRPr="00865724" w:rsidRDefault="00594807" w:rsidP="00D120C4">
            <w:pPr>
              <w:jc w:val="center"/>
              <w:rPr>
                <w:lang w:val="fr-FR"/>
              </w:rPr>
            </w:pPr>
            <w:r w:rsidRPr="00865724">
              <w:rPr>
                <w:lang w:val="fr-FR"/>
              </w:rPr>
              <w:t>Déclassement</w:t>
            </w:r>
            <w:r w:rsidR="00FC0F3B" w:rsidRPr="00865724">
              <w:rPr>
                <w:lang w:val="fr-FR"/>
              </w:rPr>
              <w:t xml:space="preserve"> (%)</w:t>
            </w:r>
          </w:p>
        </w:tc>
      </w:tr>
      <w:tr w:rsidR="00FC0F3B" w:rsidRPr="00865724" w14:paraId="245B0DB8" w14:textId="77777777"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274" w:type="dxa"/>
          </w:tcPr>
          <w:p w14:paraId="50333187" w14:textId="56D5F565" w:rsidR="00FC0F3B" w:rsidRPr="00865724" w:rsidRDefault="00FC0F3B" w:rsidP="00D120C4">
            <w:pPr>
              <w:jc w:val="center"/>
              <w:rPr>
                <w:rFonts w:eastAsia="微软雅黑"/>
                <w:lang w:val="fr-FR"/>
              </w:rPr>
            </w:pPr>
            <w:r w:rsidRPr="00865724">
              <w:rPr>
                <w:rFonts w:ascii="宋体" w:eastAsia="宋体" w:hAnsi="宋体" w:cs="宋体" w:hint="eastAsia"/>
                <w:lang w:val="fr-FR"/>
              </w:rPr>
              <w:t>℃</w:t>
            </w:r>
          </w:p>
        </w:tc>
        <w:tc>
          <w:tcPr>
            <w:tcW w:w="1420" w:type="dxa"/>
          </w:tcPr>
          <w:p w14:paraId="550325BD" w14:textId="467AA9B7" w:rsidR="00FC0F3B" w:rsidRPr="00865724" w:rsidRDefault="00FC0F3B" w:rsidP="00D120C4">
            <w:pPr>
              <w:jc w:val="center"/>
              <w:rPr>
                <w:rFonts w:eastAsia="微软雅黑"/>
                <w:lang w:val="fr-FR"/>
              </w:rPr>
            </w:pPr>
            <w:r w:rsidRPr="00865724">
              <w:rPr>
                <w:rFonts w:ascii="宋体" w:eastAsia="宋体" w:hAnsi="宋体" w:cs="宋体" w:hint="eastAsia"/>
                <w:lang w:val="fr-FR"/>
              </w:rPr>
              <w:t>℉</w:t>
            </w:r>
          </w:p>
        </w:tc>
        <w:tc>
          <w:tcPr>
            <w:tcW w:w="2263" w:type="dxa"/>
            <w:vMerge/>
          </w:tcPr>
          <w:p w14:paraId="74CB9F5F" w14:textId="77777777" w:rsidR="00FC0F3B" w:rsidRPr="00865724" w:rsidRDefault="00FC0F3B" w:rsidP="00D120C4">
            <w:pPr>
              <w:jc w:val="center"/>
              <w:rPr>
                <w:lang w:val="fr-FR"/>
              </w:rPr>
            </w:pPr>
          </w:p>
        </w:tc>
        <w:tc>
          <w:tcPr>
            <w:tcW w:w="1824" w:type="dxa"/>
            <w:vMerge/>
          </w:tcPr>
          <w:p w14:paraId="42ADE5F0" w14:textId="77777777" w:rsidR="00FC0F3B" w:rsidRPr="00865724" w:rsidRDefault="00FC0F3B" w:rsidP="00D120C4">
            <w:pPr>
              <w:jc w:val="center"/>
              <w:rPr>
                <w:lang w:val="fr-FR"/>
              </w:rPr>
            </w:pPr>
          </w:p>
        </w:tc>
      </w:tr>
      <w:tr w:rsidR="00FC0F3B" w:rsidRPr="00865724" w14:paraId="07D91E75" w14:textId="5CBD98AA" w:rsidTr="00276AFA">
        <w:trPr>
          <w:trHeight w:val="397"/>
          <w:jc w:val="center"/>
        </w:trPr>
        <w:tc>
          <w:tcPr>
            <w:tcW w:w="1274" w:type="dxa"/>
            <w:vAlign w:val="center"/>
          </w:tcPr>
          <w:p w14:paraId="5D461D8A" w14:textId="53858B73" w:rsidR="00FC0F3B" w:rsidRPr="00865724" w:rsidRDefault="0080423D" w:rsidP="00D120C4">
            <w:pPr>
              <w:jc w:val="center"/>
              <w:rPr>
                <w:rFonts w:ascii="Arial" w:hAnsi="Arial"/>
                <w:lang w:val="fr-FR"/>
              </w:rPr>
            </w:pPr>
            <w:r w:rsidRPr="00865724">
              <w:rPr>
                <w:rFonts w:ascii="Arial" w:hAnsi="Arial"/>
                <w:lang w:val="fr-FR"/>
              </w:rPr>
              <w:t>-35</w:t>
            </w:r>
            <w:r w:rsidR="00594807" w:rsidRPr="00865724">
              <w:rPr>
                <w:rFonts w:ascii="Arial" w:hAnsi="Arial"/>
                <w:lang w:val="fr-FR"/>
              </w:rPr>
              <w:t xml:space="preserve"> à</w:t>
            </w:r>
            <w:r w:rsidRPr="00865724">
              <w:rPr>
                <w:rFonts w:ascii="Arial" w:hAnsi="Arial"/>
                <w:lang w:val="fr-FR"/>
              </w:rPr>
              <w:t xml:space="preserve"> +50</w:t>
            </w:r>
          </w:p>
        </w:tc>
        <w:tc>
          <w:tcPr>
            <w:tcW w:w="1420" w:type="dxa"/>
            <w:vAlign w:val="center"/>
          </w:tcPr>
          <w:p w14:paraId="447E7D22" w14:textId="6374CA98" w:rsidR="00FC0F3B" w:rsidRPr="00865724" w:rsidRDefault="00FC0F3B" w:rsidP="00D120C4">
            <w:pPr>
              <w:jc w:val="center"/>
              <w:rPr>
                <w:rFonts w:ascii="Arial" w:hAnsi="Arial"/>
                <w:lang w:val="fr-FR"/>
              </w:rPr>
            </w:pPr>
            <w:r w:rsidRPr="00865724">
              <w:rPr>
                <w:rFonts w:ascii="Arial" w:hAnsi="Arial"/>
                <w:lang w:val="fr-FR"/>
              </w:rPr>
              <w:t>-</w:t>
            </w:r>
            <w:r w:rsidR="0080423D" w:rsidRPr="00865724">
              <w:rPr>
                <w:rFonts w:ascii="Arial" w:hAnsi="Arial"/>
                <w:lang w:val="fr-FR"/>
              </w:rPr>
              <w:t xml:space="preserve">31 </w:t>
            </w:r>
            <w:r w:rsidR="00594807" w:rsidRPr="00865724">
              <w:rPr>
                <w:rFonts w:ascii="Arial" w:hAnsi="Arial"/>
                <w:lang w:val="fr-FR"/>
              </w:rPr>
              <w:t>à</w:t>
            </w:r>
            <w:r w:rsidR="0080423D" w:rsidRPr="00865724">
              <w:rPr>
                <w:rFonts w:ascii="Arial" w:hAnsi="Arial"/>
                <w:lang w:val="fr-FR"/>
              </w:rPr>
              <w:t xml:space="preserve"> +122</w:t>
            </w:r>
          </w:p>
        </w:tc>
        <w:tc>
          <w:tcPr>
            <w:tcW w:w="2263" w:type="dxa"/>
            <w:vAlign w:val="center"/>
          </w:tcPr>
          <w:p w14:paraId="43936010" w14:textId="31515342" w:rsidR="00FC0F3B" w:rsidRPr="00865724" w:rsidRDefault="00FC0F3B" w:rsidP="00D120C4">
            <w:pPr>
              <w:jc w:val="center"/>
              <w:rPr>
                <w:rFonts w:ascii="Arial" w:hAnsi="Arial"/>
                <w:lang w:val="fr-FR"/>
              </w:rPr>
            </w:pPr>
            <w:r w:rsidRPr="00865724">
              <w:rPr>
                <w:rFonts w:ascii="Arial" w:hAnsi="Arial"/>
                <w:lang w:val="fr-FR"/>
              </w:rPr>
              <w:t>100</w:t>
            </w:r>
          </w:p>
        </w:tc>
        <w:tc>
          <w:tcPr>
            <w:tcW w:w="1824" w:type="dxa"/>
            <w:vAlign w:val="center"/>
          </w:tcPr>
          <w:p w14:paraId="70969D47" w14:textId="17F3EBA3" w:rsidR="00FC0F3B" w:rsidRPr="00865724" w:rsidRDefault="00FC0F3B" w:rsidP="00D120C4">
            <w:pPr>
              <w:jc w:val="center"/>
              <w:rPr>
                <w:rFonts w:ascii="Arial" w:hAnsi="Arial"/>
                <w:lang w:val="fr-FR"/>
              </w:rPr>
            </w:pPr>
            <w:r w:rsidRPr="00865724">
              <w:rPr>
                <w:rFonts w:ascii="Arial" w:hAnsi="Arial"/>
                <w:lang w:val="fr-FR"/>
              </w:rPr>
              <w:t>0</w:t>
            </w:r>
          </w:p>
        </w:tc>
      </w:tr>
      <w:tr w:rsidR="0080423D" w:rsidRPr="00865724" w14:paraId="083E0F21" w14:textId="77777777" w:rsidTr="00276AFA">
        <w:trPr>
          <w:trHeight w:val="397"/>
          <w:jc w:val="center"/>
        </w:trPr>
        <w:tc>
          <w:tcPr>
            <w:tcW w:w="1274" w:type="dxa"/>
            <w:vAlign w:val="center"/>
          </w:tcPr>
          <w:p w14:paraId="04C57274" w14:textId="4D195E07" w:rsidR="0080423D" w:rsidRPr="00865724" w:rsidRDefault="0080423D" w:rsidP="00D120C4">
            <w:pPr>
              <w:jc w:val="center"/>
              <w:rPr>
                <w:rFonts w:ascii="Arial" w:hAnsi="Arial"/>
                <w:lang w:val="fr-FR"/>
              </w:rPr>
            </w:pPr>
            <w:r w:rsidRPr="00865724">
              <w:rPr>
                <w:rFonts w:ascii="Arial" w:hAnsi="Arial"/>
                <w:lang w:val="fr-FR"/>
              </w:rPr>
              <w:t xml:space="preserve">+50 </w:t>
            </w:r>
            <w:r w:rsidR="00594807" w:rsidRPr="00865724">
              <w:rPr>
                <w:rFonts w:ascii="Arial" w:hAnsi="Arial"/>
                <w:lang w:val="fr-FR"/>
              </w:rPr>
              <w:t>à</w:t>
            </w:r>
            <w:r w:rsidRPr="00865724">
              <w:rPr>
                <w:rFonts w:ascii="Arial" w:hAnsi="Arial"/>
                <w:lang w:val="fr-FR"/>
              </w:rPr>
              <w:t xml:space="preserve"> +55</w:t>
            </w:r>
          </w:p>
        </w:tc>
        <w:tc>
          <w:tcPr>
            <w:tcW w:w="1420" w:type="dxa"/>
            <w:vAlign w:val="center"/>
          </w:tcPr>
          <w:p w14:paraId="25C4877C" w14:textId="4708C4A1" w:rsidR="0080423D" w:rsidRPr="00865724" w:rsidRDefault="0080423D" w:rsidP="00D120C4">
            <w:pPr>
              <w:jc w:val="center"/>
              <w:rPr>
                <w:rFonts w:ascii="Arial" w:hAnsi="Arial"/>
                <w:lang w:val="fr-FR"/>
              </w:rPr>
            </w:pPr>
            <w:r w:rsidRPr="00865724">
              <w:rPr>
                <w:rFonts w:ascii="Arial" w:hAnsi="Arial"/>
                <w:lang w:val="fr-FR"/>
              </w:rPr>
              <w:t xml:space="preserve">+122 </w:t>
            </w:r>
            <w:r w:rsidR="00594807" w:rsidRPr="00865724">
              <w:rPr>
                <w:rFonts w:ascii="Arial" w:hAnsi="Arial"/>
                <w:lang w:val="fr-FR"/>
              </w:rPr>
              <w:t>à</w:t>
            </w:r>
            <w:r w:rsidRPr="00865724">
              <w:rPr>
                <w:rFonts w:ascii="Arial" w:hAnsi="Arial"/>
                <w:lang w:val="fr-FR"/>
              </w:rPr>
              <w:t xml:space="preserve"> +131</w:t>
            </w:r>
          </w:p>
        </w:tc>
        <w:tc>
          <w:tcPr>
            <w:tcW w:w="2263" w:type="dxa"/>
            <w:vAlign w:val="center"/>
          </w:tcPr>
          <w:p w14:paraId="7F8E747D" w14:textId="366DC307" w:rsidR="0080423D" w:rsidRPr="00865724" w:rsidRDefault="0080423D" w:rsidP="00D120C4">
            <w:pPr>
              <w:jc w:val="center"/>
              <w:rPr>
                <w:rFonts w:ascii="Arial" w:hAnsi="Arial"/>
                <w:lang w:val="fr-FR"/>
              </w:rPr>
            </w:pPr>
            <w:r w:rsidRPr="00865724">
              <w:rPr>
                <w:rFonts w:ascii="Arial" w:hAnsi="Arial"/>
                <w:lang w:val="fr-FR"/>
              </w:rPr>
              <w:t>100</w:t>
            </w:r>
            <w:r w:rsidR="004033A7" w:rsidRPr="00865724">
              <w:rPr>
                <w:rFonts w:ascii="Arial" w:hAnsi="Arial"/>
                <w:lang w:val="fr-FR"/>
              </w:rPr>
              <w:t xml:space="preserve"> </w:t>
            </w:r>
            <w:r w:rsidR="00594807" w:rsidRPr="00865724">
              <w:rPr>
                <w:rFonts w:ascii="Arial" w:hAnsi="Arial"/>
                <w:lang w:val="fr-FR"/>
              </w:rPr>
              <w:t>à</w:t>
            </w:r>
            <w:r w:rsidRPr="00865724">
              <w:rPr>
                <w:rFonts w:ascii="Arial" w:hAnsi="Arial"/>
                <w:lang w:val="fr-FR"/>
              </w:rPr>
              <w:t xml:space="preserve"> 75%</w:t>
            </w:r>
            <w:r w:rsidR="00DA4B7F" w:rsidRPr="00865724">
              <w:rPr>
                <w:rFonts w:ascii="Arial" w:hAnsi="Arial"/>
                <w:lang w:val="fr-FR"/>
              </w:rPr>
              <w:t xml:space="preserve"> </w:t>
            </w:r>
            <w:r w:rsidRPr="00865724">
              <w:rPr>
                <w:rFonts w:ascii="Arial" w:hAnsi="Arial"/>
                <w:lang w:val="fr-FR"/>
              </w:rPr>
              <w:t>(</w:t>
            </w:r>
            <w:r w:rsidR="004F4662" w:rsidRPr="00865724">
              <w:rPr>
                <w:rFonts w:ascii="Arial" w:hAnsi="Arial"/>
                <w:lang w:val="fr-FR"/>
              </w:rPr>
              <w:t>déclassement linéaire</w:t>
            </w:r>
            <w:r w:rsidRPr="00865724">
              <w:rPr>
                <w:rFonts w:ascii="Arial" w:hAnsi="Arial"/>
                <w:lang w:val="fr-FR"/>
              </w:rPr>
              <w:t>)</w:t>
            </w:r>
          </w:p>
        </w:tc>
        <w:tc>
          <w:tcPr>
            <w:tcW w:w="1824" w:type="dxa"/>
            <w:vAlign w:val="center"/>
          </w:tcPr>
          <w:p w14:paraId="1717D473" w14:textId="1E21DC84" w:rsidR="0080423D" w:rsidRPr="00865724" w:rsidRDefault="0080423D" w:rsidP="00D120C4">
            <w:pPr>
              <w:jc w:val="center"/>
              <w:rPr>
                <w:rFonts w:ascii="Arial" w:hAnsi="Arial"/>
                <w:lang w:val="fr-FR"/>
              </w:rPr>
            </w:pPr>
            <w:r w:rsidRPr="00865724">
              <w:rPr>
                <w:rFonts w:ascii="Arial" w:hAnsi="Arial"/>
                <w:lang w:val="fr-FR"/>
              </w:rPr>
              <w:t xml:space="preserve">0 </w:t>
            </w:r>
            <w:r w:rsidR="00594807" w:rsidRPr="00865724">
              <w:rPr>
                <w:rFonts w:ascii="Arial" w:hAnsi="Arial"/>
                <w:lang w:val="fr-FR"/>
              </w:rPr>
              <w:t>à</w:t>
            </w:r>
            <w:r w:rsidRPr="00865724">
              <w:rPr>
                <w:rFonts w:ascii="Arial" w:hAnsi="Arial"/>
                <w:lang w:val="fr-FR"/>
              </w:rPr>
              <w:t xml:space="preserve"> 25%</w:t>
            </w:r>
          </w:p>
        </w:tc>
      </w:tr>
      <w:tr w:rsidR="00B80BE6" w:rsidRPr="00865724" w14:paraId="4E1E1E82" w14:textId="77777777" w:rsidTr="00276AFA">
        <w:trPr>
          <w:trHeight w:val="397"/>
          <w:jc w:val="center"/>
        </w:trPr>
        <w:tc>
          <w:tcPr>
            <w:tcW w:w="6781" w:type="dxa"/>
            <w:gridSpan w:val="4"/>
            <w:vAlign w:val="center"/>
          </w:tcPr>
          <w:p w14:paraId="5642720C" w14:textId="73F3C00D" w:rsidR="00B80BE6" w:rsidRPr="00865724" w:rsidRDefault="000D4CC3" w:rsidP="00D120C4">
            <w:pPr>
              <w:rPr>
                <w:rFonts w:ascii="Arial" w:hAnsi="Arial"/>
                <w:lang w:val="fr-FR"/>
              </w:rPr>
            </w:pPr>
            <w:r w:rsidRPr="00865724">
              <w:rPr>
                <w:rFonts w:ascii="Arial" w:hAnsi="Arial"/>
                <w:lang w:val="fr-FR"/>
              </w:rPr>
              <w:t>Valeur nominale en régime permanent du MaxiCharger à des températures ambiantes spécifiques.</w:t>
            </w:r>
          </w:p>
        </w:tc>
      </w:tr>
    </w:tbl>
    <w:p w14:paraId="4D121AB9" w14:textId="77777777" w:rsidR="00B900A2" w:rsidRPr="00865724" w:rsidRDefault="00B900A2" w:rsidP="00D120C4">
      <w:pPr>
        <w:pStyle w:val="EN"/>
        <w:spacing w:line="240" w:lineRule="auto"/>
        <w:rPr>
          <w:lang w:val="fr-FR"/>
        </w:rPr>
      </w:pPr>
    </w:p>
    <w:p w14:paraId="5355F00D" w14:textId="77777777" w:rsidR="00222897" w:rsidRPr="00865724" w:rsidRDefault="00222897" w:rsidP="00D120C4">
      <w:pPr>
        <w:pStyle w:val="3"/>
        <w:spacing w:before="240" w:afterLines="50" w:line="240" w:lineRule="auto"/>
        <w:rPr>
          <w:lang w:val="fr-FR"/>
        </w:rPr>
        <w:sectPr w:rsidR="00222897" w:rsidRPr="00865724" w:rsidSect="00D26989">
          <w:pgSz w:w="8392" w:h="11907"/>
          <w:pgMar w:top="567" w:right="567" w:bottom="567" w:left="567" w:header="0" w:footer="340" w:gutter="0"/>
          <w:cols w:space="720"/>
          <w:docGrid w:linePitch="245"/>
        </w:sectPr>
      </w:pPr>
    </w:p>
    <w:p w14:paraId="7ED8192E" w14:textId="5818AA87" w:rsidR="00DE3D5A" w:rsidRPr="00865724" w:rsidRDefault="00037F54" w:rsidP="00D120C4">
      <w:pPr>
        <w:pStyle w:val="2"/>
        <w:spacing w:before="240" w:line="240" w:lineRule="auto"/>
        <w:rPr>
          <w:rFonts w:cs="Arial"/>
          <w:lang w:val="fr-FR"/>
        </w:rPr>
      </w:pPr>
      <w:bookmarkStart w:id="451" w:name="_Toc120622699"/>
      <w:r w:rsidRPr="00865724">
        <w:rPr>
          <w:rFonts w:cs="Arial"/>
          <w:lang w:val="fr-FR"/>
        </w:rPr>
        <w:lastRenderedPageBreak/>
        <w:t>Spécifications de l'entrée AC et de la sortie DC</w:t>
      </w:r>
      <w:bookmarkEnd w:id="451"/>
    </w:p>
    <w:p w14:paraId="4126B77A" w14:textId="7931C0D8" w:rsidR="00A50C79" w:rsidRPr="00865724" w:rsidRDefault="00A50C79" w:rsidP="00D120C4">
      <w:pPr>
        <w:pStyle w:val="FigureTittle"/>
      </w:pPr>
      <w:r w:rsidRPr="00865724">
        <w:t>Table</w:t>
      </w:r>
      <w:r w:rsidR="00B14FF5"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12</w:t>
      </w:r>
      <w:r w:rsidRPr="00865724">
        <w:rPr>
          <w:noProof/>
        </w:rPr>
        <w:fldChar w:fldCharType="end"/>
      </w:r>
      <w:r w:rsidRPr="00865724">
        <w:t xml:space="preserve"> </w:t>
      </w:r>
      <w:r w:rsidR="00B14FF5" w:rsidRPr="00865724">
        <w:t>Spécifications du fil d'entrée AC</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A50C79" w:rsidRPr="00865724" w14:paraId="298011DF"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5599047" w14:textId="1F30F979" w:rsidR="00A50C79" w:rsidRPr="00865724" w:rsidRDefault="00B14FF5" w:rsidP="00D120C4">
            <w:pPr>
              <w:rPr>
                <w:lang w:val="fr-FR"/>
              </w:rPr>
            </w:pPr>
            <w:r w:rsidRPr="00865724">
              <w:rPr>
                <w:lang w:val="fr-FR"/>
              </w:rPr>
              <w:t>Paramètres</w:t>
            </w:r>
          </w:p>
        </w:tc>
        <w:tc>
          <w:tcPr>
            <w:tcW w:w="3402" w:type="dxa"/>
          </w:tcPr>
          <w:p w14:paraId="580095CF" w14:textId="14687C3E" w:rsidR="00A50C79" w:rsidRPr="00865724" w:rsidRDefault="00A50C79" w:rsidP="00D120C4">
            <w:pPr>
              <w:jc w:val="left"/>
              <w:rPr>
                <w:lang w:val="fr-FR"/>
              </w:rPr>
            </w:pPr>
            <w:r w:rsidRPr="00865724">
              <w:rPr>
                <w:lang w:val="fr-FR"/>
              </w:rPr>
              <w:t>Sp</w:t>
            </w:r>
            <w:r w:rsidR="00B14FF5" w:rsidRPr="00865724">
              <w:rPr>
                <w:lang w:val="fr-FR"/>
              </w:rPr>
              <w:t>é</w:t>
            </w:r>
            <w:r w:rsidRPr="00865724">
              <w:rPr>
                <w:lang w:val="fr-FR"/>
              </w:rPr>
              <w:t>cification</w:t>
            </w:r>
            <w:r w:rsidR="00B14FF5" w:rsidRPr="00865724">
              <w:rPr>
                <w:lang w:val="fr-FR"/>
              </w:rPr>
              <w:t>s</w:t>
            </w:r>
          </w:p>
        </w:tc>
      </w:tr>
      <w:tr w:rsidR="00A50C79" w:rsidRPr="00865724" w14:paraId="36E59C0E" w14:textId="77777777" w:rsidTr="00743B0B">
        <w:trPr>
          <w:trHeight w:val="454"/>
          <w:jc w:val="center"/>
        </w:trPr>
        <w:tc>
          <w:tcPr>
            <w:tcW w:w="3397" w:type="dxa"/>
            <w:vAlign w:val="center"/>
          </w:tcPr>
          <w:p w14:paraId="313A7287" w14:textId="12A816A4" w:rsidR="00A50C79" w:rsidRPr="00865724" w:rsidRDefault="00B14FF5" w:rsidP="00D120C4">
            <w:pPr>
              <w:jc w:val="both"/>
              <w:rPr>
                <w:rFonts w:ascii="Arial" w:hAnsi="Arial"/>
                <w:b/>
                <w:lang w:val="fr-FR"/>
              </w:rPr>
            </w:pPr>
            <w:r w:rsidRPr="00865724">
              <w:rPr>
                <w:rFonts w:ascii="Arial" w:hAnsi="Arial"/>
                <w:b/>
                <w:lang w:val="fr-FR"/>
              </w:rPr>
              <w:t>Blindage des fils (facultatif)</w:t>
            </w:r>
          </w:p>
        </w:tc>
        <w:tc>
          <w:tcPr>
            <w:tcW w:w="3402" w:type="dxa"/>
            <w:vAlign w:val="center"/>
          </w:tcPr>
          <w:p w14:paraId="2A4868B4" w14:textId="04B2D1C8" w:rsidR="00A50C79" w:rsidRPr="00865724" w:rsidRDefault="00EA4750" w:rsidP="00D120C4">
            <w:pPr>
              <w:jc w:val="both"/>
              <w:rPr>
                <w:rFonts w:ascii="Arial" w:hAnsi="Arial"/>
                <w:lang w:val="fr-FR"/>
              </w:rPr>
            </w:pPr>
            <w:r w:rsidRPr="00865724">
              <w:rPr>
                <w:rFonts w:ascii="Arial" w:eastAsia="ABBvoice-Regular" w:hAnsi="Arial"/>
                <w:kern w:val="0"/>
                <w:szCs w:val="20"/>
                <w:lang w:val="fr-FR"/>
              </w:rPr>
              <w:t>Si la réglementation locale exige des fils blindés, connectez le blindage du fil au bus PE aux deux extrémités du fil.</w:t>
            </w:r>
          </w:p>
        </w:tc>
      </w:tr>
      <w:tr w:rsidR="00A50C79" w:rsidRPr="00865724" w14:paraId="23D7CDFC" w14:textId="77777777" w:rsidTr="00743B0B">
        <w:trPr>
          <w:trHeight w:val="454"/>
          <w:jc w:val="center"/>
        </w:trPr>
        <w:tc>
          <w:tcPr>
            <w:tcW w:w="3397" w:type="dxa"/>
            <w:vAlign w:val="center"/>
          </w:tcPr>
          <w:p w14:paraId="21A096AF" w14:textId="11A06A6F" w:rsidR="00A50C79" w:rsidRPr="00865724" w:rsidRDefault="00EA4750" w:rsidP="00D120C4">
            <w:pPr>
              <w:jc w:val="both"/>
              <w:rPr>
                <w:rFonts w:ascii="Arial" w:hAnsi="Arial"/>
                <w:b/>
                <w:lang w:val="fr-FR"/>
              </w:rPr>
            </w:pPr>
            <w:r w:rsidRPr="00865724">
              <w:rPr>
                <w:rFonts w:ascii="Arial" w:eastAsia="ABBvoice-Regular" w:hAnsi="Arial"/>
                <w:b/>
                <w:kern w:val="0"/>
                <w:lang w:val="fr-FR"/>
              </w:rPr>
              <w:t>Diamètre des conducteurs de phase</w:t>
            </w:r>
          </w:p>
        </w:tc>
        <w:tc>
          <w:tcPr>
            <w:tcW w:w="3402" w:type="dxa"/>
            <w:vAlign w:val="center"/>
          </w:tcPr>
          <w:p w14:paraId="28C189FF" w14:textId="3B12BC20" w:rsidR="00A50C79" w:rsidRPr="00865724" w:rsidRDefault="00EA4750" w:rsidP="00D120C4">
            <w:pPr>
              <w:jc w:val="both"/>
              <w:rPr>
                <w:rFonts w:ascii="Arial" w:hAnsi="Arial"/>
                <w:lang w:val="fr-FR"/>
              </w:rPr>
            </w:pPr>
            <w:r w:rsidRPr="00865724">
              <w:rPr>
                <w:rFonts w:ascii="Arial" w:eastAsia="ABBvoice-Regular" w:hAnsi="Arial"/>
                <w:kern w:val="0"/>
                <w:szCs w:val="20"/>
                <w:lang w:val="fr-FR"/>
              </w:rPr>
              <w:t>Se référer aux réglementations locales.</w:t>
            </w:r>
          </w:p>
        </w:tc>
      </w:tr>
      <w:tr w:rsidR="00EA4750" w:rsidRPr="00865724" w14:paraId="09EA62B6" w14:textId="77777777" w:rsidTr="00743B0B">
        <w:trPr>
          <w:trHeight w:val="454"/>
          <w:jc w:val="center"/>
        </w:trPr>
        <w:tc>
          <w:tcPr>
            <w:tcW w:w="3397" w:type="dxa"/>
            <w:vAlign w:val="center"/>
          </w:tcPr>
          <w:p w14:paraId="290607ED" w14:textId="0C27DCD6" w:rsidR="00EA4750" w:rsidRPr="00865724" w:rsidRDefault="00EA4750" w:rsidP="00D120C4">
            <w:pPr>
              <w:jc w:val="both"/>
              <w:rPr>
                <w:rFonts w:ascii="Arial" w:hAnsi="Arial"/>
                <w:b/>
                <w:lang w:val="fr-FR"/>
              </w:rPr>
            </w:pPr>
            <w:r w:rsidRPr="00865724">
              <w:rPr>
                <w:rFonts w:ascii="Arial" w:eastAsia="ABBvoice-Regular" w:hAnsi="Arial"/>
                <w:b/>
                <w:kern w:val="0"/>
                <w:lang w:val="fr-FR"/>
              </w:rPr>
              <w:t>Diamètre du conducteur PE</w:t>
            </w:r>
          </w:p>
        </w:tc>
        <w:tc>
          <w:tcPr>
            <w:tcW w:w="3402" w:type="dxa"/>
            <w:vAlign w:val="center"/>
          </w:tcPr>
          <w:p w14:paraId="676ADE98" w14:textId="06458F4F" w:rsidR="00EA4750" w:rsidRPr="00865724" w:rsidRDefault="00EA4750" w:rsidP="00D120C4">
            <w:pPr>
              <w:jc w:val="both"/>
              <w:rPr>
                <w:rFonts w:ascii="Arial" w:hAnsi="Arial"/>
                <w:lang w:val="fr-FR"/>
              </w:rPr>
            </w:pPr>
            <w:r w:rsidRPr="00865724">
              <w:rPr>
                <w:rFonts w:ascii="Arial" w:eastAsia="ABBvoice-Regular" w:hAnsi="Arial"/>
                <w:kern w:val="0"/>
                <w:szCs w:val="20"/>
                <w:lang w:val="fr-FR"/>
              </w:rPr>
              <w:t>Se référer aux réglementations locales.</w:t>
            </w:r>
          </w:p>
        </w:tc>
      </w:tr>
      <w:tr w:rsidR="00A50C79" w:rsidRPr="00865724" w14:paraId="15A0F1DE" w14:textId="77777777" w:rsidTr="00743B0B">
        <w:trPr>
          <w:trHeight w:val="454"/>
          <w:jc w:val="center"/>
        </w:trPr>
        <w:tc>
          <w:tcPr>
            <w:tcW w:w="3397" w:type="dxa"/>
            <w:vAlign w:val="center"/>
          </w:tcPr>
          <w:p w14:paraId="7FD98C65" w14:textId="3AA61E7E" w:rsidR="00A50C79" w:rsidRPr="00865724" w:rsidRDefault="00EA4750" w:rsidP="00D120C4">
            <w:pPr>
              <w:jc w:val="both"/>
              <w:rPr>
                <w:rFonts w:ascii="Arial" w:hAnsi="Arial"/>
                <w:b/>
                <w:lang w:val="fr-FR"/>
              </w:rPr>
            </w:pPr>
            <w:r w:rsidRPr="00865724">
              <w:rPr>
                <w:rFonts w:ascii="Arial" w:eastAsia="ABBvoice-Regular" w:hAnsi="Arial"/>
                <w:b/>
                <w:kern w:val="0"/>
                <w:lang w:val="fr-FR"/>
              </w:rPr>
              <w:t>Surface et diamètre</w:t>
            </w:r>
          </w:p>
        </w:tc>
        <w:tc>
          <w:tcPr>
            <w:tcW w:w="3402" w:type="dxa"/>
            <w:vAlign w:val="center"/>
          </w:tcPr>
          <w:p w14:paraId="57EC0C4E" w14:textId="3CCC8AFF" w:rsidR="00A50C79" w:rsidRPr="00865724" w:rsidRDefault="00EA4750" w:rsidP="00D120C4">
            <w:pPr>
              <w:jc w:val="both"/>
              <w:rPr>
                <w:rFonts w:ascii="Arial" w:hAnsi="Arial"/>
                <w:lang w:val="fr-FR"/>
              </w:rPr>
            </w:pPr>
            <w:r w:rsidRPr="00865724">
              <w:rPr>
                <w:rFonts w:ascii="Arial" w:eastAsia="ABBvoice-Regular" w:hAnsi="Arial"/>
                <w:kern w:val="0"/>
                <w:szCs w:val="20"/>
                <w:lang w:val="fr-FR"/>
              </w:rPr>
              <w:t>En fonction de la valeur nominale actuelle du MaxiCharger et des réglementations locales.</w:t>
            </w:r>
          </w:p>
        </w:tc>
      </w:tr>
      <w:tr w:rsidR="00A50C79" w:rsidRPr="00865724" w14:paraId="236F9200" w14:textId="77777777" w:rsidTr="00743B0B">
        <w:trPr>
          <w:trHeight w:val="454"/>
          <w:jc w:val="center"/>
        </w:trPr>
        <w:tc>
          <w:tcPr>
            <w:tcW w:w="3397" w:type="dxa"/>
            <w:vAlign w:val="center"/>
          </w:tcPr>
          <w:p w14:paraId="6A940626" w14:textId="1713AF2F" w:rsidR="00A50C79" w:rsidRPr="00865724" w:rsidRDefault="00EA4750" w:rsidP="00D120C4">
            <w:pPr>
              <w:jc w:val="both"/>
              <w:rPr>
                <w:rFonts w:ascii="Arial" w:hAnsi="Arial"/>
                <w:b/>
                <w:lang w:val="fr-FR"/>
              </w:rPr>
            </w:pPr>
            <w:r w:rsidRPr="00865724">
              <w:rPr>
                <w:rFonts w:ascii="Arial" w:eastAsia="ABBvoice-Regular" w:hAnsi="Arial"/>
                <w:b/>
                <w:kern w:val="0"/>
                <w:lang w:val="fr-FR"/>
              </w:rPr>
              <w:t>Matériau</w:t>
            </w:r>
          </w:p>
        </w:tc>
        <w:tc>
          <w:tcPr>
            <w:tcW w:w="3402" w:type="dxa"/>
            <w:vAlign w:val="center"/>
          </w:tcPr>
          <w:p w14:paraId="4BBCC21C" w14:textId="3476B6D6" w:rsidR="00A50C79" w:rsidRPr="00865724" w:rsidRDefault="00EA4750" w:rsidP="00D120C4">
            <w:pPr>
              <w:jc w:val="both"/>
              <w:rPr>
                <w:rFonts w:ascii="Arial" w:hAnsi="Arial"/>
                <w:lang w:val="fr-FR"/>
              </w:rPr>
            </w:pPr>
            <w:r w:rsidRPr="00865724">
              <w:rPr>
                <w:rFonts w:ascii="Arial" w:eastAsia="ABBvoice-Regular" w:hAnsi="Arial"/>
                <w:kern w:val="0"/>
                <w:szCs w:val="20"/>
                <w:lang w:val="fr-FR"/>
              </w:rPr>
              <w:t>Cuivre</w:t>
            </w:r>
          </w:p>
        </w:tc>
      </w:tr>
      <w:tr w:rsidR="00A50C79" w:rsidRPr="00865724" w14:paraId="619E661F" w14:textId="77777777" w:rsidTr="00743B0B">
        <w:trPr>
          <w:trHeight w:val="454"/>
          <w:jc w:val="center"/>
        </w:trPr>
        <w:tc>
          <w:tcPr>
            <w:tcW w:w="3397" w:type="dxa"/>
            <w:vAlign w:val="center"/>
          </w:tcPr>
          <w:p w14:paraId="5004FD38" w14:textId="5DE843EF" w:rsidR="00A50C79" w:rsidRPr="00865724" w:rsidRDefault="00EA4750" w:rsidP="00D120C4">
            <w:pPr>
              <w:rPr>
                <w:rFonts w:ascii="Arial" w:hAnsi="Arial"/>
                <w:b/>
                <w:lang w:val="fr-FR"/>
              </w:rPr>
            </w:pPr>
            <w:r w:rsidRPr="00865724">
              <w:rPr>
                <w:rFonts w:ascii="Arial" w:eastAsia="ABBvoice-Regular" w:hAnsi="Arial"/>
                <w:b/>
                <w:kern w:val="0"/>
                <w:lang w:val="fr-FR"/>
              </w:rPr>
              <w:t>Température maximale des fils d'entrée</w:t>
            </w:r>
          </w:p>
        </w:tc>
        <w:tc>
          <w:tcPr>
            <w:tcW w:w="3402" w:type="dxa"/>
            <w:vAlign w:val="center"/>
          </w:tcPr>
          <w:p w14:paraId="6A733AA9" w14:textId="4E2EA323" w:rsidR="00A50C79" w:rsidRPr="00865724" w:rsidRDefault="00A50C79" w:rsidP="00D120C4">
            <w:pPr>
              <w:jc w:val="both"/>
              <w:rPr>
                <w:rFonts w:ascii="Arial" w:hAnsi="Arial"/>
                <w:lang w:val="fr-FR"/>
              </w:rPr>
            </w:pPr>
            <w:r w:rsidRPr="00865724">
              <w:rPr>
                <w:rFonts w:ascii="Arial" w:eastAsia="ABBvoice-Regular" w:hAnsi="Arial"/>
                <w:kern w:val="0"/>
                <w:szCs w:val="20"/>
                <w:lang w:val="fr-FR"/>
              </w:rPr>
              <w:t>75</w:t>
            </w:r>
            <w:r w:rsidR="00533ADD" w:rsidRPr="00865724">
              <w:rPr>
                <w:rFonts w:ascii="宋体" w:eastAsia="宋体" w:hAnsi="宋体" w:cs="宋体" w:hint="eastAsia"/>
                <w:kern w:val="0"/>
                <w:szCs w:val="20"/>
                <w:lang w:val="fr-FR"/>
              </w:rPr>
              <w:t>℃</w:t>
            </w:r>
            <w:r w:rsidRPr="00865724">
              <w:rPr>
                <w:rFonts w:ascii="Arial" w:eastAsia="ABBvoice-Regular" w:hAnsi="Arial"/>
                <w:kern w:val="0"/>
                <w:szCs w:val="20"/>
                <w:lang w:val="fr-FR"/>
              </w:rPr>
              <w:t xml:space="preserve"> (167</w:t>
            </w:r>
            <w:r w:rsidR="00533ADD" w:rsidRPr="00865724">
              <w:rPr>
                <w:rFonts w:ascii="宋体" w:eastAsia="宋体" w:hAnsi="宋体" w:cs="宋体" w:hint="eastAsia"/>
                <w:kern w:val="0"/>
                <w:szCs w:val="20"/>
                <w:lang w:val="fr-FR"/>
              </w:rPr>
              <w:t>℉</w:t>
            </w:r>
            <w:r w:rsidRPr="00865724">
              <w:rPr>
                <w:rFonts w:ascii="Arial" w:eastAsia="ABBvoice-Regular" w:hAnsi="Arial"/>
                <w:kern w:val="0"/>
                <w:szCs w:val="20"/>
                <w:lang w:val="fr-FR"/>
              </w:rPr>
              <w:t>)</w:t>
            </w:r>
          </w:p>
        </w:tc>
      </w:tr>
    </w:tbl>
    <w:p w14:paraId="4F987911" w14:textId="77777777" w:rsidR="00222897" w:rsidRPr="00865724" w:rsidRDefault="00222897" w:rsidP="00D120C4">
      <w:pPr>
        <w:spacing w:line="240" w:lineRule="auto"/>
        <w:rPr>
          <w:lang w:val="fr-FR"/>
        </w:rPr>
      </w:pPr>
    </w:p>
    <w:p w14:paraId="28029540" w14:textId="50E75145" w:rsidR="00A50C79" w:rsidRPr="00865724" w:rsidRDefault="00A50C79" w:rsidP="00D120C4">
      <w:pPr>
        <w:pStyle w:val="FigureTittle"/>
      </w:pPr>
      <w:r w:rsidRPr="00865724">
        <w:t>Table</w:t>
      </w:r>
      <w:r w:rsidR="00EA4750"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13</w:t>
      </w:r>
      <w:r w:rsidRPr="00865724">
        <w:rPr>
          <w:noProof/>
        </w:rPr>
        <w:fldChar w:fldCharType="end"/>
      </w:r>
      <w:r w:rsidRPr="00865724">
        <w:t xml:space="preserve"> </w:t>
      </w:r>
      <w:r w:rsidR="005D4CF4" w:rsidRPr="00865724">
        <w:t>Spécifications détaillées de l'entrée AC</w:t>
      </w:r>
    </w:p>
    <w:tbl>
      <w:tblPr>
        <w:tblStyle w:val="a7"/>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7"/>
        <w:gridCol w:w="567"/>
        <w:gridCol w:w="567"/>
        <w:gridCol w:w="567"/>
        <w:gridCol w:w="567"/>
        <w:gridCol w:w="567"/>
        <w:gridCol w:w="567"/>
        <w:gridCol w:w="567"/>
        <w:gridCol w:w="567"/>
        <w:gridCol w:w="567"/>
      </w:tblGrid>
      <w:tr w:rsidR="00506553" w:rsidRPr="00865724" w14:paraId="3A34A006" w14:textId="2E212D7E" w:rsidTr="0065362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60" w:type="dxa"/>
            <w:vMerge w:val="restart"/>
            <w:tcBorders>
              <w:tl2br w:val="single" w:sz="4" w:space="0" w:color="auto"/>
            </w:tcBorders>
          </w:tcPr>
          <w:p w14:paraId="539D2E2C" w14:textId="508D71F8" w:rsidR="00FF7F10" w:rsidRPr="00865724" w:rsidRDefault="00FF7F10" w:rsidP="00D120C4">
            <w:pPr>
              <w:ind w:firstLineChars="500" w:firstLine="904"/>
              <w:jc w:val="right"/>
              <w:rPr>
                <w:lang w:val="fr-FR"/>
              </w:rPr>
            </w:pPr>
            <w:r w:rsidRPr="00865724">
              <w:rPr>
                <w:lang w:val="fr-FR"/>
              </w:rPr>
              <w:t>Type</w:t>
            </w:r>
          </w:p>
          <w:p w14:paraId="31223B79" w14:textId="3F704455" w:rsidR="0003221F" w:rsidRPr="00865724" w:rsidRDefault="0003221F" w:rsidP="00D120C4">
            <w:pPr>
              <w:jc w:val="right"/>
              <w:rPr>
                <w:lang w:val="fr-FR"/>
              </w:rPr>
            </w:pPr>
          </w:p>
          <w:p w14:paraId="09506EFF" w14:textId="77777777" w:rsidR="0003221F" w:rsidRPr="00865724" w:rsidRDefault="0003221F" w:rsidP="00D120C4">
            <w:pPr>
              <w:jc w:val="right"/>
              <w:rPr>
                <w:lang w:val="fr-FR"/>
              </w:rPr>
            </w:pPr>
          </w:p>
          <w:p w14:paraId="06248C8C" w14:textId="77128B55" w:rsidR="00506553" w:rsidRPr="00865724" w:rsidRDefault="005D4CF4" w:rsidP="00D120C4">
            <w:pPr>
              <w:jc w:val="left"/>
              <w:rPr>
                <w:lang w:val="fr-FR"/>
              </w:rPr>
            </w:pPr>
            <w:r w:rsidRPr="00865724">
              <w:rPr>
                <w:lang w:val="fr-FR"/>
              </w:rPr>
              <w:t>Paramètres</w:t>
            </w:r>
          </w:p>
        </w:tc>
        <w:tc>
          <w:tcPr>
            <w:tcW w:w="5670" w:type="dxa"/>
            <w:gridSpan w:val="10"/>
          </w:tcPr>
          <w:p w14:paraId="49DB09BF" w14:textId="7A50AE33" w:rsidR="00506553" w:rsidRPr="00865724" w:rsidRDefault="00AA60BF" w:rsidP="00D120C4">
            <w:pPr>
              <w:jc w:val="center"/>
              <w:rPr>
                <w:lang w:val="fr-FR"/>
              </w:rPr>
            </w:pPr>
            <w:r w:rsidRPr="00865724">
              <w:rPr>
                <w:lang w:val="fr-FR"/>
              </w:rPr>
              <w:t>MaxiCharger DC</w:t>
            </w:r>
          </w:p>
        </w:tc>
      </w:tr>
      <w:tr w:rsidR="0003221F" w:rsidRPr="00865724" w14:paraId="36B31FF4" w14:textId="77777777" w:rsidTr="0065362E">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60" w:type="dxa"/>
            <w:vMerge/>
          </w:tcPr>
          <w:p w14:paraId="7F46033F" w14:textId="77777777" w:rsidR="0003221F" w:rsidRPr="00865724" w:rsidRDefault="0003221F" w:rsidP="00D120C4">
            <w:pPr>
              <w:rPr>
                <w:lang w:val="fr-FR"/>
              </w:rPr>
            </w:pPr>
          </w:p>
        </w:tc>
        <w:tc>
          <w:tcPr>
            <w:tcW w:w="567" w:type="dxa"/>
          </w:tcPr>
          <w:p w14:paraId="3F832690" w14:textId="74354F0B" w:rsidR="0003221F" w:rsidRPr="00865724" w:rsidRDefault="0003221F" w:rsidP="00D120C4">
            <w:pPr>
              <w:jc w:val="center"/>
              <w:rPr>
                <w:lang w:val="fr-FR"/>
              </w:rPr>
            </w:pPr>
            <w:r w:rsidRPr="00865724">
              <w:rPr>
                <w:lang w:val="fr-FR"/>
              </w:rPr>
              <w:t>40</w:t>
            </w:r>
          </w:p>
        </w:tc>
        <w:tc>
          <w:tcPr>
            <w:tcW w:w="567" w:type="dxa"/>
          </w:tcPr>
          <w:p w14:paraId="453EA3E7" w14:textId="5266D951" w:rsidR="0003221F" w:rsidRPr="00865724" w:rsidRDefault="0003221F" w:rsidP="00D120C4">
            <w:pPr>
              <w:jc w:val="center"/>
              <w:rPr>
                <w:lang w:val="fr-FR"/>
              </w:rPr>
            </w:pPr>
            <w:r w:rsidRPr="00865724">
              <w:rPr>
                <w:lang w:val="fr-FR"/>
              </w:rPr>
              <w:t>60</w:t>
            </w:r>
          </w:p>
        </w:tc>
        <w:tc>
          <w:tcPr>
            <w:tcW w:w="567" w:type="dxa"/>
          </w:tcPr>
          <w:p w14:paraId="5D06F08E" w14:textId="418071E3" w:rsidR="0003221F" w:rsidRPr="00865724" w:rsidRDefault="0003221F" w:rsidP="00D120C4">
            <w:pPr>
              <w:jc w:val="center"/>
              <w:rPr>
                <w:lang w:val="fr-FR"/>
              </w:rPr>
            </w:pPr>
            <w:r w:rsidRPr="00865724">
              <w:rPr>
                <w:lang w:val="fr-FR"/>
              </w:rPr>
              <w:t>80</w:t>
            </w:r>
          </w:p>
        </w:tc>
        <w:tc>
          <w:tcPr>
            <w:tcW w:w="567" w:type="dxa"/>
          </w:tcPr>
          <w:p w14:paraId="2218D691" w14:textId="13A6A33E" w:rsidR="0003221F" w:rsidRPr="00865724" w:rsidRDefault="0003221F" w:rsidP="00D120C4">
            <w:pPr>
              <w:jc w:val="center"/>
              <w:rPr>
                <w:lang w:val="fr-FR"/>
              </w:rPr>
            </w:pPr>
            <w:r w:rsidRPr="00865724">
              <w:rPr>
                <w:lang w:val="fr-FR"/>
              </w:rPr>
              <w:t>100</w:t>
            </w:r>
          </w:p>
        </w:tc>
        <w:tc>
          <w:tcPr>
            <w:tcW w:w="567" w:type="dxa"/>
          </w:tcPr>
          <w:p w14:paraId="5CCE8F2D" w14:textId="03767656" w:rsidR="0003221F" w:rsidRPr="00865724" w:rsidRDefault="0003221F" w:rsidP="00D120C4">
            <w:pPr>
              <w:jc w:val="center"/>
              <w:rPr>
                <w:b w:val="0"/>
                <w:lang w:val="fr-FR"/>
              </w:rPr>
            </w:pPr>
            <w:r w:rsidRPr="00865724">
              <w:rPr>
                <w:lang w:val="fr-FR"/>
              </w:rPr>
              <w:t>120</w:t>
            </w:r>
          </w:p>
        </w:tc>
        <w:tc>
          <w:tcPr>
            <w:tcW w:w="567" w:type="dxa"/>
          </w:tcPr>
          <w:p w14:paraId="7B57AB41" w14:textId="525CCEBD" w:rsidR="0003221F" w:rsidRPr="00865724" w:rsidRDefault="0003221F" w:rsidP="00D120C4">
            <w:pPr>
              <w:jc w:val="center"/>
              <w:rPr>
                <w:b w:val="0"/>
                <w:lang w:val="fr-FR"/>
              </w:rPr>
            </w:pPr>
            <w:r w:rsidRPr="00865724">
              <w:rPr>
                <w:lang w:val="fr-FR"/>
              </w:rPr>
              <w:t>160</w:t>
            </w:r>
          </w:p>
        </w:tc>
        <w:tc>
          <w:tcPr>
            <w:tcW w:w="567" w:type="dxa"/>
          </w:tcPr>
          <w:p w14:paraId="6D51CAC1" w14:textId="4D73F9BB" w:rsidR="0003221F" w:rsidRPr="00865724" w:rsidRDefault="0003221F" w:rsidP="00D120C4">
            <w:pPr>
              <w:jc w:val="center"/>
              <w:rPr>
                <w:b w:val="0"/>
                <w:lang w:val="fr-FR"/>
              </w:rPr>
            </w:pPr>
            <w:r w:rsidRPr="00865724">
              <w:rPr>
                <w:lang w:val="fr-FR"/>
              </w:rPr>
              <w:t>180</w:t>
            </w:r>
          </w:p>
        </w:tc>
        <w:tc>
          <w:tcPr>
            <w:tcW w:w="567" w:type="dxa"/>
          </w:tcPr>
          <w:p w14:paraId="75DC4EE9" w14:textId="7540694D" w:rsidR="0003221F" w:rsidRPr="00865724" w:rsidRDefault="0003221F" w:rsidP="00D120C4">
            <w:pPr>
              <w:jc w:val="center"/>
              <w:rPr>
                <w:b w:val="0"/>
                <w:lang w:val="fr-FR"/>
              </w:rPr>
            </w:pPr>
            <w:r w:rsidRPr="00865724">
              <w:rPr>
                <w:lang w:val="fr-FR"/>
              </w:rPr>
              <w:t>200</w:t>
            </w:r>
          </w:p>
        </w:tc>
        <w:tc>
          <w:tcPr>
            <w:tcW w:w="567" w:type="dxa"/>
          </w:tcPr>
          <w:p w14:paraId="1FCC4A24" w14:textId="43149E2B" w:rsidR="0003221F" w:rsidRPr="00865724" w:rsidRDefault="0003221F" w:rsidP="00D120C4">
            <w:pPr>
              <w:jc w:val="center"/>
              <w:rPr>
                <w:b w:val="0"/>
                <w:lang w:val="fr-FR"/>
              </w:rPr>
            </w:pPr>
            <w:r w:rsidRPr="00865724">
              <w:rPr>
                <w:lang w:val="fr-FR"/>
              </w:rPr>
              <w:t>220</w:t>
            </w:r>
          </w:p>
        </w:tc>
        <w:tc>
          <w:tcPr>
            <w:tcW w:w="567" w:type="dxa"/>
          </w:tcPr>
          <w:p w14:paraId="3E1B41AB" w14:textId="0904A061" w:rsidR="0003221F" w:rsidRPr="00865724" w:rsidRDefault="0003221F" w:rsidP="00D120C4">
            <w:pPr>
              <w:jc w:val="center"/>
              <w:rPr>
                <w:lang w:val="fr-FR"/>
              </w:rPr>
            </w:pPr>
            <w:r w:rsidRPr="00865724">
              <w:rPr>
                <w:lang w:val="fr-FR"/>
              </w:rPr>
              <w:t>240</w:t>
            </w:r>
          </w:p>
        </w:tc>
      </w:tr>
      <w:tr w:rsidR="0003221F" w:rsidRPr="00865724" w14:paraId="1D92C139" w14:textId="7311CF75" w:rsidTr="0065362E">
        <w:trPr>
          <w:trHeight w:val="850"/>
          <w:jc w:val="center"/>
        </w:trPr>
        <w:tc>
          <w:tcPr>
            <w:tcW w:w="1560" w:type="dxa"/>
            <w:vAlign w:val="center"/>
          </w:tcPr>
          <w:p w14:paraId="0FEBDF0C" w14:textId="02452A22" w:rsidR="0003221F" w:rsidRPr="00865724" w:rsidRDefault="005D4CF4" w:rsidP="00D120C4">
            <w:pPr>
              <w:rPr>
                <w:rFonts w:ascii="Arial" w:hAnsi="Arial"/>
                <w:b/>
                <w:lang w:val="fr-FR"/>
              </w:rPr>
            </w:pPr>
            <w:r w:rsidRPr="00865724">
              <w:rPr>
                <w:rFonts w:ascii="Arial" w:hAnsi="Arial"/>
                <w:b/>
                <w:lang w:val="fr-FR"/>
              </w:rPr>
              <w:t>Courant d'entrée nominal maximum</w:t>
            </w:r>
            <w:r w:rsidR="0003221F" w:rsidRPr="00865724">
              <w:rPr>
                <w:rFonts w:ascii="Arial" w:hAnsi="Arial"/>
                <w:b/>
                <w:lang w:val="fr-FR"/>
              </w:rPr>
              <w:t xml:space="preserve"> (A)</w:t>
            </w:r>
          </w:p>
        </w:tc>
        <w:tc>
          <w:tcPr>
            <w:tcW w:w="567" w:type="dxa"/>
            <w:vAlign w:val="center"/>
          </w:tcPr>
          <w:p w14:paraId="6F6B5220" w14:textId="2B298D1B" w:rsidR="0003221F" w:rsidRPr="00865724" w:rsidRDefault="0003221F" w:rsidP="00D120C4">
            <w:pPr>
              <w:jc w:val="center"/>
              <w:rPr>
                <w:rFonts w:ascii="Arial" w:hAnsi="Arial"/>
                <w:lang w:val="fr-FR"/>
              </w:rPr>
            </w:pPr>
            <w:r w:rsidRPr="00865724">
              <w:rPr>
                <w:rFonts w:ascii="Arial" w:eastAsia="ABBvoice-Regular" w:hAnsi="Arial"/>
                <w:kern w:val="0"/>
                <w:lang w:val="fr-FR"/>
              </w:rPr>
              <w:t>62</w:t>
            </w:r>
          </w:p>
        </w:tc>
        <w:tc>
          <w:tcPr>
            <w:tcW w:w="567" w:type="dxa"/>
            <w:vAlign w:val="center"/>
          </w:tcPr>
          <w:p w14:paraId="3635D2CE" w14:textId="33EEAFC6" w:rsidR="0003221F" w:rsidRPr="00865724" w:rsidRDefault="0003221F" w:rsidP="00D120C4">
            <w:pPr>
              <w:jc w:val="center"/>
              <w:rPr>
                <w:rFonts w:ascii="Arial" w:eastAsia="ABBvoice-Regular" w:hAnsi="Arial"/>
                <w:kern w:val="0"/>
                <w:lang w:val="fr-FR"/>
              </w:rPr>
            </w:pPr>
            <w:r w:rsidRPr="00865724">
              <w:rPr>
                <w:rFonts w:ascii="Arial" w:hAnsi="Arial"/>
                <w:lang w:val="fr-FR"/>
              </w:rPr>
              <w:t>93</w:t>
            </w:r>
          </w:p>
        </w:tc>
        <w:tc>
          <w:tcPr>
            <w:tcW w:w="567" w:type="dxa"/>
            <w:vAlign w:val="center"/>
          </w:tcPr>
          <w:p w14:paraId="3DE4B2A2" w14:textId="56909F46" w:rsidR="0003221F" w:rsidRPr="00865724" w:rsidRDefault="0003221F" w:rsidP="00D120C4">
            <w:pPr>
              <w:jc w:val="center"/>
              <w:rPr>
                <w:rFonts w:ascii="Arial" w:hAnsi="Arial"/>
                <w:lang w:val="fr-FR"/>
              </w:rPr>
            </w:pPr>
            <w:r w:rsidRPr="00865724">
              <w:rPr>
                <w:rFonts w:ascii="Arial" w:hAnsi="Arial"/>
                <w:lang w:val="fr-FR"/>
              </w:rPr>
              <w:t>124</w:t>
            </w:r>
          </w:p>
        </w:tc>
        <w:tc>
          <w:tcPr>
            <w:tcW w:w="567" w:type="dxa"/>
            <w:vAlign w:val="center"/>
          </w:tcPr>
          <w:p w14:paraId="2FC13E9B" w14:textId="4931C64E" w:rsidR="0003221F" w:rsidRPr="00865724" w:rsidRDefault="0003221F" w:rsidP="00D120C4">
            <w:pPr>
              <w:jc w:val="center"/>
              <w:rPr>
                <w:rFonts w:ascii="Arial" w:hAnsi="Arial"/>
                <w:lang w:val="fr-FR"/>
              </w:rPr>
            </w:pPr>
            <w:r w:rsidRPr="00865724">
              <w:rPr>
                <w:rFonts w:ascii="Arial" w:hAnsi="Arial"/>
                <w:lang w:val="fr-FR"/>
              </w:rPr>
              <w:t>155</w:t>
            </w:r>
          </w:p>
        </w:tc>
        <w:tc>
          <w:tcPr>
            <w:tcW w:w="567" w:type="dxa"/>
            <w:vAlign w:val="center"/>
          </w:tcPr>
          <w:p w14:paraId="69F63BAB" w14:textId="08D326FD" w:rsidR="0003221F" w:rsidRPr="00865724" w:rsidRDefault="0003221F" w:rsidP="00D120C4">
            <w:pPr>
              <w:jc w:val="center"/>
              <w:rPr>
                <w:rFonts w:ascii="Arial" w:hAnsi="Arial"/>
                <w:lang w:val="fr-FR"/>
              </w:rPr>
            </w:pPr>
            <w:r w:rsidRPr="00865724">
              <w:rPr>
                <w:rFonts w:ascii="Arial" w:hAnsi="Arial"/>
                <w:lang w:val="fr-FR"/>
              </w:rPr>
              <w:t>186</w:t>
            </w:r>
          </w:p>
        </w:tc>
        <w:tc>
          <w:tcPr>
            <w:tcW w:w="567" w:type="dxa"/>
            <w:vAlign w:val="center"/>
          </w:tcPr>
          <w:p w14:paraId="00BAC7E6" w14:textId="229FBA4D" w:rsidR="0003221F" w:rsidRPr="00865724" w:rsidRDefault="0003221F" w:rsidP="00D120C4">
            <w:pPr>
              <w:jc w:val="center"/>
              <w:rPr>
                <w:rFonts w:ascii="Arial" w:hAnsi="Arial"/>
                <w:lang w:val="fr-FR"/>
              </w:rPr>
            </w:pPr>
            <w:r w:rsidRPr="00865724">
              <w:rPr>
                <w:rFonts w:ascii="Arial" w:hAnsi="Arial"/>
                <w:lang w:val="fr-FR"/>
              </w:rPr>
              <w:t>248</w:t>
            </w:r>
          </w:p>
        </w:tc>
        <w:tc>
          <w:tcPr>
            <w:tcW w:w="567" w:type="dxa"/>
            <w:vAlign w:val="center"/>
          </w:tcPr>
          <w:p w14:paraId="2F91F45A" w14:textId="2023203E" w:rsidR="0003221F" w:rsidRPr="00865724" w:rsidRDefault="0003221F" w:rsidP="00D120C4">
            <w:pPr>
              <w:jc w:val="center"/>
              <w:rPr>
                <w:rFonts w:ascii="Arial" w:hAnsi="Arial"/>
                <w:lang w:val="fr-FR"/>
              </w:rPr>
            </w:pPr>
            <w:r w:rsidRPr="00865724">
              <w:rPr>
                <w:rFonts w:ascii="Arial" w:hAnsi="Arial"/>
                <w:lang w:val="fr-FR"/>
              </w:rPr>
              <w:t>280</w:t>
            </w:r>
          </w:p>
        </w:tc>
        <w:tc>
          <w:tcPr>
            <w:tcW w:w="567" w:type="dxa"/>
            <w:vAlign w:val="center"/>
          </w:tcPr>
          <w:p w14:paraId="2D0775A5" w14:textId="4650A088" w:rsidR="0003221F" w:rsidRPr="00865724" w:rsidRDefault="0003221F" w:rsidP="00D120C4">
            <w:pPr>
              <w:jc w:val="center"/>
              <w:rPr>
                <w:rFonts w:ascii="Arial" w:eastAsia="ABBvoice-Regular" w:hAnsi="Arial"/>
                <w:kern w:val="0"/>
                <w:lang w:val="fr-FR"/>
              </w:rPr>
            </w:pPr>
            <w:r w:rsidRPr="00865724">
              <w:rPr>
                <w:rFonts w:ascii="Arial" w:hAnsi="Arial"/>
                <w:lang w:val="fr-FR"/>
              </w:rPr>
              <w:t>310</w:t>
            </w:r>
          </w:p>
        </w:tc>
        <w:tc>
          <w:tcPr>
            <w:tcW w:w="567" w:type="dxa"/>
            <w:vAlign w:val="center"/>
          </w:tcPr>
          <w:p w14:paraId="2E99D1EA" w14:textId="4DA87966" w:rsidR="0003221F" w:rsidRPr="00865724" w:rsidRDefault="0003221F" w:rsidP="00D120C4">
            <w:pPr>
              <w:jc w:val="center"/>
              <w:rPr>
                <w:rFonts w:ascii="Arial" w:hAnsi="Arial"/>
                <w:lang w:val="fr-FR"/>
              </w:rPr>
            </w:pPr>
            <w:r w:rsidRPr="00865724">
              <w:rPr>
                <w:rFonts w:ascii="Arial" w:hAnsi="Arial"/>
                <w:lang w:val="fr-FR"/>
              </w:rPr>
              <w:t>341</w:t>
            </w:r>
          </w:p>
        </w:tc>
        <w:tc>
          <w:tcPr>
            <w:tcW w:w="567" w:type="dxa"/>
            <w:vAlign w:val="center"/>
          </w:tcPr>
          <w:p w14:paraId="0D50AB00" w14:textId="5FA7266D" w:rsidR="0003221F" w:rsidRPr="00865724" w:rsidRDefault="0003221F" w:rsidP="00D120C4">
            <w:pPr>
              <w:jc w:val="center"/>
              <w:rPr>
                <w:rFonts w:ascii="Arial" w:hAnsi="Arial"/>
                <w:lang w:val="fr-FR"/>
              </w:rPr>
            </w:pPr>
            <w:r w:rsidRPr="00865724">
              <w:rPr>
                <w:rFonts w:ascii="Arial" w:hAnsi="Arial"/>
                <w:lang w:val="fr-FR"/>
              </w:rPr>
              <w:t>372</w:t>
            </w:r>
          </w:p>
        </w:tc>
      </w:tr>
      <w:tr w:rsidR="0003221F" w:rsidRPr="00865724" w14:paraId="2E729FDA" w14:textId="6ABCDD43" w:rsidTr="0065362E">
        <w:trPr>
          <w:trHeight w:val="850"/>
          <w:jc w:val="center"/>
        </w:trPr>
        <w:tc>
          <w:tcPr>
            <w:tcW w:w="1560" w:type="dxa"/>
            <w:vAlign w:val="center"/>
          </w:tcPr>
          <w:p w14:paraId="220B7110" w14:textId="4B9E25FC" w:rsidR="0003221F" w:rsidRPr="00865724" w:rsidRDefault="005D4CF4" w:rsidP="00D120C4">
            <w:pPr>
              <w:rPr>
                <w:rFonts w:ascii="Arial" w:hAnsi="Arial"/>
                <w:b/>
                <w:lang w:val="fr-FR"/>
              </w:rPr>
            </w:pPr>
            <w:r w:rsidRPr="00865724">
              <w:rPr>
                <w:rFonts w:ascii="Arial" w:hAnsi="Arial"/>
                <w:b/>
                <w:lang w:val="fr-FR"/>
              </w:rPr>
              <w:t xml:space="preserve">Disjoncteur d'entrée recommandé </w:t>
            </w:r>
            <w:r w:rsidR="0003221F" w:rsidRPr="00865724">
              <w:rPr>
                <w:rFonts w:ascii="Arial" w:hAnsi="Arial"/>
                <w:b/>
                <w:lang w:val="fr-FR"/>
              </w:rPr>
              <w:t>(A)</w:t>
            </w:r>
          </w:p>
        </w:tc>
        <w:tc>
          <w:tcPr>
            <w:tcW w:w="567" w:type="dxa"/>
            <w:vAlign w:val="center"/>
          </w:tcPr>
          <w:p w14:paraId="42ACE1E1" w14:textId="36204365" w:rsidR="0003221F" w:rsidRPr="00865724" w:rsidRDefault="0003221F" w:rsidP="00D120C4">
            <w:pPr>
              <w:jc w:val="center"/>
              <w:rPr>
                <w:rFonts w:ascii="Arial" w:hAnsi="Arial"/>
                <w:lang w:val="fr-FR"/>
              </w:rPr>
            </w:pPr>
            <w:r w:rsidRPr="00865724">
              <w:rPr>
                <w:rFonts w:ascii="Arial" w:eastAsia="ABBvoice-Regular" w:hAnsi="Arial"/>
                <w:kern w:val="0"/>
                <w:lang w:val="fr-FR"/>
              </w:rPr>
              <w:t>100</w:t>
            </w:r>
          </w:p>
        </w:tc>
        <w:tc>
          <w:tcPr>
            <w:tcW w:w="567" w:type="dxa"/>
            <w:vAlign w:val="center"/>
          </w:tcPr>
          <w:p w14:paraId="7D625C23" w14:textId="050E1E75" w:rsidR="0003221F" w:rsidRPr="00865724" w:rsidRDefault="0003221F" w:rsidP="00D120C4">
            <w:pPr>
              <w:jc w:val="center"/>
              <w:rPr>
                <w:rFonts w:ascii="Arial" w:hAnsi="Arial"/>
                <w:lang w:val="fr-FR"/>
              </w:rPr>
            </w:pPr>
            <w:r w:rsidRPr="00865724">
              <w:rPr>
                <w:rFonts w:ascii="Arial" w:eastAsia="ABBvoice-Regular" w:hAnsi="Arial"/>
                <w:kern w:val="0"/>
                <w:lang w:val="fr-FR"/>
              </w:rPr>
              <w:t>125</w:t>
            </w:r>
          </w:p>
        </w:tc>
        <w:tc>
          <w:tcPr>
            <w:tcW w:w="567" w:type="dxa"/>
            <w:vAlign w:val="center"/>
          </w:tcPr>
          <w:p w14:paraId="41759E08" w14:textId="26F2537C" w:rsidR="0003221F" w:rsidRPr="00865724" w:rsidRDefault="0003221F" w:rsidP="00D120C4">
            <w:pPr>
              <w:jc w:val="center"/>
              <w:rPr>
                <w:rFonts w:ascii="Arial" w:hAnsi="Arial"/>
                <w:lang w:val="fr-FR"/>
              </w:rPr>
            </w:pPr>
            <w:r w:rsidRPr="00865724">
              <w:rPr>
                <w:rFonts w:ascii="Arial" w:hAnsi="Arial"/>
                <w:lang w:val="fr-FR"/>
              </w:rPr>
              <w:t>160</w:t>
            </w:r>
          </w:p>
        </w:tc>
        <w:tc>
          <w:tcPr>
            <w:tcW w:w="567" w:type="dxa"/>
            <w:vAlign w:val="center"/>
          </w:tcPr>
          <w:p w14:paraId="583C615C" w14:textId="081159EC" w:rsidR="0003221F" w:rsidRPr="00865724" w:rsidRDefault="0003221F" w:rsidP="00D120C4">
            <w:pPr>
              <w:jc w:val="center"/>
              <w:rPr>
                <w:rFonts w:ascii="Arial" w:hAnsi="Arial"/>
                <w:lang w:val="fr-FR"/>
              </w:rPr>
            </w:pPr>
            <w:r w:rsidRPr="00865724">
              <w:rPr>
                <w:rFonts w:ascii="Arial" w:hAnsi="Arial"/>
                <w:lang w:val="fr-FR"/>
              </w:rPr>
              <w:t>200</w:t>
            </w:r>
          </w:p>
        </w:tc>
        <w:tc>
          <w:tcPr>
            <w:tcW w:w="567" w:type="dxa"/>
            <w:vAlign w:val="center"/>
          </w:tcPr>
          <w:p w14:paraId="1F6FF911" w14:textId="2B613E1A" w:rsidR="0003221F" w:rsidRPr="00865724" w:rsidRDefault="0003221F" w:rsidP="00D120C4">
            <w:pPr>
              <w:jc w:val="center"/>
              <w:rPr>
                <w:rFonts w:ascii="Arial" w:hAnsi="Arial"/>
                <w:lang w:val="fr-FR"/>
              </w:rPr>
            </w:pPr>
            <w:r w:rsidRPr="00865724">
              <w:rPr>
                <w:rFonts w:ascii="Arial" w:hAnsi="Arial"/>
                <w:lang w:val="fr-FR"/>
              </w:rPr>
              <w:t>250</w:t>
            </w:r>
          </w:p>
        </w:tc>
        <w:tc>
          <w:tcPr>
            <w:tcW w:w="567" w:type="dxa"/>
            <w:vAlign w:val="center"/>
          </w:tcPr>
          <w:p w14:paraId="25B2B135" w14:textId="27D0E2C5" w:rsidR="0003221F" w:rsidRPr="00865724" w:rsidRDefault="0003221F" w:rsidP="00D120C4">
            <w:pPr>
              <w:jc w:val="center"/>
              <w:rPr>
                <w:rFonts w:ascii="Arial" w:hAnsi="Arial"/>
                <w:lang w:val="fr-FR"/>
              </w:rPr>
            </w:pPr>
            <w:r w:rsidRPr="00865724">
              <w:rPr>
                <w:rFonts w:ascii="Arial" w:eastAsia="ABBvoice-Regular" w:hAnsi="Arial"/>
                <w:kern w:val="0"/>
                <w:lang w:val="fr-FR"/>
              </w:rPr>
              <w:t>320</w:t>
            </w:r>
          </w:p>
        </w:tc>
        <w:tc>
          <w:tcPr>
            <w:tcW w:w="567" w:type="dxa"/>
            <w:vAlign w:val="center"/>
          </w:tcPr>
          <w:p w14:paraId="5345024A" w14:textId="3D33B21E" w:rsidR="0003221F" w:rsidRPr="00865724" w:rsidRDefault="0003221F" w:rsidP="00D120C4">
            <w:pPr>
              <w:jc w:val="center"/>
              <w:rPr>
                <w:rFonts w:ascii="Arial" w:hAnsi="Arial"/>
                <w:lang w:val="fr-FR"/>
              </w:rPr>
            </w:pPr>
            <w:r w:rsidRPr="00865724">
              <w:rPr>
                <w:rFonts w:ascii="Arial" w:hAnsi="Arial"/>
                <w:lang w:val="fr-FR"/>
              </w:rPr>
              <w:t>400</w:t>
            </w:r>
          </w:p>
        </w:tc>
        <w:tc>
          <w:tcPr>
            <w:tcW w:w="567" w:type="dxa"/>
            <w:vAlign w:val="center"/>
          </w:tcPr>
          <w:p w14:paraId="1975A807" w14:textId="0E56F32A" w:rsidR="0003221F" w:rsidRPr="00865724" w:rsidRDefault="0003221F" w:rsidP="00D120C4">
            <w:pPr>
              <w:jc w:val="center"/>
              <w:rPr>
                <w:rFonts w:ascii="Arial" w:hAnsi="Arial"/>
                <w:lang w:val="fr-FR"/>
              </w:rPr>
            </w:pPr>
            <w:r w:rsidRPr="00865724">
              <w:rPr>
                <w:rFonts w:ascii="Arial" w:hAnsi="Arial"/>
                <w:lang w:val="fr-FR"/>
              </w:rPr>
              <w:t>400</w:t>
            </w:r>
          </w:p>
        </w:tc>
        <w:tc>
          <w:tcPr>
            <w:tcW w:w="567" w:type="dxa"/>
            <w:vAlign w:val="center"/>
          </w:tcPr>
          <w:p w14:paraId="51BBD189" w14:textId="5CB84D57" w:rsidR="0003221F" w:rsidRPr="00865724" w:rsidRDefault="0003221F" w:rsidP="00D120C4">
            <w:pPr>
              <w:jc w:val="center"/>
              <w:rPr>
                <w:rFonts w:ascii="Arial" w:hAnsi="Arial"/>
                <w:lang w:val="fr-FR"/>
              </w:rPr>
            </w:pPr>
            <w:r w:rsidRPr="00865724">
              <w:rPr>
                <w:rFonts w:ascii="Arial" w:hAnsi="Arial"/>
                <w:lang w:val="fr-FR"/>
              </w:rPr>
              <w:t>500</w:t>
            </w:r>
          </w:p>
        </w:tc>
        <w:tc>
          <w:tcPr>
            <w:tcW w:w="567" w:type="dxa"/>
            <w:vAlign w:val="center"/>
          </w:tcPr>
          <w:p w14:paraId="6A81515E" w14:textId="1A59CCE8" w:rsidR="0003221F" w:rsidRPr="00865724" w:rsidRDefault="0003221F" w:rsidP="00D120C4">
            <w:pPr>
              <w:jc w:val="center"/>
              <w:rPr>
                <w:rFonts w:ascii="Arial" w:hAnsi="Arial"/>
                <w:lang w:val="fr-FR"/>
              </w:rPr>
            </w:pPr>
            <w:r w:rsidRPr="00865724">
              <w:rPr>
                <w:rFonts w:ascii="Arial" w:hAnsi="Arial"/>
                <w:lang w:val="fr-FR"/>
              </w:rPr>
              <w:t>500</w:t>
            </w:r>
          </w:p>
        </w:tc>
      </w:tr>
      <w:tr w:rsidR="0003221F" w:rsidRPr="00865724" w14:paraId="366C3446" w14:textId="7E1B70EA" w:rsidTr="0065362E">
        <w:trPr>
          <w:trHeight w:val="850"/>
          <w:jc w:val="center"/>
        </w:trPr>
        <w:tc>
          <w:tcPr>
            <w:tcW w:w="1560" w:type="dxa"/>
            <w:vAlign w:val="center"/>
          </w:tcPr>
          <w:p w14:paraId="7E6B36B9" w14:textId="0DBCE606" w:rsidR="0003221F" w:rsidRPr="00865724" w:rsidRDefault="005D4CF4" w:rsidP="00D120C4">
            <w:pPr>
              <w:rPr>
                <w:rFonts w:ascii="Arial" w:hAnsi="Arial"/>
                <w:b/>
                <w:lang w:val="fr-FR"/>
              </w:rPr>
            </w:pPr>
            <w:r w:rsidRPr="00865724">
              <w:rPr>
                <w:rFonts w:ascii="Arial" w:hAnsi="Arial"/>
                <w:b/>
                <w:lang w:val="fr-FR"/>
              </w:rPr>
              <w:t>Dissipation de puissance maximale</w:t>
            </w:r>
            <w:r w:rsidR="0003221F" w:rsidRPr="00865724">
              <w:rPr>
                <w:rFonts w:ascii="Arial" w:hAnsi="Arial"/>
                <w:b/>
                <w:lang w:val="fr-FR"/>
              </w:rPr>
              <w:t xml:space="preserve"> (kVA)</w:t>
            </w:r>
          </w:p>
        </w:tc>
        <w:tc>
          <w:tcPr>
            <w:tcW w:w="567" w:type="dxa"/>
            <w:vAlign w:val="center"/>
          </w:tcPr>
          <w:p w14:paraId="60C79DEE" w14:textId="400D2D67" w:rsidR="0003221F" w:rsidRPr="00865724" w:rsidRDefault="0003221F" w:rsidP="00D120C4">
            <w:pPr>
              <w:jc w:val="center"/>
              <w:rPr>
                <w:rFonts w:ascii="Arial" w:hAnsi="Arial"/>
                <w:lang w:val="fr-FR"/>
              </w:rPr>
            </w:pPr>
            <w:r w:rsidRPr="00865724">
              <w:rPr>
                <w:rFonts w:ascii="Arial" w:eastAsia="ABBvoice-Regular" w:hAnsi="Arial"/>
                <w:kern w:val="0"/>
                <w:lang w:val="fr-FR"/>
              </w:rPr>
              <w:t>43</w:t>
            </w:r>
          </w:p>
        </w:tc>
        <w:tc>
          <w:tcPr>
            <w:tcW w:w="567" w:type="dxa"/>
            <w:vAlign w:val="center"/>
          </w:tcPr>
          <w:p w14:paraId="6502AE7E" w14:textId="5493ADA5" w:rsidR="0003221F" w:rsidRPr="00865724" w:rsidRDefault="0003221F" w:rsidP="00D120C4">
            <w:pPr>
              <w:jc w:val="center"/>
              <w:rPr>
                <w:rFonts w:ascii="Arial" w:hAnsi="Arial"/>
                <w:lang w:val="fr-FR"/>
              </w:rPr>
            </w:pPr>
            <w:r w:rsidRPr="00865724">
              <w:rPr>
                <w:rFonts w:ascii="Arial" w:hAnsi="Arial"/>
                <w:lang w:val="fr-FR"/>
              </w:rPr>
              <w:t>64</w:t>
            </w:r>
          </w:p>
        </w:tc>
        <w:tc>
          <w:tcPr>
            <w:tcW w:w="567" w:type="dxa"/>
            <w:vAlign w:val="center"/>
          </w:tcPr>
          <w:p w14:paraId="32ECFB5B" w14:textId="40797BFE" w:rsidR="0003221F" w:rsidRPr="00865724" w:rsidRDefault="0003221F" w:rsidP="00D120C4">
            <w:pPr>
              <w:jc w:val="center"/>
              <w:rPr>
                <w:rFonts w:ascii="Arial" w:hAnsi="Arial"/>
                <w:lang w:val="fr-FR"/>
              </w:rPr>
            </w:pPr>
            <w:r w:rsidRPr="00865724">
              <w:rPr>
                <w:rFonts w:ascii="Arial" w:hAnsi="Arial"/>
                <w:lang w:val="fr-FR"/>
              </w:rPr>
              <w:t>86</w:t>
            </w:r>
          </w:p>
        </w:tc>
        <w:tc>
          <w:tcPr>
            <w:tcW w:w="567" w:type="dxa"/>
            <w:vAlign w:val="center"/>
          </w:tcPr>
          <w:p w14:paraId="487394E5" w14:textId="1CC55DE3" w:rsidR="0003221F" w:rsidRPr="00865724" w:rsidRDefault="0003221F" w:rsidP="00D120C4">
            <w:pPr>
              <w:jc w:val="center"/>
              <w:rPr>
                <w:rFonts w:ascii="Arial" w:hAnsi="Arial"/>
                <w:lang w:val="fr-FR"/>
              </w:rPr>
            </w:pPr>
            <w:r w:rsidRPr="00865724">
              <w:rPr>
                <w:rFonts w:ascii="Arial" w:hAnsi="Arial"/>
                <w:lang w:val="fr-FR"/>
              </w:rPr>
              <w:t>107</w:t>
            </w:r>
          </w:p>
        </w:tc>
        <w:tc>
          <w:tcPr>
            <w:tcW w:w="567" w:type="dxa"/>
            <w:vAlign w:val="center"/>
          </w:tcPr>
          <w:p w14:paraId="1523EFEF" w14:textId="4963272A" w:rsidR="0003221F" w:rsidRPr="00865724" w:rsidRDefault="0003221F" w:rsidP="00D120C4">
            <w:pPr>
              <w:jc w:val="center"/>
              <w:rPr>
                <w:rFonts w:ascii="Arial" w:hAnsi="Arial"/>
                <w:lang w:val="fr-FR"/>
              </w:rPr>
            </w:pPr>
            <w:r w:rsidRPr="00865724">
              <w:rPr>
                <w:rFonts w:ascii="Arial" w:hAnsi="Arial"/>
                <w:lang w:val="fr-FR"/>
              </w:rPr>
              <w:t>129</w:t>
            </w:r>
          </w:p>
        </w:tc>
        <w:tc>
          <w:tcPr>
            <w:tcW w:w="567" w:type="dxa"/>
            <w:vAlign w:val="center"/>
          </w:tcPr>
          <w:p w14:paraId="1EB85607" w14:textId="5122F799" w:rsidR="0003221F" w:rsidRPr="00865724" w:rsidRDefault="0003221F" w:rsidP="00D120C4">
            <w:pPr>
              <w:jc w:val="center"/>
              <w:rPr>
                <w:rFonts w:ascii="Arial" w:hAnsi="Arial"/>
                <w:lang w:val="fr-FR"/>
              </w:rPr>
            </w:pPr>
            <w:r w:rsidRPr="00865724">
              <w:rPr>
                <w:rFonts w:ascii="Arial" w:hAnsi="Arial"/>
                <w:lang w:val="fr-FR"/>
              </w:rPr>
              <w:t>172</w:t>
            </w:r>
          </w:p>
        </w:tc>
        <w:tc>
          <w:tcPr>
            <w:tcW w:w="567" w:type="dxa"/>
            <w:vAlign w:val="center"/>
          </w:tcPr>
          <w:p w14:paraId="20C918D8" w14:textId="35684E43" w:rsidR="0003221F" w:rsidRPr="00865724" w:rsidRDefault="0003221F" w:rsidP="00D120C4">
            <w:pPr>
              <w:jc w:val="center"/>
              <w:rPr>
                <w:rFonts w:ascii="Arial" w:hAnsi="Arial"/>
                <w:lang w:val="fr-FR"/>
              </w:rPr>
            </w:pPr>
            <w:r w:rsidRPr="00865724">
              <w:rPr>
                <w:rFonts w:ascii="Arial" w:hAnsi="Arial"/>
                <w:lang w:val="fr-FR"/>
              </w:rPr>
              <w:t>193</w:t>
            </w:r>
          </w:p>
        </w:tc>
        <w:tc>
          <w:tcPr>
            <w:tcW w:w="567" w:type="dxa"/>
            <w:vAlign w:val="center"/>
          </w:tcPr>
          <w:p w14:paraId="5DCAE930" w14:textId="58FEA38D" w:rsidR="0003221F" w:rsidRPr="00865724" w:rsidRDefault="0003221F" w:rsidP="00D120C4">
            <w:pPr>
              <w:jc w:val="center"/>
              <w:rPr>
                <w:rFonts w:ascii="Arial" w:hAnsi="Arial"/>
                <w:lang w:val="fr-FR"/>
              </w:rPr>
            </w:pPr>
            <w:r w:rsidRPr="00865724">
              <w:rPr>
                <w:rFonts w:ascii="Arial" w:hAnsi="Arial"/>
                <w:lang w:val="fr-FR"/>
              </w:rPr>
              <w:t>215</w:t>
            </w:r>
          </w:p>
        </w:tc>
        <w:tc>
          <w:tcPr>
            <w:tcW w:w="567" w:type="dxa"/>
            <w:vAlign w:val="center"/>
          </w:tcPr>
          <w:p w14:paraId="4C60C4A8" w14:textId="3D0387BC" w:rsidR="0003221F" w:rsidRPr="00865724" w:rsidRDefault="0003221F" w:rsidP="00D120C4">
            <w:pPr>
              <w:jc w:val="center"/>
              <w:rPr>
                <w:rFonts w:ascii="Arial" w:hAnsi="Arial"/>
                <w:lang w:val="fr-FR"/>
              </w:rPr>
            </w:pPr>
            <w:r w:rsidRPr="00865724">
              <w:rPr>
                <w:rFonts w:ascii="Arial" w:hAnsi="Arial"/>
                <w:lang w:val="fr-FR"/>
              </w:rPr>
              <w:t>236</w:t>
            </w:r>
          </w:p>
        </w:tc>
        <w:tc>
          <w:tcPr>
            <w:tcW w:w="567" w:type="dxa"/>
            <w:vAlign w:val="center"/>
          </w:tcPr>
          <w:p w14:paraId="7DC7C52E" w14:textId="3CB3D2E9" w:rsidR="0003221F" w:rsidRPr="00865724" w:rsidRDefault="0003221F" w:rsidP="00D120C4">
            <w:pPr>
              <w:jc w:val="center"/>
              <w:rPr>
                <w:rFonts w:ascii="Arial" w:hAnsi="Arial"/>
                <w:lang w:val="fr-FR"/>
              </w:rPr>
            </w:pPr>
            <w:r w:rsidRPr="00865724">
              <w:rPr>
                <w:rFonts w:ascii="Arial" w:hAnsi="Arial"/>
                <w:lang w:val="fr-FR"/>
              </w:rPr>
              <w:t>258</w:t>
            </w:r>
          </w:p>
        </w:tc>
      </w:tr>
      <w:tr w:rsidR="0003221F" w:rsidRPr="00865724" w14:paraId="0BFE9C32" w14:textId="73E45F6F" w:rsidTr="0065362E">
        <w:trPr>
          <w:trHeight w:val="850"/>
          <w:jc w:val="center"/>
        </w:trPr>
        <w:tc>
          <w:tcPr>
            <w:tcW w:w="1560" w:type="dxa"/>
            <w:vAlign w:val="center"/>
          </w:tcPr>
          <w:p w14:paraId="701E2CE1" w14:textId="21D78857" w:rsidR="0003221F" w:rsidRPr="00865724" w:rsidRDefault="005D4CF4" w:rsidP="00D120C4">
            <w:pPr>
              <w:rPr>
                <w:rFonts w:ascii="Arial" w:hAnsi="Arial"/>
                <w:b/>
                <w:lang w:val="fr-FR"/>
              </w:rPr>
            </w:pPr>
            <w:r w:rsidRPr="00865724">
              <w:rPr>
                <w:rFonts w:ascii="Arial" w:hAnsi="Arial"/>
                <w:b/>
                <w:lang w:val="fr-FR"/>
              </w:rPr>
              <w:t>Courant nominal de court-circuit</w:t>
            </w:r>
            <w:r w:rsidR="0003221F" w:rsidRPr="00865724">
              <w:rPr>
                <w:rFonts w:ascii="Arial" w:hAnsi="Arial"/>
                <w:b/>
                <w:lang w:val="fr-FR"/>
              </w:rPr>
              <w:t xml:space="preserve"> (kA)</w:t>
            </w:r>
          </w:p>
        </w:tc>
        <w:tc>
          <w:tcPr>
            <w:tcW w:w="567" w:type="dxa"/>
            <w:vAlign w:val="center"/>
          </w:tcPr>
          <w:p w14:paraId="6F350ED7" w14:textId="34101FAA"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61874B9C" w14:textId="6554F017"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1E6C831B" w14:textId="3033DB52"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43EE57B5" w14:textId="3254F964"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29A79DBC" w14:textId="1947B2EC"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1E5B0D1D" w14:textId="28E575EA"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2612E6E1" w14:textId="650F4A32"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3E301B4F" w14:textId="5026BE65"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569469CF" w14:textId="683C57DE"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c>
          <w:tcPr>
            <w:tcW w:w="567" w:type="dxa"/>
            <w:vAlign w:val="center"/>
          </w:tcPr>
          <w:p w14:paraId="1B2E0A8E" w14:textId="2217A941" w:rsidR="0003221F" w:rsidRPr="00865724" w:rsidRDefault="0003221F" w:rsidP="00D120C4">
            <w:pPr>
              <w:jc w:val="center"/>
              <w:rPr>
                <w:rFonts w:ascii="Arial" w:hAnsi="Arial"/>
                <w:lang w:val="fr-FR"/>
              </w:rPr>
            </w:pPr>
            <w:r w:rsidRPr="00865724">
              <w:rPr>
                <w:rFonts w:ascii="Arial" w:eastAsia="ABBvoice-Regular" w:hAnsi="Arial"/>
                <w:kern w:val="0"/>
                <w:lang w:val="fr-FR"/>
              </w:rPr>
              <w:t>35</w:t>
            </w:r>
          </w:p>
        </w:tc>
      </w:tr>
      <w:tr w:rsidR="0003221F" w:rsidRPr="00865724" w14:paraId="64ABF240" w14:textId="5057AC59" w:rsidTr="0065362E">
        <w:trPr>
          <w:trHeight w:val="850"/>
          <w:jc w:val="center"/>
        </w:trPr>
        <w:tc>
          <w:tcPr>
            <w:tcW w:w="1560" w:type="dxa"/>
            <w:vAlign w:val="center"/>
          </w:tcPr>
          <w:p w14:paraId="41BAE4C2" w14:textId="22FF967E" w:rsidR="0003221F" w:rsidRPr="00865724" w:rsidRDefault="005D4CF4" w:rsidP="00D120C4">
            <w:pPr>
              <w:rPr>
                <w:rFonts w:ascii="Arial" w:hAnsi="Arial"/>
                <w:b/>
                <w:lang w:val="fr-FR"/>
              </w:rPr>
            </w:pPr>
            <w:r w:rsidRPr="00865724">
              <w:rPr>
                <w:rFonts w:ascii="Arial" w:hAnsi="Arial"/>
                <w:b/>
                <w:lang w:val="fr-FR"/>
              </w:rPr>
              <w:t>Taille maximale du fil d'entrée</w:t>
            </w:r>
            <w:r w:rsidR="0003221F" w:rsidRPr="00865724">
              <w:rPr>
                <w:rFonts w:ascii="Arial" w:hAnsi="Arial"/>
                <w:b/>
                <w:lang w:val="fr-FR"/>
              </w:rPr>
              <w:t xml:space="preserve"> (mm2) (XLPE </w:t>
            </w:r>
            <w:r w:rsidRPr="00865724">
              <w:rPr>
                <w:rFonts w:ascii="Arial" w:hAnsi="Arial"/>
                <w:b/>
                <w:lang w:val="fr-FR"/>
              </w:rPr>
              <w:t>suggéré</w:t>
            </w:r>
            <w:r w:rsidR="0003221F" w:rsidRPr="00865724">
              <w:rPr>
                <w:rFonts w:ascii="Arial" w:hAnsi="Arial"/>
                <w:b/>
                <w:lang w:val="fr-FR"/>
              </w:rPr>
              <w:t>)</w:t>
            </w:r>
          </w:p>
        </w:tc>
        <w:tc>
          <w:tcPr>
            <w:tcW w:w="567" w:type="dxa"/>
            <w:vAlign w:val="center"/>
          </w:tcPr>
          <w:p w14:paraId="54BDFFFA" w14:textId="7E46C924"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1811EFFE" w14:textId="0656BC84"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03309268" w14:textId="0C82361F"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796D5CEB" w14:textId="4463A285"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7392ABF7" w14:textId="6FFBC72B"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5CDC1897" w14:textId="2914BEC6"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02A84E6C" w14:textId="1BE7790A"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0DD5387D" w14:textId="1A1B3693"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47E4D02E" w14:textId="210952E3" w:rsidR="0003221F" w:rsidRPr="00865724" w:rsidRDefault="0003221F" w:rsidP="00D120C4">
            <w:pPr>
              <w:jc w:val="center"/>
              <w:rPr>
                <w:rFonts w:ascii="Arial" w:hAnsi="Arial"/>
                <w:lang w:val="fr-FR"/>
              </w:rPr>
            </w:pPr>
            <w:r w:rsidRPr="00865724">
              <w:rPr>
                <w:rFonts w:ascii="Arial" w:hAnsi="Arial"/>
                <w:lang w:val="fr-FR"/>
              </w:rPr>
              <w:t>120</w:t>
            </w:r>
          </w:p>
        </w:tc>
        <w:tc>
          <w:tcPr>
            <w:tcW w:w="567" w:type="dxa"/>
            <w:vAlign w:val="center"/>
          </w:tcPr>
          <w:p w14:paraId="4E7BA61A" w14:textId="7DBD8BC1" w:rsidR="0003221F" w:rsidRPr="00865724" w:rsidRDefault="0003221F" w:rsidP="00D120C4">
            <w:pPr>
              <w:jc w:val="center"/>
              <w:rPr>
                <w:rFonts w:ascii="Arial" w:hAnsi="Arial"/>
                <w:lang w:val="fr-FR"/>
              </w:rPr>
            </w:pPr>
            <w:r w:rsidRPr="00865724">
              <w:rPr>
                <w:rFonts w:ascii="Arial" w:hAnsi="Arial"/>
                <w:lang w:val="fr-FR"/>
              </w:rPr>
              <w:t>120</w:t>
            </w:r>
          </w:p>
        </w:tc>
      </w:tr>
    </w:tbl>
    <w:p w14:paraId="421A295E" w14:textId="5E6AF718" w:rsidR="00352EB2" w:rsidRPr="00865724" w:rsidRDefault="00352EB2" w:rsidP="00D120C4">
      <w:pPr>
        <w:pStyle w:val="FigureTittle"/>
      </w:pPr>
      <w:r w:rsidRPr="00865724">
        <w:lastRenderedPageBreak/>
        <w:t>Table</w:t>
      </w:r>
      <w:r w:rsidR="005D4CF4"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14</w:t>
      </w:r>
      <w:r w:rsidRPr="00865724">
        <w:rPr>
          <w:noProof/>
        </w:rPr>
        <w:fldChar w:fldCharType="end"/>
      </w:r>
      <w:r w:rsidRPr="00865724">
        <w:t xml:space="preserve"> </w:t>
      </w:r>
      <w:r w:rsidR="00A05894" w:rsidRPr="00865724">
        <w:t>Spécifications générales de la sortie DC</w:t>
      </w:r>
    </w:p>
    <w:tbl>
      <w:tblPr>
        <w:tblStyle w:val="a7"/>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544"/>
      </w:tblGrid>
      <w:tr w:rsidR="00352EB2" w:rsidRPr="00865724" w14:paraId="2CF5BF15" w14:textId="77777777" w:rsidTr="00424E65">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00B1D07F" w14:textId="5B088E17" w:rsidR="00352EB2" w:rsidRPr="00865724" w:rsidRDefault="00A05894" w:rsidP="00D120C4">
            <w:pPr>
              <w:rPr>
                <w:lang w:val="fr-FR"/>
              </w:rPr>
            </w:pPr>
            <w:r w:rsidRPr="00865724">
              <w:rPr>
                <w:lang w:val="fr-FR"/>
              </w:rPr>
              <w:t>Paramètres</w:t>
            </w:r>
          </w:p>
        </w:tc>
        <w:tc>
          <w:tcPr>
            <w:tcW w:w="3544" w:type="dxa"/>
          </w:tcPr>
          <w:p w14:paraId="40984758" w14:textId="1ECA62BB" w:rsidR="00352EB2" w:rsidRPr="00865724" w:rsidRDefault="00352EB2" w:rsidP="00D120C4">
            <w:pPr>
              <w:rPr>
                <w:lang w:val="fr-FR"/>
              </w:rPr>
            </w:pPr>
            <w:r w:rsidRPr="00865724">
              <w:rPr>
                <w:lang w:val="fr-FR"/>
              </w:rPr>
              <w:t>Sp</w:t>
            </w:r>
            <w:r w:rsidR="00A05894" w:rsidRPr="00865724">
              <w:rPr>
                <w:lang w:val="fr-FR"/>
              </w:rPr>
              <w:t>é</w:t>
            </w:r>
            <w:r w:rsidRPr="00865724">
              <w:rPr>
                <w:lang w:val="fr-FR"/>
              </w:rPr>
              <w:t>cification</w:t>
            </w:r>
            <w:r w:rsidR="00A05894" w:rsidRPr="00865724">
              <w:rPr>
                <w:lang w:val="fr-FR"/>
              </w:rPr>
              <w:t>s</w:t>
            </w:r>
          </w:p>
        </w:tc>
      </w:tr>
      <w:tr w:rsidR="00A50C79" w:rsidRPr="00865724" w14:paraId="0B7B8A1E" w14:textId="77777777" w:rsidTr="00424E65">
        <w:trPr>
          <w:trHeight w:val="397"/>
          <w:jc w:val="center"/>
        </w:trPr>
        <w:tc>
          <w:tcPr>
            <w:tcW w:w="3397" w:type="dxa"/>
            <w:vAlign w:val="center"/>
          </w:tcPr>
          <w:p w14:paraId="6AB04BD6" w14:textId="23EE2E78" w:rsidR="00A50C79" w:rsidRPr="00865724" w:rsidRDefault="00A05894" w:rsidP="00D120C4">
            <w:pPr>
              <w:rPr>
                <w:rFonts w:ascii="Arial" w:hAnsi="Arial"/>
                <w:b/>
                <w:lang w:val="fr-FR"/>
              </w:rPr>
            </w:pPr>
            <w:r w:rsidRPr="00865724">
              <w:rPr>
                <w:rFonts w:ascii="Arial" w:hAnsi="Arial"/>
                <w:b/>
                <w:lang w:val="fr-FR"/>
              </w:rPr>
              <w:t>Plage de tension de sortie DC</w:t>
            </w:r>
            <w:r w:rsidR="00A50C79" w:rsidRPr="00865724">
              <w:rPr>
                <w:rFonts w:ascii="Arial" w:hAnsi="Arial"/>
                <w:b/>
                <w:lang w:val="fr-FR"/>
              </w:rPr>
              <w:t>, CCS</w:t>
            </w:r>
          </w:p>
        </w:tc>
        <w:tc>
          <w:tcPr>
            <w:tcW w:w="3544" w:type="dxa"/>
            <w:vAlign w:val="center"/>
          </w:tcPr>
          <w:p w14:paraId="085A4E53" w14:textId="1893214E" w:rsidR="00A50C79" w:rsidRPr="00865724" w:rsidRDefault="00A50C79" w:rsidP="00D120C4">
            <w:pPr>
              <w:jc w:val="both"/>
              <w:rPr>
                <w:rFonts w:ascii="Arial" w:hAnsi="Arial"/>
                <w:lang w:val="fr-FR"/>
              </w:rPr>
            </w:pPr>
            <w:r w:rsidRPr="00865724">
              <w:rPr>
                <w:rFonts w:ascii="Arial" w:hAnsi="Arial"/>
                <w:lang w:val="fr-FR"/>
              </w:rPr>
              <w:t xml:space="preserve">150 </w:t>
            </w:r>
            <w:r w:rsidR="00A05894" w:rsidRPr="00865724">
              <w:rPr>
                <w:rFonts w:ascii="Arial" w:hAnsi="Arial"/>
                <w:lang w:val="fr-FR"/>
              </w:rPr>
              <w:t>à</w:t>
            </w:r>
            <w:r w:rsidRPr="00865724">
              <w:rPr>
                <w:rFonts w:ascii="Arial" w:hAnsi="Arial"/>
                <w:lang w:val="fr-FR"/>
              </w:rPr>
              <w:t xml:space="preserve"> 1000 V DC</w:t>
            </w:r>
          </w:p>
        </w:tc>
      </w:tr>
      <w:tr w:rsidR="00A50C79" w:rsidRPr="00865724" w14:paraId="27E4505B" w14:textId="77777777" w:rsidTr="00424E65">
        <w:trPr>
          <w:trHeight w:val="397"/>
          <w:jc w:val="center"/>
        </w:trPr>
        <w:tc>
          <w:tcPr>
            <w:tcW w:w="3397" w:type="dxa"/>
            <w:vAlign w:val="center"/>
          </w:tcPr>
          <w:p w14:paraId="1D6E4AB6" w14:textId="0D73E0ED" w:rsidR="00A50C79" w:rsidRPr="00865724" w:rsidRDefault="00A05894" w:rsidP="00D120C4">
            <w:pPr>
              <w:rPr>
                <w:rFonts w:ascii="Arial" w:hAnsi="Arial"/>
                <w:b/>
                <w:lang w:val="fr-FR"/>
              </w:rPr>
            </w:pPr>
            <w:r w:rsidRPr="00865724">
              <w:rPr>
                <w:rFonts w:ascii="Arial" w:hAnsi="Arial"/>
                <w:b/>
                <w:lang w:val="fr-FR"/>
              </w:rPr>
              <w:t>Plage de tension de sortie DC</w:t>
            </w:r>
            <w:r w:rsidR="00A50C79" w:rsidRPr="00865724">
              <w:rPr>
                <w:rFonts w:ascii="Arial" w:hAnsi="Arial"/>
                <w:b/>
                <w:lang w:val="fr-FR"/>
              </w:rPr>
              <w:t>, CHAdeMO</w:t>
            </w:r>
          </w:p>
        </w:tc>
        <w:tc>
          <w:tcPr>
            <w:tcW w:w="3544" w:type="dxa"/>
            <w:vAlign w:val="center"/>
          </w:tcPr>
          <w:p w14:paraId="2B34E93B" w14:textId="1B0663F6" w:rsidR="00A50C79" w:rsidRPr="00865724" w:rsidRDefault="00A50C79" w:rsidP="00D120C4">
            <w:pPr>
              <w:jc w:val="both"/>
              <w:rPr>
                <w:rFonts w:ascii="Arial" w:hAnsi="Arial"/>
                <w:lang w:val="fr-FR"/>
              </w:rPr>
            </w:pPr>
            <w:r w:rsidRPr="00865724">
              <w:rPr>
                <w:rFonts w:ascii="Arial" w:hAnsi="Arial"/>
                <w:lang w:val="fr-FR"/>
              </w:rPr>
              <w:t xml:space="preserve">150 </w:t>
            </w:r>
            <w:r w:rsidR="00A05894" w:rsidRPr="00865724">
              <w:rPr>
                <w:rFonts w:ascii="Arial" w:hAnsi="Arial"/>
                <w:lang w:val="fr-FR"/>
              </w:rPr>
              <w:t>à</w:t>
            </w:r>
            <w:r w:rsidRPr="00865724">
              <w:rPr>
                <w:rFonts w:ascii="Arial" w:hAnsi="Arial"/>
                <w:lang w:val="fr-FR"/>
              </w:rPr>
              <w:t xml:space="preserve"> 500 V DC</w:t>
            </w:r>
          </w:p>
        </w:tc>
      </w:tr>
      <w:tr w:rsidR="00A50C79" w:rsidRPr="00865724" w14:paraId="602EDB19" w14:textId="77777777" w:rsidTr="00424E65">
        <w:trPr>
          <w:trHeight w:val="397"/>
          <w:jc w:val="center"/>
        </w:trPr>
        <w:tc>
          <w:tcPr>
            <w:tcW w:w="3397" w:type="dxa"/>
            <w:vAlign w:val="center"/>
          </w:tcPr>
          <w:p w14:paraId="7CEB7751" w14:textId="6F1F792A" w:rsidR="00A50C79" w:rsidRPr="00865724" w:rsidRDefault="00A05894" w:rsidP="00D120C4">
            <w:pPr>
              <w:jc w:val="both"/>
              <w:rPr>
                <w:rFonts w:ascii="Arial" w:hAnsi="Arial"/>
                <w:b/>
                <w:lang w:val="fr-FR"/>
              </w:rPr>
            </w:pPr>
            <w:r w:rsidRPr="00865724">
              <w:rPr>
                <w:rFonts w:ascii="Arial" w:hAnsi="Arial"/>
                <w:b/>
                <w:lang w:val="fr-FR"/>
              </w:rPr>
              <w:t>Courant de sortie DC minimum</w:t>
            </w:r>
          </w:p>
        </w:tc>
        <w:tc>
          <w:tcPr>
            <w:tcW w:w="3544" w:type="dxa"/>
            <w:vAlign w:val="center"/>
          </w:tcPr>
          <w:p w14:paraId="704D4A78" w14:textId="7A817A7E" w:rsidR="00A50C79" w:rsidRPr="00865724" w:rsidRDefault="00A50C79" w:rsidP="00D120C4">
            <w:pPr>
              <w:jc w:val="both"/>
              <w:rPr>
                <w:rFonts w:ascii="Arial" w:hAnsi="Arial"/>
                <w:lang w:val="fr-FR"/>
              </w:rPr>
            </w:pPr>
            <w:r w:rsidRPr="00865724">
              <w:rPr>
                <w:rFonts w:ascii="Arial" w:hAnsi="Arial"/>
                <w:lang w:val="fr-FR"/>
              </w:rPr>
              <w:t>5 A</w:t>
            </w:r>
          </w:p>
        </w:tc>
      </w:tr>
      <w:tr w:rsidR="0003221F" w:rsidRPr="00865724" w14:paraId="0D9616E2" w14:textId="77777777" w:rsidTr="00424E65">
        <w:trPr>
          <w:trHeight w:val="397"/>
          <w:jc w:val="center"/>
        </w:trPr>
        <w:tc>
          <w:tcPr>
            <w:tcW w:w="3397" w:type="dxa"/>
            <w:vAlign w:val="center"/>
          </w:tcPr>
          <w:p w14:paraId="439381C9" w14:textId="1AE1FCCD" w:rsidR="0003221F" w:rsidRPr="00865724" w:rsidRDefault="00A05894" w:rsidP="00D120C4">
            <w:pPr>
              <w:rPr>
                <w:rFonts w:ascii="Arial" w:hAnsi="Arial"/>
                <w:b/>
                <w:lang w:val="fr-FR"/>
              </w:rPr>
            </w:pPr>
            <w:r w:rsidRPr="00865724">
              <w:rPr>
                <w:rFonts w:ascii="Arial" w:hAnsi="Arial"/>
                <w:b/>
                <w:lang w:val="fr-FR"/>
              </w:rPr>
              <w:t>Norme de connexion</w:t>
            </w:r>
          </w:p>
        </w:tc>
        <w:tc>
          <w:tcPr>
            <w:tcW w:w="3544" w:type="dxa"/>
            <w:vAlign w:val="center"/>
          </w:tcPr>
          <w:p w14:paraId="2FB60AEF" w14:textId="77777777" w:rsidR="0003221F" w:rsidRPr="00865724" w:rsidRDefault="0003221F" w:rsidP="00D120C4">
            <w:pPr>
              <w:pStyle w:val="ItemListinTable"/>
              <w:spacing w:before="48" w:after="48" w:line="240" w:lineRule="auto"/>
              <w:ind w:left="316" w:hanging="316"/>
              <w:rPr>
                <w:rFonts w:ascii="Arial" w:hAnsi="Arial"/>
              </w:rPr>
            </w:pPr>
            <w:r w:rsidRPr="00865724">
              <w:rPr>
                <w:rFonts w:ascii="Arial" w:hAnsi="Arial"/>
              </w:rPr>
              <w:t>CCS: IEC 61851-1:2017, IEC 61851-23:2014, IEC 62196-1:2014, IEC 62196-3:2014</w:t>
            </w:r>
          </w:p>
          <w:p w14:paraId="0CE6CEBE" w14:textId="75CE2EEA" w:rsidR="0003221F" w:rsidRPr="00865724" w:rsidRDefault="0003221F" w:rsidP="00D120C4">
            <w:pPr>
              <w:pStyle w:val="ItemListinTable"/>
              <w:spacing w:before="48" w:after="48" w:line="240" w:lineRule="auto"/>
              <w:ind w:left="316" w:hanging="316"/>
              <w:rPr>
                <w:rFonts w:ascii="Arial" w:hAnsi="Arial"/>
              </w:rPr>
            </w:pPr>
            <w:r w:rsidRPr="00865724">
              <w:rPr>
                <w:rFonts w:ascii="Arial" w:hAnsi="Arial"/>
              </w:rPr>
              <w:t>CHAdeMO: CHAdeMO 1.2</w:t>
            </w:r>
          </w:p>
        </w:tc>
      </w:tr>
    </w:tbl>
    <w:p w14:paraId="2BB6B116" w14:textId="77777777" w:rsidR="00352EB2" w:rsidRPr="00865724" w:rsidRDefault="00352EB2" w:rsidP="00D120C4">
      <w:pPr>
        <w:pStyle w:val="EN"/>
        <w:spacing w:line="240" w:lineRule="auto"/>
        <w:rPr>
          <w:lang w:val="fr-FR"/>
        </w:rPr>
      </w:pPr>
    </w:p>
    <w:p w14:paraId="298BF886" w14:textId="069F80B1" w:rsidR="00A50C79" w:rsidRPr="00865724" w:rsidRDefault="00A50C79" w:rsidP="00D120C4">
      <w:pPr>
        <w:pStyle w:val="FigureTittle"/>
      </w:pPr>
      <w:r w:rsidRPr="00865724">
        <w:t>Table</w:t>
      </w:r>
      <w:r w:rsidR="00A05894"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15</w:t>
      </w:r>
      <w:r w:rsidRPr="00865724">
        <w:rPr>
          <w:noProof/>
        </w:rPr>
        <w:fldChar w:fldCharType="end"/>
      </w:r>
      <w:r w:rsidR="00C00BD5" w:rsidRPr="00865724">
        <w:t xml:space="preserve"> </w:t>
      </w:r>
      <w:r w:rsidR="00A05894" w:rsidRPr="00865724">
        <w:t>Spécifications détaillées de la sortie DC</w:t>
      </w:r>
    </w:p>
    <w:tbl>
      <w:tblPr>
        <w:tblStyle w:val="a7"/>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276"/>
        <w:gridCol w:w="1701"/>
        <w:gridCol w:w="992"/>
        <w:gridCol w:w="1701"/>
      </w:tblGrid>
      <w:tr w:rsidR="0003221F" w:rsidRPr="00865724" w14:paraId="1E278F18" w14:textId="77777777" w:rsidTr="00743B0B">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5F5444BD" w:rsidR="0003221F" w:rsidRPr="00865724" w:rsidRDefault="0003221F" w:rsidP="00D120C4">
            <w:pPr>
              <w:jc w:val="right"/>
              <w:rPr>
                <w:lang w:val="fr-FR"/>
              </w:rPr>
            </w:pPr>
            <w:r w:rsidRPr="00865724">
              <w:rPr>
                <w:lang w:val="fr-FR"/>
              </w:rPr>
              <w:t>Param</w:t>
            </w:r>
            <w:r w:rsidR="00A05894" w:rsidRPr="00865724">
              <w:rPr>
                <w:lang w:val="fr-FR"/>
              </w:rPr>
              <w:t>ètres</w:t>
            </w:r>
          </w:p>
          <w:p w14:paraId="75689DC4" w14:textId="77777777" w:rsidR="0003221F" w:rsidRPr="00865724" w:rsidRDefault="0003221F" w:rsidP="00D120C4">
            <w:pPr>
              <w:jc w:val="left"/>
              <w:rPr>
                <w:lang w:val="fr-FR"/>
              </w:rPr>
            </w:pPr>
          </w:p>
          <w:p w14:paraId="3F769F95" w14:textId="77777777" w:rsidR="0003221F" w:rsidRPr="00865724" w:rsidRDefault="0003221F" w:rsidP="00D120C4">
            <w:pPr>
              <w:jc w:val="left"/>
              <w:rPr>
                <w:lang w:val="fr-FR"/>
              </w:rPr>
            </w:pPr>
          </w:p>
          <w:p w14:paraId="44D4E5E1" w14:textId="77777777" w:rsidR="0003221F" w:rsidRPr="00865724" w:rsidRDefault="0003221F" w:rsidP="00D120C4">
            <w:pPr>
              <w:jc w:val="left"/>
              <w:rPr>
                <w:lang w:val="fr-FR"/>
              </w:rPr>
            </w:pPr>
          </w:p>
          <w:p w14:paraId="79C9FB80" w14:textId="3389906E" w:rsidR="0003221F" w:rsidRPr="00865724" w:rsidRDefault="0003221F" w:rsidP="00D120C4">
            <w:pPr>
              <w:jc w:val="left"/>
              <w:rPr>
                <w:lang w:val="fr-FR"/>
              </w:rPr>
            </w:pPr>
            <w:r w:rsidRPr="00865724">
              <w:rPr>
                <w:lang w:val="fr-FR"/>
              </w:rPr>
              <w:t>MaxiCharger</w:t>
            </w:r>
          </w:p>
        </w:tc>
        <w:tc>
          <w:tcPr>
            <w:tcW w:w="1276" w:type="dxa"/>
          </w:tcPr>
          <w:p w14:paraId="4462473D" w14:textId="01721731" w:rsidR="0003221F" w:rsidRPr="00865724" w:rsidRDefault="00A05894" w:rsidP="00D120C4">
            <w:pPr>
              <w:jc w:val="left"/>
              <w:rPr>
                <w:lang w:val="fr-FR"/>
              </w:rPr>
            </w:pPr>
            <w:r w:rsidRPr="00865724">
              <w:rPr>
                <w:lang w:val="fr-FR"/>
              </w:rPr>
              <w:t>Puissance de sortie DC sur un câble de charge VE</w:t>
            </w:r>
            <w:r w:rsidR="0003221F" w:rsidRPr="00865724">
              <w:rPr>
                <w:lang w:val="fr-FR"/>
              </w:rPr>
              <w:t xml:space="preserve"> (kW)</w:t>
            </w:r>
          </w:p>
        </w:tc>
        <w:tc>
          <w:tcPr>
            <w:tcW w:w="1701" w:type="dxa"/>
          </w:tcPr>
          <w:p w14:paraId="0953D9B6" w14:textId="20455B1B" w:rsidR="0003221F" w:rsidRPr="00865724" w:rsidRDefault="00A05894" w:rsidP="00D120C4">
            <w:pPr>
              <w:jc w:val="left"/>
              <w:rPr>
                <w:lang w:val="fr-FR"/>
              </w:rPr>
            </w:pPr>
            <w:r w:rsidRPr="00865724">
              <w:rPr>
                <w:lang w:val="fr-FR"/>
              </w:rPr>
              <w:t>Puissance de sortie DC sur deux câbles de charge VE</w:t>
            </w:r>
            <w:r w:rsidR="0003221F" w:rsidRPr="00865724">
              <w:rPr>
                <w:lang w:val="fr-FR"/>
              </w:rPr>
              <w:t xml:space="preserve"> (kW)</w:t>
            </w:r>
          </w:p>
        </w:tc>
        <w:tc>
          <w:tcPr>
            <w:tcW w:w="992" w:type="dxa"/>
          </w:tcPr>
          <w:p w14:paraId="70D3D9D4" w14:textId="51546702" w:rsidR="0003221F" w:rsidRPr="00865724" w:rsidRDefault="00A05894" w:rsidP="00D120C4">
            <w:pPr>
              <w:jc w:val="left"/>
              <w:rPr>
                <w:lang w:val="fr-FR"/>
              </w:rPr>
            </w:pPr>
            <w:r w:rsidRPr="00865724">
              <w:rPr>
                <w:lang w:val="fr-FR"/>
              </w:rPr>
              <w:t>DC simultané sur deux sorties</w:t>
            </w:r>
          </w:p>
        </w:tc>
        <w:tc>
          <w:tcPr>
            <w:tcW w:w="1701" w:type="dxa"/>
          </w:tcPr>
          <w:p w14:paraId="01EDE2EF" w14:textId="1F33A8BB" w:rsidR="0003221F" w:rsidRPr="00865724" w:rsidRDefault="00776E63" w:rsidP="00D120C4">
            <w:pPr>
              <w:jc w:val="left"/>
              <w:rPr>
                <w:lang w:val="fr-FR"/>
              </w:rPr>
            </w:pPr>
            <w:r w:rsidRPr="00865724">
              <w:rPr>
                <w:lang w:val="fr-FR"/>
              </w:rPr>
              <w:t>Courant de sortie DC maximum</w:t>
            </w:r>
          </w:p>
        </w:tc>
      </w:tr>
      <w:tr w:rsidR="0003221F" w:rsidRPr="00865724" w14:paraId="3351AEC9" w14:textId="77777777" w:rsidTr="00743B0B">
        <w:trPr>
          <w:trHeight w:val="340"/>
          <w:jc w:val="center"/>
        </w:trPr>
        <w:tc>
          <w:tcPr>
            <w:tcW w:w="1418" w:type="dxa"/>
            <w:vAlign w:val="center"/>
          </w:tcPr>
          <w:p w14:paraId="6EA93BE6" w14:textId="3AB05C70" w:rsidR="0003221F" w:rsidRPr="00865724" w:rsidRDefault="0003221F" w:rsidP="00D120C4">
            <w:pPr>
              <w:rPr>
                <w:rFonts w:ascii="Arial" w:hAnsi="Arial"/>
                <w:b/>
                <w:lang w:val="fr-FR"/>
              </w:rPr>
            </w:pPr>
            <w:r w:rsidRPr="00865724">
              <w:rPr>
                <w:rFonts w:ascii="Arial" w:hAnsi="Arial"/>
                <w:b/>
                <w:lang w:val="fr-FR"/>
              </w:rPr>
              <w:t>40</w:t>
            </w:r>
          </w:p>
        </w:tc>
        <w:tc>
          <w:tcPr>
            <w:tcW w:w="1276" w:type="dxa"/>
            <w:vAlign w:val="center"/>
          </w:tcPr>
          <w:p w14:paraId="7526B564" w14:textId="0E4321AA" w:rsidR="0003221F" w:rsidRPr="00865724" w:rsidRDefault="0003221F" w:rsidP="00D120C4">
            <w:pPr>
              <w:rPr>
                <w:rFonts w:ascii="Arial" w:hAnsi="Arial"/>
                <w:lang w:val="fr-FR"/>
              </w:rPr>
            </w:pPr>
            <w:r w:rsidRPr="00865724">
              <w:rPr>
                <w:rFonts w:ascii="Arial" w:hAnsi="Arial"/>
                <w:lang w:val="fr-FR"/>
              </w:rPr>
              <w:t>Max.40 kW</w:t>
            </w:r>
          </w:p>
        </w:tc>
        <w:tc>
          <w:tcPr>
            <w:tcW w:w="1701" w:type="dxa"/>
            <w:shd w:val="clear" w:color="auto" w:fill="auto"/>
            <w:vAlign w:val="center"/>
          </w:tcPr>
          <w:p w14:paraId="6909A70D" w14:textId="2EE2FC78" w:rsidR="0003221F" w:rsidRPr="00865724" w:rsidRDefault="0003221F" w:rsidP="00D120C4">
            <w:pPr>
              <w:rPr>
                <w:rFonts w:ascii="Arial" w:hAnsi="Arial"/>
                <w:lang w:val="fr-FR"/>
              </w:rPr>
            </w:pPr>
            <w:r w:rsidRPr="00865724">
              <w:rPr>
                <w:rFonts w:ascii="Arial" w:hAnsi="Arial"/>
                <w:lang w:val="fr-FR"/>
              </w:rPr>
              <w:t>Max. 20 kW x 2</w:t>
            </w:r>
          </w:p>
        </w:tc>
        <w:tc>
          <w:tcPr>
            <w:tcW w:w="992" w:type="dxa"/>
            <w:vMerge w:val="restart"/>
            <w:vAlign w:val="center"/>
          </w:tcPr>
          <w:p w14:paraId="325A82F4" w14:textId="34BAAB22" w:rsidR="0003221F" w:rsidRPr="00865724" w:rsidRDefault="00776E63" w:rsidP="00D120C4">
            <w:pPr>
              <w:rPr>
                <w:rFonts w:ascii="Arial" w:hAnsi="Arial"/>
                <w:lang w:val="fr-FR"/>
              </w:rPr>
            </w:pPr>
            <w:r w:rsidRPr="00865724">
              <w:rPr>
                <w:rFonts w:ascii="Arial" w:hAnsi="Arial"/>
                <w:lang w:val="fr-FR"/>
              </w:rPr>
              <w:t>Oui</w:t>
            </w:r>
          </w:p>
        </w:tc>
        <w:tc>
          <w:tcPr>
            <w:tcW w:w="1701" w:type="dxa"/>
            <w:vMerge w:val="restart"/>
            <w:vAlign w:val="center"/>
          </w:tcPr>
          <w:p w14:paraId="26F6DF12" w14:textId="5B348035" w:rsidR="0003221F" w:rsidRPr="00865724" w:rsidRDefault="0003221F" w:rsidP="00D120C4">
            <w:pPr>
              <w:pStyle w:val="ItemListinTable"/>
              <w:spacing w:before="48" w:after="48" w:line="240" w:lineRule="auto"/>
              <w:ind w:left="315" w:hanging="315"/>
              <w:rPr>
                <w:rFonts w:ascii="Arial" w:hAnsi="Arial"/>
              </w:rPr>
            </w:pPr>
            <w:r w:rsidRPr="00865724">
              <w:rPr>
                <w:rFonts w:ascii="Arial" w:hAnsi="Arial"/>
              </w:rPr>
              <w:t xml:space="preserve">CCS </w:t>
            </w:r>
            <w:r w:rsidR="00776E63" w:rsidRPr="00865724">
              <w:rPr>
                <w:rFonts w:ascii="Arial" w:hAnsi="Arial"/>
              </w:rPr>
              <w:t xml:space="preserve">connecteur </w:t>
            </w:r>
            <w:r w:rsidRPr="00865724">
              <w:rPr>
                <w:rFonts w:ascii="Arial" w:hAnsi="Arial"/>
              </w:rPr>
              <w:t>: 200 A</w:t>
            </w:r>
          </w:p>
          <w:p w14:paraId="7F56784A" w14:textId="3BDE65F2" w:rsidR="0003221F" w:rsidRPr="00865724" w:rsidRDefault="0003221F" w:rsidP="00D120C4">
            <w:pPr>
              <w:pStyle w:val="ItemListinTable"/>
              <w:spacing w:before="48" w:after="48" w:line="240" w:lineRule="auto"/>
              <w:ind w:left="315" w:hanging="315"/>
              <w:rPr>
                <w:rFonts w:ascii="Arial" w:hAnsi="Arial"/>
              </w:rPr>
            </w:pPr>
            <w:r w:rsidRPr="00865724">
              <w:rPr>
                <w:rFonts w:ascii="Arial" w:hAnsi="Arial"/>
              </w:rPr>
              <w:t xml:space="preserve">CHAdeMO </w:t>
            </w:r>
            <w:r w:rsidR="00776E63" w:rsidRPr="00865724">
              <w:rPr>
                <w:rFonts w:ascii="Arial" w:hAnsi="Arial"/>
              </w:rPr>
              <w:t xml:space="preserve">connecteur </w:t>
            </w:r>
            <w:r w:rsidRPr="00865724">
              <w:rPr>
                <w:rFonts w:ascii="Arial" w:hAnsi="Arial"/>
              </w:rPr>
              <w:t>: 125 A/200 A</w:t>
            </w:r>
          </w:p>
        </w:tc>
      </w:tr>
      <w:tr w:rsidR="0003221F" w:rsidRPr="00865724" w14:paraId="153684BC" w14:textId="77777777" w:rsidTr="00743B0B">
        <w:trPr>
          <w:trHeight w:val="340"/>
          <w:jc w:val="center"/>
        </w:trPr>
        <w:tc>
          <w:tcPr>
            <w:tcW w:w="1418" w:type="dxa"/>
            <w:vAlign w:val="center"/>
          </w:tcPr>
          <w:p w14:paraId="2C572C12" w14:textId="469A4B1F" w:rsidR="0003221F" w:rsidRPr="00865724" w:rsidRDefault="0003221F" w:rsidP="00D120C4">
            <w:pPr>
              <w:rPr>
                <w:rFonts w:ascii="Arial" w:hAnsi="Arial"/>
                <w:b/>
                <w:lang w:val="fr-FR"/>
              </w:rPr>
            </w:pPr>
            <w:r w:rsidRPr="00865724">
              <w:rPr>
                <w:rFonts w:ascii="Arial" w:hAnsi="Arial"/>
                <w:b/>
                <w:lang w:val="fr-FR"/>
              </w:rPr>
              <w:t>60</w:t>
            </w:r>
          </w:p>
        </w:tc>
        <w:tc>
          <w:tcPr>
            <w:tcW w:w="1276" w:type="dxa"/>
            <w:vAlign w:val="center"/>
          </w:tcPr>
          <w:p w14:paraId="5EBC2DDF" w14:textId="355A187D" w:rsidR="0003221F" w:rsidRPr="00865724" w:rsidRDefault="0003221F" w:rsidP="00D120C4">
            <w:pPr>
              <w:rPr>
                <w:rFonts w:ascii="Arial" w:hAnsi="Arial"/>
                <w:b/>
                <w:lang w:val="fr-FR"/>
              </w:rPr>
            </w:pPr>
            <w:r w:rsidRPr="00865724">
              <w:rPr>
                <w:rFonts w:ascii="Arial" w:hAnsi="Arial"/>
                <w:lang w:val="fr-FR"/>
              </w:rPr>
              <w:t>Max.60 kW</w:t>
            </w:r>
          </w:p>
        </w:tc>
        <w:tc>
          <w:tcPr>
            <w:tcW w:w="1701" w:type="dxa"/>
            <w:shd w:val="clear" w:color="auto" w:fill="auto"/>
            <w:vAlign w:val="center"/>
          </w:tcPr>
          <w:p w14:paraId="74389F92" w14:textId="7E264DED" w:rsidR="0003221F" w:rsidRPr="00865724" w:rsidRDefault="00665014" w:rsidP="00D120C4">
            <w:pPr>
              <w:rPr>
                <w:rFonts w:ascii="Arial" w:hAnsi="Arial"/>
                <w:lang w:val="fr-FR"/>
              </w:rPr>
            </w:pPr>
            <w:r w:rsidRPr="00865724">
              <w:rPr>
                <w:rFonts w:ascii="Arial" w:hAnsi="Arial"/>
                <w:lang w:val="fr-FR"/>
              </w:rPr>
              <w:t>Max. 40 + 20 kW</w:t>
            </w:r>
          </w:p>
        </w:tc>
        <w:tc>
          <w:tcPr>
            <w:tcW w:w="992" w:type="dxa"/>
            <w:vMerge/>
            <w:vAlign w:val="center"/>
          </w:tcPr>
          <w:p w14:paraId="3B4EA2E5" w14:textId="77777777" w:rsidR="0003221F" w:rsidRPr="00865724" w:rsidRDefault="0003221F" w:rsidP="00D120C4">
            <w:pPr>
              <w:rPr>
                <w:rFonts w:ascii="Arial" w:hAnsi="Arial"/>
                <w:lang w:val="fr-FR"/>
              </w:rPr>
            </w:pPr>
          </w:p>
        </w:tc>
        <w:tc>
          <w:tcPr>
            <w:tcW w:w="1701" w:type="dxa"/>
            <w:vMerge/>
            <w:vAlign w:val="center"/>
          </w:tcPr>
          <w:p w14:paraId="58ECF316" w14:textId="36FE8EE1" w:rsidR="0003221F" w:rsidRPr="00865724" w:rsidRDefault="0003221F" w:rsidP="00D120C4">
            <w:pPr>
              <w:rPr>
                <w:rFonts w:ascii="Arial" w:hAnsi="Arial"/>
                <w:lang w:val="fr-FR"/>
              </w:rPr>
            </w:pPr>
          </w:p>
        </w:tc>
      </w:tr>
      <w:tr w:rsidR="0003221F" w:rsidRPr="00865724" w14:paraId="679043AE" w14:textId="77777777" w:rsidTr="00743B0B">
        <w:trPr>
          <w:trHeight w:val="340"/>
          <w:jc w:val="center"/>
        </w:trPr>
        <w:tc>
          <w:tcPr>
            <w:tcW w:w="1418" w:type="dxa"/>
            <w:vAlign w:val="center"/>
          </w:tcPr>
          <w:p w14:paraId="5FAB3141" w14:textId="569E9F0E" w:rsidR="0003221F" w:rsidRPr="00865724" w:rsidRDefault="0003221F" w:rsidP="00D120C4">
            <w:pPr>
              <w:rPr>
                <w:rFonts w:ascii="Arial" w:hAnsi="Arial"/>
                <w:b/>
                <w:lang w:val="fr-FR"/>
              </w:rPr>
            </w:pPr>
            <w:r w:rsidRPr="00865724">
              <w:rPr>
                <w:rFonts w:ascii="Arial" w:hAnsi="Arial"/>
                <w:b/>
                <w:lang w:val="fr-FR"/>
              </w:rPr>
              <w:t>80</w:t>
            </w:r>
          </w:p>
        </w:tc>
        <w:tc>
          <w:tcPr>
            <w:tcW w:w="1276" w:type="dxa"/>
            <w:vAlign w:val="center"/>
          </w:tcPr>
          <w:p w14:paraId="458FBAA3" w14:textId="3A4A6F20" w:rsidR="0003221F" w:rsidRPr="00865724" w:rsidRDefault="0003221F" w:rsidP="00D120C4">
            <w:pPr>
              <w:rPr>
                <w:rFonts w:ascii="Arial" w:hAnsi="Arial"/>
                <w:b/>
                <w:lang w:val="fr-FR"/>
              </w:rPr>
            </w:pPr>
            <w:r w:rsidRPr="00865724">
              <w:rPr>
                <w:rFonts w:ascii="Arial" w:hAnsi="Arial"/>
                <w:lang w:val="fr-FR"/>
              </w:rPr>
              <w:t>Max.80 kW</w:t>
            </w:r>
          </w:p>
        </w:tc>
        <w:tc>
          <w:tcPr>
            <w:tcW w:w="1701" w:type="dxa"/>
            <w:shd w:val="clear" w:color="auto" w:fill="auto"/>
            <w:vAlign w:val="center"/>
          </w:tcPr>
          <w:p w14:paraId="35F7D4EF" w14:textId="23569467" w:rsidR="0003221F" w:rsidRPr="00865724" w:rsidRDefault="0003221F" w:rsidP="00D120C4">
            <w:pPr>
              <w:rPr>
                <w:rFonts w:ascii="Arial" w:hAnsi="Arial"/>
                <w:lang w:val="fr-FR"/>
              </w:rPr>
            </w:pPr>
            <w:r w:rsidRPr="00865724">
              <w:rPr>
                <w:rFonts w:ascii="Arial" w:hAnsi="Arial"/>
                <w:lang w:val="fr-FR"/>
              </w:rPr>
              <w:t>Max. 40 kW x 2</w:t>
            </w:r>
          </w:p>
        </w:tc>
        <w:tc>
          <w:tcPr>
            <w:tcW w:w="992" w:type="dxa"/>
            <w:vMerge/>
            <w:vAlign w:val="center"/>
          </w:tcPr>
          <w:p w14:paraId="7FB0A6DE" w14:textId="77777777" w:rsidR="0003221F" w:rsidRPr="00865724" w:rsidRDefault="0003221F" w:rsidP="00D120C4">
            <w:pPr>
              <w:rPr>
                <w:rFonts w:ascii="Arial" w:hAnsi="Arial"/>
                <w:lang w:val="fr-FR"/>
              </w:rPr>
            </w:pPr>
          </w:p>
        </w:tc>
        <w:tc>
          <w:tcPr>
            <w:tcW w:w="1701" w:type="dxa"/>
            <w:vMerge/>
            <w:vAlign w:val="center"/>
          </w:tcPr>
          <w:p w14:paraId="588B001D" w14:textId="4D7611A5" w:rsidR="0003221F" w:rsidRPr="00865724" w:rsidRDefault="0003221F" w:rsidP="00D120C4">
            <w:pPr>
              <w:rPr>
                <w:rFonts w:ascii="Arial" w:hAnsi="Arial"/>
                <w:lang w:val="fr-FR"/>
              </w:rPr>
            </w:pPr>
          </w:p>
        </w:tc>
      </w:tr>
      <w:tr w:rsidR="00665014" w:rsidRPr="00865724" w14:paraId="2D6F6E4E" w14:textId="77777777" w:rsidTr="00743B0B">
        <w:trPr>
          <w:trHeight w:val="340"/>
          <w:jc w:val="center"/>
        </w:trPr>
        <w:tc>
          <w:tcPr>
            <w:tcW w:w="1418" w:type="dxa"/>
            <w:vAlign w:val="center"/>
          </w:tcPr>
          <w:p w14:paraId="248160AD" w14:textId="667F5963" w:rsidR="00665014" w:rsidRPr="00865724" w:rsidRDefault="00665014" w:rsidP="00D120C4">
            <w:pPr>
              <w:rPr>
                <w:rFonts w:ascii="Arial" w:hAnsi="Arial"/>
                <w:b/>
                <w:lang w:val="fr-FR"/>
              </w:rPr>
            </w:pPr>
            <w:r w:rsidRPr="00865724">
              <w:rPr>
                <w:rFonts w:ascii="Arial" w:hAnsi="Arial"/>
                <w:b/>
                <w:lang w:val="fr-FR"/>
              </w:rPr>
              <w:t>100</w:t>
            </w:r>
          </w:p>
        </w:tc>
        <w:tc>
          <w:tcPr>
            <w:tcW w:w="1276" w:type="dxa"/>
            <w:vAlign w:val="center"/>
          </w:tcPr>
          <w:p w14:paraId="74448EAF" w14:textId="6BE906C7" w:rsidR="00665014" w:rsidRPr="00865724" w:rsidRDefault="00665014" w:rsidP="00D120C4">
            <w:pPr>
              <w:rPr>
                <w:rFonts w:ascii="Arial" w:hAnsi="Arial"/>
                <w:b/>
                <w:lang w:val="fr-FR"/>
              </w:rPr>
            </w:pPr>
            <w:r w:rsidRPr="00865724">
              <w:rPr>
                <w:rFonts w:ascii="Arial" w:hAnsi="Arial"/>
                <w:lang w:val="fr-FR"/>
              </w:rPr>
              <w:t>Max.100 kW</w:t>
            </w:r>
          </w:p>
        </w:tc>
        <w:tc>
          <w:tcPr>
            <w:tcW w:w="1701" w:type="dxa"/>
            <w:shd w:val="clear" w:color="auto" w:fill="auto"/>
            <w:vAlign w:val="center"/>
          </w:tcPr>
          <w:p w14:paraId="0522B3D5" w14:textId="75E33385" w:rsidR="00665014" w:rsidRPr="00865724" w:rsidRDefault="00665014" w:rsidP="00D120C4">
            <w:pPr>
              <w:rPr>
                <w:rFonts w:ascii="Arial" w:hAnsi="Arial"/>
                <w:lang w:val="fr-FR"/>
              </w:rPr>
            </w:pPr>
            <w:r w:rsidRPr="00865724">
              <w:rPr>
                <w:rFonts w:ascii="Arial" w:hAnsi="Arial"/>
                <w:lang w:val="fr-FR"/>
              </w:rPr>
              <w:t>Max. 60 + 40 kW</w:t>
            </w:r>
          </w:p>
        </w:tc>
        <w:tc>
          <w:tcPr>
            <w:tcW w:w="992" w:type="dxa"/>
            <w:vMerge/>
            <w:vAlign w:val="center"/>
          </w:tcPr>
          <w:p w14:paraId="1F59A75B" w14:textId="77777777" w:rsidR="00665014" w:rsidRPr="00865724" w:rsidRDefault="00665014" w:rsidP="00D120C4">
            <w:pPr>
              <w:rPr>
                <w:rFonts w:ascii="Arial" w:hAnsi="Arial"/>
                <w:lang w:val="fr-FR"/>
              </w:rPr>
            </w:pPr>
          </w:p>
        </w:tc>
        <w:tc>
          <w:tcPr>
            <w:tcW w:w="1701" w:type="dxa"/>
            <w:vMerge/>
            <w:vAlign w:val="center"/>
          </w:tcPr>
          <w:p w14:paraId="145F7746" w14:textId="03E7F23C" w:rsidR="00665014" w:rsidRPr="00865724" w:rsidRDefault="00665014" w:rsidP="00D120C4">
            <w:pPr>
              <w:rPr>
                <w:rFonts w:ascii="Arial" w:hAnsi="Arial"/>
                <w:lang w:val="fr-FR"/>
              </w:rPr>
            </w:pPr>
          </w:p>
        </w:tc>
      </w:tr>
      <w:tr w:rsidR="0003221F" w:rsidRPr="00865724" w14:paraId="7583F6B6" w14:textId="77777777" w:rsidTr="00743B0B">
        <w:trPr>
          <w:trHeight w:val="340"/>
          <w:jc w:val="center"/>
        </w:trPr>
        <w:tc>
          <w:tcPr>
            <w:tcW w:w="1418" w:type="dxa"/>
            <w:vAlign w:val="center"/>
          </w:tcPr>
          <w:p w14:paraId="26E770D1" w14:textId="72FEA9B0" w:rsidR="0003221F" w:rsidRPr="00865724" w:rsidRDefault="0003221F" w:rsidP="00D120C4">
            <w:pPr>
              <w:rPr>
                <w:rFonts w:ascii="Arial" w:hAnsi="Arial"/>
                <w:b/>
                <w:lang w:val="fr-FR"/>
              </w:rPr>
            </w:pPr>
            <w:r w:rsidRPr="00865724">
              <w:rPr>
                <w:rFonts w:ascii="Arial" w:hAnsi="Arial"/>
                <w:b/>
                <w:lang w:val="fr-FR"/>
              </w:rPr>
              <w:t>120</w:t>
            </w:r>
          </w:p>
        </w:tc>
        <w:tc>
          <w:tcPr>
            <w:tcW w:w="1276" w:type="dxa"/>
            <w:vAlign w:val="center"/>
          </w:tcPr>
          <w:p w14:paraId="27F6D2D8" w14:textId="495CD192"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Max.120 kW</w:t>
            </w:r>
          </w:p>
        </w:tc>
        <w:tc>
          <w:tcPr>
            <w:tcW w:w="1701" w:type="dxa"/>
            <w:shd w:val="clear" w:color="auto" w:fill="auto"/>
            <w:vAlign w:val="center"/>
          </w:tcPr>
          <w:p w14:paraId="43038215" w14:textId="74E233EA" w:rsidR="0003221F" w:rsidRPr="00865724" w:rsidRDefault="0003221F" w:rsidP="00D120C4">
            <w:pPr>
              <w:pStyle w:val="ItemListinTable"/>
              <w:numPr>
                <w:ilvl w:val="0"/>
                <w:numId w:val="0"/>
              </w:numPr>
              <w:spacing w:before="48" w:after="48" w:line="240" w:lineRule="auto"/>
              <w:rPr>
                <w:rFonts w:ascii="Arial" w:eastAsiaTheme="minorEastAsia" w:hAnsi="Arial"/>
              </w:rPr>
            </w:pPr>
            <w:r w:rsidRPr="00865724">
              <w:rPr>
                <w:rFonts w:ascii="Arial" w:hAnsi="Arial"/>
              </w:rPr>
              <w:t>Max. 60 kW x 2</w:t>
            </w:r>
          </w:p>
        </w:tc>
        <w:tc>
          <w:tcPr>
            <w:tcW w:w="992" w:type="dxa"/>
            <w:vMerge/>
            <w:vAlign w:val="center"/>
          </w:tcPr>
          <w:p w14:paraId="78A242C2"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0D3997DF" w14:textId="141FEDE9"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r>
      <w:tr w:rsidR="0003221F" w:rsidRPr="00865724" w14:paraId="66DD96A1" w14:textId="77777777" w:rsidTr="00743B0B">
        <w:trPr>
          <w:trHeight w:val="340"/>
          <w:jc w:val="center"/>
        </w:trPr>
        <w:tc>
          <w:tcPr>
            <w:tcW w:w="1418" w:type="dxa"/>
            <w:vAlign w:val="center"/>
          </w:tcPr>
          <w:p w14:paraId="51E54C54" w14:textId="6B5B042B" w:rsidR="0003221F" w:rsidRPr="00865724" w:rsidRDefault="0003221F" w:rsidP="00D120C4">
            <w:pPr>
              <w:rPr>
                <w:rFonts w:ascii="Arial" w:hAnsi="Arial"/>
                <w:b/>
                <w:lang w:val="fr-FR"/>
              </w:rPr>
            </w:pPr>
            <w:r w:rsidRPr="00865724">
              <w:rPr>
                <w:rFonts w:ascii="Arial" w:hAnsi="Arial"/>
                <w:b/>
                <w:lang w:val="fr-FR"/>
              </w:rPr>
              <w:t>160</w:t>
            </w:r>
          </w:p>
        </w:tc>
        <w:tc>
          <w:tcPr>
            <w:tcW w:w="1276" w:type="dxa"/>
            <w:vAlign w:val="center"/>
          </w:tcPr>
          <w:p w14:paraId="64AE05FC" w14:textId="5AD36AE5"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Max.160 kW</w:t>
            </w:r>
          </w:p>
        </w:tc>
        <w:tc>
          <w:tcPr>
            <w:tcW w:w="1701" w:type="dxa"/>
            <w:vAlign w:val="center"/>
          </w:tcPr>
          <w:p w14:paraId="03287BBA" w14:textId="6DEED1E5"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r w:rsidRPr="00865724">
              <w:rPr>
                <w:rFonts w:ascii="Arial" w:hAnsi="Arial"/>
              </w:rPr>
              <w:t>Max. 80 kW x 2</w:t>
            </w:r>
          </w:p>
        </w:tc>
        <w:tc>
          <w:tcPr>
            <w:tcW w:w="992" w:type="dxa"/>
            <w:vMerge/>
            <w:vAlign w:val="center"/>
          </w:tcPr>
          <w:p w14:paraId="431F469E"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restart"/>
            <w:vAlign w:val="center"/>
          </w:tcPr>
          <w:p w14:paraId="2106099E" w14:textId="10B0CCFD" w:rsidR="0003221F" w:rsidRPr="00865724" w:rsidRDefault="0003221F" w:rsidP="00D120C4">
            <w:pPr>
              <w:pStyle w:val="ItemListinTable"/>
              <w:spacing w:before="48" w:after="48" w:line="240" w:lineRule="auto"/>
              <w:ind w:left="315" w:hanging="315"/>
              <w:rPr>
                <w:rFonts w:ascii="Arial" w:hAnsi="Arial"/>
              </w:rPr>
            </w:pPr>
            <w:r w:rsidRPr="00865724">
              <w:rPr>
                <w:rFonts w:ascii="Arial" w:hAnsi="Arial"/>
              </w:rPr>
              <w:t xml:space="preserve">CCS </w:t>
            </w:r>
            <w:r w:rsidR="00776E63" w:rsidRPr="00865724">
              <w:rPr>
                <w:rFonts w:ascii="Arial" w:hAnsi="Arial"/>
              </w:rPr>
              <w:t xml:space="preserve">connecteur </w:t>
            </w:r>
            <w:r w:rsidRPr="00865724">
              <w:rPr>
                <w:rFonts w:ascii="Arial" w:hAnsi="Arial"/>
              </w:rPr>
              <w:t>: 200 A</w:t>
            </w:r>
          </w:p>
          <w:p w14:paraId="7FABAAD1" w14:textId="2325EC11" w:rsidR="0003221F" w:rsidRPr="00865724" w:rsidRDefault="0003221F" w:rsidP="00D120C4">
            <w:pPr>
              <w:pStyle w:val="ItemListinTable"/>
              <w:spacing w:before="48" w:after="48" w:line="240" w:lineRule="auto"/>
              <w:ind w:left="315" w:hanging="315"/>
              <w:rPr>
                <w:rFonts w:ascii="Arial" w:hAnsi="Arial"/>
                <w:lang w:val="en-US"/>
              </w:rPr>
            </w:pPr>
            <w:r w:rsidRPr="00865724">
              <w:rPr>
                <w:rFonts w:ascii="Arial" w:hAnsi="Arial"/>
                <w:lang w:val="en-US"/>
              </w:rPr>
              <w:t>CCS boost: 300 A (</w:t>
            </w:r>
            <w:r w:rsidR="00776E63" w:rsidRPr="00865724">
              <w:rPr>
                <w:rFonts w:ascii="Arial" w:hAnsi="Arial"/>
                <w:lang w:val="en-US"/>
              </w:rPr>
              <w:t>pic</w:t>
            </w:r>
            <w:r w:rsidRPr="00865724">
              <w:rPr>
                <w:rFonts w:ascii="Arial" w:hAnsi="Arial"/>
                <w:lang w:val="en-US"/>
              </w:rPr>
              <w:t xml:space="preserve"> 400 A)</w:t>
            </w:r>
          </w:p>
          <w:p w14:paraId="21E4F026" w14:textId="504FE065" w:rsidR="0003221F" w:rsidRPr="00865724" w:rsidRDefault="0003221F" w:rsidP="00D120C4">
            <w:pPr>
              <w:pStyle w:val="ItemListinTable"/>
              <w:spacing w:before="48" w:after="48" w:line="240" w:lineRule="auto"/>
              <w:ind w:left="315" w:hanging="315"/>
              <w:rPr>
                <w:rFonts w:ascii="Arial" w:hAnsi="Arial"/>
              </w:rPr>
            </w:pPr>
            <w:r w:rsidRPr="00865724">
              <w:rPr>
                <w:rFonts w:ascii="Arial" w:hAnsi="Arial"/>
              </w:rPr>
              <w:t xml:space="preserve">CHAdeMO </w:t>
            </w:r>
            <w:r w:rsidR="00776E63" w:rsidRPr="00865724">
              <w:rPr>
                <w:rFonts w:ascii="Arial" w:hAnsi="Arial"/>
              </w:rPr>
              <w:t xml:space="preserve">connecteur </w:t>
            </w:r>
            <w:r w:rsidRPr="00865724">
              <w:rPr>
                <w:rFonts w:ascii="Arial" w:hAnsi="Arial"/>
              </w:rPr>
              <w:t>: 125 A/200 A</w:t>
            </w:r>
          </w:p>
        </w:tc>
      </w:tr>
      <w:tr w:rsidR="0003221F" w:rsidRPr="00865724" w14:paraId="7E40A387" w14:textId="77777777" w:rsidTr="00743B0B">
        <w:trPr>
          <w:trHeight w:val="340"/>
          <w:jc w:val="center"/>
        </w:trPr>
        <w:tc>
          <w:tcPr>
            <w:tcW w:w="1418" w:type="dxa"/>
            <w:vAlign w:val="center"/>
          </w:tcPr>
          <w:p w14:paraId="045D1FCD" w14:textId="53A82427" w:rsidR="0003221F" w:rsidRPr="00865724" w:rsidRDefault="0003221F" w:rsidP="00D120C4">
            <w:pPr>
              <w:rPr>
                <w:rFonts w:ascii="Arial" w:hAnsi="Arial"/>
                <w:b/>
                <w:lang w:val="fr-FR"/>
              </w:rPr>
            </w:pPr>
            <w:r w:rsidRPr="00865724">
              <w:rPr>
                <w:rFonts w:ascii="Arial" w:hAnsi="Arial"/>
                <w:b/>
                <w:lang w:val="fr-FR"/>
              </w:rPr>
              <w:t>180</w:t>
            </w:r>
          </w:p>
        </w:tc>
        <w:tc>
          <w:tcPr>
            <w:tcW w:w="1276" w:type="dxa"/>
            <w:vAlign w:val="center"/>
          </w:tcPr>
          <w:p w14:paraId="0399B8FE" w14:textId="56111B95"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Max.180 kW</w:t>
            </w:r>
          </w:p>
        </w:tc>
        <w:tc>
          <w:tcPr>
            <w:tcW w:w="1701" w:type="dxa"/>
            <w:vAlign w:val="center"/>
          </w:tcPr>
          <w:p w14:paraId="4BF5BFA4" w14:textId="6E389978" w:rsidR="0003221F" w:rsidRPr="00865724" w:rsidRDefault="0003221F" w:rsidP="00D120C4">
            <w:pPr>
              <w:pStyle w:val="ItemListinTable"/>
              <w:numPr>
                <w:ilvl w:val="0"/>
                <w:numId w:val="0"/>
              </w:numPr>
              <w:spacing w:before="48" w:after="48" w:line="240" w:lineRule="auto"/>
              <w:ind w:left="420" w:hanging="420"/>
              <w:rPr>
                <w:rFonts w:ascii="Arial" w:hAnsi="Arial"/>
              </w:rPr>
            </w:pPr>
            <w:r w:rsidRPr="00865724">
              <w:rPr>
                <w:rFonts w:ascii="Arial" w:hAnsi="Arial"/>
              </w:rPr>
              <w:t xml:space="preserve">Max. 100 kW + </w:t>
            </w:r>
          </w:p>
          <w:p w14:paraId="3B5AA09F" w14:textId="02507795" w:rsidR="0003221F" w:rsidRPr="00865724" w:rsidRDefault="0003221F" w:rsidP="00D120C4">
            <w:pPr>
              <w:pStyle w:val="ItemListinTable"/>
              <w:numPr>
                <w:ilvl w:val="0"/>
                <w:numId w:val="0"/>
              </w:numPr>
              <w:spacing w:before="48" w:after="48" w:line="240" w:lineRule="auto"/>
              <w:ind w:left="420" w:hanging="420"/>
              <w:rPr>
                <w:rFonts w:ascii="Arial" w:hAnsi="Arial"/>
              </w:rPr>
            </w:pPr>
            <w:r w:rsidRPr="00865724">
              <w:rPr>
                <w:rFonts w:ascii="Arial" w:hAnsi="Arial"/>
              </w:rPr>
              <w:t>80 kW</w:t>
            </w:r>
          </w:p>
        </w:tc>
        <w:tc>
          <w:tcPr>
            <w:tcW w:w="992" w:type="dxa"/>
            <w:vMerge/>
            <w:vAlign w:val="center"/>
          </w:tcPr>
          <w:p w14:paraId="1ED0BE05"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49167984"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r>
      <w:tr w:rsidR="0003221F" w:rsidRPr="00865724" w14:paraId="236BF9E7" w14:textId="77777777" w:rsidTr="00743B0B">
        <w:trPr>
          <w:trHeight w:val="340"/>
          <w:jc w:val="center"/>
        </w:trPr>
        <w:tc>
          <w:tcPr>
            <w:tcW w:w="1418" w:type="dxa"/>
            <w:vAlign w:val="center"/>
          </w:tcPr>
          <w:p w14:paraId="484DA9FA" w14:textId="437A6E29" w:rsidR="0003221F" w:rsidRPr="00865724" w:rsidRDefault="0003221F" w:rsidP="00D120C4">
            <w:pPr>
              <w:rPr>
                <w:rFonts w:ascii="Arial" w:hAnsi="Arial"/>
                <w:b/>
                <w:lang w:val="fr-FR"/>
              </w:rPr>
            </w:pPr>
            <w:r w:rsidRPr="00865724">
              <w:rPr>
                <w:rFonts w:ascii="Arial" w:hAnsi="Arial"/>
                <w:b/>
                <w:lang w:val="fr-FR"/>
              </w:rPr>
              <w:t>200</w:t>
            </w:r>
          </w:p>
        </w:tc>
        <w:tc>
          <w:tcPr>
            <w:tcW w:w="1276" w:type="dxa"/>
            <w:vAlign w:val="center"/>
          </w:tcPr>
          <w:p w14:paraId="667EB13D" w14:textId="02B3C626"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Max.200 kW</w:t>
            </w:r>
          </w:p>
        </w:tc>
        <w:tc>
          <w:tcPr>
            <w:tcW w:w="1701" w:type="dxa"/>
            <w:vAlign w:val="center"/>
          </w:tcPr>
          <w:p w14:paraId="25624DB3" w14:textId="17DAFB1F"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r w:rsidRPr="00865724">
              <w:rPr>
                <w:rFonts w:ascii="Arial" w:hAnsi="Arial"/>
              </w:rPr>
              <w:t>Max. 100 kW x 2</w:t>
            </w:r>
          </w:p>
        </w:tc>
        <w:tc>
          <w:tcPr>
            <w:tcW w:w="992" w:type="dxa"/>
            <w:vMerge/>
            <w:vAlign w:val="center"/>
          </w:tcPr>
          <w:p w14:paraId="474B8C04"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384753F0"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r>
      <w:tr w:rsidR="0003221F" w:rsidRPr="00865724" w14:paraId="095E863D" w14:textId="77777777" w:rsidTr="00743B0B">
        <w:trPr>
          <w:trHeight w:val="340"/>
          <w:jc w:val="center"/>
        </w:trPr>
        <w:tc>
          <w:tcPr>
            <w:tcW w:w="1418" w:type="dxa"/>
            <w:vAlign w:val="center"/>
          </w:tcPr>
          <w:p w14:paraId="4DF67462" w14:textId="06D6DA0B" w:rsidR="0003221F" w:rsidRPr="00865724" w:rsidRDefault="0003221F" w:rsidP="00D120C4">
            <w:pPr>
              <w:rPr>
                <w:rFonts w:ascii="Arial" w:hAnsi="Arial"/>
                <w:b/>
                <w:lang w:val="fr-FR"/>
              </w:rPr>
            </w:pPr>
            <w:r w:rsidRPr="00865724">
              <w:rPr>
                <w:rFonts w:ascii="Arial" w:hAnsi="Arial"/>
                <w:b/>
                <w:lang w:val="fr-FR"/>
              </w:rPr>
              <w:t>220</w:t>
            </w:r>
          </w:p>
        </w:tc>
        <w:tc>
          <w:tcPr>
            <w:tcW w:w="1276" w:type="dxa"/>
            <w:vAlign w:val="center"/>
          </w:tcPr>
          <w:p w14:paraId="02DBB251" w14:textId="12C0B975"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Max.220 kW</w:t>
            </w:r>
          </w:p>
        </w:tc>
        <w:tc>
          <w:tcPr>
            <w:tcW w:w="1701" w:type="dxa"/>
            <w:vAlign w:val="center"/>
          </w:tcPr>
          <w:p w14:paraId="26CCC9A4" w14:textId="0983CEE4" w:rsidR="0003221F" w:rsidRPr="00865724" w:rsidRDefault="0003221F" w:rsidP="00D120C4">
            <w:pPr>
              <w:pStyle w:val="ItemListinTable"/>
              <w:numPr>
                <w:ilvl w:val="0"/>
                <w:numId w:val="0"/>
              </w:numPr>
              <w:spacing w:before="48" w:after="48" w:line="240" w:lineRule="auto"/>
              <w:ind w:left="420" w:hanging="420"/>
              <w:rPr>
                <w:rFonts w:ascii="Arial" w:hAnsi="Arial"/>
              </w:rPr>
            </w:pPr>
            <w:r w:rsidRPr="00865724">
              <w:rPr>
                <w:rFonts w:ascii="Arial" w:hAnsi="Arial"/>
              </w:rPr>
              <w:t xml:space="preserve">Max. 120 kW + </w:t>
            </w:r>
          </w:p>
          <w:p w14:paraId="41547151" w14:textId="13A04995"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r w:rsidRPr="00865724">
              <w:rPr>
                <w:rFonts w:ascii="Arial" w:hAnsi="Arial"/>
              </w:rPr>
              <w:t>100 kW</w:t>
            </w:r>
          </w:p>
        </w:tc>
        <w:tc>
          <w:tcPr>
            <w:tcW w:w="992" w:type="dxa"/>
            <w:vMerge/>
            <w:vAlign w:val="center"/>
          </w:tcPr>
          <w:p w14:paraId="5F8C0A7E"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1A7B5AFE"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r>
      <w:tr w:rsidR="0003221F" w:rsidRPr="00865724" w14:paraId="709D8DBD" w14:textId="77777777" w:rsidTr="00743B0B">
        <w:trPr>
          <w:trHeight w:val="340"/>
          <w:jc w:val="center"/>
        </w:trPr>
        <w:tc>
          <w:tcPr>
            <w:tcW w:w="1418" w:type="dxa"/>
            <w:vAlign w:val="center"/>
          </w:tcPr>
          <w:p w14:paraId="3A2BA318" w14:textId="59D376B4" w:rsidR="0003221F" w:rsidRPr="00865724" w:rsidRDefault="0003221F" w:rsidP="00D120C4">
            <w:pPr>
              <w:rPr>
                <w:rFonts w:ascii="Arial" w:hAnsi="Arial"/>
                <w:b/>
                <w:lang w:val="fr-FR"/>
              </w:rPr>
            </w:pPr>
            <w:r w:rsidRPr="00865724">
              <w:rPr>
                <w:rFonts w:ascii="Arial" w:hAnsi="Arial"/>
                <w:b/>
                <w:lang w:val="fr-FR"/>
              </w:rPr>
              <w:t>240</w:t>
            </w:r>
          </w:p>
        </w:tc>
        <w:tc>
          <w:tcPr>
            <w:tcW w:w="1276" w:type="dxa"/>
            <w:vAlign w:val="center"/>
          </w:tcPr>
          <w:p w14:paraId="371C9960" w14:textId="1C219D38"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b/>
              </w:rPr>
            </w:pPr>
            <w:r w:rsidRPr="00865724">
              <w:rPr>
                <w:rFonts w:ascii="Arial" w:hAnsi="Arial"/>
              </w:rPr>
              <w:t>Max.240 kW</w:t>
            </w:r>
          </w:p>
        </w:tc>
        <w:tc>
          <w:tcPr>
            <w:tcW w:w="1701" w:type="dxa"/>
            <w:vAlign w:val="center"/>
          </w:tcPr>
          <w:p w14:paraId="5F34C08E" w14:textId="65446483"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r w:rsidRPr="00865724">
              <w:rPr>
                <w:rFonts w:ascii="Arial" w:hAnsi="Arial"/>
              </w:rPr>
              <w:t>Max.120 kW x 2</w:t>
            </w:r>
          </w:p>
        </w:tc>
        <w:tc>
          <w:tcPr>
            <w:tcW w:w="992" w:type="dxa"/>
            <w:vMerge/>
            <w:vAlign w:val="center"/>
          </w:tcPr>
          <w:p w14:paraId="05CBE8C6"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7AAD9798" w14:textId="77777777" w:rsidR="0003221F" w:rsidRPr="00865724" w:rsidRDefault="0003221F" w:rsidP="00D120C4">
            <w:pPr>
              <w:pStyle w:val="ItemListinTable"/>
              <w:numPr>
                <w:ilvl w:val="0"/>
                <w:numId w:val="0"/>
              </w:numPr>
              <w:spacing w:before="48" w:after="48" w:line="240" w:lineRule="auto"/>
              <w:ind w:left="420" w:hanging="420"/>
              <w:rPr>
                <w:rFonts w:ascii="Arial" w:eastAsiaTheme="minorEastAsia" w:hAnsi="Arial"/>
              </w:rPr>
            </w:pPr>
          </w:p>
        </w:tc>
      </w:tr>
    </w:tbl>
    <w:p w14:paraId="24655E3C" w14:textId="77777777" w:rsidR="003A5F39" w:rsidRPr="00865724" w:rsidRDefault="003A5F39" w:rsidP="00D120C4">
      <w:pPr>
        <w:spacing w:line="240" w:lineRule="auto"/>
        <w:ind w:left="0"/>
        <w:rPr>
          <w:lang w:val="fr-FR"/>
        </w:rPr>
      </w:pPr>
    </w:p>
    <w:p w14:paraId="62320BA0" w14:textId="60DE09E2" w:rsidR="00222897" w:rsidRPr="00865724" w:rsidRDefault="00CE5F8A" w:rsidP="00D120C4">
      <w:pPr>
        <w:pStyle w:val="NOTE0"/>
        <w:spacing w:line="240" w:lineRule="auto"/>
        <w:rPr>
          <w:rFonts w:cs="Arial"/>
          <w:lang w:val="fr-FR"/>
        </w:rPr>
      </w:pPr>
      <w:r w:rsidRPr="00865724">
        <w:rPr>
          <w:rFonts w:cs="Arial"/>
          <w:noProof/>
        </w:rPr>
        <w:drawing>
          <wp:anchor distT="0" distB="0" distL="114300" distR="114300" simplePos="0" relativeHeight="252647424" behindDoc="0" locked="0" layoutInCell="1" allowOverlap="1" wp14:anchorId="52B00F57" wp14:editId="25028954">
            <wp:simplePos x="0" y="0"/>
            <wp:positionH relativeFrom="margin">
              <wp:align>left</wp:align>
            </wp:positionH>
            <wp:positionV relativeFrom="paragraph">
              <wp:posOffset>13440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F25A16" w:rsidRPr="00865724">
        <w:rPr>
          <w:rFonts w:cs="Arial"/>
          <w:lang w:val="fr-FR"/>
        </w:rPr>
        <w:t>NOTE</w:t>
      </w:r>
    </w:p>
    <w:p w14:paraId="3F60A3FA" w14:textId="0BC70C92" w:rsidR="00F25A16" w:rsidRPr="00865724" w:rsidRDefault="00776E63" w:rsidP="00D120C4">
      <w:pPr>
        <w:pStyle w:val="NOTE"/>
        <w:spacing w:line="240" w:lineRule="auto"/>
        <w:rPr>
          <w:snapToGrid w:val="0"/>
          <w:lang w:val="fr-FR"/>
        </w:rPr>
      </w:pPr>
      <w:r w:rsidRPr="00865724">
        <w:rPr>
          <w:snapToGrid w:val="0"/>
          <w:lang w:val="fr-FR"/>
        </w:rPr>
        <w:t>La puissance de sortie réelle varie en fonction de la tension nominale et du courant maximal du câble sélectionné.</w:t>
      </w:r>
    </w:p>
    <w:p w14:paraId="1606AD6D" w14:textId="4D4B4FF5" w:rsidR="00DE3D5A" w:rsidRPr="00865724" w:rsidRDefault="00776E63" w:rsidP="00D120C4">
      <w:pPr>
        <w:pStyle w:val="2"/>
        <w:spacing w:before="240" w:line="240" w:lineRule="auto"/>
        <w:rPr>
          <w:rFonts w:cs="Arial"/>
          <w:lang w:val="fr-FR"/>
        </w:rPr>
      </w:pPr>
      <w:bookmarkStart w:id="452" w:name="_Toc120622700"/>
      <w:r w:rsidRPr="00865724">
        <w:rPr>
          <w:rFonts w:cs="Arial"/>
          <w:lang w:val="fr-FR"/>
        </w:rPr>
        <w:lastRenderedPageBreak/>
        <w:t>Spécifications de consommation d'énergie</w:t>
      </w:r>
      <w:bookmarkEnd w:id="452"/>
    </w:p>
    <w:p w14:paraId="48E05662" w14:textId="4A84930E" w:rsidR="00352EB2" w:rsidRPr="00865724" w:rsidRDefault="00352EB2" w:rsidP="00D120C4">
      <w:pPr>
        <w:pStyle w:val="FigureTittle"/>
      </w:pPr>
      <w:r w:rsidRPr="00865724">
        <w:t>Table</w:t>
      </w:r>
      <w:r w:rsidR="00776E63"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16</w:t>
      </w:r>
      <w:r w:rsidRPr="00865724">
        <w:rPr>
          <w:noProof/>
        </w:rPr>
        <w:fldChar w:fldCharType="end"/>
      </w:r>
      <w:r w:rsidRPr="00865724">
        <w:t xml:space="preserve"> </w:t>
      </w:r>
      <w:r w:rsidR="00776E63" w:rsidRPr="00865724">
        <w:t>Consommation d'énergie en mode veille</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352EB2" w:rsidRPr="00865724"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56FD0B6" w:rsidR="00352EB2" w:rsidRPr="00865724" w:rsidRDefault="00776E63" w:rsidP="00D120C4">
            <w:pPr>
              <w:rPr>
                <w:lang w:val="fr-FR"/>
              </w:rPr>
            </w:pPr>
            <w:r w:rsidRPr="00865724">
              <w:rPr>
                <w:lang w:val="fr-FR"/>
              </w:rPr>
              <w:t>Paramètres</w:t>
            </w:r>
          </w:p>
        </w:tc>
        <w:tc>
          <w:tcPr>
            <w:tcW w:w="3402" w:type="dxa"/>
          </w:tcPr>
          <w:p w14:paraId="0F40A742" w14:textId="44961EE7" w:rsidR="00352EB2" w:rsidRPr="00865724" w:rsidRDefault="00776E63" w:rsidP="00D120C4">
            <w:pPr>
              <w:jc w:val="left"/>
              <w:rPr>
                <w:lang w:val="fr-FR"/>
              </w:rPr>
            </w:pPr>
            <w:r w:rsidRPr="00865724">
              <w:rPr>
                <w:lang w:val="fr-FR"/>
              </w:rPr>
              <w:t>Spécifications</w:t>
            </w:r>
          </w:p>
        </w:tc>
      </w:tr>
      <w:tr w:rsidR="00352EB2" w:rsidRPr="00865724" w14:paraId="1D05483D" w14:textId="77777777" w:rsidTr="00743B0B">
        <w:trPr>
          <w:trHeight w:val="567"/>
          <w:jc w:val="center"/>
        </w:trPr>
        <w:tc>
          <w:tcPr>
            <w:tcW w:w="3397" w:type="dxa"/>
            <w:vAlign w:val="center"/>
          </w:tcPr>
          <w:p w14:paraId="190AC1FD" w14:textId="77BDD90E" w:rsidR="00352EB2" w:rsidRPr="00865724" w:rsidRDefault="001D7196" w:rsidP="00D120C4">
            <w:pPr>
              <w:jc w:val="both"/>
              <w:rPr>
                <w:rFonts w:ascii="Arial" w:hAnsi="Arial"/>
                <w:b/>
                <w:lang w:val="fr-FR"/>
              </w:rPr>
            </w:pPr>
            <w:r w:rsidRPr="00865724">
              <w:rPr>
                <w:rFonts w:ascii="Arial" w:hAnsi="Arial"/>
                <w:b/>
                <w:lang w:val="fr-FR"/>
              </w:rPr>
              <w:t>Alimentation de secours (chauffage éteint)</w:t>
            </w:r>
          </w:p>
        </w:tc>
        <w:tc>
          <w:tcPr>
            <w:tcW w:w="3402" w:type="dxa"/>
            <w:vAlign w:val="center"/>
          </w:tcPr>
          <w:p w14:paraId="4CC0D702" w14:textId="36BCC448" w:rsidR="00352EB2" w:rsidRPr="00865724" w:rsidRDefault="00B900A2" w:rsidP="00D120C4">
            <w:pPr>
              <w:rPr>
                <w:rFonts w:ascii="Arial" w:hAnsi="Arial"/>
                <w:lang w:val="fr-FR"/>
              </w:rPr>
            </w:pPr>
            <w:r w:rsidRPr="00865724">
              <w:rPr>
                <w:rFonts w:ascii="Arial" w:hAnsi="Arial"/>
                <w:lang w:val="fr-FR"/>
              </w:rPr>
              <w:t>0</w:t>
            </w:r>
            <w:r w:rsidR="003A5F39" w:rsidRPr="00865724">
              <w:rPr>
                <w:rFonts w:ascii="Arial" w:hAnsi="Arial"/>
                <w:lang w:val="fr-FR"/>
              </w:rPr>
              <w:t>,</w:t>
            </w:r>
            <w:r w:rsidRPr="00865724">
              <w:rPr>
                <w:rFonts w:ascii="Arial" w:hAnsi="Arial"/>
                <w:lang w:val="fr-FR"/>
              </w:rPr>
              <w:t>08</w:t>
            </w:r>
            <w:r w:rsidR="001E410B" w:rsidRPr="00865724">
              <w:rPr>
                <w:rFonts w:ascii="Arial" w:hAnsi="Arial"/>
                <w:lang w:val="fr-FR"/>
              </w:rPr>
              <w:t xml:space="preserve"> kVA</w:t>
            </w:r>
          </w:p>
        </w:tc>
      </w:tr>
      <w:tr w:rsidR="00352EB2" w:rsidRPr="00865724" w14:paraId="7E8BADA0" w14:textId="77777777" w:rsidTr="00743B0B">
        <w:trPr>
          <w:trHeight w:val="567"/>
          <w:jc w:val="center"/>
        </w:trPr>
        <w:tc>
          <w:tcPr>
            <w:tcW w:w="3397" w:type="dxa"/>
            <w:vAlign w:val="center"/>
          </w:tcPr>
          <w:p w14:paraId="6EB0FDD6" w14:textId="65418E5B" w:rsidR="00352EB2" w:rsidRPr="00865724" w:rsidRDefault="001D7196" w:rsidP="00D120C4">
            <w:pPr>
              <w:jc w:val="both"/>
              <w:rPr>
                <w:rFonts w:ascii="Arial" w:hAnsi="Arial"/>
                <w:b/>
                <w:lang w:val="fr-FR"/>
              </w:rPr>
            </w:pPr>
            <w:r w:rsidRPr="00865724">
              <w:rPr>
                <w:rFonts w:ascii="Arial" w:hAnsi="Arial"/>
                <w:b/>
                <w:lang w:val="fr-FR"/>
              </w:rPr>
              <w:t>Alimentation de secours (chauffage en marche)</w:t>
            </w:r>
          </w:p>
        </w:tc>
        <w:tc>
          <w:tcPr>
            <w:tcW w:w="3402" w:type="dxa"/>
            <w:vAlign w:val="center"/>
          </w:tcPr>
          <w:p w14:paraId="1706E4FE" w14:textId="08C83918" w:rsidR="00352EB2" w:rsidRPr="00865724" w:rsidRDefault="00B900A2" w:rsidP="00D120C4">
            <w:pPr>
              <w:rPr>
                <w:rFonts w:ascii="Arial" w:hAnsi="Arial"/>
                <w:lang w:val="fr-FR"/>
              </w:rPr>
            </w:pPr>
            <w:r w:rsidRPr="00865724">
              <w:rPr>
                <w:rFonts w:ascii="Arial" w:hAnsi="Arial"/>
                <w:lang w:val="fr-FR"/>
              </w:rPr>
              <w:t>1</w:t>
            </w:r>
            <w:r w:rsidR="003A5F39" w:rsidRPr="00865724">
              <w:rPr>
                <w:rFonts w:ascii="Arial" w:hAnsi="Arial"/>
                <w:lang w:val="fr-FR"/>
              </w:rPr>
              <w:t>,</w:t>
            </w:r>
            <w:r w:rsidRPr="00865724">
              <w:rPr>
                <w:rFonts w:ascii="Arial" w:hAnsi="Arial"/>
                <w:lang w:val="fr-FR"/>
              </w:rPr>
              <w:t>00</w:t>
            </w:r>
            <w:r w:rsidR="001E410B" w:rsidRPr="00865724">
              <w:rPr>
                <w:rFonts w:ascii="Arial" w:hAnsi="Arial"/>
                <w:lang w:val="fr-FR"/>
              </w:rPr>
              <w:t xml:space="preserve"> kVA</w:t>
            </w:r>
          </w:p>
        </w:tc>
      </w:tr>
    </w:tbl>
    <w:p w14:paraId="6C3BCC6D" w14:textId="414AAF34" w:rsidR="00352EB2" w:rsidRPr="00865724" w:rsidRDefault="00B900A2" w:rsidP="00D120C4">
      <w:pPr>
        <w:pStyle w:val="NOTE0"/>
        <w:spacing w:line="240" w:lineRule="auto"/>
        <w:rPr>
          <w:rFonts w:cs="Arial"/>
          <w:lang w:val="fr-FR"/>
        </w:rPr>
      </w:pPr>
      <w:r w:rsidRPr="00865724">
        <w:rPr>
          <w:rFonts w:cs="Arial"/>
          <w:noProof/>
        </w:rPr>
        <w:drawing>
          <wp:anchor distT="0" distB="0" distL="114300" distR="114300" simplePos="0" relativeHeight="252011520" behindDoc="0" locked="0" layoutInCell="1" allowOverlap="1" wp14:anchorId="0C147F46" wp14:editId="60E66D40">
            <wp:simplePos x="0" y="0"/>
            <wp:positionH relativeFrom="margin">
              <wp:align>left</wp:align>
            </wp:positionH>
            <wp:positionV relativeFrom="paragraph">
              <wp:posOffset>60325</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2EB2" w:rsidRPr="00865724">
        <w:rPr>
          <w:rFonts w:cs="Arial"/>
          <w:lang w:val="fr-FR"/>
        </w:rPr>
        <w:t>NOTE</w:t>
      </w:r>
    </w:p>
    <w:p w14:paraId="3EFE54E9" w14:textId="703F54D6" w:rsidR="00352EB2" w:rsidRPr="00865724" w:rsidRDefault="001D7196" w:rsidP="00D120C4">
      <w:pPr>
        <w:pStyle w:val="NOTE"/>
        <w:spacing w:line="240" w:lineRule="auto"/>
        <w:rPr>
          <w:snapToGrid w:val="0"/>
          <w:lang w:val="fr-FR"/>
        </w:rPr>
      </w:pPr>
      <w:r w:rsidRPr="00865724">
        <w:rPr>
          <w:snapToGrid w:val="0"/>
          <w:lang w:val="fr-FR"/>
        </w:rPr>
        <w:t>Le chauffage fonctionnera quotidiennement lorsque l'air extérieur atteint le point de rosée, afin d'éviter la condensation à l'intérieur de l'armoire. Lorsque le réchauffeur fonctionne, il utilise la majeure partie de la puissance de secours nécessaire.</w:t>
      </w:r>
    </w:p>
    <w:p w14:paraId="4D5206A7" w14:textId="1F4C92C2" w:rsidR="00377A57" w:rsidRPr="00865724" w:rsidRDefault="001D7196" w:rsidP="00D120C4">
      <w:pPr>
        <w:pStyle w:val="2"/>
        <w:spacing w:before="240" w:line="240" w:lineRule="auto"/>
        <w:rPr>
          <w:rFonts w:cs="Arial"/>
          <w:lang w:val="fr-FR"/>
        </w:rPr>
      </w:pPr>
      <w:bookmarkStart w:id="453" w:name="_Toc120622701"/>
      <w:bookmarkStart w:id="454" w:name="_Ref101943750"/>
      <w:r w:rsidRPr="00865724">
        <w:rPr>
          <w:rFonts w:cs="Arial"/>
          <w:lang w:val="fr-FR"/>
        </w:rPr>
        <w:t>Spécifications du courant de court-circuit d'entrée</w:t>
      </w:r>
      <w:bookmarkEnd w:id="453"/>
    </w:p>
    <w:bookmarkEnd w:id="454"/>
    <w:p w14:paraId="0BA0ECAE" w14:textId="4EB7286E" w:rsidR="00352EB2" w:rsidRPr="00865724" w:rsidRDefault="00352EB2" w:rsidP="00D120C4">
      <w:pPr>
        <w:pStyle w:val="FigureTittle"/>
      </w:pPr>
      <w:r w:rsidRPr="00865724">
        <w:t>Table</w:t>
      </w:r>
      <w:r w:rsidR="001D7196" w:rsidRPr="00865724">
        <w:t>au</w:t>
      </w:r>
      <w:r w:rsidRPr="00865724">
        <w:t xml:space="preserve"> </w:t>
      </w:r>
      <w:r w:rsidRPr="00865724">
        <w:fldChar w:fldCharType="begin"/>
      </w:r>
      <w:r w:rsidRPr="00865724">
        <w:instrText xml:space="preserve"> STYLEREF 1 \s </w:instrText>
      </w:r>
      <w:r w:rsidRPr="00865724">
        <w:fldChar w:fldCharType="separate"/>
      </w:r>
      <w:r w:rsidR="00A71ED2" w:rsidRPr="00865724">
        <w:rPr>
          <w:noProof/>
        </w:rPr>
        <w:t>9</w:t>
      </w:r>
      <w:r w:rsidRPr="00865724">
        <w:rPr>
          <w:noProof/>
        </w:rPr>
        <w:fldChar w:fldCharType="end"/>
      </w:r>
      <w:r w:rsidR="00C00CFF" w:rsidRPr="00865724">
        <w:noBreakHyphen/>
      </w:r>
      <w:r w:rsidRPr="00865724">
        <w:fldChar w:fldCharType="begin"/>
      </w:r>
      <w:r w:rsidRPr="00865724">
        <w:instrText xml:space="preserve"> SEQ Table \* ARABIC \s 1 </w:instrText>
      </w:r>
      <w:r w:rsidRPr="00865724">
        <w:fldChar w:fldCharType="separate"/>
      </w:r>
      <w:r w:rsidR="00A71ED2" w:rsidRPr="00865724">
        <w:rPr>
          <w:noProof/>
        </w:rPr>
        <w:t>17</w:t>
      </w:r>
      <w:r w:rsidRPr="00865724">
        <w:rPr>
          <w:noProof/>
        </w:rPr>
        <w:fldChar w:fldCharType="end"/>
      </w:r>
      <w:r w:rsidRPr="00865724">
        <w:t xml:space="preserve"> </w:t>
      </w:r>
      <w:r w:rsidR="001D7196" w:rsidRPr="00865724">
        <w:t>Spécifications du courant de court-circuit d'entrée</w:t>
      </w:r>
    </w:p>
    <w:tbl>
      <w:tblPr>
        <w:tblStyle w:val="a7"/>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3402"/>
      </w:tblGrid>
      <w:tr w:rsidR="00AD265F" w:rsidRPr="00865724" w14:paraId="1CCCBBF2"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402" w:type="dxa"/>
          </w:tcPr>
          <w:p w14:paraId="1E7D4813" w14:textId="7BEB4E3F" w:rsidR="00AD265F" w:rsidRPr="00865724" w:rsidRDefault="00AD265F" w:rsidP="00D120C4">
            <w:pPr>
              <w:rPr>
                <w:lang w:val="fr-FR"/>
              </w:rPr>
            </w:pPr>
            <w:r w:rsidRPr="00865724">
              <w:rPr>
                <w:lang w:val="fr-FR"/>
              </w:rPr>
              <w:t>Situation</w:t>
            </w:r>
          </w:p>
        </w:tc>
        <w:tc>
          <w:tcPr>
            <w:tcW w:w="3402" w:type="dxa"/>
          </w:tcPr>
          <w:p w14:paraId="3E8F5C17" w14:textId="50C56FA4" w:rsidR="00AD265F" w:rsidRPr="00865724" w:rsidRDefault="00AD265F" w:rsidP="00D120C4">
            <w:pPr>
              <w:jc w:val="left"/>
              <w:rPr>
                <w:lang w:val="fr-FR"/>
              </w:rPr>
            </w:pPr>
            <w:r w:rsidRPr="00865724">
              <w:rPr>
                <w:lang w:val="fr-FR"/>
              </w:rPr>
              <w:t>Sp</w:t>
            </w:r>
            <w:r w:rsidR="001D7196" w:rsidRPr="00865724">
              <w:rPr>
                <w:lang w:val="fr-FR"/>
              </w:rPr>
              <w:t>é</w:t>
            </w:r>
            <w:r w:rsidRPr="00865724">
              <w:rPr>
                <w:lang w:val="fr-FR"/>
              </w:rPr>
              <w:t>cification</w:t>
            </w:r>
            <w:r w:rsidR="001D7196" w:rsidRPr="00865724">
              <w:rPr>
                <w:lang w:val="fr-FR"/>
              </w:rPr>
              <w:t>s</w:t>
            </w:r>
          </w:p>
        </w:tc>
      </w:tr>
      <w:tr w:rsidR="00AD265F" w:rsidRPr="00865724" w14:paraId="60C06113" w14:textId="77777777" w:rsidTr="00743B0B">
        <w:trPr>
          <w:trHeight w:val="567"/>
          <w:jc w:val="center"/>
        </w:trPr>
        <w:tc>
          <w:tcPr>
            <w:tcW w:w="3402" w:type="dxa"/>
            <w:vAlign w:val="center"/>
          </w:tcPr>
          <w:p w14:paraId="0843930E" w14:textId="7FA3CBBD" w:rsidR="00AD265F" w:rsidRPr="00865724" w:rsidRDefault="00DA7D5F" w:rsidP="00D120C4">
            <w:pPr>
              <w:ind w:left="90" w:hangingChars="50" w:hanging="90"/>
              <w:jc w:val="both"/>
              <w:rPr>
                <w:rFonts w:ascii="Arial" w:hAnsi="Arial"/>
                <w:b/>
                <w:lang w:val="fr-FR"/>
              </w:rPr>
            </w:pPr>
            <w:r w:rsidRPr="00865724">
              <w:rPr>
                <w:rFonts w:ascii="Arial" w:hAnsi="Arial"/>
                <w:b/>
                <w:lang w:val="fr-FR"/>
              </w:rPr>
              <w:t xml:space="preserve">Courant nominal de crête admissible </w:t>
            </w:r>
            <w:r w:rsidR="003F3D0C" w:rsidRPr="00865724">
              <w:rPr>
                <w:rFonts w:ascii="Arial" w:hAnsi="Arial"/>
                <w:b/>
                <w:lang w:val="fr-FR"/>
              </w:rPr>
              <w:t xml:space="preserve">(kA </w:t>
            </w:r>
            <w:r w:rsidRPr="00865724">
              <w:rPr>
                <w:rFonts w:ascii="Arial" w:hAnsi="Arial"/>
                <w:b/>
                <w:lang w:val="fr-FR"/>
              </w:rPr>
              <w:t>pic</w:t>
            </w:r>
            <w:r w:rsidR="003F3D0C" w:rsidRPr="00865724">
              <w:rPr>
                <w:rFonts w:ascii="Arial" w:hAnsi="Arial"/>
                <w:b/>
                <w:lang w:val="fr-FR"/>
              </w:rPr>
              <w:t>)</w:t>
            </w:r>
          </w:p>
        </w:tc>
        <w:tc>
          <w:tcPr>
            <w:tcW w:w="3402" w:type="dxa"/>
            <w:vAlign w:val="center"/>
          </w:tcPr>
          <w:p w14:paraId="2F90CACA" w14:textId="7E889818" w:rsidR="00AD265F" w:rsidRPr="00865724" w:rsidRDefault="00F25A16" w:rsidP="00D120C4">
            <w:pPr>
              <w:rPr>
                <w:rFonts w:ascii="Arial" w:hAnsi="Arial"/>
                <w:lang w:val="fr-FR"/>
              </w:rPr>
            </w:pPr>
            <w:r w:rsidRPr="00865724">
              <w:rPr>
                <w:rFonts w:ascii="Arial" w:hAnsi="Arial"/>
                <w:lang w:val="fr-FR"/>
              </w:rPr>
              <w:t>35 kA</w:t>
            </w:r>
          </w:p>
        </w:tc>
      </w:tr>
      <w:tr w:rsidR="00AD265F" w:rsidRPr="00AD6C46" w14:paraId="5DE0DE42" w14:textId="77777777" w:rsidTr="00743B0B">
        <w:trPr>
          <w:trHeight w:val="680"/>
          <w:jc w:val="center"/>
        </w:trPr>
        <w:tc>
          <w:tcPr>
            <w:tcW w:w="3402" w:type="dxa"/>
            <w:vAlign w:val="center"/>
          </w:tcPr>
          <w:p w14:paraId="5CA7DCBD" w14:textId="5475195E" w:rsidR="00AD265F" w:rsidRPr="00865724" w:rsidRDefault="00DA7D5F" w:rsidP="00D120C4">
            <w:pPr>
              <w:jc w:val="both"/>
              <w:rPr>
                <w:rFonts w:ascii="Arial" w:hAnsi="Arial"/>
                <w:b/>
                <w:lang w:val="fr-FR"/>
              </w:rPr>
            </w:pPr>
            <w:r w:rsidRPr="00865724">
              <w:rPr>
                <w:rFonts w:ascii="Arial" w:hAnsi="Arial"/>
                <w:b/>
                <w:lang w:val="fr-FR"/>
              </w:rPr>
              <w:t>Courant nominal de courte durée admissible</w:t>
            </w:r>
            <w:r w:rsidR="003F3D0C" w:rsidRPr="00865724">
              <w:rPr>
                <w:rFonts w:ascii="Arial" w:hAnsi="Arial"/>
                <w:b/>
                <w:lang w:val="fr-FR"/>
              </w:rPr>
              <w:t xml:space="preserve"> (kA rms)</w:t>
            </w:r>
          </w:p>
        </w:tc>
        <w:tc>
          <w:tcPr>
            <w:tcW w:w="3402" w:type="dxa"/>
            <w:vAlign w:val="center"/>
          </w:tcPr>
          <w:p w14:paraId="699D9819" w14:textId="7823CC50" w:rsidR="00AD265F" w:rsidRPr="00AD6C46" w:rsidRDefault="00F25A16" w:rsidP="00D120C4">
            <w:pPr>
              <w:rPr>
                <w:rFonts w:ascii="Arial" w:hAnsi="Arial"/>
                <w:lang w:val="fr-FR"/>
              </w:rPr>
            </w:pPr>
            <w:r w:rsidRPr="00865724">
              <w:rPr>
                <w:rFonts w:ascii="Arial" w:hAnsi="Arial"/>
                <w:lang w:val="fr-FR"/>
              </w:rPr>
              <w:t>35 kA</w:t>
            </w:r>
          </w:p>
        </w:tc>
      </w:tr>
    </w:tbl>
    <w:p w14:paraId="552F1C2A" w14:textId="1EAD39E8" w:rsidR="00D82CB7" w:rsidRPr="00AD6C46" w:rsidRDefault="00D82CB7" w:rsidP="00D120C4">
      <w:pPr>
        <w:spacing w:line="240" w:lineRule="auto"/>
        <w:ind w:left="0"/>
        <w:rPr>
          <w:lang w:val="fr-FR"/>
        </w:rPr>
      </w:pPr>
    </w:p>
    <w:sectPr w:rsidR="00D82CB7" w:rsidRPr="00AD6C46"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D727B" w14:textId="77777777" w:rsidR="003E7E52" w:rsidRDefault="003E7E52" w:rsidP="00B67D5F">
      <w:pPr>
        <w:spacing w:line="240" w:lineRule="auto"/>
      </w:pPr>
      <w:r>
        <w:separator/>
      </w:r>
    </w:p>
  </w:endnote>
  <w:endnote w:type="continuationSeparator" w:id="0">
    <w:p w14:paraId="105E26A8" w14:textId="77777777" w:rsidR="003E7E52" w:rsidRDefault="003E7E52"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ABBvoice-Regular">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570B" w14:textId="0EC968BE" w:rsidR="00A71ED2" w:rsidRDefault="00A71ED2" w:rsidP="003F1065">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2154893"/>
      <w:docPartObj>
        <w:docPartGallery w:val="Page Numbers (Bottom of Page)"/>
        <w:docPartUnique/>
      </w:docPartObj>
    </w:sdtPr>
    <w:sdtEndPr/>
    <w:sdtContent>
      <w:p w14:paraId="6C9379E7" w14:textId="77777777" w:rsidR="00A71ED2" w:rsidRDefault="00A71ED2" w:rsidP="003F1065">
        <w:pPr>
          <w:pStyle w:val="ac"/>
          <w:jc w:val="center"/>
        </w:pPr>
        <w:r>
          <w:fldChar w:fldCharType="begin"/>
        </w:r>
        <w:r>
          <w:instrText>PAGE   \* MERGEFORMAT</w:instrText>
        </w:r>
        <w:r>
          <w:fldChar w:fldCharType="separate"/>
        </w:r>
        <w:r w:rsidR="00865724" w:rsidRPr="00865724">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064465"/>
      <w:docPartObj>
        <w:docPartGallery w:val="Page Numbers (Bottom of Page)"/>
        <w:docPartUnique/>
      </w:docPartObj>
    </w:sdtPr>
    <w:sdtEndPr/>
    <w:sdtContent>
      <w:p w14:paraId="76C40BE7" w14:textId="4D9F1D55" w:rsidR="00A71ED2" w:rsidRDefault="00A71ED2" w:rsidP="00AD6C46">
        <w:pPr>
          <w:pStyle w:val="ac"/>
          <w:jc w:val="center"/>
        </w:pPr>
        <w:r>
          <w:fldChar w:fldCharType="begin"/>
        </w:r>
        <w:r>
          <w:instrText>PAGE   \* MERGEFORMAT</w:instrText>
        </w:r>
        <w:r>
          <w:fldChar w:fldCharType="separate"/>
        </w:r>
        <w:r w:rsidR="00865724" w:rsidRPr="00865724">
          <w:rPr>
            <w:noProof/>
            <w:lang w:val="zh-CN"/>
          </w:rPr>
          <w:t>18</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A71ED2" w:rsidRDefault="00A71ED2">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A71ED2" w:rsidRDefault="00A71ED2">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DBAB803" id="_x0000_t202" coordsize="21600,21600" o:spt="202" path="m,l,21600r21600,l21600,xe">
              <v:stroke joinstyle="miter"/>
              <v:path gradientshapeok="t" o:connecttype="rect"/>
            </v:shapetype>
            <v:shape id="Text Box 377" o:spid="_x0000_s1028"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" filled="f" stroked="f">
              <v:textbox inset="0,0,0,0">
                <w:txbxContent>
                  <w:p w14:paraId="37F1C489" w14:textId="77777777" w:rsidR="00A71ED2" w:rsidRDefault="00A71ED2">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052FB" id="Text Box 376" o:spid="_x0000_s1029"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" filled="f" stroked="f">
              <v:textbox inset="0,0,0,0">
                <w:txbxContent>
                  <w:p w14:paraId="10345EBA"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917680"/>
      <w:docPartObj>
        <w:docPartGallery w:val="Page Numbers (Bottom of Page)"/>
        <w:docPartUnique/>
      </w:docPartObj>
    </w:sdtPr>
    <w:sdtEndPr/>
    <w:sdtContent>
      <w:p w14:paraId="49AF06A9" w14:textId="77777777" w:rsidR="00A71ED2" w:rsidRPr="000871EB" w:rsidRDefault="00A71ED2" w:rsidP="00486515">
        <w:pPr>
          <w:pStyle w:val="ac"/>
          <w:jc w:val="center"/>
        </w:pPr>
        <w:r>
          <w:fldChar w:fldCharType="begin"/>
        </w:r>
        <w:r>
          <w:instrText>PAGE   \* MERGEFORMAT</w:instrText>
        </w:r>
        <w:r>
          <w:fldChar w:fldCharType="separate"/>
        </w:r>
        <w:r w:rsidR="00865724" w:rsidRPr="00865724">
          <w:rPr>
            <w:noProof/>
            <w:lang w:val="zh-CN"/>
          </w:rPr>
          <w:t>56</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CD4D0" w14:textId="77777777" w:rsidR="00A71ED2" w:rsidRDefault="00A71ED2">
    <w:pPr>
      <w:spacing w:line="14" w:lineRule="auto"/>
      <w:rPr>
        <w:sz w:val="20"/>
        <w:szCs w:val="20"/>
      </w:rPr>
    </w:pPr>
    <w:r>
      <w:rPr>
        <w:noProof/>
      </w:rPr>
      <mc:AlternateContent>
        <mc:Choice Requires="wpg">
          <w:drawing>
            <wp:anchor distT="0" distB="0" distL="114300" distR="114300" simplePos="0" relativeHeight="251685888" behindDoc="1" locked="0" layoutInCell="1" allowOverlap="1" wp14:anchorId="0486E8B3" wp14:editId="4699D4A6">
              <wp:simplePos x="0" y="0"/>
              <wp:positionH relativeFrom="page">
                <wp:posOffset>708660</wp:posOffset>
              </wp:positionH>
              <wp:positionV relativeFrom="page">
                <wp:posOffset>10038715</wp:posOffset>
              </wp:positionV>
              <wp:extent cx="556895" cy="23495"/>
              <wp:effectExtent l="3810" t="8890" r="1270" b="5715"/>
              <wp:wrapNone/>
              <wp:docPr id="2"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5" name="Group 367"/>
                      <wpg:cNvGrpSpPr>
                        <a:grpSpLocks/>
                      </wpg:cNvGrpSpPr>
                      <wpg:grpSpPr bwMode="auto">
                        <a:xfrm>
                          <a:off x="1134" y="15827"/>
                          <a:ext cx="840" cy="2"/>
                          <a:chOff x="1134" y="15827"/>
                          <a:chExt cx="840" cy="2"/>
                        </a:xfrm>
                      </wpg:grpSpPr>
                      <wps:wsp>
                        <wps:cNvPr id="16"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 name="Group 365"/>
                      <wpg:cNvGrpSpPr>
                        <a:grpSpLocks/>
                      </wpg:cNvGrpSpPr>
                      <wpg:grpSpPr bwMode="auto">
                        <a:xfrm>
                          <a:off x="1134" y="15827"/>
                          <a:ext cx="840" cy="2"/>
                          <a:chOff x="1134" y="15827"/>
                          <a:chExt cx="840" cy="2"/>
                        </a:xfrm>
                      </wpg:grpSpPr>
                      <wps:wsp>
                        <wps:cNvPr id="25"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42AD7E" id="Group 364" o:spid="_x0000_s1026" style="position:absolute;left:0;text-align:left;margin-left:55.8pt;margin-top:790.45pt;width:43.85pt;height:1.85pt;z-index:-25163059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SesAA&#10;AADbAAAADwAAAGRycy9kb3ducmV2LnhtbERPTWsCMRC9F/wPYYTe6qw9lLI1ShUEwYPstgjehs10&#10;s3QzWZNU139vCoXe5vE+Z7EaXa8uHGLnRcN8VoBiabzppNXw+bF9egUVE4mh3gtruHGE1XLysKDS&#10;+KtUfKlTq3KIxJI02JSGEjE2lh3FmR9YMvflg6OUYWjRBLrmcNfjc1G8oKNOcoOlgTeWm+/6x2nA&#10;qg7uyKexcd3ZVmvG8/6AWj9Ox/c3UInH9C/+c+9Mnj+H31/yAbi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ASesAAAADbAAAADwAAAAAAAAAAAAAAAACYAgAAZHJzL2Rvd25y&#10;ZXYueG1sUEsFBgAAAAAEAAQA9QAAAIUDA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TK70A&#10;AADbAAAADwAAAGRycy9kb3ducmV2LnhtbERPTYvCMBC9C/6HMII3TV1BttVYrLDgVd2Dx6EZm2Iz&#10;KU2s7b83Cwve5vE+Z5cPthE9db52rGC1TEAQl07XXCn4vf4svkH4gKyxcUwKRvKQ76eTHWbavfhM&#10;/SVUIoawz1CBCaHNpPSlIYt+6VriyN1dZzFE2FVSd/iK4baRX0mykRZrjg0GWzoaKh+Xp1XQDkV/&#10;TMvRJXptCi1Texu9VWo+Gw5bEIGG8BH/u086zk/h75d4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NiTK70AAADbAAAADwAAAAAAAAAAAAAAAACYAgAAZHJzL2Rvd25yZXYu&#10;eG1sUEsFBgAAAAAEAAQA9QAAAIIDA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6912" behindDoc="1" locked="0" layoutInCell="1" allowOverlap="1" wp14:anchorId="167FB1EF" wp14:editId="3BD9D832">
              <wp:simplePos x="0" y="0"/>
              <wp:positionH relativeFrom="page">
                <wp:posOffset>707390</wp:posOffset>
              </wp:positionH>
              <wp:positionV relativeFrom="page">
                <wp:posOffset>10172700</wp:posOffset>
              </wp:positionV>
              <wp:extent cx="179070" cy="152400"/>
              <wp:effectExtent l="2540" t="0" r="0" b="0"/>
              <wp:wrapNone/>
              <wp:docPr id="2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0312E" w14:textId="77777777" w:rsidR="00A71ED2" w:rsidRDefault="00A71ED2">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7FB1EF" id="_x0000_t202" coordsize="21600,21600" o:spt="202" path="m,l,21600r21600,l21600,xe">
              <v:stroke joinstyle="miter"/>
              <v:path gradientshapeok="t" o:connecttype="rect"/>
            </v:shapetype>
            <v:shape id="Text Box 363" o:spid="_x0000_s1030" type="#_x0000_t202" style="position:absolute;left:0;text-align:left;margin-left:55.7pt;margin-top:801pt;width:14.1pt;height:12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" filled="f" stroked="f">
              <v:textbox inset="0,0,0,0">
                <w:txbxContent>
                  <w:p w14:paraId="21D0312E" w14:textId="77777777" w:rsidR="00A71ED2" w:rsidRDefault="00A71ED2">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2F47BCBF" wp14:editId="6E20C945">
              <wp:simplePos x="0" y="0"/>
              <wp:positionH relativeFrom="page">
                <wp:posOffset>5173345</wp:posOffset>
              </wp:positionH>
              <wp:positionV relativeFrom="page">
                <wp:posOffset>10172700</wp:posOffset>
              </wp:positionV>
              <wp:extent cx="1679575" cy="152400"/>
              <wp:effectExtent l="1270" t="0" r="0" b="0"/>
              <wp:wrapNone/>
              <wp:docPr id="41"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F8265"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7BCBF" id="Text Box 362" o:spid="_x0000_s1031" type="#_x0000_t202" style="position:absolute;left:0;text-align:left;margin-left:407.35pt;margin-top:801pt;width:132.25pt;height:12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" filled="f" stroked="f">
              <v:textbox inset="0,0,0,0">
                <w:txbxContent>
                  <w:p w14:paraId="2AEF8265"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0817873"/>
      <w:docPartObj>
        <w:docPartGallery w:val="Page Numbers (Bottom of Page)"/>
        <w:docPartUnique/>
      </w:docPartObj>
    </w:sdtPr>
    <w:sdtEndPr/>
    <w:sdtContent>
      <w:p w14:paraId="2CA68A1E" w14:textId="77777777" w:rsidR="00A71ED2" w:rsidRPr="000871EB" w:rsidRDefault="00A71ED2" w:rsidP="00486515">
        <w:pPr>
          <w:pStyle w:val="ac"/>
          <w:jc w:val="center"/>
        </w:pPr>
        <w:r>
          <w:fldChar w:fldCharType="begin"/>
        </w:r>
        <w:r>
          <w:instrText>PAGE   \* MERGEFORMAT</w:instrText>
        </w:r>
        <w:r>
          <w:fldChar w:fldCharType="separate"/>
        </w:r>
        <w:r w:rsidR="00865724" w:rsidRPr="00865724">
          <w:rPr>
            <w:noProof/>
            <w:lang w:val="zh-CN"/>
          </w:rPr>
          <w:t>59</w:t>
        </w:r>
        <w:r>
          <w:fldChar w:fldCharType="end"/>
        </w:r>
      </w:p>
    </w:sdtContent>
  </w:sdt>
  <w:p w14:paraId="0C0D6742" w14:textId="77777777" w:rsidR="00A71ED2" w:rsidRDefault="00A71ED2"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88960" behindDoc="1" locked="0" layoutInCell="1" allowOverlap="1" wp14:anchorId="7AD64CC1" wp14:editId="0A4B8F83">
              <wp:simplePos x="0" y="0"/>
              <wp:positionH relativeFrom="page">
                <wp:posOffset>708660</wp:posOffset>
              </wp:positionH>
              <wp:positionV relativeFrom="page">
                <wp:posOffset>10038715</wp:posOffset>
              </wp:positionV>
              <wp:extent cx="556895" cy="23495"/>
              <wp:effectExtent l="3810" t="8890" r="1270" b="5715"/>
              <wp:wrapNone/>
              <wp:docPr id="52"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55" name="Group 360"/>
                      <wpg:cNvGrpSpPr>
                        <a:grpSpLocks/>
                      </wpg:cNvGrpSpPr>
                      <wpg:grpSpPr bwMode="auto">
                        <a:xfrm>
                          <a:off x="1134" y="15827"/>
                          <a:ext cx="840" cy="2"/>
                          <a:chOff x="1134" y="15827"/>
                          <a:chExt cx="840" cy="2"/>
                        </a:xfrm>
                      </wpg:grpSpPr>
                      <wps:wsp>
                        <wps:cNvPr id="57"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 name="Group 358"/>
                      <wpg:cNvGrpSpPr>
                        <a:grpSpLocks/>
                      </wpg:cNvGrpSpPr>
                      <wpg:grpSpPr bwMode="auto">
                        <a:xfrm>
                          <a:off x="1134" y="15827"/>
                          <a:ext cx="840" cy="2"/>
                          <a:chOff x="1134" y="15827"/>
                          <a:chExt cx="840" cy="2"/>
                        </a:xfrm>
                      </wpg:grpSpPr>
                      <wps:wsp>
                        <wps:cNvPr id="60"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2A56F2" id="Group 357" o:spid="_x0000_s1026" style="position:absolute;left:0;text-align:left;margin-left:55.8pt;margin-top:790.45pt;width:43.85pt;height:1.85pt;z-index:-251627520;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VcMA&#10;AADbAAAADwAAAGRycy9kb3ducmV2LnhtbESPQUsDMRSE74L/ITzBm32rYCvbpkUFQfBQdiuCt8fm&#10;dbO4edkmsd3++6ZQ6HGYmW+YxWp0vdpziJ0XDY+TAhRL400nrYbvzcfDC6iYSAz1XljDkSOslrc3&#10;CyqNP0jF+zq1KkMklqTBpjSUiLGx7ChO/MCSva0PjlKWoUUT6JDhrsenopiio07ygqWB3y03f/W/&#10;04BVHdwP/46N63a2emPcfa1R6/u78XUOKvGYruFL+9NoeJ7B+Uv+Abg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WVcMAAADbAAAADwAAAAAAAAAAAAAAAACYAgAAZHJzL2Rv&#10;d25yZXYueG1sUEsFBgAAAAAEAAQA9QAAAIgDA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Jy7oA&#10;AADbAAAADwAAAGRycy9kb3ducmV2LnhtbERPuwrCMBTdBf8hXMFNUxXEVqOoILj6GBwvzbUpNjel&#10;ibX9ezMIjofz3uw6W4mWGl86VjCbJiCIc6dLLhTcb6fJCoQPyBorx6SgJw+77XCwwUy7D1+ovYZC&#10;xBD2GSowIdSZlD43ZNFPXU0cuadrLIYIm0LqBj8x3FZyniRLabHk2GCwpqOh/HV9WwV1d2iPad67&#10;RC/MQcvUPnpvlRqPuv0aRKAu/MU/91krWMb18Uv8AXL7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TeRJy7oAAADbAAAADwAAAAAAAAAAAAAAAACYAgAAZHJzL2Rvd25yZXYueG1s&#10;UEsFBgAAAAAEAAQA9QAAAH8DA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9984" behindDoc="1" locked="0" layoutInCell="1" allowOverlap="1" wp14:anchorId="0FCD50C3" wp14:editId="529FF6D8">
              <wp:simplePos x="0" y="0"/>
              <wp:positionH relativeFrom="page">
                <wp:posOffset>707390</wp:posOffset>
              </wp:positionH>
              <wp:positionV relativeFrom="page">
                <wp:posOffset>10172700</wp:posOffset>
              </wp:positionV>
              <wp:extent cx="1679575" cy="152400"/>
              <wp:effectExtent l="2540" t="0" r="3810" b="0"/>
              <wp:wrapNone/>
              <wp:docPr id="455"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AA152"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CD50C3" id="_x0000_t202" coordsize="21600,21600" o:spt="202" path="m,l,21600r21600,l21600,xe">
              <v:stroke joinstyle="miter"/>
              <v:path gradientshapeok="t" o:connecttype="rect"/>
            </v:shapetype>
            <v:shape id="Text Box 356" o:spid="_x0000_s1032" type="#_x0000_t202" style="position:absolute;left:0;text-align:left;margin-left:55.7pt;margin-top:801pt;width:132.25pt;height:12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" filled="f" stroked="f">
              <v:textbox inset="0,0,0,0">
                <w:txbxContent>
                  <w:p w14:paraId="1E8AA152"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5DCDAA89" wp14:editId="36144374">
              <wp:simplePos x="0" y="0"/>
              <wp:positionH relativeFrom="page">
                <wp:posOffset>6661785</wp:posOffset>
              </wp:positionH>
              <wp:positionV relativeFrom="page">
                <wp:posOffset>10172700</wp:posOffset>
              </wp:positionV>
              <wp:extent cx="203835" cy="152400"/>
              <wp:effectExtent l="3810" t="0" r="1905" b="0"/>
              <wp:wrapNone/>
              <wp:docPr id="45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1B0A1" w14:textId="77777777" w:rsidR="00A71ED2" w:rsidRDefault="00A71ED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865724">
                            <w:rPr>
                              <w:rFonts w:ascii="Verdana"/>
                              <w:b/>
                              <w:noProof/>
                              <w:w w:val="84"/>
                              <w:sz w:val="20"/>
                            </w:rPr>
                            <w:t>59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CDAA89" id="_x0000_t202" coordsize="21600,21600" o:spt="202" path="m,l,21600r21600,l21600,xe">
              <v:stroke joinstyle="miter"/>
              <v:path gradientshapeok="t" o:connecttype="rect"/>
            </v:shapetype>
            <v:shape id="Text Box 355" o:spid="_x0000_s1033" type="#_x0000_t202" style="position:absolute;left:0;text-align:left;margin-left:524.55pt;margin-top:801pt;width:16.05pt;height:12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Th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w2iJ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BzUlOG0AgAA&#10;swUAAA4AAAAAAAAAAAAAAAAALgIAAGRycy9lMm9Eb2MueG1sUEsBAi0AFAAGAAgAAAAhALMofozh&#10;AAAADwEAAA8AAAAAAAAAAAAAAAAADgUAAGRycy9kb3ducmV2LnhtbFBLBQYAAAAABAAEAPMAAAAc&#10;BgAAAAA=&#10;" filled="f" stroked="f">
              <v:textbox inset="0,0,0,0">
                <w:txbxContent>
                  <w:p w14:paraId="1BC1B0A1" w14:textId="77777777" w:rsidR="00A71ED2" w:rsidRDefault="00A71ED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865724">
                      <w:rPr>
                        <w:rFonts w:ascii="Verdana"/>
                        <w:b/>
                        <w:noProof/>
                        <w:w w:val="84"/>
                        <w:sz w:val="20"/>
                      </w:rPr>
                      <w:t>59</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5B058" w14:textId="77777777" w:rsidR="00A71ED2" w:rsidRDefault="00A71ED2">
    <w:pPr>
      <w:spacing w:line="14" w:lineRule="auto"/>
      <w:rPr>
        <w:sz w:val="20"/>
        <w:szCs w:val="20"/>
      </w:rPr>
    </w:pPr>
    <w:r>
      <w:rPr>
        <w:noProof/>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A71ED2" w:rsidRDefault="00A71ED2">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F7D49E5" id="_x0000_t202" coordsize="21600,21600" o:spt="202" path="m,l,21600r21600,l21600,xe">
              <v:stroke joinstyle="miter"/>
              <v:path gradientshapeok="t" o:connecttype="rect"/>
            </v:shapetype>
            <v:shape id="_x0000_s1034"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" filled="f" stroked="f">
              <v:textbox inset="0,0,0,0">
                <w:txbxContent>
                  <w:p w14:paraId="3F4B1E55" w14:textId="77777777" w:rsidR="00A71ED2" w:rsidRDefault="00A71ED2">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9CF9B3" id="_x0000_s1035"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" filled="f" stroked="f">
              <v:textbox inset="0,0,0,0">
                <w:txbxContent>
                  <w:p w14:paraId="45A8153E"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432314"/>
      <w:docPartObj>
        <w:docPartGallery w:val="Page Numbers (Bottom of Page)"/>
        <w:docPartUnique/>
      </w:docPartObj>
    </w:sdtPr>
    <w:sdtEndPr/>
    <w:sdtContent>
      <w:p w14:paraId="32639C1E" w14:textId="77777777" w:rsidR="00A71ED2" w:rsidRPr="000871EB" w:rsidRDefault="00A71ED2" w:rsidP="00486515">
        <w:pPr>
          <w:pStyle w:val="ac"/>
          <w:jc w:val="center"/>
        </w:pPr>
        <w:r>
          <w:fldChar w:fldCharType="begin"/>
        </w:r>
        <w:r>
          <w:instrText>PAGE   \* MERGEFORMAT</w:instrText>
        </w:r>
        <w:r>
          <w:fldChar w:fldCharType="separate"/>
        </w:r>
        <w:r w:rsidR="00865724" w:rsidRPr="00865724">
          <w:rPr>
            <w:noProof/>
            <w:lang w:val="zh-CN"/>
          </w:rPr>
          <w:t>77</w:t>
        </w:r>
        <w:r>
          <w:fldChar w:fldCharType="end"/>
        </w:r>
      </w:p>
    </w:sdtContent>
  </w:sdt>
  <w:p w14:paraId="044A17FA" w14:textId="32B12BC6" w:rsidR="00A71ED2" w:rsidRDefault="00A71ED2"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FAAA23" id="_x0000_t202" coordsize="21600,21600" o:spt="202" path="m,l,21600r21600,l21600,xe">
              <v:stroke joinstyle="miter"/>
              <v:path gradientshapeok="t" o:connecttype="rect"/>
            </v:shapetype>
            <v:shape id="_x0000_s1036"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" filled="f" stroked="f">
              <v:textbox inset="0,0,0,0">
                <w:txbxContent>
                  <w:p w14:paraId="31D1719C" w14:textId="77777777" w:rsidR="00A71ED2" w:rsidRDefault="00A71ED2">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A71ED2" w:rsidRDefault="00A71ED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865724">
                            <w:rPr>
                              <w:rFonts w:ascii="Verdana"/>
                              <w:b/>
                              <w:noProof/>
                              <w:w w:val="84"/>
                              <w:sz w:val="20"/>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328956" id="_x0000_t202" coordsize="21600,21600" o:spt="202" path="m,l,21600r21600,l21600,xe">
              <v:stroke joinstyle="miter"/>
              <v:path gradientshapeok="t" o:connecttype="rect"/>
            </v:shapetype>
            <v:shape id="_x0000_s1037"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Cg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CTzGGxF&#10;9QgElgIIBiyFzQdCI+RPjAbYIhlWP/ZEUozajxyGwKycWZCzsJ0Fwkt4mmGN0SSu9bSa9r1kuwaQ&#10;pzHj4gYGpWaWxGaipiiO4wWbweZy3GJm9Tz/t1bnXbv6DQ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JhlIKC0AgAA&#10;swUAAA4AAAAAAAAAAAAAAAAALgIAAGRycy9lMm9Eb2MueG1sUEsBAi0AFAAGAAgAAAAhALMofozh&#10;AAAADwEAAA8AAAAAAAAAAAAAAAAADgUAAGRycy9kb3ducmV2LnhtbFBLBQYAAAAABAAEAPMAAAAc&#10;BgAAAAA=&#10;" filled="f" stroked="f">
              <v:textbox inset="0,0,0,0">
                <w:txbxContent>
                  <w:p w14:paraId="630F51EB" w14:textId="77777777" w:rsidR="00A71ED2" w:rsidRDefault="00A71ED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865724">
                      <w:rPr>
                        <w:rFonts w:ascii="Verdana"/>
                        <w:b/>
                        <w:noProof/>
                        <w:w w:val="84"/>
                        <w:sz w:val="20"/>
                      </w:rPr>
                      <w:t>77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C2313A" w14:textId="77777777" w:rsidR="003E7E52" w:rsidRDefault="003E7E52" w:rsidP="00B67D5F">
      <w:pPr>
        <w:spacing w:line="240" w:lineRule="auto"/>
      </w:pPr>
      <w:r>
        <w:separator/>
      </w:r>
    </w:p>
  </w:footnote>
  <w:footnote w:type="continuationSeparator" w:id="0">
    <w:p w14:paraId="7B34918D" w14:textId="77777777" w:rsidR="003E7E52" w:rsidRDefault="003E7E52"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08B82A49"/>
    <w:multiLevelType w:val="hybridMultilevel"/>
    <w:tmpl w:val="C95EA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9EB08FC"/>
    <w:multiLevelType w:val="hybridMultilevel"/>
    <w:tmpl w:val="A140ACEC"/>
    <w:lvl w:ilvl="0" w:tplc="A0AC71A2">
      <w:start w:val="1"/>
      <w:numFmt w:val="bullet"/>
      <w:lvlText w:val=""/>
      <w:lvlJc w:val="left"/>
      <w:pPr>
        <w:ind w:left="1481" w:hanging="420"/>
      </w:pPr>
      <w:rPr>
        <w:rFonts w:ascii="Wingdings" w:hAnsi="Wingdings" w:hint="default"/>
        <w:b/>
        <w:bCs/>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1F971C37"/>
    <w:multiLevelType w:val="hybridMultilevel"/>
    <w:tmpl w:val="FDD462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7">
    <w:nsid w:val="1FD318FE"/>
    <w:multiLevelType w:val="hybridMultilevel"/>
    <w:tmpl w:val="F656D7C4"/>
    <w:lvl w:ilvl="0" w:tplc="8EA25C74">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257C3F65"/>
    <w:multiLevelType w:val="hybridMultilevel"/>
    <w:tmpl w:val="B510A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0">
    <w:nsid w:val="339B0680"/>
    <w:multiLevelType w:val="hybridMultilevel"/>
    <w:tmpl w:val="A334AD8E"/>
    <w:lvl w:ilvl="0" w:tplc="D730048A">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2">
    <w:nsid w:val="3D343EF5"/>
    <w:multiLevelType w:val="hybridMultilevel"/>
    <w:tmpl w:val="00C620E0"/>
    <w:lvl w:ilvl="0" w:tplc="78527424">
      <w:start w:val="1"/>
      <w:numFmt w:val="decimal"/>
      <w:pStyle w:val="a0"/>
      <w:lvlText w:val="%1．"/>
      <w:lvlJc w:val="left"/>
      <w:pPr>
        <w:ind w:left="1061" w:hanging="420"/>
      </w:pPr>
      <w:rPr>
        <w:rFonts w:ascii="Arial" w:hAnsi="Arial" w:cs="Arial" w:hint="default"/>
        <w:b w:val="0"/>
        <w:bCs w:val="0"/>
        <w:i w:val="0"/>
        <w:iCs w:val="0"/>
        <w:caps w:val="0"/>
        <w:smallCaps w:val="0"/>
        <w:strike w:val="0"/>
        <w:dstrike w:val="0"/>
        <w:outline w:val="0"/>
        <w:shadow w:val="0"/>
        <w:emboss w:val="0"/>
        <w:imprint w:val="0"/>
        <w:noProof w:val="0"/>
        <w:vanish w:val="0"/>
        <w:color w:val="auto"/>
        <w:spacing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5957" w:hanging="360"/>
      </w:pPr>
      <w:rPr>
        <w:rFonts w:hint="default"/>
      </w:rPr>
    </w:lvl>
    <w:lvl w:ilvl="2" w:tplc="0409001B" w:tentative="1">
      <w:start w:val="1"/>
      <w:numFmt w:val="lowerRoman"/>
      <w:lvlText w:val="%3."/>
      <w:lvlJc w:val="right"/>
      <w:pPr>
        <w:ind w:left="6437" w:hanging="420"/>
      </w:pPr>
    </w:lvl>
    <w:lvl w:ilvl="3" w:tplc="0409000F" w:tentative="1">
      <w:start w:val="1"/>
      <w:numFmt w:val="decimal"/>
      <w:lvlText w:val="%4."/>
      <w:lvlJc w:val="left"/>
      <w:pPr>
        <w:ind w:left="6857" w:hanging="420"/>
      </w:pPr>
    </w:lvl>
    <w:lvl w:ilvl="4" w:tplc="04090019" w:tentative="1">
      <w:start w:val="1"/>
      <w:numFmt w:val="lowerLetter"/>
      <w:lvlText w:val="%5)"/>
      <w:lvlJc w:val="left"/>
      <w:pPr>
        <w:ind w:left="7277" w:hanging="420"/>
      </w:pPr>
    </w:lvl>
    <w:lvl w:ilvl="5" w:tplc="0409001B" w:tentative="1">
      <w:start w:val="1"/>
      <w:numFmt w:val="lowerRoman"/>
      <w:lvlText w:val="%6."/>
      <w:lvlJc w:val="right"/>
      <w:pPr>
        <w:ind w:left="7697" w:hanging="420"/>
      </w:pPr>
    </w:lvl>
    <w:lvl w:ilvl="6" w:tplc="0409000F" w:tentative="1">
      <w:start w:val="1"/>
      <w:numFmt w:val="decimal"/>
      <w:lvlText w:val="%7."/>
      <w:lvlJc w:val="left"/>
      <w:pPr>
        <w:ind w:left="8117" w:hanging="420"/>
      </w:pPr>
    </w:lvl>
    <w:lvl w:ilvl="7" w:tplc="04090019" w:tentative="1">
      <w:start w:val="1"/>
      <w:numFmt w:val="lowerLetter"/>
      <w:lvlText w:val="%8)"/>
      <w:lvlJc w:val="left"/>
      <w:pPr>
        <w:ind w:left="8537" w:hanging="420"/>
      </w:pPr>
    </w:lvl>
    <w:lvl w:ilvl="8" w:tplc="0409001B" w:tentative="1">
      <w:start w:val="1"/>
      <w:numFmt w:val="lowerRoman"/>
      <w:lvlText w:val="%9."/>
      <w:lvlJc w:val="right"/>
      <w:pPr>
        <w:ind w:left="8957" w:hanging="420"/>
      </w:pPr>
    </w:lvl>
  </w:abstractNum>
  <w:abstractNum w:abstractNumId="13">
    <w:nsid w:val="3D496315"/>
    <w:multiLevelType w:val="hybridMultilevel"/>
    <w:tmpl w:val="00C2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435E2AF5"/>
    <w:multiLevelType w:val="hybridMultilevel"/>
    <w:tmpl w:val="E068A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6975D5D"/>
    <w:multiLevelType w:val="hybridMultilevel"/>
    <w:tmpl w:val="670A7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8911EF9"/>
    <w:multiLevelType w:val="hybridMultilevel"/>
    <w:tmpl w:val="275A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8F510E7"/>
    <w:multiLevelType w:val="hybridMultilevel"/>
    <w:tmpl w:val="5428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20">
    <w:nsid w:val="4F774CA0"/>
    <w:multiLevelType w:val="hybridMultilevel"/>
    <w:tmpl w:val="2CF2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8C009CD"/>
    <w:multiLevelType w:val="hybridMultilevel"/>
    <w:tmpl w:val="D54E9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B910EAE"/>
    <w:multiLevelType w:val="hybridMultilevel"/>
    <w:tmpl w:val="397C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1BD4933"/>
    <w:multiLevelType w:val="hybridMultilevel"/>
    <w:tmpl w:val="75829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54D1567"/>
    <w:multiLevelType w:val="hybridMultilevel"/>
    <w:tmpl w:val="7BA0397E"/>
    <w:lvl w:ilvl="0" w:tplc="FB9AEEF0">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6">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3414"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8">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29">
    <w:nsid w:val="722F4897"/>
    <w:multiLevelType w:val="hybridMultilevel"/>
    <w:tmpl w:val="27B83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5516EBB"/>
    <w:multiLevelType w:val="hybridMultilevel"/>
    <w:tmpl w:val="0A7A3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8"/>
  </w:num>
  <w:num w:numId="3">
    <w:abstractNumId w:val="25"/>
  </w:num>
  <w:num w:numId="4">
    <w:abstractNumId w:val="4"/>
  </w:num>
  <w:num w:numId="5">
    <w:abstractNumId w:val="6"/>
  </w:num>
  <w:num w:numId="6">
    <w:abstractNumId w:val="27"/>
  </w:num>
  <w:num w:numId="7">
    <w:abstractNumId w:val="7"/>
  </w:num>
  <w:num w:numId="8">
    <w:abstractNumId w:val="15"/>
  </w:num>
  <w:num w:numId="9">
    <w:abstractNumId w:val="11"/>
  </w:num>
  <w:num w:numId="10">
    <w:abstractNumId w:val="12"/>
    <w:lvlOverride w:ilvl="0">
      <w:startOverride w:val="1"/>
    </w:lvlOverride>
  </w:num>
  <w:num w:numId="11">
    <w:abstractNumId w:val="12"/>
    <w:lvlOverride w:ilvl="0">
      <w:startOverride w:val="1"/>
    </w:lvlOverride>
  </w:num>
  <w:num w:numId="12">
    <w:abstractNumId w:val="12"/>
    <w:lvlOverride w:ilvl="0">
      <w:startOverride w:val="1"/>
    </w:lvlOverride>
  </w:num>
  <w:num w:numId="13">
    <w:abstractNumId w:val="12"/>
    <w:lvlOverride w:ilvl="0">
      <w:startOverride w:val="1"/>
    </w:lvlOverride>
  </w:num>
  <w:num w:numId="14">
    <w:abstractNumId w:val="12"/>
    <w:lvlOverride w:ilvl="0">
      <w:startOverride w:val="1"/>
    </w:lvlOverride>
  </w:num>
  <w:num w:numId="15">
    <w:abstractNumId w:val="12"/>
    <w:lvlOverride w:ilvl="0">
      <w:startOverride w:val="1"/>
    </w:lvlOverride>
  </w:num>
  <w:num w:numId="16">
    <w:abstractNumId w:val="19"/>
  </w:num>
  <w:num w:numId="17">
    <w:abstractNumId w:val="12"/>
    <w:lvlOverride w:ilvl="0">
      <w:startOverride w:val="1"/>
    </w:lvlOverride>
  </w:num>
  <w:num w:numId="18">
    <w:abstractNumId w:val="12"/>
    <w:lvlOverride w:ilvl="0">
      <w:startOverride w:val="1"/>
    </w:lvlOverride>
  </w:num>
  <w:num w:numId="19">
    <w:abstractNumId w:val="9"/>
  </w:num>
  <w:num w:numId="20">
    <w:abstractNumId w:val="12"/>
    <w:lvlOverride w:ilvl="0">
      <w:startOverride w:val="1"/>
    </w:lvlOverride>
  </w:num>
  <w:num w:numId="21">
    <w:abstractNumId w:val="12"/>
    <w:lvlOverride w:ilvl="0">
      <w:startOverride w:val="1"/>
    </w:lvlOverride>
  </w:num>
  <w:num w:numId="22">
    <w:abstractNumId w:val="4"/>
    <w:lvlOverride w:ilvl="0">
      <w:startOverride w:val="1"/>
    </w:lvlOverride>
  </w:num>
  <w:num w:numId="23">
    <w:abstractNumId w:val="12"/>
    <w:lvlOverride w:ilvl="0">
      <w:startOverride w:val="1"/>
    </w:lvlOverride>
  </w:num>
  <w:num w:numId="24">
    <w:abstractNumId w:val="12"/>
    <w:lvlOverride w:ilvl="0">
      <w:startOverride w:val="1"/>
    </w:lvlOverride>
  </w:num>
  <w:num w:numId="25">
    <w:abstractNumId w:val="21"/>
  </w:num>
  <w:num w:numId="26">
    <w:abstractNumId w:val="2"/>
  </w:num>
  <w:num w:numId="27">
    <w:abstractNumId w:val="12"/>
    <w:lvlOverride w:ilvl="0">
      <w:startOverride w:val="1"/>
    </w:lvlOverride>
  </w:num>
  <w:num w:numId="28">
    <w:abstractNumId w:val="12"/>
    <w:lvlOverride w:ilvl="0">
      <w:startOverride w:val="1"/>
    </w:lvlOverride>
  </w:num>
  <w:num w:numId="29">
    <w:abstractNumId w:val="12"/>
    <w:lvlOverride w:ilvl="0">
      <w:startOverride w:val="1"/>
    </w:lvlOverride>
  </w:num>
  <w:num w:numId="30">
    <w:abstractNumId w:val="12"/>
    <w:lvlOverride w:ilvl="0">
      <w:startOverride w:val="1"/>
    </w:lvlOverride>
  </w:num>
  <w:num w:numId="31">
    <w:abstractNumId w:val="12"/>
    <w:lvlOverride w:ilvl="0">
      <w:startOverride w:val="1"/>
    </w:lvlOverride>
  </w:num>
  <w:num w:numId="32">
    <w:abstractNumId w:val="12"/>
    <w:lvlOverride w:ilvl="0">
      <w:startOverride w:val="1"/>
    </w:lvlOverride>
  </w:num>
  <w:num w:numId="33">
    <w:abstractNumId w:val="12"/>
    <w:lvlOverride w:ilvl="0">
      <w:startOverride w:val="1"/>
    </w:lvlOverride>
  </w:num>
  <w:num w:numId="34">
    <w:abstractNumId w:val="12"/>
  </w:num>
  <w:num w:numId="35">
    <w:abstractNumId w:val="12"/>
    <w:lvlOverride w:ilvl="0">
      <w:startOverride w:val="1"/>
    </w:lvlOverride>
  </w:num>
  <w:num w:numId="36">
    <w:abstractNumId w:val="12"/>
    <w:lvlOverride w:ilvl="0">
      <w:startOverride w:val="1"/>
    </w:lvlOverride>
  </w:num>
  <w:num w:numId="37">
    <w:abstractNumId w:val="12"/>
    <w:lvlOverride w:ilvl="0">
      <w:startOverride w:val="1"/>
    </w:lvlOverride>
  </w:num>
  <w:num w:numId="38">
    <w:abstractNumId w:val="12"/>
    <w:lvlOverride w:ilvl="0">
      <w:startOverride w:val="1"/>
    </w:lvlOverride>
  </w:num>
  <w:num w:numId="39">
    <w:abstractNumId w:val="12"/>
    <w:lvlOverride w:ilvl="0">
      <w:startOverride w:val="1"/>
    </w:lvlOverride>
  </w:num>
  <w:num w:numId="40">
    <w:abstractNumId w:val="12"/>
    <w:lvlOverride w:ilvl="0">
      <w:startOverride w:val="1"/>
    </w:lvlOverride>
  </w:num>
  <w:num w:numId="41">
    <w:abstractNumId w:val="24"/>
  </w:num>
  <w:num w:numId="42">
    <w:abstractNumId w:val="16"/>
  </w:num>
  <w:num w:numId="43">
    <w:abstractNumId w:val="14"/>
  </w:num>
  <w:num w:numId="44">
    <w:abstractNumId w:val="26"/>
  </w:num>
  <w:num w:numId="45">
    <w:abstractNumId w:val="5"/>
  </w:num>
  <w:num w:numId="46">
    <w:abstractNumId w:val="22"/>
  </w:num>
  <w:num w:numId="47">
    <w:abstractNumId w:val="1"/>
  </w:num>
  <w:num w:numId="48">
    <w:abstractNumId w:val="20"/>
  </w:num>
  <w:num w:numId="49">
    <w:abstractNumId w:val="17"/>
  </w:num>
  <w:num w:numId="50">
    <w:abstractNumId w:val="23"/>
  </w:num>
  <w:num w:numId="51">
    <w:abstractNumId w:val="30"/>
  </w:num>
  <w:num w:numId="52">
    <w:abstractNumId w:val="8"/>
  </w:num>
  <w:num w:numId="53">
    <w:abstractNumId w:val="13"/>
  </w:num>
  <w:num w:numId="54">
    <w:abstractNumId w:val="18"/>
  </w:num>
  <w:num w:numId="55">
    <w:abstractNumId w:val="29"/>
  </w:num>
  <w:num w:numId="56">
    <w:abstractNumId w:val="3"/>
  </w:num>
  <w:num w:numId="57">
    <w:abstractNumId w:val="10"/>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15CC"/>
    <w:rsid w:val="00002E5E"/>
    <w:rsid w:val="0000486A"/>
    <w:rsid w:val="00007D48"/>
    <w:rsid w:val="00007F24"/>
    <w:rsid w:val="0001068A"/>
    <w:rsid w:val="00011FB9"/>
    <w:rsid w:val="00012319"/>
    <w:rsid w:val="000153FE"/>
    <w:rsid w:val="00016135"/>
    <w:rsid w:val="00020C5C"/>
    <w:rsid w:val="00021677"/>
    <w:rsid w:val="00021B68"/>
    <w:rsid w:val="00021E1B"/>
    <w:rsid w:val="000238AA"/>
    <w:rsid w:val="00023CC3"/>
    <w:rsid w:val="0003157D"/>
    <w:rsid w:val="0003221F"/>
    <w:rsid w:val="00032C46"/>
    <w:rsid w:val="00034E46"/>
    <w:rsid w:val="00037018"/>
    <w:rsid w:val="00037F54"/>
    <w:rsid w:val="000409DB"/>
    <w:rsid w:val="00040E4B"/>
    <w:rsid w:val="00041FF3"/>
    <w:rsid w:val="00043C67"/>
    <w:rsid w:val="000444F1"/>
    <w:rsid w:val="000447B9"/>
    <w:rsid w:val="00051A99"/>
    <w:rsid w:val="00054227"/>
    <w:rsid w:val="000563C8"/>
    <w:rsid w:val="00057AFB"/>
    <w:rsid w:val="00061BD2"/>
    <w:rsid w:val="0006237E"/>
    <w:rsid w:val="0006280E"/>
    <w:rsid w:val="00062B22"/>
    <w:rsid w:val="00064837"/>
    <w:rsid w:val="0006772A"/>
    <w:rsid w:val="00072F07"/>
    <w:rsid w:val="00075F1E"/>
    <w:rsid w:val="000812A7"/>
    <w:rsid w:val="00085A07"/>
    <w:rsid w:val="00086E73"/>
    <w:rsid w:val="00087A82"/>
    <w:rsid w:val="00087EC8"/>
    <w:rsid w:val="000A681E"/>
    <w:rsid w:val="000B101F"/>
    <w:rsid w:val="000B2135"/>
    <w:rsid w:val="000B2DCA"/>
    <w:rsid w:val="000C06CF"/>
    <w:rsid w:val="000C0C86"/>
    <w:rsid w:val="000C34EE"/>
    <w:rsid w:val="000C560B"/>
    <w:rsid w:val="000D049B"/>
    <w:rsid w:val="000D20FB"/>
    <w:rsid w:val="000D299E"/>
    <w:rsid w:val="000D2BA7"/>
    <w:rsid w:val="000D4CC3"/>
    <w:rsid w:val="000D52C6"/>
    <w:rsid w:val="000D6EDB"/>
    <w:rsid w:val="000E31B7"/>
    <w:rsid w:val="000E6941"/>
    <w:rsid w:val="000F0CE7"/>
    <w:rsid w:val="000F1A83"/>
    <w:rsid w:val="000F5478"/>
    <w:rsid w:val="000F5B5C"/>
    <w:rsid w:val="000F5E57"/>
    <w:rsid w:val="001015B5"/>
    <w:rsid w:val="00101981"/>
    <w:rsid w:val="001026E0"/>
    <w:rsid w:val="001031F5"/>
    <w:rsid w:val="00103D34"/>
    <w:rsid w:val="00103D66"/>
    <w:rsid w:val="0010750C"/>
    <w:rsid w:val="00107A3E"/>
    <w:rsid w:val="00110439"/>
    <w:rsid w:val="0011157E"/>
    <w:rsid w:val="001119F3"/>
    <w:rsid w:val="001121F1"/>
    <w:rsid w:val="00113B5B"/>
    <w:rsid w:val="001144F4"/>
    <w:rsid w:val="00120740"/>
    <w:rsid w:val="0012370E"/>
    <w:rsid w:val="00123712"/>
    <w:rsid w:val="0012473E"/>
    <w:rsid w:val="0012534C"/>
    <w:rsid w:val="0012595B"/>
    <w:rsid w:val="00125A23"/>
    <w:rsid w:val="001279F5"/>
    <w:rsid w:val="00130F29"/>
    <w:rsid w:val="00133778"/>
    <w:rsid w:val="0013418B"/>
    <w:rsid w:val="001357E9"/>
    <w:rsid w:val="00140C9B"/>
    <w:rsid w:val="0014120D"/>
    <w:rsid w:val="00141F2D"/>
    <w:rsid w:val="0014263A"/>
    <w:rsid w:val="0014557B"/>
    <w:rsid w:val="001459F8"/>
    <w:rsid w:val="0014732D"/>
    <w:rsid w:val="0015108D"/>
    <w:rsid w:val="001563EC"/>
    <w:rsid w:val="0016114D"/>
    <w:rsid w:val="00163F30"/>
    <w:rsid w:val="00165AD2"/>
    <w:rsid w:val="00171EA7"/>
    <w:rsid w:val="00172287"/>
    <w:rsid w:val="0017231C"/>
    <w:rsid w:val="00175C0D"/>
    <w:rsid w:val="001773FD"/>
    <w:rsid w:val="00181510"/>
    <w:rsid w:val="001817E0"/>
    <w:rsid w:val="0018201C"/>
    <w:rsid w:val="00183947"/>
    <w:rsid w:val="00183A44"/>
    <w:rsid w:val="0018469A"/>
    <w:rsid w:val="00184E17"/>
    <w:rsid w:val="00186B4F"/>
    <w:rsid w:val="00190502"/>
    <w:rsid w:val="00190E47"/>
    <w:rsid w:val="001923DE"/>
    <w:rsid w:val="00193FE8"/>
    <w:rsid w:val="0019484D"/>
    <w:rsid w:val="00196E0C"/>
    <w:rsid w:val="001A3321"/>
    <w:rsid w:val="001A37BE"/>
    <w:rsid w:val="001A50E2"/>
    <w:rsid w:val="001A6FFA"/>
    <w:rsid w:val="001A72AE"/>
    <w:rsid w:val="001B0856"/>
    <w:rsid w:val="001B1F01"/>
    <w:rsid w:val="001B28FD"/>
    <w:rsid w:val="001B3BCD"/>
    <w:rsid w:val="001B614E"/>
    <w:rsid w:val="001C154A"/>
    <w:rsid w:val="001C2DB2"/>
    <w:rsid w:val="001C4331"/>
    <w:rsid w:val="001C456B"/>
    <w:rsid w:val="001C5E54"/>
    <w:rsid w:val="001C6F00"/>
    <w:rsid w:val="001C7B5E"/>
    <w:rsid w:val="001D035A"/>
    <w:rsid w:val="001D7196"/>
    <w:rsid w:val="001E0770"/>
    <w:rsid w:val="001E08BD"/>
    <w:rsid w:val="001E410B"/>
    <w:rsid w:val="001E49EC"/>
    <w:rsid w:val="001E7B87"/>
    <w:rsid w:val="001F02FA"/>
    <w:rsid w:val="001F1D85"/>
    <w:rsid w:val="001F2293"/>
    <w:rsid w:val="001F3931"/>
    <w:rsid w:val="001F3DEC"/>
    <w:rsid w:val="001F7FF4"/>
    <w:rsid w:val="00201BC7"/>
    <w:rsid w:val="00202E93"/>
    <w:rsid w:val="00203830"/>
    <w:rsid w:val="00206197"/>
    <w:rsid w:val="00207E9B"/>
    <w:rsid w:val="00210E77"/>
    <w:rsid w:val="00212F98"/>
    <w:rsid w:val="00221A5C"/>
    <w:rsid w:val="00222361"/>
    <w:rsid w:val="00222897"/>
    <w:rsid w:val="00224BF1"/>
    <w:rsid w:val="0022528E"/>
    <w:rsid w:val="0022567C"/>
    <w:rsid w:val="002325DE"/>
    <w:rsid w:val="002334A6"/>
    <w:rsid w:val="002344EC"/>
    <w:rsid w:val="00236CEB"/>
    <w:rsid w:val="00242054"/>
    <w:rsid w:val="00242659"/>
    <w:rsid w:val="002433A5"/>
    <w:rsid w:val="00243A56"/>
    <w:rsid w:val="00243E47"/>
    <w:rsid w:val="0024644C"/>
    <w:rsid w:val="00247086"/>
    <w:rsid w:val="00261103"/>
    <w:rsid w:val="00264724"/>
    <w:rsid w:val="002649D2"/>
    <w:rsid w:val="002649FA"/>
    <w:rsid w:val="00265933"/>
    <w:rsid w:val="0026720E"/>
    <w:rsid w:val="0027119E"/>
    <w:rsid w:val="00271E20"/>
    <w:rsid w:val="002737C5"/>
    <w:rsid w:val="00276AFA"/>
    <w:rsid w:val="002812D9"/>
    <w:rsid w:val="0028256D"/>
    <w:rsid w:val="00282CA1"/>
    <w:rsid w:val="002833FC"/>
    <w:rsid w:val="00285984"/>
    <w:rsid w:val="00286AA1"/>
    <w:rsid w:val="0028730B"/>
    <w:rsid w:val="002A15D3"/>
    <w:rsid w:val="002A1878"/>
    <w:rsid w:val="002A20BE"/>
    <w:rsid w:val="002A2232"/>
    <w:rsid w:val="002A2BEF"/>
    <w:rsid w:val="002A31E4"/>
    <w:rsid w:val="002A5C30"/>
    <w:rsid w:val="002A6F3E"/>
    <w:rsid w:val="002A798D"/>
    <w:rsid w:val="002B17A2"/>
    <w:rsid w:val="002B2088"/>
    <w:rsid w:val="002B23D0"/>
    <w:rsid w:val="002B54F8"/>
    <w:rsid w:val="002B6915"/>
    <w:rsid w:val="002C55BD"/>
    <w:rsid w:val="002C6F13"/>
    <w:rsid w:val="002C7AED"/>
    <w:rsid w:val="002E20FA"/>
    <w:rsid w:val="002E493D"/>
    <w:rsid w:val="002E4C09"/>
    <w:rsid w:val="002E668A"/>
    <w:rsid w:val="002F4D6F"/>
    <w:rsid w:val="00307D95"/>
    <w:rsid w:val="003103DC"/>
    <w:rsid w:val="00310BAD"/>
    <w:rsid w:val="00313061"/>
    <w:rsid w:val="00313BAD"/>
    <w:rsid w:val="003144B2"/>
    <w:rsid w:val="0031637C"/>
    <w:rsid w:val="0031715F"/>
    <w:rsid w:val="00320317"/>
    <w:rsid w:val="0032055C"/>
    <w:rsid w:val="00326494"/>
    <w:rsid w:val="00330781"/>
    <w:rsid w:val="003307EF"/>
    <w:rsid w:val="00331888"/>
    <w:rsid w:val="00332DD1"/>
    <w:rsid w:val="00335191"/>
    <w:rsid w:val="00336102"/>
    <w:rsid w:val="0033755D"/>
    <w:rsid w:val="0034043D"/>
    <w:rsid w:val="0034260A"/>
    <w:rsid w:val="003428D4"/>
    <w:rsid w:val="00344159"/>
    <w:rsid w:val="00345C42"/>
    <w:rsid w:val="0034733E"/>
    <w:rsid w:val="0035166C"/>
    <w:rsid w:val="00351745"/>
    <w:rsid w:val="00352EB2"/>
    <w:rsid w:val="00356719"/>
    <w:rsid w:val="0035674E"/>
    <w:rsid w:val="00357D01"/>
    <w:rsid w:val="00360ECF"/>
    <w:rsid w:val="003650C9"/>
    <w:rsid w:val="00365D8E"/>
    <w:rsid w:val="003668B0"/>
    <w:rsid w:val="00367775"/>
    <w:rsid w:val="003714A1"/>
    <w:rsid w:val="003722DE"/>
    <w:rsid w:val="00375D11"/>
    <w:rsid w:val="00377A57"/>
    <w:rsid w:val="00380F7E"/>
    <w:rsid w:val="0038408D"/>
    <w:rsid w:val="00384CFF"/>
    <w:rsid w:val="003859F9"/>
    <w:rsid w:val="00386553"/>
    <w:rsid w:val="0039578B"/>
    <w:rsid w:val="003957B4"/>
    <w:rsid w:val="003A05CC"/>
    <w:rsid w:val="003A06CE"/>
    <w:rsid w:val="003A0FC8"/>
    <w:rsid w:val="003A428A"/>
    <w:rsid w:val="003A45C5"/>
    <w:rsid w:val="003A5F39"/>
    <w:rsid w:val="003A63CF"/>
    <w:rsid w:val="003A6806"/>
    <w:rsid w:val="003A715A"/>
    <w:rsid w:val="003B0BA7"/>
    <w:rsid w:val="003B1D50"/>
    <w:rsid w:val="003B27EC"/>
    <w:rsid w:val="003C01FE"/>
    <w:rsid w:val="003C0906"/>
    <w:rsid w:val="003C1E5F"/>
    <w:rsid w:val="003C22A0"/>
    <w:rsid w:val="003C40FF"/>
    <w:rsid w:val="003C6F4C"/>
    <w:rsid w:val="003D014E"/>
    <w:rsid w:val="003D1FEF"/>
    <w:rsid w:val="003D247A"/>
    <w:rsid w:val="003D5CCE"/>
    <w:rsid w:val="003E18DB"/>
    <w:rsid w:val="003E1EF3"/>
    <w:rsid w:val="003E4064"/>
    <w:rsid w:val="003E44FC"/>
    <w:rsid w:val="003E593A"/>
    <w:rsid w:val="003E7E52"/>
    <w:rsid w:val="003F09F0"/>
    <w:rsid w:val="003F1065"/>
    <w:rsid w:val="003F1990"/>
    <w:rsid w:val="003F3C38"/>
    <w:rsid w:val="003F3D0C"/>
    <w:rsid w:val="003F7D1D"/>
    <w:rsid w:val="004001BE"/>
    <w:rsid w:val="0040206A"/>
    <w:rsid w:val="00402D3E"/>
    <w:rsid w:val="004033A7"/>
    <w:rsid w:val="00404E7D"/>
    <w:rsid w:val="00406AB9"/>
    <w:rsid w:val="00406C06"/>
    <w:rsid w:val="004105CF"/>
    <w:rsid w:val="004107F2"/>
    <w:rsid w:val="00410B11"/>
    <w:rsid w:val="00412EDB"/>
    <w:rsid w:val="00416CB8"/>
    <w:rsid w:val="00416E8C"/>
    <w:rsid w:val="004223DF"/>
    <w:rsid w:val="00424E65"/>
    <w:rsid w:val="00425081"/>
    <w:rsid w:val="00425654"/>
    <w:rsid w:val="00431466"/>
    <w:rsid w:val="0043279F"/>
    <w:rsid w:val="00435208"/>
    <w:rsid w:val="00435D6D"/>
    <w:rsid w:val="00443FAE"/>
    <w:rsid w:val="00446CA5"/>
    <w:rsid w:val="00451314"/>
    <w:rsid w:val="00452FF4"/>
    <w:rsid w:val="0045523B"/>
    <w:rsid w:val="00456FBA"/>
    <w:rsid w:val="0046042D"/>
    <w:rsid w:val="00460C0F"/>
    <w:rsid w:val="00462030"/>
    <w:rsid w:val="004638D1"/>
    <w:rsid w:val="0046439C"/>
    <w:rsid w:val="00464470"/>
    <w:rsid w:val="004667D0"/>
    <w:rsid w:val="00466910"/>
    <w:rsid w:val="00467748"/>
    <w:rsid w:val="00467A6B"/>
    <w:rsid w:val="00470A84"/>
    <w:rsid w:val="00474141"/>
    <w:rsid w:val="00474B9F"/>
    <w:rsid w:val="00477369"/>
    <w:rsid w:val="0048590D"/>
    <w:rsid w:val="00486515"/>
    <w:rsid w:val="00487987"/>
    <w:rsid w:val="00490AFD"/>
    <w:rsid w:val="004915B9"/>
    <w:rsid w:val="00493227"/>
    <w:rsid w:val="00493982"/>
    <w:rsid w:val="00495638"/>
    <w:rsid w:val="00495726"/>
    <w:rsid w:val="00497827"/>
    <w:rsid w:val="0049795D"/>
    <w:rsid w:val="004A2436"/>
    <w:rsid w:val="004A5A62"/>
    <w:rsid w:val="004B10A5"/>
    <w:rsid w:val="004B115D"/>
    <w:rsid w:val="004B1A8E"/>
    <w:rsid w:val="004B21F1"/>
    <w:rsid w:val="004B3599"/>
    <w:rsid w:val="004B51CD"/>
    <w:rsid w:val="004B6D3E"/>
    <w:rsid w:val="004B7D83"/>
    <w:rsid w:val="004B7EF9"/>
    <w:rsid w:val="004C01DB"/>
    <w:rsid w:val="004C22A6"/>
    <w:rsid w:val="004C5A79"/>
    <w:rsid w:val="004C5DFA"/>
    <w:rsid w:val="004D1AC3"/>
    <w:rsid w:val="004D2B52"/>
    <w:rsid w:val="004E17E6"/>
    <w:rsid w:val="004E223B"/>
    <w:rsid w:val="004E283B"/>
    <w:rsid w:val="004E7F1E"/>
    <w:rsid w:val="004E7FC7"/>
    <w:rsid w:val="004F12ED"/>
    <w:rsid w:val="004F330B"/>
    <w:rsid w:val="004F4662"/>
    <w:rsid w:val="004F563C"/>
    <w:rsid w:val="00502D8D"/>
    <w:rsid w:val="005039A1"/>
    <w:rsid w:val="00503BD2"/>
    <w:rsid w:val="00506553"/>
    <w:rsid w:val="005076DE"/>
    <w:rsid w:val="00511968"/>
    <w:rsid w:val="0052046D"/>
    <w:rsid w:val="00523DEB"/>
    <w:rsid w:val="00525147"/>
    <w:rsid w:val="00525CBF"/>
    <w:rsid w:val="005270D9"/>
    <w:rsid w:val="00533ADD"/>
    <w:rsid w:val="00535092"/>
    <w:rsid w:val="00535B26"/>
    <w:rsid w:val="00537C13"/>
    <w:rsid w:val="00540BC7"/>
    <w:rsid w:val="00542A53"/>
    <w:rsid w:val="005454CE"/>
    <w:rsid w:val="00545EAE"/>
    <w:rsid w:val="00547235"/>
    <w:rsid w:val="00551A59"/>
    <w:rsid w:val="00551EB6"/>
    <w:rsid w:val="005639CA"/>
    <w:rsid w:val="00564AC3"/>
    <w:rsid w:val="005671A0"/>
    <w:rsid w:val="005817C3"/>
    <w:rsid w:val="005819BE"/>
    <w:rsid w:val="005832FC"/>
    <w:rsid w:val="00583645"/>
    <w:rsid w:val="00584736"/>
    <w:rsid w:val="00585209"/>
    <w:rsid w:val="00585465"/>
    <w:rsid w:val="00587ED7"/>
    <w:rsid w:val="005907E1"/>
    <w:rsid w:val="00594807"/>
    <w:rsid w:val="00597B49"/>
    <w:rsid w:val="005A22FD"/>
    <w:rsid w:val="005A2528"/>
    <w:rsid w:val="005A2963"/>
    <w:rsid w:val="005A395C"/>
    <w:rsid w:val="005A41A5"/>
    <w:rsid w:val="005A4C81"/>
    <w:rsid w:val="005A4EF9"/>
    <w:rsid w:val="005B16D9"/>
    <w:rsid w:val="005B6473"/>
    <w:rsid w:val="005B74B7"/>
    <w:rsid w:val="005C005A"/>
    <w:rsid w:val="005C5ED6"/>
    <w:rsid w:val="005C6ED5"/>
    <w:rsid w:val="005D10D5"/>
    <w:rsid w:val="005D4CF4"/>
    <w:rsid w:val="005E2225"/>
    <w:rsid w:val="005E35C9"/>
    <w:rsid w:val="005E4297"/>
    <w:rsid w:val="005F0253"/>
    <w:rsid w:val="005F347D"/>
    <w:rsid w:val="00605795"/>
    <w:rsid w:val="00605E16"/>
    <w:rsid w:val="00606E11"/>
    <w:rsid w:val="00611CDE"/>
    <w:rsid w:val="006124BD"/>
    <w:rsid w:val="00613E5B"/>
    <w:rsid w:val="0061413C"/>
    <w:rsid w:val="006156F5"/>
    <w:rsid w:val="0061694D"/>
    <w:rsid w:val="006173E5"/>
    <w:rsid w:val="00622415"/>
    <w:rsid w:val="006306C5"/>
    <w:rsid w:val="00630D32"/>
    <w:rsid w:val="0063105D"/>
    <w:rsid w:val="00631AA8"/>
    <w:rsid w:val="00640534"/>
    <w:rsid w:val="00640D36"/>
    <w:rsid w:val="006423D5"/>
    <w:rsid w:val="006427BB"/>
    <w:rsid w:val="006447EE"/>
    <w:rsid w:val="00646DA7"/>
    <w:rsid w:val="00646E3E"/>
    <w:rsid w:val="00646EC7"/>
    <w:rsid w:val="00647FC8"/>
    <w:rsid w:val="006517FF"/>
    <w:rsid w:val="0065362E"/>
    <w:rsid w:val="00654DCE"/>
    <w:rsid w:val="00655A03"/>
    <w:rsid w:val="00655ED4"/>
    <w:rsid w:val="00656B89"/>
    <w:rsid w:val="0065730C"/>
    <w:rsid w:val="00665014"/>
    <w:rsid w:val="00665480"/>
    <w:rsid w:val="006657F5"/>
    <w:rsid w:val="0067109B"/>
    <w:rsid w:val="006710A4"/>
    <w:rsid w:val="00672C71"/>
    <w:rsid w:val="0067322D"/>
    <w:rsid w:val="0067533C"/>
    <w:rsid w:val="006801C7"/>
    <w:rsid w:val="00683FAC"/>
    <w:rsid w:val="00691197"/>
    <w:rsid w:val="00691766"/>
    <w:rsid w:val="006928ED"/>
    <w:rsid w:val="00695F04"/>
    <w:rsid w:val="006964F7"/>
    <w:rsid w:val="006A1C5D"/>
    <w:rsid w:val="006A601C"/>
    <w:rsid w:val="006B1F50"/>
    <w:rsid w:val="006B3830"/>
    <w:rsid w:val="006B4BBF"/>
    <w:rsid w:val="006B54CD"/>
    <w:rsid w:val="006B684C"/>
    <w:rsid w:val="006B6B75"/>
    <w:rsid w:val="006C1AD6"/>
    <w:rsid w:val="006C2FD9"/>
    <w:rsid w:val="006C348A"/>
    <w:rsid w:val="006D0417"/>
    <w:rsid w:val="006D3117"/>
    <w:rsid w:val="006D703D"/>
    <w:rsid w:val="006E2353"/>
    <w:rsid w:val="006E43EC"/>
    <w:rsid w:val="006E618C"/>
    <w:rsid w:val="006E7739"/>
    <w:rsid w:val="006F2854"/>
    <w:rsid w:val="006F3A2C"/>
    <w:rsid w:val="00700E74"/>
    <w:rsid w:val="00704006"/>
    <w:rsid w:val="00705CEF"/>
    <w:rsid w:val="007067C7"/>
    <w:rsid w:val="00713333"/>
    <w:rsid w:val="0071617D"/>
    <w:rsid w:val="007171D3"/>
    <w:rsid w:val="00722DBD"/>
    <w:rsid w:val="007279A9"/>
    <w:rsid w:val="00730015"/>
    <w:rsid w:val="0073205A"/>
    <w:rsid w:val="007350BC"/>
    <w:rsid w:val="00737018"/>
    <w:rsid w:val="0074060F"/>
    <w:rsid w:val="007436F9"/>
    <w:rsid w:val="00743B0B"/>
    <w:rsid w:val="007457E4"/>
    <w:rsid w:val="0074580B"/>
    <w:rsid w:val="0074646E"/>
    <w:rsid w:val="00746C51"/>
    <w:rsid w:val="00760069"/>
    <w:rsid w:val="0076078F"/>
    <w:rsid w:val="0076222E"/>
    <w:rsid w:val="0076300A"/>
    <w:rsid w:val="00763535"/>
    <w:rsid w:val="007645EA"/>
    <w:rsid w:val="00764766"/>
    <w:rsid w:val="00764AEB"/>
    <w:rsid w:val="0076559F"/>
    <w:rsid w:val="0076791B"/>
    <w:rsid w:val="00770545"/>
    <w:rsid w:val="007765DA"/>
    <w:rsid w:val="00776E63"/>
    <w:rsid w:val="00777848"/>
    <w:rsid w:val="00780612"/>
    <w:rsid w:val="00783D51"/>
    <w:rsid w:val="0079143F"/>
    <w:rsid w:val="00792964"/>
    <w:rsid w:val="00793277"/>
    <w:rsid w:val="00793606"/>
    <w:rsid w:val="00794C66"/>
    <w:rsid w:val="00794CAA"/>
    <w:rsid w:val="00794EDB"/>
    <w:rsid w:val="007A2814"/>
    <w:rsid w:val="007A2DCA"/>
    <w:rsid w:val="007A37A7"/>
    <w:rsid w:val="007A5EAC"/>
    <w:rsid w:val="007B1321"/>
    <w:rsid w:val="007B3F1B"/>
    <w:rsid w:val="007B4C38"/>
    <w:rsid w:val="007B5B4C"/>
    <w:rsid w:val="007B5E83"/>
    <w:rsid w:val="007B6782"/>
    <w:rsid w:val="007B799F"/>
    <w:rsid w:val="007C0C24"/>
    <w:rsid w:val="007C0D88"/>
    <w:rsid w:val="007C72B4"/>
    <w:rsid w:val="007C75E3"/>
    <w:rsid w:val="007D1449"/>
    <w:rsid w:val="007D3001"/>
    <w:rsid w:val="007D3674"/>
    <w:rsid w:val="007D3BFE"/>
    <w:rsid w:val="007D57D0"/>
    <w:rsid w:val="007D6719"/>
    <w:rsid w:val="007E0C03"/>
    <w:rsid w:val="007E10DC"/>
    <w:rsid w:val="007E1B7E"/>
    <w:rsid w:val="007E2875"/>
    <w:rsid w:val="007E4856"/>
    <w:rsid w:val="007E5266"/>
    <w:rsid w:val="007E68E3"/>
    <w:rsid w:val="007E7BE3"/>
    <w:rsid w:val="007F14A5"/>
    <w:rsid w:val="007F22E3"/>
    <w:rsid w:val="007F498B"/>
    <w:rsid w:val="00803BC3"/>
    <w:rsid w:val="0080423D"/>
    <w:rsid w:val="0080499F"/>
    <w:rsid w:val="008057EC"/>
    <w:rsid w:val="00806246"/>
    <w:rsid w:val="00806786"/>
    <w:rsid w:val="00807AC2"/>
    <w:rsid w:val="00807E61"/>
    <w:rsid w:val="008100AA"/>
    <w:rsid w:val="00815200"/>
    <w:rsid w:val="00820F58"/>
    <w:rsid w:val="00822731"/>
    <w:rsid w:val="00823736"/>
    <w:rsid w:val="00825ED3"/>
    <w:rsid w:val="00827582"/>
    <w:rsid w:val="00827FAC"/>
    <w:rsid w:val="0083037B"/>
    <w:rsid w:val="00832406"/>
    <w:rsid w:val="00833FC6"/>
    <w:rsid w:val="008365C6"/>
    <w:rsid w:val="00847203"/>
    <w:rsid w:val="008519CD"/>
    <w:rsid w:val="00852E77"/>
    <w:rsid w:val="00861DF7"/>
    <w:rsid w:val="00863654"/>
    <w:rsid w:val="0086387A"/>
    <w:rsid w:val="00864871"/>
    <w:rsid w:val="00865724"/>
    <w:rsid w:val="00865CBA"/>
    <w:rsid w:val="00871222"/>
    <w:rsid w:val="008722F6"/>
    <w:rsid w:val="00881026"/>
    <w:rsid w:val="00882658"/>
    <w:rsid w:val="0088381C"/>
    <w:rsid w:val="00885E40"/>
    <w:rsid w:val="00885F09"/>
    <w:rsid w:val="0088637F"/>
    <w:rsid w:val="008869AB"/>
    <w:rsid w:val="00890753"/>
    <w:rsid w:val="008933FA"/>
    <w:rsid w:val="00894262"/>
    <w:rsid w:val="008946C6"/>
    <w:rsid w:val="00895023"/>
    <w:rsid w:val="0089678A"/>
    <w:rsid w:val="00896D64"/>
    <w:rsid w:val="008A29A2"/>
    <w:rsid w:val="008A3BA3"/>
    <w:rsid w:val="008A4905"/>
    <w:rsid w:val="008A4EF4"/>
    <w:rsid w:val="008A4FEA"/>
    <w:rsid w:val="008A635D"/>
    <w:rsid w:val="008A73C9"/>
    <w:rsid w:val="008B0E74"/>
    <w:rsid w:val="008B4D86"/>
    <w:rsid w:val="008B560A"/>
    <w:rsid w:val="008C1584"/>
    <w:rsid w:val="008C2C59"/>
    <w:rsid w:val="008C599C"/>
    <w:rsid w:val="008C5E75"/>
    <w:rsid w:val="008C6493"/>
    <w:rsid w:val="008C6E8F"/>
    <w:rsid w:val="008D0286"/>
    <w:rsid w:val="008D4337"/>
    <w:rsid w:val="008D7A95"/>
    <w:rsid w:val="008E0C86"/>
    <w:rsid w:val="008E1E0C"/>
    <w:rsid w:val="008E2C94"/>
    <w:rsid w:val="008E3F84"/>
    <w:rsid w:val="008E6AD1"/>
    <w:rsid w:val="008E6E83"/>
    <w:rsid w:val="008F2C30"/>
    <w:rsid w:val="008F3085"/>
    <w:rsid w:val="008F3A81"/>
    <w:rsid w:val="008F3E23"/>
    <w:rsid w:val="008F50CC"/>
    <w:rsid w:val="0090152B"/>
    <w:rsid w:val="0090381A"/>
    <w:rsid w:val="00906B8E"/>
    <w:rsid w:val="009130A0"/>
    <w:rsid w:val="00913411"/>
    <w:rsid w:val="00914859"/>
    <w:rsid w:val="00916DE8"/>
    <w:rsid w:val="009213FC"/>
    <w:rsid w:val="00922243"/>
    <w:rsid w:val="00922D6B"/>
    <w:rsid w:val="00924565"/>
    <w:rsid w:val="00924842"/>
    <w:rsid w:val="009270EA"/>
    <w:rsid w:val="0093142A"/>
    <w:rsid w:val="00935434"/>
    <w:rsid w:val="0093550F"/>
    <w:rsid w:val="00936620"/>
    <w:rsid w:val="00940CFD"/>
    <w:rsid w:val="0095324A"/>
    <w:rsid w:val="00954880"/>
    <w:rsid w:val="00961972"/>
    <w:rsid w:val="009649CE"/>
    <w:rsid w:val="00964AE8"/>
    <w:rsid w:val="00964BFA"/>
    <w:rsid w:val="00986AC8"/>
    <w:rsid w:val="0098759C"/>
    <w:rsid w:val="009879C4"/>
    <w:rsid w:val="00990261"/>
    <w:rsid w:val="0099218C"/>
    <w:rsid w:val="009930BB"/>
    <w:rsid w:val="009936AE"/>
    <w:rsid w:val="00993D3E"/>
    <w:rsid w:val="0099670A"/>
    <w:rsid w:val="009A21FB"/>
    <w:rsid w:val="009A4121"/>
    <w:rsid w:val="009A6011"/>
    <w:rsid w:val="009B08DD"/>
    <w:rsid w:val="009B4052"/>
    <w:rsid w:val="009B5598"/>
    <w:rsid w:val="009B632A"/>
    <w:rsid w:val="009B79B3"/>
    <w:rsid w:val="009C19CF"/>
    <w:rsid w:val="009C2C6C"/>
    <w:rsid w:val="009C3417"/>
    <w:rsid w:val="009D048B"/>
    <w:rsid w:val="009D1D53"/>
    <w:rsid w:val="009D31C1"/>
    <w:rsid w:val="009D4CF5"/>
    <w:rsid w:val="009D4DBA"/>
    <w:rsid w:val="009D4DE6"/>
    <w:rsid w:val="009E2C23"/>
    <w:rsid w:val="009E3AF6"/>
    <w:rsid w:val="009E49FC"/>
    <w:rsid w:val="009E55FD"/>
    <w:rsid w:val="009F58A6"/>
    <w:rsid w:val="009F5C46"/>
    <w:rsid w:val="009F6BB2"/>
    <w:rsid w:val="009F7DA4"/>
    <w:rsid w:val="00A033E5"/>
    <w:rsid w:val="00A03A48"/>
    <w:rsid w:val="00A05894"/>
    <w:rsid w:val="00A0744B"/>
    <w:rsid w:val="00A11C86"/>
    <w:rsid w:val="00A23FD3"/>
    <w:rsid w:val="00A2464D"/>
    <w:rsid w:val="00A253E5"/>
    <w:rsid w:val="00A27694"/>
    <w:rsid w:val="00A3438F"/>
    <w:rsid w:val="00A36A72"/>
    <w:rsid w:val="00A36C41"/>
    <w:rsid w:val="00A438BE"/>
    <w:rsid w:val="00A50C79"/>
    <w:rsid w:val="00A52821"/>
    <w:rsid w:val="00A5580F"/>
    <w:rsid w:val="00A57048"/>
    <w:rsid w:val="00A57E41"/>
    <w:rsid w:val="00A603A7"/>
    <w:rsid w:val="00A6630D"/>
    <w:rsid w:val="00A66783"/>
    <w:rsid w:val="00A704A0"/>
    <w:rsid w:val="00A71ED2"/>
    <w:rsid w:val="00A74A76"/>
    <w:rsid w:val="00A821F4"/>
    <w:rsid w:val="00A82842"/>
    <w:rsid w:val="00A8322C"/>
    <w:rsid w:val="00A8505C"/>
    <w:rsid w:val="00A851F6"/>
    <w:rsid w:val="00A90C4B"/>
    <w:rsid w:val="00A95C9B"/>
    <w:rsid w:val="00A9778D"/>
    <w:rsid w:val="00AA1129"/>
    <w:rsid w:val="00AA60BF"/>
    <w:rsid w:val="00AB3312"/>
    <w:rsid w:val="00AB377E"/>
    <w:rsid w:val="00AB3FEE"/>
    <w:rsid w:val="00AB53B8"/>
    <w:rsid w:val="00AB7B14"/>
    <w:rsid w:val="00AC41FB"/>
    <w:rsid w:val="00AD03F8"/>
    <w:rsid w:val="00AD20B5"/>
    <w:rsid w:val="00AD22C4"/>
    <w:rsid w:val="00AD265F"/>
    <w:rsid w:val="00AD358F"/>
    <w:rsid w:val="00AD3889"/>
    <w:rsid w:val="00AD4403"/>
    <w:rsid w:val="00AD4F5A"/>
    <w:rsid w:val="00AD6C46"/>
    <w:rsid w:val="00AE0B75"/>
    <w:rsid w:val="00AE1934"/>
    <w:rsid w:val="00AE2447"/>
    <w:rsid w:val="00AE416E"/>
    <w:rsid w:val="00AE75CF"/>
    <w:rsid w:val="00AF07D3"/>
    <w:rsid w:val="00AF1F58"/>
    <w:rsid w:val="00AF3CAC"/>
    <w:rsid w:val="00AF6581"/>
    <w:rsid w:val="00AF6BC3"/>
    <w:rsid w:val="00AF7F20"/>
    <w:rsid w:val="00B02119"/>
    <w:rsid w:val="00B02925"/>
    <w:rsid w:val="00B0353F"/>
    <w:rsid w:val="00B051D0"/>
    <w:rsid w:val="00B14FF5"/>
    <w:rsid w:val="00B2026A"/>
    <w:rsid w:val="00B2068A"/>
    <w:rsid w:val="00B207A2"/>
    <w:rsid w:val="00B20882"/>
    <w:rsid w:val="00B20B6D"/>
    <w:rsid w:val="00B20F2F"/>
    <w:rsid w:val="00B24EE0"/>
    <w:rsid w:val="00B25860"/>
    <w:rsid w:val="00B264DB"/>
    <w:rsid w:val="00B30DDC"/>
    <w:rsid w:val="00B322CA"/>
    <w:rsid w:val="00B337B7"/>
    <w:rsid w:val="00B34676"/>
    <w:rsid w:val="00B3583E"/>
    <w:rsid w:val="00B3694C"/>
    <w:rsid w:val="00B41757"/>
    <w:rsid w:val="00B43344"/>
    <w:rsid w:val="00B43AAC"/>
    <w:rsid w:val="00B469AB"/>
    <w:rsid w:val="00B4728E"/>
    <w:rsid w:val="00B47419"/>
    <w:rsid w:val="00B50D64"/>
    <w:rsid w:val="00B529C4"/>
    <w:rsid w:val="00B53F01"/>
    <w:rsid w:val="00B576CC"/>
    <w:rsid w:val="00B6334E"/>
    <w:rsid w:val="00B656E8"/>
    <w:rsid w:val="00B658E2"/>
    <w:rsid w:val="00B673C8"/>
    <w:rsid w:val="00B6762A"/>
    <w:rsid w:val="00B67B73"/>
    <w:rsid w:val="00B67D5F"/>
    <w:rsid w:val="00B70DC0"/>
    <w:rsid w:val="00B7155B"/>
    <w:rsid w:val="00B715FA"/>
    <w:rsid w:val="00B72455"/>
    <w:rsid w:val="00B72AC8"/>
    <w:rsid w:val="00B77976"/>
    <w:rsid w:val="00B80BE6"/>
    <w:rsid w:val="00B8493D"/>
    <w:rsid w:val="00B856D7"/>
    <w:rsid w:val="00B87240"/>
    <w:rsid w:val="00B8739E"/>
    <w:rsid w:val="00B900A2"/>
    <w:rsid w:val="00B94897"/>
    <w:rsid w:val="00B95709"/>
    <w:rsid w:val="00B961FC"/>
    <w:rsid w:val="00BA16DE"/>
    <w:rsid w:val="00BA5EAC"/>
    <w:rsid w:val="00BA7F0A"/>
    <w:rsid w:val="00BB5FA7"/>
    <w:rsid w:val="00BB65DE"/>
    <w:rsid w:val="00BC073B"/>
    <w:rsid w:val="00BC3A58"/>
    <w:rsid w:val="00BC607E"/>
    <w:rsid w:val="00BD6EEE"/>
    <w:rsid w:val="00BD7182"/>
    <w:rsid w:val="00BE14F2"/>
    <w:rsid w:val="00BE1921"/>
    <w:rsid w:val="00BE54B7"/>
    <w:rsid w:val="00BE5663"/>
    <w:rsid w:val="00BF3694"/>
    <w:rsid w:val="00BF78ED"/>
    <w:rsid w:val="00C00BD5"/>
    <w:rsid w:val="00C00CFF"/>
    <w:rsid w:val="00C02D2A"/>
    <w:rsid w:val="00C06B0F"/>
    <w:rsid w:val="00C072CF"/>
    <w:rsid w:val="00C1235E"/>
    <w:rsid w:val="00C22C78"/>
    <w:rsid w:val="00C23006"/>
    <w:rsid w:val="00C248F7"/>
    <w:rsid w:val="00C2718B"/>
    <w:rsid w:val="00C304B6"/>
    <w:rsid w:val="00C321D7"/>
    <w:rsid w:val="00C32C56"/>
    <w:rsid w:val="00C34324"/>
    <w:rsid w:val="00C446C8"/>
    <w:rsid w:val="00C458F9"/>
    <w:rsid w:val="00C5009C"/>
    <w:rsid w:val="00C52DCE"/>
    <w:rsid w:val="00C53131"/>
    <w:rsid w:val="00C56200"/>
    <w:rsid w:val="00C602EA"/>
    <w:rsid w:val="00C60AB0"/>
    <w:rsid w:val="00C65191"/>
    <w:rsid w:val="00C6652B"/>
    <w:rsid w:val="00C739C3"/>
    <w:rsid w:val="00C76747"/>
    <w:rsid w:val="00C77578"/>
    <w:rsid w:val="00C878BF"/>
    <w:rsid w:val="00C9148B"/>
    <w:rsid w:val="00C92A89"/>
    <w:rsid w:val="00C93C30"/>
    <w:rsid w:val="00CA1782"/>
    <w:rsid w:val="00CA221F"/>
    <w:rsid w:val="00CB378F"/>
    <w:rsid w:val="00CB3D04"/>
    <w:rsid w:val="00CB508C"/>
    <w:rsid w:val="00CB6D5F"/>
    <w:rsid w:val="00CC5537"/>
    <w:rsid w:val="00CC553E"/>
    <w:rsid w:val="00CC6D15"/>
    <w:rsid w:val="00CC7202"/>
    <w:rsid w:val="00CD0657"/>
    <w:rsid w:val="00CD5614"/>
    <w:rsid w:val="00CD5856"/>
    <w:rsid w:val="00CD7720"/>
    <w:rsid w:val="00CE034F"/>
    <w:rsid w:val="00CE38A7"/>
    <w:rsid w:val="00CE5F8A"/>
    <w:rsid w:val="00CE76F8"/>
    <w:rsid w:val="00CF13F3"/>
    <w:rsid w:val="00CF7A0E"/>
    <w:rsid w:val="00D02557"/>
    <w:rsid w:val="00D03092"/>
    <w:rsid w:val="00D03B81"/>
    <w:rsid w:val="00D10089"/>
    <w:rsid w:val="00D10E97"/>
    <w:rsid w:val="00D11C3B"/>
    <w:rsid w:val="00D120C4"/>
    <w:rsid w:val="00D12AA9"/>
    <w:rsid w:val="00D152B0"/>
    <w:rsid w:val="00D15AE8"/>
    <w:rsid w:val="00D223E5"/>
    <w:rsid w:val="00D26989"/>
    <w:rsid w:val="00D33189"/>
    <w:rsid w:val="00D3335F"/>
    <w:rsid w:val="00D36B60"/>
    <w:rsid w:val="00D37576"/>
    <w:rsid w:val="00D377F5"/>
    <w:rsid w:val="00D41D68"/>
    <w:rsid w:val="00D44C40"/>
    <w:rsid w:val="00D5045C"/>
    <w:rsid w:val="00D50780"/>
    <w:rsid w:val="00D548C9"/>
    <w:rsid w:val="00D54B7C"/>
    <w:rsid w:val="00D70CA4"/>
    <w:rsid w:val="00D73182"/>
    <w:rsid w:val="00D8145D"/>
    <w:rsid w:val="00D8167E"/>
    <w:rsid w:val="00D82CB7"/>
    <w:rsid w:val="00D857B9"/>
    <w:rsid w:val="00D90902"/>
    <w:rsid w:val="00D91043"/>
    <w:rsid w:val="00D94A35"/>
    <w:rsid w:val="00DA4B7F"/>
    <w:rsid w:val="00DA6216"/>
    <w:rsid w:val="00DA7D5F"/>
    <w:rsid w:val="00DB694D"/>
    <w:rsid w:val="00DB7EF2"/>
    <w:rsid w:val="00DC01B2"/>
    <w:rsid w:val="00DC0789"/>
    <w:rsid w:val="00DC0DB8"/>
    <w:rsid w:val="00DC25A6"/>
    <w:rsid w:val="00DC448E"/>
    <w:rsid w:val="00DC570F"/>
    <w:rsid w:val="00DD4E22"/>
    <w:rsid w:val="00DD707C"/>
    <w:rsid w:val="00DD7715"/>
    <w:rsid w:val="00DE0742"/>
    <w:rsid w:val="00DE2B28"/>
    <w:rsid w:val="00DE3D5A"/>
    <w:rsid w:val="00DE42E0"/>
    <w:rsid w:val="00DE49D5"/>
    <w:rsid w:val="00DE7778"/>
    <w:rsid w:val="00DF18B3"/>
    <w:rsid w:val="00DF5AA8"/>
    <w:rsid w:val="00DF5EF3"/>
    <w:rsid w:val="00DF5F13"/>
    <w:rsid w:val="00DF6133"/>
    <w:rsid w:val="00E00E2F"/>
    <w:rsid w:val="00E03372"/>
    <w:rsid w:val="00E03B01"/>
    <w:rsid w:val="00E03CCC"/>
    <w:rsid w:val="00E069D3"/>
    <w:rsid w:val="00E10C38"/>
    <w:rsid w:val="00E12FE1"/>
    <w:rsid w:val="00E20520"/>
    <w:rsid w:val="00E21592"/>
    <w:rsid w:val="00E24A87"/>
    <w:rsid w:val="00E27797"/>
    <w:rsid w:val="00E27FD2"/>
    <w:rsid w:val="00E31078"/>
    <w:rsid w:val="00E31AF8"/>
    <w:rsid w:val="00E322A5"/>
    <w:rsid w:val="00E325B9"/>
    <w:rsid w:val="00E33785"/>
    <w:rsid w:val="00E3428D"/>
    <w:rsid w:val="00E52FAA"/>
    <w:rsid w:val="00E56513"/>
    <w:rsid w:val="00E60B90"/>
    <w:rsid w:val="00E60FA2"/>
    <w:rsid w:val="00E61253"/>
    <w:rsid w:val="00E63C79"/>
    <w:rsid w:val="00E6542A"/>
    <w:rsid w:val="00E659CB"/>
    <w:rsid w:val="00E671E1"/>
    <w:rsid w:val="00E7187C"/>
    <w:rsid w:val="00E71E2D"/>
    <w:rsid w:val="00E72370"/>
    <w:rsid w:val="00E756D1"/>
    <w:rsid w:val="00E76D3D"/>
    <w:rsid w:val="00E83C33"/>
    <w:rsid w:val="00E859E6"/>
    <w:rsid w:val="00E914D2"/>
    <w:rsid w:val="00E91736"/>
    <w:rsid w:val="00E93887"/>
    <w:rsid w:val="00E93AA6"/>
    <w:rsid w:val="00E943E7"/>
    <w:rsid w:val="00EA31CC"/>
    <w:rsid w:val="00EA4750"/>
    <w:rsid w:val="00EA6F67"/>
    <w:rsid w:val="00EA72A8"/>
    <w:rsid w:val="00EA7F81"/>
    <w:rsid w:val="00EB0F13"/>
    <w:rsid w:val="00EB1DA2"/>
    <w:rsid w:val="00EB53B6"/>
    <w:rsid w:val="00EC0A6A"/>
    <w:rsid w:val="00EC103E"/>
    <w:rsid w:val="00EC332A"/>
    <w:rsid w:val="00EC3782"/>
    <w:rsid w:val="00EC5D02"/>
    <w:rsid w:val="00EC7412"/>
    <w:rsid w:val="00ED12F1"/>
    <w:rsid w:val="00ED2600"/>
    <w:rsid w:val="00ED26D5"/>
    <w:rsid w:val="00ED3983"/>
    <w:rsid w:val="00ED4F64"/>
    <w:rsid w:val="00ED6DBD"/>
    <w:rsid w:val="00EE0D7D"/>
    <w:rsid w:val="00EE12AB"/>
    <w:rsid w:val="00EE15BD"/>
    <w:rsid w:val="00EE4903"/>
    <w:rsid w:val="00EF1293"/>
    <w:rsid w:val="00F0020D"/>
    <w:rsid w:val="00F01E33"/>
    <w:rsid w:val="00F0347B"/>
    <w:rsid w:val="00F04143"/>
    <w:rsid w:val="00F06BB7"/>
    <w:rsid w:val="00F07DED"/>
    <w:rsid w:val="00F1189D"/>
    <w:rsid w:val="00F131BD"/>
    <w:rsid w:val="00F17494"/>
    <w:rsid w:val="00F204A7"/>
    <w:rsid w:val="00F24414"/>
    <w:rsid w:val="00F24C98"/>
    <w:rsid w:val="00F24ED3"/>
    <w:rsid w:val="00F25A16"/>
    <w:rsid w:val="00F265E5"/>
    <w:rsid w:val="00F30D2E"/>
    <w:rsid w:val="00F344D5"/>
    <w:rsid w:val="00F35139"/>
    <w:rsid w:val="00F36195"/>
    <w:rsid w:val="00F36D08"/>
    <w:rsid w:val="00F37E2D"/>
    <w:rsid w:val="00F47045"/>
    <w:rsid w:val="00F47637"/>
    <w:rsid w:val="00F51A11"/>
    <w:rsid w:val="00F60C1C"/>
    <w:rsid w:val="00F62D0B"/>
    <w:rsid w:val="00F6531B"/>
    <w:rsid w:val="00F66339"/>
    <w:rsid w:val="00F74EEB"/>
    <w:rsid w:val="00F761FA"/>
    <w:rsid w:val="00F76CC0"/>
    <w:rsid w:val="00F82941"/>
    <w:rsid w:val="00F82C1D"/>
    <w:rsid w:val="00F86502"/>
    <w:rsid w:val="00F86D49"/>
    <w:rsid w:val="00F91901"/>
    <w:rsid w:val="00F92711"/>
    <w:rsid w:val="00F97643"/>
    <w:rsid w:val="00FA0706"/>
    <w:rsid w:val="00FA09AB"/>
    <w:rsid w:val="00FA1A3D"/>
    <w:rsid w:val="00FA24EF"/>
    <w:rsid w:val="00FA4013"/>
    <w:rsid w:val="00FA5517"/>
    <w:rsid w:val="00FA6CA5"/>
    <w:rsid w:val="00FA793A"/>
    <w:rsid w:val="00FB0EA4"/>
    <w:rsid w:val="00FB5816"/>
    <w:rsid w:val="00FB5A57"/>
    <w:rsid w:val="00FB5CD4"/>
    <w:rsid w:val="00FC0F3B"/>
    <w:rsid w:val="00FC1817"/>
    <w:rsid w:val="00FC25E7"/>
    <w:rsid w:val="00FC4D96"/>
    <w:rsid w:val="00FD527E"/>
    <w:rsid w:val="00FD6776"/>
    <w:rsid w:val="00FE1133"/>
    <w:rsid w:val="00FE1152"/>
    <w:rsid w:val="00FE2915"/>
    <w:rsid w:val="00FE4A39"/>
    <w:rsid w:val="00FE4C69"/>
    <w:rsid w:val="00FE687E"/>
    <w:rsid w:val="00FE7DCB"/>
    <w:rsid w:val="00FF0175"/>
    <w:rsid w:val="00FF018B"/>
    <w:rsid w:val="00FF1EBE"/>
    <w:rsid w:val="00FF3B11"/>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autoRedefine/>
    <w:qFormat/>
    <w:rsid w:val="00CE5F8A"/>
    <w:pPr>
      <w:spacing w:beforeLines="50" w:afterLines="50"/>
      <w:ind w:left="284"/>
    </w:pPr>
    <w:rPr>
      <w:rFonts w:eastAsia="Arial"/>
      <w:bCs/>
      <w:kern w:val="2"/>
    </w:rPr>
  </w:style>
  <w:style w:type="character" w:customStyle="1" w:styleId="ENChar">
    <w:name w:val="EN正文 Char"/>
    <w:link w:val="EN"/>
    <w:rsid w:val="00CE5F8A"/>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45C42"/>
    <w:pPr>
      <w:spacing w:beforeLines="20" w:before="48" w:afterLines="20" w:after="48" w:line="240" w:lineRule="auto"/>
      <w:ind w:left="0"/>
      <w:jc w:val="center"/>
    </w:pPr>
    <w:rPr>
      <w:rFonts w:cs="微软雅黑"/>
      <w:b/>
      <w:i/>
      <w:kern w:val="44"/>
      <w:sz w:val="18"/>
      <w:szCs w:val="18"/>
      <w:lang w:val="fr-FR"/>
    </w:rPr>
  </w:style>
  <w:style w:type="character" w:customStyle="1" w:styleId="FigureTittleChar">
    <w:name w:val="Figure Tittle Char"/>
    <w:basedOn w:val="a3"/>
    <w:link w:val="FigureTittle"/>
    <w:rsid w:val="00345C42"/>
    <w:rPr>
      <w:rFonts w:cs="微软雅黑"/>
      <w:b/>
      <w:i/>
      <w:kern w:val="44"/>
      <w:sz w:val="18"/>
      <w:szCs w:val="18"/>
      <w:lang w:val="fr-FR"/>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numPr>
        <w:numId w:val="7"/>
      </w:num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6"/>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autoRedefine/>
    <w:qFormat/>
    <w:rsid w:val="00D377F5"/>
    <w:pPr>
      <w:pBdr>
        <w:top w:val="single" w:sz="4" w:space="1" w:color="auto"/>
        <w:bottom w:val="none" w:sz="0" w:space="0" w:color="auto"/>
      </w:pBdr>
    </w:pPr>
    <w:rPr>
      <w:rFonts w:cs="宋体"/>
      <w:b/>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D377F5"/>
    <w:rPr>
      <w:rFonts w:eastAsia="Arial" w:cs="宋体"/>
      <w:b/>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autoRedefine/>
    <w:qFormat/>
    <w:rsid w:val="00743B0B"/>
    <w:pPr>
      <w:numPr>
        <w:numId w:val="34"/>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743B0B"/>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9"/>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character" w:customStyle="1" w:styleId="12">
    <w:name w:val="未处理的提及1"/>
    <w:basedOn w:val="a3"/>
    <w:uiPriority w:val="99"/>
    <w:semiHidden/>
    <w:unhideWhenUsed/>
    <w:rsid w:val="009B4052"/>
    <w:rPr>
      <w:color w:val="605E5C"/>
      <w:shd w:val="clear" w:color="auto" w:fill="E1DFDD"/>
    </w:rPr>
  </w:style>
  <w:style w:type="character" w:customStyle="1" w:styleId="UnresolvedMention">
    <w:name w:val="Unresolved Mention"/>
    <w:basedOn w:val="a3"/>
    <w:uiPriority w:val="99"/>
    <w:semiHidden/>
    <w:unhideWhenUsed/>
    <w:rsid w:val="00075F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7.jp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4.jpe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footer" Target="footer8.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png"/><Relationship Id="rId62" Type="http://schemas.microsoft.com/office/2007/relationships/hdphoto" Target="media/hdphoto1.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footer" Target="footer7.xml"/><Relationship Id="rId81" Type="http://schemas.openxmlformats.org/officeDocument/2006/relationships/footer" Target="footer9.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jpg"/><Relationship Id="rId61" Type="http://schemas.openxmlformats.org/officeDocument/2006/relationships/image" Target="media/image49.png"/><Relationship Id="rId82"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DB1439FD-7B79-45F3-845E-2DF627353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3363</TotalTime>
  <Pages>83</Pages>
  <Words>12234</Words>
  <Characters>69739</Characters>
  <Application>Microsoft Office Word</Application>
  <DocSecurity>0</DocSecurity>
  <Lines>581</Lines>
  <Paragraphs>163</Paragraphs>
  <ScaleCrop>false</ScaleCrop>
  <Company/>
  <LinksUpToDate>false</LinksUpToDate>
  <CharactersWithSpaces>81810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206</cp:revision>
  <cp:lastPrinted>2022-07-19T04:07:00Z</cp:lastPrinted>
  <dcterms:created xsi:type="dcterms:W3CDTF">2022-09-09T04:40:00Z</dcterms:created>
  <dcterms:modified xsi:type="dcterms:W3CDTF">2022-11-30T09:28:00Z</dcterms:modified>
  <cp:version>1.0</cp:version>
</cp:coreProperties>
</file>